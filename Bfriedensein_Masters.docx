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header7.xml" ContentType="application/vnd.openxmlformats-officedocument.wordprocessingml.header+xml"/>
  <Override PartName="/word/footer9.xml" ContentType="application/vnd.openxmlformats-officedocument.wordprocessingml.footer+xml"/>
  <Override PartName="/word/header8.xml" ContentType="application/vnd.openxmlformats-officedocument.wordprocessingml.header+xml"/>
  <Override PartName="/word/footer10.xml" ContentType="application/vnd.openxmlformats-officedocument.wordprocessingml.footer+xml"/>
  <Default Extension="png" ContentType="image/png"/>
  <Override PartName="/word/header9.xml" ContentType="application/vnd.openxmlformats-officedocument.wordprocessingml.header+xml"/>
  <Override PartName="/word/footer11.xml" ContentType="application/vnd.openxmlformats-officedocument.wordprocessingml.footer+xml"/>
  <Override PartName="/word/header10.xml" ContentType="application/vnd.openxmlformats-officedocument.wordprocessingml.header+xml"/>
  <Override PartName="/word/footer12.xml" ContentType="application/vnd.openxmlformats-officedocument.wordprocessingml.footer+xml"/>
  <Override PartName="/word/header11.xml" ContentType="application/vnd.openxmlformats-officedocument.wordprocessingml.header+xml"/>
  <Override PartName="/word/footer13.xml" ContentType="application/vnd.openxmlformats-officedocument.wordprocessingml.footer+xml"/>
  <Override PartName="/word/header12.xml" ContentType="application/vnd.openxmlformats-officedocument.wordprocessingml.header+xml"/>
  <Override PartName="/word/footer14.xml" ContentType="application/vnd.openxmlformats-officedocument.wordprocessingml.footer+xml"/>
  <Override PartName="/word/header13.xml" ContentType="application/vnd.openxmlformats-officedocument.wordprocessingml.header+xml"/>
  <Override PartName="/word/footer15.xml" ContentType="application/vnd.openxmlformats-officedocument.wordprocessingml.footer+xml"/>
  <Override PartName="/word/header14.xml" ContentType="application/vnd.openxmlformats-officedocument.wordprocessingml.header+xml"/>
  <Override PartName="/word/footer16.xml" ContentType="application/vnd.openxmlformats-officedocument.wordprocessingml.footer+xml"/>
  <Override PartName="/word/header15.xml" ContentType="application/vnd.openxmlformats-officedocument.wordprocessingml.header+xml"/>
  <Override PartName="/word/footer17.xml" ContentType="application/vnd.openxmlformats-officedocument.wordprocessingml.footer+xml"/>
  <Override PartName="/word/header16.xml" ContentType="application/vnd.openxmlformats-officedocument.wordprocessingml.header+xml"/>
  <Override PartName="/word/footer18.xml" ContentType="application/vnd.openxmlformats-officedocument.wordprocessingml.footer+xml"/>
  <Override PartName="/word/header17.xml" ContentType="application/vnd.openxmlformats-officedocument.wordprocessingml.header+xml"/>
  <Override PartName="/word/footer19.xml" ContentType="application/vnd.openxmlformats-officedocument.wordprocessingml.footer+xml"/>
  <Override PartName="/word/header18.xml" ContentType="application/vnd.openxmlformats-officedocument.wordprocessingml.header+xml"/>
  <Override PartName="/word/footer20.xml" ContentType="application/vnd.openxmlformats-officedocument.wordprocessingml.footer+xml"/>
  <Override PartName="/word/header19.xml" ContentType="application/vnd.openxmlformats-officedocument.wordprocessingml.header+xml"/>
  <Override PartName="/word/footer21.xml" ContentType="application/vnd.openxmlformats-officedocument.wordprocessingml.footer+xml"/>
  <Override PartName="/word/header20.xml" ContentType="application/vnd.openxmlformats-officedocument.wordprocessingml.header+xml"/>
  <Override PartName="/word/footer22.xml" ContentType="application/vnd.openxmlformats-officedocument.wordprocessingml.footer+xml"/>
  <Override PartName="/word/header21.xml" ContentType="application/vnd.openxmlformats-officedocument.wordprocessingml.header+xml"/>
  <Override PartName="/word/footer23.xml" ContentType="application/vnd.openxmlformats-officedocument.wordprocessingml.footer+xml"/>
  <Override PartName="/word/header22.xml" ContentType="application/vnd.openxmlformats-officedocument.wordprocessingml.head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header23.xml" ContentType="application/vnd.openxmlformats-officedocument.wordprocessingml.header+xml"/>
  <Override PartName="/word/footer26.xml" ContentType="application/vnd.openxmlformats-officedocument.wordprocessingml.footer+xml"/>
  <Override PartName="/word/header24.xml" ContentType="application/vnd.openxmlformats-officedocument.wordprocessingml.header+xml"/>
  <Override PartName="/word/footer27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0pt;margin-top:.196116pt;width:594.629157pt;height:840.724778pt;mso-position-horizontal-relative:page;mso-position-vertical-relative:page;z-index:-428128" type="#_x0000_t75" stroked="false">
            <v:imagedata r:id="rId5" o:title=""/>
          </v:shape>
        </w:pict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pStyle w:val="Heading1"/>
        <w:spacing w:line="256" w:lineRule="auto"/>
        <w:ind w:left="106" w:right="100"/>
        <w:jc w:val="center"/>
        <w:rPr>
          <w:b w:val="0"/>
          <w:bCs w:val="0"/>
        </w:rPr>
      </w:pPr>
      <w:bookmarkStart w:name="Abstract" w:id="1"/>
      <w:bookmarkEnd w:id="1"/>
      <w:r>
        <w:rPr>
          <w:b w:val="0"/>
        </w:rPr>
      </w:r>
      <w:bookmarkStart w:name="Acknowledgements" w:id="2"/>
      <w:bookmarkEnd w:id="2"/>
      <w:r>
        <w:rPr>
          <w:b w:val="0"/>
        </w:rPr>
      </w:r>
      <w:bookmarkStart w:name="Abbreviations and nomenclature" w:id="3"/>
      <w:bookmarkEnd w:id="3"/>
      <w:r>
        <w:rPr>
          <w:b w:val="0"/>
        </w:rPr>
      </w:r>
      <w:bookmarkStart w:name="_bookmark0" w:id="4"/>
      <w:bookmarkEnd w:id="4"/>
      <w:r>
        <w:rPr>
          <w:b w:val="0"/>
        </w:rPr>
      </w:r>
      <w:r>
        <w:rPr>
          <w:w w:val="95"/>
        </w:rPr>
        <w:t>Simulating improvements on</w:t>
      </w:r>
      <w:r>
        <w:rPr>
          <w:spacing w:val="78"/>
          <w:w w:val="95"/>
        </w:rPr>
        <w:t> </w:t>
      </w:r>
      <w:r>
        <w:rPr>
          <w:w w:val="95"/>
        </w:rPr>
        <w:t>mining</w:t>
      </w:r>
      <w:r>
        <w:rPr>
          <w:w w:val="92"/>
        </w:rPr>
        <w:t> </w:t>
      </w:r>
      <w:r>
        <w:rPr>
          <w:w w:val="95"/>
        </w:rPr>
        <w:t>compressed air</w:t>
      </w:r>
      <w:r>
        <w:rPr>
          <w:spacing w:val="-7"/>
          <w:w w:val="95"/>
        </w:rPr>
        <w:t> </w:t>
      </w:r>
      <w:r>
        <w:rPr>
          <w:w w:val="95"/>
        </w:rPr>
        <w:t>systems</w:t>
      </w:r>
      <w:r>
        <w:rPr>
          <w:b w:val="0"/>
        </w:rPr>
      </w:r>
    </w:p>
    <w:p>
      <w:pPr>
        <w:spacing w:line="240" w:lineRule="auto" w:before="0"/>
        <w:rPr>
          <w:rFonts w:ascii="Georgia" w:hAnsi="Georgia" w:cs="Georgia" w:eastAsia="Georgia"/>
          <w:b/>
          <w:bCs/>
          <w:sz w:val="50"/>
          <w:szCs w:val="5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50"/>
          <w:szCs w:val="50"/>
        </w:rPr>
      </w:pPr>
    </w:p>
    <w:p>
      <w:pPr>
        <w:spacing w:line="240" w:lineRule="auto" w:before="1"/>
        <w:rPr>
          <w:rFonts w:ascii="Georgia" w:hAnsi="Georgia" w:cs="Georgia" w:eastAsia="Georgia"/>
          <w:b/>
          <w:bCs/>
          <w:sz w:val="67"/>
          <w:szCs w:val="67"/>
        </w:rPr>
      </w:pPr>
    </w:p>
    <w:p>
      <w:pPr>
        <w:spacing w:line="362" w:lineRule="auto" w:before="0"/>
        <w:ind w:left="3796" w:right="1467" w:hanging="736"/>
        <w:jc w:val="left"/>
        <w:rPr>
          <w:rFonts w:ascii="Garamond" w:hAnsi="Garamond" w:cs="Garamond" w:eastAsia="Garamond"/>
          <w:sz w:val="41"/>
          <w:szCs w:val="41"/>
        </w:rPr>
      </w:pPr>
      <w:r>
        <w:rPr>
          <w:rFonts w:ascii="Garamond"/>
          <w:w w:val="105"/>
          <w:sz w:val="41"/>
        </w:rPr>
        <w:t>B.M.</w:t>
      </w:r>
      <w:r>
        <w:rPr>
          <w:rFonts w:ascii="Garamond"/>
          <w:spacing w:val="5"/>
          <w:w w:val="105"/>
          <w:sz w:val="41"/>
        </w:rPr>
        <w:t> </w:t>
      </w:r>
      <w:r>
        <w:rPr>
          <w:rFonts w:ascii="Garamond"/>
          <w:w w:val="105"/>
          <w:sz w:val="41"/>
        </w:rPr>
        <w:t>Friedenstein</w:t>
      </w:r>
      <w:r>
        <w:rPr>
          <w:rFonts w:ascii="Garamond"/>
          <w:w w:val="103"/>
          <w:sz w:val="41"/>
        </w:rPr>
        <w:t> </w:t>
      </w:r>
      <w:r>
        <w:rPr>
          <w:rFonts w:ascii="Garamond"/>
          <w:w w:val="105"/>
          <w:sz w:val="41"/>
        </w:rPr>
        <w:t>28354516</w:t>
      </w:r>
      <w:r>
        <w:rPr>
          <w:rFonts w:ascii="Garamond"/>
          <w:sz w:val="41"/>
        </w:rPr>
      </w:r>
    </w:p>
    <w:p>
      <w:pPr>
        <w:spacing w:line="240" w:lineRule="auto" w:before="0"/>
        <w:rPr>
          <w:rFonts w:ascii="Garamond" w:hAnsi="Garamond" w:cs="Garamond" w:eastAsia="Garamond"/>
          <w:sz w:val="40"/>
          <w:szCs w:val="40"/>
        </w:rPr>
      </w:pPr>
    </w:p>
    <w:p>
      <w:pPr>
        <w:spacing w:line="240" w:lineRule="auto" w:before="0"/>
        <w:rPr>
          <w:rFonts w:ascii="Garamond" w:hAnsi="Garamond" w:cs="Garamond" w:eastAsia="Garamond"/>
          <w:sz w:val="40"/>
          <w:szCs w:val="40"/>
        </w:rPr>
      </w:pPr>
    </w:p>
    <w:p>
      <w:pPr>
        <w:spacing w:line="240" w:lineRule="auto" w:before="0"/>
        <w:rPr>
          <w:rFonts w:ascii="Garamond" w:hAnsi="Garamond" w:cs="Garamond" w:eastAsia="Garamond"/>
          <w:sz w:val="40"/>
          <w:szCs w:val="40"/>
        </w:rPr>
      </w:pPr>
    </w:p>
    <w:p>
      <w:pPr>
        <w:spacing w:line="240" w:lineRule="auto" w:before="0"/>
        <w:rPr>
          <w:rFonts w:ascii="Garamond" w:hAnsi="Garamond" w:cs="Garamond" w:eastAsia="Garamond"/>
          <w:sz w:val="40"/>
          <w:szCs w:val="40"/>
        </w:rPr>
      </w:pPr>
    </w:p>
    <w:p>
      <w:pPr>
        <w:spacing w:line="266" w:lineRule="auto" w:before="246"/>
        <w:ind w:left="145" w:right="158" w:firstLine="17"/>
        <w:jc w:val="center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w w:val="110"/>
          <w:sz w:val="28"/>
        </w:rPr>
        <w:t>Dissertation submitted in fulfilment of the requirements for the</w:t>
      </w:r>
      <w:r>
        <w:rPr>
          <w:rFonts w:ascii="Times New Roman"/>
          <w:spacing w:val="17"/>
          <w:w w:val="110"/>
          <w:sz w:val="28"/>
        </w:rPr>
        <w:t> </w:t>
      </w:r>
      <w:r>
        <w:rPr>
          <w:rFonts w:ascii="Times New Roman"/>
          <w:w w:val="110"/>
          <w:sz w:val="28"/>
        </w:rPr>
        <w:t>degree</w:t>
      </w:r>
      <w:r>
        <w:rPr>
          <w:rFonts w:ascii="Times New Roman"/>
          <w:w w:val="102"/>
          <w:sz w:val="28"/>
        </w:rPr>
        <w:t> </w:t>
      </w:r>
      <w:r>
        <w:rPr>
          <w:rFonts w:ascii="Arial"/>
          <w:i/>
          <w:color w:val="0000FF"/>
          <w:w w:val="110"/>
          <w:sz w:val="28"/>
        </w:rPr>
        <w:t>Magister </w:t>
      </w:r>
      <w:r>
        <w:rPr>
          <w:rFonts w:ascii="Times New Roman"/>
          <w:w w:val="110"/>
          <w:sz w:val="28"/>
        </w:rPr>
        <w:t>in </w:t>
      </w:r>
      <w:r>
        <w:rPr>
          <w:rFonts w:ascii="Times New Roman"/>
          <w:color w:val="0000FF"/>
          <w:w w:val="110"/>
          <w:sz w:val="28"/>
        </w:rPr>
        <w:t>Electrical and Electronic Engineering </w:t>
      </w:r>
      <w:r>
        <w:rPr>
          <w:rFonts w:ascii="Times New Roman"/>
          <w:w w:val="110"/>
          <w:sz w:val="28"/>
        </w:rPr>
        <w:t>at the</w:t>
      </w:r>
      <w:r>
        <w:rPr>
          <w:rFonts w:ascii="Times New Roman"/>
          <w:spacing w:val="-45"/>
          <w:w w:val="110"/>
          <w:sz w:val="28"/>
        </w:rPr>
        <w:t> </w:t>
      </w:r>
      <w:r>
        <w:rPr>
          <w:rFonts w:ascii="Times New Roman"/>
          <w:w w:val="110"/>
          <w:sz w:val="28"/>
        </w:rPr>
        <w:t>Potchefstroom</w:t>
      </w:r>
      <w:r>
        <w:rPr>
          <w:rFonts w:ascii="Times New Roman"/>
          <w:w w:val="108"/>
          <w:sz w:val="28"/>
        </w:rPr>
        <w:t> </w:t>
      </w:r>
      <w:r>
        <w:rPr>
          <w:rFonts w:ascii="Times New Roman"/>
          <w:w w:val="110"/>
          <w:sz w:val="28"/>
        </w:rPr>
        <w:t>Campus of the North-West</w:t>
      </w:r>
      <w:r>
        <w:rPr>
          <w:rFonts w:ascii="Times New Roman"/>
          <w:spacing w:val="7"/>
          <w:w w:val="110"/>
          <w:sz w:val="28"/>
        </w:rPr>
        <w:t> </w:t>
      </w:r>
      <w:r>
        <w:rPr>
          <w:rFonts w:ascii="Times New Roman"/>
          <w:w w:val="110"/>
          <w:sz w:val="28"/>
        </w:rPr>
        <w:t>University</w:t>
      </w:r>
      <w:r>
        <w:rPr>
          <w:rFonts w:ascii="Times New Roman"/>
          <w:sz w:val="2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spacing w:before="0"/>
        <w:ind w:left="160" w:right="1467" w:firstLine="0"/>
        <w:jc w:val="left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w w:val="110"/>
          <w:sz w:val="28"/>
        </w:rPr>
        <w:t>Supervisor: Dr Johann van</w:t>
      </w:r>
      <w:r>
        <w:rPr>
          <w:rFonts w:ascii="Times New Roman"/>
          <w:spacing w:val="37"/>
          <w:w w:val="110"/>
          <w:sz w:val="28"/>
        </w:rPr>
        <w:t> </w:t>
      </w:r>
      <w:r>
        <w:rPr>
          <w:rFonts w:ascii="Times New Roman"/>
          <w:w w:val="110"/>
          <w:sz w:val="28"/>
        </w:rPr>
        <w:t>Rensburg</w:t>
      </w:r>
      <w:r>
        <w:rPr>
          <w:rFonts w:ascii="Times New Roman"/>
          <w:sz w:val="2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36"/>
          <w:szCs w:val="36"/>
        </w:rPr>
      </w:pPr>
    </w:p>
    <w:p>
      <w:pPr>
        <w:spacing w:before="0"/>
        <w:ind w:left="160" w:right="1467" w:firstLine="0"/>
        <w:jc w:val="left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w w:val="105"/>
          <w:sz w:val="28"/>
        </w:rPr>
        <w:t>August,</w:t>
      </w:r>
      <w:r>
        <w:rPr>
          <w:rFonts w:ascii="Times New Roman"/>
          <w:spacing w:val="30"/>
          <w:w w:val="105"/>
          <w:sz w:val="28"/>
        </w:rPr>
        <w:t> </w:t>
      </w:r>
      <w:r>
        <w:rPr>
          <w:rFonts w:ascii="Times New Roman"/>
          <w:w w:val="105"/>
          <w:sz w:val="28"/>
        </w:rPr>
        <w:t>2017</w:t>
      </w:r>
    </w:p>
    <w:p>
      <w:pPr>
        <w:spacing w:after="0"/>
        <w:jc w:val="left"/>
        <w:rPr>
          <w:rFonts w:ascii="Times New Roman" w:hAnsi="Times New Roman" w:cs="Times New Roman" w:eastAsia="Times New Roman"/>
          <w:sz w:val="28"/>
          <w:szCs w:val="28"/>
        </w:rPr>
        <w:sectPr>
          <w:type w:val="continuous"/>
          <w:pgSz w:w="11910" w:h="16840"/>
          <w:pgMar w:top="1580" w:bottom="280" w:left="1540" w:right="1260"/>
        </w:sectPr>
      </w:pPr>
    </w:p>
    <w:p>
      <w:pPr>
        <w:pStyle w:val="Heading2"/>
        <w:spacing w:line="240" w:lineRule="auto" w:before="34"/>
        <w:ind w:left="117" w:right="0" w:firstLine="0"/>
        <w:jc w:val="both"/>
        <w:rPr>
          <w:b w:val="0"/>
          <w:bCs w:val="0"/>
        </w:rPr>
      </w:pPr>
      <w:r>
        <w:rPr/>
        <w:t>Abstract</w:t>
      </w:r>
      <w:r>
        <w:rPr>
          <w:b w:val="0"/>
        </w:rPr>
      </w:r>
    </w:p>
    <w:p>
      <w:pPr>
        <w:spacing w:line="240" w:lineRule="auto" w:before="2"/>
        <w:rPr>
          <w:rFonts w:ascii="Georgia" w:hAnsi="Georgia" w:cs="Georgia" w:eastAsia="Georgia"/>
          <w:b/>
          <w:bCs/>
          <w:sz w:val="31"/>
          <w:szCs w:val="31"/>
        </w:rPr>
      </w:pPr>
    </w:p>
    <w:p>
      <w:pPr>
        <w:pStyle w:val="BodyText"/>
        <w:tabs>
          <w:tab w:pos="1808" w:val="left" w:leader="none"/>
        </w:tabs>
        <w:spacing w:line="240" w:lineRule="auto"/>
        <w:ind w:left="236" w:right="130"/>
        <w:jc w:val="left"/>
      </w:pPr>
      <w:r>
        <w:rPr>
          <w:rFonts w:ascii="Georgia"/>
          <w:b/>
          <w:w w:val="95"/>
        </w:rPr>
        <w:t>Title:</w:t>
        <w:tab/>
      </w:r>
      <w:r>
        <w:rPr>
          <w:w w:val="105"/>
        </w:rPr>
        <w:t>Simulating improvements on mining compressed air</w:t>
      </w:r>
      <w:r>
        <w:rPr>
          <w:spacing w:val="28"/>
          <w:w w:val="105"/>
        </w:rPr>
        <w:t> </w:t>
      </w:r>
      <w:r>
        <w:rPr>
          <w:w w:val="105"/>
        </w:rPr>
        <w:t>systems</w:t>
      </w:r>
      <w:r>
        <w:rPr/>
      </w:r>
    </w:p>
    <w:p>
      <w:pPr>
        <w:tabs>
          <w:tab w:pos="1808" w:val="left" w:leader="none"/>
        </w:tabs>
        <w:spacing w:before="128"/>
        <w:ind w:left="236" w:right="13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Georgia"/>
          <w:b/>
          <w:w w:val="95"/>
          <w:sz w:val="24"/>
        </w:rPr>
        <w:t>Author:</w:t>
        <w:tab/>
      </w:r>
      <w:r>
        <w:rPr>
          <w:rFonts w:ascii="Times New Roman"/>
          <w:w w:val="105"/>
          <w:sz w:val="24"/>
        </w:rPr>
        <w:t>B.M.</w:t>
      </w:r>
      <w:r>
        <w:rPr>
          <w:rFonts w:ascii="Times New Roman"/>
          <w:spacing w:val="18"/>
          <w:w w:val="105"/>
          <w:sz w:val="24"/>
        </w:rPr>
        <w:t> </w:t>
      </w:r>
      <w:r>
        <w:rPr>
          <w:rFonts w:ascii="Times New Roman"/>
          <w:w w:val="105"/>
          <w:sz w:val="24"/>
        </w:rPr>
        <w:t>Friedenstein</w:t>
      </w:r>
      <w:r>
        <w:rPr>
          <w:rFonts w:ascii="Times New Roman"/>
          <w:sz w:val="24"/>
        </w:rPr>
      </w:r>
    </w:p>
    <w:p>
      <w:pPr>
        <w:tabs>
          <w:tab w:pos="1808" w:val="left" w:leader="none"/>
        </w:tabs>
        <w:spacing w:before="128"/>
        <w:ind w:left="236" w:right="13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Georgia"/>
          <w:b/>
          <w:w w:val="90"/>
          <w:sz w:val="24"/>
        </w:rPr>
        <w:t>Supervisor:</w:t>
        <w:tab/>
      </w:r>
      <w:r>
        <w:rPr>
          <w:rFonts w:ascii="Times New Roman"/>
          <w:w w:val="105"/>
          <w:sz w:val="24"/>
        </w:rPr>
        <w:t>Dr Johann van </w:t>
      </w:r>
      <w:r>
        <w:rPr>
          <w:rFonts w:ascii="Times New Roman"/>
          <w:spacing w:val="22"/>
          <w:w w:val="105"/>
          <w:sz w:val="24"/>
        </w:rPr>
        <w:t> </w:t>
      </w:r>
      <w:r>
        <w:rPr>
          <w:rFonts w:ascii="Times New Roman"/>
          <w:w w:val="105"/>
          <w:sz w:val="24"/>
        </w:rPr>
        <w:t>Rensburg</w:t>
      </w:r>
      <w:r>
        <w:rPr>
          <w:rFonts w:ascii="Times New Roman"/>
          <w:sz w:val="24"/>
        </w:rPr>
      </w:r>
    </w:p>
    <w:p>
      <w:pPr>
        <w:pStyle w:val="BodyText"/>
        <w:tabs>
          <w:tab w:pos="1808" w:val="left" w:leader="none"/>
        </w:tabs>
        <w:spacing w:line="240" w:lineRule="auto" w:before="128"/>
        <w:ind w:left="236" w:right="130"/>
        <w:jc w:val="left"/>
      </w:pPr>
      <w:r>
        <w:rPr>
          <w:rFonts w:ascii="Georgia"/>
          <w:b/>
          <w:w w:val="90"/>
        </w:rPr>
        <w:t>School:</w:t>
        <w:tab/>
      </w:r>
      <w:r>
        <w:rPr>
          <w:w w:val="105"/>
        </w:rPr>
        <w:t>North-West University Potchefstroom </w:t>
      </w:r>
      <w:r>
        <w:rPr>
          <w:spacing w:val="15"/>
          <w:w w:val="105"/>
        </w:rPr>
        <w:t> </w:t>
      </w:r>
      <w:r>
        <w:rPr>
          <w:w w:val="105"/>
        </w:rPr>
        <w:t>Campus</w:t>
      </w:r>
      <w:r>
        <w:rPr/>
      </w:r>
    </w:p>
    <w:p>
      <w:pPr>
        <w:pStyle w:val="BodyText"/>
        <w:tabs>
          <w:tab w:pos="1808" w:val="left" w:leader="none"/>
        </w:tabs>
        <w:spacing w:line="240" w:lineRule="auto" w:before="128"/>
        <w:ind w:left="236" w:right="130"/>
        <w:jc w:val="left"/>
      </w:pPr>
      <w:r>
        <w:rPr>
          <w:rFonts w:ascii="Georgia"/>
          <w:b/>
          <w:w w:val="90"/>
        </w:rPr>
        <w:t>Degree:</w:t>
        <w:tab/>
      </w:r>
      <w:r>
        <w:rPr>
          <w:w w:val="105"/>
        </w:rPr>
        <w:t>Masters in Electrical and Electronic</w:t>
      </w:r>
      <w:r>
        <w:rPr>
          <w:spacing w:val="61"/>
          <w:w w:val="105"/>
        </w:rPr>
        <w:t> </w:t>
      </w:r>
      <w:r>
        <w:rPr>
          <w:w w:val="105"/>
        </w:rPr>
        <w:t>Engineering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34"/>
          <w:szCs w:val="34"/>
        </w:rPr>
      </w:pPr>
    </w:p>
    <w:p>
      <w:pPr>
        <w:pStyle w:val="BodyText"/>
        <w:spacing w:line="352" w:lineRule="auto"/>
        <w:ind w:right="142" w:hanging="9"/>
        <w:jc w:val="both"/>
      </w:pPr>
      <w:r>
        <w:rPr>
          <w:w w:val="105"/>
        </w:rPr>
        <w:t>As operational costs of deep level mines increases and gold ore grades decrease,</w:t>
      </w:r>
      <w:r>
        <w:rPr>
          <w:spacing w:val="-7"/>
          <w:w w:val="105"/>
        </w:rPr>
        <w:t> </w:t>
      </w:r>
      <w:r>
        <w:rPr>
          <w:w w:val="105"/>
        </w:rPr>
        <w:t>profitability</w:t>
      </w:r>
      <w:r>
        <w:rPr>
          <w:w w:val="105"/>
        </w:rPr>
        <w:t> </w:t>
      </w: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gold</w:t>
      </w:r>
      <w:r>
        <w:rPr>
          <w:spacing w:val="-13"/>
          <w:w w:val="105"/>
        </w:rPr>
        <w:t> </w:t>
      </w:r>
      <w:r>
        <w:rPr>
          <w:w w:val="105"/>
        </w:rPr>
        <w:t>mining</w:t>
      </w:r>
      <w:r>
        <w:rPr>
          <w:spacing w:val="-13"/>
          <w:w w:val="105"/>
        </w:rPr>
        <w:t> </w:t>
      </w:r>
      <w:r>
        <w:rPr>
          <w:w w:val="105"/>
        </w:rPr>
        <w:t>sector</w:t>
      </w:r>
      <w:r>
        <w:rPr>
          <w:spacing w:val="-13"/>
          <w:w w:val="105"/>
        </w:rPr>
        <w:t> </w:t>
      </w:r>
      <w:r>
        <w:rPr>
          <w:w w:val="105"/>
        </w:rPr>
        <w:t>is</w:t>
      </w:r>
      <w:r>
        <w:rPr>
          <w:spacing w:val="-13"/>
          <w:w w:val="105"/>
        </w:rPr>
        <w:t> </w:t>
      </w:r>
      <w:r>
        <w:rPr>
          <w:w w:val="105"/>
        </w:rPr>
        <w:t>becoming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challenge.</w:t>
      </w:r>
      <w:r>
        <w:rPr>
          <w:spacing w:val="11"/>
          <w:w w:val="105"/>
        </w:rPr>
        <w:t> </w:t>
      </w:r>
      <w:r>
        <w:rPr>
          <w:w w:val="105"/>
        </w:rPr>
        <w:t>Electricity</w:t>
      </w:r>
      <w:r>
        <w:rPr>
          <w:spacing w:val="-13"/>
          <w:w w:val="105"/>
        </w:rPr>
        <w:t> </w:t>
      </w:r>
      <w:r>
        <w:rPr>
          <w:w w:val="105"/>
        </w:rPr>
        <w:t>tariff</w:t>
      </w:r>
      <w:r>
        <w:rPr>
          <w:spacing w:val="-13"/>
          <w:w w:val="105"/>
        </w:rPr>
        <w:t> </w:t>
      </w:r>
      <w:r>
        <w:rPr>
          <w:w w:val="105"/>
        </w:rPr>
        <w:t>increases</w:t>
      </w:r>
      <w:r>
        <w:rPr>
          <w:spacing w:val="-14"/>
          <w:w w:val="105"/>
        </w:rPr>
        <w:t> </w:t>
      </w:r>
      <w:r>
        <w:rPr>
          <w:w w:val="105"/>
        </w:rPr>
        <w:t>have</w:t>
      </w:r>
      <w:r>
        <w:rPr>
          <w:spacing w:val="-13"/>
          <w:w w:val="105"/>
        </w:rPr>
        <w:t> </w:t>
      </w:r>
      <w:r>
        <w:rPr>
          <w:w w:val="105"/>
        </w:rPr>
        <w:t>contributed</w:t>
      </w:r>
      <w:r>
        <w:rPr>
          <w:w w:val="105"/>
        </w:rPr>
        <w:t> </w:t>
      </w:r>
      <w:r>
        <w:rPr>
          <w:w w:val="105"/>
        </w:rPr>
        <w:t>to a rise in the cost of operating mines. Compressed air systems are utilised on mines as</w:t>
      </w:r>
      <w:r>
        <w:rPr>
          <w:spacing w:val="12"/>
          <w:w w:val="105"/>
        </w:rPr>
        <w:t> </w:t>
      </w:r>
      <w:r>
        <w:rPr>
          <w:w w:val="105"/>
        </w:rPr>
        <w:t>they</w:t>
      </w:r>
      <w:r>
        <w:rPr>
          <w:w w:val="101"/>
        </w:rPr>
        <w:t> </w:t>
      </w:r>
      <w:r>
        <w:rPr>
          <w:w w:val="105"/>
        </w:rPr>
        <w:t>provide safe, reliable power for various underground machines. Compressed air is also</w:t>
      </w:r>
      <w:r>
        <w:rPr>
          <w:spacing w:val="12"/>
          <w:w w:val="105"/>
        </w:rPr>
        <w:t> </w:t>
      </w:r>
      <w:r>
        <w:rPr>
          <w:w w:val="105"/>
        </w:rPr>
        <w:t>used</w:t>
      </w:r>
      <w:r>
        <w:rPr>
          <w:w w:val="103"/>
        </w:rPr>
        <w:t> </w:t>
      </w:r>
      <w:r>
        <w:rPr>
          <w:w w:val="105"/>
        </w:rPr>
        <w:t>for emergency oxygen in refuge</w:t>
      </w:r>
      <w:r>
        <w:rPr>
          <w:spacing w:val="-28"/>
          <w:w w:val="105"/>
        </w:rPr>
        <w:t> </w:t>
      </w:r>
      <w:r>
        <w:rPr>
          <w:w w:val="105"/>
        </w:rPr>
        <w:t>bays.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142"/>
        <w:jc w:val="both"/>
      </w:pPr>
      <w:r>
        <w:rPr>
          <w:w w:val="105"/>
        </w:rPr>
        <w:t>Compressed</w:t>
      </w:r>
      <w:r>
        <w:rPr>
          <w:spacing w:val="29"/>
          <w:w w:val="105"/>
        </w:rPr>
        <w:t> </w:t>
      </w:r>
      <w:r>
        <w:rPr>
          <w:w w:val="105"/>
        </w:rPr>
        <w:t>air</w:t>
      </w:r>
      <w:r>
        <w:rPr>
          <w:spacing w:val="29"/>
          <w:w w:val="105"/>
        </w:rPr>
        <w:t> </w:t>
      </w:r>
      <w:r>
        <w:rPr>
          <w:w w:val="105"/>
        </w:rPr>
        <w:t>systems</w:t>
      </w:r>
      <w:r>
        <w:rPr>
          <w:spacing w:val="29"/>
          <w:w w:val="105"/>
        </w:rPr>
        <w:t> </w:t>
      </w:r>
      <w:r>
        <w:rPr>
          <w:w w:val="105"/>
        </w:rPr>
        <w:t>utilise</w:t>
      </w:r>
      <w:r>
        <w:rPr>
          <w:spacing w:val="28"/>
          <w:w w:val="105"/>
        </w:rPr>
        <w:t> </w:t>
      </w:r>
      <w:r>
        <w:rPr>
          <w:w w:val="105"/>
        </w:rPr>
        <w:t>a</w:t>
      </w:r>
      <w:r>
        <w:rPr>
          <w:spacing w:val="29"/>
          <w:w w:val="105"/>
        </w:rPr>
        <w:t> </w:t>
      </w:r>
      <w:r>
        <w:rPr>
          <w:w w:val="105"/>
        </w:rPr>
        <w:t>significant</w:t>
      </w:r>
      <w:r>
        <w:rPr>
          <w:spacing w:val="30"/>
          <w:w w:val="105"/>
        </w:rPr>
        <w:t> </w:t>
      </w:r>
      <w:r>
        <w:rPr>
          <w:w w:val="105"/>
        </w:rPr>
        <w:t>portion</w:t>
      </w:r>
      <w:r>
        <w:rPr>
          <w:spacing w:val="29"/>
          <w:w w:val="105"/>
        </w:rPr>
        <w:t> </w:t>
      </w:r>
      <w:r>
        <w:rPr>
          <w:w w:val="105"/>
        </w:rPr>
        <w:t>of</w:t>
      </w:r>
      <w:r>
        <w:rPr>
          <w:spacing w:val="28"/>
          <w:w w:val="105"/>
        </w:rPr>
        <w:t> </w:t>
      </w:r>
      <w:r>
        <w:rPr>
          <w:w w:val="105"/>
        </w:rPr>
        <w:t>a</w:t>
      </w:r>
      <w:r>
        <w:rPr>
          <w:spacing w:val="29"/>
          <w:w w:val="105"/>
        </w:rPr>
        <w:t> </w:t>
      </w:r>
      <w:r>
        <w:rPr>
          <w:w w:val="105"/>
        </w:rPr>
        <w:t>mine’s</w:t>
      </w:r>
      <w:r>
        <w:rPr>
          <w:spacing w:val="28"/>
          <w:w w:val="105"/>
        </w:rPr>
        <w:t> </w:t>
      </w:r>
      <w:r>
        <w:rPr>
          <w:w w:val="105"/>
        </w:rPr>
        <w:t>total</w:t>
      </w:r>
      <w:r>
        <w:rPr>
          <w:spacing w:val="29"/>
          <w:w w:val="105"/>
        </w:rPr>
        <w:t> </w:t>
      </w:r>
      <w:r>
        <w:rPr>
          <w:w w:val="105"/>
        </w:rPr>
        <w:t>energy.</w:t>
      </w:r>
      <w:r>
        <w:rPr>
          <w:spacing w:val="10"/>
          <w:w w:val="105"/>
        </w:rPr>
        <w:t> </w:t>
      </w:r>
      <w:r>
        <w:rPr>
          <w:w w:val="105"/>
        </w:rPr>
        <w:t>It</w:t>
      </w:r>
      <w:r>
        <w:rPr>
          <w:spacing w:val="29"/>
          <w:w w:val="105"/>
        </w:rPr>
        <w:t> </w:t>
      </w:r>
      <w:r>
        <w:rPr>
          <w:w w:val="105"/>
        </w:rPr>
        <w:t>has</w:t>
      </w:r>
      <w:r>
        <w:rPr>
          <w:spacing w:val="29"/>
          <w:w w:val="105"/>
        </w:rPr>
        <w:t> </w:t>
      </w:r>
      <w:r>
        <w:rPr>
          <w:w w:val="105"/>
        </w:rPr>
        <w:t>been</w:t>
      </w:r>
      <w:r>
        <w:rPr>
          <w:spacing w:val="-61"/>
          <w:w w:val="105"/>
        </w:rPr>
        <w:t> </w:t>
      </w:r>
      <w:r>
        <w:rPr>
          <w:spacing w:val="-61"/>
          <w:w w:val="105"/>
        </w:rPr>
      </w:r>
      <w:r>
        <w:rPr>
          <w:w w:val="105"/>
        </w:rPr>
        <w:t>shown</w:t>
      </w:r>
      <w:r>
        <w:rPr>
          <w:spacing w:val="-12"/>
          <w:w w:val="105"/>
        </w:rPr>
        <w:t> </w:t>
      </w:r>
      <w:r>
        <w:rPr>
          <w:w w:val="105"/>
        </w:rPr>
        <w:t>that</w:t>
      </w:r>
      <w:r>
        <w:rPr>
          <w:spacing w:val="-12"/>
          <w:w w:val="105"/>
        </w:rPr>
        <w:t> </w:t>
      </w:r>
      <w:r>
        <w:rPr>
          <w:w w:val="105"/>
        </w:rPr>
        <w:t>many</w:t>
      </w:r>
      <w:r>
        <w:rPr>
          <w:spacing w:val="-12"/>
          <w:w w:val="105"/>
        </w:rPr>
        <w:t> </w:t>
      </w:r>
      <w:r>
        <w:rPr>
          <w:w w:val="105"/>
        </w:rPr>
        <w:t>deep</w:t>
      </w:r>
      <w:r>
        <w:rPr>
          <w:spacing w:val="-12"/>
          <w:w w:val="105"/>
        </w:rPr>
        <w:t> </w:t>
      </w:r>
      <w:r>
        <w:rPr>
          <w:w w:val="105"/>
        </w:rPr>
        <w:t>level</w:t>
      </w:r>
      <w:r>
        <w:rPr>
          <w:spacing w:val="-12"/>
          <w:w w:val="105"/>
        </w:rPr>
        <w:t> </w:t>
      </w:r>
      <w:r>
        <w:rPr>
          <w:w w:val="105"/>
        </w:rPr>
        <w:t>mine</w:t>
      </w:r>
      <w:r>
        <w:rPr>
          <w:spacing w:val="-12"/>
          <w:w w:val="105"/>
        </w:rPr>
        <w:t> </w:t>
      </w:r>
      <w:r>
        <w:rPr>
          <w:w w:val="105"/>
        </w:rPr>
        <w:t>compressed</w:t>
      </w:r>
      <w:r>
        <w:rPr>
          <w:spacing w:val="-12"/>
          <w:w w:val="105"/>
        </w:rPr>
        <w:t> </w:t>
      </w:r>
      <w:r>
        <w:rPr>
          <w:w w:val="105"/>
        </w:rPr>
        <w:t>air</w:t>
      </w:r>
      <w:r>
        <w:rPr>
          <w:spacing w:val="-12"/>
          <w:w w:val="105"/>
        </w:rPr>
        <w:t> </w:t>
      </w:r>
      <w:r>
        <w:rPr>
          <w:w w:val="105"/>
        </w:rPr>
        <w:t>networks</w:t>
      </w:r>
      <w:r>
        <w:rPr>
          <w:spacing w:val="-13"/>
          <w:w w:val="105"/>
        </w:rPr>
        <w:t> </w:t>
      </w:r>
      <w:r>
        <w:rPr>
          <w:w w:val="105"/>
        </w:rPr>
        <w:t>have</w:t>
      </w:r>
      <w:r>
        <w:rPr>
          <w:spacing w:val="-12"/>
          <w:w w:val="105"/>
        </w:rPr>
        <w:t> </w:t>
      </w:r>
      <w:r>
        <w:rPr>
          <w:w w:val="105"/>
        </w:rPr>
        <w:t>inefficiencies.</w:t>
      </w:r>
      <w:r>
        <w:rPr>
          <w:spacing w:val="6"/>
          <w:w w:val="105"/>
        </w:rPr>
        <w:t> </w:t>
      </w:r>
      <w:r>
        <w:rPr>
          <w:w w:val="105"/>
        </w:rPr>
        <w:t>Improving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w w:val="108"/>
        </w:rPr>
        <w:t> </w:t>
      </w:r>
      <w:r>
        <w:rPr>
          <w:w w:val="105"/>
        </w:rPr>
        <w:t>efficiency</w:t>
      </w:r>
      <w:r>
        <w:rPr>
          <w:spacing w:val="18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w w:val="105"/>
        </w:rPr>
        <w:t>these</w:t>
      </w:r>
      <w:r>
        <w:rPr>
          <w:spacing w:val="17"/>
          <w:w w:val="105"/>
        </w:rPr>
        <w:t> </w:t>
      </w:r>
      <w:r>
        <w:rPr>
          <w:w w:val="105"/>
        </w:rPr>
        <w:t>systems</w:t>
      </w:r>
      <w:r>
        <w:rPr>
          <w:spacing w:val="18"/>
          <w:w w:val="105"/>
        </w:rPr>
        <w:t> </w:t>
      </w:r>
      <w:r>
        <w:rPr>
          <w:w w:val="105"/>
        </w:rPr>
        <w:t>could</w:t>
      </w:r>
      <w:r>
        <w:rPr>
          <w:spacing w:val="18"/>
          <w:w w:val="105"/>
        </w:rPr>
        <w:t> </w:t>
      </w:r>
      <w:r>
        <w:rPr>
          <w:w w:val="105"/>
        </w:rPr>
        <w:t>result</w:t>
      </w:r>
      <w:r>
        <w:rPr>
          <w:spacing w:val="17"/>
          <w:w w:val="105"/>
        </w:rPr>
        <w:t> </w:t>
      </w:r>
      <w:r>
        <w:rPr>
          <w:w w:val="105"/>
        </w:rPr>
        <w:t>in</w:t>
      </w:r>
      <w:r>
        <w:rPr>
          <w:spacing w:val="17"/>
          <w:w w:val="105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w w:val="105"/>
        </w:rPr>
        <w:t>reduction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w w:val="105"/>
        </w:rPr>
        <w:t>operational</w:t>
      </w:r>
      <w:r>
        <w:rPr>
          <w:spacing w:val="18"/>
          <w:w w:val="105"/>
        </w:rPr>
        <w:t> </w:t>
      </w:r>
      <w:r>
        <w:rPr>
          <w:w w:val="105"/>
        </w:rPr>
        <w:t>costs</w:t>
      </w:r>
      <w:r>
        <w:rPr>
          <w:spacing w:val="17"/>
          <w:w w:val="105"/>
        </w:rPr>
        <w:t> </w:t>
      </w:r>
      <w:r>
        <w:rPr>
          <w:w w:val="105"/>
        </w:rPr>
        <w:t>by</w:t>
      </w:r>
      <w:r>
        <w:rPr>
          <w:spacing w:val="18"/>
          <w:w w:val="105"/>
        </w:rPr>
        <w:t> </w:t>
      </w:r>
      <w:r>
        <w:rPr>
          <w:w w:val="105"/>
        </w:rPr>
        <w:t>reducing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w w:val="112"/>
        </w:rPr>
        <w:t> </w:t>
      </w:r>
      <w:r>
        <w:rPr>
          <w:w w:val="105"/>
        </w:rPr>
        <w:t>energy</w:t>
      </w:r>
      <w:r>
        <w:rPr>
          <w:spacing w:val="-6"/>
          <w:w w:val="105"/>
        </w:rPr>
        <w:t> </w:t>
      </w:r>
      <w:r>
        <w:rPr>
          <w:w w:val="105"/>
        </w:rPr>
        <w:t>required</w:t>
      </w:r>
      <w:r>
        <w:rPr>
          <w:spacing w:val="-6"/>
          <w:w w:val="105"/>
        </w:rPr>
        <w:t> </w:t>
      </w:r>
      <w:r>
        <w:rPr>
          <w:w w:val="105"/>
        </w:rPr>
        <w:t>to</w:t>
      </w:r>
      <w:r>
        <w:rPr>
          <w:spacing w:val="-6"/>
          <w:w w:val="105"/>
        </w:rPr>
        <w:t> </w:t>
      </w:r>
      <w:r>
        <w:rPr>
          <w:w w:val="105"/>
        </w:rPr>
        <w:t>produce</w:t>
      </w:r>
      <w:r>
        <w:rPr>
          <w:spacing w:val="-6"/>
          <w:w w:val="105"/>
        </w:rPr>
        <w:t> </w:t>
      </w:r>
      <w:r>
        <w:rPr>
          <w:w w:val="105"/>
        </w:rPr>
        <w:t>compressed</w:t>
      </w:r>
      <w:r>
        <w:rPr>
          <w:spacing w:val="-7"/>
          <w:w w:val="105"/>
        </w:rPr>
        <w:t> </w:t>
      </w:r>
      <w:r>
        <w:rPr>
          <w:w w:val="105"/>
        </w:rPr>
        <w:t>air.</w:t>
      </w:r>
      <w:r>
        <w:rPr>
          <w:spacing w:val="13"/>
          <w:w w:val="105"/>
        </w:rPr>
        <w:t> </w:t>
      </w:r>
      <w:r>
        <w:rPr>
          <w:w w:val="105"/>
        </w:rPr>
        <w:t>Additionally,</w:t>
      </w:r>
      <w:r>
        <w:rPr>
          <w:spacing w:val="-5"/>
          <w:w w:val="105"/>
        </w:rPr>
        <w:t> </w:t>
      </w:r>
      <w:r>
        <w:rPr>
          <w:w w:val="105"/>
        </w:rPr>
        <w:t>an</w:t>
      </w:r>
      <w:r>
        <w:rPr>
          <w:spacing w:val="-6"/>
          <w:w w:val="105"/>
        </w:rPr>
        <w:t> </w:t>
      </w:r>
      <w:r>
        <w:rPr>
          <w:w w:val="105"/>
        </w:rPr>
        <w:t>improvement</w:t>
      </w:r>
      <w:r>
        <w:rPr>
          <w:spacing w:val="-7"/>
          <w:w w:val="105"/>
        </w:rPr>
        <w:t> </w:t>
      </w:r>
      <w:r>
        <w:rPr>
          <w:w w:val="105"/>
        </w:rPr>
        <w:t>in</w:t>
      </w:r>
      <w:r>
        <w:rPr>
          <w:spacing w:val="-6"/>
          <w:w w:val="105"/>
        </w:rPr>
        <w:t> </w:t>
      </w:r>
      <w:r>
        <w:rPr>
          <w:w w:val="105"/>
        </w:rPr>
        <w:t>service</w:t>
      </w:r>
      <w:r>
        <w:rPr>
          <w:spacing w:val="-6"/>
          <w:w w:val="105"/>
        </w:rPr>
        <w:t> </w:t>
      </w:r>
      <w:r>
        <w:rPr>
          <w:w w:val="105"/>
        </w:rPr>
        <w:t>delivery</w:t>
      </w:r>
      <w:r>
        <w:rPr>
          <w:w w:val="100"/>
        </w:rPr>
        <w:t> </w:t>
      </w:r>
      <w:r>
        <w:rPr>
          <w:w w:val="105"/>
        </w:rPr>
        <w:t>could be</w:t>
      </w:r>
      <w:r>
        <w:rPr>
          <w:spacing w:val="-7"/>
          <w:w w:val="105"/>
        </w:rPr>
        <w:t> </w:t>
      </w:r>
      <w:r>
        <w:rPr>
          <w:w w:val="105"/>
        </w:rPr>
        <w:t>achieved.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142"/>
        <w:jc w:val="both"/>
      </w:pPr>
      <w:r>
        <w:rPr>
          <w:w w:val="105"/>
        </w:rPr>
        <w:t>Previous</w:t>
      </w:r>
      <w:r>
        <w:rPr>
          <w:spacing w:val="-5"/>
          <w:w w:val="105"/>
        </w:rPr>
        <w:t> </w:t>
      </w:r>
      <w:r>
        <w:rPr>
          <w:w w:val="105"/>
        </w:rPr>
        <w:t>studies</w:t>
      </w:r>
      <w:r>
        <w:rPr>
          <w:spacing w:val="-5"/>
          <w:w w:val="105"/>
        </w:rPr>
        <w:t> </w:t>
      </w:r>
      <w:r>
        <w:rPr>
          <w:w w:val="105"/>
        </w:rPr>
        <w:t>have</w:t>
      </w:r>
      <w:r>
        <w:rPr>
          <w:spacing w:val="-6"/>
          <w:w w:val="105"/>
        </w:rPr>
        <w:t> </w:t>
      </w:r>
      <w:r>
        <w:rPr>
          <w:w w:val="105"/>
        </w:rPr>
        <w:t>shown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usefulness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simulations</w:t>
      </w:r>
      <w:r>
        <w:rPr>
          <w:spacing w:val="-6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develop</w:t>
      </w:r>
      <w:r>
        <w:rPr>
          <w:spacing w:val="-6"/>
          <w:w w:val="105"/>
        </w:rPr>
        <w:t> </w:t>
      </w:r>
      <w:r>
        <w:rPr>
          <w:w w:val="105"/>
        </w:rPr>
        <w:t>improvements</w:t>
      </w:r>
      <w:r>
        <w:rPr>
          <w:spacing w:val="-6"/>
          <w:w w:val="105"/>
        </w:rPr>
        <w:t> </w:t>
      </w:r>
      <w:r>
        <w:rPr>
          <w:w w:val="105"/>
        </w:rPr>
        <w:t>for</w:t>
      </w:r>
      <w:r>
        <w:rPr>
          <w:spacing w:val="-5"/>
          <w:w w:val="105"/>
        </w:rPr>
        <w:t> </w:t>
      </w:r>
      <w:r>
        <w:rPr>
          <w:w w:val="105"/>
        </w:rPr>
        <w:t>deep</w:t>
      </w:r>
      <w:r>
        <w:rPr>
          <w:w w:val="101"/>
        </w:rPr>
        <w:t> </w:t>
      </w:r>
      <w:r>
        <w:rPr>
          <w:w w:val="105"/>
        </w:rPr>
        <w:t>level mining systems. However, these studies have not followed a structured</w:t>
      </w:r>
      <w:r>
        <w:rPr>
          <w:spacing w:val="53"/>
          <w:w w:val="105"/>
        </w:rPr>
        <w:t> </w:t>
      </w:r>
      <w:r>
        <w:rPr>
          <w:w w:val="105"/>
        </w:rPr>
        <w:t>methodology</w:t>
      </w:r>
      <w:r>
        <w:rPr>
          <w:w w:val="104"/>
        </w:rPr>
        <w:t> </w:t>
      </w:r>
      <w:r>
        <w:rPr>
          <w:w w:val="105"/>
        </w:rPr>
        <w:t>for developing compressed air simulation for deep level mines. Previous studies have</w:t>
      </w:r>
      <w:r>
        <w:rPr>
          <w:spacing w:val="10"/>
          <w:w w:val="105"/>
        </w:rPr>
        <w:t> </w:t>
      </w:r>
      <w:r>
        <w:rPr>
          <w:w w:val="105"/>
        </w:rPr>
        <w:t>also</w:t>
      </w:r>
      <w:r>
        <w:rPr>
          <w:w w:val="103"/>
        </w:rPr>
        <w:t> </w:t>
      </w:r>
      <w:r>
        <w:rPr>
          <w:w w:val="105"/>
        </w:rPr>
        <w:t>simplified compressed air models reducing the simulation precision and testable</w:t>
      </w:r>
      <w:r>
        <w:rPr>
          <w:spacing w:val="52"/>
          <w:w w:val="105"/>
        </w:rPr>
        <w:t> </w:t>
      </w:r>
      <w:r>
        <w:rPr>
          <w:w w:val="105"/>
        </w:rPr>
        <w:t>scenarios.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120"/>
        <w:jc w:val="both"/>
      </w:pPr>
      <w:r>
        <w:rPr>
          <w:w w:val="105"/>
        </w:rPr>
        <w:t>In</w:t>
      </w:r>
      <w:r>
        <w:rPr>
          <w:spacing w:val="39"/>
          <w:w w:val="105"/>
        </w:rPr>
        <w:t> </w:t>
      </w:r>
      <w:r>
        <w:rPr>
          <w:w w:val="105"/>
        </w:rPr>
        <w:t>this</w:t>
      </w:r>
      <w:r>
        <w:rPr>
          <w:spacing w:val="39"/>
          <w:w w:val="105"/>
        </w:rPr>
        <w:t> </w:t>
      </w:r>
      <w:r>
        <w:rPr>
          <w:w w:val="105"/>
        </w:rPr>
        <w:t>study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spacing w:val="39"/>
          <w:w w:val="105"/>
        </w:rPr>
        <w:t> </w:t>
      </w:r>
      <w:r>
        <w:rPr>
          <w:w w:val="105"/>
        </w:rPr>
        <w:t>simulation</w:t>
      </w:r>
      <w:r>
        <w:rPr>
          <w:spacing w:val="41"/>
          <w:w w:val="105"/>
        </w:rPr>
        <w:t> </w:t>
      </w:r>
      <w:r>
        <w:rPr>
          <w:w w:val="105"/>
        </w:rPr>
        <w:t>methodology</w:t>
      </w:r>
      <w:r>
        <w:rPr>
          <w:spacing w:val="39"/>
          <w:w w:val="105"/>
        </w:rPr>
        <w:t> </w:t>
      </w:r>
      <w:r>
        <w:rPr>
          <w:w w:val="105"/>
        </w:rPr>
        <w:t>was</w:t>
      </w:r>
      <w:r>
        <w:rPr>
          <w:spacing w:val="39"/>
          <w:w w:val="105"/>
        </w:rPr>
        <w:t> </w:t>
      </w:r>
      <w:r>
        <w:rPr>
          <w:w w:val="105"/>
        </w:rPr>
        <w:t>therefore</w:t>
      </w:r>
      <w:r>
        <w:rPr>
          <w:spacing w:val="39"/>
          <w:w w:val="105"/>
        </w:rPr>
        <w:t> </w:t>
      </w:r>
      <w:r>
        <w:rPr>
          <w:w w:val="105"/>
        </w:rPr>
        <w:t>developed.</w:t>
      </w:r>
      <w:r>
        <w:rPr>
          <w:spacing w:val="33"/>
          <w:w w:val="105"/>
        </w:rPr>
        <w:t> </w:t>
      </w:r>
      <w:r>
        <w:rPr>
          <w:w w:val="105"/>
        </w:rPr>
        <w:t>Investigations</w:t>
      </w:r>
      <w:r>
        <w:rPr>
          <w:spacing w:val="39"/>
          <w:w w:val="105"/>
        </w:rPr>
        <w:t> </w:t>
      </w:r>
      <w:r>
        <w:rPr>
          <w:w w:val="105"/>
        </w:rPr>
        <w:t>into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-55"/>
          <w:w w:val="105"/>
        </w:rPr>
        <w:t> </w:t>
      </w:r>
      <w:r>
        <w:rPr>
          <w:spacing w:val="-55"/>
          <w:w w:val="105"/>
        </w:rPr>
      </w:r>
      <w:r>
        <w:rPr>
          <w:w w:val="105"/>
        </w:rPr>
        <w:t>compressed air systems are performed. A model is then developed in software to</w:t>
      </w:r>
      <w:r>
        <w:rPr>
          <w:spacing w:val="51"/>
          <w:w w:val="105"/>
        </w:rPr>
        <w:t> </w:t>
      </w:r>
      <w:r>
        <w:rPr>
          <w:w w:val="105"/>
        </w:rPr>
        <w:t>accurately</w:t>
      </w:r>
      <w:r>
        <w:rPr>
          <w:w w:val="105"/>
        </w:rPr>
        <w:t> </w:t>
      </w:r>
      <w:r>
        <w:rPr>
          <w:w w:val="105"/>
        </w:rPr>
        <w:t>recreate</w:t>
      </w:r>
      <w:r>
        <w:rPr>
          <w:spacing w:val="54"/>
          <w:w w:val="105"/>
        </w:rPr>
        <w:t> </w:t>
      </w:r>
      <w:r>
        <w:rPr>
          <w:w w:val="105"/>
        </w:rPr>
        <w:t>the</w:t>
      </w:r>
      <w:r>
        <w:rPr>
          <w:spacing w:val="55"/>
          <w:w w:val="105"/>
        </w:rPr>
        <w:t> </w:t>
      </w:r>
      <w:r>
        <w:rPr>
          <w:w w:val="105"/>
        </w:rPr>
        <w:t>system</w:t>
      </w:r>
      <w:r>
        <w:rPr>
          <w:spacing w:val="55"/>
          <w:w w:val="105"/>
        </w:rPr>
        <w:t> </w:t>
      </w:r>
      <w:r>
        <w:rPr>
          <w:w w:val="105"/>
        </w:rPr>
        <w:t>operation.</w:t>
      </w:r>
      <w:r>
        <w:rPr>
          <w:spacing w:val="19"/>
          <w:w w:val="105"/>
        </w:rPr>
        <w:t> </w:t>
      </w:r>
      <w:r>
        <w:rPr>
          <w:w w:val="105"/>
        </w:rPr>
        <w:t>Finally</w:t>
      </w:r>
      <w:r>
        <w:rPr>
          <w:spacing w:val="56"/>
          <w:w w:val="105"/>
        </w:rPr>
        <w:t> </w:t>
      </w:r>
      <w:r>
        <w:rPr>
          <w:w w:val="105"/>
        </w:rPr>
        <w:t>a</w:t>
      </w:r>
      <w:r>
        <w:rPr>
          <w:spacing w:val="55"/>
          <w:w w:val="105"/>
        </w:rPr>
        <w:t> </w:t>
      </w:r>
      <w:r>
        <w:rPr>
          <w:w w:val="105"/>
        </w:rPr>
        <w:t>proposed</w:t>
      </w:r>
      <w:r>
        <w:rPr>
          <w:spacing w:val="54"/>
          <w:w w:val="105"/>
        </w:rPr>
        <w:t> </w:t>
      </w:r>
      <w:r>
        <w:rPr>
          <w:w w:val="105"/>
        </w:rPr>
        <w:t>means</w:t>
      </w:r>
      <w:r>
        <w:rPr>
          <w:spacing w:val="54"/>
          <w:w w:val="105"/>
        </w:rPr>
        <w:t> </w:t>
      </w:r>
      <w:r>
        <w:rPr>
          <w:w w:val="105"/>
        </w:rPr>
        <w:t>of</w:t>
      </w:r>
      <w:r>
        <w:rPr>
          <w:spacing w:val="55"/>
          <w:w w:val="105"/>
        </w:rPr>
        <w:t> </w:t>
      </w:r>
      <w:r>
        <w:rPr>
          <w:w w:val="105"/>
        </w:rPr>
        <w:t>improvement</w:t>
      </w:r>
      <w:r>
        <w:rPr>
          <w:spacing w:val="54"/>
          <w:w w:val="105"/>
        </w:rPr>
        <w:t> </w:t>
      </w:r>
      <w:r>
        <w:rPr>
          <w:w w:val="105"/>
        </w:rPr>
        <w:t>is</w:t>
      </w:r>
      <w:r>
        <w:rPr>
          <w:spacing w:val="55"/>
          <w:w w:val="105"/>
        </w:rPr>
        <w:t> </w:t>
      </w:r>
      <w:r>
        <w:rPr>
          <w:w w:val="105"/>
        </w:rPr>
        <w:t>simulated,</w:t>
      </w:r>
      <w:r>
        <w:rPr>
          <w:spacing w:val="-61"/>
          <w:w w:val="105"/>
        </w:rPr>
        <w:t> </w:t>
      </w:r>
      <w:r>
        <w:rPr>
          <w:spacing w:val="-61"/>
          <w:w w:val="105"/>
        </w:rPr>
      </w:r>
      <w:r>
        <w:rPr>
          <w:w w:val="105"/>
        </w:rPr>
        <w:t>analysed and quantified in terms of improvements in energy savings and service </w:t>
      </w:r>
      <w:r>
        <w:rPr>
          <w:spacing w:val="38"/>
          <w:w w:val="105"/>
        </w:rPr>
        <w:t> </w:t>
      </w:r>
      <w:r>
        <w:rPr>
          <w:w w:val="105"/>
        </w:rPr>
        <w:t>delivery.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left="108" w:right="105"/>
        <w:jc w:val="both"/>
      </w:pPr>
      <w:r>
        <w:rPr>
          <w:w w:val="105"/>
        </w:rPr>
        <w:t>Two case studies were evaluated. For each case study a variety of scenarios were</w:t>
      </w:r>
      <w:r>
        <w:rPr>
          <w:spacing w:val="55"/>
          <w:w w:val="105"/>
        </w:rPr>
        <w:t> </w:t>
      </w:r>
      <w:r>
        <w:rPr>
          <w:w w:val="105"/>
        </w:rPr>
        <w:t>simulated.</w:t>
      </w:r>
      <w:r>
        <w:rPr>
          <w:w w:val="105"/>
        </w:rPr>
        <w:t> </w:t>
      </w:r>
      <w:r>
        <w:rPr>
          <w:w w:val="105"/>
        </w:rPr>
        <w:t>In case study A by reducing air used by refuge bays in simulation, a reduction of 1 MW</w:t>
      </w:r>
      <w:r>
        <w:rPr>
          <w:spacing w:val="43"/>
          <w:w w:val="105"/>
        </w:rPr>
        <w:t> </w:t>
      </w:r>
      <w:r>
        <w:rPr>
          <w:w w:val="105"/>
        </w:rPr>
        <w:t>E.E.</w:t>
      </w:r>
      <w:r>
        <w:rPr>
          <w:w w:val="106"/>
        </w:rPr>
        <w:t> </w:t>
      </w:r>
      <w:r>
        <w:rPr>
          <w:w w:val="105"/>
        </w:rPr>
        <w:t>would be achieved with addition to a significant improvement of 18 kPa to system</w:t>
      </w:r>
      <w:r>
        <w:rPr>
          <w:spacing w:val="57"/>
          <w:w w:val="105"/>
        </w:rPr>
        <w:t> </w:t>
      </w:r>
      <w:r>
        <w:rPr>
          <w:w w:val="105"/>
        </w:rPr>
        <w:t>pressure.</w:t>
      </w:r>
      <w:r>
        <w:rPr>
          <w:w w:val="103"/>
        </w:rPr>
        <w:t> </w:t>
      </w:r>
      <w:r>
        <w:rPr>
          <w:w w:val="105"/>
        </w:rPr>
        <w:t>Drop tests implemented on the case studies validated the simulation with a precision of  </w:t>
      </w:r>
      <w:r>
        <w:rPr>
          <w:spacing w:val="10"/>
          <w:w w:val="105"/>
        </w:rPr>
        <w:t> </w:t>
      </w:r>
      <w:r>
        <w:rPr>
          <w:w w:val="105"/>
        </w:rPr>
        <w:t>5%.</w:t>
      </w:r>
      <w:r>
        <w:rPr/>
      </w:r>
    </w:p>
    <w:p>
      <w:pPr>
        <w:spacing w:after="0" w:line="352" w:lineRule="auto"/>
        <w:jc w:val="both"/>
        <w:sectPr>
          <w:footerReference w:type="default" r:id="rId6"/>
          <w:pgSz w:w="11910" w:h="16840"/>
          <w:pgMar w:footer="799" w:header="0" w:top="1200" w:bottom="980" w:left="1300" w:right="980"/>
        </w:sect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7"/>
          <w:szCs w:val="7"/>
        </w:rPr>
      </w:pPr>
    </w:p>
    <w:p>
      <w:pPr>
        <w:spacing w:line="20" w:lineRule="exact"/>
        <w:ind w:left="113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68.15pt;height:.4pt;mso-position-horizontal-relative:char;mso-position-vertical-relative:line" coordorigin="0,0" coordsize="9363,8">
            <v:group style="position:absolute;left:4;top:4;width:9355;height:2" coordorigin="4,4" coordsize="9355,2">
              <v:shape style="position:absolute;left:4;top:4;width:9355;height:2" coordorigin="4,4" coordsize="9355,0" path="m4,4l9358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352" w:lineRule="auto" w:before="213"/>
        <w:ind w:right="111" w:hanging="9"/>
        <w:jc w:val="both"/>
      </w:pPr>
      <w:r>
        <w:rPr>
          <w:w w:val="105"/>
        </w:rPr>
        <w:t>The</w:t>
      </w:r>
      <w:r>
        <w:rPr>
          <w:spacing w:val="41"/>
          <w:w w:val="105"/>
        </w:rPr>
        <w:t> </w:t>
      </w:r>
      <w:r>
        <w:rPr>
          <w:w w:val="105"/>
        </w:rPr>
        <w:t>study</w:t>
      </w:r>
      <w:r>
        <w:rPr>
          <w:spacing w:val="41"/>
          <w:w w:val="105"/>
        </w:rPr>
        <w:t> </w:t>
      </w:r>
      <w:r>
        <w:rPr>
          <w:w w:val="105"/>
        </w:rPr>
        <w:t>showed</w:t>
      </w:r>
      <w:r>
        <w:rPr>
          <w:spacing w:val="43"/>
          <w:w w:val="105"/>
        </w:rPr>
        <w:t> </w:t>
      </w:r>
      <w:r>
        <w:rPr>
          <w:w w:val="105"/>
        </w:rPr>
        <w:t>that</w:t>
      </w:r>
      <w:r>
        <w:rPr>
          <w:spacing w:val="41"/>
          <w:w w:val="105"/>
        </w:rPr>
        <w:t> </w:t>
      </w:r>
      <w:r>
        <w:rPr>
          <w:w w:val="105"/>
        </w:rPr>
        <w:t>simulation</w:t>
      </w:r>
      <w:r>
        <w:rPr>
          <w:spacing w:val="44"/>
          <w:w w:val="105"/>
        </w:rPr>
        <w:t> </w:t>
      </w:r>
      <w:r>
        <w:rPr>
          <w:w w:val="105"/>
        </w:rPr>
        <w:t>is</w:t>
      </w:r>
      <w:r>
        <w:rPr>
          <w:spacing w:val="41"/>
          <w:w w:val="105"/>
        </w:rPr>
        <w:t> </w:t>
      </w:r>
      <w:r>
        <w:rPr>
          <w:w w:val="105"/>
        </w:rPr>
        <w:t>a</w:t>
      </w:r>
      <w:r>
        <w:rPr>
          <w:spacing w:val="41"/>
          <w:w w:val="105"/>
        </w:rPr>
        <w:t> </w:t>
      </w:r>
      <w:r>
        <w:rPr>
          <w:w w:val="105"/>
        </w:rPr>
        <w:t>important</w:t>
      </w:r>
      <w:r>
        <w:rPr>
          <w:spacing w:val="41"/>
          <w:w w:val="105"/>
        </w:rPr>
        <w:t> </w:t>
      </w:r>
      <w:r>
        <w:rPr>
          <w:w w:val="105"/>
        </w:rPr>
        <w:t>tool</w:t>
      </w:r>
      <w:r>
        <w:rPr>
          <w:spacing w:val="41"/>
          <w:w w:val="105"/>
        </w:rPr>
        <w:t> </w:t>
      </w:r>
      <w:r>
        <w:rPr>
          <w:w w:val="105"/>
        </w:rPr>
        <w:t>for</w:t>
      </w:r>
      <w:r>
        <w:rPr>
          <w:spacing w:val="41"/>
          <w:w w:val="105"/>
        </w:rPr>
        <w:t> </w:t>
      </w:r>
      <w:r>
        <w:rPr>
          <w:w w:val="105"/>
        </w:rPr>
        <w:t>identification</w:t>
      </w:r>
      <w:r>
        <w:rPr>
          <w:spacing w:val="40"/>
          <w:w w:val="105"/>
        </w:rPr>
        <w:t> </w:t>
      </w:r>
      <w:r>
        <w:rPr>
          <w:w w:val="105"/>
        </w:rPr>
        <w:t>improvements</w:t>
      </w:r>
      <w:r>
        <w:rPr>
          <w:spacing w:val="41"/>
          <w:w w:val="105"/>
        </w:rPr>
        <w:t> </w:t>
      </w:r>
      <w:r>
        <w:rPr>
          <w:w w:val="105"/>
        </w:rPr>
        <w:t>in</w:t>
      </w:r>
      <w:r>
        <w:rPr>
          <w:spacing w:val="-58"/>
          <w:w w:val="105"/>
        </w:rPr>
        <w:t> </w:t>
      </w:r>
      <w:r>
        <w:rPr>
          <w:spacing w:val="-58"/>
          <w:w w:val="105"/>
        </w:rPr>
      </w:r>
      <w:r>
        <w:rPr>
          <w:w w:val="105"/>
        </w:rPr>
        <w:t>large</w:t>
      </w:r>
      <w:r>
        <w:rPr>
          <w:spacing w:val="36"/>
          <w:w w:val="105"/>
        </w:rPr>
        <w:t> </w:t>
      </w:r>
      <w:r>
        <w:rPr>
          <w:w w:val="105"/>
        </w:rPr>
        <w:t>compressed</w:t>
      </w:r>
      <w:r>
        <w:rPr>
          <w:spacing w:val="38"/>
          <w:w w:val="105"/>
        </w:rPr>
        <w:t> </w:t>
      </w:r>
      <w:r>
        <w:rPr>
          <w:w w:val="105"/>
        </w:rPr>
        <w:t>air</w:t>
      </w:r>
      <w:r>
        <w:rPr>
          <w:spacing w:val="36"/>
          <w:w w:val="105"/>
        </w:rPr>
        <w:t> </w:t>
      </w:r>
      <w:r>
        <w:rPr>
          <w:w w:val="105"/>
        </w:rPr>
        <w:t>systems.</w:t>
      </w:r>
      <w:r>
        <w:rPr>
          <w:spacing w:val="27"/>
          <w:w w:val="105"/>
        </w:rPr>
        <w:t> </w:t>
      </w:r>
      <w:r>
        <w:rPr>
          <w:w w:val="105"/>
        </w:rPr>
        <w:t>By</w:t>
      </w:r>
      <w:r>
        <w:rPr>
          <w:spacing w:val="36"/>
          <w:w w:val="105"/>
        </w:rPr>
        <w:t> </w:t>
      </w:r>
      <w:r>
        <w:rPr>
          <w:w w:val="105"/>
        </w:rPr>
        <w:t>utilising</w:t>
      </w:r>
      <w:r>
        <w:rPr>
          <w:spacing w:val="36"/>
          <w:w w:val="105"/>
        </w:rPr>
        <w:t> </w:t>
      </w:r>
      <w:r>
        <w:rPr>
          <w:w w:val="105"/>
        </w:rPr>
        <w:t>a</w:t>
      </w:r>
      <w:r>
        <w:rPr>
          <w:spacing w:val="36"/>
          <w:w w:val="105"/>
        </w:rPr>
        <w:t> </w:t>
      </w:r>
      <w:r>
        <w:rPr>
          <w:w w:val="105"/>
        </w:rPr>
        <w:t>structured</w:t>
      </w:r>
      <w:r>
        <w:rPr>
          <w:spacing w:val="36"/>
          <w:w w:val="105"/>
        </w:rPr>
        <w:t> </w:t>
      </w:r>
      <w:r>
        <w:rPr>
          <w:w w:val="105"/>
        </w:rPr>
        <w:t>methodology</w:t>
      </w:r>
      <w:r>
        <w:rPr>
          <w:spacing w:val="35"/>
          <w:w w:val="105"/>
        </w:rPr>
        <w:t> </w:t>
      </w:r>
      <w:r>
        <w:rPr>
          <w:w w:val="105"/>
        </w:rPr>
        <w:t>to</w:t>
      </w:r>
      <w:r>
        <w:rPr>
          <w:spacing w:val="36"/>
          <w:w w:val="105"/>
        </w:rPr>
        <w:t> </w:t>
      </w:r>
      <w:r>
        <w:rPr>
          <w:w w:val="105"/>
        </w:rPr>
        <w:t>develop</w:t>
      </w:r>
      <w:r>
        <w:rPr>
          <w:spacing w:val="35"/>
          <w:w w:val="105"/>
        </w:rPr>
        <w:t> </w:t>
      </w:r>
      <w:r>
        <w:rPr>
          <w:w w:val="105"/>
        </w:rPr>
        <w:t>detailed</w:t>
      </w:r>
      <w:r>
        <w:rPr>
          <w:w w:val="108"/>
        </w:rPr>
        <w:t> </w:t>
      </w:r>
      <w:r>
        <w:rPr>
          <w:w w:val="105"/>
        </w:rPr>
        <w:t>compressed air simulations, inefficiencies and operational improvements were</w:t>
      </w:r>
      <w:r>
        <w:rPr>
          <w:spacing w:val="-9"/>
          <w:w w:val="105"/>
        </w:rPr>
        <w:t> </w:t>
      </w:r>
      <w:r>
        <w:rPr>
          <w:w w:val="105"/>
        </w:rPr>
        <w:t>identified.</w:t>
      </w:r>
      <w:r>
        <w:rPr/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pStyle w:val="BodyText"/>
        <w:tabs>
          <w:tab w:pos="1808" w:val="left" w:leader="none"/>
        </w:tabs>
        <w:spacing w:line="350" w:lineRule="auto"/>
        <w:ind w:left="1808" w:right="167" w:hanging="1572"/>
        <w:jc w:val="left"/>
      </w:pPr>
      <w:r>
        <w:rPr>
          <w:rFonts w:ascii="Georgia"/>
          <w:b/>
          <w:w w:val="90"/>
        </w:rPr>
        <w:t>Keywords:</w:t>
        <w:tab/>
      </w:r>
      <w:r>
        <w:rPr>
          <w:w w:val="105"/>
        </w:rPr>
        <w:t>Mining, Energy, Compressed air, modelling, Simulation, operational   </w:t>
      </w:r>
      <w:r>
        <w:rPr>
          <w:spacing w:val="54"/>
          <w:w w:val="105"/>
        </w:rPr>
        <w:t> </w:t>
      </w:r>
      <w:r>
        <w:rPr>
          <w:w w:val="105"/>
        </w:rPr>
        <w:t>im-</w:t>
      </w:r>
      <w:r>
        <w:rPr>
          <w:w w:val="103"/>
        </w:rPr>
        <w:t> </w:t>
      </w:r>
      <w:r>
        <w:rPr>
          <w:w w:val="105"/>
        </w:rPr>
        <w:t>provements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spacing w:line="20" w:lineRule="exact"/>
        <w:ind w:left="114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68.05pt;height:.3pt;mso-position-horizontal-relative:char;mso-position-vertical-relative:line" coordorigin="0,0" coordsize="9361,6">
            <v:group style="position:absolute;left:3;top:3;width:9355;height:2" coordorigin="3,3" coordsize="9355,2">
              <v:shape style="position:absolute;left:3;top:3;width:9355;height:2" coordorigin="3,3" coordsize="9355,0" path="m3,3l9357,3e" filled="false" stroked="true" strokeweight=".299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tabs>
          <w:tab w:pos="9471" w:val="right" w:leader="none"/>
        </w:tabs>
        <w:spacing w:before="49"/>
        <w:ind w:left="200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Arial"/>
          <w:i/>
          <w:sz w:val="24"/>
        </w:rPr>
        <w:t>Simulating improvements on mining compressed air</w:t>
      </w:r>
      <w:r>
        <w:rPr>
          <w:rFonts w:ascii="Arial"/>
          <w:i/>
          <w:spacing w:val="46"/>
          <w:sz w:val="24"/>
        </w:rPr>
        <w:t> </w:t>
      </w:r>
      <w:r>
        <w:rPr>
          <w:rFonts w:ascii="Arial"/>
          <w:i/>
          <w:sz w:val="24"/>
        </w:rPr>
        <w:t>systems</w:t>
      </w:r>
      <w:r>
        <w:rPr>
          <w:rFonts w:ascii="Times New Roman"/>
          <w:sz w:val="24"/>
        </w:rPr>
        <w:tab/>
      </w:r>
      <w:r>
        <w:rPr>
          <w:rFonts w:ascii="Times New Roman"/>
          <w:sz w:val="24"/>
        </w:rPr>
        <w:t>ii</w:t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footerReference w:type="default" r:id="rId7"/>
          <w:pgSz w:w="11910" w:h="16840"/>
          <w:pgMar w:footer="0" w:header="0" w:top="580" w:bottom="280" w:left="1300" w:right="1020"/>
        </w:sectPr>
      </w:pPr>
    </w:p>
    <w:p>
      <w:pPr>
        <w:pStyle w:val="Heading2"/>
        <w:spacing w:line="240" w:lineRule="auto" w:before="34"/>
        <w:ind w:left="117" w:right="0" w:firstLine="0"/>
        <w:jc w:val="left"/>
        <w:rPr>
          <w:b w:val="0"/>
          <w:bCs w:val="0"/>
        </w:rPr>
      </w:pPr>
      <w:r>
        <w:rPr/>
        <w:t>Acknowledgements</w:t>
      </w:r>
      <w:r>
        <w:rPr>
          <w:b w:val="0"/>
        </w:rPr>
      </w:r>
    </w:p>
    <w:p>
      <w:pPr>
        <w:spacing w:after="0" w:line="240" w:lineRule="auto"/>
        <w:jc w:val="left"/>
        <w:sectPr>
          <w:footerReference w:type="default" r:id="rId8"/>
          <w:pgSz w:w="11910" w:h="16840"/>
          <w:pgMar w:footer="799" w:header="0" w:top="1200" w:bottom="980" w:left="1300" w:right="1680"/>
          <w:pgNumType w:start="3"/>
        </w:sectPr>
      </w:pPr>
    </w:p>
    <w:p>
      <w:pPr>
        <w:spacing w:after="0" w:line="240" w:lineRule="auto"/>
        <w:jc w:val="left"/>
        <w:sectPr>
          <w:pgSz w:w="11910" w:h="16840"/>
          <w:pgMar w:header="0" w:footer="799" w:top="1580" w:bottom="747" w:left="1300" w:right="100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spacing w:line="240" w:lineRule="auto"/>
            <w:ind w:right="0"/>
            <w:jc w:val="left"/>
            <w:rPr>
              <w:b w:val="0"/>
              <w:bCs w:val="0"/>
            </w:rPr>
          </w:pPr>
          <w:r>
            <w:rPr/>
            <w:t>Contents</w:t>
          </w:r>
          <w:r>
            <w:rPr>
              <w:b w:val="0"/>
            </w:rPr>
          </w:r>
        </w:p>
        <w:p>
          <w:pPr>
            <w:pStyle w:val="TOC2"/>
            <w:tabs>
              <w:tab w:pos="9396" w:val="left" w:leader="none"/>
            </w:tabs>
            <w:spacing w:line="240" w:lineRule="auto" w:before="993"/>
            <w:ind w:right="0"/>
            <w:jc w:val="left"/>
            <w:rPr>
              <w:b w:val="0"/>
              <w:bCs w:val="0"/>
            </w:rPr>
          </w:pPr>
          <w:hyperlink w:history="true" w:anchor="_bookmark0">
            <w:r>
              <w:rPr>
                <w:w w:val="95"/>
              </w:rPr>
              <w:t>Abstract</w:t>
            </w:r>
          </w:hyperlink>
          <w:r>
            <w:rPr>
              <w:rFonts w:ascii="Times New Roman"/>
              <w:b w:val="0"/>
              <w:w w:val="95"/>
            </w:rPr>
            <w:tab/>
          </w:r>
          <w:r>
            <w:rPr/>
            <w:t>i</w:t>
          </w:r>
          <w:r>
            <w:rPr>
              <w:b w:val="0"/>
            </w:rPr>
          </w:r>
        </w:p>
        <w:p>
          <w:pPr>
            <w:pStyle w:val="TOC2"/>
            <w:tabs>
              <w:tab w:pos="9247" w:val="left" w:leader="none"/>
            </w:tabs>
            <w:spacing w:line="240" w:lineRule="auto"/>
            <w:ind w:right="0"/>
            <w:jc w:val="left"/>
            <w:rPr>
              <w:b w:val="0"/>
              <w:bCs w:val="0"/>
            </w:rPr>
          </w:pPr>
          <w:hyperlink w:history="true" w:anchor="_bookmark0">
            <w:r>
              <w:rPr>
                <w:w w:val="90"/>
              </w:rPr>
              <w:t>Acknowledgements</w:t>
            </w:r>
          </w:hyperlink>
          <w:r>
            <w:rPr>
              <w:rFonts w:ascii="Times New Roman"/>
              <w:b w:val="0"/>
              <w:w w:val="90"/>
            </w:rPr>
            <w:tab/>
          </w:r>
          <w:r>
            <w:rPr/>
            <w:t>iii</w:t>
          </w:r>
          <w:r>
            <w:rPr>
              <w:b w:val="0"/>
            </w:rPr>
          </w:r>
        </w:p>
        <w:p>
          <w:pPr>
            <w:pStyle w:val="TOC2"/>
            <w:tabs>
              <w:tab w:pos="9254" w:val="left" w:leader="none"/>
            </w:tabs>
            <w:spacing w:line="240" w:lineRule="auto"/>
            <w:ind w:right="0"/>
            <w:jc w:val="left"/>
            <w:rPr>
              <w:b w:val="0"/>
              <w:bCs w:val="0"/>
            </w:rPr>
          </w:pPr>
          <w:hyperlink w:history="true" w:anchor="_bookmark0">
            <w:r>
              <w:rPr>
                <w:w w:val="95"/>
              </w:rPr>
              <w:t>Abbreviations and</w:t>
            </w:r>
            <w:r>
              <w:rPr>
                <w:spacing w:val="-16"/>
                <w:w w:val="95"/>
              </w:rPr>
              <w:t> </w:t>
            </w:r>
            <w:r>
              <w:rPr>
                <w:w w:val="95"/>
              </w:rPr>
              <w:t>nomenclature</w:t>
            </w:r>
          </w:hyperlink>
          <w:r>
            <w:rPr>
              <w:rFonts w:ascii="Times New Roman"/>
              <w:b w:val="0"/>
              <w:w w:val="95"/>
            </w:rPr>
            <w:tab/>
          </w:r>
          <w:r>
            <w:rPr/>
            <w:t>vi</w:t>
          </w:r>
          <w:r>
            <w:rPr>
              <w:b w:val="0"/>
            </w:rPr>
          </w:r>
        </w:p>
        <w:p>
          <w:pPr>
            <w:pStyle w:val="TOC2"/>
            <w:tabs>
              <w:tab w:pos="9105" w:val="left" w:leader="none"/>
            </w:tabs>
            <w:spacing w:line="240" w:lineRule="auto"/>
            <w:ind w:right="0"/>
            <w:jc w:val="left"/>
            <w:rPr>
              <w:b w:val="0"/>
              <w:bCs w:val="0"/>
            </w:rPr>
          </w:pPr>
          <w:hyperlink w:history="true" w:anchor="_bookmark1">
            <w:r>
              <w:rPr/>
              <w:t>List</w:t>
            </w:r>
            <w:r>
              <w:rPr>
                <w:spacing w:val="-29"/>
              </w:rPr>
              <w:t> </w:t>
            </w:r>
            <w:r>
              <w:rPr/>
              <w:t>of</w:t>
            </w:r>
            <w:r>
              <w:rPr>
                <w:spacing w:val="-29"/>
              </w:rPr>
              <w:t> </w:t>
            </w:r>
            <w:r>
              <w:rPr/>
              <w:t>figures</w:t>
            </w:r>
            <w:r>
              <w:rPr>
                <w:spacing w:val="-29"/>
              </w:rPr>
              <w:t> </w:t>
            </w:r>
            <w:r>
              <w:rPr/>
              <w:t>and</w:t>
            </w:r>
            <w:r>
              <w:rPr>
                <w:spacing w:val="-29"/>
              </w:rPr>
              <w:t> </w:t>
            </w:r>
            <w:r>
              <w:rPr/>
              <w:t>tables</w:t>
            </w:r>
          </w:hyperlink>
          <w:r>
            <w:rPr>
              <w:rFonts w:ascii="Times New Roman"/>
              <w:b w:val="0"/>
            </w:rPr>
            <w:tab/>
          </w:r>
          <w:r>
            <w:rPr/>
            <w:t>viii</w:t>
          </w:r>
          <w:r>
            <w:rPr>
              <w:b w:val="0"/>
            </w:rPr>
          </w:r>
        </w:p>
        <w:p>
          <w:pPr>
            <w:pStyle w:val="TOC2"/>
            <w:numPr>
              <w:ilvl w:val="0"/>
              <w:numId w:val="1"/>
            </w:numPr>
            <w:tabs>
              <w:tab w:pos="469" w:val="left" w:leader="none"/>
              <w:tab w:pos="9363" w:val="left" w:leader="none"/>
            </w:tabs>
            <w:spacing w:line="240" w:lineRule="auto" w:before="251" w:after="0"/>
            <w:ind w:left="468" w:right="0" w:hanging="351"/>
            <w:jc w:val="left"/>
            <w:rPr>
              <w:b w:val="0"/>
              <w:bCs w:val="0"/>
            </w:rPr>
          </w:pPr>
          <w:hyperlink w:history="true" w:anchor="_bookmark2">
            <w:r>
              <w:rPr>
                <w:w w:val="95"/>
              </w:rPr>
              <w:t>Introduction and</w:t>
            </w:r>
            <w:r>
              <w:rPr>
                <w:spacing w:val="-26"/>
                <w:w w:val="95"/>
              </w:rPr>
              <w:t> </w:t>
            </w:r>
            <w:r>
              <w:rPr>
                <w:w w:val="95"/>
              </w:rPr>
              <w:t>background</w:t>
            </w:r>
          </w:hyperlink>
          <w:r>
            <w:rPr>
              <w:rFonts w:ascii="Times New Roman"/>
              <w:b w:val="0"/>
              <w:w w:val="95"/>
            </w:rPr>
            <w:tab/>
          </w:r>
          <w:r>
            <w:rPr/>
            <w:t>1</w:t>
          </w:r>
          <w:r>
            <w:rPr>
              <w:b w:val="0"/>
            </w:rPr>
          </w:r>
        </w:p>
        <w:p>
          <w:pPr>
            <w:pStyle w:val="TOC3"/>
            <w:tabs>
              <w:tab w:pos="1006" w:val="left" w:leader="none"/>
              <w:tab w:pos="2207" w:val="left" w:leader="none"/>
              <w:tab w:pos="9360" w:val="left" w:leader="none"/>
            </w:tabs>
            <w:spacing w:line="240" w:lineRule="auto" w:before="207"/>
            <w:ind w:left="468" w:right="0" w:firstLine="0"/>
            <w:jc w:val="left"/>
          </w:pPr>
          <w:hyperlink w:history="true" w:anchor="_bookmark3">
            <w:r>
              <w:rPr>
                <w:w w:val="95"/>
              </w:rPr>
              <w:t>1.1</w:t>
              <w:tab/>
            </w:r>
            <w:r>
              <w:rPr>
                <w:w w:val="105"/>
              </w:rPr>
              <w:t>Preamble</w:t>
            </w:r>
          </w:hyperlink>
          <w:r>
            <w:rPr>
              <w:w w:val="105"/>
            </w:rPr>
            <w:tab/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2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07" w:val="left" w:leader="none"/>
              <w:tab w:pos="9360" w:val="left" w:leader="none"/>
            </w:tabs>
            <w:spacing w:line="240" w:lineRule="auto" w:before="208" w:after="0"/>
            <w:ind w:left="1007" w:right="0" w:hanging="539"/>
            <w:jc w:val="left"/>
          </w:pPr>
          <w:hyperlink w:history="true" w:anchor="_bookmark4">
            <w:r>
              <w:rPr>
                <w:w w:val="105"/>
              </w:rPr>
              <w:t>Background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on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deep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level</w:t>
            </w:r>
            <w:r>
              <w:rPr>
                <w:spacing w:val="13"/>
                <w:w w:val="105"/>
              </w:rPr>
              <w:t> </w:t>
            </w:r>
            <w:r>
              <w:rPr>
                <w:w w:val="105"/>
              </w:rPr>
              <w:t>mining</w:t>
            </w:r>
          </w:hyperlink>
          <w:r>
            <w:rPr>
              <w:w w:val="105"/>
            </w:rPr>
            <w:t> </w:t>
          </w:r>
          <w:r>
            <w:rPr>
              <w:spacing w:val="54"/>
              <w:w w:val="105"/>
            </w:rPr>
            <w:t> </w:t>
          </w:r>
          <w:r>
            <w:rPr>
              <w:spacing w:val="54"/>
              <w:w w:val="105"/>
            </w:rPr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2</w:t>
          </w:r>
          <w:r>
            <w:rPr/>
          </w:r>
        </w:p>
        <w:p>
          <w:pPr>
            <w:pStyle w:val="TOC3"/>
            <w:numPr>
              <w:ilvl w:val="1"/>
              <w:numId w:val="1"/>
            </w:numPr>
            <w:tabs>
              <w:tab w:pos="1007" w:val="left" w:leader="none"/>
              <w:tab w:pos="9360" w:val="left" w:leader="none"/>
            </w:tabs>
            <w:spacing w:line="240" w:lineRule="auto" w:before="208" w:after="0"/>
            <w:ind w:left="1007" w:right="0" w:hanging="539"/>
            <w:jc w:val="left"/>
          </w:pPr>
          <w:hyperlink w:history="true" w:anchor="_bookmark8">
            <w:r>
              <w:rPr>
                <w:w w:val="105"/>
              </w:rPr>
              <w:t>Compressed air systems in mining</w:t>
            </w:r>
          </w:hyperlink>
          <w:r>
            <w:rPr>
              <w:w w:val="105"/>
            </w:rPr>
            <w:t> .  .  .  .  .  .  .  .  .  .  .  .  .  .  .  .  .  .  .  .  .  .  .</w:t>
          </w:r>
          <w:r>
            <w:rPr>
              <w:spacing w:val="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5</w:t>
          </w:r>
          <w:r>
            <w:rPr/>
          </w:r>
        </w:p>
        <w:p>
          <w:pPr>
            <w:pStyle w:val="TOC3"/>
            <w:tabs>
              <w:tab w:pos="1006" w:val="left" w:leader="none"/>
              <w:tab w:pos="4237" w:val="left" w:leader="none"/>
              <w:tab w:pos="9360" w:val="left" w:leader="none"/>
            </w:tabs>
            <w:spacing w:line="240" w:lineRule="auto"/>
            <w:ind w:left="468" w:right="0" w:firstLine="0"/>
            <w:jc w:val="left"/>
          </w:pPr>
          <w:hyperlink w:history="true" w:anchor="_bookmark11">
            <w:r>
              <w:rPr>
                <w:w w:val="95"/>
              </w:rPr>
              <w:t>1.4</w:t>
              <w:tab/>
            </w:r>
            <w:r>
              <w:rPr>
                <w:w w:val="105"/>
              </w:rPr>
              <w:t>Use of simulation in</w:t>
            </w:r>
            <w:r>
              <w:rPr>
                <w:spacing w:val="45"/>
                <w:w w:val="105"/>
              </w:rPr>
              <w:t> </w:t>
            </w:r>
            <w:r>
              <w:rPr>
                <w:w w:val="105"/>
              </w:rPr>
              <w:t>industry</w:t>
            </w:r>
          </w:hyperlink>
          <w:r>
            <w:rPr>
              <w:w w:val="105"/>
            </w:rPr>
            <w:tab/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9</w:t>
          </w:r>
          <w:r>
            <w:rPr/>
          </w:r>
        </w:p>
        <w:p>
          <w:pPr>
            <w:pStyle w:val="TOC3"/>
            <w:numPr>
              <w:ilvl w:val="1"/>
              <w:numId w:val="2"/>
            </w:numPr>
            <w:tabs>
              <w:tab w:pos="1007" w:val="left" w:leader="none"/>
              <w:tab w:pos="9243" w:val="left" w:leader="dot"/>
            </w:tabs>
            <w:spacing w:line="240" w:lineRule="auto" w:before="208" w:after="0"/>
            <w:ind w:left="1007" w:right="0" w:hanging="539"/>
            <w:jc w:val="left"/>
          </w:pPr>
          <w:hyperlink w:history="true" w:anchor="_bookmark12">
            <w:r>
              <w:rPr>
                <w:w w:val="105"/>
              </w:rPr>
              <w:t>Problem statement and </w:t>
            </w:r>
            <w:r>
              <w:rPr>
                <w:spacing w:val="28"/>
                <w:w w:val="105"/>
              </w:rPr>
              <w:t> </w:t>
            </w:r>
            <w:r>
              <w:rPr>
                <w:w w:val="105"/>
              </w:rPr>
              <w:t>objectives</w:t>
            </w:r>
          </w:hyperlink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10</w:t>
          </w:r>
          <w:r>
            <w:rPr/>
          </w:r>
        </w:p>
        <w:p>
          <w:pPr>
            <w:pStyle w:val="TOC3"/>
            <w:numPr>
              <w:ilvl w:val="1"/>
              <w:numId w:val="2"/>
            </w:numPr>
            <w:tabs>
              <w:tab w:pos="1007" w:val="left" w:leader="none"/>
              <w:tab w:pos="9260" w:val="left" w:leader="dot"/>
            </w:tabs>
            <w:spacing w:line="240" w:lineRule="auto" w:before="208" w:after="0"/>
            <w:ind w:left="1007" w:right="0" w:hanging="539"/>
            <w:jc w:val="left"/>
          </w:pPr>
          <w:hyperlink w:history="true" w:anchor="_bookmark13">
            <w:r>
              <w:rPr>
                <w:w w:val="105"/>
              </w:rPr>
              <w:t>Dissertation</w:t>
            </w:r>
            <w:r>
              <w:rPr>
                <w:spacing w:val="-13"/>
                <w:w w:val="105"/>
              </w:rPr>
              <w:t> </w:t>
            </w:r>
            <w:r>
              <w:rPr>
                <w:w w:val="105"/>
              </w:rPr>
              <w:t>overview</w:t>
            </w:r>
          </w:hyperlink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11</w:t>
          </w:r>
          <w:r>
            <w:rPr/>
          </w:r>
        </w:p>
        <w:p>
          <w:pPr>
            <w:pStyle w:val="TOC2"/>
            <w:numPr>
              <w:ilvl w:val="0"/>
              <w:numId w:val="3"/>
            </w:numPr>
            <w:tabs>
              <w:tab w:pos="469" w:val="left" w:leader="none"/>
              <w:tab w:pos="9209" w:val="left" w:leader="none"/>
            </w:tabs>
            <w:spacing w:line="240" w:lineRule="auto" w:before="252" w:after="0"/>
            <w:ind w:left="468" w:right="0" w:hanging="351"/>
            <w:jc w:val="left"/>
            <w:rPr>
              <w:b w:val="0"/>
              <w:bCs w:val="0"/>
            </w:rPr>
          </w:pPr>
          <w:hyperlink w:history="true" w:anchor="_bookmark14">
            <w:r>
              <w:rPr>
                <w:w w:val="95"/>
              </w:rPr>
              <w:t>Overview of simulation and compressed air</w:t>
            </w:r>
            <w:r>
              <w:rPr>
                <w:spacing w:val="-23"/>
                <w:w w:val="95"/>
              </w:rPr>
              <w:t> </w:t>
            </w:r>
            <w:r>
              <w:rPr>
                <w:w w:val="95"/>
              </w:rPr>
              <w:t>applications</w:t>
            </w:r>
          </w:hyperlink>
          <w:r>
            <w:rPr>
              <w:rFonts w:ascii="Times New Roman"/>
              <w:b w:val="0"/>
              <w:w w:val="95"/>
            </w:rPr>
            <w:tab/>
          </w:r>
          <w:r>
            <w:rPr/>
            <w:t>12</w:t>
          </w:r>
          <w:r>
            <w:rPr>
              <w:b w:val="0"/>
            </w:rPr>
          </w:r>
        </w:p>
        <w:p>
          <w:pPr>
            <w:pStyle w:val="TOC3"/>
            <w:numPr>
              <w:ilvl w:val="1"/>
              <w:numId w:val="3"/>
            </w:numPr>
            <w:tabs>
              <w:tab w:pos="1007" w:val="left" w:leader="none"/>
              <w:tab w:pos="9243" w:val="left" w:leader="dot"/>
            </w:tabs>
            <w:spacing w:line="240" w:lineRule="auto" w:before="207" w:after="0"/>
            <w:ind w:left="1007" w:right="0" w:hanging="539"/>
            <w:jc w:val="left"/>
          </w:pPr>
          <w:hyperlink w:history="true" w:anchor="_bookmark15">
            <w:r>
              <w:rPr>
                <w:w w:val="105"/>
              </w:rPr>
              <w:t>Introduction</w:t>
            </w:r>
          </w:hyperlink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13</w:t>
          </w:r>
          <w:r>
            <w:rPr/>
          </w:r>
        </w:p>
        <w:p>
          <w:pPr>
            <w:pStyle w:val="TOC3"/>
            <w:numPr>
              <w:ilvl w:val="1"/>
              <w:numId w:val="3"/>
            </w:numPr>
            <w:tabs>
              <w:tab w:pos="1007" w:val="left" w:leader="none"/>
              <w:tab w:pos="9243" w:val="left" w:leader="dot"/>
            </w:tabs>
            <w:spacing w:line="240" w:lineRule="auto" w:before="208" w:after="0"/>
            <w:ind w:left="1007" w:right="0" w:hanging="539"/>
            <w:jc w:val="left"/>
          </w:pPr>
          <w:hyperlink w:history="true" w:anchor="_bookmark16">
            <w:r>
              <w:rPr>
                <w:w w:val="105"/>
              </w:rPr>
              <w:t>Review of compressed air energy interventions in</w:t>
            </w:r>
            <w:r>
              <w:rPr>
                <w:spacing w:val="49"/>
                <w:w w:val="105"/>
              </w:rPr>
              <w:t> </w:t>
            </w:r>
            <w:r>
              <w:rPr>
                <w:w w:val="105"/>
              </w:rPr>
              <w:t>industry</w:t>
            </w:r>
          </w:hyperlink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13</w:t>
          </w:r>
          <w:r>
            <w:rPr/>
          </w:r>
        </w:p>
        <w:p>
          <w:pPr>
            <w:pStyle w:val="TOC3"/>
            <w:numPr>
              <w:ilvl w:val="1"/>
              <w:numId w:val="3"/>
            </w:numPr>
            <w:tabs>
              <w:tab w:pos="1007" w:val="left" w:leader="none"/>
              <w:tab w:pos="9243" w:val="left" w:leader="dot"/>
            </w:tabs>
            <w:spacing w:line="240" w:lineRule="auto" w:before="208" w:after="0"/>
            <w:ind w:left="1007" w:right="0" w:hanging="539"/>
            <w:jc w:val="left"/>
          </w:pPr>
          <w:hyperlink w:history="true" w:anchor="_bookmark19">
            <w:r>
              <w:rPr>
                <w:w w:val="105"/>
              </w:rPr>
              <w:t>Use of simulations to identify improvements in mining</w:t>
            </w:r>
            <w:r>
              <w:rPr>
                <w:spacing w:val="52"/>
                <w:w w:val="105"/>
              </w:rPr>
              <w:t> </w:t>
            </w:r>
            <w:r>
              <w:rPr>
                <w:w w:val="105"/>
              </w:rPr>
              <w:t>systems</w:t>
            </w:r>
          </w:hyperlink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18</w:t>
          </w:r>
          <w:r>
            <w:rPr/>
          </w:r>
        </w:p>
        <w:p>
          <w:pPr>
            <w:pStyle w:val="TOC3"/>
            <w:numPr>
              <w:ilvl w:val="1"/>
              <w:numId w:val="3"/>
            </w:numPr>
            <w:tabs>
              <w:tab w:pos="1007" w:val="left" w:leader="none"/>
              <w:tab w:pos="9243" w:val="left" w:leader="dot"/>
            </w:tabs>
            <w:spacing w:line="240" w:lineRule="auto" w:before="208" w:after="0"/>
            <w:ind w:left="1007" w:right="0" w:hanging="539"/>
            <w:jc w:val="left"/>
          </w:pPr>
          <w:hyperlink w:history="true" w:anchor="_bookmark25">
            <w:r>
              <w:rPr>
                <w:w w:val="105"/>
              </w:rPr>
              <w:t>Use of simulation in compressed air system</w:t>
            </w:r>
            <w:r>
              <w:rPr>
                <w:spacing w:val="51"/>
                <w:w w:val="105"/>
              </w:rPr>
              <w:t> </w:t>
            </w:r>
            <w:r>
              <w:rPr>
                <w:w w:val="105"/>
              </w:rPr>
              <w:t>optimisation</w:t>
            </w:r>
          </w:hyperlink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22</w:t>
          </w:r>
          <w:r>
            <w:rPr/>
          </w:r>
        </w:p>
        <w:p>
          <w:pPr>
            <w:pStyle w:val="TOC3"/>
            <w:numPr>
              <w:ilvl w:val="1"/>
              <w:numId w:val="3"/>
            </w:numPr>
            <w:tabs>
              <w:tab w:pos="1007" w:val="left" w:leader="none"/>
              <w:tab w:pos="9243" w:val="left" w:leader="dot"/>
            </w:tabs>
            <w:spacing w:line="240" w:lineRule="auto" w:before="208" w:after="0"/>
            <w:ind w:left="1007" w:right="0" w:hanging="539"/>
            <w:jc w:val="left"/>
          </w:pPr>
          <w:hyperlink w:history="true" w:anchor="_bookmark27">
            <w:r>
              <w:rPr/>
              <w:t>Conclusion</w:t>
            </w:r>
          </w:hyperlink>
          <w:r>
            <w:rPr>
              <w:rFonts w:ascii="Times New Roman"/>
            </w:rPr>
            <w:tab/>
          </w:r>
          <w:r>
            <w:rPr/>
            <w:t>23</w:t>
          </w:r>
        </w:p>
        <w:p>
          <w:pPr>
            <w:pStyle w:val="TOC2"/>
            <w:numPr>
              <w:ilvl w:val="0"/>
              <w:numId w:val="3"/>
            </w:numPr>
            <w:tabs>
              <w:tab w:pos="469" w:val="left" w:leader="none"/>
              <w:tab w:pos="9212" w:val="left" w:leader="none"/>
            </w:tabs>
            <w:spacing w:line="240" w:lineRule="auto" w:before="252" w:after="0"/>
            <w:ind w:left="468" w:right="0" w:hanging="351"/>
            <w:jc w:val="left"/>
            <w:rPr>
              <w:b w:val="0"/>
              <w:bCs w:val="0"/>
            </w:rPr>
          </w:pPr>
          <w:hyperlink w:history="true" w:anchor="_bookmark28">
            <w:r>
              <w:rPr>
                <w:w w:val="95"/>
              </w:rPr>
              <w:t>Developing a simulation</w:t>
            </w:r>
            <w:r>
              <w:rPr>
                <w:spacing w:val="-3"/>
                <w:w w:val="95"/>
              </w:rPr>
              <w:t> </w:t>
            </w:r>
            <w:r>
              <w:rPr>
                <w:w w:val="95"/>
              </w:rPr>
              <w:t>methodology</w:t>
            </w:r>
          </w:hyperlink>
          <w:r>
            <w:rPr>
              <w:rFonts w:ascii="Times New Roman"/>
              <w:b w:val="0"/>
              <w:w w:val="95"/>
            </w:rPr>
            <w:tab/>
          </w:r>
          <w:r>
            <w:rPr/>
            <w:t>24</w:t>
          </w:r>
          <w:r>
            <w:rPr>
              <w:b w:val="0"/>
            </w:rPr>
          </w:r>
        </w:p>
        <w:p>
          <w:pPr>
            <w:pStyle w:val="TOC3"/>
            <w:numPr>
              <w:ilvl w:val="1"/>
              <w:numId w:val="3"/>
            </w:numPr>
            <w:tabs>
              <w:tab w:pos="1007" w:val="left" w:leader="none"/>
              <w:tab w:pos="9243" w:val="left" w:leader="dot"/>
            </w:tabs>
            <w:spacing w:line="240" w:lineRule="auto" w:before="207" w:after="0"/>
            <w:ind w:left="1007" w:right="0" w:hanging="539"/>
            <w:jc w:val="left"/>
          </w:pPr>
          <w:hyperlink w:history="true" w:anchor="_bookmark29">
            <w:r>
              <w:rPr>
                <w:w w:val="105"/>
              </w:rPr>
              <w:t>Introduction</w:t>
            </w:r>
          </w:hyperlink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25</w:t>
          </w:r>
          <w:r>
            <w:rPr/>
          </w:r>
        </w:p>
        <w:p>
          <w:pPr>
            <w:pStyle w:val="TOC3"/>
            <w:numPr>
              <w:ilvl w:val="1"/>
              <w:numId w:val="3"/>
            </w:numPr>
            <w:tabs>
              <w:tab w:pos="1007" w:val="left" w:leader="none"/>
              <w:tab w:pos="9243" w:val="left" w:leader="dot"/>
            </w:tabs>
            <w:spacing w:line="240" w:lineRule="auto" w:before="208" w:after="0"/>
            <w:ind w:left="1007" w:right="0" w:hanging="539"/>
            <w:jc w:val="left"/>
          </w:pPr>
          <w:hyperlink w:history="true" w:anchor="_bookmark31">
            <w:r>
              <w:rPr>
                <w:w w:val="105"/>
              </w:rPr>
              <w:t>Investigate the</w:t>
            </w:r>
            <w:r>
              <w:rPr>
                <w:spacing w:val="57"/>
                <w:w w:val="105"/>
              </w:rPr>
              <w:t> </w:t>
            </w:r>
            <w:r>
              <w:rPr>
                <w:w w:val="105"/>
              </w:rPr>
              <w:t>system</w:t>
            </w:r>
          </w:hyperlink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26</w:t>
          </w:r>
          <w:r>
            <w:rPr/>
          </w:r>
        </w:p>
        <w:p>
          <w:pPr>
            <w:pStyle w:val="TOC3"/>
            <w:numPr>
              <w:ilvl w:val="1"/>
              <w:numId w:val="3"/>
            </w:numPr>
            <w:tabs>
              <w:tab w:pos="1007" w:val="left" w:leader="none"/>
              <w:tab w:pos="9243" w:val="left" w:leader="dot"/>
            </w:tabs>
            <w:spacing w:line="240" w:lineRule="auto" w:before="208" w:after="0"/>
            <w:ind w:left="1007" w:right="0" w:hanging="539"/>
            <w:jc w:val="left"/>
          </w:pPr>
          <w:hyperlink w:history="true" w:anchor="_bookmark32">
            <w:r>
              <w:rPr>
                <w:w w:val="105"/>
              </w:rPr>
              <w:t>Develop and verify a simulation</w:t>
            </w:r>
            <w:r>
              <w:rPr>
                <w:spacing w:val="18"/>
                <w:w w:val="105"/>
              </w:rPr>
              <w:t> </w:t>
            </w:r>
            <w:r>
              <w:rPr>
                <w:w w:val="105"/>
              </w:rPr>
              <w:t>model</w:t>
            </w:r>
          </w:hyperlink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28</w:t>
          </w:r>
          <w:r>
            <w:rPr/>
          </w:r>
        </w:p>
        <w:p>
          <w:pPr>
            <w:pStyle w:val="TOC3"/>
            <w:numPr>
              <w:ilvl w:val="1"/>
              <w:numId w:val="3"/>
            </w:numPr>
            <w:tabs>
              <w:tab w:pos="1007" w:val="left" w:leader="none"/>
              <w:tab w:pos="9243" w:val="left" w:leader="dot"/>
            </w:tabs>
            <w:spacing w:line="240" w:lineRule="auto" w:before="208" w:after="0"/>
            <w:ind w:left="1007" w:right="0" w:hanging="539"/>
            <w:jc w:val="left"/>
          </w:pPr>
          <w:hyperlink w:history="true" w:anchor="_bookmark47">
            <w:r>
              <w:rPr>
                <w:w w:val="105"/>
              </w:rPr>
              <w:t>Implementation of simulation</w:t>
            </w:r>
            <w:r>
              <w:rPr>
                <w:spacing w:val="57"/>
                <w:w w:val="105"/>
              </w:rPr>
              <w:t> </w:t>
            </w:r>
            <w:r>
              <w:rPr>
                <w:w w:val="105"/>
              </w:rPr>
              <w:t>method</w:t>
            </w:r>
          </w:hyperlink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36</w:t>
          </w:r>
          <w:r>
            <w:rPr/>
          </w:r>
        </w:p>
        <w:p>
          <w:pPr>
            <w:pStyle w:val="TOC3"/>
            <w:numPr>
              <w:ilvl w:val="1"/>
              <w:numId w:val="3"/>
            </w:numPr>
            <w:tabs>
              <w:tab w:pos="1007" w:val="left" w:leader="none"/>
              <w:tab w:pos="9243" w:val="left" w:leader="dot"/>
            </w:tabs>
            <w:spacing w:line="240" w:lineRule="auto" w:before="208" w:after="0"/>
            <w:ind w:left="1007" w:right="0" w:hanging="539"/>
            <w:jc w:val="left"/>
          </w:pPr>
          <w:hyperlink w:history="true" w:anchor="_bookmark48">
            <w:r>
              <w:rPr/>
              <w:t>Conclusion</w:t>
            </w:r>
          </w:hyperlink>
          <w:r>
            <w:rPr>
              <w:rFonts w:ascii="Times New Roman"/>
            </w:rPr>
            <w:tab/>
          </w:r>
          <w:r>
            <w:rPr/>
            <w:t>36</w:t>
          </w:r>
        </w:p>
        <w:p>
          <w:pPr>
            <w:pStyle w:val="TOC2"/>
            <w:numPr>
              <w:ilvl w:val="0"/>
              <w:numId w:val="3"/>
            </w:numPr>
            <w:tabs>
              <w:tab w:pos="469" w:val="left" w:leader="none"/>
              <w:tab w:pos="9485" w:val="right" w:leader="none"/>
            </w:tabs>
            <w:spacing w:line="240" w:lineRule="auto" w:before="459" w:after="0"/>
            <w:ind w:left="468" w:right="0" w:hanging="351"/>
            <w:jc w:val="left"/>
            <w:rPr>
              <w:b w:val="0"/>
              <w:bCs w:val="0"/>
            </w:rPr>
          </w:pPr>
          <w:hyperlink w:history="true" w:anchor="_bookmark49">
            <w:r>
              <w:rPr/>
              <w:t>Results and</w:t>
            </w:r>
            <w:r>
              <w:rPr>
                <w:spacing w:val="51"/>
              </w:rPr>
              <w:t> </w:t>
            </w:r>
            <w:r>
              <w:rPr/>
              <w:t>validation</w:t>
            </w:r>
          </w:hyperlink>
          <w:r>
            <w:rPr>
              <w:rFonts w:ascii="Times New Roman"/>
              <w:b w:val="0"/>
            </w:rPr>
            <w:tab/>
          </w:r>
          <w:r>
            <w:rPr/>
            <w:t>37</w:t>
          </w:r>
          <w:r>
            <w:rPr>
              <w:b w:val="0"/>
            </w:rPr>
          </w:r>
        </w:p>
        <w:p>
          <w:pPr>
            <w:pStyle w:val="TOC3"/>
            <w:numPr>
              <w:ilvl w:val="1"/>
              <w:numId w:val="3"/>
            </w:numPr>
            <w:tabs>
              <w:tab w:pos="1007" w:val="left" w:leader="none"/>
              <w:tab w:pos="9477" w:val="right" w:leader="dot"/>
            </w:tabs>
            <w:spacing w:line="240" w:lineRule="auto" w:before="207" w:after="0"/>
            <w:ind w:left="1007" w:right="0" w:hanging="539"/>
            <w:jc w:val="left"/>
          </w:pPr>
          <w:hyperlink w:history="true" w:anchor="_bookmark50">
            <w:r>
              <w:rPr>
                <w:w w:val="105"/>
              </w:rPr>
              <w:t>Introduction</w:t>
            </w:r>
          </w:hyperlink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38</w:t>
          </w:r>
          <w:r>
            <w:rPr/>
          </w:r>
        </w:p>
        <w:p>
          <w:pPr>
            <w:pStyle w:val="TOC3"/>
            <w:numPr>
              <w:ilvl w:val="1"/>
              <w:numId w:val="3"/>
            </w:numPr>
            <w:tabs>
              <w:tab w:pos="1007" w:val="left" w:leader="none"/>
              <w:tab w:pos="9477" w:val="right" w:leader="dot"/>
            </w:tabs>
            <w:spacing w:line="240" w:lineRule="auto" w:before="208" w:after="0"/>
            <w:ind w:left="1007" w:right="0" w:hanging="539"/>
            <w:jc w:val="left"/>
          </w:pPr>
          <w:hyperlink w:history="true" w:anchor="_bookmark51">
            <w:r>
              <w:rPr>
                <w:w w:val="105"/>
              </w:rPr>
              <w:t>Case study 1. Simulated improvements on mine</w:t>
            </w:r>
            <w:r>
              <w:rPr>
                <w:spacing w:val="60"/>
                <w:w w:val="105"/>
              </w:rPr>
              <w:t> </w:t>
            </w:r>
            <w:r>
              <w:rPr>
                <w:w w:val="105"/>
              </w:rPr>
              <w:t>A</w:t>
            </w:r>
          </w:hyperlink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38</w:t>
          </w:r>
          <w:r>
            <w:rPr/>
          </w:r>
        </w:p>
        <w:p>
          <w:pPr>
            <w:pStyle w:val="TOC3"/>
            <w:numPr>
              <w:ilvl w:val="1"/>
              <w:numId w:val="3"/>
            </w:numPr>
            <w:tabs>
              <w:tab w:pos="1007" w:val="left" w:leader="none"/>
              <w:tab w:pos="9477" w:val="right" w:leader="dot"/>
            </w:tabs>
            <w:spacing w:line="240" w:lineRule="auto" w:before="208" w:after="0"/>
            <w:ind w:left="1007" w:right="0" w:hanging="539"/>
            <w:jc w:val="left"/>
          </w:pPr>
          <w:hyperlink w:history="true" w:anchor="_bookmark62">
            <w:r>
              <w:rPr>
                <w:w w:val="105"/>
              </w:rPr>
              <w:t>Case study 2: Simulated improvements on mine</w:t>
            </w:r>
            <w:r>
              <w:rPr>
                <w:spacing w:val="60"/>
                <w:w w:val="105"/>
              </w:rPr>
              <w:t> </w:t>
            </w:r>
            <w:r>
              <w:rPr>
                <w:w w:val="105"/>
              </w:rPr>
              <w:t>B</w:t>
            </w:r>
          </w:hyperlink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45</w:t>
          </w:r>
          <w:r>
            <w:rPr/>
          </w:r>
        </w:p>
        <w:p>
          <w:pPr>
            <w:pStyle w:val="TOC3"/>
            <w:numPr>
              <w:ilvl w:val="1"/>
              <w:numId w:val="3"/>
            </w:numPr>
            <w:tabs>
              <w:tab w:pos="1007" w:val="left" w:leader="none"/>
              <w:tab w:pos="9477" w:val="right" w:leader="dot"/>
            </w:tabs>
            <w:spacing w:line="240" w:lineRule="auto" w:before="208" w:after="0"/>
            <w:ind w:left="1007" w:right="0" w:hanging="539"/>
            <w:jc w:val="left"/>
          </w:pPr>
          <w:hyperlink w:history="true" w:anchor="_bookmark75">
            <w:r>
              <w:rPr>
                <w:w w:val="105"/>
              </w:rPr>
              <w:t>Case study C: Periodic simulation</w:t>
            </w:r>
            <w:r>
              <w:rPr>
                <w:spacing w:val="10"/>
                <w:w w:val="105"/>
              </w:rPr>
              <w:t> </w:t>
            </w:r>
            <w:r>
              <w:rPr>
                <w:w w:val="105"/>
              </w:rPr>
              <w:t>analysis</w:t>
            </w:r>
          </w:hyperlink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53</w:t>
          </w:r>
          <w:r>
            <w:rPr/>
          </w:r>
        </w:p>
        <w:p>
          <w:pPr>
            <w:pStyle w:val="TOC3"/>
            <w:numPr>
              <w:ilvl w:val="1"/>
              <w:numId w:val="3"/>
            </w:numPr>
            <w:tabs>
              <w:tab w:pos="1007" w:val="left" w:leader="none"/>
              <w:tab w:pos="9477" w:val="right" w:leader="dot"/>
            </w:tabs>
            <w:spacing w:line="240" w:lineRule="auto" w:before="208" w:after="0"/>
            <w:ind w:left="1007" w:right="0" w:hanging="539"/>
            <w:jc w:val="left"/>
          </w:pPr>
          <w:hyperlink w:history="true" w:anchor="_bookmark80">
            <w:r>
              <w:rPr/>
              <w:t>Potential benefit for SA</w:t>
            </w:r>
            <w:r>
              <w:rPr>
                <w:spacing w:val="17"/>
              </w:rPr>
              <w:t> </w:t>
            </w:r>
            <w:r>
              <w:rPr/>
              <w:t>mines</w:t>
            </w:r>
          </w:hyperlink>
          <w:r>
            <w:rPr>
              <w:rFonts w:ascii="Times New Roman"/>
            </w:rPr>
            <w:tab/>
          </w:r>
          <w:r>
            <w:rPr/>
            <w:t>56</w:t>
          </w:r>
        </w:p>
        <w:p>
          <w:pPr>
            <w:pStyle w:val="TOC3"/>
            <w:numPr>
              <w:ilvl w:val="1"/>
              <w:numId w:val="3"/>
            </w:numPr>
            <w:tabs>
              <w:tab w:pos="1007" w:val="left" w:leader="none"/>
              <w:tab w:pos="9483" w:val="right" w:leader="dot"/>
            </w:tabs>
            <w:spacing w:line="240" w:lineRule="auto" w:before="208" w:after="0"/>
            <w:ind w:left="1007" w:right="0" w:hanging="539"/>
            <w:jc w:val="left"/>
          </w:pPr>
          <w:hyperlink w:history="true" w:anchor="_bookmark84">
            <w:r>
              <w:rPr/>
              <w:t>Conclusion</w:t>
            </w:r>
          </w:hyperlink>
          <w:r>
            <w:rPr>
              <w:rFonts w:ascii="Times New Roman"/>
            </w:rPr>
            <w:tab/>
          </w:r>
          <w:r>
            <w:rPr/>
            <w:t>57</w:t>
          </w:r>
        </w:p>
        <w:p>
          <w:pPr>
            <w:pStyle w:val="TOC2"/>
            <w:numPr>
              <w:ilvl w:val="0"/>
              <w:numId w:val="3"/>
            </w:numPr>
            <w:tabs>
              <w:tab w:pos="469" w:val="left" w:leader="none"/>
              <w:tab w:pos="9478" w:val="right" w:leader="none"/>
            </w:tabs>
            <w:spacing w:line="240" w:lineRule="auto" w:before="252" w:after="0"/>
            <w:ind w:left="468" w:right="0" w:hanging="351"/>
            <w:jc w:val="left"/>
            <w:rPr>
              <w:b w:val="0"/>
              <w:bCs w:val="0"/>
            </w:rPr>
          </w:pPr>
          <w:hyperlink w:history="true" w:anchor="_bookmark85">
            <w:r>
              <w:rPr/>
              <w:t>Conclusion</w:t>
            </w:r>
          </w:hyperlink>
          <w:r>
            <w:rPr>
              <w:rFonts w:ascii="Times New Roman"/>
              <w:b w:val="0"/>
            </w:rPr>
            <w:tab/>
          </w:r>
          <w:r>
            <w:rPr/>
            <w:t>58</w:t>
          </w:r>
          <w:r>
            <w:rPr>
              <w:b w:val="0"/>
            </w:rPr>
          </w:r>
        </w:p>
        <w:p>
          <w:pPr>
            <w:pStyle w:val="TOC3"/>
            <w:numPr>
              <w:ilvl w:val="1"/>
              <w:numId w:val="3"/>
            </w:numPr>
            <w:tabs>
              <w:tab w:pos="1007" w:val="left" w:leader="none"/>
              <w:tab w:pos="9477" w:val="right" w:leader="dot"/>
            </w:tabs>
            <w:spacing w:line="240" w:lineRule="auto" w:before="207" w:after="0"/>
            <w:ind w:left="1007" w:right="0" w:hanging="539"/>
            <w:jc w:val="left"/>
          </w:pPr>
          <w:hyperlink w:history="true" w:anchor="_bookmark86">
            <w:r>
              <w:rPr/>
              <w:t>Conclusion</w:t>
            </w:r>
          </w:hyperlink>
          <w:r>
            <w:rPr>
              <w:rFonts w:ascii="Times New Roman"/>
            </w:rPr>
            <w:tab/>
          </w:r>
          <w:r>
            <w:rPr/>
            <w:t>59</w:t>
          </w:r>
        </w:p>
        <w:p>
          <w:pPr>
            <w:pStyle w:val="TOC3"/>
            <w:numPr>
              <w:ilvl w:val="1"/>
              <w:numId w:val="3"/>
            </w:numPr>
            <w:tabs>
              <w:tab w:pos="1007" w:val="left" w:leader="none"/>
              <w:tab w:pos="9477" w:val="right" w:leader="dot"/>
            </w:tabs>
            <w:spacing w:line="240" w:lineRule="auto" w:before="208" w:after="0"/>
            <w:ind w:left="1007" w:right="0" w:hanging="539"/>
            <w:jc w:val="left"/>
          </w:pPr>
          <w:hyperlink w:history="true" w:anchor="_bookmark87">
            <w:r>
              <w:rPr>
                <w:w w:val="105"/>
              </w:rPr>
              <w:t>Limits of this</w:t>
            </w:r>
            <w:r>
              <w:rPr>
                <w:spacing w:val="44"/>
                <w:w w:val="105"/>
              </w:rPr>
              <w:t> </w:t>
            </w:r>
            <w:r>
              <w:rPr>
                <w:w w:val="105"/>
              </w:rPr>
              <w:t>study</w:t>
            </w:r>
          </w:hyperlink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59</w:t>
          </w:r>
          <w:r>
            <w:rPr/>
          </w:r>
        </w:p>
        <w:p>
          <w:pPr>
            <w:pStyle w:val="TOC3"/>
            <w:numPr>
              <w:ilvl w:val="1"/>
              <w:numId w:val="3"/>
            </w:numPr>
            <w:tabs>
              <w:tab w:pos="1007" w:val="left" w:leader="none"/>
              <w:tab w:pos="9477" w:val="right" w:leader="dot"/>
            </w:tabs>
            <w:spacing w:line="240" w:lineRule="auto" w:before="208" w:after="0"/>
            <w:ind w:left="1007" w:right="0" w:hanging="539"/>
            <w:jc w:val="left"/>
          </w:pPr>
          <w:hyperlink w:history="true" w:anchor="_bookmark88">
            <w:r>
              <w:rPr>
                <w:w w:val="105"/>
              </w:rPr>
              <w:t>Recommendations for future</w:t>
            </w:r>
            <w:r>
              <w:rPr>
                <w:spacing w:val="43"/>
                <w:w w:val="105"/>
              </w:rPr>
              <w:t> </w:t>
            </w:r>
            <w:r>
              <w:rPr>
                <w:w w:val="105"/>
              </w:rPr>
              <w:t>studies</w:t>
            </w:r>
          </w:hyperlink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59</w:t>
          </w:r>
          <w:r>
            <w:rPr/>
          </w:r>
        </w:p>
        <w:p>
          <w:pPr>
            <w:pStyle w:val="TOC2"/>
            <w:tabs>
              <w:tab w:pos="9478" w:val="right" w:leader="none"/>
            </w:tabs>
            <w:spacing w:line="240" w:lineRule="auto" w:before="252"/>
            <w:ind w:right="0"/>
            <w:jc w:val="left"/>
            <w:rPr>
              <w:b w:val="0"/>
              <w:bCs w:val="0"/>
            </w:rPr>
          </w:pPr>
          <w:hyperlink w:history="true" w:anchor="_bookmark88">
            <w:r>
              <w:rPr/>
              <w:t>Bibliography</w:t>
            </w:r>
          </w:hyperlink>
          <w:r>
            <w:rPr>
              <w:rFonts w:ascii="Times New Roman"/>
              <w:b w:val="0"/>
            </w:rPr>
            <w:tab/>
          </w:r>
          <w:r>
            <w:rPr/>
            <w:t>59</w:t>
          </w:r>
          <w:r>
            <w:rPr>
              <w:b w:val="0"/>
            </w:rPr>
          </w:r>
        </w:p>
        <w:p>
          <w:pPr>
            <w:pStyle w:val="TOC2"/>
            <w:tabs>
              <w:tab w:pos="1698" w:val="left" w:leader="none"/>
              <w:tab w:pos="9481" w:val="right" w:leader="none"/>
            </w:tabs>
            <w:spacing w:line="240" w:lineRule="auto"/>
            <w:ind w:right="0"/>
            <w:jc w:val="left"/>
            <w:rPr>
              <w:b w:val="0"/>
              <w:bCs w:val="0"/>
            </w:rPr>
          </w:pPr>
          <w:hyperlink w:history="true" w:anchor="_bookmark134">
            <w:r>
              <w:rPr/>
              <w:t>Appendix</w:t>
            </w:r>
            <w:r>
              <w:rPr>
                <w:spacing w:val="-26"/>
              </w:rPr>
              <w:t> </w:t>
            </w:r>
            <w:r>
              <w:rPr/>
              <w:t>I</w:t>
              <w:tab/>
              <w:t>Network layout</w:t>
            </w:r>
            <w:r>
              <w:rPr>
                <w:spacing w:val="47"/>
              </w:rPr>
              <w:t> </w:t>
            </w:r>
            <w:r>
              <w:rPr/>
              <w:t>diagrams</w:t>
            </w:r>
          </w:hyperlink>
          <w:r>
            <w:rPr>
              <w:rFonts w:ascii="Times New Roman"/>
              <w:b w:val="0"/>
            </w:rPr>
            <w:tab/>
          </w:r>
          <w:r>
            <w:rPr/>
            <w:t>64</w:t>
          </w:r>
          <w:r>
            <w:rPr>
              <w:b w:val="0"/>
            </w:rPr>
          </w:r>
        </w:p>
        <w:p>
          <w:pPr>
            <w:pStyle w:val="TOC2"/>
            <w:tabs>
              <w:tab w:pos="9478" w:val="right" w:leader="none"/>
            </w:tabs>
            <w:spacing w:line="240" w:lineRule="auto"/>
            <w:ind w:right="0"/>
            <w:jc w:val="left"/>
            <w:rPr>
              <w:b w:val="0"/>
              <w:bCs w:val="0"/>
            </w:rPr>
          </w:pPr>
          <w:hyperlink w:history="true" w:anchor="_bookmark136">
            <w:r>
              <w:rPr/>
              <w:t>Appendix II  Simulation process Flow </w:t>
            </w:r>
            <w:r>
              <w:rPr>
                <w:spacing w:val="26"/>
              </w:rPr>
              <w:t> </w:t>
            </w:r>
            <w:r>
              <w:rPr/>
              <w:t>diagrams</w:t>
            </w:r>
          </w:hyperlink>
          <w:r>
            <w:rPr>
              <w:rFonts w:ascii="Times New Roman"/>
              <w:b w:val="0"/>
            </w:rPr>
            <w:tab/>
          </w:r>
          <w:r>
            <w:rPr/>
            <w:t>66</w:t>
          </w:r>
          <w:r>
            <w:rPr>
              <w:b w:val="0"/>
            </w:rPr>
          </w:r>
        </w:p>
        <w:p>
          <w:pPr>
            <w:pStyle w:val="TOC2"/>
            <w:tabs>
              <w:tab w:pos="9498" w:val="right" w:leader="none"/>
            </w:tabs>
            <w:spacing w:line="240" w:lineRule="auto"/>
            <w:ind w:right="0"/>
            <w:jc w:val="left"/>
            <w:rPr>
              <w:b w:val="0"/>
              <w:bCs w:val="0"/>
            </w:rPr>
          </w:pPr>
          <w:hyperlink w:history="true" w:anchor="_bookmark141">
            <w:r>
              <w:rPr/>
              <w:t>Appendix III Model component verification  tables</w:t>
            </w:r>
          </w:hyperlink>
          <w:r>
            <w:rPr>
              <w:rFonts w:ascii="Times New Roman"/>
              <w:b w:val="0"/>
            </w:rPr>
            <w:tab/>
          </w:r>
          <w:r>
            <w:rPr/>
            <w:t>71</w:t>
          </w:r>
          <w:r>
            <w:rPr>
              <w:b w:val="0"/>
            </w:rPr>
          </w:r>
        </w:p>
      </w:sdtContent>
    </w:sdt>
    <w:p>
      <w:pPr>
        <w:spacing w:after="0" w:line="240" w:lineRule="auto"/>
        <w:jc w:val="left"/>
        <w:sectPr>
          <w:type w:val="continuous"/>
          <w:pgSz w:w="11910" w:h="16840"/>
          <w:pgMar w:top="1132" w:bottom="747" w:left="1300" w:right="1000"/>
        </w:sectPr>
      </w:pPr>
    </w:p>
    <w:p>
      <w:pPr>
        <w:spacing w:after="0" w:line="14" w:lineRule="auto"/>
        <w:rPr>
          <w:sz w:val="20"/>
          <w:szCs w:val="20"/>
        </w:rPr>
        <w:sectPr>
          <w:headerReference w:type="default" r:id="rId9"/>
          <w:footerReference w:type="default" r:id="rId10"/>
          <w:type w:val="continuous"/>
          <w:pgSz w:w="11910" w:h="16840"/>
          <w:pgMar w:header="420" w:footer="894" w:top="680" w:bottom="1080" w:left="1300" w:right="1000"/>
          <w:pgNumType w:start="5"/>
        </w:sectPr>
      </w:pPr>
    </w:p>
    <w:p>
      <w:pPr>
        <w:spacing w:line="240" w:lineRule="auto" w:before="1"/>
        <w:rPr>
          <w:rFonts w:ascii="Georgia" w:hAnsi="Georgia" w:cs="Georgia" w:eastAsia="Georgia"/>
          <w:b/>
          <w:bCs/>
          <w:sz w:val="49"/>
          <w:szCs w:val="49"/>
        </w:rPr>
      </w:pPr>
    </w:p>
    <w:p>
      <w:pPr>
        <w:pStyle w:val="Heading2"/>
        <w:spacing w:line="240" w:lineRule="auto" w:before="0"/>
        <w:ind w:left="117" w:right="0" w:firstLine="0"/>
        <w:jc w:val="left"/>
        <w:rPr>
          <w:b w:val="0"/>
          <w:bCs w:val="0"/>
        </w:rPr>
      </w:pPr>
      <w:r>
        <w:rPr/>
        <w:t>Acronyms</w:t>
      </w:r>
      <w:r>
        <w:rPr>
          <w:b w:val="0"/>
        </w:rPr>
      </w:r>
    </w:p>
    <w:p>
      <w:pPr>
        <w:pStyle w:val="BodyText"/>
        <w:tabs>
          <w:tab w:pos="1934" w:val="left" w:leader="none"/>
        </w:tabs>
        <w:spacing w:line="352" w:lineRule="auto" w:before="109"/>
        <w:ind w:left="866" w:right="2643"/>
        <w:jc w:val="left"/>
      </w:pPr>
      <w:r>
        <w:rPr/>
        <w:t>CALDS</w:t>
        <w:tab/>
      </w:r>
      <w:r>
        <w:rPr>
          <w:w w:val="105"/>
        </w:rPr>
        <w:t>Compressed Air Leakage Documentation</w:t>
      </w:r>
      <w:r>
        <w:rPr>
          <w:spacing w:val="13"/>
          <w:w w:val="105"/>
        </w:rPr>
        <w:t> </w:t>
      </w:r>
      <w:r>
        <w:rPr>
          <w:w w:val="105"/>
        </w:rPr>
        <w:t>System</w:t>
      </w:r>
      <w:r>
        <w:rPr>
          <w:w w:val="104"/>
        </w:rPr>
        <w:t> </w:t>
      </w:r>
      <w:r>
        <w:rPr/>
        <w:t>DCS</w:t>
        <w:tab/>
      </w:r>
      <w:r>
        <w:rPr>
          <w:w w:val="105"/>
        </w:rPr>
        <w:t>Dynamic Compressor</w:t>
      </w:r>
      <w:r>
        <w:rPr>
          <w:spacing w:val="-31"/>
          <w:w w:val="105"/>
        </w:rPr>
        <w:t> </w:t>
      </w:r>
      <w:r>
        <w:rPr>
          <w:w w:val="105"/>
        </w:rPr>
        <w:t>Selection</w:t>
      </w:r>
      <w:r>
        <w:rPr/>
      </w:r>
    </w:p>
    <w:p>
      <w:pPr>
        <w:pStyle w:val="BodyText"/>
        <w:tabs>
          <w:tab w:pos="1934" w:val="left" w:leader="none"/>
        </w:tabs>
        <w:spacing w:line="240" w:lineRule="auto" w:before="3"/>
        <w:ind w:left="866" w:right="0"/>
        <w:jc w:val="left"/>
      </w:pPr>
      <w:r>
        <w:rPr/>
        <w:t>DSM</w:t>
        <w:tab/>
      </w:r>
      <w:r>
        <w:rPr>
          <w:w w:val="105"/>
        </w:rPr>
        <w:t>Demand Side</w:t>
      </w:r>
      <w:r>
        <w:rPr>
          <w:spacing w:val="13"/>
          <w:w w:val="105"/>
        </w:rPr>
        <w:t> </w:t>
      </w:r>
      <w:r>
        <w:rPr>
          <w:w w:val="105"/>
        </w:rPr>
        <w:t>Management</w:t>
      </w:r>
      <w:r>
        <w:rPr/>
      </w:r>
    </w:p>
    <w:p>
      <w:pPr>
        <w:pStyle w:val="BodyText"/>
        <w:tabs>
          <w:tab w:pos="1934" w:val="left" w:leader="none"/>
        </w:tabs>
        <w:spacing w:line="240" w:lineRule="auto" w:before="128"/>
        <w:ind w:left="866" w:right="0"/>
        <w:jc w:val="left"/>
      </w:pPr>
      <w:r>
        <w:rPr>
          <w:w w:val="105"/>
        </w:rPr>
        <w:t>E.E.</w:t>
        <w:tab/>
      </w:r>
      <w:r>
        <w:rPr/>
        <w:t>Energy</w:t>
      </w:r>
      <w:r>
        <w:rPr>
          <w:spacing w:val="31"/>
        </w:rPr>
        <w:t> </w:t>
      </w:r>
      <w:r>
        <w:rPr/>
        <w:t>efficiency</w:t>
      </w:r>
    </w:p>
    <w:p>
      <w:pPr>
        <w:pStyle w:val="BodyText"/>
        <w:tabs>
          <w:tab w:pos="1934" w:val="left" w:leader="none"/>
        </w:tabs>
        <w:spacing w:line="240" w:lineRule="auto" w:before="128"/>
        <w:ind w:left="866" w:right="0"/>
        <w:jc w:val="left"/>
      </w:pPr>
      <w:r>
        <w:rPr>
          <w:w w:val="105"/>
        </w:rPr>
        <w:t>p.a</w:t>
        <w:tab/>
      </w:r>
      <w:r>
        <w:rPr>
          <w:w w:val="110"/>
        </w:rPr>
        <w:t>Per</w:t>
      </w:r>
      <w:r>
        <w:rPr>
          <w:spacing w:val="-4"/>
          <w:w w:val="110"/>
        </w:rPr>
        <w:t> </w:t>
      </w:r>
      <w:r>
        <w:rPr>
          <w:w w:val="110"/>
        </w:rPr>
        <w:t>annum</w:t>
      </w:r>
      <w:r>
        <w:rPr/>
      </w:r>
    </w:p>
    <w:p>
      <w:pPr>
        <w:pStyle w:val="BodyText"/>
        <w:tabs>
          <w:tab w:pos="1934" w:val="left" w:leader="none"/>
        </w:tabs>
        <w:spacing w:line="240" w:lineRule="auto" w:before="128"/>
        <w:ind w:left="866" w:right="0"/>
        <w:jc w:val="left"/>
      </w:pPr>
      <w:r>
        <w:rPr>
          <w:w w:val="105"/>
        </w:rPr>
        <w:t>P.C.</w:t>
        <w:tab/>
        <w:t>Peak-clip</w:t>
      </w:r>
    </w:p>
    <w:p>
      <w:pPr>
        <w:pStyle w:val="BodyText"/>
        <w:tabs>
          <w:tab w:pos="1934" w:val="left" w:leader="none"/>
        </w:tabs>
        <w:spacing w:line="352" w:lineRule="auto" w:before="128"/>
        <w:ind w:left="866" w:right="5381"/>
        <w:jc w:val="left"/>
      </w:pPr>
      <w:r>
        <w:rPr>
          <w:w w:val="105"/>
        </w:rPr>
        <w:t>PGM</w:t>
        <w:tab/>
      </w:r>
      <w:r>
        <w:rPr>
          <w:w w:val="110"/>
        </w:rPr>
        <w:t>Platinum group</w:t>
      </w:r>
      <w:r>
        <w:rPr>
          <w:spacing w:val="-25"/>
          <w:w w:val="110"/>
        </w:rPr>
        <w:t> </w:t>
      </w:r>
      <w:r>
        <w:rPr>
          <w:w w:val="110"/>
        </w:rPr>
        <w:t>metal</w:t>
      </w:r>
      <w:r>
        <w:rPr>
          <w:w w:val="107"/>
        </w:rPr>
        <w:t> </w:t>
      </w:r>
      <w:r>
        <w:rPr>
          <w:w w:val="110"/>
        </w:rPr>
        <w:t>PI</w:t>
        <w:tab/>
        <w:t>Proportional-Integral</w:t>
      </w:r>
      <w:r>
        <w:rPr/>
      </w:r>
    </w:p>
    <w:p>
      <w:pPr>
        <w:pStyle w:val="BodyText"/>
        <w:tabs>
          <w:tab w:pos="1934" w:val="left" w:leader="none"/>
        </w:tabs>
        <w:spacing w:line="352" w:lineRule="auto" w:before="3"/>
        <w:ind w:left="866" w:right="4550"/>
        <w:jc w:val="left"/>
      </w:pPr>
      <w:r>
        <w:rPr>
          <w:w w:val="105"/>
        </w:rPr>
        <w:t>PLC</w:t>
        <w:tab/>
        <w:t>Programmable logic controller</w:t>
      </w:r>
      <w:r>
        <w:rPr>
          <w:w w:val="104"/>
        </w:rPr>
        <w:t> </w:t>
      </w:r>
      <w:r>
        <w:rPr>
          <w:w w:val="105"/>
        </w:rPr>
        <w:t>PTB</w:t>
        <w:tab/>
        <w:t>Process</w:t>
      </w:r>
      <w:r>
        <w:rPr>
          <w:spacing w:val="-13"/>
          <w:w w:val="105"/>
        </w:rPr>
        <w:t> </w:t>
      </w:r>
      <w:r>
        <w:rPr>
          <w:w w:val="105"/>
        </w:rPr>
        <w:t>Toolbox</w:t>
      </w:r>
    </w:p>
    <w:p>
      <w:pPr>
        <w:pStyle w:val="BodyText"/>
        <w:tabs>
          <w:tab w:pos="1934" w:val="left" w:leader="none"/>
        </w:tabs>
        <w:spacing w:line="352" w:lineRule="auto" w:before="3"/>
        <w:ind w:left="866" w:right="3490"/>
        <w:jc w:val="left"/>
      </w:pPr>
      <w:r>
        <w:rPr/>
        <w:t>SCADA</w:t>
        <w:tab/>
      </w:r>
      <w:r>
        <w:rPr>
          <w:w w:val="105"/>
        </w:rPr>
        <w:t>Supervisory control and data </w:t>
      </w:r>
      <w:r>
        <w:rPr>
          <w:spacing w:val="13"/>
          <w:w w:val="105"/>
        </w:rPr>
        <w:t> </w:t>
      </w:r>
      <w:r>
        <w:rPr>
          <w:w w:val="105"/>
        </w:rPr>
        <w:t>acquisition</w:t>
      </w:r>
      <w:r>
        <w:rPr>
          <w:w w:val="104"/>
        </w:rPr>
        <w:t> </w:t>
      </w:r>
      <w:r>
        <w:rPr/>
        <w:t>SI</w:t>
        <w:tab/>
      </w:r>
      <w:r>
        <w:rPr>
          <w:w w:val="105"/>
        </w:rPr>
        <w:t>International System of </w:t>
      </w:r>
      <w:r>
        <w:rPr>
          <w:spacing w:val="3"/>
          <w:w w:val="105"/>
        </w:rPr>
        <w:t> </w:t>
      </w:r>
      <w:r>
        <w:rPr>
          <w:w w:val="105"/>
        </w:rPr>
        <w:t>Units</w:t>
      </w:r>
      <w:r>
        <w:rPr/>
      </w:r>
    </w:p>
    <w:p>
      <w:pPr>
        <w:pStyle w:val="BodyText"/>
        <w:tabs>
          <w:tab w:pos="1934" w:val="left" w:leader="none"/>
        </w:tabs>
        <w:spacing w:line="240" w:lineRule="auto" w:before="3"/>
        <w:ind w:left="866" w:right="0"/>
        <w:jc w:val="left"/>
      </w:pPr>
      <w:r>
        <w:rPr>
          <w:w w:val="105"/>
        </w:rPr>
        <w:t>SP</w:t>
        <w:tab/>
      </w:r>
      <w:r>
        <w:rPr>
          <w:w w:val="110"/>
        </w:rPr>
        <w:t>Set-Point</w:t>
      </w:r>
      <w:r>
        <w:rPr/>
      </w:r>
    </w:p>
    <w:p>
      <w:pPr>
        <w:pStyle w:val="BodyText"/>
        <w:tabs>
          <w:tab w:pos="1934" w:val="left" w:leader="none"/>
        </w:tabs>
        <w:spacing w:line="240" w:lineRule="auto" w:before="128"/>
        <w:ind w:left="866" w:right="0"/>
        <w:jc w:val="left"/>
      </w:pPr>
      <w:r>
        <w:rPr>
          <w:w w:val="105"/>
        </w:rPr>
        <w:t>STB</w:t>
        <w:tab/>
        <w:t>Simulation</w:t>
      </w:r>
      <w:r>
        <w:rPr>
          <w:spacing w:val="-6"/>
          <w:w w:val="105"/>
        </w:rPr>
        <w:t> </w:t>
      </w:r>
      <w:r>
        <w:rPr>
          <w:w w:val="105"/>
        </w:rPr>
        <w:t>Toolbox</w:t>
      </w:r>
    </w:p>
    <w:p>
      <w:pPr>
        <w:pStyle w:val="BodyText"/>
        <w:tabs>
          <w:tab w:pos="1934" w:val="left" w:leader="none"/>
        </w:tabs>
        <w:spacing w:line="352" w:lineRule="auto" w:before="128"/>
        <w:ind w:left="866" w:right="4598"/>
        <w:jc w:val="left"/>
      </w:pPr>
      <w:r>
        <w:rPr/>
        <w:t>THS</w:t>
        <w:tab/>
      </w:r>
      <w:r>
        <w:rPr>
          <w:w w:val="105"/>
        </w:rPr>
        <w:t>Thermal-hydraulic</w:t>
      </w:r>
      <w:r>
        <w:rPr>
          <w:spacing w:val="30"/>
          <w:w w:val="105"/>
        </w:rPr>
        <w:t> </w:t>
      </w:r>
      <w:r>
        <w:rPr>
          <w:w w:val="105"/>
        </w:rPr>
        <w:t>simulation</w:t>
      </w:r>
      <w:r>
        <w:rPr>
          <w:w w:val="105"/>
        </w:rPr>
        <w:t> </w:t>
      </w:r>
      <w:r>
        <w:rPr>
          <w:w w:val="105"/>
        </w:rPr>
        <w:t>VFD</w:t>
        <w:tab/>
        <w:t>Variable Frequency</w:t>
      </w:r>
      <w:r>
        <w:rPr>
          <w:spacing w:val="14"/>
          <w:w w:val="105"/>
        </w:rPr>
        <w:t> </w:t>
      </w:r>
      <w:r>
        <w:rPr>
          <w:w w:val="105"/>
        </w:rPr>
        <w:t>Drive</w:t>
      </w:r>
      <w:r>
        <w:rPr>
          <w:w w:val="102"/>
        </w:rPr>
        <w:t> </w:t>
      </w:r>
      <w:r>
        <w:rPr/>
        <w:t>VSD</w:t>
        <w:tab/>
      </w:r>
      <w:r>
        <w:rPr>
          <w:w w:val="105"/>
        </w:rPr>
        <w:t>Variable Speed</w:t>
      </w:r>
      <w:r>
        <w:rPr>
          <w:spacing w:val="-4"/>
          <w:w w:val="105"/>
        </w:rPr>
        <w:t> </w:t>
      </w:r>
      <w:r>
        <w:rPr>
          <w:w w:val="105"/>
        </w:rPr>
        <w:t>Drive</w:t>
      </w:r>
      <w:r>
        <w:rPr/>
      </w:r>
    </w:p>
    <w:p>
      <w:pPr>
        <w:spacing w:after="0" w:line="352" w:lineRule="auto"/>
        <w:jc w:val="left"/>
        <w:sectPr>
          <w:headerReference w:type="default" r:id="rId11"/>
          <w:pgSz w:w="11910" w:h="16840"/>
          <w:pgMar w:header="420" w:footer="894" w:top="680" w:bottom="1080" w:left="1300" w:right="10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2"/>
        <w:spacing w:line="240" w:lineRule="auto"/>
        <w:ind w:left="117" w:right="0" w:firstLine="0"/>
        <w:jc w:val="left"/>
        <w:rPr>
          <w:b w:val="0"/>
          <w:bCs w:val="0"/>
        </w:rPr>
      </w:pPr>
      <w:r>
        <w:rPr/>
        <w:t>Nomenclature</w:t>
      </w:r>
      <w:r>
        <w:rPr>
          <w:b w:val="0"/>
        </w:rPr>
      </w:r>
    </w:p>
    <w:p>
      <w:pPr>
        <w:pStyle w:val="BodyText"/>
        <w:tabs>
          <w:tab w:pos="1846" w:val="left" w:leader="none"/>
          <w:tab w:pos="8633" w:val="left" w:leader="none"/>
        </w:tabs>
        <w:spacing w:line="240" w:lineRule="auto" w:before="108"/>
        <w:ind w:left="519" w:right="0"/>
        <w:jc w:val="left"/>
        <w:rPr>
          <w:rFonts w:ascii="Arial" w:hAnsi="Arial" w:cs="Arial" w:eastAsia="Arial"/>
        </w:rPr>
      </w:pPr>
      <w:bookmarkStart w:name="List of figures and tables" w:id="5"/>
      <w:bookmarkEnd w:id="5"/>
      <w:r>
        <w:rPr/>
      </w:r>
      <w:bookmarkStart w:name="_bookmark1" w:id="6"/>
      <w:bookmarkEnd w:id="6"/>
      <w:r>
        <w:rPr/>
      </w:r>
      <w:r>
        <w:rPr/>
        <w:t>Celcius</w:t>
        <w:tab/>
      </w:r>
      <w:r>
        <w:rPr>
          <w:w w:val="105"/>
        </w:rPr>
        <w:t>The SI measure for </w:t>
      </w:r>
      <w:r>
        <w:rPr>
          <w:spacing w:val="19"/>
          <w:w w:val="105"/>
        </w:rPr>
        <w:t> </w:t>
      </w:r>
      <w:r>
        <w:rPr>
          <w:w w:val="105"/>
        </w:rPr>
        <w:t>tempature</w:t>
        <w:tab/>
      </w:r>
      <w:r>
        <w:rPr>
          <w:rFonts w:ascii="Arial"/>
          <w:i/>
          <w:w w:val="105"/>
        </w:rPr>
        <w:t>C</w:t>
      </w:r>
      <w:r>
        <w:rPr>
          <w:rFonts w:ascii="Arial"/>
        </w:rPr>
      </w:r>
    </w:p>
    <w:p>
      <w:pPr>
        <w:pStyle w:val="BodyText"/>
        <w:tabs>
          <w:tab w:pos="1846" w:val="left" w:leader="none"/>
          <w:tab w:pos="8633" w:val="left" w:leader="none"/>
        </w:tabs>
        <w:spacing w:line="240" w:lineRule="auto" w:before="127"/>
        <w:ind w:left="518" w:right="0"/>
        <w:jc w:val="left"/>
        <w:rPr>
          <w:rFonts w:ascii="Arial" w:hAnsi="Arial" w:cs="Arial" w:eastAsia="Arial"/>
        </w:rPr>
      </w:pPr>
      <w:r>
        <w:rPr/>
        <w:t>kilopascals</w:t>
        <w:tab/>
        <w:t>The  international  measure  of </w:t>
      </w:r>
      <w:r>
        <w:rPr>
          <w:spacing w:val="13"/>
        </w:rPr>
        <w:t> </w:t>
      </w:r>
      <w:r>
        <w:rPr/>
        <w:t>pressure</w:t>
        <w:tab/>
      </w:r>
      <w:r>
        <w:rPr>
          <w:rFonts w:ascii="Arial"/>
          <w:i/>
          <w:spacing w:val="13"/>
        </w:rPr>
        <w:t>kPa</w:t>
      </w:r>
      <w:r>
        <w:rPr>
          <w:rFonts w:ascii="Arial"/>
          <w:spacing w:val="13"/>
        </w:rPr>
      </w:r>
    </w:p>
    <w:p>
      <w:pPr>
        <w:pStyle w:val="BodyText"/>
        <w:spacing w:line="240" w:lineRule="auto" w:before="128"/>
        <w:ind w:left="518" w:right="0"/>
        <w:jc w:val="left"/>
      </w:pPr>
      <w:r>
        <w:rPr>
          <w:w w:val="105"/>
        </w:rPr>
        <w:t>polytropic</w:t>
      </w:r>
      <w:r>
        <w:rPr/>
      </w:r>
    </w:p>
    <w:p>
      <w:pPr>
        <w:spacing w:after="0" w:line="240" w:lineRule="auto"/>
        <w:jc w:val="left"/>
        <w:sectPr>
          <w:headerReference w:type="default" r:id="rId12"/>
          <w:footerReference w:type="default" r:id="rId13"/>
          <w:pgSz w:w="11910" w:h="16840"/>
          <w:pgMar w:header="420" w:footer="894" w:top="680" w:bottom="1080" w:left="1300" w:right="1020"/>
        </w:sectPr>
      </w:pPr>
    </w:p>
    <w:p>
      <w:pPr>
        <w:pStyle w:val="BodyText"/>
        <w:tabs>
          <w:tab w:pos="1846" w:val="left" w:leader="none"/>
        </w:tabs>
        <w:spacing w:line="352" w:lineRule="auto" w:before="128"/>
        <w:ind w:left="1846" w:right="0" w:hanging="1328"/>
        <w:jc w:val="left"/>
      </w:pPr>
      <w:r>
        <w:rPr/>
        <w:t>coefficient</w:t>
        <w:tab/>
      </w:r>
      <w:r>
        <w:rPr>
          <w:w w:val="105"/>
        </w:rPr>
        <w:t>The</w:t>
      </w:r>
      <w:r>
        <w:rPr>
          <w:spacing w:val="39"/>
          <w:w w:val="105"/>
        </w:rPr>
        <w:t> </w:t>
      </w:r>
      <w:r>
        <w:rPr>
          <w:w w:val="105"/>
        </w:rPr>
        <w:t>thermodynamic</w:t>
      </w:r>
      <w:r>
        <w:rPr>
          <w:spacing w:val="39"/>
          <w:w w:val="105"/>
        </w:rPr>
        <w:t> </w:t>
      </w:r>
      <w:r>
        <w:rPr>
          <w:w w:val="105"/>
        </w:rPr>
        <w:t>coeificient</w:t>
      </w:r>
      <w:r>
        <w:rPr>
          <w:spacing w:val="40"/>
          <w:w w:val="105"/>
        </w:rPr>
        <w:t> </w:t>
      </w:r>
      <w:r>
        <w:rPr>
          <w:w w:val="105"/>
        </w:rPr>
        <w:t>used</w:t>
      </w:r>
      <w:r>
        <w:rPr>
          <w:spacing w:val="39"/>
          <w:w w:val="105"/>
        </w:rPr>
        <w:t> </w:t>
      </w:r>
      <w:r>
        <w:rPr>
          <w:w w:val="105"/>
        </w:rPr>
        <w:t>when</w:t>
      </w:r>
      <w:r>
        <w:rPr>
          <w:spacing w:val="40"/>
          <w:w w:val="105"/>
        </w:rPr>
        <w:t> </w:t>
      </w:r>
      <w:r>
        <w:rPr>
          <w:w w:val="105"/>
        </w:rPr>
        <w:t>describing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39"/>
          <w:w w:val="105"/>
        </w:rPr>
        <w:t> </w:t>
      </w:r>
      <w:r>
        <w:rPr>
          <w:w w:val="105"/>
        </w:rPr>
        <w:t>heat</w:t>
      </w:r>
      <w:r>
        <w:rPr>
          <w:w w:val="112"/>
        </w:rPr>
        <w:t> </w:t>
      </w:r>
      <w:r>
        <w:rPr>
          <w:w w:val="105"/>
        </w:rPr>
        <w:t>transfer due to compression or</w:t>
      </w:r>
      <w:r>
        <w:rPr>
          <w:spacing w:val="50"/>
          <w:w w:val="105"/>
        </w:rPr>
        <w:t> </w:t>
      </w:r>
      <w:r>
        <w:rPr>
          <w:w w:val="105"/>
        </w:rPr>
        <w:t>expansion</w:t>
      </w:r>
      <w:r>
        <w:rPr/>
      </w:r>
    </w:p>
    <w:p>
      <w:pPr>
        <w:spacing w:before="128"/>
        <w:ind w:left="192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/>
        <w:br w:type="column"/>
      </w:r>
      <w:r>
        <w:rPr>
          <w:rFonts w:ascii="Times New Roman"/>
          <w:sz w:val="24"/>
        </w:rPr>
        <w:t>---</w:t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type w:val="continuous"/>
          <w:pgSz w:w="11910" w:h="16840"/>
          <w:pgMar w:top="1580" w:bottom="280" w:left="1300" w:right="1020"/>
          <w:cols w:num="2" w:equalWidth="0">
            <w:col w:w="8402" w:space="40"/>
            <w:col w:w="1148"/>
          </w:cols>
        </w:sectPr>
      </w:pPr>
    </w:p>
    <w:p>
      <w:pPr>
        <w:pStyle w:val="BodyText"/>
        <w:tabs>
          <w:tab w:pos="1846" w:val="left" w:leader="none"/>
          <w:tab w:pos="8633" w:val="left" w:leader="none"/>
        </w:tabs>
        <w:spacing w:line="240" w:lineRule="auto" w:before="2"/>
        <w:ind w:left="518" w:right="0"/>
        <w:jc w:val="left"/>
        <w:rPr>
          <w:rFonts w:ascii="Arial" w:hAnsi="Arial" w:cs="Arial" w:eastAsia="Arial"/>
        </w:rPr>
      </w:pPr>
      <w:r>
        <w:rPr/>
        <w:t>Tonne</w:t>
        <w:tab/>
        <w:t>The non-SI measure for 1000  </w:t>
      </w:r>
      <w:r>
        <w:rPr>
          <w:spacing w:val="56"/>
        </w:rPr>
        <w:t> </w:t>
      </w:r>
      <w:r>
        <w:rPr/>
        <w:t>kilograms</w:t>
        <w:tab/>
      </w:r>
      <w:r>
        <w:rPr>
          <w:rFonts w:ascii="Arial"/>
          <w:i/>
        </w:rPr>
        <w:t>T</w:t>
      </w:r>
      <w:r>
        <w:rPr>
          <w:rFonts w:ascii="Arial"/>
        </w:rPr>
      </w:r>
    </w:p>
    <w:p>
      <w:pPr>
        <w:pStyle w:val="BodyText"/>
        <w:tabs>
          <w:tab w:pos="1846" w:val="left" w:leader="none"/>
          <w:tab w:pos="8633" w:val="left" w:leader="none"/>
        </w:tabs>
        <w:spacing w:line="240" w:lineRule="auto" w:before="127"/>
        <w:ind w:left="518" w:right="0"/>
        <w:jc w:val="left"/>
        <w:rPr>
          <w:rFonts w:ascii="Arial" w:hAnsi="Arial" w:cs="Arial" w:eastAsia="Arial"/>
        </w:rPr>
      </w:pPr>
      <w:r>
        <w:rPr>
          <w:w w:val="105"/>
        </w:rPr>
        <w:t>Watt</w:t>
        <w:tab/>
        <w:t>The SI measure of</w:t>
      </w:r>
      <w:r>
        <w:rPr>
          <w:spacing w:val="12"/>
          <w:w w:val="105"/>
        </w:rPr>
        <w:t> </w:t>
      </w:r>
      <w:r>
        <w:rPr>
          <w:w w:val="105"/>
        </w:rPr>
        <w:t>power</w:t>
        <w:tab/>
      </w:r>
      <w:r>
        <w:rPr>
          <w:rFonts w:ascii="Arial"/>
          <w:i/>
          <w:w w:val="105"/>
        </w:rPr>
        <w:t>W</w:t>
      </w:r>
      <w:r>
        <w:rPr>
          <w:rFonts w:ascii="Arial"/>
        </w:rPr>
      </w:r>
    </w:p>
    <w:p>
      <w:pPr>
        <w:spacing w:after="0" w:line="240" w:lineRule="auto"/>
        <w:jc w:val="left"/>
        <w:rPr>
          <w:rFonts w:ascii="Arial" w:hAnsi="Arial" w:cs="Arial" w:eastAsia="Arial"/>
        </w:rPr>
        <w:sectPr>
          <w:type w:val="continuous"/>
          <w:pgSz w:w="11910" w:h="16840"/>
          <w:pgMar w:top="1580" w:bottom="280" w:left="1300" w:right="1020"/>
        </w:sectPr>
      </w:pPr>
    </w:p>
    <w:p>
      <w:pPr>
        <w:spacing w:line="240" w:lineRule="auto" w:before="0"/>
        <w:rPr>
          <w:rFonts w:ascii="Arial" w:hAnsi="Arial" w:cs="Arial" w:eastAsia="Arial"/>
          <w:i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i/>
          <w:sz w:val="20"/>
          <w:szCs w:val="20"/>
        </w:rPr>
      </w:pPr>
    </w:p>
    <w:p>
      <w:pPr>
        <w:spacing w:line="240" w:lineRule="auto" w:before="9"/>
        <w:rPr>
          <w:rFonts w:ascii="Arial" w:hAnsi="Arial" w:cs="Arial" w:eastAsia="Arial"/>
          <w:i/>
          <w:sz w:val="17"/>
          <w:szCs w:val="17"/>
        </w:rPr>
      </w:pPr>
    </w:p>
    <w:p>
      <w:pPr>
        <w:pStyle w:val="Heading1"/>
        <w:spacing w:line="240" w:lineRule="auto"/>
        <w:ind w:right="0"/>
        <w:jc w:val="left"/>
        <w:rPr>
          <w:b w:val="0"/>
          <w:bCs w:val="0"/>
        </w:rPr>
      </w:pPr>
      <w:r>
        <w:rPr/>
        <w:t>List of</w:t>
      </w:r>
      <w:r>
        <w:rPr>
          <w:spacing w:val="-72"/>
        </w:rPr>
        <w:t> </w:t>
      </w:r>
      <w:r>
        <w:rPr/>
        <w:t>Figures</w:t>
      </w:r>
      <w:r>
        <w:rPr>
          <w:b w:val="0"/>
        </w:rPr>
      </w:r>
    </w:p>
    <w:p>
      <w:pPr>
        <w:spacing w:line="240" w:lineRule="auto" w:before="0"/>
        <w:rPr>
          <w:rFonts w:ascii="Georgia" w:hAnsi="Georgia" w:cs="Georgia" w:eastAsia="Georgia"/>
          <w:b/>
          <w:bCs/>
          <w:sz w:val="50"/>
          <w:szCs w:val="50"/>
        </w:rPr>
      </w:pPr>
    </w:p>
    <w:p>
      <w:pPr>
        <w:pStyle w:val="ListParagraph"/>
        <w:numPr>
          <w:ilvl w:val="1"/>
          <w:numId w:val="4"/>
        </w:numPr>
        <w:tabs>
          <w:tab w:pos="1007" w:val="left" w:leader="none"/>
        </w:tabs>
        <w:spacing w:line="240" w:lineRule="auto" w:before="302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5">
        <w:r>
          <w:rPr>
            <w:rFonts w:ascii="Times New Roman"/>
            <w:w w:val="105"/>
            <w:sz w:val="24"/>
          </w:rPr>
          <w:t>Electricity price increases between 2007 and 2017 compared to the</w:t>
        </w:r>
        <w:r>
          <w:rPr>
            <w:rFonts w:ascii="Times New Roman"/>
            <w:spacing w:val="38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inflation</w:t>
        </w:r>
        <w:r>
          <w:rPr>
            <w:rFonts w:ascii="Times New Roman"/>
            <w:sz w:val="24"/>
          </w:rPr>
        </w:r>
      </w:hyperlink>
    </w:p>
    <w:p>
      <w:pPr>
        <w:pStyle w:val="BodyText"/>
        <w:tabs>
          <w:tab w:pos="9360" w:val="left" w:leader="none"/>
        </w:tabs>
        <w:spacing w:line="240" w:lineRule="auto" w:before="128"/>
        <w:ind w:left="1006" w:right="0"/>
        <w:jc w:val="left"/>
      </w:pPr>
      <w:hyperlink w:history="true" w:anchor="_bookmark5">
        <w:r>
          <w:rPr>
            <w:w w:val="105"/>
          </w:rPr>
          <w:t>rate</w:t>
        </w:r>
        <w:r>
          <w:rPr>
            <w:spacing w:val="15"/>
            <w:w w:val="105"/>
          </w:rPr>
          <w:t> </w:t>
        </w:r>
        <w:r>
          <w:rPr>
            <w:w w:val="105"/>
          </w:rPr>
          <w:t>in</w:t>
        </w:r>
        <w:r>
          <w:rPr>
            <w:spacing w:val="16"/>
            <w:w w:val="105"/>
          </w:rPr>
          <w:t> </w:t>
        </w:r>
        <w:r>
          <w:rPr>
            <w:w w:val="105"/>
          </w:rPr>
          <w:t>South</w:t>
        </w:r>
        <w:r>
          <w:rPr>
            <w:spacing w:val="16"/>
            <w:w w:val="105"/>
          </w:rPr>
          <w:t> </w:t>
        </w:r>
        <w:r>
          <w:rPr>
            <w:w w:val="105"/>
          </w:rPr>
          <w:t>Africa..</w:t>
        </w:r>
      </w:hyperlink>
      <w:r>
        <w:rPr>
          <w:w w:val="105"/>
        </w:rPr>
        <w:t>  .</w:t>
      </w:r>
      <w:r>
        <w:rPr>
          <w:spacing w:val="58"/>
          <w:w w:val="105"/>
        </w:rPr>
        <w:t> </w:t>
      </w:r>
      <w:r>
        <w:rPr>
          <w:w w:val="105"/>
        </w:rPr>
        <w:t>.</w:t>
      </w:r>
      <w:r>
        <w:rPr>
          <w:spacing w:val="58"/>
          <w:w w:val="105"/>
        </w:rPr>
        <w:t> </w:t>
      </w:r>
      <w:r>
        <w:rPr>
          <w:w w:val="105"/>
        </w:rPr>
        <w:t>.</w:t>
      </w:r>
      <w:r>
        <w:rPr>
          <w:spacing w:val="58"/>
          <w:w w:val="105"/>
        </w:rPr>
        <w:t> </w:t>
      </w:r>
      <w:r>
        <w:rPr>
          <w:w w:val="105"/>
        </w:rPr>
        <w:t>.</w:t>
      </w:r>
      <w:r>
        <w:rPr>
          <w:spacing w:val="58"/>
          <w:w w:val="105"/>
        </w:rPr>
        <w:t> </w:t>
      </w:r>
      <w:r>
        <w:rPr>
          <w:w w:val="105"/>
        </w:rPr>
        <w:t>.</w:t>
      </w:r>
      <w:r>
        <w:rPr>
          <w:spacing w:val="58"/>
          <w:w w:val="105"/>
        </w:rPr>
        <w:t> </w:t>
      </w:r>
      <w:r>
        <w:rPr>
          <w:w w:val="105"/>
        </w:rPr>
        <w:t>.</w:t>
      </w:r>
      <w:r>
        <w:rPr>
          <w:spacing w:val="58"/>
          <w:w w:val="105"/>
        </w:rPr>
        <w:t> </w:t>
      </w:r>
      <w:r>
        <w:rPr>
          <w:w w:val="105"/>
        </w:rPr>
        <w:t>.</w:t>
      </w:r>
      <w:r>
        <w:rPr>
          <w:spacing w:val="58"/>
          <w:w w:val="105"/>
        </w:rPr>
        <w:t> </w:t>
      </w:r>
      <w:r>
        <w:rPr>
          <w:w w:val="105"/>
        </w:rPr>
        <w:t>.</w:t>
      </w:r>
      <w:r>
        <w:rPr>
          <w:spacing w:val="58"/>
          <w:w w:val="105"/>
        </w:rPr>
        <w:t> </w:t>
      </w:r>
      <w:r>
        <w:rPr>
          <w:w w:val="105"/>
        </w:rPr>
        <w:t>.</w:t>
      </w:r>
      <w:r>
        <w:rPr>
          <w:spacing w:val="58"/>
          <w:w w:val="105"/>
        </w:rPr>
        <w:t> </w:t>
      </w:r>
      <w:r>
        <w:rPr>
          <w:w w:val="105"/>
        </w:rPr>
        <w:t>.</w:t>
      </w:r>
      <w:r>
        <w:rPr>
          <w:spacing w:val="58"/>
          <w:w w:val="105"/>
        </w:rPr>
        <w:t> </w:t>
      </w:r>
      <w:r>
        <w:rPr>
          <w:w w:val="105"/>
        </w:rPr>
        <w:t>.</w:t>
      </w:r>
      <w:r>
        <w:rPr>
          <w:spacing w:val="58"/>
          <w:w w:val="105"/>
        </w:rPr>
        <w:t> </w:t>
      </w:r>
      <w:r>
        <w:rPr>
          <w:w w:val="105"/>
        </w:rPr>
        <w:t>.</w:t>
      </w:r>
      <w:r>
        <w:rPr>
          <w:spacing w:val="58"/>
          <w:w w:val="105"/>
        </w:rPr>
        <w:t> </w:t>
      </w:r>
      <w:r>
        <w:rPr>
          <w:w w:val="105"/>
        </w:rPr>
        <w:t>.</w:t>
      </w:r>
      <w:r>
        <w:rPr>
          <w:spacing w:val="58"/>
          <w:w w:val="105"/>
        </w:rPr>
        <w:t> </w:t>
      </w:r>
      <w:r>
        <w:rPr>
          <w:w w:val="105"/>
        </w:rPr>
        <w:t>.</w:t>
      </w:r>
      <w:r>
        <w:rPr>
          <w:spacing w:val="58"/>
          <w:w w:val="105"/>
        </w:rPr>
        <w:t> </w:t>
      </w:r>
      <w:r>
        <w:rPr>
          <w:w w:val="105"/>
        </w:rPr>
        <w:t>.</w:t>
      </w:r>
      <w:r>
        <w:rPr>
          <w:spacing w:val="58"/>
          <w:w w:val="105"/>
        </w:rPr>
        <w:t> </w:t>
      </w:r>
      <w:r>
        <w:rPr>
          <w:w w:val="105"/>
        </w:rPr>
        <w:t>.</w:t>
      </w:r>
      <w:r>
        <w:rPr>
          <w:spacing w:val="58"/>
          <w:w w:val="105"/>
        </w:rPr>
        <w:t> </w:t>
      </w:r>
      <w:r>
        <w:rPr>
          <w:w w:val="105"/>
        </w:rPr>
        <w:t>.</w:t>
      </w:r>
      <w:r>
        <w:rPr>
          <w:spacing w:val="58"/>
          <w:w w:val="105"/>
        </w:rPr>
        <w:t> </w:t>
      </w:r>
      <w:r>
        <w:rPr>
          <w:w w:val="105"/>
        </w:rPr>
        <w:t>.</w:t>
      </w:r>
      <w:r>
        <w:rPr>
          <w:spacing w:val="58"/>
          <w:w w:val="105"/>
        </w:rPr>
        <w:t> </w:t>
      </w:r>
      <w:r>
        <w:rPr>
          <w:w w:val="105"/>
        </w:rPr>
        <w:t>.</w:t>
      </w:r>
      <w:r>
        <w:rPr>
          <w:spacing w:val="58"/>
          <w:w w:val="105"/>
        </w:rPr>
        <w:t> </w:t>
      </w:r>
      <w:r>
        <w:rPr>
          <w:w w:val="105"/>
        </w:rPr>
        <w:t>.</w:t>
      </w:r>
      <w:r>
        <w:rPr>
          <w:spacing w:val="58"/>
          <w:w w:val="105"/>
        </w:rPr>
        <w:t> </w:t>
      </w:r>
      <w:r>
        <w:rPr>
          <w:w w:val="105"/>
        </w:rPr>
        <w:t>.</w:t>
      </w:r>
      <w:r>
        <w:rPr>
          <w:spacing w:val="58"/>
          <w:w w:val="105"/>
        </w:rPr>
        <w:t> </w:t>
      </w:r>
      <w:r>
        <w:rPr>
          <w:w w:val="105"/>
        </w:rPr>
        <w:t>.</w:t>
      </w:r>
      <w:r>
        <w:rPr>
          <w:spacing w:val="58"/>
          <w:w w:val="105"/>
        </w:rPr>
        <w:t> </w:t>
      </w:r>
      <w:r>
        <w:rPr>
          <w:w w:val="105"/>
        </w:rPr>
        <w:t>.</w:t>
      </w:r>
      <w:r>
        <w:rPr>
          <w:spacing w:val="58"/>
          <w:w w:val="105"/>
        </w:rPr>
        <w:t> </w:t>
      </w:r>
      <w:r>
        <w:rPr>
          <w:w w:val="105"/>
        </w:rPr>
        <w:t>.</w:t>
      </w:r>
      <w:r>
        <w:rPr>
          <w:spacing w:val="58"/>
          <w:w w:val="105"/>
        </w:rPr>
        <w:t> </w:t>
      </w:r>
      <w:r>
        <w:rPr>
          <w:w w:val="105"/>
        </w:rPr>
        <w:t>.</w:t>
      </w:r>
      <w:r>
        <w:rPr>
          <w:spacing w:val="58"/>
          <w:w w:val="105"/>
        </w:rPr>
        <w:t> </w:t>
      </w:r>
      <w:r>
        <w:rPr>
          <w:w w:val="105"/>
        </w:rPr>
        <w:t>.</w:t>
      </w:r>
      <w:r>
        <w:rPr>
          <w:spacing w:val="58"/>
          <w:w w:val="105"/>
        </w:rPr>
        <w:t> </w:t>
      </w:r>
      <w:r>
        <w:rPr>
          <w:w w:val="105"/>
        </w:rPr>
        <w:t>.</w:t>
      </w:r>
      <w:r>
        <w:rPr>
          <w:spacing w:val="58"/>
          <w:w w:val="105"/>
        </w:rPr>
        <w:t> </w:t>
      </w:r>
      <w:r>
        <w:rPr>
          <w:w w:val="105"/>
        </w:rPr>
        <w:t>.</w:t>
      </w:r>
      <w:r>
        <w:rPr>
          <w:spacing w:val="58"/>
          <w:w w:val="105"/>
        </w:rPr>
        <w:t> </w:t>
      </w:r>
      <w:r>
        <w:rPr>
          <w:w w:val="105"/>
        </w:rPr>
        <w:t>.</w:t>
      </w:r>
      <w:r>
        <w:rPr>
          <w:spacing w:val="58"/>
          <w:w w:val="105"/>
        </w:rPr>
        <w:t> </w:t>
      </w:r>
      <w:r>
        <w:rPr>
          <w:w w:val="105"/>
        </w:rPr>
        <w:t>.</w:t>
      </w:r>
      <w:r>
        <w:rPr>
          <w:spacing w:val="58"/>
          <w:w w:val="105"/>
        </w:rPr>
        <w:t> </w:t>
      </w:r>
      <w:r>
        <w:rPr>
          <w:w w:val="105"/>
        </w:rPr>
        <w:t>.</w:t>
        <w:tab/>
        <w:t>2</w:t>
      </w:r>
      <w:r>
        <w:rPr/>
      </w:r>
    </w:p>
    <w:p>
      <w:pPr>
        <w:pStyle w:val="ListParagraph"/>
        <w:numPr>
          <w:ilvl w:val="1"/>
          <w:numId w:val="4"/>
        </w:numPr>
        <w:tabs>
          <w:tab w:pos="1007" w:val="left" w:leader="none"/>
          <w:tab w:pos="9360" w:val="left" w:leader="none"/>
        </w:tabs>
        <w:spacing w:line="240" w:lineRule="auto" w:before="128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6">
        <w:r>
          <w:rPr>
            <w:rFonts w:ascii="Times New Roman"/>
            <w:w w:val="105"/>
            <w:sz w:val="24"/>
          </w:rPr>
          <w:t>A layout showing the mining processes.</w:t>
        </w:r>
      </w:hyperlink>
      <w:r>
        <w:rPr>
          <w:rFonts w:ascii="Times New Roman"/>
          <w:w w:val="105"/>
          <w:sz w:val="24"/>
        </w:rPr>
        <w:t> .  .  .  .  .  .  .  .  .  .  .  .  .  .  .  .  .  .  .  .</w:t>
      </w:r>
      <w:r>
        <w:rPr>
          <w:rFonts w:ascii="Times New Roman"/>
          <w:spacing w:val="11"/>
          <w:w w:val="105"/>
          <w:sz w:val="24"/>
        </w:rPr>
        <w:t> </w:t>
      </w:r>
      <w:r>
        <w:rPr>
          <w:rFonts w:ascii="Times New Roman"/>
          <w:w w:val="105"/>
          <w:sz w:val="24"/>
        </w:rPr>
        <w:t>.</w:t>
        <w:tab/>
        <w:t>3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4"/>
        </w:numPr>
        <w:tabs>
          <w:tab w:pos="1007" w:val="left" w:leader="none"/>
          <w:tab w:pos="6268" w:val="left" w:leader="none"/>
          <w:tab w:pos="9362" w:val="left" w:leader="none"/>
        </w:tabs>
        <w:spacing w:line="240" w:lineRule="auto" w:before="128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7">
        <w:r>
          <w:rPr>
            <w:rFonts w:ascii="Times New Roman"/>
            <w:w w:val="105"/>
            <w:sz w:val="24"/>
          </w:rPr>
          <w:t>The energy consumption for each mining</w:t>
        </w:r>
        <w:r>
          <w:rPr>
            <w:rFonts w:ascii="Times New Roman"/>
            <w:spacing w:val="48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system.</w:t>
        </w:r>
      </w:hyperlink>
      <w:r>
        <w:rPr>
          <w:rFonts w:ascii="Times New Roman"/>
          <w:w w:val="105"/>
          <w:sz w:val="24"/>
        </w:rPr>
        <w:tab/>
        <w:t>.  .  .  .  .  .  .  .  .  .  .  .  .  .</w:t>
      </w:r>
      <w:r>
        <w:rPr>
          <w:rFonts w:ascii="Times New Roman"/>
          <w:spacing w:val="-8"/>
          <w:w w:val="105"/>
          <w:sz w:val="24"/>
        </w:rPr>
        <w:t> </w:t>
      </w:r>
      <w:r>
        <w:rPr>
          <w:rFonts w:ascii="Times New Roman"/>
          <w:w w:val="105"/>
          <w:sz w:val="24"/>
        </w:rPr>
        <w:t>.</w:t>
        <w:tab/>
        <w:t>4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4"/>
        </w:numPr>
        <w:tabs>
          <w:tab w:pos="1007" w:val="left" w:leader="none"/>
        </w:tabs>
        <w:spacing w:line="240" w:lineRule="auto" w:before="128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9">
        <w:r>
          <w:rPr>
            <w:rFonts w:ascii="Times New Roman"/>
            <w:w w:val="105"/>
            <w:sz w:val="24"/>
          </w:rPr>
          <w:t>An example of compressed air inlet in an underground refuge bay chamber</w:t>
        </w:r>
        <w:r>
          <w:rPr>
            <w:rFonts w:ascii="Times New Roman"/>
            <w:spacing w:val="26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of</w:t>
        </w:r>
        <w:r>
          <w:rPr>
            <w:rFonts w:ascii="Times New Roman"/>
            <w:sz w:val="24"/>
          </w:rPr>
        </w:r>
      </w:hyperlink>
    </w:p>
    <w:p>
      <w:pPr>
        <w:pStyle w:val="BodyText"/>
        <w:tabs>
          <w:tab w:pos="9360" w:val="left" w:leader="none"/>
        </w:tabs>
        <w:spacing w:line="240" w:lineRule="auto" w:before="128"/>
        <w:ind w:left="1006" w:right="0"/>
        <w:jc w:val="left"/>
      </w:pPr>
      <w:hyperlink w:history="true" w:anchor="_bookmark9">
        <w:r>
          <w:rPr>
            <w:w w:val="105"/>
          </w:rPr>
          <w:t>a</w:t>
        </w:r>
        <w:r>
          <w:rPr>
            <w:spacing w:val="16"/>
            <w:w w:val="105"/>
          </w:rPr>
          <w:t> </w:t>
        </w:r>
        <w:r>
          <w:rPr>
            <w:w w:val="105"/>
          </w:rPr>
          <w:t>mine.</w:t>
        </w:r>
      </w:hyperlink>
      <w:r>
        <w:rPr>
          <w:spacing w:val="15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</w:r>
      <w:r>
        <w:rPr>
          <w:spacing w:val="57"/>
          <w:w w:val="105"/>
        </w:rPr>
        <w:t> </w:t>
      </w:r>
      <w:r>
        <w:rPr>
          <w:w w:val="105"/>
        </w:rPr>
        <w:t>.</w:t>
        <w:tab/>
        <w:t>6</w:t>
      </w:r>
      <w:r>
        <w:rPr/>
      </w:r>
    </w:p>
    <w:p>
      <w:pPr>
        <w:pStyle w:val="ListParagraph"/>
        <w:numPr>
          <w:ilvl w:val="1"/>
          <w:numId w:val="4"/>
        </w:numPr>
        <w:tabs>
          <w:tab w:pos="1007" w:val="left" w:leader="none"/>
          <w:tab w:pos="9366" w:val="left" w:leader="none"/>
        </w:tabs>
        <w:spacing w:line="240" w:lineRule="auto" w:before="128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10">
        <w:r>
          <w:rPr>
            <w:rFonts w:ascii="Times New Roman"/>
            <w:w w:val="105"/>
            <w:sz w:val="24"/>
          </w:rPr>
          <w:t>A typical operation schedule of a deep level mine.</w:t>
        </w:r>
      </w:hyperlink>
      <w:r>
        <w:rPr>
          <w:rFonts w:ascii="Times New Roman"/>
          <w:w w:val="105"/>
          <w:sz w:val="24"/>
        </w:rPr>
        <w:t>  .  .  .  .  .  .  .  .  .  .  .  .  .  .</w:t>
      </w:r>
      <w:r>
        <w:rPr>
          <w:rFonts w:ascii="Times New Roman"/>
          <w:spacing w:val="55"/>
          <w:w w:val="105"/>
          <w:sz w:val="24"/>
        </w:rPr>
        <w:t> </w:t>
      </w:r>
      <w:r>
        <w:rPr>
          <w:rFonts w:ascii="Times New Roman"/>
          <w:w w:val="105"/>
          <w:sz w:val="24"/>
        </w:rPr>
        <w:t>.</w:t>
        <w:tab/>
        <w:t>7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5"/>
        </w:numPr>
        <w:tabs>
          <w:tab w:pos="1007" w:val="left" w:leader="none"/>
          <w:tab w:pos="9477" w:val="right" w:leader="dot"/>
        </w:tabs>
        <w:spacing w:line="240" w:lineRule="auto" w:before="327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17">
        <w:r>
          <w:rPr>
            <w:rFonts w:ascii="Times New Roman"/>
            <w:w w:val="105"/>
            <w:sz w:val="24"/>
          </w:rPr>
          <w:t>The estimated power loss vs leakage</w:t>
        </w:r>
        <w:r>
          <w:rPr>
            <w:rFonts w:ascii="Times New Roman"/>
            <w:spacing w:val="18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area.</w:t>
        </w:r>
      </w:hyperlink>
      <w:r>
        <w:rPr>
          <w:rFonts w:ascii="Times New Roman"/>
          <w:w w:val="105"/>
          <w:sz w:val="24"/>
        </w:rPr>
        <w:tab/>
      </w:r>
      <w:r>
        <w:rPr>
          <w:rFonts w:ascii="Times New Roman"/>
          <w:w w:val="105"/>
          <w:sz w:val="24"/>
        </w:rPr>
        <w:t>15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5"/>
        </w:numPr>
        <w:tabs>
          <w:tab w:pos="1007" w:val="left" w:leader="none"/>
          <w:tab w:pos="9477" w:val="right" w:leader="dot"/>
        </w:tabs>
        <w:spacing w:line="240" w:lineRule="auto" w:before="128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18">
        <w:r>
          <w:rPr>
            <w:rFonts w:ascii="Times New Roman"/>
            <w:w w:val="105"/>
            <w:sz w:val="24"/>
          </w:rPr>
          <w:t>The Compressed air energy and flow consumed per T of ore</w:t>
        </w:r>
        <w:r>
          <w:rPr>
            <w:rFonts w:ascii="Times New Roman"/>
            <w:spacing w:val="54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produced.</w:t>
        </w:r>
      </w:hyperlink>
      <w:r>
        <w:rPr>
          <w:rFonts w:ascii="Times New Roman"/>
          <w:w w:val="105"/>
          <w:sz w:val="24"/>
        </w:rPr>
        <w:tab/>
      </w:r>
      <w:r>
        <w:rPr>
          <w:rFonts w:ascii="Times New Roman"/>
          <w:w w:val="105"/>
          <w:sz w:val="24"/>
        </w:rPr>
        <w:t>16</w:t>
      </w:r>
      <w:r>
        <w:rPr>
          <w:rFonts w:ascii="Times New Roman"/>
          <w:sz w:val="24"/>
        </w:rPr>
      </w:r>
    </w:p>
    <w:p>
      <w:pPr>
        <w:pStyle w:val="BodyText"/>
        <w:tabs>
          <w:tab w:pos="1099" w:val="left" w:leader="none"/>
          <w:tab w:pos="9243" w:val="left" w:leader="none"/>
        </w:tabs>
        <w:spacing w:line="240" w:lineRule="auto" w:before="128"/>
        <w:ind w:left="468" w:right="0"/>
        <w:jc w:val="left"/>
      </w:pPr>
      <w:hyperlink w:history="true" w:anchor="_bookmark20">
        <w:r>
          <w:rPr>
            <w:w w:val="95"/>
          </w:rPr>
          <w:t>2.3</w:t>
        </w:r>
      </w:hyperlink>
      <w:r>
        <w:rPr>
          <w:w w:val="95"/>
        </w:rPr>
        <w:tab/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</w:r>
      <w:r>
        <w:rPr>
          <w:spacing w:val="51"/>
          <w:w w:val="110"/>
        </w:rPr>
        <w:t> </w:t>
      </w:r>
      <w:r>
        <w:rPr>
          <w:w w:val="110"/>
        </w:rPr>
        <w:t>.</w:t>
        <w:tab/>
        <w:t>19</w:t>
      </w:r>
      <w:r>
        <w:rPr/>
      </w:r>
    </w:p>
    <w:p>
      <w:pPr>
        <w:pStyle w:val="BodyText"/>
        <w:tabs>
          <w:tab w:pos="1006" w:val="left" w:leader="none"/>
          <w:tab w:pos="9494" w:val="right" w:leader="dot"/>
        </w:tabs>
        <w:spacing w:line="240" w:lineRule="auto" w:before="128"/>
        <w:ind w:left="468" w:right="0"/>
        <w:jc w:val="left"/>
      </w:pPr>
      <w:hyperlink w:history="true" w:anchor="_bookmark23">
        <w:r>
          <w:rPr>
            <w:w w:val="95"/>
          </w:rPr>
          <w:t>2.4</w:t>
          <w:tab/>
        </w:r>
        <w:r>
          <w:rPr>
            <w:w w:val="105"/>
          </w:rPr>
          <w:t>Example of simulation error</w:t>
        </w:r>
        <w:r>
          <w:rPr>
            <w:spacing w:val="58"/>
            <w:w w:val="105"/>
          </w:rPr>
          <w:t> </w:t>
        </w:r>
        <w:r>
          <w:rPr>
            <w:w w:val="105"/>
          </w:rPr>
          <w:t>calculation.</w:t>
        </w:r>
      </w:hyperlink>
      <w:r>
        <w:rPr>
          <w:rFonts w:ascii="Times New Roman"/>
          <w:w w:val="105"/>
        </w:rPr>
        <w:tab/>
      </w:r>
      <w:r>
        <w:rPr>
          <w:w w:val="105"/>
        </w:rPr>
        <w:t>21</w:t>
      </w:r>
      <w:r>
        <w:rPr/>
      </w:r>
    </w:p>
    <w:p>
      <w:pPr>
        <w:pStyle w:val="ListParagraph"/>
        <w:numPr>
          <w:ilvl w:val="1"/>
          <w:numId w:val="6"/>
        </w:numPr>
        <w:tabs>
          <w:tab w:pos="1007" w:val="left" w:leader="none"/>
          <w:tab w:pos="9477" w:val="right" w:leader="dot"/>
        </w:tabs>
        <w:spacing w:line="240" w:lineRule="auto" w:before="327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30">
        <w:r>
          <w:rPr>
            <w:rFonts w:ascii="Times New Roman"/>
            <w:w w:val="105"/>
            <w:sz w:val="24"/>
          </w:rPr>
          <w:t>Flow diagram of the methodology for this</w:t>
        </w:r>
        <w:r>
          <w:rPr>
            <w:rFonts w:ascii="Times New Roman"/>
            <w:spacing w:val="34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study.</w:t>
        </w:r>
      </w:hyperlink>
      <w:r>
        <w:rPr>
          <w:rFonts w:ascii="Times New Roman"/>
          <w:w w:val="105"/>
          <w:sz w:val="24"/>
        </w:rPr>
        <w:tab/>
      </w:r>
      <w:r>
        <w:rPr>
          <w:rFonts w:ascii="Times New Roman"/>
          <w:w w:val="105"/>
          <w:sz w:val="24"/>
        </w:rPr>
        <w:t>25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6"/>
        </w:numPr>
        <w:tabs>
          <w:tab w:pos="1007" w:val="left" w:leader="none"/>
          <w:tab w:pos="9477" w:val="right" w:leader="dot"/>
        </w:tabs>
        <w:spacing w:line="240" w:lineRule="auto" w:before="128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33">
        <w:r>
          <w:rPr>
            <w:rFonts w:ascii="Times New Roman"/>
            <w:sz w:val="24"/>
          </w:rPr>
          <w:t>Model boundary selection</w:t>
        </w:r>
        <w:r>
          <w:rPr>
            <w:rFonts w:ascii="Times New Roman"/>
            <w:spacing w:val="59"/>
            <w:sz w:val="24"/>
          </w:rPr>
          <w:t> </w:t>
        </w:r>
        <w:r>
          <w:rPr>
            <w:rFonts w:ascii="Times New Roman"/>
            <w:sz w:val="24"/>
          </w:rPr>
          <w:t>examples.</w:t>
        </w:r>
      </w:hyperlink>
      <w:r>
        <w:rPr>
          <w:rFonts w:ascii="Times New Roman"/>
          <w:sz w:val="24"/>
        </w:rPr>
        <w:tab/>
      </w:r>
      <w:r>
        <w:rPr>
          <w:rFonts w:ascii="Times New Roman"/>
          <w:sz w:val="24"/>
        </w:rPr>
        <w:t>28</w:t>
      </w:r>
    </w:p>
    <w:p>
      <w:pPr>
        <w:pStyle w:val="ListParagraph"/>
        <w:numPr>
          <w:ilvl w:val="1"/>
          <w:numId w:val="6"/>
        </w:numPr>
        <w:tabs>
          <w:tab w:pos="1007" w:val="left" w:leader="none"/>
          <w:tab w:pos="9477" w:val="right" w:leader="dot"/>
        </w:tabs>
        <w:spacing w:line="240" w:lineRule="auto" w:before="128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36">
        <w:r>
          <w:rPr>
            <w:rFonts w:ascii="Times New Roman"/>
            <w:w w:val="105"/>
            <w:sz w:val="24"/>
          </w:rPr>
          <w:t>Average summer ambient air conditions at a South African gold</w:t>
        </w:r>
        <w:r>
          <w:rPr>
            <w:rFonts w:ascii="Times New Roman"/>
            <w:spacing w:val="10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mine.</w:t>
        </w:r>
      </w:hyperlink>
      <w:r>
        <w:rPr>
          <w:rFonts w:ascii="Times New Roman"/>
          <w:w w:val="105"/>
          <w:sz w:val="24"/>
        </w:rPr>
        <w:tab/>
      </w:r>
      <w:r>
        <w:rPr>
          <w:rFonts w:ascii="Times New Roman"/>
          <w:w w:val="105"/>
          <w:sz w:val="24"/>
        </w:rPr>
        <w:t>30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6"/>
        </w:numPr>
        <w:tabs>
          <w:tab w:pos="1007" w:val="left" w:leader="none"/>
          <w:tab w:pos="9478" w:val="right" w:leader="dot"/>
        </w:tabs>
        <w:spacing w:line="352" w:lineRule="auto" w:before="128" w:after="0"/>
        <w:ind w:left="1007" w:right="108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37">
        <w:r>
          <w:rPr>
            <w:rFonts w:ascii="Times New Roman"/>
            <w:w w:val="110"/>
            <w:sz w:val="24"/>
          </w:rPr>
          <w:t>Estimating the characteristic curve of a compressor by fitting a</w:t>
        </w:r>
        <w:r>
          <w:rPr>
            <w:rFonts w:ascii="Times New Roman"/>
            <w:spacing w:val="24"/>
            <w:w w:val="110"/>
            <w:sz w:val="24"/>
          </w:rPr>
          <w:t> </w:t>
        </w:r>
        <w:r>
          <w:rPr>
            <w:rFonts w:ascii="Times New Roman"/>
            <w:w w:val="110"/>
            <w:sz w:val="24"/>
          </w:rPr>
          <w:t>quadratic</w:t>
        </w:r>
      </w:hyperlink>
      <w:r>
        <w:rPr>
          <w:rFonts w:ascii="Times New Roman"/>
          <w:w w:val="110"/>
          <w:sz w:val="24"/>
        </w:rPr>
        <w:t> </w:t>
      </w:r>
      <w:hyperlink w:history="true" w:anchor="_bookmark37">
        <w:r>
          <w:rPr>
            <w:rFonts w:ascii="Times New Roman"/>
            <w:w w:val="110"/>
            <w:sz w:val="24"/>
          </w:rPr>
          <w:t>function</w:t>
        </w:r>
        <w:r>
          <w:rPr>
            <w:rFonts w:ascii="Times New Roman"/>
            <w:spacing w:val="-20"/>
            <w:w w:val="110"/>
            <w:sz w:val="24"/>
          </w:rPr>
          <w:t> </w:t>
        </w:r>
        <w:r>
          <w:rPr>
            <w:rFonts w:ascii="Times New Roman"/>
            <w:w w:val="110"/>
            <w:sz w:val="24"/>
          </w:rPr>
          <w:t>to</w:t>
        </w:r>
        <w:r>
          <w:rPr>
            <w:rFonts w:ascii="Times New Roman"/>
            <w:spacing w:val="-21"/>
            <w:w w:val="110"/>
            <w:sz w:val="24"/>
          </w:rPr>
          <w:t> </w:t>
        </w:r>
        <w:r>
          <w:rPr>
            <w:rFonts w:ascii="Times New Roman"/>
            <w:w w:val="110"/>
            <w:sz w:val="24"/>
          </w:rPr>
          <w:t>points</w:t>
        </w:r>
        <w:r>
          <w:rPr>
            <w:rFonts w:ascii="Times New Roman"/>
            <w:spacing w:val="-21"/>
            <w:w w:val="110"/>
            <w:sz w:val="24"/>
          </w:rPr>
          <w:t> </w:t>
        </w:r>
        <w:r>
          <w:rPr>
            <w:rFonts w:ascii="Times New Roman"/>
            <w:w w:val="110"/>
            <w:sz w:val="24"/>
          </w:rPr>
          <w:t>of</w:t>
        </w:r>
        <w:r>
          <w:rPr>
            <w:rFonts w:ascii="Times New Roman"/>
            <w:spacing w:val="-21"/>
            <w:w w:val="110"/>
            <w:sz w:val="24"/>
          </w:rPr>
          <w:t> </w:t>
        </w:r>
        <w:r>
          <w:rPr>
            <w:rFonts w:ascii="Times New Roman"/>
            <w:w w:val="110"/>
            <w:sz w:val="24"/>
          </w:rPr>
          <w:t>operation.</w:t>
        </w:r>
      </w:hyperlink>
      <w:r>
        <w:rPr>
          <w:rFonts w:ascii="Times New Roman"/>
          <w:w w:val="99"/>
          <w:sz w:val="24"/>
        </w:rPr>
        <w:t> </w:t>
      </w:r>
      <w:r>
        <w:rPr>
          <w:rFonts w:ascii="Times New Roman"/>
          <w:sz w:val="24"/>
        </w:rPr>
        <w:tab/>
      </w:r>
      <w:r>
        <w:rPr>
          <w:rFonts w:ascii="Times New Roman"/>
          <w:w w:val="26"/>
          <w:sz w:val="24"/>
        </w:rPr>
        <w:t> </w:t>
      </w:r>
      <w:r>
        <w:rPr>
          <w:rFonts w:ascii="Times New Roman"/>
          <w:sz w:val="24"/>
        </w:rPr>
      </w:r>
      <w:r>
        <w:rPr>
          <w:rFonts w:ascii="Times New Roman"/>
          <w:w w:val="110"/>
          <w:sz w:val="24"/>
        </w:rPr>
        <w:t>31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6"/>
        </w:numPr>
        <w:tabs>
          <w:tab w:pos="1007" w:val="left" w:leader="none"/>
          <w:tab w:pos="9494" w:val="right" w:leader="dot"/>
        </w:tabs>
        <w:spacing w:line="240" w:lineRule="auto" w:before="3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38">
        <w:r>
          <w:rPr>
            <w:rFonts w:ascii="Times New Roman"/>
            <w:w w:val="105"/>
            <w:sz w:val="24"/>
          </w:rPr>
          <w:t>Integrating the compressor component into the</w:t>
        </w:r>
        <w:r>
          <w:rPr>
            <w:rFonts w:ascii="Times New Roman"/>
            <w:spacing w:val="33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simulation.</w:t>
        </w:r>
      </w:hyperlink>
      <w:r>
        <w:rPr>
          <w:rFonts w:ascii="Times New Roman"/>
          <w:w w:val="105"/>
          <w:sz w:val="24"/>
        </w:rPr>
        <w:tab/>
      </w:r>
      <w:r>
        <w:rPr>
          <w:rFonts w:ascii="Times New Roman"/>
          <w:w w:val="105"/>
          <w:sz w:val="24"/>
        </w:rPr>
        <w:t>31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6"/>
        </w:numPr>
        <w:tabs>
          <w:tab w:pos="1007" w:val="left" w:leader="none"/>
          <w:tab w:pos="9477" w:val="right" w:leader="dot"/>
        </w:tabs>
        <w:spacing w:line="240" w:lineRule="auto" w:before="128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39">
        <w:r>
          <w:rPr>
            <w:rFonts w:ascii="Times New Roman"/>
            <w:w w:val="105"/>
            <w:sz w:val="24"/>
          </w:rPr>
          <w:t>Implementing flow demands and leaks into the</w:t>
        </w:r>
        <w:r>
          <w:rPr>
            <w:rFonts w:ascii="Times New Roman"/>
            <w:spacing w:val="34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simulation.</w:t>
        </w:r>
      </w:hyperlink>
      <w:r>
        <w:rPr>
          <w:rFonts w:ascii="Times New Roman"/>
          <w:w w:val="105"/>
          <w:sz w:val="24"/>
        </w:rPr>
        <w:tab/>
      </w:r>
      <w:r>
        <w:rPr>
          <w:rFonts w:ascii="Times New Roman"/>
          <w:w w:val="105"/>
          <w:sz w:val="24"/>
        </w:rPr>
        <w:t>32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6"/>
        </w:numPr>
        <w:tabs>
          <w:tab w:pos="1007" w:val="left" w:leader="none"/>
          <w:tab w:pos="9477" w:val="right" w:leader="dot"/>
        </w:tabs>
        <w:spacing w:line="240" w:lineRule="auto" w:before="128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41">
        <w:r>
          <w:rPr>
            <w:rFonts w:ascii="Times New Roman"/>
            <w:w w:val="105"/>
            <w:sz w:val="24"/>
          </w:rPr>
          <w:t>Control components in Process Toolbox</w:t>
        </w:r>
        <w:r>
          <w:rPr>
            <w:rFonts w:ascii="Times New Roman"/>
            <w:spacing w:val="13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(PTB).</w:t>
        </w:r>
      </w:hyperlink>
      <w:r>
        <w:rPr>
          <w:rFonts w:ascii="Times New Roman"/>
          <w:w w:val="105"/>
          <w:sz w:val="24"/>
        </w:rPr>
        <w:tab/>
      </w:r>
      <w:r>
        <w:rPr>
          <w:rFonts w:ascii="Times New Roman"/>
          <w:w w:val="105"/>
          <w:sz w:val="24"/>
        </w:rPr>
        <w:t>32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6"/>
        </w:numPr>
        <w:tabs>
          <w:tab w:pos="1007" w:val="left" w:leader="none"/>
          <w:tab w:pos="9477" w:val="right" w:leader="dot"/>
        </w:tabs>
        <w:spacing w:line="240" w:lineRule="auto" w:before="128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42">
        <w:r>
          <w:rPr>
            <w:rFonts w:ascii="Times New Roman"/>
            <w:w w:val="105"/>
            <w:sz w:val="24"/>
          </w:rPr>
          <w:t>Modelling the compressor control from a guide</w:t>
        </w:r>
        <w:r>
          <w:rPr>
            <w:rFonts w:ascii="Times New Roman"/>
            <w:spacing w:val="28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vain</w:t>
        </w:r>
      </w:hyperlink>
      <w:r>
        <w:rPr>
          <w:rFonts w:ascii="Times New Roman"/>
          <w:w w:val="105"/>
          <w:sz w:val="24"/>
        </w:rPr>
        <w:tab/>
      </w:r>
      <w:r>
        <w:rPr>
          <w:rFonts w:ascii="Times New Roman"/>
          <w:w w:val="105"/>
          <w:sz w:val="24"/>
        </w:rPr>
        <w:t>33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6"/>
        </w:numPr>
        <w:tabs>
          <w:tab w:pos="1007" w:val="left" w:leader="none"/>
          <w:tab w:pos="9477" w:val="right" w:leader="dot"/>
        </w:tabs>
        <w:spacing w:line="240" w:lineRule="auto" w:before="128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43">
        <w:r>
          <w:rPr>
            <w:rFonts w:ascii="Times New Roman"/>
            <w:w w:val="105"/>
            <w:sz w:val="24"/>
          </w:rPr>
          <w:t>An example of a compressed air control</w:t>
        </w:r>
        <w:r>
          <w:rPr>
            <w:rFonts w:ascii="Times New Roman"/>
            <w:spacing w:val="29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valve.</w:t>
        </w:r>
      </w:hyperlink>
      <w:r>
        <w:rPr>
          <w:rFonts w:ascii="Times New Roman"/>
          <w:w w:val="105"/>
          <w:sz w:val="24"/>
        </w:rPr>
        <w:tab/>
      </w:r>
      <w:r>
        <w:rPr>
          <w:rFonts w:ascii="Times New Roman"/>
          <w:w w:val="105"/>
          <w:sz w:val="24"/>
        </w:rPr>
        <w:t>33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6"/>
        </w:numPr>
        <w:tabs>
          <w:tab w:pos="1007" w:val="left" w:leader="none"/>
          <w:tab w:pos="9243" w:val="left" w:leader="none"/>
        </w:tabs>
        <w:spacing w:line="240" w:lineRule="auto" w:before="128" w:after="0"/>
        <w:ind w:left="1006" w:right="0" w:hanging="538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45">
        <w:r>
          <w:rPr>
            <w:rFonts w:ascii="Times New Roman"/>
            <w:sz w:val="24"/>
          </w:rPr>
          <w:t>An</w:t>
        </w:r>
        <w:r>
          <w:rPr>
            <w:rFonts w:ascii="Times New Roman"/>
            <w:spacing w:val="36"/>
            <w:sz w:val="24"/>
          </w:rPr>
          <w:t> </w:t>
        </w:r>
        <w:r>
          <w:rPr>
            <w:rFonts w:ascii="Times New Roman"/>
            <w:sz w:val="24"/>
          </w:rPr>
          <w:t>example</w:t>
        </w:r>
        <w:r>
          <w:rPr>
            <w:rFonts w:ascii="Times New Roman"/>
            <w:spacing w:val="36"/>
            <w:sz w:val="24"/>
          </w:rPr>
          <w:t> </w:t>
        </w:r>
        <w:r>
          <w:rPr>
            <w:rFonts w:ascii="Times New Roman"/>
            <w:sz w:val="24"/>
          </w:rPr>
          <w:t>of</w:t>
        </w:r>
        <w:r>
          <w:rPr>
            <w:rFonts w:ascii="Times New Roman"/>
            <w:spacing w:val="36"/>
            <w:sz w:val="24"/>
          </w:rPr>
          <w:t> </w:t>
        </w:r>
        <w:r>
          <w:rPr>
            <w:rFonts w:ascii="Times New Roman"/>
            <w:sz w:val="24"/>
          </w:rPr>
          <w:t>two</w:t>
        </w:r>
        <w:r>
          <w:rPr>
            <w:rFonts w:ascii="Times New Roman"/>
            <w:spacing w:val="36"/>
            <w:sz w:val="24"/>
          </w:rPr>
          <w:t> </w:t>
        </w:r>
        <w:r>
          <w:rPr>
            <w:rFonts w:ascii="Times New Roman"/>
            <w:sz w:val="24"/>
          </w:rPr>
          <w:t>baseline</w:t>
        </w:r>
        <w:r>
          <w:rPr>
            <w:rFonts w:ascii="Times New Roman"/>
            <w:spacing w:val="36"/>
            <w:sz w:val="24"/>
          </w:rPr>
          <w:t> </w:t>
        </w:r>
        <w:r>
          <w:rPr>
            <w:rFonts w:ascii="Times New Roman"/>
            <w:sz w:val="24"/>
          </w:rPr>
          <w:t>periods,</w:t>
        </w:r>
        <w:r>
          <w:rPr>
            <w:rFonts w:ascii="Times New Roman"/>
            <w:spacing w:val="35"/>
            <w:sz w:val="24"/>
          </w:rPr>
          <w:t> </w:t>
        </w:r>
        <w:r>
          <w:rPr>
            <w:rFonts w:ascii="Times New Roman"/>
            <w:sz w:val="24"/>
          </w:rPr>
          <w:t>showing</w:t>
        </w:r>
        <w:r>
          <w:rPr>
            <w:rFonts w:ascii="Times New Roman"/>
            <w:spacing w:val="36"/>
            <w:sz w:val="24"/>
          </w:rPr>
          <w:t> </w:t>
        </w:r>
        <w:r>
          <w:rPr>
            <w:rFonts w:ascii="Times New Roman"/>
            <w:sz w:val="24"/>
          </w:rPr>
          <w:t>a</w:t>
        </w:r>
        <w:r>
          <w:rPr>
            <w:rFonts w:ascii="Times New Roman"/>
            <w:spacing w:val="36"/>
            <w:sz w:val="24"/>
          </w:rPr>
          <w:t> </w:t>
        </w:r>
        <w:r>
          <w:rPr>
            <w:rFonts w:ascii="Times New Roman"/>
            <w:sz w:val="24"/>
          </w:rPr>
          <w:t>changed</w:t>
        </w:r>
        <w:r>
          <w:rPr>
            <w:rFonts w:ascii="Times New Roman"/>
            <w:spacing w:val="36"/>
            <w:sz w:val="24"/>
          </w:rPr>
          <w:t> </w:t>
        </w:r>
        <w:r>
          <w:rPr>
            <w:rFonts w:ascii="Times New Roman"/>
            <w:sz w:val="24"/>
          </w:rPr>
          <w:t>compressor</w:t>
        </w:r>
        <w:r>
          <w:rPr>
            <w:rFonts w:ascii="Times New Roman"/>
            <w:spacing w:val="36"/>
            <w:sz w:val="24"/>
          </w:rPr>
          <w:t> </w:t>
        </w:r>
        <w:r>
          <w:rPr>
            <w:rFonts w:ascii="Times New Roman"/>
            <w:sz w:val="24"/>
          </w:rPr>
          <w:t>schedule.</w:t>
        </w:r>
      </w:hyperlink>
      <w:r>
        <w:rPr>
          <w:rFonts w:ascii="Times New Roman"/>
          <w:sz w:val="24"/>
        </w:rPr>
        <w:tab/>
        <w:t>35</w:t>
      </w:r>
    </w:p>
    <w:p>
      <w:pPr>
        <w:pStyle w:val="ListParagraph"/>
        <w:numPr>
          <w:ilvl w:val="1"/>
          <w:numId w:val="6"/>
        </w:numPr>
        <w:tabs>
          <w:tab w:pos="1007" w:val="left" w:leader="none"/>
          <w:tab w:pos="9477" w:val="right" w:leader="dot"/>
        </w:tabs>
        <w:spacing w:line="240" w:lineRule="auto" w:before="128" w:after="0"/>
        <w:ind w:left="1006" w:right="0" w:hanging="538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46">
        <w:r>
          <w:rPr>
            <w:rFonts w:ascii="Times New Roman"/>
            <w:w w:val="105"/>
            <w:sz w:val="24"/>
          </w:rPr>
          <w:t>The periodic simulation process that was followed in this</w:t>
        </w:r>
        <w:r>
          <w:rPr>
            <w:rFonts w:ascii="Times New Roman"/>
            <w:spacing w:val="48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analysis.</w:t>
        </w:r>
      </w:hyperlink>
      <w:r>
        <w:rPr>
          <w:rFonts w:ascii="Times New Roman"/>
          <w:w w:val="105"/>
          <w:sz w:val="24"/>
        </w:rPr>
        <w:tab/>
      </w:r>
      <w:r>
        <w:rPr>
          <w:rFonts w:ascii="Times New Roman"/>
          <w:w w:val="105"/>
          <w:sz w:val="24"/>
        </w:rPr>
        <w:t>36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7"/>
        </w:numPr>
        <w:tabs>
          <w:tab w:pos="1007" w:val="left" w:leader="none"/>
          <w:tab w:pos="9477" w:val="right" w:leader="dot"/>
        </w:tabs>
        <w:spacing w:line="240" w:lineRule="auto" w:before="327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52">
        <w:r>
          <w:rPr>
            <w:rFonts w:ascii="Times New Roman"/>
            <w:sz w:val="24"/>
          </w:rPr>
          <w:t>Simplified process flow chart of the compressed air</w:t>
        </w:r>
        <w:r>
          <w:rPr>
            <w:rFonts w:ascii="Times New Roman"/>
            <w:spacing w:val="57"/>
            <w:sz w:val="24"/>
          </w:rPr>
          <w:t> </w:t>
        </w:r>
        <w:r>
          <w:rPr>
            <w:rFonts w:ascii="Times New Roman"/>
            <w:sz w:val="24"/>
          </w:rPr>
          <w:t>network.</w:t>
        </w:r>
      </w:hyperlink>
      <w:r>
        <w:rPr>
          <w:rFonts w:ascii="Times New Roman"/>
          <w:sz w:val="24"/>
        </w:rPr>
        <w:tab/>
      </w:r>
      <w:r>
        <w:rPr>
          <w:rFonts w:ascii="Times New Roman"/>
          <w:sz w:val="24"/>
        </w:rPr>
        <w:t>38</w:t>
      </w:r>
    </w:p>
    <w:p>
      <w:pPr>
        <w:pStyle w:val="ListParagraph"/>
        <w:numPr>
          <w:ilvl w:val="1"/>
          <w:numId w:val="7"/>
        </w:numPr>
        <w:tabs>
          <w:tab w:pos="1007" w:val="left" w:leader="none"/>
          <w:tab w:pos="9477" w:val="right" w:leader="dot"/>
        </w:tabs>
        <w:spacing w:line="240" w:lineRule="auto" w:before="128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53">
        <w:r>
          <w:rPr>
            <w:rFonts w:ascii="Times New Roman"/>
            <w:sz w:val="24"/>
          </w:rPr>
          <w:t>Average power</w:t>
        </w:r>
        <w:r>
          <w:rPr>
            <w:rFonts w:ascii="Times New Roman"/>
            <w:spacing w:val="35"/>
            <w:sz w:val="24"/>
          </w:rPr>
          <w:t> </w:t>
        </w:r>
        <w:r>
          <w:rPr>
            <w:rFonts w:ascii="Times New Roman"/>
            <w:sz w:val="24"/>
          </w:rPr>
          <w:t>profile</w:t>
        </w:r>
      </w:hyperlink>
      <w:r>
        <w:rPr>
          <w:rFonts w:ascii="Times New Roman"/>
          <w:sz w:val="24"/>
        </w:rPr>
        <w:tab/>
      </w:r>
      <w:r>
        <w:rPr>
          <w:rFonts w:ascii="Times New Roman"/>
          <w:sz w:val="24"/>
        </w:rPr>
        <w:t>39</w:t>
      </w:r>
    </w:p>
    <w:p>
      <w:pPr>
        <w:pStyle w:val="ListParagraph"/>
        <w:numPr>
          <w:ilvl w:val="1"/>
          <w:numId w:val="7"/>
        </w:numPr>
        <w:tabs>
          <w:tab w:pos="1007" w:val="left" w:leader="none"/>
          <w:tab w:pos="9494" w:val="right" w:leader="dot"/>
        </w:tabs>
        <w:spacing w:line="240" w:lineRule="auto" w:before="128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55">
        <w:r>
          <w:rPr>
            <w:rFonts w:ascii="Times New Roman"/>
            <w:w w:val="105"/>
            <w:sz w:val="24"/>
          </w:rPr>
          <w:t>The simulated power compared to the actual</w:t>
        </w:r>
        <w:r>
          <w:rPr>
            <w:rFonts w:ascii="Times New Roman"/>
            <w:spacing w:val="48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measurement</w:t>
        </w:r>
      </w:hyperlink>
      <w:r>
        <w:rPr>
          <w:rFonts w:ascii="Times New Roman"/>
          <w:w w:val="105"/>
          <w:sz w:val="24"/>
        </w:rPr>
        <w:tab/>
      </w:r>
      <w:r>
        <w:rPr>
          <w:rFonts w:ascii="Times New Roman"/>
          <w:w w:val="105"/>
          <w:sz w:val="24"/>
        </w:rPr>
        <w:t>41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7"/>
        </w:numPr>
        <w:tabs>
          <w:tab w:pos="1007" w:val="left" w:leader="none"/>
          <w:tab w:pos="9494" w:val="right" w:leader="dot"/>
        </w:tabs>
        <w:spacing w:line="240" w:lineRule="auto" w:before="128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56">
        <w:r>
          <w:rPr>
            <w:rFonts w:ascii="Times New Roman"/>
            <w:w w:val="105"/>
            <w:sz w:val="24"/>
          </w:rPr>
          <w:t>The simulated flow compared to the actual</w:t>
        </w:r>
        <w:r>
          <w:rPr>
            <w:rFonts w:ascii="Times New Roman"/>
            <w:spacing w:val="45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measurement</w:t>
        </w:r>
      </w:hyperlink>
      <w:r>
        <w:rPr>
          <w:rFonts w:ascii="Times New Roman"/>
          <w:w w:val="105"/>
          <w:sz w:val="24"/>
        </w:rPr>
        <w:tab/>
      </w:r>
      <w:r>
        <w:rPr>
          <w:rFonts w:ascii="Times New Roman"/>
          <w:w w:val="105"/>
          <w:sz w:val="24"/>
        </w:rPr>
        <w:t>41</w:t>
      </w:r>
      <w:r>
        <w:rPr>
          <w:rFonts w:ascii="Times New Roman"/>
          <w:sz w:val="24"/>
        </w:rPr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headerReference w:type="default" r:id="rId14"/>
          <w:footerReference w:type="default" r:id="rId15"/>
          <w:pgSz w:w="11910" w:h="16840"/>
          <w:pgMar w:header="0" w:footer="799" w:top="1580" w:bottom="980" w:left="1300" w:right="1000"/>
        </w:sectPr>
      </w:pPr>
    </w:p>
    <w:p>
      <w:pPr>
        <w:pStyle w:val="BodyText"/>
        <w:spacing w:line="240" w:lineRule="auto" w:before="37"/>
        <w:ind w:left="0" w:right="132"/>
        <w:jc w:val="right"/>
      </w:pPr>
      <w:r>
        <w:rPr/>
        <w:pict>
          <v:group style="position:absolute;margin-left:70.865997pt;margin-top:17.586147pt;width:467.75pt;height:.1pt;mso-position-horizontal-relative:page;mso-position-vertical-relative:paragraph;z-index:1120" coordorigin="1417,352" coordsize="9355,2">
            <v:shape style="position:absolute;left:1417;top:352;width:9355;height:2" coordorigin="1417,352" coordsize="9355,0" path="m1417,352l10772,352e" filled="false" stroked="true" strokeweight=".398pt" strokecolor="#000000">
              <v:path arrowok="t"/>
            </v:shape>
            <w10:wrap type="none"/>
          </v:group>
        </w:pict>
      </w:r>
      <w:r>
        <w:rPr>
          <w:w w:val="105"/>
        </w:rPr>
        <w:t>List of</w:t>
      </w:r>
      <w:r>
        <w:rPr>
          <w:spacing w:val="5"/>
          <w:w w:val="105"/>
        </w:rPr>
        <w:t> </w:t>
      </w:r>
      <w:r>
        <w:rPr>
          <w:w w:val="105"/>
        </w:rPr>
        <w:t>Figures</w:t>
      </w:r>
      <w:r>
        <w:rPr/>
      </w:r>
    </w:p>
    <w:p>
      <w:pPr>
        <w:pStyle w:val="ListParagraph"/>
        <w:numPr>
          <w:ilvl w:val="1"/>
          <w:numId w:val="7"/>
        </w:numPr>
        <w:tabs>
          <w:tab w:pos="1007" w:val="left" w:leader="none"/>
          <w:tab w:pos="9494" w:val="right" w:leader="dot"/>
        </w:tabs>
        <w:spacing w:line="240" w:lineRule="auto" w:before="498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57">
        <w:r>
          <w:rPr>
            <w:rFonts w:ascii="Times New Roman"/>
            <w:w w:val="105"/>
            <w:sz w:val="24"/>
          </w:rPr>
          <w:t>The simulated Pressure compared to the actual</w:t>
        </w:r>
        <w:r>
          <w:rPr>
            <w:rFonts w:ascii="Times New Roman"/>
            <w:spacing w:val="56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measurement</w:t>
        </w:r>
      </w:hyperlink>
      <w:r>
        <w:rPr>
          <w:rFonts w:ascii="Times New Roman"/>
          <w:w w:val="105"/>
          <w:sz w:val="24"/>
        </w:rPr>
        <w:tab/>
      </w:r>
      <w:r>
        <w:rPr>
          <w:rFonts w:ascii="Times New Roman"/>
          <w:w w:val="105"/>
          <w:sz w:val="24"/>
        </w:rPr>
        <w:t>41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7"/>
        </w:numPr>
        <w:tabs>
          <w:tab w:pos="1007" w:val="left" w:leader="none"/>
          <w:tab w:pos="9477" w:val="right" w:leader="dot"/>
        </w:tabs>
        <w:spacing w:line="240" w:lineRule="auto" w:before="128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58">
        <w:r>
          <w:rPr>
            <w:rFonts w:ascii="Times New Roman"/>
            <w:w w:val="105"/>
            <w:sz w:val="24"/>
          </w:rPr>
          <w:t>Energy savings by reducing compressor</w:t>
        </w:r>
        <w:r>
          <w:rPr>
            <w:rFonts w:ascii="Times New Roman"/>
            <w:spacing w:val="4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set-points</w:t>
        </w:r>
      </w:hyperlink>
      <w:r>
        <w:rPr>
          <w:rFonts w:ascii="Times New Roman"/>
          <w:w w:val="105"/>
          <w:sz w:val="24"/>
        </w:rPr>
        <w:tab/>
      </w:r>
      <w:r>
        <w:rPr>
          <w:rFonts w:ascii="Times New Roman"/>
          <w:w w:val="105"/>
          <w:sz w:val="24"/>
        </w:rPr>
        <w:t>42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7"/>
        </w:numPr>
        <w:tabs>
          <w:tab w:pos="1007" w:val="left" w:leader="none"/>
          <w:tab w:pos="9477" w:val="right" w:leader="dot"/>
        </w:tabs>
        <w:spacing w:line="240" w:lineRule="auto" w:before="128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59">
        <w:r>
          <w:rPr>
            <w:rFonts w:ascii="Times New Roman"/>
            <w:sz w:val="24"/>
          </w:rPr>
          <w:t>Power</w:t>
        </w:r>
        <w:r>
          <w:rPr>
            <w:rFonts w:ascii="Times New Roman"/>
            <w:spacing w:val="18"/>
            <w:sz w:val="24"/>
          </w:rPr>
          <w:t> </w:t>
        </w:r>
        <w:r>
          <w:rPr>
            <w:rFonts w:ascii="Times New Roman"/>
            <w:sz w:val="24"/>
          </w:rPr>
          <w:t>savings</w:t>
        </w:r>
      </w:hyperlink>
      <w:r>
        <w:rPr>
          <w:rFonts w:ascii="Times New Roman"/>
          <w:sz w:val="24"/>
        </w:rPr>
        <w:tab/>
      </w:r>
      <w:r>
        <w:rPr>
          <w:rFonts w:ascii="Times New Roman"/>
          <w:sz w:val="24"/>
        </w:rPr>
        <w:t>43</w:t>
      </w:r>
    </w:p>
    <w:p>
      <w:pPr>
        <w:pStyle w:val="ListParagraph"/>
        <w:numPr>
          <w:ilvl w:val="1"/>
          <w:numId w:val="7"/>
        </w:numPr>
        <w:tabs>
          <w:tab w:pos="1007" w:val="left" w:leader="none"/>
          <w:tab w:pos="9479" w:val="right" w:leader="dot"/>
        </w:tabs>
        <w:spacing w:line="240" w:lineRule="auto" w:before="128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61">
        <w:r>
          <w:rPr>
            <w:rFonts w:ascii="Times New Roman"/>
            <w:w w:val="105"/>
            <w:sz w:val="24"/>
          </w:rPr>
          <w:t>Actual power savings achieved on the</w:t>
        </w:r>
        <w:r>
          <w:rPr>
            <w:rFonts w:ascii="Times New Roman"/>
            <w:spacing w:val="19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system</w:t>
        </w:r>
      </w:hyperlink>
      <w:r>
        <w:rPr>
          <w:rFonts w:ascii="Times New Roman"/>
          <w:w w:val="105"/>
          <w:sz w:val="24"/>
        </w:rPr>
        <w:tab/>
      </w:r>
      <w:r>
        <w:rPr>
          <w:rFonts w:ascii="Times New Roman"/>
          <w:w w:val="105"/>
          <w:sz w:val="24"/>
        </w:rPr>
        <w:t>44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7"/>
        </w:numPr>
        <w:tabs>
          <w:tab w:pos="1007" w:val="left" w:leader="none"/>
          <w:tab w:pos="9477" w:val="right" w:leader="dot"/>
        </w:tabs>
        <w:spacing w:line="240" w:lineRule="auto" w:before="128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63">
        <w:r>
          <w:rPr>
            <w:rFonts w:ascii="Times New Roman"/>
            <w:w w:val="105"/>
            <w:sz w:val="24"/>
          </w:rPr>
          <w:t>Basic layout of the compressed air</w:t>
        </w:r>
        <w:r>
          <w:rPr>
            <w:rFonts w:ascii="Times New Roman"/>
            <w:spacing w:val="20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network.</w:t>
        </w:r>
      </w:hyperlink>
      <w:r>
        <w:rPr>
          <w:rFonts w:ascii="Times New Roman"/>
          <w:w w:val="105"/>
          <w:sz w:val="24"/>
        </w:rPr>
        <w:tab/>
      </w:r>
      <w:r>
        <w:rPr>
          <w:rFonts w:ascii="Times New Roman"/>
          <w:w w:val="105"/>
          <w:sz w:val="24"/>
        </w:rPr>
        <w:t>45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7"/>
        </w:numPr>
        <w:tabs>
          <w:tab w:pos="1007" w:val="left" w:leader="none"/>
        </w:tabs>
        <w:spacing w:line="240" w:lineRule="auto" w:before="128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65">
        <w:r>
          <w:rPr>
            <w:rFonts w:ascii="Times New Roman"/>
            <w:w w:val="105"/>
            <w:sz w:val="24"/>
          </w:rPr>
          <w:t>Comparing the pressure response of simulation to the actual measured pressure</w:t>
        </w:r>
      </w:hyperlink>
      <w:r>
        <w:rPr>
          <w:rFonts w:ascii="Times New Roman"/>
          <w:spacing w:val="43"/>
          <w:w w:val="105"/>
          <w:sz w:val="24"/>
        </w:rPr>
        <w:t> </w:t>
      </w:r>
      <w:r>
        <w:rPr>
          <w:rFonts w:ascii="Times New Roman"/>
          <w:w w:val="105"/>
          <w:sz w:val="24"/>
        </w:rPr>
        <w:t>46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7"/>
        </w:numPr>
        <w:tabs>
          <w:tab w:pos="1007" w:val="left" w:leader="none"/>
          <w:tab w:pos="9466" w:val="right" w:leader="dot"/>
        </w:tabs>
        <w:spacing w:line="352" w:lineRule="auto" w:before="128" w:after="0"/>
        <w:ind w:left="1007" w:right="12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66">
        <w:r>
          <w:rPr>
            <w:rFonts w:ascii="Times New Roman"/>
            <w:sz w:val="24"/>
          </w:rPr>
          <w:t>Verification</w:t>
        </w:r>
        <w:r>
          <w:rPr>
            <w:rFonts w:ascii="Times New Roman"/>
            <w:spacing w:val="29"/>
            <w:sz w:val="24"/>
          </w:rPr>
          <w:t> </w:t>
        </w:r>
        <w:r>
          <w:rPr>
            <w:rFonts w:ascii="Times New Roman"/>
            <w:sz w:val="24"/>
          </w:rPr>
          <w:t>of</w:t>
        </w:r>
        <w:r>
          <w:rPr>
            <w:rFonts w:ascii="Times New Roman"/>
            <w:spacing w:val="27"/>
            <w:sz w:val="24"/>
          </w:rPr>
          <w:t> </w:t>
        </w:r>
        <w:r>
          <w:rPr>
            <w:rFonts w:ascii="Times New Roman"/>
            <w:sz w:val="24"/>
          </w:rPr>
          <w:t>the</w:t>
        </w:r>
        <w:r>
          <w:rPr>
            <w:rFonts w:ascii="Times New Roman"/>
            <w:spacing w:val="27"/>
            <w:sz w:val="24"/>
          </w:rPr>
          <w:t> </w:t>
        </w:r>
        <w:r>
          <w:rPr>
            <w:rFonts w:ascii="Times New Roman"/>
            <w:sz w:val="24"/>
          </w:rPr>
          <w:t>total</w:t>
        </w:r>
        <w:r>
          <w:rPr>
            <w:rFonts w:ascii="Times New Roman"/>
            <w:spacing w:val="27"/>
            <w:sz w:val="24"/>
          </w:rPr>
          <w:t> </w:t>
        </w:r>
        <w:r>
          <w:rPr>
            <w:rFonts w:ascii="Times New Roman"/>
            <w:sz w:val="24"/>
          </w:rPr>
          <w:t>(a)</w:t>
        </w:r>
        <w:r>
          <w:rPr>
            <w:rFonts w:ascii="Times New Roman"/>
            <w:spacing w:val="27"/>
            <w:sz w:val="24"/>
          </w:rPr>
          <w:t> </w:t>
        </w:r>
        <w:r>
          <w:rPr>
            <w:rFonts w:ascii="Times New Roman"/>
            <w:sz w:val="24"/>
          </w:rPr>
          <w:t>flow</w:t>
        </w:r>
        <w:r>
          <w:rPr>
            <w:rFonts w:ascii="Times New Roman"/>
            <w:spacing w:val="27"/>
            <w:sz w:val="24"/>
          </w:rPr>
          <w:t> </w:t>
        </w:r>
        <w:r>
          <w:rPr>
            <w:rFonts w:ascii="Times New Roman"/>
            <w:sz w:val="24"/>
          </w:rPr>
          <w:t>and</w:t>
        </w:r>
        <w:r>
          <w:rPr>
            <w:rFonts w:ascii="Times New Roman"/>
            <w:spacing w:val="27"/>
            <w:sz w:val="24"/>
          </w:rPr>
          <w:t> </w:t>
        </w:r>
        <w:r>
          <w:rPr>
            <w:rFonts w:ascii="Times New Roman"/>
            <w:sz w:val="24"/>
          </w:rPr>
          <w:t>(b)</w:t>
        </w:r>
        <w:r>
          <w:rPr>
            <w:rFonts w:ascii="Times New Roman"/>
            <w:spacing w:val="27"/>
            <w:sz w:val="24"/>
          </w:rPr>
          <w:t> </w:t>
        </w:r>
        <w:r>
          <w:rPr>
            <w:rFonts w:ascii="Times New Roman"/>
            <w:sz w:val="24"/>
          </w:rPr>
          <w:t>power</w:t>
        </w:r>
        <w:r>
          <w:rPr>
            <w:rFonts w:ascii="Times New Roman"/>
            <w:spacing w:val="27"/>
            <w:sz w:val="24"/>
          </w:rPr>
          <w:t> </w:t>
        </w:r>
        <w:r>
          <w:rPr>
            <w:rFonts w:ascii="Times New Roman"/>
            <w:sz w:val="24"/>
          </w:rPr>
          <w:t>of</w:t>
        </w:r>
        <w:r>
          <w:rPr>
            <w:rFonts w:ascii="Times New Roman"/>
            <w:spacing w:val="27"/>
            <w:sz w:val="24"/>
          </w:rPr>
          <w:t> </w:t>
        </w:r>
        <w:r>
          <w:rPr>
            <w:rFonts w:ascii="Times New Roman"/>
            <w:sz w:val="24"/>
          </w:rPr>
          <w:t>the</w:t>
        </w:r>
        <w:r>
          <w:rPr>
            <w:rFonts w:ascii="Times New Roman"/>
            <w:spacing w:val="27"/>
            <w:sz w:val="24"/>
          </w:rPr>
          <w:t> </w:t>
        </w:r>
        <w:r>
          <w:rPr>
            <w:rFonts w:ascii="Times New Roman"/>
            <w:sz w:val="24"/>
          </w:rPr>
          <w:t>system</w:t>
        </w:r>
        <w:r>
          <w:rPr>
            <w:rFonts w:ascii="Times New Roman"/>
            <w:spacing w:val="27"/>
            <w:sz w:val="24"/>
          </w:rPr>
          <w:t> </w:t>
        </w:r>
        <w:r>
          <w:rPr>
            <w:rFonts w:ascii="Times New Roman"/>
            <w:sz w:val="24"/>
          </w:rPr>
          <w:t>using</w:t>
        </w:r>
        <w:r>
          <w:rPr>
            <w:rFonts w:ascii="Times New Roman"/>
            <w:spacing w:val="27"/>
            <w:sz w:val="24"/>
          </w:rPr>
          <w:t> </w:t>
        </w:r>
        <w:r>
          <w:rPr>
            <w:rFonts w:ascii="Times New Roman"/>
            <w:sz w:val="24"/>
          </w:rPr>
          <w:t>the</w:t>
        </w:r>
        <w:r>
          <w:rPr>
            <w:rFonts w:ascii="Times New Roman"/>
            <w:spacing w:val="27"/>
            <w:sz w:val="24"/>
          </w:rPr>
          <w:t> </w:t>
        </w:r>
        <w:r>
          <w:rPr>
            <w:rFonts w:ascii="Times New Roman"/>
            <w:sz w:val="24"/>
          </w:rPr>
          <w:t>actual</w:t>
        </w:r>
      </w:hyperlink>
      <w:r>
        <w:rPr>
          <w:rFonts w:ascii="Times New Roman"/>
          <w:spacing w:val="14"/>
          <w:sz w:val="24"/>
        </w:rPr>
        <w:t> </w:t>
      </w:r>
      <w:r>
        <w:rPr>
          <w:rFonts w:ascii="Times New Roman"/>
          <w:spacing w:val="14"/>
          <w:sz w:val="24"/>
        </w:rPr>
      </w:r>
      <w:hyperlink w:history="true" w:anchor="_bookmark66">
        <w:r>
          <w:rPr>
            <w:rFonts w:ascii="Times New Roman"/>
            <w:sz w:val="24"/>
          </w:rPr>
          <w:t>pressure</w:t>
        </w:r>
        <w:r>
          <w:rPr>
            <w:rFonts w:ascii="Times New Roman"/>
            <w:spacing w:val="58"/>
            <w:sz w:val="24"/>
          </w:rPr>
          <w:t> </w:t>
        </w:r>
        <w:r>
          <w:rPr>
            <w:rFonts w:ascii="Times New Roman"/>
            <w:sz w:val="24"/>
          </w:rPr>
          <w:t>profile.</w:t>
        </w:r>
      </w:hyperlink>
      <w:r>
        <w:rPr>
          <w:rFonts w:ascii="Times New Roman"/>
          <w:w w:val="99"/>
          <w:sz w:val="24"/>
        </w:rPr>
        <w:t> </w:t>
      </w:r>
      <w:r>
        <w:rPr>
          <w:rFonts w:ascii="Times New Roman"/>
          <w:sz w:val="24"/>
        </w:rPr>
        <w:tab/>
      </w:r>
      <w:r>
        <w:rPr>
          <w:rFonts w:ascii="Times New Roman"/>
          <w:w w:val="28"/>
          <w:sz w:val="24"/>
        </w:rPr>
        <w:t> </w:t>
      </w:r>
      <w:r>
        <w:rPr>
          <w:rFonts w:ascii="Times New Roman"/>
          <w:sz w:val="24"/>
        </w:rPr>
      </w:r>
      <w:r>
        <w:rPr>
          <w:rFonts w:ascii="Times New Roman"/>
          <w:sz w:val="24"/>
        </w:rPr>
        <w:t>47</w:t>
      </w:r>
    </w:p>
    <w:p>
      <w:pPr>
        <w:pStyle w:val="ListParagraph"/>
        <w:numPr>
          <w:ilvl w:val="1"/>
          <w:numId w:val="7"/>
        </w:numPr>
        <w:tabs>
          <w:tab w:pos="1007" w:val="left" w:leader="none"/>
          <w:tab w:pos="9459" w:val="right" w:leader="dot"/>
        </w:tabs>
        <w:spacing w:line="352" w:lineRule="auto" w:before="3" w:after="0"/>
        <w:ind w:left="1007" w:right="127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67">
        <w:r>
          <w:rPr>
            <w:rFonts w:ascii="Times New Roman"/>
            <w:w w:val="105"/>
            <w:sz w:val="24"/>
          </w:rPr>
          <w:t>Verifying the Pressure response of the system given the pressure set points </w:t>
        </w:r>
        <w:r>
          <w:rPr>
            <w:rFonts w:ascii="Times New Roman"/>
            <w:spacing w:val="35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as</w:t>
        </w:r>
      </w:hyperlink>
      <w:r>
        <w:rPr>
          <w:rFonts w:ascii="Times New Roman"/>
          <w:w w:val="103"/>
          <w:sz w:val="24"/>
        </w:rPr>
        <w:t> </w:t>
      </w:r>
      <w:hyperlink w:history="true" w:anchor="_bookmark67">
        <w:r>
          <w:rPr>
            <w:rFonts w:ascii="Times New Roman"/>
            <w:w w:val="105"/>
            <w:sz w:val="24"/>
          </w:rPr>
          <w:t>inputs</w:t>
        </w:r>
      </w:hyperlink>
      <w:r>
        <w:rPr>
          <w:rFonts w:ascii="Times New Roman"/>
          <w:w w:val="105"/>
          <w:sz w:val="24"/>
        </w:rPr>
        <w:tab/>
        <w:t> </w:t>
      </w:r>
      <w:r>
        <w:rPr>
          <w:rFonts w:ascii="Times New Roman"/>
          <w:w w:val="105"/>
          <w:sz w:val="24"/>
        </w:rPr>
        <w:t>48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7"/>
        </w:numPr>
        <w:tabs>
          <w:tab w:pos="1007" w:val="left" w:leader="none"/>
          <w:tab w:pos="9460" w:val="right" w:leader="dot"/>
        </w:tabs>
        <w:spacing w:line="352" w:lineRule="auto" w:before="3" w:after="0"/>
        <w:ind w:left="1007" w:right="126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68">
        <w:r>
          <w:rPr>
            <w:rFonts w:ascii="Times New Roman"/>
            <w:w w:val="105"/>
            <w:sz w:val="24"/>
          </w:rPr>
          <w:t>The</w:t>
        </w:r>
        <w:r>
          <w:rPr>
            <w:rFonts w:ascii="Times New Roman"/>
            <w:spacing w:val="28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Baseline</w:t>
        </w:r>
        <w:r>
          <w:rPr>
            <w:rFonts w:ascii="Times New Roman"/>
            <w:spacing w:val="28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system</w:t>
        </w:r>
        <w:r>
          <w:rPr>
            <w:rFonts w:ascii="Times New Roman"/>
            <w:spacing w:val="28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power</w:t>
        </w:r>
        <w:r>
          <w:rPr>
            <w:rFonts w:ascii="Times New Roman"/>
            <w:spacing w:val="27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compared</w:t>
        </w:r>
        <w:r>
          <w:rPr>
            <w:rFonts w:ascii="Times New Roman"/>
            <w:spacing w:val="28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to</w:t>
        </w:r>
        <w:r>
          <w:rPr>
            <w:rFonts w:ascii="Times New Roman"/>
            <w:spacing w:val="27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the</w:t>
        </w:r>
        <w:r>
          <w:rPr>
            <w:rFonts w:ascii="Times New Roman"/>
            <w:spacing w:val="28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system</w:t>
        </w:r>
        <w:r>
          <w:rPr>
            <w:rFonts w:ascii="Times New Roman"/>
            <w:spacing w:val="28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power</w:t>
        </w:r>
        <w:r>
          <w:rPr>
            <w:rFonts w:ascii="Times New Roman"/>
            <w:spacing w:val="27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when</w:t>
        </w:r>
        <w:r>
          <w:rPr>
            <w:rFonts w:ascii="Times New Roman"/>
            <w:spacing w:val="28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refuge</w:t>
        </w:r>
        <w:r>
          <w:rPr>
            <w:rFonts w:ascii="Times New Roman"/>
            <w:spacing w:val="28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bay</w:t>
        </w:r>
      </w:hyperlink>
      <w:r>
        <w:rPr>
          <w:rFonts w:ascii="Times New Roman"/>
          <w:w w:val="108"/>
          <w:sz w:val="24"/>
        </w:rPr>
        <w:t> </w:t>
      </w:r>
      <w:r>
        <w:rPr>
          <w:rFonts w:ascii="Times New Roman"/>
          <w:w w:val="108"/>
          <w:sz w:val="24"/>
        </w:rPr>
        <w:t> </w:t>
      </w:r>
      <w:hyperlink w:history="true" w:anchor="_bookmark68">
        <w:r>
          <w:rPr>
            <w:rFonts w:ascii="Times New Roman"/>
            <w:w w:val="105"/>
            <w:sz w:val="24"/>
          </w:rPr>
          <w:t>leaks are</w:t>
        </w:r>
        <w:r>
          <w:rPr>
            <w:rFonts w:ascii="Times New Roman"/>
            <w:spacing w:val="11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reduced</w:t>
        </w:r>
      </w:hyperlink>
      <w:r>
        <w:rPr>
          <w:rFonts w:ascii="Times New Roman"/>
          <w:w w:val="99"/>
          <w:sz w:val="24"/>
        </w:rPr>
        <w:t> </w:t>
      </w:r>
      <w:r>
        <w:rPr>
          <w:rFonts w:ascii="Times New Roman"/>
          <w:sz w:val="24"/>
        </w:rPr>
        <w:tab/>
      </w:r>
      <w:r>
        <w:rPr>
          <w:rFonts w:ascii="Times New Roman"/>
          <w:w w:val="28"/>
          <w:sz w:val="24"/>
        </w:rPr>
        <w:t> </w:t>
      </w:r>
      <w:r>
        <w:rPr>
          <w:rFonts w:ascii="Times New Roman"/>
          <w:sz w:val="24"/>
        </w:rPr>
      </w:r>
      <w:r>
        <w:rPr>
          <w:rFonts w:ascii="Times New Roman"/>
          <w:w w:val="105"/>
          <w:sz w:val="24"/>
        </w:rPr>
        <w:t>49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7"/>
        </w:numPr>
        <w:tabs>
          <w:tab w:pos="1007" w:val="left" w:leader="none"/>
        </w:tabs>
        <w:spacing w:line="240" w:lineRule="auto" w:before="3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69">
        <w:r>
          <w:rPr>
            <w:rFonts w:ascii="Times New Roman"/>
            <w:w w:val="105"/>
            <w:sz w:val="24"/>
          </w:rPr>
          <w:t>The Baseline system pressure compared to the system pressure when</w:t>
        </w:r>
        <w:r>
          <w:rPr>
            <w:rFonts w:ascii="Times New Roman"/>
            <w:spacing w:val="48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refuge</w:t>
        </w:r>
        <w:r>
          <w:rPr>
            <w:rFonts w:ascii="Times New Roman"/>
            <w:sz w:val="24"/>
          </w:rPr>
        </w:r>
      </w:hyperlink>
    </w:p>
    <w:p>
      <w:pPr>
        <w:pStyle w:val="BodyText"/>
        <w:tabs>
          <w:tab w:pos="9477" w:val="right" w:leader="dot"/>
        </w:tabs>
        <w:spacing w:line="240" w:lineRule="auto" w:before="128"/>
        <w:ind w:left="1006" w:right="0"/>
        <w:jc w:val="left"/>
      </w:pPr>
      <w:hyperlink w:history="true" w:anchor="_bookmark69">
        <w:r>
          <w:rPr>
            <w:w w:val="105"/>
          </w:rPr>
          <w:t>bay leaks are</w:t>
        </w:r>
        <w:r>
          <w:rPr>
            <w:spacing w:val="42"/>
            <w:w w:val="105"/>
          </w:rPr>
          <w:t> </w:t>
        </w:r>
        <w:r>
          <w:rPr>
            <w:w w:val="105"/>
          </w:rPr>
          <w:t>reduce.</w:t>
        </w:r>
      </w:hyperlink>
      <w:r>
        <w:rPr>
          <w:rFonts w:ascii="Times New Roman"/>
          <w:w w:val="105"/>
        </w:rPr>
        <w:tab/>
      </w:r>
      <w:r>
        <w:rPr>
          <w:w w:val="105"/>
        </w:rPr>
        <w:t>49</w:t>
      </w:r>
      <w:r>
        <w:rPr/>
      </w:r>
    </w:p>
    <w:p>
      <w:pPr>
        <w:pStyle w:val="ListParagraph"/>
        <w:numPr>
          <w:ilvl w:val="1"/>
          <w:numId w:val="7"/>
        </w:numPr>
        <w:tabs>
          <w:tab w:pos="1007" w:val="left" w:leader="none"/>
          <w:tab w:pos="9477" w:val="right" w:leader="dot"/>
        </w:tabs>
        <w:spacing w:line="240" w:lineRule="auto" w:before="128" w:after="0"/>
        <w:ind w:left="1006" w:right="0" w:hanging="538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70">
        <w:r>
          <w:rPr>
            <w:rFonts w:ascii="Times New Roman"/>
            <w:w w:val="105"/>
            <w:sz w:val="24"/>
          </w:rPr>
          <w:t>Underground level</w:t>
        </w:r>
        <w:r>
          <w:rPr>
            <w:rFonts w:ascii="Times New Roman"/>
            <w:spacing w:val="30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layout.</w:t>
        </w:r>
      </w:hyperlink>
      <w:r>
        <w:rPr>
          <w:rFonts w:ascii="Times New Roman"/>
          <w:w w:val="105"/>
          <w:sz w:val="24"/>
        </w:rPr>
        <w:tab/>
      </w:r>
      <w:r>
        <w:rPr>
          <w:rFonts w:ascii="Times New Roman"/>
          <w:w w:val="105"/>
          <w:sz w:val="24"/>
        </w:rPr>
        <w:t>50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7"/>
        </w:numPr>
        <w:tabs>
          <w:tab w:pos="1007" w:val="left" w:leader="none"/>
          <w:tab w:pos="9477" w:val="right" w:leader="dot"/>
        </w:tabs>
        <w:spacing w:line="240" w:lineRule="auto" w:before="128" w:after="0"/>
        <w:ind w:left="1006" w:right="0" w:hanging="538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71">
        <w:r>
          <w:rPr>
            <w:rFonts w:ascii="Times New Roman"/>
            <w:w w:val="105"/>
            <w:sz w:val="24"/>
          </w:rPr>
          <w:t>Flow reduction during blasting period for 105</w:t>
        </w:r>
        <w:r>
          <w:rPr>
            <w:rFonts w:ascii="Times New Roman"/>
            <w:spacing w:val="27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level</w:t>
        </w:r>
      </w:hyperlink>
      <w:r>
        <w:rPr>
          <w:rFonts w:ascii="Times New Roman"/>
          <w:w w:val="105"/>
          <w:sz w:val="24"/>
        </w:rPr>
        <w:tab/>
      </w:r>
      <w:r>
        <w:rPr>
          <w:rFonts w:ascii="Times New Roman"/>
          <w:w w:val="105"/>
          <w:sz w:val="24"/>
        </w:rPr>
        <w:t>50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7"/>
        </w:numPr>
        <w:tabs>
          <w:tab w:pos="1007" w:val="left" w:leader="none"/>
          <w:tab w:pos="9494" w:val="right" w:leader="dot"/>
        </w:tabs>
        <w:spacing w:line="240" w:lineRule="auto" w:before="128" w:after="0"/>
        <w:ind w:left="1006" w:right="0" w:hanging="538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72">
        <w:r>
          <w:rPr>
            <w:rFonts w:ascii="Times New Roman"/>
            <w:w w:val="105"/>
            <w:sz w:val="24"/>
          </w:rPr>
          <w:t>Comparing simulated flow interventions on</w:t>
        </w:r>
        <w:r>
          <w:rPr>
            <w:rFonts w:ascii="Times New Roman"/>
            <w:spacing w:val="4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105L.</w:t>
        </w:r>
      </w:hyperlink>
      <w:r>
        <w:rPr>
          <w:rFonts w:ascii="Times New Roman"/>
          <w:w w:val="105"/>
          <w:sz w:val="24"/>
        </w:rPr>
        <w:tab/>
      </w:r>
      <w:r>
        <w:rPr>
          <w:rFonts w:ascii="Times New Roman"/>
          <w:w w:val="105"/>
          <w:sz w:val="24"/>
        </w:rPr>
        <w:t>51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7"/>
        </w:numPr>
        <w:tabs>
          <w:tab w:pos="1007" w:val="left" w:leader="none"/>
          <w:tab w:pos="9494" w:val="right" w:leader="dot"/>
        </w:tabs>
        <w:spacing w:line="240" w:lineRule="auto" w:before="128" w:after="0"/>
        <w:ind w:left="1006" w:right="0" w:hanging="538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73">
        <w:r>
          <w:rPr>
            <w:rFonts w:ascii="Times New Roman"/>
            <w:w w:val="105"/>
            <w:sz w:val="24"/>
          </w:rPr>
          <w:t>Energy saving achieved by general peak time Station</w:t>
        </w:r>
        <w:r>
          <w:rPr>
            <w:rFonts w:ascii="Times New Roman"/>
            <w:spacing w:val="46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control</w:t>
        </w:r>
      </w:hyperlink>
      <w:r>
        <w:rPr>
          <w:rFonts w:ascii="Times New Roman"/>
          <w:w w:val="105"/>
          <w:sz w:val="24"/>
        </w:rPr>
        <w:tab/>
      </w:r>
      <w:r>
        <w:rPr>
          <w:rFonts w:ascii="Times New Roman"/>
          <w:w w:val="105"/>
          <w:sz w:val="24"/>
        </w:rPr>
        <w:t>51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7"/>
        </w:numPr>
        <w:tabs>
          <w:tab w:pos="1007" w:val="left" w:leader="none"/>
        </w:tabs>
        <w:spacing w:line="240" w:lineRule="auto" w:before="128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77">
        <w:r>
          <w:rPr>
            <w:rFonts w:ascii="Times New Roman"/>
            <w:w w:val="105"/>
            <w:sz w:val="24"/>
          </w:rPr>
          <w:t>The flow, pressure and power error percentages for daily periodic</w:t>
        </w:r>
        <w:r>
          <w:rPr>
            <w:rFonts w:ascii="Times New Roman"/>
            <w:spacing w:val="9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simulations</w:t>
        </w:r>
        <w:r>
          <w:rPr>
            <w:rFonts w:ascii="Times New Roman"/>
            <w:sz w:val="24"/>
          </w:rPr>
        </w:r>
      </w:hyperlink>
    </w:p>
    <w:p>
      <w:pPr>
        <w:pStyle w:val="BodyText"/>
        <w:tabs>
          <w:tab w:pos="9477" w:val="right" w:leader="dot"/>
        </w:tabs>
        <w:spacing w:line="240" w:lineRule="auto" w:before="128"/>
        <w:ind w:left="1006" w:right="0"/>
        <w:jc w:val="left"/>
      </w:pPr>
      <w:hyperlink w:history="true" w:anchor="_bookmark77">
        <w:r>
          <w:rPr>
            <w:w w:val="105"/>
          </w:rPr>
          <w:t>over a</w:t>
        </w:r>
        <w:r>
          <w:rPr>
            <w:spacing w:val="29"/>
            <w:w w:val="105"/>
          </w:rPr>
          <w:t> </w:t>
        </w:r>
        <w:r>
          <w:rPr>
            <w:w w:val="105"/>
          </w:rPr>
          <w:t>month.</w:t>
        </w:r>
      </w:hyperlink>
      <w:r>
        <w:rPr>
          <w:rFonts w:ascii="Times New Roman"/>
          <w:w w:val="105"/>
        </w:rPr>
        <w:tab/>
      </w:r>
      <w:r>
        <w:rPr>
          <w:w w:val="105"/>
        </w:rPr>
        <w:t>53</w:t>
      </w:r>
      <w:r>
        <w:rPr/>
      </w:r>
    </w:p>
    <w:p>
      <w:pPr>
        <w:pStyle w:val="ListParagraph"/>
        <w:numPr>
          <w:ilvl w:val="1"/>
          <w:numId w:val="7"/>
        </w:numPr>
        <w:tabs>
          <w:tab w:pos="1007" w:val="left" w:leader="none"/>
        </w:tabs>
        <w:spacing w:line="240" w:lineRule="auto" w:before="128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78">
        <w:r>
          <w:rPr>
            <w:rFonts w:ascii="Times New Roman" w:hAnsi="Times New Roman" w:cs="Times New Roman" w:eastAsia="Times New Roman"/>
            <w:w w:val="105"/>
            <w:sz w:val="24"/>
            <w:szCs w:val="24"/>
          </w:rPr>
          <w:t>Supply efficiency and Compressor 1’s average power output over the time</w:t>
        </w:r>
        <w:r>
          <w:rPr>
            <w:rFonts w:ascii="Times New Roman" w:hAnsi="Times New Roman" w:cs="Times New Roman" w:eastAsia="Times New Roman"/>
            <w:spacing w:val="55"/>
            <w:w w:val="105"/>
            <w:sz w:val="24"/>
            <w:szCs w:val="24"/>
          </w:rPr>
          <w:t> </w:t>
        </w:r>
        <w:r>
          <w:rPr>
            <w:rFonts w:ascii="Times New Roman" w:hAnsi="Times New Roman" w:cs="Times New Roman" w:eastAsia="Times New Roman"/>
            <w:w w:val="105"/>
            <w:sz w:val="24"/>
            <w:szCs w:val="24"/>
          </w:rPr>
          <w:t>of</w:t>
        </w:r>
        <w:r>
          <w:rPr>
            <w:rFonts w:ascii="Times New Roman" w:hAnsi="Times New Roman" w:cs="Times New Roman" w:eastAsia="Times New Roman"/>
            <w:sz w:val="24"/>
            <w:szCs w:val="24"/>
          </w:rPr>
        </w:r>
      </w:hyperlink>
    </w:p>
    <w:p>
      <w:pPr>
        <w:pStyle w:val="BodyText"/>
        <w:tabs>
          <w:tab w:pos="9479" w:val="right" w:leader="dot"/>
        </w:tabs>
        <w:spacing w:line="240" w:lineRule="auto" w:before="128"/>
        <w:ind w:left="1006" w:right="0"/>
        <w:jc w:val="left"/>
      </w:pPr>
      <w:hyperlink w:history="true" w:anchor="_bookmark78">
        <w:r>
          <w:rPr>
            <w:w w:val="105"/>
          </w:rPr>
          <w:t>the periodic</w:t>
        </w:r>
        <w:r>
          <w:rPr>
            <w:spacing w:val="28"/>
            <w:w w:val="105"/>
          </w:rPr>
          <w:t> </w:t>
        </w:r>
        <w:r>
          <w:rPr>
            <w:w w:val="105"/>
          </w:rPr>
          <w:t>analysis.</w:t>
        </w:r>
      </w:hyperlink>
      <w:r>
        <w:rPr>
          <w:rFonts w:ascii="Times New Roman"/>
          <w:w w:val="105"/>
        </w:rPr>
        <w:tab/>
      </w:r>
      <w:r>
        <w:rPr>
          <w:w w:val="105"/>
        </w:rPr>
        <w:t>54</w:t>
      </w:r>
      <w:r>
        <w:rPr/>
      </w:r>
    </w:p>
    <w:p>
      <w:pPr>
        <w:pStyle w:val="ListParagraph"/>
        <w:numPr>
          <w:ilvl w:val="1"/>
          <w:numId w:val="7"/>
        </w:numPr>
        <w:tabs>
          <w:tab w:pos="1007" w:val="left" w:leader="none"/>
          <w:tab w:pos="9477" w:val="right" w:leader="dot"/>
        </w:tabs>
        <w:spacing w:line="240" w:lineRule="auto" w:before="128" w:after="0"/>
        <w:ind w:left="1006" w:right="0" w:hanging="538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79">
        <w:r>
          <w:rPr>
            <w:rFonts w:ascii="Times New Roman"/>
            <w:w w:val="105"/>
            <w:sz w:val="24"/>
          </w:rPr>
          <w:t>Comparison using alternative power</w:t>
        </w:r>
        <w:r>
          <w:rPr>
            <w:rFonts w:ascii="Times New Roman"/>
            <w:spacing w:val="56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source.</w:t>
        </w:r>
      </w:hyperlink>
      <w:r>
        <w:rPr>
          <w:rFonts w:ascii="Times New Roman"/>
          <w:w w:val="105"/>
          <w:sz w:val="24"/>
        </w:rPr>
        <w:tab/>
      </w:r>
      <w:r>
        <w:rPr>
          <w:rFonts w:ascii="Times New Roman"/>
          <w:w w:val="105"/>
          <w:sz w:val="24"/>
        </w:rPr>
        <w:t>55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7"/>
        </w:numPr>
        <w:tabs>
          <w:tab w:pos="1007" w:val="left" w:leader="none"/>
          <w:tab w:pos="9477" w:val="right" w:leader="dot"/>
        </w:tabs>
        <w:spacing w:line="240" w:lineRule="auto" w:before="128" w:after="0"/>
        <w:ind w:left="1006" w:right="0" w:hanging="538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81">
        <w:r>
          <w:rPr>
            <w:rFonts w:ascii="Times New Roman"/>
            <w:w w:val="105"/>
            <w:sz w:val="24"/>
          </w:rPr>
          <w:t>Gold and PGM mines in South</w:t>
        </w:r>
        <w:r>
          <w:rPr>
            <w:rFonts w:ascii="Times New Roman"/>
            <w:spacing w:val="23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Africa</w:t>
        </w:r>
      </w:hyperlink>
      <w:r>
        <w:rPr>
          <w:rFonts w:ascii="Times New Roman"/>
          <w:w w:val="105"/>
          <w:sz w:val="24"/>
        </w:rPr>
        <w:tab/>
      </w:r>
      <w:r>
        <w:rPr>
          <w:rFonts w:ascii="Times New Roman"/>
          <w:w w:val="105"/>
          <w:sz w:val="24"/>
        </w:rPr>
        <w:t>56</w:t>
      </w:r>
      <w:r>
        <w:rPr>
          <w:rFonts w:ascii="Times New Roman"/>
          <w:sz w:val="24"/>
        </w:rPr>
      </w:r>
    </w:p>
    <w:p>
      <w:pPr>
        <w:pStyle w:val="BodyText"/>
        <w:tabs>
          <w:tab w:pos="1006" w:val="left" w:leader="none"/>
          <w:tab w:pos="9477" w:val="right" w:leader="dot"/>
        </w:tabs>
        <w:spacing w:line="240" w:lineRule="auto" w:before="327"/>
        <w:ind w:left="468" w:right="0"/>
        <w:jc w:val="left"/>
      </w:pPr>
      <w:hyperlink w:history="true" w:anchor="_bookmark135">
        <w:r>
          <w:rPr/>
          <w:t>I.1</w:t>
          <w:tab/>
        </w:r>
        <w:r>
          <w:rPr>
            <w:w w:val="105"/>
          </w:rPr>
          <w:t>Underground level</w:t>
        </w:r>
        <w:r>
          <w:rPr>
            <w:spacing w:val="30"/>
            <w:w w:val="105"/>
          </w:rPr>
          <w:t> </w:t>
        </w:r>
        <w:r>
          <w:rPr>
            <w:w w:val="105"/>
          </w:rPr>
          <w:t>layout.</w:t>
        </w:r>
      </w:hyperlink>
      <w:r>
        <w:rPr>
          <w:rFonts w:ascii="Times New Roman"/>
          <w:w w:val="105"/>
        </w:rPr>
        <w:tab/>
      </w:r>
      <w:r>
        <w:rPr>
          <w:w w:val="105"/>
        </w:rPr>
        <w:t>65</w:t>
      </w:r>
      <w:r>
        <w:rPr/>
      </w:r>
    </w:p>
    <w:p>
      <w:pPr>
        <w:pStyle w:val="ListParagraph"/>
        <w:numPr>
          <w:ilvl w:val="1"/>
          <w:numId w:val="8"/>
        </w:numPr>
        <w:tabs>
          <w:tab w:pos="1007" w:val="left" w:leader="none"/>
          <w:tab w:pos="9483" w:val="right" w:leader="dot"/>
        </w:tabs>
        <w:spacing w:line="240" w:lineRule="auto" w:before="327" w:after="0"/>
        <w:ind w:left="1006" w:right="0" w:hanging="538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137">
        <w:r>
          <w:rPr>
            <w:rFonts w:ascii="Times New Roman"/>
            <w:sz w:val="24"/>
          </w:rPr>
          <w:t>Mine A: Simulation process Flow</w:t>
        </w:r>
        <w:r>
          <w:rPr>
            <w:rFonts w:ascii="Times New Roman"/>
            <w:spacing w:val="38"/>
            <w:sz w:val="24"/>
          </w:rPr>
          <w:t> </w:t>
        </w:r>
        <w:r>
          <w:rPr>
            <w:rFonts w:ascii="Times New Roman"/>
            <w:sz w:val="24"/>
          </w:rPr>
          <w:t>diagrams</w:t>
        </w:r>
      </w:hyperlink>
      <w:r>
        <w:rPr>
          <w:rFonts w:ascii="Times New Roman"/>
          <w:sz w:val="24"/>
        </w:rPr>
        <w:tab/>
      </w:r>
      <w:r>
        <w:rPr>
          <w:rFonts w:ascii="Times New Roman"/>
          <w:sz w:val="24"/>
        </w:rPr>
        <w:t>67</w:t>
      </w:r>
    </w:p>
    <w:p>
      <w:pPr>
        <w:pStyle w:val="ListParagraph"/>
        <w:numPr>
          <w:ilvl w:val="1"/>
          <w:numId w:val="8"/>
        </w:numPr>
        <w:tabs>
          <w:tab w:pos="1007" w:val="left" w:leader="none"/>
          <w:tab w:pos="9477" w:val="right" w:leader="dot"/>
        </w:tabs>
        <w:spacing w:line="240" w:lineRule="auto" w:before="128" w:after="0"/>
        <w:ind w:left="1006" w:right="0" w:hanging="538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138">
        <w:r>
          <w:rPr>
            <w:rFonts w:ascii="Times New Roman"/>
            <w:sz w:val="24"/>
          </w:rPr>
          <w:t>Mine B: Baseline process Flow</w:t>
        </w:r>
        <w:r>
          <w:rPr>
            <w:rFonts w:ascii="Times New Roman"/>
            <w:spacing w:val="36"/>
            <w:sz w:val="24"/>
          </w:rPr>
          <w:t> </w:t>
        </w:r>
        <w:r>
          <w:rPr>
            <w:rFonts w:ascii="Times New Roman"/>
            <w:sz w:val="24"/>
          </w:rPr>
          <w:t>diagram.</w:t>
        </w:r>
      </w:hyperlink>
      <w:r>
        <w:rPr>
          <w:rFonts w:ascii="Times New Roman"/>
          <w:sz w:val="24"/>
        </w:rPr>
        <w:tab/>
      </w:r>
      <w:r>
        <w:rPr>
          <w:rFonts w:ascii="Times New Roman"/>
          <w:sz w:val="24"/>
        </w:rPr>
        <w:t>68</w:t>
      </w:r>
    </w:p>
    <w:p>
      <w:pPr>
        <w:pStyle w:val="ListParagraph"/>
        <w:numPr>
          <w:ilvl w:val="1"/>
          <w:numId w:val="8"/>
        </w:numPr>
        <w:tabs>
          <w:tab w:pos="1007" w:val="left" w:leader="none"/>
          <w:tab w:pos="9477" w:val="right" w:leader="dot"/>
        </w:tabs>
        <w:spacing w:line="240" w:lineRule="auto" w:before="128" w:after="0"/>
        <w:ind w:left="1006" w:right="0" w:hanging="538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139">
        <w:r>
          <w:rPr>
            <w:rFonts w:ascii="Times New Roman"/>
            <w:w w:val="105"/>
            <w:sz w:val="24"/>
          </w:rPr>
          <w:t>Mine B: Simulation process Flow diagrams for the refuge bay</w:t>
        </w:r>
        <w:r>
          <w:rPr>
            <w:rFonts w:ascii="Times New Roman"/>
            <w:spacing w:val="28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scenario.</w:t>
        </w:r>
      </w:hyperlink>
      <w:r>
        <w:rPr>
          <w:rFonts w:ascii="Times New Roman"/>
          <w:w w:val="105"/>
          <w:sz w:val="24"/>
        </w:rPr>
        <w:tab/>
      </w:r>
      <w:r>
        <w:rPr>
          <w:rFonts w:ascii="Times New Roman"/>
          <w:w w:val="105"/>
          <w:sz w:val="24"/>
        </w:rPr>
        <w:t>69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8"/>
        </w:numPr>
        <w:tabs>
          <w:tab w:pos="1007" w:val="left" w:leader="none"/>
        </w:tabs>
        <w:spacing w:line="240" w:lineRule="auto" w:before="128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140">
        <w:r>
          <w:rPr>
            <w:rFonts w:ascii="Times New Roman"/>
            <w:sz w:val="24"/>
          </w:rPr>
          <w:t>Mine B: Simulation process Flow diagram for the station isolation stope control.</w:t>
        </w:r>
      </w:hyperlink>
      <w:r>
        <w:rPr>
          <w:rFonts w:ascii="Times New Roman"/>
          <w:spacing w:val="40"/>
          <w:sz w:val="24"/>
        </w:rPr>
        <w:t> </w:t>
      </w:r>
      <w:r>
        <w:rPr>
          <w:rFonts w:ascii="Times New Roman"/>
          <w:sz w:val="24"/>
        </w:rPr>
        <w:t>70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spacing w:line="20" w:lineRule="exact"/>
        <w:ind w:left="114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68.05pt;height:.3pt;mso-position-horizontal-relative:char;mso-position-vertical-relative:line" coordorigin="0,0" coordsize="9361,6">
            <v:group style="position:absolute;left:3;top:3;width:9355;height:2" coordorigin="3,3" coordsize="9355,2">
              <v:shape style="position:absolute;left:3;top:3;width:9355;height:2" coordorigin="3,3" coordsize="9355,0" path="m3,3l9357,3e" filled="false" stroked="true" strokeweight=".299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after="0" w:line="20" w:lineRule="exact"/>
        <w:rPr>
          <w:rFonts w:ascii="Times New Roman" w:hAnsi="Times New Roman" w:cs="Times New Roman" w:eastAsia="Times New Roman"/>
          <w:sz w:val="2"/>
          <w:szCs w:val="2"/>
        </w:rPr>
        <w:sectPr>
          <w:headerReference w:type="default" r:id="rId16"/>
          <w:footerReference w:type="default" r:id="rId17"/>
          <w:pgSz w:w="11910" w:h="16840"/>
          <w:pgMar w:header="0" w:footer="799" w:top="320" w:bottom="980" w:left="1300" w:right="10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Heading1"/>
        <w:spacing w:line="240" w:lineRule="auto"/>
        <w:ind w:right="0"/>
        <w:jc w:val="left"/>
        <w:rPr>
          <w:b w:val="0"/>
          <w:bCs w:val="0"/>
        </w:rPr>
      </w:pPr>
      <w:r>
        <w:rPr/>
        <w:t>List of</w:t>
      </w:r>
      <w:r>
        <w:rPr>
          <w:spacing w:val="-11"/>
        </w:rPr>
        <w:t> </w:t>
      </w:r>
      <w:r>
        <w:rPr/>
        <w:t>Tables</w:t>
      </w:r>
      <w:r>
        <w:rPr>
          <w:b w:val="0"/>
        </w:rPr>
      </w:r>
    </w:p>
    <w:p>
      <w:pPr>
        <w:spacing w:line="240" w:lineRule="auto" w:before="0"/>
        <w:rPr>
          <w:rFonts w:ascii="Georgia" w:hAnsi="Georgia" w:cs="Georgia" w:eastAsia="Georgia"/>
          <w:b/>
          <w:bCs/>
          <w:sz w:val="50"/>
          <w:szCs w:val="50"/>
        </w:rPr>
      </w:pPr>
    </w:p>
    <w:p>
      <w:pPr>
        <w:pStyle w:val="BodyText"/>
        <w:tabs>
          <w:tab w:pos="1006" w:val="left" w:leader="none"/>
          <w:tab w:pos="9260" w:val="left" w:leader="none"/>
        </w:tabs>
        <w:spacing w:line="240" w:lineRule="auto" w:before="302"/>
        <w:ind w:left="468" w:right="0"/>
        <w:jc w:val="left"/>
      </w:pPr>
      <w:hyperlink w:history="true" w:anchor="_bookmark24">
        <w:r>
          <w:rPr>
            <w:w w:val="95"/>
          </w:rPr>
          <w:t>2.1</w:t>
          <w:tab/>
        </w:r>
        <w:r>
          <w:rPr>
            <w:w w:val="105"/>
          </w:rPr>
          <w:t>Simulation verification methods that were implemented in previous studies.</w:t>
        </w:r>
      </w:hyperlink>
      <w:r>
        <w:rPr>
          <w:w w:val="105"/>
        </w:rPr>
        <w:t>  </w:t>
      </w:r>
      <w:r>
        <w:rPr>
          <w:spacing w:val="6"/>
          <w:w w:val="105"/>
        </w:rPr>
        <w:t> </w:t>
      </w:r>
      <w:r>
        <w:rPr>
          <w:w w:val="105"/>
        </w:rPr>
        <w:t>.</w:t>
        <w:tab/>
        <w:t>21</w:t>
      </w:r>
      <w:r>
        <w:rPr/>
      </w:r>
    </w:p>
    <w:p>
      <w:pPr>
        <w:pStyle w:val="ListParagraph"/>
        <w:numPr>
          <w:ilvl w:val="1"/>
          <w:numId w:val="9"/>
        </w:numPr>
        <w:tabs>
          <w:tab w:pos="1007" w:val="left" w:leader="none"/>
          <w:tab w:pos="9477" w:val="right" w:leader="dot"/>
        </w:tabs>
        <w:spacing w:line="240" w:lineRule="auto" w:before="327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34">
        <w:r>
          <w:rPr>
            <w:rFonts w:ascii="Times New Roman"/>
            <w:w w:val="105"/>
            <w:sz w:val="24"/>
          </w:rPr>
          <w:t>Air pipe component model</w:t>
        </w:r>
        <w:r>
          <w:rPr>
            <w:rFonts w:ascii="Times New Roman"/>
            <w:spacing w:val="57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parameters.</w:t>
        </w:r>
      </w:hyperlink>
      <w:r>
        <w:rPr>
          <w:rFonts w:ascii="Times New Roman"/>
          <w:w w:val="105"/>
          <w:sz w:val="24"/>
        </w:rPr>
        <w:tab/>
      </w:r>
      <w:r>
        <w:rPr>
          <w:rFonts w:ascii="Times New Roman"/>
          <w:w w:val="105"/>
          <w:sz w:val="24"/>
        </w:rPr>
        <w:t>29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9"/>
        </w:numPr>
        <w:tabs>
          <w:tab w:pos="1007" w:val="left" w:leader="none"/>
          <w:tab w:pos="9479" w:val="right" w:leader="dot"/>
        </w:tabs>
        <w:spacing w:line="240" w:lineRule="auto" w:before="128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44">
        <w:r>
          <w:rPr>
            <w:rFonts w:ascii="Times New Roman"/>
            <w:w w:val="105"/>
            <w:sz w:val="24"/>
          </w:rPr>
          <w:t>The input parameters for the after-cooling simulation</w:t>
        </w:r>
        <w:r>
          <w:rPr>
            <w:rFonts w:ascii="Times New Roman"/>
            <w:spacing w:val="40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model</w:t>
        </w:r>
      </w:hyperlink>
      <w:r>
        <w:rPr>
          <w:rFonts w:ascii="Times New Roman"/>
          <w:w w:val="105"/>
          <w:sz w:val="24"/>
        </w:rPr>
        <w:tab/>
      </w:r>
      <w:r>
        <w:rPr>
          <w:rFonts w:ascii="Times New Roman"/>
          <w:w w:val="105"/>
          <w:sz w:val="24"/>
        </w:rPr>
        <w:t>34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10"/>
        </w:numPr>
        <w:tabs>
          <w:tab w:pos="1007" w:val="left" w:leader="none"/>
          <w:tab w:pos="9477" w:val="right" w:leader="dot"/>
        </w:tabs>
        <w:spacing w:line="240" w:lineRule="auto" w:before="327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54">
        <w:r>
          <w:rPr>
            <w:rFonts w:ascii="Times New Roman"/>
            <w:w w:val="105"/>
            <w:sz w:val="24"/>
          </w:rPr>
          <w:t>Data inputs and outputs for the Case study 1 simulation</w:t>
        </w:r>
        <w:r>
          <w:rPr>
            <w:rFonts w:ascii="Times New Roman"/>
            <w:spacing w:val="45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model</w:t>
        </w:r>
      </w:hyperlink>
      <w:r>
        <w:rPr>
          <w:rFonts w:ascii="Times New Roman"/>
          <w:w w:val="105"/>
          <w:sz w:val="24"/>
        </w:rPr>
        <w:tab/>
      </w:r>
      <w:r>
        <w:rPr>
          <w:rFonts w:ascii="Times New Roman"/>
          <w:w w:val="105"/>
          <w:sz w:val="24"/>
        </w:rPr>
        <w:t>40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10"/>
        </w:numPr>
        <w:tabs>
          <w:tab w:pos="1007" w:val="left" w:leader="none"/>
          <w:tab w:pos="9477" w:val="right" w:leader="dot"/>
        </w:tabs>
        <w:spacing w:line="240" w:lineRule="auto" w:before="128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60">
        <w:r>
          <w:rPr>
            <w:rFonts w:ascii="Times New Roman" w:hAnsi="Times New Roman" w:cs="Times New Roman" w:eastAsia="Times New Roman"/>
            <w:sz w:val="24"/>
            <w:szCs w:val="24"/>
          </w:rPr>
          <w:t>Comparison of Mine A’s simulated</w:t>
        </w:r>
        <w:r>
          <w:rPr>
            <w:rFonts w:ascii="Times New Roman" w:hAnsi="Times New Roman" w:cs="Times New Roman" w:eastAsia="Times New Roman"/>
            <w:spacing w:val="41"/>
            <w:sz w:val="24"/>
            <w:szCs w:val="24"/>
          </w:rPr>
          <w:t> </w:t>
        </w:r>
        <w:r>
          <w:rPr>
            <w:rFonts w:ascii="Times New Roman" w:hAnsi="Times New Roman" w:cs="Times New Roman" w:eastAsia="Times New Roman"/>
            <w:sz w:val="24"/>
            <w:szCs w:val="24"/>
          </w:rPr>
          <w:t>scenarios</w:t>
        </w:r>
      </w:hyperlink>
      <w:r>
        <w:rPr>
          <w:rFonts w:ascii="Times New Roman" w:hAnsi="Times New Roman" w:cs="Times New Roman" w:eastAsia="Times New Roman"/>
          <w:sz w:val="24"/>
          <w:szCs w:val="24"/>
        </w:rPr>
        <w:tab/>
      </w:r>
      <w:r>
        <w:rPr>
          <w:rFonts w:ascii="Times New Roman" w:hAnsi="Times New Roman" w:cs="Times New Roman" w:eastAsia="Times New Roman"/>
          <w:sz w:val="24"/>
          <w:szCs w:val="24"/>
        </w:rPr>
        <w:t>43</w:t>
      </w:r>
    </w:p>
    <w:p>
      <w:pPr>
        <w:pStyle w:val="ListParagraph"/>
        <w:numPr>
          <w:ilvl w:val="1"/>
          <w:numId w:val="10"/>
        </w:numPr>
        <w:tabs>
          <w:tab w:pos="1007" w:val="left" w:leader="none"/>
          <w:tab w:pos="9477" w:val="right" w:leader="dot"/>
        </w:tabs>
        <w:spacing w:line="240" w:lineRule="auto" w:before="128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64">
        <w:r>
          <w:rPr>
            <w:rFonts w:ascii="Times New Roman"/>
            <w:w w:val="105"/>
            <w:sz w:val="24"/>
          </w:rPr>
          <w:t>Simulation inputs and</w:t>
        </w:r>
        <w:r>
          <w:rPr>
            <w:rFonts w:ascii="Times New Roman"/>
            <w:spacing w:val="45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outputs</w:t>
        </w:r>
      </w:hyperlink>
      <w:r>
        <w:rPr>
          <w:rFonts w:ascii="Times New Roman"/>
          <w:w w:val="105"/>
          <w:sz w:val="24"/>
        </w:rPr>
        <w:tab/>
      </w:r>
      <w:r>
        <w:rPr>
          <w:rFonts w:ascii="Times New Roman"/>
          <w:w w:val="105"/>
          <w:sz w:val="24"/>
        </w:rPr>
        <w:t>46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10"/>
        </w:numPr>
        <w:tabs>
          <w:tab w:pos="1007" w:val="left" w:leader="none"/>
          <w:tab w:pos="9477" w:val="right" w:leader="dot"/>
        </w:tabs>
        <w:spacing w:line="240" w:lineRule="auto" w:before="128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74">
        <w:r>
          <w:rPr>
            <w:rFonts w:ascii="Times New Roman"/>
            <w:w w:val="105"/>
            <w:sz w:val="24"/>
          </w:rPr>
          <w:t>Comparison of the simulated</w:t>
        </w:r>
        <w:r>
          <w:rPr>
            <w:rFonts w:ascii="Times New Roman"/>
            <w:spacing w:val="58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scenarios</w:t>
        </w:r>
      </w:hyperlink>
      <w:r>
        <w:rPr>
          <w:rFonts w:ascii="Times New Roman"/>
          <w:w w:val="105"/>
          <w:sz w:val="24"/>
        </w:rPr>
        <w:tab/>
      </w:r>
      <w:r>
        <w:rPr>
          <w:rFonts w:ascii="Times New Roman"/>
          <w:w w:val="105"/>
          <w:sz w:val="24"/>
        </w:rPr>
        <w:t>52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10"/>
        </w:numPr>
        <w:tabs>
          <w:tab w:pos="1007" w:val="left" w:leader="none"/>
          <w:tab w:pos="9477" w:val="right" w:leader="dot"/>
        </w:tabs>
        <w:spacing w:line="240" w:lineRule="auto" w:before="128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76">
        <w:r>
          <w:rPr>
            <w:rFonts w:ascii="Times New Roman"/>
            <w:w w:val="105"/>
            <w:sz w:val="24"/>
          </w:rPr>
          <w:t>Data inputs and outputs for the</w:t>
        </w:r>
        <w:r>
          <w:rPr>
            <w:rFonts w:ascii="Times New Roman"/>
            <w:spacing w:val="35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simulation</w:t>
        </w:r>
      </w:hyperlink>
      <w:r>
        <w:rPr>
          <w:rFonts w:ascii="Times New Roman"/>
          <w:w w:val="105"/>
          <w:sz w:val="24"/>
        </w:rPr>
        <w:tab/>
      </w:r>
      <w:r>
        <w:rPr>
          <w:rFonts w:ascii="Times New Roman"/>
          <w:w w:val="105"/>
          <w:sz w:val="24"/>
        </w:rPr>
        <w:t>53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11"/>
        </w:numPr>
        <w:tabs>
          <w:tab w:pos="1007" w:val="left" w:leader="none"/>
          <w:tab w:pos="9477" w:val="right" w:leader="dot"/>
        </w:tabs>
        <w:spacing w:line="240" w:lineRule="auto" w:before="327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142">
        <w:r>
          <w:rPr>
            <w:rFonts w:ascii="Times New Roman"/>
            <w:w w:val="105"/>
            <w:sz w:val="24"/>
          </w:rPr>
          <w:t>Case study A: Model</w:t>
        </w:r>
        <w:r>
          <w:rPr>
            <w:rFonts w:ascii="Times New Roman"/>
            <w:spacing w:val="56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verification</w:t>
        </w:r>
      </w:hyperlink>
      <w:r>
        <w:rPr>
          <w:rFonts w:ascii="Times New Roman"/>
          <w:w w:val="105"/>
          <w:sz w:val="24"/>
        </w:rPr>
        <w:tab/>
      </w:r>
      <w:r>
        <w:rPr>
          <w:rFonts w:ascii="Times New Roman"/>
          <w:w w:val="105"/>
          <w:sz w:val="24"/>
        </w:rPr>
        <w:t>72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11"/>
        </w:numPr>
        <w:tabs>
          <w:tab w:pos="1007" w:val="left" w:leader="none"/>
          <w:tab w:pos="9477" w:val="right" w:leader="dot"/>
        </w:tabs>
        <w:spacing w:line="240" w:lineRule="auto" w:before="128" w:after="0"/>
        <w:ind w:left="1007" w:right="0" w:hanging="539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143">
        <w:r>
          <w:rPr>
            <w:rFonts w:ascii="Times New Roman"/>
            <w:w w:val="105"/>
            <w:sz w:val="24"/>
          </w:rPr>
          <w:t>Case study B: Model</w:t>
        </w:r>
        <w:r>
          <w:rPr>
            <w:rFonts w:ascii="Times New Roman"/>
            <w:spacing w:val="56"/>
            <w:w w:val="105"/>
            <w:sz w:val="24"/>
          </w:rPr>
          <w:t> </w:t>
        </w:r>
        <w:r>
          <w:rPr>
            <w:rFonts w:ascii="Times New Roman"/>
            <w:w w:val="105"/>
            <w:sz w:val="24"/>
          </w:rPr>
          <w:t>verification</w:t>
        </w:r>
      </w:hyperlink>
      <w:r>
        <w:rPr>
          <w:rFonts w:ascii="Times New Roman"/>
          <w:w w:val="105"/>
          <w:sz w:val="24"/>
        </w:rPr>
        <w:tab/>
      </w:r>
      <w:r>
        <w:rPr>
          <w:rFonts w:ascii="Times New Roman"/>
          <w:w w:val="105"/>
          <w:sz w:val="24"/>
        </w:rPr>
        <w:t>73</w:t>
      </w:r>
      <w:r>
        <w:rPr>
          <w:rFonts w:ascii="Times New Roman"/>
          <w:sz w:val="24"/>
        </w:rPr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headerReference w:type="default" r:id="rId18"/>
          <w:footerReference w:type="default" r:id="rId19"/>
          <w:pgSz w:w="11910" w:h="16840"/>
          <w:pgMar w:header="0" w:footer="799" w:top="1580" w:bottom="980" w:left="1300" w:right="1000"/>
        </w:sectPr>
      </w:pPr>
    </w:p>
    <w:p>
      <w:pPr>
        <w:pStyle w:val="Heading2"/>
        <w:spacing w:line="553" w:lineRule="exact" w:before="0"/>
        <w:ind w:left="137" w:right="0" w:firstLine="0"/>
        <w:jc w:val="left"/>
        <w:rPr>
          <w:b w:val="0"/>
          <w:bCs w:val="0"/>
          <w:sz w:val="49"/>
          <w:szCs w:val="49"/>
        </w:rPr>
      </w:pPr>
      <w:r>
        <w:rPr/>
        <w:pict>
          <v:group style="position:absolute;margin-left:70.865997pt;margin-top:38.880001pt;width:467.75pt;height:.1pt;mso-position-horizontal-relative:page;mso-position-vertical-relative:paragraph;z-index:1168" coordorigin="1417,778" coordsize="9355,2">
            <v:shape style="position:absolute;left:1417;top:778;width:9355;height:2" coordorigin="1417,778" coordsize="9355,0" path="m1417,778l10772,778e" filled="false" stroked="true" strokeweight=".398pt" strokecolor="#000000">
              <v:path arrowok="t"/>
            </v:shape>
            <w10:wrap type="none"/>
          </v:group>
        </w:pict>
      </w:r>
      <w:bookmarkStart w:name="Introduction and background" w:id="7"/>
      <w:bookmarkEnd w:id="7"/>
      <w:r>
        <w:rPr>
          <w:b w:val="0"/>
        </w:rPr>
      </w:r>
      <w:bookmarkStart w:name="_bookmark2" w:id="8"/>
      <w:bookmarkEnd w:id="8"/>
      <w:r>
        <w:rPr>
          <w:b w:val="0"/>
        </w:rPr>
      </w:r>
      <w:r>
        <w:rPr>
          <w:w w:val="110"/>
        </w:rPr>
        <w:t>CHAPTER</w:t>
      </w:r>
      <w:r>
        <w:rPr>
          <w:spacing w:val="20"/>
          <w:w w:val="110"/>
        </w:rPr>
        <w:t> </w:t>
      </w:r>
      <w:r>
        <w:rPr>
          <w:w w:val="110"/>
          <w:sz w:val="49"/>
        </w:rPr>
        <w:t>1</w:t>
      </w:r>
      <w:r>
        <w:rPr>
          <w:b w:val="0"/>
          <w:sz w:val="49"/>
        </w:rPr>
      </w:r>
    </w:p>
    <w:p>
      <w:pPr>
        <w:spacing w:before="697"/>
        <w:ind w:left="4511" w:right="0" w:firstLine="0"/>
        <w:jc w:val="left"/>
        <w:rPr>
          <w:rFonts w:ascii="Georgia" w:hAnsi="Georgia" w:cs="Georgia" w:eastAsia="Georgia"/>
          <w:sz w:val="34"/>
          <w:szCs w:val="34"/>
        </w:rPr>
      </w:pPr>
      <w:r>
        <w:rPr>
          <w:rFonts w:ascii="Georgia"/>
          <w:b/>
          <w:w w:val="95"/>
          <w:sz w:val="34"/>
        </w:rPr>
        <w:t>Introduction and</w:t>
      </w:r>
      <w:r>
        <w:rPr>
          <w:rFonts w:ascii="Georgia"/>
          <w:b/>
          <w:spacing w:val="43"/>
          <w:w w:val="95"/>
          <w:sz w:val="34"/>
        </w:rPr>
        <w:t> </w:t>
      </w:r>
      <w:r>
        <w:rPr>
          <w:rFonts w:ascii="Georgia"/>
          <w:b/>
          <w:w w:val="95"/>
          <w:sz w:val="34"/>
        </w:rPr>
        <w:t>background</w:t>
      </w:r>
      <w:r>
        <w:rPr>
          <w:rFonts w:ascii="Georgia"/>
          <w:sz w:val="34"/>
        </w:rPr>
      </w: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4"/>
        <w:rPr>
          <w:rFonts w:ascii="Georgia" w:hAnsi="Georgia" w:cs="Georgia" w:eastAsia="Georgia"/>
          <w:b/>
          <w:bCs/>
          <w:sz w:val="12"/>
          <w:szCs w:val="12"/>
        </w:rPr>
      </w:pPr>
    </w:p>
    <w:p>
      <w:pPr>
        <w:spacing w:line="20" w:lineRule="exact"/>
        <w:ind w:left="133" w:right="0" w:firstLine="0"/>
        <w:rPr>
          <w:rFonts w:ascii="Georgia" w:hAnsi="Georgia" w:cs="Georgia" w:eastAsia="Georgia"/>
          <w:sz w:val="2"/>
          <w:szCs w:val="2"/>
        </w:rPr>
      </w:pPr>
      <w:r>
        <w:rPr>
          <w:rFonts w:ascii="Georgia" w:hAnsi="Georgia" w:cs="Georgia" w:eastAsia="Georgia"/>
          <w:sz w:val="2"/>
          <w:szCs w:val="2"/>
        </w:rPr>
        <w:pict>
          <v:group style="width:468.15pt;height:.4pt;mso-position-horizontal-relative:char;mso-position-vertical-relative:line" coordorigin="0,0" coordsize="9363,8">
            <v:group style="position:absolute;left:4;top:4;width:9355;height:2" coordorigin="4,4" coordsize="9355,2">
              <v:shape style="position:absolute;left:4;top:4;width:9355;height:2" coordorigin="4,4" coordsize="9355,0" path="m4,4l9358,4e" filled="false" stroked="true" strokeweight=".398pt" strokecolor="#000000">
                <v:path arrowok="t"/>
              </v:shape>
            </v:group>
          </v:group>
        </w:pict>
      </w:r>
      <w:r>
        <w:rPr>
          <w:rFonts w:ascii="Georgia" w:hAnsi="Georgia" w:cs="Georgia" w:eastAsia="Georgia"/>
          <w:sz w:val="2"/>
          <w:szCs w:val="2"/>
        </w:rPr>
      </w:r>
    </w:p>
    <w:p>
      <w:pPr>
        <w:spacing w:before="167"/>
        <w:ind w:left="104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/>
          <w:sz w:val="24"/>
          <w:szCs w:val="24"/>
        </w:rPr>
        <w:t>‘</w:t>
      </w:r>
      <w:r>
        <w:rPr>
          <w:rFonts w:ascii="Arial" w:hAnsi="Arial" w:cs="Arial" w:eastAsia="Arial"/>
          <w:i/>
          <w:sz w:val="24"/>
          <w:szCs w:val="24"/>
        </w:rPr>
        <w:t>Quote.</w:t>
      </w:r>
      <w:r>
        <w:rPr>
          <w:rFonts w:ascii="Times New Roman" w:hAnsi="Times New Roman" w:cs="Times New Roman" w:eastAsia="Times New Roman"/>
          <w:sz w:val="24"/>
          <w:szCs w:val="24"/>
        </w:rPr>
        <w:t>’ -</w:t>
      </w:r>
      <w:r>
        <w:rPr>
          <w:rFonts w:ascii="Times New Roman" w:hAnsi="Times New Roman" w:cs="Times New Roman" w:eastAsia="Times New Roman"/>
          <w:spacing w:val="8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Somebody</w:t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headerReference w:type="default" r:id="rId20"/>
          <w:footerReference w:type="default" r:id="rId21"/>
          <w:pgSz w:w="11910" w:h="16840"/>
          <w:pgMar w:header="0" w:footer="0" w:top="1340" w:bottom="280" w:left="1280" w:right="10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2"/>
        <w:numPr>
          <w:ilvl w:val="1"/>
          <w:numId w:val="12"/>
        </w:numPr>
        <w:tabs>
          <w:tab w:pos="1000" w:val="left" w:leader="none"/>
        </w:tabs>
        <w:spacing w:line="240" w:lineRule="auto" w:before="46" w:after="0"/>
        <w:ind w:left="999" w:right="0" w:hanging="882"/>
        <w:jc w:val="both"/>
        <w:rPr>
          <w:b w:val="0"/>
          <w:bCs w:val="0"/>
        </w:rPr>
      </w:pPr>
      <w:bookmarkStart w:name="Preamble" w:id="9"/>
      <w:bookmarkEnd w:id="9"/>
      <w:r>
        <w:rPr>
          <w:b w:val="0"/>
        </w:rPr>
      </w:r>
      <w:bookmarkStart w:name="_bookmark3" w:id="10"/>
      <w:bookmarkEnd w:id="10"/>
      <w:r>
        <w:rPr>
          <w:b w:val="0"/>
        </w:rPr>
      </w:r>
      <w:bookmarkStart w:name="_bookmark3" w:id="11"/>
      <w:bookmarkEnd w:id="11"/>
      <w:r>
        <w:rPr/>
        <w:t>Preamble</w:t>
      </w:r>
      <w:r>
        <w:rPr>
          <w:b w:val="0"/>
        </w:rPr>
      </w:r>
    </w:p>
    <w:p>
      <w:pPr>
        <w:pStyle w:val="BodyText"/>
        <w:spacing w:line="352" w:lineRule="auto" w:before="158"/>
        <w:ind w:left="111" w:right="207" w:hanging="3"/>
        <w:jc w:val="both"/>
      </w:pPr>
      <w:r>
        <w:rPr>
          <w:w w:val="105"/>
        </w:rPr>
        <w:t>This chapter firstly discusses background regarding deep level mining in South Africa.</w:t>
      </w:r>
      <w:r>
        <w:rPr>
          <w:spacing w:val="20"/>
          <w:w w:val="105"/>
        </w:rPr>
        <w:t> </w:t>
      </w:r>
      <w:r>
        <w:rPr>
          <w:w w:val="105"/>
        </w:rPr>
        <w:t>Next,</w:t>
      </w:r>
      <w:r>
        <w:rPr>
          <w:w w:val="104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need</w:t>
      </w:r>
      <w:r>
        <w:rPr>
          <w:spacing w:val="23"/>
          <w:w w:val="105"/>
        </w:rPr>
        <w:t> </w:t>
      </w:r>
      <w:r>
        <w:rPr>
          <w:w w:val="105"/>
        </w:rPr>
        <w:t>to</w:t>
      </w:r>
      <w:r>
        <w:rPr>
          <w:spacing w:val="23"/>
          <w:w w:val="105"/>
        </w:rPr>
        <w:t> </w:t>
      </w:r>
      <w:r>
        <w:rPr>
          <w:w w:val="105"/>
        </w:rPr>
        <w:t>reduce</w:t>
      </w:r>
      <w:r>
        <w:rPr>
          <w:spacing w:val="23"/>
          <w:w w:val="105"/>
        </w:rPr>
        <w:t> </w:t>
      </w:r>
      <w:r>
        <w:rPr>
          <w:w w:val="105"/>
        </w:rPr>
        <w:t>costs</w:t>
      </w:r>
      <w:r>
        <w:rPr>
          <w:spacing w:val="23"/>
          <w:w w:val="105"/>
        </w:rPr>
        <w:t> </w:t>
      </w:r>
      <w:r>
        <w:rPr>
          <w:w w:val="105"/>
        </w:rPr>
        <w:t>of</w:t>
      </w:r>
      <w:r>
        <w:rPr>
          <w:spacing w:val="23"/>
          <w:w w:val="105"/>
        </w:rPr>
        <w:t> </w:t>
      </w:r>
      <w:r>
        <w:rPr>
          <w:w w:val="105"/>
        </w:rPr>
        <w:t>operation</w:t>
      </w:r>
      <w:r>
        <w:rPr>
          <w:spacing w:val="23"/>
          <w:w w:val="105"/>
        </w:rPr>
        <w:t> </w:t>
      </w:r>
      <w:r>
        <w:rPr>
          <w:w w:val="105"/>
        </w:rPr>
        <w:t>in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mining</w:t>
      </w:r>
      <w:r>
        <w:rPr>
          <w:spacing w:val="23"/>
          <w:w w:val="105"/>
        </w:rPr>
        <w:t> </w:t>
      </w:r>
      <w:r>
        <w:rPr>
          <w:w w:val="105"/>
        </w:rPr>
        <w:t>sector</w:t>
      </w:r>
      <w:r>
        <w:rPr>
          <w:spacing w:val="23"/>
          <w:w w:val="105"/>
        </w:rPr>
        <w:t> </w:t>
      </w:r>
      <w:r>
        <w:rPr>
          <w:w w:val="105"/>
        </w:rPr>
        <w:t>is</w:t>
      </w:r>
      <w:r>
        <w:rPr>
          <w:spacing w:val="23"/>
          <w:w w:val="105"/>
        </w:rPr>
        <w:t> </w:t>
      </w:r>
      <w:r>
        <w:rPr>
          <w:w w:val="105"/>
        </w:rPr>
        <w:t>examined.</w:t>
      </w:r>
      <w:r>
        <w:rPr>
          <w:spacing w:val="55"/>
          <w:w w:val="105"/>
        </w:rPr>
        <w:t> </w:t>
      </w:r>
      <w:r>
        <w:rPr>
          <w:w w:val="105"/>
        </w:rPr>
        <w:t>From</w:t>
      </w:r>
      <w:r>
        <w:rPr>
          <w:spacing w:val="24"/>
          <w:w w:val="105"/>
        </w:rPr>
        <w:t> </w:t>
      </w:r>
      <w:r>
        <w:rPr>
          <w:w w:val="105"/>
        </w:rPr>
        <w:t>this</w:t>
      </w:r>
      <w:r>
        <w:rPr>
          <w:spacing w:val="23"/>
          <w:w w:val="105"/>
        </w:rPr>
        <w:t> </w:t>
      </w:r>
      <w:r>
        <w:rPr>
          <w:w w:val="105"/>
        </w:rPr>
        <w:t>a</w:t>
      </w:r>
      <w:r>
        <w:rPr>
          <w:spacing w:val="23"/>
          <w:w w:val="105"/>
        </w:rPr>
        <w:t> </w:t>
      </w:r>
      <w:r>
        <w:rPr>
          <w:w w:val="105"/>
        </w:rPr>
        <w:t>focus</w:t>
      </w:r>
      <w:r>
        <w:rPr>
          <w:spacing w:val="-60"/>
          <w:w w:val="105"/>
        </w:rPr>
        <w:t> </w:t>
      </w:r>
      <w:r>
        <w:rPr>
          <w:spacing w:val="-60"/>
          <w:w w:val="105"/>
        </w:rPr>
      </w:r>
      <w:r>
        <w:rPr>
          <w:w w:val="105"/>
        </w:rPr>
        <w:t>in reducing energy consumption of compressed air systems is developed. Next,</w:t>
      </w:r>
      <w:r>
        <w:rPr>
          <w:spacing w:val="51"/>
          <w:w w:val="105"/>
        </w:rPr>
        <w:t> </w:t>
      </w:r>
      <w:r>
        <w:rPr>
          <w:w w:val="105"/>
        </w:rPr>
        <w:t>background</w:t>
      </w:r>
      <w:r>
        <w:rPr>
          <w:w w:val="108"/>
        </w:rPr>
        <w:t> </w:t>
      </w:r>
      <w:r>
        <w:rPr>
          <w:w w:val="105"/>
        </w:rPr>
        <w:t>on</w:t>
      </w:r>
      <w:r>
        <w:rPr>
          <w:spacing w:val="20"/>
          <w:w w:val="105"/>
        </w:rPr>
        <w:t> </w:t>
      </w:r>
      <w:r>
        <w:rPr>
          <w:w w:val="105"/>
        </w:rPr>
        <w:t>compressed</w:t>
      </w:r>
      <w:r>
        <w:rPr>
          <w:spacing w:val="19"/>
          <w:w w:val="105"/>
        </w:rPr>
        <w:t> </w:t>
      </w:r>
      <w:r>
        <w:rPr>
          <w:w w:val="105"/>
        </w:rPr>
        <w:t>air</w:t>
      </w:r>
      <w:r>
        <w:rPr>
          <w:spacing w:val="20"/>
          <w:w w:val="105"/>
        </w:rPr>
        <w:t> </w:t>
      </w:r>
      <w:r>
        <w:rPr>
          <w:w w:val="105"/>
        </w:rPr>
        <w:t>operation</w:t>
      </w:r>
      <w:r>
        <w:rPr>
          <w:spacing w:val="21"/>
          <w:w w:val="105"/>
        </w:rPr>
        <w:t> </w:t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w w:val="105"/>
        </w:rPr>
        <w:t>energy</w:t>
      </w:r>
      <w:r>
        <w:rPr>
          <w:spacing w:val="20"/>
          <w:w w:val="105"/>
        </w:rPr>
        <w:t> </w:t>
      </w:r>
      <w:r>
        <w:rPr>
          <w:w w:val="105"/>
        </w:rPr>
        <w:t>interventions</w:t>
      </w:r>
      <w:r>
        <w:rPr>
          <w:spacing w:val="19"/>
          <w:w w:val="105"/>
        </w:rPr>
        <w:t> </w:t>
      </w:r>
      <w:r>
        <w:rPr>
          <w:w w:val="105"/>
        </w:rPr>
        <w:t>are</w:t>
      </w:r>
      <w:r>
        <w:rPr>
          <w:spacing w:val="20"/>
          <w:w w:val="105"/>
        </w:rPr>
        <w:t> </w:t>
      </w:r>
      <w:r>
        <w:rPr>
          <w:w w:val="105"/>
        </w:rPr>
        <w:t>discussed.</w:t>
      </w:r>
      <w:r>
        <w:rPr>
          <w:spacing w:val="47"/>
          <w:w w:val="105"/>
        </w:rPr>
        <w:t> </w:t>
      </w:r>
      <w:r>
        <w:rPr>
          <w:w w:val="105"/>
        </w:rPr>
        <w:t>Simulations</w:t>
      </w:r>
      <w:r>
        <w:rPr>
          <w:spacing w:val="19"/>
          <w:w w:val="105"/>
        </w:rPr>
        <w:t> </w:t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w w:val="105"/>
        </w:rPr>
        <w:t>their</w:t>
      </w:r>
      <w:r>
        <w:rPr>
          <w:spacing w:val="-61"/>
          <w:w w:val="105"/>
        </w:rPr>
        <w:t> </w:t>
      </w:r>
      <w:r>
        <w:rPr>
          <w:spacing w:val="-61"/>
          <w:w w:val="105"/>
        </w:rPr>
      </w:r>
      <w:r>
        <w:rPr>
          <w:w w:val="105"/>
        </w:rPr>
        <w:t>value</w:t>
      </w:r>
      <w:r>
        <w:rPr>
          <w:spacing w:val="30"/>
          <w:w w:val="105"/>
        </w:rPr>
        <w:t> </w:t>
      </w:r>
      <w:r>
        <w:rPr>
          <w:w w:val="105"/>
        </w:rPr>
        <w:t>in</w:t>
      </w:r>
      <w:r>
        <w:rPr>
          <w:spacing w:val="30"/>
          <w:w w:val="105"/>
        </w:rPr>
        <w:t> </w:t>
      </w:r>
      <w:r>
        <w:rPr>
          <w:w w:val="105"/>
        </w:rPr>
        <w:t>industry</w:t>
      </w:r>
      <w:r>
        <w:rPr>
          <w:spacing w:val="30"/>
          <w:w w:val="105"/>
        </w:rPr>
        <w:t> </w:t>
      </w:r>
      <w:r>
        <w:rPr>
          <w:w w:val="105"/>
        </w:rPr>
        <w:t>is</w:t>
      </w:r>
      <w:r>
        <w:rPr>
          <w:spacing w:val="30"/>
          <w:w w:val="105"/>
        </w:rPr>
        <w:t> </w:t>
      </w:r>
      <w:r>
        <w:rPr>
          <w:w w:val="105"/>
        </w:rPr>
        <w:t>discussed</w:t>
      </w:r>
      <w:r>
        <w:rPr>
          <w:spacing w:val="30"/>
          <w:w w:val="105"/>
        </w:rPr>
        <w:t> </w:t>
      </w:r>
      <w:r>
        <w:rPr>
          <w:w w:val="105"/>
        </w:rPr>
        <w:t>leading</w:t>
      </w:r>
      <w:r>
        <w:rPr>
          <w:spacing w:val="30"/>
          <w:w w:val="105"/>
        </w:rPr>
        <w:t> </w:t>
      </w:r>
      <w:r>
        <w:rPr>
          <w:w w:val="105"/>
        </w:rPr>
        <w:t>to</w:t>
      </w:r>
      <w:r>
        <w:rPr>
          <w:spacing w:val="30"/>
          <w:w w:val="105"/>
        </w:rPr>
        <w:t> </w:t>
      </w:r>
      <w:r>
        <w:rPr>
          <w:w w:val="105"/>
        </w:rPr>
        <w:t>a</w:t>
      </w:r>
      <w:r>
        <w:rPr>
          <w:spacing w:val="30"/>
          <w:w w:val="105"/>
        </w:rPr>
        <w:t> </w:t>
      </w:r>
      <w:r>
        <w:rPr>
          <w:w w:val="105"/>
        </w:rPr>
        <w:t>problem</w:t>
      </w:r>
      <w:r>
        <w:rPr>
          <w:spacing w:val="30"/>
          <w:w w:val="105"/>
        </w:rPr>
        <w:t> </w:t>
      </w:r>
      <w:r>
        <w:rPr>
          <w:w w:val="105"/>
        </w:rPr>
        <w:t>statement</w:t>
      </w:r>
      <w:r>
        <w:rPr>
          <w:spacing w:val="31"/>
          <w:w w:val="105"/>
        </w:rPr>
        <w:t> </w:t>
      </w:r>
      <w:r>
        <w:rPr>
          <w:w w:val="105"/>
        </w:rPr>
        <w:t>and</w:t>
      </w:r>
      <w:r>
        <w:rPr>
          <w:spacing w:val="31"/>
          <w:w w:val="105"/>
        </w:rPr>
        <w:t> </w:t>
      </w:r>
      <w:r>
        <w:rPr>
          <w:w w:val="105"/>
        </w:rPr>
        <w:t>objectives</w:t>
      </w:r>
      <w:r>
        <w:rPr>
          <w:spacing w:val="30"/>
          <w:w w:val="105"/>
        </w:rPr>
        <w:t> </w:t>
      </w:r>
      <w:r>
        <w:rPr>
          <w:w w:val="105"/>
        </w:rPr>
        <w:t>of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study.</w:t>
      </w:r>
      <w:r>
        <w:rPr>
          <w:w w:val="110"/>
        </w:rPr>
        <w:t> </w:t>
      </w:r>
      <w:bookmarkStart w:name="Background on deep level mining" w:id="12"/>
      <w:bookmarkEnd w:id="12"/>
      <w:r>
        <w:rPr>
          <w:w w:val="110"/>
        </w:rPr>
      </w:r>
      <w:bookmarkStart w:name="_bookmark4" w:id="13"/>
      <w:bookmarkEnd w:id="13"/>
      <w:r>
        <w:rPr>
          <w:w w:val="105"/>
        </w:rPr>
        <w:t>Finally,</w:t>
      </w:r>
      <w:r>
        <w:rPr>
          <w:w w:val="105"/>
        </w:rPr>
        <w:t> an overview for the dissertation is </w:t>
      </w:r>
      <w:r>
        <w:rPr>
          <w:spacing w:val="22"/>
          <w:w w:val="105"/>
        </w:rPr>
        <w:t> </w:t>
      </w:r>
      <w:r>
        <w:rPr>
          <w:w w:val="105"/>
        </w:rPr>
        <w:t>provided.</w:t>
      </w:r>
      <w:r>
        <w:rPr/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2"/>
        <w:numPr>
          <w:ilvl w:val="1"/>
          <w:numId w:val="12"/>
        </w:numPr>
        <w:tabs>
          <w:tab w:pos="1000" w:val="left" w:leader="none"/>
        </w:tabs>
        <w:spacing w:line="240" w:lineRule="auto" w:before="0" w:after="0"/>
        <w:ind w:left="999" w:right="0" w:hanging="882"/>
        <w:jc w:val="both"/>
        <w:rPr>
          <w:b w:val="0"/>
          <w:bCs w:val="0"/>
        </w:rPr>
      </w:pPr>
      <w:r>
        <w:rPr/>
        <w:t>Background on deep level</w:t>
      </w:r>
      <w:r>
        <w:rPr>
          <w:spacing w:val="32"/>
        </w:rPr>
        <w:t> </w:t>
      </w:r>
      <w:r>
        <w:rPr/>
        <w:t>mining</w:t>
      </w:r>
      <w:r>
        <w:rPr>
          <w:b w:val="0"/>
        </w:rPr>
      </w:r>
    </w:p>
    <w:p>
      <w:pPr>
        <w:pStyle w:val="Heading3"/>
        <w:numPr>
          <w:ilvl w:val="2"/>
          <w:numId w:val="12"/>
        </w:numPr>
        <w:tabs>
          <w:tab w:pos="1104" w:val="left" w:leader="none"/>
        </w:tabs>
        <w:spacing w:line="240" w:lineRule="auto" w:before="276" w:after="0"/>
        <w:ind w:left="1103" w:right="0" w:hanging="986"/>
        <w:jc w:val="both"/>
        <w:rPr>
          <w:b w:val="0"/>
          <w:bCs w:val="0"/>
        </w:rPr>
      </w:pPr>
      <w:r>
        <w:rPr/>
        <w:t>Mining</w:t>
      </w:r>
      <w:r>
        <w:rPr>
          <w:spacing w:val="34"/>
        </w:rPr>
        <w:t> </w:t>
      </w:r>
      <w:r>
        <w:rPr/>
        <w:t>profitability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right="251" w:hanging="9"/>
        <w:jc w:val="both"/>
      </w:pPr>
      <w:r>
        <w:rPr>
          <w:w w:val="105"/>
        </w:rPr>
        <w:t>Various</w:t>
      </w:r>
      <w:r>
        <w:rPr>
          <w:spacing w:val="53"/>
          <w:w w:val="105"/>
        </w:rPr>
        <w:t> </w:t>
      </w:r>
      <w:r>
        <w:rPr>
          <w:w w:val="105"/>
        </w:rPr>
        <w:t>technical,</w:t>
      </w:r>
      <w:r>
        <w:rPr>
          <w:spacing w:val="61"/>
          <w:w w:val="105"/>
        </w:rPr>
        <w:t> </w:t>
      </w:r>
      <w:r>
        <w:rPr>
          <w:w w:val="105"/>
        </w:rPr>
        <w:t>economic,</w:t>
      </w:r>
      <w:r>
        <w:rPr>
          <w:spacing w:val="62"/>
          <w:w w:val="105"/>
        </w:rPr>
        <w:t> </w:t>
      </w:r>
      <w:r>
        <w:rPr>
          <w:w w:val="105"/>
        </w:rPr>
        <w:t>social</w:t>
      </w:r>
      <w:r>
        <w:rPr>
          <w:spacing w:val="53"/>
          <w:w w:val="105"/>
        </w:rPr>
        <w:t> </w:t>
      </w:r>
      <w:r>
        <w:rPr>
          <w:w w:val="105"/>
        </w:rPr>
        <w:t>and</w:t>
      </w:r>
      <w:r>
        <w:rPr>
          <w:spacing w:val="52"/>
          <w:w w:val="105"/>
        </w:rPr>
        <w:t> </w:t>
      </w:r>
      <w:r>
        <w:rPr>
          <w:w w:val="105"/>
        </w:rPr>
        <w:t>operational</w:t>
      </w:r>
      <w:r>
        <w:rPr>
          <w:spacing w:val="53"/>
          <w:w w:val="105"/>
        </w:rPr>
        <w:t> </w:t>
      </w:r>
      <w:r>
        <w:rPr>
          <w:w w:val="105"/>
        </w:rPr>
        <w:t>challenges</w:t>
      </w:r>
      <w:r>
        <w:rPr>
          <w:spacing w:val="52"/>
          <w:w w:val="105"/>
        </w:rPr>
        <w:t> </w:t>
      </w:r>
      <w:r>
        <w:rPr>
          <w:w w:val="105"/>
        </w:rPr>
        <w:t>are</w:t>
      </w:r>
      <w:r>
        <w:rPr>
          <w:spacing w:val="52"/>
          <w:w w:val="105"/>
        </w:rPr>
        <w:t> </w:t>
      </w:r>
      <w:r>
        <w:rPr>
          <w:w w:val="105"/>
        </w:rPr>
        <w:t>posing</w:t>
      </w:r>
      <w:r>
        <w:rPr>
          <w:spacing w:val="52"/>
          <w:w w:val="105"/>
        </w:rPr>
        <w:t> </w:t>
      </w:r>
      <w:r>
        <w:rPr>
          <w:w w:val="105"/>
        </w:rPr>
        <w:t>a</w:t>
      </w:r>
      <w:r>
        <w:rPr>
          <w:spacing w:val="52"/>
          <w:w w:val="105"/>
        </w:rPr>
        <w:t> </w:t>
      </w:r>
      <w:r>
        <w:rPr>
          <w:w w:val="105"/>
        </w:rPr>
        <w:t>risk</w:t>
      </w:r>
      <w:r>
        <w:rPr>
          <w:spacing w:val="52"/>
          <w:w w:val="105"/>
        </w:rPr>
        <w:t> </w:t>
      </w:r>
      <w:r>
        <w:rPr>
          <w:w w:val="105"/>
        </w:rPr>
        <w:t>to</w:t>
      </w:r>
      <w:r>
        <w:rPr>
          <w:spacing w:val="52"/>
          <w:w w:val="105"/>
        </w:rPr>
        <w:t> </w:t>
      </w:r>
      <w:r>
        <w:rPr>
          <w:w w:val="105"/>
        </w:rPr>
        <w:t>the</w:t>
      </w:r>
      <w:r>
        <w:rPr>
          <w:w w:val="112"/>
        </w:rPr>
        <w:t> </w:t>
      </w:r>
      <w:r>
        <w:rPr>
          <w:w w:val="105"/>
        </w:rPr>
        <w:t>profitability of the South African mining sector. One of the challenges the sector faces is</w:t>
      </w:r>
      <w:r>
        <w:rPr>
          <w:spacing w:val="36"/>
          <w:w w:val="105"/>
        </w:rPr>
        <w:t> </w:t>
      </w:r>
      <w:r>
        <w:rPr>
          <w:w w:val="105"/>
        </w:rPr>
        <w:t>a</w:t>
      </w:r>
      <w:r>
        <w:rPr>
          <w:w w:val="110"/>
        </w:rPr>
        <w:t> </w:t>
      </w:r>
      <w:r>
        <w:rPr>
          <w:w w:val="105"/>
        </w:rPr>
        <w:t>rise in the cost of operation</w:t>
      </w:r>
      <w:r>
        <w:rPr>
          <w:spacing w:val="32"/>
          <w:w w:val="105"/>
        </w:rPr>
        <w:t> </w:t>
      </w:r>
      <w:hyperlink w:history="true" w:anchor="_bookmark90">
        <w:r>
          <w:rPr>
            <w:w w:val="105"/>
          </w:rPr>
          <w:t>[2].</w:t>
        </w:r>
        <w:r>
          <w:rPr/>
        </w:r>
      </w:hyperlink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251" w:hanging="9"/>
        <w:jc w:val="both"/>
      </w:pPr>
      <w:r>
        <w:rPr/>
        <w:pict>
          <v:group style="position:absolute;margin-left:70.667pt;margin-top:68.588127pt;width:475.2pt;height:208.4pt;mso-position-horizontal-relative:page;mso-position-vertical-relative:paragraph;z-index:-427384" coordorigin="1413,1372" coordsize="9504,4168">
            <v:group style="position:absolute;left:1417;top:1376;width:9496;height:2" coordorigin="1417,1376" coordsize="9496,2">
              <v:shape style="position:absolute;left:1417;top:1376;width:9496;height:2" coordorigin="1417,1376" coordsize="9496,0" path="m1417,1376l10913,1376e" filled="false" stroked="true" strokeweight=".398pt" strokecolor="#000000">
                <v:path arrowok="t"/>
              </v:shape>
            </v:group>
            <v:group style="position:absolute;left:1421;top:1376;width:2;height:4160" coordorigin="1421,1376" coordsize="2,4160">
              <v:shape style="position:absolute;left:1421;top:1376;width:2;height:4160" coordorigin="1421,1376" coordsize="0,4160" path="m1421,5535l1421,1376e" filled="false" stroked="true" strokeweight=".398pt" strokecolor="#000000">
                <v:path arrowok="t"/>
              </v:shape>
            </v:group>
            <v:group style="position:absolute;left:10909;top:1376;width:2;height:4160" coordorigin="10909,1376" coordsize="2,4160">
              <v:shape style="position:absolute;left:10909;top:1376;width:2;height:4160" coordorigin="10909,1376" coordsize="0,4160" path="m10909,5535l10909,1376e" filled="false" stroked="true" strokeweight=".398pt" strokecolor="#000000">
                <v:path arrowok="t"/>
              </v:shape>
            </v:group>
            <v:group style="position:absolute;left:1417;top:5535;width:9496;height:2" coordorigin="1417,5535" coordsize="9496,2">
              <v:shape style="position:absolute;left:1417;top:5535;width:9496;height:2" coordorigin="1417,5535" coordsize="9496,0" path="m1417,5535l10913,5535e" filled="false" stroked="true" strokeweight=".398pt" strokecolor="#000000">
                <v:path arrowok="t"/>
              </v:shape>
              <v:shape style="position:absolute;left:1933;top:1583;width:235;height:3083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79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35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80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30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79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79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80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79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80"/>
                        <w:ind w:left="116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79"/>
                        <w:ind w:left="116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472;top:4646;width:469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2008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75.984558pt;margin-top:128.258804pt;width:14pt;height:56.1pt;mso-position-horizontal-relative:page;mso-position-vertical-relative:paragraph;z-index:1792" type="#_x0000_t20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51" w:lineRule="exact"/>
                    <w:ind w:left="20" w:right="0"/>
                    <w:jc w:val="left"/>
                  </w:pPr>
                  <w:r>
                    <w:rPr>
                      <w:w w:val="97"/>
                    </w:rPr>
                    <w:t>%</w:t>
                  </w:r>
                  <w:r>
                    <w:rPr>
                      <w:spacing w:val="18"/>
                    </w:rPr>
                    <w:t> </w:t>
                  </w:r>
                  <w:r>
                    <w:rPr>
                      <w:w w:val="102"/>
                    </w:rPr>
                    <w:t>increase</w:t>
                  </w:r>
                  <w:r>
                    <w:rPr/>
                  </w:r>
                </w:p>
              </w:txbxContent>
            </v:textbox>
            <w10:wrap type="none"/>
          </v:shape>
        </w:pict>
      </w:r>
      <w:r>
        <w:rPr>
          <w:w w:val="105"/>
        </w:rPr>
        <w:t>A</w:t>
      </w:r>
      <w:r>
        <w:rPr>
          <w:spacing w:val="26"/>
          <w:w w:val="105"/>
        </w:rPr>
        <w:t> </w:t>
      </w:r>
      <w:r>
        <w:rPr>
          <w:w w:val="105"/>
        </w:rPr>
        <w:t>considerable</w:t>
      </w:r>
      <w:r>
        <w:rPr>
          <w:spacing w:val="27"/>
          <w:w w:val="105"/>
        </w:rPr>
        <w:t> </w:t>
      </w:r>
      <w:r>
        <w:rPr>
          <w:w w:val="105"/>
        </w:rPr>
        <w:t>factor</w:t>
      </w:r>
      <w:r>
        <w:rPr>
          <w:spacing w:val="26"/>
          <w:w w:val="105"/>
        </w:rPr>
        <w:t> </w:t>
      </w:r>
      <w:r>
        <w:rPr>
          <w:w w:val="105"/>
        </w:rPr>
        <w:t>that</w:t>
      </w:r>
      <w:r>
        <w:rPr>
          <w:spacing w:val="26"/>
          <w:w w:val="105"/>
        </w:rPr>
        <w:t> </w:t>
      </w:r>
      <w:r>
        <w:rPr>
          <w:w w:val="105"/>
        </w:rPr>
        <w:t>is</w:t>
      </w:r>
      <w:r>
        <w:rPr>
          <w:spacing w:val="26"/>
          <w:w w:val="105"/>
        </w:rPr>
        <w:t> </w:t>
      </w:r>
      <w:r>
        <w:rPr>
          <w:w w:val="105"/>
        </w:rPr>
        <w:t>contributing</w:t>
      </w:r>
      <w:r>
        <w:rPr>
          <w:spacing w:val="28"/>
          <w:w w:val="105"/>
        </w:rPr>
        <w:t> </w:t>
      </w:r>
      <w:r>
        <w:rPr>
          <w:w w:val="105"/>
        </w:rPr>
        <w:t>to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rise</w:t>
      </w:r>
      <w:r>
        <w:rPr>
          <w:spacing w:val="26"/>
          <w:w w:val="105"/>
        </w:rPr>
        <w:t> </w:t>
      </w:r>
      <w:r>
        <w:rPr>
          <w:w w:val="105"/>
        </w:rPr>
        <w:t>of</w:t>
      </w:r>
      <w:r>
        <w:rPr>
          <w:spacing w:val="26"/>
          <w:w w:val="105"/>
        </w:rPr>
        <w:t> </w:t>
      </w:r>
      <w:r>
        <w:rPr>
          <w:w w:val="105"/>
        </w:rPr>
        <w:t>operational</w:t>
      </w:r>
      <w:r>
        <w:rPr>
          <w:spacing w:val="26"/>
          <w:w w:val="105"/>
        </w:rPr>
        <w:t> </w:t>
      </w:r>
      <w:r>
        <w:rPr>
          <w:w w:val="105"/>
        </w:rPr>
        <w:t>costs</w:t>
      </w:r>
      <w:r>
        <w:rPr>
          <w:spacing w:val="26"/>
          <w:w w:val="105"/>
        </w:rPr>
        <w:t> </w:t>
      </w:r>
      <w:r>
        <w:rPr>
          <w:w w:val="105"/>
        </w:rPr>
        <w:t>in</w:t>
      </w:r>
      <w:r>
        <w:rPr>
          <w:spacing w:val="26"/>
          <w:w w:val="105"/>
        </w:rPr>
        <w:t> </w:t>
      </w:r>
      <w:r>
        <w:rPr>
          <w:w w:val="105"/>
        </w:rPr>
        <w:t>South</w:t>
      </w:r>
      <w:r>
        <w:rPr>
          <w:spacing w:val="26"/>
          <w:w w:val="105"/>
        </w:rPr>
        <w:t> </w:t>
      </w:r>
      <w:r>
        <w:rPr>
          <w:w w:val="105"/>
        </w:rPr>
        <w:t>African</w:t>
      </w:r>
      <w:r>
        <w:rPr>
          <w:spacing w:val="-60"/>
          <w:w w:val="105"/>
        </w:rPr>
        <w:t> </w:t>
      </w:r>
      <w:r>
        <w:rPr>
          <w:spacing w:val="-60"/>
          <w:w w:val="105"/>
        </w:rPr>
      </w:r>
      <w:r>
        <w:rPr>
          <w:w w:val="105"/>
        </w:rPr>
        <w:t>gold mines has been the increase in electricity costs. As shown in fig.</w:t>
      </w:r>
      <w:r>
        <w:rPr>
          <w:w w:val="105"/>
        </w:rPr>
        <w:t> </w:t>
      </w:r>
      <w:hyperlink w:history="true" w:anchor="_bookmark5">
        <w:r>
          <w:rPr>
            <w:w w:val="105"/>
          </w:rPr>
          <w:t>1.1,</w:t>
        </w:r>
      </w:hyperlink>
      <w:r>
        <w:rPr>
          <w:w w:val="105"/>
        </w:rPr>
        <w:t> the general cost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w w:val="92"/>
        </w:rPr>
        <w:t> </w:t>
      </w:r>
      <w:r>
        <w:rPr>
          <w:w w:val="105"/>
        </w:rPr>
        <w:t>electricity has increased at a rate greater than inflation since 2008</w:t>
      </w:r>
      <w:r>
        <w:rPr>
          <w:w w:val="105"/>
        </w:rPr>
        <w:t>  </w:t>
      </w:r>
      <w:r>
        <w:rPr>
          <w:spacing w:val="19"/>
          <w:w w:val="105"/>
        </w:rPr>
        <w:t> </w:t>
      </w:r>
      <w:hyperlink w:history="true" w:anchor="_bookmark91">
        <w:r>
          <w:rPr>
            <w:w w:val="105"/>
          </w:rPr>
          <w:t>[3].</w:t>
        </w:r>
        <w:r>
          <w:rPr/>
        </w:r>
      </w:hyperlink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8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3715" w:lineRule="exact"/>
        <w:ind w:left="995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73"/>
          <w:sz w:val="20"/>
          <w:szCs w:val="20"/>
        </w:rPr>
        <w:pict>
          <v:group style="width:407.8pt;height:185.8pt;mso-position-horizontal-relative:char;mso-position-vertical-relative:line" coordorigin="0,0" coordsize="8156,3716">
            <v:group style="position:absolute;left:4;top:2847;width:8148;height:2" coordorigin="4,2847" coordsize="8148,2">
              <v:shape style="position:absolute;left:4;top:2847;width:8148;height:2" coordorigin="4,2847" coordsize="8148,0" path="m4,2847l8152,2847e" filled="false" stroked="true" strokeweight=".0625pt" strokecolor="#d6e0c9">
                <v:path arrowok="t"/>
                <v:stroke dashstyle="longDash"/>
              </v:shape>
            </v:group>
            <v:group style="position:absolute;left:4;top:2847;width:63;height:2" coordorigin="4,2847" coordsize="63,2">
              <v:shape style="position:absolute;left:4;top:2847;width:63;height:2" coordorigin="4,2847" coordsize="63,0" path="m4,2847l67,2847e" filled="false" stroked="true" strokeweight=".375pt" strokecolor="#000000">
                <v:path arrowok="t"/>
              </v:shape>
            </v:group>
            <v:group style="position:absolute;left:8051;top:2492;width:101;height:2" coordorigin="8051,2492" coordsize="101,2">
              <v:shape style="position:absolute;left:8051;top:2492;width:101;height:2" coordorigin="8051,2492" coordsize="101,0" path="m8051,2492l8152,2492e" filled="false" stroked="true" strokeweight=".0625pt" strokecolor="#d6e0c9">
                <v:path arrowok="t"/>
                <v:stroke dashstyle="longDash"/>
              </v:shape>
            </v:group>
            <v:group style="position:absolute;left:7236;top:2492;width:203;height:2" coordorigin="7236,2492" coordsize="203,2">
              <v:shape style="position:absolute;left:7236;top:2492;width:203;height:2" coordorigin="7236,2492" coordsize="203,0" path="m7236,2492l7439,2492e" filled="false" stroked="true" strokeweight=".0625pt" strokecolor="#d6e0c9">
                <v:path arrowok="t"/>
                <v:stroke dashstyle="longDash"/>
              </v:shape>
            </v:group>
            <v:group style="position:absolute;left:6422;top:2492;width:202;height:2" coordorigin="6422,2492" coordsize="202,2">
              <v:shape style="position:absolute;left:6422;top:2492;width:202;height:2" coordorigin="6422,2492" coordsize="202,0" path="m6422,2492l6624,2492e" filled="false" stroked="true" strokeweight=".0625pt" strokecolor="#d6e0c9">
                <v:path arrowok="t"/>
                <v:stroke dashstyle="longDash"/>
              </v:shape>
            </v:group>
            <v:group style="position:absolute;left:5607;top:2492;width:202;height:2" coordorigin="5607,2492" coordsize="202,2">
              <v:shape style="position:absolute;left:5607;top:2492;width:202;height:2" coordorigin="5607,2492" coordsize="202,0" path="m5607,2492l5809,2492e" filled="false" stroked="true" strokeweight=".0625pt" strokecolor="#d6e0c9">
                <v:path arrowok="t"/>
                <v:stroke dashstyle="longDash"/>
              </v:shape>
            </v:group>
            <v:group style="position:absolute;left:4792;top:2492;width:203;height:2" coordorigin="4792,2492" coordsize="203,2">
              <v:shape style="position:absolute;left:4792;top:2492;width:203;height:2" coordorigin="4792,2492" coordsize="203,0" path="m4792,2492l4995,2492e" filled="false" stroked="true" strokeweight=".0625pt" strokecolor="#d6e0c9">
                <v:path arrowok="t"/>
                <v:stroke dashstyle="longDash"/>
              </v:shape>
            </v:group>
            <v:group style="position:absolute;left:3977;top:2492;width:203;height:2" coordorigin="3977,2492" coordsize="203,2">
              <v:shape style="position:absolute;left:3977;top:2492;width:203;height:2" coordorigin="3977,2492" coordsize="203,0" path="m3977,2492l4180,2492e" filled="false" stroked="true" strokeweight=".0625pt" strokecolor="#d6e0c9">
                <v:path arrowok="t"/>
                <v:stroke dashstyle="longDash"/>
              </v:shape>
            </v:group>
            <v:group style="position:absolute;left:3162;top:2492;width:203;height:2" coordorigin="3162,2492" coordsize="203,2">
              <v:shape style="position:absolute;left:3162;top:2492;width:203;height:2" coordorigin="3162,2492" coordsize="203,0" path="m3162,2492l3365,2492e" filled="false" stroked="true" strokeweight=".0625pt" strokecolor="#d6e0c9">
                <v:path arrowok="t"/>
                <v:stroke dashstyle="longDash"/>
              </v:shape>
            </v:group>
            <v:group style="position:absolute;left:2348;top:2492;width:202;height:2" coordorigin="2348,2492" coordsize="202,2">
              <v:shape style="position:absolute;left:2348;top:2492;width:202;height:2" coordorigin="2348,2492" coordsize="202,0" path="m2348,2492l2550,2492e" filled="false" stroked="true" strokeweight=".0625pt" strokecolor="#d6e0c9">
                <v:path arrowok="t"/>
                <v:stroke dashstyle="longDash"/>
              </v:shape>
            </v:group>
            <v:group style="position:absolute;left:1533;top:2492;width:202;height:2" coordorigin="1533,2492" coordsize="202,2">
              <v:shape style="position:absolute;left:1533;top:2492;width:202;height:2" coordorigin="1533,2492" coordsize="202,0" path="m1533,2492l1735,2492e" filled="false" stroked="true" strokeweight=".0625pt" strokecolor="#d6e0c9">
                <v:path arrowok="t"/>
                <v:stroke dashstyle="longDash"/>
              </v:shape>
            </v:group>
            <v:group style="position:absolute;left:718;top:2492;width:203;height:2" coordorigin="718,2492" coordsize="203,2">
              <v:shape style="position:absolute;left:718;top:2492;width:203;height:2" coordorigin="718,2492" coordsize="203,0" path="m718,2492l921,2492e" filled="false" stroked="true" strokeweight=".0625pt" strokecolor="#d6e0c9">
                <v:path arrowok="t"/>
                <v:stroke dashstyle="longDash"/>
              </v:shape>
            </v:group>
            <v:group style="position:absolute;left:4;top:2492;width:102;height:2" coordorigin="4,2492" coordsize="102,2">
              <v:shape style="position:absolute;left:4;top:2492;width:102;height:2" coordorigin="4,2492" coordsize="102,0" path="m4,2492l106,2492e" filled="false" stroked="true" strokeweight=".0625pt" strokecolor="#d6e0c9">
                <v:path arrowok="t"/>
                <v:stroke dashstyle="longDash"/>
              </v:shape>
            </v:group>
            <v:group style="position:absolute;left:4;top:2492;width:63;height:2" coordorigin="4,2492" coordsize="63,2">
              <v:shape style="position:absolute;left:4;top:2492;width:63;height:2" coordorigin="4,2492" coordsize="63,0" path="m4,2492l67,2492e" filled="false" stroked="true" strokeweight=".375pt" strokecolor="#000000">
                <v:path arrowok="t"/>
              </v:shape>
            </v:group>
            <v:group style="position:absolute;left:3977;top:2136;width:4175;height:2" coordorigin="3977,2136" coordsize="4175,2">
              <v:shape style="position:absolute;left:3977;top:2136;width:4175;height:2" coordorigin="3977,2136" coordsize="4175,0" path="m3977,2136l8152,2136e" filled="false" stroked="true" strokeweight=".0625pt" strokecolor="#d6e0c9">
                <v:path arrowok="t"/>
                <v:stroke dashstyle="longDash"/>
              </v:shape>
            </v:group>
            <v:group style="position:absolute;left:3977;top:1781;width:4175;height:2" coordorigin="3977,1781" coordsize="4175,2">
              <v:shape style="position:absolute;left:3977;top:1781;width:4175;height:2" coordorigin="3977,1781" coordsize="4175,0" path="m3977,1781l8152,1781e" filled="false" stroked="true" strokeweight=".0625pt" strokecolor="#d6e0c9">
                <v:path arrowok="t"/>
                <v:stroke dashstyle="longDash"/>
              </v:shape>
            </v:group>
            <v:group style="position:absolute;left:3162;top:1425;width:4990;height:2" coordorigin="3162,1425" coordsize="4990,2">
              <v:shape style="position:absolute;left:3162;top:1425;width:4990;height:2" coordorigin="3162,1425" coordsize="4990,0" path="m3162,1425l8152,1425e" filled="false" stroked="true" strokeweight=".0625pt" strokecolor="#d6e0c9">
                <v:path arrowok="t"/>
                <v:stroke dashstyle="longDash"/>
              </v:shape>
            </v:group>
            <v:group style="position:absolute;left:3162;top:1070;width:4990;height:2" coordorigin="3162,1070" coordsize="4990,2">
              <v:shape style="position:absolute;left:3162;top:1070;width:4990;height:2" coordorigin="3162,1070" coordsize="4990,0" path="m3162,1070l8152,1070e" filled="false" stroked="true" strokeweight=".0625pt" strokecolor="#d6e0c9">
                <v:path arrowok="t"/>
                <v:stroke dashstyle="longDash"/>
              </v:shape>
            </v:group>
            <v:group style="position:absolute;left:1533;top:1070;width:1017;height:2" coordorigin="1533,1070" coordsize="1017,2">
              <v:shape style="position:absolute;left:1533;top:1070;width:1017;height:2" coordorigin="1533,1070" coordsize="1017,0" path="m1533,1070l2550,1070e" filled="false" stroked="true" strokeweight=".0625pt" strokecolor="#d6e0c9">
                <v:path arrowok="t"/>
                <v:stroke dashstyle="longDash"/>
              </v:shape>
            </v:group>
            <v:group style="position:absolute;left:1533;top:715;width:6619;height:2" coordorigin="1533,715" coordsize="6619,2">
              <v:shape style="position:absolute;left:1533;top:715;width:6619;height:2" coordorigin="1533,715" coordsize="6619,0" path="m1533,715l8152,715e" filled="false" stroked="true" strokeweight=".0625pt" strokecolor="#d6e0c9">
                <v:path arrowok="t"/>
                <v:stroke dashstyle="longDash"/>
              </v:shape>
            </v:group>
            <v:group style="position:absolute;left:4;top:715;width:917;height:2" coordorigin="4,715" coordsize="917,2">
              <v:shape style="position:absolute;left:4;top:715;width:917;height:2" coordorigin="4,715" coordsize="917,0" path="m4,715l921,715e" filled="false" stroked="true" strokeweight=".0625pt" strokecolor="#d6e0c9">
                <v:path arrowok="t"/>
                <v:stroke dashstyle="longDash"/>
              </v:shape>
            </v:group>
            <v:group style="position:absolute;left:4;top:715;width:63;height:2" coordorigin="4,715" coordsize="63,2">
              <v:shape style="position:absolute;left:4;top:715;width:63;height:2" coordorigin="4,715" coordsize="63,0" path="m4,715l67,715e" filled="false" stroked="true" strokeweight=".375pt" strokecolor="#000000">
                <v:path arrowok="t"/>
              </v:shape>
            </v:group>
            <v:group style="position:absolute;left:4;top:359;width:8148;height:2" coordorigin="4,359" coordsize="8148,2">
              <v:shape style="position:absolute;left:4;top:359;width:8148;height:2" coordorigin="4,359" coordsize="8148,0" path="m4,359l8152,359e" filled="false" stroked="true" strokeweight=".0625pt" strokecolor="#d6e0c9">
                <v:path arrowok="t"/>
                <v:stroke dashstyle="longDash"/>
              </v:shape>
            </v:group>
            <v:group style="position:absolute;left:4;top:359;width:63;height:2" coordorigin="4,359" coordsize="63,2">
              <v:shape style="position:absolute;left:4;top:359;width:63;height:2" coordorigin="4,359" coordsize="63,0" path="m4,359l67,359e" filled="false" stroked="true" strokeweight=".375pt" strokecolor="#000000">
                <v:path arrowok="t"/>
              </v:shape>
            </v:group>
            <v:group style="position:absolute;left:4;top:4;width:8148;height:2" coordorigin="4,4" coordsize="8148,2">
              <v:shape style="position:absolute;left:4;top:4;width:8148;height:2" coordorigin="4,4" coordsize="8148,0" path="m4,4l8152,4e" filled="false" stroked="true" strokeweight=".0625pt" strokecolor="#d6e0c9">
                <v:path arrowok="t"/>
                <v:stroke dashstyle="longDash"/>
              </v:shape>
            </v:group>
            <v:group style="position:absolute;left:4;top:4;width:63;height:2" coordorigin="4,4" coordsize="63,2">
              <v:shape style="position:absolute;left:4;top:4;width:63;height:2" coordorigin="4,4" coordsize="63,0" path="m4,4l67,4e" filled="false" stroked="true" strokeweight=".375pt" strokecolor="#000000">
                <v:path arrowok="t"/>
              </v:shape>
            </v:group>
            <v:group style="position:absolute;left:411;top:4;width:2;height:887" coordorigin="411,4" coordsize="2,887">
              <v:shape style="position:absolute;left:411;top:4;width:2;height:887" coordorigin="411,4" coordsize="0,887" path="m411,4l411,891e" filled="false" stroked="true" strokeweight=".0625pt" strokecolor="#d6e0c9">
                <v:path arrowok="t"/>
                <v:stroke dashstyle="longDash"/>
              </v:shape>
            </v:group>
            <v:group style="position:absolute;left:411;top:4;width:2;height:63" coordorigin="411,4" coordsize="2,63">
              <v:shape style="position:absolute;left:411;top:4;width:2;height:63" coordorigin="411,4" coordsize="0,63" path="m411,4l411,67e" filled="false" stroked="true" strokeweight=".375pt" strokecolor="#000000">
                <v:path arrowok="t"/>
              </v:shape>
            </v:group>
            <v:group style="position:absolute;left:2041;top:4;width:2;height:1079" coordorigin="2041,4" coordsize="2,1079">
              <v:shape style="position:absolute;left:2041;top:4;width:2;height:1079" coordorigin="2041,4" coordsize="0,1079" path="m2041,4l2041,1083e" filled="false" stroked="true" strokeweight=".0625pt" strokecolor="#d6e0c9">
                <v:path arrowok="t"/>
                <v:stroke dashstyle="longDash"/>
              </v:shape>
            </v:group>
            <v:group style="position:absolute;left:2041;top:4;width:2;height:63" coordorigin="2041,4" coordsize="2,63">
              <v:shape style="position:absolute;left:2041;top:4;width:2;height:63" coordorigin="2041,4" coordsize="0,63" path="m2041,4l2041,67e" filled="false" stroked="true" strokeweight=".375pt" strokecolor="#000000">
                <v:path arrowok="t"/>
              </v:shape>
            </v:group>
            <v:group style="position:absolute;left:3671;top:4;width:2;height:1705" coordorigin="3671,4" coordsize="2,1705">
              <v:shape style="position:absolute;left:3671;top:4;width:2;height:1705" coordorigin="3671,4" coordsize="0,1705" path="m3671,4l3671,1709e" filled="false" stroked="true" strokeweight=".0625pt" strokecolor="#d6e0c9">
                <v:path arrowok="t"/>
                <v:stroke dashstyle="longDash"/>
              </v:shape>
            </v:group>
            <v:group style="position:absolute;left:3671;top:4;width:2;height:63" coordorigin="3671,4" coordsize="2,63">
              <v:shape style="position:absolute;left:3671;top:4;width:2;height:63" coordorigin="3671,4" coordsize="0,63" path="m3671,4l3671,67e" filled="false" stroked="true" strokeweight=".375pt" strokecolor="#000000">
                <v:path arrowok="t"/>
              </v:shape>
            </v:group>
            <v:group style="position:absolute;left:5300;top:4;width:2;height:2273" coordorigin="5300,4" coordsize="2,2273">
              <v:shape style="position:absolute;left:5300;top:4;width:2;height:2273" coordorigin="5300,4" coordsize="0,2273" path="m5300,4l5300,2277e" filled="false" stroked="true" strokeweight=".0625pt" strokecolor="#d6e0c9">
                <v:path arrowok="t"/>
                <v:stroke dashstyle="longDash"/>
              </v:shape>
            </v:group>
            <v:group style="position:absolute;left:5300;top:4;width:2;height:63" coordorigin="5300,4" coordsize="2,63">
              <v:shape style="position:absolute;left:5300;top:4;width:2;height:63" coordorigin="5300,4" coordsize="0,63" path="m5300,4l5300,67e" filled="false" stroked="true" strokeweight=".375pt" strokecolor="#000000">
                <v:path arrowok="t"/>
              </v:shape>
            </v:group>
            <v:group style="position:absolute;left:6930;top:4;width:2;height:2273" coordorigin="6930,4" coordsize="2,2273">
              <v:shape style="position:absolute;left:6930;top:4;width:2;height:2273" coordorigin="6930,4" coordsize="0,2273" path="m6930,4l6930,2277e" filled="false" stroked="true" strokeweight=".0625pt" strokecolor="#d6e0c9">
                <v:path arrowok="t"/>
                <v:stroke dashstyle="longDash"/>
              </v:shape>
            </v:group>
            <v:group style="position:absolute;left:6930;top:4;width:2;height:63" coordorigin="6930,4" coordsize="2,63">
              <v:shape style="position:absolute;left:6930;top:4;width:2;height:63" coordorigin="6930,4" coordsize="0,63" path="m6930,4l6930,67e" filled="false" stroked="true" strokeweight=".375pt" strokecolor="#000000">
                <v:path arrowok="t"/>
              </v:shape>
            </v:group>
            <v:group style="position:absolute;left:3162;top:2136;width:203;height:2" coordorigin="3162,2136" coordsize="203,2">
              <v:shape style="position:absolute;left:3162;top:2136;width:203;height:2" coordorigin="3162,2136" coordsize="203,0" path="m3162,2136l3365,2136e" filled="false" stroked="true" strokeweight=".0625pt" strokecolor="#d6e0c9">
                <v:path arrowok="t"/>
                <v:stroke dashstyle="longDash"/>
              </v:shape>
            </v:group>
            <v:group style="position:absolute;left:2348;top:2136;width:202;height:2" coordorigin="2348,2136" coordsize="202,2">
              <v:shape style="position:absolute;left:2348;top:2136;width:202;height:2" coordorigin="2348,2136" coordsize="202,0" path="m2348,2136l2550,2136e" filled="false" stroked="true" strokeweight=".0625pt" strokecolor="#d6e0c9">
                <v:path arrowok="t"/>
                <v:stroke dashstyle="longDash"/>
              </v:shape>
            </v:group>
            <v:group style="position:absolute;left:1533;top:2136;width:202;height:2" coordorigin="1533,2136" coordsize="202,2">
              <v:shape style="position:absolute;left:1533;top:2136;width:202;height:2" coordorigin="1533,2136" coordsize="202,0" path="m1533,2136l1735,2136e" filled="false" stroked="true" strokeweight=".0625pt" strokecolor="#d6e0c9">
                <v:path arrowok="t"/>
                <v:stroke dashstyle="longDash"/>
              </v:shape>
            </v:group>
            <v:group style="position:absolute;left:718;top:2136;width:203;height:2" coordorigin="718,2136" coordsize="203,2">
              <v:shape style="position:absolute;left:718;top:2136;width:203;height:2" coordorigin="718,2136" coordsize="203,0" path="m718,2136l921,2136e" filled="false" stroked="true" strokeweight=".0625pt" strokecolor="#d6e0c9">
                <v:path arrowok="t"/>
                <v:stroke dashstyle="longDash"/>
              </v:shape>
            </v:group>
            <v:group style="position:absolute;left:4;top:2136;width:102;height:2" coordorigin="4,2136" coordsize="102,2">
              <v:shape style="position:absolute;left:4;top:2136;width:102;height:2" coordorigin="4,2136" coordsize="102,0" path="m4,2136l106,2136e" filled="false" stroked="true" strokeweight=".0625pt" strokecolor="#d6e0c9">
                <v:path arrowok="t"/>
                <v:stroke dashstyle="longDash"/>
              </v:shape>
            </v:group>
            <v:group style="position:absolute;left:4;top:2136;width:63;height:2" coordorigin="4,2136" coordsize="63,2">
              <v:shape style="position:absolute;left:4;top:2136;width:63;height:2" coordorigin="4,2136" coordsize="63,0" path="m4,2136l67,2136e" filled="false" stroked="true" strokeweight=".375pt" strokecolor="#000000">
                <v:path arrowok="t"/>
              </v:shape>
            </v:group>
            <v:group style="position:absolute;left:3162;top:1781;width:203;height:2" coordorigin="3162,1781" coordsize="203,2">
              <v:shape style="position:absolute;left:3162;top:1781;width:203;height:2" coordorigin="3162,1781" coordsize="203,0" path="m3162,1781l3365,1781e" filled="false" stroked="true" strokeweight=".0625pt" strokecolor="#d6e0c9">
                <v:path arrowok="t"/>
                <v:stroke dashstyle="longDash"/>
              </v:shape>
            </v:group>
            <v:group style="position:absolute;left:2348;top:1781;width:202;height:2" coordorigin="2348,1781" coordsize="202,2">
              <v:shape style="position:absolute;left:2348;top:1781;width:202;height:2" coordorigin="2348,1781" coordsize="202,0" path="m2348,1781l2550,1781e" filled="false" stroked="true" strokeweight=".0625pt" strokecolor="#d6e0c9">
                <v:path arrowok="t"/>
                <v:stroke dashstyle="longDash"/>
              </v:shape>
            </v:group>
            <v:group style="position:absolute;left:1533;top:1781;width:202;height:2" coordorigin="1533,1781" coordsize="202,2">
              <v:shape style="position:absolute;left:1533;top:1781;width:202;height:2" coordorigin="1533,1781" coordsize="202,0" path="m1533,1781l1735,1781e" filled="false" stroked="true" strokeweight=".0625pt" strokecolor="#d6e0c9">
                <v:path arrowok="t"/>
                <v:stroke dashstyle="longDash"/>
              </v:shape>
            </v:group>
            <v:group style="position:absolute;left:718;top:1781;width:203;height:2" coordorigin="718,1781" coordsize="203,2">
              <v:shape style="position:absolute;left:718;top:1781;width:203;height:2" coordorigin="718,1781" coordsize="203,0" path="m718,1781l921,1781e" filled="false" stroked="true" strokeweight=".0625pt" strokecolor="#d6e0c9">
                <v:path arrowok="t"/>
                <v:stroke dashstyle="longDash"/>
              </v:shape>
            </v:group>
            <v:group style="position:absolute;left:4;top:1781;width:102;height:2" coordorigin="4,1781" coordsize="102,2">
              <v:shape style="position:absolute;left:4;top:1781;width:102;height:2" coordorigin="4,1781" coordsize="102,0" path="m4,1781l106,1781e" filled="false" stroked="true" strokeweight=".0625pt" strokecolor="#d6e0c9">
                <v:path arrowok="t"/>
                <v:stroke dashstyle="longDash"/>
              </v:shape>
            </v:group>
            <v:group style="position:absolute;left:4;top:1781;width:63;height:2" coordorigin="4,1781" coordsize="63,2">
              <v:shape style="position:absolute;left:4;top:1781;width:63;height:2" coordorigin="4,1781" coordsize="63,0" path="m4,1781l67,1781e" filled="false" stroked="true" strokeweight=".375pt" strokecolor="#000000">
                <v:path arrowok="t"/>
              </v:shape>
            </v:group>
            <v:group style="position:absolute;left:2348;top:1425;width:202;height:2" coordorigin="2348,1425" coordsize="202,2">
              <v:shape style="position:absolute;left:2348;top:1425;width:202;height:2" coordorigin="2348,1425" coordsize="202,0" path="m2348,1425l2550,1425e" filled="false" stroked="true" strokeweight=".0625pt" strokecolor="#d6e0c9">
                <v:path arrowok="t"/>
                <v:stroke dashstyle="longDash"/>
              </v:shape>
            </v:group>
            <v:group style="position:absolute;left:1533;top:1425;width:202;height:2" coordorigin="1533,1425" coordsize="202,2">
              <v:shape style="position:absolute;left:1533;top:1425;width:202;height:2" coordorigin="1533,1425" coordsize="202,0" path="m1533,1425l1735,1425e" filled="false" stroked="true" strokeweight=".0625pt" strokecolor="#d6e0c9">
                <v:path arrowok="t"/>
                <v:stroke dashstyle="longDash"/>
              </v:shape>
            </v:group>
            <v:group style="position:absolute;left:718;top:1425;width:203;height:2" coordorigin="718,1425" coordsize="203,2">
              <v:shape style="position:absolute;left:718;top:1425;width:203;height:2" coordorigin="718,1425" coordsize="203,0" path="m718,1425l921,1425e" filled="false" stroked="true" strokeweight=".0625pt" strokecolor="#d6e0c9">
                <v:path arrowok="t"/>
                <v:stroke dashstyle="longDash"/>
              </v:shape>
            </v:group>
            <v:group style="position:absolute;left:4;top:1425;width:102;height:2" coordorigin="4,1425" coordsize="102,2">
              <v:shape style="position:absolute;left:4;top:1425;width:102;height:2" coordorigin="4,1425" coordsize="102,0" path="m4,1425l106,1425e" filled="false" stroked="true" strokeweight=".0625pt" strokecolor="#d6e0c9">
                <v:path arrowok="t"/>
                <v:stroke dashstyle="longDash"/>
              </v:shape>
            </v:group>
            <v:group style="position:absolute;left:4;top:1425;width:63;height:2" coordorigin="4,1425" coordsize="63,2">
              <v:shape style="position:absolute;left:4;top:1425;width:63;height:2" coordorigin="4,1425" coordsize="63,0" path="m4,1425l67,1425e" filled="false" stroked="true" strokeweight=".375pt" strokecolor="#000000">
                <v:path arrowok="t"/>
              </v:shape>
            </v:group>
            <v:group style="position:absolute;left:718;top:1070;width:203;height:2" coordorigin="718,1070" coordsize="203,2">
              <v:shape style="position:absolute;left:718;top:1070;width:203;height:2" coordorigin="718,1070" coordsize="203,0" path="m718,1070l921,1070e" filled="false" stroked="true" strokeweight=".0625pt" strokecolor="#d6e0c9">
                <v:path arrowok="t"/>
                <v:stroke dashstyle="longDash"/>
              </v:shape>
            </v:group>
            <v:group style="position:absolute;left:4;top:1070;width:102;height:2" coordorigin="4,1070" coordsize="102,2">
              <v:shape style="position:absolute;left:4;top:1070;width:102;height:2" coordorigin="4,1070" coordsize="102,0" path="m4,1070l106,1070e" filled="false" stroked="true" strokeweight=".0625pt" strokecolor="#d6e0c9">
                <v:path arrowok="t"/>
                <v:stroke dashstyle="longDash"/>
              </v:shape>
            </v:group>
            <v:group style="position:absolute;left:4;top:1070;width:63;height:2" coordorigin="4,1070" coordsize="63,2">
              <v:shape style="position:absolute;left:4;top:1070;width:63;height:2" coordorigin="4,1070" coordsize="63,0" path="m4,1070l67,1070e" filled="false" stroked="true" strokeweight=".375pt" strokecolor="#000000">
                <v:path arrowok="t"/>
              </v:shape>
            </v:group>
            <v:group style="position:absolute;left:4;top:4;width:8148;height:2843" coordorigin="4,4" coordsize="8148,2843">
              <v:shape style="position:absolute;left:4;top:4;width:8148;height:2843" coordorigin="4,4" coordsize="8148,2843" path="m4,2847l8152,2847,8152,4,4,4,4,2847xe" filled="false" stroked="true" strokeweight=".375pt" strokecolor="#000000">
                <v:path arrowok="t"/>
              </v:shape>
            </v:group>
            <v:group style="position:absolute;left:106;top:891;width:612;height:1956" coordorigin="106,891" coordsize="612,1956">
              <v:shape style="position:absolute;left:106;top:891;width:612;height:1956" coordorigin="106,891" coordsize="612,1956" path="m106,2847l718,2847,718,891,106,891,106,2847xe" filled="true" fillcolor="#7296e5" stroked="false">
                <v:path arrowok="t"/>
                <v:fill type="solid"/>
              </v:shape>
            </v:group>
            <v:group style="position:absolute;left:106;top:892;width:611;height:1955" coordorigin="106,892" coordsize="611,1955">
              <v:shape style="position:absolute;left:106;top:892;width:611;height:1955" coordorigin="106,892" coordsize="611,1955" path="m106,2847l717,2847,717,892,106,892,106,2847xe" filled="false" stroked="true" strokeweight=".5pt" strokecolor="#7296e5">
                <v:path arrowok="t"/>
              </v:shape>
            </v:group>
            <v:group style="position:absolute;left:921;top:621;width:612;height:2226" coordorigin="921,621" coordsize="612,2226">
              <v:shape style="position:absolute;left:921;top:621;width:612;height:2226" coordorigin="921,621" coordsize="612,2226" path="m921,2847l1533,2847,1533,621,921,621,921,2847xe" filled="true" fillcolor="#7296e5" stroked="false">
                <v:path arrowok="t"/>
                <v:fill type="solid"/>
              </v:shape>
            </v:group>
            <v:group style="position:absolute;left:921;top:622;width:611;height:2225" coordorigin="921,622" coordsize="611,2225">
              <v:shape style="position:absolute;left:921;top:622;width:611;height:2225" coordorigin="921,622" coordsize="611,2225" path="m921,2847l1532,2847,1532,622,921,622,921,2847xe" filled="false" stroked="true" strokeweight=".5pt" strokecolor="#7296e5">
                <v:path arrowok="t"/>
              </v:shape>
            </v:group>
            <v:group style="position:absolute;left:1735;top:1083;width:613;height:1764" coordorigin="1735,1083" coordsize="613,1764">
              <v:shape style="position:absolute;left:1735;top:1083;width:613;height:1764" coordorigin="1735,1083" coordsize="613,1764" path="m1735,2847l2348,2847,2348,1083,1735,1083,1735,2847xe" filled="true" fillcolor="#7296e5" stroked="false">
                <v:path arrowok="t"/>
                <v:fill type="solid"/>
              </v:shape>
            </v:group>
            <v:group style="position:absolute;left:1735;top:1084;width:612;height:1763" coordorigin="1735,1084" coordsize="612,1763">
              <v:shape style="position:absolute;left:1735;top:1084;width:612;height:1763" coordorigin="1735,1084" coordsize="612,1763" path="m1735,2847l2347,2847,2347,1084,1735,1084,1735,2847xe" filled="false" stroked="true" strokeweight=".5pt" strokecolor="#7296e5">
                <v:path arrowok="t"/>
              </v:shape>
            </v:group>
            <v:group style="position:absolute;left:2550;top:1012;width:612;height:1835" coordorigin="2550,1012" coordsize="612,1835">
              <v:shape style="position:absolute;left:2550;top:1012;width:612;height:1835" coordorigin="2550,1012" coordsize="612,1835" path="m2550,2847l3162,2847,3162,1012,2550,1012,2550,2847xe" filled="true" fillcolor="#7296e5" stroked="false">
                <v:path arrowok="t"/>
                <v:fill type="solid"/>
              </v:shape>
            </v:group>
            <v:group style="position:absolute;left:2550;top:1013;width:611;height:1834" coordorigin="2550,1013" coordsize="611,1834">
              <v:shape style="position:absolute;left:2550;top:1013;width:611;height:1834" coordorigin="2550,1013" coordsize="611,1834" path="m2550,2847l3161,2847,3161,1013,2550,1013,2550,2847xe" filled="false" stroked="true" strokeweight=".5pt" strokecolor="#7296e5">
                <v:path arrowok="t"/>
              </v:shape>
            </v:group>
            <v:group style="position:absolute;left:3365;top:1709;width:612;height:1138" coordorigin="3365,1709" coordsize="612,1138">
              <v:shape style="position:absolute;left:3365;top:1709;width:612;height:1138" coordorigin="3365,1709" coordsize="612,1138" path="m3365,2847l3977,2847,3977,1709,3365,1709,3365,2847xe" filled="true" fillcolor="#7296e5" stroked="false">
                <v:path arrowok="t"/>
                <v:fill type="solid"/>
              </v:shape>
            </v:group>
            <v:group style="position:absolute;left:3365;top:1710;width:611;height:1137" coordorigin="3365,1710" coordsize="611,1137">
              <v:shape style="position:absolute;left:3365;top:1710;width:611;height:1137" coordorigin="3365,1710" coordsize="611,1137" path="m3365,2847l3976,2847,3976,1710,3365,1710,3365,2847xe" filled="false" stroked="true" strokeweight=".5pt" strokecolor="#7296e5">
                <v:path arrowok="t"/>
              </v:shape>
            </v:group>
            <v:group style="position:absolute;left:4180;top:2277;width:612;height:570" coordorigin="4180,2277" coordsize="612,570">
              <v:shape style="position:absolute;left:4180;top:2277;width:612;height:570" coordorigin="4180,2277" coordsize="612,570" path="m4180,2847l4792,2847,4792,2277,4180,2277,4180,2847xe" filled="true" fillcolor="#7296e5" stroked="false">
                <v:path arrowok="t"/>
                <v:fill type="solid"/>
              </v:shape>
            </v:group>
            <v:group style="position:absolute;left:4180;top:2278;width:611;height:569" coordorigin="4180,2278" coordsize="611,569">
              <v:shape style="position:absolute;left:4180;top:2278;width:611;height:569" coordorigin="4180,2278" coordsize="611,569" path="m4180,2847l4791,2847,4791,2278,4180,2278,4180,2847xe" filled="false" stroked="true" strokeweight=".5pt" strokecolor="#7296e5">
                <v:path arrowok="t"/>
              </v:shape>
            </v:group>
            <v:group style="position:absolute;left:4995;top:2277;width:612;height:570" coordorigin="4995,2277" coordsize="612,570">
              <v:shape style="position:absolute;left:4995;top:2277;width:612;height:570" coordorigin="4995,2277" coordsize="612,570" path="m4995,2847l5607,2847,5607,2277,4995,2277,4995,2847xe" filled="true" fillcolor="#7296e5" stroked="false">
                <v:path arrowok="t"/>
                <v:fill type="solid"/>
              </v:shape>
            </v:group>
            <v:group style="position:absolute;left:4995;top:2278;width:611;height:569" coordorigin="4995,2278" coordsize="611,569">
              <v:shape style="position:absolute;left:4995;top:2278;width:611;height:569" coordorigin="4995,2278" coordsize="611,569" path="m4995,2847l5606,2847,5606,2278,4995,2278,4995,2847xe" filled="false" stroked="true" strokeweight=".5pt" strokecolor="#7296e5">
                <v:path arrowok="t"/>
              </v:shape>
            </v:group>
            <v:group style="position:absolute;left:5809;top:2277;width:613;height:570" coordorigin="5809,2277" coordsize="613,570">
              <v:shape style="position:absolute;left:5809;top:2277;width:613;height:570" coordorigin="5809,2277" coordsize="613,570" path="m5809,2847l6422,2847,6422,2277,5809,2277,5809,2847xe" filled="true" fillcolor="#7296e5" stroked="false">
                <v:path arrowok="t"/>
                <v:fill type="solid"/>
              </v:shape>
            </v:group>
            <v:group style="position:absolute;left:5809;top:2278;width:612;height:569" coordorigin="5809,2278" coordsize="612,569">
              <v:shape style="position:absolute;left:5809;top:2278;width:612;height:569" coordorigin="5809,2278" coordsize="612,569" path="m5809,2847l6421,2847,6421,2278,5809,2278,5809,2847xe" filled="false" stroked="true" strokeweight=".5pt" strokecolor="#7296e5">
                <v:path arrowok="t"/>
              </v:shape>
            </v:group>
            <v:group style="position:absolute;left:6624;top:2277;width:612;height:570" coordorigin="6624,2277" coordsize="612,570">
              <v:shape style="position:absolute;left:6624;top:2277;width:612;height:570" coordorigin="6624,2277" coordsize="612,570" path="m6624,2847l7236,2847,7236,2277,6624,2277,6624,2847xe" filled="true" fillcolor="#7296e5" stroked="false">
                <v:path arrowok="t"/>
                <v:fill type="solid"/>
              </v:shape>
            </v:group>
            <v:group style="position:absolute;left:6624;top:2278;width:611;height:569" coordorigin="6624,2278" coordsize="611,569">
              <v:shape style="position:absolute;left:6624;top:2278;width:611;height:569" coordorigin="6624,2278" coordsize="611,569" path="m6624,2847l7235,2847,7235,2278,6624,2278,6624,2847xe" filled="false" stroked="true" strokeweight=".5pt" strokecolor="#7296e5">
                <v:path arrowok="t"/>
              </v:shape>
            </v:group>
            <v:group style="position:absolute;left:7439;top:2277;width:612;height:570" coordorigin="7439,2277" coordsize="612,570">
              <v:shape style="position:absolute;left:7439;top:2277;width:612;height:570" coordorigin="7439,2277" coordsize="612,570" path="m7439,2847l8051,2847,8051,2277,7439,2277,7439,2847xe" filled="true" fillcolor="#7296e5" stroked="false">
                <v:path arrowok="t"/>
                <v:fill type="solid"/>
              </v:shape>
            </v:group>
            <v:group style="position:absolute;left:7439;top:2278;width:611;height:569" coordorigin="7439,2278" coordsize="611,569">
              <v:shape style="position:absolute;left:7439;top:2278;width:611;height:569" coordorigin="7439,2278" coordsize="611,569" path="m7439,2847l8050,2847,8050,2278,7439,2278,7439,2847xe" filled="false" stroked="true" strokeweight=".5pt" strokecolor="#7296e5">
                <v:path arrowok="t"/>
              </v:shape>
            </v:group>
            <v:group style="position:absolute;left:411;top:2182;width:7334;height:425" coordorigin="411,2182" coordsize="7334,425">
              <v:shape style="position:absolute;left:411;top:2182;width:7334;height:425" coordorigin="411,2182" coordsize="7334,425" path="m411,2182l1226,2418,2041,2607,2856,2391,3671,2441,4485,2470,5300,2469,6115,2479,6930,2344,7745,2406e" filled="false" stroked="true" strokeweight=".5pt" strokecolor="#fac96d">
                <v:path arrowok="t"/>
              </v:shape>
            </v:group>
            <v:group style="position:absolute;left:379;top:2150;width:63;height:63" coordorigin="379,2150" coordsize="63,63">
              <v:shape style="position:absolute;left:379;top:2150;width:63;height:63" coordorigin="379,2150" coordsize="63,63" path="m411,2150l379,2182,411,2213,442,2182,411,2150xe" filled="true" fillcolor="#fac96d" stroked="false">
                <v:path arrowok="t"/>
                <v:fill type="solid"/>
              </v:shape>
            </v:group>
            <v:group style="position:absolute;left:1194;top:2386;width:63;height:63" coordorigin="1194,2386" coordsize="63,63">
              <v:shape style="position:absolute;left:1194;top:2386;width:63;height:63" coordorigin="1194,2386" coordsize="63,63" path="m1226,2386l1194,2418,1226,2449,1257,2418,1226,2386xe" filled="true" fillcolor="#fac96d" stroked="false">
                <v:path arrowok="t"/>
                <v:fill type="solid"/>
              </v:shape>
            </v:group>
            <v:group style="position:absolute;left:2009;top:2575;width:63;height:63" coordorigin="2009,2575" coordsize="63,63">
              <v:shape style="position:absolute;left:2009;top:2575;width:63;height:63" coordorigin="2009,2575" coordsize="63,63" path="m2041,2575l2009,2607,2041,2638,2072,2607,2041,2575xe" filled="true" fillcolor="#fac96d" stroked="false">
                <v:path arrowok="t"/>
                <v:fill type="solid"/>
              </v:shape>
            </v:group>
            <v:group style="position:absolute;left:2824;top:2359;width:63;height:63" coordorigin="2824,2359" coordsize="63,63">
              <v:shape style="position:absolute;left:2824;top:2359;width:63;height:63" coordorigin="2824,2359" coordsize="63,63" path="m2856,2359l2824,2391,2856,2422,2887,2391,2856,2359xe" filled="true" fillcolor="#fac96d" stroked="false">
                <v:path arrowok="t"/>
                <v:fill type="solid"/>
              </v:shape>
            </v:group>
            <v:group style="position:absolute;left:3639;top:2409;width:63;height:63" coordorigin="3639,2409" coordsize="63,63">
              <v:shape style="position:absolute;left:3639;top:2409;width:63;height:63" coordorigin="3639,2409" coordsize="63,63" path="m3671,2409l3639,2441,3671,2472,3702,2441,3671,2409xe" filled="true" fillcolor="#fac96d" stroked="false">
                <v:path arrowok="t"/>
                <v:fill type="solid"/>
              </v:shape>
            </v:group>
            <v:group style="position:absolute;left:4453;top:2438;width:63;height:63" coordorigin="4453,2438" coordsize="63,63">
              <v:shape style="position:absolute;left:4453;top:2438;width:63;height:63" coordorigin="4453,2438" coordsize="63,63" path="m4485,2438l4453,2470,4485,2501,4516,2470,4485,2438xe" filled="true" fillcolor="#fac96d" stroked="false">
                <v:path arrowok="t"/>
                <v:fill type="solid"/>
              </v:shape>
            </v:group>
            <v:group style="position:absolute;left:5268;top:2437;width:63;height:63" coordorigin="5268,2437" coordsize="63,63">
              <v:shape style="position:absolute;left:5268;top:2437;width:63;height:63" coordorigin="5268,2437" coordsize="63,63" path="m5300,2437l5268,2469,5300,2500,5331,2469,5300,2437xe" filled="true" fillcolor="#fac96d" stroked="false">
                <v:path arrowok="t"/>
                <v:fill type="solid"/>
              </v:shape>
            </v:group>
            <v:group style="position:absolute;left:6083;top:2447;width:63;height:63" coordorigin="6083,2447" coordsize="63,63">
              <v:shape style="position:absolute;left:6083;top:2447;width:63;height:63" coordorigin="6083,2447" coordsize="63,63" path="m6115,2447l6083,2479,6115,2510,6146,2479,6115,2447xe" filled="true" fillcolor="#fac96d" stroked="false">
                <v:path arrowok="t"/>
                <v:fill type="solid"/>
              </v:shape>
            </v:group>
            <v:group style="position:absolute;left:6898;top:2312;width:63;height:63" coordorigin="6898,2312" coordsize="63,63">
              <v:shape style="position:absolute;left:6898;top:2312;width:63;height:63" coordorigin="6898,2312" coordsize="63,63" path="m6930,2312l6898,2344,6930,2375,6961,2344,6930,2312xe" filled="true" fillcolor="#fac96d" stroked="false">
                <v:path arrowok="t"/>
                <v:fill type="solid"/>
              </v:shape>
            </v:group>
            <v:group style="position:absolute;left:7713;top:2374;width:63;height:63" coordorigin="7713,2374" coordsize="63,63">
              <v:shape style="position:absolute;left:7713;top:2374;width:63;height:63" coordorigin="7713,2374" coordsize="63,63" path="m7745,2374l7713,2406,7745,2437,7776,2406,7745,2374xe" filled="true" fillcolor="#fac96d" stroked="false">
                <v:path arrowok="t"/>
                <v:fill type="solid"/>
              </v:shape>
            </v:group>
            <v:group style="position:absolute;left:4;top:4;width:8148;height:2843" coordorigin="4,4" coordsize="8148,2843">
              <v:shape style="position:absolute;left:4;top:4;width:8148;height:2843" coordorigin="4,4" coordsize="8148,2843" path="m4,2847l8152,2847,8152,4,4,4,4,2847xe" filled="false" stroked="true" strokeweight=".375pt" strokecolor="#000000">
                <v:path arrowok="t"/>
              </v:shape>
              <v:shape style="position:absolute;left:1018;top:358;width:4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8"/>
                          <w:sz w:val="24"/>
                        </w:rPr>
                        <w:t>31.3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03;top:628;width:4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8"/>
                          <w:sz w:val="24"/>
                        </w:rPr>
                        <w:t>27.5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833;top:820;width:4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8"/>
                          <w:sz w:val="24"/>
                        </w:rPr>
                        <w:t>24.8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648;top:749;width:4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8"/>
                          <w:sz w:val="24"/>
                        </w:rPr>
                        <w:t>25.8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3463;top:1446;width:4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8"/>
                          <w:sz w:val="24"/>
                        </w:rPr>
                        <w:t>16.0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03;top:2203;width:4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8"/>
                          <w:sz w:val="24"/>
                        </w:rPr>
                        <w:t>9.35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4335;top:2014;width:300;height:716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9"/>
                          <w:sz w:val="24"/>
                        </w:rPr>
                        <w:t>8.0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20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9"/>
                          <w:sz w:val="24"/>
                        </w:rPr>
                        <w:t>5.3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807;top:2628;width:469;height:557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25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8"/>
                          <w:sz w:val="24"/>
                        </w:rPr>
                        <w:t>3.37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41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pacing w:val="-1"/>
                          <w:w w:val="97"/>
                          <w:sz w:val="24"/>
                        </w:rPr>
                        <w:t>2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010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5065;top:2014;width:469;height:1171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84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9"/>
                          <w:sz w:val="24"/>
                        </w:rPr>
                        <w:t>8.0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199"/>
                        <w:ind w:left="26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8"/>
                          <w:sz w:val="24"/>
                        </w:rPr>
                        <w:t>5.32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18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2014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5965;top:2014;width:300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9"/>
                          <w:sz w:val="24"/>
                        </w:rPr>
                        <w:t>8.0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018;top:2438;width:4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8"/>
                          <w:sz w:val="24"/>
                        </w:rPr>
                        <w:t>6.04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648;top:2412;width:4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8"/>
                          <w:sz w:val="24"/>
                        </w:rPr>
                        <w:t>6.41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3437;top:2461;width:885;height:1054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26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8"/>
                          <w:sz w:val="24"/>
                        </w:rPr>
                        <w:t>5.71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208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2012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54"/>
                        <w:ind w:left="39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4"/>
                          <w:sz w:val="24"/>
                        </w:rPr>
                        <w:t>Year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5906;top:2499;width:4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8"/>
                          <w:sz w:val="24"/>
                        </w:rPr>
                        <w:t>5.18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6721;top:2014;width:417;height:591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58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9"/>
                          <w:sz w:val="24"/>
                        </w:rPr>
                        <w:t>8.0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75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8"/>
                          <w:sz w:val="24"/>
                        </w:rPr>
                        <w:t>7.07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7595;top:2014;width:300;height:652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9"/>
                          <w:sz w:val="24"/>
                        </w:rPr>
                        <w:t>8.0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136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9"/>
                          <w:sz w:val="24"/>
                        </w:rPr>
                        <w:t>6.2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6695;top:2945;width:469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2016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517;top:3476;width:7125;height:240" type="#_x0000_t202" filled="false" stroked="false">
                <v:textbox inset="0,0,0,0">
                  <w:txbxContent>
                    <w:p>
                      <w:pPr>
                        <w:tabs>
                          <w:tab w:pos="5316" w:val="left" w:leader="none"/>
                        </w:tabs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2"/>
                          <w:sz w:val="24"/>
                        </w:rPr>
                        <w:t>Eskom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4"/>
                        </w:rPr>
                        <w:t>tariff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2"/>
                          <w:sz w:val="24"/>
                        </w:rPr>
                        <w:t>increases</w:t>
                      </w:r>
                      <w:r>
                        <w:rPr>
                          <w:rFonts w:ascii="Times New Roman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(%)</w:t>
                      </w:r>
                      <w:r>
                        <w:rPr>
                          <w:rFonts w:asci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/>
                          <w:w w:val="105"/>
                          <w:sz w:val="24"/>
                        </w:rPr>
                        <w:t>Inflation</w:t>
                      </w:r>
                      <w:r>
                        <w:rPr>
                          <w:rFonts w:ascii="Times New Roman"/>
                          <w:spacing w:val="19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11"/>
                          <w:sz w:val="24"/>
                        </w:rPr>
                        <w:t>rate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(%)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73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BodyText"/>
        <w:spacing w:line="288" w:lineRule="exact" w:before="48"/>
        <w:ind w:right="230"/>
        <w:jc w:val="left"/>
        <w:rPr>
          <w:rFonts w:ascii="Century" w:hAnsi="Century" w:cs="Century" w:eastAsia="Century"/>
          <w:sz w:val="16"/>
          <w:szCs w:val="16"/>
        </w:rPr>
      </w:pPr>
      <w:r>
        <w:rPr/>
        <w:pict>
          <v:group style="position:absolute;margin-left:282.252991pt;margin-top:-22.138006pt;width:30.05pt;height:6pt;mso-position-horizontal-relative:page;mso-position-vertical-relative:paragraph;z-index:-427480" coordorigin="5645,-443" coordsize="601,120">
            <v:group style="position:absolute;left:5650;top:-438;width:591;height:110" coordorigin="5650,-438" coordsize="591,110">
              <v:shape style="position:absolute;left:5650;top:-438;width:591;height:110" coordorigin="5650,-438" coordsize="591,110" path="m5650,-328l6241,-328,6241,-438,5650,-438,5650,-328xe" filled="true" fillcolor="#7296e5" stroked="false">
                <v:path arrowok="t"/>
                <v:fill type="solid"/>
              </v:shape>
            </v:group>
            <v:group style="position:absolute;left:5650;top:-438;width:591;height:110" coordorigin="5650,-438" coordsize="591,110">
              <v:shape style="position:absolute;left:5650;top:-438;width:591;height:110" coordorigin="5650,-438" coordsize="591,110" path="m5650,-328l6241,-328,6241,-438,5650,-438,5650,-328xe" filled="false" stroked="true" strokeweight=".5pt" strokecolor="#7296e5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03.203003pt;margin-top:-20.713005pt;width:30.05pt;height:3.15pt;mso-position-horizontal-relative:page;mso-position-vertical-relative:paragraph;z-index:-427456" coordorigin="10064,-414" coordsize="601,63">
            <v:group style="position:absolute;left:10069;top:-383;width:591;height:2" coordorigin="10069,-383" coordsize="591,2">
              <v:shape style="position:absolute;left:10069;top:-383;width:591;height:2" coordorigin="10069,-383" coordsize="591,0" path="m10069,-383l10660,-383e" filled="false" stroked="true" strokeweight=".5pt" strokecolor="#fac96d">
                <v:path arrowok="t"/>
              </v:shape>
            </v:group>
            <v:group style="position:absolute;left:10333;top:-414;width:63;height:63" coordorigin="10333,-414" coordsize="63,63">
              <v:shape style="position:absolute;left:10333;top:-414;width:63;height:63" coordorigin="10333,-414" coordsize="63,63" path="m10364,-414l10333,-383,10364,-351,10396,-383,10364,-414xe" filled="true" fillcolor="#fac96d" stroked="false">
                <v:path arrowok="t"/>
                <v:fill type="solid"/>
              </v:shape>
            </v:group>
            <w10:wrap type="none"/>
          </v:group>
        </w:pict>
      </w:r>
      <w:r>
        <w:rPr>
          <w:w w:val="105"/>
        </w:rPr>
        <w:t>Figure 1.1: </w:t>
      </w:r>
      <w:bookmarkStart w:name="_bookmark5" w:id="14"/>
      <w:bookmarkEnd w:id="14"/>
      <w:r>
        <w:rPr>
          <w:w w:val="105"/>
        </w:rPr>
        <w:t>Electricity</w:t>
      </w:r>
      <w:r>
        <w:rPr>
          <w:w w:val="105"/>
        </w:rPr>
        <w:t> price increases between 2007 and 2017 [</w:t>
      </w:r>
      <w:hyperlink w:history="true" w:anchor="_bookmark91">
        <w:r>
          <w:rPr>
            <w:w w:val="105"/>
          </w:rPr>
          <w:t>3</w:t>
        </w:r>
      </w:hyperlink>
      <w:r>
        <w:rPr>
          <w:w w:val="105"/>
        </w:rPr>
        <w:t>] compared to the</w:t>
      </w:r>
      <w:r>
        <w:rPr>
          <w:spacing w:val="19"/>
          <w:w w:val="105"/>
        </w:rPr>
        <w:t> </w:t>
      </w:r>
      <w:r>
        <w:rPr>
          <w:w w:val="105"/>
        </w:rPr>
        <w:t>inflation</w:t>
      </w:r>
      <w:r>
        <w:rPr>
          <w:w w:val="105"/>
        </w:rPr>
        <w:t> </w:t>
      </w:r>
      <w:r>
        <w:rPr>
          <w:w w:val="105"/>
        </w:rPr>
        <w:t>rate in South</w:t>
      </w:r>
      <w:r>
        <w:rPr>
          <w:spacing w:val="49"/>
          <w:w w:val="105"/>
        </w:rPr>
        <w:t> </w:t>
      </w:r>
      <w:r>
        <w:rPr>
          <w:w w:val="105"/>
        </w:rPr>
        <w:t>Africa.</w:t>
      </w:r>
      <w:r>
        <w:rPr>
          <w:rFonts w:ascii="Century"/>
          <w:w w:val="105"/>
          <w:position w:val="9"/>
          <w:sz w:val="16"/>
        </w:rPr>
        <w:t>1</w:t>
      </w:r>
      <w:r>
        <w:rPr>
          <w:rFonts w:ascii="Century"/>
          <w:sz w:val="16"/>
        </w:rPr>
      </w:r>
    </w:p>
    <w:p>
      <w:pPr>
        <w:spacing w:line="240" w:lineRule="auto" w:before="0"/>
        <w:rPr>
          <w:rFonts w:ascii="Century" w:hAnsi="Century" w:cs="Century" w:eastAsia="Century"/>
          <w:sz w:val="26"/>
          <w:szCs w:val="26"/>
        </w:rPr>
      </w:pPr>
    </w:p>
    <w:p>
      <w:pPr>
        <w:spacing w:line="240" w:lineRule="auto" w:before="9"/>
        <w:rPr>
          <w:rFonts w:ascii="Century" w:hAnsi="Century" w:cs="Century" w:eastAsia="Century"/>
          <w:sz w:val="21"/>
          <w:szCs w:val="21"/>
        </w:rPr>
      </w:pPr>
    </w:p>
    <w:p>
      <w:pPr>
        <w:pStyle w:val="BodyText"/>
        <w:spacing w:line="240" w:lineRule="auto"/>
        <w:ind w:right="230"/>
        <w:jc w:val="left"/>
      </w:pPr>
      <w:r>
        <w:rPr>
          <w:w w:val="105"/>
        </w:rPr>
        <w:t>In</w:t>
      </w:r>
      <w:r>
        <w:rPr>
          <w:spacing w:val="30"/>
          <w:w w:val="105"/>
        </w:rPr>
        <w:t> </w:t>
      </w:r>
      <w:r>
        <w:rPr>
          <w:w w:val="105"/>
        </w:rPr>
        <w:t>addition</w:t>
      </w:r>
      <w:r>
        <w:rPr>
          <w:spacing w:val="30"/>
          <w:w w:val="105"/>
        </w:rPr>
        <w:t> </w:t>
      </w:r>
      <w:r>
        <w:rPr>
          <w:w w:val="105"/>
        </w:rPr>
        <w:t>to</w:t>
      </w:r>
      <w:r>
        <w:rPr>
          <w:spacing w:val="29"/>
          <w:w w:val="105"/>
        </w:rPr>
        <w:t> </w:t>
      </w:r>
      <w:r>
        <w:rPr>
          <w:w w:val="105"/>
        </w:rPr>
        <w:t>rising</w:t>
      </w:r>
      <w:r>
        <w:rPr>
          <w:spacing w:val="30"/>
          <w:w w:val="105"/>
        </w:rPr>
        <w:t> </w:t>
      </w:r>
      <w:r>
        <w:rPr>
          <w:w w:val="105"/>
        </w:rPr>
        <w:t>electricity</w:t>
      </w:r>
      <w:r>
        <w:rPr>
          <w:spacing w:val="31"/>
          <w:w w:val="105"/>
        </w:rPr>
        <w:t> </w:t>
      </w:r>
      <w:r>
        <w:rPr>
          <w:w w:val="105"/>
        </w:rPr>
        <w:t>costs,</w:t>
      </w:r>
      <w:r>
        <w:rPr>
          <w:spacing w:val="33"/>
          <w:w w:val="105"/>
        </w:rPr>
        <w:t> </w:t>
      </w:r>
      <w:r>
        <w:rPr>
          <w:w w:val="105"/>
        </w:rPr>
        <w:t>gold</w:t>
      </w:r>
      <w:r>
        <w:rPr>
          <w:spacing w:val="30"/>
          <w:w w:val="105"/>
        </w:rPr>
        <w:t> </w:t>
      </w:r>
      <w:r>
        <w:rPr>
          <w:w w:val="105"/>
        </w:rPr>
        <w:t>ore</w:t>
      </w:r>
      <w:r>
        <w:rPr>
          <w:spacing w:val="29"/>
          <w:w w:val="105"/>
        </w:rPr>
        <w:t> </w:t>
      </w:r>
      <w:r>
        <w:rPr>
          <w:w w:val="105"/>
        </w:rPr>
        <w:t>grades</w:t>
      </w:r>
      <w:r>
        <w:rPr>
          <w:spacing w:val="30"/>
          <w:w w:val="105"/>
        </w:rPr>
        <w:t> </w:t>
      </w:r>
      <w:r>
        <w:rPr>
          <w:w w:val="105"/>
        </w:rPr>
        <w:t>of</w:t>
      </w:r>
      <w:r>
        <w:rPr>
          <w:spacing w:val="30"/>
          <w:w w:val="105"/>
        </w:rPr>
        <w:t> </w:t>
      </w:r>
      <w:r>
        <w:rPr>
          <w:w w:val="105"/>
        </w:rPr>
        <w:t>South</w:t>
      </w:r>
      <w:r>
        <w:rPr>
          <w:spacing w:val="30"/>
          <w:w w:val="105"/>
        </w:rPr>
        <w:t> </w:t>
      </w:r>
      <w:r>
        <w:rPr>
          <w:w w:val="105"/>
        </w:rPr>
        <w:t>African</w:t>
      </w:r>
      <w:r>
        <w:rPr>
          <w:spacing w:val="30"/>
          <w:w w:val="105"/>
        </w:rPr>
        <w:t> </w:t>
      </w:r>
      <w:r>
        <w:rPr>
          <w:w w:val="105"/>
        </w:rPr>
        <w:t>mines</w:t>
      </w:r>
      <w:r>
        <w:rPr>
          <w:spacing w:val="29"/>
          <w:w w:val="105"/>
        </w:rPr>
        <w:t> </w:t>
      </w:r>
      <w:r>
        <w:rPr>
          <w:w w:val="105"/>
        </w:rPr>
        <w:t>have</w:t>
      </w:r>
      <w:r>
        <w:rPr>
          <w:spacing w:val="29"/>
          <w:w w:val="105"/>
        </w:rPr>
        <w:t> </w:t>
      </w:r>
      <w:r>
        <w:rPr>
          <w:w w:val="105"/>
        </w:rPr>
        <w:t>fallen</w:t>
      </w:r>
      <w:r>
        <w:rPr/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spacing w:line="20" w:lineRule="exact"/>
        <w:ind w:left="113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187.5pt;height:.4pt;mso-position-horizontal-relative:char;mso-position-vertical-relative:line" coordorigin="0,0" coordsize="3750,8">
            <v:group style="position:absolute;left:4;top:4;width:3742;height:2" coordorigin="4,4" coordsize="3742,2">
              <v:shape style="position:absolute;left:4;top:4;width:3742;height:2" coordorigin="4,4" coordsize="3742,0" path="m4,4l3746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exact" w:before="47"/>
        <w:ind w:left="316" w:right="230" w:hanging="200"/>
        <w:jc w:val="left"/>
        <w:rPr>
          <w:rFonts w:ascii="Century" w:hAnsi="Century" w:cs="Century" w:eastAsia="Century"/>
          <w:sz w:val="20"/>
          <w:szCs w:val="20"/>
        </w:rPr>
      </w:pPr>
      <w:r>
        <w:rPr>
          <w:rFonts w:ascii="Bauhaus 93" w:hAnsi="Bauhaus 93" w:cs="Bauhaus 93" w:eastAsia="Bauhaus 93"/>
          <w:position w:val="7"/>
          <w:sz w:val="14"/>
          <w:szCs w:val="14"/>
        </w:rPr>
        <w:t>1</w:t>
      </w:r>
      <w:r>
        <w:rPr>
          <w:rFonts w:ascii="Bauhaus 93" w:hAnsi="Bauhaus 93" w:cs="Bauhaus 93" w:eastAsia="Bauhaus 93"/>
          <w:spacing w:val="26"/>
          <w:position w:val="7"/>
          <w:sz w:val="14"/>
          <w:szCs w:val="14"/>
        </w:rPr>
        <w:t> </w:t>
      </w:r>
      <w:r>
        <w:rPr>
          <w:rFonts w:ascii="Century" w:hAnsi="Century" w:cs="Century" w:eastAsia="Century"/>
          <w:sz w:val="20"/>
          <w:szCs w:val="20"/>
        </w:rPr>
        <w:t>inflation.eu, ”Historic</w:t>
      </w:r>
      <w:r>
        <w:rPr>
          <w:rFonts w:ascii="Century" w:hAnsi="Century" w:cs="Century" w:eastAsia="Century"/>
          <w:spacing w:val="53"/>
          <w:sz w:val="20"/>
          <w:szCs w:val="20"/>
        </w:rPr>
        <w:t> </w:t>
      </w:r>
      <w:r>
        <w:rPr>
          <w:rFonts w:ascii="Century" w:hAnsi="Century" w:cs="Century" w:eastAsia="Century"/>
          <w:sz w:val="20"/>
          <w:szCs w:val="20"/>
        </w:rPr>
        <w:t>inflation</w:t>
      </w:r>
      <w:r>
        <w:rPr>
          <w:rFonts w:ascii="Century" w:hAnsi="Century" w:cs="Century" w:eastAsia="Century"/>
          <w:spacing w:val="51"/>
          <w:sz w:val="20"/>
          <w:szCs w:val="20"/>
        </w:rPr>
        <w:t> </w:t>
      </w:r>
      <w:r>
        <w:rPr>
          <w:rFonts w:ascii="Century" w:hAnsi="Century" w:cs="Century" w:eastAsia="Century"/>
          <w:w w:val="110"/>
          <w:sz w:val="20"/>
          <w:szCs w:val="20"/>
        </w:rPr>
        <w:t>South</w:t>
      </w:r>
      <w:r>
        <w:rPr>
          <w:rFonts w:ascii="Century" w:hAnsi="Century" w:cs="Century" w:eastAsia="Century"/>
          <w:spacing w:val="47"/>
          <w:w w:val="110"/>
          <w:sz w:val="20"/>
          <w:szCs w:val="20"/>
        </w:rPr>
        <w:t> </w:t>
      </w:r>
      <w:r>
        <w:rPr>
          <w:rFonts w:ascii="Century" w:hAnsi="Century" w:cs="Century" w:eastAsia="Century"/>
          <w:sz w:val="20"/>
          <w:szCs w:val="20"/>
        </w:rPr>
        <w:t>Africa.”</w:t>
      </w:r>
      <w:r>
        <w:rPr>
          <w:rFonts w:ascii="Century" w:hAnsi="Century" w:cs="Century" w:eastAsia="Century"/>
          <w:spacing w:val="53"/>
          <w:sz w:val="20"/>
          <w:szCs w:val="20"/>
        </w:rPr>
        <w:t> </w:t>
      </w:r>
      <w:r>
        <w:rPr>
          <w:rFonts w:ascii="Century" w:hAnsi="Century" w:cs="Century" w:eastAsia="Century"/>
          <w:w w:val="110"/>
          <w:sz w:val="20"/>
          <w:szCs w:val="20"/>
        </w:rPr>
        <w:t>[Online]</w:t>
      </w:r>
      <w:r>
        <w:rPr>
          <w:rFonts w:ascii="Century" w:hAnsi="Century" w:cs="Century" w:eastAsia="Century"/>
          <w:spacing w:val="46"/>
          <w:w w:val="110"/>
          <w:sz w:val="20"/>
          <w:szCs w:val="20"/>
        </w:rPr>
        <w:t> </w:t>
      </w:r>
      <w:hyperlink r:id="rId24">
        <w:r>
          <w:rPr>
            <w:rFonts w:ascii="Arial" w:hAnsi="Arial" w:cs="Arial" w:eastAsia="Arial"/>
            <w:w w:val="110"/>
            <w:sz w:val="20"/>
            <w:szCs w:val="20"/>
          </w:rPr>
          <w:t>http://www.inflation.eu/inflation-rates/</w:t>
        </w:r>
      </w:hyperlink>
      <w:r>
        <w:rPr>
          <w:rFonts w:ascii="Arial" w:hAnsi="Arial" w:cs="Arial" w:eastAsia="Arial"/>
          <w:spacing w:val="-54"/>
          <w:w w:val="110"/>
          <w:sz w:val="20"/>
          <w:szCs w:val="20"/>
        </w:rPr>
        <w:t> </w:t>
      </w:r>
      <w:r>
        <w:rPr>
          <w:rFonts w:ascii="Arial" w:hAnsi="Arial" w:cs="Arial" w:eastAsia="Arial"/>
          <w:spacing w:val="-54"/>
          <w:w w:val="110"/>
          <w:sz w:val="20"/>
          <w:szCs w:val="20"/>
        </w:rPr>
      </w:r>
      <w:hyperlink r:id="rId24">
        <w:r>
          <w:rPr>
            <w:rFonts w:ascii="Arial" w:hAnsi="Arial" w:cs="Arial" w:eastAsia="Arial"/>
            <w:w w:val="110"/>
            <w:sz w:val="20"/>
            <w:szCs w:val="20"/>
          </w:rPr>
          <w:t>south-africa/historic-inflation/cpi-inflation-south-africa.aspx</w:t>
        </w:r>
      </w:hyperlink>
      <w:r>
        <w:rPr>
          <w:rFonts w:ascii="Century" w:hAnsi="Century" w:cs="Century" w:eastAsia="Century"/>
          <w:w w:val="110"/>
          <w:sz w:val="20"/>
          <w:szCs w:val="20"/>
        </w:rPr>
        <w:t>,    </w:t>
      </w:r>
      <w:r>
        <w:rPr>
          <w:rFonts w:ascii="Century" w:hAnsi="Century" w:cs="Century" w:eastAsia="Century"/>
          <w:sz w:val="20"/>
          <w:szCs w:val="20"/>
        </w:rPr>
        <w:t>[Accessed    </w:t>
      </w:r>
      <w:r>
        <w:rPr>
          <w:rFonts w:ascii="Century" w:hAnsi="Century" w:cs="Century" w:eastAsia="Century"/>
          <w:w w:val="110"/>
          <w:sz w:val="20"/>
          <w:szCs w:val="20"/>
        </w:rPr>
        <w:t>25    March  </w:t>
      </w:r>
      <w:r>
        <w:rPr>
          <w:rFonts w:ascii="Century" w:hAnsi="Century" w:cs="Century" w:eastAsia="Century"/>
          <w:spacing w:val="10"/>
          <w:w w:val="110"/>
          <w:sz w:val="20"/>
          <w:szCs w:val="20"/>
        </w:rPr>
        <w:t> </w:t>
      </w:r>
      <w:r>
        <w:rPr>
          <w:rFonts w:ascii="Century" w:hAnsi="Century" w:cs="Century" w:eastAsia="Century"/>
          <w:w w:val="110"/>
          <w:sz w:val="20"/>
          <w:szCs w:val="20"/>
        </w:rPr>
        <w:t>2017].</w:t>
      </w:r>
      <w:r>
        <w:rPr>
          <w:rFonts w:ascii="Century" w:hAnsi="Century" w:cs="Century" w:eastAsia="Century"/>
          <w:sz w:val="20"/>
          <w:szCs w:val="20"/>
        </w:rPr>
      </w:r>
    </w:p>
    <w:p>
      <w:pPr>
        <w:spacing w:after="0" w:line="240" w:lineRule="exact"/>
        <w:jc w:val="left"/>
        <w:rPr>
          <w:rFonts w:ascii="Century" w:hAnsi="Century" w:cs="Century" w:eastAsia="Century"/>
          <w:sz w:val="20"/>
          <w:szCs w:val="20"/>
        </w:rPr>
        <w:sectPr>
          <w:headerReference w:type="default" r:id="rId22"/>
          <w:footerReference w:type="default" r:id="rId23"/>
          <w:pgSz w:w="11910" w:h="16840"/>
          <w:pgMar w:header="420" w:footer="894" w:top="680" w:bottom="1080" w:left="1300" w:right="880"/>
          <w:pgNumType w:start="2"/>
        </w:sectPr>
      </w:pPr>
    </w:p>
    <w:p>
      <w:pPr>
        <w:spacing w:line="240" w:lineRule="auto" w:before="0"/>
        <w:rPr>
          <w:rFonts w:ascii="Century" w:hAnsi="Century" w:cs="Century" w:eastAsia="Century"/>
          <w:sz w:val="20"/>
          <w:szCs w:val="20"/>
        </w:rPr>
      </w:pPr>
    </w:p>
    <w:p>
      <w:pPr>
        <w:pStyle w:val="BodyText"/>
        <w:spacing w:line="352" w:lineRule="auto" w:before="215"/>
        <w:ind w:right="245"/>
        <w:jc w:val="both"/>
      </w:pPr>
      <w:r>
        <w:rPr>
          <w:w w:val="105"/>
        </w:rPr>
        <w:t>substantially over the last few decades [</w:t>
      </w:r>
      <w:hyperlink w:history="true" w:anchor="_bookmark92">
        <w:r>
          <w:rPr>
            <w:w w:val="105"/>
          </w:rPr>
          <w:t>4</w:t>
        </w:r>
      </w:hyperlink>
      <w:r>
        <w:rPr>
          <w:w w:val="105"/>
        </w:rPr>
        <w:t>]. As ore grades decline, the energy utilised per</w:t>
      </w:r>
      <w:r>
        <w:rPr>
          <w:spacing w:val="-9"/>
          <w:w w:val="105"/>
        </w:rPr>
        <w:t> </w:t>
      </w:r>
      <w:r>
        <w:rPr>
          <w:w w:val="105"/>
        </w:rPr>
        <w:t>unit</w:t>
      </w:r>
      <w:r>
        <w:rPr>
          <w:w w:val="108"/>
        </w:rPr>
        <w:t> </w:t>
      </w:r>
      <w:r>
        <w:rPr>
          <w:w w:val="105"/>
        </w:rPr>
        <w:t>of metal increases exponentially [</w:t>
      </w:r>
      <w:hyperlink w:history="true" w:anchor="_bookmark93">
        <w:r>
          <w:rPr>
            <w:w w:val="105"/>
          </w:rPr>
          <w:t>5</w:t>
        </w:r>
      </w:hyperlink>
      <w:r>
        <w:rPr>
          <w:w w:val="105"/>
        </w:rPr>
        <w:t>]. Therefore mines require significantly more energy</w:t>
      </w:r>
      <w:r>
        <w:rPr>
          <w:spacing w:val="11"/>
          <w:w w:val="105"/>
        </w:rPr>
        <w:t> </w:t>
      </w:r>
      <w:r>
        <w:rPr>
          <w:w w:val="105"/>
        </w:rPr>
        <w:t>per</w:t>
      </w:r>
      <w:r>
        <w:rPr>
          <w:w w:val="107"/>
        </w:rPr>
        <w:t> </w:t>
      </w:r>
      <w:r>
        <w:rPr>
          <w:w w:val="105"/>
        </w:rPr>
        <w:t>unit of metal produced. This combination of tariff increases and increased energy usage</w:t>
      </w:r>
      <w:r>
        <w:rPr>
          <w:spacing w:val="55"/>
          <w:w w:val="105"/>
        </w:rPr>
        <w:t> </w:t>
      </w:r>
      <w:r>
        <w:rPr>
          <w:w w:val="105"/>
        </w:rPr>
        <w:t>per</w:t>
      </w:r>
      <w:r>
        <w:rPr>
          <w:w w:val="105"/>
        </w:rPr>
        <w:t> </w:t>
      </w:r>
      <w:r>
        <w:rPr>
          <w:w w:val="105"/>
        </w:rPr>
        <w:t>unit have led to significant rises in mining operation </w:t>
      </w:r>
      <w:r>
        <w:rPr>
          <w:spacing w:val="50"/>
          <w:w w:val="105"/>
        </w:rPr>
        <w:t> </w:t>
      </w:r>
      <w:r>
        <w:rPr>
          <w:w w:val="105"/>
        </w:rPr>
        <w:t>costs.</w:t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3"/>
        <w:numPr>
          <w:ilvl w:val="2"/>
          <w:numId w:val="12"/>
        </w:numPr>
        <w:tabs>
          <w:tab w:pos="1104" w:val="left" w:leader="none"/>
        </w:tabs>
        <w:spacing w:line="240" w:lineRule="auto" w:before="0" w:after="0"/>
        <w:ind w:left="1103" w:right="0" w:hanging="986"/>
        <w:jc w:val="both"/>
        <w:rPr>
          <w:b w:val="0"/>
          <w:bCs w:val="0"/>
        </w:rPr>
      </w:pPr>
      <w:r>
        <w:rPr/>
        <w:t>Process of a deep level</w:t>
      </w:r>
      <w:r>
        <w:rPr>
          <w:spacing w:val="16"/>
        </w:rPr>
        <w:t> </w:t>
      </w:r>
      <w:r>
        <w:rPr/>
        <w:t>mine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0" w:lineRule="auto"/>
        <w:ind w:right="251"/>
        <w:jc w:val="both"/>
      </w:pPr>
      <w:r>
        <w:rPr>
          <w:w w:val="105"/>
        </w:rPr>
        <w:t>South</w:t>
      </w:r>
      <w:r>
        <w:rPr>
          <w:spacing w:val="21"/>
          <w:w w:val="105"/>
        </w:rPr>
        <w:t> </w:t>
      </w:r>
      <w:r>
        <w:rPr>
          <w:w w:val="105"/>
        </w:rPr>
        <w:t>Africa’s</w:t>
      </w:r>
      <w:r>
        <w:rPr>
          <w:spacing w:val="22"/>
          <w:w w:val="105"/>
        </w:rPr>
        <w:t> </w:t>
      </w:r>
      <w:r>
        <w:rPr>
          <w:w w:val="105"/>
        </w:rPr>
        <w:t>mines</w:t>
      </w:r>
      <w:r>
        <w:rPr>
          <w:spacing w:val="21"/>
          <w:w w:val="105"/>
        </w:rPr>
        <w:t> </w:t>
      </w:r>
      <w:r>
        <w:rPr>
          <w:w w:val="105"/>
        </w:rPr>
        <w:t>are</w:t>
      </w:r>
      <w:r>
        <w:rPr>
          <w:spacing w:val="21"/>
          <w:w w:val="105"/>
        </w:rPr>
        <w:t> </w:t>
      </w:r>
      <w:r>
        <w:rPr>
          <w:w w:val="105"/>
        </w:rPr>
        <w:t>some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deepest</w:t>
      </w:r>
      <w:r>
        <w:rPr>
          <w:spacing w:val="21"/>
          <w:w w:val="105"/>
        </w:rPr>
        <w:t> </w:t>
      </w:r>
      <w:r>
        <w:rPr>
          <w:w w:val="105"/>
        </w:rPr>
        <w:t>in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world</w:t>
      </w:r>
      <w:r>
        <w:rPr>
          <w:spacing w:val="22"/>
          <w:w w:val="105"/>
        </w:rPr>
        <w:t> </w:t>
      </w:r>
      <w:r>
        <w:rPr>
          <w:w w:val="105"/>
        </w:rPr>
        <w:t>Some</w:t>
      </w:r>
      <w:r>
        <w:rPr>
          <w:spacing w:val="21"/>
          <w:w w:val="105"/>
        </w:rPr>
        <w:t> </w:t>
      </w:r>
      <w:r>
        <w:rPr>
          <w:w w:val="105"/>
        </w:rPr>
        <w:t>mine</w:t>
      </w:r>
      <w:r>
        <w:rPr>
          <w:spacing w:val="21"/>
          <w:w w:val="105"/>
        </w:rPr>
        <w:t> </w:t>
      </w:r>
      <w:r>
        <w:rPr>
          <w:w w:val="105"/>
        </w:rPr>
        <w:t>shafts</w:t>
      </w:r>
      <w:r>
        <w:rPr>
          <w:spacing w:val="22"/>
          <w:w w:val="105"/>
        </w:rPr>
        <w:t> </w:t>
      </w:r>
      <w:r>
        <w:rPr>
          <w:w w:val="105"/>
        </w:rPr>
        <w:t>are</w:t>
      </w:r>
      <w:r>
        <w:rPr>
          <w:spacing w:val="21"/>
          <w:w w:val="105"/>
        </w:rPr>
        <w:t> </w:t>
      </w:r>
      <w:r>
        <w:rPr>
          <w:w w:val="105"/>
        </w:rPr>
        <w:t>reaching</w:t>
      </w:r>
      <w:r>
        <w:rPr>
          <w:w w:val="105"/>
        </w:rPr>
        <w:t> </w:t>
      </w:r>
      <w:r>
        <w:rPr>
          <w:w w:val="105"/>
        </w:rPr>
        <w:t>depths deeper than 4000</w:t>
      </w:r>
      <w:r>
        <w:rPr>
          <w:rFonts w:ascii="Arial" w:hAnsi="Arial" w:cs="Arial" w:eastAsia="Arial"/>
          <w:i/>
          <w:w w:val="105"/>
        </w:rPr>
        <w:t>m </w:t>
      </w:r>
      <w:r>
        <w:rPr>
          <w:w w:val="105"/>
        </w:rPr>
        <w:t>below the surface [</w:t>
      </w:r>
      <w:hyperlink w:history="true" w:anchor="_bookmark94">
        <w:r>
          <w:rPr>
            <w:w w:val="105"/>
          </w:rPr>
          <w:t>6</w:t>
        </w:r>
      </w:hyperlink>
      <w:r>
        <w:rPr>
          <w:w w:val="105"/>
        </w:rPr>
        <w:t>]. The process of extracting ore at this</w:t>
      </w:r>
      <w:r>
        <w:rPr>
          <w:spacing w:val="47"/>
          <w:w w:val="105"/>
        </w:rPr>
        <w:t> </w:t>
      </w:r>
      <w:r>
        <w:rPr>
          <w:w w:val="105"/>
        </w:rPr>
        <w:t>depth</w:t>
      </w:r>
      <w:r>
        <w:rPr>
          <w:w w:val="108"/>
        </w:rPr>
        <w:t> </w:t>
      </w:r>
      <w:r>
        <w:rPr>
          <w:w w:val="105"/>
        </w:rPr>
        <w:t>is dependent on the essential services, mainly cooling and ventilation, pumping,</w:t>
      </w:r>
      <w:r>
        <w:rPr>
          <w:spacing w:val="32"/>
          <w:w w:val="105"/>
        </w:rPr>
        <w:t> </w:t>
      </w:r>
      <w:r>
        <w:rPr>
          <w:w w:val="105"/>
        </w:rPr>
        <w:t>compressed</w:t>
      </w:r>
      <w:r>
        <w:rPr>
          <w:w w:val="101"/>
        </w:rPr>
        <w:t> </w:t>
      </w:r>
      <w:r>
        <w:rPr>
          <w:w w:val="105"/>
        </w:rPr>
        <w:t>air and hoisting, as shown in fig.</w:t>
      </w:r>
      <w:r>
        <w:rPr>
          <w:spacing w:val="57"/>
          <w:w w:val="105"/>
        </w:rPr>
        <w:t> </w:t>
      </w:r>
      <w:hyperlink w:history="true" w:anchor="_bookmark6">
        <w:r>
          <w:rPr>
            <w:w w:val="105"/>
          </w:rPr>
          <w:t>1.2.</w:t>
        </w:r>
      </w:hyperlink>
    </w:p>
    <w:p>
      <w:pPr>
        <w:spacing w:line="240" w:lineRule="auto" w:before="1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BodyText"/>
        <w:spacing w:line="352" w:lineRule="auto"/>
        <w:ind w:right="206"/>
        <w:jc w:val="both"/>
      </w:pPr>
      <w:r>
        <w:rPr>
          <w:w w:val="105"/>
        </w:rPr>
        <w:t>Cooling</w:t>
      </w:r>
      <w:r>
        <w:rPr>
          <w:spacing w:val="45"/>
          <w:w w:val="105"/>
        </w:rPr>
        <w:t> </w:t>
      </w:r>
      <w:r>
        <w:rPr>
          <w:w w:val="105"/>
        </w:rPr>
        <w:t>and</w:t>
      </w:r>
      <w:r>
        <w:rPr>
          <w:spacing w:val="45"/>
          <w:w w:val="105"/>
        </w:rPr>
        <w:t> </w:t>
      </w:r>
      <w:r>
        <w:rPr>
          <w:w w:val="105"/>
        </w:rPr>
        <w:t>ventilation</w:t>
      </w:r>
      <w:r>
        <w:rPr>
          <w:spacing w:val="45"/>
          <w:w w:val="105"/>
        </w:rPr>
        <w:t> </w:t>
      </w:r>
      <w:r>
        <w:rPr>
          <w:w w:val="105"/>
        </w:rPr>
        <w:t>system</w:t>
      </w:r>
      <w:r>
        <w:rPr>
          <w:spacing w:val="45"/>
          <w:w w:val="105"/>
        </w:rPr>
        <w:t> </w:t>
      </w:r>
      <w:r>
        <w:rPr>
          <w:w w:val="105"/>
        </w:rPr>
        <w:t>are</w:t>
      </w:r>
      <w:r>
        <w:rPr>
          <w:spacing w:val="45"/>
          <w:w w:val="105"/>
        </w:rPr>
        <w:t> </w:t>
      </w:r>
      <w:r>
        <w:rPr>
          <w:w w:val="105"/>
        </w:rPr>
        <w:t>required</w:t>
      </w:r>
      <w:r>
        <w:rPr>
          <w:spacing w:val="45"/>
          <w:w w:val="105"/>
        </w:rPr>
        <w:t> </w:t>
      </w:r>
      <w:r>
        <w:rPr>
          <w:w w:val="105"/>
        </w:rPr>
        <w:t>to</w:t>
      </w:r>
      <w:r>
        <w:rPr>
          <w:spacing w:val="45"/>
          <w:w w:val="105"/>
        </w:rPr>
        <w:t> </w:t>
      </w:r>
      <w:r>
        <w:rPr>
          <w:w w:val="105"/>
        </w:rPr>
        <w:t>maintain</w:t>
      </w:r>
      <w:r>
        <w:rPr>
          <w:spacing w:val="44"/>
          <w:w w:val="105"/>
        </w:rPr>
        <w:t> </w:t>
      </w:r>
      <w:r>
        <w:rPr>
          <w:w w:val="105"/>
        </w:rPr>
        <w:t>a</w:t>
      </w:r>
      <w:r>
        <w:rPr>
          <w:spacing w:val="45"/>
          <w:w w:val="105"/>
        </w:rPr>
        <w:t> </w:t>
      </w:r>
      <w:r>
        <w:rPr>
          <w:w w:val="105"/>
        </w:rPr>
        <w:t>safe</w:t>
      </w:r>
      <w:r>
        <w:rPr>
          <w:spacing w:val="45"/>
          <w:w w:val="105"/>
        </w:rPr>
        <w:t> </w:t>
      </w:r>
      <w:r>
        <w:rPr>
          <w:w w:val="105"/>
        </w:rPr>
        <w:t>working</w:t>
      </w:r>
      <w:r>
        <w:rPr>
          <w:spacing w:val="46"/>
          <w:w w:val="105"/>
        </w:rPr>
        <w:t> </w:t>
      </w:r>
      <w:r>
        <w:rPr>
          <w:w w:val="105"/>
        </w:rPr>
        <w:t>temperature</w:t>
      </w:r>
      <w:r>
        <w:rPr>
          <w:spacing w:val="45"/>
          <w:w w:val="105"/>
        </w:rPr>
        <w:t> </w:t>
      </w:r>
      <w:r>
        <w:rPr>
          <w:w w:val="105"/>
        </w:rPr>
        <w:t>un-</w:t>
      </w:r>
      <w:r>
        <w:rPr>
          <w:spacing w:val="-59"/>
          <w:w w:val="105"/>
        </w:rPr>
        <w:t> </w:t>
      </w:r>
      <w:r>
        <w:rPr>
          <w:spacing w:val="-59"/>
          <w:w w:val="105"/>
        </w:rPr>
      </w:r>
      <w:r>
        <w:rPr>
          <w:w w:val="105"/>
        </w:rPr>
        <w:t>derground.</w:t>
      </w:r>
      <w:r>
        <w:rPr>
          <w:spacing w:val="37"/>
          <w:w w:val="105"/>
        </w:rPr>
        <w:t> </w:t>
      </w:r>
      <w:r>
        <w:rPr>
          <w:w w:val="105"/>
        </w:rPr>
        <w:t>Pumping</w:t>
      </w:r>
      <w:r>
        <w:rPr>
          <w:spacing w:val="39"/>
          <w:w w:val="105"/>
        </w:rPr>
        <w:t> </w:t>
      </w:r>
      <w:r>
        <w:rPr>
          <w:w w:val="105"/>
        </w:rPr>
        <w:t>is</w:t>
      </w:r>
      <w:r>
        <w:rPr>
          <w:spacing w:val="38"/>
          <w:w w:val="105"/>
        </w:rPr>
        <w:t> </w:t>
      </w:r>
      <w:r>
        <w:rPr>
          <w:w w:val="105"/>
        </w:rPr>
        <w:t>critical</w:t>
      </w:r>
      <w:r>
        <w:rPr>
          <w:spacing w:val="39"/>
          <w:w w:val="105"/>
        </w:rPr>
        <w:t> </w:t>
      </w:r>
      <w:r>
        <w:rPr>
          <w:w w:val="105"/>
        </w:rPr>
        <w:t>to</w:t>
      </w:r>
      <w:r>
        <w:rPr>
          <w:spacing w:val="38"/>
          <w:w w:val="105"/>
        </w:rPr>
        <w:t> </w:t>
      </w:r>
      <w:r>
        <w:rPr>
          <w:w w:val="105"/>
        </w:rPr>
        <w:t>remove</w:t>
      </w:r>
      <w:r>
        <w:rPr>
          <w:spacing w:val="38"/>
          <w:w w:val="105"/>
        </w:rPr>
        <w:t> </w:t>
      </w:r>
      <w:r>
        <w:rPr>
          <w:w w:val="105"/>
        </w:rPr>
        <w:t>service</w:t>
      </w:r>
      <w:r>
        <w:rPr>
          <w:spacing w:val="39"/>
          <w:w w:val="105"/>
        </w:rPr>
        <w:t> </w:t>
      </w:r>
      <w:r>
        <w:rPr>
          <w:w w:val="105"/>
        </w:rPr>
        <w:t>and</w:t>
      </w:r>
      <w:r>
        <w:rPr>
          <w:spacing w:val="39"/>
          <w:w w:val="105"/>
        </w:rPr>
        <w:t> </w:t>
      </w:r>
      <w:r>
        <w:rPr>
          <w:w w:val="105"/>
        </w:rPr>
        <w:t>fissure</w:t>
      </w:r>
      <w:r>
        <w:rPr>
          <w:spacing w:val="39"/>
          <w:w w:val="105"/>
        </w:rPr>
        <w:t> </w:t>
      </w:r>
      <w:r>
        <w:rPr>
          <w:w w:val="105"/>
        </w:rPr>
        <w:t>water,</w:t>
      </w:r>
      <w:r>
        <w:rPr>
          <w:spacing w:val="43"/>
          <w:w w:val="105"/>
        </w:rPr>
        <w:t> </w:t>
      </w:r>
      <w:r>
        <w:rPr>
          <w:w w:val="105"/>
        </w:rPr>
        <w:t>preventing</w:t>
      </w:r>
      <w:r>
        <w:rPr>
          <w:spacing w:val="38"/>
          <w:w w:val="105"/>
        </w:rPr>
        <w:t> </w:t>
      </w:r>
      <w:r>
        <w:rPr>
          <w:w w:val="105"/>
        </w:rPr>
        <w:t>flooding.</w:t>
      </w:r>
      <w:r>
        <w:rPr>
          <w:spacing w:val="-61"/>
          <w:w w:val="105"/>
        </w:rPr>
        <w:t> </w:t>
      </w:r>
      <w:r>
        <w:rPr>
          <w:spacing w:val="-61"/>
          <w:w w:val="105"/>
        </w:rPr>
      </w:r>
      <w:r>
        <w:rPr>
          <w:w w:val="105"/>
        </w:rPr>
        <w:t>Compressed air is needed to safely power underground drills and machines. Finally, hoisting</w:t>
      </w:r>
      <w:r>
        <w:rPr>
          <w:w w:val="101"/>
        </w:rPr>
        <w:t> </w:t>
      </w:r>
      <w:r>
        <w:rPr>
          <w:w w:val="105"/>
        </w:rPr>
        <w:t>systems are used to bring the ore to the surface and to transport mine workers in the  </w:t>
      </w:r>
      <w:r>
        <w:rPr>
          <w:spacing w:val="35"/>
          <w:w w:val="105"/>
        </w:rPr>
        <w:t> </w:t>
      </w:r>
      <w:r>
        <w:rPr>
          <w:w w:val="105"/>
        </w:rPr>
        <w:t>mine.</w:t>
      </w:r>
      <w:r>
        <w:rPr/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5188" w:lineRule="exact"/>
        <w:ind w:left="113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03"/>
          <w:sz w:val="20"/>
          <w:szCs w:val="20"/>
        </w:rPr>
        <w:pict>
          <v:group style="width:474.9pt;height:259.45pt;mso-position-horizontal-relative:char;mso-position-vertical-relative:line" coordorigin="0,0" coordsize="9498,5189">
            <v:group style="position:absolute;left:4482;top:1376;width:897;height:3502" coordorigin="4482,1376" coordsize="897,3502">
              <v:shape style="position:absolute;left:4482;top:1376;width:897;height:3502" coordorigin="4482,1376" coordsize="897,3502" path="m4482,4878l5379,4878,5379,1376,4482,1376,4482,4878xe" filled="true" fillcolor="#585858" stroked="false">
                <v:path arrowok="t"/>
                <v:fill type="solid"/>
              </v:shape>
            </v:group>
            <v:group style="position:absolute;left:4482;top:1376;width:897;height:3502" coordorigin="4482,1376" coordsize="897,3502">
              <v:shape style="position:absolute;left:4482;top:1376;width:897;height:3502" coordorigin="4482,1376" coordsize="897,3502" path="m4482,4878l5379,4878,5379,1376,4482,1376,4482,4878xe" filled="false" stroked="true" strokeweight=".158210pt" strokecolor="#000000">
                <v:path arrowok="t"/>
              </v:shape>
              <v:shape style="position:absolute;left:5056;top:250;width:3252;height:4615" type="#_x0000_t75" stroked="false">
                <v:imagedata r:id="rId25" o:title=""/>
              </v:shape>
            </v:group>
            <v:group style="position:absolute;left:4930;top:604;width:1054;height:3234" coordorigin="4930,604" coordsize="1054,3234">
              <v:shape style="position:absolute;left:4930;top:604;width:1054;height:3234" coordorigin="4930,604" coordsize="1054,3234" path="m5984,604l5042,604,5019,606,4962,637,4932,694,4930,716,4930,3837e" filled="false" stroked="true" strokeweight="6.5921pt" strokecolor="#97d0de">
                <v:path arrowok="t"/>
              </v:shape>
            </v:group>
            <v:group style="position:absolute;left:4765;top:3796;width:331;height:496" coordorigin="4765,3796" coordsize="331,496">
              <v:shape style="position:absolute;left:4765;top:3796;width:331;height:496" coordorigin="4765,3796" coordsize="331,496" path="m5095,3796l4765,3796,4930,4291,5095,3796xe" filled="true" fillcolor="#97d0de" stroked="false">
                <v:path arrowok="t"/>
                <v:fill type="solid"/>
              </v:shape>
            </v:group>
            <v:group style="position:absolute;left:4519;top:1151;width:599;height:3588" coordorigin="4519,1151" coordsize="599,3588">
              <v:shape style="position:absolute;left:4519;top:1151;width:599;height:3588" coordorigin="4519,1151" coordsize="599,3588" path="m4519,1151l5117,1151,5117,4739e" filled="false" stroked="true" strokeweight="1.423894pt" strokecolor="#285ea6">
                <v:path arrowok="t"/>
              </v:shape>
            </v:group>
            <v:group style="position:absolute;left:7123;top:1002;width:218;height:64" coordorigin="7123,1002" coordsize="218,64">
              <v:shape style="position:absolute;left:7123;top:1002;width:218;height:64" coordorigin="7123,1002" coordsize="218,64" path="m7123,1065l7309,1065,7309,1002,7341,1002e" filled="false" stroked="true" strokeweight=".158210pt" strokecolor="#000000">
                <v:path arrowok="t"/>
              </v:shape>
            </v:group>
            <v:group style="position:absolute;left:6477;top:604;width:533;height:2" coordorigin="6477,604" coordsize="533,2">
              <v:shape style="position:absolute;left:6477;top:604;width:533;height:2" coordorigin="6477,604" coordsize="533,0" path="m6477,604l7010,604e" filled="false" stroked="true" strokeweight="2.689577pt" strokecolor="#000000">
                <v:path arrowok="t"/>
              </v:shape>
            </v:group>
            <v:group style="position:absolute;left:6238;top:517;width:262;height:175" coordorigin="6238,517" coordsize="262,175">
              <v:shape style="position:absolute;left:6238;top:517;width:262;height:175" coordorigin="6238,517" coordsize="262,175" path="m6499,517l6238,604,6499,691,6499,517xe" filled="true" fillcolor="#000000" stroked="false">
                <v:path arrowok="t"/>
                <v:fill type="solid"/>
              </v:shape>
            </v:group>
            <v:group style="position:absolute;left:4220;top:1002;width:299;height:299" coordorigin="4220,1002" coordsize="299,299">
              <v:shape style="position:absolute;left:4220;top:1002;width:299;height:299" coordorigin="4220,1002" coordsize="299,299" path="m4220,1002l4220,1301,4519,1226,4519,1077,4220,1002xe" filled="true" fillcolor="#285ea6" stroked="false">
                <v:path arrowok="t"/>
                <v:fill type="solid"/>
              </v:shape>
            </v:group>
            <v:group style="position:absolute;left:4220;top:1002;width:299;height:299" coordorigin="4220,1002" coordsize="299,299">
              <v:shape style="position:absolute;left:4220;top:1002;width:299;height:299" coordorigin="4220,1002" coordsize="299,299" path="m4220,1002l4519,1077,4519,1226,4220,1301,4220,1002xe" filled="false" stroked="true" strokeweight=".158210pt" strokecolor="#000000">
                <v:path arrowok="t"/>
              </v:shape>
            </v:group>
            <v:group style="position:absolute;left:3885;top:1338;width:896;height:3140" coordorigin="3885,1338" coordsize="896,3140">
              <v:shape style="position:absolute;left:3885;top:1338;width:896;height:3140" coordorigin="3885,1338" coordsize="896,3140" path="m4781,4478l4781,1338,3885,1338e" filled="false" stroked="true" strokeweight="1.423894pt" strokecolor="#beb0cf">
                <v:path arrowok="t"/>
              </v:shape>
            </v:group>
            <v:group style="position:absolute;left:2885;top:815;width:390;height:380" coordorigin="2885,815" coordsize="390,380">
              <v:shape style="position:absolute;left:2885;top:815;width:390;height:380" coordorigin="2885,815" coordsize="390,380" path="m2938,815l2909,815,2904,891,2942,891,2938,815xe" filled="true" fillcolor="#9b9b4f" stroked="false">
                <v:path arrowok="t"/>
                <v:fill type="solid"/>
              </v:shape>
              <v:shape style="position:absolute;left:2885;top:815;width:390;height:380" coordorigin="2885,815" coordsize="390,380" path="m2945,982l2899,982,2885,1195,2955,1195,2945,982xe" filled="true" fillcolor="#9b9b4f" stroked="false">
                <v:path arrowok="t"/>
                <v:fill type="solid"/>
              </v:shape>
              <v:shape style="position:absolute;left:2885;top:815;width:390;height:380" coordorigin="2885,815" coordsize="390,380" path="m3052,982l3005,982,2992,1195,3062,1195,3052,982xe" filled="true" fillcolor="#9b9b4f" stroked="false">
                <v:path arrowok="t"/>
                <v:fill type="solid"/>
              </v:shape>
              <v:shape style="position:absolute;left:2885;top:815;width:390;height:380" coordorigin="2885,815" coordsize="390,380" path="m3045,815l3015,815,3011,891,3048,891,3045,815xe" filled="true" fillcolor="#9b9b4f" stroked="false">
                <v:path arrowok="t"/>
                <v:fill type="solid"/>
              </v:shape>
              <v:shape style="position:absolute;left:2885;top:815;width:390;height:380" coordorigin="2885,815" coordsize="390,380" path="m3152,815l3122,815,3117,891,3155,891,3152,815xe" filled="true" fillcolor="#9b9b4f" stroked="false">
                <v:path arrowok="t"/>
                <v:fill type="solid"/>
              </v:shape>
              <v:shape style="position:absolute;left:2885;top:815;width:390;height:380" coordorigin="2885,815" coordsize="390,380" path="m3159,982l3112,982,3099,1195,3168,1195,3159,982xe" filled="true" fillcolor="#9b9b4f" stroked="false">
                <v:path arrowok="t"/>
                <v:fill type="solid"/>
              </v:shape>
              <v:shape style="position:absolute;left:2885;top:815;width:390;height:380" coordorigin="2885,815" coordsize="390,380" path="m3266,982l3219,982,3206,1195,3275,1195,3266,982xe" filled="true" fillcolor="#9b9b4f" stroked="false">
                <v:path arrowok="t"/>
                <v:fill type="solid"/>
              </v:shape>
              <v:shape style="position:absolute;left:2885;top:815;width:390;height:380" coordorigin="2885,815" coordsize="390,380" path="m3258,815l3229,815,3224,891,3262,891,3258,815xe" filled="true" fillcolor="#9b9b4f" stroked="false">
                <v:path arrowok="t"/>
                <v:fill type="solid"/>
              </v:shape>
              <v:shape style="position:absolute;left:2885;top:815;width:390;height:380" coordorigin="2885,815" coordsize="390,380" path="m2942,908l2903,908,2902,927,2943,927,2942,908xe" filled="true" fillcolor="#9b9b4f" stroked="false">
                <v:path arrowok="t"/>
                <v:fill type="solid"/>
              </v:shape>
              <v:shape style="position:absolute;left:2885;top:815;width:390;height:380" coordorigin="2885,815" coordsize="390,380" path="m2944,945l2901,945,2900,964,2945,964,2944,945xe" filled="true" fillcolor="#9b9b4f" stroked="false">
                <v:path arrowok="t"/>
                <v:fill type="solid"/>
              </v:shape>
              <v:shape style="position:absolute;left:2885;top:815;width:390;height:380" coordorigin="2885,815" coordsize="390,380" path="m3049,908l3010,908,3009,927,3050,927,3049,908xe" filled="true" fillcolor="#9b9b4f" stroked="false">
                <v:path arrowok="t"/>
                <v:fill type="solid"/>
              </v:shape>
              <v:shape style="position:absolute;left:2885;top:815;width:390;height:380" coordorigin="2885,815" coordsize="390,380" path="m3051,945l3007,945,3006,964,3051,964,3051,945xe" filled="true" fillcolor="#9b9b4f" stroked="false">
                <v:path arrowok="t"/>
                <v:fill type="solid"/>
              </v:shape>
              <v:shape style="position:absolute;left:2885;top:815;width:390;height:380" coordorigin="2885,815" coordsize="390,380" path="m3156,908l3116,908,3115,927,3157,927,3156,908xe" filled="true" fillcolor="#9b9b4f" stroked="false">
                <v:path arrowok="t"/>
                <v:fill type="solid"/>
              </v:shape>
              <v:shape style="position:absolute;left:2885;top:815;width:390;height:380" coordorigin="2885,815" coordsize="390,380" path="m3157,945l3114,945,3113,964,3158,964,3157,945xe" filled="true" fillcolor="#9b9b4f" stroked="false">
                <v:path arrowok="t"/>
                <v:fill type="solid"/>
              </v:shape>
              <v:shape style="position:absolute;left:2885;top:815;width:390;height:380" coordorigin="2885,815" coordsize="390,380" path="m3262,908l3223,908,3222,927,3263,927,3262,908xe" filled="true" fillcolor="#9b9b4f" stroked="false">
                <v:path arrowok="t"/>
                <v:fill type="solid"/>
              </v:shape>
              <v:shape style="position:absolute;left:2885;top:815;width:390;height:380" coordorigin="2885,815" coordsize="390,380" path="m3264,945l3221,945,3220,964,3265,964,3264,945xe" filled="true" fillcolor="#9b9b4f" stroked="false">
                <v:path arrowok="t"/>
                <v:fill type="solid"/>
              </v:shape>
            </v:group>
            <v:group style="position:absolute;left:2904;top:815;width:38;height:76" coordorigin="2904,815" coordsize="38,76">
              <v:shape style="position:absolute;left:2904;top:815;width:38;height:76" coordorigin="2904,815" coordsize="38,76" path="m2942,891l2938,815,2909,815,2904,891,2942,891xe" filled="false" stroked="true" strokeweight=".158210pt" strokecolor="#000000">
                <v:path arrowok="t"/>
              </v:shape>
            </v:group>
            <v:group style="position:absolute;left:2885;top:982;width:70;height:213" coordorigin="2885,982" coordsize="70,213">
              <v:shape style="position:absolute;left:2885;top:982;width:70;height:213" coordorigin="2885,982" coordsize="70,213" path="m2945,982l2899,982,2885,1195,2955,1195,2945,982xe" filled="false" stroked="true" strokeweight=".158210pt" strokecolor="#000000">
                <v:path arrowok="t"/>
              </v:shape>
            </v:group>
            <v:group style="position:absolute;left:2992;top:982;width:70;height:213" coordorigin="2992,982" coordsize="70,213">
              <v:shape style="position:absolute;left:2992;top:982;width:70;height:213" coordorigin="2992,982" coordsize="70,213" path="m3052,982l3005,982,2992,1195,3062,1195,3052,982xe" filled="false" stroked="true" strokeweight=".158210pt" strokecolor="#000000">
                <v:path arrowok="t"/>
              </v:shape>
            </v:group>
            <v:group style="position:absolute;left:3011;top:815;width:38;height:76" coordorigin="3011,815" coordsize="38,76">
              <v:shape style="position:absolute;left:3011;top:815;width:38;height:76" coordorigin="3011,815" coordsize="38,76" path="m3048,891l3045,815,3015,815,3011,891,3048,891xe" filled="false" stroked="true" strokeweight=".158210pt" strokecolor="#000000">
                <v:path arrowok="t"/>
              </v:shape>
            </v:group>
            <v:group style="position:absolute;left:3117;top:815;width:38;height:76" coordorigin="3117,815" coordsize="38,76">
              <v:shape style="position:absolute;left:3117;top:815;width:38;height:76" coordorigin="3117,815" coordsize="38,76" path="m3155,891l3152,815,3122,815,3117,891,3155,891xe" filled="false" stroked="true" strokeweight=".158210pt" strokecolor="#000000">
                <v:path arrowok="t"/>
              </v:shape>
            </v:group>
            <v:group style="position:absolute;left:3099;top:982;width:70;height:213" coordorigin="3099,982" coordsize="70,213">
              <v:shape style="position:absolute;left:3099;top:982;width:70;height:213" coordorigin="3099,982" coordsize="70,213" path="m3159,982l3112,982,3099,1195,3168,1195,3159,982xe" filled="false" stroked="true" strokeweight=".158210pt" strokecolor="#000000">
                <v:path arrowok="t"/>
              </v:shape>
            </v:group>
            <v:group style="position:absolute;left:3206;top:982;width:70;height:213" coordorigin="3206,982" coordsize="70,213">
              <v:shape style="position:absolute;left:3206;top:982;width:70;height:213" coordorigin="3206,982" coordsize="70,213" path="m3266,982l3219,982,3206,1195,3275,1195,3266,982xe" filled="false" stroked="true" strokeweight=".158210pt" strokecolor="#000000">
                <v:path arrowok="t"/>
              </v:shape>
            </v:group>
            <v:group style="position:absolute;left:3224;top:815;width:38;height:76" coordorigin="3224,815" coordsize="38,76">
              <v:shape style="position:absolute;left:3224;top:815;width:38;height:76" coordorigin="3224,815" coordsize="38,76" path="m3262,891l3258,815,3229,815,3224,891,3262,891xe" filled="false" stroked="true" strokeweight=".158210pt" strokecolor="#000000">
                <v:path arrowok="t"/>
              </v:shape>
            </v:group>
            <v:group style="position:absolute;left:2902;top:908;width:42;height:20" coordorigin="2902,908" coordsize="42,20">
              <v:shape style="position:absolute;left:2902;top:908;width:42;height:20" coordorigin="2902,908" coordsize="42,20" path="m2943,927l2942,908,2903,908,2902,927,2943,927xe" filled="false" stroked="true" strokeweight=".158210pt" strokecolor="#000000">
                <v:path arrowok="t"/>
              </v:shape>
            </v:group>
            <v:group style="position:absolute;left:2900;top:945;width:46;height:20" coordorigin="2900,945" coordsize="46,20">
              <v:shape style="position:absolute;left:2900;top:945;width:46;height:20" coordorigin="2900,945" coordsize="46,20" path="m2945,964l2944,945,2901,945,2900,964,2945,964xe" filled="false" stroked="true" strokeweight=".158210pt" strokecolor="#000000">
                <v:path arrowok="t"/>
              </v:shape>
            </v:group>
            <v:group style="position:absolute;left:3009;top:908;width:42;height:20" coordorigin="3009,908" coordsize="42,20">
              <v:shape style="position:absolute;left:3009;top:908;width:42;height:20" coordorigin="3009,908" coordsize="42,20" path="m3050,927l3049,908,3010,908,3009,927,3050,927xe" filled="false" stroked="true" strokeweight=".158210pt" strokecolor="#000000">
                <v:path arrowok="t"/>
              </v:shape>
            </v:group>
            <v:group style="position:absolute;left:3006;top:945;width:46;height:20" coordorigin="3006,945" coordsize="46,20">
              <v:shape style="position:absolute;left:3006;top:945;width:46;height:20" coordorigin="3006,945" coordsize="46,20" path="m3051,964l3051,945,3007,945,3006,964,3051,964xe" filled="false" stroked="true" strokeweight=".158210pt" strokecolor="#000000">
                <v:path arrowok="t"/>
              </v:shape>
            </v:group>
            <v:group style="position:absolute;left:3115;top:908;width:42;height:20" coordorigin="3115,908" coordsize="42,20">
              <v:shape style="position:absolute;left:3115;top:908;width:42;height:20" coordorigin="3115,908" coordsize="42,20" path="m3157,927l3156,908,3116,908,3115,927,3157,927xe" filled="false" stroked="true" strokeweight=".158210pt" strokecolor="#000000">
                <v:path arrowok="t"/>
              </v:shape>
            </v:group>
            <v:group style="position:absolute;left:3113;top:945;width:46;height:20" coordorigin="3113,945" coordsize="46,20">
              <v:shape style="position:absolute;left:3113;top:945;width:46;height:20" coordorigin="3113,945" coordsize="46,20" path="m3158,964l3157,945,3114,945,3113,964,3158,964xe" filled="false" stroked="true" strokeweight=".158210pt" strokecolor="#000000">
                <v:path arrowok="t"/>
              </v:shape>
            </v:group>
            <v:group style="position:absolute;left:3222;top:908;width:42;height:20" coordorigin="3222,908" coordsize="42,20">
              <v:shape style="position:absolute;left:3222;top:908;width:42;height:20" coordorigin="3222,908" coordsize="42,20" path="m3263,927l3262,908,3223,908,3222,927,3263,927xe" filled="false" stroked="true" strokeweight=".158210pt" strokecolor="#000000">
                <v:path arrowok="t"/>
              </v:shape>
            </v:group>
            <v:group style="position:absolute;left:3220;top:945;width:46;height:20" coordorigin="3220,945" coordsize="46,20">
              <v:shape style="position:absolute;left:3220;top:945;width:46;height:20" coordorigin="3220,945" coordsize="46,20" path="m3265,964l3264,945,3221,945,3220,964,3265,964xe" filled="false" stroked="true" strokeweight=".158210pt" strokecolor="#000000">
                <v:path arrowok="t"/>
              </v:shape>
            </v:group>
            <v:group style="position:absolute;left:3163;top:1106;width:510;height:101" coordorigin="3163,1106" coordsize="510,101">
              <v:shape style="position:absolute;left:3163;top:1106;width:510;height:101" coordorigin="3163,1106" coordsize="510,101" path="m3163,1206l3673,1206,3673,1106,3163,1106,3163,1206xe" filled="true" fillcolor="#9b9b4f" stroked="false">
                <v:path arrowok="t"/>
                <v:fill type="solid"/>
              </v:shape>
            </v:group>
            <v:group style="position:absolute;left:3163;top:1106;width:510;height:101" coordorigin="3163,1106" coordsize="510,101">
              <v:shape style="position:absolute;left:3163;top:1106;width:510;height:101" coordorigin="3163,1106" coordsize="510,101" path="m3163,1206l3673,1206,3673,1106,3163,1106,3163,1206xe" filled="false" stroked="true" strokeweight=".158210pt" strokecolor="#000000">
                <v:path arrowok="t"/>
              </v:shape>
              <v:shape style="position:absolute;left:3644;top:1107;width:17;height:49" type="#_x0000_t75" stroked="false">
                <v:imagedata r:id="rId26" o:title=""/>
              </v:shape>
              <v:shape style="position:absolute;left:3611;top:1107;width:17;height:46" type="#_x0000_t75" stroked="false">
                <v:imagedata r:id="rId27" o:title=""/>
              </v:shape>
              <v:shape style="position:absolute;left:3579;top:1107;width:16;height:46" type="#_x0000_t75" stroked="false">
                <v:imagedata r:id="rId28" o:title=""/>
              </v:shape>
              <v:shape style="position:absolute;left:3546;top:1107;width:17;height:46" type="#_x0000_t75" stroked="false">
                <v:imagedata r:id="rId29" o:title=""/>
              </v:shape>
              <v:shape style="position:absolute;left:3514;top:1106;width:17;height:46" type="#_x0000_t75" stroked="false">
                <v:imagedata r:id="rId30" o:title=""/>
              </v:shape>
              <v:shape style="position:absolute;left:3481;top:1106;width:17;height:46" type="#_x0000_t75" stroked="false">
                <v:imagedata r:id="rId31" o:title=""/>
              </v:shape>
              <v:shape style="position:absolute;left:3449;top:1106;width:17;height:46" type="#_x0000_t75" stroked="false">
                <v:imagedata r:id="rId32" o:title=""/>
              </v:shape>
              <v:shape style="position:absolute;left:3417;top:1106;width:16;height:46" type="#_x0000_t75" stroked="false">
                <v:imagedata r:id="rId33" o:title=""/>
              </v:shape>
              <v:shape style="position:absolute;left:3384;top:1106;width:17;height:46" type="#_x0000_t75" stroked="false">
                <v:imagedata r:id="rId34" o:title=""/>
              </v:shape>
              <v:shape style="position:absolute;left:3352;top:1106;width:17;height:46" type="#_x0000_t75" stroked="false">
                <v:imagedata r:id="rId35" o:title=""/>
              </v:shape>
              <v:shape style="position:absolute;left:3319;top:1106;width:17;height:46" type="#_x0000_t75" stroked="false">
                <v:imagedata r:id="rId36" o:title=""/>
              </v:shape>
              <v:shape style="position:absolute;left:3287;top:1106;width:16;height:46" type="#_x0000_t75" stroked="false">
                <v:imagedata r:id="rId37" o:title=""/>
              </v:shape>
              <v:shape style="position:absolute;left:3254;top:1106;width:17;height:46" type="#_x0000_t75" stroked="false">
                <v:imagedata r:id="rId38" o:title=""/>
              </v:shape>
              <v:shape style="position:absolute;left:3222;top:1106;width:17;height:46" type="#_x0000_t75" stroked="false">
                <v:imagedata r:id="rId39" o:title=""/>
              </v:shape>
              <v:shape style="position:absolute;left:3189;top:1106;width:17;height:46" type="#_x0000_t75" stroked="false">
                <v:imagedata r:id="rId40" o:title=""/>
              </v:shape>
            </v:group>
            <v:group style="position:absolute;left:3642;top:1131;width:20;height:2" coordorigin="3642,1131" coordsize="20,2">
              <v:shape style="position:absolute;left:3642;top:1131;width:20;height:2" coordorigin="3642,1131" coordsize="20,0" path="m3642,1131l3662,1131e" filled="false" stroked="true" strokeweight="2.597288pt" strokecolor="#000000">
                <v:path arrowok="t"/>
              </v:shape>
            </v:group>
            <v:group style="position:absolute;left:3610;top:1130;width:20;height:2" coordorigin="3610,1130" coordsize="20,2">
              <v:shape style="position:absolute;left:3610;top:1130;width:20;height:2" coordorigin="3610,1130" coordsize="20,0" path="m3610,1130l3629,1130e" filled="false" stroked="true" strokeweight="2.445669pt" strokecolor="#000000">
                <v:path arrowok="t"/>
              </v:shape>
            </v:group>
            <v:group style="position:absolute;left:3577;top:1129;width:20;height:2" coordorigin="3577,1129" coordsize="20,2">
              <v:shape style="position:absolute;left:3577;top:1129;width:20;height:2" coordorigin="3577,1129" coordsize="20,0" path="m3577,1129l3597,1129e" filled="false" stroked="true" strokeweight="2.445669pt" strokecolor="#000000">
                <v:path arrowok="t"/>
              </v:shape>
            </v:group>
            <v:group style="position:absolute;left:3545;top:1129;width:20;height:2" coordorigin="3545,1129" coordsize="20,2">
              <v:shape style="position:absolute;left:3545;top:1129;width:20;height:2" coordorigin="3545,1129" coordsize="20,0" path="m3545,1129l3564,1129e" filled="false" stroked="true" strokeweight="2.439077pt" strokecolor="#000000">
                <v:path arrowok="t"/>
              </v:shape>
            </v:group>
            <v:group style="position:absolute;left:3512;top:1129;width:20;height:2" coordorigin="3512,1129" coordsize="20,2">
              <v:shape style="position:absolute;left:3512;top:1129;width:20;height:2" coordorigin="3512,1129" coordsize="20,0" path="m3512,1129l3532,1129e" filled="false" stroked="true" strokeweight="2.445669pt" strokecolor="#000000">
                <v:path arrowok="t"/>
              </v:shape>
            </v:group>
            <v:group style="position:absolute;left:3480;top:1129;width:20;height:2" coordorigin="3480,1129" coordsize="20,2">
              <v:shape style="position:absolute;left:3480;top:1129;width:20;height:2" coordorigin="3480,1129" coordsize="20,0" path="m3480,1129l3500,1129e" filled="false" stroked="true" strokeweight="2.445669pt" strokecolor="#000000">
                <v:path arrowok="t"/>
              </v:shape>
            </v:group>
            <v:group style="position:absolute;left:3447;top:1129;width:20;height:2" coordorigin="3447,1129" coordsize="20,2">
              <v:shape style="position:absolute;left:3447;top:1129;width:20;height:2" coordorigin="3447,1129" coordsize="20,0" path="m3447,1129l3467,1129e" filled="false" stroked="true" strokeweight="2.445669pt" strokecolor="#000000">
                <v:path arrowok="t"/>
              </v:shape>
            </v:group>
            <v:group style="position:absolute;left:3415;top:1129;width:20;height:2" coordorigin="3415,1129" coordsize="20,2">
              <v:shape style="position:absolute;left:3415;top:1129;width:20;height:2" coordorigin="3415,1129" coordsize="20,0" path="m3415,1129l3435,1129e" filled="false" stroked="true" strokeweight="2.445669pt" strokecolor="#000000">
                <v:path arrowok="t"/>
              </v:shape>
            </v:group>
            <v:group style="position:absolute;left:3382;top:1129;width:20;height:2" coordorigin="3382,1129" coordsize="20,2">
              <v:shape style="position:absolute;left:3382;top:1129;width:20;height:2" coordorigin="3382,1129" coordsize="20,0" path="m3382,1129l3402,1129e" filled="false" stroked="true" strokeweight="2.445669pt" strokecolor="#000000">
                <v:path arrowok="t"/>
              </v:shape>
            </v:group>
            <v:group style="position:absolute;left:3350;top:1129;width:20;height:2" coordorigin="3350,1129" coordsize="20,2">
              <v:shape style="position:absolute;left:3350;top:1129;width:20;height:2" coordorigin="3350,1129" coordsize="20,0" path="m3350,1129l3370,1129e" filled="false" stroked="true" strokeweight="2.445669pt" strokecolor="#000000">
                <v:path arrowok="t"/>
              </v:shape>
            </v:group>
            <v:group style="position:absolute;left:3318;top:1129;width:20;height:2" coordorigin="3318,1129" coordsize="20,2">
              <v:shape style="position:absolute;left:3318;top:1129;width:20;height:2" coordorigin="3318,1129" coordsize="20,0" path="m3318,1129l3337,1129e" filled="false" stroked="true" strokeweight="2.445669pt" strokecolor="#000000">
                <v:path arrowok="t"/>
              </v:shape>
            </v:group>
            <v:group style="position:absolute;left:3285;top:1129;width:20;height:2" coordorigin="3285,1129" coordsize="20,2">
              <v:shape style="position:absolute;left:3285;top:1129;width:20;height:2" coordorigin="3285,1129" coordsize="20,0" path="m3285,1129l3305,1129e" filled="false" stroked="true" strokeweight="2.445669pt" strokecolor="#000000">
                <v:path arrowok="t"/>
              </v:shape>
            </v:group>
            <v:group style="position:absolute;left:3253;top:1129;width:20;height:2" coordorigin="3253,1129" coordsize="20,2">
              <v:shape style="position:absolute;left:3253;top:1129;width:20;height:2" coordorigin="3253,1129" coordsize="20,0" path="m3253,1129l3272,1129e" filled="false" stroked="true" strokeweight="2.445669pt" strokecolor="#000000">
                <v:path arrowok="t"/>
              </v:shape>
            </v:group>
            <v:group style="position:absolute;left:3220;top:1128;width:20;height:2" coordorigin="3220,1128" coordsize="20,2">
              <v:shape style="position:absolute;left:3220;top:1128;width:20;height:2" coordorigin="3220,1128" coordsize="20,0" path="m3220,1128l3240,1128e" filled="false" stroked="true" strokeweight="2.445669pt" strokecolor="#000000">
                <v:path arrowok="t"/>
              </v:shape>
            </v:group>
            <v:group style="position:absolute;left:3188;top:1128;width:20;height:2" coordorigin="3188,1128" coordsize="20,2">
              <v:shape style="position:absolute;left:3188;top:1128;width:20;height:2" coordorigin="3188,1128" coordsize="20,0" path="m3188,1128l3207,1128e" filled="false" stroked="true" strokeweight="2.445669pt" strokecolor="#000000">
                <v:path arrowok="t"/>
              </v:shape>
            </v:group>
            <v:group style="position:absolute;left:2821;top:1106;width:855;height:244" coordorigin="2821,1106" coordsize="855,244">
              <v:shape style="position:absolute;left:2821;top:1106;width:855;height:244" coordorigin="2821,1106" coordsize="855,244" path="m2821,1106l2821,1350,3676,1350,3676,1161,3508,1161,3506,1161,3336,1161,3334,1160,2993,1160,2821,1106xe" filled="true" fillcolor="#9b9b4f" stroked="false">
                <v:path arrowok="t"/>
                <v:fill type="solid"/>
              </v:shape>
              <v:shape style="position:absolute;left:2821;top:1106;width:855;height:244" coordorigin="2821,1106" coordsize="855,244" path="m3676,1107l3508,1107,3508,1161,3676,1161,3676,1161,3508,1108,3508,1108,3676,1108,3676,1107xe" filled="true" fillcolor="#9b9b4f" stroked="false">
                <v:path arrowok="t"/>
                <v:fill type="solid"/>
              </v:shape>
              <v:shape style="position:absolute;left:2821;top:1106;width:855;height:244" coordorigin="2821,1106" coordsize="855,244" path="m3676,1106l3336,1106,3336,1161,3506,1161,3336,1107,3336,1107,3676,1107,3676,1106xe" filled="true" fillcolor="#9b9b4f" stroked="false">
                <v:path arrowok="t"/>
                <v:fill type="solid"/>
              </v:shape>
              <v:shape style="position:absolute;left:2821;top:1106;width:855;height:244" coordorigin="2821,1106" coordsize="855,244" path="m2993,1106l2993,1106,2993,1160,3164,1160,2993,1106,2993,1106xe" filled="true" fillcolor="#9b9b4f" stroked="false">
                <v:path arrowok="t"/>
                <v:fill type="solid"/>
              </v:shape>
              <v:shape style="position:absolute;left:2821;top:1106;width:855;height:244" coordorigin="2821,1106" coordsize="855,244" path="m3676,1106l3164,1106,3164,1160,3334,1160,3165,1107,3165,1106,3676,1106,3676,1106xe" filled="true" fillcolor="#9b9b4f" stroked="false">
                <v:path arrowok="t"/>
                <v:fill type="solid"/>
              </v:shape>
            </v:group>
            <v:group style="position:absolute;left:2821;top:1106;width:855;height:244" coordorigin="2821,1106" coordsize="855,244">
              <v:shape style="position:absolute;left:2821;top:1106;width:855;height:244" coordorigin="2821,1106" coordsize="855,244" path="m3676,1108l3676,1106,3164,1106,3164,1160,2993,1106,2993,1106,2993,1106,2993,1160,2821,1106,2821,1350,3676,1350,3676,1161,3508,1108,3508,1108,3676,1108xe" filled="false" stroked="true" strokeweight=".158210pt" strokecolor="#000000">
                <v:path arrowok="t"/>
              </v:shape>
            </v:group>
            <v:group style="position:absolute;left:3165;top:1106;width:172;height:55" coordorigin="3165,1106" coordsize="172,55">
              <v:shape style="position:absolute;left:3165;top:1106;width:172;height:55" coordorigin="3165,1106" coordsize="172,55" path="m3165,1107l3165,1106,3336,1106,3336,1161,3165,1107xe" filled="false" stroked="true" strokeweight=".158210pt" strokecolor="#000000">
                <v:path arrowok="t"/>
              </v:shape>
            </v:group>
            <v:group style="position:absolute;left:3336;top:1107;width:172;height:55" coordorigin="3336,1107" coordsize="172,55">
              <v:shape style="position:absolute;left:3336;top:1107;width:172;height:55" coordorigin="3336,1107" coordsize="172,55" path="m3336,1107l3336,1107,3508,1107,3508,1161,3336,1107xe" filled="false" stroked="true" strokeweight=".158210pt" strokecolor="#000000">
                <v:path arrowok="t"/>
              </v:shape>
              <v:shape style="position:absolute;left:3448;top:1160;width:25;height:76" type="#_x0000_t75" stroked="false">
                <v:imagedata r:id="rId41" o:title=""/>
              </v:shape>
              <v:shape style="position:absolute;left:3400;top:1160;width:25;height:76" type="#_x0000_t75" stroked="false">
                <v:imagedata r:id="rId42" o:title=""/>
              </v:shape>
              <v:shape style="position:absolute;left:3352;top:1160;width:25;height:76" type="#_x0000_t75" stroked="false">
                <v:imagedata r:id="rId43" o:title=""/>
              </v:shape>
              <v:shape style="position:absolute;left:3303;top:1160;width:25;height:76" type="#_x0000_t75" stroked="false">
                <v:imagedata r:id="rId44" o:title=""/>
              </v:shape>
              <v:shape style="position:absolute;left:3255;top:1160;width:25;height:76" type="#_x0000_t75" stroked="false">
                <v:imagedata r:id="rId45" o:title=""/>
              </v:shape>
              <v:shape style="position:absolute;left:3207;top:1160;width:25;height:76" type="#_x0000_t75" stroked="false">
                <v:imagedata r:id="rId46" o:title=""/>
              </v:shape>
              <v:shape style="position:absolute;left:3159;top:1160;width:25;height:76" type="#_x0000_t75" stroked="false">
                <v:imagedata r:id="rId47" o:title=""/>
              </v:shape>
              <v:shape style="position:absolute;left:3111;top:1160;width:25;height:76" type="#_x0000_t75" stroked="false">
                <v:imagedata r:id="rId48" o:title=""/>
              </v:shape>
              <v:shape style="position:absolute;left:3063;top:1160;width:25;height:76" type="#_x0000_t75" stroked="false">
                <v:imagedata r:id="rId49" o:title=""/>
              </v:shape>
              <v:shape style="position:absolute;left:3015;top:1160;width:25;height:76" type="#_x0000_t75" stroked="false">
                <v:imagedata r:id="rId45" o:title=""/>
              </v:shape>
            </v:group>
            <v:group style="position:absolute;left:3446;top:1198;width:28;height:2" coordorigin="3446,1198" coordsize="28,2">
              <v:shape style="position:absolute;left:3446;top:1198;width:28;height:2" coordorigin="3446,1198" coordsize="28,0" path="m3446,1198l3474,1198e" filled="false" stroked="true" strokeweight="3.935484pt" strokecolor="#000000">
                <v:path arrowok="t"/>
              </v:shape>
            </v:group>
            <v:group style="position:absolute;left:3398;top:1198;width:28;height:2" coordorigin="3398,1198" coordsize="28,2">
              <v:shape style="position:absolute;left:3398;top:1198;width:28;height:2" coordorigin="3398,1198" coordsize="28,0" path="m3398,1198l3426,1198e" filled="false" stroked="true" strokeweight="3.935484pt" strokecolor="#000000">
                <v:path arrowok="t"/>
              </v:shape>
            </v:group>
            <v:group style="position:absolute;left:3350;top:1198;width:28;height:2" coordorigin="3350,1198" coordsize="28,2">
              <v:shape style="position:absolute;left:3350;top:1198;width:28;height:2" coordorigin="3350,1198" coordsize="28,0" path="m3350,1198l3378,1198e" filled="false" stroked="true" strokeweight="3.935484pt" strokecolor="#000000">
                <v:path arrowok="t"/>
              </v:shape>
            </v:group>
            <v:group style="position:absolute;left:3302;top:1198;width:28;height:2" coordorigin="3302,1198" coordsize="28,2">
              <v:shape style="position:absolute;left:3302;top:1198;width:28;height:2" coordorigin="3302,1198" coordsize="28,0" path="m3302,1198l3330,1198e" filled="false" stroked="true" strokeweight="3.935484pt" strokecolor="#000000">
                <v:path arrowok="t"/>
              </v:shape>
            </v:group>
            <v:group style="position:absolute;left:3254;top:1198;width:28;height:2" coordorigin="3254,1198" coordsize="28,2">
              <v:shape style="position:absolute;left:3254;top:1198;width:28;height:2" coordorigin="3254,1198" coordsize="28,0" path="m3254,1198l3282,1198e" filled="false" stroked="true" strokeweight="3.935484pt" strokecolor="#000000">
                <v:path arrowok="t"/>
              </v:shape>
            </v:group>
            <v:group style="position:absolute;left:3206;top:1198;width:28;height:2" coordorigin="3206,1198" coordsize="28,2">
              <v:shape style="position:absolute;left:3206;top:1198;width:28;height:2" coordorigin="3206,1198" coordsize="28,0" path="m3206,1198l3234,1198e" filled="false" stroked="true" strokeweight="3.935484pt" strokecolor="#000000">
                <v:path arrowok="t"/>
              </v:shape>
            </v:group>
            <v:group style="position:absolute;left:3158;top:1198;width:28;height:2" coordorigin="3158,1198" coordsize="28,2">
              <v:shape style="position:absolute;left:3158;top:1198;width:28;height:2" coordorigin="3158,1198" coordsize="28,0" path="m3158,1198l3186,1198e" filled="false" stroked="true" strokeweight="3.935484pt" strokecolor="#000000">
                <v:path arrowok="t"/>
              </v:shape>
            </v:group>
            <v:group style="position:absolute;left:3110;top:1198;width:28;height:2" coordorigin="3110,1198" coordsize="28,2">
              <v:shape style="position:absolute;left:3110;top:1198;width:28;height:2" coordorigin="3110,1198" coordsize="28,0" path="m3110,1198l3137,1198e" filled="false" stroked="true" strokeweight="3.935484pt" strokecolor="#000000">
                <v:path arrowok="t"/>
              </v:shape>
            </v:group>
            <v:group style="position:absolute;left:3062;top:1198;width:28;height:2" coordorigin="3062,1198" coordsize="28,2">
              <v:shape style="position:absolute;left:3062;top:1198;width:28;height:2" coordorigin="3062,1198" coordsize="28,0" path="m3062,1198l3089,1198e" filled="false" stroked="true" strokeweight="3.935484pt" strokecolor="#000000">
                <v:path arrowok="t"/>
              </v:shape>
            </v:group>
            <v:group style="position:absolute;left:3013;top:1198;width:28;height:2" coordorigin="3013,1198" coordsize="28,2">
              <v:shape style="position:absolute;left:3013;top:1198;width:28;height:2" coordorigin="3013,1198" coordsize="28,0" path="m3013,1198l3041,1198e" filled="false" stroked="true" strokeweight="3.935484pt" strokecolor="#000000">
                <v:path arrowok="t"/>
              </v:shape>
            </v:group>
            <v:group style="position:absolute;left:2991;top:1160;width:521;height:190" coordorigin="2991,1160" coordsize="521,190">
              <v:shape style="position:absolute;left:2991;top:1160;width:521;height:190" coordorigin="2991,1160" coordsize="521,190" path="m3511,1235l3511,1350,2991,1350,2993,1235,3509,1235,3509,1160,2993,1160,2993,1235e" filled="false" stroked="true" strokeweight=".158210pt" strokecolor="#000000">
                <v:path arrowok="t"/>
              </v:shape>
            </v:group>
            <v:group style="position:absolute;left:2903;top:899;width:40;height:2" coordorigin="2903,899" coordsize="40,2">
              <v:shape style="position:absolute;left:2903;top:899;width:40;height:2" coordorigin="2903,899" coordsize="40,0" path="m2903,899l2942,899e" filled="false" stroked="true" strokeweight=".870157pt" strokecolor="#9b9b4f">
                <v:path arrowok="t"/>
              </v:shape>
            </v:group>
            <v:group style="position:absolute;left:2901;top:936;width:44;height:2" coordorigin="2901,936" coordsize="44,2">
              <v:shape style="position:absolute;left:2901;top:936;width:44;height:2" coordorigin="2901,936" coordsize="44,0" path="m2901,936l2944,936e" filled="false" stroked="true" strokeweight=".870157pt" strokecolor="#9b9b4f">
                <v:path arrowok="t"/>
              </v:shape>
            </v:group>
            <v:group style="position:absolute;left:2899;top:973;width:47;height:2" coordorigin="2899,973" coordsize="47,2">
              <v:shape style="position:absolute;left:2899;top:973;width:47;height:2" coordorigin="2899,973" coordsize="47,0" path="m2899,973l2945,973e" filled="false" stroked="true" strokeweight=".870157pt" strokecolor="#9b9b4f">
                <v:path arrowok="t"/>
              </v:shape>
            </v:group>
            <v:group style="position:absolute;left:3010;top:899;width:40;height:2" coordorigin="3010,899" coordsize="40,2">
              <v:shape style="position:absolute;left:3010;top:899;width:40;height:2" coordorigin="3010,899" coordsize="40,0" path="m3010,899l3049,899e" filled="false" stroked="true" strokeweight=".870157pt" strokecolor="#9b9b4f">
                <v:path arrowok="t"/>
              </v:shape>
            </v:group>
            <v:group style="position:absolute;left:3007;top:936;width:44;height:2" coordorigin="3007,936" coordsize="44,2">
              <v:shape style="position:absolute;left:3007;top:936;width:44;height:2" coordorigin="3007,936" coordsize="44,0" path="m3007,936l3051,936e" filled="false" stroked="true" strokeweight=".870157pt" strokecolor="#9b9b4f">
                <v:path arrowok="t"/>
              </v:shape>
            </v:group>
            <v:group style="position:absolute;left:3005;top:973;width:48;height:2" coordorigin="3005,973" coordsize="48,2">
              <v:shape style="position:absolute;left:3005;top:973;width:48;height:2" coordorigin="3005,973" coordsize="48,0" path="m3005,973l3052,973e" filled="false" stroked="true" strokeweight=".870157pt" strokecolor="#9b9b4f">
                <v:path arrowok="t"/>
              </v:shape>
            </v:group>
            <v:group style="position:absolute;left:3116;top:899;width:40;height:2" coordorigin="3116,899" coordsize="40,2">
              <v:shape style="position:absolute;left:3116;top:899;width:40;height:2" coordorigin="3116,899" coordsize="40,0" path="m3116,899l3156,899e" filled="false" stroked="true" strokeweight=".870157pt" strokecolor="#9b9b4f">
                <v:path arrowok="t"/>
              </v:shape>
            </v:group>
            <v:group style="position:absolute;left:3114;top:936;width:44;height:2" coordorigin="3114,936" coordsize="44,2">
              <v:shape style="position:absolute;left:3114;top:936;width:44;height:2" coordorigin="3114,936" coordsize="44,0" path="m3114,936l3157,936e" filled="false" stroked="true" strokeweight=".870157pt" strokecolor="#9b9b4f">
                <v:path arrowok="t"/>
              </v:shape>
            </v:group>
            <v:group style="position:absolute;left:3112;top:973;width:48;height:2" coordorigin="3112,973" coordsize="48,2">
              <v:shape style="position:absolute;left:3112;top:973;width:48;height:2" coordorigin="3112,973" coordsize="48,0" path="m3112,973l3159,973e" filled="false" stroked="true" strokeweight=".870157pt" strokecolor="#9b9b4f">
                <v:path arrowok="t"/>
              </v:shape>
            </v:group>
            <v:group style="position:absolute;left:3223;top:899;width:40;height:2" coordorigin="3223,899" coordsize="40,2">
              <v:shape style="position:absolute;left:3223;top:899;width:40;height:2" coordorigin="3223,899" coordsize="40,0" path="m3223,899l3262,899e" filled="false" stroked="true" strokeweight=".870157pt" strokecolor="#9b9b4f">
                <v:path arrowok="t"/>
              </v:shape>
            </v:group>
            <v:group style="position:absolute;left:3221;top:936;width:44;height:2" coordorigin="3221,936" coordsize="44,2">
              <v:shape style="position:absolute;left:3221;top:936;width:44;height:2" coordorigin="3221,936" coordsize="44,0" path="m3221,936l3264,936e" filled="false" stroked="true" strokeweight=".870157pt" strokecolor="#9b9b4f">
                <v:path arrowok="t"/>
              </v:shape>
            </v:group>
            <v:group style="position:absolute;left:3219;top:973;width:48;height:2" coordorigin="3219,973" coordsize="48,2">
              <v:shape style="position:absolute;left:3219;top:973;width:48;height:2" coordorigin="3219,973" coordsize="48,0" path="m3219,973l3266,973e" filled="false" stroked="true" strokeweight=".870157pt" strokecolor="#9b9b4f">
                <v:path arrowok="t"/>
              </v:shape>
            </v:group>
            <v:group style="position:absolute;left:2903;top:891;width:40;height:18" coordorigin="2903,891" coordsize="40,18">
              <v:shape style="position:absolute;left:2903;top:891;width:40;height:18" coordorigin="2903,891" coordsize="40,18" path="m2942,908l2942,891,2904,891,2903,908,2942,908xe" filled="false" stroked="true" strokeweight=".158210pt" strokecolor="#000000">
                <v:path arrowok="t"/>
              </v:shape>
            </v:group>
            <v:group style="position:absolute;left:2901;top:927;width:44;height:18" coordorigin="2901,927" coordsize="44,18">
              <v:shape style="position:absolute;left:2901;top:927;width:44;height:18" coordorigin="2901,927" coordsize="44,18" path="m2944,945l2943,927,2902,927,2901,945,2944,945xe" filled="false" stroked="true" strokeweight=".158210pt" strokecolor="#000000">
                <v:path arrowok="t"/>
              </v:shape>
            </v:group>
            <v:group style="position:absolute;left:2899;top:964;width:47;height:18" coordorigin="2899,964" coordsize="47,18">
              <v:shape style="position:absolute;left:2899;top:964;width:47;height:18" coordorigin="2899,964" coordsize="47,18" path="m2945,982l2945,964,2900,964,2899,982,2945,982xe" filled="false" stroked="true" strokeweight=".158210pt" strokecolor="#000000">
                <v:path arrowok="t"/>
              </v:shape>
            </v:group>
            <v:group style="position:absolute;left:3010;top:891;width:40;height:18" coordorigin="3010,891" coordsize="40,18">
              <v:shape style="position:absolute;left:3010;top:891;width:40;height:18" coordorigin="3010,891" coordsize="40,18" path="m3049,908l3048,891,3011,891,3010,908,3049,908xe" filled="false" stroked="true" strokeweight=".158210pt" strokecolor="#000000">
                <v:path arrowok="t"/>
              </v:shape>
            </v:group>
            <v:group style="position:absolute;left:3007;top:927;width:44;height:18" coordorigin="3007,927" coordsize="44,18">
              <v:shape style="position:absolute;left:3007;top:927;width:44;height:18" coordorigin="3007,927" coordsize="44,18" path="m3051,945l3050,927,3009,927,3007,945,3051,945xe" filled="false" stroked="true" strokeweight=".158210pt" strokecolor="#000000">
                <v:path arrowok="t"/>
              </v:shape>
            </v:group>
            <v:group style="position:absolute;left:3005;top:964;width:48;height:18" coordorigin="3005,964" coordsize="48,18">
              <v:shape style="position:absolute;left:3005;top:964;width:48;height:18" coordorigin="3005,964" coordsize="48,18" path="m3052,982l3051,964,3006,964,3005,982,3052,982xe" filled="false" stroked="true" strokeweight=".158210pt" strokecolor="#000000">
                <v:path arrowok="t"/>
              </v:shape>
            </v:group>
            <v:group style="position:absolute;left:3116;top:891;width:40;height:18" coordorigin="3116,891" coordsize="40,18">
              <v:shape style="position:absolute;left:3116;top:891;width:40;height:18" coordorigin="3116,891" coordsize="40,18" path="m3156,908l3155,891,3117,891,3116,908,3156,908xe" filled="false" stroked="true" strokeweight=".158210pt" strokecolor="#000000">
                <v:path arrowok="t"/>
              </v:shape>
            </v:group>
            <v:group style="position:absolute;left:3114;top:927;width:44;height:18" coordorigin="3114,927" coordsize="44,18">
              <v:shape style="position:absolute;left:3114;top:927;width:44;height:18" coordorigin="3114,927" coordsize="44,18" path="m3157,945l3157,927,3115,927,3114,945,3157,945xe" filled="false" stroked="true" strokeweight=".158210pt" strokecolor="#000000">
                <v:path arrowok="t"/>
              </v:shape>
            </v:group>
            <v:group style="position:absolute;left:3112;top:964;width:48;height:18" coordorigin="3112,964" coordsize="48,18">
              <v:shape style="position:absolute;left:3112;top:964;width:48;height:18" coordorigin="3112,964" coordsize="48,18" path="m3159,982l3158,964,3113,964,3112,982,3159,982xe" filled="false" stroked="true" strokeweight=".158210pt" strokecolor="#000000">
                <v:path arrowok="t"/>
              </v:shape>
            </v:group>
            <v:group style="position:absolute;left:3223;top:891;width:40;height:18" coordorigin="3223,891" coordsize="40,18">
              <v:shape style="position:absolute;left:3223;top:891;width:40;height:18" coordorigin="3223,891" coordsize="40,18" path="m3262,908l3262,891,3224,891,3223,908,3262,908xe" filled="false" stroked="true" strokeweight=".158210pt" strokecolor="#000000">
                <v:path arrowok="t"/>
              </v:shape>
            </v:group>
            <v:group style="position:absolute;left:3221;top:927;width:44;height:18" coordorigin="3221,927" coordsize="44,18">
              <v:shape style="position:absolute;left:3221;top:927;width:44;height:18" coordorigin="3221,927" coordsize="44,18" path="m3264,945l3263,927,3222,927,3221,945,3264,945xe" filled="false" stroked="true" strokeweight=".158210pt" strokecolor="#000000">
                <v:path arrowok="t"/>
              </v:shape>
            </v:group>
            <v:group style="position:absolute;left:3219;top:964;width:48;height:18" coordorigin="3219,964" coordsize="48,18">
              <v:shape style="position:absolute;left:3219;top:964;width:48;height:18" coordorigin="3219,964" coordsize="48,18" path="m3266,982l3265,964,3220,964,3219,982,3266,982xe" filled="false" stroked="true" strokeweight=".158210pt" strokecolor="#000000">
                <v:path arrowok="t"/>
              </v:shape>
            </v:group>
            <v:group style="position:absolute;left:3716;top:1277;width:186;height:124" coordorigin="3716,1277" coordsize="186,124">
              <v:shape style="position:absolute;left:3716;top:1277;width:186;height:124" coordorigin="3716,1277" coordsize="186,124" path="m3901,1277l3716,1338,3901,1400,3901,1277xe" filled="true" fillcolor="#beb0cf" stroked="false">
                <v:path arrowok="t"/>
                <v:fill type="solid"/>
              </v:shape>
            </v:group>
            <v:group style="position:absolute;left:3902;top:1151;width:149;height:2" coordorigin="3902,1151" coordsize="149,2">
              <v:shape style="position:absolute;left:3902;top:1151;width:149;height:2" coordorigin="3902,1151" coordsize="149,0" path="m4050,1151l3902,1151e" filled="false" stroked="true" strokeweight="1.423894pt" strokecolor="#000000">
                <v:path arrowok="t"/>
              </v:shape>
            </v:group>
            <v:group style="position:absolute;left:4035;top:1090;width:186;height:124" coordorigin="4035,1090" coordsize="186,124">
              <v:shape style="position:absolute;left:4035;top:1090;width:186;height:124" coordorigin="4035,1090" coordsize="186,124" path="m4035,1090l4035,1213,4220,1151,4035,1090xe" filled="true" fillcolor="#000000" stroked="false">
                <v:path arrowok="t"/>
                <v:fill type="solid"/>
              </v:shape>
            </v:group>
            <v:group style="position:absolute;left:5070;top:2955;width:212;height:1411" coordorigin="5070,2955" coordsize="212,1411">
              <v:shape style="position:absolute;left:5070;top:2955;width:212;height:1411" coordorigin="5070,2955" coordsize="212,1411" path="m5070,2955l5070,4366,5281,4366e" filled="false" stroked="true" strokeweight="1.423894pt" strokecolor="#97d0de">
                <v:path arrowok="t"/>
              </v:shape>
            </v:group>
            <v:group style="position:absolute;left:4370;top:2927;width:1402;height:2" coordorigin="4370,2927" coordsize="1402,2">
              <v:shape style="position:absolute;left:4370;top:2927;width:1402;height:2" coordorigin="4370,2927" coordsize="1402,0" path="m4370,2927l5771,2927e" filled="false" stroked="true" strokeweight="2.802961pt" strokecolor="#ffffff">
                <v:path arrowok="t"/>
              </v:shape>
            </v:group>
            <v:group style="position:absolute;left:4370;top:2899;width:1402;height:57" coordorigin="4370,2899" coordsize="1402,57">
              <v:shape style="position:absolute;left:4370;top:2899;width:1402;height:57" coordorigin="4370,2899" coordsize="1402,57" path="m4370,2955l5771,2955,5771,2899,4370,2899,4370,2955xe" filled="false" stroked="true" strokeweight=".158210pt" strokecolor="#ffffff">
                <v:path arrowok="t"/>
              </v:shape>
            </v:group>
            <v:group style="position:absolute;left:7542;top:404;width:5;height:160" coordorigin="7542,404" coordsize="5,160">
              <v:shape style="position:absolute;left:7542;top:404;width:5;height:160" coordorigin="7542,404" coordsize="5,160" path="m7542,563l7546,404e" filled="false" stroked="true" strokeweight="1.423894pt" strokecolor="#000000">
                <v:path arrowok="t"/>
              </v:shape>
            </v:group>
            <v:group style="position:absolute;left:7480;top:546;width:124;height:187" coordorigin="7480,546" coordsize="124,187">
              <v:shape style="position:absolute;left:7480;top:546;width:124;height:187" coordorigin="7480,546" coordsize="124,187" path="m7480,546l7537,733,7604,550,7480,546xe" filled="true" fillcolor="#000000" stroked="false">
                <v:path arrowok="t"/>
                <v:fill type="solid"/>
              </v:shape>
            </v:group>
            <v:group style="position:absolute;left:5005;top:1899;width:3528;height:2" coordorigin="5005,1899" coordsize="3528,2">
              <v:shape style="position:absolute;left:5005;top:1899;width:3528;height:2" coordorigin="5005,1899" coordsize="3528,0" path="m5005,1899l8533,1899e" filled="false" stroked="true" strokeweight=".791052pt" strokecolor="#97d0de">
                <v:path arrowok="t"/>
              </v:shape>
            </v:group>
            <v:group style="position:absolute;left:8520;top:1850;width:148;height:99" coordorigin="8520,1850" coordsize="148,99">
              <v:shape style="position:absolute;left:8520;top:1850;width:148;height:99" coordorigin="8520,1850" coordsize="148,99" path="m8520,1850l8520,1948,8667,1899,8520,1850xe" filled="true" fillcolor="#97d0de" stroked="false">
                <v:path arrowok="t"/>
                <v:fill type="solid"/>
              </v:shape>
            </v:group>
            <v:group style="position:absolute;left:5005;top:2422;width:3528;height:2" coordorigin="5005,2422" coordsize="3528,2">
              <v:shape style="position:absolute;left:5005;top:2422;width:3528;height:2" coordorigin="5005,2422" coordsize="3528,0" path="m5005,2422l8533,2422e" filled="false" stroked="true" strokeweight=".791052pt" strokecolor="#97d0de">
                <v:path arrowok="t"/>
              </v:shape>
            </v:group>
            <v:group style="position:absolute;left:8520;top:2373;width:148;height:99" coordorigin="8520,2373" coordsize="148,99">
              <v:shape style="position:absolute;left:8520;top:2373;width:148;height:99" coordorigin="8520,2373" coordsize="148,99" path="m8520,2373l8520,2471,8667,2422,8520,2373xe" filled="true" fillcolor="#97d0de" stroked="false">
                <v:path arrowok="t"/>
                <v:fill type="solid"/>
              </v:shape>
            </v:group>
            <v:group style="position:absolute;left:4930;top:3130;width:3603;height:2" coordorigin="4930,3130" coordsize="3603,2">
              <v:shape style="position:absolute;left:4930;top:3130;width:3603;height:2" coordorigin="4930,3130" coordsize="3603,0" path="m4930,3130l8533,3130e" filled="false" stroked="true" strokeweight=".276868pt" strokecolor="#97d0de">
                <v:path arrowok="t"/>
              </v:shape>
            </v:group>
            <v:group style="position:absolute;left:8742;top:2953;width:2;height:1338" coordorigin="8742,2953" coordsize="2,1338">
              <v:shape style="position:absolute;left:8742;top:2953;width:2;height:1338" coordorigin="8742,2953" coordsize="0,1338" path="m8742,4291l8742,2953e" filled="false" stroked="true" strokeweight="6.5921pt" strokecolor="#97d0de">
                <v:path arrowok="t"/>
              </v:shape>
            </v:group>
            <v:group style="position:absolute;left:8520;top:3083;width:148;height:99" coordorigin="8520,3083" coordsize="148,99">
              <v:shape style="position:absolute;left:8520;top:3083;width:148;height:99" coordorigin="8520,3083" coordsize="148,99" path="m8520,3083l8520,3181,8667,3132,8520,3083xe" filled="true" fillcolor="#97d0de" stroked="false">
                <v:path arrowok="t"/>
                <v:fill type="solid"/>
              </v:shape>
            </v:group>
            <v:group style="position:absolute;left:5005;top:3768;width:3528;height:2" coordorigin="5005,3768" coordsize="3528,2">
              <v:shape style="position:absolute;left:5005;top:3768;width:3528;height:2" coordorigin="5005,3768" coordsize="3528,0" path="m5005,3768l8533,3768e" filled="false" stroked="true" strokeweight=".791052pt" strokecolor="#97d0de">
                <v:path arrowok="t"/>
              </v:shape>
            </v:group>
            <v:group style="position:absolute;left:8520;top:3719;width:148;height:99" coordorigin="8520,3719" coordsize="148,99">
              <v:shape style="position:absolute;left:8520;top:3719;width:148;height:99" coordorigin="8520,3719" coordsize="148,99" path="m8520,3719l8520,3817,8667,3768,8520,3719xe" filled="true" fillcolor="#97d0de" stroked="false">
                <v:path arrowok="t"/>
                <v:fill type="solid"/>
              </v:shape>
            </v:group>
            <v:group style="position:absolute;left:4930;top:4291;width:3738;height:2" coordorigin="4930,4291" coordsize="3738,2">
              <v:shape style="position:absolute;left:4930;top:4291;width:3738;height:2" coordorigin="4930,4291" coordsize="3738,0" path="m4930,4291l8667,4291e" filled="false" stroked="true" strokeweight=".791052pt" strokecolor="#97d0de">
                <v:path arrowok="t"/>
              </v:shape>
            </v:group>
            <v:group style="position:absolute;left:5117;top:1525;width:1640;height:2" coordorigin="5117,1525" coordsize="1640,2">
              <v:shape style="position:absolute;left:5117;top:1525;width:1640;height:2" coordorigin="5117,1525" coordsize="1640,0" path="m5117,1525l6756,1525e" filled="false" stroked="true" strokeweight=".474631pt" strokecolor="#285ea6">
                <v:path arrowok="t"/>
              </v:shape>
            </v:group>
            <v:group style="position:absolute;left:6745;top:1483;width:129;height:86" coordorigin="6745,1483" coordsize="129,86">
              <v:shape style="position:absolute;left:6745;top:1483;width:129;height:86" coordorigin="6745,1483" coordsize="129,86" path="m6745,1483l6745,1568,6874,1525,6745,1483xe" filled="true" fillcolor="#285ea6" stroked="false">
                <v:path arrowok="t"/>
                <v:fill type="solid"/>
              </v:shape>
            </v:group>
            <v:group style="position:absolute;left:5117;top:3244;width:1640;height:2" coordorigin="5117,3244" coordsize="1640,2">
              <v:shape style="position:absolute;left:5117;top:3244;width:1640;height:2" coordorigin="5117,3244" coordsize="1640,0" path="m5117,3244l6756,3244e" filled="false" stroked="true" strokeweight=".474631pt" strokecolor="#285ea6">
                <v:path arrowok="t"/>
              </v:shape>
            </v:group>
            <v:group style="position:absolute;left:6745;top:3202;width:129;height:86" coordorigin="6745,3202" coordsize="129,86">
              <v:shape style="position:absolute;left:6745;top:3202;width:129;height:86" coordorigin="6745,3202" coordsize="129,86" path="m6745,3202l6745,3287,6874,3244,6745,3202xe" filled="true" fillcolor="#285ea6" stroked="false">
                <v:path arrowok="t"/>
                <v:fill type="solid"/>
              </v:shape>
            </v:group>
            <v:group style="position:absolute;left:5117;top:3880;width:1640;height:2" coordorigin="5117,3880" coordsize="1640,2">
              <v:shape style="position:absolute;left:5117;top:3880;width:1640;height:2" coordorigin="5117,3880" coordsize="1640,0" path="m5117,3880l6756,3880e" filled="false" stroked="true" strokeweight=".474631pt" strokecolor="#285ea6">
                <v:path arrowok="t"/>
              </v:shape>
            </v:group>
            <v:group style="position:absolute;left:6745;top:3837;width:129;height:86" coordorigin="6745,3837" coordsize="129,86">
              <v:shape style="position:absolute;left:6745;top:3837;width:129;height:86" coordorigin="6745,3837" coordsize="129,86" path="m6745,3837l6745,3922,6874,3880,6745,3837xe" filled="true" fillcolor="#285ea6" stroked="false">
                <v:path arrowok="t"/>
                <v:fill type="solid"/>
              </v:shape>
            </v:group>
            <v:group style="position:absolute;left:5117;top:4440;width:1640;height:2" coordorigin="5117,4440" coordsize="1640,2">
              <v:shape style="position:absolute;left:5117;top:4440;width:1640;height:2" coordorigin="5117,4440" coordsize="1640,0" path="m5117,4440l6756,4440e" filled="false" stroked="true" strokeweight=".474631pt" strokecolor="#285ea6">
                <v:path arrowok="t"/>
              </v:shape>
            </v:group>
            <v:group style="position:absolute;left:6745;top:4398;width:129;height:86" coordorigin="6745,4398" coordsize="129,86">
              <v:shape style="position:absolute;left:6745;top:4398;width:129;height:86" coordorigin="6745,4398" coordsize="129,86" path="m6745,4398l6745,4483,6874,4440,6745,4398xe" filled="true" fillcolor="#285ea6" stroked="false">
                <v:path arrowok="t"/>
                <v:fill type="solid"/>
              </v:shape>
            </v:group>
            <v:group style="position:absolute;left:7752;top:2901;width:1675;height:53" coordorigin="7752,2901" coordsize="1675,53">
              <v:shape style="position:absolute;left:7752;top:2901;width:1675;height:53" coordorigin="7752,2901" coordsize="1675,53" path="m7752,2953l9426,2953,9426,2901,7752,2901,7752,2953xe" filled="true" fillcolor="#ffffff" stroked="false">
                <v:path arrowok="t"/>
                <v:fill type="solid"/>
              </v:shape>
            </v:group>
            <v:group style="position:absolute;left:7752;top:2951;width:1675;height:4" coordorigin="7752,2951" coordsize="1675,4">
              <v:shape style="position:absolute;left:7752;top:2951;width:1675;height:4" coordorigin="7752,2951" coordsize="1675,4" path="m7752,2954l9426,2954,9426,2951,7752,2951,7752,2954xe" filled="true" fillcolor="#ffffff" stroked="false">
                <v:path arrowok="t"/>
                <v:fill type="solid"/>
              </v:shape>
            </v:group>
            <v:group style="position:absolute;left:7752;top:2901;width:1675;height:53" coordorigin="7752,2901" coordsize="1675,53">
              <v:shape style="position:absolute;left:7752;top:2901;width:1675;height:53" coordorigin="7752,2901" coordsize="1675,53" path="m9426,2901l7752,2901,7752,2953e" filled="false" stroked="true" strokeweight=".158210pt" strokecolor="#ffffff">
                <v:path arrowok="t"/>
              </v:shape>
            </v:group>
            <v:group style="position:absolute;left:8555;top:1002;width:374;height:374" coordorigin="8555,1002" coordsize="374,374">
              <v:shape style="position:absolute;left:8555;top:1002;width:374;height:374" coordorigin="8555,1002" coordsize="374,374" path="m8555,1376l8929,1376,8929,1002,8555,1002,8555,1376xe" filled="true" fillcolor="#97d0de" stroked="false">
                <v:path arrowok="t"/>
                <v:fill type="solid"/>
              </v:shape>
            </v:group>
            <v:group style="position:absolute;left:8555;top:1002;width:374;height:374" coordorigin="8555,1002" coordsize="374,374">
              <v:shape style="position:absolute;left:8555;top:1002;width:374;height:374" coordorigin="8555,1002" coordsize="374,374" path="m8555,1376l8929,1376,8929,1002,8555,1002,8555,1376xe" filled="false" stroked="true" strokeweight=".158210pt" strokecolor="#000000">
                <v:path arrowok="t"/>
              </v:shape>
            </v:group>
            <v:group style="position:absolute;left:8588;top:1015;width:307;height:263" coordorigin="8588,1015" coordsize="307,263">
              <v:shape style="position:absolute;left:8588;top:1015;width:307;height:263" coordorigin="8588,1015" coordsize="307,263" path="m8738,1189l8663,1207,8611,1246,8588,1278,8611,1277,8674,1256,8724,1215,8742,1189,8738,1189xe" filled="true" fillcolor="#97d0de" stroked="false">
                <v:path arrowok="t"/>
                <v:fill type="solid"/>
              </v:shape>
              <v:shape style="position:absolute;left:8588;top:1015;width:307;height:263" coordorigin="8588,1015" coordsize="307,263" path="m8742,1189l8782,1236,8838,1268,8894,1278,8883,1261,8827,1211,8756,1189,8742,1189xe" filled="true" fillcolor="#97d0de" stroked="false">
                <v:path arrowok="t"/>
                <v:fill type="solid"/>
              </v:shape>
              <v:shape style="position:absolute;left:8588;top:1015;width:307;height:263" coordorigin="8588,1015" coordsize="307,263" path="m8742,1188l8742,1189,8742,1189,8742,1188xe" filled="true" fillcolor="#97d0de" stroked="false">
                <v:path arrowok="t"/>
                <v:fill type="solid"/>
              </v:shape>
              <v:shape style="position:absolute;left:8588;top:1015;width:307;height:263" coordorigin="8588,1015" coordsize="307,263" path="m8745,1015l8720,1086,8719,1105,8720,1123,8723,1141,8729,1159,8736,1177,8742,1188,8748,1179,8756,1158,8762,1137,8765,1114,8765,1090,8762,1068,8758,1049,8752,1032,8745,1015xe" filled="true" fillcolor="#97d0de" stroked="false">
                <v:path arrowok="t"/>
                <v:fill type="solid"/>
              </v:shape>
            </v:group>
            <v:group style="position:absolute;left:8588;top:1015;width:307;height:263" coordorigin="8588,1015" coordsize="307,263">
              <v:shape style="position:absolute;left:8588;top:1015;width:307;height:263" coordorigin="8588,1015" coordsize="307,263" path="m8588,1278l8654,1265,8709,1231,8748,1179,8765,1114,8758,1049,8745,1015,8735,1032,8719,1105,8736,1177,8782,1236,8838,1268,8894,1278,8883,1261,8827,1211,8756,1189,8681,1200,8626,1233,8588,1278xe" filled="false" stroked="true" strokeweight=".474631pt" strokecolor="#000000">
                <v:path arrowok="t"/>
              </v:shape>
            </v:group>
            <v:group style="position:absolute;left:8742;top:572;width:2;height:431" coordorigin="8742,572" coordsize="2,431">
              <v:shape style="position:absolute;left:8742;top:572;width:2;height:431" coordorigin="8742,572" coordsize="0,431" path="m8742,1002l8742,572e" filled="false" stroked="true" strokeweight="6.5921pt" strokecolor="#97d0de">
                <v:path arrowok="t"/>
              </v:shape>
            </v:group>
            <v:group style="position:absolute;left:8577;top:118;width:331;height:496" coordorigin="8577,118" coordsize="331,496">
              <v:shape style="position:absolute;left:8577;top:118;width:331;height:496" coordorigin="8577,118" coordsize="331,496" path="m8742,118l8577,613,8907,613,8742,118xe" filled="true" fillcolor="#97d0de" stroked="false">
                <v:path arrowok="t"/>
                <v:fill type="solid"/>
              </v:shape>
            </v:group>
            <v:group style="position:absolute;left:8555;top:1002;width:374;height:374" coordorigin="8555,1002" coordsize="374,374">
              <v:shape style="position:absolute;left:8555;top:1002;width:374;height:374" coordorigin="8555,1002" coordsize="374,374" path="m8555,1189l8567,1122,8601,1066,8651,1026,8714,1004,8737,1002,8761,1004,8826,1023,8878,1061,8914,1115,8929,1180,8929,1189,8928,1212,8923,1234,8897,1294,8851,1341,8792,1369,8747,1376,8723,1374,8658,1355,8606,1316,8570,1263,8555,1198,8555,1189xe" filled="false" stroked="true" strokeweight=".158210pt" strokecolor="#000000">
                <v:path arrowok="t"/>
              </v:shape>
            </v:group>
            <v:group style="position:absolute;left:8742;top:1376;width:2;height:1525" coordorigin="8742,1376" coordsize="2,1525">
              <v:shape style="position:absolute;left:8742;top:1376;width:2;height:1525" coordorigin="8742,1376" coordsize="0,1525" path="m8742,2901l8742,1376e" filled="false" stroked="true" strokeweight="6.5921pt" strokecolor="#97d0de">
                <v:path arrowok="t"/>
              </v:shape>
            </v:group>
            <v:group style="position:absolute;left:4482;top:1899;width:145;height:2" coordorigin="4482,1899" coordsize="145,2">
              <v:shape style="position:absolute;left:4482;top:1899;width:145;height:2" coordorigin="4482,1899" coordsize="145,0" path="m4482,1899l4626,1899e" filled="false" stroked="true" strokeweight=".474631pt" strokecolor="#beb0cf">
                <v:path arrowok="t"/>
              </v:shape>
            </v:group>
            <v:group style="position:absolute;left:4615;top:1856;width:129;height:86" coordorigin="4615,1856" coordsize="129,86">
              <v:shape style="position:absolute;left:4615;top:1856;width:129;height:86" coordorigin="4615,1856" coordsize="129,86" path="m4615,1856l4615,1942,4743,1899,4615,1856xe" filled="true" fillcolor="#beb0cf" stroked="false">
                <v:path arrowok="t"/>
                <v:fill type="solid"/>
              </v:shape>
            </v:group>
            <v:group style="position:absolute;left:4482;top:2422;width:145;height:2" coordorigin="4482,2422" coordsize="145,2">
              <v:shape style="position:absolute;left:4482;top:2422;width:145;height:2" coordorigin="4482,2422" coordsize="145,0" path="m4482,2422l4626,2422e" filled="false" stroked="true" strokeweight=".474631pt" strokecolor="#beb0cf">
                <v:path arrowok="t"/>
              </v:shape>
            </v:group>
            <v:group style="position:absolute;left:4615;top:2379;width:129;height:86" coordorigin="4615,2379" coordsize="129,86">
              <v:shape style="position:absolute;left:4615;top:2379;width:129;height:86" coordorigin="4615,2379" coordsize="129,86" path="m4615,2379l4615,2465,4743,2422,4615,2379xe" filled="true" fillcolor="#beb0cf" stroked="false">
                <v:path arrowok="t"/>
                <v:fill type="solid"/>
              </v:shape>
            </v:group>
            <v:group style="position:absolute;left:5117;top:2534;width:1640;height:2" coordorigin="5117,2534" coordsize="1640,2">
              <v:shape style="position:absolute;left:5117;top:2534;width:1640;height:2" coordorigin="5117,2534" coordsize="1640,0" path="m5117,2534l6756,2534e" filled="false" stroked="true" strokeweight=".474631pt" strokecolor="#285ea6">
                <v:path arrowok="t"/>
              </v:shape>
            </v:group>
            <v:group style="position:absolute;left:6745;top:2492;width:129;height:86" coordorigin="6745,2492" coordsize="129,86">
              <v:shape style="position:absolute;left:6745;top:2492;width:129;height:86" coordorigin="6745,2492" coordsize="129,86" path="m6745,2492l6745,2577,6874,2534,6745,2492xe" filled="true" fillcolor="#285ea6" stroked="false">
                <v:path arrowok="t"/>
                <v:fill type="solid"/>
              </v:shape>
            </v:group>
            <v:group style="position:absolute;left:4482;top:3244;width:145;height:2" coordorigin="4482,3244" coordsize="145,2">
              <v:shape style="position:absolute;left:4482;top:3244;width:145;height:2" coordorigin="4482,3244" coordsize="145,0" path="m4482,3244l4626,3244e" filled="false" stroked="true" strokeweight=".474631pt" strokecolor="#beb0cf">
                <v:path arrowok="t"/>
              </v:shape>
            </v:group>
            <v:group style="position:absolute;left:4615;top:3202;width:129;height:86" coordorigin="4615,3202" coordsize="129,86">
              <v:shape style="position:absolute;left:4615;top:3202;width:129;height:86" coordorigin="4615,3202" coordsize="129,86" path="m4615,3202l4615,3287,4743,3244,4615,3202xe" filled="true" fillcolor="#beb0cf" stroked="false">
                <v:path arrowok="t"/>
                <v:fill type="solid"/>
              </v:shape>
            </v:group>
            <v:group style="position:absolute;left:4482;top:3768;width:145;height:2" coordorigin="4482,3768" coordsize="145,2">
              <v:shape style="position:absolute;left:4482;top:3768;width:145;height:2" coordorigin="4482,3768" coordsize="145,0" path="m4482,3768l4626,3768e" filled="false" stroked="true" strokeweight=".474631pt" strokecolor="#beb0cf">
                <v:path arrowok="t"/>
              </v:shape>
            </v:group>
            <v:group style="position:absolute;left:4615;top:3725;width:129;height:86" coordorigin="4615,3725" coordsize="129,86">
              <v:shape style="position:absolute;left:4615;top:3725;width:129;height:86" coordorigin="4615,3725" coordsize="129,86" path="m4615,3725l4615,3810,4743,3768,4615,3725xe" filled="true" fillcolor="#beb0cf" stroked="false">
                <v:path arrowok="t"/>
                <v:fill type="solid"/>
              </v:shape>
            </v:group>
            <v:group style="position:absolute;left:4482;top:4478;width:145;height:2" coordorigin="4482,4478" coordsize="145,2">
              <v:shape style="position:absolute;left:4482;top:4478;width:145;height:2" coordorigin="4482,4478" coordsize="145,0" path="m4482,4478l4626,4478e" filled="false" stroked="true" strokeweight=".474631pt" strokecolor="#beb0cf">
                <v:path arrowok="t"/>
              </v:shape>
            </v:group>
            <v:group style="position:absolute;left:4615;top:4435;width:129;height:86" coordorigin="4615,4435" coordsize="129,86">
              <v:shape style="position:absolute;left:4615;top:4435;width:129;height:86" coordorigin="4615,4435" coordsize="129,86" path="m4615,4435l4615,4520,4743,4478,4615,4435xe" filled="true" fillcolor="#beb0cf" stroked="false">
                <v:path arrowok="t"/>
                <v:fill type="solid"/>
              </v:shape>
            </v:group>
            <v:group style="position:absolute;left:72;top:1376;width:9344;height:2" coordorigin="72,1376" coordsize="9344,2">
              <v:shape style="position:absolute;left:72;top:1376;width:9344;height:2" coordorigin="72,1376" coordsize="9344,0" path="m72,1376l9415,1376e" filled="false" stroked="true" strokeweight=".791052pt" strokecolor="#585858">
                <v:path arrowok="t"/>
              </v:shape>
            </v:group>
            <v:group style="position:absolute;left:371;top:3375;width:150;height:150" coordorigin="371,3375" coordsize="150,150">
              <v:shape style="position:absolute;left:371;top:3375;width:150;height:150" coordorigin="371,3375" coordsize="150,150" path="m371,3525l520,3525,520,3375,371,3375,371,3525xe" filled="true" fillcolor="#92d050" stroked="false">
                <v:path arrowok="t"/>
                <v:fill type="solid"/>
              </v:shape>
            </v:group>
            <v:group style="position:absolute;left:3062;top:2161;width:5905;height:2" coordorigin="3062,2161" coordsize="5905,2">
              <v:shape style="position:absolute;left:3062;top:2161;width:5905;height:2" coordorigin="3062,2161" coordsize="5905,0" path="m3062,2161l8966,2161e" filled="false" stroked="true" strokeweight=".329605pt" strokecolor="#585858">
                <v:path arrowok="t"/>
                <v:stroke dashstyle="dash"/>
              </v:shape>
            </v:group>
            <v:group style="position:absolute;left:3062;top:2721;width:5924;height:2" coordorigin="3062,2721" coordsize="5924,2">
              <v:shape style="position:absolute;left:3062;top:2721;width:5924;height:2" coordorigin="3062,2721" coordsize="5924,0" path="m3062,2721l8985,2721e" filled="false" stroked="true" strokeweight=".329605pt" strokecolor="#585858">
                <v:path arrowok="t"/>
                <v:stroke dashstyle="dash"/>
              </v:shape>
            </v:group>
            <v:group style="position:absolute;left:3054;top:3730;width:5924;height:2" coordorigin="3054,3730" coordsize="5924,2">
              <v:shape style="position:absolute;left:3054;top:3730;width:5924;height:2" coordorigin="3054,3730" coordsize="5924,0" path="m3054,3730l8978,3730e" filled="false" stroked="true" strokeweight=".329605pt" strokecolor="#585858">
                <v:path arrowok="t"/>
                <v:stroke dashstyle="dash"/>
              </v:shape>
            </v:group>
            <v:group style="position:absolute;left:3062;top:4328;width:5924;height:2" coordorigin="3062,4328" coordsize="5924,2">
              <v:shape style="position:absolute;left:3062;top:4328;width:5924;height:2" coordorigin="3062,4328" coordsize="5924,0" path="m3062,4328l8985,4328e" filled="false" stroked="true" strokeweight=".329605pt" strokecolor="#585858">
                <v:path arrowok="t"/>
                <v:stroke dashstyle="dash"/>
              </v:shape>
            </v:group>
            <v:group style="position:absolute;left:3062;top:4870;width:5924;height:2" coordorigin="3062,4870" coordsize="5924,2">
              <v:shape style="position:absolute;left:3062;top:4870;width:5924;height:2" coordorigin="3062,4870" coordsize="5924,0" path="m3062,4870l8985,4870e" filled="false" stroked="true" strokeweight=".329605pt" strokecolor="#585858">
                <v:path arrowok="t"/>
                <v:stroke dashstyle="dash"/>
              </v:shape>
            </v:group>
            <v:group style="position:absolute;left:3062;top:3132;width:5924;height:2" coordorigin="3062,3132" coordsize="5924,2">
              <v:shape style="position:absolute;left:3062;top:3132;width:5924;height:2" coordorigin="3062,3132" coordsize="5924,0" path="m3062,3132l8985,3132e" filled="false" stroked="true" strokeweight=".329605pt" strokecolor="#585858">
                <v:path arrowok="t"/>
                <v:stroke dashstyle="dash"/>
              </v:shape>
            </v:group>
            <v:group style="position:absolute;left:3062;top:1469;width:5905;height:2" coordorigin="3062,1469" coordsize="5905,2">
              <v:shape style="position:absolute;left:3062;top:1469;width:5905;height:2" coordorigin="3062,1469" coordsize="5905,0" path="m3062,1469l8966,1469e" filled="false" stroked="true" strokeweight=".329605pt" strokecolor="#585858">
                <v:path arrowok="t"/>
                <v:stroke dashstyle="dash"/>
              </v:shape>
            </v:group>
            <v:group style="position:absolute;left:4;top:4;width:9490;height:2" coordorigin="4,4" coordsize="9490,2">
              <v:shape style="position:absolute;left:4;top:4;width:9490;height:2" coordorigin="4,4" coordsize="9490,0" path="m4,4l9494,4e" filled="false" stroked="true" strokeweight=".398pt" strokecolor="#000000">
                <v:path arrowok="t"/>
              </v:shape>
            </v:group>
            <v:group style="position:absolute;left:8;top:4;width:2;height:5181" coordorigin="8,4" coordsize="2,5181">
              <v:shape style="position:absolute;left:8;top:4;width:2;height:5181" coordorigin="8,4" coordsize="0,5181" path="m8,5184l8,4e" filled="false" stroked="true" strokeweight=".398pt" strokecolor="#000000">
                <v:path arrowok="t"/>
              </v:shape>
            </v:group>
            <v:group style="position:absolute;left:9490;top:4;width:2;height:5181" coordorigin="9490,4" coordsize="2,5181">
              <v:shape style="position:absolute;left:9490;top:4;width:2;height:5181" coordorigin="9490,4" coordsize="0,5181" path="m9490,5184l9490,4e" filled="false" stroked="true" strokeweight=".398pt" strokecolor="#000000">
                <v:path arrowok="t"/>
              </v:shape>
            </v:group>
            <v:group style="position:absolute;left:4;top:5184;width:9490;height:2" coordorigin="4,5184" coordsize="9490,2">
              <v:shape style="position:absolute;left:4;top:5184;width:9490;height:2" coordorigin="4,5184" coordsize="9490,0" path="m4,5184l9494,5184e" filled="false" stroked="true" strokeweight=".398pt" strokecolor="#000000">
                <v:path arrowok="t"/>
              </v:shape>
              <v:shape style="position:absolute;left:5289;top:374;width:628;height:119" type="#_x0000_t202" filled="false" stroked="false">
                <v:textbox inset="0,0,0,0">
                  <w:txbxContent>
                    <w:p>
                      <w:pPr>
                        <w:spacing w:line="111" w:lineRule="exact" w:before="0"/>
                        <w:ind w:left="0" w:right="0" w:firstLine="0"/>
                        <w:jc w:val="left"/>
                        <w:rPr>
                          <w:rFonts w:ascii="Century" w:hAnsi="Century" w:cs="Century" w:eastAsia="Century"/>
                          <w:sz w:val="12"/>
                          <w:szCs w:val="12"/>
                        </w:rPr>
                      </w:pPr>
                      <w:r>
                        <w:rPr>
                          <w:rFonts w:ascii="Century"/>
                          <w:w w:val="96"/>
                          <w:sz w:val="12"/>
                        </w:rPr>
                        <w:t>B</w:t>
                      </w:r>
                      <w:r>
                        <w:rPr>
                          <w:rFonts w:ascii="Century"/>
                          <w:w w:val="102"/>
                          <w:sz w:val="12"/>
                        </w:rPr>
                        <w:t>A</w:t>
                      </w:r>
                      <w:r>
                        <w:rPr>
                          <w:rFonts w:ascii="Century"/>
                          <w:w w:val="98"/>
                          <w:sz w:val="12"/>
                        </w:rPr>
                        <w:t>C</w:t>
                      </w:r>
                      <w:r>
                        <w:rPr>
                          <w:rFonts w:ascii="Century"/>
                          <w:spacing w:val="5"/>
                          <w:sz w:val="12"/>
                        </w:rPr>
                        <w:t> </w:t>
                      </w:r>
                      <w:r>
                        <w:rPr>
                          <w:rFonts w:ascii="Century"/>
                          <w:w w:val="106"/>
                          <w:sz w:val="12"/>
                        </w:rPr>
                        <w:t>T</w:t>
                      </w:r>
                      <w:r>
                        <w:rPr>
                          <w:rFonts w:ascii="Century"/>
                          <w:w w:val="98"/>
                          <w:sz w:val="12"/>
                        </w:rPr>
                        <w:t>o</w:t>
                      </w:r>
                      <w:r>
                        <w:rPr>
                          <w:rFonts w:ascii="Century"/>
                          <w:w w:val="91"/>
                          <w:sz w:val="12"/>
                        </w:rPr>
                        <w:t>w</w:t>
                      </w:r>
                      <w:r>
                        <w:rPr>
                          <w:rFonts w:ascii="Century"/>
                          <w:w w:val="87"/>
                          <w:sz w:val="12"/>
                        </w:rPr>
                        <w:t>e</w:t>
                      </w:r>
                      <w:r>
                        <w:rPr>
                          <w:rFonts w:ascii="Century"/>
                          <w:w w:val="86"/>
                          <w:sz w:val="12"/>
                        </w:rPr>
                        <w:t>r</w:t>
                      </w:r>
                      <w:r>
                        <w:rPr>
                          <w:rFonts w:ascii="Century"/>
                          <w:sz w:val="12"/>
                        </w:rPr>
                      </w:r>
                    </w:p>
                  </w:txbxContent>
                </v:textbox>
                <w10:wrap type="none"/>
              </v:shape>
              <v:shape style="position:absolute;left:2779;top:598;width:852;height:119" type="#_x0000_t202" filled="false" stroked="false">
                <v:textbox inset="0,0,0,0">
                  <w:txbxContent>
                    <w:p>
                      <w:pPr>
                        <w:spacing w:line="111" w:lineRule="exact" w:before="0"/>
                        <w:ind w:left="0" w:right="0" w:firstLine="0"/>
                        <w:jc w:val="left"/>
                        <w:rPr>
                          <w:rFonts w:ascii="Century" w:hAnsi="Century" w:cs="Century" w:eastAsia="Century"/>
                          <w:sz w:val="12"/>
                          <w:szCs w:val="12"/>
                        </w:rPr>
                      </w:pPr>
                      <w:r>
                        <w:rPr>
                          <w:rFonts w:ascii="Century"/>
                          <w:w w:val="100"/>
                          <w:sz w:val="12"/>
                        </w:rPr>
                        <w:t>P</w:t>
                      </w:r>
                      <w:r>
                        <w:rPr>
                          <w:rFonts w:ascii="Century"/>
                          <w:w w:val="86"/>
                          <w:sz w:val="12"/>
                        </w:rPr>
                        <w:t>r</w:t>
                      </w:r>
                      <w:r>
                        <w:rPr>
                          <w:rFonts w:ascii="Century"/>
                          <w:w w:val="98"/>
                          <w:sz w:val="12"/>
                        </w:rPr>
                        <w:t>o</w:t>
                      </w:r>
                      <w:r>
                        <w:rPr>
                          <w:rFonts w:ascii="Century"/>
                          <w:spacing w:val="-1"/>
                          <w:w w:val="98"/>
                          <w:sz w:val="12"/>
                        </w:rPr>
                        <w:t>c</w:t>
                      </w:r>
                      <w:r>
                        <w:rPr>
                          <w:rFonts w:ascii="Century"/>
                          <w:w w:val="87"/>
                          <w:sz w:val="12"/>
                        </w:rPr>
                        <w:t>e</w:t>
                      </w:r>
                      <w:r>
                        <w:rPr>
                          <w:rFonts w:ascii="Century"/>
                          <w:w w:val="84"/>
                          <w:sz w:val="12"/>
                        </w:rPr>
                        <w:t>ss</w:t>
                      </w:r>
                      <w:r>
                        <w:rPr>
                          <w:rFonts w:ascii="Century"/>
                          <w:spacing w:val="-1"/>
                          <w:w w:val="86"/>
                          <w:sz w:val="12"/>
                        </w:rPr>
                        <w:t>i</w:t>
                      </w:r>
                      <w:r>
                        <w:rPr>
                          <w:rFonts w:ascii="Century"/>
                          <w:w w:val="89"/>
                          <w:sz w:val="12"/>
                        </w:rPr>
                        <w:t>n</w:t>
                      </w:r>
                      <w:r>
                        <w:rPr>
                          <w:rFonts w:ascii="Century"/>
                          <w:w w:val="92"/>
                          <w:sz w:val="12"/>
                        </w:rPr>
                        <w:t>g</w:t>
                      </w:r>
                      <w:r>
                        <w:rPr>
                          <w:rFonts w:ascii="Century"/>
                          <w:spacing w:val="4"/>
                          <w:sz w:val="12"/>
                        </w:rPr>
                        <w:t> </w:t>
                      </w:r>
                      <w:r>
                        <w:rPr>
                          <w:rFonts w:ascii="Century"/>
                          <w:w w:val="95"/>
                          <w:sz w:val="12"/>
                        </w:rPr>
                        <w:t>p</w:t>
                      </w:r>
                      <w:r>
                        <w:rPr>
                          <w:rFonts w:ascii="Century"/>
                          <w:w w:val="86"/>
                          <w:sz w:val="12"/>
                        </w:rPr>
                        <w:t>l</w:t>
                      </w:r>
                      <w:r>
                        <w:rPr>
                          <w:rFonts w:ascii="Century"/>
                          <w:w w:val="88"/>
                          <w:sz w:val="12"/>
                        </w:rPr>
                        <w:t>a</w:t>
                      </w:r>
                      <w:r>
                        <w:rPr>
                          <w:rFonts w:ascii="Century"/>
                          <w:w w:val="89"/>
                          <w:sz w:val="12"/>
                        </w:rPr>
                        <w:t>n</w:t>
                      </w:r>
                      <w:r>
                        <w:rPr>
                          <w:rFonts w:ascii="Century"/>
                          <w:w w:val="98"/>
                          <w:sz w:val="12"/>
                        </w:rPr>
                        <w:t>t</w:t>
                      </w:r>
                      <w:r>
                        <w:rPr>
                          <w:rFonts w:ascii="Century"/>
                          <w:sz w:val="12"/>
                        </w:rPr>
                      </w:r>
                    </w:p>
                  </w:txbxContent>
                </v:textbox>
                <w10:wrap type="none"/>
              </v:shape>
              <v:shape style="position:absolute;left:6545;top:729;width:658;height:119" type="#_x0000_t202" filled="false" stroked="false">
                <v:textbox inset="0,0,0,0">
                  <w:txbxContent>
                    <w:p>
                      <w:pPr>
                        <w:spacing w:line="111" w:lineRule="exact" w:before="0"/>
                        <w:ind w:left="0" w:right="0" w:firstLine="0"/>
                        <w:jc w:val="left"/>
                        <w:rPr>
                          <w:rFonts w:ascii="Century" w:hAnsi="Century" w:cs="Century" w:eastAsia="Century"/>
                          <w:sz w:val="12"/>
                          <w:szCs w:val="12"/>
                        </w:rPr>
                      </w:pPr>
                      <w:r>
                        <w:rPr>
                          <w:rFonts w:ascii="Century"/>
                          <w:w w:val="96"/>
                          <w:sz w:val="12"/>
                        </w:rPr>
                        <w:t>F</w:t>
                      </w:r>
                      <w:r>
                        <w:rPr>
                          <w:rFonts w:ascii="Century"/>
                          <w:w w:val="86"/>
                          <w:sz w:val="12"/>
                        </w:rPr>
                        <w:t>r</w:t>
                      </w:r>
                      <w:r>
                        <w:rPr>
                          <w:rFonts w:ascii="Century"/>
                          <w:spacing w:val="-1"/>
                          <w:w w:val="86"/>
                          <w:sz w:val="12"/>
                        </w:rPr>
                        <w:t>i</w:t>
                      </w:r>
                      <w:r>
                        <w:rPr>
                          <w:rFonts w:ascii="Century"/>
                          <w:w w:val="95"/>
                          <w:sz w:val="12"/>
                        </w:rPr>
                        <w:t>d</w:t>
                      </w:r>
                      <w:r>
                        <w:rPr>
                          <w:rFonts w:ascii="Century"/>
                          <w:spacing w:val="-2"/>
                          <w:w w:val="92"/>
                          <w:sz w:val="12"/>
                        </w:rPr>
                        <w:t>g</w:t>
                      </w:r>
                      <w:r>
                        <w:rPr>
                          <w:rFonts w:ascii="Century"/>
                          <w:w w:val="87"/>
                          <w:sz w:val="12"/>
                        </w:rPr>
                        <w:t>e</w:t>
                      </w:r>
                      <w:r>
                        <w:rPr>
                          <w:rFonts w:ascii="Century"/>
                          <w:spacing w:val="6"/>
                          <w:sz w:val="12"/>
                        </w:rPr>
                        <w:t> </w:t>
                      </w:r>
                      <w:r>
                        <w:rPr>
                          <w:rFonts w:ascii="Century"/>
                          <w:w w:val="100"/>
                          <w:sz w:val="12"/>
                        </w:rPr>
                        <w:t>P</w:t>
                      </w:r>
                      <w:r>
                        <w:rPr>
                          <w:rFonts w:ascii="Century"/>
                          <w:w w:val="86"/>
                          <w:sz w:val="12"/>
                        </w:rPr>
                        <w:t>l</w:t>
                      </w:r>
                      <w:r>
                        <w:rPr>
                          <w:rFonts w:ascii="Century"/>
                          <w:w w:val="88"/>
                          <w:sz w:val="12"/>
                        </w:rPr>
                        <w:t>a</w:t>
                      </w:r>
                      <w:r>
                        <w:rPr>
                          <w:rFonts w:ascii="Century"/>
                          <w:w w:val="89"/>
                          <w:sz w:val="12"/>
                        </w:rPr>
                        <w:t>n</w:t>
                      </w:r>
                      <w:r>
                        <w:rPr>
                          <w:rFonts w:ascii="Century"/>
                          <w:w w:val="98"/>
                          <w:sz w:val="12"/>
                        </w:rPr>
                        <w:t>t</w:t>
                      </w:r>
                      <w:r>
                        <w:rPr>
                          <w:rFonts w:ascii="Century"/>
                          <w:sz w:val="12"/>
                        </w:rPr>
                      </w:r>
                    </w:p>
                  </w:txbxContent>
                </v:textbox>
                <w10:wrap type="none"/>
              </v:shape>
              <v:shape style="position:absolute;left:4012;top:859;width:654;height:119" type="#_x0000_t202" filled="false" stroked="false">
                <v:textbox inset="0,0,0,0">
                  <w:txbxContent>
                    <w:p>
                      <w:pPr>
                        <w:spacing w:line="111" w:lineRule="exact" w:before="0"/>
                        <w:ind w:left="0" w:right="0" w:firstLine="0"/>
                        <w:jc w:val="left"/>
                        <w:rPr>
                          <w:rFonts w:ascii="Century" w:hAnsi="Century" w:cs="Century" w:eastAsia="Century"/>
                          <w:sz w:val="12"/>
                          <w:szCs w:val="12"/>
                        </w:rPr>
                      </w:pPr>
                      <w:r>
                        <w:rPr>
                          <w:rFonts w:ascii="Century"/>
                          <w:spacing w:val="-1"/>
                          <w:w w:val="98"/>
                          <w:sz w:val="12"/>
                        </w:rPr>
                        <w:t>C</w:t>
                      </w:r>
                      <w:r>
                        <w:rPr>
                          <w:rFonts w:ascii="Century"/>
                          <w:w w:val="98"/>
                          <w:sz w:val="12"/>
                        </w:rPr>
                        <w:t>o</w:t>
                      </w:r>
                      <w:r>
                        <w:rPr>
                          <w:rFonts w:ascii="Century"/>
                          <w:w w:val="92"/>
                          <w:sz w:val="12"/>
                        </w:rPr>
                        <w:t>m</w:t>
                      </w:r>
                      <w:r>
                        <w:rPr>
                          <w:rFonts w:ascii="Century"/>
                          <w:w w:val="95"/>
                          <w:sz w:val="12"/>
                        </w:rPr>
                        <w:t>p</w:t>
                      </w:r>
                      <w:r>
                        <w:rPr>
                          <w:rFonts w:ascii="Century"/>
                          <w:w w:val="86"/>
                          <w:sz w:val="12"/>
                        </w:rPr>
                        <w:t>r</w:t>
                      </w:r>
                      <w:r>
                        <w:rPr>
                          <w:rFonts w:ascii="Century"/>
                          <w:w w:val="87"/>
                          <w:sz w:val="12"/>
                        </w:rPr>
                        <w:t>e</w:t>
                      </w:r>
                      <w:r>
                        <w:rPr>
                          <w:rFonts w:ascii="Century"/>
                          <w:w w:val="84"/>
                          <w:sz w:val="12"/>
                        </w:rPr>
                        <w:t>ss</w:t>
                      </w:r>
                      <w:r>
                        <w:rPr>
                          <w:rFonts w:ascii="Century"/>
                          <w:w w:val="98"/>
                          <w:sz w:val="12"/>
                        </w:rPr>
                        <w:t>o</w:t>
                      </w:r>
                      <w:r>
                        <w:rPr>
                          <w:rFonts w:ascii="Century"/>
                          <w:w w:val="86"/>
                          <w:sz w:val="12"/>
                        </w:rPr>
                        <w:t>r</w:t>
                      </w:r>
                      <w:r>
                        <w:rPr>
                          <w:rFonts w:ascii="Century"/>
                          <w:w w:val="84"/>
                          <w:sz w:val="12"/>
                        </w:rPr>
                        <w:t>s</w:t>
                      </w:r>
                      <w:r>
                        <w:rPr>
                          <w:rFonts w:ascii="Century"/>
                          <w:sz w:val="12"/>
                        </w:rPr>
                      </w:r>
                    </w:p>
                  </w:txbxContent>
                </v:textbox>
                <w10:wrap type="none"/>
              </v:shape>
              <v:shape style="position:absolute;left:7682;top:785;width:252;height:119" type="#_x0000_t202" filled="false" stroked="false">
                <v:textbox inset="0,0,0,0">
                  <w:txbxContent>
                    <w:p>
                      <w:pPr>
                        <w:spacing w:line="111" w:lineRule="exact" w:before="0"/>
                        <w:ind w:left="0" w:right="0" w:firstLine="0"/>
                        <w:jc w:val="left"/>
                        <w:rPr>
                          <w:rFonts w:ascii="Century" w:hAnsi="Century" w:cs="Century" w:eastAsia="Century"/>
                          <w:sz w:val="12"/>
                          <w:szCs w:val="12"/>
                        </w:rPr>
                      </w:pPr>
                      <w:r>
                        <w:rPr>
                          <w:rFonts w:ascii="Century"/>
                          <w:w w:val="100"/>
                          <w:sz w:val="12"/>
                        </w:rPr>
                        <w:t>P</w:t>
                      </w:r>
                      <w:r>
                        <w:rPr>
                          <w:rFonts w:ascii="Century"/>
                          <w:spacing w:val="-1"/>
                          <w:w w:val="98"/>
                          <w:sz w:val="12"/>
                        </w:rPr>
                        <w:t>C</w:t>
                      </w:r>
                      <w:r>
                        <w:rPr>
                          <w:rFonts w:ascii="Century"/>
                          <w:w w:val="106"/>
                          <w:sz w:val="12"/>
                        </w:rPr>
                        <w:t>T</w:t>
                      </w:r>
                      <w:r>
                        <w:rPr>
                          <w:rFonts w:ascii="Century"/>
                          <w:sz w:val="12"/>
                        </w:rPr>
                      </w:r>
                    </w:p>
                  </w:txbxContent>
                </v:textbox>
                <w10:wrap type="none"/>
              </v:shape>
              <v:shape style="position:absolute;left:8367;top:859;width:826;height:119" type="#_x0000_t202" filled="false" stroked="false">
                <v:textbox inset="0,0,0,0">
                  <w:txbxContent>
                    <w:p>
                      <w:pPr>
                        <w:spacing w:line="111" w:lineRule="exact" w:before="0"/>
                        <w:ind w:left="0" w:right="0" w:firstLine="0"/>
                        <w:jc w:val="left"/>
                        <w:rPr>
                          <w:rFonts w:ascii="Century" w:hAnsi="Century" w:cs="Century" w:eastAsia="Century"/>
                          <w:sz w:val="12"/>
                          <w:szCs w:val="12"/>
                        </w:rPr>
                      </w:pPr>
                      <w:r>
                        <w:rPr>
                          <w:rFonts w:ascii="Century"/>
                          <w:w w:val="102"/>
                          <w:sz w:val="12"/>
                        </w:rPr>
                        <w:t>V</w:t>
                      </w:r>
                      <w:r>
                        <w:rPr>
                          <w:rFonts w:ascii="Century"/>
                          <w:w w:val="87"/>
                          <w:sz w:val="12"/>
                        </w:rPr>
                        <w:t>e</w:t>
                      </w:r>
                      <w:r>
                        <w:rPr>
                          <w:rFonts w:ascii="Century"/>
                          <w:w w:val="89"/>
                          <w:sz w:val="12"/>
                        </w:rPr>
                        <w:t>n</w:t>
                      </w:r>
                      <w:r>
                        <w:rPr>
                          <w:rFonts w:ascii="Century"/>
                          <w:w w:val="98"/>
                          <w:sz w:val="12"/>
                        </w:rPr>
                        <w:t>t</w:t>
                      </w:r>
                      <w:r>
                        <w:rPr>
                          <w:rFonts w:ascii="Century"/>
                          <w:spacing w:val="-1"/>
                          <w:w w:val="86"/>
                          <w:sz w:val="12"/>
                        </w:rPr>
                        <w:t>i</w:t>
                      </w:r>
                      <w:r>
                        <w:rPr>
                          <w:rFonts w:ascii="Century"/>
                          <w:w w:val="86"/>
                          <w:sz w:val="12"/>
                        </w:rPr>
                        <w:t>l</w:t>
                      </w:r>
                      <w:r>
                        <w:rPr>
                          <w:rFonts w:ascii="Century"/>
                          <w:w w:val="88"/>
                          <w:sz w:val="12"/>
                        </w:rPr>
                        <w:t>a</w:t>
                      </w:r>
                      <w:r>
                        <w:rPr>
                          <w:rFonts w:ascii="Century"/>
                          <w:w w:val="98"/>
                          <w:sz w:val="12"/>
                        </w:rPr>
                        <w:t>t</w:t>
                      </w:r>
                      <w:r>
                        <w:rPr>
                          <w:rFonts w:ascii="Century"/>
                          <w:spacing w:val="-1"/>
                          <w:w w:val="86"/>
                          <w:sz w:val="12"/>
                        </w:rPr>
                        <w:t>i</w:t>
                      </w:r>
                      <w:r>
                        <w:rPr>
                          <w:rFonts w:ascii="Century"/>
                          <w:w w:val="98"/>
                          <w:sz w:val="12"/>
                        </w:rPr>
                        <w:t>o</w:t>
                      </w:r>
                      <w:r>
                        <w:rPr>
                          <w:rFonts w:ascii="Century"/>
                          <w:w w:val="89"/>
                          <w:sz w:val="12"/>
                        </w:rPr>
                        <w:t>n</w:t>
                      </w:r>
                      <w:r>
                        <w:rPr>
                          <w:rFonts w:ascii="Century"/>
                          <w:spacing w:val="6"/>
                          <w:sz w:val="12"/>
                        </w:rPr>
                        <w:t> </w:t>
                      </w:r>
                      <w:r>
                        <w:rPr>
                          <w:rFonts w:ascii="Century"/>
                          <w:w w:val="96"/>
                          <w:sz w:val="12"/>
                        </w:rPr>
                        <w:t>F</w:t>
                      </w:r>
                      <w:r>
                        <w:rPr>
                          <w:rFonts w:ascii="Century"/>
                          <w:w w:val="88"/>
                          <w:sz w:val="12"/>
                        </w:rPr>
                        <w:t>a</w:t>
                      </w:r>
                      <w:r>
                        <w:rPr>
                          <w:rFonts w:ascii="Century"/>
                          <w:w w:val="89"/>
                          <w:sz w:val="12"/>
                        </w:rPr>
                        <w:t>n</w:t>
                      </w:r>
                      <w:r>
                        <w:rPr>
                          <w:rFonts w:ascii="Century"/>
                          <w:sz w:val="12"/>
                        </w:rPr>
                      </w:r>
                    </w:p>
                  </w:txbxContent>
                </v:textbox>
                <w10:wrap type="none"/>
              </v:shape>
              <v:shape style="position:absolute;left:753;top:1198;width:506;height:159" type="#_x0000_t202" filled="false" stroked="false">
                <v:textbox inset="0,0,0,0">
                  <w:txbxContent>
                    <w:p>
                      <w:pPr>
                        <w:spacing w:line="148" w:lineRule="exact" w:before="0"/>
                        <w:ind w:left="0" w:right="0" w:firstLine="0"/>
                        <w:jc w:val="left"/>
                        <w:rPr>
                          <w:rFonts w:ascii="Century" w:hAnsi="Century" w:cs="Century" w:eastAsia="Century"/>
                          <w:sz w:val="16"/>
                          <w:szCs w:val="16"/>
                        </w:rPr>
                      </w:pPr>
                      <w:r>
                        <w:rPr>
                          <w:rFonts w:ascii="Century"/>
                          <w:w w:val="87"/>
                          <w:sz w:val="16"/>
                        </w:rPr>
                        <w:t>S</w:t>
                      </w:r>
                      <w:r>
                        <w:rPr>
                          <w:rFonts w:ascii="Century"/>
                          <w:w w:val="89"/>
                          <w:sz w:val="16"/>
                        </w:rPr>
                        <w:t>u</w:t>
                      </w:r>
                      <w:r>
                        <w:rPr>
                          <w:rFonts w:ascii="Century"/>
                          <w:w w:val="86"/>
                          <w:sz w:val="16"/>
                        </w:rPr>
                        <w:t>r</w:t>
                      </w:r>
                      <w:r>
                        <w:rPr>
                          <w:rFonts w:ascii="Century"/>
                          <w:w w:val="90"/>
                          <w:sz w:val="16"/>
                        </w:rPr>
                        <w:t>f</w:t>
                      </w:r>
                      <w:r>
                        <w:rPr>
                          <w:rFonts w:ascii="Century"/>
                          <w:w w:val="88"/>
                          <w:sz w:val="16"/>
                        </w:rPr>
                        <w:t>a</w:t>
                      </w:r>
                      <w:r>
                        <w:rPr>
                          <w:rFonts w:ascii="Century"/>
                          <w:spacing w:val="-1"/>
                          <w:w w:val="98"/>
                          <w:sz w:val="16"/>
                        </w:rPr>
                        <w:t>c</w:t>
                      </w:r>
                      <w:r>
                        <w:rPr>
                          <w:rFonts w:ascii="Century"/>
                          <w:w w:val="87"/>
                          <w:sz w:val="16"/>
                        </w:rPr>
                        <w:t>e</w:t>
                      </w:r>
                      <w:r>
                        <w:rPr>
                          <w:rFonts w:ascii="Century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4264;top:1346;width:212;height:80" type="#_x0000_t202" filled="false" stroked="false">
                <v:textbox inset="0,0,0,0">
                  <w:txbxContent>
                    <w:p>
                      <w:pPr>
                        <w:spacing w:line="79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8"/>
                          <w:szCs w:val="8"/>
                        </w:rPr>
                      </w:pPr>
                      <w:r>
                        <w:rPr>
                          <w:rFonts w:ascii="Arial"/>
                          <w:spacing w:val="-1"/>
                          <w:w w:val="98"/>
                          <w:sz w:val="8"/>
                        </w:rPr>
                        <w:t>V</w:t>
                      </w:r>
                      <w:r>
                        <w:rPr>
                          <w:rFonts w:ascii="Arial"/>
                          <w:w w:val="98"/>
                          <w:sz w:val="8"/>
                        </w:rPr>
                        <w:t>-101</w:t>
                      </w:r>
                      <w:r>
                        <w:rPr>
                          <w:rFonts w:ascii="Arial"/>
                          <w:sz w:val="8"/>
                        </w:rPr>
                      </w:r>
                    </w:p>
                  </w:txbxContent>
                </v:textbox>
                <w10:wrap type="none"/>
              </v:shape>
              <v:shape style="position:absolute;left:3467;top:1796;width:499;height:159" type="#_x0000_t202" filled="false" stroked="false">
                <v:textbox inset="0,0,0,0">
                  <w:txbxContent>
                    <w:p>
                      <w:pPr>
                        <w:spacing w:line="148" w:lineRule="exact" w:before="0"/>
                        <w:ind w:left="0" w:right="0" w:firstLine="0"/>
                        <w:jc w:val="left"/>
                        <w:rPr>
                          <w:rFonts w:ascii="Century" w:hAnsi="Century" w:cs="Century" w:eastAsia="Century"/>
                          <w:sz w:val="16"/>
                          <w:szCs w:val="16"/>
                        </w:rPr>
                      </w:pPr>
                      <w:r>
                        <w:rPr>
                          <w:rFonts w:ascii="Century"/>
                          <w:w w:val="92"/>
                          <w:sz w:val="16"/>
                        </w:rPr>
                        <w:t>L</w:t>
                      </w:r>
                      <w:r>
                        <w:rPr>
                          <w:rFonts w:ascii="Century"/>
                          <w:w w:val="87"/>
                          <w:sz w:val="16"/>
                        </w:rPr>
                        <w:t>e</w:t>
                      </w:r>
                      <w:r>
                        <w:rPr>
                          <w:rFonts w:ascii="Century"/>
                          <w:w w:val="97"/>
                          <w:sz w:val="16"/>
                        </w:rPr>
                        <w:t>v</w:t>
                      </w:r>
                      <w:r>
                        <w:rPr>
                          <w:rFonts w:ascii="Century"/>
                          <w:w w:val="87"/>
                          <w:sz w:val="16"/>
                        </w:rPr>
                        <w:t>e</w:t>
                      </w:r>
                      <w:r>
                        <w:rPr>
                          <w:rFonts w:ascii="Century"/>
                          <w:w w:val="86"/>
                          <w:sz w:val="16"/>
                        </w:rPr>
                        <w:t>l</w:t>
                      </w:r>
                      <w:r>
                        <w:rPr>
                          <w:rFonts w:ascii="Century"/>
                          <w:spacing w:val="8"/>
                          <w:sz w:val="16"/>
                        </w:rPr>
                        <w:t> </w:t>
                      </w:r>
                      <w:r>
                        <w:rPr>
                          <w:rFonts w:ascii="Century"/>
                          <w:w w:val="88"/>
                          <w:sz w:val="16"/>
                        </w:rPr>
                        <w:t>1</w:t>
                      </w:r>
                      <w:r>
                        <w:rPr>
                          <w:rFonts w:ascii="Century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7011;top:1831;width:312;height:119" type="#_x0000_t202" filled="false" stroked="false">
                <v:textbox inset="0,0,0,0">
                  <w:txbxContent>
                    <w:p>
                      <w:pPr>
                        <w:spacing w:line="111" w:lineRule="exact" w:before="0"/>
                        <w:ind w:left="0" w:right="0" w:firstLine="0"/>
                        <w:jc w:val="left"/>
                        <w:rPr>
                          <w:rFonts w:ascii="Century" w:hAnsi="Century" w:cs="Century" w:eastAsia="Century"/>
                          <w:sz w:val="12"/>
                          <w:szCs w:val="12"/>
                        </w:rPr>
                      </w:pPr>
                      <w:r>
                        <w:rPr>
                          <w:rFonts w:ascii="Century"/>
                          <w:w w:val="100"/>
                          <w:sz w:val="12"/>
                        </w:rPr>
                        <w:t>P</w:t>
                      </w:r>
                      <w:r>
                        <w:rPr>
                          <w:rFonts w:ascii="Century"/>
                          <w:w w:val="89"/>
                          <w:sz w:val="12"/>
                        </w:rPr>
                        <w:t>u</w:t>
                      </w:r>
                      <w:r>
                        <w:rPr>
                          <w:rFonts w:ascii="Century"/>
                          <w:w w:val="92"/>
                          <w:sz w:val="12"/>
                        </w:rPr>
                        <w:t>m</w:t>
                      </w:r>
                      <w:r>
                        <w:rPr>
                          <w:rFonts w:ascii="Century"/>
                          <w:w w:val="95"/>
                          <w:sz w:val="12"/>
                        </w:rPr>
                        <w:t>p</w:t>
                      </w:r>
                      <w:r>
                        <w:rPr>
                          <w:rFonts w:ascii="Century"/>
                          <w:sz w:val="12"/>
                        </w:rPr>
                      </w:r>
                    </w:p>
                  </w:txbxContent>
                </v:textbox>
                <w10:wrap type="none"/>
              </v:shape>
              <v:shape style="position:absolute;left:5784;top:1981;width:250;height:119" type="#_x0000_t202" filled="false" stroked="false">
                <v:textbox inset="0,0,0,0">
                  <w:txbxContent>
                    <w:p>
                      <w:pPr>
                        <w:spacing w:line="111" w:lineRule="exact" w:before="0"/>
                        <w:ind w:left="0" w:right="0" w:firstLine="0"/>
                        <w:jc w:val="left"/>
                        <w:rPr>
                          <w:rFonts w:ascii="Century" w:hAnsi="Century" w:cs="Century" w:eastAsia="Century"/>
                          <w:sz w:val="12"/>
                          <w:szCs w:val="12"/>
                        </w:rPr>
                      </w:pPr>
                      <w:r>
                        <w:rPr>
                          <w:rFonts w:ascii="Century"/>
                          <w:w w:val="96"/>
                          <w:sz w:val="12"/>
                        </w:rPr>
                        <w:t>D</w:t>
                      </w:r>
                      <w:r>
                        <w:rPr>
                          <w:rFonts w:ascii="Century"/>
                          <w:w w:val="88"/>
                          <w:sz w:val="12"/>
                        </w:rPr>
                        <w:t>a</w:t>
                      </w:r>
                      <w:r>
                        <w:rPr>
                          <w:rFonts w:ascii="Century"/>
                          <w:w w:val="92"/>
                          <w:sz w:val="12"/>
                        </w:rPr>
                        <w:t>m</w:t>
                      </w:r>
                      <w:r>
                        <w:rPr>
                          <w:rFonts w:ascii="Century"/>
                          <w:sz w:val="12"/>
                        </w:rPr>
                      </w:r>
                    </w:p>
                  </w:txbxContent>
                </v:textbox>
                <w10:wrap type="none"/>
              </v:shape>
              <v:shape style="position:absolute;left:3467;top:2394;width:499;height:588" type="#_x0000_t202" filled="false" stroked="false">
                <v:textbox inset="0,0,0,0">
                  <w:txbxContent>
                    <w:p>
                      <w:pPr>
                        <w:spacing w:line="148" w:lineRule="exact" w:before="0"/>
                        <w:ind w:left="-1" w:right="0" w:firstLine="0"/>
                        <w:jc w:val="center"/>
                        <w:rPr>
                          <w:rFonts w:ascii="Century" w:hAnsi="Century" w:cs="Century" w:eastAsia="Century"/>
                          <w:sz w:val="16"/>
                          <w:szCs w:val="16"/>
                        </w:rPr>
                      </w:pPr>
                      <w:r>
                        <w:rPr>
                          <w:rFonts w:ascii="Century"/>
                          <w:w w:val="92"/>
                          <w:sz w:val="16"/>
                        </w:rPr>
                        <w:t>L</w:t>
                      </w:r>
                      <w:r>
                        <w:rPr>
                          <w:rFonts w:ascii="Century"/>
                          <w:w w:val="87"/>
                          <w:sz w:val="16"/>
                        </w:rPr>
                        <w:t>e</w:t>
                      </w:r>
                      <w:r>
                        <w:rPr>
                          <w:rFonts w:ascii="Century"/>
                          <w:w w:val="97"/>
                          <w:sz w:val="16"/>
                        </w:rPr>
                        <w:t>v</w:t>
                      </w:r>
                      <w:r>
                        <w:rPr>
                          <w:rFonts w:ascii="Century"/>
                          <w:w w:val="87"/>
                          <w:sz w:val="16"/>
                        </w:rPr>
                        <w:t>e</w:t>
                      </w:r>
                      <w:r>
                        <w:rPr>
                          <w:rFonts w:ascii="Century"/>
                          <w:w w:val="86"/>
                          <w:sz w:val="16"/>
                        </w:rPr>
                        <w:t>l</w:t>
                      </w:r>
                      <w:r>
                        <w:rPr>
                          <w:rFonts w:ascii="Century"/>
                          <w:spacing w:val="8"/>
                          <w:sz w:val="16"/>
                        </w:rPr>
                        <w:t> </w:t>
                      </w:r>
                      <w:r>
                        <w:rPr>
                          <w:rFonts w:ascii="Century"/>
                          <w:w w:val="88"/>
                          <w:sz w:val="16"/>
                        </w:rPr>
                        <w:t>2</w:t>
                      </w:r>
                      <w:r>
                        <w:rPr>
                          <w:rFonts w:ascii="Century"/>
                          <w:sz w:val="16"/>
                        </w:rPr>
                      </w:r>
                    </w:p>
                    <w:p>
                      <w:pPr>
                        <w:spacing w:line="240" w:lineRule="auto" w:before="7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</w:p>
                    <w:p>
                      <w:pPr>
                        <w:spacing w:before="0"/>
                        <w:ind w:left="0" w:right="0" w:firstLine="0"/>
                        <w:jc w:val="center"/>
                        <w:rPr>
                          <w:rFonts w:ascii="Century" w:hAnsi="Century" w:cs="Century" w:eastAsia="Century"/>
                          <w:sz w:val="16"/>
                          <w:szCs w:val="16"/>
                        </w:rPr>
                      </w:pPr>
                      <w:r>
                        <w:rPr>
                          <w:rFonts w:ascii="Century"/>
                          <w:w w:val="98"/>
                          <w:sz w:val="16"/>
                        </w:rPr>
                        <w:t>...</w:t>
                      </w:r>
                      <w:r>
                        <w:rPr>
                          <w:rFonts w:ascii="Century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4883;top:2824;width:132;height:159" type="#_x0000_t202" filled="false" stroked="false">
                <v:textbox inset="0,0,0,0">
                  <w:txbxContent>
                    <w:p>
                      <w:pPr>
                        <w:spacing w:line="148" w:lineRule="exact" w:before="0"/>
                        <w:ind w:left="0" w:right="0" w:firstLine="0"/>
                        <w:jc w:val="left"/>
                        <w:rPr>
                          <w:rFonts w:ascii="Century" w:hAnsi="Century" w:cs="Century" w:eastAsia="Century"/>
                          <w:sz w:val="16"/>
                          <w:szCs w:val="16"/>
                        </w:rPr>
                      </w:pPr>
                      <w:r>
                        <w:rPr>
                          <w:rFonts w:ascii="Century"/>
                          <w:w w:val="98"/>
                          <w:sz w:val="16"/>
                        </w:rPr>
                        <w:t>...</w:t>
                      </w:r>
                      <w:r>
                        <w:rPr>
                          <w:rFonts w:ascii="Century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8676;top:2824;width:132;height:159" type="#_x0000_t202" filled="false" stroked="false">
                <v:textbox inset="0,0,0,0">
                  <w:txbxContent>
                    <w:p>
                      <w:pPr>
                        <w:spacing w:line="148" w:lineRule="exact" w:before="0"/>
                        <w:ind w:left="0" w:right="0" w:firstLine="0"/>
                        <w:jc w:val="left"/>
                        <w:rPr>
                          <w:rFonts w:ascii="Century" w:hAnsi="Century" w:cs="Century" w:eastAsia="Century"/>
                          <w:sz w:val="16"/>
                          <w:szCs w:val="16"/>
                        </w:rPr>
                      </w:pPr>
                      <w:r>
                        <w:rPr>
                          <w:rFonts w:ascii="Century"/>
                          <w:w w:val="98"/>
                          <w:sz w:val="16"/>
                        </w:rPr>
                        <w:t>...</w:t>
                      </w:r>
                      <w:r>
                        <w:rPr>
                          <w:rFonts w:ascii="Century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717;top:3384;width:1624;height:1336" type="#_x0000_t202" filled="false" stroked="false">
                <v:textbox inset="0,0,0,0">
                  <w:txbxContent>
                    <w:p>
                      <w:pPr>
                        <w:spacing w:line="148" w:lineRule="exact" w:before="0"/>
                        <w:ind w:left="20" w:right="0" w:hanging="16"/>
                        <w:jc w:val="left"/>
                        <w:rPr>
                          <w:rFonts w:ascii="Century" w:hAnsi="Century" w:cs="Century" w:eastAsia="Century"/>
                          <w:sz w:val="16"/>
                          <w:szCs w:val="16"/>
                        </w:rPr>
                      </w:pPr>
                      <w:r>
                        <w:rPr>
                          <w:rFonts w:ascii="Century"/>
                          <w:w w:val="100"/>
                          <w:sz w:val="16"/>
                        </w:rPr>
                        <w:t>P</w:t>
                      </w:r>
                      <w:r>
                        <w:rPr>
                          <w:rFonts w:ascii="Century"/>
                          <w:w w:val="89"/>
                          <w:sz w:val="16"/>
                        </w:rPr>
                        <w:t>u</w:t>
                      </w:r>
                      <w:r>
                        <w:rPr>
                          <w:rFonts w:ascii="Century"/>
                          <w:w w:val="92"/>
                          <w:sz w:val="16"/>
                        </w:rPr>
                        <w:t>m</w:t>
                      </w:r>
                      <w:r>
                        <w:rPr>
                          <w:rFonts w:ascii="Century"/>
                          <w:w w:val="95"/>
                          <w:sz w:val="16"/>
                        </w:rPr>
                        <w:t>p</w:t>
                      </w:r>
                      <w:r>
                        <w:rPr>
                          <w:rFonts w:ascii="Century"/>
                          <w:spacing w:val="-1"/>
                          <w:w w:val="86"/>
                          <w:sz w:val="16"/>
                        </w:rPr>
                        <w:t>i</w:t>
                      </w:r>
                      <w:r>
                        <w:rPr>
                          <w:rFonts w:ascii="Century"/>
                          <w:w w:val="89"/>
                          <w:sz w:val="16"/>
                        </w:rPr>
                        <w:t>n</w:t>
                      </w:r>
                      <w:r>
                        <w:rPr>
                          <w:rFonts w:ascii="Century"/>
                          <w:w w:val="92"/>
                          <w:sz w:val="16"/>
                        </w:rPr>
                        <w:t>g</w:t>
                      </w:r>
                      <w:r>
                        <w:rPr>
                          <w:rFonts w:ascii="Century"/>
                          <w:sz w:val="16"/>
                        </w:rPr>
                      </w:r>
                    </w:p>
                    <w:p>
                      <w:pPr>
                        <w:spacing w:line="372" w:lineRule="auto" w:before="88"/>
                        <w:ind w:left="0" w:right="465" w:firstLine="20"/>
                        <w:jc w:val="left"/>
                        <w:rPr>
                          <w:rFonts w:ascii="Century" w:hAnsi="Century" w:cs="Century" w:eastAsia="Century"/>
                          <w:sz w:val="16"/>
                          <w:szCs w:val="16"/>
                        </w:rPr>
                      </w:pPr>
                      <w:r>
                        <w:rPr>
                          <w:rFonts w:ascii="Century"/>
                          <w:w w:val="100"/>
                          <w:sz w:val="16"/>
                        </w:rPr>
                        <w:t>P</w:t>
                      </w:r>
                      <w:r>
                        <w:rPr>
                          <w:rFonts w:ascii="Century"/>
                          <w:w w:val="86"/>
                          <w:sz w:val="16"/>
                        </w:rPr>
                        <w:t>r</w:t>
                      </w:r>
                      <w:r>
                        <w:rPr>
                          <w:rFonts w:ascii="Century"/>
                          <w:w w:val="98"/>
                          <w:sz w:val="16"/>
                        </w:rPr>
                        <w:t>o</w:t>
                      </w:r>
                      <w:r>
                        <w:rPr>
                          <w:rFonts w:ascii="Century"/>
                          <w:spacing w:val="-1"/>
                          <w:w w:val="98"/>
                          <w:sz w:val="16"/>
                        </w:rPr>
                        <w:t>c</w:t>
                      </w:r>
                      <w:r>
                        <w:rPr>
                          <w:rFonts w:ascii="Century"/>
                          <w:w w:val="87"/>
                          <w:sz w:val="16"/>
                        </w:rPr>
                        <w:t>e</w:t>
                      </w:r>
                      <w:r>
                        <w:rPr>
                          <w:rFonts w:ascii="Century"/>
                          <w:w w:val="84"/>
                          <w:sz w:val="16"/>
                        </w:rPr>
                        <w:t>ss</w:t>
                      </w:r>
                      <w:r>
                        <w:rPr>
                          <w:rFonts w:ascii="Century"/>
                          <w:spacing w:val="-1"/>
                          <w:w w:val="86"/>
                          <w:sz w:val="16"/>
                        </w:rPr>
                        <w:t>i</w:t>
                      </w:r>
                      <w:r>
                        <w:rPr>
                          <w:rFonts w:ascii="Century"/>
                          <w:w w:val="89"/>
                          <w:sz w:val="16"/>
                        </w:rPr>
                        <w:t>n</w:t>
                      </w:r>
                      <w:r>
                        <w:rPr>
                          <w:rFonts w:ascii="Century"/>
                          <w:w w:val="92"/>
                          <w:sz w:val="16"/>
                        </w:rPr>
                        <w:t>g</w:t>
                      </w:r>
                      <w:r>
                        <w:rPr>
                          <w:rFonts w:ascii="Century"/>
                          <w:spacing w:val="6"/>
                          <w:sz w:val="16"/>
                        </w:rPr>
                        <w:t> </w:t>
                      </w:r>
                      <w:r>
                        <w:rPr>
                          <w:rFonts w:ascii="Century"/>
                          <w:w w:val="95"/>
                          <w:sz w:val="16"/>
                        </w:rPr>
                        <w:t>p</w:t>
                      </w:r>
                      <w:r>
                        <w:rPr>
                          <w:rFonts w:ascii="Century"/>
                          <w:w w:val="86"/>
                          <w:sz w:val="16"/>
                        </w:rPr>
                        <w:t>l</w:t>
                      </w:r>
                      <w:r>
                        <w:rPr>
                          <w:rFonts w:ascii="Century"/>
                          <w:w w:val="88"/>
                          <w:sz w:val="16"/>
                        </w:rPr>
                        <w:t>a</w:t>
                      </w:r>
                      <w:r>
                        <w:rPr>
                          <w:rFonts w:ascii="Century"/>
                          <w:w w:val="89"/>
                          <w:sz w:val="16"/>
                        </w:rPr>
                        <w:t>n</w:t>
                      </w:r>
                      <w:r>
                        <w:rPr>
                          <w:rFonts w:ascii="Century"/>
                          <w:w w:val="98"/>
                          <w:sz w:val="16"/>
                        </w:rPr>
                        <w:t>t</w:t>
                      </w:r>
                      <w:r>
                        <w:rPr>
                          <w:rFonts w:ascii="Century"/>
                          <w:w w:val="98"/>
                          <w:sz w:val="16"/>
                        </w:rPr>
                        <w:t> </w:t>
                      </w:r>
                      <w:r>
                        <w:rPr>
                          <w:rFonts w:ascii="Century"/>
                          <w:w w:val="89"/>
                          <w:sz w:val="16"/>
                        </w:rPr>
                        <w:t>H</w:t>
                      </w:r>
                      <w:r>
                        <w:rPr>
                          <w:rFonts w:ascii="Century"/>
                          <w:w w:val="98"/>
                          <w:sz w:val="16"/>
                        </w:rPr>
                        <w:t>o</w:t>
                      </w:r>
                      <w:r>
                        <w:rPr>
                          <w:rFonts w:ascii="Century"/>
                          <w:spacing w:val="-1"/>
                          <w:w w:val="86"/>
                          <w:sz w:val="16"/>
                        </w:rPr>
                        <w:t>i</w:t>
                      </w:r>
                      <w:r>
                        <w:rPr>
                          <w:rFonts w:ascii="Century"/>
                          <w:w w:val="84"/>
                          <w:sz w:val="16"/>
                        </w:rPr>
                        <w:t>s</w:t>
                      </w:r>
                      <w:r>
                        <w:rPr>
                          <w:rFonts w:ascii="Century"/>
                          <w:w w:val="98"/>
                          <w:sz w:val="16"/>
                        </w:rPr>
                        <w:t>t</w:t>
                      </w:r>
                      <w:r>
                        <w:rPr>
                          <w:rFonts w:ascii="Century"/>
                          <w:spacing w:val="-1"/>
                          <w:w w:val="86"/>
                          <w:sz w:val="16"/>
                        </w:rPr>
                        <w:t>i</w:t>
                      </w:r>
                      <w:r>
                        <w:rPr>
                          <w:rFonts w:ascii="Century"/>
                          <w:w w:val="89"/>
                          <w:sz w:val="16"/>
                        </w:rPr>
                        <w:t>n</w:t>
                      </w:r>
                      <w:r>
                        <w:rPr>
                          <w:rFonts w:ascii="Century"/>
                          <w:w w:val="92"/>
                          <w:sz w:val="16"/>
                        </w:rPr>
                        <w:t>g</w:t>
                      </w:r>
                      <w:r>
                        <w:rPr>
                          <w:rFonts w:ascii="Century"/>
                          <w:w w:val="92"/>
                          <w:sz w:val="16"/>
                        </w:rPr>
                        <w:t> </w:t>
                      </w:r>
                      <w:r>
                        <w:rPr>
                          <w:rFonts w:ascii="Century"/>
                          <w:spacing w:val="-1"/>
                          <w:w w:val="98"/>
                          <w:sz w:val="16"/>
                        </w:rPr>
                        <w:t>C</w:t>
                      </w:r>
                      <w:r>
                        <w:rPr>
                          <w:rFonts w:ascii="Century"/>
                          <w:w w:val="98"/>
                          <w:sz w:val="16"/>
                        </w:rPr>
                        <w:t>o</w:t>
                      </w:r>
                      <w:r>
                        <w:rPr>
                          <w:rFonts w:ascii="Century"/>
                          <w:w w:val="92"/>
                          <w:sz w:val="16"/>
                        </w:rPr>
                        <w:t>m</w:t>
                      </w:r>
                      <w:r>
                        <w:rPr>
                          <w:rFonts w:ascii="Century"/>
                          <w:w w:val="95"/>
                          <w:sz w:val="16"/>
                        </w:rPr>
                        <w:t>p</w:t>
                      </w:r>
                      <w:r>
                        <w:rPr>
                          <w:rFonts w:ascii="Century"/>
                          <w:w w:val="86"/>
                          <w:sz w:val="16"/>
                        </w:rPr>
                        <w:t>r</w:t>
                      </w:r>
                      <w:r>
                        <w:rPr>
                          <w:rFonts w:ascii="Century"/>
                          <w:w w:val="87"/>
                          <w:sz w:val="16"/>
                        </w:rPr>
                        <w:t>e</w:t>
                      </w:r>
                      <w:r>
                        <w:rPr>
                          <w:rFonts w:ascii="Century"/>
                          <w:w w:val="84"/>
                          <w:sz w:val="16"/>
                        </w:rPr>
                        <w:t>ss</w:t>
                      </w:r>
                      <w:r>
                        <w:rPr>
                          <w:rFonts w:ascii="Century"/>
                          <w:w w:val="87"/>
                          <w:sz w:val="16"/>
                        </w:rPr>
                        <w:t>e</w:t>
                      </w:r>
                      <w:r>
                        <w:rPr>
                          <w:rFonts w:ascii="Century"/>
                          <w:w w:val="95"/>
                          <w:sz w:val="16"/>
                        </w:rPr>
                        <w:t>d</w:t>
                      </w:r>
                      <w:r>
                        <w:rPr>
                          <w:rFonts w:ascii="Century"/>
                          <w:spacing w:val="8"/>
                          <w:sz w:val="16"/>
                        </w:rPr>
                        <w:t> </w:t>
                      </w:r>
                      <w:r>
                        <w:rPr>
                          <w:rFonts w:ascii="Century"/>
                          <w:w w:val="88"/>
                          <w:sz w:val="16"/>
                        </w:rPr>
                        <w:t>a</w:t>
                      </w:r>
                      <w:r>
                        <w:rPr>
                          <w:rFonts w:ascii="Century"/>
                          <w:spacing w:val="-1"/>
                          <w:w w:val="86"/>
                          <w:sz w:val="16"/>
                        </w:rPr>
                        <w:t>i</w:t>
                      </w:r>
                      <w:r>
                        <w:rPr>
                          <w:rFonts w:ascii="Century"/>
                          <w:w w:val="86"/>
                          <w:sz w:val="16"/>
                        </w:rPr>
                        <w:t>r</w:t>
                      </w:r>
                      <w:r>
                        <w:rPr>
                          <w:rFonts w:ascii="Century"/>
                          <w:sz w:val="16"/>
                        </w:rPr>
                      </w:r>
                    </w:p>
                    <w:p>
                      <w:pPr>
                        <w:spacing w:before="1"/>
                        <w:ind w:left="3" w:right="0" w:firstLine="0"/>
                        <w:jc w:val="left"/>
                        <w:rPr>
                          <w:rFonts w:ascii="Century" w:hAnsi="Century" w:cs="Century" w:eastAsia="Century"/>
                          <w:sz w:val="16"/>
                          <w:szCs w:val="16"/>
                        </w:rPr>
                      </w:pPr>
                      <w:r>
                        <w:rPr>
                          <w:rFonts w:ascii="Century"/>
                          <w:w w:val="102"/>
                          <w:sz w:val="16"/>
                        </w:rPr>
                        <w:t>V</w:t>
                      </w:r>
                      <w:r>
                        <w:rPr>
                          <w:rFonts w:ascii="Century"/>
                          <w:w w:val="87"/>
                          <w:sz w:val="16"/>
                        </w:rPr>
                        <w:t>e</w:t>
                      </w:r>
                      <w:r>
                        <w:rPr>
                          <w:rFonts w:ascii="Century"/>
                          <w:w w:val="89"/>
                          <w:sz w:val="16"/>
                        </w:rPr>
                        <w:t>n</w:t>
                      </w:r>
                      <w:r>
                        <w:rPr>
                          <w:rFonts w:ascii="Century"/>
                          <w:w w:val="98"/>
                          <w:sz w:val="16"/>
                        </w:rPr>
                        <w:t>t</w:t>
                      </w:r>
                      <w:r>
                        <w:rPr>
                          <w:rFonts w:ascii="Century"/>
                          <w:spacing w:val="-1"/>
                          <w:w w:val="86"/>
                          <w:sz w:val="16"/>
                        </w:rPr>
                        <w:t>i</w:t>
                      </w:r>
                      <w:r>
                        <w:rPr>
                          <w:rFonts w:ascii="Century"/>
                          <w:w w:val="86"/>
                          <w:sz w:val="16"/>
                        </w:rPr>
                        <w:t>l</w:t>
                      </w:r>
                      <w:r>
                        <w:rPr>
                          <w:rFonts w:ascii="Century"/>
                          <w:w w:val="88"/>
                          <w:sz w:val="16"/>
                        </w:rPr>
                        <w:t>a</w:t>
                      </w:r>
                      <w:r>
                        <w:rPr>
                          <w:rFonts w:ascii="Century"/>
                          <w:w w:val="98"/>
                          <w:sz w:val="16"/>
                        </w:rPr>
                        <w:t>t</w:t>
                      </w:r>
                      <w:r>
                        <w:rPr>
                          <w:rFonts w:ascii="Century"/>
                          <w:spacing w:val="-1"/>
                          <w:w w:val="86"/>
                          <w:sz w:val="16"/>
                        </w:rPr>
                        <w:t>i</w:t>
                      </w:r>
                      <w:r>
                        <w:rPr>
                          <w:rFonts w:ascii="Century"/>
                          <w:w w:val="98"/>
                          <w:sz w:val="16"/>
                        </w:rPr>
                        <w:t>o</w:t>
                      </w:r>
                      <w:r>
                        <w:rPr>
                          <w:rFonts w:ascii="Century"/>
                          <w:w w:val="89"/>
                          <w:sz w:val="16"/>
                        </w:rPr>
                        <w:t>n</w:t>
                      </w:r>
                      <w:r>
                        <w:rPr>
                          <w:rFonts w:ascii="Century"/>
                          <w:spacing w:val="8"/>
                          <w:sz w:val="16"/>
                        </w:rPr>
                        <w:t> </w:t>
                      </w:r>
                      <w:r>
                        <w:rPr>
                          <w:rFonts w:ascii="Century"/>
                          <w:w w:val="88"/>
                          <w:sz w:val="16"/>
                        </w:rPr>
                        <w:t>a</w:t>
                      </w:r>
                      <w:r>
                        <w:rPr>
                          <w:rFonts w:ascii="Century"/>
                          <w:w w:val="89"/>
                          <w:sz w:val="16"/>
                        </w:rPr>
                        <w:t>n</w:t>
                      </w:r>
                      <w:r>
                        <w:rPr>
                          <w:rFonts w:ascii="Century"/>
                          <w:w w:val="95"/>
                          <w:sz w:val="16"/>
                        </w:rPr>
                        <w:t>d</w:t>
                      </w:r>
                      <w:r>
                        <w:rPr>
                          <w:rFonts w:ascii="Century"/>
                          <w:spacing w:val="8"/>
                          <w:sz w:val="16"/>
                        </w:rPr>
                        <w:t> </w:t>
                      </w:r>
                      <w:r>
                        <w:rPr>
                          <w:rFonts w:ascii="Century"/>
                          <w:spacing w:val="-1"/>
                          <w:w w:val="98"/>
                          <w:sz w:val="16"/>
                        </w:rPr>
                        <w:t>c</w:t>
                      </w:r>
                      <w:r>
                        <w:rPr>
                          <w:rFonts w:ascii="Century"/>
                          <w:w w:val="98"/>
                          <w:sz w:val="16"/>
                        </w:rPr>
                        <w:t>oo</w:t>
                      </w:r>
                      <w:r>
                        <w:rPr>
                          <w:rFonts w:ascii="Century"/>
                          <w:w w:val="86"/>
                          <w:sz w:val="16"/>
                        </w:rPr>
                        <w:t>l</w:t>
                      </w:r>
                      <w:r>
                        <w:rPr>
                          <w:rFonts w:ascii="Century"/>
                          <w:spacing w:val="-1"/>
                          <w:w w:val="86"/>
                          <w:sz w:val="16"/>
                        </w:rPr>
                        <w:t>i</w:t>
                      </w:r>
                      <w:r>
                        <w:rPr>
                          <w:rFonts w:ascii="Century"/>
                          <w:w w:val="89"/>
                          <w:sz w:val="16"/>
                        </w:rPr>
                        <w:t>n</w:t>
                      </w:r>
                      <w:r>
                        <w:rPr>
                          <w:rFonts w:ascii="Century"/>
                          <w:w w:val="92"/>
                          <w:sz w:val="16"/>
                        </w:rPr>
                        <w:t>g</w:t>
                      </w:r>
                      <w:r>
                        <w:rPr>
                          <w:rFonts w:ascii="Century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3381;top:3384;width:670;height:159" type="#_x0000_t202" filled="false" stroked="false">
                <v:textbox inset="0,0,0,0">
                  <w:txbxContent>
                    <w:p>
                      <w:pPr>
                        <w:spacing w:line="148" w:lineRule="exact" w:before="0"/>
                        <w:ind w:left="0" w:right="0" w:firstLine="0"/>
                        <w:jc w:val="left"/>
                        <w:rPr>
                          <w:rFonts w:ascii="Century" w:hAnsi="Century" w:cs="Century" w:eastAsia="Century"/>
                          <w:sz w:val="16"/>
                          <w:szCs w:val="16"/>
                        </w:rPr>
                      </w:pPr>
                      <w:r>
                        <w:rPr>
                          <w:rFonts w:ascii="Century"/>
                          <w:w w:val="92"/>
                          <w:sz w:val="16"/>
                        </w:rPr>
                        <w:t>L</w:t>
                      </w:r>
                      <w:r>
                        <w:rPr>
                          <w:rFonts w:ascii="Century"/>
                          <w:w w:val="87"/>
                          <w:sz w:val="16"/>
                        </w:rPr>
                        <w:t>e</w:t>
                      </w:r>
                      <w:r>
                        <w:rPr>
                          <w:rFonts w:ascii="Century"/>
                          <w:w w:val="97"/>
                          <w:sz w:val="16"/>
                        </w:rPr>
                        <w:t>v</w:t>
                      </w:r>
                      <w:r>
                        <w:rPr>
                          <w:rFonts w:ascii="Century"/>
                          <w:w w:val="87"/>
                          <w:sz w:val="16"/>
                        </w:rPr>
                        <w:t>e</w:t>
                      </w:r>
                      <w:r>
                        <w:rPr>
                          <w:rFonts w:ascii="Century"/>
                          <w:w w:val="86"/>
                          <w:sz w:val="16"/>
                        </w:rPr>
                        <w:t>l</w:t>
                      </w:r>
                      <w:r>
                        <w:rPr>
                          <w:rFonts w:ascii="Century"/>
                          <w:spacing w:val="8"/>
                          <w:sz w:val="16"/>
                        </w:rPr>
                        <w:t> </w:t>
                      </w:r>
                      <w:r>
                        <w:rPr>
                          <w:rFonts w:ascii="Century"/>
                          <w:w w:val="90"/>
                          <w:sz w:val="16"/>
                        </w:rPr>
                        <w:t>N</w:t>
                      </w:r>
                      <w:r>
                        <w:rPr>
                          <w:rFonts w:ascii="Century"/>
                          <w:w w:val="98"/>
                          <w:sz w:val="16"/>
                        </w:rPr>
                        <w:t>-</w:t>
                      </w:r>
                      <w:r>
                        <w:rPr>
                          <w:rFonts w:ascii="Century"/>
                          <w:w w:val="88"/>
                          <w:sz w:val="16"/>
                        </w:rPr>
                        <w:t>2</w:t>
                      </w:r>
                      <w:r>
                        <w:rPr>
                          <w:rFonts w:ascii="Century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3381;top:3964;width:670;height:757" type="#_x0000_t202" filled="false" stroked="false">
                <v:textbox inset="0,0,0,0">
                  <w:txbxContent>
                    <w:p>
                      <w:pPr>
                        <w:spacing w:line="148" w:lineRule="exact" w:before="0"/>
                        <w:ind w:left="65" w:right="0" w:hanging="66"/>
                        <w:jc w:val="left"/>
                        <w:rPr>
                          <w:rFonts w:ascii="Century" w:hAnsi="Century" w:cs="Century" w:eastAsia="Century"/>
                          <w:sz w:val="16"/>
                          <w:szCs w:val="16"/>
                        </w:rPr>
                      </w:pPr>
                      <w:r>
                        <w:rPr>
                          <w:rFonts w:ascii="Century"/>
                          <w:w w:val="92"/>
                          <w:sz w:val="16"/>
                        </w:rPr>
                        <w:t>L</w:t>
                      </w:r>
                      <w:r>
                        <w:rPr>
                          <w:rFonts w:ascii="Century"/>
                          <w:w w:val="87"/>
                          <w:sz w:val="16"/>
                        </w:rPr>
                        <w:t>e</w:t>
                      </w:r>
                      <w:r>
                        <w:rPr>
                          <w:rFonts w:ascii="Century"/>
                          <w:w w:val="97"/>
                          <w:sz w:val="16"/>
                        </w:rPr>
                        <w:t>v</w:t>
                      </w:r>
                      <w:r>
                        <w:rPr>
                          <w:rFonts w:ascii="Century"/>
                          <w:w w:val="87"/>
                          <w:sz w:val="16"/>
                        </w:rPr>
                        <w:t>e</w:t>
                      </w:r>
                      <w:r>
                        <w:rPr>
                          <w:rFonts w:ascii="Century"/>
                          <w:w w:val="86"/>
                          <w:sz w:val="16"/>
                        </w:rPr>
                        <w:t>l</w:t>
                      </w:r>
                      <w:r>
                        <w:rPr>
                          <w:rFonts w:ascii="Century"/>
                          <w:spacing w:val="8"/>
                          <w:sz w:val="16"/>
                        </w:rPr>
                        <w:t> </w:t>
                      </w:r>
                      <w:r>
                        <w:rPr>
                          <w:rFonts w:ascii="Century"/>
                          <w:w w:val="90"/>
                          <w:sz w:val="16"/>
                        </w:rPr>
                        <w:t>N</w:t>
                      </w:r>
                      <w:r>
                        <w:rPr>
                          <w:rFonts w:ascii="Century"/>
                          <w:w w:val="98"/>
                          <w:sz w:val="16"/>
                        </w:rPr>
                        <w:t>-</w:t>
                      </w:r>
                      <w:r>
                        <w:rPr>
                          <w:rFonts w:ascii="Century"/>
                          <w:w w:val="88"/>
                          <w:sz w:val="16"/>
                        </w:rPr>
                        <w:t>1</w:t>
                      </w:r>
                      <w:r>
                        <w:rPr>
                          <w:rFonts w:ascii="Century"/>
                          <w:sz w:val="16"/>
                        </w:rPr>
                      </w:r>
                    </w:p>
                    <w:p>
                      <w:pPr>
                        <w:spacing w:line="240" w:lineRule="auto" w:before="0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</w:p>
                    <w:p>
                      <w:pPr>
                        <w:spacing w:line="240" w:lineRule="auto" w:before="3"/>
                        <w:rPr>
                          <w:rFonts w:ascii="Times New Roman" w:hAnsi="Times New Roman" w:cs="Times New Roman" w:eastAsia="Times New Roman"/>
                          <w:sz w:val="19"/>
                          <w:szCs w:val="19"/>
                        </w:rPr>
                      </w:pPr>
                    </w:p>
                    <w:p>
                      <w:pPr>
                        <w:spacing w:before="0"/>
                        <w:ind w:left="65" w:right="0" w:firstLine="0"/>
                        <w:jc w:val="left"/>
                        <w:rPr>
                          <w:rFonts w:ascii="Century" w:hAnsi="Century" w:cs="Century" w:eastAsia="Century"/>
                          <w:sz w:val="16"/>
                          <w:szCs w:val="16"/>
                        </w:rPr>
                      </w:pPr>
                      <w:r>
                        <w:rPr>
                          <w:rFonts w:ascii="Century"/>
                          <w:w w:val="92"/>
                          <w:sz w:val="16"/>
                        </w:rPr>
                        <w:t>L</w:t>
                      </w:r>
                      <w:r>
                        <w:rPr>
                          <w:rFonts w:ascii="Century"/>
                          <w:w w:val="87"/>
                          <w:sz w:val="16"/>
                        </w:rPr>
                        <w:t>e</w:t>
                      </w:r>
                      <w:r>
                        <w:rPr>
                          <w:rFonts w:ascii="Century"/>
                          <w:w w:val="97"/>
                          <w:sz w:val="16"/>
                        </w:rPr>
                        <w:t>v</w:t>
                      </w:r>
                      <w:r>
                        <w:rPr>
                          <w:rFonts w:ascii="Century"/>
                          <w:w w:val="87"/>
                          <w:sz w:val="16"/>
                        </w:rPr>
                        <w:t>e</w:t>
                      </w:r>
                      <w:r>
                        <w:rPr>
                          <w:rFonts w:ascii="Century"/>
                          <w:w w:val="86"/>
                          <w:sz w:val="16"/>
                        </w:rPr>
                        <w:t>l</w:t>
                      </w:r>
                      <w:r>
                        <w:rPr>
                          <w:rFonts w:ascii="Century"/>
                          <w:spacing w:val="8"/>
                          <w:sz w:val="16"/>
                        </w:rPr>
                        <w:t> </w:t>
                      </w:r>
                      <w:r>
                        <w:rPr>
                          <w:rFonts w:ascii="Century"/>
                          <w:w w:val="90"/>
                          <w:sz w:val="16"/>
                        </w:rPr>
                        <w:t>N</w:t>
                      </w:r>
                      <w:r>
                        <w:rPr>
                          <w:rFonts w:ascii="Century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4748;top:4711;width:366;height:159" type="#_x0000_t202" filled="false" stroked="false">
                <v:textbox inset="0,0,0,0">
                  <w:txbxContent>
                    <w:p>
                      <w:pPr>
                        <w:spacing w:line="148" w:lineRule="exact" w:before="0"/>
                        <w:ind w:left="0" w:right="0" w:firstLine="0"/>
                        <w:jc w:val="left"/>
                        <w:rPr>
                          <w:rFonts w:ascii="Century" w:hAnsi="Century" w:cs="Century" w:eastAsia="Century"/>
                          <w:sz w:val="16"/>
                          <w:szCs w:val="16"/>
                        </w:rPr>
                      </w:pPr>
                      <w:r>
                        <w:rPr>
                          <w:rFonts w:ascii="Century"/>
                          <w:w w:val="87"/>
                          <w:sz w:val="16"/>
                        </w:rPr>
                        <w:t>S</w:t>
                      </w:r>
                      <w:r>
                        <w:rPr>
                          <w:rFonts w:ascii="Century"/>
                          <w:w w:val="89"/>
                          <w:sz w:val="16"/>
                        </w:rPr>
                        <w:t>h</w:t>
                      </w:r>
                      <w:r>
                        <w:rPr>
                          <w:rFonts w:ascii="Century"/>
                          <w:w w:val="88"/>
                          <w:sz w:val="16"/>
                        </w:rPr>
                        <w:t>a</w:t>
                      </w:r>
                      <w:r>
                        <w:rPr>
                          <w:rFonts w:ascii="Century"/>
                          <w:w w:val="90"/>
                          <w:sz w:val="16"/>
                        </w:rPr>
                        <w:t>f</w:t>
                      </w:r>
                      <w:r>
                        <w:rPr>
                          <w:rFonts w:ascii="Century"/>
                          <w:w w:val="98"/>
                          <w:sz w:val="16"/>
                        </w:rPr>
                        <w:t>t</w:t>
                      </w:r>
                      <w:r>
                        <w:rPr>
                          <w:rFonts w:ascii="Century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6157;top:4709;width:250;height:119" type="#_x0000_t202" filled="false" stroked="false">
                <v:textbox inset="0,0,0,0">
                  <w:txbxContent>
                    <w:p>
                      <w:pPr>
                        <w:spacing w:line="111" w:lineRule="exact" w:before="0"/>
                        <w:ind w:left="0" w:right="0" w:firstLine="0"/>
                        <w:jc w:val="left"/>
                        <w:rPr>
                          <w:rFonts w:ascii="Century" w:hAnsi="Century" w:cs="Century" w:eastAsia="Century"/>
                          <w:sz w:val="12"/>
                          <w:szCs w:val="12"/>
                        </w:rPr>
                      </w:pPr>
                      <w:r>
                        <w:rPr>
                          <w:rFonts w:ascii="Century"/>
                          <w:w w:val="96"/>
                          <w:sz w:val="12"/>
                        </w:rPr>
                        <w:t>D</w:t>
                      </w:r>
                      <w:r>
                        <w:rPr>
                          <w:rFonts w:ascii="Century"/>
                          <w:w w:val="88"/>
                          <w:sz w:val="12"/>
                        </w:rPr>
                        <w:t>a</w:t>
                      </w:r>
                      <w:r>
                        <w:rPr>
                          <w:rFonts w:ascii="Century"/>
                          <w:w w:val="92"/>
                          <w:sz w:val="12"/>
                        </w:rPr>
                        <w:t>m</w:t>
                      </w:r>
                      <w:r>
                        <w:rPr>
                          <w:rFonts w:ascii="Century"/>
                          <w:sz w:val="12"/>
                        </w:rPr>
                      </w:r>
                    </w:p>
                  </w:txbxContent>
                </v:textbox>
                <w10:wrap type="none"/>
              </v:shape>
              <v:shape style="position:absolute;left:7671;top:4634;width:312;height:119" type="#_x0000_t202" filled="false" stroked="false">
                <v:textbox inset="0,0,0,0">
                  <w:txbxContent>
                    <w:p>
                      <w:pPr>
                        <w:spacing w:line="111" w:lineRule="exact" w:before="0"/>
                        <w:ind w:left="0" w:right="0" w:firstLine="0"/>
                        <w:jc w:val="left"/>
                        <w:rPr>
                          <w:rFonts w:ascii="Century" w:hAnsi="Century" w:cs="Century" w:eastAsia="Century"/>
                          <w:sz w:val="12"/>
                          <w:szCs w:val="12"/>
                        </w:rPr>
                      </w:pPr>
                      <w:r>
                        <w:rPr>
                          <w:rFonts w:ascii="Century"/>
                          <w:w w:val="100"/>
                          <w:sz w:val="12"/>
                        </w:rPr>
                        <w:t>P</w:t>
                      </w:r>
                      <w:r>
                        <w:rPr>
                          <w:rFonts w:ascii="Century"/>
                          <w:w w:val="89"/>
                          <w:sz w:val="12"/>
                        </w:rPr>
                        <w:t>u</w:t>
                      </w:r>
                      <w:r>
                        <w:rPr>
                          <w:rFonts w:ascii="Century"/>
                          <w:w w:val="92"/>
                          <w:sz w:val="12"/>
                        </w:rPr>
                        <w:t>m</w:t>
                      </w:r>
                      <w:r>
                        <w:rPr>
                          <w:rFonts w:ascii="Century"/>
                          <w:w w:val="95"/>
                          <w:sz w:val="12"/>
                        </w:rPr>
                        <w:t>p</w:t>
                      </w:r>
                      <w:r>
                        <w:rPr>
                          <w:rFonts w:ascii="Century"/>
                          <w:sz w:val="12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103"/>
          <w:sz w:val="20"/>
          <w:szCs w:val="2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pStyle w:val="BodyText"/>
        <w:spacing w:line="240" w:lineRule="auto" w:before="55"/>
        <w:ind w:left="2166" w:right="230"/>
        <w:jc w:val="left"/>
      </w:pPr>
      <w:r>
        <w:rPr/>
        <w:pict>
          <v:group style="position:absolute;margin-left:89.201904pt;margin-top:-83.708923pt;width:7.5pt;height:7.5pt;mso-position-horizontal-relative:page;mso-position-vertical-relative:paragraph;z-index:-426832" coordorigin="1784,-1674" coordsize="150,150">
            <v:shape style="position:absolute;left:1784;top:-1674;width:150;height:150" coordorigin="1784,-1674" coordsize="150,150" path="m1784,-1525l1934,-1525,1934,-1674,1784,-1674,1784,-1525xe" filled="true" fillcolor="#9b9b4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89.201904pt;margin-top:-38.862206pt;width:7.5pt;height:7.5pt;mso-position-horizontal-relative:page;mso-position-vertical-relative:paragraph;z-index:-426808" coordorigin="1784,-777" coordsize="150,150">
            <v:shape style="position:absolute;left:1784;top:-777;width:150;height:150" coordorigin="1784,-777" coordsize="150,150" path="m1784,-628l1934,-628,1934,-777,1784,-777,1784,-628xe" filled="true" fillcolor="#70bed2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89.201904pt;margin-top:-53.811111pt;width:7.5pt;height:7.5pt;mso-position-horizontal-relative:page;mso-position-vertical-relative:paragraph;z-index:-426784" coordorigin="1784,-1076" coordsize="150,150">
            <v:shape style="position:absolute;left:1784;top:-1076;width:150;height:150" coordorigin="1784,-1076" coordsize="150,150" path="m1784,-927l1934,-927,1934,-1076,1784,-1076,1784,-927xe" filled="true" fillcolor="#285ea6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89.201904pt;margin-top:-68.760017pt;width:7.5pt;height:7.5pt;mso-position-horizontal-relative:page;mso-position-vertical-relative:paragraph;z-index:-426760" coordorigin="1784,-1375" coordsize="150,150">
            <v:shape style="position:absolute;left:1784;top:-1375;width:150;height:150" coordorigin="1784,-1375" coordsize="150,150" path="m1784,-1226l1934,-1226,1934,-1375,1784,-1375,1784,-1226xe" filled="true" fillcolor="#beb0cf" stroked="false">
              <v:path arrowok="t"/>
              <v:fill type="solid"/>
            </v:shape>
            <w10:wrap type="none"/>
          </v:group>
        </w:pict>
      </w:r>
      <w:r>
        <w:rPr/>
        <w:t>Figure 1.2:  </w:t>
      </w:r>
      <w:bookmarkStart w:name="_bookmark6" w:id="15"/>
      <w:bookmarkEnd w:id="15"/>
      <w:r>
        <w:rPr/>
        <w:t>A</w:t>
      </w:r>
      <w:r>
        <w:rPr/>
        <w:t> layout showing the mining   </w:t>
      </w:r>
      <w:r>
        <w:rPr>
          <w:spacing w:val="55"/>
        </w:rPr>
        <w:t> </w:t>
      </w:r>
      <w:r>
        <w:rPr/>
        <w:t>processes.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4"/>
        <w:spacing w:line="240" w:lineRule="auto" w:before="168"/>
        <w:ind w:right="0"/>
        <w:jc w:val="both"/>
        <w:rPr>
          <w:b w:val="0"/>
          <w:bCs w:val="0"/>
        </w:rPr>
      </w:pPr>
      <w:r>
        <w:rPr>
          <w:w w:val="95"/>
        </w:rPr>
        <w:t>Energy usage of mining</w:t>
      </w:r>
      <w:r>
        <w:rPr>
          <w:spacing w:val="10"/>
          <w:w w:val="95"/>
        </w:rPr>
        <w:t> </w:t>
      </w:r>
      <w:r>
        <w:rPr>
          <w:w w:val="95"/>
        </w:rPr>
        <w:t>services</w:t>
      </w:r>
      <w:r>
        <w:rPr>
          <w:b w:val="0"/>
        </w:rPr>
      </w:r>
    </w:p>
    <w:p>
      <w:pPr>
        <w:spacing w:line="240" w:lineRule="auto" w:before="7"/>
        <w:rPr>
          <w:rFonts w:ascii="Georgia" w:hAnsi="Georgia" w:cs="Georgia" w:eastAsia="Georgia"/>
          <w:b/>
          <w:bCs/>
          <w:sz w:val="24"/>
          <w:szCs w:val="24"/>
        </w:rPr>
      </w:pPr>
    </w:p>
    <w:p>
      <w:pPr>
        <w:pStyle w:val="BodyText"/>
        <w:spacing w:line="352" w:lineRule="auto"/>
        <w:ind w:right="251" w:hanging="9"/>
        <w:jc w:val="both"/>
      </w:pPr>
      <w:r>
        <w:rPr>
          <w:w w:val="105"/>
        </w:rPr>
        <w:t>The mining industry uses extensive amounts of energy. In South Africa, the industry</w:t>
      </w:r>
      <w:r>
        <w:rPr>
          <w:spacing w:val="33"/>
          <w:w w:val="105"/>
        </w:rPr>
        <w:t> </w:t>
      </w:r>
      <w:r>
        <w:rPr>
          <w:w w:val="105"/>
        </w:rPr>
        <w:t>utilizes</w:t>
      </w:r>
      <w:r>
        <w:rPr>
          <w:w w:val="101"/>
        </w:rPr>
        <w:t> </w:t>
      </w:r>
      <w:r>
        <w:rPr>
          <w:w w:val="105"/>
        </w:rPr>
        <w:t>approximately</w:t>
      </w:r>
      <w:r>
        <w:rPr>
          <w:spacing w:val="24"/>
          <w:w w:val="105"/>
        </w:rPr>
        <w:t> </w:t>
      </w:r>
      <w:r>
        <w:rPr>
          <w:w w:val="105"/>
        </w:rPr>
        <w:t>15%</w:t>
      </w:r>
      <w:r>
        <w:rPr>
          <w:spacing w:val="24"/>
          <w:w w:val="105"/>
        </w:rPr>
        <w:t> </w:t>
      </w:r>
      <w:r>
        <w:rPr>
          <w:w w:val="105"/>
        </w:rPr>
        <w:t>of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national</w:t>
      </w:r>
      <w:r>
        <w:rPr>
          <w:spacing w:val="23"/>
          <w:w w:val="105"/>
        </w:rPr>
        <w:t> </w:t>
      </w:r>
      <w:r>
        <w:rPr>
          <w:w w:val="105"/>
        </w:rPr>
        <w:t>electricity</w:t>
      </w:r>
      <w:r>
        <w:rPr>
          <w:spacing w:val="25"/>
          <w:w w:val="105"/>
        </w:rPr>
        <w:t> </w:t>
      </w:r>
      <w:r>
        <w:rPr>
          <w:w w:val="105"/>
        </w:rPr>
        <w:t>supplier’s</w:t>
      </w:r>
      <w:r>
        <w:rPr>
          <w:spacing w:val="25"/>
          <w:w w:val="105"/>
        </w:rPr>
        <w:t> </w:t>
      </w:r>
      <w:r>
        <w:rPr>
          <w:w w:val="105"/>
        </w:rPr>
        <w:t>yearly</w:t>
      </w:r>
      <w:r>
        <w:rPr>
          <w:spacing w:val="23"/>
          <w:w w:val="105"/>
        </w:rPr>
        <w:t> </w:t>
      </w:r>
      <w:r>
        <w:rPr>
          <w:w w:val="105"/>
        </w:rPr>
        <w:t>output,</w:t>
      </w:r>
      <w:r>
        <w:rPr>
          <w:spacing w:val="24"/>
          <w:w w:val="105"/>
        </w:rPr>
        <w:t> </w:t>
      </w:r>
      <w:r>
        <w:rPr>
          <w:w w:val="105"/>
        </w:rPr>
        <w:t>of</w:t>
      </w:r>
      <w:r>
        <w:rPr>
          <w:spacing w:val="23"/>
          <w:w w:val="105"/>
        </w:rPr>
        <w:t> </w:t>
      </w:r>
      <w:r>
        <w:rPr>
          <w:w w:val="105"/>
        </w:rPr>
        <w:t>which,</w:t>
      </w:r>
      <w:r>
        <w:rPr>
          <w:spacing w:val="24"/>
          <w:w w:val="105"/>
        </w:rPr>
        <w:t> </w:t>
      </w:r>
      <w:r>
        <w:rPr>
          <w:w w:val="105"/>
        </w:rPr>
        <w:t>gold</w:t>
      </w:r>
      <w:r>
        <w:rPr>
          <w:spacing w:val="24"/>
          <w:w w:val="105"/>
        </w:rPr>
        <w:t> </w:t>
      </w:r>
      <w:r>
        <w:rPr>
          <w:w w:val="105"/>
        </w:rPr>
        <w:t>and</w:t>
      </w:r>
      <w:r>
        <w:rPr>
          <w:w w:val="110"/>
        </w:rPr>
        <w:t> </w:t>
      </w:r>
      <w:r>
        <w:rPr>
          <w:w w:val="105"/>
        </w:rPr>
        <w:t>platinum mines use</w:t>
      </w:r>
      <w:r>
        <w:rPr>
          <w:spacing w:val="-35"/>
          <w:w w:val="105"/>
        </w:rPr>
        <w:t> </w:t>
      </w:r>
      <w:hyperlink w:history="true" w:anchor="_bookmark95">
        <w:r>
          <w:rPr>
            <w:w w:val="105"/>
          </w:rPr>
          <w:t>80%.[7]</w:t>
        </w:r>
        <w:r>
          <w:rPr/>
        </w:r>
      </w:hyperlink>
    </w:p>
    <w:p>
      <w:pPr>
        <w:spacing w:after="0" w:line="352" w:lineRule="auto"/>
        <w:jc w:val="both"/>
        <w:sectPr>
          <w:pgSz w:w="11910" w:h="16840"/>
          <w:pgMar w:header="420" w:footer="894" w:top="680" w:bottom="1080" w:left="1300" w:right="88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BodyText"/>
        <w:spacing w:line="352" w:lineRule="auto"/>
        <w:ind w:right="1125"/>
        <w:jc w:val="both"/>
      </w:pPr>
      <w:r>
        <w:rPr/>
        <w:pict>
          <v:group style="position:absolute;margin-left:70.667pt;margin-top:88.148132pt;width:475.2pt;height:183.2pt;mso-position-horizontal-relative:page;mso-position-vertical-relative:paragraph;z-index:-426520" coordorigin="1413,1763" coordsize="9504,3664">
            <v:group style="position:absolute;left:1417;top:1767;width:9496;height:2" coordorigin="1417,1767" coordsize="9496,2">
              <v:shape style="position:absolute;left:1417;top:1767;width:9496;height:2" coordorigin="1417,1767" coordsize="9496,0" path="m1417,1767l10913,1767e" filled="false" stroked="true" strokeweight=".398pt" strokecolor="#000000">
                <v:path arrowok="t"/>
              </v:shape>
            </v:group>
            <v:group style="position:absolute;left:1421;top:1767;width:2;height:3656" coordorigin="1421,1767" coordsize="2,3656">
              <v:shape style="position:absolute;left:1421;top:1767;width:2;height:3656" coordorigin="1421,1767" coordsize="0,3656" path="m1421,5422l1421,1767e" filled="false" stroked="true" strokeweight=".398pt" strokecolor="#000000">
                <v:path arrowok="t"/>
              </v:shape>
            </v:group>
            <v:group style="position:absolute;left:10909;top:1767;width:2;height:3656" coordorigin="10909,1767" coordsize="2,3656">
              <v:shape style="position:absolute;left:10909;top:1767;width:2;height:3656" coordorigin="10909,1767" coordsize="0,3656" path="m10909,5422l10909,1767e" filled="false" stroked="true" strokeweight=".398pt" strokecolor="#000000">
                <v:path arrowok="t"/>
              </v:shape>
            </v:group>
            <v:group style="position:absolute;left:1417;top:5422;width:9496;height:2" coordorigin="1417,5422" coordsize="9496,2">
              <v:shape style="position:absolute;left:1417;top:5422;width:9496;height:2" coordorigin="1417,5422" coordsize="9496,0" path="m1417,5422l10913,5422e" filled="false" stroked="true" strokeweight=".398pt" strokecolor="#000000">
                <v:path arrowok="t"/>
              </v:shape>
              <v:shape style="position:absolute;left:1933;top:1974;width:235;height:3063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auto" w:before="2"/>
                        <w:rPr>
                          <w:rFonts w:ascii="Times New Roman" w:hAnsi="Times New Roman" w:cs="Times New Roman" w:eastAsia="Times New Roman"/>
                          <w:sz w:val="25"/>
                          <w:szCs w:val="25"/>
                        </w:rPr>
                      </w:pPr>
                    </w:p>
                    <w:p>
                      <w:pPr>
                        <w:spacing w:before="0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auto" w:before="1"/>
                        <w:rPr>
                          <w:rFonts w:ascii="Times New Roman" w:hAnsi="Times New Roman" w:cs="Times New Roman" w:eastAsia="Times New Roman"/>
                          <w:sz w:val="25"/>
                          <w:szCs w:val="25"/>
                        </w:rPr>
                      </w:pPr>
                    </w:p>
                    <w:p>
                      <w:pPr>
                        <w:spacing w:before="0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auto" w:before="2"/>
                        <w:rPr>
                          <w:rFonts w:ascii="Times New Roman" w:hAnsi="Times New Roman" w:cs="Times New Roman" w:eastAsia="Times New Roman"/>
                          <w:sz w:val="25"/>
                          <w:szCs w:val="25"/>
                        </w:rPr>
                      </w:pPr>
                    </w:p>
                    <w:p>
                      <w:pPr>
                        <w:spacing w:before="0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auto" w:before="1"/>
                        <w:rPr>
                          <w:rFonts w:ascii="Times New Roman" w:hAnsi="Times New Roman" w:cs="Times New Roman" w:eastAsia="Times New Roman"/>
                          <w:sz w:val="25"/>
                          <w:szCs w:val="25"/>
                        </w:rPr>
                      </w:pPr>
                    </w:p>
                    <w:p>
                      <w:pPr>
                        <w:spacing w:before="0"/>
                        <w:ind w:left="116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auto" w:before="2"/>
                        <w:rPr>
                          <w:rFonts w:ascii="Times New Roman" w:hAnsi="Times New Roman" w:cs="Times New Roman" w:eastAsia="Times New Roman"/>
                          <w:sz w:val="25"/>
                          <w:szCs w:val="25"/>
                        </w:rPr>
                      </w:pPr>
                    </w:p>
                    <w:p>
                      <w:pPr>
                        <w:spacing w:before="0"/>
                        <w:ind w:left="116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365;top:5002;width:1798;height:358" type="#_x0000_t202" filled="false" stroked="false">
                <v:textbox inset="0,0,0,0">
                  <w:txbxContent>
                    <w:p>
                      <w:pPr>
                        <w:tabs>
                          <w:tab w:pos="1201" w:val="left" w:leader="none"/>
                        </w:tabs>
                        <w:spacing w:line="156" w:lineRule="exact" w:before="0"/>
                        <w:ind w:left="344" w:right="0" w:hanging="345"/>
                        <w:jc w:val="left"/>
                        <w:rPr>
                          <w:rFonts w:ascii="Century" w:hAnsi="Century" w:cs="Century" w:eastAsia="Century"/>
                          <w:sz w:val="16"/>
                          <w:szCs w:val="16"/>
                        </w:rPr>
                      </w:pPr>
                      <w:r>
                        <w:rPr>
                          <w:rFonts w:ascii="Century"/>
                          <w:w w:val="98"/>
                          <w:position w:val="2"/>
                          <w:sz w:val="16"/>
                        </w:rPr>
                        <w:t>Compressed</w:t>
                      </w:r>
                      <w:r>
                        <w:rPr>
                          <w:rFonts w:ascii="Century"/>
                          <w:position w:val="2"/>
                          <w:sz w:val="16"/>
                        </w:rPr>
                        <w:tab/>
                      </w:r>
                      <w:r>
                        <w:rPr>
                          <w:rFonts w:ascii="Century"/>
                          <w:w w:val="97"/>
                          <w:sz w:val="16"/>
                        </w:rPr>
                        <w:t>Mining</w:t>
                      </w:r>
                      <w:r>
                        <w:rPr>
                          <w:rFonts w:ascii="Century"/>
                          <w:sz w:val="16"/>
                        </w:rPr>
                      </w:r>
                    </w:p>
                    <w:p>
                      <w:pPr>
                        <w:tabs>
                          <w:tab w:pos="1126" w:val="left" w:leader="none"/>
                        </w:tabs>
                        <w:spacing w:line="196" w:lineRule="exact" w:before="0"/>
                        <w:ind w:left="344" w:right="0" w:firstLine="0"/>
                        <w:jc w:val="left"/>
                        <w:rPr>
                          <w:rFonts w:ascii="Century" w:hAnsi="Century" w:cs="Century" w:eastAsia="Century"/>
                          <w:sz w:val="16"/>
                          <w:szCs w:val="16"/>
                        </w:rPr>
                      </w:pPr>
                      <w:r>
                        <w:rPr>
                          <w:rFonts w:ascii="Century"/>
                          <w:w w:val="93"/>
                          <w:position w:val="-1"/>
                          <w:sz w:val="16"/>
                        </w:rPr>
                        <w:t>air</w:t>
                      </w:r>
                      <w:r>
                        <w:rPr>
                          <w:rFonts w:ascii="Century"/>
                          <w:position w:val="-1"/>
                          <w:sz w:val="16"/>
                        </w:rPr>
                        <w:tab/>
                      </w:r>
                      <w:r>
                        <w:rPr>
                          <w:rFonts w:ascii="Century"/>
                          <w:w w:val="96"/>
                          <w:sz w:val="16"/>
                        </w:rPr>
                        <w:t>processes</w:t>
                      </w:r>
                      <w:r>
                        <w:rPr>
                          <w:rFonts w:ascii="Century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5441;top:4999;width:2849;height:347" type="#_x0000_t202" filled="false" stroked="false">
                <v:textbox inset="0,0,0,0">
                  <w:txbxContent>
                    <w:p>
                      <w:pPr>
                        <w:tabs>
                          <w:tab w:pos="1093" w:val="left" w:leader="none"/>
                          <w:tab w:pos="2072" w:val="left" w:leader="none"/>
                        </w:tabs>
                        <w:spacing w:line="160" w:lineRule="exact" w:before="0"/>
                        <w:ind w:left="0" w:right="0" w:firstLine="7"/>
                        <w:jc w:val="left"/>
                        <w:rPr>
                          <w:rFonts w:ascii="Century" w:hAnsi="Century" w:cs="Century" w:eastAsia="Century"/>
                          <w:sz w:val="16"/>
                          <w:szCs w:val="16"/>
                        </w:rPr>
                      </w:pPr>
                      <w:r>
                        <w:rPr>
                          <w:rFonts w:ascii="Century"/>
                          <w:w w:val="99"/>
                          <w:sz w:val="16"/>
                        </w:rPr>
                        <w:t>Ventilation</w:t>
                      </w:r>
                      <w:r>
                        <w:rPr>
                          <w:rFonts w:ascii="Century"/>
                          <w:sz w:val="16"/>
                        </w:rPr>
                        <w:tab/>
                      </w:r>
                      <w:r>
                        <w:rPr>
                          <w:rFonts w:ascii="Century"/>
                          <w:w w:val="97"/>
                          <w:position w:val="2"/>
                          <w:sz w:val="16"/>
                        </w:rPr>
                        <w:t>Buildings</w:t>
                      </w:r>
                      <w:r>
                        <w:rPr>
                          <w:rFonts w:ascii="Century"/>
                          <w:position w:val="2"/>
                          <w:sz w:val="16"/>
                        </w:rPr>
                        <w:tab/>
                      </w:r>
                      <w:r>
                        <w:rPr>
                          <w:rFonts w:ascii="Century"/>
                          <w:w w:val="98"/>
                          <w:position w:val="2"/>
                          <w:sz w:val="16"/>
                        </w:rPr>
                        <w:t>Processing</w:t>
                      </w:r>
                      <w:r>
                        <w:rPr>
                          <w:rFonts w:ascii="Century"/>
                          <w:sz w:val="16"/>
                        </w:rPr>
                      </w:r>
                    </w:p>
                    <w:p>
                      <w:pPr>
                        <w:spacing w:line="181" w:lineRule="exact" w:before="0"/>
                        <w:ind w:left="0" w:right="0" w:firstLine="0"/>
                        <w:jc w:val="left"/>
                        <w:rPr>
                          <w:rFonts w:ascii="Century" w:hAnsi="Century" w:cs="Century" w:eastAsia="Century"/>
                          <w:sz w:val="16"/>
                          <w:szCs w:val="16"/>
                        </w:rPr>
                      </w:pPr>
                      <w:r>
                        <w:rPr>
                          <w:rFonts w:ascii="Century"/>
                          <w:w w:val="97"/>
                          <w:sz w:val="16"/>
                        </w:rPr>
                        <w:t>and</w:t>
                      </w:r>
                      <w:r>
                        <w:rPr>
                          <w:rFonts w:ascii="Century"/>
                          <w:spacing w:val="12"/>
                          <w:sz w:val="16"/>
                        </w:rPr>
                        <w:t> </w:t>
                      </w:r>
                      <w:r>
                        <w:rPr>
                          <w:rFonts w:ascii="Century"/>
                          <w:w w:val="100"/>
                          <w:sz w:val="16"/>
                        </w:rPr>
                        <w:t>cooling</w:t>
                      </w:r>
                    </w:p>
                  </w:txbxContent>
                </v:textbox>
                <w10:wrap type="none"/>
              </v:shape>
              <v:shape style="position:absolute;left:4510;top:5147;width:671;height:160" type="#_x0000_t202" filled="false" stroked="false">
                <v:textbox inset="0,0,0,0">
                  <w:txbxContent>
                    <w:p>
                      <w:pPr>
                        <w:spacing w:line="154" w:lineRule="exact" w:before="0"/>
                        <w:ind w:left="0" w:right="0" w:firstLine="0"/>
                        <w:jc w:val="left"/>
                        <w:rPr>
                          <w:rFonts w:ascii="Century" w:hAnsi="Century" w:cs="Century" w:eastAsia="Century"/>
                          <w:sz w:val="16"/>
                          <w:szCs w:val="16"/>
                        </w:rPr>
                      </w:pPr>
                      <w:r>
                        <w:rPr>
                          <w:rFonts w:ascii="Century"/>
                          <w:w w:val="99"/>
                          <w:sz w:val="16"/>
                        </w:rPr>
                        <w:t>Pumping</w:t>
                      </w:r>
                      <w:r>
                        <w:rPr>
                          <w:rFonts w:ascii="Century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6467;top:5202;width:830;height:160" type="#_x0000_t202" filled="false" stroked="false">
                <v:textbox inset="0,0,0,0">
                  <w:txbxContent>
                    <w:p>
                      <w:pPr>
                        <w:spacing w:line="154" w:lineRule="exact" w:before="0"/>
                        <w:ind w:left="0" w:right="0" w:firstLine="0"/>
                        <w:jc w:val="left"/>
                        <w:rPr>
                          <w:rFonts w:ascii="Century" w:hAnsi="Century" w:cs="Century" w:eastAsia="Century"/>
                          <w:sz w:val="16"/>
                          <w:szCs w:val="16"/>
                        </w:rPr>
                      </w:pPr>
                      <w:r>
                        <w:rPr>
                          <w:rFonts w:ascii="Century"/>
                          <w:w w:val="97"/>
                          <w:sz w:val="16"/>
                        </w:rPr>
                        <w:t>and</w:t>
                      </w:r>
                      <w:r>
                        <w:rPr>
                          <w:rFonts w:ascii="Century"/>
                          <w:spacing w:val="12"/>
                          <w:sz w:val="16"/>
                        </w:rPr>
                        <w:t> </w:t>
                      </w:r>
                      <w:r>
                        <w:rPr>
                          <w:rFonts w:ascii="Century"/>
                          <w:w w:val="96"/>
                          <w:sz w:val="16"/>
                        </w:rPr>
                        <w:t>hostels</w:t>
                      </w:r>
                      <w:r>
                        <w:rPr>
                          <w:rFonts w:ascii="Century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7708;top:5201;width:386;height:160" type="#_x0000_t202" filled="false" stroked="false">
                <v:textbox inset="0,0,0,0">
                  <w:txbxContent>
                    <w:p>
                      <w:pPr>
                        <w:spacing w:line="154" w:lineRule="exact" w:before="0"/>
                        <w:ind w:left="0" w:right="0" w:firstLine="0"/>
                        <w:jc w:val="left"/>
                        <w:rPr>
                          <w:rFonts w:ascii="Century" w:hAnsi="Century" w:cs="Century" w:eastAsia="Century"/>
                          <w:sz w:val="16"/>
                          <w:szCs w:val="16"/>
                        </w:rPr>
                      </w:pPr>
                      <w:r>
                        <w:rPr>
                          <w:rFonts w:ascii="Century"/>
                          <w:w w:val="98"/>
                          <w:sz w:val="16"/>
                        </w:rPr>
                        <w:t>plant</w:t>
                      </w:r>
                      <w:r>
                        <w:rPr>
                          <w:rFonts w:ascii="Century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8610;top:5147;width:618;height:160" type="#_x0000_t202" filled="false" stroked="false">
                <v:textbox inset="0,0,0,0">
                  <w:txbxContent>
                    <w:p>
                      <w:pPr>
                        <w:spacing w:line="154" w:lineRule="exact" w:before="0"/>
                        <w:ind w:left="0" w:right="0" w:firstLine="0"/>
                        <w:jc w:val="left"/>
                        <w:rPr>
                          <w:rFonts w:ascii="Century" w:hAnsi="Century" w:cs="Century" w:eastAsia="Century"/>
                          <w:sz w:val="16"/>
                          <w:szCs w:val="16"/>
                        </w:rPr>
                      </w:pPr>
                      <w:r>
                        <w:rPr>
                          <w:rFonts w:ascii="Century"/>
                          <w:w w:val="97"/>
                          <w:sz w:val="16"/>
                        </w:rPr>
                        <w:t>Hoisting</w:t>
                      </w:r>
                      <w:r>
                        <w:rPr>
                          <w:rFonts w:ascii="Century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9721;top:5147;width:434;height:160" type="#_x0000_t202" filled="false" stroked="false">
                <v:textbox inset="0,0,0,0">
                  <w:txbxContent>
                    <w:p>
                      <w:pPr>
                        <w:spacing w:line="154" w:lineRule="exact" w:before="0"/>
                        <w:ind w:left="0" w:right="0" w:firstLine="0"/>
                        <w:jc w:val="left"/>
                        <w:rPr>
                          <w:rFonts w:ascii="Century" w:hAnsi="Century" w:cs="Century" w:eastAsia="Century"/>
                          <w:sz w:val="16"/>
                          <w:szCs w:val="16"/>
                        </w:rPr>
                      </w:pPr>
                      <w:r>
                        <w:rPr>
                          <w:rFonts w:ascii="Century"/>
                          <w:w w:val="99"/>
                          <w:sz w:val="16"/>
                        </w:rPr>
                        <w:t>Other</w:t>
                      </w:r>
                      <w:r>
                        <w:rPr>
                          <w:rFonts w:ascii="Century"/>
                          <w:sz w:val="16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75.984558pt;margin-top:95.735039pt;width:14pt;height:159.4pt;mso-position-horizontal-relative:page;mso-position-vertical-relative:paragraph;z-index:2656" type="#_x0000_t20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51" w:lineRule="exact"/>
                    <w:ind w:left="20" w:right="0"/>
                    <w:jc w:val="left"/>
                  </w:pPr>
                  <w:r>
                    <w:rPr>
                      <w:w w:val="97"/>
                    </w:rPr>
                    <w:t>%</w:t>
                  </w:r>
                  <w:r>
                    <w:rPr>
                      <w:spacing w:val="18"/>
                    </w:rPr>
                    <w:t> </w:t>
                  </w:r>
                  <w:r>
                    <w:rPr>
                      <w:w w:val="94"/>
                    </w:rPr>
                    <w:t>of</w:t>
                  </w:r>
                  <w:r>
                    <w:rPr>
                      <w:spacing w:val="18"/>
                    </w:rPr>
                    <w:t> </w:t>
                  </w:r>
                  <w:r>
                    <w:rPr>
                      <w:w w:val="112"/>
                    </w:rPr>
                    <w:t>total</w:t>
                  </w:r>
                  <w:r>
                    <w:rPr>
                      <w:spacing w:val="18"/>
                    </w:rPr>
                    <w:t> </w:t>
                  </w:r>
                  <w:r>
                    <w:rPr>
                      <w:w w:val="102"/>
                    </w:rPr>
                    <w:t>energy</w:t>
                  </w:r>
                  <w:r>
                    <w:rPr>
                      <w:spacing w:val="18"/>
                    </w:rPr>
                    <w:t> </w:t>
                  </w:r>
                  <w:r>
                    <w:rPr>
                      <w:w w:val="104"/>
                    </w:rPr>
                    <w:t>consumption</w:t>
                  </w:r>
                  <w:r>
                    <w:rPr/>
                  </w:r>
                </w:p>
              </w:txbxContent>
            </v:textbox>
            <w10:wrap type="none"/>
          </v:shape>
        </w:pict>
      </w:r>
      <w:r>
        <w:rPr>
          <w:w w:val="105"/>
        </w:rPr>
        <w:t>fig.</w:t>
      </w:r>
      <w:r>
        <w:rPr>
          <w:spacing w:val="44"/>
          <w:w w:val="105"/>
        </w:rPr>
        <w:t> </w:t>
      </w:r>
      <w:hyperlink w:history="true" w:anchor="_bookmark7">
        <w:r>
          <w:rPr>
            <w:w w:val="105"/>
          </w:rPr>
          <w:t>1.3</w:t>
        </w:r>
      </w:hyperlink>
      <w:r>
        <w:rPr>
          <w:spacing w:val="44"/>
          <w:w w:val="105"/>
        </w:rPr>
        <w:t> </w:t>
      </w:r>
      <w:r>
        <w:rPr>
          <w:w w:val="105"/>
        </w:rPr>
        <w:t>shows</w:t>
      </w:r>
      <w:r>
        <w:rPr>
          <w:spacing w:val="44"/>
          <w:w w:val="105"/>
        </w:rPr>
        <w:t> </w:t>
      </w:r>
      <w:r>
        <w:rPr>
          <w:w w:val="105"/>
        </w:rPr>
        <w:t>the</w:t>
      </w:r>
      <w:r>
        <w:rPr>
          <w:spacing w:val="44"/>
          <w:w w:val="105"/>
        </w:rPr>
        <w:t> </w:t>
      </w:r>
      <w:r>
        <w:rPr>
          <w:w w:val="105"/>
        </w:rPr>
        <w:t>division</w:t>
      </w:r>
      <w:r>
        <w:rPr>
          <w:spacing w:val="43"/>
          <w:w w:val="105"/>
        </w:rPr>
        <w:t> </w:t>
      </w:r>
      <w:r>
        <w:rPr>
          <w:w w:val="105"/>
        </w:rPr>
        <w:t>of</w:t>
      </w:r>
      <w:r>
        <w:rPr>
          <w:spacing w:val="44"/>
          <w:w w:val="105"/>
        </w:rPr>
        <w:t> </w:t>
      </w:r>
      <w:r>
        <w:rPr>
          <w:w w:val="105"/>
        </w:rPr>
        <w:t>energy</w:t>
      </w:r>
      <w:r>
        <w:rPr>
          <w:spacing w:val="44"/>
          <w:w w:val="105"/>
        </w:rPr>
        <w:t> </w:t>
      </w:r>
      <w:r>
        <w:rPr>
          <w:w w:val="105"/>
        </w:rPr>
        <w:t>within</w:t>
      </w:r>
      <w:r>
        <w:rPr>
          <w:spacing w:val="46"/>
          <w:w w:val="105"/>
        </w:rPr>
        <w:t> </w:t>
      </w:r>
      <w:r>
        <w:rPr>
          <w:w w:val="105"/>
        </w:rPr>
        <w:t>the</w:t>
      </w:r>
      <w:r>
        <w:rPr>
          <w:spacing w:val="44"/>
          <w:w w:val="105"/>
        </w:rPr>
        <w:t> </w:t>
      </w:r>
      <w:r>
        <w:rPr>
          <w:w w:val="105"/>
        </w:rPr>
        <w:t>mining</w:t>
      </w:r>
      <w:r>
        <w:rPr>
          <w:spacing w:val="43"/>
          <w:w w:val="105"/>
        </w:rPr>
        <w:t> </w:t>
      </w:r>
      <w:r>
        <w:rPr>
          <w:w w:val="105"/>
        </w:rPr>
        <w:t>industry.</w:t>
      </w:r>
      <w:r>
        <w:rPr>
          <w:spacing w:val="54"/>
          <w:w w:val="105"/>
        </w:rPr>
        <w:t> </w:t>
      </w:r>
      <w:r>
        <w:rPr>
          <w:w w:val="105"/>
        </w:rPr>
        <w:t>The</w:t>
      </w:r>
      <w:r>
        <w:rPr>
          <w:spacing w:val="44"/>
          <w:w w:val="105"/>
        </w:rPr>
        <w:t> </w:t>
      </w:r>
      <w:r>
        <w:rPr>
          <w:w w:val="105"/>
        </w:rPr>
        <w:t>chart</w:t>
      </w:r>
      <w:r>
        <w:rPr>
          <w:spacing w:val="44"/>
          <w:w w:val="105"/>
        </w:rPr>
        <w:t> </w:t>
      </w:r>
      <w:r>
        <w:rPr>
          <w:w w:val="105"/>
        </w:rPr>
        <w:t>shows</w:t>
      </w:r>
      <w:r>
        <w:rPr>
          <w:spacing w:val="44"/>
          <w:w w:val="105"/>
        </w:rPr>
        <w:t> </w:t>
      </w:r>
      <w:r>
        <w:rPr>
          <w:w w:val="105"/>
        </w:rPr>
        <w:t>that</w:t>
      </w:r>
      <w:r>
        <w:rPr>
          <w:w w:val="121"/>
        </w:rPr>
        <w:t> </w:t>
      </w:r>
      <w:r>
        <w:rPr>
          <w:w w:val="105"/>
        </w:rPr>
        <w:t>compressed air systems utilizes the most energy within a mining industry. It is reasoned</w:t>
      </w:r>
      <w:r>
        <w:rPr>
          <w:spacing w:val="45"/>
          <w:w w:val="105"/>
        </w:rPr>
        <w:t> </w:t>
      </w:r>
      <w:r>
        <w:rPr>
          <w:w w:val="105"/>
        </w:rPr>
        <w:t>that</w:t>
      </w:r>
      <w:r>
        <w:rPr>
          <w:w w:val="116"/>
        </w:rPr>
        <w:t> </w:t>
      </w:r>
      <w:r>
        <w:rPr>
          <w:w w:val="105"/>
        </w:rPr>
        <w:t>energy can be most effectively reduced through the implementation of energy</w:t>
      </w:r>
      <w:r>
        <w:rPr>
          <w:spacing w:val="60"/>
          <w:w w:val="105"/>
        </w:rPr>
        <w:t> </w:t>
      </w:r>
      <w:r>
        <w:rPr>
          <w:w w:val="105"/>
        </w:rPr>
        <w:t>interventions</w:t>
      </w:r>
      <w:r>
        <w:rPr>
          <w:w w:val="106"/>
        </w:rPr>
        <w:t> </w:t>
      </w:r>
      <w:r>
        <w:rPr>
          <w:w w:val="105"/>
        </w:rPr>
        <w:t>on compressed air</w:t>
      </w:r>
      <w:r>
        <w:rPr>
          <w:spacing w:val="10"/>
          <w:w w:val="105"/>
        </w:rPr>
        <w:t> </w:t>
      </w:r>
      <w:r>
        <w:rPr>
          <w:w w:val="105"/>
        </w:rPr>
        <w:t>systems.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spacing w:line="2830" w:lineRule="exact"/>
        <w:ind w:left="995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56"/>
          <w:sz w:val="20"/>
          <w:szCs w:val="20"/>
        </w:rPr>
        <w:pict>
          <v:group style="width:407.8pt;height:141.550pt;mso-position-horizontal-relative:char;mso-position-vertical-relative:line" coordorigin="0,0" coordsize="8156,2831">
            <v:group style="position:absolute;left:4;top:2827;width:8148;height:2" coordorigin="4,2827" coordsize="8148,2">
              <v:shape style="position:absolute;left:4;top:2827;width:8148;height:2" coordorigin="4,2827" coordsize="8148,0" path="m4,2827l8152,2827e" filled="false" stroked="true" strokeweight=".0625pt" strokecolor="#d6e0c9">
                <v:path arrowok="t"/>
                <v:stroke dashstyle="longDash"/>
              </v:shape>
            </v:group>
            <v:group style="position:absolute;left:4;top:2827;width:63;height:2" coordorigin="4,2827" coordsize="63,2">
              <v:shape style="position:absolute;left:4;top:2827;width:63;height:2" coordorigin="4,2827" coordsize="63,0" path="m4,2827l67,2827e" filled="false" stroked="true" strokeweight=".375pt" strokecolor="#000000">
                <v:path arrowok="t"/>
              </v:shape>
            </v:group>
            <v:group style="position:absolute;left:8089;top:2827;width:63;height:2" coordorigin="8089,2827" coordsize="63,2">
              <v:shape style="position:absolute;left:8089;top:2827;width:63;height:2" coordorigin="8089,2827" coordsize="63,0" path="m8152,2827l8089,2827e" filled="false" stroked="true" strokeweight=".375pt" strokecolor="#000000">
                <v:path arrowok="t"/>
              </v:shape>
            </v:group>
            <v:group style="position:absolute;left:6778;top:2262;width:1374;height:2" coordorigin="6778,2262" coordsize="1374,2">
              <v:shape style="position:absolute;left:6778;top:2262;width:1374;height:2" coordorigin="6778,2262" coordsize="1374,0" path="m6778,2262l8152,2262e" filled="false" stroked="true" strokeweight=".0625pt" strokecolor="#d6e0c9">
                <v:path arrowok="t"/>
                <v:stroke dashstyle="longDash"/>
              </v:shape>
            </v:group>
            <v:group style="position:absolute;left:8089;top:2262;width:63;height:2" coordorigin="8089,2262" coordsize="63,2">
              <v:shape style="position:absolute;left:8089;top:2262;width:63;height:2" coordorigin="8089,2262" coordsize="63,0" path="m8152,2262l8089,2262e" filled="false" stroked="true" strokeweight=".375pt" strokecolor="#000000">
                <v:path arrowok="t"/>
              </v:shape>
            </v:group>
            <v:group style="position:absolute;left:3723;top:1698;width:4429;height:2" coordorigin="3723,1698" coordsize="4429,2">
              <v:shape style="position:absolute;left:3723;top:1698;width:4429;height:2" coordorigin="3723,1698" coordsize="4429,0" path="m3723,1698l8152,1698e" filled="false" stroked="true" strokeweight=".0625pt" strokecolor="#d6e0c9">
                <v:path arrowok="t"/>
                <v:stroke dashstyle="longDash"/>
              </v:shape>
            </v:group>
            <v:group style="position:absolute;left:8089;top:1698;width:63;height:2" coordorigin="8089,1698" coordsize="63,2">
              <v:shape style="position:absolute;left:8089;top:1698;width:63;height:2" coordorigin="8089,1698" coordsize="63,0" path="m8152,1698l8089,1698e" filled="false" stroked="true" strokeweight=".375pt" strokecolor="#000000">
                <v:path arrowok="t"/>
              </v:shape>
            </v:group>
            <v:group style="position:absolute;left:2704;top:1133;width:5448;height:2" coordorigin="2704,1133" coordsize="5448,2">
              <v:shape style="position:absolute;left:2704;top:1133;width:5448;height:2" coordorigin="2704,1133" coordsize="5448,0" path="m2704,1133l8152,1133e" filled="false" stroked="true" strokeweight=".0625pt" strokecolor="#d6e0c9">
                <v:path arrowok="t"/>
                <v:stroke dashstyle="longDash"/>
              </v:shape>
            </v:group>
            <v:group style="position:absolute;left:8089;top:1133;width:63;height:2" coordorigin="8089,1133" coordsize="63,2">
              <v:shape style="position:absolute;left:8089;top:1133;width:63;height:2" coordorigin="8089,1133" coordsize="63,0" path="m8152,1133l8089,1133e" filled="false" stroked="true" strokeweight=".375pt" strokecolor="#000000">
                <v:path arrowok="t"/>
              </v:shape>
            </v:group>
            <v:group style="position:absolute;left:667;top:569;width:7485;height:2" coordorigin="667,569" coordsize="7485,2">
              <v:shape style="position:absolute;left:667;top:569;width:7485;height:2" coordorigin="667,569" coordsize="7485,0" path="m667,569l8152,569e" filled="false" stroked="true" strokeweight=".0625pt" strokecolor="#d6e0c9">
                <v:path arrowok="t"/>
                <v:stroke dashstyle="longDash"/>
              </v:shape>
            </v:group>
            <v:group style="position:absolute;left:8089;top:569;width:63;height:2" coordorigin="8089,569" coordsize="63,2">
              <v:shape style="position:absolute;left:8089;top:569;width:63;height:2" coordorigin="8089,569" coordsize="63,0" path="m8152,569l8089,569e" filled="false" stroked="true" strokeweight=".375pt" strokecolor="#000000">
                <v:path arrowok="t"/>
              </v:shape>
            </v:group>
            <v:group style="position:absolute;left:4;top:4;width:8148;height:2" coordorigin="4,4" coordsize="8148,2">
              <v:shape style="position:absolute;left:4;top:4;width:8148;height:2" coordorigin="4,4" coordsize="8148,0" path="m4,4l8152,4e" filled="false" stroked="true" strokeweight=".0625pt" strokecolor="#d6e0c9">
                <v:path arrowok="t"/>
                <v:stroke dashstyle="longDash"/>
              </v:shape>
            </v:group>
            <v:group style="position:absolute;left:4;top:4;width:63;height:2" coordorigin="4,4" coordsize="63,2">
              <v:shape style="position:absolute;left:4;top:4;width:63;height:2" coordorigin="4,4" coordsize="63,0" path="m4,4l67,4e" filled="false" stroked="true" strokeweight=".375pt" strokecolor="#000000">
                <v:path arrowok="t"/>
              </v:shape>
            </v:group>
            <v:group style="position:absolute;left:8089;top:4;width:63;height:2" coordorigin="8089,4" coordsize="63,2">
              <v:shape style="position:absolute;left:8089;top:4;width:63;height:2" coordorigin="8089,4" coordsize="63,0" path="m8152,4l8089,4e" filled="false" stroked="true" strokeweight=".375pt" strokecolor="#000000">
                <v:path arrowok="t"/>
              </v:shape>
            </v:group>
            <v:group style="position:absolute;left:513;top:4;width:2;height:451" coordorigin="513,4" coordsize="2,451">
              <v:shape style="position:absolute;left:513;top:4;width:2;height:451" coordorigin="513,4" coordsize="0,451" path="m513,4l513,455e" filled="false" stroked="true" strokeweight=".0625pt" strokecolor="#d6e0c9">
                <v:path arrowok="t"/>
                <v:stroke dashstyle="longDash"/>
              </v:shape>
            </v:group>
            <v:group style="position:absolute;left:513;top:4;width:2;height:63" coordorigin="513,4" coordsize="2,63">
              <v:shape style="position:absolute;left:513;top:4;width:2;height:63" coordorigin="513,4" coordsize="0,63" path="m513,4l513,67e" filled="false" stroked="true" strokeweight=".375pt" strokecolor="#000000">
                <v:path arrowok="t"/>
              </v:shape>
            </v:group>
            <v:group style="position:absolute;left:1532;top:4;width:2;height:677" coordorigin="1532,4" coordsize="2,677">
              <v:shape style="position:absolute;left:1532;top:4;width:2;height:677" coordorigin="1532,4" coordsize="0,677" path="m1532,4l1532,681e" filled="false" stroked="true" strokeweight=".0625pt" strokecolor="#d6e0c9">
                <v:path arrowok="t"/>
                <v:stroke dashstyle="longDash"/>
              </v:shape>
            </v:group>
            <v:group style="position:absolute;left:1532;top:4;width:2;height:63" coordorigin="1532,4" coordsize="2,63">
              <v:shape style="position:absolute;left:1532;top:4;width:2;height:63" coordorigin="1532,4" coordsize="0,63" path="m1532,4l1532,67e" filled="false" stroked="true" strokeweight=".375pt" strokecolor="#000000">
                <v:path arrowok="t"/>
              </v:shape>
            </v:group>
            <v:group style="position:absolute;left:2550;top:4;width:2;height:789" coordorigin="2550,4" coordsize="2,789">
              <v:shape style="position:absolute;left:2550;top:4;width:2;height:789" coordorigin="2550,4" coordsize="0,789" path="m2550,4l2550,793e" filled="false" stroked="true" strokeweight=".0625pt" strokecolor="#d6e0c9">
                <v:path arrowok="t"/>
                <v:stroke dashstyle="longDash"/>
              </v:shape>
            </v:group>
            <v:group style="position:absolute;left:2550;top:4;width:2;height:63" coordorigin="2550,4" coordsize="2,63">
              <v:shape style="position:absolute;left:2550;top:4;width:2;height:63" coordorigin="2550,4" coordsize="0,63" path="m2550,4l2550,67e" filled="false" stroked="true" strokeweight=".375pt" strokecolor="#000000">
                <v:path arrowok="t"/>
              </v:shape>
            </v:group>
            <v:group style="position:absolute;left:3569;top:4;width:2;height:1241" coordorigin="3569,4" coordsize="2,1241">
              <v:shape style="position:absolute;left:3569;top:4;width:2;height:1241" coordorigin="3569,4" coordsize="0,1241" path="m3569,4l3569,1245e" filled="false" stroked="true" strokeweight=".0625pt" strokecolor="#d6e0c9">
                <v:path arrowok="t"/>
                <v:stroke dashstyle="longDash"/>
              </v:shape>
            </v:group>
            <v:group style="position:absolute;left:3569;top:4;width:2;height:63" coordorigin="3569,4" coordsize="2,63">
              <v:shape style="position:absolute;left:3569;top:4;width:2;height:63" coordorigin="3569,4" coordsize="0,63" path="m3569,4l3569,67e" filled="false" stroked="true" strokeweight=".375pt" strokecolor="#000000">
                <v:path arrowok="t"/>
              </v:shape>
            </v:group>
            <v:group style="position:absolute;left:4587;top:4;width:2;height:1693" coordorigin="4587,4" coordsize="2,1693">
              <v:shape style="position:absolute;left:4587;top:4;width:2;height:1693" coordorigin="4587,4" coordsize="0,1693" path="m4587,4l4587,1697e" filled="false" stroked="true" strokeweight=".0625pt" strokecolor="#d6e0c9">
                <v:path arrowok="t"/>
                <v:stroke dashstyle="longDash"/>
              </v:shape>
            </v:group>
            <v:group style="position:absolute;left:4587;top:4;width:2;height:63" coordorigin="4587,4" coordsize="2,63">
              <v:shape style="position:absolute;left:4587;top:4;width:2;height:63" coordorigin="4587,4" coordsize="0,63" path="m4587,4l4587,67e" filled="false" stroked="true" strokeweight=".375pt" strokecolor="#000000">
                <v:path arrowok="t"/>
              </v:shape>
            </v:group>
            <v:group style="position:absolute;left:5606;top:4;width:2;height:1919" coordorigin="5606,4" coordsize="2,1919">
              <v:shape style="position:absolute;left:5606;top:4;width:2;height:1919" coordorigin="5606,4" coordsize="0,1919" path="m5606,4l5606,1923e" filled="false" stroked="true" strokeweight=".0625pt" strokecolor="#d6e0c9">
                <v:path arrowok="t"/>
                <v:stroke dashstyle="longDash"/>
              </v:shape>
            </v:group>
            <v:group style="position:absolute;left:5606;top:4;width:2;height:63" coordorigin="5606,4" coordsize="2,63">
              <v:shape style="position:absolute;left:5606;top:4;width:2;height:63" coordorigin="5606,4" coordsize="0,63" path="m5606,4l5606,67e" filled="false" stroked="true" strokeweight=".375pt" strokecolor="#000000">
                <v:path arrowok="t"/>
              </v:shape>
            </v:group>
            <v:group style="position:absolute;left:6624;top:4;width:2;height:2144" coordorigin="6624,4" coordsize="2,2144">
              <v:shape style="position:absolute;left:6624;top:4;width:2;height:2144" coordorigin="6624,4" coordsize="0,2144" path="m6624,4l6624,2148e" filled="false" stroked="true" strokeweight=".0625pt" strokecolor="#d6e0c9">
                <v:path arrowok="t"/>
                <v:stroke dashstyle="longDash"/>
              </v:shape>
            </v:group>
            <v:group style="position:absolute;left:6624;top:4;width:2;height:63" coordorigin="6624,4" coordsize="2,63">
              <v:shape style="position:absolute;left:6624;top:4;width:2;height:63" coordorigin="6624,4" coordsize="0,63" path="m6624,4l6624,67e" filled="false" stroked="true" strokeweight=".375pt" strokecolor="#000000">
                <v:path arrowok="t"/>
              </v:shape>
            </v:group>
            <v:group style="position:absolute;left:7643;top:4;width:2;height:2370" coordorigin="7643,4" coordsize="2,2370">
              <v:shape style="position:absolute;left:7643;top:4;width:2;height:2370" coordorigin="7643,4" coordsize="0,2370" path="m7643,4l7643,2374e" filled="false" stroked="true" strokeweight=".0625pt" strokecolor="#d6e0c9">
                <v:path arrowok="t"/>
                <v:stroke dashstyle="longDash"/>
              </v:shape>
            </v:group>
            <v:group style="position:absolute;left:7643;top:4;width:2;height:63" coordorigin="7643,4" coordsize="2,63">
              <v:shape style="position:absolute;left:7643;top:4;width:2;height:63" coordorigin="7643,4" coordsize="0,63" path="m7643,4l7643,67e" filled="false" stroked="true" strokeweight=".375pt" strokecolor="#000000">
                <v:path arrowok="t"/>
              </v:shape>
            </v:group>
            <v:group style="position:absolute;left:5760;top:2262;width:711;height:2" coordorigin="5760,2262" coordsize="711,2">
              <v:shape style="position:absolute;left:5760;top:2262;width:711;height:2" coordorigin="5760,2262" coordsize="711,0" path="m5760,2262l6471,2262e" filled="false" stroked="true" strokeweight=".0625pt" strokecolor="#d6e0c9">
                <v:path arrowok="t"/>
                <v:stroke dashstyle="longDash"/>
              </v:shape>
            </v:group>
            <v:group style="position:absolute;left:4741;top:2262;width:712;height:2" coordorigin="4741,2262" coordsize="712,2">
              <v:shape style="position:absolute;left:4741;top:2262;width:712;height:2" coordorigin="4741,2262" coordsize="712,0" path="m4741,2262l5453,2262e" filled="false" stroked="true" strokeweight=".0625pt" strokecolor="#d6e0c9">
                <v:path arrowok="t"/>
                <v:stroke dashstyle="longDash"/>
              </v:shape>
            </v:group>
            <v:group style="position:absolute;left:3723;top:2262;width:711;height:2" coordorigin="3723,2262" coordsize="711,2">
              <v:shape style="position:absolute;left:3723;top:2262;width:711;height:2" coordorigin="3723,2262" coordsize="711,0" path="m3723,2262l4434,2262e" filled="false" stroked="true" strokeweight=".0625pt" strokecolor="#d6e0c9">
                <v:path arrowok="t"/>
                <v:stroke dashstyle="longDash"/>
              </v:shape>
            </v:group>
            <v:group style="position:absolute;left:2704;top:2262;width:712;height:2" coordorigin="2704,2262" coordsize="712,2">
              <v:shape style="position:absolute;left:2704;top:2262;width:712;height:2" coordorigin="2704,2262" coordsize="712,0" path="m2704,2262l3416,2262e" filled="false" stroked="true" strokeweight=".0625pt" strokecolor="#d6e0c9">
                <v:path arrowok="t"/>
                <v:stroke dashstyle="longDash"/>
              </v:shape>
            </v:group>
            <v:group style="position:absolute;left:1686;top:2262;width:711;height:2" coordorigin="1686,2262" coordsize="711,2">
              <v:shape style="position:absolute;left:1686;top:2262;width:711;height:2" coordorigin="1686,2262" coordsize="711,0" path="m1686,2262l2397,2262e" filled="false" stroked="true" strokeweight=".0625pt" strokecolor="#d6e0c9">
                <v:path arrowok="t"/>
                <v:stroke dashstyle="longDash"/>
              </v:shape>
            </v:group>
            <v:group style="position:absolute;left:667;top:2262;width:712;height:2" coordorigin="667,2262" coordsize="712,2">
              <v:shape style="position:absolute;left:667;top:2262;width:712;height:2" coordorigin="667,2262" coordsize="712,0" path="m667,2262l1379,2262e" filled="false" stroked="true" strokeweight=".0625pt" strokecolor="#d6e0c9">
                <v:path arrowok="t"/>
                <v:stroke dashstyle="longDash"/>
              </v:shape>
            </v:group>
            <v:group style="position:absolute;left:4;top:2262;width:356;height:2" coordorigin="4,2262" coordsize="356,2">
              <v:shape style="position:absolute;left:4;top:2262;width:356;height:2" coordorigin="4,2262" coordsize="356,0" path="m4,2262l360,2262e" filled="false" stroked="true" strokeweight=".0625pt" strokecolor="#d6e0c9">
                <v:path arrowok="t"/>
                <v:stroke dashstyle="longDash"/>
              </v:shape>
            </v:group>
            <v:group style="position:absolute;left:4;top:2262;width:63;height:2" coordorigin="4,2262" coordsize="63,2">
              <v:shape style="position:absolute;left:4;top:2262;width:63;height:2" coordorigin="4,2262" coordsize="63,0" path="m4,2262l67,2262e" filled="false" stroked="true" strokeweight=".375pt" strokecolor="#000000">
                <v:path arrowok="t"/>
              </v:shape>
            </v:group>
            <v:group style="position:absolute;left:2704;top:1698;width:712;height:2" coordorigin="2704,1698" coordsize="712,2">
              <v:shape style="position:absolute;left:2704;top:1698;width:712;height:2" coordorigin="2704,1698" coordsize="712,0" path="m2704,1698l3416,1698e" filled="false" stroked="true" strokeweight=".0625pt" strokecolor="#d6e0c9">
                <v:path arrowok="t"/>
                <v:stroke dashstyle="longDash"/>
              </v:shape>
            </v:group>
            <v:group style="position:absolute;left:1686;top:1698;width:711;height:2" coordorigin="1686,1698" coordsize="711,2">
              <v:shape style="position:absolute;left:1686;top:1698;width:711;height:2" coordorigin="1686,1698" coordsize="711,0" path="m1686,1698l2397,1698e" filled="false" stroked="true" strokeweight=".0625pt" strokecolor="#d6e0c9">
                <v:path arrowok="t"/>
                <v:stroke dashstyle="longDash"/>
              </v:shape>
            </v:group>
            <v:group style="position:absolute;left:667;top:1698;width:712;height:2" coordorigin="667,1698" coordsize="712,2">
              <v:shape style="position:absolute;left:667;top:1698;width:712;height:2" coordorigin="667,1698" coordsize="712,0" path="m667,1698l1379,1698e" filled="false" stroked="true" strokeweight=".0625pt" strokecolor="#d6e0c9">
                <v:path arrowok="t"/>
                <v:stroke dashstyle="longDash"/>
              </v:shape>
            </v:group>
            <v:group style="position:absolute;left:4;top:1698;width:356;height:2" coordorigin="4,1698" coordsize="356,2">
              <v:shape style="position:absolute;left:4;top:1698;width:356;height:2" coordorigin="4,1698" coordsize="356,0" path="m4,1698l360,1698e" filled="false" stroked="true" strokeweight=".0625pt" strokecolor="#d6e0c9">
                <v:path arrowok="t"/>
                <v:stroke dashstyle="longDash"/>
              </v:shape>
            </v:group>
            <v:group style="position:absolute;left:4;top:1698;width:63;height:2" coordorigin="4,1698" coordsize="63,2">
              <v:shape style="position:absolute;left:4;top:1698;width:63;height:2" coordorigin="4,1698" coordsize="63,0" path="m4,1698l67,1698e" filled="false" stroked="true" strokeweight=".375pt" strokecolor="#000000">
                <v:path arrowok="t"/>
              </v:shape>
            </v:group>
            <v:group style="position:absolute;left:1686;top:1133;width:711;height:2" coordorigin="1686,1133" coordsize="711,2">
              <v:shape style="position:absolute;left:1686;top:1133;width:711;height:2" coordorigin="1686,1133" coordsize="711,0" path="m1686,1133l2397,1133e" filled="false" stroked="true" strokeweight=".0625pt" strokecolor="#d6e0c9">
                <v:path arrowok="t"/>
                <v:stroke dashstyle="longDash"/>
              </v:shape>
            </v:group>
            <v:group style="position:absolute;left:667;top:1133;width:712;height:2" coordorigin="667,1133" coordsize="712,2">
              <v:shape style="position:absolute;left:667;top:1133;width:712;height:2" coordorigin="667,1133" coordsize="712,0" path="m667,1133l1379,1133e" filled="false" stroked="true" strokeweight=".0625pt" strokecolor="#d6e0c9">
                <v:path arrowok="t"/>
                <v:stroke dashstyle="longDash"/>
              </v:shape>
            </v:group>
            <v:group style="position:absolute;left:4;top:1133;width:356;height:2" coordorigin="4,1133" coordsize="356,2">
              <v:shape style="position:absolute;left:4;top:1133;width:356;height:2" coordorigin="4,1133" coordsize="356,0" path="m4,1133l360,1133e" filled="false" stroked="true" strokeweight=".0625pt" strokecolor="#d6e0c9">
                <v:path arrowok="t"/>
                <v:stroke dashstyle="longDash"/>
              </v:shape>
            </v:group>
            <v:group style="position:absolute;left:4;top:1133;width:63;height:2" coordorigin="4,1133" coordsize="63,2">
              <v:shape style="position:absolute;left:4;top:1133;width:63;height:2" coordorigin="4,1133" coordsize="63,0" path="m4,1133l67,1133e" filled="false" stroked="true" strokeweight=".375pt" strokecolor="#000000">
                <v:path arrowok="t"/>
              </v:shape>
            </v:group>
            <v:group style="position:absolute;left:4;top:569;width:356;height:2" coordorigin="4,569" coordsize="356,2">
              <v:shape style="position:absolute;left:4;top:569;width:356;height:2" coordorigin="4,569" coordsize="356,0" path="m4,569l360,569e" filled="false" stroked="true" strokeweight=".0625pt" strokecolor="#d6e0c9">
                <v:path arrowok="t"/>
                <v:stroke dashstyle="longDash"/>
              </v:shape>
            </v:group>
            <v:group style="position:absolute;left:4;top:569;width:63;height:2" coordorigin="4,569" coordsize="63,2">
              <v:shape style="position:absolute;left:4;top:569;width:63;height:2" coordorigin="4,569" coordsize="63,0" path="m4,569l67,569e" filled="false" stroked="true" strokeweight=".375pt" strokecolor="#000000">
                <v:path arrowok="t"/>
              </v:shape>
            </v:group>
            <v:group style="position:absolute;left:4;top:4;width:8148;height:2823" coordorigin="4,4" coordsize="8148,2823">
              <v:shape style="position:absolute;left:4;top:4;width:8148;height:2823" coordorigin="4,4" coordsize="8148,2823" path="m4,2827l8152,2827,8152,4,4,4,4,2827xe" filled="false" stroked="true" strokeweight=".375pt" strokecolor="#000000">
                <v:path arrowok="t"/>
              </v:shape>
            </v:group>
            <v:group style="position:absolute;left:360;top:455;width:307;height:2372" coordorigin="360,455" coordsize="307,2372">
              <v:shape style="position:absolute;left:360;top:455;width:307;height:2372" coordorigin="360,455" coordsize="307,2372" path="m360,2827l667,2827,667,455,360,455,360,2827xe" filled="true" fillcolor="#285ea5" stroked="false">
                <v:path arrowok="t"/>
                <v:fill type="solid"/>
              </v:shape>
            </v:group>
            <v:group style="position:absolute;left:360;top:456;width:306;height:2371" coordorigin="360,456" coordsize="306,2371">
              <v:shape style="position:absolute;left:360;top:456;width:306;height:2371" coordorigin="360,456" coordsize="306,2371" path="m360,2827l666,2827,666,456,360,456,360,2827xe" filled="false" stroked="true" strokeweight=".25pt" strokecolor="#285ea5">
                <v:path arrowok="t"/>
              </v:shape>
            </v:group>
            <v:group style="position:absolute;left:1379;top:681;width:307;height:2146" coordorigin="1379,681" coordsize="307,2146">
              <v:shape style="position:absolute;left:1379;top:681;width:307;height:2146" coordorigin="1379,681" coordsize="307,2146" path="m1379,2827l1686,2827,1686,681,1379,681,1379,2827xe" filled="true" fillcolor="#d89693" stroked="false">
                <v:path arrowok="t"/>
                <v:fill type="solid"/>
              </v:shape>
            </v:group>
            <v:group style="position:absolute;left:1379;top:682;width:306;height:2145" coordorigin="1379,682" coordsize="306,2145">
              <v:shape style="position:absolute;left:1379;top:682;width:306;height:2145" coordorigin="1379,682" coordsize="306,2145" path="m1379,2827l1685,2827,1685,682,1379,682,1379,2827xe" filled="false" stroked="true" strokeweight=".25pt" strokecolor="#d89693">
                <v:path arrowok="t"/>
              </v:shape>
            </v:group>
            <v:group style="position:absolute;left:2397;top:793;width:307;height:2034" coordorigin="2397,793" coordsize="307,2034">
              <v:shape style="position:absolute;left:2397;top:793;width:307;height:2034" coordorigin="2397,793" coordsize="307,2034" path="m2397,2827l2704,2827,2704,793,2397,793,2397,2827xe" filled="true" fillcolor="#9dba60" stroked="false">
                <v:path arrowok="t"/>
                <v:fill type="solid"/>
              </v:shape>
            </v:group>
            <v:group style="position:absolute;left:2397;top:794;width:306;height:2033" coordorigin="2397,794" coordsize="306,2033">
              <v:shape style="position:absolute;left:2397;top:794;width:306;height:2033" coordorigin="2397,794" coordsize="306,2033" path="m2397,2827l2703,2827,2703,794,2397,794,2397,2827xe" filled="false" stroked="true" strokeweight=".25pt" strokecolor="#9dba60">
                <v:path arrowok="t"/>
              </v:shape>
            </v:group>
            <v:group style="position:absolute;left:3416;top:1245;width:307;height:1582" coordorigin="3416,1245" coordsize="307,1582">
              <v:shape style="position:absolute;left:3416;top:1245;width:307;height:1582" coordorigin="3416,1245" coordsize="307,1582" path="m3416,2827l3723,2827,3723,1245,3416,1245,3416,2827xe" filled="true" fillcolor="#98d1dd" stroked="false">
                <v:path arrowok="t"/>
                <v:fill type="solid"/>
              </v:shape>
            </v:group>
            <v:group style="position:absolute;left:3416;top:1246;width:306;height:1581" coordorigin="3416,1246" coordsize="306,1581">
              <v:shape style="position:absolute;left:3416;top:1246;width:306;height:1581" coordorigin="3416,1246" coordsize="306,1581" path="m3416,2827l3722,2827,3722,1246,3416,1246,3416,2827xe" filled="false" stroked="true" strokeweight=".25pt" strokecolor="#98d1dd">
                <v:path arrowok="t"/>
              </v:shape>
            </v:group>
            <v:group style="position:absolute;left:4434;top:1697;width:307;height:1130" coordorigin="4434,1697" coordsize="307,1130">
              <v:shape style="position:absolute;left:4434;top:1697;width:307;height:1130" coordorigin="4434,1697" coordsize="307,1130" path="m4434,2827l4741,2827,4741,1697,4434,1697,4434,2827xe" filled="true" fillcolor="#a5a5a5" stroked="false">
                <v:path arrowok="t"/>
                <v:fill type="solid"/>
              </v:shape>
            </v:group>
            <v:group style="position:absolute;left:4434;top:1698;width:306;height:1129" coordorigin="4434,1698" coordsize="306,1129">
              <v:shape style="position:absolute;left:4434;top:1698;width:306;height:1129" coordorigin="4434,1698" coordsize="306,1129" path="m4434,2827l4740,2827,4740,1698,4434,1698,4434,2827xe" filled="false" stroked="true" strokeweight=".25pt" strokecolor="#a5a5a5">
                <v:path arrowok="t"/>
              </v:shape>
            </v:group>
            <v:group style="position:absolute;left:5453;top:1923;width:307;height:904" coordorigin="5453,1923" coordsize="307,904">
              <v:shape style="position:absolute;left:5453;top:1923;width:307;height:904" coordorigin="5453,1923" coordsize="307,904" path="m5453,2827l5760,2827,5760,1923,5453,1923,5453,2827xe" filled="true" fillcolor="#9b9b4f" stroked="false">
                <v:path arrowok="t"/>
                <v:fill type="solid"/>
              </v:shape>
            </v:group>
            <v:group style="position:absolute;left:5453;top:1924;width:306;height:903" coordorigin="5453,1924" coordsize="306,903">
              <v:shape style="position:absolute;left:5453;top:1924;width:306;height:903" coordorigin="5453,1924" coordsize="306,903" path="m5453,2827l5759,2827,5759,1924,5453,1924,5453,2827xe" filled="false" stroked="true" strokeweight=".25pt" strokecolor="#9b9b4f">
                <v:path arrowok="t"/>
              </v:shape>
            </v:group>
            <v:group style="position:absolute;left:6471;top:2148;width:307;height:679" coordorigin="6471,2148" coordsize="307,679">
              <v:shape style="position:absolute;left:6471;top:2148;width:307;height:679" coordorigin="6471,2148" coordsize="307,679" path="m6471,2827l6778,2827,6778,2148,6471,2148,6471,2827xe" filled="true" fillcolor="#bfafce" stroked="false">
                <v:path arrowok="t"/>
                <v:fill type="solid"/>
              </v:shape>
            </v:group>
            <v:group style="position:absolute;left:6471;top:2149;width:306;height:678" coordorigin="6471,2149" coordsize="306,678">
              <v:shape style="position:absolute;left:6471;top:2149;width:306;height:678" coordorigin="6471,2149" coordsize="306,678" path="m6471,2827l6777,2827,6777,2149,6471,2149,6471,2827xe" filled="false" stroked="true" strokeweight=".25pt" strokecolor="#bfafce">
                <v:path arrowok="t"/>
              </v:shape>
            </v:group>
            <v:group style="position:absolute;left:7490;top:2374;width:307;height:453" coordorigin="7490,2374" coordsize="307,453">
              <v:shape style="position:absolute;left:7490;top:2374;width:307;height:453" coordorigin="7490,2374" coordsize="307,453" path="m7490,2827l7797,2827,7797,2374,7490,2374,7490,2827xe" filled="true" fillcolor="#fabf8e" stroked="false">
                <v:path arrowok="t"/>
                <v:fill type="solid"/>
              </v:shape>
            </v:group>
            <v:group style="position:absolute;left:7490;top:2375;width:306;height:452" coordorigin="7490,2375" coordsize="306,452">
              <v:shape style="position:absolute;left:7490;top:2375;width:306;height:452" coordorigin="7490,2375" coordsize="306,452" path="m7490,2827l7796,2827,7796,2375,7490,2375,7490,2827xe" filled="false" stroked="true" strokeweight=".25pt" strokecolor="#fabf8e">
                <v:path arrowok="t"/>
              </v:shape>
            </v:group>
            <v:group style="position:absolute;left:4;top:4;width:8148;height:2823" coordorigin="4,4" coordsize="8148,2823">
              <v:shape style="position:absolute;left:4;top:4;width:8148;height:2823" coordorigin="4,4" coordsize="8148,2823" path="m4,2827l8152,2827,8152,4,4,4,4,2827xe" filled="false" stroked="true" strokeweight=".375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56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pStyle w:val="BodyText"/>
        <w:spacing w:line="240" w:lineRule="auto" w:before="55"/>
        <w:ind w:left="1506" w:right="1053"/>
        <w:jc w:val="left"/>
      </w:pPr>
      <w:r>
        <w:rPr>
          <w:w w:val="105"/>
        </w:rPr>
        <w:t>Figure 1.3: </w:t>
      </w:r>
      <w:bookmarkStart w:name="_bookmark7" w:id="16"/>
      <w:bookmarkEnd w:id="16"/>
      <w:r>
        <w:rPr>
          <w:w w:val="105"/>
        </w:rPr>
        <w:t>The</w:t>
      </w:r>
      <w:r>
        <w:rPr>
          <w:w w:val="105"/>
        </w:rPr>
        <w:t> energy consumption for each mining system</w:t>
      </w:r>
      <w:r>
        <w:rPr>
          <w:spacing w:val="51"/>
          <w:w w:val="105"/>
        </w:rPr>
        <w:t> </w:t>
      </w:r>
      <w:hyperlink w:history="true" w:anchor="_bookmark96">
        <w:r>
          <w:rPr>
            <w:w w:val="105"/>
          </w:rPr>
          <w:t>[8].</w:t>
        </w:r>
        <w:r>
          <w:rPr/>
        </w:r>
      </w:hyperlink>
    </w:p>
    <w:p>
      <w:pPr>
        <w:spacing w:after="0" w:line="240" w:lineRule="auto"/>
        <w:jc w:val="left"/>
        <w:sectPr>
          <w:pgSz w:w="11910" w:h="16840"/>
          <w:pgMar w:header="420" w:footer="894" w:top="680" w:bottom="1080" w:left="1300" w:right="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2"/>
        <w:numPr>
          <w:ilvl w:val="1"/>
          <w:numId w:val="12"/>
        </w:numPr>
        <w:tabs>
          <w:tab w:pos="1000" w:val="left" w:leader="none"/>
        </w:tabs>
        <w:spacing w:line="240" w:lineRule="auto" w:before="46" w:after="0"/>
        <w:ind w:left="999" w:right="0" w:hanging="882"/>
        <w:jc w:val="both"/>
        <w:rPr>
          <w:b w:val="0"/>
          <w:bCs w:val="0"/>
        </w:rPr>
      </w:pPr>
      <w:bookmarkStart w:name="Compressed air systems in mining" w:id="17"/>
      <w:bookmarkEnd w:id="17"/>
      <w:r>
        <w:rPr>
          <w:b w:val="0"/>
        </w:rPr>
      </w:r>
      <w:bookmarkStart w:name="_bookmark8" w:id="18"/>
      <w:bookmarkEnd w:id="18"/>
      <w:r>
        <w:rPr>
          <w:b w:val="0"/>
        </w:rPr>
      </w:r>
      <w:bookmarkStart w:name="_bookmark8" w:id="19"/>
      <w:bookmarkEnd w:id="19"/>
      <w:r>
        <w:rPr/>
        <w:t>Compressed</w:t>
      </w:r>
      <w:r>
        <w:rPr/>
        <w:t> air systems in</w:t>
      </w:r>
      <w:r>
        <w:rPr>
          <w:spacing w:val="23"/>
        </w:rPr>
        <w:t> </w:t>
      </w:r>
      <w:r>
        <w:rPr/>
        <w:t>mining</w:t>
      </w:r>
      <w:r>
        <w:rPr>
          <w:b w:val="0"/>
        </w:rPr>
      </w:r>
    </w:p>
    <w:p>
      <w:pPr>
        <w:pStyle w:val="Heading3"/>
        <w:numPr>
          <w:ilvl w:val="2"/>
          <w:numId w:val="12"/>
        </w:numPr>
        <w:tabs>
          <w:tab w:pos="1104" w:val="left" w:leader="none"/>
        </w:tabs>
        <w:spacing w:line="240" w:lineRule="auto" w:before="276" w:after="0"/>
        <w:ind w:left="1103" w:right="0" w:hanging="986"/>
        <w:jc w:val="both"/>
        <w:rPr>
          <w:b w:val="0"/>
          <w:bCs w:val="0"/>
        </w:rPr>
      </w:pPr>
      <w:r>
        <w:rPr/>
        <w:t>Compressed air in</w:t>
      </w:r>
      <w:r>
        <w:rPr>
          <w:spacing w:val="22"/>
        </w:rPr>
        <w:t> </w:t>
      </w:r>
      <w:r>
        <w:rPr/>
        <w:t>operation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0" w:lineRule="auto"/>
        <w:ind w:right="122"/>
        <w:jc w:val="both"/>
      </w:pPr>
      <w:r>
        <w:rPr>
          <w:w w:val="105"/>
        </w:rPr>
        <w:t>Largely</w:t>
      </w:r>
      <w:r>
        <w:rPr>
          <w:spacing w:val="-4"/>
          <w:w w:val="105"/>
        </w:rPr>
        <w:t> </w:t>
      </w:r>
      <w:r>
        <w:rPr>
          <w:w w:val="105"/>
        </w:rPr>
        <w:t>due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their</w:t>
      </w:r>
      <w:r>
        <w:rPr>
          <w:spacing w:val="-4"/>
          <w:w w:val="105"/>
        </w:rPr>
        <w:t> </w:t>
      </w:r>
      <w:r>
        <w:rPr>
          <w:w w:val="105"/>
        </w:rPr>
        <w:t>reliability,</w:t>
      </w:r>
      <w:r>
        <w:rPr>
          <w:spacing w:val="-3"/>
          <w:w w:val="105"/>
        </w:rPr>
        <w:t> </w:t>
      </w:r>
      <w:r>
        <w:rPr>
          <w:w w:val="105"/>
        </w:rPr>
        <w:t>versatilely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ease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use,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South</w:t>
      </w:r>
      <w:r>
        <w:rPr>
          <w:spacing w:val="-4"/>
          <w:w w:val="105"/>
        </w:rPr>
        <w:t> </w:t>
      </w:r>
      <w:r>
        <w:rPr>
          <w:w w:val="105"/>
        </w:rPr>
        <w:t>African</w:t>
      </w:r>
      <w:r>
        <w:rPr>
          <w:spacing w:val="-3"/>
          <w:w w:val="105"/>
        </w:rPr>
        <w:t> </w:t>
      </w:r>
      <w:r>
        <w:rPr>
          <w:w w:val="105"/>
        </w:rPr>
        <w:t>mining</w:t>
      </w:r>
      <w:r>
        <w:rPr>
          <w:spacing w:val="-4"/>
          <w:w w:val="105"/>
        </w:rPr>
        <w:t> </w:t>
      </w:r>
      <w:r>
        <w:rPr>
          <w:w w:val="105"/>
        </w:rPr>
        <w:t>industry</w:t>
      </w:r>
      <w:r>
        <w:rPr>
          <w:w w:val="106"/>
        </w:rPr>
        <w:t> </w:t>
      </w:r>
      <w:r>
        <w:rPr>
          <w:w w:val="105"/>
        </w:rPr>
        <w:t>has installed extensive compressed air networks. These systems can have compressors</w:t>
      </w:r>
      <w:r>
        <w:rPr>
          <w:spacing w:val="6"/>
          <w:w w:val="105"/>
        </w:rPr>
        <w:t> </w:t>
      </w:r>
      <w:r>
        <w:rPr>
          <w:w w:val="105"/>
        </w:rPr>
        <w:t>with</w:t>
      </w:r>
      <w:r>
        <w:rPr>
          <w:w w:val="106"/>
        </w:rPr>
        <w:t> </w:t>
      </w:r>
      <w:r>
        <w:rPr>
          <w:w w:val="105"/>
        </w:rPr>
        <w:t>capacities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up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15</w:t>
      </w:r>
      <w:r>
        <w:rPr>
          <w:spacing w:val="-15"/>
          <w:w w:val="105"/>
        </w:rPr>
        <w:t> </w:t>
      </w:r>
      <w:r>
        <w:rPr>
          <w:w w:val="105"/>
        </w:rPr>
        <w:t>MegaWatt</w:t>
      </w:r>
      <w:r>
        <w:rPr>
          <w:spacing w:val="-15"/>
          <w:w w:val="105"/>
        </w:rPr>
        <w:t> </w:t>
      </w:r>
      <w:r>
        <w:rPr>
          <w:spacing w:val="7"/>
          <w:w w:val="105"/>
        </w:rPr>
        <w:t>(</w:t>
      </w:r>
      <w:r>
        <w:rPr>
          <w:rFonts w:ascii="Arial"/>
          <w:i/>
          <w:spacing w:val="7"/>
          <w:w w:val="105"/>
        </w:rPr>
        <w:t>MW</w:t>
      </w:r>
      <w:r>
        <w:rPr>
          <w:rFonts w:ascii="Arial"/>
          <w:i/>
          <w:spacing w:val="-48"/>
          <w:w w:val="105"/>
        </w:rPr>
        <w:t> </w:t>
      </w:r>
      <w:r>
        <w:rPr>
          <w:w w:val="105"/>
        </w:rPr>
        <w:t>)</w:t>
      </w:r>
      <w:r>
        <w:rPr>
          <w:spacing w:val="-15"/>
          <w:w w:val="105"/>
        </w:rPr>
        <w:t> </w:t>
      </w:r>
      <w:r>
        <w:rPr>
          <w:w w:val="105"/>
        </w:rPr>
        <w:t>[</w:t>
      </w:r>
      <w:hyperlink w:history="true" w:anchor="_bookmark97">
        <w:r>
          <w:rPr>
            <w:w w:val="105"/>
          </w:rPr>
          <w:t>9</w:t>
        </w:r>
      </w:hyperlink>
      <w:r>
        <w:rPr>
          <w:w w:val="105"/>
        </w:rPr>
        <w:t>].</w:t>
      </w:r>
      <w:r>
        <w:rPr>
          <w:spacing w:val="6"/>
          <w:w w:val="105"/>
        </w:rPr>
        <w:t> </w:t>
      </w:r>
      <w:r>
        <w:rPr>
          <w:w w:val="105"/>
        </w:rPr>
        <w:t>***</w:t>
      </w:r>
      <w:r>
        <w:rPr>
          <w:spacing w:val="-15"/>
          <w:w w:val="105"/>
        </w:rPr>
        <w:t> </w:t>
      </w:r>
      <w:r>
        <w:rPr>
          <w:w w:val="105"/>
        </w:rPr>
        <w:t>compress</w:t>
      </w:r>
      <w:r>
        <w:rPr>
          <w:spacing w:val="-15"/>
          <w:w w:val="105"/>
        </w:rPr>
        <w:t> </w:t>
      </w:r>
      <w:r>
        <w:rPr>
          <w:w w:val="105"/>
        </w:rPr>
        <w:t>process</w:t>
      </w:r>
      <w:r>
        <w:rPr>
          <w:spacing w:val="-16"/>
          <w:w w:val="105"/>
        </w:rPr>
        <w:t> </w:t>
      </w:r>
      <w:r>
        <w:rPr>
          <w:w w:val="105"/>
        </w:rPr>
        <w:t>inefficient</w:t>
      </w:r>
      <w:r>
        <w:rPr>
          <w:spacing w:val="-16"/>
          <w:w w:val="105"/>
        </w:rPr>
        <w:t> </w:t>
      </w:r>
      <w:r>
        <w:rPr>
          <w:w w:val="105"/>
        </w:rPr>
        <w:t>**</w:t>
      </w:r>
      <w:r>
        <w:rPr>
          <w:spacing w:val="-15"/>
          <w:w w:val="105"/>
        </w:rPr>
        <w:t> </w:t>
      </w:r>
      <w:r>
        <w:rPr>
          <w:w w:val="105"/>
        </w:rPr>
        <w:t>However,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w w:val="108"/>
        </w:rPr>
        <w:t> </w:t>
      </w:r>
      <w:r>
        <w:rPr>
          <w:w w:val="105"/>
        </w:rPr>
        <w:t>supply of compressed air is a highly energy demanding and costly process [</w:t>
      </w:r>
      <w:hyperlink w:history="true" w:anchor="_bookmark98">
        <w:r>
          <w:rPr>
            <w:w w:val="105"/>
          </w:rPr>
          <w:t>10</w:t>
        </w:r>
      </w:hyperlink>
      <w:r>
        <w:rPr>
          <w:w w:val="105"/>
        </w:rPr>
        <w:t>]. The</w:t>
      </w:r>
      <w:r>
        <w:rPr>
          <w:spacing w:val="56"/>
          <w:w w:val="105"/>
        </w:rPr>
        <w:t> </w:t>
      </w:r>
      <w:r>
        <w:rPr>
          <w:w w:val="105"/>
        </w:rPr>
        <w:t>energy</w:t>
      </w:r>
      <w:r>
        <w:rPr>
          <w:w w:val="102"/>
        </w:rPr>
        <w:t> </w:t>
      </w:r>
      <w:r>
        <w:rPr>
          <w:w w:val="105"/>
        </w:rPr>
        <w:t>used for compressed air production contributes to between 9% and 20% of the total</w:t>
      </w:r>
      <w:r>
        <w:rPr>
          <w:spacing w:val="29"/>
          <w:w w:val="105"/>
        </w:rPr>
        <w:t> </w:t>
      </w:r>
      <w:r>
        <w:rPr>
          <w:w w:val="105"/>
        </w:rPr>
        <w:t>mining</w:t>
      </w:r>
      <w:r>
        <w:rPr>
          <w:w w:val="102"/>
        </w:rPr>
        <w:t> </w:t>
      </w:r>
      <w:r>
        <w:rPr/>
        <w:t>energy consumption</w:t>
      </w:r>
      <w:r>
        <w:rPr>
          <w:spacing w:val="52"/>
        </w:rPr>
        <w:t> </w:t>
      </w:r>
      <w:hyperlink w:history="true" w:anchor="_bookmark99">
        <w:r>
          <w:rPr/>
          <w:t>[7],[11].</w:t>
        </w:r>
      </w:hyperlink>
    </w:p>
    <w:p>
      <w:pPr>
        <w:spacing w:line="240" w:lineRule="auto" w:before="1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BodyText"/>
        <w:spacing w:line="352" w:lineRule="auto"/>
        <w:ind w:right="123"/>
        <w:jc w:val="both"/>
      </w:pPr>
      <w:r>
        <w:rPr>
          <w:w w:val="105"/>
        </w:rPr>
        <w:t>Large</w:t>
      </w:r>
      <w:r>
        <w:rPr>
          <w:spacing w:val="38"/>
          <w:w w:val="105"/>
        </w:rPr>
        <w:t> </w:t>
      </w:r>
      <w:r>
        <w:rPr>
          <w:w w:val="105"/>
        </w:rPr>
        <w:t>compressed</w:t>
      </w:r>
      <w:r>
        <w:rPr>
          <w:spacing w:val="40"/>
          <w:w w:val="105"/>
        </w:rPr>
        <w:t> </w:t>
      </w:r>
      <w:r>
        <w:rPr>
          <w:w w:val="105"/>
        </w:rPr>
        <w:t>air</w:t>
      </w:r>
      <w:r>
        <w:rPr>
          <w:spacing w:val="39"/>
          <w:w w:val="105"/>
        </w:rPr>
        <w:t> </w:t>
      </w:r>
      <w:r>
        <w:rPr>
          <w:w w:val="105"/>
        </w:rPr>
        <w:t>systems</w:t>
      </w:r>
      <w:r>
        <w:rPr>
          <w:spacing w:val="39"/>
          <w:w w:val="105"/>
        </w:rPr>
        <w:t> </w:t>
      </w:r>
      <w:r>
        <w:rPr>
          <w:w w:val="105"/>
        </w:rPr>
        <w:t>are</w:t>
      </w:r>
      <w:r>
        <w:rPr>
          <w:spacing w:val="39"/>
          <w:w w:val="105"/>
        </w:rPr>
        <w:t> </w:t>
      </w:r>
      <w:r>
        <w:rPr>
          <w:w w:val="105"/>
        </w:rPr>
        <w:t>likely</w:t>
      </w:r>
      <w:r>
        <w:rPr>
          <w:spacing w:val="39"/>
          <w:w w:val="105"/>
        </w:rPr>
        <w:t> </w:t>
      </w:r>
      <w:r>
        <w:rPr>
          <w:w w:val="105"/>
        </w:rPr>
        <w:t>inefficient.</w:t>
      </w:r>
      <w:r>
        <w:rPr>
          <w:spacing w:val="37"/>
          <w:w w:val="105"/>
        </w:rPr>
        <w:t> </w:t>
      </w:r>
      <w:r>
        <w:rPr>
          <w:w w:val="105"/>
        </w:rPr>
        <w:t>Internationally,</w:t>
      </w:r>
      <w:r>
        <w:rPr>
          <w:spacing w:val="45"/>
          <w:w w:val="105"/>
        </w:rPr>
        <w:t> </w:t>
      </w:r>
      <w:r>
        <w:rPr>
          <w:w w:val="105"/>
        </w:rPr>
        <w:t>the</w:t>
      </w:r>
      <w:r>
        <w:rPr>
          <w:spacing w:val="39"/>
          <w:w w:val="105"/>
        </w:rPr>
        <w:t> </w:t>
      </w:r>
      <w:r>
        <w:rPr>
          <w:w w:val="105"/>
        </w:rPr>
        <w:t>expected</w:t>
      </w:r>
      <w:r>
        <w:rPr>
          <w:spacing w:val="39"/>
          <w:w w:val="105"/>
        </w:rPr>
        <w:t> </w:t>
      </w:r>
      <w:r>
        <w:rPr>
          <w:w w:val="105"/>
        </w:rPr>
        <w:t>energy</w:t>
      </w:r>
      <w:r>
        <w:rPr>
          <w:w w:val="104"/>
        </w:rPr>
        <w:t> </w:t>
      </w:r>
      <w:r>
        <w:rPr>
          <w:w w:val="105"/>
        </w:rPr>
        <w:t>savings</w:t>
      </w:r>
      <w:r>
        <w:rPr>
          <w:spacing w:val="21"/>
          <w:w w:val="105"/>
        </w:rPr>
        <w:t> </w:t>
      </w:r>
      <w:r>
        <w:rPr>
          <w:w w:val="105"/>
        </w:rPr>
        <w:t>potential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a</w:t>
      </w:r>
      <w:r>
        <w:rPr>
          <w:spacing w:val="20"/>
          <w:w w:val="105"/>
        </w:rPr>
        <w:t> </w:t>
      </w:r>
      <w:r>
        <w:rPr>
          <w:w w:val="105"/>
        </w:rPr>
        <w:t>large</w:t>
      </w:r>
      <w:r>
        <w:rPr>
          <w:spacing w:val="20"/>
          <w:w w:val="105"/>
        </w:rPr>
        <w:t> </w:t>
      </w:r>
      <w:r>
        <w:rPr>
          <w:w w:val="105"/>
        </w:rPr>
        <w:t>compressed</w:t>
      </w:r>
      <w:r>
        <w:rPr>
          <w:spacing w:val="21"/>
          <w:w w:val="105"/>
        </w:rPr>
        <w:t> </w:t>
      </w:r>
      <w:r>
        <w:rPr>
          <w:w w:val="105"/>
        </w:rPr>
        <w:t>air</w:t>
      </w:r>
      <w:r>
        <w:rPr>
          <w:spacing w:val="20"/>
          <w:w w:val="105"/>
        </w:rPr>
        <w:t> </w:t>
      </w:r>
      <w:r>
        <w:rPr>
          <w:w w:val="105"/>
        </w:rPr>
        <w:t>network</w:t>
      </w:r>
      <w:r>
        <w:rPr>
          <w:spacing w:val="19"/>
          <w:w w:val="105"/>
        </w:rPr>
        <w:t> </w:t>
      </w:r>
      <w:r>
        <w:rPr>
          <w:w w:val="105"/>
        </w:rPr>
        <w:t>is</w:t>
      </w:r>
      <w:r>
        <w:rPr>
          <w:spacing w:val="20"/>
          <w:w w:val="105"/>
        </w:rPr>
        <w:t> </w:t>
      </w:r>
      <w:r>
        <w:rPr>
          <w:w w:val="105"/>
        </w:rPr>
        <w:t>15%</w:t>
      </w:r>
      <w:r>
        <w:rPr>
          <w:spacing w:val="20"/>
          <w:w w:val="105"/>
        </w:rPr>
        <w:t> </w:t>
      </w:r>
      <w:r>
        <w:rPr>
          <w:w w:val="105"/>
        </w:rPr>
        <w:t>[</w:t>
      </w:r>
      <w:hyperlink w:history="true" w:anchor="_bookmark100">
        <w:r>
          <w:rPr>
            <w:w w:val="105"/>
          </w:rPr>
          <w:t>12</w:t>
        </w:r>
      </w:hyperlink>
      <w:r>
        <w:rPr>
          <w:w w:val="105"/>
        </w:rPr>
        <w:t>].</w:t>
      </w:r>
      <w:r>
        <w:rPr>
          <w:spacing w:val="62"/>
          <w:w w:val="105"/>
        </w:rPr>
        <w:t> </w:t>
      </w:r>
      <w:r>
        <w:rPr>
          <w:w w:val="105"/>
        </w:rPr>
        <w:t>Marais</w:t>
      </w:r>
      <w:r>
        <w:rPr>
          <w:spacing w:val="21"/>
          <w:w w:val="105"/>
        </w:rPr>
        <w:t> </w:t>
      </w:r>
      <w:r>
        <w:rPr>
          <w:w w:val="105"/>
        </w:rPr>
        <w:t>[</w:t>
      </w:r>
      <w:hyperlink w:history="true" w:anchor="_bookmark101">
        <w:r>
          <w:rPr>
            <w:w w:val="105"/>
          </w:rPr>
          <w:t>13</w:t>
        </w:r>
      </w:hyperlink>
      <w:r>
        <w:rPr>
          <w:w w:val="105"/>
        </w:rPr>
        <w:t>]</w:t>
      </w:r>
      <w:r>
        <w:rPr>
          <w:spacing w:val="20"/>
          <w:w w:val="105"/>
        </w:rPr>
        <w:t> </w:t>
      </w:r>
      <w:r>
        <w:rPr>
          <w:w w:val="105"/>
        </w:rPr>
        <w:t>showed</w:t>
      </w:r>
      <w:r>
        <w:rPr>
          <w:spacing w:val="21"/>
          <w:w w:val="105"/>
        </w:rPr>
        <w:t> </w:t>
      </w:r>
      <w:r>
        <w:rPr>
          <w:w w:val="105"/>
        </w:rPr>
        <w:t>that</w:t>
      </w:r>
      <w:r>
        <w:rPr>
          <w:w w:val="121"/>
        </w:rPr>
        <w:t> </w:t>
      </w:r>
      <w:r>
        <w:rPr>
          <w:w w:val="105"/>
        </w:rPr>
        <w:t>energy savings of up to 30% and 40% can be attained through various  </w:t>
      </w:r>
      <w:r>
        <w:rPr>
          <w:spacing w:val="51"/>
          <w:w w:val="105"/>
        </w:rPr>
        <w:t> </w:t>
      </w:r>
      <w:r>
        <w:rPr>
          <w:w w:val="105"/>
        </w:rPr>
        <w:t>interventions.</w:t>
      </w:r>
      <w:r>
        <w:rPr/>
      </w:r>
    </w:p>
    <w:p>
      <w:pPr>
        <w:pStyle w:val="Heading4"/>
        <w:spacing w:line="240" w:lineRule="auto" w:before="159"/>
        <w:ind w:right="0"/>
        <w:jc w:val="both"/>
        <w:rPr>
          <w:b w:val="0"/>
          <w:bCs w:val="0"/>
        </w:rPr>
      </w:pPr>
      <w:r>
        <w:rPr>
          <w:w w:val="95"/>
        </w:rPr>
        <w:t>Pneumatic rock drills</w:t>
      </w:r>
      <w:r>
        <w:rPr>
          <w:b w:val="0"/>
        </w:rPr>
      </w:r>
    </w:p>
    <w:p>
      <w:pPr>
        <w:spacing w:line="240" w:lineRule="auto" w:before="7"/>
        <w:rPr>
          <w:rFonts w:ascii="Georgia" w:hAnsi="Georgia" w:cs="Georgia" w:eastAsia="Georgia"/>
          <w:b/>
          <w:bCs/>
          <w:sz w:val="24"/>
          <w:szCs w:val="24"/>
        </w:rPr>
      </w:pPr>
    </w:p>
    <w:p>
      <w:pPr>
        <w:pStyle w:val="BodyText"/>
        <w:spacing w:line="352" w:lineRule="auto"/>
        <w:ind w:right="131"/>
        <w:jc w:val="both"/>
      </w:pPr>
      <w:r>
        <w:rPr>
          <w:w w:val="105"/>
        </w:rPr>
        <w:t>Drilling is mainly performed in the production areas or stopes of a mine. Drill machines</w:t>
      </w:r>
      <w:r>
        <w:rPr>
          <w:spacing w:val="36"/>
          <w:w w:val="105"/>
        </w:rPr>
        <w:t> </w:t>
      </w:r>
      <w:r>
        <w:rPr>
          <w:w w:val="105"/>
        </w:rPr>
        <w:t>are</w:t>
      </w:r>
      <w:r>
        <w:rPr>
          <w:w w:val="105"/>
        </w:rPr>
        <w:t> </w:t>
      </w:r>
      <w:r>
        <w:rPr>
          <w:w w:val="105"/>
        </w:rPr>
        <w:t>used to drill holes into the rock face. Once the holes have been drilled, explosives are</w:t>
      </w:r>
      <w:r>
        <w:rPr>
          <w:spacing w:val="49"/>
          <w:w w:val="105"/>
        </w:rPr>
        <w:t> </w:t>
      </w:r>
      <w:r>
        <w:rPr>
          <w:w w:val="105"/>
        </w:rPr>
        <w:t>then</w:t>
      </w:r>
      <w:r>
        <w:rPr>
          <w:w w:val="110"/>
        </w:rPr>
        <w:t> </w:t>
      </w:r>
      <w:r>
        <w:rPr>
          <w:w w:val="105"/>
        </w:rPr>
        <w:t>installed to break up the rock</w:t>
      </w:r>
      <w:r>
        <w:rPr>
          <w:w w:val="105"/>
        </w:rPr>
        <w:t> </w:t>
      </w:r>
      <w:r>
        <w:rPr>
          <w:spacing w:val="2"/>
          <w:w w:val="105"/>
        </w:rPr>
        <w:t> </w:t>
      </w:r>
      <w:hyperlink w:history="true" w:anchor="_bookmark102">
        <w:r>
          <w:rPr>
            <w:w w:val="105"/>
          </w:rPr>
          <w:t>[14].</w:t>
        </w:r>
        <w:r>
          <w:rPr/>
        </w:r>
      </w:hyperlink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left="111" w:right="132" w:firstLine="5"/>
        <w:jc w:val="both"/>
      </w:pPr>
      <w:r>
        <w:rPr>
          <w:w w:val="105"/>
        </w:rPr>
        <w:t>Compressed air is used to power pneumatic rock drills within a mine. Pneumatic rock</w:t>
      </w:r>
      <w:r>
        <w:rPr>
          <w:spacing w:val="60"/>
          <w:w w:val="105"/>
        </w:rPr>
        <w:t> </w:t>
      </w:r>
      <w:r>
        <w:rPr>
          <w:w w:val="105"/>
        </w:rPr>
        <w:t>drills</w:t>
      </w:r>
      <w:r>
        <w:rPr>
          <w:w w:val="101"/>
        </w:rPr>
        <w:t> </w:t>
      </w:r>
      <w:r>
        <w:rPr>
          <w:w w:val="105"/>
        </w:rPr>
        <w:t>run</w:t>
      </w:r>
      <w:r>
        <w:rPr>
          <w:spacing w:val="29"/>
          <w:w w:val="105"/>
        </w:rPr>
        <w:t> </w:t>
      </w:r>
      <w:r>
        <w:rPr>
          <w:w w:val="105"/>
        </w:rPr>
        <w:t>at</w:t>
      </w:r>
      <w:r>
        <w:rPr>
          <w:spacing w:val="29"/>
          <w:w w:val="105"/>
        </w:rPr>
        <w:t> </w:t>
      </w:r>
      <w:r>
        <w:rPr>
          <w:w w:val="105"/>
        </w:rPr>
        <w:t>an</w:t>
      </w:r>
      <w:r>
        <w:rPr>
          <w:spacing w:val="29"/>
          <w:w w:val="105"/>
        </w:rPr>
        <w:t> </w:t>
      </w:r>
      <w:r>
        <w:rPr>
          <w:w w:val="105"/>
        </w:rPr>
        <w:t>efficiency</w:t>
      </w:r>
      <w:r>
        <w:rPr>
          <w:spacing w:val="30"/>
          <w:w w:val="105"/>
        </w:rPr>
        <w:t> </w:t>
      </w:r>
      <w:r>
        <w:rPr>
          <w:w w:val="105"/>
        </w:rPr>
        <w:t>of</w:t>
      </w:r>
      <w:r>
        <w:rPr>
          <w:spacing w:val="29"/>
          <w:w w:val="105"/>
        </w:rPr>
        <w:t> </w:t>
      </w:r>
      <w:r>
        <w:rPr>
          <w:w w:val="105"/>
        </w:rPr>
        <w:t>2%.</w:t>
      </w:r>
      <w:r>
        <w:rPr>
          <w:spacing w:val="17"/>
          <w:w w:val="105"/>
        </w:rPr>
        <w:t> </w:t>
      </w:r>
      <w:r>
        <w:rPr>
          <w:w w:val="105"/>
        </w:rPr>
        <w:t>This</w:t>
      </w:r>
      <w:r>
        <w:rPr>
          <w:spacing w:val="29"/>
          <w:w w:val="105"/>
        </w:rPr>
        <w:t> </w:t>
      </w:r>
      <w:r>
        <w:rPr>
          <w:w w:val="105"/>
        </w:rPr>
        <w:t>is</w:t>
      </w:r>
      <w:r>
        <w:rPr>
          <w:spacing w:val="29"/>
          <w:w w:val="105"/>
        </w:rPr>
        <w:t> </w:t>
      </w:r>
      <w:r>
        <w:rPr>
          <w:w w:val="105"/>
        </w:rPr>
        <w:t>low</w:t>
      </w:r>
      <w:r>
        <w:rPr>
          <w:spacing w:val="29"/>
          <w:w w:val="105"/>
        </w:rPr>
        <w:t> </w:t>
      </w:r>
      <w:r>
        <w:rPr>
          <w:w w:val="105"/>
        </w:rPr>
        <w:t>when</w:t>
      </w:r>
      <w:r>
        <w:rPr>
          <w:spacing w:val="29"/>
          <w:w w:val="105"/>
        </w:rPr>
        <w:t> </w:t>
      </w:r>
      <w:r>
        <w:rPr>
          <w:w w:val="105"/>
        </w:rPr>
        <w:t>compared</w:t>
      </w:r>
      <w:r>
        <w:rPr>
          <w:spacing w:val="29"/>
          <w:w w:val="105"/>
        </w:rPr>
        <w:t> </w:t>
      </w:r>
      <w:r>
        <w:rPr>
          <w:w w:val="105"/>
        </w:rPr>
        <w:t>to</w:t>
      </w:r>
      <w:r>
        <w:rPr>
          <w:spacing w:val="29"/>
          <w:w w:val="105"/>
        </w:rPr>
        <w:t> </w:t>
      </w:r>
      <w:r>
        <w:rPr>
          <w:w w:val="105"/>
        </w:rPr>
        <w:t>alternative</w:t>
      </w:r>
      <w:r>
        <w:rPr>
          <w:spacing w:val="29"/>
          <w:w w:val="105"/>
        </w:rPr>
        <w:t> </w:t>
      </w:r>
      <w:r>
        <w:rPr>
          <w:w w:val="105"/>
        </w:rPr>
        <w:t>rock</w:t>
      </w:r>
      <w:r>
        <w:rPr>
          <w:spacing w:val="29"/>
          <w:w w:val="105"/>
        </w:rPr>
        <w:t> </w:t>
      </w:r>
      <w:r>
        <w:rPr>
          <w:w w:val="105"/>
        </w:rPr>
        <w:t>drills</w:t>
      </w:r>
      <w:r>
        <w:rPr>
          <w:spacing w:val="29"/>
          <w:w w:val="105"/>
        </w:rPr>
        <w:t> </w:t>
      </w:r>
      <w:r>
        <w:rPr>
          <w:w w:val="105"/>
        </w:rPr>
        <w:t>such</w:t>
      </w:r>
      <w:r>
        <w:rPr>
          <w:spacing w:val="29"/>
          <w:w w:val="105"/>
        </w:rPr>
        <w:t> </w:t>
      </w:r>
      <w:r>
        <w:rPr>
          <w:w w:val="105"/>
        </w:rPr>
        <w:t>as</w:t>
      </w:r>
      <w:r>
        <w:rPr>
          <w:w w:val="106"/>
        </w:rPr>
        <w:t> </w:t>
      </w:r>
      <w:r>
        <w:rPr>
          <w:w w:val="105"/>
        </w:rPr>
        <w:t>electric, oil electro-hydraulic and hydro-powered drills that run at an efficiency of</w:t>
      </w:r>
      <w:r>
        <w:rPr>
          <w:spacing w:val="55"/>
          <w:w w:val="105"/>
        </w:rPr>
        <w:t> </w:t>
      </w:r>
      <w:r>
        <w:rPr>
          <w:w w:val="105"/>
        </w:rPr>
        <w:t>between</w:t>
      </w:r>
      <w:r>
        <w:rPr>
          <w:w w:val="104"/>
        </w:rPr>
        <w:t> </w:t>
      </w:r>
      <w:r>
        <w:rPr/>
        <w:t>20-31%</w:t>
      </w:r>
      <w:r>
        <w:rPr/>
        <w:t> </w:t>
      </w:r>
      <w:hyperlink w:history="true" w:anchor="_bookmark103">
        <w:r>
          <w:rPr/>
          <w:t>[15],</w:t>
        </w:r>
      </w:hyperlink>
      <w:r>
        <w:rPr>
          <w:spacing w:val="-47"/>
        </w:rPr>
        <w:t> </w:t>
      </w:r>
      <w:hyperlink w:history="true" w:anchor="_bookmark104">
        <w:r>
          <w:rPr/>
          <w:t>[16].</w:t>
        </w:r>
      </w:hyperlink>
    </w:p>
    <w:p>
      <w:pPr>
        <w:pStyle w:val="Heading4"/>
        <w:spacing w:line="240" w:lineRule="auto" w:before="159"/>
        <w:ind w:right="0"/>
        <w:jc w:val="both"/>
        <w:rPr>
          <w:b w:val="0"/>
          <w:bCs w:val="0"/>
        </w:rPr>
      </w:pPr>
      <w:r>
        <w:rPr>
          <w:w w:val="95"/>
        </w:rPr>
        <w:t>Refuge</w:t>
      </w:r>
      <w:r>
        <w:rPr>
          <w:spacing w:val="25"/>
          <w:w w:val="95"/>
        </w:rPr>
        <w:t> </w:t>
      </w:r>
      <w:r>
        <w:rPr>
          <w:w w:val="95"/>
        </w:rPr>
        <w:t>bays</w:t>
      </w:r>
      <w:r>
        <w:rPr>
          <w:b w:val="0"/>
        </w:rPr>
      </w:r>
    </w:p>
    <w:p>
      <w:pPr>
        <w:spacing w:line="240" w:lineRule="auto" w:before="7"/>
        <w:rPr>
          <w:rFonts w:ascii="Georgia" w:hAnsi="Georgia" w:cs="Georgia" w:eastAsia="Georgia"/>
          <w:b/>
          <w:bCs/>
          <w:sz w:val="24"/>
          <w:szCs w:val="24"/>
        </w:rPr>
      </w:pPr>
    </w:p>
    <w:p>
      <w:pPr>
        <w:pStyle w:val="BodyText"/>
        <w:spacing w:line="352" w:lineRule="auto"/>
        <w:ind w:right="125"/>
        <w:jc w:val="both"/>
      </w:pPr>
      <w:r>
        <w:rPr>
          <w:w w:val="105"/>
        </w:rPr>
        <w:t>Refuge bays are installed underground in deep level mines to provide safety to miners in</w:t>
      </w:r>
      <w:r>
        <w:rPr>
          <w:spacing w:val="41"/>
          <w:w w:val="105"/>
        </w:rPr>
        <w:t> </w:t>
      </w:r>
      <w:r>
        <w:rPr>
          <w:w w:val="105"/>
        </w:rPr>
        <w:t>the</w:t>
      </w:r>
      <w:r>
        <w:rPr>
          <w:w w:val="108"/>
        </w:rPr>
        <w:t> </w:t>
      </w:r>
      <w:r>
        <w:rPr>
          <w:w w:val="105"/>
        </w:rPr>
        <w:t>event of an emergency. To satisfy the safety criteria, most mines will utilize compressed</w:t>
      </w:r>
      <w:r>
        <w:rPr>
          <w:spacing w:val="46"/>
          <w:w w:val="105"/>
        </w:rPr>
        <w:t> </w:t>
      </w:r>
      <w:r>
        <w:rPr>
          <w:w w:val="105"/>
        </w:rPr>
        <w:t>air</w:t>
      </w:r>
      <w:r>
        <w:rPr>
          <w:w w:val="107"/>
        </w:rPr>
        <w:t> </w:t>
      </w:r>
      <w:r>
        <w:rPr>
          <w:w w:val="105"/>
        </w:rPr>
        <w:t>to deliver cool air to the chamber [</w:t>
      </w:r>
      <w:hyperlink w:history="true" w:anchor="_bookmark105">
        <w:r>
          <w:rPr>
            <w:w w:val="105"/>
          </w:rPr>
          <w:t>17</w:t>
        </w:r>
      </w:hyperlink>
      <w:r>
        <w:rPr>
          <w:w w:val="105"/>
        </w:rPr>
        <w:t>]. fig. </w:t>
      </w:r>
      <w:hyperlink w:history="true" w:anchor="_bookmark9">
        <w:r>
          <w:rPr>
            <w:w w:val="105"/>
          </w:rPr>
          <w:t>1.4</w:t>
        </w:r>
      </w:hyperlink>
      <w:r>
        <w:rPr>
          <w:w w:val="105"/>
        </w:rPr>
        <w:t> shows an example of a compressed air inlet</w:t>
      </w:r>
      <w:r>
        <w:rPr>
          <w:spacing w:val="-20"/>
          <w:w w:val="105"/>
        </w:rPr>
        <w:t> </w:t>
      </w:r>
      <w:r>
        <w:rPr>
          <w:w w:val="105"/>
        </w:rPr>
        <w:t>at</w:t>
      </w:r>
      <w:r>
        <w:rPr>
          <w:w w:val="117"/>
        </w:rPr>
        <w:t> </w:t>
      </w:r>
      <w:r>
        <w:rPr>
          <w:w w:val="105"/>
        </w:rPr>
        <w:t>an</w:t>
      </w:r>
      <w:r>
        <w:rPr>
          <w:spacing w:val="16"/>
          <w:w w:val="105"/>
        </w:rPr>
        <w:t> </w:t>
      </w:r>
      <w:r>
        <w:rPr>
          <w:w w:val="105"/>
        </w:rPr>
        <w:t>underground</w:t>
      </w:r>
      <w:r>
        <w:rPr>
          <w:spacing w:val="15"/>
          <w:w w:val="105"/>
        </w:rPr>
        <w:t> </w:t>
      </w:r>
      <w:r>
        <w:rPr>
          <w:w w:val="105"/>
        </w:rPr>
        <w:t>refuge</w:t>
      </w:r>
      <w:r>
        <w:rPr>
          <w:spacing w:val="15"/>
          <w:w w:val="105"/>
        </w:rPr>
        <w:t> </w:t>
      </w:r>
      <w:r>
        <w:rPr>
          <w:w w:val="105"/>
        </w:rPr>
        <w:t>bay.</w:t>
      </w:r>
      <w:r>
        <w:rPr>
          <w:spacing w:val="43"/>
          <w:w w:val="105"/>
        </w:rPr>
        <w:t> </w:t>
      </w:r>
      <w:r>
        <w:rPr>
          <w:w w:val="105"/>
        </w:rPr>
        <w:t>A</w:t>
      </w:r>
      <w:r>
        <w:rPr>
          <w:spacing w:val="16"/>
          <w:w w:val="105"/>
        </w:rPr>
        <w:t> </w:t>
      </w:r>
      <w:r>
        <w:rPr>
          <w:w w:val="105"/>
        </w:rPr>
        <w:t>muffler</w:t>
      </w:r>
      <w:r>
        <w:rPr>
          <w:spacing w:val="15"/>
          <w:w w:val="105"/>
        </w:rPr>
        <w:t> </w:t>
      </w:r>
      <w:r>
        <w:rPr>
          <w:w w:val="105"/>
        </w:rPr>
        <w:t>is</w:t>
      </w:r>
      <w:r>
        <w:rPr>
          <w:spacing w:val="16"/>
          <w:w w:val="105"/>
        </w:rPr>
        <w:t> </w:t>
      </w:r>
      <w:r>
        <w:rPr>
          <w:w w:val="105"/>
        </w:rPr>
        <w:t>installed</w:t>
      </w:r>
      <w:r>
        <w:rPr>
          <w:spacing w:val="15"/>
          <w:w w:val="105"/>
        </w:rPr>
        <w:t> </w:t>
      </w:r>
      <w:r>
        <w:rPr>
          <w:w w:val="105"/>
        </w:rPr>
        <w:t>to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end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inlet</w:t>
      </w:r>
      <w:r>
        <w:rPr>
          <w:spacing w:val="15"/>
          <w:w w:val="105"/>
        </w:rPr>
        <w:t> </w:t>
      </w:r>
      <w:r>
        <w:rPr>
          <w:w w:val="105"/>
        </w:rPr>
        <w:t>air</w:t>
      </w:r>
      <w:r>
        <w:rPr>
          <w:spacing w:val="16"/>
          <w:w w:val="105"/>
        </w:rPr>
        <w:t> </w:t>
      </w:r>
      <w:r>
        <w:rPr>
          <w:w w:val="105"/>
        </w:rPr>
        <w:t>pipe</w:t>
      </w:r>
      <w:r>
        <w:rPr>
          <w:spacing w:val="15"/>
          <w:w w:val="105"/>
        </w:rPr>
        <w:t> </w:t>
      </w:r>
      <w:r>
        <w:rPr>
          <w:w w:val="105"/>
        </w:rPr>
        <w:t>to</w:t>
      </w:r>
      <w:r>
        <w:rPr>
          <w:spacing w:val="16"/>
          <w:w w:val="105"/>
        </w:rPr>
        <w:t> </w:t>
      </w:r>
      <w:r>
        <w:rPr>
          <w:w w:val="105"/>
        </w:rPr>
        <w:t>reduce</w:t>
      </w:r>
      <w:r>
        <w:rPr>
          <w:w w:val="104"/>
        </w:rPr>
        <w:t> </w:t>
      </w:r>
      <w:r>
        <w:rPr>
          <w:w w:val="105"/>
        </w:rPr>
        <w:t>noise.</w:t>
      </w:r>
      <w:r>
        <w:rPr/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0" w:lineRule="auto"/>
        <w:ind w:right="131" w:hanging="9"/>
        <w:jc w:val="both"/>
      </w:pPr>
      <w:r>
        <w:rPr>
          <w:w w:val="105"/>
        </w:rPr>
        <w:t>The provision of 1.42 </w:t>
      </w:r>
      <w:r>
        <w:rPr>
          <w:rFonts w:ascii="Arial"/>
          <w:i/>
          <w:w w:val="105"/>
        </w:rPr>
        <w:t>l/s </w:t>
      </w:r>
      <w:r>
        <w:rPr>
          <w:w w:val="105"/>
        </w:rPr>
        <w:t>of air per person at a pressure between 200 and 300 kilopascals</w:t>
      </w:r>
      <w:r>
        <w:rPr>
          <w:spacing w:val="44"/>
          <w:w w:val="105"/>
        </w:rPr>
        <w:t> </w:t>
      </w:r>
      <w:r>
        <w:rPr>
          <w:w w:val="105"/>
        </w:rPr>
        <w:t>is</w:t>
      </w:r>
      <w:r>
        <w:rPr>
          <w:w w:val="98"/>
        </w:rPr>
        <w:t> </w:t>
      </w:r>
      <w:r>
        <w:rPr>
          <w:w w:val="105"/>
        </w:rPr>
        <w:t>required to provide oxygen and prevent any poisonousness gas entering the refuge</w:t>
      </w:r>
      <w:r>
        <w:rPr>
          <w:w w:val="105"/>
        </w:rPr>
        <w:t> </w:t>
      </w:r>
      <w:r>
        <w:rPr>
          <w:spacing w:val="3"/>
          <w:w w:val="105"/>
        </w:rPr>
        <w:t> </w:t>
      </w:r>
      <w:hyperlink w:history="true" w:anchor="_bookmark105">
        <w:r>
          <w:rPr>
            <w:w w:val="105"/>
          </w:rPr>
          <w:t>[17].</w:t>
        </w:r>
        <w:r>
          <w:rPr/>
        </w:r>
      </w:hyperlink>
    </w:p>
    <w:p>
      <w:pPr>
        <w:spacing w:line="240" w:lineRule="auto" w:before="1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BodyText"/>
        <w:spacing w:line="352" w:lineRule="auto"/>
        <w:ind w:right="99" w:hanging="9"/>
        <w:jc w:val="both"/>
      </w:pPr>
      <w:r>
        <w:rPr>
          <w:w w:val="105"/>
        </w:rPr>
        <w:t>Airflow in the refuge bays can be controlled with a manual valve within the chamber.</w:t>
      </w:r>
      <w:r>
        <w:rPr>
          <w:spacing w:val="54"/>
          <w:w w:val="105"/>
        </w:rPr>
        <w:t> </w:t>
      </w:r>
      <w:r>
        <w:rPr>
          <w:w w:val="105"/>
        </w:rPr>
        <w:t>Often,</w:t>
      </w:r>
      <w:r>
        <w:rPr>
          <w:w w:val="103"/>
        </w:rPr>
        <w:t> </w:t>
      </w:r>
      <w:r>
        <w:rPr>
          <w:w w:val="105"/>
        </w:rPr>
        <w:t>this</w:t>
      </w:r>
      <w:r>
        <w:rPr>
          <w:spacing w:val="14"/>
          <w:w w:val="105"/>
        </w:rPr>
        <w:t> </w:t>
      </w:r>
      <w:r>
        <w:rPr>
          <w:w w:val="105"/>
        </w:rPr>
        <w:t>valve</w:t>
      </w:r>
      <w:r>
        <w:rPr>
          <w:spacing w:val="14"/>
          <w:w w:val="105"/>
        </w:rPr>
        <w:t> </w:t>
      </w:r>
      <w:r>
        <w:rPr>
          <w:w w:val="105"/>
        </w:rPr>
        <w:t>is</w:t>
      </w:r>
      <w:r>
        <w:rPr>
          <w:spacing w:val="15"/>
          <w:w w:val="105"/>
        </w:rPr>
        <w:t> </w:t>
      </w:r>
      <w:r>
        <w:rPr>
          <w:w w:val="105"/>
        </w:rPr>
        <w:t>often</w:t>
      </w:r>
      <w:r>
        <w:rPr>
          <w:spacing w:val="15"/>
          <w:w w:val="105"/>
        </w:rPr>
        <w:t> </w:t>
      </w:r>
      <w:r>
        <w:rPr>
          <w:w w:val="105"/>
        </w:rPr>
        <w:t>misused</w:t>
      </w:r>
      <w:r>
        <w:rPr>
          <w:spacing w:val="14"/>
          <w:w w:val="105"/>
        </w:rPr>
        <w:t> </w:t>
      </w:r>
      <w:r>
        <w:rPr>
          <w:w w:val="105"/>
        </w:rPr>
        <w:t>by</w:t>
      </w:r>
      <w:r>
        <w:rPr>
          <w:spacing w:val="15"/>
          <w:w w:val="105"/>
        </w:rPr>
        <w:t> </w:t>
      </w:r>
      <w:r>
        <w:rPr>
          <w:w w:val="105"/>
        </w:rPr>
        <w:t>mine</w:t>
      </w:r>
      <w:r>
        <w:rPr>
          <w:spacing w:val="14"/>
          <w:w w:val="105"/>
        </w:rPr>
        <w:t> </w:t>
      </w:r>
      <w:r>
        <w:rPr>
          <w:w w:val="105"/>
        </w:rPr>
        <w:t>workers</w:t>
      </w:r>
      <w:r>
        <w:rPr>
          <w:spacing w:val="15"/>
          <w:w w:val="105"/>
        </w:rPr>
        <w:t> </w:t>
      </w:r>
      <w:r>
        <w:rPr>
          <w:w w:val="105"/>
        </w:rPr>
        <w:t>who</w:t>
      </w:r>
      <w:r>
        <w:rPr>
          <w:spacing w:val="15"/>
          <w:w w:val="105"/>
        </w:rPr>
        <w:t> </w:t>
      </w:r>
      <w:r>
        <w:rPr>
          <w:w w:val="105"/>
        </w:rPr>
        <w:t>open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valves</w:t>
      </w:r>
      <w:r>
        <w:rPr>
          <w:spacing w:val="14"/>
          <w:w w:val="105"/>
        </w:rPr>
        <w:t> </w:t>
      </w:r>
      <w:r>
        <w:rPr>
          <w:w w:val="105"/>
        </w:rPr>
        <w:t>fully</w:t>
      </w:r>
      <w:r>
        <w:rPr>
          <w:spacing w:val="15"/>
          <w:w w:val="105"/>
        </w:rPr>
        <w:t> </w:t>
      </w:r>
      <w:r>
        <w:rPr>
          <w:w w:val="105"/>
        </w:rPr>
        <w:t>in</w:t>
      </w:r>
      <w:r>
        <w:rPr>
          <w:spacing w:val="15"/>
          <w:w w:val="105"/>
        </w:rPr>
        <w:t> </w:t>
      </w:r>
      <w:r>
        <w:rPr>
          <w:w w:val="105"/>
        </w:rPr>
        <w:t>order</w:t>
      </w:r>
      <w:r>
        <w:rPr>
          <w:spacing w:val="15"/>
          <w:w w:val="105"/>
        </w:rPr>
        <w:t> </w:t>
      </w:r>
      <w:r>
        <w:rPr>
          <w:w w:val="105"/>
        </w:rPr>
        <w:t>to</w:t>
      </w:r>
      <w:r>
        <w:rPr>
          <w:spacing w:val="14"/>
          <w:w w:val="105"/>
        </w:rPr>
        <w:t> </w:t>
      </w:r>
      <w:r>
        <w:rPr>
          <w:w w:val="105"/>
        </w:rPr>
        <w:t>cool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/>
      </w:r>
    </w:p>
    <w:p>
      <w:pPr>
        <w:spacing w:after="0" w:line="352" w:lineRule="auto"/>
        <w:jc w:val="both"/>
        <w:sectPr>
          <w:pgSz w:w="11910" w:h="16840"/>
          <w:pgMar w:header="420" w:footer="894" w:top="680" w:bottom="1080" w:left="1300" w:right="10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3643" w:lineRule="exact"/>
        <w:ind w:left="113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72"/>
          <w:sz w:val="20"/>
          <w:szCs w:val="20"/>
        </w:rPr>
        <w:pict>
          <v:group style="width:474.9pt;height:182.2pt;mso-position-horizontal-relative:char;mso-position-vertical-relative:line" coordorigin="0,0" coordsize="9498,3644">
            <v:shape style="position:absolute;left:72;top:68;width:9354;height:3508" type="#_x0000_t75" stroked="false">
              <v:imagedata r:id="rId50" o:title=""/>
            </v:shape>
            <v:group style="position:absolute;left:4;top:4;width:9490;height:2" coordorigin="4,4" coordsize="9490,2">
              <v:shape style="position:absolute;left:4;top:4;width:9490;height:2" coordorigin="4,4" coordsize="9490,0" path="m4,4l9494,4e" filled="false" stroked="true" strokeweight=".398pt" strokecolor="#000000">
                <v:path arrowok="t"/>
              </v:shape>
            </v:group>
            <v:group style="position:absolute;left:8;top:4;width:2;height:3636" coordorigin="8,4" coordsize="2,3636">
              <v:shape style="position:absolute;left:8;top:4;width:2;height:3636" coordorigin="8,4" coordsize="0,3636" path="m8,3640l8,4e" filled="false" stroked="true" strokeweight=".398pt" strokecolor="#000000">
                <v:path arrowok="t"/>
              </v:shape>
            </v:group>
            <v:group style="position:absolute;left:9490;top:4;width:2;height:3636" coordorigin="9490,4" coordsize="2,3636">
              <v:shape style="position:absolute;left:9490;top:4;width:2;height:3636" coordorigin="9490,4" coordsize="0,3636" path="m9490,3640l9490,4e" filled="false" stroked="true" strokeweight=".398pt" strokecolor="#000000">
                <v:path arrowok="t"/>
              </v:shape>
            </v:group>
            <v:group style="position:absolute;left:4;top:3640;width:9490;height:2" coordorigin="4,3640" coordsize="9490,2">
              <v:shape style="position:absolute;left:4;top:3640;width:9490;height:2" coordorigin="4,3640" coordsize="9490,0" path="m4,3640l9494,3640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72"/>
          <w:sz w:val="20"/>
          <w:szCs w:val="2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pStyle w:val="BodyText"/>
        <w:spacing w:line="252" w:lineRule="auto" w:before="55"/>
        <w:ind w:right="252"/>
        <w:jc w:val="both"/>
      </w:pPr>
      <w:r>
        <w:rPr>
          <w:w w:val="105"/>
        </w:rPr>
        <w:t>Figure 1.4: </w:t>
      </w:r>
      <w:bookmarkStart w:name="_bookmark9" w:id="20"/>
      <w:bookmarkEnd w:id="20"/>
      <w:r>
        <w:rPr>
          <w:w w:val="105"/>
        </w:rPr>
        <w:t>An</w:t>
      </w:r>
      <w:r>
        <w:rPr>
          <w:w w:val="105"/>
        </w:rPr>
        <w:t> example of compressed air inlet in an underground refuge bay chamber of</w:t>
      </w:r>
      <w:r>
        <w:rPr>
          <w:spacing w:val="33"/>
          <w:w w:val="105"/>
        </w:rPr>
        <w:t> </w:t>
      </w:r>
      <w:r>
        <w:rPr>
          <w:w w:val="105"/>
        </w:rPr>
        <w:t>a</w:t>
      </w:r>
      <w:r>
        <w:rPr>
          <w:w w:val="109"/>
        </w:rPr>
        <w:t> </w:t>
      </w:r>
      <w:r>
        <w:rPr>
          <w:w w:val="105"/>
        </w:rPr>
        <w:t>mine.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BodyText"/>
        <w:spacing w:line="240" w:lineRule="auto"/>
        <w:ind w:right="0"/>
        <w:jc w:val="both"/>
      </w:pPr>
      <w:r>
        <w:rPr>
          <w:w w:val="105"/>
        </w:rPr>
        <w:t>bay through decompression of the</w:t>
      </w:r>
      <w:r>
        <w:rPr>
          <w:spacing w:val="34"/>
          <w:w w:val="105"/>
        </w:rPr>
        <w:t> </w:t>
      </w:r>
      <w:r>
        <w:rPr>
          <w:w w:val="105"/>
        </w:rPr>
        <w:t>air.[CitationNeeded]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4"/>
        <w:spacing w:line="240" w:lineRule="auto"/>
        <w:ind w:right="0"/>
        <w:jc w:val="both"/>
        <w:rPr>
          <w:b w:val="0"/>
          <w:bCs w:val="0"/>
        </w:rPr>
      </w:pPr>
      <w:r>
        <w:rPr>
          <w:w w:val="95"/>
        </w:rPr>
        <w:t>Processing</w:t>
      </w:r>
      <w:r>
        <w:rPr>
          <w:spacing w:val="-22"/>
          <w:w w:val="95"/>
        </w:rPr>
        <w:t> </w:t>
      </w:r>
      <w:r>
        <w:rPr>
          <w:w w:val="95"/>
        </w:rPr>
        <w:t>plants</w:t>
      </w:r>
      <w:r>
        <w:rPr>
          <w:b w:val="0"/>
        </w:rPr>
      </w:r>
    </w:p>
    <w:p>
      <w:pPr>
        <w:spacing w:line="240" w:lineRule="auto" w:before="7"/>
        <w:rPr>
          <w:rFonts w:ascii="Georgia" w:hAnsi="Georgia" w:cs="Georgia" w:eastAsia="Georgia"/>
          <w:b/>
          <w:bCs/>
          <w:sz w:val="24"/>
          <w:szCs w:val="24"/>
        </w:rPr>
      </w:pPr>
    </w:p>
    <w:p>
      <w:pPr>
        <w:pStyle w:val="BodyText"/>
        <w:spacing w:line="352" w:lineRule="auto"/>
        <w:ind w:left="111" w:right="247" w:firstLine="6"/>
        <w:jc w:val="both"/>
      </w:pPr>
      <w:r>
        <w:rPr>
          <w:w w:val="105"/>
        </w:rPr>
        <w:t>Processing plants are constructed near gold and mines. They are used when extracting</w:t>
      </w:r>
      <w:r>
        <w:rPr>
          <w:spacing w:val="50"/>
          <w:w w:val="105"/>
        </w:rPr>
        <w:t> </w:t>
      </w:r>
      <w:r>
        <w:rPr>
          <w:w w:val="105"/>
        </w:rPr>
        <w:t>metal</w:t>
      </w:r>
      <w:r>
        <w:rPr>
          <w:w w:val="105"/>
        </w:rPr>
        <w:t> </w:t>
      </w:r>
      <w:r>
        <w:rPr>
          <w:w w:val="105"/>
        </w:rPr>
        <w:t>from the ore that is obtained from the mining operation. These plants use compressed air</w:t>
      </w:r>
      <w:r>
        <w:rPr>
          <w:spacing w:val="50"/>
          <w:w w:val="105"/>
        </w:rPr>
        <w:t> </w:t>
      </w:r>
      <w:r>
        <w:rPr>
          <w:w w:val="105"/>
        </w:rPr>
        <w:t>for</w:t>
      </w:r>
      <w:r>
        <w:rPr>
          <w:w w:val="97"/>
        </w:rPr>
        <w:t> </w:t>
      </w:r>
      <w:r>
        <w:rPr>
          <w:w w:val="105"/>
        </w:rPr>
        <w:t>various systems, processes and</w:t>
      </w:r>
      <w:r>
        <w:rPr>
          <w:spacing w:val="28"/>
          <w:w w:val="105"/>
        </w:rPr>
        <w:t> </w:t>
      </w:r>
      <w:r>
        <w:rPr>
          <w:w w:val="105"/>
        </w:rPr>
        <w:t>equipment.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251" w:hanging="9"/>
        <w:jc w:val="both"/>
      </w:pPr>
      <w:r>
        <w:rPr>
          <w:w w:val="105"/>
        </w:rPr>
        <w:t>To save costs, processing plants often share compressed air network with mine [</w:t>
      </w:r>
      <w:hyperlink w:history="true" w:anchor="_bookmark97">
        <w:r>
          <w:rPr>
            <w:w w:val="105"/>
          </w:rPr>
          <w:t>9</w:t>
        </w:r>
      </w:hyperlink>
      <w:r>
        <w:rPr>
          <w:w w:val="105"/>
        </w:rPr>
        <w:t>].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w w:val="110"/>
        </w:rPr>
        <w:t> </w:t>
      </w:r>
      <w:r>
        <w:rPr>
          <w:w w:val="105"/>
        </w:rPr>
        <w:t>plants</w:t>
      </w:r>
      <w:r>
        <w:rPr>
          <w:spacing w:val="18"/>
          <w:w w:val="105"/>
        </w:rPr>
        <w:t> </w:t>
      </w:r>
      <w:r>
        <w:rPr>
          <w:w w:val="105"/>
        </w:rPr>
        <w:t>use</w:t>
      </w:r>
      <w:r>
        <w:rPr>
          <w:spacing w:val="18"/>
          <w:w w:val="105"/>
        </w:rPr>
        <w:t> </w:t>
      </w:r>
      <w:r>
        <w:rPr>
          <w:w w:val="105"/>
        </w:rPr>
        <w:t>relatively</w:t>
      </w:r>
      <w:r>
        <w:rPr>
          <w:spacing w:val="18"/>
          <w:w w:val="105"/>
        </w:rPr>
        <w:t> </w:t>
      </w:r>
      <w:r>
        <w:rPr>
          <w:w w:val="105"/>
        </w:rPr>
        <w:t>low</w:t>
      </w:r>
      <w:r>
        <w:rPr>
          <w:spacing w:val="18"/>
          <w:w w:val="105"/>
        </w:rPr>
        <w:t> </w:t>
      </w:r>
      <w:r>
        <w:rPr>
          <w:w w:val="105"/>
        </w:rPr>
        <w:t>amounts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w w:val="105"/>
        </w:rPr>
        <w:t>air</w:t>
      </w:r>
      <w:r>
        <w:rPr>
          <w:spacing w:val="19"/>
          <w:w w:val="105"/>
        </w:rPr>
        <w:t> </w:t>
      </w:r>
      <w:r>
        <w:rPr>
          <w:w w:val="105"/>
        </w:rPr>
        <w:t>compared</w:t>
      </w:r>
      <w:r>
        <w:rPr>
          <w:spacing w:val="19"/>
          <w:w w:val="105"/>
        </w:rPr>
        <w:t> </w:t>
      </w:r>
      <w:r>
        <w:rPr>
          <w:w w:val="105"/>
        </w:rPr>
        <w:t>to</w:t>
      </w:r>
      <w:r>
        <w:rPr>
          <w:spacing w:val="19"/>
          <w:w w:val="105"/>
        </w:rPr>
        <w:t> </w:t>
      </w:r>
      <w:r>
        <w:rPr>
          <w:w w:val="105"/>
        </w:rPr>
        <w:t>mines,</w:t>
      </w:r>
      <w:r>
        <w:rPr>
          <w:spacing w:val="18"/>
          <w:w w:val="105"/>
        </w:rPr>
        <w:t> </w:t>
      </w:r>
      <w:r>
        <w:rPr>
          <w:w w:val="105"/>
        </w:rPr>
        <w:t>however</w:t>
      </w:r>
      <w:r>
        <w:rPr>
          <w:spacing w:val="18"/>
          <w:w w:val="105"/>
        </w:rPr>
        <w:t> </w:t>
      </w:r>
      <w:r>
        <w:rPr>
          <w:w w:val="105"/>
        </w:rPr>
        <w:t>plant</w:t>
      </w:r>
      <w:r>
        <w:rPr>
          <w:spacing w:val="19"/>
          <w:w w:val="105"/>
        </w:rPr>
        <w:t> </w:t>
      </w:r>
      <w:r>
        <w:rPr>
          <w:w w:val="105"/>
        </w:rPr>
        <w:t>processes</w:t>
      </w:r>
      <w:r>
        <w:rPr>
          <w:spacing w:val="17"/>
          <w:w w:val="105"/>
        </w:rPr>
        <w:t> </w:t>
      </w:r>
      <w:r>
        <w:rPr>
          <w:w w:val="105"/>
        </w:rPr>
        <w:t>have</w:t>
      </w:r>
      <w:r>
        <w:rPr>
          <w:w w:val="106"/>
        </w:rPr>
        <w:t> </w:t>
      </w:r>
      <w:r>
        <w:rPr>
          <w:w w:val="105"/>
        </w:rPr>
        <w:t>pressure requirements that differ from the rest of the air network. If the plant is not</w:t>
      </w:r>
      <w:r>
        <w:rPr>
          <w:spacing w:val="19"/>
          <w:w w:val="105"/>
        </w:rPr>
        <w:t> </w:t>
      </w:r>
      <w:r>
        <w:rPr>
          <w:w w:val="105"/>
        </w:rPr>
        <w:t>isolated</w:t>
      </w:r>
      <w:r>
        <w:rPr>
          <w:w w:val="102"/>
        </w:rPr>
        <w:t> </w:t>
      </w:r>
      <w:r>
        <w:rPr>
          <w:w w:val="105"/>
        </w:rPr>
        <w:t>from the mine air network, compressed air optimizations on the mine can be  </w:t>
      </w:r>
      <w:r>
        <w:rPr>
          <w:spacing w:val="36"/>
          <w:w w:val="105"/>
        </w:rPr>
        <w:t> </w:t>
      </w:r>
      <w:r>
        <w:rPr>
          <w:w w:val="105"/>
        </w:rPr>
        <w:t>complicated.</w:t>
      </w:r>
      <w:r>
        <w:rPr/>
      </w:r>
    </w:p>
    <w:p>
      <w:pPr>
        <w:pStyle w:val="Heading4"/>
        <w:spacing w:line="240" w:lineRule="auto" w:before="159"/>
        <w:ind w:right="0"/>
        <w:jc w:val="both"/>
        <w:rPr>
          <w:b w:val="0"/>
          <w:bCs w:val="0"/>
        </w:rPr>
      </w:pPr>
      <w:r>
        <w:rPr>
          <w:w w:val="95"/>
        </w:rPr>
        <w:t>Other compressed air</w:t>
      </w:r>
      <w:r>
        <w:rPr>
          <w:spacing w:val="-23"/>
          <w:w w:val="95"/>
        </w:rPr>
        <w:t> </w:t>
      </w:r>
      <w:r>
        <w:rPr>
          <w:w w:val="95"/>
        </w:rPr>
        <w:t>uses</w:t>
      </w:r>
      <w:r>
        <w:rPr>
          <w:b w:val="0"/>
        </w:rPr>
      </w:r>
    </w:p>
    <w:p>
      <w:pPr>
        <w:spacing w:line="240" w:lineRule="auto" w:before="7"/>
        <w:rPr>
          <w:rFonts w:ascii="Georgia" w:hAnsi="Georgia" w:cs="Georgia" w:eastAsia="Georgia"/>
          <w:b/>
          <w:bCs/>
          <w:sz w:val="24"/>
          <w:szCs w:val="24"/>
        </w:rPr>
      </w:pPr>
    </w:p>
    <w:p>
      <w:pPr>
        <w:pStyle w:val="BodyText"/>
        <w:spacing w:line="352" w:lineRule="auto"/>
        <w:ind w:left="111" w:right="220" w:firstLine="6"/>
        <w:jc w:val="both"/>
      </w:pPr>
      <w:r>
        <w:rPr>
          <w:w w:val="105"/>
        </w:rPr>
        <w:t>Due to the availability underground, compressed air is utilised for a number of</w:t>
      </w:r>
      <w:r>
        <w:rPr>
          <w:spacing w:val="20"/>
          <w:w w:val="105"/>
        </w:rPr>
        <w:t> </w:t>
      </w:r>
      <w:r>
        <w:rPr>
          <w:w w:val="105"/>
        </w:rPr>
        <w:t>other</w:t>
      </w:r>
      <w:r>
        <w:rPr>
          <w:w w:val="113"/>
        </w:rPr>
        <w:t> </w:t>
      </w:r>
      <w:r>
        <w:rPr>
          <w:w w:val="105"/>
        </w:rPr>
        <w:t>applications. These usages include, pneumatic loaders or rock shovels, pneumatic</w:t>
      </w:r>
      <w:r>
        <w:rPr>
          <w:spacing w:val="27"/>
          <w:w w:val="105"/>
        </w:rPr>
        <w:t> </w:t>
      </w:r>
      <w:r>
        <w:rPr>
          <w:w w:val="105"/>
        </w:rPr>
        <w:t>cylinders,</w:t>
      </w:r>
      <w:r>
        <w:rPr>
          <w:w w:val="102"/>
        </w:rPr>
        <w:t> </w:t>
      </w:r>
      <w:r>
        <w:rPr>
          <w:w w:val="105"/>
        </w:rPr>
        <w:t>dam</w:t>
      </w:r>
      <w:r>
        <w:rPr>
          <w:spacing w:val="46"/>
          <w:w w:val="105"/>
        </w:rPr>
        <w:t> </w:t>
      </w:r>
      <w:r>
        <w:rPr>
          <w:w w:val="105"/>
        </w:rPr>
        <w:t>sediment</w:t>
      </w:r>
      <w:r>
        <w:rPr>
          <w:spacing w:val="47"/>
          <w:w w:val="105"/>
        </w:rPr>
        <w:t> </w:t>
      </w:r>
      <w:r>
        <w:rPr>
          <w:w w:val="105"/>
        </w:rPr>
        <w:t>agitation,</w:t>
      </w:r>
      <w:r>
        <w:rPr>
          <w:spacing w:val="50"/>
          <w:w w:val="105"/>
        </w:rPr>
        <w:t> </w:t>
      </w:r>
      <w:r>
        <w:rPr>
          <w:w w:val="105"/>
        </w:rPr>
        <w:t>cooling</w:t>
      </w:r>
      <w:r>
        <w:rPr>
          <w:spacing w:val="46"/>
          <w:w w:val="105"/>
        </w:rPr>
        <w:t> </w:t>
      </w:r>
      <w:r>
        <w:rPr>
          <w:w w:val="105"/>
        </w:rPr>
        <w:t>and</w:t>
      </w:r>
      <w:r>
        <w:rPr>
          <w:spacing w:val="46"/>
          <w:w w:val="105"/>
        </w:rPr>
        <w:t> </w:t>
      </w:r>
      <w:r>
        <w:rPr>
          <w:w w:val="105"/>
        </w:rPr>
        <w:t>ventilation</w:t>
      </w:r>
      <w:r>
        <w:rPr>
          <w:spacing w:val="46"/>
          <w:w w:val="105"/>
        </w:rPr>
        <w:t> </w:t>
      </w:r>
      <w:r>
        <w:rPr>
          <w:w w:val="105"/>
        </w:rPr>
        <w:t>and</w:t>
      </w:r>
      <w:r>
        <w:rPr>
          <w:spacing w:val="46"/>
          <w:w w:val="105"/>
        </w:rPr>
        <w:t> </w:t>
      </w:r>
      <w:r>
        <w:rPr>
          <w:w w:val="105"/>
        </w:rPr>
        <w:t>many</w:t>
      </w:r>
      <w:r>
        <w:rPr>
          <w:spacing w:val="46"/>
          <w:w w:val="105"/>
        </w:rPr>
        <w:t> </w:t>
      </w:r>
      <w:r>
        <w:rPr>
          <w:w w:val="105"/>
        </w:rPr>
        <w:t>other</w:t>
      </w:r>
      <w:r>
        <w:rPr>
          <w:spacing w:val="46"/>
          <w:w w:val="105"/>
        </w:rPr>
        <w:t> </w:t>
      </w:r>
      <w:r>
        <w:rPr>
          <w:w w:val="105"/>
        </w:rPr>
        <w:t>applications.</w:t>
      </w:r>
      <w:r>
        <w:rPr>
          <w:spacing w:val="42"/>
          <w:w w:val="105"/>
        </w:rPr>
        <w:t> </w:t>
      </w:r>
      <w:r>
        <w:rPr>
          <w:w w:val="105"/>
        </w:rPr>
        <w:t>This</w:t>
      </w:r>
      <w:r>
        <w:rPr>
          <w:spacing w:val="46"/>
          <w:w w:val="105"/>
        </w:rPr>
        <w:t> </w:t>
      </w:r>
      <w:r>
        <w:rPr>
          <w:w w:val="105"/>
        </w:rPr>
        <w:t>vast</w:t>
      </w:r>
      <w:r>
        <w:rPr>
          <w:spacing w:val="-51"/>
          <w:w w:val="105"/>
        </w:rPr>
        <w:t> </w:t>
      </w:r>
      <w:r>
        <w:rPr>
          <w:spacing w:val="-51"/>
          <w:w w:val="105"/>
        </w:rPr>
      </w:r>
      <w:r>
        <w:rPr>
          <w:w w:val="105"/>
        </w:rPr>
        <w:t>variety</w:t>
      </w:r>
      <w:r>
        <w:rPr>
          <w:spacing w:val="38"/>
          <w:w w:val="105"/>
        </w:rPr>
        <w:t> </w:t>
      </w:r>
      <w:r>
        <w:rPr>
          <w:w w:val="105"/>
        </w:rPr>
        <w:t>of</w:t>
      </w:r>
      <w:r>
        <w:rPr>
          <w:spacing w:val="38"/>
          <w:w w:val="105"/>
        </w:rPr>
        <w:t> </w:t>
      </w:r>
      <w:r>
        <w:rPr>
          <w:w w:val="105"/>
        </w:rPr>
        <w:t>of</w:t>
      </w:r>
      <w:r>
        <w:rPr>
          <w:spacing w:val="38"/>
          <w:w w:val="105"/>
        </w:rPr>
        <w:t> </w:t>
      </w:r>
      <w:r>
        <w:rPr>
          <w:w w:val="105"/>
        </w:rPr>
        <w:t>applications</w:t>
      </w:r>
      <w:r>
        <w:rPr>
          <w:spacing w:val="38"/>
          <w:w w:val="105"/>
        </w:rPr>
        <w:t> </w:t>
      </w:r>
      <w:r>
        <w:rPr>
          <w:w w:val="105"/>
        </w:rPr>
        <w:t>also</w:t>
      </w:r>
      <w:r>
        <w:rPr>
          <w:spacing w:val="38"/>
          <w:w w:val="105"/>
        </w:rPr>
        <w:t> </w:t>
      </w:r>
      <w:r>
        <w:rPr>
          <w:w w:val="105"/>
        </w:rPr>
        <w:t>leads</w:t>
      </w:r>
      <w:r>
        <w:rPr>
          <w:spacing w:val="38"/>
          <w:w w:val="105"/>
        </w:rPr>
        <w:t> </w:t>
      </w:r>
      <w:r>
        <w:rPr>
          <w:w w:val="105"/>
        </w:rPr>
        <w:t>to</w:t>
      </w:r>
      <w:r>
        <w:rPr>
          <w:spacing w:val="38"/>
          <w:w w:val="105"/>
        </w:rPr>
        <w:t> </w:t>
      </w:r>
      <w:r>
        <w:rPr>
          <w:w w:val="105"/>
        </w:rPr>
        <w:t>misuse</w:t>
      </w:r>
      <w:r>
        <w:rPr>
          <w:spacing w:val="37"/>
          <w:w w:val="105"/>
        </w:rPr>
        <w:t> </w:t>
      </w:r>
      <w:r>
        <w:rPr>
          <w:w w:val="105"/>
        </w:rPr>
        <w:t>of</w:t>
      </w:r>
      <w:r>
        <w:rPr>
          <w:spacing w:val="38"/>
          <w:w w:val="105"/>
        </w:rPr>
        <w:t> </w:t>
      </w:r>
      <w:r>
        <w:rPr>
          <w:w w:val="105"/>
        </w:rPr>
        <w:t>compressed</w:t>
      </w:r>
      <w:r>
        <w:rPr>
          <w:spacing w:val="39"/>
          <w:w w:val="105"/>
        </w:rPr>
        <w:t> </w:t>
      </w:r>
      <w:r>
        <w:rPr>
          <w:w w:val="105"/>
        </w:rPr>
        <w:t>air</w:t>
      </w:r>
      <w:r>
        <w:rPr>
          <w:spacing w:val="38"/>
          <w:w w:val="105"/>
        </w:rPr>
        <w:t> </w:t>
      </w:r>
      <w:r>
        <w:rPr>
          <w:w w:val="105"/>
        </w:rPr>
        <w:t>this</w:t>
      </w:r>
      <w:r>
        <w:rPr>
          <w:spacing w:val="38"/>
          <w:w w:val="105"/>
        </w:rPr>
        <w:t> </w:t>
      </w:r>
      <w:r>
        <w:rPr>
          <w:w w:val="105"/>
        </w:rPr>
        <w:t>leads</w:t>
      </w:r>
      <w:r>
        <w:rPr>
          <w:spacing w:val="37"/>
          <w:w w:val="105"/>
        </w:rPr>
        <w:t> </w:t>
      </w:r>
      <w:r>
        <w:rPr>
          <w:w w:val="105"/>
        </w:rPr>
        <w:t>to</w:t>
      </w:r>
      <w:r>
        <w:rPr>
          <w:spacing w:val="38"/>
          <w:w w:val="105"/>
        </w:rPr>
        <w:t> </w:t>
      </w:r>
      <w:r>
        <w:rPr>
          <w:w w:val="105"/>
        </w:rPr>
        <w:t>inefficient</w:t>
      </w:r>
      <w:r>
        <w:rPr>
          <w:w w:val="110"/>
        </w:rPr>
        <w:t> </w:t>
      </w:r>
      <w:r>
        <w:rPr>
          <w:w w:val="105"/>
        </w:rPr>
        <w:t>operation.</w:t>
      </w:r>
      <w:r>
        <w:rPr/>
      </w:r>
    </w:p>
    <w:p>
      <w:pPr>
        <w:pStyle w:val="Heading4"/>
        <w:spacing w:line="240" w:lineRule="auto" w:before="159"/>
        <w:ind w:right="0"/>
        <w:jc w:val="both"/>
        <w:rPr>
          <w:b w:val="0"/>
          <w:bCs w:val="0"/>
        </w:rPr>
      </w:pPr>
      <w:r>
        <w:rPr>
          <w:w w:val="90"/>
        </w:rPr>
        <w:t>Operation </w:t>
      </w:r>
      <w:r>
        <w:rPr>
          <w:spacing w:val="33"/>
          <w:w w:val="90"/>
        </w:rPr>
        <w:t> </w:t>
      </w:r>
      <w:r>
        <w:rPr>
          <w:w w:val="90"/>
        </w:rPr>
        <w:t>schedule</w:t>
      </w:r>
      <w:r>
        <w:rPr>
          <w:b w:val="0"/>
        </w:rPr>
      </w:r>
    </w:p>
    <w:p>
      <w:pPr>
        <w:spacing w:line="240" w:lineRule="auto" w:before="7"/>
        <w:rPr>
          <w:rFonts w:ascii="Georgia" w:hAnsi="Georgia" w:cs="Georgia" w:eastAsia="Georgia"/>
          <w:b/>
          <w:bCs/>
          <w:sz w:val="24"/>
          <w:szCs w:val="24"/>
        </w:rPr>
      </w:pPr>
    </w:p>
    <w:p>
      <w:pPr>
        <w:pStyle w:val="BodyText"/>
        <w:spacing w:line="352" w:lineRule="auto"/>
        <w:ind w:left="108" w:right="251" w:firstLine="8"/>
        <w:jc w:val="both"/>
      </w:pPr>
      <w:r>
        <w:rPr>
          <w:w w:val="105"/>
        </w:rPr>
        <w:t>On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typical</w:t>
      </w:r>
      <w:r>
        <w:rPr>
          <w:spacing w:val="-6"/>
          <w:w w:val="105"/>
        </w:rPr>
        <w:t> </w:t>
      </w:r>
      <w:r>
        <w:rPr>
          <w:w w:val="105"/>
        </w:rPr>
        <w:t>mine,</w:t>
      </w:r>
      <w:r>
        <w:rPr>
          <w:spacing w:val="-5"/>
          <w:w w:val="105"/>
        </w:rPr>
        <w:t> </w:t>
      </w:r>
      <w:r>
        <w:rPr>
          <w:w w:val="105"/>
        </w:rPr>
        <w:t>various</w:t>
      </w:r>
      <w:r>
        <w:rPr>
          <w:spacing w:val="-6"/>
          <w:w w:val="105"/>
        </w:rPr>
        <w:t> </w:t>
      </w:r>
      <w:r>
        <w:rPr>
          <w:w w:val="105"/>
        </w:rPr>
        <w:t>operations</w:t>
      </w:r>
      <w:r>
        <w:rPr>
          <w:spacing w:val="-6"/>
          <w:w w:val="105"/>
        </w:rPr>
        <w:t> </w:t>
      </w:r>
      <w:r>
        <w:rPr>
          <w:w w:val="105"/>
        </w:rPr>
        <w:t>will</w:t>
      </w:r>
      <w:r>
        <w:rPr>
          <w:spacing w:val="-6"/>
          <w:w w:val="105"/>
        </w:rPr>
        <w:t> </w:t>
      </w:r>
      <w:r>
        <w:rPr>
          <w:w w:val="105"/>
        </w:rPr>
        <w:t>take</w:t>
      </w:r>
      <w:r>
        <w:rPr>
          <w:spacing w:val="-6"/>
          <w:w w:val="105"/>
        </w:rPr>
        <w:t> </w:t>
      </w:r>
      <w:r>
        <w:rPr>
          <w:w w:val="105"/>
        </w:rPr>
        <w:t>place</w:t>
      </w:r>
      <w:r>
        <w:rPr>
          <w:spacing w:val="-6"/>
          <w:w w:val="105"/>
        </w:rPr>
        <w:t> </w:t>
      </w:r>
      <w:r>
        <w:rPr>
          <w:w w:val="105"/>
        </w:rPr>
        <w:t>at</w:t>
      </w:r>
      <w:r>
        <w:rPr>
          <w:spacing w:val="-6"/>
          <w:w w:val="105"/>
        </w:rPr>
        <w:t> </w:t>
      </w:r>
      <w:r>
        <w:rPr>
          <w:w w:val="105"/>
        </w:rPr>
        <w:t>different</w:t>
      </w:r>
      <w:r>
        <w:rPr>
          <w:spacing w:val="-7"/>
          <w:w w:val="105"/>
        </w:rPr>
        <w:t> </w:t>
      </w:r>
      <w:r>
        <w:rPr>
          <w:w w:val="105"/>
        </w:rPr>
        <w:t>times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day.</w:t>
      </w:r>
      <w:r>
        <w:rPr>
          <w:spacing w:val="20"/>
          <w:w w:val="105"/>
        </w:rPr>
        <w:t> </w:t>
      </w:r>
      <w:r>
        <w:rPr>
          <w:w w:val="105"/>
        </w:rPr>
        <w:t>Depending</w:t>
      </w:r>
      <w:r>
        <w:rPr>
          <w:w w:val="101"/>
        </w:rPr>
        <w:t> </w:t>
      </w:r>
      <w:r>
        <w:rPr>
          <w:w w:val="105"/>
        </w:rPr>
        <w:t>on the activity taking place, many mines will control the pressure to meet the</w:t>
      </w:r>
      <w:r>
        <w:rPr>
          <w:spacing w:val="62"/>
          <w:w w:val="105"/>
        </w:rPr>
        <w:t> </w:t>
      </w:r>
      <w:r>
        <w:rPr>
          <w:w w:val="105"/>
        </w:rPr>
        <w:t>requirements</w:t>
      </w:r>
      <w:r>
        <w:rPr>
          <w:w w:val="104"/>
        </w:rPr>
        <w:t> </w:t>
      </w:r>
      <w:hyperlink w:history="true" w:anchor="_bookmark97">
        <w:r>
          <w:rPr>
            <w:w w:val="105"/>
          </w:rPr>
          <w:t>[18],[9].</w:t>
        </w:r>
      </w:hyperlink>
      <w:r>
        <w:rPr>
          <w:w w:val="105"/>
        </w:rPr>
        <w:t> fig. </w:t>
      </w:r>
      <w:hyperlink w:history="true" w:anchor="_bookmark10">
        <w:r>
          <w:rPr>
            <w:w w:val="105"/>
          </w:rPr>
          <w:t>1.5</w:t>
        </w:r>
      </w:hyperlink>
      <w:r>
        <w:rPr>
          <w:w w:val="105"/>
        </w:rPr>
        <w:t> shows the schedule and pressure requirement on a typical deep level</w:t>
      </w:r>
      <w:r>
        <w:rPr>
          <w:spacing w:val="34"/>
          <w:w w:val="105"/>
        </w:rPr>
        <w:t> </w:t>
      </w:r>
      <w:r>
        <w:rPr>
          <w:w w:val="105"/>
        </w:rPr>
        <w:t>mine.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240" w:lineRule="auto"/>
        <w:ind w:left="108" w:right="0"/>
        <w:jc w:val="both"/>
      </w:pPr>
      <w:r>
        <w:rPr>
          <w:w w:val="105"/>
        </w:rPr>
        <w:t>As</w:t>
      </w:r>
      <w:r>
        <w:rPr>
          <w:spacing w:val="19"/>
          <w:w w:val="105"/>
        </w:rPr>
        <w:t> </w:t>
      </w:r>
      <w:r>
        <w:rPr>
          <w:w w:val="105"/>
        </w:rPr>
        <w:t>shown</w:t>
      </w:r>
      <w:r>
        <w:rPr>
          <w:spacing w:val="19"/>
          <w:w w:val="105"/>
        </w:rPr>
        <w:t> </w:t>
      </w:r>
      <w:r>
        <w:rPr>
          <w:w w:val="105"/>
        </w:rPr>
        <w:t>in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figure,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pressure</w:t>
      </w:r>
      <w:r>
        <w:rPr>
          <w:spacing w:val="18"/>
          <w:w w:val="105"/>
        </w:rPr>
        <w:t> </w:t>
      </w:r>
      <w:r>
        <w:rPr>
          <w:w w:val="105"/>
        </w:rPr>
        <w:t>requirement</w:t>
      </w:r>
      <w:r>
        <w:rPr>
          <w:spacing w:val="19"/>
          <w:w w:val="105"/>
        </w:rPr>
        <w:t> </w:t>
      </w:r>
      <w:r>
        <w:rPr>
          <w:w w:val="105"/>
        </w:rPr>
        <w:t>changes</w:t>
      </w:r>
      <w:r>
        <w:rPr>
          <w:spacing w:val="19"/>
          <w:w w:val="105"/>
        </w:rPr>
        <w:t> </w:t>
      </w:r>
      <w:r>
        <w:rPr>
          <w:w w:val="105"/>
        </w:rPr>
        <w:t>depending</w:t>
      </w:r>
      <w:r>
        <w:rPr>
          <w:spacing w:val="18"/>
          <w:w w:val="105"/>
        </w:rPr>
        <w:t> </w:t>
      </w:r>
      <w:r>
        <w:rPr>
          <w:w w:val="105"/>
        </w:rPr>
        <w:t>on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activity</w:t>
      </w:r>
      <w:r>
        <w:rPr>
          <w:spacing w:val="19"/>
          <w:w w:val="105"/>
        </w:rPr>
        <w:t> </w:t>
      </w:r>
      <w:r>
        <w:rPr>
          <w:w w:val="105"/>
        </w:rPr>
        <w:t>taking</w:t>
      </w:r>
      <w:r>
        <w:rPr/>
      </w:r>
    </w:p>
    <w:p>
      <w:pPr>
        <w:spacing w:after="0" w:line="240" w:lineRule="auto"/>
        <w:jc w:val="both"/>
        <w:sectPr>
          <w:pgSz w:w="11910" w:h="16840"/>
          <w:pgMar w:header="420" w:footer="894" w:top="680" w:bottom="1080" w:left="1300" w:right="88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BodyText"/>
        <w:spacing w:line="352" w:lineRule="auto"/>
        <w:ind w:right="1126"/>
        <w:jc w:val="both"/>
      </w:pPr>
      <w:r>
        <w:rPr/>
        <w:pict>
          <v:group style="position:absolute;margin-left:120.928001pt;margin-top:84.368629pt;width:402.05pt;height:120.55pt;mso-position-horizontal-relative:page;mso-position-vertical-relative:paragraph;z-index:-426376" coordorigin="2419,1687" coordsize="8041,2411">
            <v:group style="position:absolute;left:2431;top:4094;width:8016;height:2" coordorigin="2431,4094" coordsize="8016,2">
              <v:shape style="position:absolute;left:2431;top:4094;width:8016;height:2" coordorigin="2431,4094" coordsize="8016,0" path="m2431,4094l10447,4094e" filled="false" stroked="true" strokeweight=".0625pt" strokecolor="#d6e0c9">
                <v:path arrowok="t"/>
                <v:stroke dashstyle="longDash"/>
              </v:shape>
            </v:group>
            <v:group style="position:absolute;left:2431;top:4094;width:63;height:2" coordorigin="2431,4094" coordsize="63,2">
              <v:shape style="position:absolute;left:2431;top:4094;width:63;height:2" coordorigin="2431,4094" coordsize="63,0" path="m2431,4094l2494,4094e" filled="false" stroked="true" strokeweight=".375pt" strokecolor="#000000">
                <v:path arrowok="t"/>
              </v:shape>
            </v:group>
            <v:group style="position:absolute;left:2431;top:1691;width:8016;height:2" coordorigin="2431,1691" coordsize="8016,2">
              <v:shape style="position:absolute;left:2431;top:1691;width:8016;height:2" coordorigin="2431,1691" coordsize="8016,0" path="m2431,1691l10447,1691e" filled="false" stroked="true" strokeweight=".0625pt" strokecolor="#d6e0c9">
                <v:path arrowok="t"/>
                <v:stroke dashstyle="longDash"/>
              </v:shape>
            </v:group>
            <v:group style="position:absolute;left:2431;top:1691;width:63;height:2" coordorigin="2431,1691" coordsize="63,2">
              <v:shape style="position:absolute;left:2431;top:1691;width:63;height:2" coordorigin="2431,1691" coordsize="63,0" path="m2431,1691l2494,1691e" filled="false" stroked="true" strokeweight=".375pt" strokecolor="#000000">
                <v:path arrowok="t"/>
              </v:shape>
            </v:group>
            <v:group style="position:absolute;left:2431;top:1691;width:2;height:2403" coordorigin="2431,1691" coordsize="2,2403">
              <v:shape style="position:absolute;left:2431;top:1691;width:2;height:2403" coordorigin="2431,1691" coordsize="0,2403" path="m2431,4094l2431,1691e" filled="false" stroked="true" strokeweight=".0625pt" strokecolor="#d6e0c9">
                <v:path arrowok="t"/>
                <v:stroke dashstyle="longDash"/>
              </v:shape>
            </v:group>
            <v:group style="position:absolute;left:2431;top:4031;width:2;height:63" coordorigin="2431,4031" coordsize="2,63">
              <v:shape style="position:absolute;left:2431;top:4031;width:2;height:63" coordorigin="2431,4031" coordsize="0,63" path="m2431,4094l2431,4031e" filled="false" stroked="true" strokeweight=".375pt" strokecolor="#000000">
                <v:path arrowok="t"/>
              </v:shape>
            </v:group>
            <v:group style="position:absolute;left:2431;top:1691;width:2;height:63" coordorigin="2431,1691" coordsize="2,63">
              <v:shape style="position:absolute;left:2431;top:1691;width:2;height:63" coordorigin="2431,1691" coordsize="0,63" path="m2431,1691l2431,1754e" filled="false" stroked="true" strokeweight=".375pt" strokecolor="#000000">
                <v:path arrowok="t"/>
              </v:shape>
            </v:group>
            <v:group style="position:absolute;left:2601;top:1692;width:8;height:2" coordorigin="2601,1692" coordsize="8,2">
              <v:shape style="position:absolute;left:2601;top:1692;width:8;height:2" coordorigin="2601,1692" coordsize="8,0" path="m2601,1692l2609,1692e" filled="false" stroked="true" strokeweight=".375pt" strokecolor="#000000">
                <v:path arrowok="t"/>
              </v:shape>
            </v:group>
            <v:group style="position:absolute;left:2605;top:1691;width:2;height:2403" coordorigin="2605,1691" coordsize="2,2403">
              <v:shape style="position:absolute;left:2605;top:1691;width:2;height:2403" coordorigin="2605,1691" coordsize="0,2403" path="m2605,1691l2605,4094e" filled="false" stroked="true" strokeweight=".0625pt" strokecolor="#d6e0c9">
                <v:path arrowok="t"/>
                <v:stroke dashstyle="longDash"/>
              </v:shape>
            </v:group>
            <v:group style="position:absolute;left:2776;top:1692;width:8;height:2" coordorigin="2776,1692" coordsize="8,2">
              <v:shape style="position:absolute;left:2776;top:1692;width:8;height:2" coordorigin="2776,1692" coordsize="8,0" path="m2776,1692l2784,1692e" filled="false" stroked="true" strokeweight=".375pt" strokecolor="#000000">
                <v:path arrowok="t"/>
              </v:shape>
            </v:group>
            <v:group style="position:absolute;left:2950;top:1692;width:8;height:2" coordorigin="2950,1692" coordsize="8,2">
              <v:shape style="position:absolute;left:2950;top:1692;width:8;height:2" coordorigin="2950,1692" coordsize="8,0" path="m2950,1692l2958,1692e" filled="false" stroked="true" strokeweight=".375pt" strokecolor="#000000">
                <v:path arrowok="t"/>
              </v:shape>
            </v:group>
            <v:group style="position:absolute;left:2779;top:1691;width:2;height:2403" coordorigin="2779,1691" coordsize="2,2403">
              <v:shape style="position:absolute;left:2779;top:1691;width:2;height:2403" coordorigin="2779,1691" coordsize="0,2403" path="m2779,1691l2779,4094e" filled="false" stroked="true" strokeweight=".0625pt" strokecolor="#d6e0c9">
                <v:path arrowok="t"/>
                <v:stroke dashstyle="longDash"/>
              </v:shape>
            </v:group>
            <v:group style="position:absolute;left:3124;top:1692;width:8;height:2" coordorigin="3124,1692" coordsize="8,2">
              <v:shape style="position:absolute;left:3124;top:1692;width:8;height:2" coordorigin="3124,1692" coordsize="8,0" path="m3124,1692l3132,1692e" filled="false" stroked="true" strokeweight=".375pt" strokecolor="#000000">
                <v:path arrowok="t"/>
              </v:shape>
            </v:group>
            <v:group style="position:absolute;left:3298;top:1692;width:8;height:2" coordorigin="3298,1692" coordsize="8,2">
              <v:shape style="position:absolute;left:3298;top:1692;width:8;height:2" coordorigin="3298,1692" coordsize="8,0" path="m3298,1692l3306,1692e" filled="false" stroked="true" strokeweight=".375pt" strokecolor="#000000">
                <v:path arrowok="t"/>
              </v:shape>
            </v:group>
            <v:group style="position:absolute;left:2954;top:1691;width:2;height:2403" coordorigin="2954,1691" coordsize="2,2403">
              <v:shape style="position:absolute;left:2954;top:1691;width:2;height:2403" coordorigin="2954,1691" coordsize="0,2403" path="m2954,1691l2954,4094e" filled="false" stroked="true" strokeweight=".0625pt" strokecolor="#d6e0c9">
                <v:path arrowok="t"/>
                <v:stroke dashstyle="longDash"/>
              </v:shape>
            </v:group>
            <v:group style="position:absolute;left:3473;top:1692;width:8;height:2" coordorigin="3473,1692" coordsize="8,2">
              <v:shape style="position:absolute;left:3473;top:1692;width:8;height:2" coordorigin="3473,1692" coordsize="8,0" path="m3473,1692l3481,1692e" filled="false" stroked="true" strokeweight=".375pt" strokecolor="#000000">
                <v:path arrowok="t"/>
              </v:shape>
            </v:group>
            <v:group style="position:absolute;left:3647;top:1692;width:8;height:2" coordorigin="3647,1692" coordsize="8,2">
              <v:shape style="position:absolute;left:3647;top:1692;width:8;height:2" coordorigin="3647,1692" coordsize="8,0" path="m3647,1692l3655,1692e" filled="false" stroked="true" strokeweight=".375pt" strokecolor="#000000">
                <v:path arrowok="t"/>
              </v:shape>
            </v:group>
            <v:group style="position:absolute;left:3128;top:1691;width:2;height:2403" coordorigin="3128,1691" coordsize="2,2403">
              <v:shape style="position:absolute;left:3128;top:1691;width:2;height:2403" coordorigin="3128,1691" coordsize="0,2403" path="m3128,1691l3128,4094e" filled="false" stroked="true" strokeweight=".0625pt" strokecolor="#d6e0c9">
                <v:path arrowok="t"/>
                <v:stroke dashstyle="longDash"/>
              </v:shape>
            </v:group>
            <v:group style="position:absolute;left:3821;top:1692;width:8;height:2" coordorigin="3821,1692" coordsize="8,2">
              <v:shape style="position:absolute;left:3821;top:1692;width:8;height:2" coordorigin="3821,1692" coordsize="8,0" path="m3821,1692l3829,1692e" filled="false" stroked="true" strokeweight=".375pt" strokecolor="#000000">
                <v:path arrowok="t"/>
              </v:shape>
            </v:group>
            <v:group style="position:absolute;left:3995;top:1692;width:8;height:2" coordorigin="3995,1692" coordsize="8,2">
              <v:shape style="position:absolute;left:3995;top:1692;width:8;height:2" coordorigin="3995,1692" coordsize="8,0" path="m3995,1692l4003,1692e" filled="false" stroked="true" strokeweight=".375pt" strokecolor="#000000">
                <v:path arrowok="t"/>
              </v:shape>
            </v:group>
            <v:group style="position:absolute;left:4174;top:1691;width:2;height:2403" coordorigin="4174,1691" coordsize="2,2403">
              <v:shape style="position:absolute;left:4174;top:1691;width:2;height:2403" coordorigin="4174,1691" coordsize="0,2403" path="m4174,4094l4174,1691e" filled="false" stroked="true" strokeweight=".0625pt" strokecolor="#d6e0c9">
                <v:path arrowok="t"/>
                <v:stroke dashstyle="longDash"/>
              </v:shape>
            </v:group>
            <v:group style="position:absolute;left:4174;top:4031;width:2;height:63" coordorigin="4174,4031" coordsize="2,63">
              <v:shape style="position:absolute;left:4174;top:4031;width:2;height:63" coordorigin="4174,4031" coordsize="0,63" path="m4174,4094l4174,4031e" filled="false" stroked="true" strokeweight=".375pt" strokecolor="#000000">
                <v:path arrowok="t"/>
              </v:shape>
            </v:group>
            <v:group style="position:absolute;left:4174;top:1691;width:2;height:63" coordorigin="4174,1691" coordsize="2,63">
              <v:shape style="position:absolute;left:4174;top:1691;width:2;height:63" coordorigin="4174,1691" coordsize="0,63" path="m4174,1691l4174,1754e" filled="false" stroked="true" strokeweight=".375pt" strokecolor="#000000">
                <v:path arrowok="t"/>
              </v:shape>
            </v:group>
            <v:group style="position:absolute;left:4344;top:1692;width:8;height:2" coordorigin="4344,1692" coordsize="8,2">
              <v:shape style="position:absolute;left:4344;top:1692;width:8;height:2" coordorigin="4344,1692" coordsize="8,0" path="m4344,1692l4352,1692e" filled="false" stroked="true" strokeweight=".375pt" strokecolor="#000000">
                <v:path arrowok="t"/>
              </v:shape>
            </v:group>
            <v:group style="position:absolute;left:4348;top:1691;width:2;height:2403" coordorigin="4348,1691" coordsize="2,2403">
              <v:shape style="position:absolute;left:4348;top:1691;width:2;height:2403" coordorigin="4348,1691" coordsize="0,2403" path="m4348,1691l4348,4094e" filled="false" stroked="true" strokeweight=".0625pt" strokecolor="#d6e0c9">
                <v:path arrowok="t"/>
                <v:stroke dashstyle="longDash"/>
              </v:shape>
            </v:group>
            <v:group style="position:absolute;left:4518;top:1692;width:8;height:2" coordorigin="4518,1692" coordsize="8,2">
              <v:shape style="position:absolute;left:4518;top:1692;width:8;height:2" coordorigin="4518,1692" coordsize="8,0" path="m4518,1692l4526,1692e" filled="false" stroked="true" strokeweight=".375pt" strokecolor="#000000">
                <v:path arrowok="t"/>
              </v:shape>
            </v:group>
            <v:group style="position:absolute;left:4692;top:1692;width:8;height:2" coordorigin="4692,1692" coordsize="8,2">
              <v:shape style="position:absolute;left:4692;top:1692;width:8;height:2" coordorigin="4692,1692" coordsize="8,0" path="m4692,1692l4700,1692e" filled="false" stroked="true" strokeweight=".375pt" strokecolor="#000000">
                <v:path arrowok="t"/>
              </v:shape>
            </v:group>
            <v:group style="position:absolute;left:4871;top:1691;width:2;height:2403" coordorigin="4871,1691" coordsize="2,2403">
              <v:shape style="position:absolute;left:4871;top:1691;width:2;height:2403" coordorigin="4871,1691" coordsize="0,2403" path="m4871,4094l4871,1691e" filled="false" stroked="true" strokeweight=".0625pt" strokecolor="#d6e0c9">
                <v:path arrowok="t"/>
                <v:stroke dashstyle="longDash"/>
              </v:shape>
            </v:group>
            <v:group style="position:absolute;left:4871;top:4031;width:2;height:63" coordorigin="4871,4031" coordsize="2,63">
              <v:shape style="position:absolute;left:4871;top:4031;width:2;height:63" coordorigin="4871,4031" coordsize="0,63" path="m4871,4094l4871,4031e" filled="false" stroked="true" strokeweight=".375pt" strokecolor="#000000">
                <v:path arrowok="t"/>
              </v:shape>
            </v:group>
            <v:group style="position:absolute;left:4871;top:1691;width:2;height:63" coordorigin="4871,1691" coordsize="2,63">
              <v:shape style="position:absolute;left:4871;top:1691;width:2;height:63" coordorigin="4871,1691" coordsize="0,63" path="m4871,1691l4871,1754e" filled="false" stroked="true" strokeweight=".375pt" strokecolor="#000000">
                <v:path arrowok="t"/>
              </v:shape>
            </v:group>
            <v:group style="position:absolute;left:5041;top:1692;width:8;height:2" coordorigin="5041,1692" coordsize="8,2">
              <v:shape style="position:absolute;left:5041;top:1692;width:8;height:2" coordorigin="5041,1692" coordsize="8,0" path="m5041,1692l5049,1692e" filled="false" stroked="true" strokeweight=".375pt" strokecolor="#000000">
                <v:path arrowok="t"/>
              </v:shape>
            </v:group>
            <v:group style="position:absolute;left:5045;top:1691;width:2;height:2403" coordorigin="5045,1691" coordsize="2,2403">
              <v:shape style="position:absolute;left:5045;top:1691;width:2;height:2403" coordorigin="5045,1691" coordsize="0,2403" path="m5045,1691l5045,4094e" filled="false" stroked="true" strokeweight=".0625pt" strokecolor="#d6e0c9">
                <v:path arrowok="t"/>
                <v:stroke dashstyle="longDash"/>
              </v:shape>
            </v:group>
            <v:group style="position:absolute;left:5215;top:1692;width:8;height:2" coordorigin="5215,1692" coordsize="8,2">
              <v:shape style="position:absolute;left:5215;top:1692;width:8;height:2" coordorigin="5215,1692" coordsize="8,0" path="m5215,1692l5223,1692e" filled="false" stroked="true" strokeweight=".375pt" strokecolor="#000000">
                <v:path arrowok="t"/>
              </v:shape>
            </v:group>
            <v:group style="position:absolute;left:5389;top:1692;width:8;height:2" coordorigin="5389,1692" coordsize="8,2">
              <v:shape style="position:absolute;left:5389;top:1692;width:8;height:2" coordorigin="5389,1692" coordsize="8,0" path="m5389,1692l5397,1692e" filled="false" stroked="true" strokeweight=".375pt" strokecolor="#000000">
                <v:path arrowok="t"/>
              </v:shape>
            </v:group>
            <v:group style="position:absolute;left:5219;top:1691;width:2;height:2403" coordorigin="5219,1691" coordsize="2,2403">
              <v:shape style="position:absolute;left:5219;top:1691;width:2;height:2403" coordorigin="5219,1691" coordsize="0,2403" path="m5219,1691l5219,4094e" filled="false" stroked="true" strokeweight=".0625pt" strokecolor="#d6e0c9">
                <v:path arrowok="t"/>
                <v:stroke dashstyle="longDash"/>
              </v:shape>
            </v:group>
            <v:group style="position:absolute;left:5564;top:1692;width:8;height:2" coordorigin="5564,1692" coordsize="8,2">
              <v:shape style="position:absolute;left:5564;top:1692;width:8;height:2" coordorigin="5564,1692" coordsize="8,0" path="m5564,1692l5572,1692e" filled="false" stroked="true" strokeweight=".375pt" strokecolor="#000000">
                <v:path arrowok="t"/>
              </v:shape>
            </v:group>
            <v:group style="position:absolute;left:5738;top:1692;width:8;height:2" coordorigin="5738,1692" coordsize="8,2">
              <v:shape style="position:absolute;left:5738;top:1692;width:8;height:2" coordorigin="5738,1692" coordsize="8,0" path="m5738,1692l5746,1692e" filled="false" stroked="true" strokeweight=".375pt" strokecolor="#000000">
                <v:path arrowok="t"/>
              </v:shape>
            </v:group>
            <v:group style="position:absolute;left:5393;top:1691;width:2;height:2403" coordorigin="5393,1691" coordsize="2,2403">
              <v:shape style="position:absolute;left:5393;top:1691;width:2;height:2403" coordorigin="5393,1691" coordsize="0,2403" path="m5393,1691l5393,4094e" filled="false" stroked="true" strokeweight=".0625pt" strokecolor="#d6e0c9">
                <v:path arrowok="t"/>
                <v:stroke dashstyle="longDash"/>
              </v:shape>
            </v:group>
            <v:group style="position:absolute;left:5912;top:1692;width:8;height:2" coordorigin="5912,1692" coordsize="8,2">
              <v:shape style="position:absolute;left:5912;top:1692;width:8;height:2" coordorigin="5912,1692" coordsize="8,0" path="m5912,1692l5920,1692e" filled="false" stroked="true" strokeweight=".375pt" strokecolor="#000000">
                <v:path arrowok="t"/>
              </v:shape>
            </v:group>
            <v:group style="position:absolute;left:6086;top:1692;width:8;height:2" coordorigin="6086,1692" coordsize="8,2">
              <v:shape style="position:absolute;left:6086;top:1692;width:8;height:2" coordorigin="6086,1692" coordsize="8,0" path="m6086,1692l6094,1692e" filled="false" stroked="true" strokeweight=".375pt" strokecolor="#000000">
                <v:path arrowok="t"/>
              </v:shape>
            </v:group>
            <v:group style="position:absolute;left:5568;top:1691;width:2;height:2403" coordorigin="5568,1691" coordsize="2,2403">
              <v:shape style="position:absolute;left:5568;top:1691;width:2;height:2403" coordorigin="5568,1691" coordsize="0,2403" path="m5568,1691l5568,4094e" filled="false" stroked="true" strokeweight=".0625pt" strokecolor="#d6e0c9">
                <v:path arrowok="t"/>
                <v:stroke dashstyle="longDash"/>
              </v:shape>
            </v:group>
            <v:group style="position:absolute;left:6261;top:1692;width:8;height:2" coordorigin="6261,1692" coordsize="8,2">
              <v:shape style="position:absolute;left:6261;top:1692;width:8;height:2" coordorigin="6261,1692" coordsize="8,0" path="m6261,1692l6269,1692e" filled="false" stroked="true" strokeweight=".375pt" strokecolor="#000000">
                <v:path arrowok="t"/>
              </v:shape>
            </v:group>
            <v:group style="position:absolute;left:6435;top:1692;width:8;height:2" coordorigin="6435,1692" coordsize="8,2">
              <v:shape style="position:absolute;left:6435;top:1692;width:8;height:2" coordorigin="6435,1692" coordsize="8,0" path="m6435,1692l6443,1692e" filled="false" stroked="true" strokeweight=".375pt" strokecolor="#000000">
                <v:path arrowok="t"/>
              </v:shape>
            </v:group>
            <v:group style="position:absolute;left:5742;top:1691;width:2;height:2403" coordorigin="5742,1691" coordsize="2,2403">
              <v:shape style="position:absolute;left:5742;top:1691;width:2;height:2403" coordorigin="5742,1691" coordsize="0,2403" path="m5742,1691l5742,4094e" filled="false" stroked="true" strokeweight=".0625pt" strokecolor="#d6e0c9">
                <v:path arrowok="t"/>
                <v:stroke dashstyle="longDash"/>
              </v:shape>
            </v:group>
            <v:group style="position:absolute;left:6609;top:1692;width:8;height:2" coordorigin="6609,1692" coordsize="8,2">
              <v:shape style="position:absolute;left:6609;top:1692;width:8;height:2" coordorigin="6609,1692" coordsize="8,0" path="m6609,1692l6617,1692e" filled="false" stroked="true" strokeweight=".375pt" strokecolor="#000000">
                <v:path arrowok="t"/>
              </v:shape>
            </v:group>
            <v:group style="position:absolute;left:6784;top:1692;width:8;height:2" coordorigin="6784,1692" coordsize="8,2">
              <v:shape style="position:absolute;left:6784;top:1692;width:8;height:2" coordorigin="6784,1692" coordsize="8,0" path="m6784,1692l6792,1692e" filled="false" stroked="true" strokeweight=".375pt" strokecolor="#000000">
                <v:path arrowok="t"/>
              </v:shape>
            </v:group>
            <v:group style="position:absolute;left:5916;top:1691;width:2;height:2403" coordorigin="5916,1691" coordsize="2,2403">
              <v:shape style="position:absolute;left:5916;top:1691;width:2;height:2403" coordorigin="5916,1691" coordsize="0,2403" path="m5916,1691l5916,4094e" filled="false" stroked="true" strokeweight=".0625pt" strokecolor="#d6e0c9">
                <v:path arrowok="t"/>
                <v:stroke dashstyle="longDash"/>
              </v:shape>
            </v:group>
            <v:group style="position:absolute;left:6958;top:1692;width:8;height:2" coordorigin="6958,1692" coordsize="8,2">
              <v:shape style="position:absolute;left:6958;top:1692;width:8;height:2" coordorigin="6958,1692" coordsize="8,0" path="m6958,1692l6966,1692e" filled="false" stroked="true" strokeweight=".375pt" strokecolor="#000000">
                <v:path arrowok="t"/>
              </v:shape>
            </v:group>
            <v:group style="position:absolute;left:7132;top:1692;width:8;height:2" coordorigin="7132,1692" coordsize="8,2">
              <v:shape style="position:absolute;left:7132;top:1692;width:8;height:2" coordorigin="7132,1692" coordsize="8,0" path="m7132,1692l7140,1692e" filled="false" stroked="true" strokeweight=".375pt" strokecolor="#000000">
                <v:path arrowok="t"/>
              </v:shape>
            </v:group>
            <v:group style="position:absolute;left:7310;top:1691;width:2;height:2403" coordorigin="7310,1691" coordsize="2,2403">
              <v:shape style="position:absolute;left:7310;top:1691;width:2;height:2403" coordorigin="7310,1691" coordsize="0,2403" path="m7310,4094l7310,1691e" filled="false" stroked="true" strokeweight=".0625pt" strokecolor="#d6e0c9">
                <v:path arrowok="t"/>
                <v:stroke dashstyle="longDash"/>
              </v:shape>
            </v:group>
            <v:group style="position:absolute;left:7310;top:4031;width:2;height:63" coordorigin="7310,4031" coordsize="2,63">
              <v:shape style="position:absolute;left:7310;top:4031;width:2;height:63" coordorigin="7310,4031" coordsize="0,63" path="m7310,4094l7310,4031e" filled="false" stroked="true" strokeweight=".375pt" strokecolor="#000000">
                <v:path arrowok="t"/>
              </v:shape>
            </v:group>
            <v:group style="position:absolute;left:7310;top:1691;width:2;height:63" coordorigin="7310,1691" coordsize="2,63">
              <v:shape style="position:absolute;left:7310;top:1691;width:2;height:63" coordorigin="7310,1691" coordsize="0,63" path="m7310,1691l7310,1754e" filled="false" stroked="true" strokeweight=".375pt" strokecolor="#000000">
                <v:path arrowok="t"/>
              </v:shape>
            </v:group>
            <v:group style="position:absolute;left:7481;top:1692;width:8;height:2" coordorigin="7481,1692" coordsize="8,2">
              <v:shape style="position:absolute;left:7481;top:1692;width:8;height:2" coordorigin="7481,1692" coordsize="8,0" path="m7481,1692l7489,1692e" filled="false" stroked="true" strokeweight=".375pt" strokecolor="#000000">
                <v:path arrowok="t"/>
              </v:shape>
            </v:group>
            <v:group style="position:absolute;left:7484;top:1691;width:2;height:2403" coordorigin="7484,1691" coordsize="2,2403">
              <v:shape style="position:absolute;left:7484;top:1691;width:2;height:2403" coordorigin="7484,1691" coordsize="0,2403" path="m7484,1691l7484,4094e" filled="false" stroked="true" strokeweight=".0625pt" strokecolor="#d6e0c9">
                <v:path arrowok="t"/>
                <v:stroke dashstyle="longDash"/>
              </v:shape>
            </v:group>
            <v:group style="position:absolute;left:7655;top:1692;width:8;height:2" coordorigin="7655,1692" coordsize="8,2">
              <v:shape style="position:absolute;left:7655;top:1692;width:8;height:2" coordorigin="7655,1692" coordsize="8,0" path="m7655,1692l7663,1692e" filled="false" stroked="true" strokeweight=".375pt" strokecolor="#000000">
                <v:path arrowok="t"/>
              </v:shape>
            </v:group>
            <v:group style="position:absolute;left:7829;top:1692;width:8;height:2" coordorigin="7829,1692" coordsize="8,2">
              <v:shape style="position:absolute;left:7829;top:1692;width:8;height:2" coordorigin="7829,1692" coordsize="8,0" path="m7829,1692l7837,1692e" filled="false" stroked="true" strokeweight=".375pt" strokecolor="#000000">
                <v:path arrowok="t"/>
              </v:shape>
            </v:group>
            <v:group style="position:absolute;left:8007;top:1691;width:2;height:2403" coordorigin="8007,1691" coordsize="2,2403">
              <v:shape style="position:absolute;left:8007;top:1691;width:2;height:2403" coordorigin="8007,1691" coordsize="0,2403" path="m8007,4094l8007,1691e" filled="false" stroked="true" strokeweight=".0625pt" strokecolor="#d6e0c9">
                <v:path arrowok="t"/>
                <v:stroke dashstyle="longDash"/>
              </v:shape>
            </v:group>
            <v:group style="position:absolute;left:8007;top:4031;width:2;height:63" coordorigin="8007,4031" coordsize="2,63">
              <v:shape style="position:absolute;left:8007;top:4031;width:2;height:63" coordorigin="8007,4031" coordsize="0,63" path="m8007,4094l8007,4031e" filled="false" stroked="true" strokeweight=".375pt" strokecolor="#000000">
                <v:path arrowok="t"/>
              </v:shape>
            </v:group>
            <v:group style="position:absolute;left:8007;top:1691;width:2;height:63" coordorigin="8007,1691" coordsize="2,63">
              <v:shape style="position:absolute;left:8007;top:1691;width:2;height:63" coordorigin="8007,1691" coordsize="0,63" path="m8007,1691l8007,1754e" filled="false" stroked="true" strokeweight=".375pt" strokecolor="#000000">
                <v:path arrowok="t"/>
              </v:shape>
            </v:group>
            <v:group style="position:absolute;left:8178;top:1692;width:8;height:2" coordorigin="8178,1692" coordsize="8,2">
              <v:shape style="position:absolute;left:8178;top:1692;width:8;height:2" coordorigin="8178,1692" coordsize="8,0" path="m8178,1692l8186,1692e" filled="false" stroked="true" strokeweight=".375pt" strokecolor="#000000">
                <v:path arrowok="t"/>
              </v:shape>
            </v:group>
            <v:group style="position:absolute;left:8181;top:1691;width:2;height:2403" coordorigin="8181,1691" coordsize="2,2403">
              <v:shape style="position:absolute;left:8181;top:1691;width:2;height:2403" coordorigin="8181,1691" coordsize="0,2403" path="m8181,1691l8181,4094e" filled="false" stroked="true" strokeweight=".0625pt" strokecolor="#d6e0c9">
                <v:path arrowok="t"/>
                <v:stroke dashstyle="longDash"/>
              </v:shape>
            </v:group>
            <v:group style="position:absolute;left:8352;top:1692;width:8;height:2" coordorigin="8352,1692" coordsize="8,2">
              <v:shape style="position:absolute;left:8352;top:1692;width:8;height:2" coordorigin="8352,1692" coordsize="8,0" path="m8352,1692l8360,1692e" filled="false" stroked="true" strokeweight=".375pt" strokecolor="#000000">
                <v:path arrowok="t"/>
              </v:shape>
            </v:group>
            <v:group style="position:absolute;left:8526;top:1692;width:8;height:2" coordorigin="8526,1692" coordsize="8,2">
              <v:shape style="position:absolute;left:8526;top:1692;width:8;height:2" coordorigin="8526,1692" coordsize="8,0" path="m8526,1692l8534,1692e" filled="false" stroked="true" strokeweight=".375pt" strokecolor="#000000">
                <v:path arrowok="t"/>
              </v:shape>
            </v:group>
            <v:group style="position:absolute;left:8355;top:1691;width:2;height:2403" coordorigin="8355,1691" coordsize="2,2403">
              <v:shape style="position:absolute;left:8355;top:1691;width:2;height:2403" coordorigin="8355,1691" coordsize="0,2403" path="m8355,1691l8355,4094e" filled="false" stroked="true" strokeweight=".0625pt" strokecolor="#d6e0c9">
                <v:path arrowok="t"/>
                <v:stroke dashstyle="longDash"/>
              </v:shape>
            </v:group>
            <v:group style="position:absolute;left:8700;top:1692;width:8;height:2" coordorigin="8700,1692" coordsize="8,2">
              <v:shape style="position:absolute;left:8700;top:1692;width:8;height:2" coordorigin="8700,1692" coordsize="8,0" path="m8700,1692l8708,1692e" filled="false" stroked="true" strokeweight=".375pt" strokecolor="#000000">
                <v:path arrowok="t"/>
              </v:shape>
            </v:group>
            <v:group style="position:absolute;left:8875;top:1692;width:8;height:2" coordorigin="8875,1692" coordsize="8,2">
              <v:shape style="position:absolute;left:8875;top:1692;width:8;height:2" coordorigin="8875,1692" coordsize="8,0" path="m8875,1692l8883,1692e" filled="false" stroked="true" strokeweight=".375pt" strokecolor="#000000">
                <v:path arrowok="t"/>
              </v:shape>
            </v:group>
            <v:group style="position:absolute;left:8530;top:1691;width:2;height:2403" coordorigin="8530,1691" coordsize="2,2403">
              <v:shape style="position:absolute;left:8530;top:1691;width:2;height:2403" coordorigin="8530,1691" coordsize="0,2403" path="m8530,1691l8530,4094e" filled="false" stroked="true" strokeweight=".0625pt" strokecolor="#d6e0c9">
                <v:path arrowok="t"/>
                <v:stroke dashstyle="longDash"/>
              </v:shape>
            </v:group>
            <v:group style="position:absolute;left:9049;top:1692;width:8;height:2" coordorigin="9049,1692" coordsize="8,2">
              <v:shape style="position:absolute;left:9049;top:1692;width:8;height:2" coordorigin="9049,1692" coordsize="8,0" path="m9049,1692l9057,1692e" filled="false" stroked="true" strokeweight=".375pt" strokecolor="#000000">
                <v:path arrowok="t"/>
              </v:shape>
            </v:group>
            <v:group style="position:absolute;left:9223;top:1692;width:8;height:2" coordorigin="9223,1692" coordsize="8,2">
              <v:shape style="position:absolute;left:9223;top:1692;width:8;height:2" coordorigin="9223,1692" coordsize="8,0" path="m9223,1692l9231,1692e" filled="false" stroked="true" strokeweight=".375pt" strokecolor="#000000">
                <v:path arrowok="t"/>
              </v:shape>
            </v:group>
            <v:group style="position:absolute;left:8704;top:1691;width:2;height:2403" coordorigin="8704,1691" coordsize="2,2403">
              <v:shape style="position:absolute;left:8704;top:1691;width:2;height:2403" coordorigin="8704,1691" coordsize="0,2403" path="m8704,1691l8704,4094e" filled="false" stroked="true" strokeweight=".0625pt" strokecolor="#d6e0c9">
                <v:path arrowok="t"/>
                <v:stroke dashstyle="longDash"/>
              </v:shape>
            </v:group>
            <v:group style="position:absolute;left:9397;top:1692;width:8;height:2" coordorigin="9397,1692" coordsize="8,2">
              <v:shape style="position:absolute;left:9397;top:1692;width:8;height:2" coordorigin="9397,1692" coordsize="8,0" path="m9397,1692l9405,1692e" filled="false" stroked="true" strokeweight=".375pt" strokecolor="#000000">
                <v:path arrowok="t"/>
              </v:shape>
            </v:group>
            <v:group style="position:absolute;left:9572;top:1692;width:8;height:2" coordorigin="9572,1692" coordsize="8,2">
              <v:shape style="position:absolute;left:9572;top:1692;width:8;height:2" coordorigin="9572,1692" coordsize="8,0" path="m9572,1692l9580,1692e" filled="false" stroked="true" strokeweight=".375pt" strokecolor="#000000">
                <v:path arrowok="t"/>
              </v:shape>
            </v:group>
            <v:group style="position:absolute;left:9750;top:1691;width:2;height:2403" coordorigin="9750,1691" coordsize="2,2403">
              <v:shape style="position:absolute;left:9750;top:1691;width:2;height:2403" coordorigin="9750,1691" coordsize="0,2403" path="m9750,4094l9750,1691e" filled="false" stroked="true" strokeweight=".0625pt" strokecolor="#d6e0c9">
                <v:path arrowok="t"/>
                <v:stroke dashstyle="longDash"/>
              </v:shape>
            </v:group>
            <v:group style="position:absolute;left:9750;top:4031;width:2;height:63" coordorigin="9750,4031" coordsize="2,63">
              <v:shape style="position:absolute;left:9750;top:4031;width:2;height:63" coordorigin="9750,4031" coordsize="0,63" path="m9750,4094l9750,4031e" filled="false" stroked="true" strokeweight=".375pt" strokecolor="#000000">
                <v:path arrowok="t"/>
              </v:shape>
            </v:group>
            <v:group style="position:absolute;left:9750;top:1691;width:2;height:63" coordorigin="9750,1691" coordsize="2,63">
              <v:shape style="position:absolute;left:9750;top:1691;width:2;height:63" coordorigin="9750,1691" coordsize="0,63" path="m9750,1691l9750,1754e" filled="false" stroked="true" strokeweight=".375pt" strokecolor="#000000">
                <v:path arrowok="t"/>
              </v:shape>
            </v:group>
            <v:group style="position:absolute;left:9920;top:1692;width:8;height:2" coordorigin="9920,1692" coordsize="8,2">
              <v:shape style="position:absolute;left:9920;top:1692;width:8;height:2" coordorigin="9920,1692" coordsize="8,0" path="m9920,1692l9928,1692e" filled="false" stroked="true" strokeweight=".375pt" strokecolor="#000000">
                <v:path arrowok="t"/>
              </v:shape>
            </v:group>
            <v:group style="position:absolute;left:9924;top:1691;width:2;height:2403" coordorigin="9924,1691" coordsize="2,2403">
              <v:shape style="position:absolute;left:9924;top:1691;width:2;height:2403" coordorigin="9924,1691" coordsize="0,2403" path="m9924,1691l9924,4094e" filled="false" stroked="true" strokeweight=".0625pt" strokecolor="#d6e0c9">
                <v:path arrowok="t"/>
                <v:stroke dashstyle="longDash"/>
              </v:shape>
            </v:group>
            <v:group style="position:absolute;left:10094;top:1692;width:8;height:2" coordorigin="10094,1692" coordsize="8,2">
              <v:shape style="position:absolute;left:10094;top:1692;width:8;height:2" coordorigin="10094,1692" coordsize="8,0" path="m10094,1692l10102,1692e" filled="false" stroked="true" strokeweight=".375pt" strokecolor="#000000">
                <v:path arrowok="t"/>
              </v:shape>
            </v:group>
            <v:group style="position:absolute;left:10269;top:1692;width:8;height:2" coordorigin="10269,1692" coordsize="8,2">
              <v:shape style="position:absolute;left:10269;top:1692;width:8;height:2" coordorigin="10269,1692" coordsize="8,0" path="m10269,1692l10277,1692e" filled="false" stroked="true" strokeweight=".375pt" strokecolor="#000000">
                <v:path arrowok="t"/>
              </v:shape>
            </v:group>
            <v:group style="position:absolute;left:10447;top:1691;width:2;height:2403" coordorigin="10447,1691" coordsize="2,2403">
              <v:shape style="position:absolute;left:10447;top:1691;width:2;height:2403" coordorigin="10447,1691" coordsize="0,2403" path="m10447,1691l10447,4094e" filled="false" stroked="true" strokeweight=".087504pt" strokecolor="#d6e0c9">
                <v:path arrowok="t"/>
                <v:stroke dashstyle="longDash"/>
              </v:shape>
            </v:group>
            <v:group style="position:absolute;left:10447;top:4031;width:2;height:63" coordorigin="10447,4031" coordsize="2,63">
              <v:shape style="position:absolute;left:10447;top:4031;width:2;height:63" coordorigin="10447,4031" coordsize="0,63" path="m10447,4094l10447,4031e" filled="false" stroked="true" strokeweight=".375pt" strokecolor="#000000">
                <v:path arrowok="t"/>
              </v:shape>
            </v:group>
            <v:group style="position:absolute;left:10447;top:1691;width:2;height:63" coordorigin="10447,1691" coordsize="2,63">
              <v:shape style="position:absolute;left:10447;top:1691;width:2;height:63" coordorigin="10447,1691" coordsize="0,63" path="m10447,1691l10447,1754e" filled="false" stroked="true" strokeweight=".375pt" strokecolor="#000000">
                <v:path arrowok="t"/>
              </v:shape>
            </v:group>
            <v:group style="position:absolute;left:2431;top:1691;width:8016;height:2403" coordorigin="2431,1691" coordsize="8016,2403">
              <v:shape style="position:absolute;left:2431;top:1691;width:8016;height:2403" coordorigin="2431,1691" coordsize="8016,2403" path="m2431,4094l10447,4094,10447,1691,2431,1691,2431,4094xe" filled="false" stroked="true" strokeweight=".375pt" strokecolor="#000000">
                <v:path arrowok="t"/>
              </v:shape>
            </v:group>
            <v:group style="position:absolute;left:2431;top:1692;width:1743;height:2402" coordorigin="2431,1692" coordsize="1743,2402">
              <v:shape style="position:absolute;left:2431;top:1692;width:1743;height:2402" coordorigin="2431,1692" coordsize="1743,2402" path="m2431,4094l4174,4094,4174,1692,2431,1692,2431,4094xe" filled="true" fillcolor="#b5c6e9" stroked="false">
                <v:path arrowok="t"/>
                <v:fill type="solid"/>
              </v:shape>
            </v:group>
            <v:group style="position:absolute;left:2431;top:1692;width:1743;height:2402" coordorigin="2431,1692" coordsize="1743,2402">
              <v:shape style="position:absolute;left:2431;top:1692;width:1743;height:2402" coordorigin="2431,1692" coordsize="1743,2402" path="m2431,4094l4174,4094,4174,1692,2431,1692,2431,4094xe" filled="false" stroked="true" strokeweight=".25pt" strokecolor="#000000">
                <v:path arrowok="t"/>
              </v:shape>
            </v:group>
            <v:group style="position:absolute;left:4174;top:1692;width:697;height:2402" coordorigin="4174,1692" coordsize="697,2402">
              <v:shape style="position:absolute;left:4174;top:1692;width:697;height:2402" coordorigin="4174,1692" coordsize="697,2402" path="m4174,4094l4871,4094,4871,1692,4174,1692,4174,4094xe" filled="true" fillcolor="#fae5bb" stroked="false">
                <v:path arrowok="t"/>
                <v:fill type="solid"/>
              </v:shape>
            </v:group>
            <v:group style="position:absolute;left:4174;top:1692;width:697;height:2402" coordorigin="4174,1692" coordsize="697,2402">
              <v:shape style="position:absolute;left:4174;top:1692;width:697;height:2402" coordorigin="4174,1692" coordsize="697,2402" path="m4174,4094l4871,4094,4871,1692,4174,1692,4174,4094xe" filled="false" stroked="true" strokeweight=".25pt" strokecolor="#000000">
                <v:path arrowok="t"/>
              </v:shape>
            </v:group>
            <v:group style="position:absolute;left:4871;top:1692;width:2439;height:2402" coordorigin="4871,1692" coordsize="2439,2402">
              <v:shape style="position:absolute;left:4871;top:1692;width:2439;height:2402" coordorigin="4871,1692" coordsize="2439,2402" path="m4871,4094l7310,4094,7310,1692,4871,1692,4871,4094xe" filled="true" fillcolor="#b3edc0" stroked="false">
                <v:path arrowok="t"/>
                <v:fill type="solid"/>
              </v:shape>
            </v:group>
            <v:group style="position:absolute;left:4871;top:1692;width:2439;height:2402" coordorigin="4871,1692" coordsize="2439,2402">
              <v:shape style="position:absolute;left:4871;top:1692;width:2439;height:2402" coordorigin="4871,1692" coordsize="2439,2402" path="m4871,4094l7310,4094,7310,1692,4871,1692,4871,4094xe" filled="false" stroked="true" strokeweight=".25pt" strokecolor="#000000">
                <v:path arrowok="t"/>
              </v:shape>
            </v:group>
            <v:group style="position:absolute;left:7310;top:1692;width:697;height:2402" coordorigin="7310,1692" coordsize="697,2402">
              <v:shape style="position:absolute;left:7310;top:1692;width:697;height:2402" coordorigin="7310,1692" coordsize="697,2402" path="m7310,4094l8007,4094,8007,1692,7310,1692,7310,4094xe" filled="true" fillcolor="#fac2bb" stroked="false">
                <v:path arrowok="t"/>
                <v:fill type="solid"/>
              </v:shape>
            </v:group>
            <v:group style="position:absolute;left:7310;top:1692;width:697;height:2402" coordorigin="7310,1692" coordsize="697,2402">
              <v:shape style="position:absolute;left:7310;top:1692;width:697;height:2402" coordorigin="7310,1692" coordsize="697,2402" path="m7310,4094l8007,4094,8007,1692,7310,1692,7310,4094xe" filled="false" stroked="true" strokeweight=".25pt" strokecolor="#000000">
                <v:path arrowok="t"/>
              </v:shape>
            </v:group>
            <v:group style="position:absolute;left:8007;top:1692;width:1743;height:2402" coordorigin="8007,1692" coordsize="1743,2402">
              <v:shape style="position:absolute;left:8007;top:1692;width:1743;height:2402" coordorigin="8007,1692" coordsize="1743,2402" path="m8007,4094l9750,4094,9750,1692,8007,1692,8007,4094xe" filled="true" fillcolor="#9f605c" stroked="false">
                <v:path arrowok="t"/>
                <v:fill type="solid"/>
              </v:shape>
            </v:group>
            <v:group style="position:absolute;left:8007;top:1692;width:1743;height:2402" coordorigin="8007,1692" coordsize="1743,2402">
              <v:shape style="position:absolute;left:8007;top:1692;width:1743;height:2402" coordorigin="8007,1692" coordsize="1743,2402" path="m8007,4094l9750,4094,9750,1692,8007,1692,8007,4094xe" filled="false" stroked="true" strokeweight=".25pt" strokecolor="#000000">
                <v:path arrowok="t"/>
              </v:shape>
            </v:group>
            <v:group style="position:absolute;left:9750;top:1692;width:696;height:2402" coordorigin="9750,1692" coordsize="696,2402">
              <v:shape style="position:absolute;left:9750;top:1692;width:696;height:2402" coordorigin="9750,1692" coordsize="696,2402" path="m9750,4094l10446,4094,10446,1692,9750,1692,9750,4094xe" filled="true" fillcolor="#b5c6e9" stroked="false">
                <v:path arrowok="t"/>
                <v:fill type="solid"/>
              </v:shape>
            </v:group>
            <v:group style="position:absolute;left:9750;top:1692;width:696;height:2402" coordorigin="9750,1692" coordsize="696,2402">
              <v:shape style="position:absolute;left:9750;top:1692;width:696;height:2402" coordorigin="9750,1692" coordsize="696,2402" path="m9750,4094l10446,4094,10446,1692,9750,1692,9750,4094xe" filled="false" stroked="true" strokeweight=".25pt" strokecolor="#000000">
                <v:path arrowok="t"/>
              </v:shape>
            </v:group>
            <v:group style="position:absolute;left:2431;top:1841;width:8016;height:1953" coordorigin="2431,1841" coordsize="8016,1953">
              <v:shape style="position:absolute;left:2431;top:1841;width:8016;height:1953" coordorigin="2431,1841" coordsize="8016,1953" path="m2431,2592l4865,2592,4871,1841,7304,1841,7310,2592,8350,2592,8356,2892,8704,3794,9396,3794,9401,3343,9750,2742,10447,2742e" filled="false" stroked="true" strokeweight="1.25pt" strokecolor="#7296e5">
                <v:path arrowok="t"/>
              </v:shape>
            </v:group>
            <v:group style="position:absolute;left:2431;top:1691;width:8016;height:2403" coordorigin="2431,1691" coordsize="8016,2403">
              <v:shape style="position:absolute;left:2431;top:1691;width:8016;height:2403" coordorigin="2431,1691" coordsize="8016,2403" path="m2431,4094l10447,4094,10447,1691,2431,1691,2431,4094xe" filled="false" stroked="true" strokeweight=".375pt" strokecolor="#000000">
                <v:path arrowok="t"/>
              </v:shape>
              <v:shape style="position:absolute;left:5701;top:2771;width:77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2"/>
                          <w:sz w:val="24"/>
                        </w:rPr>
                        <w:t>Drilling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8457;top:2771;width:843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5"/>
                          <w:sz w:val="24"/>
                        </w:rPr>
                        <w:t>Blasting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group style="position:absolute;margin-left:70.667pt;margin-top:67.924126pt;width:475.2pt;height:208.4pt;mso-position-horizontal-relative:page;mso-position-vertical-relative:paragraph;z-index:-426304" coordorigin="1413,1358" coordsize="9504,4168">
            <v:group style="position:absolute;left:1417;top:1362;width:9496;height:2" coordorigin="1417,1362" coordsize="9496,2">
              <v:shape style="position:absolute;left:1417;top:1362;width:9496;height:2" coordorigin="1417,1362" coordsize="9496,0" path="m1417,1362l10913,1362e" filled="false" stroked="true" strokeweight=".398pt" strokecolor="#000000">
                <v:path arrowok="t"/>
              </v:shape>
            </v:group>
            <v:group style="position:absolute;left:1421;top:1362;width:2;height:4160" coordorigin="1421,1362" coordsize="2,4160">
              <v:shape style="position:absolute;left:1421;top:1362;width:2;height:4160" coordorigin="1421,1362" coordsize="0,4160" path="m1421,5522l1421,1362e" filled="false" stroked="true" strokeweight=".398pt" strokecolor="#000000">
                <v:path arrowok="t"/>
              </v:shape>
            </v:group>
            <v:group style="position:absolute;left:10909;top:1362;width:2;height:4160" coordorigin="10909,1362" coordsize="2,4160">
              <v:shape style="position:absolute;left:10909;top:1362;width:2;height:4160" coordorigin="10909,1362" coordsize="0,4160" path="m10909,5522l10909,1362e" filled="false" stroked="true" strokeweight=".398pt" strokecolor="#000000">
                <v:path arrowok="t"/>
              </v:shape>
            </v:group>
            <v:group style="position:absolute;left:1417;top:5522;width:9496;height:2" coordorigin="1417,5522" coordsize="9496,2">
              <v:shape style="position:absolute;left:1417;top:5522;width:9496;height:2" coordorigin="1417,5522" coordsize="9496,0" path="m1417,5522l10913,5522e" filled="false" stroked="true" strokeweight=".398pt" strokecolor="#000000">
                <v:path arrowok="t"/>
              </v:shape>
              <v:shape style="position:absolute;left:1948;top:1570;width:352;height:2643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560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24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540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25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520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24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500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24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480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25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460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24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440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25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420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24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4895;top:4963;width:2832;height:441" type="#_x0000_t202" filled="false" stroked="false">
                <v:textbox inset="0,0,0,0">
                  <w:txbxContent>
                    <w:p>
                      <w:pPr>
                        <w:spacing w:line="175" w:lineRule="auto" w:before="15"/>
                        <w:ind w:left="0" w:right="0" w:firstLine="919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5"/>
                          <w:sz w:val="24"/>
                        </w:rPr>
                        <w:t>Time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4"/>
                          <w:sz w:val="24"/>
                        </w:rPr>
                        <w:t>of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6"/>
                          <w:sz w:val="24"/>
                        </w:rPr>
                        <w:t>day</w:t>
                      </w:r>
                      <w:r>
                        <w:rPr>
                          <w:rFonts w:ascii="Times New Roman"/>
                          <w:w w:val="106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6"/>
                          <w:sz w:val="24"/>
                        </w:rPr>
                        <w:t>Pressure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4"/>
                        </w:rPr>
                        <w:t>requirement</w:t>
                      </w:r>
                      <w:r>
                        <w:rPr>
                          <w:rFonts w:ascii="Times New Roman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11"/>
                          <w:sz w:val="24"/>
                        </w:rPr>
                        <w:t>(kPa)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75.984558pt;margin-top:105.544556pt;width:14pt;height:78.25pt;mso-position-horizontal-relative:page;mso-position-vertical-relative:paragraph;z-index:2872" type="#_x0000_t20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51" w:lineRule="exact"/>
                    <w:ind w:left="20" w:right="0"/>
                    <w:jc w:val="left"/>
                  </w:pPr>
                  <w:r>
                    <w:rPr>
                      <w:w w:val="106"/>
                    </w:rPr>
                    <w:t>Pressure</w:t>
                  </w:r>
                  <w:r>
                    <w:rPr>
                      <w:spacing w:val="18"/>
                    </w:rPr>
                    <w:t> </w:t>
                  </w:r>
                  <w:r>
                    <w:rPr>
                      <w:w w:val="111"/>
                    </w:rPr>
                    <w:t>(kPa)</w:t>
                  </w:r>
                  <w:r>
                    <w:rPr/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50.319565pt;margin-top:108.502281pt;width:27.6pt;height:72.25pt;mso-position-horizontal-relative:page;mso-position-vertical-relative:paragraph;z-index:2920" type="#_x0000_t20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49" w:lineRule="exact"/>
                    <w:ind w:left="0" w:right="0"/>
                    <w:jc w:val="center"/>
                  </w:pPr>
                  <w:r>
                    <w:rPr>
                      <w:w w:val="100"/>
                    </w:rPr>
                    <w:t>Sweeping</w:t>
                  </w:r>
                  <w:r>
                    <w:rPr>
                      <w:spacing w:val="17"/>
                    </w:rPr>
                    <w:t> </w:t>
                  </w:r>
                  <w:r>
                    <w:rPr>
                      <w:w w:val="108"/>
                    </w:rPr>
                    <w:t>and</w:t>
                  </w:r>
                  <w:r>
                    <w:rPr/>
                  </w:r>
                </w:p>
                <w:p>
                  <w:pPr>
                    <w:pStyle w:val="BodyText"/>
                    <w:spacing w:line="274" w:lineRule="exact"/>
                    <w:ind w:left="0" w:right="0"/>
                    <w:jc w:val="center"/>
                  </w:pPr>
                  <w:r>
                    <w:rPr>
                      <w:w w:val="102"/>
                    </w:rPr>
                    <w:t>cleaning</w:t>
                  </w:r>
                  <w:r>
                    <w:rPr/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12.48056pt;margin-top:98.209946pt;width:25.25pt;height:92.8pt;mso-position-horizontal-relative:page;mso-position-vertical-relative:paragraph;z-index:2944" type="#_x0000_t20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26" w:lineRule="exact" w:before="18"/>
                    <w:ind w:left="221" w:right="18" w:hanging="202"/>
                    <w:jc w:val="left"/>
                  </w:pPr>
                  <w:r>
                    <w:rPr>
                      <w:w w:val="103"/>
                    </w:rPr>
                    <w:t>Workers</w:t>
                  </w:r>
                  <w:r>
                    <w:rPr>
                      <w:spacing w:val="18"/>
                    </w:rPr>
                    <w:t> </w:t>
                  </w:r>
                  <w:r>
                    <w:rPr>
                      <w:w w:val="108"/>
                    </w:rPr>
                    <w:t>travel</w:t>
                  </w:r>
                  <w:r>
                    <w:rPr>
                      <w:spacing w:val="18"/>
                    </w:rPr>
                    <w:t> </w:t>
                  </w:r>
                  <w:r>
                    <w:rPr>
                      <w:w w:val="111"/>
                    </w:rPr>
                    <w:t>to</w:t>
                  </w:r>
                  <w:r>
                    <w:rPr>
                      <w:w w:val="111"/>
                    </w:rPr>
                    <w:t> </w:t>
                  </w:r>
                  <w:r>
                    <w:rPr>
                      <w:w w:val="101"/>
                    </w:rPr>
                    <w:t>working</w:t>
                  </w:r>
                  <w:r>
                    <w:rPr>
                      <w:spacing w:val="18"/>
                    </w:rPr>
                    <w:t> </w:t>
                  </w:r>
                  <w:r>
                    <w:rPr>
                      <w:w w:val="105"/>
                    </w:rPr>
                    <w:t>areas</w:t>
                  </w:r>
                  <w:r>
                    <w:rPr/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9.741547pt;margin-top:100.602547pt;width:24.45pt;height:88.05pt;mso-position-horizontal-relative:page;mso-position-vertical-relative:paragraph;z-index:2968" type="#_x0000_t20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182" w:lineRule="auto" w:before="29"/>
                    <w:ind w:left="750" w:right="18" w:hanging="731"/>
                    <w:jc w:val="left"/>
                  </w:pPr>
                  <w:r>
                    <w:rPr>
                      <w:w w:val="101"/>
                    </w:rPr>
                    <w:t>Explosive</w:t>
                  </w:r>
                  <w:r>
                    <w:rPr>
                      <w:spacing w:val="18"/>
                    </w:rPr>
                    <w:t> </w:t>
                  </w:r>
                  <w:r>
                    <w:rPr>
                      <w:w w:val="103"/>
                    </w:rPr>
                    <w:t>charge</w:t>
                  </w:r>
                  <w:r>
                    <w:rPr>
                      <w:w w:val="103"/>
                    </w:rPr>
                    <w:t> </w:t>
                  </w:r>
                  <w:r>
                    <w:rPr>
                      <w:w w:val="108"/>
                    </w:rPr>
                    <w:t>up</w:t>
                  </w:r>
                  <w:r>
                    <w:rPr/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90.110565pt;margin-top:108.502281pt;width:27.6pt;height:72.25pt;mso-position-horizontal-relative:page;mso-position-vertical-relative:paragraph;z-index:2992" type="#_x0000_t20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49" w:lineRule="exact"/>
                    <w:ind w:left="0" w:right="0"/>
                    <w:jc w:val="center"/>
                  </w:pPr>
                  <w:r>
                    <w:rPr>
                      <w:w w:val="100"/>
                    </w:rPr>
                    <w:t>Sweeping</w:t>
                  </w:r>
                  <w:r>
                    <w:rPr>
                      <w:spacing w:val="17"/>
                    </w:rPr>
                    <w:t> </w:t>
                  </w:r>
                  <w:r>
                    <w:rPr>
                      <w:w w:val="108"/>
                    </w:rPr>
                    <w:t>and</w:t>
                  </w:r>
                  <w:r>
                    <w:rPr/>
                  </w:r>
                </w:p>
                <w:p>
                  <w:pPr>
                    <w:pStyle w:val="BodyText"/>
                    <w:spacing w:line="274" w:lineRule="exact"/>
                    <w:ind w:left="0" w:right="0"/>
                    <w:jc w:val="center"/>
                  </w:pPr>
                  <w:r>
                    <w:rPr>
                      <w:w w:val="102"/>
                    </w:rPr>
                    <w:t>cleaning</w:t>
                  </w:r>
                  <w:r>
                    <w:rPr/>
                  </w:r>
                </w:p>
              </w:txbxContent>
            </v:textbox>
            <w10:wrap type="none"/>
          </v:shape>
        </w:pict>
      </w:r>
      <w:r>
        <w:rPr>
          <w:w w:val="105"/>
        </w:rPr>
        <w:t>place. The drilling shift typically has the highest pressure requirement whilst blasting</w:t>
      </w:r>
      <w:r>
        <w:rPr>
          <w:spacing w:val="45"/>
          <w:w w:val="105"/>
        </w:rPr>
        <w:t> </w:t>
      </w:r>
      <w:r>
        <w:rPr>
          <w:w w:val="105"/>
        </w:rPr>
        <w:t>shift</w:t>
      </w:r>
      <w:r>
        <w:rPr>
          <w:w w:val="105"/>
        </w:rPr>
        <w:t> </w:t>
      </w:r>
      <w:r>
        <w:rPr>
          <w:w w:val="105"/>
        </w:rPr>
        <w:t>requires</w:t>
      </w:r>
      <w:r>
        <w:rPr>
          <w:spacing w:val="-16"/>
          <w:w w:val="105"/>
        </w:rPr>
        <w:t> </w:t>
      </w:r>
      <w:r>
        <w:rPr>
          <w:w w:val="105"/>
        </w:rPr>
        <w:t>the</w:t>
      </w:r>
      <w:r>
        <w:rPr>
          <w:spacing w:val="-16"/>
          <w:w w:val="105"/>
        </w:rPr>
        <w:t> </w:t>
      </w:r>
      <w:r>
        <w:rPr>
          <w:w w:val="105"/>
        </w:rPr>
        <w:t>lowest.</w:t>
      </w:r>
      <w:r>
        <w:rPr>
          <w:spacing w:val="3"/>
          <w:w w:val="105"/>
        </w:rPr>
        <w:t> </w:t>
      </w:r>
      <w:r>
        <w:rPr>
          <w:w w:val="105"/>
        </w:rPr>
        <w:t>Schedules</w:t>
      </w:r>
      <w:r>
        <w:rPr>
          <w:spacing w:val="-16"/>
          <w:w w:val="105"/>
        </w:rPr>
        <w:t> </w:t>
      </w:r>
      <w:r>
        <w:rPr>
          <w:w w:val="105"/>
        </w:rPr>
        <w:t>and</w:t>
      </w:r>
      <w:r>
        <w:rPr>
          <w:spacing w:val="-16"/>
          <w:w w:val="105"/>
        </w:rPr>
        <w:t> </w:t>
      </w:r>
      <w:r>
        <w:rPr>
          <w:w w:val="105"/>
        </w:rPr>
        <w:t>operation</w:t>
      </w:r>
      <w:r>
        <w:rPr>
          <w:spacing w:val="-16"/>
          <w:w w:val="105"/>
        </w:rPr>
        <w:t> </w:t>
      </w:r>
      <w:r>
        <w:rPr>
          <w:w w:val="105"/>
        </w:rPr>
        <w:t>philosophies</w:t>
      </w:r>
      <w:r>
        <w:rPr>
          <w:spacing w:val="-16"/>
          <w:w w:val="105"/>
        </w:rPr>
        <w:t> </w:t>
      </w:r>
      <w:r>
        <w:rPr>
          <w:w w:val="105"/>
        </w:rPr>
        <w:t>can</w:t>
      </w:r>
      <w:r>
        <w:rPr>
          <w:spacing w:val="-16"/>
          <w:w w:val="105"/>
        </w:rPr>
        <w:t> </w:t>
      </w:r>
      <w:r>
        <w:rPr>
          <w:w w:val="105"/>
        </w:rPr>
        <w:t>differ</w:t>
      </w:r>
      <w:r>
        <w:rPr>
          <w:spacing w:val="-16"/>
          <w:w w:val="105"/>
        </w:rPr>
        <w:t> </w:t>
      </w:r>
      <w:r>
        <w:rPr>
          <w:w w:val="105"/>
        </w:rPr>
        <w:t>between</w:t>
      </w:r>
      <w:r>
        <w:rPr>
          <w:spacing w:val="-16"/>
          <w:w w:val="105"/>
        </w:rPr>
        <w:t> </w:t>
      </w:r>
      <w:r>
        <w:rPr>
          <w:w w:val="105"/>
        </w:rPr>
        <w:t>mines.</w:t>
      </w:r>
      <w:r>
        <w:rPr>
          <w:spacing w:val="3"/>
          <w:w w:val="105"/>
        </w:rPr>
        <w:t> </w:t>
      </w:r>
      <w:r>
        <w:rPr>
          <w:w w:val="105"/>
        </w:rPr>
        <w:t>Different</w:t>
      </w:r>
      <w:r>
        <w:rPr>
          <w:w w:val="100"/>
        </w:rPr>
        <w:t> </w:t>
      </w:r>
      <w:r>
        <w:rPr>
          <w:w w:val="105"/>
        </w:rPr>
        <w:t>operational schedules require alternative pressure requirement </w:t>
      </w:r>
      <w:r>
        <w:rPr>
          <w:spacing w:val="3"/>
          <w:w w:val="105"/>
        </w:rPr>
        <w:t> </w:t>
      </w:r>
      <w:r>
        <w:rPr>
          <w:w w:val="105"/>
        </w:rPr>
        <w:t>profiles.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spacing w:line="25" w:lineRule="exact"/>
        <w:ind w:left="6546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position w:val="0"/>
          <w:sz w:val="2"/>
          <w:szCs w:val="2"/>
        </w:rPr>
        <w:pict>
          <v:group style="width:30.8pt;height:1.25pt;mso-position-horizontal-relative:char;mso-position-vertical-relative:line" coordorigin="0,0" coordsize="616,25">
            <v:group style="position:absolute;left:13;top:13;width:591;height:2" coordorigin="13,13" coordsize="591,2">
              <v:shape style="position:absolute;left:13;top:13;width:591;height:2" coordorigin="13,13" coordsize="591,0" path="m13,12l604,12e" filled="false" stroked="true" strokeweight="1.25pt" strokecolor="#7296e5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0"/>
          <w:sz w:val="2"/>
          <w:szCs w:val="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40" w:lineRule="auto" w:before="194"/>
        <w:ind w:left="1288" w:right="2302"/>
        <w:jc w:val="center"/>
      </w:pPr>
      <w:r>
        <w:rPr/>
        <w:pict>
          <v:shape style="position:absolute;margin-left:114.483559pt;margin-top:-66.10096pt;width:414.75pt;height:28.7pt;mso-position-horizontal-relative:page;mso-position-vertical-relative:paragraph;z-index:2896" type="#_x0000_t20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51" w:lineRule="exact"/>
                    <w:ind w:left="20" w:right="0"/>
                    <w:jc w:val="left"/>
                  </w:pPr>
                  <w:r>
                    <w:rPr>
                      <w:w w:val="97"/>
                    </w:rPr>
                    <w:t>00:00</w:t>
                  </w:r>
                  <w:r>
                    <w:rPr/>
                  </w:r>
                </w:p>
                <w:p>
                  <w:pPr>
                    <w:pStyle w:val="BodyText"/>
                    <w:spacing w:line="240" w:lineRule="auto" w:before="73"/>
                    <w:ind w:left="20" w:right="0"/>
                    <w:jc w:val="left"/>
                  </w:pPr>
                  <w:r>
                    <w:rPr>
                      <w:w w:val="97"/>
                    </w:rPr>
                    <w:t>01:00</w:t>
                  </w:r>
                  <w:r>
                    <w:rPr/>
                  </w:r>
                </w:p>
                <w:p>
                  <w:pPr>
                    <w:pStyle w:val="BodyText"/>
                    <w:spacing w:line="240" w:lineRule="auto" w:before="72"/>
                    <w:ind w:left="20" w:right="0"/>
                    <w:jc w:val="left"/>
                  </w:pPr>
                  <w:r>
                    <w:rPr>
                      <w:w w:val="97"/>
                    </w:rPr>
                    <w:t>02:00</w:t>
                  </w:r>
                  <w:r>
                    <w:rPr/>
                  </w:r>
                </w:p>
                <w:p>
                  <w:pPr>
                    <w:pStyle w:val="BodyText"/>
                    <w:spacing w:line="240" w:lineRule="auto" w:before="73"/>
                    <w:ind w:left="20" w:right="0"/>
                    <w:jc w:val="left"/>
                  </w:pPr>
                  <w:r>
                    <w:rPr>
                      <w:w w:val="97"/>
                    </w:rPr>
                    <w:t>03:00</w:t>
                  </w:r>
                  <w:r>
                    <w:rPr/>
                  </w:r>
                </w:p>
                <w:p>
                  <w:pPr>
                    <w:pStyle w:val="BodyText"/>
                    <w:spacing w:line="240" w:lineRule="auto" w:before="72"/>
                    <w:ind w:left="20" w:right="0"/>
                    <w:jc w:val="left"/>
                  </w:pPr>
                  <w:r>
                    <w:rPr>
                      <w:w w:val="97"/>
                    </w:rPr>
                    <w:t>04:00</w:t>
                  </w:r>
                  <w:r>
                    <w:rPr/>
                  </w:r>
                </w:p>
                <w:p>
                  <w:pPr>
                    <w:pStyle w:val="BodyText"/>
                    <w:spacing w:line="240" w:lineRule="auto" w:before="73"/>
                    <w:ind w:left="20" w:right="0"/>
                    <w:jc w:val="left"/>
                  </w:pPr>
                  <w:r>
                    <w:rPr>
                      <w:w w:val="97"/>
                    </w:rPr>
                    <w:t>05:00</w:t>
                  </w:r>
                  <w:r>
                    <w:rPr/>
                  </w:r>
                </w:p>
                <w:p>
                  <w:pPr>
                    <w:pStyle w:val="BodyText"/>
                    <w:spacing w:line="240" w:lineRule="auto" w:before="72"/>
                    <w:ind w:left="20" w:right="0"/>
                    <w:jc w:val="left"/>
                  </w:pPr>
                  <w:r>
                    <w:rPr>
                      <w:w w:val="97"/>
                    </w:rPr>
                    <w:t>06:00</w:t>
                  </w:r>
                  <w:r>
                    <w:rPr/>
                  </w:r>
                </w:p>
                <w:p>
                  <w:pPr>
                    <w:pStyle w:val="BodyText"/>
                    <w:spacing w:line="240" w:lineRule="auto" w:before="73"/>
                    <w:ind w:left="20" w:right="0"/>
                    <w:jc w:val="left"/>
                  </w:pPr>
                  <w:r>
                    <w:rPr>
                      <w:w w:val="97"/>
                    </w:rPr>
                    <w:t>07:00</w:t>
                  </w:r>
                  <w:r>
                    <w:rPr/>
                  </w:r>
                </w:p>
                <w:p>
                  <w:pPr>
                    <w:pStyle w:val="BodyText"/>
                    <w:spacing w:line="240" w:lineRule="auto" w:before="72"/>
                    <w:ind w:left="20" w:right="0"/>
                    <w:jc w:val="left"/>
                  </w:pPr>
                  <w:r>
                    <w:rPr>
                      <w:w w:val="97"/>
                    </w:rPr>
                    <w:t>08:00</w:t>
                  </w:r>
                  <w:r>
                    <w:rPr/>
                  </w:r>
                </w:p>
                <w:p>
                  <w:pPr>
                    <w:pStyle w:val="BodyText"/>
                    <w:spacing w:line="240" w:lineRule="auto" w:before="73"/>
                    <w:ind w:left="20" w:right="0"/>
                    <w:jc w:val="left"/>
                  </w:pPr>
                  <w:r>
                    <w:rPr>
                      <w:w w:val="97"/>
                    </w:rPr>
                    <w:t>09:00</w:t>
                  </w:r>
                  <w:r>
                    <w:rPr/>
                  </w:r>
                </w:p>
                <w:p>
                  <w:pPr>
                    <w:pStyle w:val="BodyText"/>
                    <w:spacing w:line="240" w:lineRule="auto" w:before="72"/>
                    <w:ind w:left="20" w:right="0"/>
                    <w:jc w:val="left"/>
                  </w:pPr>
                  <w:r>
                    <w:rPr>
                      <w:w w:val="97"/>
                    </w:rPr>
                    <w:t>10:00</w:t>
                  </w:r>
                  <w:r>
                    <w:rPr/>
                  </w:r>
                </w:p>
                <w:p>
                  <w:pPr>
                    <w:pStyle w:val="BodyText"/>
                    <w:spacing w:line="240" w:lineRule="auto" w:before="73"/>
                    <w:ind w:left="20" w:right="0"/>
                    <w:jc w:val="left"/>
                  </w:pPr>
                  <w:r>
                    <w:rPr>
                      <w:w w:val="97"/>
                    </w:rPr>
                    <w:t>11:00</w:t>
                  </w:r>
                  <w:r>
                    <w:rPr/>
                  </w:r>
                </w:p>
                <w:p>
                  <w:pPr>
                    <w:pStyle w:val="BodyText"/>
                    <w:spacing w:line="240" w:lineRule="auto" w:before="72"/>
                    <w:ind w:left="20" w:right="0"/>
                    <w:jc w:val="left"/>
                  </w:pPr>
                  <w:r>
                    <w:rPr>
                      <w:w w:val="97"/>
                    </w:rPr>
                    <w:t>12:00</w:t>
                  </w:r>
                  <w:r>
                    <w:rPr/>
                  </w:r>
                </w:p>
                <w:p>
                  <w:pPr>
                    <w:pStyle w:val="BodyText"/>
                    <w:spacing w:line="240" w:lineRule="auto" w:before="73"/>
                    <w:ind w:left="20" w:right="0"/>
                    <w:jc w:val="left"/>
                  </w:pPr>
                  <w:r>
                    <w:rPr>
                      <w:w w:val="97"/>
                    </w:rPr>
                    <w:t>13:00</w:t>
                  </w:r>
                  <w:r>
                    <w:rPr/>
                  </w:r>
                </w:p>
                <w:p>
                  <w:pPr>
                    <w:pStyle w:val="BodyText"/>
                    <w:spacing w:line="240" w:lineRule="auto" w:before="72"/>
                    <w:ind w:left="20" w:right="0"/>
                    <w:jc w:val="left"/>
                  </w:pPr>
                  <w:r>
                    <w:rPr>
                      <w:w w:val="97"/>
                    </w:rPr>
                    <w:t>14:00</w:t>
                  </w:r>
                  <w:r>
                    <w:rPr/>
                  </w:r>
                </w:p>
                <w:p>
                  <w:pPr>
                    <w:pStyle w:val="BodyText"/>
                    <w:spacing w:line="240" w:lineRule="auto" w:before="73"/>
                    <w:ind w:left="20" w:right="0"/>
                    <w:jc w:val="left"/>
                  </w:pPr>
                  <w:r>
                    <w:rPr>
                      <w:w w:val="97"/>
                    </w:rPr>
                    <w:t>15:00</w:t>
                  </w:r>
                  <w:r>
                    <w:rPr/>
                  </w:r>
                </w:p>
                <w:p>
                  <w:pPr>
                    <w:pStyle w:val="BodyText"/>
                    <w:spacing w:line="240" w:lineRule="auto" w:before="72"/>
                    <w:ind w:left="20" w:right="0"/>
                    <w:jc w:val="left"/>
                  </w:pPr>
                  <w:r>
                    <w:rPr>
                      <w:w w:val="97"/>
                    </w:rPr>
                    <w:t>16:00</w:t>
                  </w:r>
                  <w:r>
                    <w:rPr/>
                  </w:r>
                </w:p>
                <w:p>
                  <w:pPr>
                    <w:pStyle w:val="BodyText"/>
                    <w:spacing w:line="240" w:lineRule="auto" w:before="73"/>
                    <w:ind w:left="20" w:right="0"/>
                    <w:jc w:val="left"/>
                  </w:pPr>
                  <w:r>
                    <w:rPr>
                      <w:w w:val="97"/>
                    </w:rPr>
                    <w:t>17:00</w:t>
                  </w:r>
                  <w:r>
                    <w:rPr/>
                  </w:r>
                </w:p>
                <w:p>
                  <w:pPr>
                    <w:pStyle w:val="BodyText"/>
                    <w:spacing w:line="240" w:lineRule="auto" w:before="72"/>
                    <w:ind w:left="20" w:right="0"/>
                    <w:jc w:val="left"/>
                  </w:pPr>
                  <w:r>
                    <w:rPr>
                      <w:w w:val="97"/>
                    </w:rPr>
                    <w:t>18:00</w:t>
                  </w:r>
                  <w:r>
                    <w:rPr/>
                  </w:r>
                </w:p>
                <w:p>
                  <w:pPr>
                    <w:pStyle w:val="BodyText"/>
                    <w:spacing w:line="240" w:lineRule="auto" w:before="73"/>
                    <w:ind w:left="20" w:right="0"/>
                    <w:jc w:val="left"/>
                  </w:pPr>
                  <w:r>
                    <w:rPr>
                      <w:w w:val="97"/>
                    </w:rPr>
                    <w:t>19:00</w:t>
                  </w:r>
                  <w:r>
                    <w:rPr/>
                  </w:r>
                </w:p>
                <w:p>
                  <w:pPr>
                    <w:pStyle w:val="BodyText"/>
                    <w:spacing w:line="240" w:lineRule="auto" w:before="72"/>
                    <w:ind w:left="20" w:right="0"/>
                    <w:jc w:val="left"/>
                  </w:pPr>
                  <w:r>
                    <w:rPr>
                      <w:w w:val="97"/>
                    </w:rPr>
                    <w:t>20:00</w:t>
                  </w:r>
                  <w:r>
                    <w:rPr/>
                  </w:r>
                </w:p>
                <w:p>
                  <w:pPr>
                    <w:pStyle w:val="BodyText"/>
                    <w:spacing w:line="240" w:lineRule="auto" w:before="73"/>
                    <w:ind w:left="20" w:right="0"/>
                    <w:jc w:val="left"/>
                  </w:pPr>
                  <w:r>
                    <w:rPr>
                      <w:w w:val="97"/>
                    </w:rPr>
                    <w:t>21:00</w:t>
                  </w:r>
                  <w:r>
                    <w:rPr/>
                  </w:r>
                </w:p>
                <w:p>
                  <w:pPr>
                    <w:pStyle w:val="BodyText"/>
                    <w:spacing w:line="240" w:lineRule="auto" w:before="72"/>
                    <w:ind w:left="20" w:right="0"/>
                    <w:jc w:val="left"/>
                  </w:pPr>
                  <w:r>
                    <w:rPr>
                      <w:w w:val="97"/>
                    </w:rPr>
                    <w:t>22:00</w:t>
                  </w:r>
                  <w:r>
                    <w:rPr/>
                  </w:r>
                </w:p>
                <w:p>
                  <w:pPr>
                    <w:pStyle w:val="BodyText"/>
                    <w:spacing w:line="240" w:lineRule="auto" w:before="73"/>
                    <w:ind w:left="20" w:right="0"/>
                    <w:jc w:val="left"/>
                  </w:pPr>
                  <w:r>
                    <w:rPr>
                      <w:w w:val="97"/>
                    </w:rPr>
                    <w:t>23:00</w:t>
                  </w:r>
                  <w:r>
                    <w:rPr/>
                  </w:r>
                </w:p>
              </w:txbxContent>
            </v:textbox>
            <w10:wrap type="none"/>
          </v:shape>
        </w:pict>
      </w:r>
      <w:r>
        <w:rPr/>
        <w:t>Figure</w:t>
      </w:r>
      <w:r>
        <w:rPr>
          <w:spacing w:val="32"/>
        </w:rPr>
        <w:t> </w:t>
      </w:r>
      <w:r>
        <w:rPr/>
        <w:t>1.5: </w:t>
      </w:r>
      <w:r>
        <w:rPr>
          <w:spacing w:val="3"/>
        </w:rPr>
        <w:t> </w:t>
      </w:r>
      <w:bookmarkStart w:name="_bookmark10" w:id="21"/>
      <w:bookmarkEnd w:id="21"/>
      <w:r>
        <w:rPr/>
        <w:t>The</w:t>
      </w:r>
      <w:r>
        <w:rPr>
          <w:spacing w:val="32"/>
        </w:rPr>
        <w:t> </w:t>
      </w:r>
      <w:r>
        <w:rPr/>
        <w:t>typical</w:t>
      </w:r>
      <w:r>
        <w:rPr>
          <w:spacing w:val="32"/>
        </w:rPr>
        <w:t> </w:t>
      </w:r>
      <w:r>
        <w:rPr/>
        <w:t>operation</w:t>
      </w:r>
      <w:r>
        <w:rPr>
          <w:spacing w:val="32"/>
        </w:rPr>
        <w:t> </w:t>
      </w:r>
      <w:r>
        <w:rPr/>
        <w:t>schedule</w:t>
      </w:r>
      <w:r>
        <w:rPr>
          <w:spacing w:val="32"/>
        </w:rPr>
        <w:t> </w:t>
      </w:r>
      <w:r>
        <w:rPr/>
        <w:t>of</w:t>
      </w:r>
      <w:r>
        <w:rPr>
          <w:spacing w:val="32"/>
        </w:rPr>
        <w:t> </w:t>
      </w:r>
      <w:r>
        <w:rPr/>
        <w:t>a</w:t>
      </w:r>
      <w:r>
        <w:rPr>
          <w:spacing w:val="32"/>
        </w:rPr>
        <w:t> </w:t>
      </w:r>
      <w:r>
        <w:rPr/>
        <w:t>deep</w:t>
      </w:r>
      <w:r>
        <w:rPr>
          <w:spacing w:val="31"/>
        </w:rPr>
        <w:t> </w:t>
      </w:r>
      <w:r>
        <w:rPr/>
        <w:t>level</w:t>
      </w:r>
      <w:r>
        <w:rPr>
          <w:spacing w:val="32"/>
        </w:rPr>
        <w:t> </w:t>
      </w:r>
      <w:r>
        <w:rPr/>
        <w:t>mine</w:t>
      </w:r>
      <w:r>
        <w:rPr>
          <w:spacing w:val="32"/>
        </w:rPr>
        <w:t> </w:t>
      </w:r>
      <w:hyperlink w:history="true" w:anchor="_bookmark106">
        <w:r>
          <w:rPr/>
          <w:t>[18].</w:t>
        </w:r>
      </w:hyperlink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Heading3"/>
        <w:numPr>
          <w:ilvl w:val="2"/>
          <w:numId w:val="12"/>
        </w:numPr>
        <w:tabs>
          <w:tab w:pos="1104" w:val="left" w:leader="none"/>
        </w:tabs>
        <w:spacing w:line="240" w:lineRule="auto" w:before="0" w:after="0"/>
        <w:ind w:left="1103" w:right="0" w:hanging="986"/>
        <w:jc w:val="both"/>
        <w:rPr>
          <w:b w:val="0"/>
          <w:bCs w:val="0"/>
        </w:rPr>
      </w:pPr>
      <w:r>
        <w:rPr/>
        <w:t>Characteristic inefficiencies of compressed air</w:t>
      </w:r>
      <w:r>
        <w:rPr>
          <w:spacing w:val="10"/>
        </w:rPr>
        <w:t> </w:t>
      </w:r>
      <w:r>
        <w:rPr/>
        <w:t>systems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right="1132"/>
        <w:jc w:val="both"/>
      </w:pPr>
      <w:r>
        <w:rPr>
          <w:w w:val="105"/>
        </w:rPr>
        <w:t>Compressed air distribution networks in the mining industry consist of multiple</w:t>
      </w:r>
      <w:r>
        <w:rPr>
          <w:spacing w:val="-3"/>
          <w:w w:val="105"/>
        </w:rPr>
        <w:t> </w:t>
      </w:r>
      <w:r>
        <w:rPr>
          <w:w w:val="105"/>
        </w:rPr>
        <w:t>compressors</w:t>
      </w:r>
      <w:r>
        <w:rPr>
          <w:w w:val="100"/>
        </w:rPr>
        <w:t> </w:t>
      </w:r>
      <w:r>
        <w:rPr>
          <w:w w:val="105"/>
        </w:rPr>
        <w:t>and</w:t>
      </w:r>
      <w:r>
        <w:rPr>
          <w:spacing w:val="24"/>
          <w:w w:val="105"/>
        </w:rPr>
        <w:t> </w:t>
      </w:r>
      <w:r>
        <w:rPr>
          <w:w w:val="105"/>
        </w:rPr>
        <w:t>working</w:t>
      </w:r>
      <w:r>
        <w:rPr>
          <w:spacing w:val="24"/>
          <w:w w:val="105"/>
        </w:rPr>
        <w:t> </w:t>
      </w:r>
      <w:r>
        <w:rPr>
          <w:w w:val="105"/>
        </w:rPr>
        <w:t>areas</w:t>
      </w:r>
      <w:r>
        <w:rPr>
          <w:spacing w:val="23"/>
          <w:w w:val="105"/>
        </w:rPr>
        <w:t> </w:t>
      </w:r>
      <w:r>
        <w:rPr>
          <w:w w:val="105"/>
        </w:rPr>
        <w:t>up</w:t>
      </w:r>
      <w:r>
        <w:rPr>
          <w:spacing w:val="24"/>
          <w:w w:val="105"/>
        </w:rPr>
        <w:t> </w:t>
      </w:r>
      <w:r>
        <w:rPr>
          <w:w w:val="105"/>
        </w:rPr>
        <w:t>to</w:t>
      </w:r>
      <w:r>
        <w:rPr>
          <w:spacing w:val="23"/>
          <w:w w:val="105"/>
        </w:rPr>
        <w:t> </w:t>
      </w:r>
      <w:r>
        <w:rPr>
          <w:w w:val="105"/>
        </w:rPr>
        <w:t>eight</w:t>
      </w:r>
      <w:r>
        <w:rPr>
          <w:spacing w:val="24"/>
          <w:w w:val="105"/>
        </w:rPr>
        <w:t> </w:t>
      </w:r>
      <w:r>
        <w:rPr>
          <w:w w:val="105"/>
        </w:rPr>
        <w:t>kilometres</w:t>
      </w:r>
      <w:r>
        <w:rPr>
          <w:spacing w:val="23"/>
          <w:w w:val="105"/>
        </w:rPr>
        <w:t> </w:t>
      </w:r>
      <w:r>
        <w:rPr>
          <w:w w:val="105"/>
        </w:rPr>
        <w:t>away</w:t>
      </w:r>
      <w:r>
        <w:rPr>
          <w:spacing w:val="23"/>
          <w:w w:val="105"/>
        </w:rPr>
        <w:t> </w:t>
      </w:r>
      <w:r>
        <w:rPr>
          <w:w w:val="105"/>
        </w:rPr>
        <w:t>from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source</w:t>
      </w:r>
      <w:r>
        <w:rPr>
          <w:spacing w:val="24"/>
          <w:w w:val="105"/>
        </w:rPr>
        <w:t> </w:t>
      </w:r>
      <w:r>
        <w:rPr>
          <w:w w:val="105"/>
        </w:rPr>
        <w:t>[</w:t>
      </w:r>
      <w:hyperlink w:history="true" w:anchor="_bookmark97">
        <w:r>
          <w:rPr>
            <w:w w:val="105"/>
          </w:rPr>
          <w:t>9</w:t>
        </w:r>
      </w:hyperlink>
      <w:r>
        <w:rPr>
          <w:w w:val="105"/>
        </w:rPr>
        <w:t>].</w:t>
      </w:r>
      <w:r>
        <w:rPr>
          <w:spacing w:val="59"/>
          <w:w w:val="105"/>
        </w:rPr>
        <w:t> </w:t>
      </w:r>
      <w:r>
        <w:rPr>
          <w:w w:val="105"/>
        </w:rPr>
        <w:t>Due</w:t>
      </w:r>
      <w:r>
        <w:rPr>
          <w:spacing w:val="24"/>
          <w:w w:val="105"/>
        </w:rPr>
        <w:t> </w:t>
      </w:r>
      <w:r>
        <w:rPr>
          <w:w w:val="105"/>
        </w:rPr>
        <w:t>to</w:t>
      </w:r>
      <w:r>
        <w:rPr>
          <w:spacing w:val="24"/>
          <w:w w:val="105"/>
        </w:rPr>
        <w:t> </w:t>
      </w:r>
      <w:r>
        <w:rPr>
          <w:w w:val="105"/>
        </w:rPr>
        <w:t>their</w:t>
      </w:r>
      <w:r>
        <w:rPr>
          <w:spacing w:val="23"/>
          <w:w w:val="105"/>
        </w:rPr>
        <w:t> </w:t>
      </w:r>
      <w:r>
        <w:rPr>
          <w:w w:val="105"/>
        </w:rPr>
        <w:t>size</w:t>
      </w:r>
      <w:r>
        <w:rPr>
          <w:spacing w:val="23"/>
          <w:w w:val="105"/>
        </w:rPr>
        <w:t> </w:t>
      </w:r>
      <w:r>
        <w:rPr>
          <w:w w:val="105"/>
        </w:rPr>
        <w:t>and</w:t>
      </w:r>
      <w:r>
        <w:rPr>
          <w:w w:val="110"/>
        </w:rPr>
        <w:t> </w:t>
      </w:r>
      <w:r>
        <w:rPr>
          <w:w w:val="105"/>
        </w:rPr>
        <w:t>complexity, these systems are prone to large energy</w:t>
      </w:r>
      <w:r>
        <w:rPr>
          <w:spacing w:val="44"/>
          <w:w w:val="105"/>
        </w:rPr>
        <w:t> </w:t>
      </w:r>
      <w:r>
        <w:rPr>
          <w:w w:val="105"/>
        </w:rPr>
        <w:t>losses.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1100"/>
        <w:jc w:val="both"/>
      </w:pPr>
      <w:r>
        <w:rPr>
          <w:w w:val="105"/>
        </w:rPr>
        <w:t>Compressed air leakage accounts for as much as 35% of the energy losses of a</w:t>
      </w:r>
      <w:r>
        <w:rPr>
          <w:spacing w:val="56"/>
          <w:w w:val="105"/>
        </w:rPr>
        <w:t> </w:t>
      </w:r>
      <w:r>
        <w:rPr>
          <w:w w:val="105"/>
        </w:rPr>
        <w:t>compressed</w:t>
      </w:r>
      <w:r>
        <w:rPr>
          <w:w w:val="104"/>
        </w:rPr>
        <w:t> </w:t>
      </w:r>
      <w:r>
        <w:rPr>
          <w:w w:val="105"/>
        </w:rPr>
        <w:t>air</w:t>
      </w:r>
      <w:r>
        <w:rPr>
          <w:spacing w:val="30"/>
          <w:w w:val="105"/>
        </w:rPr>
        <w:t> </w:t>
      </w:r>
      <w:r>
        <w:rPr>
          <w:w w:val="105"/>
        </w:rPr>
        <w:t>network</w:t>
      </w:r>
      <w:r>
        <w:rPr>
          <w:spacing w:val="28"/>
          <w:w w:val="105"/>
        </w:rPr>
        <w:t> </w:t>
      </w:r>
      <w:r>
        <w:rPr>
          <w:w w:val="105"/>
        </w:rPr>
        <w:t>[</w:t>
      </w:r>
      <w:hyperlink w:history="true" w:anchor="_bookmark107">
        <w:r>
          <w:rPr>
            <w:w w:val="105"/>
          </w:rPr>
          <w:t>19</w:t>
        </w:r>
      </w:hyperlink>
      <w:r>
        <w:rPr>
          <w:w w:val="105"/>
        </w:rPr>
        <w:t>].</w:t>
      </w:r>
      <w:r>
        <w:rPr>
          <w:spacing w:val="12"/>
          <w:w w:val="105"/>
        </w:rPr>
        <w:t> </w:t>
      </w:r>
      <w:r>
        <w:rPr>
          <w:w w:val="105"/>
        </w:rPr>
        <w:t>Other</w:t>
      </w:r>
      <w:r>
        <w:rPr>
          <w:spacing w:val="30"/>
          <w:w w:val="105"/>
        </w:rPr>
        <w:t> </w:t>
      </w:r>
      <w:r>
        <w:rPr>
          <w:w w:val="105"/>
        </w:rPr>
        <w:t>systemic</w:t>
      </w:r>
      <w:r>
        <w:rPr>
          <w:spacing w:val="30"/>
          <w:w w:val="105"/>
        </w:rPr>
        <w:t> </w:t>
      </w:r>
      <w:r>
        <w:rPr>
          <w:w w:val="105"/>
        </w:rPr>
        <w:t>losses</w:t>
      </w:r>
      <w:r>
        <w:rPr>
          <w:spacing w:val="28"/>
          <w:w w:val="105"/>
        </w:rPr>
        <w:t> </w:t>
      </w:r>
      <w:r>
        <w:rPr>
          <w:w w:val="105"/>
        </w:rPr>
        <w:t>include,</w:t>
      </w:r>
      <w:r>
        <w:rPr>
          <w:spacing w:val="31"/>
          <w:w w:val="105"/>
        </w:rPr>
        <w:t> </w:t>
      </w:r>
      <w:r>
        <w:rPr>
          <w:w w:val="105"/>
        </w:rPr>
        <w:t>faulty</w:t>
      </w:r>
      <w:r>
        <w:rPr>
          <w:spacing w:val="30"/>
          <w:w w:val="105"/>
        </w:rPr>
        <w:t> </w:t>
      </w:r>
      <w:r>
        <w:rPr>
          <w:w w:val="105"/>
        </w:rPr>
        <w:t>valves,</w:t>
      </w:r>
      <w:r>
        <w:rPr>
          <w:spacing w:val="32"/>
          <w:w w:val="105"/>
        </w:rPr>
        <w:t> </w:t>
      </w:r>
      <w:r>
        <w:rPr>
          <w:w w:val="105"/>
        </w:rPr>
        <w:t>pipe</w:t>
      </w:r>
      <w:r>
        <w:rPr>
          <w:spacing w:val="30"/>
          <w:w w:val="105"/>
        </w:rPr>
        <w:t> </w:t>
      </w:r>
      <w:r>
        <w:rPr>
          <w:w w:val="105"/>
        </w:rPr>
        <w:t>diameter</w:t>
      </w:r>
      <w:r>
        <w:rPr>
          <w:spacing w:val="28"/>
          <w:w w:val="105"/>
        </w:rPr>
        <w:t> </w:t>
      </w:r>
      <w:r>
        <w:rPr>
          <w:w w:val="105"/>
        </w:rPr>
        <w:t>fluctuations,</w:t>
      </w:r>
      <w:r>
        <w:rPr>
          <w:w w:val="108"/>
        </w:rPr>
        <w:t> </w:t>
      </w:r>
      <w:r>
        <w:rPr>
          <w:w w:val="105"/>
        </w:rPr>
        <w:t>obstructed air compressor intake filters and inefficient</w:t>
      </w:r>
      <w:r>
        <w:rPr>
          <w:spacing w:val="58"/>
          <w:w w:val="105"/>
        </w:rPr>
        <w:t> </w:t>
      </w:r>
      <w:r>
        <w:rPr>
          <w:w w:val="105"/>
        </w:rPr>
        <w:t>compressors.</w:t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3"/>
        <w:numPr>
          <w:ilvl w:val="2"/>
          <w:numId w:val="12"/>
        </w:numPr>
        <w:tabs>
          <w:tab w:pos="1104" w:val="left" w:leader="none"/>
        </w:tabs>
        <w:spacing w:line="240" w:lineRule="auto" w:before="0" w:after="0"/>
        <w:ind w:left="1103" w:right="0" w:hanging="986"/>
        <w:jc w:val="both"/>
        <w:rPr>
          <w:b w:val="0"/>
          <w:bCs w:val="0"/>
        </w:rPr>
      </w:pPr>
      <w:r>
        <w:rPr/>
        <w:t>Instrumentation and</w:t>
      </w:r>
      <w:r>
        <w:rPr>
          <w:spacing w:val="57"/>
        </w:rPr>
        <w:t> </w:t>
      </w:r>
      <w:r>
        <w:rPr/>
        <w:t>measurements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right="1127"/>
        <w:jc w:val="both"/>
      </w:pPr>
      <w:r>
        <w:rPr>
          <w:w w:val="105"/>
        </w:rPr>
        <w:t>For</w:t>
      </w:r>
      <w:r>
        <w:rPr>
          <w:spacing w:val="55"/>
          <w:w w:val="105"/>
        </w:rPr>
        <w:t> </w:t>
      </w:r>
      <w:r>
        <w:rPr>
          <w:w w:val="105"/>
        </w:rPr>
        <w:t>large</w:t>
      </w:r>
      <w:r>
        <w:rPr>
          <w:spacing w:val="55"/>
          <w:w w:val="105"/>
        </w:rPr>
        <w:t> </w:t>
      </w:r>
      <w:r>
        <w:rPr>
          <w:w w:val="105"/>
        </w:rPr>
        <w:t>industrial</w:t>
      </w:r>
      <w:r>
        <w:rPr>
          <w:spacing w:val="55"/>
          <w:w w:val="105"/>
        </w:rPr>
        <w:t> </w:t>
      </w:r>
      <w:r>
        <w:rPr>
          <w:w w:val="105"/>
        </w:rPr>
        <w:t>systems,</w:t>
      </w:r>
      <w:r>
        <w:rPr>
          <w:spacing w:val="62"/>
          <w:w w:val="105"/>
        </w:rPr>
        <w:t> </w:t>
      </w:r>
      <w:r>
        <w:rPr>
          <w:w w:val="105"/>
        </w:rPr>
        <w:t>thorough</w:t>
      </w:r>
      <w:r>
        <w:rPr>
          <w:spacing w:val="55"/>
          <w:w w:val="105"/>
        </w:rPr>
        <w:t> </w:t>
      </w:r>
      <w:r>
        <w:rPr>
          <w:w w:val="105"/>
        </w:rPr>
        <w:t>instrumentation</w:t>
      </w:r>
      <w:r>
        <w:rPr>
          <w:spacing w:val="54"/>
          <w:w w:val="105"/>
        </w:rPr>
        <w:t> </w:t>
      </w:r>
      <w:r>
        <w:rPr>
          <w:w w:val="105"/>
        </w:rPr>
        <w:t>is</w:t>
      </w:r>
      <w:r>
        <w:rPr>
          <w:spacing w:val="55"/>
          <w:w w:val="105"/>
        </w:rPr>
        <w:t> </w:t>
      </w:r>
      <w:r>
        <w:rPr>
          <w:w w:val="105"/>
        </w:rPr>
        <w:t>necessary</w:t>
      </w:r>
      <w:r>
        <w:rPr>
          <w:spacing w:val="54"/>
          <w:w w:val="105"/>
        </w:rPr>
        <w:t> </w:t>
      </w:r>
      <w:r>
        <w:rPr>
          <w:w w:val="105"/>
        </w:rPr>
        <w:t>in</w:t>
      </w:r>
      <w:r>
        <w:rPr>
          <w:spacing w:val="55"/>
          <w:w w:val="105"/>
        </w:rPr>
        <w:t> </w:t>
      </w:r>
      <w:r>
        <w:rPr>
          <w:w w:val="105"/>
        </w:rPr>
        <w:t>order</w:t>
      </w:r>
      <w:r>
        <w:rPr>
          <w:spacing w:val="55"/>
          <w:w w:val="105"/>
        </w:rPr>
        <w:t> </w:t>
      </w:r>
      <w:r>
        <w:rPr>
          <w:w w:val="105"/>
        </w:rPr>
        <w:t>to</w:t>
      </w:r>
      <w:r>
        <w:rPr>
          <w:spacing w:val="55"/>
          <w:w w:val="105"/>
        </w:rPr>
        <w:t> </w:t>
      </w:r>
      <w:r>
        <w:rPr>
          <w:w w:val="105"/>
        </w:rPr>
        <w:t>monitor</w:t>
      </w:r>
      <w:r>
        <w:rPr>
          <w:spacing w:val="-58"/>
          <w:w w:val="105"/>
        </w:rPr>
        <w:t> </w:t>
      </w:r>
      <w:r>
        <w:rPr>
          <w:spacing w:val="-58"/>
          <w:w w:val="105"/>
        </w:rPr>
      </w:r>
      <w:r>
        <w:rPr>
          <w:w w:val="105"/>
        </w:rPr>
        <w:t>performance</w:t>
      </w:r>
      <w:r>
        <w:rPr>
          <w:spacing w:val="25"/>
          <w:w w:val="105"/>
        </w:rPr>
        <w:t> </w:t>
      </w:r>
      <w:r>
        <w:rPr>
          <w:w w:val="105"/>
        </w:rPr>
        <w:t>and</w:t>
      </w:r>
      <w:r>
        <w:rPr>
          <w:spacing w:val="26"/>
          <w:w w:val="105"/>
        </w:rPr>
        <w:t> </w:t>
      </w:r>
      <w:r>
        <w:rPr>
          <w:w w:val="105"/>
        </w:rPr>
        <w:t>equipment</w:t>
      </w:r>
      <w:r>
        <w:rPr>
          <w:spacing w:val="28"/>
          <w:w w:val="105"/>
        </w:rPr>
        <w:t> </w:t>
      </w:r>
      <w:r>
        <w:rPr>
          <w:w w:val="105"/>
        </w:rPr>
        <w:t>condition</w:t>
      </w:r>
      <w:r>
        <w:rPr>
          <w:spacing w:val="28"/>
          <w:w w:val="105"/>
        </w:rPr>
        <w:t> </w:t>
      </w:r>
      <w:r>
        <w:rPr>
          <w:w w:val="105"/>
        </w:rPr>
        <w:t>throughout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system.</w:t>
      </w:r>
      <w:r>
        <w:rPr>
          <w:spacing w:val="58"/>
          <w:w w:val="105"/>
        </w:rPr>
        <w:t> </w:t>
      </w:r>
      <w:r>
        <w:rPr>
          <w:w w:val="105"/>
        </w:rPr>
        <w:t>In</w:t>
      </w:r>
      <w:r>
        <w:rPr>
          <w:spacing w:val="26"/>
          <w:w w:val="105"/>
        </w:rPr>
        <w:t> </w:t>
      </w:r>
      <w:r>
        <w:rPr>
          <w:w w:val="105"/>
        </w:rPr>
        <w:t>a</w:t>
      </w:r>
      <w:r>
        <w:rPr>
          <w:spacing w:val="26"/>
          <w:w w:val="105"/>
        </w:rPr>
        <w:t> </w:t>
      </w:r>
      <w:r>
        <w:rPr>
          <w:w w:val="105"/>
        </w:rPr>
        <w:t>mining</w:t>
      </w:r>
      <w:r>
        <w:rPr>
          <w:spacing w:val="26"/>
          <w:w w:val="105"/>
        </w:rPr>
        <w:t> </w:t>
      </w:r>
      <w:r>
        <w:rPr>
          <w:w w:val="105"/>
        </w:rPr>
        <w:t>compressed</w:t>
      </w:r>
      <w:r>
        <w:rPr>
          <w:spacing w:val="28"/>
          <w:w w:val="105"/>
        </w:rPr>
        <w:t> </w:t>
      </w:r>
      <w:r>
        <w:rPr>
          <w:w w:val="105"/>
        </w:rPr>
        <w:t>air</w:t>
      </w:r>
      <w:r>
        <w:rPr>
          <w:spacing w:val="-61"/>
          <w:w w:val="105"/>
        </w:rPr>
        <w:t> </w:t>
      </w:r>
      <w:r>
        <w:rPr>
          <w:spacing w:val="-61"/>
          <w:w w:val="105"/>
        </w:rPr>
      </w:r>
      <w:r>
        <w:rPr>
          <w:w w:val="105"/>
        </w:rPr>
        <w:t>network,</w:t>
      </w:r>
      <w:r>
        <w:rPr>
          <w:spacing w:val="-11"/>
          <w:w w:val="105"/>
        </w:rPr>
        <w:t> </w:t>
      </w:r>
      <w:r>
        <w:rPr>
          <w:w w:val="105"/>
        </w:rPr>
        <w:t>instrumentation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3"/>
          <w:w w:val="105"/>
        </w:rPr>
        <w:t> </w:t>
      </w:r>
      <w:r>
        <w:rPr>
          <w:w w:val="105"/>
        </w:rPr>
        <w:t>installed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monitor</w:t>
      </w:r>
      <w:r>
        <w:rPr>
          <w:spacing w:val="-13"/>
          <w:w w:val="105"/>
        </w:rPr>
        <w:t> </w:t>
      </w:r>
      <w:r>
        <w:rPr>
          <w:w w:val="105"/>
        </w:rPr>
        <w:t>flows,</w:t>
      </w:r>
      <w:r>
        <w:rPr>
          <w:spacing w:val="-10"/>
          <w:w w:val="105"/>
        </w:rPr>
        <w:t> </w:t>
      </w:r>
      <w:r>
        <w:rPr>
          <w:w w:val="105"/>
        </w:rPr>
        <w:t>pressures,</w:t>
      </w:r>
      <w:r>
        <w:rPr>
          <w:spacing w:val="-11"/>
          <w:w w:val="105"/>
        </w:rPr>
        <w:t> </w:t>
      </w:r>
      <w:r>
        <w:rPr>
          <w:w w:val="105"/>
        </w:rPr>
        <w:t>temperatures</w:t>
      </w:r>
      <w:r>
        <w:rPr>
          <w:spacing w:val="-13"/>
          <w:w w:val="105"/>
        </w:rPr>
        <w:t> </w:t>
      </w:r>
      <w:r>
        <w:rPr>
          <w:w w:val="105"/>
        </w:rPr>
        <w:t>,etc.</w:t>
      </w:r>
      <w:r>
        <w:rPr>
          <w:spacing w:val="18"/>
          <w:w w:val="105"/>
        </w:rPr>
        <w:t> </w:t>
      </w:r>
      <w:r>
        <w:rPr>
          <w:w w:val="105"/>
        </w:rPr>
        <w:t>Electrical</w:t>
      </w:r>
      <w:r>
        <w:rPr>
          <w:w w:val="102"/>
        </w:rPr>
        <w:t> </w:t>
      </w:r>
      <w:r>
        <w:rPr>
          <w:w w:val="105"/>
        </w:rPr>
        <w:t>instrumentation is also installed for sensing currents, power factors, voltages and power.</w:t>
      </w:r>
      <w:r>
        <w:rPr>
          <w:spacing w:val="4"/>
          <w:w w:val="105"/>
        </w:rPr>
        <w:t> </w:t>
      </w:r>
      <w:r>
        <w:rPr>
          <w:w w:val="105"/>
        </w:rPr>
        <w:t>On</w:t>
      </w:r>
      <w:r>
        <w:rPr>
          <w:w w:val="104"/>
        </w:rPr>
        <w:t> </w:t>
      </w:r>
      <w:r>
        <w:rPr>
          <w:w w:val="105"/>
        </w:rPr>
        <w:t>control</w:t>
      </w:r>
      <w:r>
        <w:rPr>
          <w:spacing w:val="23"/>
          <w:w w:val="105"/>
        </w:rPr>
        <w:t> </w:t>
      </w:r>
      <w:r>
        <w:rPr>
          <w:w w:val="105"/>
        </w:rPr>
        <w:t>valves,</w:t>
      </w:r>
      <w:r>
        <w:rPr>
          <w:spacing w:val="22"/>
          <w:w w:val="105"/>
        </w:rPr>
        <w:t> </w:t>
      </w:r>
      <w:r>
        <w:rPr>
          <w:w w:val="105"/>
        </w:rPr>
        <w:t>input/output</w:t>
      </w:r>
      <w:r>
        <w:rPr>
          <w:spacing w:val="23"/>
          <w:w w:val="105"/>
        </w:rPr>
        <w:t> </w:t>
      </w:r>
      <w:r>
        <w:rPr>
          <w:w w:val="105"/>
        </w:rPr>
        <w:t>pressures,</w:t>
      </w:r>
      <w:r>
        <w:rPr>
          <w:spacing w:val="21"/>
          <w:w w:val="105"/>
        </w:rPr>
        <w:t> </w:t>
      </w:r>
      <w:r>
        <w:rPr>
          <w:w w:val="105"/>
        </w:rPr>
        <w:t>flows</w:t>
      </w:r>
      <w:r>
        <w:rPr>
          <w:spacing w:val="23"/>
          <w:w w:val="105"/>
        </w:rPr>
        <w:t> </w:t>
      </w:r>
      <w:r>
        <w:rPr>
          <w:w w:val="105"/>
        </w:rPr>
        <w:t>and</w:t>
      </w:r>
      <w:r>
        <w:rPr>
          <w:spacing w:val="23"/>
          <w:w w:val="105"/>
        </w:rPr>
        <w:t> </w:t>
      </w:r>
      <w:r>
        <w:rPr>
          <w:w w:val="105"/>
        </w:rPr>
        <w:t>valve</w:t>
      </w:r>
      <w:r>
        <w:rPr>
          <w:spacing w:val="22"/>
          <w:w w:val="105"/>
        </w:rPr>
        <w:t> </w:t>
      </w:r>
      <w:r>
        <w:rPr>
          <w:w w:val="105"/>
        </w:rPr>
        <w:t>position</w:t>
      </w:r>
      <w:r>
        <w:rPr>
          <w:spacing w:val="22"/>
          <w:w w:val="105"/>
        </w:rPr>
        <w:t> </w:t>
      </w:r>
      <w:r>
        <w:rPr>
          <w:w w:val="105"/>
        </w:rPr>
        <w:t>are</w:t>
      </w:r>
      <w:r>
        <w:rPr>
          <w:spacing w:val="23"/>
          <w:w w:val="105"/>
        </w:rPr>
        <w:t> </w:t>
      </w:r>
      <w:r>
        <w:rPr>
          <w:w w:val="105"/>
        </w:rPr>
        <w:t>usually</w:t>
      </w:r>
      <w:r>
        <w:rPr>
          <w:spacing w:val="22"/>
          <w:w w:val="105"/>
        </w:rPr>
        <w:t> </w:t>
      </w:r>
      <w:r>
        <w:rPr>
          <w:w w:val="105"/>
        </w:rPr>
        <w:t>measured</w:t>
      </w:r>
      <w:r>
        <w:rPr>
          <w:spacing w:val="22"/>
          <w:w w:val="105"/>
        </w:rPr>
        <w:t> </w:t>
      </w:r>
      <w:r>
        <w:rPr>
          <w:w w:val="105"/>
        </w:rPr>
        <w:t>with</w:t>
      </w:r>
      <w:r>
        <w:rPr>
          <w:spacing w:val="-60"/>
          <w:w w:val="105"/>
        </w:rPr>
        <w:t> </w:t>
      </w:r>
      <w:r>
        <w:rPr>
          <w:spacing w:val="-60"/>
          <w:w w:val="105"/>
        </w:rPr>
      </w:r>
      <w:r>
        <w:rPr>
          <w:w w:val="105"/>
        </w:rPr>
        <w:t>instrumentation.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1131" w:hanging="9"/>
        <w:jc w:val="both"/>
      </w:pPr>
      <w:r>
        <w:rPr>
          <w:w w:val="105"/>
        </w:rPr>
        <w:t>A Supervisory control and data acquisition (SCADA) system is used to monitor and</w:t>
      </w:r>
      <w:r>
        <w:rPr>
          <w:spacing w:val="38"/>
          <w:w w:val="105"/>
        </w:rPr>
        <w:t> </w:t>
      </w:r>
      <w:r>
        <w:rPr>
          <w:w w:val="105"/>
        </w:rPr>
        <w:t>control</w:t>
      </w:r>
      <w:r>
        <w:rPr>
          <w:w w:val="103"/>
        </w:rPr>
        <w:t> </w:t>
      </w:r>
      <w:r>
        <w:rPr>
          <w:w w:val="105"/>
        </w:rPr>
        <w:t>processes throughout the mine from a control room. The SCADA centralises</w:t>
      </w:r>
      <w:r>
        <w:rPr>
          <w:spacing w:val="-43"/>
          <w:w w:val="105"/>
        </w:rPr>
        <w:t> </w:t>
      </w:r>
      <w:r>
        <w:rPr>
          <w:w w:val="105"/>
        </w:rPr>
        <w:t>instrumentation</w:t>
      </w:r>
      <w:r>
        <w:rPr/>
      </w:r>
    </w:p>
    <w:p>
      <w:pPr>
        <w:spacing w:after="0" w:line="352" w:lineRule="auto"/>
        <w:jc w:val="both"/>
        <w:sectPr>
          <w:pgSz w:w="11910" w:h="16840"/>
          <w:pgMar w:header="420" w:footer="894" w:top="680" w:bottom="1080" w:left="1300" w:right="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BodyText"/>
        <w:spacing w:line="352" w:lineRule="auto"/>
        <w:ind w:right="145"/>
        <w:jc w:val="both"/>
      </w:pPr>
      <w:r>
        <w:rPr>
          <w:w w:val="105"/>
        </w:rPr>
        <w:t>data</w:t>
      </w:r>
      <w:r>
        <w:rPr>
          <w:spacing w:val="-11"/>
          <w:w w:val="105"/>
        </w:rPr>
        <w:t> </w:t>
      </w:r>
      <w:r>
        <w:rPr>
          <w:w w:val="105"/>
        </w:rPr>
        <w:t>from</w:t>
      </w:r>
      <w:r>
        <w:rPr>
          <w:spacing w:val="-10"/>
          <w:w w:val="105"/>
        </w:rPr>
        <w:t> </w:t>
      </w:r>
      <w:r>
        <w:rPr>
          <w:w w:val="105"/>
        </w:rPr>
        <w:t>Programmable</w:t>
      </w:r>
      <w:r>
        <w:rPr>
          <w:spacing w:val="-11"/>
          <w:w w:val="105"/>
        </w:rPr>
        <w:t> </w:t>
      </w:r>
      <w:r>
        <w:rPr>
          <w:w w:val="105"/>
        </w:rPr>
        <w:t>logic</w:t>
      </w:r>
      <w:r>
        <w:rPr>
          <w:spacing w:val="-11"/>
          <w:w w:val="105"/>
        </w:rPr>
        <w:t> </w:t>
      </w:r>
      <w:r>
        <w:rPr>
          <w:w w:val="105"/>
        </w:rPr>
        <w:t>controllers</w:t>
      </w:r>
      <w:r>
        <w:rPr>
          <w:spacing w:val="-10"/>
          <w:w w:val="105"/>
        </w:rPr>
        <w:t> </w:t>
      </w:r>
      <w:r>
        <w:rPr>
          <w:w w:val="105"/>
        </w:rPr>
        <w:t>(PLCs)</w:t>
      </w:r>
      <w:r>
        <w:rPr>
          <w:spacing w:val="-11"/>
          <w:w w:val="105"/>
        </w:rPr>
        <w:t> </w:t>
      </w:r>
      <w:r>
        <w:rPr>
          <w:w w:val="105"/>
        </w:rPr>
        <w:t>throughout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mine.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SCADA</w:t>
      </w:r>
      <w:r>
        <w:rPr>
          <w:spacing w:val="-12"/>
          <w:w w:val="105"/>
        </w:rPr>
        <w:t> </w:t>
      </w:r>
      <w:r>
        <w:rPr>
          <w:w w:val="105"/>
        </w:rPr>
        <w:t>can</w:t>
      </w:r>
      <w:r>
        <w:rPr>
          <w:spacing w:val="-10"/>
          <w:w w:val="105"/>
        </w:rPr>
        <w:t> </w:t>
      </w:r>
      <w:r>
        <w:rPr>
          <w:w w:val="105"/>
        </w:rPr>
        <w:t>also</w:t>
      </w:r>
      <w:r>
        <w:rPr>
          <w:w w:val="99"/>
        </w:rPr>
        <w:t> </w:t>
      </w:r>
      <w:r>
        <w:rPr>
          <w:w w:val="105"/>
        </w:rPr>
        <w:t>be</w:t>
      </w:r>
      <w:r>
        <w:rPr>
          <w:spacing w:val="19"/>
          <w:w w:val="105"/>
        </w:rPr>
        <w:t> </w:t>
      </w:r>
      <w:r>
        <w:rPr>
          <w:w w:val="105"/>
        </w:rPr>
        <w:t>used</w:t>
      </w:r>
      <w:r>
        <w:rPr>
          <w:spacing w:val="18"/>
          <w:w w:val="105"/>
        </w:rPr>
        <w:t> </w:t>
      </w:r>
      <w:r>
        <w:rPr>
          <w:w w:val="105"/>
        </w:rPr>
        <w:t>to</w:t>
      </w:r>
      <w:r>
        <w:rPr>
          <w:spacing w:val="19"/>
          <w:w w:val="105"/>
        </w:rPr>
        <w:t> </w:t>
      </w:r>
      <w:r>
        <w:rPr>
          <w:w w:val="105"/>
        </w:rPr>
        <w:t>control</w:t>
      </w:r>
      <w:r>
        <w:rPr>
          <w:spacing w:val="20"/>
          <w:w w:val="105"/>
        </w:rPr>
        <w:t> </w:t>
      </w:r>
      <w:r>
        <w:rPr>
          <w:w w:val="105"/>
        </w:rPr>
        <w:t>machines</w:t>
      </w:r>
      <w:r>
        <w:rPr>
          <w:spacing w:val="19"/>
          <w:w w:val="105"/>
        </w:rPr>
        <w:t> </w:t>
      </w:r>
      <w:r>
        <w:rPr>
          <w:w w:val="105"/>
        </w:rPr>
        <w:t>and</w:t>
      </w:r>
      <w:r>
        <w:rPr>
          <w:spacing w:val="19"/>
          <w:w w:val="105"/>
        </w:rPr>
        <w:t> </w:t>
      </w:r>
      <w:r>
        <w:rPr>
          <w:w w:val="105"/>
        </w:rPr>
        <w:t>instrumentation</w:t>
      </w:r>
      <w:r>
        <w:rPr>
          <w:spacing w:val="18"/>
          <w:w w:val="105"/>
        </w:rPr>
        <w:t> </w:t>
      </w:r>
      <w:r>
        <w:rPr>
          <w:w w:val="105"/>
        </w:rPr>
        <w:t>by</w:t>
      </w:r>
      <w:r>
        <w:rPr>
          <w:spacing w:val="19"/>
          <w:w w:val="105"/>
        </w:rPr>
        <w:t> </w:t>
      </w:r>
      <w:r>
        <w:rPr>
          <w:w w:val="105"/>
        </w:rPr>
        <w:t>sending</w:t>
      </w:r>
      <w:r>
        <w:rPr>
          <w:spacing w:val="20"/>
          <w:w w:val="105"/>
        </w:rPr>
        <w:t> </w:t>
      </w:r>
      <w:r>
        <w:rPr>
          <w:w w:val="105"/>
        </w:rPr>
        <w:t>control</w:t>
      </w:r>
      <w:r>
        <w:rPr>
          <w:spacing w:val="19"/>
          <w:w w:val="105"/>
        </w:rPr>
        <w:t> </w:t>
      </w:r>
      <w:r>
        <w:rPr>
          <w:w w:val="105"/>
        </w:rPr>
        <w:t>signals</w:t>
      </w:r>
      <w:r>
        <w:rPr>
          <w:spacing w:val="20"/>
          <w:w w:val="105"/>
        </w:rPr>
        <w:t> </w:t>
      </w:r>
      <w:r>
        <w:rPr>
          <w:w w:val="105"/>
        </w:rPr>
        <w:t>to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relevant</w:t>
      </w:r>
      <w:r>
        <w:rPr>
          <w:w w:val="106"/>
        </w:rPr>
        <w:t> </w:t>
      </w:r>
      <w:r>
        <w:rPr>
          <w:w w:val="105"/>
        </w:rPr>
        <w:t>PLC.</w:t>
      </w:r>
      <w:r>
        <w:rPr>
          <w:spacing w:val="25"/>
          <w:w w:val="105"/>
        </w:rPr>
        <w:t> </w:t>
      </w:r>
      <w:r>
        <w:rPr>
          <w:w w:val="105"/>
        </w:rPr>
        <w:t>Communication</w:t>
      </w:r>
      <w:r>
        <w:rPr>
          <w:spacing w:val="26"/>
          <w:w w:val="105"/>
        </w:rPr>
        <w:t> </w:t>
      </w:r>
      <w:r>
        <w:rPr>
          <w:w w:val="105"/>
        </w:rPr>
        <w:t>to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underground</w:t>
      </w:r>
      <w:r>
        <w:rPr>
          <w:spacing w:val="23"/>
          <w:w w:val="105"/>
        </w:rPr>
        <w:t> </w:t>
      </w:r>
      <w:r>
        <w:rPr>
          <w:w w:val="105"/>
        </w:rPr>
        <w:t>PLCs</w:t>
      </w:r>
      <w:r>
        <w:rPr>
          <w:spacing w:val="25"/>
          <w:w w:val="105"/>
        </w:rPr>
        <w:t> </w:t>
      </w:r>
      <w:r>
        <w:rPr>
          <w:w w:val="105"/>
        </w:rPr>
        <w:t>is</w:t>
      </w:r>
      <w:r>
        <w:rPr>
          <w:spacing w:val="25"/>
          <w:w w:val="105"/>
        </w:rPr>
        <w:t> </w:t>
      </w:r>
      <w:r>
        <w:rPr>
          <w:w w:val="105"/>
        </w:rPr>
        <w:t>achieved</w:t>
      </w:r>
      <w:r>
        <w:rPr>
          <w:spacing w:val="25"/>
          <w:w w:val="105"/>
        </w:rPr>
        <w:t> </w:t>
      </w:r>
      <w:r>
        <w:rPr>
          <w:w w:val="105"/>
        </w:rPr>
        <w:t>using</w:t>
      </w:r>
      <w:r>
        <w:rPr>
          <w:spacing w:val="23"/>
          <w:w w:val="105"/>
        </w:rPr>
        <w:t> </w:t>
      </w:r>
      <w:r>
        <w:rPr>
          <w:w w:val="105"/>
        </w:rPr>
        <w:t>a</w:t>
      </w:r>
      <w:r>
        <w:rPr>
          <w:spacing w:val="25"/>
          <w:w w:val="105"/>
        </w:rPr>
        <w:t> </w:t>
      </w:r>
      <w:r>
        <w:rPr>
          <w:w w:val="105"/>
        </w:rPr>
        <w:t>substantial</w:t>
      </w:r>
      <w:r>
        <w:rPr>
          <w:spacing w:val="26"/>
          <w:w w:val="105"/>
        </w:rPr>
        <w:t> </w:t>
      </w:r>
      <w:r>
        <w:rPr>
          <w:w w:val="105"/>
        </w:rPr>
        <w:t>fibre</w:t>
      </w:r>
      <w:r>
        <w:rPr>
          <w:spacing w:val="25"/>
          <w:w w:val="105"/>
        </w:rPr>
        <w:t> </w:t>
      </w:r>
      <w:r>
        <w:rPr>
          <w:w w:val="105"/>
        </w:rPr>
        <w:t>optic</w:t>
      </w:r>
      <w:r>
        <w:rPr>
          <w:spacing w:val="-60"/>
          <w:w w:val="105"/>
        </w:rPr>
        <w:t> </w:t>
      </w:r>
      <w:r>
        <w:rPr>
          <w:spacing w:val="-60"/>
          <w:w w:val="105"/>
        </w:rPr>
      </w:r>
      <w:hyperlink w:history="true" w:anchor="_bookmark108">
        <w:r>
          <w:rPr>
            <w:w w:val="105"/>
          </w:rPr>
          <w:t>network.[20]</w:t>
        </w:r>
      </w:hyperlink>
    </w:p>
    <w:p>
      <w:pPr>
        <w:spacing w:line="240" w:lineRule="auto" w:before="2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3"/>
        <w:numPr>
          <w:ilvl w:val="2"/>
          <w:numId w:val="12"/>
        </w:numPr>
        <w:tabs>
          <w:tab w:pos="1104" w:val="left" w:leader="none"/>
        </w:tabs>
        <w:spacing w:line="240" w:lineRule="auto" w:before="0" w:after="0"/>
        <w:ind w:left="1103" w:right="0" w:hanging="986"/>
        <w:jc w:val="both"/>
        <w:rPr>
          <w:b w:val="0"/>
          <w:bCs w:val="0"/>
        </w:rPr>
      </w:pPr>
      <w:r>
        <w:rPr/>
        <w:t>Inefficiency identification</w:t>
      </w:r>
      <w:r>
        <w:rPr>
          <w:spacing w:val="55"/>
        </w:rPr>
        <w:t> </w:t>
      </w:r>
      <w:r>
        <w:rPr/>
        <w:t>methods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left="108" w:right="106" w:firstLine="8"/>
        <w:jc w:val="both"/>
      </w:pPr>
      <w:r>
        <w:rPr>
          <w:w w:val="105"/>
        </w:rPr>
        <w:t>Leakage</w:t>
      </w:r>
      <w:r>
        <w:rPr>
          <w:spacing w:val="-12"/>
          <w:w w:val="105"/>
        </w:rPr>
        <w:t> </w:t>
      </w:r>
      <w:r>
        <w:rPr>
          <w:w w:val="105"/>
        </w:rPr>
        <w:t>and</w:t>
      </w:r>
      <w:r>
        <w:rPr>
          <w:spacing w:val="-12"/>
          <w:w w:val="105"/>
        </w:rPr>
        <w:t> </w:t>
      </w:r>
      <w:r>
        <w:rPr>
          <w:w w:val="105"/>
        </w:rPr>
        <w:t>inefficiency</w:t>
      </w:r>
      <w:r>
        <w:rPr>
          <w:spacing w:val="-12"/>
          <w:w w:val="105"/>
        </w:rPr>
        <w:t> </w:t>
      </w:r>
      <w:r>
        <w:rPr>
          <w:w w:val="105"/>
        </w:rPr>
        <w:t>detection</w:t>
      </w:r>
      <w:r>
        <w:rPr>
          <w:spacing w:val="-12"/>
          <w:w w:val="105"/>
        </w:rPr>
        <w:t> </w:t>
      </w:r>
      <w:r>
        <w:rPr>
          <w:w w:val="105"/>
        </w:rPr>
        <w:t>strategies</w:t>
      </w:r>
      <w:r>
        <w:rPr>
          <w:spacing w:val="-12"/>
          <w:w w:val="105"/>
        </w:rPr>
        <w:t> </w:t>
      </w:r>
      <w:r>
        <w:rPr>
          <w:w w:val="105"/>
        </w:rPr>
        <w:t>is</w:t>
      </w:r>
      <w:r>
        <w:rPr>
          <w:spacing w:val="-12"/>
          <w:w w:val="105"/>
        </w:rPr>
        <w:t> </w:t>
      </w:r>
      <w:r>
        <w:rPr>
          <w:w w:val="105"/>
        </w:rPr>
        <w:t>not</w:t>
      </w:r>
      <w:r>
        <w:rPr>
          <w:spacing w:val="-12"/>
          <w:w w:val="105"/>
        </w:rPr>
        <w:t> </w:t>
      </w:r>
      <w:r>
        <w:rPr>
          <w:w w:val="105"/>
        </w:rPr>
        <w:t>often</w:t>
      </w:r>
      <w:r>
        <w:rPr>
          <w:spacing w:val="-12"/>
          <w:w w:val="105"/>
        </w:rPr>
        <w:t> </w:t>
      </w:r>
      <w:r>
        <w:rPr>
          <w:w w:val="105"/>
        </w:rPr>
        <w:t>pursued</w:t>
      </w:r>
      <w:r>
        <w:rPr>
          <w:spacing w:val="-12"/>
          <w:w w:val="105"/>
        </w:rPr>
        <w:t> </w:t>
      </w:r>
      <w:r>
        <w:rPr>
          <w:w w:val="105"/>
        </w:rPr>
        <w:t>in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South</w:t>
      </w:r>
      <w:r>
        <w:rPr>
          <w:spacing w:val="-12"/>
          <w:w w:val="105"/>
        </w:rPr>
        <w:t> </w:t>
      </w:r>
      <w:r>
        <w:rPr>
          <w:w w:val="105"/>
        </w:rPr>
        <w:t>African</w:t>
      </w:r>
      <w:r>
        <w:rPr>
          <w:spacing w:val="-11"/>
          <w:w w:val="105"/>
        </w:rPr>
        <w:t> </w:t>
      </w:r>
      <w:r>
        <w:rPr>
          <w:w w:val="105"/>
        </w:rPr>
        <w:t>mining</w:t>
      </w:r>
      <w:r>
        <w:rPr>
          <w:w w:val="101"/>
        </w:rPr>
        <w:t> </w:t>
      </w:r>
      <w:r>
        <w:rPr>
          <w:w w:val="105"/>
        </w:rPr>
        <w:t>industry</w:t>
      </w:r>
      <w:r>
        <w:rPr>
          <w:spacing w:val="28"/>
          <w:w w:val="105"/>
        </w:rPr>
        <w:t> </w:t>
      </w:r>
      <w:r>
        <w:rPr>
          <w:w w:val="105"/>
        </w:rPr>
        <w:t>[</w:t>
      </w:r>
      <w:hyperlink w:history="true" w:anchor="_bookmark104">
        <w:r>
          <w:rPr>
            <w:w w:val="105"/>
          </w:rPr>
          <w:t>16</w:t>
        </w:r>
      </w:hyperlink>
      <w:r>
        <w:rPr>
          <w:w w:val="105"/>
        </w:rPr>
        <w:t>].</w:t>
      </w:r>
      <w:r>
        <w:rPr>
          <w:spacing w:val="12"/>
          <w:w w:val="105"/>
        </w:rPr>
        <w:t> </w:t>
      </w:r>
      <w:r>
        <w:rPr>
          <w:w w:val="105"/>
        </w:rPr>
        <w:t>Many</w:t>
      </w:r>
      <w:r>
        <w:rPr>
          <w:spacing w:val="29"/>
          <w:w w:val="105"/>
        </w:rPr>
        <w:t> </w:t>
      </w:r>
      <w:r>
        <w:rPr>
          <w:w w:val="105"/>
        </w:rPr>
        <w:t>mines</w:t>
      </w:r>
      <w:r>
        <w:rPr>
          <w:spacing w:val="28"/>
          <w:w w:val="105"/>
        </w:rPr>
        <w:t> </w:t>
      </w:r>
      <w:r>
        <w:rPr>
          <w:w w:val="105"/>
        </w:rPr>
        <w:t>do</w:t>
      </w:r>
      <w:r>
        <w:rPr>
          <w:spacing w:val="28"/>
          <w:w w:val="105"/>
        </w:rPr>
        <w:t> </w:t>
      </w:r>
      <w:r>
        <w:rPr>
          <w:w w:val="105"/>
        </w:rPr>
        <w:t>however</w:t>
      </w:r>
      <w:r>
        <w:rPr>
          <w:spacing w:val="28"/>
          <w:w w:val="105"/>
        </w:rPr>
        <w:t> </w:t>
      </w:r>
      <w:r>
        <w:rPr>
          <w:w w:val="105"/>
        </w:rPr>
        <w:t>perform</w:t>
      </w:r>
      <w:r>
        <w:rPr>
          <w:spacing w:val="27"/>
          <w:w w:val="105"/>
        </w:rPr>
        <w:t> </w:t>
      </w:r>
      <w:r>
        <w:rPr>
          <w:w w:val="105"/>
        </w:rPr>
        <w:t>leak</w:t>
      </w:r>
      <w:r>
        <w:rPr>
          <w:spacing w:val="28"/>
          <w:w w:val="105"/>
        </w:rPr>
        <w:t> </w:t>
      </w:r>
      <w:r>
        <w:rPr>
          <w:w w:val="105"/>
        </w:rPr>
        <w:t>inspections</w:t>
      </w:r>
      <w:r>
        <w:rPr>
          <w:spacing w:val="28"/>
          <w:w w:val="105"/>
        </w:rPr>
        <w:t> </w:t>
      </w:r>
      <w:r>
        <w:rPr>
          <w:w w:val="105"/>
        </w:rPr>
        <w:t>either</w:t>
      </w:r>
      <w:r>
        <w:rPr>
          <w:spacing w:val="29"/>
          <w:w w:val="105"/>
        </w:rPr>
        <w:t> </w:t>
      </w:r>
      <w:r>
        <w:rPr>
          <w:w w:val="105"/>
        </w:rPr>
        <w:t>internally</w:t>
      </w:r>
      <w:r>
        <w:rPr>
          <w:spacing w:val="28"/>
          <w:w w:val="105"/>
        </w:rPr>
        <w:t> </w:t>
      </w:r>
      <w:r>
        <w:rPr>
          <w:w w:val="105"/>
        </w:rPr>
        <w:t>or</w:t>
      </w:r>
      <w:r>
        <w:rPr>
          <w:spacing w:val="28"/>
          <w:w w:val="105"/>
        </w:rPr>
        <w:t> </w:t>
      </w:r>
      <w:r>
        <w:rPr>
          <w:w w:val="105"/>
        </w:rPr>
        <w:t>by</w:t>
      </w:r>
      <w:r>
        <w:rPr>
          <w:spacing w:val="28"/>
          <w:w w:val="105"/>
        </w:rPr>
        <w:t> </w:t>
      </w:r>
      <w:r>
        <w:rPr>
          <w:w w:val="105"/>
        </w:rPr>
        <w:t>a</w:t>
      </w:r>
      <w:r>
        <w:rPr>
          <w:spacing w:val="-60"/>
          <w:w w:val="105"/>
        </w:rPr>
        <w:t> </w:t>
      </w:r>
      <w:r>
        <w:rPr>
          <w:spacing w:val="-60"/>
          <w:w w:val="105"/>
        </w:rPr>
      </w:r>
      <w:r>
        <w:rPr>
          <w:w w:val="105"/>
        </w:rPr>
        <w:t>outside</w:t>
      </w:r>
      <w:r>
        <w:rPr>
          <w:spacing w:val="44"/>
          <w:w w:val="105"/>
        </w:rPr>
        <w:t> </w:t>
      </w:r>
      <w:r>
        <w:rPr>
          <w:w w:val="105"/>
        </w:rPr>
        <w:t>company.</w:t>
      </w:r>
      <w:r>
        <w:rPr>
          <w:spacing w:val="52"/>
          <w:w w:val="105"/>
        </w:rPr>
        <w:t> </w:t>
      </w:r>
      <w:r>
        <w:rPr>
          <w:w w:val="105"/>
        </w:rPr>
        <w:t>In</w:t>
      </w:r>
      <w:r>
        <w:rPr>
          <w:spacing w:val="44"/>
          <w:w w:val="105"/>
        </w:rPr>
        <w:t> </w:t>
      </w:r>
      <w:r>
        <w:rPr>
          <w:w w:val="105"/>
        </w:rPr>
        <w:t>these</w:t>
      </w:r>
      <w:r>
        <w:rPr>
          <w:spacing w:val="44"/>
          <w:w w:val="105"/>
        </w:rPr>
        <w:t> </w:t>
      </w:r>
      <w:r>
        <w:rPr>
          <w:w w:val="105"/>
        </w:rPr>
        <w:t>inspections,</w:t>
      </w:r>
      <w:r>
        <w:rPr>
          <w:spacing w:val="49"/>
          <w:w w:val="105"/>
        </w:rPr>
        <w:t> </w:t>
      </w:r>
      <w:r>
        <w:rPr>
          <w:w w:val="105"/>
        </w:rPr>
        <w:t>an</w:t>
      </w:r>
      <w:r>
        <w:rPr>
          <w:spacing w:val="44"/>
          <w:w w:val="105"/>
        </w:rPr>
        <w:t> </w:t>
      </w:r>
      <w:r>
        <w:rPr>
          <w:w w:val="105"/>
        </w:rPr>
        <w:t>ultrasonic</w:t>
      </w:r>
      <w:r>
        <w:rPr>
          <w:spacing w:val="43"/>
          <w:w w:val="105"/>
        </w:rPr>
        <w:t> </w:t>
      </w:r>
      <w:r>
        <w:rPr>
          <w:w w:val="105"/>
        </w:rPr>
        <w:t>detector</w:t>
      </w:r>
      <w:r>
        <w:rPr>
          <w:spacing w:val="43"/>
          <w:w w:val="105"/>
        </w:rPr>
        <w:t> </w:t>
      </w:r>
      <w:r>
        <w:rPr>
          <w:w w:val="105"/>
        </w:rPr>
        <w:t>is</w:t>
      </w:r>
      <w:r>
        <w:rPr>
          <w:spacing w:val="44"/>
          <w:w w:val="105"/>
        </w:rPr>
        <w:t> </w:t>
      </w:r>
      <w:r>
        <w:rPr>
          <w:w w:val="105"/>
        </w:rPr>
        <w:t>used</w:t>
      </w:r>
      <w:r>
        <w:rPr>
          <w:spacing w:val="44"/>
          <w:w w:val="105"/>
        </w:rPr>
        <w:t> </w:t>
      </w:r>
      <w:r>
        <w:rPr>
          <w:w w:val="105"/>
        </w:rPr>
        <w:t>to</w:t>
      </w:r>
      <w:r>
        <w:rPr>
          <w:spacing w:val="44"/>
          <w:w w:val="105"/>
        </w:rPr>
        <w:t> </w:t>
      </w:r>
      <w:r>
        <w:rPr>
          <w:w w:val="105"/>
        </w:rPr>
        <w:t>locate</w:t>
      </w:r>
      <w:r>
        <w:rPr>
          <w:spacing w:val="43"/>
          <w:w w:val="105"/>
        </w:rPr>
        <w:t> </w:t>
      </w:r>
      <w:r>
        <w:rPr>
          <w:w w:val="105"/>
        </w:rPr>
        <w:t>the</w:t>
      </w:r>
      <w:r>
        <w:rPr>
          <w:spacing w:val="44"/>
          <w:w w:val="105"/>
        </w:rPr>
        <w:t> </w:t>
      </w:r>
      <w:r>
        <w:rPr>
          <w:w w:val="105"/>
        </w:rPr>
        <w:t>leak.</w:t>
      </w:r>
      <w:r>
        <w:rPr>
          <w:spacing w:val="-59"/>
          <w:w w:val="105"/>
        </w:rPr>
        <w:t> </w:t>
      </w:r>
      <w:r>
        <w:rPr>
          <w:spacing w:val="-59"/>
          <w:w w:val="105"/>
        </w:rPr>
      </w:r>
      <w:r>
        <w:rPr>
          <w:w w:val="105"/>
        </w:rPr>
        <w:t>Alternatively,</w:t>
      </w:r>
      <w:r>
        <w:rPr>
          <w:spacing w:val="22"/>
          <w:w w:val="105"/>
        </w:rPr>
        <w:t> </w:t>
      </w:r>
      <w:r>
        <w:rPr>
          <w:w w:val="105"/>
        </w:rPr>
        <w:t>some</w:t>
      </w:r>
      <w:r>
        <w:rPr>
          <w:spacing w:val="20"/>
          <w:w w:val="105"/>
        </w:rPr>
        <w:t> </w:t>
      </w:r>
      <w:r>
        <w:rPr>
          <w:w w:val="105"/>
        </w:rPr>
        <w:t>mines</w:t>
      </w:r>
      <w:r>
        <w:rPr>
          <w:spacing w:val="19"/>
          <w:w w:val="105"/>
        </w:rPr>
        <w:t> </w:t>
      </w:r>
      <w:r>
        <w:rPr>
          <w:w w:val="105"/>
        </w:rPr>
        <w:t>employ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“walk</w:t>
      </w:r>
      <w:r>
        <w:rPr>
          <w:spacing w:val="20"/>
          <w:w w:val="105"/>
        </w:rPr>
        <w:t> </w:t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w w:val="105"/>
        </w:rPr>
        <w:t>listen”</w:t>
      </w:r>
      <w:r>
        <w:rPr>
          <w:spacing w:val="19"/>
          <w:w w:val="105"/>
        </w:rPr>
        <w:t> </w:t>
      </w:r>
      <w:r>
        <w:rPr>
          <w:w w:val="105"/>
        </w:rPr>
        <w:t>method</w:t>
      </w:r>
      <w:r>
        <w:rPr>
          <w:spacing w:val="20"/>
          <w:w w:val="105"/>
        </w:rPr>
        <w:t> </w:t>
      </w:r>
      <w:r>
        <w:rPr>
          <w:w w:val="105"/>
        </w:rPr>
        <w:t>to</w:t>
      </w:r>
      <w:r>
        <w:rPr>
          <w:spacing w:val="20"/>
          <w:w w:val="105"/>
        </w:rPr>
        <w:t> </w:t>
      </w:r>
      <w:r>
        <w:rPr>
          <w:w w:val="105"/>
        </w:rPr>
        <w:t>identify</w:t>
      </w:r>
      <w:r>
        <w:rPr>
          <w:spacing w:val="19"/>
          <w:w w:val="105"/>
        </w:rPr>
        <w:t> </w:t>
      </w:r>
      <w:r>
        <w:rPr>
          <w:w w:val="105"/>
        </w:rPr>
        <w:t>leaks</w:t>
      </w:r>
      <w:r>
        <w:rPr>
          <w:spacing w:val="19"/>
          <w:w w:val="105"/>
        </w:rPr>
        <w:t> </w:t>
      </w:r>
      <w:r>
        <w:rPr>
          <w:w w:val="105"/>
        </w:rPr>
        <w:t>from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-59"/>
          <w:w w:val="105"/>
        </w:rPr>
        <w:t> </w:t>
      </w:r>
      <w:r>
        <w:rPr>
          <w:spacing w:val="-59"/>
          <w:w w:val="105"/>
        </w:rPr>
      </w:r>
      <w:r>
        <w:rPr>
          <w:w w:val="105"/>
        </w:rPr>
        <w:t>audible sound that it produces [</w:t>
      </w:r>
      <w:hyperlink w:history="true" w:anchor="_bookmark104">
        <w:r>
          <w:rPr>
            <w:w w:val="105"/>
          </w:rPr>
          <w:t>16</w:t>
        </w:r>
      </w:hyperlink>
      <w:r>
        <w:rPr>
          <w:w w:val="105"/>
        </w:rPr>
        <w:t>]. Once the inspection is completed, the findings,</w:t>
      </w:r>
      <w:r>
        <w:rPr>
          <w:spacing w:val="-27"/>
          <w:w w:val="105"/>
        </w:rPr>
        <w:t> </w:t>
      </w:r>
      <w:r>
        <w:rPr>
          <w:w w:val="105"/>
        </w:rPr>
        <w:t>including</w:t>
      </w:r>
      <w:r>
        <w:rPr>
          <w:w w:val="101"/>
        </w:rPr>
        <w:t> </w:t>
      </w:r>
      <w:r>
        <w:rPr>
          <w:w w:val="105"/>
        </w:rPr>
        <w:t>the locations and estimated costs of all identified leaks, are  </w:t>
      </w:r>
      <w:r>
        <w:rPr>
          <w:spacing w:val="22"/>
          <w:w w:val="105"/>
        </w:rPr>
        <w:t> </w:t>
      </w:r>
      <w:r>
        <w:rPr>
          <w:w w:val="105"/>
        </w:rPr>
        <w:t>reported.</w:t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3"/>
        <w:numPr>
          <w:ilvl w:val="2"/>
          <w:numId w:val="12"/>
        </w:numPr>
        <w:tabs>
          <w:tab w:pos="1104" w:val="left" w:leader="none"/>
        </w:tabs>
        <w:spacing w:line="240" w:lineRule="auto" w:before="0" w:after="0"/>
        <w:ind w:left="1103" w:right="0" w:hanging="986"/>
        <w:jc w:val="both"/>
        <w:rPr>
          <w:b w:val="0"/>
          <w:bCs w:val="0"/>
        </w:rPr>
      </w:pPr>
      <w:r>
        <w:rPr/>
        <w:t>Compressed air savings</w:t>
      </w:r>
      <w:r>
        <w:rPr>
          <w:spacing w:val="18"/>
        </w:rPr>
        <w:t> </w:t>
      </w:r>
      <w:r>
        <w:rPr/>
        <w:t>strategies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240" w:lineRule="auto"/>
        <w:ind w:right="0"/>
        <w:jc w:val="both"/>
      </w:pPr>
      <w:r>
        <w:rPr>
          <w:w w:val="105"/>
        </w:rPr>
        <w:t>Strategies to reduce energy on compressed air systems can be summarised as follows</w:t>
      </w:r>
      <w:r>
        <w:rPr>
          <w:spacing w:val="18"/>
          <w:w w:val="105"/>
        </w:rPr>
        <w:t> </w:t>
      </w:r>
      <w:hyperlink w:history="true" w:anchor="_bookmark109">
        <w:r>
          <w:rPr>
            <w:w w:val="105"/>
          </w:rPr>
          <w:t>[21]:</w:t>
        </w:r>
        <w:r>
          <w:rPr/>
        </w:r>
      </w:hyperlink>
    </w:p>
    <w:p>
      <w:pPr>
        <w:spacing w:line="240" w:lineRule="auto" w:before="11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ListParagraph"/>
        <w:numPr>
          <w:ilvl w:val="3"/>
          <w:numId w:val="12"/>
        </w:numPr>
        <w:tabs>
          <w:tab w:pos="703" w:val="left" w:leader="none"/>
        </w:tabs>
        <w:spacing w:line="240" w:lineRule="auto" w:before="0" w:after="0"/>
        <w:ind w:left="702" w:right="152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Reducing</w:t>
      </w:r>
      <w:r>
        <w:rPr>
          <w:rFonts w:ascii="Times New Roman"/>
          <w:spacing w:val="14"/>
          <w:w w:val="105"/>
          <w:sz w:val="24"/>
        </w:rPr>
        <w:t> </w:t>
      </w:r>
      <w:r>
        <w:rPr>
          <w:rFonts w:ascii="Times New Roman"/>
          <w:w w:val="105"/>
          <w:sz w:val="24"/>
        </w:rPr>
        <w:t>leaks.</w:t>
      </w:r>
      <w:r>
        <w:rPr>
          <w:rFonts w:ascii="Times New Roman"/>
          <w:sz w:val="24"/>
        </w:rPr>
      </w:r>
    </w:p>
    <w:p>
      <w:pPr>
        <w:pStyle w:val="ListParagraph"/>
        <w:numPr>
          <w:ilvl w:val="3"/>
          <w:numId w:val="12"/>
        </w:numPr>
        <w:tabs>
          <w:tab w:pos="703" w:val="left" w:leader="none"/>
        </w:tabs>
        <w:spacing w:line="240" w:lineRule="auto" w:before="58" w:after="0"/>
        <w:ind w:left="702" w:right="152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Reducing</w:t>
      </w:r>
      <w:r>
        <w:rPr>
          <w:rFonts w:ascii="Times New Roman"/>
          <w:spacing w:val="14"/>
          <w:w w:val="105"/>
          <w:sz w:val="24"/>
        </w:rPr>
        <w:t> </w:t>
      </w:r>
      <w:r>
        <w:rPr>
          <w:rFonts w:ascii="Times New Roman"/>
          <w:w w:val="105"/>
          <w:sz w:val="24"/>
        </w:rPr>
        <w:t>demand.</w:t>
      </w:r>
      <w:r>
        <w:rPr>
          <w:rFonts w:ascii="Times New Roman"/>
          <w:sz w:val="24"/>
        </w:rPr>
      </w:r>
    </w:p>
    <w:p>
      <w:pPr>
        <w:pStyle w:val="ListParagraph"/>
        <w:numPr>
          <w:ilvl w:val="3"/>
          <w:numId w:val="12"/>
        </w:numPr>
        <w:tabs>
          <w:tab w:pos="703" w:val="left" w:leader="none"/>
        </w:tabs>
        <w:spacing w:line="240" w:lineRule="auto" w:before="58" w:after="0"/>
        <w:ind w:left="702" w:right="152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Reducing unauthorised</w:t>
      </w:r>
      <w:r>
        <w:rPr>
          <w:rFonts w:ascii="Times New Roman"/>
          <w:spacing w:val="28"/>
          <w:w w:val="105"/>
          <w:sz w:val="24"/>
        </w:rPr>
        <w:t> </w:t>
      </w:r>
      <w:r>
        <w:rPr>
          <w:rFonts w:ascii="Times New Roman"/>
          <w:w w:val="105"/>
          <w:sz w:val="24"/>
        </w:rPr>
        <w:t>usage.</w:t>
      </w:r>
      <w:r>
        <w:rPr>
          <w:rFonts w:ascii="Times New Roman"/>
          <w:sz w:val="24"/>
        </w:rPr>
      </w:r>
    </w:p>
    <w:p>
      <w:pPr>
        <w:pStyle w:val="ListParagraph"/>
        <w:numPr>
          <w:ilvl w:val="3"/>
          <w:numId w:val="12"/>
        </w:numPr>
        <w:tabs>
          <w:tab w:pos="703" w:val="left" w:leader="none"/>
        </w:tabs>
        <w:spacing w:line="240" w:lineRule="auto" w:before="58" w:after="0"/>
        <w:ind w:left="702" w:right="152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Increasing supply</w:t>
      </w:r>
      <w:r>
        <w:rPr>
          <w:rFonts w:ascii="Times New Roman"/>
          <w:spacing w:val="38"/>
          <w:sz w:val="24"/>
        </w:rPr>
        <w:t> </w:t>
      </w:r>
      <w:r>
        <w:rPr>
          <w:rFonts w:ascii="Times New Roman"/>
          <w:sz w:val="24"/>
        </w:rPr>
        <w:t>efficiency.</w:t>
      </w:r>
    </w:p>
    <w:p>
      <w:pPr>
        <w:pStyle w:val="ListParagraph"/>
        <w:numPr>
          <w:ilvl w:val="3"/>
          <w:numId w:val="12"/>
        </w:numPr>
        <w:tabs>
          <w:tab w:pos="703" w:val="left" w:leader="none"/>
        </w:tabs>
        <w:spacing w:line="240" w:lineRule="auto" w:before="58" w:after="0"/>
        <w:ind w:left="702" w:right="152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Optimising</w:t>
      </w:r>
      <w:r>
        <w:rPr>
          <w:rFonts w:ascii="Times New Roman"/>
          <w:spacing w:val="14"/>
          <w:w w:val="105"/>
          <w:sz w:val="24"/>
        </w:rPr>
        <w:t> </w:t>
      </w:r>
      <w:r>
        <w:rPr>
          <w:rFonts w:ascii="Times New Roman"/>
          <w:w w:val="105"/>
          <w:sz w:val="24"/>
        </w:rPr>
        <w:t>supply.</w:t>
      </w:r>
      <w:r>
        <w:rPr>
          <w:rFonts w:ascii="Times New Roman"/>
          <w:sz w:val="24"/>
        </w:rPr>
      </w:r>
    </w:p>
    <w:p>
      <w:pPr>
        <w:pStyle w:val="BodyText"/>
        <w:spacing w:line="352" w:lineRule="auto" w:before="261"/>
        <w:ind w:right="143"/>
        <w:jc w:val="both"/>
      </w:pPr>
      <w:r>
        <w:rPr>
          <w:w w:val="105"/>
        </w:rPr>
        <w:t>Often a combination of energy strategies will lead to the most savings [</w:t>
      </w:r>
      <w:hyperlink w:history="true" w:anchor="_bookmark97">
        <w:r>
          <w:rPr>
            <w:w w:val="105"/>
          </w:rPr>
          <w:t>9</w:t>
        </w:r>
      </w:hyperlink>
      <w:r>
        <w:rPr>
          <w:w w:val="105"/>
        </w:rPr>
        <w:t>]. Specific</w:t>
      </w:r>
      <w:r>
        <w:rPr>
          <w:spacing w:val="52"/>
          <w:w w:val="105"/>
        </w:rPr>
        <w:t> </w:t>
      </w:r>
      <w:r>
        <w:rPr>
          <w:w w:val="105"/>
        </w:rPr>
        <w:t>energy</w:t>
      </w:r>
      <w:r>
        <w:rPr>
          <w:w w:val="104"/>
        </w:rPr>
        <w:t> </w:t>
      </w:r>
      <w:r>
        <w:rPr>
          <w:w w:val="105"/>
        </w:rPr>
        <w:t>saving measures that have successfully reduced energy on mine compressed air systems</w:t>
      </w:r>
      <w:r>
        <w:rPr>
          <w:spacing w:val="24"/>
          <w:w w:val="105"/>
        </w:rPr>
        <w:t> </w:t>
      </w:r>
      <w:r>
        <w:rPr>
          <w:w w:val="105"/>
        </w:rPr>
        <w:t>will</w:t>
      </w:r>
      <w:r>
        <w:rPr>
          <w:w w:val="97"/>
        </w:rPr>
        <w:t> </w:t>
      </w:r>
      <w:r>
        <w:rPr>
          <w:w w:val="105"/>
        </w:rPr>
        <w:t>be discussed in Chapter</w:t>
      </w:r>
      <w:r>
        <w:rPr>
          <w:spacing w:val="53"/>
          <w:w w:val="105"/>
        </w:rPr>
        <w:t> </w:t>
      </w:r>
      <w:r>
        <w:rPr>
          <w:w w:val="105"/>
        </w:rPr>
        <w:t>2.</w:t>
      </w:r>
    </w:p>
    <w:p>
      <w:pPr>
        <w:spacing w:after="0" w:line="352" w:lineRule="auto"/>
        <w:jc w:val="both"/>
        <w:sectPr>
          <w:pgSz w:w="11910" w:h="16840"/>
          <w:pgMar w:header="420" w:footer="894" w:top="680" w:bottom="1080" w:left="1300" w:right="98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2"/>
        <w:numPr>
          <w:ilvl w:val="1"/>
          <w:numId w:val="13"/>
        </w:numPr>
        <w:tabs>
          <w:tab w:pos="1000" w:val="left" w:leader="none"/>
        </w:tabs>
        <w:spacing w:line="240" w:lineRule="auto" w:before="46" w:after="0"/>
        <w:ind w:left="999" w:right="0" w:hanging="882"/>
        <w:jc w:val="both"/>
        <w:rPr>
          <w:b w:val="0"/>
          <w:bCs w:val="0"/>
        </w:rPr>
      </w:pPr>
      <w:bookmarkStart w:name="Use of simulation in industry " w:id="22"/>
      <w:bookmarkEnd w:id="22"/>
      <w:r>
        <w:rPr>
          <w:b w:val="0"/>
        </w:rPr>
      </w:r>
      <w:bookmarkStart w:name="_bookmark11" w:id="23"/>
      <w:bookmarkEnd w:id="23"/>
      <w:r>
        <w:rPr>
          <w:b w:val="0"/>
        </w:rPr>
      </w:r>
      <w:bookmarkStart w:name="_bookmark11" w:id="24"/>
      <w:bookmarkEnd w:id="24"/>
      <w:r>
        <w:rPr/>
        <w:t>Use</w:t>
      </w:r>
      <w:r>
        <w:rPr/>
        <w:t> of simulation in</w:t>
      </w:r>
      <w:r>
        <w:rPr>
          <w:spacing w:val="44"/>
        </w:rPr>
        <w:t> </w:t>
      </w:r>
      <w:r>
        <w:rPr/>
        <w:t>industry</w:t>
      </w:r>
      <w:r>
        <w:rPr>
          <w:b w:val="0"/>
        </w:rPr>
      </w:r>
    </w:p>
    <w:p>
      <w:pPr>
        <w:pStyle w:val="Heading3"/>
        <w:numPr>
          <w:ilvl w:val="2"/>
          <w:numId w:val="13"/>
        </w:numPr>
        <w:tabs>
          <w:tab w:pos="1104" w:val="left" w:leader="none"/>
        </w:tabs>
        <w:spacing w:line="240" w:lineRule="auto" w:before="276" w:after="0"/>
        <w:ind w:left="1103" w:right="0" w:hanging="986"/>
        <w:jc w:val="both"/>
        <w:rPr>
          <w:b w:val="0"/>
          <w:bCs w:val="0"/>
        </w:rPr>
      </w:pPr>
      <w:r>
        <w:rPr/>
        <w:t>Background in industrial</w:t>
      </w:r>
      <w:r>
        <w:rPr>
          <w:spacing w:val="13"/>
        </w:rPr>
        <w:t> </w:t>
      </w:r>
      <w:r>
        <w:rPr/>
        <w:t>simulation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left="111" w:right="144" w:firstLine="6"/>
        <w:jc w:val="both"/>
      </w:pPr>
      <w:r>
        <w:rPr>
          <w:w w:val="105"/>
        </w:rPr>
        <w:t>Continuous improvements in computing hardware has led to major advancement in</w:t>
      </w:r>
      <w:r>
        <w:rPr>
          <w:spacing w:val="14"/>
          <w:w w:val="105"/>
        </w:rPr>
        <w:t> </w:t>
      </w:r>
      <w:r>
        <w:rPr>
          <w:w w:val="105"/>
        </w:rPr>
        <w:t>software</w:t>
      </w:r>
      <w:r>
        <w:rPr>
          <w:w w:val="101"/>
        </w:rPr>
        <w:t> </w:t>
      </w:r>
      <w:r>
        <w:rPr>
          <w:w w:val="105"/>
        </w:rPr>
        <w:t>technology. Consequently, the use of computational simulation has become an</w:t>
      </w:r>
      <w:r>
        <w:rPr>
          <w:spacing w:val="12"/>
          <w:w w:val="105"/>
        </w:rPr>
        <w:t> </w:t>
      </w:r>
      <w:r>
        <w:rPr>
          <w:w w:val="105"/>
        </w:rPr>
        <w:t>increasingly</w:t>
      </w:r>
      <w:r>
        <w:rPr>
          <w:w w:val="101"/>
        </w:rPr>
        <w:t> </w:t>
      </w:r>
      <w:r>
        <w:rPr>
          <w:w w:val="105"/>
        </w:rPr>
        <w:t>valuable tool for many</w:t>
      </w:r>
      <w:r>
        <w:rPr>
          <w:spacing w:val="-2"/>
          <w:w w:val="105"/>
        </w:rPr>
        <w:t> </w:t>
      </w:r>
      <w:hyperlink w:history="true" w:anchor="_bookmark110">
        <w:r>
          <w:rPr>
            <w:w w:val="105"/>
          </w:rPr>
          <w:t>industries.[22]</w:t>
        </w:r>
        <w:r>
          <w:rPr/>
        </w:r>
      </w:hyperlink>
    </w:p>
    <w:p>
      <w:pPr>
        <w:spacing w:line="240" w:lineRule="auto" w:before="9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spacing w:line="350" w:lineRule="auto" w:before="0"/>
        <w:ind w:left="117" w:right="119" w:firstLine="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In</w:t>
      </w:r>
      <w:r>
        <w:rPr>
          <w:rFonts w:ascii="Times New Roman"/>
          <w:spacing w:val="34"/>
          <w:sz w:val="24"/>
        </w:rPr>
        <w:t> </w:t>
      </w:r>
      <w:r>
        <w:rPr>
          <w:rFonts w:ascii="Arial"/>
          <w:i/>
          <w:sz w:val="24"/>
        </w:rPr>
        <w:t>Handbook</w:t>
      </w:r>
      <w:r>
        <w:rPr>
          <w:rFonts w:ascii="Arial"/>
          <w:i/>
          <w:spacing w:val="-19"/>
          <w:sz w:val="24"/>
        </w:rPr>
        <w:t> </w:t>
      </w:r>
      <w:r>
        <w:rPr>
          <w:rFonts w:ascii="Arial"/>
          <w:i/>
          <w:sz w:val="24"/>
        </w:rPr>
        <w:t>of</w:t>
      </w:r>
      <w:r>
        <w:rPr>
          <w:rFonts w:ascii="Arial"/>
          <w:i/>
          <w:spacing w:val="-19"/>
          <w:sz w:val="24"/>
        </w:rPr>
        <w:t> </w:t>
      </w:r>
      <w:r>
        <w:rPr>
          <w:rFonts w:ascii="Arial"/>
          <w:i/>
          <w:sz w:val="24"/>
        </w:rPr>
        <w:t>simulation:</w:t>
      </w:r>
      <w:r>
        <w:rPr>
          <w:rFonts w:ascii="Arial"/>
          <w:i/>
          <w:spacing w:val="-4"/>
          <w:sz w:val="24"/>
        </w:rPr>
        <w:t> </w:t>
      </w:r>
      <w:r>
        <w:rPr>
          <w:rFonts w:ascii="Arial"/>
          <w:i/>
          <w:sz w:val="24"/>
        </w:rPr>
        <w:t>principles,</w:t>
      </w:r>
      <w:r>
        <w:rPr>
          <w:rFonts w:ascii="Arial"/>
          <w:i/>
          <w:spacing w:val="-19"/>
          <w:sz w:val="24"/>
        </w:rPr>
        <w:t> </w:t>
      </w:r>
      <w:r>
        <w:rPr>
          <w:rFonts w:ascii="Arial"/>
          <w:i/>
          <w:sz w:val="24"/>
        </w:rPr>
        <w:t>methodology,</w:t>
      </w:r>
      <w:r>
        <w:rPr>
          <w:rFonts w:ascii="Arial"/>
          <w:i/>
          <w:spacing w:val="-19"/>
          <w:sz w:val="24"/>
        </w:rPr>
        <w:t> </w:t>
      </w:r>
      <w:r>
        <w:rPr>
          <w:rFonts w:ascii="Arial"/>
          <w:i/>
          <w:sz w:val="24"/>
        </w:rPr>
        <w:t>advances,</w:t>
      </w:r>
      <w:r>
        <w:rPr>
          <w:rFonts w:ascii="Arial"/>
          <w:i/>
          <w:spacing w:val="-19"/>
          <w:sz w:val="24"/>
        </w:rPr>
        <w:t> </w:t>
      </w:r>
      <w:r>
        <w:rPr>
          <w:rFonts w:ascii="Arial"/>
          <w:i/>
          <w:sz w:val="24"/>
        </w:rPr>
        <w:t>applications,</w:t>
      </w:r>
      <w:r>
        <w:rPr>
          <w:rFonts w:ascii="Arial"/>
          <w:i/>
          <w:spacing w:val="-19"/>
          <w:sz w:val="24"/>
        </w:rPr>
        <w:t> </w:t>
      </w:r>
      <w:r>
        <w:rPr>
          <w:rFonts w:ascii="Arial"/>
          <w:i/>
          <w:sz w:val="24"/>
        </w:rPr>
        <w:t>and</w:t>
      </w:r>
      <w:r>
        <w:rPr>
          <w:rFonts w:ascii="Arial"/>
          <w:i/>
          <w:spacing w:val="-19"/>
          <w:sz w:val="24"/>
        </w:rPr>
        <w:t> </w:t>
      </w:r>
      <w:r>
        <w:rPr>
          <w:rFonts w:ascii="Arial"/>
          <w:i/>
          <w:sz w:val="24"/>
        </w:rPr>
        <w:t>practice</w:t>
      </w:r>
      <w:r>
        <w:rPr>
          <w:rFonts w:ascii="Times New Roman"/>
          <w:sz w:val="24"/>
        </w:rPr>
        <w:t>,</w:t>
      </w:r>
      <w:r>
        <w:rPr>
          <w:rFonts w:ascii="Times New Roman"/>
          <w:w w:val="109"/>
          <w:sz w:val="24"/>
        </w:rPr>
        <w:t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35"/>
          <w:sz w:val="24"/>
        </w:rPr>
        <w:t> </w:t>
      </w:r>
      <w:r>
        <w:rPr>
          <w:rFonts w:ascii="Times New Roman"/>
          <w:sz w:val="24"/>
        </w:rPr>
        <w:t>advantages</w:t>
      </w:r>
      <w:r>
        <w:rPr>
          <w:rFonts w:ascii="Times New Roman"/>
          <w:spacing w:val="35"/>
          <w:sz w:val="24"/>
        </w:rPr>
        <w:t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35"/>
          <w:sz w:val="24"/>
        </w:rPr>
        <w:t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35"/>
          <w:sz w:val="24"/>
        </w:rPr>
        <w:t> </w:t>
      </w:r>
      <w:r>
        <w:rPr>
          <w:rFonts w:ascii="Times New Roman"/>
          <w:sz w:val="24"/>
        </w:rPr>
        <w:t>use</w:t>
      </w:r>
      <w:r>
        <w:rPr>
          <w:rFonts w:ascii="Times New Roman"/>
          <w:spacing w:val="35"/>
          <w:sz w:val="24"/>
        </w:rPr>
        <w:t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35"/>
          <w:sz w:val="24"/>
        </w:rPr>
        <w:t> </w:t>
      </w:r>
      <w:r>
        <w:rPr>
          <w:rFonts w:ascii="Times New Roman"/>
          <w:sz w:val="24"/>
        </w:rPr>
        <w:t>simulation</w:t>
      </w:r>
      <w:r>
        <w:rPr>
          <w:rFonts w:ascii="Times New Roman"/>
          <w:spacing w:val="36"/>
          <w:sz w:val="24"/>
        </w:rPr>
        <w:t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35"/>
          <w:sz w:val="24"/>
        </w:rPr>
        <w:t> </w:t>
      </w:r>
      <w:r>
        <w:rPr>
          <w:rFonts w:ascii="Times New Roman"/>
          <w:sz w:val="24"/>
        </w:rPr>
        <w:t>industry</w:t>
      </w:r>
      <w:r>
        <w:rPr>
          <w:rFonts w:ascii="Times New Roman"/>
          <w:spacing w:val="35"/>
          <w:sz w:val="24"/>
        </w:rPr>
        <w:t> </w:t>
      </w:r>
      <w:r>
        <w:rPr>
          <w:rFonts w:ascii="Times New Roman"/>
          <w:sz w:val="24"/>
        </w:rPr>
        <w:t>are</w:t>
      </w:r>
      <w:r>
        <w:rPr>
          <w:rFonts w:ascii="Times New Roman"/>
          <w:spacing w:val="35"/>
          <w:sz w:val="24"/>
        </w:rPr>
        <w:t> </w:t>
      </w:r>
      <w:r>
        <w:rPr>
          <w:rFonts w:ascii="Times New Roman"/>
          <w:sz w:val="24"/>
        </w:rPr>
        <w:t>discussed</w:t>
      </w:r>
      <w:r>
        <w:rPr>
          <w:rFonts w:ascii="Times New Roman"/>
          <w:spacing w:val="34"/>
          <w:sz w:val="24"/>
        </w:rPr>
        <w:t> </w:t>
      </w:r>
      <w:r>
        <w:rPr>
          <w:rFonts w:ascii="Times New Roman"/>
          <w:sz w:val="24"/>
        </w:rPr>
        <w:t>as</w:t>
      </w:r>
      <w:r>
        <w:rPr>
          <w:rFonts w:ascii="Times New Roman"/>
          <w:spacing w:val="35"/>
          <w:sz w:val="24"/>
        </w:rPr>
        <w:t> </w:t>
      </w:r>
      <w:r>
        <w:rPr>
          <w:rFonts w:ascii="Times New Roman"/>
          <w:sz w:val="24"/>
        </w:rPr>
        <w:t>follows</w:t>
      </w:r>
      <w:r>
        <w:rPr>
          <w:rFonts w:ascii="Times New Roman"/>
          <w:spacing w:val="35"/>
          <w:sz w:val="24"/>
        </w:rPr>
        <w:t> </w:t>
      </w:r>
      <w:hyperlink w:history="true" w:anchor="_bookmark111">
        <w:r>
          <w:rPr>
            <w:rFonts w:ascii="Times New Roman"/>
            <w:sz w:val="24"/>
          </w:rPr>
          <w:t>[23]:</w:t>
        </w:r>
      </w:hyperlink>
    </w:p>
    <w:p>
      <w:pPr>
        <w:pStyle w:val="ListParagraph"/>
        <w:numPr>
          <w:ilvl w:val="3"/>
          <w:numId w:val="13"/>
        </w:numPr>
        <w:tabs>
          <w:tab w:pos="703" w:val="left" w:leader="none"/>
        </w:tabs>
        <w:spacing w:line="314" w:lineRule="auto" w:before="107" w:after="0"/>
        <w:ind w:left="702" w:right="152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The</w:t>
      </w:r>
      <w:r>
        <w:rPr>
          <w:rFonts w:ascii="Times New Roman"/>
          <w:spacing w:val="18"/>
          <w:w w:val="105"/>
          <w:sz w:val="24"/>
        </w:rPr>
        <w:t> </w:t>
      </w:r>
      <w:r>
        <w:rPr>
          <w:rFonts w:ascii="Times New Roman"/>
          <w:w w:val="105"/>
          <w:sz w:val="24"/>
        </w:rPr>
        <w:t>ability</w:t>
      </w:r>
      <w:r>
        <w:rPr>
          <w:rFonts w:ascii="Times New Roman"/>
          <w:spacing w:val="18"/>
          <w:w w:val="105"/>
          <w:sz w:val="24"/>
        </w:rPr>
        <w:t> </w:t>
      </w:r>
      <w:r>
        <w:rPr>
          <w:rFonts w:ascii="Times New Roman"/>
          <w:w w:val="105"/>
          <w:sz w:val="24"/>
        </w:rPr>
        <w:t>to</w:t>
      </w:r>
      <w:r>
        <w:rPr>
          <w:rFonts w:ascii="Times New Roman"/>
          <w:spacing w:val="18"/>
          <w:w w:val="105"/>
          <w:sz w:val="24"/>
        </w:rPr>
        <w:t> </w:t>
      </w:r>
      <w:r>
        <w:rPr>
          <w:rFonts w:ascii="Times New Roman"/>
          <w:w w:val="105"/>
          <w:sz w:val="24"/>
        </w:rPr>
        <w:t>test</w:t>
      </w:r>
      <w:r>
        <w:rPr>
          <w:rFonts w:ascii="Times New Roman"/>
          <w:spacing w:val="18"/>
          <w:w w:val="105"/>
          <w:sz w:val="24"/>
        </w:rPr>
        <w:t> </w:t>
      </w:r>
      <w:r>
        <w:rPr>
          <w:rFonts w:ascii="Times New Roman"/>
          <w:w w:val="105"/>
          <w:sz w:val="24"/>
        </w:rPr>
        <w:t>new</w:t>
      </w:r>
      <w:r>
        <w:rPr>
          <w:rFonts w:ascii="Times New Roman"/>
          <w:spacing w:val="17"/>
          <w:w w:val="105"/>
          <w:sz w:val="24"/>
        </w:rPr>
        <w:t> </w:t>
      </w:r>
      <w:r>
        <w:rPr>
          <w:rFonts w:ascii="Times New Roman"/>
          <w:w w:val="105"/>
          <w:sz w:val="24"/>
        </w:rPr>
        <w:t>policies,</w:t>
      </w:r>
      <w:r>
        <w:rPr>
          <w:rFonts w:ascii="Times New Roman"/>
          <w:spacing w:val="17"/>
          <w:w w:val="105"/>
          <w:sz w:val="24"/>
        </w:rPr>
        <w:t> </w:t>
      </w:r>
      <w:r>
        <w:rPr>
          <w:rFonts w:ascii="Times New Roman"/>
          <w:w w:val="105"/>
          <w:sz w:val="24"/>
        </w:rPr>
        <w:t>operating</w:t>
      </w:r>
      <w:r>
        <w:rPr>
          <w:rFonts w:ascii="Times New Roman"/>
          <w:spacing w:val="18"/>
          <w:w w:val="105"/>
          <w:sz w:val="24"/>
        </w:rPr>
        <w:t> </w:t>
      </w:r>
      <w:r>
        <w:rPr>
          <w:rFonts w:ascii="Times New Roman"/>
          <w:w w:val="105"/>
          <w:sz w:val="24"/>
        </w:rPr>
        <w:t>procedures</w:t>
      </w:r>
      <w:r>
        <w:rPr>
          <w:rFonts w:ascii="Times New Roman"/>
          <w:spacing w:val="17"/>
          <w:w w:val="105"/>
          <w:sz w:val="24"/>
        </w:rPr>
        <w:t> </w:t>
      </w:r>
      <w:r>
        <w:rPr>
          <w:rFonts w:ascii="Times New Roman"/>
          <w:w w:val="105"/>
          <w:sz w:val="24"/>
        </w:rPr>
        <w:t>and</w:t>
      </w:r>
      <w:r>
        <w:rPr>
          <w:rFonts w:ascii="Times New Roman"/>
          <w:spacing w:val="18"/>
          <w:w w:val="105"/>
          <w:sz w:val="24"/>
        </w:rPr>
        <w:t> </w:t>
      </w:r>
      <w:r>
        <w:rPr>
          <w:rFonts w:ascii="Times New Roman"/>
          <w:w w:val="105"/>
          <w:sz w:val="24"/>
        </w:rPr>
        <w:t>methods</w:t>
      </w:r>
      <w:r>
        <w:rPr>
          <w:rFonts w:ascii="Times New Roman"/>
          <w:spacing w:val="17"/>
          <w:w w:val="105"/>
          <w:sz w:val="24"/>
        </w:rPr>
        <w:t> </w:t>
      </w:r>
      <w:r>
        <w:rPr>
          <w:rFonts w:ascii="Times New Roman"/>
          <w:w w:val="105"/>
          <w:sz w:val="24"/>
        </w:rPr>
        <w:t>without</w:t>
      </w:r>
      <w:r>
        <w:rPr>
          <w:rFonts w:ascii="Times New Roman"/>
          <w:spacing w:val="19"/>
          <w:w w:val="105"/>
          <w:sz w:val="24"/>
        </w:rPr>
        <w:t> </w:t>
      </w:r>
      <w:r>
        <w:rPr>
          <w:rFonts w:ascii="Times New Roman"/>
          <w:w w:val="105"/>
          <w:sz w:val="24"/>
        </w:rPr>
        <w:t>causing</w:t>
      </w:r>
      <w:r>
        <w:rPr>
          <w:rFonts w:ascii="Times New Roman"/>
          <w:spacing w:val="18"/>
          <w:w w:val="105"/>
          <w:sz w:val="24"/>
        </w:rPr>
        <w:t> </w:t>
      </w:r>
      <w:r>
        <w:rPr>
          <w:rFonts w:ascii="Times New Roman"/>
          <w:w w:val="105"/>
          <w:sz w:val="24"/>
        </w:rPr>
        <w:t>a</w:t>
      </w:r>
      <w:r>
        <w:rPr>
          <w:rFonts w:ascii="Times New Roman"/>
          <w:w w:val="109"/>
          <w:sz w:val="24"/>
        </w:rPr>
        <w:t> </w:t>
      </w:r>
      <w:r>
        <w:rPr>
          <w:rFonts w:ascii="Times New Roman"/>
          <w:w w:val="105"/>
          <w:sz w:val="24"/>
        </w:rPr>
        <w:t>disruption to the actual</w:t>
      </w:r>
      <w:r>
        <w:rPr>
          <w:rFonts w:ascii="Times New Roman"/>
          <w:spacing w:val="62"/>
          <w:w w:val="105"/>
          <w:sz w:val="24"/>
        </w:rPr>
        <w:t> </w:t>
      </w:r>
      <w:r>
        <w:rPr>
          <w:rFonts w:ascii="Times New Roman"/>
          <w:w w:val="105"/>
          <w:sz w:val="24"/>
        </w:rPr>
        <w:t>system.</w:t>
      </w:r>
      <w:r>
        <w:rPr>
          <w:rFonts w:ascii="Times New Roman"/>
          <w:sz w:val="24"/>
        </w:rPr>
      </w:r>
    </w:p>
    <w:p>
      <w:pPr>
        <w:pStyle w:val="ListParagraph"/>
        <w:numPr>
          <w:ilvl w:val="3"/>
          <w:numId w:val="13"/>
        </w:numPr>
        <w:tabs>
          <w:tab w:pos="703" w:val="left" w:leader="none"/>
        </w:tabs>
        <w:spacing w:line="314" w:lineRule="auto" w:before="0" w:after="0"/>
        <w:ind w:left="702" w:right="112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The means to identify problems in complex systems by gathering insight in the</w:t>
      </w:r>
      <w:r>
        <w:rPr>
          <w:rFonts w:ascii="Times New Roman"/>
          <w:spacing w:val="-3"/>
          <w:w w:val="105"/>
          <w:sz w:val="24"/>
        </w:rPr>
        <w:t> </w:t>
      </w:r>
      <w:r>
        <w:rPr>
          <w:rFonts w:ascii="Times New Roman"/>
          <w:w w:val="105"/>
          <w:sz w:val="24"/>
        </w:rPr>
        <w:t>interac-</w:t>
      </w:r>
      <w:r>
        <w:rPr>
          <w:rFonts w:ascii="Times New Roman"/>
          <w:w w:val="104"/>
          <w:sz w:val="24"/>
        </w:rPr>
        <w:t> </w:t>
      </w:r>
      <w:r>
        <w:rPr>
          <w:rFonts w:ascii="Times New Roman"/>
          <w:w w:val="105"/>
          <w:sz w:val="24"/>
        </w:rPr>
        <w:t>tions within the</w:t>
      </w:r>
      <w:r>
        <w:rPr>
          <w:rFonts w:ascii="Times New Roman"/>
          <w:spacing w:val="46"/>
          <w:w w:val="105"/>
          <w:sz w:val="24"/>
        </w:rPr>
        <w:t> </w:t>
      </w:r>
      <w:r>
        <w:rPr>
          <w:rFonts w:ascii="Times New Roman"/>
          <w:w w:val="105"/>
          <w:sz w:val="24"/>
        </w:rPr>
        <w:t>system.</w:t>
      </w:r>
      <w:r>
        <w:rPr>
          <w:rFonts w:ascii="Times New Roman"/>
          <w:sz w:val="24"/>
        </w:rPr>
      </w:r>
    </w:p>
    <w:p>
      <w:pPr>
        <w:pStyle w:val="ListParagraph"/>
        <w:numPr>
          <w:ilvl w:val="3"/>
          <w:numId w:val="13"/>
        </w:numPr>
        <w:tabs>
          <w:tab w:pos="703" w:val="left" w:leader="none"/>
        </w:tabs>
        <w:spacing w:line="342" w:lineRule="exact" w:before="0" w:after="0"/>
        <w:ind w:left="702" w:right="152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The facility to compress or expand time to investigate phenomena</w:t>
      </w:r>
      <w:r>
        <w:rPr>
          <w:rFonts w:ascii="Times New Roman"/>
          <w:spacing w:val="28"/>
          <w:w w:val="105"/>
          <w:sz w:val="24"/>
        </w:rPr>
        <w:t> </w:t>
      </w:r>
      <w:r>
        <w:rPr>
          <w:rFonts w:ascii="Times New Roman"/>
          <w:w w:val="105"/>
          <w:sz w:val="24"/>
        </w:rPr>
        <w:t>thoroughly.</w:t>
      </w:r>
      <w:r>
        <w:rPr>
          <w:rFonts w:ascii="Times New Roman"/>
          <w:sz w:val="24"/>
        </w:rPr>
      </w:r>
    </w:p>
    <w:p>
      <w:pPr>
        <w:pStyle w:val="ListParagraph"/>
        <w:numPr>
          <w:ilvl w:val="3"/>
          <w:numId w:val="13"/>
        </w:numPr>
        <w:tabs>
          <w:tab w:pos="703" w:val="left" w:leader="none"/>
        </w:tabs>
        <w:spacing w:line="240" w:lineRule="auto" w:before="58" w:after="0"/>
        <w:ind w:left="702" w:right="152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10"/>
          <w:sz w:val="24"/>
        </w:rPr>
        <w:t>The capability to determine the limits and constraints within a</w:t>
      </w:r>
      <w:r>
        <w:rPr>
          <w:rFonts w:ascii="Times New Roman"/>
          <w:spacing w:val="54"/>
          <w:w w:val="110"/>
          <w:sz w:val="24"/>
        </w:rPr>
        <w:t> </w:t>
      </w:r>
      <w:r>
        <w:rPr>
          <w:rFonts w:ascii="Times New Roman"/>
          <w:w w:val="110"/>
          <w:sz w:val="24"/>
        </w:rPr>
        <w:t>system.</w:t>
      </w:r>
      <w:r>
        <w:rPr>
          <w:rFonts w:ascii="Times New Roman"/>
          <w:sz w:val="24"/>
        </w:rPr>
      </w:r>
    </w:p>
    <w:p>
      <w:pPr>
        <w:pStyle w:val="ListParagraph"/>
        <w:numPr>
          <w:ilvl w:val="3"/>
          <w:numId w:val="13"/>
        </w:numPr>
        <w:tabs>
          <w:tab w:pos="703" w:val="left" w:leader="none"/>
        </w:tabs>
        <w:spacing w:line="240" w:lineRule="auto" w:before="58" w:after="0"/>
        <w:ind w:left="702" w:right="152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The potential to build consensus with regard to proposed designs or</w:t>
      </w:r>
      <w:r>
        <w:rPr>
          <w:rFonts w:ascii="Times New Roman"/>
          <w:spacing w:val="19"/>
          <w:w w:val="105"/>
          <w:sz w:val="24"/>
        </w:rPr>
        <w:t> </w:t>
      </w:r>
      <w:r>
        <w:rPr>
          <w:rFonts w:ascii="Times New Roman"/>
          <w:w w:val="105"/>
          <w:sz w:val="24"/>
        </w:rPr>
        <w:t>modifications.</w:t>
      </w:r>
      <w:r>
        <w:rPr>
          <w:rFonts w:ascii="Times New Roman"/>
          <w:sz w:val="24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Heading3"/>
        <w:numPr>
          <w:ilvl w:val="2"/>
          <w:numId w:val="13"/>
        </w:numPr>
        <w:tabs>
          <w:tab w:pos="1104" w:val="left" w:leader="none"/>
        </w:tabs>
        <w:spacing w:line="240" w:lineRule="auto" w:before="0" w:after="0"/>
        <w:ind w:left="1103" w:right="0" w:hanging="986"/>
        <w:jc w:val="both"/>
        <w:rPr>
          <w:b w:val="0"/>
          <w:bCs w:val="0"/>
        </w:rPr>
      </w:pPr>
      <w:r>
        <w:rPr/>
        <w:t>Simulation usage in</w:t>
      </w:r>
      <w:r>
        <w:rPr>
          <w:spacing w:val="25"/>
        </w:rPr>
        <w:t> </w:t>
      </w:r>
      <w:r>
        <w:rPr/>
        <w:t>mining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right="143"/>
        <w:jc w:val="both"/>
      </w:pPr>
      <w:r>
        <w:rPr>
          <w:w w:val="105"/>
        </w:rPr>
        <w:t>Simulation</w:t>
      </w:r>
      <w:r>
        <w:rPr>
          <w:spacing w:val="-8"/>
          <w:w w:val="105"/>
        </w:rPr>
        <w:t> </w:t>
      </w:r>
      <w:r>
        <w:rPr>
          <w:w w:val="105"/>
        </w:rPr>
        <w:t>has</w:t>
      </w:r>
      <w:r>
        <w:rPr>
          <w:spacing w:val="-7"/>
          <w:w w:val="105"/>
        </w:rPr>
        <w:t> </w:t>
      </w:r>
      <w:r>
        <w:rPr>
          <w:w w:val="105"/>
        </w:rPr>
        <w:t>been</w:t>
      </w:r>
      <w:r>
        <w:rPr>
          <w:spacing w:val="-7"/>
          <w:w w:val="105"/>
        </w:rPr>
        <w:t> </w:t>
      </w:r>
      <w:r>
        <w:rPr>
          <w:w w:val="105"/>
        </w:rPr>
        <w:t>used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7"/>
          <w:w w:val="105"/>
        </w:rPr>
        <w:t> </w:t>
      </w:r>
      <w:r>
        <w:rPr>
          <w:w w:val="105"/>
        </w:rPr>
        <w:t>test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identify</w:t>
      </w:r>
      <w:r>
        <w:rPr>
          <w:spacing w:val="-8"/>
          <w:w w:val="105"/>
        </w:rPr>
        <w:t> </w:t>
      </w:r>
      <w:r>
        <w:rPr>
          <w:w w:val="105"/>
        </w:rPr>
        <w:t>energy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operational</w:t>
      </w:r>
      <w:r>
        <w:rPr>
          <w:spacing w:val="-7"/>
          <w:w w:val="105"/>
        </w:rPr>
        <w:t> </w:t>
      </w:r>
      <w:r>
        <w:rPr>
          <w:w w:val="105"/>
        </w:rPr>
        <w:t>improvements</w:t>
      </w:r>
      <w:r>
        <w:rPr>
          <w:spacing w:val="-7"/>
          <w:w w:val="105"/>
        </w:rPr>
        <w:t> </w:t>
      </w: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mining</w:t>
      </w:r>
      <w:r>
        <w:rPr>
          <w:w w:val="101"/>
        </w:rPr>
        <w:t> </w:t>
      </w:r>
      <w:r>
        <w:rPr>
          <w:w w:val="105"/>
        </w:rPr>
        <w:t>systems.</w:t>
      </w:r>
      <w:r>
        <w:rPr>
          <w:spacing w:val="22"/>
          <w:w w:val="105"/>
        </w:rPr>
        <w:t> </w:t>
      </w:r>
      <w:r>
        <w:rPr>
          <w:w w:val="105"/>
        </w:rPr>
        <w:t>However,</w:t>
      </w:r>
      <w:r>
        <w:rPr>
          <w:spacing w:val="38"/>
          <w:w w:val="105"/>
        </w:rPr>
        <w:t> </w:t>
      </w:r>
      <w:r>
        <w:rPr>
          <w:w w:val="105"/>
        </w:rPr>
        <w:t>existing</w:t>
      </w:r>
      <w:r>
        <w:rPr>
          <w:spacing w:val="35"/>
          <w:w w:val="105"/>
        </w:rPr>
        <w:t> </w:t>
      </w:r>
      <w:r>
        <w:rPr>
          <w:w w:val="105"/>
        </w:rPr>
        <w:t>tools</w:t>
      </w:r>
      <w:r>
        <w:rPr>
          <w:spacing w:val="34"/>
          <w:w w:val="105"/>
        </w:rPr>
        <w:t> </w:t>
      </w:r>
      <w:r>
        <w:rPr>
          <w:w w:val="105"/>
        </w:rPr>
        <w:t>require</w:t>
      </w:r>
      <w:r>
        <w:rPr>
          <w:spacing w:val="34"/>
          <w:w w:val="105"/>
        </w:rPr>
        <w:t> </w:t>
      </w:r>
      <w:r>
        <w:rPr>
          <w:w w:val="105"/>
        </w:rPr>
        <w:t>too</w:t>
      </w:r>
      <w:r>
        <w:rPr>
          <w:spacing w:val="34"/>
          <w:w w:val="105"/>
        </w:rPr>
        <w:t> </w:t>
      </w:r>
      <w:r>
        <w:rPr>
          <w:w w:val="105"/>
        </w:rPr>
        <w:t>much</w:t>
      </w:r>
      <w:r>
        <w:rPr>
          <w:spacing w:val="34"/>
          <w:w w:val="105"/>
        </w:rPr>
        <w:t> </w:t>
      </w:r>
      <w:r>
        <w:rPr>
          <w:w w:val="105"/>
        </w:rPr>
        <w:t>data</w:t>
      </w:r>
      <w:r>
        <w:rPr>
          <w:spacing w:val="34"/>
          <w:w w:val="105"/>
        </w:rPr>
        <w:t> </w:t>
      </w:r>
      <w:r>
        <w:rPr>
          <w:w w:val="105"/>
        </w:rPr>
        <w:t>to</w:t>
      </w:r>
      <w:r>
        <w:rPr>
          <w:spacing w:val="34"/>
          <w:w w:val="105"/>
        </w:rPr>
        <w:t> </w:t>
      </w:r>
      <w:r>
        <w:rPr>
          <w:w w:val="105"/>
        </w:rPr>
        <w:t>model</w:t>
      </w:r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spacing w:val="34"/>
          <w:w w:val="105"/>
        </w:rPr>
        <w:t> </w:t>
      </w:r>
      <w:r>
        <w:rPr>
          <w:w w:val="105"/>
        </w:rPr>
        <w:t>systems</w:t>
      </w:r>
      <w:r>
        <w:rPr>
          <w:spacing w:val="34"/>
          <w:w w:val="105"/>
        </w:rPr>
        <w:t> </w:t>
      </w:r>
      <w:r>
        <w:rPr>
          <w:w w:val="105"/>
        </w:rPr>
        <w:t>accurately</w:t>
      </w:r>
      <w:r>
        <w:rPr>
          <w:spacing w:val="-61"/>
          <w:w w:val="105"/>
        </w:rPr>
        <w:t> </w:t>
      </w:r>
      <w:r>
        <w:rPr>
          <w:spacing w:val="-61"/>
          <w:w w:val="105"/>
        </w:rPr>
      </w:r>
      <w:r>
        <w:rPr>
          <w:w w:val="105"/>
        </w:rPr>
        <w:t>[CitationNeeded].</w:t>
      </w:r>
      <w:r>
        <w:rPr>
          <w:spacing w:val="18"/>
          <w:w w:val="105"/>
        </w:rPr>
        <w:t> </w:t>
      </w:r>
      <w:r>
        <w:rPr>
          <w:w w:val="105"/>
        </w:rPr>
        <w:t>New</w:t>
      </w:r>
      <w:r>
        <w:rPr>
          <w:spacing w:val="33"/>
          <w:w w:val="105"/>
        </w:rPr>
        <w:t> </w:t>
      </w:r>
      <w:r>
        <w:rPr>
          <w:w w:val="105"/>
        </w:rPr>
        <w:t>tools</w:t>
      </w:r>
      <w:r>
        <w:rPr>
          <w:spacing w:val="33"/>
          <w:w w:val="105"/>
        </w:rPr>
        <w:t> </w:t>
      </w:r>
      <w:r>
        <w:rPr>
          <w:w w:val="105"/>
        </w:rPr>
        <w:t>such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w w:val="105"/>
        </w:rPr>
        <w:t>Simulation</w:t>
      </w:r>
      <w:r>
        <w:rPr>
          <w:spacing w:val="33"/>
          <w:w w:val="105"/>
        </w:rPr>
        <w:t> </w:t>
      </w:r>
      <w:r>
        <w:rPr>
          <w:w w:val="105"/>
        </w:rPr>
        <w:t>Toolbox</w:t>
      </w:r>
      <w:r>
        <w:rPr>
          <w:spacing w:val="34"/>
          <w:w w:val="105"/>
        </w:rPr>
        <w:t> </w:t>
      </w:r>
      <w:r>
        <w:rPr>
          <w:w w:val="105"/>
        </w:rPr>
        <w:t>(STB)</w:t>
      </w:r>
      <w:r>
        <w:rPr>
          <w:spacing w:val="33"/>
          <w:w w:val="105"/>
        </w:rPr>
        <w:t> </w:t>
      </w:r>
      <w:r>
        <w:rPr>
          <w:w w:val="105"/>
        </w:rPr>
        <w:t>software,</w:t>
      </w:r>
      <w:r>
        <w:rPr>
          <w:spacing w:val="36"/>
          <w:w w:val="105"/>
        </w:rPr>
        <w:t> </w:t>
      </w:r>
      <w:r>
        <w:rPr>
          <w:w w:val="105"/>
        </w:rPr>
        <w:t>have</w:t>
      </w:r>
      <w:r>
        <w:rPr>
          <w:spacing w:val="33"/>
          <w:w w:val="105"/>
        </w:rPr>
        <w:t> </w:t>
      </w:r>
      <w:r>
        <w:rPr>
          <w:w w:val="105"/>
        </w:rPr>
        <w:t>made</w:t>
      </w:r>
      <w:r>
        <w:rPr>
          <w:spacing w:val="33"/>
          <w:w w:val="105"/>
        </w:rPr>
        <w:t> </w:t>
      </w:r>
      <w:r>
        <w:rPr>
          <w:w w:val="105"/>
        </w:rPr>
        <w:t>it</w:t>
      </w:r>
      <w:r>
        <w:rPr>
          <w:spacing w:val="-61"/>
          <w:w w:val="105"/>
        </w:rPr>
        <w:t> </w:t>
      </w:r>
      <w:r>
        <w:rPr>
          <w:spacing w:val="-61"/>
          <w:w w:val="105"/>
        </w:rPr>
      </w:r>
      <w:r>
        <w:rPr>
          <w:w w:val="105"/>
        </w:rPr>
        <w:t>possible to develop accurate, detailed simulations for mining systems. This allows for</w:t>
      </w:r>
      <w:r>
        <w:rPr>
          <w:spacing w:val="-34"/>
          <w:w w:val="105"/>
        </w:rPr>
        <w:t> </w:t>
      </w:r>
      <w:r>
        <w:rPr>
          <w:w w:val="105"/>
        </w:rPr>
        <w:t>testing</w:t>
      </w:r>
      <w:r>
        <w:rPr>
          <w:w w:val="105"/>
        </w:rPr>
        <w:t> </w:t>
      </w:r>
      <w:r>
        <w:rPr>
          <w:w w:val="105"/>
        </w:rPr>
        <w:t>of</w:t>
      </w:r>
      <w:r>
        <w:rPr>
          <w:spacing w:val="27"/>
          <w:w w:val="105"/>
        </w:rPr>
        <w:t> </w:t>
      </w:r>
      <w:r>
        <w:rPr>
          <w:w w:val="105"/>
        </w:rPr>
        <w:t>more</w:t>
      </w:r>
      <w:r>
        <w:rPr>
          <w:spacing w:val="27"/>
          <w:w w:val="105"/>
        </w:rPr>
        <w:t> </w:t>
      </w:r>
      <w:r>
        <w:rPr>
          <w:w w:val="105"/>
        </w:rPr>
        <w:t>complex</w:t>
      </w:r>
      <w:r>
        <w:rPr>
          <w:spacing w:val="27"/>
          <w:w w:val="105"/>
        </w:rPr>
        <w:t> </w:t>
      </w:r>
      <w:r>
        <w:rPr>
          <w:w w:val="105"/>
        </w:rPr>
        <w:t>intervention</w:t>
      </w:r>
      <w:r>
        <w:rPr>
          <w:spacing w:val="26"/>
          <w:w w:val="105"/>
        </w:rPr>
        <w:t> </w:t>
      </w:r>
      <w:r>
        <w:rPr>
          <w:w w:val="105"/>
        </w:rPr>
        <w:t>scenarios,</w:t>
      </w:r>
      <w:r>
        <w:rPr>
          <w:spacing w:val="29"/>
          <w:w w:val="105"/>
        </w:rPr>
        <w:t> </w:t>
      </w:r>
      <w:r>
        <w:rPr>
          <w:w w:val="105"/>
        </w:rPr>
        <w:t>leading</w:t>
      </w:r>
      <w:r>
        <w:rPr>
          <w:spacing w:val="26"/>
          <w:w w:val="105"/>
        </w:rPr>
        <w:t> </w:t>
      </w:r>
      <w:r>
        <w:rPr>
          <w:w w:val="105"/>
        </w:rPr>
        <w:t>to</w:t>
      </w:r>
      <w:r>
        <w:rPr>
          <w:spacing w:val="27"/>
          <w:w w:val="105"/>
        </w:rPr>
        <w:t> </w:t>
      </w:r>
      <w:r>
        <w:rPr>
          <w:w w:val="105"/>
        </w:rPr>
        <w:t>more</w:t>
      </w:r>
      <w:r>
        <w:rPr>
          <w:spacing w:val="27"/>
          <w:w w:val="105"/>
        </w:rPr>
        <w:t> </w:t>
      </w:r>
      <w:r>
        <w:rPr>
          <w:w w:val="105"/>
        </w:rPr>
        <w:t>improvements</w:t>
      </w:r>
      <w:r>
        <w:rPr>
          <w:spacing w:val="27"/>
          <w:w w:val="105"/>
        </w:rPr>
        <w:t> </w:t>
      </w:r>
      <w:r>
        <w:rPr>
          <w:w w:val="105"/>
        </w:rPr>
        <w:t>for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mine</w:t>
      </w:r>
      <w:r>
        <w:rPr>
          <w:spacing w:val="27"/>
          <w:w w:val="105"/>
        </w:rPr>
        <w:t> </w:t>
      </w:r>
      <w:r>
        <w:rPr>
          <w:w w:val="105"/>
        </w:rPr>
        <w:t>than</w:t>
      </w:r>
      <w:r>
        <w:rPr>
          <w:spacing w:val="-60"/>
          <w:w w:val="105"/>
        </w:rPr>
        <w:t> </w:t>
      </w:r>
      <w:r>
        <w:rPr>
          <w:spacing w:val="-60"/>
          <w:w w:val="105"/>
        </w:rPr>
      </w:r>
      <w:r>
        <w:rPr>
          <w:w w:val="105"/>
        </w:rPr>
        <w:t>could be previously</w:t>
      </w:r>
      <w:r>
        <w:rPr>
          <w:spacing w:val="18"/>
          <w:w w:val="105"/>
        </w:rPr>
        <w:t> </w:t>
      </w:r>
      <w:r>
        <w:rPr>
          <w:w w:val="105"/>
        </w:rPr>
        <w:t>obtained.</w:t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3"/>
        <w:numPr>
          <w:ilvl w:val="2"/>
          <w:numId w:val="13"/>
        </w:numPr>
        <w:tabs>
          <w:tab w:pos="1104" w:val="left" w:leader="none"/>
        </w:tabs>
        <w:spacing w:line="240" w:lineRule="auto" w:before="0" w:after="0"/>
        <w:ind w:left="1103" w:right="0" w:hanging="986"/>
        <w:jc w:val="both"/>
        <w:rPr>
          <w:b w:val="0"/>
          <w:bCs w:val="0"/>
        </w:rPr>
      </w:pPr>
      <w:r>
        <w:rPr/>
        <w:t>Comparison of available simulation</w:t>
      </w:r>
      <w:r>
        <w:rPr>
          <w:spacing w:val="30"/>
        </w:rPr>
        <w:t> </w:t>
      </w:r>
      <w:r>
        <w:rPr/>
        <w:t>tools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240" w:lineRule="auto"/>
        <w:ind w:right="0"/>
        <w:jc w:val="both"/>
      </w:pPr>
      <w:r>
        <w:rPr/>
        <w:t>philip phd</w:t>
      </w:r>
      <w:r>
        <w:rPr>
          <w:spacing w:val="55"/>
        </w:rPr>
        <w:t> </w:t>
      </w:r>
      <w:hyperlink w:history="true" w:anchor="_bookmark89">
        <w:r>
          <w:rPr/>
          <w:t>[1]</w:t>
        </w:r>
      </w:hyperlink>
    </w:p>
    <w:p>
      <w:pPr>
        <w:pStyle w:val="BodyText"/>
        <w:spacing w:line="240" w:lineRule="auto" w:before="128"/>
        <w:ind w:right="0"/>
        <w:jc w:val="both"/>
      </w:pPr>
      <w:r>
        <w:rPr/>
        <w:t>Peach</w:t>
      </w:r>
      <w:r>
        <w:rPr>
          <w:spacing w:val="22"/>
        </w:rPr>
        <w:t> </w:t>
      </w:r>
      <w:hyperlink w:history="true" w:anchor="_bookmark112">
        <w:r>
          <w:rPr/>
          <w:t>[24]</w:t>
        </w:r>
      </w:hyperlink>
    </w:p>
    <w:p>
      <w:pPr>
        <w:spacing w:after="0" w:line="240" w:lineRule="auto"/>
        <w:jc w:val="both"/>
        <w:sectPr>
          <w:pgSz w:w="11910" w:h="16840"/>
          <w:pgMar w:header="420" w:footer="894" w:top="680" w:bottom="1080" w:left="1300" w:right="98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2"/>
        <w:numPr>
          <w:ilvl w:val="1"/>
          <w:numId w:val="14"/>
        </w:numPr>
        <w:tabs>
          <w:tab w:pos="1000" w:val="left" w:leader="none"/>
        </w:tabs>
        <w:spacing w:line="240" w:lineRule="auto" w:before="46" w:after="0"/>
        <w:ind w:left="999" w:right="0" w:hanging="882"/>
        <w:jc w:val="both"/>
        <w:rPr>
          <w:b w:val="0"/>
          <w:bCs w:val="0"/>
        </w:rPr>
      </w:pPr>
      <w:bookmarkStart w:name="Problem statement and objectives" w:id="25"/>
      <w:bookmarkEnd w:id="25"/>
      <w:r>
        <w:rPr>
          <w:b w:val="0"/>
        </w:rPr>
      </w:r>
      <w:bookmarkStart w:name="_bookmark12" w:id="26"/>
      <w:bookmarkEnd w:id="26"/>
      <w:r>
        <w:rPr>
          <w:b w:val="0"/>
        </w:rPr>
      </w:r>
      <w:bookmarkStart w:name="_bookmark12" w:id="27"/>
      <w:bookmarkEnd w:id="27"/>
      <w:r>
        <w:rPr/>
        <w:t>Problem</w:t>
      </w:r>
      <w:r>
        <w:rPr/>
        <w:t> statement and</w:t>
      </w:r>
      <w:r>
        <w:rPr>
          <w:spacing w:val="8"/>
        </w:rPr>
        <w:t> </w:t>
      </w:r>
      <w:r>
        <w:rPr/>
        <w:t>objectives</w:t>
      </w:r>
      <w:r>
        <w:rPr>
          <w:b w:val="0"/>
        </w:rPr>
      </w:r>
    </w:p>
    <w:p>
      <w:pPr>
        <w:pStyle w:val="Heading3"/>
        <w:numPr>
          <w:ilvl w:val="2"/>
          <w:numId w:val="14"/>
        </w:numPr>
        <w:tabs>
          <w:tab w:pos="1104" w:val="left" w:leader="none"/>
        </w:tabs>
        <w:spacing w:line="240" w:lineRule="auto" w:before="276" w:after="0"/>
        <w:ind w:left="1103" w:right="0" w:hanging="986"/>
        <w:jc w:val="both"/>
        <w:rPr>
          <w:b w:val="0"/>
          <w:bCs w:val="0"/>
        </w:rPr>
      </w:pPr>
      <w:r>
        <w:rPr/>
        <w:t>Problem</w:t>
      </w:r>
      <w:r>
        <w:rPr>
          <w:spacing w:val="34"/>
        </w:rPr>
        <w:t> </w:t>
      </w:r>
      <w:r>
        <w:rPr/>
        <w:t>statement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right="111"/>
        <w:jc w:val="both"/>
      </w:pPr>
      <w:r>
        <w:rPr>
          <w:w w:val="105"/>
        </w:rPr>
        <w:t>Rising</w:t>
      </w:r>
      <w:r>
        <w:rPr>
          <w:spacing w:val="15"/>
          <w:w w:val="105"/>
        </w:rPr>
        <w:t> </w:t>
      </w:r>
      <w:r>
        <w:rPr>
          <w:w w:val="105"/>
        </w:rPr>
        <w:t>costs</w:t>
      </w:r>
      <w:r>
        <w:rPr>
          <w:spacing w:val="15"/>
          <w:w w:val="105"/>
        </w:rPr>
        <w:t> </w:t>
      </w:r>
      <w:r>
        <w:rPr>
          <w:w w:val="105"/>
        </w:rPr>
        <w:t>and</w:t>
      </w:r>
      <w:r>
        <w:rPr>
          <w:spacing w:val="15"/>
          <w:w w:val="105"/>
        </w:rPr>
        <w:t> </w:t>
      </w:r>
      <w:r>
        <w:rPr>
          <w:w w:val="105"/>
        </w:rPr>
        <w:t>falling</w:t>
      </w:r>
      <w:r>
        <w:rPr>
          <w:spacing w:val="15"/>
          <w:w w:val="105"/>
        </w:rPr>
        <w:t> </w:t>
      </w:r>
      <w:r>
        <w:rPr>
          <w:w w:val="105"/>
        </w:rPr>
        <w:t>ore</w:t>
      </w:r>
      <w:r>
        <w:rPr>
          <w:spacing w:val="15"/>
          <w:w w:val="105"/>
        </w:rPr>
        <w:t> </w:t>
      </w:r>
      <w:r>
        <w:rPr>
          <w:w w:val="105"/>
        </w:rPr>
        <w:t>grades</w:t>
      </w:r>
      <w:r>
        <w:rPr>
          <w:spacing w:val="15"/>
          <w:w w:val="105"/>
        </w:rPr>
        <w:t> </w:t>
      </w:r>
      <w:r>
        <w:rPr>
          <w:w w:val="105"/>
        </w:rPr>
        <w:t>are</w:t>
      </w:r>
      <w:r>
        <w:rPr>
          <w:spacing w:val="15"/>
          <w:w w:val="105"/>
        </w:rPr>
        <w:t> </w:t>
      </w:r>
      <w:r>
        <w:rPr>
          <w:w w:val="105"/>
        </w:rPr>
        <w:t>driving</w:t>
      </w:r>
      <w:r>
        <w:rPr>
          <w:spacing w:val="15"/>
          <w:w w:val="105"/>
        </w:rPr>
        <w:t> </w:t>
      </w:r>
      <w:r>
        <w:rPr>
          <w:w w:val="105"/>
        </w:rPr>
        <w:t>in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mining</w:t>
      </w:r>
      <w:r>
        <w:rPr>
          <w:spacing w:val="15"/>
          <w:w w:val="105"/>
        </w:rPr>
        <w:t> </w:t>
      </w:r>
      <w:r>
        <w:rPr>
          <w:w w:val="105"/>
        </w:rPr>
        <w:t>industry</w:t>
      </w:r>
      <w:r>
        <w:rPr>
          <w:spacing w:val="14"/>
          <w:w w:val="105"/>
        </w:rPr>
        <w:t> </w:t>
      </w:r>
      <w:r>
        <w:rPr>
          <w:w w:val="105"/>
        </w:rPr>
        <w:t>to</w:t>
      </w:r>
      <w:r>
        <w:rPr>
          <w:spacing w:val="15"/>
          <w:w w:val="105"/>
        </w:rPr>
        <w:t> </w:t>
      </w:r>
      <w:r>
        <w:rPr>
          <w:w w:val="105"/>
        </w:rPr>
        <w:t>reduce</w:t>
      </w:r>
      <w:r>
        <w:rPr>
          <w:spacing w:val="14"/>
          <w:w w:val="105"/>
        </w:rPr>
        <w:t> </w:t>
      </w:r>
      <w:r>
        <w:rPr>
          <w:w w:val="105"/>
        </w:rPr>
        <w:t>operational</w:t>
      </w:r>
      <w:r>
        <w:rPr>
          <w:w w:val="106"/>
        </w:rPr>
        <w:t> </w:t>
      </w:r>
      <w:r>
        <w:rPr>
          <w:w w:val="105"/>
        </w:rPr>
        <w:t>inefficiencies. Large energy savings can be made in Compressed air systems in the</w:t>
      </w:r>
      <w:r>
        <w:rPr>
          <w:spacing w:val="21"/>
          <w:w w:val="105"/>
        </w:rPr>
        <w:t> </w:t>
      </w:r>
      <w:r>
        <w:rPr>
          <w:w w:val="105"/>
        </w:rPr>
        <w:t>mining</w:t>
      </w:r>
      <w:r>
        <w:rPr>
          <w:w w:val="105"/>
        </w:rPr>
        <w:t> </w:t>
      </w:r>
      <w:r>
        <w:rPr>
          <w:w w:val="105"/>
        </w:rPr>
        <w:t>industry.  However manual testing of interventions can be  cumbersome.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103"/>
        <w:jc w:val="both"/>
      </w:pPr>
      <w:r>
        <w:rPr>
          <w:w w:val="105"/>
        </w:rPr>
        <w:t>Computer</w:t>
      </w:r>
      <w:r>
        <w:rPr>
          <w:spacing w:val="49"/>
          <w:w w:val="105"/>
        </w:rPr>
        <w:t> </w:t>
      </w:r>
      <w:r>
        <w:rPr>
          <w:w w:val="105"/>
        </w:rPr>
        <w:t>modelling</w:t>
      </w:r>
      <w:r>
        <w:rPr>
          <w:spacing w:val="48"/>
          <w:w w:val="105"/>
        </w:rPr>
        <w:t> </w:t>
      </w:r>
      <w:r>
        <w:rPr>
          <w:w w:val="105"/>
        </w:rPr>
        <w:t>and</w:t>
      </w:r>
      <w:r>
        <w:rPr>
          <w:spacing w:val="48"/>
          <w:w w:val="105"/>
        </w:rPr>
        <w:t> </w:t>
      </w:r>
      <w:r>
        <w:rPr>
          <w:w w:val="105"/>
        </w:rPr>
        <w:t>simulation</w:t>
      </w:r>
      <w:r>
        <w:rPr>
          <w:spacing w:val="49"/>
          <w:w w:val="105"/>
        </w:rPr>
        <w:t> </w:t>
      </w:r>
      <w:r>
        <w:rPr>
          <w:w w:val="105"/>
        </w:rPr>
        <w:t>of</w:t>
      </w:r>
      <w:r>
        <w:rPr>
          <w:spacing w:val="48"/>
          <w:w w:val="105"/>
        </w:rPr>
        <w:t> </w:t>
      </w:r>
      <w:r>
        <w:rPr>
          <w:w w:val="105"/>
        </w:rPr>
        <w:t>compressed</w:t>
      </w:r>
      <w:r>
        <w:rPr>
          <w:spacing w:val="49"/>
          <w:w w:val="105"/>
        </w:rPr>
        <w:t> </w:t>
      </w:r>
      <w:r>
        <w:rPr>
          <w:w w:val="105"/>
        </w:rPr>
        <w:t>air</w:t>
      </w:r>
      <w:r>
        <w:rPr>
          <w:spacing w:val="48"/>
          <w:w w:val="105"/>
        </w:rPr>
        <w:t> </w:t>
      </w:r>
      <w:r>
        <w:rPr>
          <w:w w:val="105"/>
        </w:rPr>
        <w:t>systems</w:t>
      </w:r>
      <w:r>
        <w:rPr>
          <w:spacing w:val="48"/>
          <w:w w:val="105"/>
        </w:rPr>
        <w:t> </w:t>
      </w:r>
      <w:r>
        <w:rPr>
          <w:w w:val="105"/>
        </w:rPr>
        <w:t>can</w:t>
      </w:r>
      <w:r>
        <w:rPr>
          <w:spacing w:val="48"/>
          <w:w w:val="105"/>
        </w:rPr>
        <w:t> </w:t>
      </w:r>
      <w:r>
        <w:rPr>
          <w:w w:val="105"/>
        </w:rPr>
        <w:t>be</w:t>
      </w:r>
      <w:r>
        <w:rPr>
          <w:spacing w:val="48"/>
          <w:w w:val="105"/>
        </w:rPr>
        <w:t> </w:t>
      </w:r>
      <w:r>
        <w:rPr>
          <w:w w:val="105"/>
        </w:rPr>
        <w:t>used</w:t>
      </w:r>
      <w:r>
        <w:rPr>
          <w:spacing w:val="48"/>
          <w:w w:val="105"/>
        </w:rPr>
        <w:t> </w:t>
      </w:r>
      <w:r>
        <w:rPr>
          <w:w w:val="105"/>
        </w:rPr>
        <w:t>to</w:t>
      </w:r>
      <w:r>
        <w:rPr>
          <w:spacing w:val="48"/>
          <w:w w:val="105"/>
        </w:rPr>
        <w:t> </w:t>
      </w:r>
      <w:r>
        <w:rPr>
          <w:w w:val="105"/>
        </w:rPr>
        <w:t>quantify</w:t>
      </w:r>
      <w:r>
        <w:rPr>
          <w:w w:val="108"/>
        </w:rPr>
        <w:t> </w:t>
      </w:r>
      <w:r>
        <w:rPr>
          <w:w w:val="105"/>
        </w:rPr>
        <w:t>and</w:t>
      </w:r>
      <w:r>
        <w:rPr>
          <w:spacing w:val="47"/>
          <w:w w:val="105"/>
        </w:rPr>
        <w:t> </w:t>
      </w:r>
      <w:r>
        <w:rPr>
          <w:w w:val="105"/>
        </w:rPr>
        <w:t>priorities</w:t>
      </w:r>
      <w:r>
        <w:rPr>
          <w:spacing w:val="45"/>
          <w:w w:val="105"/>
        </w:rPr>
        <w:t> </w:t>
      </w:r>
      <w:r>
        <w:rPr>
          <w:w w:val="105"/>
        </w:rPr>
        <w:t>operational</w:t>
      </w:r>
      <w:r>
        <w:rPr>
          <w:spacing w:val="45"/>
          <w:w w:val="105"/>
        </w:rPr>
        <w:t> </w:t>
      </w:r>
      <w:r>
        <w:rPr>
          <w:w w:val="105"/>
        </w:rPr>
        <w:t>interventions</w:t>
      </w:r>
      <w:r>
        <w:rPr>
          <w:spacing w:val="47"/>
          <w:w w:val="105"/>
        </w:rPr>
        <w:t> </w:t>
      </w:r>
      <w:r>
        <w:rPr>
          <w:w w:val="105"/>
        </w:rPr>
        <w:t>that</w:t>
      </w:r>
      <w:r>
        <w:rPr>
          <w:spacing w:val="47"/>
          <w:w w:val="105"/>
        </w:rPr>
        <w:t> </w:t>
      </w:r>
      <w:r>
        <w:rPr>
          <w:w w:val="105"/>
        </w:rPr>
        <w:t>improve</w:t>
      </w:r>
      <w:r>
        <w:rPr>
          <w:spacing w:val="45"/>
          <w:w w:val="105"/>
        </w:rPr>
        <w:t> </w:t>
      </w:r>
      <w:r>
        <w:rPr>
          <w:w w:val="105"/>
        </w:rPr>
        <w:t>efficiency.</w:t>
      </w:r>
      <w:r>
        <w:rPr>
          <w:spacing w:val="48"/>
          <w:w w:val="105"/>
        </w:rPr>
        <w:t> </w:t>
      </w:r>
      <w:r>
        <w:rPr>
          <w:w w:val="105"/>
        </w:rPr>
        <w:t>These</w:t>
      </w:r>
      <w:r>
        <w:rPr>
          <w:spacing w:val="47"/>
          <w:w w:val="105"/>
        </w:rPr>
        <w:t> </w:t>
      </w:r>
      <w:r>
        <w:rPr>
          <w:w w:val="105"/>
        </w:rPr>
        <w:t>interventions</w:t>
      </w:r>
      <w:r>
        <w:rPr>
          <w:spacing w:val="45"/>
          <w:w w:val="105"/>
        </w:rPr>
        <w:t> </w:t>
      </w:r>
      <w:r>
        <w:rPr>
          <w:w w:val="105"/>
        </w:rPr>
        <w:t>can</w:t>
      </w:r>
      <w:r>
        <w:rPr>
          <w:spacing w:val="-56"/>
          <w:w w:val="105"/>
        </w:rPr>
        <w:t> </w:t>
      </w:r>
      <w:r>
        <w:rPr>
          <w:spacing w:val="-56"/>
          <w:w w:val="105"/>
        </w:rPr>
      </w:r>
      <w:r>
        <w:rPr>
          <w:w w:val="105"/>
        </w:rPr>
        <w:t>be</w:t>
      </w:r>
      <w:r>
        <w:rPr>
          <w:spacing w:val="27"/>
          <w:w w:val="105"/>
        </w:rPr>
        <w:t> </w:t>
      </w:r>
      <w:r>
        <w:rPr>
          <w:w w:val="105"/>
        </w:rPr>
        <w:t>evaluated</w:t>
      </w:r>
      <w:r>
        <w:rPr>
          <w:spacing w:val="29"/>
          <w:w w:val="105"/>
        </w:rPr>
        <w:t> </w:t>
      </w:r>
      <w:r>
        <w:rPr>
          <w:w w:val="105"/>
        </w:rPr>
        <w:t>with</w:t>
      </w:r>
      <w:r>
        <w:rPr>
          <w:spacing w:val="27"/>
          <w:w w:val="105"/>
        </w:rPr>
        <w:t> </w:t>
      </w:r>
      <w:r>
        <w:rPr>
          <w:w w:val="105"/>
        </w:rPr>
        <w:t>minimal</w:t>
      </w:r>
      <w:r>
        <w:rPr>
          <w:spacing w:val="27"/>
          <w:w w:val="105"/>
        </w:rPr>
        <w:t> </w:t>
      </w:r>
      <w:r>
        <w:rPr>
          <w:w w:val="105"/>
        </w:rPr>
        <w:t>risk.</w:t>
      </w:r>
      <w:r>
        <w:rPr>
          <w:spacing w:val="62"/>
          <w:w w:val="105"/>
        </w:rPr>
        <w:t> </w:t>
      </w:r>
      <w:r>
        <w:rPr>
          <w:w w:val="105"/>
        </w:rPr>
        <w:t>However,</w:t>
      </w:r>
      <w:r>
        <w:rPr>
          <w:spacing w:val="29"/>
          <w:w w:val="105"/>
        </w:rPr>
        <w:t> </w:t>
      </w:r>
      <w:r>
        <w:rPr>
          <w:w w:val="105"/>
        </w:rPr>
        <w:t>simulations</w:t>
      </w:r>
      <w:r>
        <w:rPr>
          <w:spacing w:val="29"/>
          <w:w w:val="105"/>
        </w:rPr>
        <w:t> </w:t>
      </w:r>
      <w:r>
        <w:rPr>
          <w:w w:val="105"/>
        </w:rPr>
        <w:t>have</w:t>
      </w:r>
      <w:r>
        <w:rPr>
          <w:spacing w:val="26"/>
          <w:w w:val="105"/>
        </w:rPr>
        <w:t> </w:t>
      </w:r>
      <w:r>
        <w:rPr>
          <w:w w:val="105"/>
        </w:rPr>
        <w:t>not</w:t>
      </w:r>
      <w:r>
        <w:rPr>
          <w:spacing w:val="27"/>
          <w:w w:val="105"/>
        </w:rPr>
        <w:t> </w:t>
      </w:r>
      <w:r>
        <w:rPr>
          <w:w w:val="105"/>
        </w:rPr>
        <w:t>been</w:t>
      </w:r>
      <w:r>
        <w:rPr>
          <w:spacing w:val="26"/>
          <w:w w:val="105"/>
        </w:rPr>
        <w:t> </w:t>
      </w:r>
      <w:r>
        <w:rPr>
          <w:w w:val="105"/>
        </w:rPr>
        <w:t>utilized</w:t>
      </w:r>
      <w:r>
        <w:rPr>
          <w:spacing w:val="26"/>
          <w:w w:val="105"/>
        </w:rPr>
        <w:t> </w:t>
      </w:r>
      <w:r>
        <w:rPr>
          <w:w w:val="105"/>
        </w:rPr>
        <w:t>to</w:t>
      </w:r>
      <w:r>
        <w:rPr>
          <w:spacing w:val="27"/>
          <w:w w:val="105"/>
        </w:rPr>
        <w:t> </w:t>
      </w:r>
      <w:r>
        <w:rPr>
          <w:w w:val="105"/>
        </w:rPr>
        <w:t>their</w:t>
      </w:r>
      <w:r>
        <w:rPr>
          <w:spacing w:val="27"/>
          <w:w w:val="105"/>
        </w:rPr>
        <w:t> </w:t>
      </w:r>
      <w:r>
        <w:rPr>
          <w:w w:val="105"/>
        </w:rPr>
        <w:t>full</w:t>
      </w:r>
      <w:r>
        <w:rPr>
          <w:spacing w:val="-60"/>
          <w:w w:val="105"/>
        </w:rPr>
        <w:t> </w:t>
      </w:r>
      <w:r>
        <w:rPr>
          <w:spacing w:val="-60"/>
          <w:w w:val="105"/>
        </w:rPr>
      </w:r>
      <w:r>
        <w:rPr>
          <w:w w:val="105"/>
        </w:rPr>
        <w:t>potential</w:t>
      </w:r>
      <w:r>
        <w:rPr>
          <w:spacing w:val="33"/>
          <w:w w:val="105"/>
        </w:rPr>
        <w:t> </w:t>
      </w:r>
      <w:r>
        <w:rPr>
          <w:w w:val="105"/>
        </w:rPr>
        <w:t>in</w:t>
      </w:r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spacing w:val="34"/>
          <w:w w:val="105"/>
        </w:rPr>
        <w:t> </w:t>
      </w:r>
      <w:r>
        <w:rPr>
          <w:w w:val="105"/>
        </w:rPr>
        <w:t>mining</w:t>
      </w:r>
      <w:r>
        <w:rPr>
          <w:spacing w:val="34"/>
          <w:w w:val="105"/>
        </w:rPr>
        <w:t> </w:t>
      </w:r>
      <w:r>
        <w:rPr>
          <w:w w:val="105"/>
        </w:rPr>
        <w:t>industry.</w:t>
      </w:r>
      <w:r>
        <w:rPr>
          <w:spacing w:val="12"/>
          <w:w w:val="105"/>
        </w:rPr>
        <w:t> </w:t>
      </w:r>
      <w:r>
        <w:rPr>
          <w:w w:val="105"/>
        </w:rPr>
        <w:t>With</w:t>
      </w:r>
      <w:r>
        <w:rPr>
          <w:spacing w:val="34"/>
          <w:w w:val="105"/>
        </w:rPr>
        <w:t> </w:t>
      </w:r>
      <w:r>
        <w:rPr>
          <w:w w:val="105"/>
        </w:rPr>
        <w:t>new</w:t>
      </w:r>
      <w:r>
        <w:rPr>
          <w:spacing w:val="34"/>
          <w:w w:val="105"/>
        </w:rPr>
        <w:t> </w:t>
      </w:r>
      <w:r>
        <w:rPr>
          <w:w w:val="105"/>
        </w:rPr>
        <w:t>tools</w:t>
      </w:r>
      <w:r>
        <w:rPr>
          <w:spacing w:val="34"/>
          <w:w w:val="105"/>
        </w:rPr>
        <w:t> </w:t>
      </w:r>
      <w:r>
        <w:rPr>
          <w:w w:val="105"/>
        </w:rPr>
        <w:t>that</w:t>
      </w:r>
      <w:r>
        <w:rPr>
          <w:spacing w:val="34"/>
          <w:w w:val="105"/>
        </w:rPr>
        <w:t> </w:t>
      </w:r>
      <w:r>
        <w:rPr>
          <w:w w:val="105"/>
        </w:rPr>
        <w:t>allow</w:t>
      </w:r>
      <w:r>
        <w:rPr>
          <w:spacing w:val="34"/>
          <w:w w:val="105"/>
        </w:rPr>
        <w:t> </w:t>
      </w:r>
      <w:r>
        <w:rPr>
          <w:w w:val="105"/>
        </w:rPr>
        <w:t>for</w:t>
      </w:r>
      <w:r>
        <w:rPr>
          <w:spacing w:val="34"/>
          <w:w w:val="105"/>
        </w:rPr>
        <w:t> </w:t>
      </w:r>
      <w:r>
        <w:rPr>
          <w:w w:val="105"/>
        </w:rPr>
        <w:t>more</w:t>
      </w:r>
      <w:r>
        <w:rPr>
          <w:spacing w:val="34"/>
          <w:w w:val="105"/>
        </w:rPr>
        <w:t> </w:t>
      </w:r>
      <w:r>
        <w:rPr>
          <w:w w:val="105"/>
        </w:rPr>
        <w:t>detailed</w:t>
      </w:r>
      <w:r>
        <w:rPr>
          <w:spacing w:val="33"/>
          <w:w w:val="105"/>
        </w:rPr>
        <w:t> </w:t>
      </w:r>
      <w:r>
        <w:rPr>
          <w:w w:val="105"/>
        </w:rPr>
        <w:t>simulation</w:t>
      </w:r>
      <w:r>
        <w:rPr>
          <w:spacing w:val="-56"/>
          <w:w w:val="105"/>
        </w:rPr>
        <w:t> </w:t>
      </w:r>
      <w:r>
        <w:rPr>
          <w:spacing w:val="-56"/>
          <w:w w:val="105"/>
        </w:rPr>
      </w:r>
      <w:r>
        <w:rPr>
          <w:w w:val="105"/>
        </w:rPr>
        <w:t>models of mining systems could allow for of identification of more effective energy</w:t>
      </w:r>
      <w:r>
        <w:rPr>
          <w:spacing w:val="55"/>
          <w:w w:val="105"/>
        </w:rPr>
        <w:t> </w:t>
      </w:r>
      <w:r>
        <w:rPr>
          <w:w w:val="105"/>
        </w:rPr>
        <w:t>savings</w:t>
      </w:r>
      <w:r>
        <w:rPr>
          <w:w w:val="103"/>
        </w:rPr>
        <w:t> </w:t>
      </w:r>
      <w:r>
        <w:rPr>
          <w:w w:val="105"/>
        </w:rPr>
        <w:t>measures for</w:t>
      </w:r>
      <w:r>
        <w:rPr>
          <w:spacing w:val="-13"/>
          <w:w w:val="105"/>
        </w:rPr>
        <w:t> </w:t>
      </w:r>
      <w:r>
        <w:rPr>
          <w:w w:val="105"/>
        </w:rPr>
        <w:t>mines.</w:t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3"/>
        <w:numPr>
          <w:ilvl w:val="2"/>
          <w:numId w:val="14"/>
        </w:numPr>
        <w:tabs>
          <w:tab w:pos="1104" w:val="left" w:leader="none"/>
        </w:tabs>
        <w:spacing w:line="240" w:lineRule="auto" w:before="0" w:after="0"/>
        <w:ind w:left="1103" w:right="0" w:hanging="986"/>
        <w:jc w:val="both"/>
        <w:rPr>
          <w:b w:val="0"/>
          <w:bCs w:val="0"/>
        </w:rPr>
      </w:pPr>
      <w:r>
        <w:rPr/>
        <w:t>Research</w:t>
      </w:r>
      <w:r>
        <w:rPr>
          <w:spacing w:val="35"/>
        </w:rPr>
        <w:t> </w:t>
      </w:r>
      <w:r>
        <w:rPr/>
        <w:t>objectives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right="111" w:hanging="9"/>
        <w:jc w:val="both"/>
      </w:pPr>
      <w:r>
        <w:rPr>
          <w:w w:val="105"/>
        </w:rPr>
        <w:t>The main objective of this dissertation is to obtain energy savings through the</w:t>
      </w:r>
      <w:r>
        <w:rPr>
          <w:spacing w:val="40"/>
          <w:w w:val="105"/>
        </w:rPr>
        <w:t> </w:t>
      </w:r>
      <w:r>
        <w:rPr>
          <w:w w:val="105"/>
        </w:rPr>
        <w:t>identification</w:t>
      </w:r>
      <w:r>
        <w:rPr>
          <w:w w:val="103"/>
        </w:rPr>
        <w:t> </w:t>
      </w:r>
      <w:r>
        <w:rPr>
          <w:w w:val="105"/>
        </w:rPr>
        <w:t>of operational improvements in mining compressed air systems. A simulation process to</w:t>
      </w:r>
      <w:r>
        <w:rPr>
          <w:spacing w:val="-17"/>
          <w:w w:val="105"/>
        </w:rPr>
        <w:t> </w:t>
      </w:r>
      <w:r>
        <w:rPr>
          <w:w w:val="105"/>
        </w:rPr>
        <w:t>will</w:t>
      </w:r>
      <w:r>
        <w:rPr>
          <w:w w:val="96"/>
        </w:rPr>
        <w:t> </w:t>
      </w:r>
      <w:r>
        <w:rPr>
          <w:w w:val="105"/>
        </w:rPr>
        <w:t>be developed to achieve this</w:t>
      </w:r>
      <w:r>
        <w:rPr>
          <w:spacing w:val="26"/>
          <w:w w:val="105"/>
        </w:rPr>
        <w:t> </w:t>
      </w:r>
      <w:r>
        <w:rPr>
          <w:w w:val="105"/>
        </w:rPr>
        <w:t>goal.</w:t>
      </w:r>
      <w:r>
        <w:rPr/>
      </w:r>
    </w:p>
    <w:p>
      <w:pPr>
        <w:spacing w:after="0" w:line="352" w:lineRule="auto"/>
        <w:jc w:val="both"/>
        <w:sectPr>
          <w:pgSz w:w="11910" w:h="16840"/>
          <w:pgMar w:header="420" w:footer="894" w:top="680" w:bottom="1080" w:left="1300" w:right="10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2"/>
        <w:tabs>
          <w:tab w:pos="999" w:val="left" w:leader="none"/>
        </w:tabs>
        <w:spacing w:line="240" w:lineRule="auto"/>
        <w:ind w:left="117" w:right="0" w:firstLine="0"/>
        <w:jc w:val="left"/>
        <w:rPr>
          <w:b w:val="0"/>
          <w:bCs w:val="0"/>
        </w:rPr>
      </w:pPr>
      <w:bookmarkStart w:name="Dissertation overview" w:id="28"/>
      <w:bookmarkEnd w:id="28"/>
      <w:r>
        <w:rPr>
          <w:b w:val="0"/>
        </w:rPr>
      </w:r>
      <w:bookmarkStart w:name="_bookmark13" w:id="29"/>
      <w:bookmarkEnd w:id="29"/>
      <w:r>
        <w:rPr>
          <w:b w:val="0"/>
        </w:rPr>
      </w:r>
      <w:r>
        <w:rPr>
          <w:w w:val="95"/>
        </w:rPr>
        <w:t>1.6</w:t>
        <w:tab/>
        <w:t>Dissertation</w:t>
      </w:r>
      <w:r>
        <w:rPr>
          <w:spacing w:val="35"/>
          <w:w w:val="95"/>
        </w:rPr>
        <w:t> </w:t>
      </w:r>
      <w:r>
        <w:rPr>
          <w:w w:val="95"/>
        </w:rPr>
        <w:t>overview</w:t>
      </w:r>
      <w:r>
        <w:rPr>
          <w:b w:val="0"/>
        </w:rPr>
      </w:r>
    </w:p>
    <w:p>
      <w:pPr>
        <w:pStyle w:val="BodyText"/>
        <w:tabs>
          <w:tab w:pos="4546" w:val="left" w:leader="none"/>
        </w:tabs>
        <w:spacing w:line="357" w:lineRule="auto" w:before="182"/>
        <w:ind w:right="1960"/>
        <w:jc w:val="left"/>
        <w:rPr>
          <w:rFonts w:ascii="Courier New" w:hAnsi="Courier New" w:cs="Courier New" w:eastAsia="Courier New"/>
        </w:rPr>
      </w:pPr>
      <w:r>
        <w:rPr>
          <w:rFonts w:ascii="Courier New"/>
          <w:w w:val="90"/>
        </w:rPr>
        <w:t>Describe</w:t>
      </w:r>
      <w:r>
        <w:rPr>
          <w:rFonts w:ascii="Courier New"/>
          <w:spacing w:val="-51"/>
          <w:w w:val="90"/>
        </w:rPr>
        <w:t> </w:t>
      </w:r>
      <w:r>
        <w:rPr>
          <w:rFonts w:ascii="Courier New"/>
          <w:w w:val="90"/>
        </w:rPr>
        <w:t>(in</w:t>
      </w:r>
      <w:r>
        <w:rPr>
          <w:rFonts w:ascii="Courier New"/>
          <w:spacing w:val="-51"/>
          <w:w w:val="90"/>
        </w:rPr>
        <w:t> </w:t>
      </w:r>
      <w:r>
        <w:rPr>
          <w:rFonts w:ascii="Courier New"/>
          <w:w w:val="90"/>
        </w:rPr>
        <w:t>approximately</w:t>
      </w:r>
      <w:r>
        <w:rPr>
          <w:rFonts w:ascii="Courier New"/>
          <w:spacing w:val="-51"/>
          <w:w w:val="90"/>
        </w:rPr>
        <w:t> </w:t>
      </w:r>
      <w:r>
        <w:rPr>
          <w:rFonts w:ascii="Courier New"/>
          <w:w w:val="90"/>
        </w:rPr>
        <w:t>one</w:t>
      </w:r>
      <w:r>
        <w:rPr>
          <w:rFonts w:ascii="Courier New"/>
          <w:spacing w:val="-51"/>
          <w:w w:val="90"/>
        </w:rPr>
        <w:t> </w:t>
      </w:r>
      <w:r>
        <w:rPr>
          <w:rFonts w:ascii="Courier New"/>
          <w:w w:val="90"/>
        </w:rPr>
        <w:t>sentence</w:t>
      </w:r>
      <w:r>
        <w:rPr>
          <w:rFonts w:ascii="Courier New"/>
          <w:spacing w:val="-51"/>
          <w:w w:val="90"/>
        </w:rPr>
        <w:t> </w:t>
      </w:r>
      <w:r>
        <w:rPr>
          <w:rFonts w:ascii="Courier New"/>
          <w:w w:val="90"/>
        </w:rPr>
        <w:t>each)</w:t>
      </w:r>
      <w:r>
        <w:rPr>
          <w:rFonts w:ascii="Courier New"/>
          <w:spacing w:val="-51"/>
          <w:w w:val="90"/>
        </w:rPr>
        <w:t> </w:t>
      </w:r>
      <w:r>
        <w:rPr>
          <w:rFonts w:ascii="Courier New"/>
          <w:w w:val="90"/>
        </w:rPr>
        <w:t>the</w:t>
      </w:r>
      <w:r>
        <w:rPr>
          <w:rFonts w:ascii="Courier New"/>
          <w:spacing w:val="-51"/>
          <w:w w:val="90"/>
        </w:rPr>
        <w:t> </w:t>
      </w:r>
      <w:r>
        <w:rPr>
          <w:rFonts w:ascii="Courier New"/>
          <w:w w:val="90"/>
        </w:rPr>
        <w:t>contents</w:t>
      </w:r>
      <w:r>
        <w:rPr>
          <w:rFonts w:ascii="Courier New"/>
          <w:spacing w:val="-51"/>
          <w:w w:val="90"/>
        </w:rPr>
        <w:t> </w:t>
      </w:r>
      <w:r>
        <w:rPr>
          <w:rFonts w:ascii="Courier New"/>
          <w:w w:val="90"/>
        </w:rPr>
        <w:t>of</w:t>
      </w:r>
      <w:r>
        <w:rPr>
          <w:rFonts w:ascii="Courier New"/>
          <w:w w:val="85"/>
        </w:rPr>
        <w:t> </w:t>
      </w:r>
      <w:r>
        <w:rPr>
          <w:rFonts w:ascii="Courier New"/>
          <w:w w:val="90"/>
        </w:rPr>
        <w:t>each</w:t>
      </w:r>
      <w:r>
        <w:rPr>
          <w:rFonts w:ascii="Courier New"/>
          <w:spacing w:val="-58"/>
          <w:w w:val="90"/>
        </w:rPr>
        <w:t> </w:t>
      </w:r>
      <w:r>
        <w:rPr>
          <w:rFonts w:ascii="Courier New"/>
          <w:w w:val="90"/>
        </w:rPr>
        <w:t>of</w:t>
      </w:r>
      <w:r>
        <w:rPr>
          <w:rFonts w:ascii="Courier New"/>
          <w:spacing w:val="-58"/>
          <w:w w:val="90"/>
        </w:rPr>
        <w:t> </w:t>
      </w:r>
      <w:r>
        <w:rPr>
          <w:rFonts w:ascii="Courier New"/>
          <w:w w:val="90"/>
        </w:rPr>
        <w:t>the</w:t>
      </w:r>
      <w:r>
        <w:rPr>
          <w:rFonts w:ascii="Courier New"/>
          <w:spacing w:val="-58"/>
          <w:w w:val="90"/>
        </w:rPr>
        <w:t> </w:t>
      </w:r>
      <w:r>
        <w:rPr>
          <w:rFonts w:ascii="Courier New"/>
          <w:w w:val="90"/>
        </w:rPr>
        <w:t>dissertation</w:t>
      </w:r>
      <w:r>
        <w:rPr>
          <w:rFonts w:ascii="Courier New"/>
          <w:spacing w:val="-58"/>
          <w:w w:val="90"/>
        </w:rPr>
        <w:t> </w:t>
      </w:r>
      <w:r>
        <w:rPr>
          <w:rFonts w:ascii="Courier New"/>
          <w:w w:val="90"/>
        </w:rPr>
        <w:t>chapters.</w:t>
        <w:tab/>
        <w:t>No</w:t>
      </w:r>
      <w:r>
        <w:rPr>
          <w:rFonts w:ascii="Courier New"/>
          <w:spacing w:val="-54"/>
          <w:w w:val="90"/>
        </w:rPr>
        <w:t> </w:t>
      </w:r>
      <w:r>
        <w:rPr>
          <w:rFonts w:ascii="Courier New"/>
          <w:w w:val="90"/>
        </w:rPr>
        <w:t>results</w:t>
      </w:r>
      <w:r>
        <w:rPr>
          <w:rFonts w:ascii="Courier New"/>
          <w:spacing w:val="-54"/>
          <w:w w:val="90"/>
        </w:rPr>
        <w:t> </w:t>
      </w:r>
      <w:r>
        <w:rPr>
          <w:rFonts w:ascii="Courier New"/>
          <w:w w:val="90"/>
        </w:rPr>
        <w:t>here.</w:t>
      </w:r>
      <w:r>
        <w:rPr>
          <w:rFonts w:ascii="Courier New"/>
        </w:rPr>
      </w:r>
    </w:p>
    <w:p>
      <w:pPr>
        <w:spacing w:after="0" w:line="357" w:lineRule="auto"/>
        <w:jc w:val="left"/>
        <w:rPr>
          <w:rFonts w:ascii="Courier New" w:hAnsi="Courier New" w:cs="Courier New" w:eastAsia="Courier New"/>
        </w:rPr>
        <w:sectPr>
          <w:pgSz w:w="11910" w:h="16840"/>
          <w:pgMar w:header="420" w:footer="894" w:top="680" w:bottom="1080" w:left="1300" w:right="1020"/>
        </w:sectPr>
      </w:pPr>
    </w:p>
    <w:p>
      <w:pPr>
        <w:pStyle w:val="Heading2"/>
        <w:spacing w:line="553" w:lineRule="exact" w:before="0"/>
        <w:ind w:left="137" w:right="0" w:firstLine="0"/>
        <w:jc w:val="left"/>
        <w:rPr>
          <w:b w:val="0"/>
          <w:bCs w:val="0"/>
          <w:sz w:val="49"/>
          <w:szCs w:val="49"/>
        </w:rPr>
      </w:pPr>
      <w:bookmarkStart w:name="Overview of simulation and compressed ai" w:id="30"/>
      <w:bookmarkEnd w:id="30"/>
      <w:r>
        <w:rPr>
          <w:b w:val="0"/>
        </w:rPr>
      </w:r>
      <w:bookmarkStart w:name="_bookmark14" w:id="31"/>
      <w:bookmarkEnd w:id="31"/>
      <w:r>
        <w:rPr>
          <w:b w:val="0"/>
        </w:rPr>
      </w:r>
      <w:r>
        <w:rPr>
          <w:w w:val="105"/>
        </w:rPr>
        <w:t>CHAPTER</w:t>
      </w:r>
      <w:r>
        <w:rPr>
          <w:spacing w:val="57"/>
          <w:w w:val="105"/>
        </w:rPr>
        <w:t> </w:t>
      </w:r>
      <w:r>
        <w:rPr>
          <w:w w:val="105"/>
          <w:sz w:val="49"/>
        </w:rPr>
        <w:t>2</w:t>
      </w:r>
      <w:r>
        <w:rPr>
          <w:b w:val="0"/>
          <w:sz w:val="49"/>
        </w:rPr>
      </w:r>
    </w:p>
    <w:p>
      <w:pPr>
        <w:spacing w:line="240" w:lineRule="auto" w:before="4"/>
        <w:rPr>
          <w:rFonts w:ascii="Georgia" w:hAnsi="Georgia" w:cs="Georgia" w:eastAsia="Georgia"/>
          <w:b/>
          <w:bCs/>
          <w:sz w:val="19"/>
          <w:szCs w:val="19"/>
        </w:rPr>
      </w:pPr>
    </w:p>
    <w:p>
      <w:pPr>
        <w:spacing w:line="20" w:lineRule="exact"/>
        <w:ind w:left="133" w:right="0" w:firstLine="0"/>
        <w:rPr>
          <w:rFonts w:ascii="Georgia" w:hAnsi="Georgia" w:cs="Georgia" w:eastAsia="Georgia"/>
          <w:sz w:val="2"/>
          <w:szCs w:val="2"/>
        </w:rPr>
      </w:pPr>
      <w:r>
        <w:rPr>
          <w:rFonts w:ascii="Georgia" w:hAnsi="Georgia" w:cs="Georgia" w:eastAsia="Georgia"/>
          <w:sz w:val="2"/>
          <w:szCs w:val="2"/>
        </w:rPr>
        <w:pict>
          <v:group style="width:468.15pt;height:.4pt;mso-position-horizontal-relative:char;mso-position-vertical-relative:line" coordorigin="0,0" coordsize="9363,8">
            <v:group style="position:absolute;left:4;top:4;width:9355;height:2" coordorigin="4,4" coordsize="9355,2">
              <v:shape style="position:absolute;left:4;top:4;width:9355;height:2" coordorigin="4,4" coordsize="9355,0" path="m4,4l9358,4e" filled="false" stroked="true" strokeweight=".398pt" strokecolor="#000000">
                <v:path arrowok="t"/>
              </v:shape>
            </v:group>
          </v:group>
        </w:pict>
      </w:r>
      <w:r>
        <w:rPr>
          <w:rFonts w:ascii="Georgia" w:hAnsi="Georgia" w:cs="Georgia" w:eastAsia="Georgia"/>
          <w:sz w:val="2"/>
          <w:szCs w:val="2"/>
        </w:rPr>
      </w: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2"/>
        <w:rPr>
          <w:rFonts w:ascii="Georgia" w:hAnsi="Georgia" w:cs="Georgia" w:eastAsia="Georgia"/>
          <w:b/>
          <w:bCs/>
          <w:sz w:val="16"/>
          <w:szCs w:val="16"/>
        </w:rPr>
      </w:pPr>
    </w:p>
    <w:p>
      <w:pPr>
        <w:spacing w:before="46"/>
        <w:ind w:left="0" w:right="103" w:firstLine="0"/>
        <w:jc w:val="right"/>
        <w:rPr>
          <w:rFonts w:ascii="Georgia" w:hAnsi="Georgia" w:cs="Georgia" w:eastAsia="Georgia"/>
          <w:sz w:val="34"/>
          <w:szCs w:val="34"/>
        </w:rPr>
      </w:pPr>
      <w:r>
        <w:rPr>
          <w:rFonts w:ascii="Georgia"/>
          <w:b/>
          <w:w w:val="95"/>
          <w:sz w:val="34"/>
        </w:rPr>
        <w:t>Overview of simulation and compressed </w:t>
      </w:r>
      <w:r>
        <w:rPr>
          <w:rFonts w:ascii="Georgia"/>
          <w:b/>
          <w:spacing w:val="25"/>
          <w:w w:val="95"/>
          <w:sz w:val="34"/>
        </w:rPr>
        <w:t> </w:t>
      </w:r>
      <w:r>
        <w:rPr>
          <w:rFonts w:ascii="Georgia"/>
          <w:b/>
          <w:w w:val="95"/>
          <w:sz w:val="34"/>
        </w:rPr>
        <w:t>air</w:t>
      </w:r>
      <w:r>
        <w:rPr>
          <w:rFonts w:ascii="Georgia"/>
          <w:sz w:val="34"/>
        </w:rPr>
      </w:r>
    </w:p>
    <w:p>
      <w:pPr>
        <w:spacing w:before="227"/>
        <w:ind w:left="0" w:right="109" w:firstLine="0"/>
        <w:jc w:val="right"/>
        <w:rPr>
          <w:rFonts w:ascii="Georgia" w:hAnsi="Georgia" w:cs="Georgia" w:eastAsia="Georgia"/>
          <w:sz w:val="34"/>
          <w:szCs w:val="34"/>
        </w:rPr>
      </w:pPr>
      <w:r>
        <w:rPr>
          <w:rFonts w:ascii="Georgia"/>
          <w:b/>
          <w:w w:val="90"/>
          <w:sz w:val="34"/>
        </w:rPr>
        <w:t>applications</w:t>
      </w:r>
      <w:r>
        <w:rPr>
          <w:rFonts w:ascii="Georgia"/>
          <w:sz w:val="34"/>
        </w:rPr>
      </w: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4"/>
        <w:rPr>
          <w:rFonts w:ascii="Georgia" w:hAnsi="Georgia" w:cs="Georgia" w:eastAsia="Georgia"/>
          <w:b/>
          <w:bCs/>
          <w:sz w:val="12"/>
          <w:szCs w:val="12"/>
        </w:rPr>
      </w:pPr>
    </w:p>
    <w:p>
      <w:pPr>
        <w:spacing w:line="20" w:lineRule="exact"/>
        <w:ind w:left="133" w:right="0" w:firstLine="0"/>
        <w:rPr>
          <w:rFonts w:ascii="Georgia" w:hAnsi="Georgia" w:cs="Georgia" w:eastAsia="Georgia"/>
          <w:sz w:val="2"/>
          <w:szCs w:val="2"/>
        </w:rPr>
      </w:pPr>
      <w:r>
        <w:rPr>
          <w:rFonts w:ascii="Georgia" w:hAnsi="Georgia" w:cs="Georgia" w:eastAsia="Georgia"/>
          <w:sz w:val="2"/>
          <w:szCs w:val="2"/>
        </w:rPr>
        <w:pict>
          <v:group style="width:468.15pt;height:.4pt;mso-position-horizontal-relative:char;mso-position-vertical-relative:line" coordorigin="0,0" coordsize="9363,8">
            <v:group style="position:absolute;left:4;top:4;width:9355;height:2" coordorigin="4,4" coordsize="9355,2">
              <v:shape style="position:absolute;left:4;top:4;width:9355;height:2" coordorigin="4,4" coordsize="9355,0" path="m4,4l9358,4e" filled="false" stroked="true" strokeweight=".398pt" strokecolor="#000000">
                <v:path arrowok="t"/>
              </v:shape>
            </v:group>
          </v:group>
        </w:pict>
      </w:r>
      <w:r>
        <w:rPr>
          <w:rFonts w:ascii="Georgia" w:hAnsi="Georgia" w:cs="Georgia" w:eastAsia="Georgia"/>
          <w:sz w:val="2"/>
          <w:szCs w:val="2"/>
        </w:rPr>
      </w:r>
    </w:p>
    <w:p>
      <w:pPr>
        <w:spacing w:line="240" w:lineRule="auto" w:before="11"/>
        <w:rPr>
          <w:rFonts w:ascii="Georgia" w:hAnsi="Georgia" w:cs="Georgia" w:eastAsia="Georgia"/>
          <w:b/>
          <w:bCs/>
          <w:sz w:val="9"/>
          <w:szCs w:val="9"/>
        </w:rPr>
      </w:pPr>
    </w:p>
    <w:p>
      <w:pPr>
        <w:spacing w:before="54"/>
        <w:ind w:left="104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/>
          <w:sz w:val="24"/>
          <w:szCs w:val="24"/>
        </w:rPr>
        <w:t>‘</w:t>
      </w:r>
      <w:r>
        <w:rPr>
          <w:rFonts w:ascii="Arial" w:hAnsi="Arial" w:cs="Arial" w:eastAsia="Arial"/>
          <w:i/>
          <w:sz w:val="24"/>
          <w:szCs w:val="24"/>
        </w:rPr>
        <w:t>Quote.</w:t>
      </w:r>
      <w:r>
        <w:rPr>
          <w:rFonts w:ascii="Times New Roman" w:hAnsi="Times New Roman" w:cs="Times New Roman" w:eastAsia="Times New Roman"/>
          <w:sz w:val="24"/>
          <w:szCs w:val="24"/>
        </w:rPr>
        <w:t>’ -</w:t>
      </w:r>
      <w:r>
        <w:rPr>
          <w:rFonts w:ascii="Times New Roman" w:hAnsi="Times New Roman" w:cs="Times New Roman" w:eastAsia="Times New Roman"/>
          <w:spacing w:val="8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Somebody</w:t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headerReference w:type="default" r:id="rId51"/>
          <w:footerReference w:type="default" r:id="rId52"/>
          <w:pgSz w:w="11910" w:h="16840"/>
          <w:pgMar w:header="0" w:footer="0" w:top="1340" w:bottom="280" w:left="1280" w:right="10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2"/>
        <w:numPr>
          <w:ilvl w:val="1"/>
          <w:numId w:val="15"/>
        </w:numPr>
        <w:tabs>
          <w:tab w:pos="1000" w:val="left" w:leader="none"/>
        </w:tabs>
        <w:spacing w:line="240" w:lineRule="auto" w:before="46" w:after="0"/>
        <w:ind w:left="999" w:right="0" w:hanging="882"/>
        <w:jc w:val="both"/>
        <w:rPr>
          <w:b w:val="0"/>
          <w:bCs w:val="0"/>
        </w:rPr>
      </w:pPr>
      <w:bookmarkStart w:name="Introduction" w:id="32"/>
      <w:bookmarkEnd w:id="32"/>
      <w:r>
        <w:rPr>
          <w:b w:val="0"/>
        </w:rPr>
      </w:r>
      <w:bookmarkStart w:name="Review of compressed air energy interven" w:id="33"/>
      <w:bookmarkEnd w:id="33"/>
      <w:r>
        <w:rPr>
          <w:b w:val="0"/>
        </w:rPr>
      </w:r>
      <w:bookmarkStart w:name="_bookmark15" w:id="34"/>
      <w:bookmarkEnd w:id="34"/>
      <w:r>
        <w:rPr>
          <w:b w:val="0"/>
        </w:rPr>
      </w:r>
      <w:bookmarkStart w:name="_bookmark16" w:id="35"/>
      <w:bookmarkEnd w:id="35"/>
      <w:r>
        <w:rPr>
          <w:b w:val="0"/>
        </w:rPr>
      </w:r>
      <w:bookmarkStart w:name="_bookmark16" w:id="36"/>
      <w:bookmarkEnd w:id="36"/>
      <w:r>
        <w:rPr/>
        <w:t>Introduction</w:t>
      </w:r>
      <w:r>
        <w:rPr>
          <w:b w:val="0"/>
        </w:rPr>
      </w:r>
    </w:p>
    <w:p>
      <w:pPr>
        <w:pStyle w:val="Heading2"/>
        <w:numPr>
          <w:ilvl w:val="1"/>
          <w:numId w:val="15"/>
        </w:numPr>
        <w:tabs>
          <w:tab w:pos="999" w:val="left" w:leader="none"/>
          <w:tab w:pos="1000" w:val="left" w:leader="none"/>
        </w:tabs>
        <w:spacing w:line="381" w:lineRule="auto" w:before="279" w:after="0"/>
        <w:ind w:left="999" w:right="151" w:hanging="882"/>
        <w:jc w:val="left"/>
        <w:rPr>
          <w:b w:val="0"/>
          <w:bCs w:val="0"/>
        </w:rPr>
      </w:pPr>
      <w:r>
        <w:rPr/>
        <w:t>Review</w:t>
      </w:r>
      <w:r>
        <w:rPr>
          <w:spacing w:val="-29"/>
        </w:rPr>
        <w:t> </w:t>
      </w:r>
      <w:r>
        <w:rPr/>
        <w:t>of</w:t>
      </w:r>
      <w:r>
        <w:rPr>
          <w:spacing w:val="-29"/>
        </w:rPr>
        <w:t> </w:t>
      </w:r>
      <w:r>
        <w:rPr/>
        <w:t>compressed</w:t>
      </w:r>
      <w:r>
        <w:rPr>
          <w:spacing w:val="-29"/>
        </w:rPr>
        <w:t> </w:t>
      </w:r>
      <w:r>
        <w:rPr/>
        <w:t>air</w:t>
      </w:r>
      <w:r>
        <w:rPr>
          <w:spacing w:val="-29"/>
        </w:rPr>
        <w:t> </w:t>
      </w:r>
      <w:r>
        <w:rPr/>
        <w:t>energy</w:t>
      </w:r>
      <w:r>
        <w:rPr>
          <w:spacing w:val="-29"/>
        </w:rPr>
        <w:t> </w:t>
      </w:r>
      <w:r>
        <w:rPr/>
        <w:t>interventions</w:t>
      </w:r>
      <w:r>
        <w:rPr>
          <w:spacing w:val="-30"/>
        </w:rPr>
        <w:t> </w:t>
      </w:r>
      <w:r>
        <w:rPr/>
        <w:t>in</w:t>
      </w:r>
      <w:r>
        <w:rPr>
          <w:w w:val="90"/>
        </w:rPr>
        <w:t> </w:t>
      </w:r>
      <w:r>
        <w:rPr/>
        <w:t>industry</w:t>
      </w:r>
      <w:r>
        <w:rPr>
          <w:b w:val="0"/>
        </w:rPr>
      </w:r>
    </w:p>
    <w:p>
      <w:pPr>
        <w:pStyle w:val="Heading3"/>
        <w:numPr>
          <w:ilvl w:val="2"/>
          <w:numId w:val="15"/>
        </w:numPr>
        <w:tabs>
          <w:tab w:pos="1104" w:val="left" w:leader="none"/>
        </w:tabs>
        <w:spacing w:line="240" w:lineRule="auto" w:before="48" w:after="0"/>
        <w:ind w:left="1103" w:right="0" w:hanging="986"/>
        <w:jc w:val="both"/>
        <w:rPr>
          <w:b w:val="0"/>
          <w:bCs w:val="0"/>
        </w:rPr>
      </w:pPr>
      <w:r>
        <w:rPr/>
        <w:t>Preamble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right="143"/>
        <w:jc w:val="both"/>
      </w:pPr>
      <w:r>
        <w:rPr>
          <w:w w:val="105"/>
        </w:rPr>
        <w:t>Compressed</w:t>
      </w:r>
      <w:r>
        <w:rPr>
          <w:spacing w:val="54"/>
          <w:w w:val="105"/>
        </w:rPr>
        <w:t> </w:t>
      </w:r>
      <w:r>
        <w:rPr>
          <w:w w:val="105"/>
        </w:rPr>
        <w:t>air</w:t>
      </w:r>
      <w:r>
        <w:rPr>
          <w:spacing w:val="53"/>
          <w:w w:val="105"/>
        </w:rPr>
        <w:t> </w:t>
      </w:r>
      <w:r>
        <w:rPr>
          <w:w w:val="105"/>
        </w:rPr>
        <w:t>improvement</w:t>
      </w:r>
      <w:r>
        <w:rPr>
          <w:spacing w:val="53"/>
          <w:w w:val="105"/>
        </w:rPr>
        <w:t> </w:t>
      </w:r>
      <w:r>
        <w:rPr>
          <w:w w:val="105"/>
        </w:rPr>
        <w:t>can</w:t>
      </w:r>
      <w:r>
        <w:rPr>
          <w:spacing w:val="53"/>
          <w:w w:val="105"/>
        </w:rPr>
        <w:t> </w:t>
      </w:r>
      <w:r>
        <w:rPr>
          <w:w w:val="105"/>
        </w:rPr>
        <w:t>be</w:t>
      </w:r>
      <w:r>
        <w:rPr>
          <w:spacing w:val="53"/>
          <w:w w:val="105"/>
        </w:rPr>
        <w:t> </w:t>
      </w:r>
      <w:r>
        <w:rPr>
          <w:w w:val="105"/>
        </w:rPr>
        <w:t>obtained</w:t>
      </w:r>
      <w:r>
        <w:rPr>
          <w:spacing w:val="53"/>
          <w:w w:val="105"/>
        </w:rPr>
        <w:t> </w:t>
      </w:r>
      <w:r>
        <w:rPr>
          <w:w w:val="105"/>
        </w:rPr>
        <w:t>through</w:t>
      </w:r>
      <w:r>
        <w:rPr>
          <w:spacing w:val="53"/>
          <w:w w:val="105"/>
        </w:rPr>
        <w:t> </w:t>
      </w:r>
      <w:r>
        <w:rPr>
          <w:w w:val="105"/>
        </w:rPr>
        <w:t>intervention</w:t>
      </w:r>
      <w:r>
        <w:rPr>
          <w:spacing w:val="54"/>
          <w:w w:val="105"/>
        </w:rPr>
        <w:t> </w:t>
      </w:r>
      <w:r>
        <w:rPr>
          <w:w w:val="105"/>
        </w:rPr>
        <w:t>in</w:t>
      </w:r>
      <w:r>
        <w:rPr>
          <w:spacing w:val="53"/>
          <w:w w:val="105"/>
        </w:rPr>
        <w:t> </w:t>
      </w:r>
      <w:r>
        <w:rPr>
          <w:w w:val="105"/>
        </w:rPr>
        <w:t>either</w:t>
      </w:r>
      <w:r>
        <w:rPr>
          <w:spacing w:val="54"/>
          <w:w w:val="105"/>
        </w:rPr>
        <w:t> </w:t>
      </w:r>
      <w:r>
        <w:rPr>
          <w:w w:val="105"/>
        </w:rPr>
        <w:t>the</w:t>
      </w:r>
      <w:r>
        <w:rPr>
          <w:spacing w:val="53"/>
          <w:w w:val="105"/>
        </w:rPr>
        <w:t> </w:t>
      </w:r>
      <w:r>
        <w:rPr>
          <w:w w:val="105"/>
        </w:rPr>
        <w:t>supply</w:t>
      </w:r>
      <w:r>
        <w:rPr>
          <w:spacing w:val="-59"/>
          <w:w w:val="105"/>
        </w:rPr>
        <w:t> </w:t>
      </w:r>
      <w:r>
        <w:rPr>
          <w:spacing w:val="-59"/>
          <w:w w:val="105"/>
        </w:rPr>
      </w:r>
      <w:r>
        <w:rPr>
          <w:w w:val="105"/>
        </w:rPr>
        <w:t>or</w:t>
      </w:r>
      <w:r>
        <w:rPr>
          <w:spacing w:val="24"/>
          <w:w w:val="105"/>
        </w:rPr>
        <w:t> </w:t>
      </w:r>
      <w:r>
        <w:rPr>
          <w:w w:val="105"/>
        </w:rPr>
        <w:t>demand</w:t>
      </w:r>
      <w:r>
        <w:rPr>
          <w:spacing w:val="24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w w:val="105"/>
        </w:rPr>
        <w:t>compressed</w:t>
      </w:r>
      <w:r>
        <w:rPr>
          <w:spacing w:val="24"/>
          <w:w w:val="105"/>
        </w:rPr>
        <w:t> </w:t>
      </w:r>
      <w:r>
        <w:rPr>
          <w:w w:val="105"/>
        </w:rPr>
        <w:t>air</w:t>
      </w:r>
      <w:r>
        <w:rPr>
          <w:spacing w:val="24"/>
          <w:w w:val="105"/>
        </w:rPr>
        <w:t> </w:t>
      </w:r>
      <w:r>
        <w:rPr>
          <w:w w:val="105"/>
        </w:rPr>
        <w:t>[</w:t>
      </w:r>
      <w:hyperlink w:history="true" w:anchor="_bookmark106">
        <w:r>
          <w:rPr>
            <w:w w:val="105"/>
          </w:rPr>
          <w:t>18</w:t>
        </w:r>
      </w:hyperlink>
      <w:r>
        <w:rPr>
          <w:w w:val="105"/>
        </w:rPr>
        <w:t>]. Improvements</w:t>
      </w:r>
      <w:r>
        <w:rPr>
          <w:spacing w:val="25"/>
          <w:w w:val="105"/>
        </w:rPr>
        <w:t> </w:t>
      </w:r>
      <w:r>
        <w:rPr>
          <w:w w:val="105"/>
        </w:rPr>
        <w:t>in</w:t>
      </w:r>
      <w:r>
        <w:rPr>
          <w:spacing w:val="24"/>
          <w:w w:val="105"/>
        </w:rPr>
        <w:t> </w:t>
      </w:r>
      <w:r>
        <w:rPr>
          <w:w w:val="105"/>
        </w:rPr>
        <w:t>supply</w:t>
      </w:r>
      <w:r>
        <w:rPr>
          <w:spacing w:val="25"/>
          <w:w w:val="105"/>
        </w:rPr>
        <w:t> </w:t>
      </w:r>
      <w:r>
        <w:rPr>
          <w:w w:val="105"/>
        </w:rPr>
        <w:t>interventions</w:t>
      </w:r>
      <w:r>
        <w:rPr>
          <w:spacing w:val="23"/>
          <w:w w:val="105"/>
        </w:rPr>
        <w:t> </w:t>
      </w:r>
      <w:r>
        <w:rPr>
          <w:w w:val="105"/>
        </w:rPr>
        <w:t>are</w:t>
      </w:r>
      <w:r>
        <w:rPr>
          <w:spacing w:val="24"/>
          <w:w w:val="105"/>
        </w:rPr>
        <w:t> </w:t>
      </w:r>
      <w:r>
        <w:rPr>
          <w:w w:val="105"/>
        </w:rPr>
        <w:t>achieved</w:t>
      </w:r>
      <w:r>
        <w:rPr>
          <w:spacing w:val="24"/>
          <w:w w:val="105"/>
        </w:rPr>
        <w:t> </w:t>
      </w:r>
      <w:r>
        <w:rPr>
          <w:w w:val="105"/>
        </w:rPr>
        <w:t>by</w:t>
      </w:r>
      <w:r>
        <w:rPr>
          <w:w w:val="107"/>
        </w:rPr>
        <w:t> </w:t>
      </w:r>
      <w:r>
        <w:rPr>
          <w:w w:val="105"/>
        </w:rPr>
        <w:t>increasing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efficiency</w:t>
      </w:r>
      <w:r>
        <w:rPr>
          <w:spacing w:val="29"/>
          <w:w w:val="105"/>
        </w:rPr>
        <w:t> </w:t>
      </w:r>
      <w:r>
        <w:rPr>
          <w:w w:val="105"/>
        </w:rPr>
        <w:t>of</w:t>
      </w:r>
      <w:r>
        <w:rPr>
          <w:spacing w:val="29"/>
          <w:w w:val="105"/>
        </w:rPr>
        <w:t> </w:t>
      </w:r>
      <w:r>
        <w:rPr>
          <w:w w:val="105"/>
        </w:rPr>
        <w:t>compressed</w:t>
      </w:r>
      <w:r>
        <w:rPr>
          <w:spacing w:val="30"/>
          <w:w w:val="105"/>
        </w:rPr>
        <w:t> </w:t>
      </w:r>
      <w:r>
        <w:rPr>
          <w:w w:val="105"/>
        </w:rPr>
        <w:t>air</w:t>
      </w:r>
      <w:r>
        <w:rPr>
          <w:spacing w:val="29"/>
          <w:w w:val="105"/>
        </w:rPr>
        <w:t> </w:t>
      </w:r>
      <w:r>
        <w:rPr>
          <w:w w:val="105"/>
        </w:rPr>
        <w:t>supply.</w:t>
      </w:r>
      <w:r>
        <w:rPr>
          <w:spacing w:val="17"/>
          <w:w w:val="105"/>
        </w:rPr>
        <w:t> </w:t>
      </w:r>
      <w:r>
        <w:rPr>
          <w:w w:val="105"/>
        </w:rPr>
        <w:t>Examples</w:t>
      </w:r>
      <w:r>
        <w:rPr>
          <w:spacing w:val="29"/>
          <w:w w:val="105"/>
        </w:rPr>
        <w:t> </w:t>
      </w:r>
      <w:r>
        <w:rPr>
          <w:w w:val="105"/>
        </w:rPr>
        <w:t>of</w:t>
      </w:r>
      <w:r>
        <w:rPr>
          <w:spacing w:val="29"/>
          <w:w w:val="105"/>
        </w:rPr>
        <w:t> </w:t>
      </w:r>
      <w:r>
        <w:rPr>
          <w:w w:val="105"/>
        </w:rPr>
        <w:t>this</w:t>
      </w:r>
      <w:r>
        <w:rPr>
          <w:spacing w:val="29"/>
          <w:w w:val="105"/>
        </w:rPr>
        <w:t> </w:t>
      </w:r>
      <w:r>
        <w:rPr>
          <w:w w:val="105"/>
        </w:rPr>
        <w:t>type</w:t>
      </w:r>
      <w:r>
        <w:rPr>
          <w:spacing w:val="29"/>
          <w:w w:val="105"/>
        </w:rPr>
        <w:t> </w:t>
      </w:r>
      <w:r>
        <w:rPr>
          <w:w w:val="105"/>
        </w:rPr>
        <w:t>of</w:t>
      </w:r>
      <w:r>
        <w:rPr>
          <w:spacing w:val="29"/>
          <w:w w:val="105"/>
        </w:rPr>
        <w:t> </w:t>
      </w:r>
      <w:r>
        <w:rPr>
          <w:w w:val="105"/>
        </w:rPr>
        <w:t>intervention</w:t>
      </w:r>
      <w:r>
        <w:rPr>
          <w:w w:val="109"/>
        </w:rPr>
        <w:t> </w:t>
      </w:r>
      <w:r>
        <w:rPr>
          <w:w w:val="105"/>
        </w:rPr>
        <w:t>include Dynamic Compressor Selection (DCS), compressor maintenance,</w:t>
      </w:r>
      <w:r>
        <w:rPr>
          <w:spacing w:val="21"/>
          <w:w w:val="105"/>
        </w:rPr>
        <w:t> </w:t>
      </w:r>
      <w:r>
        <w:rPr>
          <w:w w:val="105"/>
        </w:rPr>
        <w:t>etc.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146"/>
        <w:jc w:val="both"/>
      </w:pPr>
      <w:r>
        <w:rPr>
          <w:w w:val="105"/>
        </w:rPr>
        <w:t>Due</w:t>
      </w:r>
      <w:r>
        <w:rPr>
          <w:spacing w:val="-28"/>
          <w:w w:val="105"/>
        </w:rPr>
        <w:t> </w:t>
      </w:r>
      <w:r>
        <w:rPr>
          <w:w w:val="105"/>
        </w:rPr>
        <w:t>to</w:t>
      </w:r>
      <w:r>
        <w:rPr>
          <w:spacing w:val="-28"/>
          <w:w w:val="105"/>
        </w:rPr>
        <w:t> </w:t>
      </w:r>
      <w:r>
        <w:rPr>
          <w:w w:val="105"/>
        </w:rPr>
        <w:t>the</w:t>
      </w:r>
      <w:r>
        <w:rPr>
          <w:spacing w:val="-28"/>
          <w:w w:val="105"/>
        </w:rPr>
        <w:t> </w:t>
      </w:r>
      <w:r>
        <w:rPr>
          <w:w w:val="105"/>
        </w:rPr>
        <w:t>size</w:t>
      </w:r>
      <w:r>
        <w:rPr>
          <w:spacing w:val="-28"/>
          <w:w w:val="105"/>
        </w:rPr>
        <w:t> </w:t>
      </w:r>
      <w:r>
        <w:rPr>
          <w:w w:val="105"/>
        </w:rPr>
        <w:t>of</w:t>
      </w:r>
      <w:r>
        <w:rPr>
          <w:spacing w:val="-28"/>
          <w:w w:val="105"/>
        </w:rPr>
        <w:t> </w:t>
      </w:r>
      <w:r>
        <w:rPr>
          <w:w w:val="105"/>
        </w:rPr>
        <w:t>mining</w:t>
      </w:r>
      <w:r>
        <w:rPr>
          <w:spacing w:val="-28"/>
          <w:w w:val="105"/>
        </w:rPr>
        <w:t> </w:t>
      </w:r>
      <w:r>
        <w:rPr>
          <w:w w:val="105"/>
        </w:rPr>
        <w:t>compressed</w:t>
      </w:r>
      <w:r>
        <w:rPr>
          <w:spacing w:val="-28"/>
          <w:w w:val="105"/>
        </w:rPr>
        <w:t> </w:t>
      </w:r>
      <w:r>
        <w:rPr>
          <w:w w:val="105"/>
        </w:rPr>
        <w:t>air</w:t>
      </w:r>
      <w:r>
        <w:rPr>
          <w:spacing w:val="-28"/>
          <w:w w:val="105"/>
        </w:rPr>
        <w:t> </w:t>
      </w:r>
      <w:r>
        <w:rPr>
          <w:w w:val="105"/>
        </w:rPr>
        <w:t>networks,</w:t>
      </w:r>
      <w:r>
        <w:rPr>
          <w:spacing w:val="-25"/>
          <w:w w:val="105"/>
        </w:rPr>
        <w:t> </w:t>
      </w:r>
      <w:r>
        <w:rPr>
          <w:w w:val="105"/>
        </w:rPr>
        <w:t>there</w:t>
      </w:r>
      <w:r>
        <w:rPr>
          <w:spacing w:val="-28"/>
          <w:w w:val="105"/>
        </w:rPr>
        <w:t> </w:t>
      </w:r>
      <w:r>
        <w:rPr>
          <w:w w:val="105"/>
        </w:rPr>
        <w:t>is</w:t>
      </w:r>
      <w:r>
        <w:rPr>
          <w:spacing w:val="-28"/>
          <w:w w:val="105"/>
        </w:rPr>
        <w:t> </w:t>
      </w:r>
      <w:r>
        <w:rPr>
          <w:w w:val="105"/>
        </w:rPr>
        <w:t>often</w:t>
      </w:r>
      <w:r>
        <w:rPr>
          <w:spacing w:val="-28"/>
          <w:w w:val="105"/>
        </w:rPr>
        <w:t> </w:t>
      </w:r>
      <w:r>
        <w:rPr>
          <w:w w:val="105"/>
        </w:rPr>
        <w:t>a</w:t>
      </w:r>
      <w:r>
        <w:rPr>
          <w:spacing w:val="-28"/>
          <w:w w:val="105"/>
        </w:rPr>
        <w:t> </w:t>
      </w:r>
      <w:r>
        <w:rPr>
          <w:w w:val="105"/>
        </w:rPr>
        <w:t>larger</w:t>
      </w:r>
      <w:r>
        <w:rPr>
          <w:spacing w:val="-28"/>
          <w:w w:val="105"/>
        </w:rPr>
        <w:t> </w:t>
      </w:r>
      <w:r>
        <w:rPr>
          <w:w w:val="105"/>
        </w:rPr>
        <w:t>scope</w:t>
      </w:r>
      <w:r>
        <w:rPr>
          <w:spacing w:val="-28"/>
          <w:w w:val="105"/>
        </w:rPr>
        <w:t> </w:t>
      </w:r>
      <w:r>
        <w:rPr>
          <w:w w:val="105"/>
        </w:rPr>
        <w:t>for</w:t>
      </w:r>
      <w:r>
        <w:rPr>
          <w:spacing w:val="-28"/>
          <w:w w:val="105"/>
        </w:rPr>
        <w:t> </w:t>
      </w:r>
      <w:r>
        <w:rPr>
          <w:w w:val="105"/>
        </w:rPr>
        <w:t>improvement</w:t>
      </w:r>
      <w:r>
        <w:rPr>
          <w:w w:val="102"/>
        </w:rPr>
        <w:t> </w:t>
      </w:r>
      <w:r>
        <w:rPr>
          <w:w w:val="105"/>
        </w:rPr>
        <w:t>in</w:t>
      </w:r>
      <w:r>
        <w:rPr>
          <w:spacing w:val="-11"/>
          <w:w w:val="105"/>
        </w:rPr>
        <w:t> </w:t>
      </w:r>
      <w:r>
        <w:rPr>
          <w:w w:val="105"/>
        </w:rPr>
        <w:t>air</w:t>
      </w:r>
      <w:r>
        <w:rPr>
          <w:spacing w:val="-11"/>
          <w:w w:val="105"/>
        </w:rPr>
        <w:t> </w:t>
      </w:r>
      <w:r>
        <w:rPr>
          <w:w w:val="105"/>
        </w:rPr>
        <w:t>demand.</w:t>
      </w:r>
      <w:r>
        <w:rPr>
          <w:spacing w:val="12"/>
          <w:w w:val="105"/>
        </w:rPr>
        <w:t> </w:t>
      </w:r>
      <w:r>
        <w:rPr>
          <w:w w:val="105"/>
        </w:rPr>
        <w:t>Improving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demand</w:t>
      </w:r>
      <w:r>
        <w:rPr>
          <w:spacing w:val="-11"/>
          <w:w w:val="105"/>
        </w:rPr>
        <w:t> </w:t>
      </w:r>
      <w:r>
        <w:rPr>
          <w:w w:val="105"/>
        </w:rPr>
        <w:t>is</w:t>
      </w:r>
      <w:r>
        <w:rPr>
          <w:spacing w:val="-11"/>
          <w:w w:val="105"/>
        </w:rPr>
        <w:t> </w:t>
      </w:r>
      <w:r>
        <w:rPr>
          <w:w w:val="105"/>
        </w:rPr>
        <w:t>achieved</w:t>
      </w:r>
      <w:r>
        <w:rPr>
          <w:spacing w:val="-11"/>
          <w:w w:val="105"/>
        </w:rPr>
        <w:t> </w:t>
      </w:r>
      <w:r>
        <w:rPr>
          <w:w w:val="105"/>
        </w:rPr>
        <w:t>by</w:t>
      </w:r>
      <w:r>
        <w:rPr>
          <w:spacing w:val="-11"/>
          <w:w w:val="105"/>
        </w:rPr>
        <w:t> </w:t>
      </w:r>
      <w:r>
        <w:rPr>
          <w:w w:val="105"/>
        </w:rPr>
        <w:t>optimising</w:t>
      </w:r>
      <w:r>
        <w:rPr>
          <w:spacing w:val="-11"/>
          <w:w w:val="105"/>
        </w:rPr>
        <w:t> </w:t>
      </w:r>
      <w:r>
        <w:rPr>
          <w:w w:val="105"/>
        </w:rPr>
        <w:t>air</w:t>
      </w:r>
      <w:r>
        <w:rPr>
          <w:spacing w:val="-11"/>
          <w:w w:val="105"/>
        </w:rPr>
        <w:t> </w:t>
      </w:r>
      <w:r>
        <w:rPr>
          <w:w w:val="105"/>
        </w:rPr>
        <w:t>flow</w:t>
      </w:r>
      <w:r>
        <w:rPr>
          <w:spacing w:val="-11"/>
          <w:w w:val="105"/>
        </w:rPr>
        <w:t> </w:t>
      </w:r>
      <w:r>
        <w:rPr>
          <w:w w:val="105"/>
        </w:rPr>
        <w:t>consumers,</w:t>
      </w:r>
      <w:r>
        <w:rPr>
          <w:spacing w:val="-9"/>
          <w:w w:val="105"/>
        </w:rPr>
        <w:t> </w:t>
      </w:r>
      <w:r>
        <w:rPr>
          <w:w w:val="105"/>
        </w:rPr>
        <w:t>reducing</w:t>
      </w:r>
      <w:r>
        <w:rPr>
          <w:w w:val="101"/>
        </w:rPr>
        <w:t> </w:t>
      </w:r>
      <w:r>
        <w:rPr>
          <w:w w:val="105"/>
        </w:rPr>
        <w:t>leaks,</w:t>
      </w:r>
      <w:r>
        <w:rPr>
          <w:spacing w:val="6"/>
          <w:w w:val="105"/>
        </w:rPr>
        <w:t> </w:t>
      </w:r>
      <w:r>
        <w:rPr>
          <w:w w:val="105"/>
        </w:rPr>
        <w:t>etc.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151" w:hanging="9"/>
        <w:jc w:val="both"/>
      </w:pPr>
      <w:r>
        <w:rPr>
          <w:w w:val="105"/>
        </w:rPr>
        <w:t>This</w:t>
      </w:r>
      <w:r>
        <w:rPr>
          <w:spacing w:val="-6"/>
          <w:w w:val="105"/>
        </w:rPr>
        <w:t> </w:t>
      </w:r>
      <w:r>
        <w:rPr>
          <w:w w:val="105"/>
        </w:rPr>
        <w:t>section</w:t>
      </w:r>
      <w:r>
        <w:rPr>
          <w:spacing w:val="-6"/>
          <w:w w:val="105"/>
        </w:rPr>
        <w:t> </w:t>
      </w:r>
      <w:r>
        <w:rPr>
          <w:w w:val="105"/>
        </w:rPr>
        <w:t>will</w:t>
      </w:r>
      <w:r>
        <w:rPr>
          <w:spacing w:val="-6"/>
          <w:w w:val="105"/>
        </w:rPr>
        <w:t> </w:t>
      </w:r>
      <w:r>
        <w:rPr>
          <w:w w:val="105"/>
        </w:rPr>
        <w:t>review</w:t>
      </w:r>
      <w:r>
        <w:rPr>
          <w:spacing w:val="-7"/>
          <w:w w:val="105"/>
        </w:rPr>
        <w:t> </w:t>
      </w:r>
      <w:r>
        <w:rPr>
          <w:w w:val="105"/>
        </w:rPr>
        <w:t>compressed</w:t>
      </w:r>
      <w:r>
        <w:rPr>
          <w:spacing w:val="-7"/>
          <w:w w:val="105"/>
        </w:rPr>
        <w:t> </w:t>
      </w:r>
      <w:r>
        <w:rPr>
          <w:w w:val="105"/>
        </w:rPr>
        <w:t>air</w:t>
      </w:r>
      <w:r>
        <w:rPr>
          <w:spacing w:val="-7"/>
          <w:w w:val="105"/>
        </w:rPr>
        <w:t> </w:t>
      </w:r>
      <w:r>
        <w:rPr>
          <w:w w:val="105"/>
        </w:rPr>
        <w:t>supply</w:t>
      </w:r>
      <w:r>
        <w:rPr>
          <w:spacing w:val="-6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demand</w:t>
      </w:r>
      <w:r>
        <w:rPr>
          <w:spacing w:val="-7"/>
          <w:w w:val="105"/>
        </w:rPr>
        <w:t> </w:t>
      </w:r>
      <w:r>
        <w:rPr>
          <w:w w:val="105"/>
        </w:rPr>
        <w:t>interventions</w:t>
      </w:r>
      <w:r>
        <w:rPr>
          <w:spacing w:val="-7"/>
          <w:w w:val="105"/>
        </w:rPr>
        <w:t> </w:t>
      </w:r>
      <w:r>
        <w:rPr>
          <w:w w:val="105"/>
        </w:rPr>
        <w:t>that</w:t>
      </w:r>
      <w:r>
        <w:rPr>
          <w:spacing w:val="-7"/>
          <w:w w:val="105"/>
        </w:rPr>
        <w:t> </w:t>
      </w:r>
      <w:r>
        <w:rPr>
          <w:w w:val="105"/>
        </w:rPr>
        <w:t>have</w:t>
      </w:r>
      <w:r>
        <w:rPr>
          <w:spacing w:val="-7"/>
          <w:w w:val="105"/>
        </w:rPr>
        <w:t> </w:t>
      </w:r>
      <w:r>
        <w:rPr>
          <w:w w:val="105"/>
        </w:rPr>
        <w:t>improved</w:t>
      </w:r>
      <w:r>
        <w:rPr>
          <w:w w:val="101"/>
        </w:rPr>
        <w:t> </w:t>
      </w:r>
      <w:r>
        <w:rPr>
          <w:w w:val="105"/>
        </w:rPr>
        <w:t>energy or operation efficiency the mining industry. From the, successes and shortcomings</w:t>
      </w:r>
      <w:r>
        <w:rPr>
          <w:spacing w:val="22"/>
          <w:w w:val="105"/>
        </w:rPr>
        <w:t> </w:t>
      </w:r>
      <w:r>
        <w:rPr>
          <w:w w:val="105"/>
        </w:rPr>
        <w:t>in</w:t>
      </w:r>
      <w:r>
        <w:rPr>
          <w:w w:val="102"/>
        </w:rPr>
        <w:t> </w:t>
      </w:r>
      <w:r>
        <w:rPr>
          <w:w w:val="105"/>
        </w:rPr>
        <w:t>studies will be discussed and analysed with regard to this  </w:t>
      </w:r>
      <w:r>
        <w:rPr>
          <w:spacing w:val="34"/>
          <w:w w:val="105"/>
        </w:rPr>
        <w:t> </w:t>
      </w:r>
      <w:r>
        <w:rPr>
          <w:w w:val="105"/>
        </w:rPr>
        <w:t>study.</w:t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3"/>
        <w:numPr>
          <w:ilvl w:val="2"/>
          <w:numId w:val="15"/>
        </w:numPr>
        <w:tabs>
          <w:tab w:pos="1104" w:val="left" w:leader="none"/>
        </w:tabs>
        <w:spacing w:line="240" w:lineRule="auto" w:before="0" w:after="0"/>
        <w:ind w:left="1103" w:right="0" w:hanging="986"/>
        <w:jc w:val="both"/>
        <w:rPr>
          <w:b w:val="0"/>
          <w:bCs w:val="0"/>
        </w:rPr>
      </w:pPr>
      <w:r>
        <w:rPr/>
        <w:t>Strategies to improve compressed air</w:t>
      </w:r>
      <w:r>
        <w:rPr>
          <w:spacing w:val="53"/>
        </w:rPr>
        <w:t> </w:t>
      </w:r>
      <w:r>
        <w:rPr/>
        <w:t>supply</w:t>
      </w:r>
      <w:r>
        <w:rPr>
          <w:b w:val="0"/>
        </w:rPr>
      </w:r>
    </w:p>
    <w:p>
      <w:pPr>
        <w:spacing w:line="240" w:lineRule="auto" w:before="6"/>
        <w:rPr>
          <w:rFonts w:ascii="Georgia" w:hAnsi="Georgia" w:cs="Georgia" w:eastAsia="Georgia"/>
          <w:b/>
          <w:bCs/>
          <w:sz w:val="28"/>
          <w:szCs w:val="28"/>
        </w:rPr>
      </w:pPr>
    </w:p>
    <w:p>
      <w:pPr>
        <w:pStyle w:val="Heading4"/>
        <w:spacing w:line="489" w:lineRule="auto"/>
        <w:ind w:right="4085"/>
        <w:jc w:val="left"/>
        <w:rPr>
          <w:b w:val="0"/>
          <w:bCs w:val="0"/>
        </w:rPr>
      </w:pPr>
      <w:r>
        <w:rPr>
          <w:w w:val="90"/>
        </w:rPr>
        <w:t>Compressor</w:t>
      </w:r>
      <w:r>
        <w:rPr>
          <w:spacing w:val="21"/>
          <w:w w:val="90"/>
        </w:rPr>
        <w:t> </w:t>
      </w:r>
      <w:r>
        <w:rPr>
          <w:w w:val="90"/>
        </w:rPr>
        <w:t>efficiency</w:t>
      </w:r>
      <w:r>
        <w:rPr>
          <w:spacing w:val="21"/>
          <w:w w:val="90"/>
        </w:rPr>
        <w:t> </w:t>
      </w:r>
      <w:r>
        <w:rPr>
          <w:w w:val="90"/>
        </w:rPr>
        <w:t>improvements</w:t>
      </w:r>
      <w:r>
        <w:rPr>
          <w:spacing w:val="-49"/>
          <w:w w:val="90"/>
        </w:rPr>
        <w:t> </w:t>
      </w:r>
      <w:r>
        <w:rPr>
          <w:spacing w:val="-49"/>
          <w:w w:val="90"/>
        </w:rPr>
      </w:r>
      <w:r>
        <w:rPr>
          <w:w w:val="90"/>
        </w:rPr>
        <w:t>Optimising  compressor </w:t>
      </w:r>
      <w:r>
        <w:rPr>
          <w:spacing w:val="24"/>
          <w:w w:val="90"/>
        </w:rPr>
        <w:t> </w:t>
      </w:r>
      <w:r>
        <w:rPr>
          <w:w w:val="90"/>
        </w:rPr>
        <w:t>control</w:t>
      </w:r>
      <w:r>
        <w:rPr>
          <w:b w:val="0"/>
        </w:rPr>
      </w:r>
    </w:p>
    <w:p>
      <w:pPr>
        <w:pStyle w:val="BodyText"/>
        <w:spacing w:line="352" w:lineRule="auto"/>
        <w:ind w:right="107"/>
        <w:jc w:val="both"/>
      </w:pPr>
      <w:r>
        <w:rPr>
          <w:w w:val="105"/>
        </w:rPr>
        <w:t>Compressors</w:t>
      </w:r>
      <w:r>
        <w:rPr>
          <w:spacing w:val="45"/>
          <w:w w:val="105"/>
        </w:rPr>
        <w:t> </w:t>
      </w:r>
      <w:r>
        <w:rPr>
          <w:w w:val="105"/>
        </w:rPr>
        <w:t>types</w:t>
      </w:r>
      <w:r>
        <w:rPr>
          <w:spacing w:val="44"/>
          <w:w w:val="105"/>
        </w:rPr>
        <w:t> </w:t>
      </w:r>
      <w:r>
        <w:rPr>
          <w:w w:val="105"/>
        </w:rPr>
        <w:t>and</w:t>
      </w:r>
      <w:r>
        <w:rPr>
          <w:spacing w:val="44"/>
          <w:w w:val="105"/>
        </w:rPr>
        <w:t> </w:t>
      </w:r>
      <w:r>
        <w:rPr>
          <w:w w:val="105"/>
        </w:rPr>
        <w:t>numbers</w:t>
      </w:r>
      <w:r>
        <w:rPr>
          <w:spacing w:val="44"/>
          <w:w w:val="105"/>
        </w:rPr>
        <w:t> </w:t>
      </w:r>
      <w:r>
        <w:rPr>
          <w:w w:val="105"/>
        </w:rPr>
        <w:t>can</w:t>
      </w:r>
      <w:r>
        <w:rPr>
          <w:spacing w:val="44"/>
          <w:w w:val="105"/>
        </w:rPr>
        <w:t> </w:t>
      </w:r>
      <w:r>
        <w:rPr>
          <w:w w:val="105"/>
        </w:rPr>
        <w:t>differ</w:t>
      </w:r>
      <w:r>
        <w:rPr>
          <w:spacing w:val="44"/>
          <w:w w:val="105"/>
        </w:rPr>
        <w:t> </w:t>
      </w:r>
      <w:r>
        <w:rPr>
          <w:w w:val="105"/>
        </w:rPr>
        <w:t>widely</w:t>
      </w:r>
      <w:r>
        <w:rPr>
          <w:spacing w:val="44"/>
          <w:w w:val="105"/>
        </w:rPr>
        <w:t> </w:t>
      </w:r>
      <w:r>
        <w:rPr>
          <w:w w:val="105"/>
        </w:rPr>
        <w:t>from</w:t>
      </w:r>
      <w:r>
        <w:rPr>
          <w:spacing w:val="44"/>
          <w:w w:val="105"/>
        </w:rPr>
        <w:t> </w:t>
      </w:r>
      <w:r>
        <w:rPr>
          <w:w w:val="105"/>
        </w:rPr>
        <w:t>mining</w:t>
      </w:r>
      <w:r>
        <w:rPr>
          <w:spacing w:val="44"/>
          <w:w w:val="105"/>
        </w:rPr>
        <w:t> </w:t>
      </w:r>
      <w:r>
        <w:rPr>
          <w:w w:val="105"/>
        </w:rPr>
        <w:t>compressed</w:t>
      </w:r>
      <w:r>
        <w:rPr>
          <w:spacing w:val="45"/>
          <w:w w:val="105"/>
        </w:rPr>
        <w:t> </w:t>
      </w:r>
      <w:r>
        <w:rPr>
          <w:w w:val="105"/>
        </w:rPr>
        <w:t>air</w:t>
      </w:r>
      <w:r>
        <w:rPr>
          <w:spacing w:val="44"/>
          <w:w w:val="105"/>
        </w:rPr>
        <w:t> </w:t>
      </w:r>
      <w:r>
        <w:rPr>
          <w:w w:val="105"/>
        </w:rPr>
        <w:t>systems.</w:t>
      </w:r>
      <w:r>
        <w:rPr>
          <w:w w:val="106"/>
        </w:rPr>
        <w:t> </w:t>
      </w:r>
      <w:r>
        <w:rPr>
          <w:w w:val="105"/>
        </w:rPr>
        <w:t>Compressor</w:t>
      </w:r>
      <w:r>
        <w:rPr>
          <w:spacing w:val="16"/>
          <w:w w:val="105"/>
        </w:rPr>
        <w:t> </w:t>
      </w:r>
      <w:r>
        <w:rPr>
          <w:w w:val="105"/>
        </w:rPr>
        <w:t>selection</w:t>
      </w:r>
      <w:r>
        <w:rPr>
          <w:spacing w:val="16"/>
          <w:w w:val="105"/>
        </w:rPr>
        <w:t> </w:t>
      </w:r>
      <w:r>
        <w:rPr>
          <w:w w:val="105"/>
        </w:rPr>
        <w:t>is</w:t>
      </w:r>
      <w:r>
        <w:rPr>
          <w:spacing w:val="15"/>
          <w:w w:val="105"/>
        </w:rPr>
        <w:t> </w:t>
      </w:r>
      <w:r>
        <w:rPr>
          <w:w w:val="105"/>
        </w:rPr>
        <w:t>crucial</w:t>
      </w:r>
      <w:r>
        <w:rPr>
          <w:spacing w:val="16"/>
          <w:w w:val="105"/>
        </w:rPr>
        <w:t> </w:t>
      </w:r>
      <w:r>
        <w:rPr>
          <w:w w:val="105"/>
        </w:rPr>
        <w:t>in</w:t>
      </w:r>
      <w:r>
        <w:rPr>
          <w:spacing w:val="15"/>
          <w:w w:val="105"/>
        </w:rPr>
        <w:t> </w:t>
      </w:r>
      <w:r>
        <w:rPr>
          <w:w w:val="105"/>
        </w:rPr>
        <w:t>these</w:t>
      </w:r>
      <w:r>
        <w:rPr>
          <w:spacing w:val="15"/>
          <w:w w:val="105"/>
        </w:rPr>
        <w:t> </w:t>
      </w:r>
      <w:r>
        <w:rPr>
          <w:w w:val="105"/>
        </w:rPr>
        <w:t>systems</w:t>
      </w:r>
      <w:r>
        <w:rPr>
          <w:spacing w:val="16"/>
          <w:w w:val="105"/>
        </w:rPr>
        <w:t> </w:t>
      </w:r>
      <w:r>
        <w:rPr>
          <w:w w:val="105"/>
        </w:rPr>
        <w:t>to</w:t>
      </w:r>
      <w:r>
        <w:rPr>
          <w:spacing w:val="15"/>
          <w:w w:val="105"/>
        </w:rPr>
        <w:t> </w:t>
      </w:r>
      <w:r>
        <w:rPr>
          <w:w w:val="105"/>
        </w:rPr>
        <w:t>match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correct</w:t>
      </w:r>
      <w:r>
        <w:rPr>
          <w:spacing w:val="16"/>
          <w:w w:val="105"/>
        </w:rPr>
        <w:t> </w:t>
      </w:r>
      <w:r>
        <w:rPr>
          <w:w w:val="105"/>
        </w:rPr>
        <w:t>compressors</w:t>
      </w:r>
      <w:r>
        <w:rPr>
          <w:spacing w:val="16"/>
          <w:w w:val="105"/>
        </w:rPr>
        <w:t> </w:t>
      </w:r>
      <w:r>
        <w:rPr>
          <w:w w:val="105"/>
        </w:rPr>
        <w:t>with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w w:val="111"/>
        </w:rPr>
        <w:t> </w:t>
      </w:r>
      <w:r>
        <w:rPr>
          <w:w w:val="105"/>
        </w:rPr>
        <w:t>requirements of the system</w:t>
      </w:r>
      <w:r>
        <w:rPr>
          <w:spacing w:val="1"/>
          <w:w w:val="105"/>
        </w:rPr>
        <w:t> </w:t>
      </w:r>
      <w:hyperlink w:history="true" w:anchor="_bookmark113">
        <w:r>
          <w:rPr>
            <w:w w:val="105"/>
          </w:rPr>
          <w:t>[25].</w:t>
        </w:r>
        <w:r>
          <w:rPr/>
        </w:r>
      </w:hyperlink>
    </w:p>
    <w:p>
      <w:pPr>
        <w:spacing w:line="240" w:lineRule="auto" w:before="9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142"/>
        <w:jc w:val="both"/>
      </w:pPr>
      <w:r>
        <w:rPr>
          <w:w w:val="105"/>
        </w:rPr>
        <w:t>In</w:t>
      </w:r>
      <w:r>
        <w:rPr>
          <w:spacing w:val="21"/>
          <w:w w:val="105"/>
        </w:rPr>
        <w:t> </w:t>
      </w:r>
      <w:r>
        <w:rPr>
          <w:w w:val="105"/>
        </w:rPr>
        <w:t>a</w:t>
      </w:r>
      <w:r>
        <w:rPr>
          <w:spacing w:val="21"/>
          <w:w w:val="105"/>
        </w:rPr>
        <w:t> </w:t>
      </w:r>
      <w:r>
        <w:rPr>
          <w:w w:val="105"/>
        </w:rPr>
        <w:t>study</w:t>
      </w:r>
      <w:r>
        <w:rPr>
          <w:spacing w:val="22"/>
          <w:w w:val="105"/>
        </w:rPr>
        <w:t> </w:t>
      </w:r>
      <w:r>
        <w:rPr>
          <w:w w:val="105"/>
        </w:rPr>
        <w:t>by</w:t>
      </w:r>
      <w:r>
        <w:rPr>
          <w:spacing w:val="21"/>
          <w:w w:val="105"/>
        </w:rPr>
        <w:t> </w:t>
      </w:r>
      <w:r>
        <w:rPr>
          <w:w w:val="105"/>
        </w:rPr>
        <w:t>Booysen</w:t>
      </w:r>
      <w:r>
        <w:rPr>
          <w:spacing w:val="21"/>
          <w:w w:val="105"/>
        </w:rPr>
        <w:t> </w:t>
      </w:r>
      <w:r>
        <w:rPr>
          <w:rFonts w:ascii="Arial"/>
          <w:i/>
          <w:w w:val="105"/>
        </w:rPr>
        <w:t>et</w:t>
      </w:r>
      <w:r>
        <w:rPr>
          <w:rFonts w:ascii="Arial"/>
          <w:i/>
          <w:spacing w:val="20"/>
          <w:w w:val="105"/>
        </w:rPr>
        <w:t> </w:t>
      </w:r>
      <w:r>
        <w:rPr>
          <w:rFonts w:ascii="Arial"/>
          <w:i/>
          <w:w w:val="105"/>
        </w:rPr>
        <w:t>al</w:t>
      </w:r>
      <w:r>
        <w:rPr>
          <w:rFonts w:ascii="Arial"/>
          <w:i/>
          <w:spacing w:val="38"/>
          <w:w w:val="105"/>
        </w:rPr>
        <w:t> </w:t>
      </w:r>
      <w:r>
        <w:rPr>
          <w:w w:val="105"/>
        </w:rPr>
        <w:t>[</w:t>
      </w:r>
      <w:hyperlink w:history="true" w:anchor="_bookmark114">
        <w:r>
          <w:rPr>
            <w:w w:val="105"/>
          </w:rPr>
          <w:t>26</w:t>
        </w:r>
      </w:hyperlink>
      <w:r>
        <w:rPr>
          <w:w w:val="105"/>
        </w:rPr>
        <w:t>]</w:t>
      </w:r>
      <w:r>
        <w:rPr>
          <w:spacing w:val="21"/>
          <w:w w:val="105"/>
        </w:rPr>
        <w:t> </w:t>
      </w:r>
      <w:r>
        <w:rPr>
          <w:w w:val="105"/>
        </w:rPr>
        <w:t>on</w:t>
      </w:r>
      <w:r>
        <w:rPr>
          <w:spacing w:val="21"/>
          <w:w w:val="105"/>
        </w:rPr>
        <w:t> </w:t>
      </w:r>
      <w:r>
        <w:rPr>
          <w:w w:val="105"/>
        </w:rPr>
        <w:t>optimising</w:t>
      </w:r>
      <w:r>
        <w:rPr>
          <w:spacing w:val="22"/>
          <w:w w:val="105"/>
        </w:rPr>
        <w:t> </w:t>
      </w:r>
      <w:r>
        <w:rPr>
          <w:w w:val="105"/>
        </w:rPr>
        <w:t>compressor</w:t>
      </w:r>
      <w:r>
        <w:rPr>
          <w:spacing w:val="22"/>
          <w:w w:val="105"/>
        </w:rPr>
        <w:t> </w:t>
      </w:r>
      <w:r>
        <w:rPr>
          <w:w w:val="105"/>
        </w:rPr>
        <w:t>control,</w:t>
      </w:r>
      <w:r>
        <w:rPr>
          <w:spacing w:val="23"/>
          <w:w w:val="105"/>
        </w:rPr>
        <w:t> </w:t>
      </w:r>
      <w:r>
        <w:rPr>
          <w:w w:val="105"/>
        </w:rPr>
        <w:t>[</w:t>
      </w:r>
      <w:hyperlink w:history="true" w:anchor="_bookmark114">
        <w:r>
          <w:rPr>
            <w:w w:val="105"/>
          </w:rPr>
          <w:t>26</w:t>
        </w:r>
      </w:hyperlink>
      <w:r>
        <w:rPr>
          <w:w w:val="105"/>
        </w:rPr>
        <w:t>]</w:t>
      </w:r>
      <w:r>
        <w:rPr>
          <w:spacing w:val="21"/>
          <w:w w:val="105"/>
        </w:rPr>
        <w:t> </w:t>
      </w:r>
      <w:r>
        <w:rPr>
          <w:w w:val="105"/>
        </w:rPr>
        <w:t>found</w:t>
      </w:r>
      <w:r>
        <w:rPr>
          <w:spacing w:val="22"/>
          <w:w w:val="105"/>
        </w:rPr>
        <w:t> </w:t>
      </w:r>
      <w:r>
        <w:rPr>
          <w:w w:val="105"/>
        </w:rPr>
        <w:t>that</w:t>
      </w:r>
      <w:r>
        <w:rPr>
          <w:spacing w:val="21"/>
          <w:w w:val="105"/>
        </w:rPr>
        <w:t> </w:t>
      </w:r>
      <w:r>
        <w:rPr>
          <w:w w:val="105"/>
        </w:rPr>
        <w:t>many</w:t>
      </w:r>
      <w:r>
        <w:rPr>
          <w:w w:val="108"/>
        </w:rPr>
        <w:t> </w:t>
      </w:r>
      <w:r>
        <w:rPr>
          <w:w w:val="105"/>
        </w:rPr>
        <w:t>mines</w:t>
      </w:r>
      <w:r>
        <w:rPr>
          <w:spacing w:val="53"/>
          <w:w w:val="105"/>
        </w:rPr>
        <w:t> </w:t>
      </w:r>
      <w:r>
        <w:rPr>
          <w:w w:val="105"/>
        </w:rPr>
        <w:t>control</w:t>
      </w:r>
      <w:r>
        <w:rPr>
          <w:spacing w:val="55"/>
          <w:w w:val="105"/>
        </w:rPr>
        <w:t> </w:t>
      </w:r>
      <w:r>
        <w:rPr>
          <w:w w:val="105"/>
        </w:rPr>
        <w:t>compressors</w:t>
      </w:r>
      <w:r>
        <w:rPr>
          <w:spacing w:val="55"/>
          <w:w w:val="105"/>
        </w:rPr>
        <w:t> </w:t>
      </w:r>
      <w:r>
        <w:rPr>
          <w:w w:val="105"/>
        </w:rPr>
        <w:t>using</w:t>
      </w:r>
      <w:r>
        <w:rPr>
          <w:spacing w:val="53"/>
          <w:w w:val="105"/>
        </w:rPr>
        <w:t> </w:t>
      </w:r>
      <w:r>
        <w:rPr>
          <w:w w:val="105"/>
        </w:rPr>
        <w:t>fixed</w:t>
      </w:r>
      <w:r>
        <w:rPr>
          <w:spacing w:val="53"/>
          <w:w w:val="105"/>
        </w:rPr>
        <w:t> </w:t>
      </w:r>
      <w:r>
        <w:rPr>
          <w:w w:val="105"/>
        </w:rPr>
        <w:t>target</w:t>
      </w:r>
      <w:r>
        <w:rPr>
          <w:spacing w:val="53"/>
          <w:w w:val="105"/>
        </w:rPr>
        <w:t> </w:t>
      </w:r>
      <w:r>
        <w:rPr>
          <w:w w:val="105"/>
        </w:rPr>
        <w:t>pressure</w:t>
      </w:r>
      <w:r>
        <w:rPr>
          <w:spacing w:val="52"/>
          <w:w w:val="105"/>
        </w:rPr>
        <w:t> </w:t>
      </w:r>
      <w:r>
        <w:rPr>
          <w:w w:val="105"/>
        </w:rPr>
        <w:t>points</w:t>
      </w:r>
      <w:r>
        <w:rPr>
          <w:spacing w:val="53"/>
          <w:w w:val="105"/>
        </w:rPr>
        <w:t> </w:t>
      </w:r>
      <w:r>
        <w:rPr>
          <w:w w:val="105"/>
        </w:rPr>
        <w:t>that</w:t>
      </w:r>
      <w:r>
        <w:rPr>
          <w:spacing w:val="53"/>
          <w:w w:val="105"/>
        </w:rPr>
        <w:t> </w:t>
      </w:r>
      <w:r>
        <w:rPr>
          <w:w w:val="105"/>
        </w:rPr>
        <w:t>are</w:t>
      </w:r>
      <w:r>
        <w:rPr>
          <w:spacing w:val="53"/>
          <w:w w:val="105"/>
        </w:rPr>
        <w:t> </w:t>
      </w:r>
      <w:r>
        <w:rPr>
          <w:w w:val="105"/>
        </w:rPr>
        <w:t>much</w:t>
      </w:r>
      <w:r>
        <w:rPr>
          <w:spacing w:val="53"/>
          <w:w w:val="105"/>
        </w:rPr>
        <w:t> </w:t>
      </w:r>
      <w:r>
        <w:rPr>
          <w:w w:val="105"/>
        </w:rPr>
        <w:t>higher</w:t>
      </w:r>
      <w:r>
        <w:rPr>
          <w:spacing w:val="53"/>
          <w:w w:val="105"/>
        </w:rPr>
        <w:t> </w:t>
      </w:r>
      <w:r>
        <w:rPr>
          <w:w w:val="105"/>
        </w:rPr>
        <w:t>that</w:t>
      </w:r>
      <w:r>
        <w:rPr>
          <w:spacing w:val="-59"/>
          <w:w w:val="105"/>
        </w:rPr>
        <w:t> </w:t>
      </w:r>
      <w:r>
        <w:rPr>
          <w:spacing w:val="-59"/>
          <w:w w:val="105"/>
        </w:rPr>
      </w:r>
      <w:r>
        <w:rPr>
          <w:w w:val="105"/>
        </w:rPr>
        <w:t>required. In one system, compressors were set to a target 650 kilopascals to ensure</w:t>
      </w:r>
      <w:r>
        <w:rPr>
          <w:spacing w:val="53"/>
          <w:w w:val="105"/>
        </w:rPr>
        <w:t> </w:t>
      </w:r>
      <w:r>
        <w:rPr>
          <w:w w:val="105"/>
        </w:rPr>
        <w:t>pressure</w:t>
      </w:r>
      <w:r>
        <w:rPr>
          <w:w w:val="103"/>
        </w:rPr>
        <w:t> </w:t>
      </w:r>
      <w:r>
        <w:rPr>
          <w:w w:val="105"/>
        </w:rPr>
        <w:t>underground did not fall below 500 kilopascals. Using high pressure set-points can lead</w:t>
      </w:r>
      <w:r>
        <w:rPr>
          <w:spacing w:val="46"/>
          <w:w w:val="105"/>
        </w:rPr>
        <w:t> </w:t>
      </w:r>
      <w:r>
        <w:rPr>
          <w:w w:val="105"/>
        </w:rPr>
        <w:t>to</w:t>
      </w:r>
      <w:r>
        <w:rPr>
          <w:w w:val="112"/>
        </w:rPr>
        <w:t> </w:t>
      </w:r>
      <w:r>
        <w:rPr>
          <w:w w:val="105"/>
        </w:rPr>
        <w:t>excessive</w:t>
      </w:r>
      <w:r>
        <w:rPr>
          <w:spacing w:val="-5"/>
          <w:w w:val="105"/>
        </w:rPr>
        <w:t> </w:t>
      </w:r>
      <w:r>
        <w:rPr>
          <w:w w:val="105"/>
        </w:rPr>
        <w:t>wasteful</w:t>
      </w:r>
      <w:r>
        <w:rPr>
          <w:spacing w:val="-5"/>
          <w:w w:val="105"/>
        </w:rPr>
        <w:t> </w:t>
      </w:r>
      <w:r>
        <w:rPr>
          <w:w w:val="105"/>
        </w:rPr>
        <w:t>blow-off</w:t>
      </w:r>
      <w:r>
        <w:rPr>
          <w:spacing w:val="-5"/>
          <w:w w:val="105"/>
        </w:rPr>
        <w:t> </w:t>
      </w:r>
      <w:r>
        <w:rPr>
          <w:w w:val="105"/>
        </w:rPr>
        <w:t>flow</w:t>
      </w:r>
      <w:r>
        <w:rPr>
          <w:spacing w:val="-5"/>
          <w:w w:val="105"/>
        </w:rPr>
        <w:t> </w:t>
      </w:r>
      <w:r>
        <w:rPr>
          <w:w w:val="105"/>
        </w:rPr>
        <w:t>when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pressure</w:t>
      </w:r>
      <w:r>
        <w:rPr>
          <w:spacing w:val="-6"/>
          <w:w w:val="105"/>
        </w:rPr>
        <w:t> </w:t>
      </w:r>
      <w:r>
        <w:rPr>
          <w:w w:val="105"/>
        </w:rPr>
        <w:t>exceeds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maximum</w:t>
      </w:r>
      <w:r>
        <w:rPr>
          <w:spacing w:val="-5"/>
          <w:w w:val="105"/>
        </w:rPr>
        <w:t> </w:t>
      </w:r>
      <w:r>
        <w:rPr>
          <w:w w:val="105"/>
        </w:rPr>
        <w:t>points.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106"/>
        <w:jc w:val="both"/>
      </w:pPr>
      <w:r>
        <w:rPr>
          <w:w w:val="105"/>
        </w:rPr>
        <w:t>Booysen</w:t>
      </w:r>
      <w:r>
        <w:rPr>
          <w:spacing w:val="19"/>
          <w:w w:val="105"/>
        </w:rPr>
        <w:t> </w:t>
      </w:r>
      <w:r>
        <w:rPr>
          <w:w w:val="105"/>
        </w:rPr>
        <w:t>[</w:t>
      </w:r>
      <w:hyperlink w:history="true" w:anchor="_bookmark115">
        <w:r>
          <w:rPr>
            <w:w w:val="105"/>
          </w:rPr>
          <w:t>27</w:t>
        </w:r>
      </w:hyperlink>
      <w:r>
        <w:rPr>
          <w:w w:val="105"/>
        </w:rPr>
        <w:t>]</w:t>
      </w:r>
      <w:r>
        <w:rPr>
          <w:spacing w:val="19"/>
          <w:w w:val="105"/>
        </w:rPr>
        <w:t> </w:t>
      </w:r>
      <w:r>
        <w:rPr>
          <w:w w:val="105"/>
        </w:rPr>
        <w:t>showed</w:t>
      </w:r>
      <w:r>
        <w:rPr>
          <w:spacing w:val="19"/>
          <w:w w:val="105"/>
        </w:rPr>
        <w:t> </w:t>
      </w:r>
      <w:r>
        <w:rPr>
          <w:w w:val="105"/>
        </w:rPr>
        <w:t>that</w:t>
      </w:r>
      <w:r>
        <w:rPr>
          <w:spacing w:val="19"/>
          <w:w w:val="105"/>
        </w:rPr>
        <w:t> </w:t>
      </w:r>
      <w:r>
        <w:rPr>
          <w:w w:val="105"/>
        </w:rPr>
        <w:t>through</w:t>
      </w:r>
      <w:r>
        <w:rPr>
          <w:spacing w:val="19"/>
          <w:w w:val="105"/>
        </w:rPr>
        <w:t> </w:t>
      </w:r>
      <w:r>
        <w:rPr>
          <w:w w:val="105"/>
        </w:rPr>
        <w:t>dynamic</w:t>
      </w:r>
      <w:r>
        <w:rPr>
          <w:spacing w:val="19"/>
          <w:w w:val="105"/>
        </w:rPr>
        <w:t> </w:t>
      </w:r>
      <w:r>
        <w:rPr>
          <w:w w:val="105"/>
        </w:rPr>
        <w:t>pressure</w:t>
      </w:r>
      <w:r>
        <w:rPr>
          <w:spacing w:val="18"/>
          <w:w w:val="105"/>
        </w:rPr>
        <w:t> </w:t>
      </w:r>
      <w:r>
        <w:rPr>
          <w:w w:val="105"/>
        </w:rPr>
        <w:t>setpoint</w:t>
      </w:r>
      <w:r>
        <w:rPr>
          <w:spacing w:val="21"/>
          <w:w w:val="105"/>
        </w:rPr>
        <w:t> </w:t>
      </w:r>
      <w:r>
        <w:rPr>
          <w:w w:val="105"/>
        </w:rPr>
        <w:t>control,</w:t>
      </w:r>
      <w:r>
        <w:rPr>
          <w:spacing w:val="19"/>
          <w:w w:val="105"/>
        </w:rPr>
        <w:t> </w:t>
      </w:r>
      <w:r>
        <w:rPr>
          <w:w w:val="105"/>
        </w:rPr>
        <w:t>matching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supply</w:t>
      </w:r>
      <w:r>
        <w:rPr>
          <w:spacing w:val="-60"/>
          <w:w w:val="105"/>
        </w:rPr>
        <w:t> </w:t>
      </w:r>
      <w:r>
        <w:rPr>
          <w:spacing w:val="-60"/>
          <w:w w:val="105"/>
        </w:rPr>
      </w:r>
      <w:r>
        <w:rPr>
          <w:w w:val="105"/>
        </w:rPr>
        <w:t>pressure</w:t>
      </w:r>
      <w:r>
        <w:rPr>
          <w:spacing w:val="-7"/>
          <w:w w:val="105"/>
        </w:rPr>
        <w:t> </w:t>
      </w:r>
      <w:r>
        <w:rPr>
          <w:w w:val="105"/>
        </w:rPr>
        <w:t>with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demand,</w:t>
      </w:r>
      <w:r>
        <w:rPr>
          <w:spacing w:val="-6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optimal</w:t>
      </w:r>
      <w:r>
        <w:rPr>
          <w:spacing w:val="-6"/>
          <w:w w:val="105"/>
        </w:rPr>
        <w:t> </w:t>
      </w:r>
      <w:r>
        <w:rPr>
          <w:w w:val="105"/>
        </w:rPr>
        <w:t>compressor</w:t>
      </w:r>
      <w:r>
        <w:rPr>
          <w:spacing w:val="-6"/>
          <w:w w:val="105"/>
        </w:rPr>
        <w:t> </w:t>
      </w:r>
      <w:r>
        <w:rPr>
          <w:w w:val="105"/>
        </w:rPr>
        <w:t>selection,</w:t>
      </w:r>
      <w:r>
        <w:rPr>
          <w:spacing w:val="-5"/>
          <w:w w:val="105"/>
        </w:rPr>
        <w:t> </w:t>
      </w:r>
      <w:r>
        <w:rPr>
          <w:w w:val="105"/>
        </w:rPr>
        <w:t>energy</w:t>
      </w:r>
      <w:r>
        <w:rPr>
          <w:spacing w:val="-7"/>
          <w:w w:val="105"/>
        </w:rPr>
        <w:t> </w:t>
      </w:r>
      <w:r>
        <w:rPr>
          <w:w w:val="105"/>
        </w:rPr>
        <w:t>savings</w:t>
      </w:r>
      <w:r>
        <w:rPr>
          <w:spacing w:val="-6"/>
          <w:w w:val="105"/>
        </w:rPr>
        <w:t> </w:t>
      </w:r>
      <w:r>
        <w:rPr>
          <w:w w:val="105"/>
        </w:rPr>
        <w:t>can</w:t>
      </w:r>
      <w:r>
        <w:rPr>
          <w:spacing w:val="-7"/>
          <w:w w:val="105"/>
        </w:rPr>
        <w:t> </w:t>
      </w:r>
      <w:r>
        <w:rPr>
          <w:w w:val="105"/>
        </w:rPr>
        <w:t>be</w:t>
      </w:r>
      <w:r>
        <w:rPr>
          <w:spacing w:val="-7"/>
          <w:w w:val="105"/>
        </w:rPr>
        <w:t> </w:t>
      </w:r>
      <w:r>
        <w:rPr>
          <w:w w:val="105"/>
        </w:rPr>
        <w:t>achieved.</w:t>
      </w:r>
      <w:r>
        <w:rPr/>
      </w:r>
    </w:p>
    <w:p>
      <w:pPr>
        <w:spacing w:after="0" w:line="352" w:lineRule="auto"/>
        <w:jc w:val="both"/>
        <w:sectPr>
          <w:headerReference w:type="default" r:id="rId53"/>
          <w:footerReference w:type="default" r:id="rId54"/>
          <w:pgSz w:w="11910" w:h="16840"/>
          <w:pgMar w:header="420" w:footer="894" w:top="680" w:bottom="1080" w:left="1300" w:right="980"/>
          <w:pgNumType w:start="13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BodyText"/>
        <w:spacing w:line="352" w:lineRule="auto"/>
        <w:ind w:left="137" w:right="151"/>
        <w:jc w:val="both"/>
      </w:pPr>
      <w:r>
        <w:rPr>
          <w:w w:val="105"/>
        </w:rPr>
        <w:t>In</w:t>
      </w:r>
      <w:r>
        <w:rPr>
          <w:spacing w:val="36"/>
          <w:w w:val="105"/>
        </w:rPr>
        <w:t> </w:t>
      </w:r>
      <w:r>
        <w:rPr>
          <w:w w:val="105"/>
        </w:rPr>
        <w:t>a</w:t>
      </w:r>
      <w:r>
        <w:rPr>
          <w:spacing w:val="36"/>
          <w:w w:val="105"/>
        </w:rPr>
        <w:t> </w:t>
      </w:r>
      <w:r>
        <w:rPr>
          <w:w w:val="105"/>
        </w:rPr>
        <w:t>case</w:t>
      </w:r>
      <w:r>
        <w:rPr>
          <w:spacing w:val="36"/>
          <w:w w:val="105"/>
        </w:rPr>
        <w:t> </w:t>
      </w:r>
      <w:r>
        <w:rPr>
          <w:w w:val="105"/>
        </w:rPr>
        <w:t>study,</w:t>
      </w:r>
      <w:r>
        <w:rPr>
          <w:spacing w:val="42"/>
          <w:w w:val="105"/>
        </w:rPr>
        <w:t> </w:t>
      </w:r>
      <w:r>
        <w:rPr>
          <w:w w:val="105"/>
        </w:rPr>
        <w:t>an</w:t>
      </w:r>
      <w:r>
        <w:rPr>
          <w:spacing w:val="36"/>
          <w:w w:val="105"/>
        </w:rPr>
        <w:t> </w:t>
      </w:r>
      <w:r>
        <w:rPr>
          <w:w w:val="105"/>
        </w:rPr>
        <w:t>average</w:t>
      </w:r>
      <w:r>
        <w:rPr>
          <w:spacing w:val="36"/>
          <w:w w:val="105"/>
        </w:rPr>
        <w:t> </w:t>
      </w:r>
      <w:r>
        <w:rPr>
          <w:w w:val="105"/>
        </w:rPr>
        <w:t>power</w:t>
      </w:r>
      <w:r>
        <w:rPr>
          <w:spacing w:val="35"/>
          <w:w w:val="105"/>
        </w:rPr>
        <w:t> </w:t>
      </w:r>
      <w:r>
        <w:rPr>
          <w:w w:val="105"/>
        </w:rPr>
        <w:t>reduction</w:t>
      </w:r>
      <w:r>
        <w:rPr>
          <w:spacing w:val="36"/>
          <w:w w:val="105"/>
        </w:rPr>
        <w:t> </w:t>
      </w:r>
      <w:r>
        <w:rPr>
          <w:w w:val="105"/>
        </w:rPr>
        <w:t>of</w:t>
      </w:r>
      <w:r>
        <w:rPr>
          <w:spacing w:val="36"/>
          <w:w w:val="105"/>
        </w:rPr>
        <w:t> </w:t>
      </w:r>
      <w:r>
        <w:rPr>
          <w:w w:val="105"/>
        </w:rPr>
        <w:t>1.07</w:t>
      </w:r>
      <w:r>
        <w:rPr>
          <w:spacing w:val="36"/>
          <w:w w:val="105"/>
        </w:rPr>
        <w:t> </w:t>
      </w:r>
      <w:r>
        <w:rPr>
          <w:w w:val="105"/>
        </w:rPr>
        <w:t>MW</w:t>
      </w:r>
      <w:r>
        <w:rPr>
          <w:spacing w:val="36"/>
          <w:w w:val="105"/>
        </w:rPr>
        <w:t> </w:t>
      </w:r>
      <w:r>
        <w:rPr>
          <w:w w:val="105"/>
        </w:rPr>
        <w:t>was</w:t>
      </w:r>
      <w:r>
        <w:rPr>
          <w:spacing w:val="36"/>
          <w:w w:val="105"/>
        </w:rPr>
        <w:t> </w:t>
      </w:r>
      <w:r>
        <w:rPr>
          <w:w w:val="105"/>
        </w:rPr>
        <w:t>achieved.</w:t>
      </w:r>
      <w:r>
        <w:rPr>
          <w:spacing w:val="35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lead</w:t>
      </w:r>
      <w:r>
        <w:rPr>
          <w:spacing w:val="36"/>
          <w:w w:val="105"/>
        </w:rPr>
        <w:t> </w:t>
      </w:r>
      <w:r>
        <w:rPr>
          <w:w w:val="105"/>
        </w:rPr>
        <w:t>to</w:t>
      </w:r>
      <w:r>
        <w:rPr>
          <w:spacing w:val="36"/>
          <w:w w:val="105"/>
        </w:rPr>
        <w:t> </w:t>
      </w:r>
      <w:r>
        <w:rPr>
          <w:w w:val="105"/>
        </w:rPr>
        <w:t>an</w:t>
      </w:r>
      <w:r>
        <w:rPr>
          <w:w w:val="111"/>
        </w:rPr>
        <w:t> </w:t>
      </w:r>
      <w:r>
        <w:rPr>
          <w:w w:val="105"/>
        </w:rPr>
        <w:t>estimated energy cost saving of</w:t>
      </w:r>
      <w:r>
        <w:rPr>
          <w:spacing w:val="30"/>
          <w:w w:val="105"/>
        </w:rPr>
        <w:t> </w:t>
      </w:r>
      <w:r>
        <w:rPr>
          <w:w w:val="105"/>
        </w:rPr>
        <w:t>R3M.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0" w:lineRule="auto"/>
        <w:ind w:left="128" w:right="107" w:firstLine="8"/>
        <w:jc w:val="both"/>
      </w:pPr>
      <w:r>
        <w:rPr>
          <w:w w:val="105"/>
        </w:rPr>
        <w:t>Optimising</w:t>
      </w:r>
      <w:r>
        <w:rPr>
          <w:spacing w:val="17"/>
          <w:w w:val="105"/>
        </w:rPr>
        <w:t> </w:t>
      </w:r>
      <w:r>
        <w:rPr>
          <w:w w:val="105"/>
        </w:rPr>
        <w:t>control</w:t>
      </w:r>
      <w:r>
        <w:rPr>
          <w:spacing w:val="18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w w:val="105"/>
        </w:rPr>
        <w:t>compressors</w:t>
      </w:r>
      <w:r>
        <w:rPr>
          <w:spacing w:val="18"/>
          <w:w w:val="105"/>
        </w:rPr>
        <w:t> </w:t>
      </w:r>
      <w:r>
        <w:rPr>
          <w:w w:val="105"/>
        </w:rPr>
        <w:t>to</w:t>
      </w:r>
      <w:r>
        <w:rPr>
          <w:spacing w:val="17"/>
          <w:w w:val="105"/>
        </w:rPr>
        <w:t> </w:t>
      </w:r>
      <w:r>
        <w:rPr>
          <w:w w:val="105"/>
        </w:rPr>
        <w:t>match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demand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system</w:t>
      </w:r>
      <w:r>
        <w:rPr>
          <w:spacing w:val="17"/>
          <w:w w:val="105"/>
        </w:rPr>
        <w:t> </w:t>
      </w:r>
      <w:r>
        <w:rPr>
          <w:w w:val="105"/>
        </w:rPr>
        <w:t>can</w:t>
      </w:r>
      <w:r>
        <w:rPr>
          <w:spacing w:val="17"/>
          <w:w w:val="105"/>
        </w:rPr>
        <w:t> </w:t>
      </w:r>
      <w:r>
        <w:rPr>
          <w:w w:val="105"/>
        </w:rPr>
        <w:t>be</w:t>
      </w:r>
      <w:r>
        <w:rPr>
          <w:spacing w:val="17"/>
          <w:w w:val="105"/>
        </w:rPr>
        <w:t> </w:t>
      </w:r>
      <w:r>
        <w:rPr>
          <w:w w:val="105"/>
        </w:rPr>
        <w:t>complicated.</w:t>
      </w:r>
      <w:r>
        <w:rPr>
          <w:w w:val="104"/>
        </w:rPr>
        <w:t> </w:t>
      </w:r>
      <w:r>
        <w:rPr>
          <w:w w:val="105"/>
        </w:rPr>
        <w:t>Variable Speed Drives (VSDs) and guide vain are used to control the capacity of the</w:t>
      </w:r>
      <w:r>
        <w:rPr>
          <w:spacing w:val="60"/>
          <w:w w:val="105"/>
        </w:rPr>
        <w:t> </w:t>
      </w:r>
      <w:r>
        <w:rPr>
          <w:w w:val="105"/>
        </w:rPr>
        <w:t>system.</w:t>
      </w:r>
      <w:r>
        <w:rPr>
          <w:w w:val="103"/>
        </w:rPr>
        <w:t> </w:t>
      </w:r>
      <w:r>
        <w:rPr>
          <w:w w:val="105"/>
        </w:rPr>
        <w:t>More effective power reductions can be achieved through the use of VSD control.</w:t>
      </w:r>
      <w:r>
        <w:rPr>
          <w:spacing w:val="23"/>
          <w:w w:val="105"/>
        </w:rPr>
        <w:t> </w:t>
      </w:r>
      <w:r>
        <w:rPr>
          <w:w w:val="105"/>
        </w:rPr>
        <w:t>Running</w:t>
      </w:r>
      <w:r>
        <w:rPr>
          <w:w w:val="103"/>
        </w:rPr>
        <w:t> </w:t>
      </w:r>
      <w:r>
        <w:rPr>
          <w:w w:val="105"/>
        </w:rPr>
        <w:t>compressors</w:t>
      </w:r>
      <w:r>
        <w:rPr>
          <w:spacing w:val="29"/>
          <w:w w:val="105"/>
        </w:rPr>
        <w:t> </w:t>
      </w:r>
      <w:r>
        <w:rPr>
          <w:w w:val="105"/>
        </w:rPr>
        <w:t>at</w:t>
      </w:r>
      <w:r>
        <w:rPr>
          <w:spacing w:val="28"/>
          <w:w w:val="105"/>
        </w:rPr>
        <w:t> </w:t>
      </w:r>
      <w:r>
        <w:rPr>
          <w:w w:val="105"/>
        </w:rPr>
        <w:t>part</w:t>
      </w:r>
      <w:r>
        <w:rPr>
          <w:spacing w:val="28"/>
          <w:w w:val="105"/>
        </w:rPr>
        <w:t> </w:t>
      </w:r>
      <w:r>
        <w:rPr>
          <w:w w:val="105"/>
        </w:rPr>
        <w:t>load</w:t>
      </w:r>
      <w:r>
        <w:rPr>
          <w:spacing w:val="28"/>
          <w:w w:val="105"/>
        </w:rPr>
        <w:t> </w:t>
      </w:r>
      <w:r>
        <w:rPr>
          <w:w w:val="105"/>
        </w:rPr>
        <w:t>reduces</w:t>
      </w:r>
      <w:r>
        <w:rPr>
          <w:spacing w:val="28"/>
          <w:w w:val="105"/>
        </w:rPr>
        <w:t> </w:t>
      </w:r>
      <w:r>
        <w:rPr>
          <w:w w:val="105"/>
        </w:rPr>
        <w:t>efficiency.</w:t>
      </w:r>
      <w:r>
        <w:rPr>
          <w:spacing w:val="6"/>
          <w:w w:val="105"/>
        </w:rPr>
        <w:t> </w:t>
      </w:r>
      <w:r>
        <w:rPr>
          <w:w w:val="105"/>
        </w:rPr>
        <w:t>From</w:t>
      </w:r>
      <w:r>
        <w:rPr>
          <w:spacing w:val="29"/>
          <w:w w:val="105"/>
        </w:rPr>
        <w:t> </w:t>
      </w:r>
      <w:r>
        <w:rPr>
          <w:w w:val="105"/>
        </w:rPr>
        <w:t>literature</w:t>
      </w:r>
      <w:r>
        <w:rPr>
          <w:spacing w:val="27"/>
          <w:w w:val="105"/>
        </w:rPr>
        <w:t> </w:t>
      </w:r>
      <w:r>
        <w:rPr>
          <w:w w:val="105"/>
        </w:rPr>
        <w:t>it</w:t>
      </w:r>
      <w:r>
        <w:rPr>
          <w:spacing w:val="28"/>
          <w:w w:val="105"/>
        </w:rPr>
        <w:t> </w:t>
      </w:r>
      <w:r>
        <w:rPr>
          <w:w w:val="105"/>
        </w:rPr>
        <w:t>shown</w:t>
      </w:r>
      <w:r>
        <w:rPr>
          <w:spacing w:val="28"/>
          <w:w w:val="105"/>
        </w:rPr>
        <w:t> </w:t>
      </w:r>
      <w:r>
        <w:rPr>
          <w:w w:val="105"/>
        </w:rPr>
        <w:t>electric</w:t>
      </w:r>
      <w:r>
        <w:rPr>
          <w:spacing w:val="29"/>
          <w:w w:val="105"/>
        </w:rPr>
        <w:t> </w:t>
      </w:r>
      <w:r>
        <w:rPr>
          <w:w w:val="105"/>
        </w:rPr>
        <w:t>motors</w:t>
      </w:r>
      <w:r>
        <w:rPr>
          <w:spacing w:val="28"/>
          <w:w w:val="105"/>
        </w:rPr>
        <w:t> </w:t>
      </w:r>
      <w:r>
        <w:rPr>
          <w:w w:val="105"/>
        </w:rPr>
        <w:t>will</w:t>
      </w:r>
      <w:r>
        <w:rPr>
          <w:spacing w:val="-56"/>
          <w:w w:val="105"/>
        </w:rPr>
        <w:t> </w:t>
      </w:r>
      <w:r>
        <w:rPr>
          <w:spacing w:val="-56"/>
          <w:w w:val="105"/>
        </w:rPr>
      </w:r>
      <w:r>
        <w:rPr>
          <w:w w:val="105"/>
        </w:rPr>
        <w:t>typical use 60-80% of there rated power when running at </w:t>
      </w:r>
      <w:r>
        <w:rPr>
          <w:rFonts w:ascii="Arial"/>
          <w:i/>
          <w:w w:val="105"/>
        </w:rPr>
        <w:t>&lt;</w:t>
      </w:r>
      <w:r>
        <w:rPr>
          <w:w w:val="105"/>
        </w:rPr>
        <w:t>50% load</w:t>
      </w:r>
      <w:r>
        <w:rPr>
          <w:w w:val="105"/>
        </w:rPr>
        <w:t> </w:t>
      </w:r>
      <w:r>
        <w:rPr>
          <w:spacing w:val="22"/>
          <w:w w:val="105"/>
        </w:rPr>
        <w:t> </w:t>
      </w:r>
      <w:hyperlink w:history="true" w:anchor="_bookmark116">
        <w:r>
          <w:rPr>
            <w:w w:val="105"/>
          </w:rPr>
          <w:t>[28].</w:t>
        </w:r>
        <w:r>
          <w:rPr/>
        </w:r>
      </w:hyperlink>
    </w:p>
    <w:p>
      <w:pPr>
        <w:pStyle w:val="Heading4"/>
        <w:spacing w:line="240" w:lineRule="auto" w:before="160"/>
        <w:ind w:left="137" w:right="0"/>
        <w:jc w:val="both"/>
        <w:rPr>
          <w:b w:val="0"/>
          <w:bCs w:val="0"/>
        </w:rPr>
      </w:pPr>
      <w:r>
        <w:rPr>
          <w:w w:val="95"/>
        </w:rPr>
        <w:t>Reconfiguring</w:t>
      </w:r>
      <w:r>
        <w:rPr>
          <w:spacing w:val="-25"/>
          <w:w w:val="95"/>
        </w:rPr>
        <w:t> </w:t>
      </w:r>
      <w:r>
        <w:rPr>
          <w:w w:val="95"/>
        </w:rPr>
        <w:t>compressed</w:t>
      </w:r>
      <w:r>
        <w:rPr>
          <w:spacing w:val="-25"/>
          <w:w w:val="95"/>
        </w:rPr>
        <w:t> </w:t>
      </w:r>
      <w:r>
        <w:rPr>
          <w:w w:val="95"/>
        </w:rPr>
        <w:t>air</w:t>
      </w:r>
      <w:r>
        <w:rPr>
          <w:spacing w:val="-26"/>
          <w:w w:val="95"/>
        </w:rPr>
        <w:t> </w:t>
      </w:r>
      <w:r>
        <w:rPr>
          <w:w w:val="95"/>
        </w:rPr>
        <w:t>networks</w:t>
      </w:r>
      <w:r>
        <w:rPr>
          <w:b w:val="0"/>
        </w:rPr>
      </w:r>
    </w:p>
    <w:p>
      <w:pPr>
        <w:spacing w:line="240" w:lineRule="auto" w:before="7"/>
        <w:rPr>
          <w:rFonts w:ascii="Georgia" w:hAnsi="Georgia" w:cs="Georgia" w:eastAsia="Georgia"/>
          <w:b/>
          <w:bCs/>
          <w:sz w:val="24"/>
          <w:szCs w:val="24"/>
        </w:rPr>
      </w:pPr>
    </w:p>
    <w:p>
      <w:pPr>
        <w:pStyle w:val="BodyText"/>
        <w:spacing w:line="352" w:lineRule="auto"/>
        <w:ind w:left="128" w:right="145" w:hanging="1"/>
        <w:jc w:val="both"/>
      </w:pPr>
      <w:r>
        <w:rPr>
          <w:w w:val="105"/>
        </w:rPr>
        <w:t>A</w:t>
      </w:r>
      <w:r>
        <w:rPr>
          <w:spacing w:val="17"/>
          <w:w w:val="105"/>
        </w:rPr>
        <w:t> </w:t>
      </w:r>
      <w:r>
        <w:rPr>
          <w:w w:val="105"/>
        </w:rPr>
        <w:t>number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w w:val="105"/>
        </w:rPr>
        <w:t>old</w:t>
      </w:r>
      <w:r>
        <w:rPr>
          <w:spacing w:val="17"/>
          <w:w w:val="105"/>
        </w:rPr>
        <w:t> </w:t>
      </w:r>
      <w:r>
        <w:rPr>
          <w:w w:val="105"/>
        </w:rPr>
        <w:t>mining</w:t>
      </w:r>
      <w:r>
        <w:rPr>
          <w:spacing w:val="16"/>
          <w:w w:val="105"/>
        </w:rPr>
        <w:t> </w:t>
      </w:r>
      <w:r>
        <w:rPr>
          <w:w w:val="105"/>
        </w:rPr>
        <w:t>compressed</w:t>
      </w:r>
      <w:r>
        <w:rPr>
          <w:spacing w:val="17"/>
          <w:w w:val="105"/>
        </w:rPr>
        <w:t> </w:t>
      </w:r>
      <w:r>
        <w:rPr>
          <w:w w:val="105"/>
        </w:rPr>
        <w:t>air</w:t>
      </w:r>
      <w:r>
        <w:rPr>
          <w:spacing w:val="17"/>
          <w:w w:val="105"/>
        </w:rPr>
        <w:t> </w:t>
      </w:r>
      <w:r>
        <w:rPr>
          <w:w w:val="105"/>
        </w:rPr>
        <w:t>systems</w:t>
      </w:r>
      <w:r>
        <w:rPr>
          <w:spacing w:val="17"/>
          <w:w w:val="105"/>
        </w:rPr>
        <w:t> </w:t>
      </w:r>
      <w:r>
        <w:rPr>
          <w:w w:val="105"/>
        </w:rPr>
        <w:t>have</w:t>
      </w:r>
      <w:r>
        <w:rPr>
          <w:spacing w:val="16"/>
          <w:w w:val="105"/>
        </w:rPr>
        <w:t> </w:t>
      </w:r>
      <w:r>
        <w:rPr>
          <w:w w:val="105"/>
        </w:rPr>
        <w:t>not</w:t>
      </w:r>
      <w:r>
        <w:rPr>
          <w:spacing w:val="16"/>
          <w:w w:val="105"/>
        </w:rPr>
        <w:t> </w:t>
      </w:r>
      <w:r>
        <w:rPr>
          <w:w w:val="105"/>
        </w:rPr>
        <w:t>been</w:t>
      </w:r>
      <w:r>
        <w:rPr>
          <w:spacing w:val="16"/>
          <w:w w:val="105"/>
        </w:rPr>
        <w:t> </w:t>
      </w:r>
      <w:r>
        <w:rPr>
          <w:w w:val="105"/>
        </w:rPr>
        <w:t>adequately</w:t>
      </w:r>
      <w:r>
        <w:rPr>
          <w:spacing w:val="17"/>
          <w:w w:val="105"/>
        </w:rPr>
        <w:t> </w:t>
      </w:r>
      <w:r>
        <w:rPr>
          <w:w w:val="105"/>
        </w:rPr>
        <w:t>maintained</w:t>
      </w:r>
      <w:r>
        <w:rPr>
          <w:spacing w:val="17"/>
          <w:w w:val="105"/>
        </w:rPr>
        <w:t> </w:t>
      </w:r>
      <w:r>
        <w:rPr>
          <w:w w:val="105"/>
        </w:rPr>
        <w:t>and</w:t>
      </w:r>
      <w:r>
        <w:rPr>
          <w:w w:val="109"/>
        </w:rPr>
        <w:t> </w:t>
      </w:r>
      <w:r>
        <w:rPr>
          <w:w w:val="105"/>
        </w:rPr>
        <w:t>improved.</w:t>
      </w:r>
      <w:r>
        <w:rPr>
          <w:spacing w:val="49"/>
          <w:w w:val="105"/>
        </w:rPr>
        <w:t> </w:t>
      </w:r>
      <w:r>
        <w:rPr>
          <w:w w:val="105"/>
        </w:rPr>
        <w:t>Often</w:t>
      </w:r>
      <w:r>
        <w:rPr>
          <w:spacing w:val="21"/>
          <w:w w:val="105"/>
        </w:rPr>
        <w:t> </w:t>
      </w:r>
      <w:r>
        <w:rPr>
          <w:w w:val="105"/>
        </w:rPr>
        <w:t>they</w:t>
      </w:r>
      <w:r>
        <w:rPr>
          <w:spacing w:val="21"/>
          <w:w w:val="105"/>
        </w:rPr>
        <w:t> </w:t>
      </w:r>
      <w:r>
        <w:rPr>
          <w:w w:val="105"/>
        </w:rPr>
        <w:t>cannot</w:t>
      </w:r>
      <w:r>
        <w:rPr>
          <w:spacing w:val="21"/>
          <w:w w:val="105"/>
        </w:rPr>
        <w:t> </w:t>
      </w:r>
      <w:r>
        <w:rPr>
          <w:w w:val="105"/>
        </w:rPr>
        <w:t>sufficiently</w:t>
      </w:r>
      <w:r>
        <w:rPr>
          <w:spacing w:val="22"/>
          <w:w w:val="105"/>
        </w:rPr>
        <w:t> </w:t>
      </w:r>
      <w:r>
        <w:rPr>
          <w:w w:val="105"/>
        </w:rPr>
        <w:t>supply</w:t>
      </w:r>
      <w:r>
        <w:rPr>
          <w:spacing w:val="22"/>
          <w:w w:val="105"/>
        </w:rPr>
        <w:t> </w:t>
      </w:r>
      <w:r>
        <w:rPr>
          <w:w w:val="105"/>
        </w:rPr>
        <w:t>air</w:t>
      </w:r>
      <w:r>
        <w:rPr>
          <w:spacing w:val="21"/>
          <w:w w:val="105"/>
        </w:rPr>
        <w:t> </w:t>
      </w:r>
      <w:r>
        <w:rPr>
          <w:w w:val="105"/>
        </w:rPr>
        <w:t>to</w:t>
      </w:r>
      <w:r>
        <w:rPr>
          <w:spacing w:val="21"/>
          <w:w w:val="105"/>
        </w:rPr>
        <w:t> </w:t>
      </w:r>
      <w:r>
        <w:rPr>
          <w:w w:val="105"/>
        </w:rPr>
        <w:t>meet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demand</w:t>
      </w:r>
      <w:r>
        <w:rPr>
          <w:spacing w:val="21"/>
          <w:w w:val="105"/>
        </w:rPr>
        <w:t> </w:t>
      </w:r>
      <w:r>
        <w:rPr>
          <w:w w:val="105"/>
        </w:rPr>
        <w:t>or</w:t>
      </w:r>
      <w:r>
        <w:rPr>
          <w:spacing w:val="21"/>
          <w:w w:val="105"/>
        </w:rPr>
        <w:t> </w:t>
      </w:r>
      <w:r>
        <w:rPr>
          <w:w w:val="105"/>
        </w:rPr>
        <w:t>air</w:t>
      </w:r>
      <w:r>
        <w:rPr>
          <w:spacing w:val="21"/>
          <w:w w:val="105"/>
        </w:rPr>
        <w:t> </w:t>
      </w:r>
      <w:r>
        <w:rPr>
          <w:w w:val="105"/>
        </w:rPr>
        <w:t>is</w:t>
      </w:r>
      <w:r>
        <w:rPr>
          <w:spacing w:val="21"/>
          <w:w w:val="105"/>
        </w:rPr>
        <w:t> </w:t>
      </w:r>
      <w:r>
        <w:rPr>
          <w:w w:val="105"/>
        </w:rPr>
        <w:t>provided</w:t>
      </w:r>
      <w:r>
        <w:rPr>
          <w:spacing w:val="-61"/>
          <w:w w:val="105"/>
        </w:rPr>
        <w:t> </w:t>
      </w:r>
      <w:r>
        <w:rPr>
          <w:spacing w:val="-61"/>
          <w:w w:val="105"/>
        </w:rPr>
      </w:r>
      <w:r>
        <w:rPr>
          <w:w w:val="105"/>
        </w:rPr>
        <w:t>from non optimal sources. In a study by Bredenkamp [</w:t>
      </w:r>
      <w:hyperlink w:history="true" w:anchor="_bookmark117">
        <w:r>
          <w:rPr>
            <w:w w:val="105"/>
          </w:rPr>
          <w:t>29</w:t>
        </w:r>
      </w:hyperlink>
      <w:r>
        <w:rPr>
          <w:w w:val="105"/>
        </w:rPr>
        <w:t>], reconfiguring of the air</w:t>
      </w:r>
      <w:r>
        <w:rPr>
          <w:spacing w:val="11"/>
          <w:w w:val="105"/>
        </w:rPr>
        <w:t> </w:t>
      </w:r>
      <w:r>
        <w:rPr>
          <w:w w:val="105"/>
        </w:rPr>
        <w:t>network</w:t>
      </w:r>
      <w:r>
        <w:rPr>
          <w:w w:val="104"/>
        </w:rPr>
        <w:t> </w:t>
      </w:r>
      <w:r>
        <w:rPr>
          <w:w w:val="105"/>
        </w:rPr>
        <w:t>was investigated to improve these</w:t>
      </w:r>
      <w:r>
        <w:rPr>
          <w:spacing w:val="61"/>
          <w:w w:val="105"/>
        </w:rPr>
        <w:t> </w:t>
      </w:r>
      <w:r>
        <w:rPr>
          <w:w w:val="105"/>
        </w:rPr>
        <w:t>systems.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left="137" w:right="146"/>
        <w:jc w:val="both"/>
      </w:pPr>
      <w:r>
        <w:rPr>
          <w:w w:val="105"/>
        </w:rPr>
        <w:t>In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study,</w:t>
      </w:r>
      <w:r>
        <w:rPr>
          <w:spacing w:val="27"/>
          <w:w w:val="105"/>
        </w:rPr>
        <w:t> </w:t>
      </w:r>
      <w:r>
        <w:rPr>
          <w:w w:val="105"/>
        </w:rPr>
        <w:t>Bredenkamp</w:t>
      </w:r>
      <w:r>
        <w:rPr>
          <w:spacing w:val="27"/>
          <w:w w:val="105"/>
        </w:rPr>
        <w:t> </w:t>
      </w:r>
      <w:r>
        <w:rPr>
          <w:w w:val="105"/>
        </w:rPr>
        <w:t>investigated</w:t>
      </w:r>
      <w:r>
        <w:rPr>
          <w:spacing w:val="24"/>
          <w:w w:val="105"/>
        </w:rPr>
        <w:t> </w:t>
      </w:r>
      <w:r>
        <w:rPr>
          <w:w w:val="105"/>
        </w:rPr>
        <w:t>interconnecting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compressed</w:t>
      </w:r>
      <w:r>
        <w:rPr>
          <w:spacing w:val="27"/>
          <w:w w:val="105"/>
        </w:rPr>
        <w:t> </w:t>
      </w:r>
      <w:r>
        <w:rPr>
          <w:w w:val="105"/>
        </w:rPr>
        <w:t>air</w:t>
      </w:r>
      <w:r>
        <w:rPr>
          <w:spacing w:val="26"/>
          <w:w w:val="105"/>
        </w:rPr>
        <w:t> </w:t>
      </w:r>
      <w:r>
        <w:rPr>
          <w:w w:val="105"/>
        </w:rPr>
        <w:t>systems</w:t>
      </w:r>
      <w:r>
        <w:rPr>
          <w:spacing w:val="27"/>
          <w:w w:val="105"/>
        </w:rPr>
        <w:t> </w:t>
      </w:r>
      <w:r>
        <w:rPr>
          <w:w w:val="105"/>
        </w:rPr>
        <w:t>of</w:t>
      </w:r>
      <w:r>
        <w:rPr>
          <w:spacing w:val="26"/>
          <w:w w:val="105"/>
        </w:rPr>
        <w:t> </w:t>
      </w:r>
      <w:r>
        <w:rPr>
          <w:w w:val="105"/>
        </w:rPr>
        <w:t>two</w:t>
      </w:r>
      <w:r>
        <w:rPr>
          <w:spacing w:val="-59"/>
          <w:w w:val="105"/>
        </w:rPr>
        <w:t> </w:t>
      </w:r>
      <w:r>
        <w:rPr>
          <w:spacing w:val="-59"/>
          <w:w w:val="105"/>
        </w:rPr>
      </w:r>
      <w:r>
        <w:rPr>
          <w:w w:val="105"/>
        </w:rPr>
        <w:t>mining</w:t>
      </w:r>
      <w:r>
        <w:rPr>
          <w:spacing w:val="53"/>
          <w:w w:val="105"/>
        </w:rPr>
        <w:t> </w:t>
      </w:r>
      <w:r>
        <w:rPr>
          <w:w w:val="105"/>
        </w:rPr>
        <w:t>shafts</w:t>
      </w:r>
      <w:r>
        <w:rPr>
          <w:spacing w:val="54"/>
          <w:w w:val="105"/>
        </w:rPr>
        <w:t> </w:t>
      </w:r>
      <w:r>
        <w:rPr>
          <w:w w:val="105"/>
        </w:rPr>
        <w:t>and</w:t>
      </w:r>
      <w:r>
        <w:rPr>
          <w:spacing w:val="53"/>
          <w:w w:val="105"/>
        </w:rPr>
        <w:t> </w:t>
      </w:r>
      <w:r>
        <w:rPr>
          <w:w w:val="105"/>
        </w:rPr>
        <w:t>relocating</w:t>
      </w:r>
      <w:r>
        <w:rPr>
          <w:spacing w:val="53"/>
          <w:w w:val="105"/>
        </w:rPr>
        <w:t> </w:t>
      </w:r>
      <w:r>
        <w:rPr>
          <w:w w:val="105"/>
        </w:rPr>
        <w:t>of</w:t>
      </w:r>
      <w:r>
        <w:rPr>
          <w:spacing w:val="53"/>
          <w:w w:val="105"/>
        </w:rPr>
        <w:t> </w:t>
      </w:r>
      <w:r>
        <w:rPr>
          <w:w w:val="105"/>
        </w:rPr>
        <w:t>a</w:t>
      </w:r>
      <w:r>
        <w:rPr>
          <w:spacing w:val="53"/>
          <w:w w:val="105"/>
        </w:rPr>
        <w:t> </w:t>
      </w:r>
      <w:r>
        <w:rPr>
          <w:w w:val="105"/>
        </w:rPr>
        <w:t>compressor.</w:t>
      </w:r>
      <w:r>
        <w:rPr>
          <w:spacing w:val="20"/>
          <w:w w:val="105"/>
        </w:rPr>
        <w:t> </w:t>
      </w:r>
      <w:r>
        <w:rPr>
          <w:w w:val="105"/>
        </w:rPr>
        <w:t>This</w:t>
      </w:r>
      <w:r>
        <w:rPr>
          <w:spacing w:val="54"/>
          <w:w w:val="105"/>
        </w:rPr>
        <w:t> </w:t>
      </w:r>
      <w:r>
        <w:rPr>
          <w:w w:val="105"/>
        </w:rPr>
        <w:t>strategy</w:t>
      </w:r>
      <w:r>
        <w:rPr>
          <w:spacing w:val="54"/>
          <w:w w:val="105"/>
        </w:rPr>
        <w:t> </w:t>
      </w:r>
      <w:r>
        <w:rPr>
          <w:w w:val="105"/>
        </w:rPr>
        <w:t>lead</w:t>
      </w:r>
      <w:r>
        <w:rPr>
          <w:spacing w:val="53"/>
          <w:w w:val="105"/>
        </w:rPr>
        <w:t> </w:t>
      </w:r>
      <w:r>
        <w:rPr>
          <w:w w:val="105"/>
        </w:rPr>
        <w:t>to</w:t>
      </w:r>
      <w:r>
        <w:rPr>
          <w:spacing w:val="53"/>
          <w:w w:val="105"/>
        </w:rPr>
        <w:t> </w:t>
      </w:r>
      <w:r>
        <w:rPr>
          <w:w w:val="105"/>
        </w:rPr>
        <w:t>an</w:t>
      </w:r>
      <w:r>
        <w:rPr>
          <w:spacing w:val="53"/>
          <w:w w:val="105"/>
        </w:rPr>
        <w:t> </w:t>
      </w:r>
      <w:r>
        <w:rPr>
          <w:w w:val="105"/>
        </w:rPr>
        <w:t>average</w:t>
      </w:r>
      <w:r>
        <w:rPr>
          <w:spacing w:val="53"/>
          <w:w w:val="105"/>
        </w:rPr>
        <w:t> </w:t>
      </w:r>
      <w:r>
        <w:rPr>
          <w:w w:val="105"/>
        </w:rPr>
        <w:t>power</w:t>
      </w:r>
      <w:r>
        <w:rPr>
          <w:w w:val="103"/>
        </w:rPr>
        <w:t> </w:t>
      </w:r>
      <w:r>
        <w:rPr>
          <w:w w:val="105"/>
        </w:rPr>
        <w:t>reduction</w:t>
      </w:r>
      <w:r>
        <w:rPr>
          <w:spacing w:val="15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1.7</w:t>
      </w:r>
      <w:r>
        <w:rPr>
          <w:spacing w:val="15"/>
          <w:w w:val="105"/>
        </w:rPr>
        <w:t> </w:t>
      </w:r>
      <w:r>
        <w:rPr>
          <w:w w:val="105"/>
        </w:rPr>
        <w:t>MW</w:t>
      </w:r>
      <w:r>
        <w:rPr>
          <w:spacing w:val="14"/>
          <w:w w:val="105"/>
        </w:rPr>
        <w:t> </w:t>
      </w:r>
      <w:r>
        <w:rPr>
          <w:w w:val="105"/>
        </w:rPr>
        <w:t>and</w:t>
      </w:r>
      <w:r>
        <w:rPr>
          <w:spacing w:val="15"/>
          <w:w w:val="105"/>
        </w:rPr>
        <w:t> </w:t>
      </w:r>
      <w:r>
        <w:rPr>
          <w:w w:val="105"/>
        </w:rPr>
        <w:t>an</w:t>
      </w:r>
      <w:r>
        <w:rPr>
          <w:spacing w:val="15"/>
          <w:w w:val="105"/>
        </w:rPr>
        <w:t> </w:t>
      </w:r>
      <w:r>
        <w:rPr>
          <w:w w:val="105"/>
        </w:rPr>
        <w:t>estimated</w:t>
      </w:r>
      <w:r>
        <w:rPr>
          <w:spacing w:val="15"/>
          <w:w w:val="105"/>
        </w:rPr>
        <w:t> </w:t>
      </w:r>
      <w:r>
        <w:rPr>
          <w:w w:val="105"/>
        </w:rPr>
        <w:t>annual</w:t>
      </w:r>
      <w:r>
        <w:rPr>
          <w:spacing w:val="15"/>
          <w:w w:val="105"/>
        </w:rPr>
        <w:t> </w:t>
      </w:r>
      <w:r>
        <w:rPr>
          <w:w w:val="105"/>
        </w:rPr>
        <w:t>energy</w:t>
      </w:r>
      <w:r>
        <w:rPr>
          <w:spacing w:val="15"/>
          <w:w w:val="105"/>
        </w:rPr>
        <w:t> </w:t>
      </w:r>
      <w:r>
        <w:rPr>
          <w:w w:val="105"/>
        </w:rPr>
        <w:t>cost</w:t>
      </w:r>
      <w:r>
        <w:rPr>
          <w:spacing w:val="15"/>
          <w:w w:val="105"/>
        </w:rPr>
        <w:t> </w:t>
      </w:r>
      <w:r>
        <w:rPr>
          <w:w w:val="105"/>
        </w:rPr>
        <w:t>saving</w:t>
      </w:r>
      <w:r>
        <w:rPr>
          <w:spacing w:val="15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R8.9M</w:t>
      </w:r>
      <w:r>
        <w:rPr>
          <w:spacing w:val="15"/>
          <w:w w:val="105"/>
        </w:rPr>
        <w:t> </w:t>
      </w:r>
      <w:r>
        <w:rPr>
          <w:w w:val="105"/>
        </w:rPr>
        <w:t>at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time.</w:t>
      </w:r>
      <w:r>
        <w:rPr/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spacing w:before="0"/>
        <w:ind w:left="102" w:right="0" w:firstLine="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*** </w:t>
      </w:r>
      <w:r>
        <w:rPr>
          <w:rFonts w:ascii="Arial"/>
          <w:i/>
          <w:sz w:val="24"/>
        </w:rPr>
        <w:t>Discussion of Bredenkamp </w:t>
      </w:r>
      <w:r>
        <w:rPr>
          <w:rFonts w:ascii="Times New Roman"/>
          <w:sz w:val="24"/>
        </w:rPr>
        <w:t>shortcomings and successes</w:t>
      </w:r>
      <w:r>
        <w:rPr>
          <w:rFonts w:ascii="Times New Roman"/>
          <w:spacing w:val="11"/>
          <w:sz w:val="24"/>
        </w:rPr>
        <w:t> </w:t>
      </w:r>
      <w:r>
        <w:rPr>
          <w:rFonts w:ascii="Times New Roman"/>
          <w:sz w:val="24"/>
        </w:rPr>
        <w:t>***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Heading3"/>
        <w:numPr>
          <w:ilvl w:val="2"/>
          <w:numId w:val="15"/>
        </w:numPr>
        <w:tabs>
          <w:tab w:pos="1124" w:val="left" w:leader="none"/>
        </w:tabs>
        <w:spacing w:line="240" w:lineRule="auto" w:before="0" w:after="0"/>
        <w:ind w:left="1123" w:right="0" w:hanging="986"/>
        <w:jc w:val="both"/>
        <w:rPr>
          <w:b w:val="0"/>
          <w:bCs w:val="0"/>
        </w:rPr>
      </w:pPr>
      <w:r>
        <w:rPr/>
        <w:t>Strategies to reduce compressed air</w:t>
      </w:r>
      <w:r>
        <w:rPr>
          <w:spacing w:val="46"/>
        </w:rPr>
        <w:t> </w:t>
      </w:r>
      <w:r>
        <w:rPr/>
        <w:t>demand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240" w:lineRule="auto"/>
        <w:ind w:left="128" w:right="0"/>
        <w:jc w:val="both"/>
      </w:pPr>
      <w:r>
        <w:rPr>
          <w:w w:val="105"/>
        </w:rPr>
        <w:t>As illustrated in fig.</w:t>
      </w:r>
      <w:r>
        <w:rPr>
          <w:w w:val="105"/>
        </w:rPr>
        <w:t> </w:t>
      </w:r>
      <w:hyperlink w:history="true" w:anchor="_bookmark10">
        <w:r>
          <w:rPr>
            <w:w w:val="105"/>
          </w:rPr>
          <w:t>1.5</w:t>
        </w:r>
      </w:hyperlink>
      <w:r>
        <w:rPr>
          <w:w w:val="105"/>
        </w:rPr>
        <w:t> - Reducing</w:t>
      </w:r>
      <w:r>
        <w:rPr>
          <w:spacing w:val="43"/>
          <w:w w:val="105"/>
        </w:rPr>
        <w:t> </w:t>
      </w:r>
      <w:r>
        <w:rPr>
          <w:w w:val="105"/>
        </w:rPr>
        <w:t>leaks</w:t>
      </w:r>
      <w:r>
        <w:rPr/>
      </w:r>
    </w:p>
    <w:p>
      <w:pPr>
        <w:pStyle w:val="ListParagraph"/>
        <w:numPr>
          <w:ilvl w:val="0"/>
          <w:numId w:val="16"/>
        </w:numPr>
        <w:tabs>
          <w:tab w:pos="263" w:val="left" w:leader="none"/>
        </w:tabs>
        <w:spacing w:line="240" w:lineRule="auto" w:before="128" w:after="0"/>
        <w:ind w:left="137" w:right="0" w:hanging="31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Marais</w:t>
      </w:r>
      <w:r>
        <w:rPr>
          <w:rFonts w:ascii="Times New Roman"/>
          <w:spacing w:val="15"/>
          <w:w w:val="105"/>
          <w:sz w:val="24"/>
        </w:rPr>
        <w:t> </w:t>
      </w:r>
      <w:r>
        <w:rPr>
          <w:rFonts w:ascii="Times New Roman"/>
          <w:w w:val="105"/>
          <w:sz w:val="24"/>
        </w:rPr>
        <w:t>PhD</w:t>
      </w:r>
      <w:r>
        <w:rPr>
          <w:rFonts w:ascii="Times New Roman"/>
          <w:sz w:val="24"/>
        </w:rPr>
      </w:r>
    </w:p>
    <w:p>
      <w:pPr>
        <w:pStyle w:val="ListParagraph"/>
        <w:numPr>
          <w:ilvl w:val="0"/>
          <w:numId w:val="16"/>
        </w:numPr>
        <w:tabs>
          <w:tab w:pos="243" w:val="left" w:leader="none"/>
        </w:tabs>
        <w:spacing w:line="352" w:lineRule="auto" w:before="128" w:after="0"/>
        <w:ind w:left="137" w:right="152" w:hanging="31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Snyman</w:t>
      </w:r>
      <w:r>
        <w:rPr>
          <w:rFonts w:ascii="Times New Roman"/>
          <w:spacing w:val="-26"/>
          <w:w w:val="105"/>
          <w:sz w:val="24"/>
        </w:rPr>
        <w:t> </w:t>
      </w:r>
      <w:r>
        <w:rPr>
          <w:rFonts w:ascii="Times New Roman"/>
          <w:w w:val="105"/>
          <w:sz w:val="24"/>
        </w:rPr>
        <w:t>-</w:t>
      </w:r>
      <w:r>
        <w:rPr>
          <w:rFonts w:ascii="Times New Roman"/>
          <w:spacing w:val="-25"/>
          <w:w w:val="105"/>
          <w:sz w:val="24"/>
        </w:rPr>
        <w:t> </w:t>
      </w:r>
      <w:r>
        <w:rPr>
          <w:rFonts w:ascii="Times New Roman"/>
          <w:w w:val="105"/>
          <w:sz w:val="24"/>
        </w:rPr>
        <w:t>investigated</w:t>
      </w:r>
      <w:r>
        <w:rPr>
          <w:rFonts w:ascii="Times New Roman"/>
          <w:spacing w:val="-26"/>
          <w:w w:val="105"/>
          <w:sz w:val="24"/>
        </w:rPr>
        <w:t> </w:t>
      </w:r>
      <w:r>
        <w:rPr>
          <w:rFonts w:ascii="Times New Roman"/>
          <w:w w:val="105"/>
          <w:sz w:val="24"/>
        </w:rPr>
        <w:t>various</w:t>
      </w:r>
      <w:r>
        <w:rPr>
          <w:rFonts w:ascii="Times New Roman"/>
          <w:spacing w:val="-26"/>
          <w:w w:val="105"/>
          <w:sz w:val="24"/>
        </w:rPr>
        <w:t> </w:t>
      </w:r>
      <w:r>
        <w:rPr>
          <w:rFonts w:ascii="Times New Roman"/>
          <w:w w:val="105"/>
          <w:sz w:val="24"/>
        </w:rPr>
        <w:t>Compressed</w:t>
      </w:r>
      <w:r>
        <w:rPr>
          <w:rFonts w:ascii="Times New Roman"/>
          <w:spacing w:val="-25"/>
          <w:w w:val="105"/>
          <w:sz w:val="24"/>
        </w:rPr>
        <w:t> </w:t>
      </w:r>
      <w:r>
        <w:rPr>
          <w:rFonts w:ascii="Times New Roman"/>
          <w:w w:val="105"/>
          <w:sz w:val="24"/>
        </w:rPr>
        <w:t>air</w:t>
      </w:r>
      <w:r>
        <w:rPr>
          <w:rFonts w:ascii="Times New Roman"/>
          <w:spacing w:val="-25"/>
          <w:w w:val="105"/>
          <w:sz w:val="24"/>
        </w:rPr>
        <w:t> </w:t>
      </w:r>
      <w:r>
        <w:rPr>
          <w:rFonts w:ascii="Times New Roman"/>
          <w:w w:val="105"/>
          <w:sz w:val="24"/>
        </w:rPr>
        <w:t>demand</w:t>
      </w:r>
      <w:r>
        <w:rPr>
          <w:rFonts w:ascii="Times New Roman"/>
          <w:spacing w:val="-25"/>
          <w:w w:val="105"/>
          <w:sz w:val="24"/>
        </w:rPr>
        <w:t> </w:t>
      </w:r>
      <w:r>
        <w:rPr>
          <w:rFonts w:ascii="Times New Roman"/>
          <w:w w:val="105"/>
          <w:sz w:val="24"/>
        </w:rPr>
        <w:t>reduction</w:t>
      </w:r>
      <w:r>
        <w:rPr>
          <w:rFonts w:ascii="Times New Roman"/>
          <w:spacing w:val="-25"/>
          <w:w w:val="105"/>
          <w:sz w:val="24"/>
        </w:rPr>
        <w:t> </w:t>
      </w:r>
      <w:r>
        <w:rPr>
          <w:rFonts w:ascii="Times New Roman"/>
          <w:w w:val="105"/>
          <w:sz w:val="24"/>
        </w:rPr>
        <w:t>and</w:t>
      </w:r>
      <w:r>
        <w:rPr>
          <w:rFonts w:ascii="Times New Roman"/>
          <w:spacing w:val="-25"/>
          <w:w w:val="105"/>
          <w:sz w:val="24"/>
        </w:rPr>
        <w:t> </w:t>
      </w:r>
      <w:r>
        <w:rPr>
          <w:rFonts w:ascii="Times New Roman"/>
          <w:w w:val="105"/>
          <w:sz w:val="24"/>
        </w:rPr>
        <w:t>efficiency</w:t>
      </w:r>
      <w:r>
        <w:rPr>
          <w:rFonts w:ascii="Times New Roman"/>
          <w:spacing w:val="-25"/>
          <w:w w:val="105"/>
          <w:sz w:val="24"/>
        </w:rPr>
        <w:t> </w:t>
      </w:r>
      <w:r>
        <w:rPr>
          <w:rFonts w:ascii="Times New Roman"/>
          <w:w w:val="105"/>
          <w:sz w:val="24"/>
        </w:rPr>
        <w:t>optimisations</w:t>
      </w:r>
      <w:r>
        <w:rPr>
          <w:rFonts w:ascii="Times New Roman"/>
          <w:w w:val="103"/>
          <w:sz w:val="24"/>
        </w:rPr>
        <w:t> </w:t>
      </w:r>
      <w:hyperlink w:history="true" w:anchor="_bookmark109">
        <w:r>
          <w:rPr>
            <w:rFonts w:ascii="Times New Roman"/>
            <w:w w:val="105"/>
            <w:sz w:val="24"/>
          </w:rPr>
          <w:t>[21].</w:t>
        </w:r>
        <w:r>
          <w:rPr>
            <w:rFonts w:ascii="Times New Roman"/>
            <w:sz w:val="24"/>
          </w:rPr>
        </w:r>
      </w:hyperlink>
    </w:p>
    <w:p>
      <w:pPr>
        <w:pStyle w:val="Heading4"/>
        <w:spacing w:line="240" w:lineRule="auto" w:before="159"/>
        <w:ind w:left="137" w:right="0"/>
        <w:jc w:val="both"/>
        <w:rPr>
          <w:b w:val="0"/>
          <w:bCs w:val="0"/>
        </w:rPr>
      </w:pPr>
      <w:r>
        <w:rPr>
          <w:w w:val="95"/>
        </w:rPr>
        <w:t>Leakage</w:t>
      </w:r>
      <w:r>
        <w:rPr>
          <w:spacing w:val="-6"/>
          <w:w w:val="95"/>
        </w:rPr>
        <w:t> </w:t>
      </w:r>
      <w:r>
        <w:rPr>
          <w:w w:val="95"/>
        </w:rPr>
        <w:t>detection</w:t>
      </w:r>
      <w:r>
        <w:rPr>
          <w:b w:val="0"/>
        </w:rPr>
      </w:r>
    </w:p>
    <w:p>
      <w:pPr>
        <w:spacing w:line="240" w:lineRule="auto" w:before="7"/>
        <w:rPr>
          <w:rFonts w:ascii="Georgia" w:hAnsi="Georgia" w:cs="Georgia" w:eastAsia="Georgia"/>
          <w:b/>
          <w:bCs/>
          <w:sz w:val="24"/>
          <w:szCs w:val="24"/>
        </w:rPr>
      </w:pPr>
    </w:p>
    <w:p>
      <w:pPr>
        <w:pStyle w:val="BodyText"/>
        <w:spacing w:line="352" w:lineRule="auto"/>
        <w:ind w:left="128" w:right="106"/>
        <w:jc w:val="both"/>
      </w:pPr>
      <w:r>
        <w:rPr/>
        <w:t>Air</w:t>
      </w:r>
      <w:r>
        <w:rPr>
          <w:spacing w:val="2"/>
        </w:rPr>
        <w:t> </w:t>
      </w:r>
      <w:r>
        <w:rPr/>
        <w:t>leaks</w:t>
      </w:r>
      <w:r>
        <w:rPr>
          <w:spacing w:val="2"/>
        </w:rPr>
        <w:t> </w:t>
      </w:r>
      <w:r>
        <w:rPr/>
        <w:t>are</w:t>
      </w:r>
      <w:r>
        <w:rPr>
          <w:spacing w:val="2"/>
        </w:rPr>
        <w:t> </w:t>
      </w:r>
      <w:r>
        <w:rPr/>
        <w:t>a</w:t>
      </w:r>
      <w:r>
        <w:rPr>
          <w:spacing w:val="2"/>
        </w:rPr>
        <w:t> </w:t>
      </w:r>
      <w:r>
        <w:rPr/>
        <w:t>major</w:t>
      </w:r>
      <w:r>
        <w:rPr>
          <w:spacing w:val="2"/>
        </w:rPr>
        <w:t> </w:t>
      </w:r>
      <w:r>
        <w:rPr/>
        <w:t>inefficiency</w:t>
      </w:r>
      <w:r>
        <w:rPr>
          <w:spacing w:val="1"/>
        </w:rPr>
        <w:t> </w:t>
      </w:r>
      <w:r>
        <w:rPr/>
        <w:t>in</w:t>
      </w:r>
      <w:r>
        <w:rPr>
          <w:spacing w:val="2"/>
        </w:rPr>
        <w:t> </w:t>
      </w:r>
      <w:r>
        <w:rPr/>
        <w:t>mining</w:t>
      </w:r>
      <w:r>
        <w:rPr>
          <w:spacing w:val="2"/>
        </w:rPr>
        <w:t> </w:t>
      </w:r>
      <w:r>
        <w:rPr/>
        <w:t>compressed</w:t>
      </w:r>
      <w:r>
        <w:rPr>
          <w:spacing w:val="2"/>
        </w:rPr>
        <w:t> </w:t>
      </w:r>
      <w:r>
        <w:rPr/>
        <w:t>air</w:t>
      </w:r>
      <w:r>
        <w:rPr>
          <w:spacing w:val="2"/>
        </w:rPr>
        <w:t> </w:t>
      </w:r>
      <w:r>
        <w:rPr/>
        <w:t>systems.</w:t>
      </w:r>
      <w:r>
        <w:rPr>
          <w:spacing w:val="22"/>
        </w:rPr>
        <w:t> </w:t>
      </w:r>
      <w:r>
        <w:rPr/>
        <w:t>Improving</w:t>
      </w:r>
      <w:r>
        <w:rPr>
          <w:spacing w:val="3"/>
        </w:rPr>
        <w:t> </w:t>
      </w:r>
      <w:r>
        <w:rPr/>
        <w:t>leaks </w:t>
      </w:r>
      <w:r>
        <w:rPr>
          <w:spacing w:val="1"/>
        </w:rPr>
        <w:t> </w:t>
      </w:r>
      <w:r>
        <w:rPr/>
        <w:t>is</w:t>
      </w:r>
      <w:r>
        <w:rPr>
          <w:spacing w:val="-42"/>
        </w:rPr>
        <w:t> </w:t>
      </w:r>
      <w:r>
        <w:rPr>
          <w:spacing w:val="-42"/>
        </w:rPr>
      </w:r>
      <w:r>
        <w:rPr/>
        <w:t>relatively</w:t>
      </w:r>
      <w:r>
        <w:rPr>
          <w:spacing w:val="35"/>
        </w:rPr>
        <w:t> </w:t>
      </w:r>
      <w:r>
        <w:rPr/>
        <w:t>easier</w:t>
      </w:r>
      <w:r>
        <w:rPr>
          <w:spacing w:val="35"/>
        </w:rPr>
        <w:t> </w:t>
      </w:r>
      <w:r>
        <w:rPr/>
        <w:t>method</w:t>
      </w:r>
      <w:r>
        <w:rPr>
          <w:spacing w:val="35"/>
        </w:rPr>
        <w:t> </w:t>
      </w:r>
      <w:r>
        <w:rPr/>
        <w:t>to</w:t>
      </w:r>
      <w:r>
        <w:rPr>
          <w:spacing w:val="35"/>
        </w:rPr>
        <w:t> </w:t>
      </w:r>
      <w:r>
        <w:rPr/>
        <w:t>reduce</w:t>
      </w:r>
      <w:r>
        <w:rPr>
          <w:spacing w:val="35"/>
        </w:rPr>
        <w:t> </w:t>
      </w:r>
      <w:r>
        <w:rPr/>
        <w:t>air</w:t>
      </w:r>
      <w:r>
        <w:rPr>
          <w:spacing w:val="35"/>
        </w:rPr>
        <w:t> </w:t>
      </w:r>
      <w:r>
        <w:rPr/>
        <w:t>demand</w:t>
      </w:r>
      <w:r>
        <w:rPr>
          <w:spacing w:val="34"/>
        </w:rPr>
        <w:t> </w:t>
      </w:r>
      <w:r>
        <w:rPr/>
        <w:t>and</w:t>
      </w:r>
      <w:r>
        <w:rPr>
          <w:spacing w:val="35"/>
        </w:rPr>
        <w:t> </w:t>
      </w:r>
      <w:r>
        <w:rPr/>
        <w:t>improve</w:t>
      </w:r>
      <w:r>
        <w:rPr>
          <w:spacing w:val="35"/>
        </w:rPr>
        <w:t> </w:t>
      </w:r>
      <w:r>
        <w:rPr/>
        <w:t>the</w:t>
      </w:r>
      <w:r>
        <w:rPr>
          <w:spacing w:val="35"/>
        </w:rPr>
        <w:t> </w:t>
      </w:r>
      <w:r>
        <w:rPr/>
        <w:t>efficiency</w:t>
      </w:r>
      <w:r>
        <w:rPr>
          <w:spacing w:val="35"/>
        </w:rPr>
        <w:t> </w:t>
      </w:r>
      <w:r>
        <w:rPr/>
        <w:t>of</w:t>
      </w:r>
      <w:r>
        <w:rPr>
          <w:spacing w:val="35"/>
        </w:rPr>
        <w:t> </w:t>
      </w:r>
      <w:r>
        <w:rPr/>
        <w:t>the</w:t>
      </w:r>
      <w:r>
        <w:rPr>
          <w:spacing w:val="35"/>
        </w:rPr>
        <w:t> </w:t>
      </w:r>
      <w:r>
        <w:rPr/>
        <w:t>system</w:t>
      </w:r>
      <w:r>
        <w:rPr>
          <w:spacing w:val="35"/>
        </w:rPr>
        <w:t> </w:t>
      </w:r>
      <w:r>
        <w:rPr/>
        <w:t>[</w:t>
      </w:r>
      <w:hyperlink w:history="true" w:anchor="_bookmark118">
        <w:r>
          <w:rPr/>
          <w:t>30</w:t>
        </w:r>
      </w:hyperlink>
      <w:r>
        <w:rPr/>
        <w:t>].</w:t>
      </w:r>
      <w:r>
        <w:rPr>
          <w:spacing w:val="-53"/>
        </w:rPr>
        <w:t> </w:t>
      </w:r>
      <w:r>
        <w:rPr>
          <w:spacing w:val="-53"/>
        </w:rPr>
      </w:r>
      <w:r>
        <w:rPr/>
        <w:t>Air</w:t>
      </w:r>
      <w:r>
        <w:rPr>
          <w:spacing w:val="21"/>
        </w:rPr>
        <w:t> </w:t>
      </w:r>
      <w:r>
        <w:rPr/>
        <w:t>leaks</w:t>
      </w:r>
      <w:r>
        <w:rPr>
          <w:spacing w:val="20"/>
        </w:rPr>
        <w:t> </w:t>
      </w:r>
      <w:r>
        <w:rPr/>
        <w:t>occur</w:t>
      </w:r>
      <w:r>
        <w:rPr>
          <w:spacing w:val="21"/>
        </w:rPr>
        <w:t> </w:t>
      </w:r>
      <w:r>
        <w:rPr/>
        <w:t>as</w:t>
      </w:r>
      <w:r>
        <w:rPr>
          <w:spacing w:val="21"/>
        </w:rPr>
        <w:t> </w:t>
      </w:r>
      <w:r>
        <w:rPr/>
        <w:t>a</w:t>
      </w:r>
      <w:r>
        <w:rPr>
          <w:spacing w:val="21"/>
        </w:rPr>
        <w:t> </w:t>
      </w:r>
      <w:r>
        <w:rPr/>
        <w:t>result</w:t>
      </w:r>
      <w:r>
        <w:rPr>
          <w:spacing w:val="21"/>
        </w:rPr>
        <w:t> </w:t>
      </w:r>
      <w:r>
        <w:rPr/>
        <w:t>of</w:t>
      </w:r>
      <w:r>
        <w:rPr>
          <w:spacing w:val="21"/>
        </w:rPr>
        <w:t> </w:t>
      </w:r>
      <w:r>
        <w:rPr/>
        <w:t>open</w:t>
      </w:r>
      <w:r>
        <w:rPr>
          <w:spacing w:val="21"/>
        </w:rPr>
        <w:t> </w:t>
      </w:r>
      <w:r>
        <w:rPr/>
        <w:t>pipes,</w:t>
      </w:r>
      <w:r>
        <w:rPr>
          <w:spacing w:val="21"/>
        </w:rPr>
        <w:t> </w:t>
      </w:r>
      <w:r>
        <w:rPr/>
        <w:t>fissure</w:t>
      </w:r>
      <w:r>
        <w:rPr>
          <w:spacing w:val="21"/>
        </w:rPr>
        <w:t> </w:t>
      </w:r>
      <w:r>
        <w:rPr/>
        <w:t>and</w:t>
      </w:r>
      <w:r>
        <w:rPr>
          <w:spacing w:val="21"/>
        </w:rPr>
        <w:t> </w:t>
      </w:r>
      <w:r>
        <w:rPr/>
        <w:t>breaks.</w:t>
      </w:r>
      <w:r>
        <w:rPr>
          <w:spacing w:val="49"/>
        </w:rPr>
        <w:t> </w:t>
      </w:r>
      <w:r>
        <w:rPr/>
        <w:t>Losses</w:t>
      </w:r>
      <w:r>
        <w:rPr>
          <w:spacing w:val="20"/>
        </w:rPr>
        <w:t> </w:t>
      </w:r>
      <w:r>
        <w:rPr/>
        <w:t>depend</w:t>
      </w:r>
      <w:r>
        <w:rPr>
          <w:spacing w:val="21"/>
        </w:rPr>
        <w:t> </w:t>
      </w:r>
      <w:r>
        <w:rPr/>
        <w:t>on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size</w:t>
      </w:r>
      <w:r>
        <w:rPr>
          <w:spacing w:val="21"/>
        </w:rPr>
        <w:t> </w:t>
      </w:r>
      <w:r>
        <w:rPr/>
        <w:t>of</w:t>
      </w:r>
      <w:r>
        <w:rPr>
          <w:spacing w:val="21"/>
        </w:rPr>
        <w:t> </w:t>
      </w:r>
      <w:r>
        <w:rPr/>
        <w:t>the</w:t>
      </w:r>
      <w:r>
        <w:rPr>
          <w:spacing w:val="-56"/>
        </w:rPr>
        <w:t> </w:t>
      </w:r>
      <w:r>
        <w:rPr>
          <w:spacing w:val="-56"/>
        </w:rPr>
      </w:r>
      <w:r>
        <w:rPr/>
        <w:t>leak. </w:t>
      </w:r>
      <w:r>
        <w:rPr>
          <w:spacing w:val="2"/>
        </w:rPr>
        <w:t> </w:t>
      </w:r>
      <w:r>
        <w:rPr/>
        <w:t>fig.</w:t>
      </w:r>
      <w:r>
        <w:rPr>
          <w:spacing w:val="33"/>
        </w:rPr>
        <w:t> </w:t>
      </w:r>
      <w:hyperlink w:history="true" w:anchor="_bookmark17">
        <w:r>
          <w:rPr/>
          <w:t>2.1</w:t>
        </w:r>
      </w:hyperlink>
      <w:r>
        <w:rPr>
          <w:spacing w:val="33"/>
        </w:rPr>
        <w:t> </w:t>
      </w:r>
      <w:r>
        <w:rPr/>
        <w:t>shows</w:t>
      </w:r>
      <w:r>
        <w:rPr>
          <w:spacing w:val="33"/>
        </w:rPr>
        <w:t> </w:t>
      </w:r>
      <w:r>
        <w:rPr/>
        <w:t>the</w:t>
      </w:r>
      <w:r>
        <w:rPr>
          <w:spacing w:val="33"/>
        </w:rPr>
        <w:t> </w:t>
      </w:r>
      <w:r>
        <w:rPr/>
        <w:t>estimated</w:t>
      </w:r>
      <w:r>
        <w:rPr>
          <w:spacing w:val="34"/>
        </w:rPr>
        <w:t> </w:t>
      </w:r>
      <w:r>
        <w:rPr/>
        <w:t>power</w:t>
      </w:r>
      <w:r>
        <w:rPr>
          <w:spacing w:val="31"/>
        </w:rPr>
        <w:t> </w:t>
      </w:r>
      <w:r>
        <w:rPr/>
        <w:t>losses</w:t>
      </w:r>
      <w:r>
        <w:rPr>
          <w:spacing w:val="31"/>
        </w:rPr>
        <w:t> </w:t>
      </w:r>
      <w:r>
        <w:rPr/>
        <w:t>vs</w:t>
      </w:r>
      <w:r>
        <w:rPr>
          <w:spacing w:val="33"/>
        </w:rPr>
        <w:t> </w:t>
      </w:r>
      <w:r>
        <w:rPr/>
        <w:t>leakage</w:t>
      </w:r>
      <w:r>
        <w:rPr>
          <w:spacing w:val="31"/>
        </w:rPr>
        <w:t> </w:t>
      </w:r>
      <w:r>
        <w:rPr/>
        <w:t>area.</w:t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left="128" w:right="151" w:hanging="27"/>
        <w:jc w:val="both"/>
      </w:pPr>
      <w:r>
        <w:rPr>
          <w:w w:val="105"/>
        </w:rPr>
        <w:t>***Fix</w:t>
      </w:r>
      <w:r>
        <w:rPr>
          <w:spacing w:val="29"/>
          <w:w w:val="105"/>
        </w:rPr>
        <w:t> </w:t>
      </w:r>
      <w:r>
        <w:rPr>
          <w:w w:val="105"/>
        </w:rPr>
        <w:t>this</w:t>
      </w:r>
      <w:r>
        <w:rPr>
          <w:spacing w:val="29"/>
          <w:w w:val="105"/>
        </w:rPr>
        <w:t> </w:t>
      </w:r>
      <w:r>
        <w:rPr>
          <w:w w:val="105"/>
        </w:rPr>
        <w:t>booysen</w:t>
      </w:r>
      <w:r>
        <w:rPr>
          <w:spacing w:val="29"/>
          <w:w w:val="105"/>
        </w:rPr>
        <w:t> </w:t>
      </w:r>
      <w:r>
        <w:rPr>
          <w:w w:val="105"/>
        </w:rPr>
        <w:t>1.20</w:t>
      </w:r>
      <w:r>
        <w:rPr>
          <w:spacing w:val="29"/>
          <w:w w:val="105"/>
        </w:rPr>
        <w:t> </w:t>
      </w:r>
      <w:r>
        <w:rPr>
          <w:w w:val="105"/>
        </w:rPr>
        <w:t>***</w:t>
      </w:r>
      <w:r>
        <w:rPr>
          <w:spacing w:val="29"/>
          <w:w w:val="105"/>
        </w:rPr>
        <w:t> </w:t>
      </w:r>
      <w:r>
        <w:rPr>
          <w:w w:val="105"/>
        </w:rPr>
        <w:t>Air</w:t>
      </w:r>
      <w:r>
        <w:rPr>
          <w:spacing w:val="30"/>
          <w:w w:val="105"/>
        </w:rPr>
        <w:t> </w:t>
      </w:r>
      <w:r>
        <w:rPr>
          <w:w w:val="105"/>
        </w:rPr>
        <w:t>is</w:t>
      </w:r>
      <w:r>
        <w:rPr>
          <w:spacing w:val="29"/>
          <w:w w:val="105"/>
        </w:rPr>
        <w:t> </w:t>
      </w:r>
      <w:r>
        <w:rPr>
          <w:w w:val="105"/>
        </w:rPr>
        <w:t>often</w:t>
      </w:r>
      <w:r>
        <w:rPr>
          <w:spacing w:val="29"/>
          <w:w w:val="105"/>
        </w:rPr>
        <w:t> </w:t>
      </w:r>
      <w:r>
        <w:rPr>
          <w:w w:val="105"/>
        </w:rPr>
        <w:t>not</w:t>
      </w:r>
      <w:r>
        <w:rPr>
          <w:spacing w:val="29"/>
          <w:w w:val="105"/>
        </w:rPr>
        <w:t> </w:t>
      </w:r>
      <w:r>
        <w:rPr>
          <w:w w:val="105"/>
        </w:rPr>
        <w:t>easily</w:t>
      </w:r>
      <w:r>
        <w:rPr>
          <w:spacing w:val="30"/>
          <w:w w:val="105"/>
        </w:rPr>
        <w:t> </w:t>
      </w:r>
      <w:r>
        <w:rPr>
          <w:w w:val="105"/>
        </w:rPr>
        <w:t>detected</w:t>
      </w:r>
      <w:r>
        <w:rPr>
          <w:spacing w:val="29"/>
          <w:w w:val="105"/>
        </w:rPr>
        <w:t> </w:t>
      </w:r>
      <w:r>
        <w:rPr>
          <w:w w:val="105"/>
        </w:rPr>
        <w:t>through</w:t>
      </w:r>
      <w:r>
        <w:rPr>
          <w:spacing w:val="30"/>
          <w:w w:val="105"/>
        </w:rPr>
        <w:t> </w:t>
      </w:r>
      <w:r>
        <w:rPr>
          <w:w w:val="105"/>
        </w:rPr>
        <w:t>visual</w:t>
      </w:r>
      <w:r>
        <w:rPr>
          <w:spacing w:val="29"/>
          <w:w w:val="105"/>
        </w:rPr>
        <w:t> </w:t>
      </w:r>
      <w:r>
        <w:rPr>
          <w:w w:val="105"/>
        </w:rPr>
        <w:t>methods.</w:t>
      </w:r>
      <w:r>
        <w:rPr>
          <w:spacing w:val="14"/>
          <w:w w:val="105"/>
        </w:rPr>
        <w:t> </w:t>
      </w:r>
      <w:r>
        <w:rPr>
          <w:w w:val="105"/>
        </w:rPr>
        <w:t>In</w:t>
      </w:r>
      <w:r>
        <w:rPr>
          <w:w w:val="109"/>
        </w:rPr>
        <w:t> </w:t>
      </w:r>
      <w:r>
        <w:rPr>
          <w:w w:val="105"/>
        </w:rPr>
        <w:t>industry,</w:t>
      </w:r>
      <w:r>
        <w:rPr>
          <w:spacing w:val="41"/>
          <w:w w:val="105"/>
        </w:rPr>
        <w:t> </w:t>
      </w:r>
      <w:r>
        <w:rPr>
          <w:w w:val="105"/>
        </w:rPr>
        <w:t>a</w:t>
      </w:r>
      <w:r>
        <w:rPr>
          <w:spacing w:val="38"/>
          <w:w w:val="105"/>
        </w:rPr>
        <w:t> </w:t>
      </w:r>
      <w:r>
        <w:rPr>
          <w:w w:val="105"/>
        </w:rPr>
        <w:t>number</w:t>
      </w:r>
      <w:r>
        <w:rPr>
          <w:spacing w:val="38"/>
          <w:w w:val="105"/>
        </w:rPr>
        <w:t> </w:t>
      </w:r>
      <w:r>
        <w:rPr>
          <w:w w:val="105"/>
        </w:rPr>
        <w:t>of</w:t>
      </w:r>
      <w:r>
        <w:rPr>
          <w:spacing w:val="38"/>
          <w:w w:val="105"/>
        </w:rPr>
        <w:t> </w:t>
      </w:r>
      <w:r>
        <w:rPr>
          <w:w w:val="105"/>
        </w:rPr>
        <w:t>techniques</w:t>
      </w:r>
      <w:r>
        <w:rPr>
          <w:spacing w:val="38"/>
          <w:w w:val="105"/>
        </w:rPr>
        <w:t> </w:t>
      </w:r>
      <w:r>
        <w:rPr>
          <w:w w:val="105"/>
        </w:rPr>
        <w:t>are</w:t>
      </w:r>
      <w:r>
        <w:rPr>
          <w:spacing w:val="38"/>
          <w:w w:val="105"/>
        </w:rPr>
        <w:t> </w:t>
      </w:r>
      <w:r>
        <w:rPr>
          <w:w w:val="105"/>
        </w:rPr>
        <w:t>employed</w:t>
      </w:r>
      <w:r>
        <w:rPr>
          <w:spacing w:val="39"/>
          <w:w w:val="105"/>
        </w:rPr>
        <w:t> </w:t>
      </w:r>
      <w:r>
        <w:rPr>
          <w:w w:val="105"/>
        </w:rPr>
        <w:t>to</w:t>
      </w:r>
      <w:r>
        <w:rPr>
          <w:spacing w:val="38"/>
          <w:w w:val="105"/>
        </w:rPr>
        <w:t> </w:t>
      </w:r>
      <w:r>
        <w:rPr>
          <w:w w:val="105"/>
        </w:rPr>
        <w:t>detect</w:t>
      </w:r>
      <w:r>
        <w:rPr>
          <w:spacing w:val="37"/>
          <w:w w:val="105"/>
        </w:rPr>
        <w:t> </w:t>
      </w:r>
      <w:r>
        <w:rPr>
          <w:w w:val="105"/>
        </w:rPr>
        <w:t>air</w:t>
      </w:r>
      <w:r>
        <w:rPr>
          <w:spacing w:val="38"/>
          <w:w w:val="105"/>
        </w:rPr>
        <w:t> </w:t>
      </w:r>
      <w:r>
        <w:rPr>
          <w:w w:val="105"/>
        </w:rPr>
        <w:t>leaks.</w:t>
      </w:r>
      <w:r>
        <w:rPr>
          <w:spacing w:val="35"/>
          <w:w w:val="105"/>
        </w:rPr>
        <w:t> </w:t>
      </w:r>
      <w:r>
        <w:rPr>
          <w:w w:val="105"/>
        </w:rPr>
        <w:t>Pascoe</w:t>
      </w:r>
      <w:r>
        <w:rPr>
          <w:spacing w:val="38"/>
          <w:w w:val="105"/>
        </w:rPr>
        <w:t> </w:t>
      </w:r>
      <w:r>
        <w:rPr>
          <w:w w:val="105"/>
        </w:rPr>
        <w:t>[</w:t>
      </w:r>
      <w:hyperlink w:history="true" w:anchor="_bookmark119">
        <w:r>
          <w:rPr>
            <w:w w:val="105"/>
          </w:rPr>
          <w:t>31</w:t>
        </w:r>
      </w:hyperlink>
      <w:r>
        <w:rPr>
          <w:w w:val="105"/>
        </w:rPr>
        <w:t>]</w:t>
      </w:r>
      <w:r>
        <w:rPr>
          <w:spacing w:val="38"/>
          <w:w w:val="105"/>
        </w:rPr>
        <w:t> </w:t>
      </w:r>
      <w:r>
        <w:rPr>
          <w:w w:val="105"/>
        </w:rPr>
        <w:t>and</w:t>
      </w:r>
      <w:r>
        <w:rPr>
          <w:spacing w:val="38"/>
          <w:w w:val="105"/>
        </w:rPr>
        <w:t> </w:t>
      </w:r>
      <w:r>
        <w:rPr>
          <w:w w:val="105"/>
        </w:rPr>
        <w:t>van</w:t>
      </w:r>
      <w:r>
        <w:rPr>
          <w:w w:val="108"/>
        </w:rPr>
        <w:t> </w:t>
      </w:r>
      <w:r>
        <w:rPr>
          <w:w w:val="105"/>
        </w:rPr>
        <w:t>Tonder</w:t>
      </w:r>
      <w:r>
        <w:rPr>
          <w:w w:val="105"/>
        </w:rPr>
        <w:t> </w:t>
      </w:r>
      <w:hyperlink w:history="true" w:anchor="_bookmark104">
        <w:r>
          <w:rPr>
            <w:w w:val="105"/>
          </w:rPr>
          <w:t>[16]</w:t>
        </w:r>
      </w:hyperlink>
      <w:r>
        <w:rPr>
          <w:w w:val="105"/>
        </w:rPr>
        <w:t> summarised these strategies as</w:t>
      </w:r>
      <w:r>
        <w:rPr>
          <w:spacing w:val="-14"/>
          <w:w w:val="105"/>
        </w:rPr>
        <w:t> </w:t>
      </w:r>
      <w:r>
        <w:rPr>
          <w:w w:val="105"/>
        </w:rPr>
        <w:t>follows:</w:t>
      </w:r>
      <w:r>
        <w:rPr/>
      </w:r>
    </w:p>
    <w:p>
      <w:pPr>
        <w:spacing w:after="0" w:line="352" w:lineRule="auto"/>
        <w:jc w:val="both"/>
        <w:sectPr>
          <w:pgSz w:w="11910" w:h="16840"/>
          <w:pgMar w:header="420" w:footer="894" w:top="680" w:bottom="1080" w:left="1280" w:right="98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1"/>
          <w:szCs w:val="21"/>
        </w:rPr>
      </w:pPr>
    </w:p>
    <w:tbl>
      <w:tblPr>
        <w:tblW w:w="0" w:type="auto"/>
        <w:jc w:val="left"/>
        <w:tblInd w:w="1221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32"/>
        <w:gridCol w:w="1232"/>
        <w:gridCol w:w="1232"/>
        <w:gridCol w:w="1232"/>
        <w:gridCol w:w="1231"/>
        <w:gridCol w:w="1232"/>
        <w:gridCol w:w="493"/>
      </w:tblGrid>
      <w:tr>
        <w:trPr>
          <w:trHeight w:val="383" w:hRule="exact"/>
        </w:trPr>
        <w:tc>
          <w:tcPr>
            <w:tcW w:w="1232" w:type="dxa"/>
            <w:tcBorders>
              <w:top w:val="single" w:sz="3" w:space="0" w:color="000000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2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2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2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1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2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493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383" w:hRule="exact"/>
        </w:trPr>
        <w:tc>
          <w:tcPr>
            <w:tcW w:w="1232" w:type="dxa"/>
            <w:tcBorders>
              <w:top w:val="dashed" w:sz="1" w:space="0" w:color="D6E0C9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493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383" w:hRule="exact"/>
        </w:trPr>
        <w:tc>
          <w:tcPr>
            <w:tcW w:w="1232" w:type="dxa"/>
            <w:tcBorders>
              <w:top w:val="dashed" w:sz="1" w:space="0" w:color="D6E0C9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493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382" w:hRule="exact"/>
        </w:trPr>
        <w:tc>
          <w:tcPr>
            <w:tcW w:w="1232" w:type="dxa"/>
            <w:tcBorders>
              <w:top w:val="dashed" w:sz="1" w:space="0" w:color="D6E0C9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493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383" w:hRule="exact"/>
        </w:trPr>
        <w:tc>
          <w:tcPr>
            <w:tcW w:w="1232" w:type="dxa"/>
            <w:tcBorders>
              <w:top w:val="dashed" w:sz="1" w:space="0" w:color="D6E0C9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493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383" w:hRule="exact"/>
        </w:trPr>
        <w:tc>
          <w:tcPr>
            <w:tcW w:w="1232" w:type="dxa"/>
            <w:tcBorders>
              <w:top w:val="dashed" w:sz="1" w:space="0" w:color="D6E0C9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493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383" w:hRule="exact"/>
        </w:trPr>
        <w:tc>
          <w:tcPr>
            <w:tcW w:w="1232" w:type="dxa"/>
            <w:tcBorders>
              <w:top w:val="dashed" w:sz="1" w:space="0" w:color="D6E0C9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3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493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383" w:hRule="exact"/>
        </w:trPr>
        <w:tc>
          <w:tcPr>
            <w:tcW w:w="1232" w:type="dxa"/>
            <w:tcBorders>
              <w:top w:val="dashed" w:sz="1" w:space="0" w:color="D6E0C9"/>
              <w:left w:val="single" w:sz="3" w:space="0" w:color="000000"/>
              <w:bottom w:val="single" w:sz="3" w:space="0" w:color="000000"/>
              <w:right w:val="dashed" w:sz="1" w:space="0" w:color="D6E0C9"/>
            </w:tcBorders>
          </w:tcPr>
          <w:p>
            <w:pPr/>
          </w:p>
        </w:tc>
        <w:tc>
          <w:tcPr>
            <w:tcW w:w="1232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dashed" w:sz="1" w:space="0" w:color="D6E0C9"/>
            </w:tcBorders>
          </w:tcPr>
          <w:p>
            <w:pPr/>
          </w:p>
        </w:tc>
        <w:tc>
          <w:tcPr>
            <w:tcW w:w="1232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dashed" w:sz="1" w:space="0" w:color="D6E0C9"/>
            </w:tcBorders>
          </w:tcPr>
          <w:p>
            <w:pPr/>
          </w:p>
        </w:tc>
        <w:tc>
          <w:tcPr>
            <w:tcW w:w="1232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dashed" w:sz="1" w:space="0" w:color="D6E0C9"/>
            </w:tcBorders>
          </w:tcPr>
          <w:p>
            <w:pPr/>
          </w:p>
        </w:tc>
        <w:tc>
          <w:tcPr>
            <w:tcW w:w="1231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dashed" w:sz="1" w:space="0" w:color="D6E0C9"/>
            </w:tcBorders>
          </w:tcPr>
          <w:p>
            <w:pPr/>
          </w:p>
        </w:tc>
        <w:tc>
          <w:tcPr>
            <w:tcW w:w="1232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dashed" w:sz="1" w:space="0" w:color="D6E0C9"/>
            </w:tcBorders>
          </w:tcPr>
          <w:p>
            <w:pPr/>
          </w:p>
        </w:tc>
        <w:tc>
          <w:tcPr>
            <w:tcW w:w="493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single" w:sz="3" w:space="0" w:color="000000"/>
            </w:tcBorders>
          </w:tcPr>
          <w:p>
            <w:pPr/>
          </w:p>
        </w:tc>
      </w:tr>
    </w:tbl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BodyText"/>
        <w:tabs>
          <w:tab w:pos="3079" w:val="left" w:leader="none"/>
        </w:tabs>
        <w:spacing w:line="240" w:lineRule="auto" w:before="55"/>
        <w:ind w:left="1769" w:right="1053"/>
        <w:jc w:val="left"/>
      </w:pPr>
      <w:r>
        <w:rPr/>
        <w:pict>
          <v:group style="position:absolute;margin-left:125.823502pt;margin-top:-193.942413pt;width:395.1pt;height:148.75pt;mso-position-horizontal-relative:page;mso-position-vertical-relative:paragraph;z-index:-426088" coordorigin="2516,-3879" coordsize="7902,2975">
            <v:group style="position:absolute;left:2616;top:-990;width:62;height:61" coordorigin="2616,-990" coordsize="62,61">
              <v:shape style="position:absolute;left:2616;top:-990;width:62;height:61" coordorigin="2616,-990" coordsize="62,61" path="m2651,-990l2628,-984,2616,-968,2621,-943,2635,-930,2661,-933,2675,-946,2678,-959,2670,-980,2651,-990xe" filled="true" fillcolor="#7296e5" stroked="false">
                <v:path arrowok="t"/>
                <v:fill type="solid"/>
              </v:shape>
            </v:group>
            <v:group style="position:absolute;left:2978;top:-1126;width:62;height:61" coordorigin="2978,-1126" coordsize="62,61">
              <v:shape style="position:absolute;left:2978;top:-1126;width:62;height:61" coordorigin="2978,-1126" coordsize="62,61" path="m3013,-1126l2990,-1120,2978,-1104,2983,-1079,2997,-1066,3023,-1069,3037,-1082,3040,-1095,3032,-1116,3013,-1126xe" filled="true" fillcolor="#7296e5" stroked="false">
                <v:path arrowok="t"/>
                <v:fill type="solid"/>
              </v:shape>
            </v:group>
            <v:group style="position:absolute;left:4429;top:-1669;width:62;height:61" coordorigin="4429,-1669" coordsize="62,61">
              <v:shape style="position:absolute;left:4429;top:-1669;width:62;height:61" coordorigin="4429,-1669" coordsize="62,61" path="m4464,-1669l4441,-1663,4429,-1647,4434,-1622,4448,-1609,4474,-1612,4488,-1625,4491,-1638,4483,-1659,4464,-1669xe" filled="true" fillcolor="#7296e5" stroked="false">
                <v:path arrowok="t"/>
                <v:fill type="solid"/>
              </v:shape>
            </v:group>
            <v:group style="position:absolute;left:6856;top:-2577;width:62;height:61" coordorigin="6856,-2577" coordsize="62,61">
              <v:shape style="position:absolute;left:6856;top:-2577;width:62;height:61" coordorigin="6856,-2577" coordsize="62,61" path="m6891,-2577l6868,-2571,6856,-2555,6861,-2530,6875,-2517,6901,-2520,6915,-2533,6918,-2546,6910,-2567,6891,-2577xe" filled="true" fillcolor="#7296e5" stroked="false">
                <v:path arrowok="t"/>
                <v:fill type="solid"/>
              </v:shape>
            </v:group>
            <v:group style="position:absolute;left:10231;top:-3847;width:62;height:61" coordorigin="10231,-3847" coordsize="62,61">
              <v:shape style="position:absolute;left:10231;top:-3847;width:62;height:61" coordorigin="10231,-3847" coordsize="62,61" path="m10266,-3847l10243,-3841,10231,-3825,10236,-3800,10250,-3787,10276,-3790,10290,-3803,10293,-3816,10285,-3837,10266,-3847xe" filled="true" fillcolor="#7296e5" stroked="false">
                <v:path arrowok="t"/>
                <v:fill type="solid"/>
              </v:shape>
            </v:group>
            <v:group style="position:absolute;left:2525;top:-3870;width:7884;height:2957" coordorigin="2525,-3870" coordsize="7884,2957">
              <v:shape style="position:absolute;left:2525;top:-3870;width:7884;height:2957" coordorigin="2525,-3870" coordsize="7884,2957" path="m2525,-913l2605,-943,2684,-973,2764,-1003,2844,-1033,2923,-1062,3003,-1092,3082,-1122,3162,-1152,3242,-1182,3321,-1212,3401,-1242,3481,-1272,3560,-1301,3640,-1331,3720,-1361,3799,-1391,3879,-1421,3958,-1451,4038,-1481,4118,-1510,4197,-1540,4277,-1570,4357,-1600,4436,-1630,4516,-1660,4596,-1690,4675,-1719,4755,-1749,4834,-1779,4914,-1809,4994,-1839,5073,-1869,5153,-1899,5233,-1928,5312,-1958,5392,-1988,5472,-2018,5551,-2048,5631,-2078,5710,-2108,5790,-2138,5870,-2167,5949,-2197,6029,-2227,6109,-2257,6188,-2287,6268,-2317,6348,-2347,6427,-2376,6507,-2406,6586,-2436,6666,-2466,6746,-2496,6825,-2526,6905,-2556,6985,-2585,7064,-2615,7144,-2645,7224,-2675,7303,-2705,7383,-2735,7462,-2765,7542,-2794,7622,-2824,7701,-2854,7781,-2884,7861,-2914,7940,-2944,8020,-2974,8100,-3004,8179,-3033,8259,-3063,8338,-3093,8418,-3123,8498,-3153,8577,-3183,8657,-3213,8737,-3242,8816,-3272,8896,-3302,8976,-3332,9055,-3362,9135,-3392,9214,-3422,9294,-3451,9374,-3481,9453,-3511,9533,-3541,9613,-3571,9692,-3601,9772,-3631,9852,-3660,9931,-3690,10011,-3720,10090,-3750,10170,-3780,10250,-3810,10329,-3840,10409,-3870e" filled="false" stroked="true" strokeweight=".875pt" strokecolor="#7296e5">
                <v:path arrowok="t"/>
              </v:shape>
            </v:group>
            <w10:wrap type="none"/>
          </v:group>
        </w:pict>
      </w:r>
      <w:r>
        <w:rPr/>
        <w:pict>
          <v:group style="position:absolute;margin-left:70.616997pt;margin-top:-212.948898pt;width:468.65pt;height:204pt;mso-position-horizontal-relative:page;mso-position-vertical-relative:paragraph;z-index:-425848" coordorigin="1412,-4259" coordsize="9373,4080">
            <v:group style="position:absolute;left:1417;top:-4254;width:9364;height:2" coordorigin="1417,-4254" coordsize="9364,2">
              <v:shape style="position:absolute;left:1417;top:-4254;width:9364;height:2" coordorigin="1417,-4254" coordsize="9364,0" path="m1417,-4254l10780,-4254e" filled="false" stroked="true" strokeweight=".498pt" strokecolor="#000000">
                <v:path arrowok="t"/>
              </v:shape>
            </v:group>
            <v:group style="position:absolute;left:1422;top:-4254;width:2;height:4070" coordorigin="1422,-4254" coordsize="2,4070">
              <v:shape style="position:absolute;left:1422;top:-4254;width:2;height:4070" coordorigin="1422,-4254" coordsize="0,4070" path="m1422,-184l1422,-4254e" filled="false" stroked="true" strokeweight=".498pt" strokecolor="#000000">
                <v:path arrowok="t"/>
              </v:shape>
            </v:group>
            <v:group style="position:absolute;left:10775;top:-4254;width:2;height:4070" coordorigin="10775,-4254" coordsize="2,4070">
              <v:shape style="position:absolute;left:10775;top:-4254;width:2;height:4070" coordorigin="10775,-4254" coordsize="0,4070" path="m10775,-184l10775,-4254e" filled="false" stroked="true" strokeweight=".498pt" strokecolor="#000000">
                <v:path arrowok="t"/>
              </v:shape>
            </v:group>
            <v:group style="position:absolute;left:1417;top:-184;width:9364;height:2" coordorigin="1417,-184" coordsize="9364,2">
              <v:shape style="position:absolute;left:1417;top:-184;width:9364;height:2" coordorigin="1417,-184" coordsize="9364,0" path="m1417,-184l10780,-184e" filled="false" stroked="true" strokeweight=".498pt" strokecolor="#000000">
                <v:path arrowok="t"/>
              </v:shape>
              <v:shape style="position:absolute;left:1895;top:-4097;width:469;height:3303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8000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107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7000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107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6000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107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5000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106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4000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107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3000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107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107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1000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107"/>
                        <w:ind w:left="0" w:right="0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437;top:-814;width:1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3493;top:-814;width:469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5000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4667;top:-814;width:586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10000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5899;top:-814;width:586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15000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7131;top:-814;width:586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20000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8362;top:-814;width:586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25000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593;top:-814;width:586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30000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5588;top:-512;width:1699;height:267" type="#_x0000_t202" filled="false" stroked="false">
                <v:textbox inset="0,0,0,0">
                  <w:txbxContent>
                    <w:p>
                      <w:pPr>
                        <w:spacing w:line="25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2"/>
                          <w:sz w:val="24"/>
                        </w:rPr>
                        <w:t>Leak</w:t>
                      </w:r>
                      <w:r>
                        <w:rPr>
                          <w:rFonts w:ascii="Times New Roman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size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13"/>
                          <w:sz w:val="24"/>
                        </w:rPr>
                        <w:t>(</w:t>
                      </w:r>
                      <w:r>
                        <w:rPr>
                          <w:rFonts w:ascii="Arial"/>
                          <w:i/>
                          <w:w w:val="102"/>
                          <w:sz w:val="24"/>
                        </w:rPr>
                        <w:t>mm</w:t>
                      </w:r>
                      <w:r>
                        <w:rPr>
                          <w:rFonts w:ascii="Century"/>
                          <w:spacing w:val="10"/>
                          <w:w w:val="95"/>
                          <w:position w:val="9"/>
                          <w:sz w:val="16"/>
                        </w:rPr>
                        <w:t>2</w:t>
                      </w:r>
                      <w:r>
                        <w:rPr>
                          <w:rFonts w:ascii="Times New Roman"/>
                          <w:w w:val="113"/>
                          <w:sz w:val="24"/>
                        </w:rPr>
                        <w:t>)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72.597557pt;margin-top:-165.955933pt;width:14pt;height:87.5pt;mso-position-horizontal-relative:page;mso-position-vertical-relative:paragraph;z-index:3328" type="#_x0000_t20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51" w:lineRule="exact"/>
                    <w:ind w:left="20" w:right="0"/>
                    <w:jc w:val="left"/>
                  </w:pPr>
                  <w:r>
                    <w:rPr>
                      <w:w w:val="104"/>
                    </w:rPr>
                    <w:t>Power</w:t>
                  </w:r>
                  <w:r>
                    <w:rPr>
                      <w:spacing w:val="18"/>
                    </w:rPr>
                    <w:t> </w:t>
                  </w:r>
                  <w:r>
                    <w:rPr>
                      <w:w w:val="98"/>
                    </w:rPr>
                    <w:t>loss</w:t>
                  </w:r>
                  <w:r>
                    <w:rPr>
                      <w:spacing w:val="17"/>
                    </w:rPr>
                    <w:t> </w:t>
                  </w:r>
                  <w:r>
                    <w:rPr>
                      <w:w w:val="107"/>
                    </w:rPr>
                    <w:t>(kW)</w:t>
                  </w:r>
                  <w:r>
                    <w:rPr/>
                  </w:r>
                </w:p>
              </w:txbxContent>
            </v:textbox>
            <w10:wrap type="none"/>
          </v:shape>
        </w:pict>
      </w:r>
      <w:r>
        <w:rPr/>
        <w:t>Figure</w:t>
      </w:r>
      <w:r>
        <w:rPr>
          <w:spacing w:val="47"/>
        </w:rPr>
        <w:t> </w:t>
      </w:r>
      <w:r>
        <w:rPr/>
        <w:t>2.1:</w:t>
        <w:tab/>
      </w:r>
      <w:bookmarkStart w:name="_bookmark17" w:id="37"/>
      <w:bookmarkEnd w:id="37"/>
      <w:r>
        <w:rPr/>
        <w:t>The</w:t>
      </w:r>
      <w:r>
        <w:rPr/>
        <w:t> estimated power loss vs leakage area</w:t>
      </w:r>
      <w:r>
        <w:rPr/>
        <w:t>   </w:t>
      </w:r>
      <w:r>
        <w:rPr>
          <w:spacing w:val="58"/>
        </w:rPr>
        <w:t> </w:t>
      </w:r>
      <w:hyperlink w:history="true" w:anchor="_bookmark118">
        <w:r>
          <w:rPr/>
          <w:t>[30].</w:t>
        </w:r>
      </w:hyperlink>
    </w:p>
    <w:p>
      <w:pPr>
        <w:spacing w:line="240" w:lineRule="auto" w:before="9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ListParagraph"/>
        <w:numPr>
          <w:ilvl w:val="1"/>
          <w:numId w:val="16"/>
        </w:numPr>
        <w:tabs>
          <w:tab w:pos="703" w:val="left" w:leader="none"/>
        </w:tabs>
        <w:spacing w:line="240" w:lineRule="auto" w:before="0" w:after="0"/>
        <w:ind w:left="702" w:right="1053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Audible detection (Walk and</w:t>
      </w:r>
      <w:r>
        <w:rPr>
          <w:rFonts w:ascii="Times New Roman"/>
          <w:spacing w:val="62"/>
          <w:w w:val="105"/>
          <w:sz w:val="24"/>
        </w:rPr>
        <w:t> </w:t>
      </w:r>
      <w:r>
        <w:rPr>
          <w:rFonts w:ascii="Times New Roman"/>
          <w:w w:val="105"/>
          <w:sz w:val="24"/>
        </w:rPr>
        <w:t>report)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16"/>
        </w:numPr>
        <w:tabs>
          <w:tab w:pos="703" w:val="left" w:leader="none"/>
        </w:tabs>
        <w:spacing w:line="240" w:lineRule="auto" w:before="58" w:after="0"/>
        <w:ind w:left="702" w:right="1053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Ultrasonic</w:t>
      </w:r>
      <w:r>
        <w:rPr>
          <w:rFonts w:ascii="Times New Roman"/>
          <w:spacing w:val="16"/>
          <w:w w:val="105"/>
          <w:sz w:val="24"/>
        </w:rPr>
        <w:t> </w:t>
      </w:r>
      <w:r>
        <w:rPr>
          <w:rFonts w:ascii="Times New Roman"/>
          <w:w w:val="105"/>
          <w:sz w:val="24"/>
        </w:rPr>
        <w:t>detection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16"/>
        </w:numPr>
        <w:tabs>
          <w:tab w:pos="703" w:val="left" w:leader="none"/>
        </w:tabs>
        <w:spacing w:line="240" w:lineRule="auto" w:before="58" w:after="0"/>
        <w:ind w:left="702" w:right="1053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Detection through intelligent</w:t>
      </w:r>
      <w:r>
        <w:rPr>
          <w:rFonts w:ascii="Times New Roman"/>
          <w:spacing w:val="43"/>
          <w:w w:val="105"/>
          <w:sz w:val="24"/>
        </w:rPr>
        <w:t> </w:t>
      </w:r>
      <w:r>
        <w:rPr>
          <w:rFonts w:ascii="Times New Roman"/>
          <w:w w:val="105"/>
          <w:sz w:val="24"/>
        </w:rPr>
        <w:t>systems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16"/>
        </w:numPr>
        <w:tabs>
          <w:tab w:pos="703" w:val="left" w:leader="none"/>
        </w:tabs>
        <w:spacing w:line="240" w:lineRule="auto" w:before="58" w:after="0"/>
        <w:ind w:left="702" w:right="1053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Pigging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16"/>
        </w:numPr>
        <w:tabs>
          <w:tab w:pos="703" w:val="left" w:leader="none"/>
        </w:tabs>
        <w:spacing w:line="240" w:lineRule="auto" w:before="58" w:after="0"/>
        <w:ind w:left="702" w:right="1053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soap water and</w:t>
      </w:r>
      <w:r>
        <w:rPr>
          <w:rFonts w:ascii="Times New Roman"/>
          <w:spacing w:val="45"/>
          <w:w w:val="105"/>
          <w:sz w:val="24"/>
        </w:rPr>
        <w:t> </w:t>
      </w:r>
      <w:r>
        <w:rPr>
          <w:rFonts w:ascii="Times New Roman"/>
          <w:w w:val="105"/>
          <w:sz w:val="24"/>
        </w:rPr>
        <w:t>dyes</w:t>
      </w:r>
      <w:r>
        <w:rPr>
          <w:rFonts w:ascii="Times New Roman"/>
          <w:sz w:val="24"/>
        </w:rPr>
      </w:r>
    </w:p>
    <w:p>
      <w:pPr>
        <w:pStyle w:val="BodyText"/>
        <w:spacing w:line="350" w:lineRule="auto" w:before="261"/>
        <w:ind w:left="108" w:right="1123"/>
        <w:jc w:val="both"/>
      </w:pPr>
      <w:r>
        <w:rPr>
          <w:w w:val="105"/>
        </w:rPr>
        <w:t>These</w:t>
      </w:r>
      <w:r>
        <w:rPr>
          <w:spacing w:val="14"/>
          <w:w w:val="105"/>
        </w:rPr>
        <w:t> </w:t>
      </w:r>
      <w:r>
        <w:rPr>
          <w:w w:val="105"/>
        </w:rPr>
        <w:t>methods</w:t>
      </w:r>
      <w:r>
        <w:rPr>
          <w:spacing w:val="14"/>
          <w:w w:val="105"/>
        </w:rPr>
        <w:t> </w:t>
      </w:r>
      <w:r>
        <w:rPr>
          <w:w w:val="105"/>
        </w:rPr>
        <w:t>can</w:t>
      </w:r>
      <w:r>
        <w:rPr>
          <w:spacing w:val="14"/>
          <w:w w:val="105"/>
        </w:rPr>
        <w:t> </w:t>
      </w:r>
      <w:r>
        <w:rPr>
          <w:w w:val="105"/>
        </w:rPr>
        <w:t>be</w:t>
      </w:r>
      <w:r>
        <w:rPr>
          <w:spacing w:val="14"/>
          <w:w w:val="105"/>
        </w:rPr>
        <w:t> </w:t>
      </w:r>
      <w:r>
        <w:rPr>
          <w:w w:val="105"/>
        </w:rPr>
        <w:t>time</w:t>
      </w:r>
      <w:r>
        <w:rPr>
          <w:spacing w:val="14"/>
          <w:w w:val="105"/>
        </w:rPr>
        <w:t> </w:t>
      </w:r>
      <w:r>
        <w:rPr>
          <w:w w:val="105"/>
        </w:rPr>
        <w:t>and</w:t>
      </w:r>
      <w:r>
        <w:rPr>
          <w:spacing w:val="14"/>
          <w:w w:val="105"/>
        </w:rPr>
        <w:t> </w:t>
      </w:r>
      <w:r>
        <w:rPr>
          <w:w w:val="105"/>
        </w:rPr>
        <w:t>resource</w:t>
      </w:r>
      <w:r>
        <w:rPr>
          <w:spacing w:val="13"/>
          <w:w w:val="105"/>
        </w:rPr>
        <w:t> </w:t>
      </w:r>
      <w:r>
        <w:rPr>
          <w:w w:val="105"/>
        </w:rPr>
        <w:t>intensive</w:t>
      </w:r>
      <w:r>
        <w:rPr>
          <w:spacing w:val="13"/>
          <w:w w:val="105"/>
        </w:rPr>
        <w:t> </w:t>
      </w:r>
      <w:r>
        <w:rPr>
          <w:w w:val="105"/>
        </w:rPr>
        <w:t>and</w:t>
      </w:r>
      <w:r>
        <w:rPr>
          <w:spacing w:val="14"/>
          <w:w w:val="105"/>
        </w:rPr>
        <w:t> </w:t>
      </w:r>
      <w:r>
        <w:rPr>
          <w:w w:val="105"/>
        </w:rPr>
        <w:t>many</w:t>
      </w:r>
      <w:r>
        <w:rPr>
          <w:spacing w:val="14"/>
          <w:w w:val="105"/>
        </w:rPr>
        <w:t> </w:t>
      </w:r>
      <w:r>
        <w:rPr>
          <w:w w:val="105"/>
        </w:rPr>
        <w:t>mines</w:t>
      </w:r>
      <w:r>
        <w:rPr>
          <w:spacing w:val="13"/>
          <w:w w:val="105"/>
        </w:rPr>
        <w:t> </w:t>
      </w:r>
      <w:r>
        <w:rPr>
          <w:w w:val="105"/>
        </w:rPr>
        <w:t>do</w:t>
      </w:r>
      <w:r>
        <w:rPr>
          <w:spacing w:val="14"/>
          <w:w w:val="105"/>
        </w:rPr>
        <w:t> </w:t>
      </w:r>
      <w:r>
        <w:rPr>
          <w:w w:val="105"/>
        </w:rPr>
        <w:t>not</w:t>
      </w:r>
      <w:r>
        <w:rPr>
          <w:spacing w:val="14"/>
          <w:w w:val="105"/>
        </w:rPr>
        <w:t> </w:t>
      </w:r>
      <w:r>
        <w:rPr>
          <w:w w:val="105"/>
        </w:rPr>
        <w:t>actively</w:t>
      </w:r>
      <w:r>
        <w:rPr>
          <w:spacing w:val="14"/>
          <w:w w:val="105"/>
        </w:rPr>
        <w:t> </w:t>
      </w:r>
      <w:r>
        <w:rPr>
          <w:w w:val="105"/>
        </w:rPr>
        <w:t>employ</w:t>
      </w:r>
      <w:r>
        <w:rPr>
          <w:w w:val="102"/>
        </w:rPr>
        <w:t> </w:t>
      </w:r>
      <w:r>
        <w:rPr>
          <w:w w:val="105"/>
        </w:rPr>
        <w:t>dedicated</w:t>
      </w:r>
      <w:r>
        <w:rPr>
          <w:spacing w:val="31"/>
          <w:w w:val="105"/>
        </w:rPr>
        <w:t> </w:t>
      </w:r>
      <w:r>
        <w:rPr>
          <w:w w:val="105"/>
        </w:rPr>
        <w:t>leakage</w:t>
      </w:r>
      <w:r>
        <w:rPr>
          <w:spacing w:val="31"/>
          <w:w w:val="105"/>
        </w:rPr>
        <w:t> </w:t>
      </w:r>
      <w:r>
        <w:rPr>
          <w:w w:val="105"/>
        </w:rPr>
        <w:t>detection</w:t>
      </w:r>
      <w:r>
        <w:rPr>
          <w:spacing w:val="31"/>
          <w:w w:val="105"/>
        </w:rPr>
        <w:t> </w:t>
      </w:r>
      <w:r>
        <w:rPr>
          <w:w w:val="105"/>
        </w:rPr>
        <w:t>repair</w:t>
      </w:r>
      <w:r>
        <w:rPr>
          <w:spacing w:val="32"/>
          <w:w w:val="105"/>
        </w:rPr>
        <w:t> </w:t>
      </w:r>
      <w:r>
        <w:rPr>
          <w:w w:val="105"/>
        </w:rPr>
        <w:t>teams.</w:t>
      </w:r>
      <w:r>
        <w:rPr>
          <w:spacing w:val="16"/>
          <w:w w:val="105"/>
        </w:rPr>
        <w:t> </w:t>
      </w:r>
      <w:r>
        <w:rPr>
          <w:w w:val="105"/>
        </w:rPr>
        <w:t>Marais</w:t>
      </w:r>
      <w:r>
        <w:rPr>
          <w:spacing w:val="32"/>
          <w:w w:val="105"/>
        </w:rPr>
        <w:t> </w:t>
      </w:r>
      <w:r>
        <w:rPr>
          <w:rFonts w:ascii="Arial"/>
          <w:i/>
          <w:w w:val="105"/>
        </w:rPr>
        <w:t>et</w:t>
      </w:r>
      <w:r>
        <w:rPr>
          <w:rFonts w:ascii="Arial"/>
          <w:i/>
          <w:spacing w:val="30"/>
          <w:w w:val="105"/>
        </w:rPr>
        <w:t> </w:t>
      </w:r>
      <w:r>
        <w:rPr>
          <w:rFonts w:ascii="Arial"/>
          <w:i/>
          <w:w w:val="105"/>
        </w:rPr>
        <w:t>al</w:t>
      </w:r>
      <w:r>
        <w:rPr>
          <w:rFonts w:ascii="Arial"/>
          <w:i/>
          <w:spacing w:val="52"/>
          <w:w w:val="105"/>
        </w:rPr>
        <w:t> </w:t>
      </w:r>
      <w:r>
        <w:rPr>
          <w:w w:val="105"/>
        </w:rPr>
        <w:t>[</w:t>
      </w:r>
      <w:hyperlink w:history="true" w:anchor="_bookmark120">
        <w:r>
          <w:rPr>
            <w:w w:val="105"/>
          </w:rPr>
          <w:t>32</w:t>
        </w:r>
      </w:hyperlink>
      <w:r>
        <w:rPr>
          <w:w w:val="105"/>
        </w:rPr>
        <w:t>]</w:t>
      </w:r>
      <w:r>
        <w:rPr>
          <w:spacing w:val="32"/>
          <w:w w:val="105"/>
        </w:rPr>
        <w:t> </w:t>
      </w:r>
      <w:r>
        <w:rPr>
          <w:w w:val="105"/>
        </w:rPr>
        <w:t>investigated</w:t>
      </w:r>
      <w:r>
        <w:rPr>
          <w:spacing w:val="31"/>
          <w:w w:val="105"/>
        </w:rPr>
        <w:t> </w:t>
      </w:r>
      <w:r>
        <w:rPr>
          <w:w w:val="105"/>
        </w:rPr>
        <w:t>streamlining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-60"/>
          <w:w w:val="105"/>
        </w:rPr>
        <w:t> </w:t>
      </w:r>
      <w:r>
        <w:rPr>
          <w:spacing w:val="-60"/>
          <w:w w:val="105"/>
        </w:rPr>
      </w:r>
      <w:r>
        <w:rPr>
          <w:w w:val="105"/>
        </w:rPr>
        <w:t>leakage</w:t>
      </w:r>
      <w:r>
        <w:rPr>
          <w:spacing w:val="-17"/>
          <w:w w:val="105"/>
        </w:rPr>
        <w:t> </w:t>
      </w:r>
      <w:r>
        <w:rPr>
          <w:w w:val="105"/>
        </w:rPr>
        <w:t>detection</w:t>
      </w:r>
      <w:r>
        <w:rPr>
          <w:spacing w:val="-17"/>
          <w:w w:val="105"/>
        </w:rPr>
        <w:t> </w:t>
      </w:r>
      <w:r>
        <w:rPr>
          <w:w w:val="105"/>
        </w:rPr>
        <w:t>and</w:t>
      </w:r>
      <w:r>
        <w:rPr>
          <w:spacing w:val="-17"/>
          <w:w w:val="105"/>
        </w:rPr>
        <w:t> </w:t>
      </w:r>
      <w:r>
        <w:rPr>
          <w:w w:val="105"/>
        </w:rPr>
        <w:t>repair</w:t>
      </w:r>
      <w:r>
        <w:rPr>
          <w:spacing w:val="-17"/>
          <w:w w:val="105"/>
        </w:rPr>
        <w:t> </w:t>
      </w:r>
      <w:r>
        <w:rPr>
          <w:w w:val="105"/>
        </w:rPr>
        <w:t>process</w:t>
      </w:r>
      <w:r>
        <w:rPr>
          <w:spacing w:val="-17"/>
          <w:w w:val="105"/>
        </w:rPr>
        <w:t> </w:t>
      </w:r>
      <w:r>
        <w:rPr>
          <w:w w:val="105"/>
        </w:rPr>
        <w:t>to</w:t>
      </w:r>
      <w:r>
        <w:rPr>
          <w:spacing w:val="-17"/>
          <w:w w:val="105"/>
        </w:rPr>
        <w:t> </w:t>
      </w:r>
      <w:r>
        <w:rPr>
          <w:w w:val="105"/>
        </w:rPr>
        <w:t>increase</w:t>
      </w:r>
      <w:r>
        <w:rPr>
          <w:spacing w:val="-17"/>
          <w:w w:val="105"/>
        </w:rPr>
        <w:t> </w:t>
      </w:r>
      <w:r>
        <w:rPr>
          <w:w w:val="105"/>
        </w:rPr>
        <w:t>energy</w:t>
      </w:r>
      <w:r>
        <w:rPr>
          <w:spacing w:val="-17"/>
          <w:w w:val="105"/>
        </w:rPr>
        <w:t> </w:t>
      </w:r>
      <w:r>
        <w:rPr>
          <w:w w:val="105"/>
        </w:rPr>
        <w:t>savings</w:t>
      </w:r>
      <w:r>
        <w:rPr>
          <w:spacing w:val="-17"/>
          <w:w w:val="105"/>
        </w:rPr>
        <w:t> </w:t>
      </w:r>
      <w:r>
        <w:rPr>
          <w:w w:val="105"/>
        </w:rPr>
        <w:t>through</w:t>
      </w:r>
      <w:r>
        <w:rPr>
          <w:spacing w:val="-17"/>
          <w:w w:val="105"/>
        </w:rPr>
        <w:t> </w:t>
      </w:r>
      <w:r>
        <w:rPr>
          <w:w w:val="105"/>
        </w:rPr>
        <w:t>the</w:t>
      </w:r>
      <w:r>
        <w:rPr>
          <w:spacing w:val="-17"/>
          <w:w w:val="105"/>
        </w:rPr>
        <w:t> </w:t>
      </w:r>
      <w:r>
        <w:rPr>
          <w:w w:val="105"/>
        </w:rPr>
        <w:t>use</w:t>
      </w:r>
      <w:r>
        <w:rPr>
          <w:spacing w:val="-17"/>
          <w:w w:val="105"/>
        </w:rPr>
        <w:t> </w:t>
      </w:r>
      <w:r>
        <w:rPr>
          <w:w w:val="105"/>
        </w:rPr>
        <w:t>of</w:t>
      </w:r>
      <w:r>
        <w:rPr>
          <w:spacing w:val="-17"/>
          <w:w w:val="105"/>
        </w:rPr>
        <w:t> </w:t>
      </w:r>
      <w:r>
        <w:rPr>
          <w:w w:val="105"/>
        </w:rPr>
        <w:t>Compressed</w:t>
      </w:r>
      <w:r>
        <w:rPr>
          <w:w w:val="101"/>
        </w:rPr>
        <w:t> </w:t>
      </w:r>
      <w:r>
        <w:rPr>
          <w:w w:val="105"/>
        </w:rPr>
        <w:t>Air Leakage Documentation System (CALDS). The CALDS system was developed to</w:t>
      </w:r>
      <w:r>
        <w:rPr>
          <w:spacing w:val="23"/>
          <w:w w:val="105"/>
        </w:rPr>
        <w:t> </w:t>
      </w:r>
      <w:r>
        <w:rPr>
          <w:w w:val="105"/>
        </w:rPr>
        <w:t>allow</w:t>
      </w:r>
      <w:r>
        <w:rPr>
          <w:w w:val="99"/>
        </w:rPr>
        <w:t> </w:t>
      </w:r>
      <w:r>
        <w:rPr>
          <w:w w:val="105"/>
        </w:rPr>
        <w:t>centralised</w:t>
      </w:r>
      <w:r>
        <w:rPr>
          <w:spacing w:val="-10"/>
          <w:w w:val="105"/>
        </w:rPr>
        <w:t> </w:t>
      </w:r>
      <w:r>
        <w:rPr>
          <w:w w:val="105"/>
        </w:rPr>
        <w:t>mobile</w:t>
      </w:r>
      <w:r>
        <w:rPr>
          <w:spacing w:val="-10"/>
          <w:w w:val="105"/>
        </w:rPr>
        <w:t> </w:t>
      </w:r>
      <w:r>
        <w:rPr>
          <w:w w:val="105"/>
        </w:rPr>
        <w:t>leakage</w:t>
      </w:r>
      <w:r>
        <w:rPr>
          <w:spacing w:val="-10"/>
          <w:w w:val="105"/>
        </w:rPr>
        <w:t> </w:t>
      </w:r>
      <w:r>
        <w:rPr>
          <w:w w:val="105"/>
        </w:rPr>
        <w:t>reporting.</w:t>
      </w:r>
      <w:r>
        <w:rPr>
          <w:spacing w:val="12"/>
          <w:w w:val="105"/>
        </w:rPr>
        <w:t> </w:t>
      </w:r>
      <w:r>
        <w:rPr>
          <w:w w:val="105"/>
        </w:rPr>
        <w:t>Usage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system</w:t>
      </w:r>
      <w:r>
        <w:rPr>
          <w:spacing w:val="-10"/>
          <w:w w:val="105"/>
        </w:rPr>
        <w:t> </w:t>
      </w:r>
      <w:r>
        <w:rPr>
          <w:w w:val="105"/>
        </w:rPr>
        <w:t>resulted</w:t>
      </w:r>
      <w:r>
        <w:rPr>
          <w:spacing w:val="-10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increased</w:t>
      </w:r>
      <w:r>
        <w:rPr>
          <w:spacing w:val="-10"/>
          <w:w w:val="105"/>
        </w:rPr>
        <w:t> </w:t>
      </w:r>
      <w:r>
        <w:rPr>
          <w:w w:val="105"/>
        </w:rPr>
        <w:t>leak</w:t>
      </w:r>
      <w:r>
        <w:rPr>
          <w:spacing w:val="-10"/>
          <w:w w:val="105"/>
        </w:rPr>
        <w:t> </w:t>
      </w:r>
      <w:r>
        <w:rPr>
          <w:w w:val="105"/>
        </w:rPr>
        <w:t>detection</w:t>
      </w:r>
      <w:r>
        <w:rPr>
          <w:w w:val="104"/>
        </w:rPr>
        <w:t> </w:t>
      </w:r>
      <w:r>
        <w:rPr>
          <w:w w:val="105"/>
        </w:rPr>
        <w:t>rate</w:t>
      </w:r>
      <w:r>
        <w:rPr>
          <w:spacing w:val="39"/>
          <w:w w:val="105"/>
        </w:rPr>
        <w:t> </w:t>
      </w:r>
      <w:r>
        <w:rPr>
          <w:w w:val="105"/>
        </w:rPr>
        <w:t>with</w:t>
      </w:r>
      <w:r>
        <w:rPr>
          <w:spacing w:val="40"/>
          <w:w w:val="105"/>
        </w:rPr>
        <w:t> </w:t>
      </w:r>
      <w:r>
        <w:rPr>
          <w:w w:val="105"/>
        </w:rPr>
        <w:t>one</w:t>
      </w:r>
      <w:r>
        <w:rPr>
          <w:spacing w:val="39"/>
          <w:w w:val="105"/>
        </w:rPr>
        <w:t> </w:t>
      </w:r>
      <w:r>
        <w:rPr>
          <w:w w:val="105"/>
        </w:rPr>
        <w:t>mine</w:t>
      </w:r>
      <w:r>
        <w:rPr>
          <w:spacing w:val="39"/>
          <w:w w:val="105"/>
        </w:rPr>
        <w:t> </w:t>
      </w:r>
      <w:r>
        <w:rPr>
          <w:w w:val="105"/>
        </w:rPr>
        <w:t>reporting</w:t>
      </w:r>
      <w:r>
        <w:rPr>
          <w:spacing w:val="39"/>
          <w:w w:val="105"/>
        </w:rPr>
        <w:t> </w:t>
      </w:r>
      <w:r>
        <w:rPr>
          <w:w w:val="105"/>
        </w:rPr>
        <w:t>24</w:t>
      </w:r>
      <w:r>
        <w:rPr>
          <w:spacing w:val="39"/>
          <w:w w:val="105"/>
        </w:rPr>
        <w:t> </w:t>
      </w:r>
      <w:r>
        <w:rPr>
          <w:w w:val="105"/>
        </w:rPr>
        <w:t>leaks</w:t>
      </w:r>
      <w:r>
        <w:rPr>
          <w:spacing w:val="39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spacing w:val="39"/>
          <w:w w:val="105"/>
        </w:rPr>
        <w:t> </w:t>
      </w:r>
      <w:r>
        <w:rPr>
          <w:w w:val="105"/>
        </w:rPr>
        <w:t>single</w:t>
      </w:r>
      <w:r>
        <w:rPr>
          <w:spacing w:val="40"/>
          <w:w w:val="105"/>
        </w:rPr>
        <w:t> </w:t>
      </w:r>
      <w:r>
        <w:rPr>
          <w:w w:val="105"/>
        </w:rPr>
        <w:t>month.</w:t>
      </w:r>
      <w:r>
        <w:rPr>
          <w:spacing w:val="33"/>
          <w:w w:val="105"/>
        </w:rPr>
        <w:t> </w:t>
      </w:r>
      <w:r>
        <w:rPr>
          <w:w w:val="105"/>
        </w:rPr>
        <w:t>It</w:t>
      </w:r>
      <w:r>
        <w:rPr>
          <w:spacing w:val="39"/>
          <w:w w:val="105"/>
        </w:rPr>
        <w:t> </w:t>
      </w:r>
      <w:r>
        <w:rPr>
          <w:w w:val="105"/>
        </w:rPr>
        <w:t>was</w:t>
      </w:r>
      <w:r>
        <w:rPr>
          <w:spacing w:val="39"/>
          <w:w w:val="105"/>
        </w:rPr>
        <w:t> </w:t>
      </w:r>
      <w:r>
        <w:rPr>
          <w:w w:val="105"/>
        </w:rPr>
        <w:t>noted</w:t>
      </w:r>
      <w:r>
        <w:rPr>
          <w:spacing w:val="39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39"/>
          <w:w w:val="105"/>
        </w:rPr>
        <w:t> </w:t>
      </w:r>
      <w:r>
        <w:rPr>
          <w:w w:val="105"/>
        </w:rPr>
        <w:t>study</w:t>
      </w:r>
      <w:r>
        <w:rPr>
          <w:spacing w:val="40"/>
          <w:w w:val="105"/>
        </w:rPr>
        <w:t> </w:t>
      </w:r>
      <w:r>
        <w:rPr>
          <w:w w:val="105"/>
        </w:rPr>
        <w:t>that</w:t>
      </w:r>
      <w:r>
        <w:rPr>
          <w:spacing w:val="-58"/>
          <w:w w:val="105"/>
        </w:rPr>
        <w:t> </w:t>
      </w:r>
      <w:r>
        <w:rPr>
          <w:spacing w:val="-58"/>
          <w:w w:val="105"/>
        </w:rPr>
      </w:r>
      <w:r>
        <w:rPr>
          <w:w w:val="105"/>
        </w:rPr>
        <w:t>there</w:t>
      </w:r>
      <w:r>
        <w:rPr>
          <w:spacing w:val="38"/>
          <w:w w:val="105"/>
        </w:rPr>
        <w:t> </w:t>
      </w:r>
      <w:r>
        <w:rPr>
          <w:w w:val="105"/>
        </w:rPr>
        <w:t>difficulty</w:t>
      </w:r>
      <w:r>
        <w:rPr>
          <w:spacing w:val="38"/>
          <w:w w:val="105"/>
        </w:rPr>
        <w:t> </w:t>
      </w:r>
      <w:r>
        <w:rPr>
          <w:w w:val="105"/>
        </w:rPr>
        <w:t>quantifying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39"/>
          <w:w w:val="105"/>
        </w:rPr>
        <w:t> </w:t>
      </w:r>
      <w:r>
        <w:rPr>
          <w:w w:val="105"/>
        </w:rPr>
        <w:t>actual</w:t>
      </w:r>
      <w:r>
        <w:rPr>
          <w:spacing w:val="39"/>
          <w:w w:val="105"/>
        </w:rPr>
        <w:t> </w:t>
      </w:r>
      <w:r>
        <w:rPr>
          <w:w w:val="105"/>
        </w:rPr>
        <w:t>energy</w:t>
      </w:r>
      <w:r>
        <w:rPr>
          <w:spacing w:val="39"/>
          <w:w w:val="105"/>
        </w:rPr>
        <w:t> </w:t>
      </w:r>
      <w:r>
        <w:rPr>
          <w:w w:val="105"/>
        </w:rPr>
        <w:t>savings</w:t>
      </w:r>
      <w:r>
        <w:rPr>
          <w:spacing w:val="39"/>
          <w:w w:val="105"/>
        </w:rPr>
        <w:t> </w:t>
      </w:r>
      <w:r>
        <w:rPr>
          <w:w w:val="105"/>
        </w:rPr>
        <w:t>of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39"/>
          <w:w w:val="105"/>
        </w:rPr>
        <w:t> </w:t>
      </w:r>
      <w:r>
        <w:rPr>
          <w:w w:val="105"/>
        </w:rPr>
        <w:t>leakage</w:t>
      </w:r>
      <w:r>
        <w:rPr>
          <w:spacing w:val="38"/>
          <w:w w:val="105"/>
        </w:rPr>
        <w:t> </w:t>
      </w:r>
      <w:r>
        <w:rPr>
          <w:w w:val="105"/>
        </w:rPr>
        <w:t>repairs</w:t>
      </w:r>
      <w:r>
        <w:rPr>
          <w:spacing w:val="38"/>
          <w:w w:val="105"/>
        </w:rPr>
        <w:t> </w:t>
      </w:r>
      <w:r>
        <w:rPr>
          <w:w w:val="105"/>
        </w:rPr>
        <w:t>due</w:t>
      </w:r>
      <w:r>
        <w:rPr>
          <w:spacing w:val="39"/>
          <w:w w:val="105"/>
        </w:rPr>
        <w:t> </w:t>
      </w:r>
      <w:r>
        <w:rPr>
          <w:w w:val="105"/>
        </w:rPr>
        <w:t>to</w:t>
      </w:r>
      <w:r>
        <w:rPr>
          <w:spacing w:val="39"/>
          <w:w w:val="105"/>
        </w:rPr>
        <w:t> </w:t>
      </w:r>
      <w:r>
        <w:rPr>
          <w:w w:val="105"/>
        </w:rPr>
        <w:t>other</w:t>
      </w:r>
      <w:r>
        <w:rPr>
          <w:spacing w:val="-59"/>
          <w:w w:val="105"/>
        </w:rPr>
        <w:t> </w:t>
      </w:r>
      <w:r>
        <w:rPr>
          <w:spacing w:val="-59"/>
          <w:w w:val="105"/>
        </w:rPr>
      </w:r>
      <w:r>
        <w:rPr>
          <w:w w:val="105"/>
        </w:rPr>
        <w:t>intervention occurring</w:t>
      </w:r>
      <w:r>
        <w:rPr>
          <w:spacing w:val="24"/>
          <w:w w:val="105"/>
        </w:rPr>
        <w:t> </w:t>
      </w:r>
      <w:r>
        <w:rPr>
          <w:w w:val="105"/>
        </w:rPr>
        <w:t>simultaneously.</w:t>
      </w:r>
      <w:r>
        <w:rPr/>
      </w:r>
    </w:p>
    <w:p>
      <w:pPr>
        <w:pStyle w:val="Heading4"/>
        <w:spacing w:line="240" w:lineRule="auto" w:before="162"/>
        <w:ind w:right="0"/>
        <w:jc w:val="both"/>
        <w:rPr>
          <w:b w:val="0"/>
          <w:bCs w:val="0"/>
        </w:rPr>
      </w:pPr>
      <w:r>
        <w:rPr>
          <w:w w:val="95"/>
        </w:rPr>
        <w:t>Underground control valves</w:t>
      </w:r>
      <w:r>
        <w:rPr>
          <w:spacing w:val="-24"/>
          <w:w w:val="95"/>
        </w:rPr>
        <w:t> </w:t>
      </w:r>
      <w:r>
        <w:rPr>
          <w:w w:val="95"/>
        </w:rPr>
        <w:t>optimisation</w:t>
      </w:r>
      <w:r>
        <w:rPr>
          <w:b w:val="0"/>
        </w:rPr>
      </w:r>
    </w:p>
    <w:p>
      <w:pPr>
        <w:spacing w:line="240" w:lineRule="auto" w:before="7"/>
        <w:rPr>
          <w:rFonts w:ascii="Georgia" w:hAnsi="Georgia" w:cs="Georgia" w:eastAsia="Georgia"/>
          <w:b/>
          <w:bCs/>
          <w:sz w:val="24"/>
          <w:szCs w:val="24"/>
        </w:rPr>
      </w:pPr>
    </w:p>
    <w:p>
      <w:pPr>
        <w:pStyle w:val="BodyText"/>
        <w:spacing w:line="352" w:lineRule="auto"/>
        <w:ind w:right="1127"/>
        <w:jc w:val="both"/>
      </w:pPr>
      <w:r>
        <w:rPr>
          <w:w w:val="105"/>
        </w:rPr>
        <w:t>Many</w:t>
      </w:r>
      <w:r>
        <w:rPr>
          <w:spacing w:val="36"/>
          <w:w w:val="105"/>
        </w:rPr>
        <w:t> </w:t>
      </w:r>
      <w:r>
        <w:rPr>
          <w:w w:val="105"/>
        </w:rPr>
        <w:t>mines</w:t>
      </w:r>
      <w:r>
        <w:rPr>
          <w:spacing w:val="35"/>
          <w:w w:val="105"/>
        </w:rPr>
        <w:t> </w:t>
      </w:r>
      <w:r>
        <w:rPr>
          <w:w w:val="105"/>
        </w:rPr>
        <w:t>utilise</w:t>
      </w:r>
      <w:r>
        <w:rPr>
          <w:spacing w:val="35"/>
          <w:w w:val="105"/>
        </w:rPr>
        <w:t> </w:t>
      </w:r>
      <w:r>
        <w:rPr>
          <w:w w:val="105"/>
        </w:rPr>
        <w:t>automated</w:t>
      </w:r>
      <w:r>
        <w:rPr>
          <w:spacing w:val="36"/>
          <w:w w:val="105"/>
        </w:rPr>
        <w:t> </w:t>
      </w:r>
      <w:r>
        <w:rPr>
          <w:w w:val="105"/>
        </w:rPr>
        <w:t>valves</w:t>
      </w:r>
      <w:r>
        <w:rPr>
          <w:spacing w:val="36"/>
          <w:w w:val="105"/>
        </w:rPr>
        <w:t> </w:t>
      </w:r>
      <w:r>
        <w:rPr>
          <w:w w:val="105"/>
        </w:rPr>
        <w:t>at</w:t>
      </w:r>
      <w:r>
        <w:rPr>
          <w:spacing w:val="36"/>
          <w:w w:val="105"/>
        </w:rPr>
        <w:t> </w:t>
      </w:r>
      <w:r>
        <w:rPr>
          <w:w w:val="105"/>
        </w:rPr>
        <w:t>critical</w:t>
      </w:r>
      <w:r>
        <w:rPr>
          <w:spacing w:val="37"/>
          <w:w w:val="105"/>
        </w:rPr>
        <w:t> </w:t>
      </w:r>
      <w:r>
        <w:rPr>
          <w:w w:val="105"/>
        </w:rPr>
        <w:t>locations</w:t>
      </w:r>
      <w:r>
        <w:rPr>
          <w:spacing w:val="35"/>
          <w:w w:val="105"/>
        </w:rPr>
        <w:t> </w:t>
      </w:r>
      <w:r>
        <w:rPr>
          <w:w w:val="105"/>
        </w:rPr>
        <w:t>or</w:t>
      </w:r>
      <w:r>
        <w:rPr>
          <w:spacing w:val="36"/>
          <w:w w:val="105"/>
        </w:rPr>
        <w:t> </w:t>
      </w:r>
      <w:r>
        <w:rPr>
          <w:w w:val="105"/>
        </w:rPr>
        <w:t>levels</w:t>
      </w:r>
      <w:r>
        <w:rPr>
          <w:spacing w:val="35"/>
          <w:w w:val="105"/>
        </w:rPr>
        <w:t> </w:t>
      </w:r>
      <w:r>
        <w:rPr>
          <w:w w:val="105"/>
        </w:rPr>
        <w:t>in</w:t>
      </w:r>
      <w:r>
        <w:rPr>
          <w:spacing w:val="36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compressed</w:t>
      </w:r>
      <w:r>
        <w:rPr>
          <w:spacing w:val="35"/>
          <w:w w:val="105"/>
        </w:rPr>
        <w:t> </w:t>
      </w:r>
      <w:r>
        <w:rPr>
          <w:w w:val="105"/>
        </w:rPr>
        <w:t>air</w:t>
      </w:r>
      <w:r>
        <w:rPr>
          <w:spacing w:val="-61"/>
          <w:w w:val="105"/>
        </w:rPr>
        <w:t> </w:t>
      </w:r>
      <w:r>
        <w:rPr>
          <w:spacing w:val="-61"/>
          <w:w w:val="105"/>
        </w:rPr>
      </w:r>
      <w:r>
        <w:rPr>
          <w:w w:val="105"/>
        </w:rPr>
        <w:t>network.</w:t>
      </w:r>
      <w:r>
        <w:rPr>
          <w:spacing w:val="25"/>
          <w:w w:val="105"/>
        </w:rPr>
        <w:t> </w:t>
      </w:r>
      <w:r>
        <w:rPr>
          <w:w w:val="105"/>
        </w:rPr>
        <w:t>These</w:t>
      </w:r>
      <w:r>
        <w:rPr>
          <w:spacing w:val="39"/>
          <w:w w:val="105"/>
        </w:rPr>
        <w:t> </w:t>
      </w:r>
      <w:r>
        <w:rPr>
          <w:w w:val="105"/>
        </w:rPr>
        <w:t>valves</w:t>
      </w:r>
      <w:r>
        <w:rPr>
          <w:spacing w:val="38"/>
          <w:w w:val="105"/>
        </w:rPr>
        <w:t> </w:t>
      </w:r>
      <w:r>
        <w:rPr>
          <w:w w:val="105"/>
        </w:rPr>
        <w:t>control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pressure,</w:t>
      </w:r>
      <w:r>
        <w:rPr>
          <w:spacing w:val="40"/>
          <w:w w:val="105"/>
        </w:rPr>
        <w:t> </w:t>
      </w:r>
      <w:r>
        <w:rPr>
          <w:w w:val="105"/>
        </w:rPr>
        <w:t>restricting</w:t>
      </w:r>
      <w:r>
        <w:rPr>
          <w:spacing w:val="38"/>
          <w:w w:val="105"/>
        </w:rPr>
        <w:t> </w:t>
      </w:r>
      <w:r>
        <w:rPr>
          <w:w w:val="105"/>
        </w:rPr>
        <w:t>airflow</w:t>
      </w:r>
      <w:r>
        <w:rPr>
          <w:spacing w:val="38"/>
          <w:w w:val="105"/>
        </w:rPr>
        <w:t> </w:t>
      </w:r>
      <w:r>
        <w:rPr>
          <w:w w:val="105"/>
        </w:rPr>
        <w:t>from</w:t>
      </w:r>
      <w:r>
        <w:rPr>
          <w:spacing w:val="39"/>
          <w:w w:val="105"/>
        </w:rPr>
        <w:t> </w:t>
      </w:r>
      <w:r>
        <w:rPr>
          <w:w w:val="105"/>
        </w:rPr>
        <w:t>that</w:t>
      </w:r>
      <w:r>
        <w:rPr>
          <w:spacing w:val="38"/>
          <w:w w:val="105"/>
        </w:rPr>
        <w:t> </w:t>
      </w:r>
      <w:r>
        <w:rPr>
          <w:w w:val="105"/>
        </w:rPr>
        <w:t>point</w:t>
      </w:r>
      <w:r>
        <w:rPr>
          <w:spacing w:val="38"/>
          <w:w w:val="105"/>
        </w:rPr>
        <w:t> </w:t>
      </w:r>
      <w:r>
        <w:rPr>
          <w:w w:val="105"/>
        </w:rPr>
        <w:t>in</w:t>
      </w:r>
      <w:r>
        <w:rPr>
          <w:spacing w:val="38"/>
          <w:w w:val="1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air</w:t>
      </w:r>
      <w:r>
        <w:rPr>
          <w:spacing w:val="-59"/>
          <w:w w:val="105"/>
        </w:rPr>
        <w:t> </w:t>
      </w:r>
      <w:r>
        <w:rPr>
          <w:spacing w:val="-59"/>
          <w:w w:val="105"/>
        </w:rPr>
      </w:r>
      <w:r>
        <w:rPr>
          <w:w w:val="105"/>
        </w:rPr>
        <w:t>network. Restricting airflow reduces losses resultant from network inefficiencies and</w:t>
      </w:r>
      <w:r>
        <w:rPr>
          <w:spacing w:val="38"/>
          <w:w w:val="105"/>
        </w:rPr>
        <w:t> </w:t>
      </w:r>
      <w:r>
        <w:rPr>
          <w:w w:val="105"/>
        </w:rPr>
        <w:t>leaks.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1127"/>
        <w:jc w:val="both"/>
      </w:pPr>
      <w:r>
        <w:rPr>
          <w:w w:val="105"/>
        </w:rPr>
        <w:t>Kleingeld and Marais [</w:t>
      </w:r>
      <w:hyperlink w:history="true" w:anchor="_bookmark121">
        <w:r>
          <w:rPr>
            <w:w w:val="105"/>
          </w:rPr>
          <w:t>33</w:t>
        </w:r>
      </w:hyperlink>
      <w:r>
        <w:rPr>
          <w:w w:val="105"/>
        </w:rPr>
        <w:t>] found that optimising control valve control on mining levels</w:t>
      </w:r>
      <w:r>
        <w:rPr>
          <w:spacing w:val="59"/>
          <w:w w:val="105"/>
        </w:rPr>
        <w:t> </w:t>
      </w:r>
      <w:r>
        <w:rPr>
          <w:w w:val="105"/>
        </w:rPr>
        <w:t>can</w:t>
      </w:r>
      <w:r>
        <w:rPr>
          <w:w w:val="105"/>
        </w:rPr>
        <w:t> </w:t>
      </w:r>
      <w:r>
        <w:rPr>
          <w:w w:val="105"/>
        </w:rPr>
        <w:t>conservatively</w:t>
      </w:r>
      <w:r>
        <w:rPr>
          <w:spacing w:val="34"/>
          <w:w w:val="105"/>
        </w:rPr>
        <w:t> </w:t>
      </w:r>
      <w:r>
        <w:rPr>
          <w:w w:val="105"/>
        </w:rPr>
        <w:t>lead</w:t>
      </w:r>
      <w:r>
        <w:rPr>
          <w:spacing w:val="32"/>
          <w:w w:val="105"/>
        </w:rPr>
        <w:t> </w:t>
      </w:r>
      <w:r>
        <w:rPr>
          <w:w w:val="105"/>
        </w:rPr>
        <w:t>to</w:t>
      </w:r>
      <w:r>
        <w:rPr>
          <w:spacing w:val="32"/>
          <w:w w:val="105"/>
        </w:rPr>
        <w:t> </w:t>
      </w:r>
      <w:r>
        <w:rPr>
          <w:w w:val="105"/>
        </w:rPr>
        <w:t>between</w:t>
      </w:r>
      <w:r>
        <w:rPr>
          <w:spacing w:val="32"/>
          <w:w w:val="105"/>
        </w:rPr>
        <w:t> </w:t>
      </w:r>
      <w:r>
        <w:rPr>
          <w:w w:val="105"/>
        </w:rPr>
        <w:t>20%</w:t>
      </w:r>
      <w:r>
        <w:rPr>
          <w:spacing w:val="32"/>
          <w:w w:val="105"/>
        </w:rPr>
        <w:t> </w:t>
      </w:r>
      <w:r>
        <w:rPr>
          <w:w w:val="105"/>
        </w:rPr>
        <w:t>on</w:t>
      </w:r>
      <w:r>
        <w:rPr>
          <w:spacing w:val="32"/>
          <w:w w:val="105"/>
        </w:rPr>
        <w:t> </w:t>
      </w:r>
      <w:r>
        <w:rPr>
          <w:w w:val="105"/>
        </w:rPr>
        <w:t>mines</w:t>
      </w:r>
      <w:r>
        <w:rPr>
          <w:spacing w:val="32"/>
          <w:w w:val="105"/>
        </w:rPr>
        <w:t> </w:t>
      </w:r>
      <w:r>
        <w:rPr>
          <w:w w:val="105"/>
        </w:rPr>
        <w:t>where</w:t>
      </w:r>
      <w:r>
        <w:rPr>
          <w:spacing w:val="32"/>
          <w:w w:val="105"/>
        </w:rPr>
        <w:t> </w:t>
      </w:r>
      <w:r>
        <w:rPr>
          <w:w w:val="105"/>
        </w:rPr>
        <w:t>no</w:t>
      </w:r>
      <w:r>
        <w:rPr>
          <w:spacing w:val="32"/>
          <w:w w:val="105"/>
        </w:rPr>
        <w:t> </w:t>
      </w:r>
      <w:r>
        <w:rPr>
          <w:w w:val="105"/>
        </w:rPr>
        <w:t>control</w:t>
      </w:r>
      <w:r>
        <w:rPr>
          <w:spacing w:val="33"/>
          <w:w w:val="105"/>
        </w:rPr>
        <w:t> </w:t>
      </w:r>
      <w:r>
        <w:rPr>
          <w:w w:val="105"/>
        </w:rPr>
        <w:t>valves</w:t>
      </w:r>
      <w:r>
        <w:rPr>
          <w:spacing w:val="32"/>
          <w:w w:val="105"/>
        </w:rPr>
        <w:t> </w:t>
      </w:r>
      <w:r>
        <w:rPr>
          <w:w w:val="105"/>
        </w:rPr>
        <w:t>are</w:t>
      </w:r>
      <w:r>
        <w:rPr>
          <w:spacing w:val="32"/>
          <w:w w:val="105"/>
        </w:rPr>
        <w:t> </w:t>
      </w:r>
      <w:r>
        <w:rPr>
          <w:w w:val="105"/>
        </w:rPr>
        <w:t>installed.</w:t>
      </w:r>
      <w:r>
        <w:rPr>
          <w:spacing w:val="24"/>
          <w:w w:val="105"/>
        </w:rPr>
        <w:t> </w:t>
      </w:r>
      <w:r>
        <w:rPr>
          <w:w w:val="105"/>
        </w:rPr>
        <w:t>For</w:t>
      </w:r>
      <w:r>
        <w:rPr>
          <w:w w:val="110"/>
        </w:rPr>
        <w:t> </w:t>
      </w:r>
      <w:r>
        <w:rPr>
          <w:w w:val="105"/>
        </w:rPr>
        <w:t>systems</w:t>
      </w:r>
      <w:r>
        <w:rPr>
          <w:spacing w:val="15"/>
          <w:w w:val="105"/>
        </w:rPr>
        <w:t> </w:t>
      </w:r>
      <w:r>
        <w:rPr>
          <w:w w:val="105"/>
        </w:rPr>
        <w:t>that</w:t>
      </w:r>
      <w:r>
        <w:rPr>
          <w:spacing w:val="15"/>
          <w:w w:val="105"/>
        </w:rPr>
        <w:t> </w:t>
      </w:r>
      <w:r>
        <w:rPr>
          <w:w w:val="105"/>
        </w:rPr>
        <w:t>already</w:t>
      </w:r>
      <w:r>
        <w:rPr>
          <w:spacing w:val="15"/>
          <w:w w:val="105"/>
        </w:rPr>
        <w:t> </w:t>
      </w:r>
      <w:r>
        <w:rPr>
          <w:w w:val="105"/>
        </w:rPr>
        <w:t>have</w:t>
      </w:r>
      <w:r>
        <w:rPr>
          <w:spacing w:val="14"/>
          <w:w w:val="105"/>
        </w:rPr>
        <w:t> </w:t>
      </w:r>
      <w:r>
        <w:rPr>
          <w:w w:val="105"/>
        </w:rPr>
        <w:t>some</w:t>
      </w:r>
      <w:r>
        <w:rPr>
          <w:spacing w:val="15"/>
          <w:w w:val="105"/>
        </w:rPr>
        <w:t> </w:t>
      </w:r>
      <w:r>
        <w:rPr>
          <w:w w:val="105"/>
        </w:rPr>
        <w:t>form</w:t>
      </w:r>
      <w:r>
        <w:rPr>
          <w:spacing w:val="15"/>
          <w:w w:val="105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w w:val="105"/>
        </w:rPr>
        <w:t>network</w:t>
      </w:r>
      <w:r>
        <w:rPr>
          <w:spacing w:val="14"/>
          <w:w w:val="105"/>
        </w:rPr>
        <w:t> </w:t>
      </w:r>
      <w:r>
        <w:rPr>
          <w:w w:val="105"/>
        </w:rPr>
        <w:t>control,</w:t>
      </w:r>
      <w:r>
        <w:rPr>
          <w:spacing w:val="16"/>
          <w:w w:val="105"/>
        </w:rPr>
        <w:t> </w:t>
      </w:r>
      <w:r>
        <w:rPr>
          <w:w w:val="105"/>
        </w:rPr>
        <w:t>between</w:t>
      </w:r>
      <w:r>
        <w:rPr>
          <w:spacing w:val="14"/>
          <w:w w:val="105"/>
        </w:rPr>
        <w:t> </w:t>
      </w:r>
      <w:r>
        <w:rPr>
          <w:w w:val="105"/>
        </w:rPr>
        <w:t>10</w:t>
      </w:r>
      <w:r>
        <w:rPr>
          <w:spacing w:val="14"/>
          <w:w w:val="105"/>
        </w:rPr>
        <w:t> </w:t>
      </w:r>
      <w:r>
        <w:rPr>
          <w:w w:val="105"/>
        </w:rPr>
        <w:t>and</w:t>
      </w:r>
      <w:r>
        <w:rPr>
          <w:spacing w:val="15"/>
          <w:w w:val="105"/>
        </w:rPr>
        <w:t> </w:t>
      </w:r>
      <w:r>
        <w:rPr>
          <w:w w:val="105"/>
        </w:rPr>
        <w:t>15%</w:t>
      </w:r>
      <w:r>
        <w:rPr>
          <w:spacing w:val="15"/>
          <w:w w:val="105"/>
        </w:rPr>
        <w:t> </w:t>
      </w:r>
      <w:r>
        <w:rPr>
          <w:w w:val="105"/>
        </w:rPr>
        <w:t>savings</w:t>
      </w:r>
      <w:r>
        <w:rPr>
          <w:spacing w:val="15"/>
          <w:w w:val="105"/>
        </w:rPr>
        <w:t> </w:t>
      </w:r>
      <w:r>
        <w:rPr>
          <w:w w:val="105"/>
        </w:rPr>
        <w:t>can</w:t>
      </w:r>
      <w:r>
        <w:rPr>
          <w:w w:val="106"/>
        </w:rPr>
        <w:t> </w:t>
      </w:r>
      <w:r>
        <w:rPr>
          <w:w w:val="105"/>
        </w:rPr>
        <w:t>conservatively be</w:t>
      </w:r>
      <w:r>
        <w:rPr>
          <w:spacing w:val="-11"/>
          <w:w w:val="105"/>
        </w:rPr>
        <w:t> </w:t>
      </w:r>
      <w:r>
        <w:rPr>
          <w:w w:val="105"/>
        </w:rPr>
        <w:t>achieved.</w:t>
      </w:r>
      <w:r>
        <w:rPr/>
      </w:r>
    </w:p>
    <w:p>
      <w:pPr>
        <w:spacing w:after="0" w:line="352" w:lineRule="auto"/>
        <w:jc w:val="both"/>
        <w:sectPr>
          <w:pgSz w:w="11910" w:h="16840"/>
          <w:pgMar w:header="420" w:footer="894" w:top="680" w:bottom="1080" w:left="1300" w:right="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BodyText"/>
        <w:spacing w:line="352" w:lineRule="auto"/>
        <w:ind w:left="108" w:right="104" w:firstLine="8"/>
        <w:jc w:val="both"/>
      </w:pPr>
      <w:r>
        <w:rPr>
          <w:w w:val="105"/>
        </w:rPr>
        <w:t>From</w:t>
      </w:r>
      <w:r>
        <w:rPr>
          <w:spacing w:val="27"/>
          <w:w w:val="105"/>
        </w:rPr>
        <w:t> </w:t>
      </w:r>
      <w:r>
        <w:rPr>
          <w:w w:val="105"/>
        </w:rPr>
        <w:t>literature,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advantage</w:t>
      </w:r>
      <w:r>
        <w:rPr>
          <w:spacing w:val="27"/>
          <w:w w:val="105"/>
        </w:rPr>
        <w:t> </w:t>
      </w:r>
      <w:r>
        <w:rPr>
          <w:w w:val="105"/>
        </w:rPr>
        <w:t>of</w:t>
      </w:r>
      <w:r>
        <w:rPr>
          <w:spacing w:val="27"/>
          <w:w w:val="105"/>
        </w:rPr>
        <w:t> </w:t>
      </w:r>
      <w:r>
        <w:rPr>
          <w:w w:val="105"/>
        </w:rPr>
        <w:t>control</w:t>
      </w:r>
      <w:r>
        <w:rPr>
          <w:spacing w:val="28"/>
          <w:w w:val="105"/>
        </w:rPr>
        <w:t> </w:t>
      </w:r>
      <w:r>
        <w:rPr>
          <w:w w:val="105"/>
        </w:rPr>
        <w:t>valve</w:t>
      </w:r>
      <w:r>
        <w:rPr>
          <w:spacing w:val="27"/>
          <w:w w:val="105"/>
        </w:rPr>
        <w:t> </w:t>
      </w:r>
      <w:r>
        <w:rPr>
          <w:w w:val="105"/>
        </w:rPr>
        <w:t>optimisation</w:t>
      </w:r>
      <w:r>
        <w:rPr>
          <w:spacing w:val="28"/>
          <w:w w:val="105"/>
        </w:rPr>
        <w:t> </w:t>
      </w:r>
      <w:r>
        <w:rPr>
          <w:w w:val="105"/>
        </w:rPr>
        <w:t>is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significant</w:t>
      </w:r>
      <w:r>
        <w:rPr>
          <w:spacing w:val="28"/>
          <w:w w:val="105"/>
        </w:rPr>
        <w:t> </w:t>
      </w:r>
      <w:r>
        <w:rPr>
          <w:w w:val="105"/>
        </w:rPr>
        <w:t>savings</w:t>
      </w:r>
      <w:r>
        <w:rPr>
          <w:spacing w:val="28"/>
          <w:w w:val="105"/>
        </w:rPr>
        <w:t> </w:t>
      </w:r>
      <w:r>
        <w:rPr>
          <w:w w:val="105"/>
        </w:rPr>
        <w:t>that</w:t>
      </w:r>
      <w:r>
        <w:rPr>
          <w:w w:val="119"/>
        </w:rPr>
        <w:t> </w:t>
      </w:r>
      <w:r>
        <w:rPr>
          <w:w w:val="105"/>
        </w:rPr>
        <w:t>can be achieved with relatively short set-up up time. Savings can be achieved</w:t>
      </w:r>
      <w:r>
        <w:rPr>
          <w:spacing w:val="36"/>
          <w:w w:val="105"/>
        </w:rPr>
        <w:t> </w:t>
      </w:r>
      <w:r>
        <w:rPr>
          <w:w w:val="105"/>
        </w:rPr>
        <w:t>incrementally</w:t>
      </w:r>
      <w:r>
        <w:rPr>
          <w:w w:val="103"/>
        </w:rPr>
        <w:t> </w:t>
      </w:r>
      <w:r>
        <w:rPr>
          <w:w w:val="105"/>
        </w:rPr>
        <w:t>with each control valve installation. Studies did not look at accurate estimations of </w:t>
      </w:r>
      <w:r>
        <w:rPr>
          <w:spacing w:val="13"/>
          <w:w w:val="105"/>
        </w:rPr>
        <w:t> </w:t>
      </w:r>
      <w:r>
        <w:rPr>
          <w:w w:val="105"/>
        </w:rPr>
        <w:t>savings</w:t>
      </w:r>
      <w:r>
        <w:rPr>
          <w:w w:val="101"/>
        </w:rPr>
        <w:t> </w:t>
      </w:r>
      <w:r>
        <w:rPr>
          <w:w w:val="105"/>
        </w:rPr>
        <w:t>or the shaft pressure improvements that result from control valve   </w:t>
      </w:r>
      <w:r>
        <w:rPr>
          <w:spacing w:val="23"/>
          <w:w w:val="105"/>
        </w:rPr>
        <w:t> </w:t>
      </w:r>
      <w:r>
        <w:rPr>
          <w:w w:val="105"/>
        </w:rPr>
        <w:t>optimisation.</w:t>
      </w:r>
      <w:r>
        <w:rPr/>
      </w:r>
    </w:p>
    <w:p>
      <w:pPr>
        <w:pStyle w:val="Heading4"/>
        <w:spacing w:line="240" w:lineRule="auto" w:before="159"/>
        <w:ind w:right="0"/>
        <w:jc w:val="both"/>
        <w:rPr>
          <w:b w:val="0"/>
          <w:bCs w:val="0"/>
        </w:rPr>
      </w:pPr>
      <w:r>
        <w:rPr>
          <w:w w:val="95"/>
        </w:rPr>
        <w:t>Improving pneumatic rock drill</w:t>
      </w:r>
      <w:r>
        <w:rPr>
          <w:spacing w:val="-19"/>
          <w:w w:val="95"/>
        </w:rPr>
        <w:t> </w:t>
      </w:r>
      <w:r>
        <w:rPr>
          <w:w w:val="95"/>
        </w:rPr>
        <w:t>efficiency</w:t>
      </w:r>
      <w:r>
        <w:rPr>
          <w:b w:val="0"/>
        </w:rPr>
      </w:r>
    </w:p>
    <w:p>
      <w:pPr>
        <w:spacing w:line="240" w:lineRule="auto" w:before="7"/>
        <w:rPr>
          <w:rFonts w:ascii="Georgia" w:hAnsi="Georgia" w:cs="Georgia" w:eastAsia="Georgia"/>
          <w:b/>
          <w:bCs/>
          <w:sz w:val="24"/>
          <w:szCs w:val="24"/>
        </w:rPr>
      </w:pPr>
    </w:p>
    <w:p>
      <w:pPr>
        <w:pStyle w:val="BodyText"/>
        <w:spacing w:line="352" w:lineRule="auto"/>
        <w:ind w:right="106"/>
        <w:jc w:val="both"/>
      </w:pPr>
      <w:r>
        <w:rPr>
          <w:w w:val="105"/>
        </w:rPr>
        <w:t>Pneumatic</w:t>
      </w:r>
      <w:r>
        <w:rPr>
          <w:spacing w:val="31"/>
          <w:w w:val="105"/>
        </w:rPr>
        <w:t> </w:t>
      </w:r>
      <w:r>
        <w:rPr>
          <w:w w:val="105"/>
        </w:rPr>
        <w:t>rock</w:t>
      </w:r>
      <w:r>
        <w:rPr>
          <w:spacing w:val="30"/>
          <w:w w:val="105"/>
        </w:rPr>
        <w:t> </w:t>
      </w:r>
      <w:r>
        <w:rPr>
          <w:w w:val="105"/>
        </w:rPr>
        <w:t>drills</w:t>
      </w:r>
      <w:r>
        <w:rPr>
          <w:spacing w:val="30"/>
          <w:w w:val="105"/>
        </w:rPr>
        <w:t> </w:t>
      </w:r>
      <w:r>
        <w:rPr>
          <w:w w:val="105"/>
        </w:rPr>
        <w:t>are</w:t>
      </w:r>
      <w:r>
        <w:rPr>
          <w:spacing w:val="30"/>
          <w:w w:val="105"/>
        </w:rPr>
        <w:t> </w:t>
      </w:r>
      <w:r>
        <w:rPr>
          <w:w w:val="105"/>
        </w:rPr>
        <w:t>on</w:t>
      </w:r>
      <w:r>
        <w:rPr>
          <w:spacing w:val="30"/>
          <w:w w:val="105"/>
        </w:rPr>
        <w:t> </w:t>
      </w:r>
      <w:r>
        <w:rPr>
          <w:w w:val="105"/>
        </w:rPr>
        <w:t>of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largest</w:t>
      </w:r>
      <w:r>
        <w:rPr>
          <w:spacing w:val="30"/>
          <w:w w:val="105"/>
        </w:rPr>
        <w:t> </w:t>
      </w:r>
      <w:r>
        <w:rPr>
          <w:w w:val="105"/>
        </w:rPr>
        <w:t>air</w:t>
      </w:r>
      <w:r>
        <w:rPr>
          <w:spacing w:val="30"/>
          <w:w w:val="105"/>
        </w:rPr>
        <w:t> </w:t>
      </w:r>
      <w:r>
        <w:rPr>
          <w:w w:val="105"/>
        </w:rPr>
        <w:t>consumers</w:t>
      </w:r>
      <w:r>
        <w:rPr>
          <w:spacing w:val="31"/>
          <w:w w:val="105"/>
        </w:rPr>
        <w:t> </w:t>
      </w:r>
      <w:r>
        <w:rPr>
          <w:w w:val="105"/>
        </w:rPr>
        <w:t>in</w:t>
      </w:r>
      <w:r>
        <w:rPr>
          <w:spacing w:val="30"/>
          <w:w w:val="105"/>
        </w:rPr>
        <w:t> </w:t>
      </w:r>
      <w:r>
        <w:rPr>
          <w:w w:val="105"/>
        </w:rPr>
        <w:t>a</w:t>
      </w:r>
      <w:r>
        <w:rPr>
          <w:spacing w:val="30"/>
          <w:w w:val="105"/>
        </w:rPr>
        <w:t> </w:t>
      </w:r>
      <w:r>
        <w:rPr>
          <w:w w:val="105"/>
        </w:rPr>
        <w:t>mine.</w:t>
      </w:r>
      <w:r>
        <w:rPr>
          <w:spacing w:val="10"/>
          <w:w w:val="105"/>
        </w:rPr>
        <w:t> </w:t>
      </w:r>
      <w:r>
        <w:rPr>
          <w:w w:val="105"/>
        </w:rPr>
        <w:t>However</w:t>
      </w:r>
      <w:r>
        <w:rPr>
          <w:spacing w:val="31"/>
          <w:w w:val="105"/>
        </w:rPr>
        <w:t> </w:t>
      </w:r>
      <w:r>
        <w:rPr>
          <w:w w:val="105"/>
        </w:rPr>
        <w:t>Pneumatic</w:t>
      </w:r>
      <w:r>
        <w:rPr>
          <w:spacing w:val="-60"/>
          <w:w w:val="105"/>
        </w:rPr>
        <w:t> </w:t>
      </w:r>
      <w:r>
        <w:rPr>
          <w:spacing w:val="-60"/>
          <w:w w:val="105"/>
        </w:rPr>
      </w:r>
      <w:r>
        <w:rPr>
          <w:w w:val="105"/>
        </w:rPr>
        <w:t>drilling systems are convert energy very inefficiently. Replacing pneumatic drills with</w:t>
      </w:r>
      <w:r>
        <w:rPr>
          <w:spacing w:val="59"/>
          <w:w w:val="105"/>
        </w:rPr>
        <w:t> </w:t>
      </w:r>
      <w:r>
        <w:rPr>
          <w:w w:val="105"/>
        </w:rPr>
        <w:t>more</w:t>
      </w:r>
      <w:r>
        <w:rPr>
          <w:w w:val="102"/>
        </w:rPr>
        <w:t> </w:t>
      </w:r>
      <w:r>
        <w:rPr>
          <w:w w:val="105"/>
        </w:rPr>
        <w:t>efficient</w:t>
      </w:r>
      <w:r>
        <w:rPr>
          <w:spacing w:val="-5"/>
          <w:w w:val="105"/>
        </w:rPr>
        <w:t> </w:t>
      </w:r>
      <w:r>
        <w:rPr>
          <w:w w:val="105"/>
        </w:rPr>
        <w:t>alternatives</w:t>
      </w:r>
      <w:r>
        <w:rPr>
          <w:spacing w:val="-5"/>
          <w:w w:val="105"/>
        </w:rPr>
        <w:t> </w:t>
      </w:r>
      <w:r>
        <w:rPr>
          <w:w w:val="105"/>
        </w:rPr>
        <w:t>such</w:t>
      </w:r>
      <w:r>
        <w:rPr>
          <w:spacing w:val="-5"/>
          <w:w w:val="105"/>
        </w:rPr>
        <w:t> </w:t>
      </w:r>
      <w:r>
        <w:rPr>
          <w:w w:val="105"/>
        </w:rPr>
        <w:t>as</w:t>
      </w:r>
      <w:r>
        <w:rPr>
          <w:spacing w:val="-6"/>
          <w:w w:val="105"/>
        </w:rPr>
        <w:t> </w:t>
      </w:r>
      <w:r>
        <w:rPr>
          <w:w w:val="105"/>
        </w:rPr>
        <w:t>hydraulic</w:t>
      </w:r>
      <w:r>
        <w:rPr>
          <w:spacing w:val="-6"/>
          <w:w w:val="105"/>
        </w:rPr>
        <w:t> </w:t>
      </w:r>
      <w:r>
        <w:rPr>
          <w:w w:val="105"/>
        </w:rPr>
        <w:t>or</w:t>
      </w:r>
      <w:r>
        <w:rPr>
          <w:spacing w:val="-6"/>
          <w:w w:val="105"/>
        </w:rPr>
        <w:t> </w:t>
      </w:r>
      <w:r>
        <w:rPr>
          <w:w w:val="105"/>
        </w:rPr>
        <w:t>pneumatic</w:t>
      </w:r>
      <w:r>
        <w:rPr>
          <w:spacing w:val="-6"/>
          <w:w w:val="105"/>
        </w:rPr>
        <w:t> </w:t>
      </w:r>
      <w:r>
        <w:rPr>
          <w:w w:val="105"/>
        </w:rPr>
        <w:t>drills</w:t>
      </w:r>
      <w:r>
        <w:rPr>
          <w:spacing w:val="-6"/>
          <w:w w:val="105"/>
        </w:rPr>
        <w:t> </w:t>
      </w:r>
      <w:r>
        <w:rPr>
          <w:w w:val="105"/>
        </w:rPr>
        <w:t>would</w:t>
      </w:r>
      <w:r>
        <w:rPr>
          <w:spacing w:val="-5"/>
          <w:w w:val="105"/>
        </w:rPr>
        <w:t> </w:t>
      </w:r>
      <w:r>
        <w:rPr>
          <w:w w:val="105"/>
        </w:rPr>
        <w:t>lead</w:t>
      </w:r>
      <w:r>
        <w:rPr>
          <w:spacing w:val="-6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large</w:t>
      </w:r>
      <w:r>
        <w:rPr>
          <w:spacing w:val="-6"/>
          <w:w w:val="105"/>
        </w:rPr>
        <w:t> </w:t>
      </w:r>
      <w:r>
        <w:rPr>
          <w:w w:val="105"/>
        </w:rPr>
        <w:t>energy</w:t>
      </w:r>
      <w:r>
        <w:rPr>
          <w:spacing w:val="-5"/>
          <w:w w:val="105"/>
        </w:rPr>
        <w:t> </w:t>
      </w:r>
      <w:r>
        <w:rPr>
          <w:w w:val="105"/>
        </w:rPr>
        <w:t>savings</w:t>
      </w:r>
      <w:r>
        <w:rPr>
          <w:w w:val="100"/>
        </w:rPr>
        <w:t> </w:t>
      </w:r>
      <w:r>
        <w:rPr>
          <w:w w:val="105"/>
        </w:rPr>
        <w:t>[</w:t>
      </w:r>
      <w:hyperlink w:history="true" w:anchor="_bookmark119">
        <w:r>
          <w:rPr>
            <w:w w:val="105"/>
          </w:rPr>
          <w:t>31</w:t>
        </w:r>
      </w:hyperlink>
      <w:r>
        <w:rPr>
          <w:w w:val="105"/>
        </w:rPr>
        <w:t>]**. Alternatively improving the efficiency or pneumatic drilling can have a</w:t>
      </w:r>
      <w:r>
        <w:rPr>
          <w:spacing w:val="26"/>
          <w:w w:val="105"/>
        </w:rPr>
        <w:t> </w:t>
      </w:r>
      <w:r>
        <w:rPr>
          <w:w w:val="105"/>
        </w:rPr>
        <w:t>significant</w:t>
      </w:r>
      <w:r>
        <w:rPr>
          <w:w w:val="105"/>
        </w:rPr>
        <w:t> </w:t>
      </w:r>
      <w:r>
        <w:rPr>
          <w:w w:val="105"/>
        </w:rPr>
        <w:t>energy</w:t>
      </w:r>
      <w:r>
        <w:rPr>
          <w:spacing w:val="35"/>
          <w:w w:val="105"/>
        </w:rPr>
        <w:t> </w:t>
      </w:r>
      <w:r>
        <w:rPr>
          <w:w w:val="105"/>
        </w:rPr>
        <w:t>impact</w:t>
      </w:r>
      <w:r>
        <w:rPr>
          <w:spacing w:val="35"/>
          <w:w w:val="105"/>
        </w:rPr>
        <w:t> </w:t>
      </w:r>
      <w:r>
        <w:rPr>
          <w:w w:val="105"/>
        </w:rPr>
        <w:t>on</w:t>
      </w:r>
      <w:r>
        <w:rPr>
          <w:spacing w:val="35"/>
          <w:w w:val="105"/>
        </w:rPr>
        <w:t> </w:t>
      </w:r>
      <w:r>
        <w:rPr>
          <w:w w:val="105"/>
        </w:rPr>
        <w:t>the</w:t>
      </w:r>
      <w:r>
        <w:rPr>
          <w:spacing w:val="35"/>
          <w:w w:val="105"/>
        </w:rPr>
        <w:t> </w:t>
      </w:r>
      <w:r>
        <w:rPr>
          <w:w w:val="105"/>
        </w:rPr>
        <w:t>system,</w:t>
      </w:r>
      <w:r>
        <w:rPr>
          <w:spacing w:val="37"/>
          <w:w w:val="105"/>
        </w:rPr>
        <w:t> </w:t>
      </w:r>
      <w:r>
        <w:rPr>
          <w:w w:val="105"/>
        </w:rPr>
        <w:t>without</w:t>
      </w:r>
      <w:r>
        <w:rPr>
          <w:spacing w:val="36"/>
          <w:w w:val="105"/>
        </w:rPr>
        <w:t> </w:t>
      </w:r>
      <w:r>
        <w:rPr>
          <w:w w:val="105"/>
        </w:rPr>
        <w:t>the</w:t>
      </w:r>
      <w:r>
        <w:rPr>
          <w:spacing w:val="35"/>
          <w:w w:val="105"/>
        </w:rPr>
        <w:t> </w:t>
      </w:r>
      <w:r>
        <w:rPr>
          <w:w w:val="105"/>
        </w:rPr>
        <w:t>cost</w:t>
      </w:r>
      <w:r>
        <w:rPr>
          <w:spacing w:val="35"/>
          <w:w w:val="105"/>
        </w:rPr>
        <w:t> </w:t>
      </w:r>
      <w:r>
        <w:rPr>
          <w:w w:val="105"/>
        </w:rPr>
        <w:t>and</w:t>
      </w:r>
      <w:r>
        <w:rPr>
          <w:spacing w:val="35"/>
          <w:w w:val="105"/>
        </w:rPr>
        <w:t> </w:t>
      </w:r>
      <w:r>
        <w:rPr>
          <w:w w:val="105"/>
        </w:rPr>
        <w:t>safety</w:t>
      </w:r>
      <w:r>
        <w:rPr>
          <w:spacing w:val="35"/>
          <w:w w:val="105"/>
        </w:rPr>
        <w:t> </w:t>
      </w:r>
      <w:r>
        <w:rPr>
          <w:w w:val="105"/>
        </w:rPr>
        <w:t>concerns</w:t>
      </w:r>
      <w:r>
        <w:rPr>
          <w:spacing w:val="35"/>
          <w:w w:val="105"/>
        </w:rPr>
        <w:t> </w:t>
      </w:r>
      <w:r>
        <w:rPr>
          <w:w w:val="105"/>
        </w:rPr>
        <w:t>of</w:t>
      </w:r>
      <w:r>
        <w:rPr>
          <w:spacing w:val="35"/>
          <w:w w:val="105"/>
        </w:rPr>
        <w:t> </w:t>
      </w:r>
      <w:r>
        <w:rPr>
          <w:w w:val="105"/>
        </w:rPr>
        <w:t>alternative</w:t>
      </w:r>
      <w:r>
        <w:rPr>
          <w:spacing w:val="35"/>
          <w:w w:val="105"/>
        </w:rPr>
        <w:t> </w:t>
      </w:r>
      <w:r>
        <w:rPr>
          <w:w w:val="105"/>
        </w:rPr>
        <w:t>drilling</w:t>
      </w:r>
      <w:r>
        <w:rPr>
          <w:spacing w:val="-59"/>
          <w:w w:val="105"/>
        </w:rPr>
        <w:t> </w:t>
      </w:r>
      <w:r>
        <w:rPr>
          <w:spacing w:val="-59"/>
          <w:w w:val="105"/>
        </w:rPr>
      </w:r>
      <w:r>
        <w:rPr>
          <w:w w:val="105"/>
        </w:rPr>
        <w:t>technologies.</w:t>
      </w:r>
      <w:r>
        <w:rPr/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103"/>
        <w:jc w:val="both"/>
      </w:pPr>
      <w:r>
        <w:rPr/>
        <w:pict>
          <v:group style="position:absolute;margin-left:112.685997pt;margin-top:180.049881pt;width:335.05pt;height:100.25pt;mso-position-horizontal-relative:page;mso-position-vertical-relative:paragraph;z-index:-425752" coordorigin="2254,3601" coordsize="6701,2005">
            <v:group style="position:absolute;left:2261;top:3822;width:6662;height:1776" coordorigin="2261,3822" coordsize="6662,1776">
              <v:shape style="position:absolute;left:2261;top:3822;width:6662;height:1776" coordorigin="2261,3822" coordsize="6662,1776" path="m2261,5598l2867,5437,3472,5275,4078,5114,4684,4952,5289,4791,5895,4629,6501,4468,7106,4306,7712,4145,8318,3983,8923,3822e" filled="false" stroked="true" strokeweight=".75pt" strokecolor="#7296e5">
                <v:path arrowok="t"/>
              </v:shape>
            </v:group>
            <v:group style="position:absolute;left:2837;top:5406;width:62;height:61" coordorigin="2837,5406" coordsize="62,61">
              <v:shape style="position:absolute;left:2837;top:5406;width:62;height:61" coordorigin="2837,5406" coordsize="62,61" path="m2872,5406l2849,5412,2837,5429,2842,5453,2856,5467,2882,5463,2896,5450,2899,5437,2891,5417,2872,5406xe" filled="true" fillcolor="#7296e5" stroked="false">
                <v:path arrowok="t"/>
                <v:fill type="solid"/>
              </v:shape>
            </v:group>
            <v:group style="position:absolute;left:4048;top:5083;width:62;height:61" coordorigin="4048,5083" coordsize="62,61">
              <v:shape style="position:absolute;left:4048;top:5083;width:62;height:61" coordorigin="4048,5083" coordsize="62,61" path="m4083,5083l4060,5089,4048,5106,4053,5130,4067,5144,4093,5140,4107,5127,4110,5114,4102,5094,4083,5083xe" filled="true" fillcolor="#7296e5" stroked="false">
                <v:path arrowok="t"/>
                <v:fill type="solid"/>
              </v:shape>
            </v:group>
            <v:group style="position:absolute;left:5259;top:4760;width:62;height:61" coordorigin="5259,4760" coordsize="62,61">
              <v:shape style="position:absolute;left:5259;top:4760;width:62;height:61" coordorigin="5259,4760" coordsize="62,61" path="m5294,4760l5271,4766,5259,4783,5264,4807,5278,4821,5304,4817,5318,4804,5321,4791,5313,4771,5294,4760xe" filled="true" fillcolor="#7296e5" stroked="false">
                <v:path arrowok="t"/>
                <v:fill type="solid"/>
              </v:shape>
            </v:group>
            <v:group style="position:absolute;left:6471;top:4437;width:62;height:61" coordorigin="6471,4437" coordsize="62,61">
              <v:shape style="position:absolute;left:6471;top:4437;width:62;height:61" coordorigin="6471,4437" coordsize="62,61" path="m6506,4437l6483,4443,6471,4460,6476,4484,6490,4498,6516,4494,6530,4481,6533,4468,6525,4448,6506,4437xe" filled="true" fillcolor="#7296e5" stroked="false">
                <v:path arrowok="t"/>
                <v:fill type="solid"/>
              </v:shape>
            </v:group>
            <v:group style="position:absolute;left:7682;top:4114;width:62;height:61" coordorigin="7682,4114" coordsize="62,61">
              <v:shape style="position:absolute;left:7682;top:4114;width:62;height:61" coordorigin="7682,4114" coordsize="62,61" path="m7717,4114l7694,4120,7682,4137,7687,4161,7701,4175,7727,4171,7741,4158,7744,4145,7736,4125,7717,4114xe" filled="true" fillcolor="#7296e5" stroked="false">
                <v:path arrowok="t"/>
                <v:fill type="solid"/>
              </v:shape>
            </v:group>
            <v:group style="position:absolute;left:8893;top:3791;width:62;height:61" coordorigin="8893,3791" coordsize="62,61">
              <v:shape style="position:absolute;left:8893;top:3791;width:62;height:61" coordorigin="8893,3791" coordsize="62,61" path="m8928,3791l8905,3797,8893,3814,8898,3838,8912,3852,8938,3848,8952,3835,8955,3822,8947,3802,8928,3791xe" filled="true" fillcolor="#7296e5" stroked="false">
                <v:path arrowok="t"/>
                <v:fill type="solid"/>
              </v:shape>
            </v:group>
            <v:group style="position:absolute;left:2261;top:3608;width:6662;height:1550" coordorigin="2261,3608" coordsize="6662,1550">
              <v:shape style="position:absolute;left:2261;top:3608;width:6662;height:1550" coordorigin="2261,3608" coordsize="6662,1550" path="m2261,5158l2867,5017,3472,4876,4078,4735,4684,4594,5289,4454,5895,4313,6501,4172,7106,4031,7712,3890,8318,3749,8923,3608e" filled="false" stroked="true" strokeweight=".75pt" strokecolor="#fac96d">
                <v:path arrowok="t"/>
              </v:shape>
            </v:group>
            <v:group style="position:absolute;left:4047;top:4704;width:63;height:63" coordorigin="4047,4704" coordsize="63,63">
              <v:shape style="position:absolute;left:4047;top:4704;width:63;height:63" coordorigin="4047,4704" coordsize="63,63" path="m4078,4704l4047,4735,4078,4767,4110,4735,4078,4704xe" filled="true" fillcolor="#fac96d" stroked="false">
                <v:path arrowok="t"/>
                <v:fill type="solid"/>
              </v:shape>
            </v:group>
            <v:group style="position:absolute;left:5258;top:4423;width:63;height:63" coordorigin="5258,4423" coordsize="63,63">
              <v:shape style="position:absolute;left:5258;top:4423;width:63;height:63" coordorigin="5258,4423" coordsize="63,63" path="m5289,4423l5258,4454,5289,4486,5321,4454,5289,4423xe" filled="true" fillcolor="#fac96d" stroked="false">
                <v:path arrowok="t"/>
                <v:fill type="solid"/>
              </v:shape>
            </v:group>
            <v:group style="position:absolute;left:6470;top:4141;width:63;height:63" coordorigin="6470,4141" coordsize="63,63">
              <v:shape style="position:absolute;left:6470;top:4141;width:63;height:63" coordorigin="6470,4141" coordsize="63,63" path="m6501,4141l6470,4172,6501,4204,6533,4172,6501,4141xe" filled="true" fillcolor="#fac96d" stroked="false">
                <v:path arrowok="t"/>
                <v:fill type="solid"/>
              </v:shape>
            </v:group>
            <v:group style="position:absolute;left:7681;top:3859;width:63;height:63" coordorigin="7681,3859" coordsize="63,63">
              <v:shape style="position:absolute;left:7681;top:3859;width:63;height:63" coordorigin="7681,3859" coordsize="63,63" path="m7712,3859l7681,3890,7712,3922,7744,3890,7712,3859xe" filled="true" fillcolor="#fac96d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70.616997pt;margin-top:148.530884pt;width:467.65pt;height:204pt;mso-position-horizontal-relative:page;mso-position-vertical-relative:paragraph;z-index:-425512" coordorigin="1412,2971" coordsize="9353,4080">
            <v:group style="position:absolute;left:1417;top:2976;width:9344;height:2" coordorigin="1417,2976" coordsize="9344,2">
              <v:shape style="position:absolute;left:1417;top:2976;width:9344;height:2" coordorigin="1417,2976" coordsize="9344,0" path="m1417,2976l10760,2976e" filled="false" stroked="true" strokeweight=".498pt" strokecolor="#000000">
                <v:path arrowok="t"/>
              </v:shape>
            </v:group>
            <v:group style="position:absolute;left:1422;top:2976;width:2;height:4070" coordorigin="1422,2976" coordsize="2,4070">
              <v:shape style="position:absolute;left:1422;top:2976;width:2;height:4070" coordorigin="1422,2976" coordsize="0,4070" path="m1422,7045l1422,2976e" filled="false" stroked="true" strokeweight=".498pt" strokecolor="#000000">
                <v:path arrowok="t"/>
              </v:shape>
            </v:group>
            <v:group style="position:absolute;left:10755;top:2976;width:2;height:4070" coordorigin="10755,2976" coordsize="2,4070">
              <v:shape style="position:absolute;left:10755;top:2976;width:2;height:4070" coordorigin="10755,2976" coordsize="0,4070" path="m10755,7045l10755,2976e" filled="false" stroked="true" strokeweight=".498pt" strokecolor="#000000">
                <v:path arrowok="t"/>
              </v:shape>
            </v:group>
            <v:group style="position:absolute;left:1417;top:7045;width:9344;height:2" coordorigin="1417,7045" coordsize="9344,2">
              <v:shape style="position:absolute;left:1417;top:7045;width:9344;height:2" coordorigin="1417,7045" coordsize="9344,0" path="m1417,7045l10760,7045e" filled="false" stroked="true" strokeweight=".498pt" strokecolor="#000000">
                <v:path arrowok="t"/>
              </v:shape>
              <v:shape style="position:absolute;left:1865;top:3132;width:601;height:3303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364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79"/>
                        <w:ind w:left="0" w:right="364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35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80"/>
                        <w:ind w:left="0" w:right="364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30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79"/>
                        <w:ind w:left="0" w:right="364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79"/>
                        <w:ind w:left="0" w:right="364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80"/>
                        <w:ind w:left="0" w:right="364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79"/>
                        <w:ind w:left="0" w:right="364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80"/>
                        <w:ind w:left="0" w:right="247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79"/>
                        <w:ind w:left="0" w:right="247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0"/>
                        <w:ind w:left="131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2002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3208;top:6195;width:469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2004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4420;top:6195;width:469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2006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5621;top:6195;width:488;height:57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9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2008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54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4"/>
                          <w:sz w:val="24"/>
                        </w:rPr>
                        <w:t>Year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6842;top:6195;width:469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2010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8054;top:6195;width:469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2012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265;top:3132;width:718;height:3303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366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79"/>
                        <w:ind w:left="366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350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80"/>
                        <w:ind w:left="366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300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79"/>
                        <w:ind w:left="366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250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80"/>
                        <w:ind w:left="366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79"/>
                        <w:ind w:left="366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150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79"/>
                        <w:ind w:left="366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80"/>
                        <w:ind w:left="366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50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79"/>
                        <w:ind w:left="366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2014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425;top:6726;width:2586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4"/>
                          <w:sz w:val="24"/>
                        </w:rPr>
                        <w:t>Energy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4"/>
                        </w:rPr>
                        <w:t>per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7"/>
                          <w:sz w:val="24"/>
                        </w:rPr>
                        <w:t>Ton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16"/>
                          <w:sz w:val="24"/>
                        </w:rPr>
                        <w:t>(kWh/t)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6317;top:6699;width:2452;height:267" type="#_x0000_t202" filled="false" stroked="false">
                <v:textbox inset="0,0,0,0">
                  <w:txbxContent>
                    <w:p>
                      <w:pPr>
                        <w:spacing w:line="25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1"/>
                          <w:sz w:val="24"/>
                        </w:rPr>
                        <w:t>Volume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4"/>
                        </w:rPr>
                        <w:t>per</w:t>
                      </w:r>
                      <w:r>
                        <w:rPr>
                          <w:rFonts w:ascii="Times New Roman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7"/>
                          <w:sz w:val="24"/>
                        </w:rPr>
                        <w:t>Ton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13"/>
                          <w:sz w:val="24"/>
                        </w:rPr>
                        <w:t>(</w:t>
                      </w:r>
                      <w:r>
                        <w:rPr>
                          <w:rFonts w:ascii="Arial"/>
                          <w:i/>
                          <w:w w:val="102"/>
                          <w:sz w:val="24"/>
                        </w:rPr>
                        <w:t>m</w:t>
                      </w:r>
                      <w:r>
                        <w:rPr>
                          <w:rFonts w:ascii="Century"/>
                          <w:spacing w:val="10"/>
                          <w:w w:val="95"/>
                          <w:position w:val="9"/>
                          <w:sz w:val="16"/>
                        </w:rPr>
                        <w:t>3</w:t>
                      </w:r>
                      <w:r>
                        <w:rPr>
                          <w:rFonts w:ascii="Times New Roman"/>
                          <w:w w:val="139"/>
                          <w:sz w:val="24"/>
                        </w:rPr>
                        <w:t>/t)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72.5886pt;margin-top:214.790512pt;width:14pt;height:38pt;mso-position-horizontal-relative:page;mso-position-vertical-relative:paragraph;z-index:3664" type="#_x0000_t202" filled="false" stroked="false">
            <v:textbox inset="0,0,0,0" style="layout-flow:vertical;mso-layout-flow-alt:bottom-to-top">
              <w:txbxContent>
                <w:p>
                  <w:pPr>
                    <w:spacing w:line="250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24"/>
                      <w:szCs w:val="24"/>
                    </w:rPr>
                  </w:pPr>
                  <w:r>
                    <w:rPr>
                      <w:rFonts w:ascii="Arial"/>
                      <w:i/>
                      <w:spacing w:val="8"/>
                      <w:w w:val="101"/>
                      <w:sz w:val="24"/>
                    </w:rPr>
                    <w:t>k</w:t>
                  </w:r>
                  <w:r>
                    <w:rPr>
                      <w:rFonts w:ascii="Arial"/>
                      <w:i/>
                      <w:spacing w:val="32"/>
                      <w:w w:val="97"/>
                      <w:sz w:val="24"/>
                    </w:rPr>
                    <w:t>W</w:t>
                  </w:r>
                  <w:r>
                    <w:rPr>
                      <w:rFonts w:ascii="Arial"/>
                      <w:i/>
                      <w:spacing w:val="-1"/>
                      <w:w w:val="100"/>
                      <w:sz w:val="24"/>
                    </w:rPr>
                    <w:t>h</w:t>
                  </w:r>
                  <w:r>
                    <w:rPr>
                      <w:rFonts w:ascii="Arial"/>
                      <w:i/>
                      <w:w w:val="150"/>
                      <w:sz w:val="24"/>
                    </w:rPr>
                    <w:t>/t</w:t>
                  </w:r>
                  <w:r>
                    <w:rPr>
                      <w:rFonts w:ascii="Arial"/>
                      <w:sz w:val="24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04.977417pt;margin-top:220.251251pt;width:15.35pt;height:27.1pt;mso-position-horizontal-relative:page;mso-position-vertical-relative:paragraph;z-index:3688" type="#_x0000_t202" filled="false" stroked="false">
            <v:textbox inset="0,0,0,0" style="layout-flow:vertical;mso-layout-flow-alt:bottom-to-top">
              <w:txbxContent>
                <w:p>
                  <w:pPr>
                    <w:spacing w:line="277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24"/>
                      <w:szCs w:val="24"/>
                    </w:rPr>
                  </w:pPr>
                  <w:r>
                    <w:rPr>
                      <w:rFonts w:ascii="Arial"/>
                      <w:i/>
                      <w:w w:val="102"/>
                      <w:sz w:val="24"/>
                    </w:rPr>
                    <w:t>m</w:t>
                  </w:r>
                  <w:r>
                    <w:rPr>
                      <w:rFonts w:ascii="Century"/>
                      <w:spacing w:val="10"/>
                      <w:w w:val="95"/>
                      <w:position w:val="9"/>
                      <w:sz w:val="16"/>
                    </w:rPr>
                    <w:t>3</w:t>
                  </w:r>
                  <w:r>
                    <w:rPr>
                      <w:rFonts w:ascii="Arial"/>
                      <w:i/>
                      <w:w w:val="150"/>
                      <w:sz w:val="24"/>
                    </w:rPr>
                    <w:t>/t</w:t>
                  </w:r>
                  <w:r>
                    <w:rPr>
                      <w:rFonts w:ascii="Arial"/>
                      <w:sz w:val="24"/>
                    </w:rPr>
                  </w:r>
                </w:p>
              </w:txbxContent>
            </v:textbox>
            <w10:wrap type="none"/>
          </v:shape>
        </w:pict>
      </w:r>
      <w:r>
        <w:rPr>
          <w:w w:val="105"/>
        </w:rPr>
        <w:t>In</w:t>
      </w:r>
      <w:r>
        <w:rPr>
          <w:spacing w:val="17"/>
          <w:w w:val="105"/>
        </w:rPr>
        <w:t> </w:t>
      </w:r>
      <w:r>
        <w:rPr>
          <w:w w:val="105"/>
        </w:rPr>
        <w:t>a</w:t>
      </w:r>
      <w:r>
        <w:rPr>
          <w:spacing w:val="17"/>
          <w:w w:val="105"/>
        </w:rPr>
        <w:t> </w:t>
      </w:r>
      <w:r>
        <w:rPr>
          <w:w w:val="105"/>
        </w:rPr>
        <w:t>study</w:t>
      </w:r>
      <w:r>
        <w:rPr>
          <w:spacing w:val="17"/>
          <w:w w:val="105"/>
        </w:rPr>
        <w:t> </w:t>
      </w:r>
      <w:r>
        <w:rPr>
          <w:w w:val="105"/>
        </w:rPr>
        <w:t>by</w:t>
      </w:r>
      <w:r>
        <w:rPr>
          <w:spacing w:val="17"/>
          <w:w w:val="105"/>
        </w:rPr>
        <w:t> </w:t>
      </w:r>
      <w:r>
        <w:rPr>
          <w:w w:val="105"/>
        </w:rPr>
        <w:t>Bester</w:t>
      </w:r>
      <w:r>
        <w:rPr>
          <w:spacing w:val="17"/>
          <w:w w:val="105"/>
        </w:rPr>
        <w:t> </w:t>
      </w:r>
      <w:r>
        <w:rPr>
          <w:rFonts w:ascii="Arial"/>
          <w:i/>
          <w:w w:val="105"/>
        </w:rPr>
        <w:t>et</w:t>
      </w:r>
      <w:r>
        <w:rPr>
          <w:rFonts w:ascii="Arial"/>
          <w:i/>
          <w:spacing w:val="16"/>
          <w:w w:val="105"/>
        </w:rPr>
        <w:t> </w:t>
      </w:r>
      <w:r>
        <w:rPr>
          <w:rFonts w:ascii="Arial"/>
          <w:i/>
          <w:w w:val="105"/>
        </w:rPr>
        <w:t>al.</w:t>
      </w:r>
      <w:r>
        <w:rPr>
          <w:rFonts w:ascii="Arial"/>
          <w:i/>
          <w:spacing w:val="42"/>
          <w:w w:val="105"/>
        </w:rPr>
        <w:t> </w:t>
      </w:r>
      <w:r>
        <w:rPr>
          <w:w w:val="105"/>
        </w:rPr>
        <w:t>[</w:t>
      </w:r>
      <w:hyperlink w:history="true" w:anchor="_bookmark122">
        <w:r>
          <w:rPr>
            <w:w w:val="105"/>
          </w:rPr>
          <w:t>34</w:t>
        </w:r>
      </w:hyperlink>
      <w:r>
        <w:rPr>
          <w:w w:val="105"/>
        </w:rPr>
        <w:t>]</w:t>
      </w:r>
      <w:r>
        <w:rPr>
          <w:spacing w:val="17"/>
          <w:w w:val="105"/>
        </w:rPr>
        <w:t> </w:t>
      </w:r>
      <w:r>
        <w:rPr>
          <w:w w:val="105"/>
        </w:rPr>
        <w:t>looking</w:t>
      </w:r>
      <w:r>
        <w:rPr>
          <w:spacing w:val="17"/>
          <w:w w:val="105"/>
        </w:rPr>
        <w:t> </w:t>
      </w:r>
      <w:r>
        <w:rPr>
          <w:w w:val="105"/>
        </w:rPr>
        <w:t>at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effect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w w:val="105"/>
        </w:rPr>
        <w:t>compressed</w:t>
      </w:r>
      <w:r>
        <w:rPr>
          <w:spacing w:val="18"/>
          <w:w w:val="105"/>
        </w:rPr>
        <w:t> </w:t>
      </w:r>
      <w:r>
        <w:rPr>
          <w:w w:val="105"/>
        </w:rPr>
        <w:t>air</w:t>
      </w:r>
      <w:r>
        <w:rPr>
          <w:spacing w:val="17"/>
          <w:w w:val="105"/>
        </w:rPr>
        <w:t> </w:t>
      </w:r>
      <w:r>
        <w:rPr>
          <w:w w:val="105"/>
        </w:rPr>
        <w:t>pressure</w:t>
      </w:r>
      <w:r>
        <w:rPr>
          <w:spacing w:val="16"/>
          <w:w w:val="105"/>
        </w:rPr>
        <w:t> </w:t>
      </w:r>
      <w:r>
        <w:rPr>
          <w:w w:val="105"/>
        </w:rPr>
        <w:t>on</w:t>
      </w:r>
      <w:r>
        <w:rPr>
          <w:spacing w:val="17"/>
          <w:w w:val="105"/>
        </w:rPr>
        <w:t> </w:t>
      </w:r>
      <w:r>
        <w:rPr>
          <w:w w:val="105"/>
        </w:rPr>
        <w:t>energy</w:t>
      </w:r>
      <w:r>
        <w:rPr>
          <w:w w:val="104"/>
        </w:rPr>
        <w:t> </w:t>
      </w:r>
      <w:r>
        <w:rPr>
          <w:w w:val="105"/>
        </w:rPr>
        <w:t>demand.</w:t>
      </w:r>
      <w:r>
        <w:rPr>
          <w:spacing w:val="13"/>
          <w:w w:val="105"/>
        </w:rPr>
        <w:t> </w:t>
      </w:r>
      <w:r>
        <w:rPr>
          <w:w w:val="105"/>
        </w:rPr>
        <w:t>Bester</w:t>
      </w:r>
      <w:r>
        <w:rPr>
          <w:spacing w:val="-9"/>
          <w:w w:val="105"/>
        </w:rPr>
        <w:t> </w:t>
      </w:r>
      <w:r>
        <w:rPr>
          <w:w w:val="105"/>
        </w:rPr>
        <w:t>showed</w:t>
      </w:r>
      <w:r>
        <w:rPr>
          <w:spacing w:val="-9"/>
          <w:w w:val="105"/>
        </w:rPr>
        <w:t> </w:t>
      </w:r>
      <w:r>
        <w:rPr>
          <w:w w:val="105"/>
        </w:rPr>
        <w:t>that</w:t>
      </w:r>
      <w:r>
        <w:rPr>
          <w:spacing w:val="-9"/>
          <w:w w:val="105"/>
        </w:rPr>
        <w:t> </w:t>
      </w:r>
      <w:r>
        <w:rPr>
          <w:w w:val="105"/>
        </w:rPr>
        <w:t>between</w:t>
      </w:r>
      <w:r>
        <w:rPr>
          <w:spacing w:val="-10"/>
          <w:w w:val="105"/>
        </w:rPr>
        <w:t> </w:t>
      </w:r>
      <w:r>
        <w:rPr>
          <w:w w:val="105"/>
        </w:rPr>
        <w:t>2002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2013</w:t>
      </w:r>
      <w:r>
        <w:rPr>
          <w:spacing w:val="-9"/>
          <w:w w:val="105"/>
        </w:rPr>
        <w:t> </w:t>
      </w:r>
      <w:r>
        <w:rPr>
          <w:w w:val="105"/>
        </w:rPr>
        <w:t>compressed</w:t>
      </w:r>
      <w:r>
        <w:rPr>
          <w:spacing w:val="-9"/>
          <w:w w:val="105"/>
        </w:rPr>
        <w:t> </w:t>
      </w:r>
      <w:r>
        <w:rPr>
          <w:w w:val="105"/>
        </w:rPr>
        <w:t>air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energy</w:t>
      </w:r>
      <w:r>
        <w:rPr>
          <w:spacing w:val="-9"/>
          <w:w w:val="105"/>
        </w:rPr>
        <w:t> </w:t>
      </w:r>
      <w:r>
        <w:rPr>
          <w:w w:val="105"/>
        </w:rPr>
        <w:t>consumption</w:t>
      </w:r>
      <w:r>
        <w:rPr>
          <w:w w:val="102"/>
        </w:rPr>
        <w:t> </w:t>
      </w:r>
      <w:r>
        <w:rPr>
          <w:w w:val="105"/>
        </w:rPr>
        <w:t>per tonne of ore produced had steadily increased. This is illustrated in fig.</w:t>
      </w:r>
      <w:r>
        <w:rPr>
          <w:w w:val="105"/>
        </w:rPr>
        <w:t> </w:t>
      </w:r>
      <w:hyperlink w:history="true" w:anchor="_bookmark18">
        <w:r>
          <w:rPr>
            <w:w w:val="105"/>
          </w:rPr>
          <w:t>2.2.</w:t>
        </w:r>
      </w:hyperlink>
      <w:r>
        <w:rPr>
          <w:w w:val="105"/>
        </w:rPr>
        <w:t> The</w:t>
      </w:r>
      <w:r>
        <w:rPr>
          <w:spacing w:val="62"/>
          <w:w w:val="105"/>
        </w:rPr>
        <w:t> </w:t>
      </w:r>
      <w:r>
        <w:rPr>
          <w:w w:val="105"/>
        </w:rPr>
        <w:t>increase</w:t>
      </w:r>
      <w:r>
        <w:rPr>
          <w:w w:val="101"/>
        </w:rPr>
        <w:t> </w:t>
      </w:r>
      <w:r>
        <w:rPr>
          <w:w w:val="105"/>
        </w:rPr>
        <w:t>of air consumption per Tonne was a result of reduced air pressure at the mining areas.</w:t>
      </w:r>
      <w:r>
        <w:rPr>
          <w:spacing w:val="53"/>
          <w:w w:val="105"/>
        </w:rPr>
        <w:t> </w:t>
      </w:r>
      <w:r>
        <w:rPr>
          <w:w w:val="105"/>
        </w:rPr>
        <w:t>This</w:t>
      </w:r>
      <w:r>
        <w:rPr>
          <w:w w:val="105"/>
        </w:rPr>
        <w:t> </w:t>
      </w:r>
      <w:r>
        <w:rPr>
          <w:w w:val="105"/>
        </w:rPr>
        <w:t>causes the drilling rate to drop leading to higher air consumption. Pressure measurements as</w:t>
      </w:r>
      <w:r>
        <w:rPr>
          <w:w w:val="102"/>
        </w:rPr>
        <w:t> </w:t>
      </w:r>
      <w:r>
        <w:rPr>
          <w:w w:val="105"/>
        </w:rPr>
        <w:t>low as 300 kilopascals were recorded in these areas. Before 2002 the drilling pressure at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w w:val="110"/>
        </w:rPr>
        <w:t> </w:t>
      </w:r>
      <w:r>
        <w:rPr>
          <w:w w:val="105"/>
        </w:rPr>
        <w:t>mining section (stopes), was maintained above 500 kilopascals at most </w:t>
      </w:r>
      <w:r>
        <w:rPr>
          <w:spacing w:val="26"/>
          <w:w w:val="105"/>
        </w:rPr>
        <w:t> </w:t>
      </w:r>
      <w:r>
        <w:rPr>
          <w:w w:val="105"/>
        </w:rPr>
        <w:t>mines.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6"/>
          <w:szCs w:val="16"/>
        </w:rPr>
      </w:pPr>
    </w:p>
    <w:tbl>
      <w:tblPr>
        <w:tblW w:w="0" w:type="auto"/>
        <w:jc w:val="left"/>
        <w:tblInd w:w="957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11"/>
        <w:gridCol w:w="1212"/>
        <w:gridCol w:w="1211"/>
        <w:gridCol w:w="1211"/>
        <w:gridCol w:w="1212"/>
        <w:gridCol w:w="1211"/>
      </w:tblGrid>
      <w:tr>
        <w:trPr>
          <w:trHeight w:val="355" w:hRule="exact"/>
        </w:trPr>
        <w:tc>
          <w:tcPr>
            <w:tcW w:w="1211" w:type="dxa"/>
            <w:tcBorders>
              <w:top w:val="single" w:sz="3" w:space="0" w:color="000000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2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2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356" w:hRule="exact"/>
        </w:trPr>
        <w:tc>
          <w:tcPr>
            <w:tcW w:w="1211" w:type="dxa"/>
            <w:tcBorders>
              <w:top w:val="dashed" w:sz="1" w:space="0" w:color="D6E0C9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355" w:hRule="exact"/>
        </w:trPr>
        <w:tc>
          <w:tcPr>
            <w:tcW w:w="1211" w:type="dxa"/>
            <w:tcBorders>
              <w:top w:val="dashed" w:sz="1" w:space="0" w:color="D6E0C9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355" w:hRule="exact"/>
        </w:trPr>
        <w:tc>
          <w:tcPr>
            <w:tcW w:w="1211" w:type="dxa"/>
            <w:tcBorders>
              <w:top w:val="dashed" w:sz="1" w:space="0" w:color="D6E0C9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356" w:hRule="exact"/>
        </w:trPr>
        <w:tc>
          <w:tcPr>
            <w:tcW w:w="1211" w:type="dxa"/>
            <w:tcBorders>
              <w:top w:val="dashed" w:sz="1" w:space="0" w:color="D6E0C9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355" w:hRule="exact"/>
        </w:trPr>
        <w:tc>
          <w:tcPr>
            <w:tcW w:w="1211" w:type="dxa"/>
            <w:tcBorders>
              <w:top w:val="dashed" w:sz="1" w:space="0" w:color="D6E0C9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356" w:hRule="exact"/>
        </w:trPr>
        <w:tc>
          <w:tcPr>
            <w:tcW w:w="1211" w:type="dxa"/>
            <w:tcBorders>
              <w:top w:val="dashed" w:sz="1" w:space="0" w:color="D6E0C9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355" w:hRule="exact"/>
        </w:trPr>
        <w:tc>
          <w:tcPr>
            <w:tcW w:w="1211" w:type="dxa"/>
            <w:tcBorders>
              <w:top w:val="dashed" w:sz="1" w:space="0" w:color="D6E0C9"/>
              <w:left w:val="single" w:sz="3" w:space="0" w:color="000000"/>
              <w:bottom w:val="single" w:sz="3" w:space="0" w:color="000000"/>
              <w:right w:val="dashed" w:sz="1" w:space="0" w:color="D6E0C9"/>
            </w:tcBorders>
          </w:tcPr>
          <w:p>
            <w:pPr/>
          </w:p>
        </w:tc>
        <w:tc>
          <w:tcPr>
            <w:tcW w:w="1212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dashed" w:sz="1" w:space="0" w:color="D6E0C9"/>
            </w:tcBorders>
          </w:tcPr>
          <w:p>
            <w:pPr/>
          </w:p>
        </w:tc>
        <w:tc>
          <w:tcPr>
            <w:tcW w:w="1212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single" w:sz="3" w:space="0" w:color="000000"/>
            </w:tcBorders>
          </w:tcPr>
          <w:p>
            <w:pPr/>
          </w:p>
        </w:tc>
      </w:tr>
    </w:tbl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tabs>
          <w:tab w:pos="7623" w:val="left" w:leader="none"/>
        </w:tabs>
        <w:spacing w:line="63" w:lineRule="exact"/>
        <w:ind w:left="3864" w:right="0" w:firstLine="0"/>
        <w:rPr>
          <w:rFonts w:ascii="Times New Roman" w:hAnsi="Times New Roman" w:cs="Times New Roman" w:eastAsia="Times New Roman"/>
          <w:sz w:val="6"/>
          <w:szCs w:val="6"/>
        </w:rPr>
      </w:pPr>
      <w:r>
        <w:rPr>
          <w:rFonts w:ascii="Times New Roman"/>
          <w:position w:val="0"/>
          <w:sz w:val="6"/>
        </w:rPr>
        <w:pict>
          <v:group style="width:30.3pt;height:3.05pt;mso-position-horizontal-relative:char;mso-position-vertical-relative:line" coordorigin="0,0" coordsize="606,61">
            <v:group style="position:absolute;left:8;top:31;width:591;height:2" coordorigin="8,31" coordsize="591,2">
              <v:shape style="position:absolute;left:8;top:31;width:591;height:2" coordorigin="8,31" coordsize="591,0" path="m8,31l599,31e" filled="false" stroked="true" strokeweight=".75pt" strokecolor="#7296e5">
                <v:path arrowok="t"/>
              </v:shape>
            </v:group>
            <v:group style="position:absolute;left:272;top:0;width:62;height:61" coordorigin="272,0" coordsize="62,61">
              <v:shape style="position:absolute;left:272;top:0;width:62;height:61" coordorigin="272,0" coordsize="62,61" path="m308,0l285,6,272,22,277,47,291,60,317,57,331,44,334,31,326,11,308,0xe" filled="true" fillcolor="#7296e5" stroked="false">
                <v:path arrowok="t"/>
                <v:fill type="solid"/>
              </v:shape>
            </v:group>
          </v:group>
        </w:pict>
      </w:r>
      <w:r>
        <w:rPr>
          <w:rFonts w:ascii="Times New Roman"/>
          <w:position w:val="0"/>
          <w:sz w:val="6"/>
        </w:rPr>
      </w:r>
      <w:r>
        <w:rPr>
          <w:rFonts w:ascii="Times New Roman"/>
          <w:position w:val="0"/>
          <w:sz w:val="6"/>
        </w:rPr>
        <w:tab/>
      </w:r>
      <w:r>
        <w:rPr>
          <w:rFonts w:ascii="Times New Roman"/>
          <w:position w:val="0"/>
          <w:sz w:val="6"/>
        </w:rPr>
        <w:pict>
          <v:group style="width:30.3pt;height:3.15pt;mso-position-horizontal-relative:char;mso-position-vertical-relative:line" coordorigin="0,0" coordsize="606,63">
            <v:group style="position:absolute;left:8;top:32;width:591;height:2" coordorigin="8,32" coordsize="591,2">
              <v:shape style="position:absolute;left:8;top:32;width:591;height:2" coordorigin="8,32" coordsize="591,0" path="m8,32l599,32e" filled="false" stroked="true" strokeweight=".75pt" strokecolor="#fac96d">
                <v:path arrowok="t"/>
              </v:shape>
            </v:group>
            <v:group style="position:absolute;left:271;top:0;width:63;height:63" coordorigin="271,0" coordsize="63,63">
              <v:shape style="position:absolute;left:271;top:0;width:63;height:63" coordorigin="271,0" coordsize="63,63" path="m303,0l271,32,303,63,334,32,303,0xe" filled="true" fillcolor="#fac96d" stroked="false">
                <v:path arrowok="t"/>
                <v:fill type="solid"/>
              </v:shape>
            </v:group>
          </v:group>
        </w:pict>
      </w:r>
      <w:r>
        <w:rPr>
          <w:rFonts w:ascii="Times New Roman"/>
          <w:position w:val="0"/>
          <w:sz w:val="6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49" w:lineRule="auto" w:before="175"/>
        <w:ind w:right="112"/>
        <w:jc w:val="both"/>
      </w:pPr>
      <w:r>
        <w:rPr/>
        <w:t>Figure</w:t>
      </w:r>
      <w:r>
        <w:rPr>
          <w:spacing w:val="35"/>
        </w:rPr>
        <w:t> </w:t>
      </w:r>
      <w:r>
        <w:rPr/>
        <w:t>2.2:</w:t>
      </w:r>
      <w:r>
        <w:rPr>
          <w:spacing w:val="5"/>
        </w:rPr>
        <w:t> </w:t>
      </w:r>
      <w:bookmarkStart w:name="_bookmark18" w:id="38"/>
      <w:bookmarkEnd w:id="38"/>
      <w:r>
        <w:rPr/>
        <w:t>The</w:t>
      </w:r>
      <w:r>
        <w:rPr>
          <w:spacing w:val="33"/>
        </w:rPr>
        <w:t> </w:t>
      </w:r>
      <w:r>
        <w:rPr/>
        <w:t>Compressed</w:t>
      </w:r>
      <w:r>
        <w:rPr>
          <w:spacing w:val="33"/>
        </w:rPr>
        <w:t> </w:t>
      </w:r>
      <w:r>
        <w:rPr/>
        <w:t>air</w:t>
      </w:r>
      <w:r>
        <w:rPr>
          <w:spacing w:val="33"/>
        </w:rPr>
        <w:t> </w:t>
      </w:r>
      <w:r>
        <w:rPr/>
        <w:t>energy</w:t>
      </w:r>
      <w:r>
        <w:rPr>
          <w:spacing w:val="33"/>
        </w:rPr>
        <w:t> </w:t>
      </w:r>
      <w:r>
        <w:rPr/>
        <w:t>and</w:t>
      </w:r>
      <w:r>
        <w:rPr>
          <w:spacing w:val="33"/>
        </w:rPr>
        <w:t> </w:t>
      </w:r>
      <w:r>
        <w:rPr/>
        <w:t>flow</w:t>
      </w:r>
      <w:r>
        <w:rPr>
          <w:spacing w:val="33"/>
        </w:rPr>
        <w:t> </w:t>
      </w:r>
      <w:r>
        <w:rPr/>
        <w:t>consumed</w:t>
      </w:r>
      <w:r>
        <w:rPr>
          <w:spacing w:val="35"/>
        </w:rPr>
        <w:t> </w:t>
      </w:r>
      <w:r>
        <w:rPr/>
        <w:t>per</w:t>
      </w:r>
      <w:r>
        <w:rPr>
          <w:spacing w:val="33"/>
        </w:rPr>
        <w:t> </w:t>
      </w:r>
      <w:r>
        <w:rPr/>
        <w:t>T</w:t>
      </w:r>
      <w:r>
        <w:rPr>
          <w:spacing w:val="33"/>
        </w:rPr>
        <w:t> </w:t>
      </w:r>
      <w:r>
        <w:rPr/>
        <w:t>of</w:t>
      </w:r>
      <w:r>
        <w:rPr>
          <w:spacing w:val="33"/>
        </w:rPr>
        <w:t> </w:t>
      </w:r>
      <w:r>
        <w:rPr/>
        <w:t>ore</w:t>
      </w:r>
      <w:r>
        <w:rPr>
          <w:spacing w:val="33"/>
        </w:rPr>
        <w:t> </w:t>
      </w:r>
      <w:r>
        <w:rPr/>
        <w:t>produced.</w:t>
      </w:r>
      <w:r>
        <w:rPr>
          <w:spacing w:val="5"/>
        </w:rPr>
        <w:t> </w:t>
      </w:r>
      <w:r>
        <w:rPr/>
        <w:t>Adopted</w:t>
      </w:r>
      <w:r>
        <w:rPr>
          <w:spacing w:val="-56"/>
        </w:rPr>
        <w:t> </w:t>
      </w:r>
      <w:r>
        <w:rPr>
          <w:spacing w:val="-56"/>
        </w:rPr>
      </w:r>
      <w:r>
        <w:rPr/>
        <w:t>from Bester </w:t>
      </w:r>
      <w:r>
        <w:rPr>
          <w:rFonts w:ascii="Arial"/>
          <w:i/>
        </w:rPr>
        <w:t>et al.</w:t>
      </w:r>
      <w:r>
        <w:rPr>
          <w:rFonts w:ascii="Arial"/>
          <w:i/>
        </w:rPr>
        <w:t> </w:t>
      </w:r>
      <w:r>
        <w:rPr>
          <w:rFonts w:ascii="Arial"/>
          <w:i/>
          <w:spacing w:val="15"/>
        </w:rPr>
        <w:t> </w:t>
      </w:r>
      <w:hyperlink w:history="true" w:anchor="_bookmark122">
        <w:r>
          <w:rPr/>
          <w:t>[34].</w:t>
        </w:r>
      </w:hyperlink>
    </w:p>
    <w:p>
      <w:pPr>
        <w:spacing w:line="240" w:lineRule="auto" w:before="11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BodyText"/>
        <w:spacing w:line="352" w:lineRule="auto"/>
        <w:ind w:right="111"/>
        <w:jc w:val="both"/>
      </w:pPr>
      <w:r>
        <w:rPr>
          <w:w w:val="105"/>
        </w:rPr>
        <w:t>From literature, it is shown that lowering the pressure reduces the efficiency and drill rate</w:t>
      </w:r>
      <w:r>
        <w:rPr>
          <w:spacing w:val="31"/>
          <w:w w:val="105"/>
        </w:rPr>
        <w:t> </w:t>
      </w:r>
      <w:r>
        <w:rPr>
          <w:w w:val="105"/>
        </w:rPr>
        <w:t>of</w:t>
      </w:r>
      <w:r>
        <w:rPr>
          <w:w w:val="92"/>
        </w:rPr>
        <w:t> </w:t>
      </w:r>
      <w:r>
        <w:rPr>
          <w:w w:val="105"/>
        </w:rPr>
        <w:t>rock drilling, leading to higher air consumption. Interventions that reduce systemic air</w:t>
      </w:r>
      <w:r>
        <w:rPr>
          <w:spacing w:val="-9"/>
          <w:w w:val="105"/>
        </w:rPr>
        <w:t> </w:t>
      </w:r>
      <w:r>
        <w:rPr>
          <w:w w:val="105"/>
        </w:rPr>
        <w:t>losses</w:t>
      </w:r>
      <w:r>
        <w:rPr>
          <w:w w:val="96"/>
        </w:rPr>
        <w:t> </w:t>
      </w:r>
      <w:r>
        <w:rPr>
          <w:w w:val="105"/>
        </w:rPr>
        <w:t>or optimise supply can increase the pressure operating pressure.  Increased pressure,   during</w:t>
      </w:r>
      <w:r>
        <w:rPr/>
      </w:r>
    </w:p>
    <w:p>
      <w:pPr>
        <w:spacing w:after="0" w:line="352" w:lineRule="auto"/>
        <w:jc w:val="both"/>
        <w:sectPr>
          <w:pgSz w:w="11910" w:h="16840"/>
          <w:pgMar w:header="420" w:footer="894" w:top="680" w:bottom="1080" w:left="1300" w:right="10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BodyText"/>
        <w:spacing w:line="352" w:lineRule="auto"/>
        <w:ind w:right="0"/>
        <w:jc w:val="left"/>
      </w:pPr>
      <w:r>
        <w:rPr>
          <w:w w:val="105"/>
        </w:rPr>
        <w:t>the drilling shift, may add more value than the energy cost savings that can be achieved at</w:t>
      </w:r>
      <w:r>
        <w:rPr>
          <w:spacing w:val="35"/>
          <w:w w:val="105"/>
        </w:rPr>
        <w:t> </w:t>
      </w:r>
      <w:r>
        <w:rPr>
          <w:w w:val="105"/>
        </w:rPr>
        <w:t>a</w:t>
      </w:r>
      <w:r>
        <w:rPr>
          <w:w w:val="107"/>
        </w:rPr>
        <w:t> </w:t>
      </w:r>
      <w:r>
        <w:rPr>
          <w:w w:val="105"/>
        </w:rPr>
        <w:t>lower</w:t>
      </w:r>
      <w:r>
        <w:rPr>
          <w:spacing w:val="-19"/>
          <w:w w:val="105"/>
        </w:rPr>
        <w:t> </w:t>
      </w:r>
      <w:r>
        <w:rPr>
          <w:w w:val="105"/>
        </w:rPr>
        <w:t>pressure.</w:t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3"/>
        <w:numPr>
          <w:ilvl w:val="2"/>
          <w:numId w:val="15"/>
        </w:numPr>
        <w:tabs>
          <w:tab w:pos="1104" w:val="left" w:leader="none"/>
        </w:tabs>
        <w:spacing w:line="240" w:lineRule="auto" w:before="0" w:after="0"/>
        <w:ind w:left="1103" w:right="0" w:hanging="986"/>
        <w:jc w:val="left"/>
        <w:rPr>
          <w:b w:val="0"/>
          <w:bCs w:val="0"/>
        </w:rPr>
      </w:pPr>
      <w:r>
        <w:rPr/>
        <w:t>Summary</w:t>
      </w:r>
      <w:r>
        <w:rPr>
          <w:b w:val="0"/>
        </w:rPr>
      </w:r>
    </w:p>
    <w:p>
      <w:pPr>
        <w:spacing w:after="0" w:line="240" w:lineRule="auto"/>
        <w:jc w:val="left"/>
        <w:sectPr>
          <w:pgSz w:w="11910" w:h="16840"/>
          <w:pgMar w:header="420" w:footer="894" w:top="680" w:bottom="1080" w:left="1300" w:right="1020"/>
        </w:sect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1"/>
        <w:rPr>
          <w:rFonts w:ascii="Georgia" w:hAnsi="Georgia" w:cs="Georgia" w:eastAsia="Georgia"/>
          <w:b/>
          <w:bCs/>
          <w:sz w:val="25"/>
          <w:szCs w:val="25"/>
        </w:rPr>
      </w:pPr>
    </w:p>
    <w:p>
      <w:pPr>
        <w:pStyle w:val="Heading2"/>
        <w:numPr>
          <w:ilvl w:val="1"/>
          <w:numId w:val="17"/>
        </w:numPr>
        <w:tabs>
          <w:tab w:pos="1020" w:val="left" w:leader="none"/>
          <w:tab w:pos="1856" w:val="left" w:leader="none"/>
          <w:tab w:pos="2378" w:val="left" w:leader="none"/>
          <w:tab w:pos="4502" w:val="left" w:leader="none"/>
          <w:tab w:pos="5056" w:val="left" w:leader="none"/>
          <w:tab w:pos="6562" w:val="left" w:leader="none"/>
          <w:tab w:pos="9168" w:val="left" w:leader="none"/>
        </w:tabs>
        <w:spacing w:line="381" w:lineRule="auto" w:before="46" w:after="0"/>
        <w:ind w:left="1019" w:right="151" w:hanging="882"/>
        <w:jc w:val="left"/>
        <w:rPr>
          <w:b w:val="0"/>
          <w:bCs w:val="0"/>
        </w:rPr>
      </w:pPr>
      <w:bookmarkStart w:name="Use of simulations to identify improveme" w:id="39"/>
      <w:bookmarkEnd w:id="39"/>
      <w:r>
        <w:rPr>
          <w:b w:val="0"/>
        </w:rPr>
      </w:r>
      <w:bookmarkStart w:name="_bookmark19" w:id="40"/>
      <w:bookmarkEnd w:id="40"/>
      <w:r>
        <w:rPr>
          <w:b w:val="0"/>
        </w:rPr>
      </w:r>
      <w:bookmarkStart w:name="_bookmark19" w:id="41"/>
      <w:bookmarkEnd w:id="41"/>
      <w:r>
        <w:rPr>
          <w:w w:val="95"/>
        </w:rPr>
        <w:t>Use</w:t>
      </w:r>
      <w:r>
        <w:rPr>
          <w:w w:val="95"/>
        </w:rPr>
        <w:tab/>
      </w:r>
      <w:r>
        <w:rPr>
          <w:w w:val="85"/>
        </w:rPr>
        <w:t>of</w:t>
        <w:tab/>
      </w:r>
      <w:r>
        <w:rPr>
          <w:w w:val="90"/>
        </w:rPr>
        <w:t>simulations</w:t>
        <w:tab/>
      </w:r>
      <w:r>
        <w:rPr>
          <w:w w:val="95"/>
        </w:rPr>
        <w:t>to</w:t>
        <w:tab/>
        <w:t>identify</w:t>
        <w:tab/>
      </w:r>
      <w:r>
        <w:rPr>
          <w:w w:val="90"/>
        </w:rPr>
        <w:t>improvements</w:t>
        <w:tab/>
        <w:t>in</w:t>
      </w:r>
      <w:r>
        <w:rPr>
          <w:spacing w:val="-75"/>
          <w:w w:val="90"/>
        </w:rPr>
        <w:t> </w:t>
      </w:r>
      <w:r>
        <w:rPr>
          <w:spacing w:val="-75"/>
          <w:w w:val="90"/>
        </w:rPr>
      </w:r>
      <w:r>
        <w:rPr/>
        <w:t>mining</w:t>
      </w:r>
      <w:r>
        <w:rPr>
          <w:spacing w:val="38"/>
        </w:rPr>
        <w:t> </w:t>
      </w:r>
      <w:r>
        <w:rPr/>
        <w:t>systems</w:t>
      </w:r>
      <w:r>
        <w:rPr>
          <w:b w:val="0"/>
        </w:rPr>
      </w:r>
    </w:p>
    <w:p>
      <w:pPr>
        <w:pStyle w:val="ListParagraph"/>
        <w:numPr>
          <w:ilvl w:val="2"/>
          <w:numId w:val="17"/>
        </w:numPr>
        <w:tabs>
          <w:tab w:pos="1124" w:val="left" w:leader="none"/>
        </w:tabs>
        <w:spacing w:line="240" w:lineRule="auto" w:before="48" w:after="0"/>
        <w:ind w:left="1123" w:right="0" w:hanging="986"/>
        <w:jc w:val="both"/>
        <w:rPr>
          <w:rFonts w:ascii="Georgia" w:hAnsi="Georgia" w:cs="Georgia" w:eastAsia="Georgia"/>
          <w:sz w:val="28"/>
          <w:szCs w:val="28"/>
        </w:rPr>
      </w:pPr>
      <w:r>
        <w:rPr>
          <w:rFonts w:ascii="Georgia"/>
          <w:b/>
          <w:sz w:val="28"/>
        </w:rPr>
        <w:t>Preamble</w:t>
      </w:r>
      <w:r>
        <w:rPr>
          <w:rFonts w:ascii="Georgia"/>
          <w:sz w:val="28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left="137" w:right="151" w:hanging="9"/>
        <w:jc w:val="both"/>
      </w:pP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value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w w:val="105"/>
        </w:rPr>
        <w:t>simulation</w:t>
      </w:r>
      <w:r>
        <w:rPr>
          <w:spacing w:val="18"/>
          <w:w w:val="105"/>
        </w:rPr>
        <w:t> </w:t>
      </w:r>
      <w:r>
        <w:rPr>
          <w:w w:val="105"/>
        </w:rPr>
        <w:t>in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mining</w:t>
      </w:r>
      <w:r>
        <w:rPr>
          <w:spacing w:val="18"/>
          <w:w w:val="105"/>
        </w:rPr>
        <w:t> </w:t>
      </w:r>
      <w:r>
        <w:rPr>
          <w:w w:val="105"/>
        </w:rPr>
        <w:t>industry</w:t>
      </w:r>
      <w:r>
        <w:rPr>
          <w:spacing w:val="17"/>
          <w:w w:val="105"/>
        </w:rPr>
        <w:t> </w:t>
      </w:r>
      <w:r>
        <w:rPr>
          <w:w w:val="105"/>
        </w:rPr>
        <w:t>has</w:t>
      </w:r>
      <w:r>
        <w:rPr>
          <w:spacing w:val="18"/>
          <w:w w:val="105"/>
        </w:rPr>
        <w:t> </w:t>
      </w:r>
      <w:r>
        <w:rPr>
          <w:w w:val="105"/>
        </w:rPr>
        <w:t>been</w:t>
      </w:r>
      <w:r>
        <w:rPr>
          <w:spacing w:val="17"/>
          <w:w w:val="105"/>
        </w:rPr>
        <w:t> </w:t>
      </w:r>
      <w:r>
        <w:rPr>
          <w:w w:val="105"/>
        </w:rPr>
        <w:t>shown</w:t>
      </w:r>
      <w:r>
        <w:rPr>
          <w:spacing w:val="18"/>
          <w:w w:val="105"/>
        </w:rPr>
        <w:t> </w:t>
      </w:r>
      <w:r>
        <w:rPr>
          <w:w w:val="105"/>
        </w:rPr>
        <w:t>through</w:t>
      </w:r>
      <w:r>
        <w:rPr>
          <w:spacing w:val="18"/>
          <w:w w:val="105"/>
        </w:rPr>
        <w:t> </w:t>
      </w:r>
      <w:r>
        <w:rPr>
          <w:w w:val="105"/>
        </w:rPr>
        <w:t>its</w:t>
      </w:r>
      <w:r>
        <w:rPr>
          <w:spacing w:val="17"/>
          <w:w w:val="105"/>
        </w:rPr>
        <w:t> </w:t>
      </w:r>
      <w:r>
        <w:rPr>
          <w:w w:val="105"/>
        </w:rPr>
        <w:t>use</w:t>
      </w:r>
      <w:r>
        <w:rPr>
          <w:spacing w:val="17"/>
          <w:w w:val="105"/>
        </w:rPr>
        <w:t> </w:t>
      </w:r>
      <w:r>
        <w:rPr>
          <w:w w:val="105"/>
        </w:rPr>
        <w:t>in</w:t>
      </w:r>
      <w:r>
        <w:rPr>
          <w:spacing w:val="18"/>
          <w:w w:val="105"/>
        </w:rPr>
        <w:t> </w:t>
      </w:r>
      <w:r>
        <w:rPr>
          <w:w w:val="105"/>
        </w:rPr>
        <w:t>Demand</w:t>
      </w:r>
      <w:r>
        <w:rPr>
          <w:w w:val="105"/>
        </w:rPr>
        <w:t> </w:t>
      </w:r>
      <w:r>
        <w:rPr>
          <w:w w:val="105"/>
        </w:rPr>
        <w:t>Side Management (DSM) initiatives. Simulation has been used to identify savings</w:t>
      </w:r>
      <w:r>
        <w:rPr>
          <w:spacing w:val="46"/>
          <w:w w:val="105"/>
        </w:rPr>
        <w:t> </w:t>
      </w:r>
      <w:r>
        <w:rPr>
          <w:w w:val="105"/>
        </w:rPr>
        <w:t>strategies</w:t>
      </w:r>
      <w:r>
        <w:rPr>
          <w:w w:val="104"/>
        </w:rPr>
        <w:t> </w:t>
      </w:r>
      <w:r>
        <w:rPr>
          <w:w w:val="105"/>
        </w:rPr>
        <w:t>for water reticulation cooling, compressed air and ventilation. This section will</w:t>
      </w:r>
      <w:r>
        <w:rPr>
          <w:spacing w:val="29"/>
          <w:w w:val="105"/>
        </w:rPr>
        <w:t> </w:t>
      </w:r>
      <w:r>
        <w:rPr>
          <w:w w:val="105"/>
        </w:rPr>
        <w:t>summarise</w:t>
      </w:r>
      <w:r>
        <w:rPr>
          <w:w w:val="104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work</w:t>
      </w:r>
      <w:r>
        <w:rPr>
          <w:spacing w:val="23"/>
          <w:w w:val="105"/>
        </w:rPr>
        <w:t> </w:t>
      </w:r>
      <w:r>
        <w:rPr>
          <w:w w:val="105"/>
        </w:rPr>
        <w:t>that</w:t>
      </w:r>
      <w:r>
        <w:rPr>
          <w:spacing w:val="23"/>
          <w:w w:val="105"/>
        </w:rPr>
        <w:t> </w:t>
      </w:r>
      <w:r>
        <w:rPr>
          <w:w w:val="105"/>
        </w:rPr>
        <w:t>has</w:t>
      </w:r>
      <w:r>
        <w:rPr>
          <w:spacing w:val="23"/>
          <w:w w:val="105"/>
        </w:rPr>
        <w:t> </w:t>
      </w:r>
      <w:r>
        <w:rPr>
          <w:w w:val="105"/>
        </w:rPr>
        <w:t>been</w:t>
      </w:r>
      <w:r>
        <w:rPr>
          <w:spacing w:val="23"/>
          <w:w w:val="105"/>
        </w:rPr>
        <w:t> </w:t>
      </w:r>
      <w:r>
        <w:rPr>
          <w:w w:val="105"/>
        </w:rPr>
        <w:t>done</w:t>
      </w:r>
      <w:r>
        <w:rPr>
          <w:spacing w:val="23"/>
          <w:w w:val="105"/>
        </w:rPr>
        <w:t> </w:t>
      </w:r>
      <w:r>
        <w:rPr>
          <w:w w:val="105"/>
        </w:rPr>
        <w:t>in</w:t>
      </w:r>
      <w:r>
        <w:rPr>
          <w:spacing w:val="23"/>
          <w:w w:val="105"/>
        </w:rPr>
        <w:t> </w:t>
      </w:r>
      <w:r>
        <w:rPr>
          <w:w w:val="105"/>
        </w:rPr>
        <w:t>industry.</w:t>
      </w:r>
      <w:r>
        <w:rPr>
          <w:spacing w:val="51"/>
          <w:w w:val="105"/>
        </w:rPr>
        <w:t> </w:t>
      </w:r>
      <w:r>
        <w:rPr>
          <w:w w:val="105"/>
        </w:rPr>
        <w:t>From</w:t>
      </w:r>
      <w:r>
        <w:rPr>
          <w:spacing w:val="23"/>
          <w:w w:val="105"/>
        </w:rPr>
        <w:t> </w:t>
      </w:r>
      <w:r>
        <w:rPr>
          <w:w w:val="105"/>
        </w:rPr>
        <w:t>this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successes</w:t>
      </w:r>
      <w:r>
        <w:rPr>
          <w:spacing w:val="23"/>
          <w:w w:val="105"/>
        </w:rPr>
        <w:t> </w:t>
      </w:r>
      <w:r>
        <w:rPr>
          <w:w w:val="105"/>
        </w:rPr>
        <w:t>and</w:t>
      </w:r>
      <w:r>
        <w:rPr>
          <w:spacing w:val="23"/>
          <w:w w:val="105"/>
        </w:rPr>
        <w:t> </w:t>
      </w:r>
      <w:r>
        <w:rPr>
          <w:w w:val="105"/>
        </w:rPr>
        <w:t>shortcomings</w:t>
      </w:r>
      <w:r>
        <w:rPr>
          <w:spacing w:val="24"/>
          <w:w w:val="105"/>
        </w:rPr>
        <w:t> </w:t>
      </w:r>
      <w:r>
        <w:rPr>
          <w:w w:val="105"/>
        </w:rPr>
        <w:t>of</w:t>
      </w:r>
      <w:r>
        <w:rPr>
          <w:w w:val="95"/>
        </w:rPr>
        <w:t> </w:t>
      </w:r>
      <w:r>
        <w:rPr>
          <w:w w:val="105"/>
        </w:rPr>
        <w:t>previous work will be</w:t>
      </w:r>
      <w:r>
        <w:rPr>
          <w:spacing w:val="-33"/>
          <w:w w:val="105"/>
        </w:rPr>
        <w:t> </w:t>
      </w:r>
      <w:r>
        <w:rPr>
          <w:w w:val="105"/>
        </w:rPr>
        <w:t>discussed.</w:t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3"/>
        <w:numPr>
          <w:ilvl w:val="2"/>
          <w:numId w:val="17"/>
        </w:numPr>
        <w:tabs>
          <w:tab w:pos="1124" w:val="left" w:leader="none"/>
        </w:tabs>
        <w:spacing w:line="379" w:lineRule="auto" w:before="0" w:after="0"/>
        <w:ind w:left="1123" w:right="151" w:hanging="986"/>
        <w:jc w:val="left"/>
        <w:rPr>
          <w:b w:val="0"/>
          <w:bCs w:val="0"/>
        </w:rPr>
      </w:pPr>
      <w:r>
        <w:rPr/>
        <w:t>Estimating techniques used for energy savings on</w:t>
      </w:r>
      <w:r>
        <w:rPr>
          <w:spacing w:val="16"/>
        </w:rPr>
        <w:t> </w:t>
      </w:r>
      <w:r>
        <w:rPr/>
        <w:t>mining</w:t>
      </w:r>
      <w:r>
        <w:rPr>
          <w:w w:val="93"/>
        </w:rPr>
        <w:t> </w:t>
      </w:r>
      <w:r>
        <w:rPr/>
        <w:t>systems</w:t>
      </w:r>
      <w:r>
        <w:rPr>
          <w:b w:val="0"/>
        </w:rPr>
      </w:r>
    </w:p>
    <w:p>
      <w:pPr>
        <w:pStyle w:val="BodyText"/>
        <w:spacing w:line="352" w:lineRule="auto" w:before="86"/>
        <w:ind w:left="137" w:right="143"/>
        <w:jc w:val="both"/>
      </w:pPr>
      <w:r>
        <w:rPr>
          <w:w w:val="105"/>
        </w:rPr>
        <w:t>Estimation</w:t>
      </w:r>
      <w:r>
        <w:rPr>
          <w:spacing w:val="55"/>
          <w:w w:val="105"/>
        </w:rPr>
        <w:t> </w:t>
      </w:r>
      <w:r>
        <w:rPr>
          <w:w w:val="105"/>
        </w:rPr>
        <w:t>of</w:t>
      </w:r>
      <w:r>
        <w:rPr>
          <w:spacing w:val="54"/>
          <w:w w:val="105"/>
        </w:rPr>
        <w:t> </w:t>
      </w:r>
      <w:r>
        <w:rPr>
          <w:w w:val="105"/>
        </w:rPr>
        <w:t>energy</w:t>
      </w:r>
      <w:r>
        <w:rPr>
          <w:spacing w:val="54"/>
          <w:w w:val="105"/>
        </w:rPr>
        <w:t> </w:t>
      </w:r>
      <w:r>
        <w:rPr>
          <w:w w:val="105"/>
        </w:rPr>
        <w:t>savings</w:t>
      </w:r>
      <w:r>
        <w:rPr>
          <w:spacing w:val="55"/>
          <w:w w:val="105"/>
        </w:rPr>
        <w:t> </w:t>
      </w:r>
      <w:r>
        <w:rPr>
          <w:w w:val="105"/>
        </w:rPr>
        <w:t>has</w:t>
      </w:r>
      <w:r>
        <w:rPr>
          <w:spacing w:val="52"/>
          <w:w w:val="105"/>
        </w:rPr>
        <w:t> </w:t>
      </w:r>
      <w:r>
        <w:rPr>
          <w:w w:val="105"/>
        </w:rPr>
        <w:t>been</w:t>
      </w:r>
      <w:r>
        <w:rPr>
          <w:spacing w:val="52"/>
          <w:w w:val="105"/>
        </w:rPr>
        <w:t> </w:t>
      </w:r>
      <w:r>
        <w:rPr>
          <w:w w:val="105"/>
        </w:rPr>
        <w:t>used</w:t>
      </w:r>
      <w:r>
        <w:rPr>
          <w:spacing w:val="52"/>
          <w:w w:val="105"/>
        </w:rPr>
        <w:t> </w:t>
      </w:r>
      <w:r>
        <w:rPr>
          <w:w w:val="105"/>
        </w:rPr>
        <w:t>in</w:t>
      </w:r>
      <w:r>
        <w:rPr>
          <w:spacing w:val="54"/>
          <w:w w:val="105"/>
        </w:rPr>
        <w:t> </w:t>
      </w:r>
      <w:r>
        <w:rPr>
          <w:w w:val="105"/>
        </w:rPr>
        <w:t>literature</w:t>
      </w:r>
      <w:r>
        <w:rPr>
          <w:spacing w:val="52"/>
          <w:w w:val="105"/>
        </w:rPr>
        <w:t> </w:t>
      </w:r>
      <w:r>
        <w:rPr>
          <w:w w:val="105"/>
        </w:rPr>
        <w:t>to</w:t>
      </w:r>
      <w:r>
        <w:rPr>
          <w:spacing w:val="54"/>
          <w:w w:val="105"/>
        </w:rPr>
        <w:t> </w:t>
      </w:r>
      <w:r>
        <w:rPr>
          <w:w w:val="105"/>
        </w:rPr>
        <w:t>obtain</w:t>
      </w:r>
      <w:r>
        <w:rPr>
          <w:spacing w:val="54"/>
          <w:w w:val="105"/>
        </w:rPr>
        <w:t> </w:t>
      </w:r>
      <w:r>
        <w:rPr>
          <w:w w:val="105"/>
        </w:rPr>
        <w:t>the</w:t>
      </w:r>
      <w:r>
        <w:rPr>
          <w:spacing w:val="54"/>
          <w:w w:val="105"/>
        </w:rPr>
        <w:t> </w:t>
      </w:r>
      <w:r>
        <w:rPr>
          <w:w w:val="105"/>
        </w:rPr>
        <w:t>potential</w:t>
      </w:r>
      <w:r>
        <w:rPr>
          <w:spacing w:val="52"/>
          <w:w w:val="105"/>
        </w:rPr>
        <w:t> </w:t>
      </w:r>
      <w:r>
        <w:rPr>
          <w:w w:val="105"/>
        </w:rPr>
        <w:t>energy</w:t>
      </w:r>
      <w:r>
        <w:rPr>
          <w:spacing w:val="-60"/>
          <w:w w:val="105"/>
        </w:rPr>
        <w:t> </w:t>
      </w:r>
      <w:r>
        <w:rPr>
          <w:spacing w:val="-60"/>
          <w:w w:val="105"/>
        </w:rPr>
      </w:r>
      <w:r>
        <w:rPr>
          <w:w w:val="105"/>
        </w:rPr>
        <w:t>impact that can be achieved for a system. Before new tools allowed for quick </w:t>
      </w:r>
      <w:r>
        <w:rPr>
          <w:spacing w:val="11"/>
          <w:w w:val="105"/>
        </w:rPr>
        <w:t> </w:t>
      </w:r>
      <w:r>
        <w:rPr>
          <w:w w:val="105"/>
        </w:rPr>
        <w:t>development</w:t>
      </w:r>
      <w:r>
        <w:rPr>
          <w:w w:val="104"/>
        </w:rPr>
        <w:t> </w:t>
      </w:r>
      <w:r>
        <w:rPr>
          <w:w w:val="105"/>
        </w:rPr>
        <w:t>of</w:t>
      </w:r>
      <w:r>
        <w:rPr>
          <w:spacing w:val="29"/>
          <w:w w:val="105"/>
        </w:rPr>
        <w:t> </w:t>
      </w:r>
      <w:r>
        <w:rPr>
          <w:w w:val="105"/>
        </w:rPr>
        <w:t>simplified</w:t>
      </w:r>
      <w:r>
        <w:rPr>
          <w:spacing w:val="30"/>
          <w:w w:val="105"/>
        </w:rPr>
        <w:t> </w:t>
      </w:r>
      <w:r>
        <w:rPr>
          <w:w w:val="105"/>
        </w:rPr>
        <w:t>simulation</w:t>
      </w:r>
      <w:r>
        <w:rPr>
          <w:spacing w:val="30"/>
          <w:w w:val="105"/>
        </w:rPr>
        <w:t> </w:t>
      </w:r>
      <w:r>
        <w:rPr>
          <w:w w:val="105"/>
        </w:rPr>
        <w:t>models,</w:t>
      </w:r>
      <w:r>
        <w:rPr>
          <w:spacing w:val="30"/>
          <w:w w:val="105"/>
        </w:rPr>
        <w:t> </w:t>
      </w:r>
      <w:r>
        <w:rPr>
          <w:w w:val="105"/>
        </w:rPr>
        <w:t>estimation</w:t>
      </w:r>
      <w:r>
        <w:rPr>
          <w:spacing w:val="30"/>
          <w:w w:val="105"/>
        </w:rPr>
        <w:t> </w:t>
      </w:r>
      <w:r>
        <w:rPr>
          <w:w w:val="105"/>
        </w:rPr>
        <w:t>techniques</w:t>
      </w:r>
      <w:r>
        <w:rPr>
          <w:spacing w:val="29"/>
          <w:w w:val="105"/>
        </w:rPr>
        <w:t> </w:t>
      </w:r>
      <w:r>
        <w:rPr>
          <w:w w:val="105"/>
        </w:rPr>
        <w:t>were</w:t>
      </w:r>
      <w:r>
        <w:rPr>
          <w:spacing w:val="29"/>
          <w:w w:val="105"/>
        </w:rPr>
        <w:t> </w:t>
      </w:r>
      <w:r>
        <w:rPr>
          <w:w w:val="105"/>
        </w:rPr>
        <w:t>frequently</w:t>
      </w:r>
      <w:r>
        <w:rPr>
          <w:spacing w:val="30"/>
          <w:w w:val="105"/>
        </w:rPr>
        <w:t> </w:t>
      </w:r>
      <w:r>
        <w:rPr>
          <w:w w:val="105"/>
        </w:rPr>
        <w:t>used</w:t>
      </w:r>
      <w:r>
        <w:rPr>
          <w:spacing w:val="29"/>
          <w:w w:val="105"/>
        </w:rPr>
        <w:t> </w:t>
      </w:r>
      <w:r>
        <w:rPr>
          <w:w w:val="105"/>
        </w:rPr>
        <w:t>to</w:t>
      </w:r>
      <w:r>
        <w:rPr>
          <w:spacing w:val="29"/>
          <w:w w:val="105"/>
        </w:rPr>
        <w:t> </w:t>
      </w:r>
      <w:r>
        <w:rPr>
          <w:w w:val="105"/>
        </w:rPr>
        <w:t>determine</w:t>
      </w:r>
      <w:r>
        <w:rPr>
          <w:spacing w:val="-61"/>
          <w:w w:val="105"/>
        </w:rPr>
        <w:t> </w:t>
      </w:r>
      <w:r>
        <w:rPr>
          <w:spacing w:val="-61"/>
          <w:w w:val="105"/>
        </w:rPr>
      </w:r>
      <w:r>
        <w:rPr>
          <w:w w:val="105"/>
        </w:rPr>
        <w:t>the feasibility of energy interventions on mining systems. The problem with an</w:t>
      </w:r>
      <w:r>
        <w:rPr>
          <w:spacing w:val="7"/>
          <w:w w:val="105"/>
        </w:rPr>
        <w:t> </w:t>
      </w:r>
      <w:r>
        <w:rPr>
          <w:w w:val="105"/>
        </w:rPr>
        <w:t>estimation</w:t>
      </w:r>
      <w:r>
        <w:rPr>
          <w:w w:val="107"/>
        </w:rPr>
        <w:t> </w:t>
      </w:r>
      <w:r>
        <w:rPr>
          <w:w w:val="105"/>
        </w:rPr>
        <w:t>approach</w:t>
      </w:r>
      <w:r>
        <w:rPr>
          <w:spacing w:val="17"/>
          <w:w w:val="105"/>
        </w:rPr>
        <w:t> </w:t>
      </w:r>
      <w:r>
        <w:rPr>
          <w:w w:val="105"/>
        </w:rPr>
        <w:t>is</w:t>
      </w:r>
      <w:r>
        <w:rPr>
          <w:spacing w:val="17"/>
          <w:w w:val="105"/>
        </w:rPr>
        <w:t> </w:t>
      </w:r>
      <w:r>
        <w:rPr>
          <w:w w:val="105"/>
        </w:rPr>
        <w:t>that</w:t>
      </w:r>
      <w:r>
        <w:rPr>
          <w:spacing w:val="17"/>
          <w:w w:val="105"/>
        </w:rPr>
        <w:t> </w:t>
      </w:r>
      <w:r>
        <w:rPr>
          <w:w w:val="105"/>
        </w:rPr>
        <w:t>they</w:t>
      </w:r>
      <w:r>
        <w:rPr>
          <w:spacing w:val="17"/>
          <w:w w:val="105"/>
        </w:rPr>
        <w:t> </w:t>
      </w:r>
      <w:r>
        <w:rPr>
          <w:w w:val="105"/>
        </w:rPr>
        <w:t>typically</w:t>
      </w:r>
      <w:r>
        <w:rPr>
          <w:spacing w:val="17"/>
          <w:w w:val="105"/>
        </w:rPr>
        <w:t> </w:t>
      </w:r>
      <w:r>
        <w:rPr>
          <w:w w:val="105"/>
        </w:rPr>
        <w:t>rely</w:t>
      </w:r>
      <w:r>
        <w:rPr>
          <w:spacing w:val="17"/>
          <w:w w:val="105"/>
        </w:rPr>
        <w:t> </w:t>
      </w:r>
      <w:r>
        <w:rPr>
          <w:w w:val="105"/>
        </w:rPr>
        <w:t>on</w:t>
      </w:r>
      <w:r>
        <w:rPr>
          <w:spacing w:val="17"/>
          <w:w w:val="105"/>
        </w:rPr>
        <w:t> </w:t>
      </w:r>
      <w:r>
        <w:rPr>
          <w:w w:val="105"/>
        </w:rPr>
        <w:t>simplified</w:t>
      </w:r>
      <w:r>
        <w:rPr>
          <w:spacing w:val="18"/>
          <w:w w:val="105"/>
        </w:rPr>
        <w:t> </w:t>
      </w:r>
      <w:r>
        <w:rPr>
          <w:w w:val="105"/>
        </w:rPr>
        <w:t>models</w:t>
      </w:r>
      <w:r>
        <w:rPr>
          <w:spacing w:val="16"/>
          <w:w w:val="105"/>
        </w:rPr>
        <w:t> </w:t>
      </w:r>
      <w:r>
        <w:rPr>
          <w:w w:val="105"/>
        </w:rPr>
        <w:t>with</w:t>
      </w:r>
      <w:r>
        <w:rPr>
          <w:spacing w:val="17"/>
          <w:w w:val="105"/>
        </w:rPr>
        <w:t> </w:t>
      </w:r>
      <w:r>
        <w:rPr>
          <w:w w:val="105"/>
        </w:rPr>
        <w:t>high</w:t>
      </w:r>
      <w:r>
        <w:rPr>
          <w:spacing w:val="17"/>
          <w:w w:val="105"/>
        </w:rPr>
        <w:t> </w:t>
      </w:r>
      <w:r>
        <w:rPr>
          <w:w w:val="105"/>
        </w:rPr>
        <w:t>resultant</w:t>
      </w:r>
      <w:r>
        <w:rPr>
          <w:spacing w:val="16"/>
          <w:w w:val="105"/>
        </w:rPr>
        <w:t> </w:t>
      </w:r>
      <w:r>
        <w:rPr>
          <w:w w:val="105"/>
        </w:rPr>
        <w:t>error.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ListParagraph"/>
        <w:numPr>
          <w:ilvl w:val="0"/>
          <w:numId w:val="16"/>
        </w:numPr>
        <w:tabs>
          <w:tab w:pos="263" w:val="left" w:leader="none"/>
        </w:tabs>
        <w:spacing w:line="240" w:lineRule="auto" w:before="0" w:after="0"/>
        <w:ind w:left="262" w:right="0" w:hanging="156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Snyman estimated improvements using historical</w:t>
      </w:r>
      <w:r>
        <w:rPr>
          <w:rFonts w:ascii="Times New Roman"/>
          <w:spacing w:val="6"/>
          <w:w w:val="105"/>
          <w:sz w:val="24"/>
        </w:rPr>
        <w:t> </w:t>
      </w:r>
      <w:r>
        <w:rPr>
          <w:rFonts w:ascii="Times New Roman"/>
          <w:w w:val="105"/>
          <w:sz w:val="24"/>
        </w:rPr>
        <w:t>dat</w:t>
      </w:r>
      <w:hyperlink w:history="true" w:anchor="_bookmark109">
        <w:r>
          <w:rPr>
            <w:rFonts w:ascii="Times New Roman"/>
            <w:w w:val="105"/>
            <w:sz w:val="24"/>
          </w:rPr>
          <w:t>a.[21]</w:t>
        </w:r>
        <w:r>
          <w:rPr>
            <w:rFonts w:ascii="Times New Roman"/>
            <w:sz w:val="24"/>
          </w:rPr>
        </w:r>
      </w:hyperlink>
    </w:p>
    <w:p>
      <w:pPr>
        <w:pStyle w:val="ListParagraph"/>
        <w:numPr>
          <w:ilvl w:val="0"/>
          <w:numId w:val="16"/>
        </w:numPr>
        <w:tabs>
          <w:tab w:pos="263" w:val="left" w:leader="none"/>
        </w:tabs>
        <w:spacing w:line="240" w:lineRule="auto" w:before="128" w:after="0"/>
        <w:ind w:left="262" w:right="0" w:hanging="156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Marais estimation through simplified estimation, simulation</w:t>
      </w:r>
      <w:r>
        <w:rPr>
          <w:rFonts w:ascii="Times New Roman"/>
          <w:spacing w:val="15"/>
          <w:w w:val="105"/>
          <w:sz w:val="24"/>
        </w:rPr>
        <w:t> </w:t>
      </w:r>
      <w:hyperlink w:history="true" w:anchor="_bookmark101">
        <w:r>
          <w:rPr>
            <w:rFonts w:ascii="Times New Roman"/>
            <w:w w:val="105"/>
            <w:sz w:val="24"/>
          </w:rPr>
          <w:t>[9],[13].</w:t>
        </w:r>
        <w:r>
          <w:rPr>
            <w:rFonts w:ascii="Times New Roman"/>
            <w:sz w:val="24"/>
          </w:rPr>
        </w:r>
      </w:hyperlink>
    </w:p>
    <w:p>
      <w:pPr>
        <w:spacing w:line="240" w:lineRule="auto" w:before="8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4"/>
        <w:spacing w:line="240" w:lineRule="auto"/>
        <w:ind w:left="137" w:right="0"/>
        <w:jc w:val="both"/>
        <w:rPr>
          <w:b w:val="0"/>
          <w:bCs w:val="0"/>
        </w:rPr>
      </w:pPr>
      <w:r>
        <w:rPr>
          <w:w w:val="90"/>
        </w:rPr>
        <w:t>Benchmark </w:t>
      </w:r>
      <w:r>
        <w:rPr>
          <w:spacing w:val="38"/>
          <w:w w:val="90"/>
        </w:rPr>
        <w:t> </w:t>
      </w:r>
      <w:r>
        <w:rPr>
          <w:w w:val="90"/>
        </w:rPr>
        <w:t>modelling</w:t>
      </w:r>
      <w:r>
        <w:rPr>
          <w:b w:val="0"/>
        </w:rPr>
      </w:r>
    </w:p>
    <w:p>
      <w:pPr>
        <w:spacing w:line="240" w:lineRule="auto" w:before="7"/>
        <w:rPr>
          <w:rFonts w:ascii="Georgia" w:hAnsi="Georgia" w:cs="Georgia" w:eastAsia="Georgia"/>
          <w:b/>
          <w:bCs/>
          <w:sz w:val="24"/>
          <w:szCs w:val="24"/>
        </w:rPr>
      </w:pPr>
    </w:p>
    <w:p>
      <w:pPr>
        <w:pStyle w:val="BodyText"/>
        <w:spacing w:line="352" w:lineRule="auto"/>
        <w:ind w:left="109" w:right="106" w:firstLine="27"/>
        <w:jc w:val="both"/>
      </w:pPr>
      <w:r>
        <w:rPr>
          <w:w w:val="105"/>
        </w:rPr>
        <w:t>Cilliers</w:t>
      </w:r>
      <w:r>
        <w:rPr>
          <w:spacing w:val="26"/>
          <w:w w:val="105"/>
        </w:rPr>
        <w:t> </w:t>
      </w:r>
      <w:r>
        <w:rPr>
          <w:w w:val="105"/>
        </w:rPr>
        <w:t>[</w:t>
      </w:r>
      <w:hyperlink w:history="true" w:anchor="_bookmark123">
        <w:r>
          <w:rPr>
            <w:w w:val="105"/>
          </w:rPr>
          <w:t>35</w:t>
        </w:r>
      </w:hyperlink>
      <w:r>
        <w:rPr>
          <w:w w:val="105"/>
        </w:rPr>
        <w:t>]</w:t>
      </w:r>
      <w:r>
        <w:rPr>
          <w:spacing w:val="25"/>
          <w:w w:val="105"/>
        </w:rPr>
        <w:t> </w:t>
      </w:r>
      <w:r>
        <w:rPr>
          <w:w w:val="105"/>
        </w:rPr>
        <w:t>developed</w:t>
      </w:r>
      <w:r>
        <w:rPr>
          <w:spacing w:val="24"/>
          <w:w w:val="105"/>
        </w:rPr>
        <w:t> </w:t>
      </w:r>
      <w:r>
        <w:rPr>
          <w:w w:val="105"/>
        </w:rPr>
        <w:t>“best</w:t>
      </w:r>
      <w:r>
        <w:rPr>
          <w:spacing w:val="25"/>
          <w:w w:val="105"/>
        </w:rPr>
        <w:t> </w:t>
      </w:r>
      <w:r>
        <w:rPr>
          <w:w w:val="105"/>
        </w:rPr>
        <w:t>practice</w:t>
      </w:r>
      <w:r>
        <w:rPr>
          <w:spacing w:val="24"/>
          <w:w w:val="105"/>
        </w:rPr>
        <w:t> </w:t>
      </w:r>
      <w:r>
        <w:rPr>
          <w:w w:val="105"/>
        </w:rPr>
        <w:t>models”</w:t>
      </w:r>
      <w:r>
        <w:rPr>
          <w:spacing w:val="25"/>
          <w:w w:val="105"/>
        </w:rPr>
        <w:t> </w:t>
      </w:r>
      <w:r>
        <w:rPr>
          <w:w w:val="105"/>
        </w:rPr>
        <w:t>using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Corrected</w:t>
      </w:r>
      <w:r>
        <w:rPr>
          <w:spacing w:val="25"/>
          <w:w w:val="105"/>
        </w:rPr>
        <w:t> </w:t>
      </w:r>
      <w:r>
        <w:rPr>
          <w:w w:val="105"/>
        </w:rPr>
        <w:t>Ordinary</w:t>
      </w:r>
      <w:r>
        <w:rPr>
          <w:spacing w:val="25"/>
          <w:w w:val="105"/>
        </w:rPr>
        <w:t> </w:t>
      </w:r>
      <w:r>
        <w:rPr>
          <w:w w:val="105"/>
        </w:rPr>
        <w:t>Least</w:t>
      </w:r>
      <w:r>
        <w:rPr>
          <w:spacing w:val="25"/>
          <w:w w:val="105"/>
        </w:rPr>
        <w:t> </w:t>
      </w:r>
      <w:r>
        <w:rPr>
          <w:w w:val="105"/>
        </w:rPr>
        <w:t>Square</w:t>
      </w:r>
      <w:r>
        <w:rPr>
          <w:w w:val="109"/>
        </w:rPr>
        <w:t> </w:t>
      </w:r>
      <w:r>
        <w:rPr>
          <w:w w:val="105"/>
        </w:rPr>
        <w:t>(COLS) benchmarking method. These models provide an energy benchmark that can be</w:t>
      </w:r>
      <w:r>
        <w:rPr>
          <w:spacing w:val="-22"/>
          <w:w w:val="105"/>
        </w:rPr>
        <w:t> </w:t>
      </w:r>
      <w:r>
        <w:rPr>
          <w:w w:val="105"/>
        </w:rPr>
        <w:t>used</w:t>
      </w:r>
      <w:r>
        <w:rPr>
          <w:w w:val="101"/>
        </w:rPr>
        <w:t> </w:t>
      </w:r>
      <w:r>
        <w:rPr>
          <w:w w:val="105"/>
        </w:rPr>
        <w:t>to</w:t>
      </w:r>
      <w:r>
        <w:rPr>
          <w:spacing w:val="28"/>
          <w:w w:val="105"/>
        </w:rPr>
        <w:t> </w:t>
      </w:r>
      <w:r>
        <w:rPr>
          <w:w w:val="105"/>
        </w:rPr>
        <w:t>identify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scope</w:t>
      </w:r>
      <w:r>
        <w:rPr>
          <w:spacing w:val="28"/>
          <w:w w:val="105"/>
        </w:rPr>
        <w:t> </w:t>
      </w:r>
      <w:r>
        <w:rPr>
          <w:w w:val="105"/>
        </w:rPr>
        <w:t>for</w:t>
      </w:r>
      <w:r>
        <w:rPr>
          <w:spacing w:val="28"/>
          <w:w w:val="105"/>
        </w:rPr>
        <w:t> </w:t>
      </w:r>
      <w:r>
        <w:rPr>
          <w:w w:val="105"/>
        </w:rPr>
        <w:t>energy</w:t>
      </w:r>
      <w:r>
        <w:rPr>
          <w:spacing w:val="28"/>
          <w:w w:val="105"/>
        </w:rPr>
        <w:t> </w:t>
      </w:r>
      <w:r>
        <w:rPr>
          <w:w w:val="105"/>
        </w:rPr>
        <w:t>improvements</w:t>
      </w:r>
      <w:r>
        <w:rPr>
          <w:spacing w:val="27"/>
          <w:w w:val="105"/>
        </w:rPr>
        <w:t> </w:t>
      </w:r>
      <w:r>
        <w:rPr>
          <w:w w:val="105"/>
        </w:rPr>
        <w:t>on</w:t>
      </w:r>
      <w:r>
        <w:rPr>
          <w:spacing w:val="28"/>
          <w:w w:val="105"/>
        </w:rPr>
        <w:t> </w:t>
      </w:r>
      <w:r>
        <w:rPr>
          <w:w w:val="105"/>
        </w:rPr>
        <w:t>a</w:t>
      </w:r>
      <w:r>
        <w:rPr>
          <w:spacing w:val="28"/>
          <w:w w:val="105"/>
        </w:rPr>
        <w:t> </w:t>
      </w:r>
      <w:r>
        <w:rPr>
          <w:w w:val="105"/>
        </w:rPr>
        <w:t>system.</w:t>
      </w:r>
      <w:r>
        <w:rPr>
          <w:spacing w:val="11"/>
          <w:w w:val="105"/>
        </w:rPr>
        <w:t> </w:t>
      </w:r>
      <w:r>
        <w:rPr>
          <w:w w:val="105"/>
        </w:rPr>
        <w:t>An</w:t>
      </w:r>
      <w:r>
        <w:rPr>
          <w:spacing w:val="28"/>
          <w:w w:val="105"/>
        </w:rPr>
        <w:t> </w:t>
      </w:r>
      <w:r>
        <w:rPr>
          <w:w w:val="105"/>
        </w:rPr>
        <w:t>example</w:t>
      </w:r>
      <w:r>
        <w:rPr>
          <w:spacing w:val="28"/>
          <w:w w:val="105"/>
        </w:rPr>
        <w:t> </w:t>
      </w:r>
      <w:r>
        <w:rPr>
          <w:w w:val="105"/>
        </w:rPr>
        <w:t>of</w:t>
      </w:r>
      <w:r>
        <w:rPr>
          <w:spacing w:val="28"/>
          <w:w w:val="105"/>
        </w:rPr>
        <w:t> </w:t>
      </w:r>
      <w:r>
        <w:rPr>
          <w:w w:val="105"/>
        </w:rPr>
        <w:t>a</w:t>
      </w:r>
      <w:r>
        <w:rPr>
          <w:spacing w:val="28"/>
          <w:w w:val="105"/>
        </w:rPr>
        <w:t> </w:t>
      </w:r>
      <w:r>
        <w:rPr>
          <w:w w:val="105"/>
        </w:rPr>
        <w:t>benchmark</w:t>
      </w:r>
      <w:r>
        <w:rPr>
          <w:spacing w:val="-58"/>
          <w:w w:val="105"/>
        </w:rPr>
        <w:t> </w:t>
      </w:r>
      <w:r>
        <w:rPr>
          <w:spacing w:val="-58"/>
          <w:w w:val="105"/>
        </w:rPr>
      </w:r>
      <w:r>
        <w:rPr>
          <w:w w:val="105"/>
        </w:rPr>
        <w:t>model</w:t>
      </w:r>
      <w:r>
        <w:rPr>
          <w:spacing w:val="24"/>
          <w:w w:val="105"/>
        </w:rPr>
        <w:t> </w:t>
      </w:r>
      <w:r>
        <w:rPr>
          <w:w w:val="105"/>
        </w:rPr>
        <w:t>for</w:t>
      </w:r>
      <w:r>
        <w:rPr>
          <w:spacing w:val="25"/>
          <w:w w:val="105"/>
        </w:rPr>
        <w:t> </w:t>
      </w:r>
      <w:r>
        <w:rPr>
          <w:w w:val="105"/>
        </w:rPr>
        <w:t>a</w:t>
      </w:r>
      <w:r>
        <w:rPr>
          <w:spacing w:val="24"/>
          <w:w w:val="105"/>
        </w:rPr>
        <w:t> </w:t>
      </w:r>
      <w:r>
        <w:rPr>
          <w:w w:val="105"/>
        </w:rPr>
        <w:t>mining</w:t>
      </w:r>
      <w:r>
        <w:rPr>
          <w:spacing w:val="24"/>
          <w:w w:val="105"/>
        </w:rPr>
        <w:t> </w:t>
      </w:r>
      <w:r>
        <w:rPr>
          <w:w w:val="105"/>
        </w:rPr>
        <w:t>compressed</w:t>
      </w:r>
      <w:r>
        <w:rPr>
          <w:spacing w:val="25"/>
          <w:w w:val="105"/>
        </w:rPr>
        <w:t> </w:t>
      </w:r>
      <w:r>
        <w:rPr>
          <w:w w:val="105"/>
        </w:rPr>
        <w:t>air</w:t>
      </w:r>
      <w:r>
        <w:rPr>
          <w:spacing w:val="25"/>
          <w:w w:val="105"/>
        </w:rPr>
        <w:t> </w:t>
      </w:r>
      <w:r>
        <w:rPr>
          <w:w w:val="105"/>
        </w:rPr>
        <w:t>system</w:t>
      </w:r>
      <w:r>
        <w:rPr>
          <w:spacing w:val="25"/>
          <w:w w:val="105"/>
        </w:rPr>
        <w:t> </w:t>
      </w:r>
      <w:r>
        <w:rPr>
          <w:w w:val="105"/>
        </w:rPr>
        <w:t>is</w:t>
      </w:r>
      <w:r>
        <w:rPr>
          <w:spacing w:val="24"/>
          <w:w w:val="105"/>
        </w:rPr>
        <w:t> </w:t>
      </w:r>
      <w:r>
        <w:rPr>
          <w:w w:val="105"/>
        </w:rPr>
        <w:t>shown</w:t>
      </w:r>
      <w:r>
        <w:rPr>
          <w:spacing w:val="25"/>
          <w:w w:val="105"/>
        </w:rPr>
        <w:t> </w:t>
      </w:r>
      <w:r>
        <w:rPr>
          <w:w w:val="105"/>
        </w:rPr>
        <w:t>in</w:t>
      </w:r>
      <w:r>
        <w:rPr>
          <w:spacing w:val="24"/>
          <w:w w:val="105"/>
        </w:rPr>
        <w:t> </w:t>
      </w:r>
      <w:r>
        <w:rPr>
          <w:rFonts w:ascii="Georgia" w:hAnsi="Georgia" w:cs="Georgia" w:eastAsia="Georgia"/>
          <w:b/>
          <w:bCs/>
          <w:w w:val="105"/>
        </w:rPr>
        <w:t>??</w:t>
      </w:r>
      <w:r>
        <w:rPr>
          <w:w w:val="105"/>
        </w:rPr>
        <w:t>.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model</w:t>
      </w:r>
      <w:r>
        <w:rPr>
          <w:spacing w:val="24"/>
          <w:w w:val="105"/>
        </w:rPr>
        <w:t> </w:t>
      </w:r>
      <w:r>
        <w:rPr>
          <w:w w:val="105"/>
        </w:rPr>
        <w:t>shows</w:t>
      </w:r>
      <w:r>
        <w:rPr>
          <w:spacing w:val="25"/>
          <w:w w:val="105"/>
        </w:rPr>
        <w:t> </w:t>
      </w:r>
      <w:r>
        <w:rPr>
          <w:w w:val="105"/>
        </w:rPr>
        <w:t>that</w:t>
      </w:r>
      <w:r>
        <w:rPr>
          <w:spacing w:val="25"/>
          <w:w w:val="105"/>
        </w:rPr>
        <w:t> </w:t>
      </w:r>
      <w:r>
        <w:rPr>
          <w:w w:val="105"/>
        </w:rPr>
        <w:t>energy</w:t>
      </w:r>
      <w:r>
        <w:rPr>
          <w:w w:val="104"/>
        </w:rPr>
        <w:t> </w:t>
      </w:r>
      <w:r>
        <w:rPr>
          <w:w w:val="105"/>
        </w:rPr>
        <w:t>required</w:t>
      </w:r>
      <w:r>
        <w:rPr>
          <w:spacing w:val="41"/>
          <w:w w:val="105"/>
        </w:rPr>
        <w:t> </w:t>
      </w:r>
      <w:r>
        <w:rPr>
          <w:w w:val="105"/>
        </w:rPr>
        <w:t>is</w:t>
      </w:r>
      <w:r>
        <w:rPr>
          <w:spacing w:val="41"/>
          <w:w w:val="105"/>
        </w:rPr>
        <w:t> </w:t>
      </w:r>
      <w:r>
        <w:rPr>
          <w:w w:val="105"/>
        </w:rPr>
        <w:t>dependent</w:t>
      </w:r>
      <w:r>
        <w:rPr>
          <w:spacing w:val="41"/>
          <w:w w:val="105"/>
        </w:rPr>
        <w:t> </w:t>
      </w:r>
      <w:r>
        <w:rPr>
          <w:w w:val="105"/>
        </w:rPr>
        <w:t>on</w:t>
      </w:r>
      <w:r>
        <w:rPr>
          <w:spacing w:val="41"/>
          <w:w w:val="105"/>
        </w:rPr>
        <w:t> </w:t>
      </w:r>
      <w:r>
        <w:rPr>
          <w:w w:val="105"/>
        </w:rPr>
        <w:t>the</w:t>
      </w:r>
      <w:r>
        <w:rPr>
          <w:spacing w:val="41"/>
          <w:w w:val="105"/>
        </w:rPr>
        <w:t> </w:t>
      </w:r>
      <w:r>
        <w:rPr>
          <w:w w:val="105"/>
        </w:rPr>
        <w:t>quantity</w:t>
      </w:r>
      <w:r>
        <w:rPr>
          <w:spacing w:val="41"/>
          <w:w w:val="105"/>
        </w:rPr>
        <w:t> </w:t>
      </w:r>
      <w:r>
        <w:rPr>
          <w:w w:val="105"/>
        </w:rPr>
        <w:t>of</w:t>
      </w:r>
      <w:r>
        <w:rPr>
          <w:spacing w:val="41"/>
          <w:w w:val="105"/>
        </w:rPr>
        <w:t> </w:t>
      </w:r>
      <w:r>
        <w:rPr>
          <w:w w:val="105"/>
        </w:rPr>
        <w:t>ore</w:t>
      </w:r>
      <w:r>
        <w:rPr>
          <w:spacing w:val="41"/>
          <w:w w:val="105"/>
        </w:rPr>
        <w:t> </w:t>
      </w:r>
      <w:r>
        <w:rPr>
          <w:w w:val="105"/>
        </w:rPr>
        <w:t>mined</w:t>
      </w:r>
      <w:r>
        <w:rPr>
          <w:spacing w:val="41"/>
          <w:w w:val="105"/>
        </w:rPr>
        <w:t> </w:t>
      </w:r>
      <w:r>
        <w:rPr>
          <w:w w:val="105"/>
        </w:rPr>
        <w:t>aswell</w:t>
      </w:r>
      <w:r>
        <w:rPr>
          <w:spacing w:val="41"/>
          <w:w w:val="105"/>
        </w:rPr>
        <w:t> </w:t>
      </w:r>
      <w:r>
        <w:rPr>
          <w:w w:val="105"/>
        </w:rPr>
        <w:t>as</w:t>
      </w:r>
      <w:r>
        <w:rPr>
          <w:spacing w:val="41"/>
          <w:w w:val="105"/>
        </w:rPr>
        <w:t> </w:t>
      </w:r>
      <w:r>
        <w:rPr>
          <w:w w:val="105"/>
        </w:rPr>
        <w:t>the</w:t>
      </w:r>
      <w:r>
        <w:rPr>
          <w:spacing w:val="41"/>
          <w:w w:val="105"/>
        </w:rPr>
        <w:t> </w:t>
      </w:r>
      <w:r>
        <w:rPr>
          <w:w w:val="105"/>
        </w:rPr>
        <w:t>the</w:t>
      </w:r>
      <w:r>
        <w:rPr>
          <w:spacing w:val="41"/>
          <w:w w:val="105"/>
        </w:rPr>
        <w:t> </w:t>
      </w:r>
      <w:r>
        <w:rPr>
          <w:w w:val="105"/>
        </w:rPr>
        <w:t>depth</w:t>
      </w:r>
      <w:r>
        <w:rPr>
          <w:spacing w:val="41"/>
          <w:w w:val="105"/>
        </w:rPr>
        <w:t> </w:t>
      </w:r>
      <w:r>
        <w:rPr>
          <w:w w:val="105"/>
        </w:rPr>
        <w:t>of</w:t>
      </w:r>
      <w:r>
        <w:rPr>
          <w:spacing w:val="41"/>
          <w:w w:val="105"/>
        </w:rPr>
        <w:t> </w:t>
      </w:r>
      <w:r>
        <w:rPr>
          <w:w w:val="105"/>
        </w:rPr>
        <w:t>the</w:t>
      </w:r>
      <w:r>
        <w:rPr>
          <w:spacing w:val="41"/>
          <w:w w:val="105"/>
        </w:rPr>
        <w:t> </w:t>
      </w:r>
      <w:r>
        <w:rPr>
          <w:w w:val="105"/>
        </w:rPr>
        <w:t>mine.</w:t>
      </w:r>
      <w:r>
        <w:rPr>
          <w:spacing w:val="-57"/>
          <w:w w:val="105"/>
        </w:rPr>
        <w:t> </w:t>
      </w:r>
      <w:r>
        <w:rPr>
          <w:spacing w:val="-57"/>
          <w:w w:val="105"/>
        </w:rPr>
      </w:r>
      <w:r>
        <w:rPr>
          <w:w w:val="105"/>
        </w:rPr>
        <w:t>[</w:t>
      </w:r>
      <w:hyperlink w:history="true" w:anchor="_bookmark123">
        <w:r>
          <w:rPr>
            <w:w w:val="105"/>
          </w:rPr>
          <w:t>35</w:t>
        </w:r>
      </w:hyperlink>
      <w:r>
        <w:rPr>
          <w:w w:val="105"/>
        </w:rPr>
        <w:t>] also developed benchmark models for mine cooling, water reticulation and</w:t>
      </w:r>
      <w:r>
        <w:rPr>
          <w:spacing w:val="43"/>
          <w:w w:val="105"/>
        </w:rPr>
        <w:t> </w:t>
      </w:r>
      <w:r>
        <w:rPr>
          <w:w w:val="105"/>
        </w:rPr>
        <w:t>ventilation</w:t>
      </w:r>
      <w:r>
        <w:rPr>
          <w:w w:val="108"/>
        </w:rPr>
        <w:t> </w:t>
      </w:r>
      <w:r>
        <w:rPr>
          <w:w w:val="105"/>
        </w:rPr>
        <w:t>systems.</w:t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3"/>
        <w:numPr>
          <w:ilvl w:val="2"/>
          <w:numId w:val="17"/>
        </w:numPr>
        <w:tabs>
          <w:tab w:pos="1124" w:val="left" w:leader="none"/>
        </w:tabs>
        <w:spacing w:line="240" w:lineRule="auto" w:before="0" w:after="0"/>
        <w:ind w:left="1123" w:right="0" w:hanging="986"/>
        <w:jc w:val="both"/>
        <w:rPr>
          <w:b w:val="0"/>
          <w:bCs w:val="0"/>
        </w:rPr>
      </w:pPr>
      <w:r>
        <w:rPr/>
        <w:t>Value of simulation in mining</w:t>
      </w:r>
      <w:r>
        <w:rPr>
          <w:spacing w:val="12"/>
        </w:rPr>
        <w:t> </w:t>
      </w:r>
      <w:r>
        <w:rPr/>
        <w:t>DSM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left="137" w:right="151" w:hanging="9"/>
        <w:jc w:val="both"/>
      </w:pPr>
      <w:r>
        <w:rPr>
          <w:w w:val="105"/>
        </w:rPr>
        <w:t>Van</w:t>
      </w:r>
      <w:r>
        <w:rPr>
          <w:spacing w:val="-17"/>
          <w:w w:val="105"/>
        </w:rPr>
        <w:t> </w:t>
      </w:r>
      <w:r>
        <w:rPr>
          <w:w w:val="105"/>
        </w:rPr>
        <w:t>Niekerk</w:t>
      </w:r>
      <w:r>
        <w:rPr>
          <w:spacing w:val="-17"/>
          <w:w w:val="105"/>
        </w:rPr>
        <w:t> </w:t>
      </w:r>
      <w:r>
        <w:rPr>
          <w:w w:val="105"/>
        </w:rPr>
        <w:t>[</w:t>
      </w:r>
      <w:hyperlink w:history="true" w:anchor="_bookmark124">
        <w:r>
          <w:rPr>
            <w:w w:val="105"/>
          </w:rPr>
          <w:t>36</w:t>
        </w:r>
      </w:hyperlink>
      <w:r>
        <w:rPr>
          <w:w w:val="105"/>
        </w:rPr>
        <w:t>],[</w:t>
      </w:r>
      <w:hyperlink w:history="true" w:anchor="_bookmark125">
        <w:r>
          <w:rPr>
            <w:w w:val="105"/>
          </w:rPr>
          <w:t>37</w:t>
        </w:r>
      </w:hyperlink>
      <w:r>
        <w:rPr>
          <w:w w:val="105"/>
        </w:rPr>
        <w:t>]</w:t>
      </w:r>
      <w:r>
        <w:rPr>
          <w:spacing w:val="-17"/>
          <w:w w:val="105"/>
        </w:rPr>
        <w:t> </w:t>
      </w:r>
      <w:r>
        <w:rPr>
          <w:w w:val="105"/>
        </w:rPr>
        <w:t>investigated</w:t>
      </w:r>
      <w:r>
        <w:rPr>
          <w:spacing w:val="-18"/>
          <w:w w:val="105"/>
        </w:rPr>
        <w:t> </w:t>
      </w:r>
      <w:r>
        <w:rPr>
          <w:w w:val="105"/>
        </w:rPr>
        <w:t>the</w:t>
      </w:r>
      <w:r>
        <w:rPr>
          <w:spacing w:val="-18"/>
          <w:w w:val="105"/>
        </w:rPr>
        <w:t> </w:t>
      </w:r>
      <w:r>
        <w:rPr>
          <w:w w:val="105"/>
        </w:rPr>
        <w:t>value</w:t>
      </w:r>
      <w:r>
        <w:rPr>
          <w:spacing w:val="-17"/>
          <w:w w:val="105"/>
        </w:rPr>
        <w:t> </w:t>
      </w:r>
      <w:r>
        <w:rPr>
          <w:w w:val="105"/>
        </w:rPr>
        <w:t>of</w:t>
      </w:r>
      <w:r>
        <w:rPr>
          <w:spacing w:val="-17"/>
          <w:w w:val="105"/>
        </w:rPr>
        <w:t> </w:t>
      </w:r>
      <w:r>
        <w:rPr>
          <w:w w:val="105"/>
        </w:rPr>
        <w:t>simulation</w:t>
      </w:r>
      <w:r>
        <w:rPr>
          <w:spacing w:val="-16"/>
          <w:w w:val="105"/>
        </w:rPr>
        <w:t> </w:t>
      </w:r>
      <w:r>
        <w:rPr>
          <w:w w:val="105"/>
        </w:rPr>
        <w:t>models</w:t>
      </w:r>
      <w:r>
        <w:rPr>
          <w:spacing w:val="-18"/>
          <w:w w:val="105"/>
        </w:rPr>
        <w:t> </w:t>
      </w:r>
      <w:r>
        <w:rPr>
          <w:w w:val="105"/>
        </w:rPr>
        <w:t>in</w:t>
      </w:r>
      <w:r>
        <w:rPr>
          <w:spacing w:val="-17"/>
          <w:w w:val="105"/>
        </w:rPr>
        <w:t> </w:t>
      </w:r>
      <w:r>
        <w:rPr>
          <w:w w:val="105"/>
        </w:rPr>
        <w:t>mine</w:t>
      </w:r>
      <w:r>
        <w:rPr>
          <w:spacing w:val="-17"/>
          <w:w w:val="105"/>
        </w:rPr>
        <w:t> </w:t>
      </w:r>
      <w:r>
        <w:rPr>
          <w:w w:val="105"/>
        </w:rPr>
        <w:t>DSM</w:t>
      </w:r>
      <w:r>
        <w:rPr>
          <w:spacing w:val="-17"/>
          <w:w w:val="105"/>
        </w:rPr>
        <w:t> </w:t>
      </w:r>
      <w:r>
        <w:rPr>
          <w:w w:val="105"/>
        </w:rPr>
        <w:t>projects.</w:t>
      </w:r>
      <w:r>
        <w:rPr>
          <w:spacing w:val="2"/>
          <w:w w:val="105"/>
        </w:rPr>
        <w:t> </w:t>
      </w:r>
      <w:r>
        <w:rPr>
          <w:w w:val="105"/>
        </w:rPr>
        <w:t>Van</w:t>
      </w:r>
      <w:r>
        <w:rPr>
          <w:w w:val="103"/>
        </w:rPr>
        <w:t> </w:t>
      </w:r>
      <w:r>
        <w:rPr>
          <w:w w:val="105"/>
        </w:rPr>
        <w:t>Niekerk</w:t>
      </w:r>
      <w:r>
        <w:rPr>
          <w:spacing w:val="-13"/>
          <w:w w:val="105"/>
        </w:rPr>
        <w:t> </w:t>
      </w:r>
      <w:r>
        <w:rPr>
          <w:w w:val="105"/>
        </w:rPr>
        <w:t>developed</w:t>
      </w:r>
      <w:r>
        <w:rPr>
          <w:spacing w:val="-15"/>
          <w:w w:val="105"/>
        </w:rPr>
        <w:t> </w:t>
      </w:r>
      <w:r>
        <w:rPr>
          <w:w w:val="105"/>
        </w:rPr>
        <w:t>simulation</w:t>
      </w:r>
      <w:r>
        <w:rPr>
          <w:spacing w:val="-14"/>
          <w:w w:val="105"/>
        </w:rPr>
        <w:t> </w:t>
      </w:r>
      <w:r>
        <w:rPr>
          <w:w w:val="105"/>
        </w:rPr>
        <w:t>models</w:t>
      </w:r>
      <w:r>
        <w:rPr>
          <w:spacing w:val="-15"/>
          <w:w w:val="105"/>
        </w:rPr>
        <w:t> </w:t>
      </w:r>
      <w:r>
        <w:rPr>
          <w:w w:val="105"/>
        </w:rPr>
        <w:t>for</w:t>
      </w:r>
      <w:r>
        <w:rPr>
          <w:spacing w:val="-14"/>
          <w:w w:val="105"/>
        </w:rPr>
        <w:t> </w:t>
      </w:r>
      <w:r>
        <w:rPr>
          <w:w w:val="105"/>
        </w:rPr>
        <w:t>compressed</w:t>
      </w:r>
      <w:r>
        <w:rPr>
          <w:spacing w:val="-14"/>
          <w:w w:val="105"/>
        </w:rPr>
        <w:t> </w:t>
      </w:r>
      <w:r>
        <w:rPr>
          <w:w w:val="105"/>
        </w:rPr>
        <w:t>air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water</w:t>
      </w:r>
      <w:r>
        <w:rPr>
          <w:spacing w:val="-14"/>
          <w:w w:val="105"/>
        </w:rPr>
        <w:t> </w:t>
      </w:r>
      <w:r>
        <w:rPr>
          <w:w w:val="105"/>
        </w:rPr>
        <w:t>reticulation</w:t>
      </w:r>
      <w:r>
        <w:rPr>
          <w:spacing w:val="-13"/>
          <w:w w:val="105"/>
        </w:rPr>
        <w:t> </w:t>
      </w:r>
      <w:r>
        <w:rPr>
          <w:w w:val="105"/>
        </w:rPr>
        <w:t>systems</w:t>
      </w:r>
      <w:r>
        <w:rPr>
          <w:spacing w:val="-14"/>
          <w:w w:val="105"/>
        </w:rPr>
        <w:t> </w:t>
      </w:r>
      <w:r>
        <w:rPr>
          <w:w w:val="105"/>
        </w:rPr>
        <w:t>using</w:t>
      </w:r>
      <w:r>
        <w:rPr>
          <w:w w:val="100"/>
        </w:rPr>
        <w:t> </w:t>
      </w:r>
      <w:r>
        <w:rPr>
          <w:w w:val="105"/>
        </w:rPr>
        <w:t>KYPipes’s gas simulation</w:t>
      </w:r>
      <w:r>
        <w:rPr>
          <w:spacing w:val="-10"/>
          <w:w w:val="105"/>
        </w:rPr>
        <w:t> </w:t>
      </w:r>
      <w:r>
        <w:rPr>
          <w:w w:val="105"/>
        </w:rPr>
        <w:t>engine.</w:t>
      </w:r>
      <w:r>
        <w:rPr/>
      </w:r>
    </w:p>
    <w:p>
      <w:pPr>
        <w:spacing w:after="0" w:line="352" w:lineRule="auto"/>
        <w:jc w:val="both"/>
        <w:sectPr>
          <w:pgSz w:w="11910" w:h="16840"/>
          <w:pgMar w:header="420" w:footer="894" w:top="680" w:bottom="1080" w:left="1280" w:right="98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8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0" w:lineRule="exact"/>
        <w:ind w:left="6798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29.95pt;height:.4pt;mso-position-horizontal-relative:char;mso-position-vertical-relative:line" coordorigin="0,0" coordsize="599,8">
            <v:group style="position:absolute;left:4;top:4;width:591;height:2" coordorigin="4,4" coordsize="591,2">
              <v:shape style="position:absolute;left:4;top:4;width:591;height:2" coordorigin="4,4" coordsize="591,0" path="m4,4l595,4e" filled="false" stroked="true" strokeweight=".375pt" strokecolor="#7296e5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BodyText"/>
        <w:spacing w:line="240" w:lineRule="auto"/>
        <w:ind w:left="0" w:right="1202"/>
        <w:jc w:val="center"/>
      </w:pPr>
      <w:r>
        <w:rPr/>
        <w:pict>
          <v:group style="position:absolute;margin-left:176.791504pt;margin-top:-205.792389pt;width:268.25pt;height:153.35pt;mso-position-horizontal-relative:page;mso-position-vertical-relative:paragraph;z-index:-425176" coordorigin="3536,-4116" coordsize="5365,3067">
            <v:group style="position:absolute;left:3541;top:-2799;width:1870;height:975" coordorigin="3541,-2799" coordsize="1870,975">
              <v:shape style="position:absolute;left:3541;top:-2799;width:1870;height:975" coordorigin="3541,-2799" coordsize="1870,975" path="m3541,-1824l5411,-2799e" filled="false" stroked="true" strokeweight=".375pt" strokecolor="#000000">
                <v:path arrowok="t"/>
              </v:shape>
            </v:group>
            <v:group style="position:absolute;left:5411;top:-2799;width:3238;height:563" coordorigin="5411,-2799" coordsize="3238,563">
              <v:shape style="position:absolute;left:5411;top:-2799;width:3238;height:563" coordorigin="5411,-2799" coordsize="3238,563" path="m8649,-2236l5411,-2799e" filled="false" stroked="true" strokeweight=".375pt" strokecolor="#000000">
                <v:path arrowok="t"/>
              </v:shape>
            </v:group>
            <v:group style="position:absolute;left:3541;top:-3772;width:2;height:1948" coordorigin="3541,-3772" coordsize="2,1948">
              <v:shape style="position:absolute;left:3541;top:-3772;width:2;height:1948" coordorigin="3541,-3772" coordsize="0,1948" path="m3541,-1824l3541,-3772e" filled="false" stroked="true" strokeweight=".375pt" strokecolor="#000000">
                <v:path arrowok="t"/>
              </v:shape>
            </v:group>
            <v:group style="position:absolute;left:5411;top:-3890;width:2;height:1091" coordorigin="5411,-3890" coordsize="2,1091">
              <v:shape style="position:absolute;left:5411;top:-3890;width:2;height:1091" coordorigin="5411,-3890" coordsize="0,1091" path="m5411,-2799l5411,-3890e" filled="false" stroked="true" strokeweight=".375pt" strokecolor="#000000">
                <v:path arrowok="t"/>
              </v:shape>
            </v:group>
            <v:group style="position:absolute;left:8649;top:-4112;width:2;height:1876" coordorigin="8649,-4112" coordsize="2,1876">
              <v:shape style="position:absolute;left:8649;top:-4112;width:2;height:1876" coordorigin="8649,-4112" coordsize="0,1876" path="m8649,-2236l8649,-4112e" filled="false" stroked="true" strokeweight=".375pt" strokecolor="#000000">
                <v:path arrowok="t"/>
              </v:shape>
            </v:group>
            <v:group style="position:absolute;left:3540;top:-2799;width:1870;height:975" coordorigin="3540,-2799" coordsize="1870,975">
              <v:shape style="position:absolute;left:3540;top:-2799;width:1870;height:975" coordorigin="3540,-2799" coordsize="1870,975" path="m3540,-1824l5410,-2799e" filled="false" stroked="true" strokeweight=".0625pt" strokecolor="#d6e0c9">
                <v:path arrowok="t"/>
                <v:stroke dashstyle="longDash"/>
              </v:shape>
            </v:group>
            <v:group style="position:absolute;left:3540;top:-1852;width:53;height:28" coordorigin="3540,-1852" coordsize="53,28">
              <v:shape style="position:absolute;left:3540;top:-1852;width:53;height:28" coordorigin="3540,-1852" coordsize="53,28" path="m3540,-1824l3593,-1852e" filled="false" stroked="true" strokeweight=".375pt" strokecolor="#000000">
                <v:path arrowok="t"/>
              </v:shape>
            </v:group>
            <v:group style="position:absolute;left:5358;top:-2799;width:52;height:28" coordorigin="5358,-2799" coordsize="52,28">
              <v:shape style="position:absolute;left:5358;top:-2799;width:52;height:28" coordorigin="5358,-2799" coordsize="52,28" path="m5410,-2799l5358,-2771e" filled="false" stroked="true" strokeweight=".375pt" strokecolor="#000000">
                <v:path arrowok="t"/>
              </v:shape>
            </v:group>
            <v:group style="position:absolute;left:4350;top:-2658;width:1869;height:974" coordorigin="4350,-2658" coordsize="1869,974">
              <v:shape style="position:absolute;left:4350;top:-2658;width:1869;height:974" coordorigin="4350,-2658" coordsize="1869,974" path="m4350,-1684l6219,-2658e" filled="false" stroked="true" strokeweight=".0625pt" strokecolor="#d6e0c9">
                <v:path arrowok="t"/>
                <v:stroke dashstyle="longDash"/>
              </v:shape>
            </v:group>
            <v:group style="position:absolute;left:4350;top:-1711;width:53;height:27" coordorigin="4350,-1711" coordsize="53,27">
              <v:shape style="position:absolute;left:4350;top:-1711;width:53;height:27" coordorigin="4350,-1711" coordsize="53,27" path="m4350,-1684l4403,-1711e" filled="false" stroked="true" strokeweight=".375pt" strokecolor="#000000">
                <v:path arrowok="t"/>
              </v:shape>
            </v:group>
            <v:group style="position:absolute;left:6167;top:-2658;width:52;height:27" coordorigin="6167,-2658" coordsize="52,27">
              <v:shape style="position:absolute;left:6167;top:-2658;width:52;height:27" coordorigin="6167,-2658" coordsize="52,27" path="m6219,-2658l6167,-2631e" filled="false" stroked="true" strokeweight=".375pt" strokecolor="#000000">
                <v:path arrowok="t"/>
              </v:shape>
            </v:group>
            <v:group style="position:absolute;left:5160;top:-2517;width:1869;height:974" coordorigin="5160,-2517" coordsize="1869,974">
              <v:shape style="position:absolute;left:5160;top:-2517;width:1869;height:974" coordorigin="5160,-2517" coordsize="1869,974" path="m5160,-1543l7029,-2517e" filled="false" stroked="true" strokeweight=".0625pt" strokecolor="#d6e0c9">
                <v:path arrowok="t"/>
                <v:stroke dashstyle="longDash"/>
              </v:shape>
            </v:group>
            <v:group style="position:absolute;left:5160;top:-1570;width:52;height:27" coordorigin="5160,-1570" coordsize="52,27">
              <v:shape style="position:absolute;left:5160;top:-1570;width:52;height:27" coordorigin="5160,-1570" coordsize="52,27" path="m5160,-1543l5212,-1570e" filled="false" stroked="true" strokeweight=".375pt" strokecolor="#000000">
                <v:path arrowok="t"/>
              </v:shape>
            </v:group>
            <v:group style="position:absolute;left:6977;top:-2517;width:52;height:27" coordorigin="6977,-2517" coordsize="52,27">
              <v:shape style="position:absolute;left:6977;top:-2517;width:52;height:27" coordorigin="6977,-2517" coordsize="52,27" path="m7029,-2517l6977,-2490e" filled="false" stroked="true" strokeweight=".375pt" strokecolor="#000000">
                <v:path arrowok="t"/>
              </v:shape>
            </v:group>
            <v:group style="position:absolute;left:5970;top:-2377;width:1869;height:975" coordorigin="5970,-2377" coordsize="1869,975">
              <v:shape style="position:absolute;left:5970;top:-2377;width:1869;height:975" coordorigin="5970,-2377" coordsize="1869,975" path="m5970,-1402l7839,-2377e" filled="false" stroked="true" strokeweight=".0625pt" strokecolor="#d6e0c9">
                <v:path arrowok="t"/>
                <v:stroke dashstyle="longDash"/>
              </v:shape>
            </v:group>
            <v:group style="position:absolute;left:5970;top:-1430;width:52;height:28" coordorigin="5970,-1430" coordsize="52,28">
              <v:shape style="position:absolute;left:5970;top:-1430;width:52;height:28" coordorigin="5970,-1430" coordsize="52,28" path="m5970,-1402l6022,-1430e" filled="false" stroked="true" strokeweight=".375pt" strokecolor="#000000">
                <v:path arrowok="t"/>
              </v:shape>
            </v:group>
            <v:group style="position:absolute;left:7787;top:-2377;width:52;height:28" coordorigin="7787,-2377" coordsize="52,28">
              <v:shape style="position:absolute;left:7787;top:-2377;width:52;height:28" coordorigin="7787,-2377" coordsize="52,28" path="m7839,-2377l7787,-2349e" filled="false" stroked="true" strokeweight=".375pt" strokecolor="#000000">
                <v:path arrowok="t"/>
              </v:shape>
            </v:group>
            <v:group style="position:absolute;left:6779;top:-2236;width:1870;height:974" coordorigin="6779,-2236" coordsize="1870,974">
              <v:shape style="position:absolute;left:6779;top:-2236;width:1870;height:974" coordorigin="6779,-2236" coordsize="1870,974" path="m6779,-1262l8649,-2236e" filled="false" stroked="true" strokeweight=".0625pt" strokecolor="#d6e0c9">
                <v:path arrowok="t"/>
                <v:stroke dashstyle="longDash"/>
              </v:shape>
            </v:group>
            <v:group style="position:absolute;left:6779;top:-1289;width:52;height:27" coordorigin="6779,-1289" coordsize="52,27">
              <v:shape style="position:absolute;left:6779;top:-1289;width:52;height:27" coordorigin="6779,-1289" coordsize="52,27" path="m6779,-1262l6831,-1289e" filled="false" stroked="true" strokeweight=".375pt" strokecolor="#000000">
                <v:path arrowok="t"/>
              </v:shape>
            </v:group>
            <v:group style="position:absolute;left:8597;top:-2236;width:52;height:27" coordorigin="8597,-2236" coordsize="52,27">
              <v:shape style="position:absolute;left:8597;top:-2236;width:52;height:27" coordorigin="8597,-2236" coordsize="52,27" path="m8649,-2236l8597,-2209e" filled="false" stroked="true" strokeweight=".375pt" strokecolor="#000000">
                <v:path arrowok="t"/>
              </v:shape>
            </v:group>
            <v:group style="position:absolute;left:3541;top:-1824;width:3238;height:562" coordorigin="3541,-1824" coordsize="3238,562">
              <v:shape style="position:absolute;left:3541;top:-1824;width:3238;height:562" coordorigin="3541,-1824" coordsize="3238,562" path="m6779,-1262l3541,-1824e" filled="false" stroked="true" strokeweight=".0625pt" strokecolor="#d6e0c9">
                <v:path arrowok="t"/>
                <v:stroke dashstyle="longDash"/>
              </v:shape>
            </v:group>
            <v:group style="position:absolute;left:6724;top:-1271;width:55;height:9" coordorigin="6724,-1271" coordsize="55,9">
              <v:shape style="position:absolute;left:6724;top:-1271;width:55;height:9" coordorigin="6724,-1271" coordsize="55,9" path="m6779,-1262l6724,-1271e" filled="false" stroked="true" strokeweight=".375pt" strokecolor="#000000">
                <v:path arrowok="t"/>
              </v:shape>
            </v:group>
            <v:group style="position:absolute;left:3541;top:-1824;width:55;height:9" coordorigin="3541,-1824" coordsize="55,9">
              <v:shape style="position:absolute;left:3541;top:-1824;width:55;height:9" coordorigin="3541,-1824" coordsize="55,9" path="m3541,-1824l3596,-1815e" filled="false" stroked="true" strokeweight=".375pt" strokecolor="#000000">
                <v:path arrowok="t"/>
              </v:shape>
            </v:group>
            <v:group style="position:absolute;left:3775;top:-1946;width:3238;height:562" coordorigin="3775,-1946" coordsize="3238,562">
              <v:shape style="position:absolute;left:3775;top:-1946;width:3238;height:562" coordorigin="3775,-1946" coordsize="3238,562" path="m7013,-1384l3775,-1946e" filled="false" stroked="true" strokeweight=".0625pt" strokecolor="#d6e0c9">
                <v:path arrowok="t"/>
                <v:stroke dashstyle="longDash"/>
              </v:shape>
            </v:group>
            <v:group style="position:absolute;left:6958;top:-1393;width:55;height:9" coordorigin="6958,-1393" coordsize="55,9">
              <v:shape style="position:absolute;left:6958;top:-1393;width:55;height:9" coordorigin="6958,-1393" coordsize="55,9" path="m7013,-1384l6958,-1393e" filled="false" stroked="true" strokeweight=".375pt" strokecolor="#000000">
                <v:path arrowok="t"/>
              </v:shape>
            </v:group>
            <v:group style="position:absolute;left:3775;top:-1946;width:54;height:9" coordorigin="3775,-1946" coordsize="54,9">
              <v:shape style="position:absolute;left:3775;top:-1946;width:54;height:9" coordorigin="3775,-1946" coordsize="54,9" path="m3775,-1946l3829,-1937e" filled="false" stroked="true" strokeweight=".375pt" strokecolor="#000000">
                <v:path arrowok="t"/>
              </v:shape>
            </v:group>
            <v:group style="position:absolute;left:4009;top:-2068;width:3237;height:563" coordorigin="4009,-2068" coordsize="3237,563">
              <v:shape style="position:absolute;left:4009;top:-2068;width:3237;height:563" coordorigin="4009,-2068" coordsize="3237,563" path="m7246,-1505l4009,-2068e" filled="false" stroked="true" strokeweight=".0625pt" strokecolor="#d6e0c9">
                <v:path arrowok="t"/>
                <v:stroke dashstyle="longDash"/>
              </v:shape>
            </v:group>
            <v:group style="position:absolute;left:7192;top:-1515;width:54;height:10" coordorigin="7192,-1515" coordsize="54,10">
              <v:shape style="position:absolute;left:7192;top:-1515;width:54;height:10" coordorigin="7192,-1515" coordsize="54,10" path="m7246,-1505l7192,-1515e" filled="false" stroked="true" strokeweight=".375pt" strokecolor="#000000">
                <v:path arrowok="t"/>
              </v:shape>
            </v:group>
            <v:group style="position:absolute;left:4009;top:-2068;width:54;height:10" coordorigin="4009,-2068" coordsize="54,10">
              <v:shape style="position:absolute;left:4009;top:-2068;width:54;height:10" coordorigin="4009,-2068" coordsize="54,10" path="m4009,-2068l4063,-2058e" filled="false" stroked="true" strokeweight=".375pt" strokecolor="#000000">
                <v:path arrowok="t"/>
              </v:shape>
            </v:group>
            <v:group style="position:absolute;left:4242;top:-2190;width:3238;height:563" coordorigin="4242,-2190" coordsize="3238,563">
              <v:shape style="position:absolute;left:4242;top:-2190;width:3238;height:563" coordorigin="4242,-2190" coordsize="3238,563" path="m7480,-1627l4242,-2190e" filled="false" stroked="true" strokeweight=".0625pt" strokecolor="#d6e0c9">
                <v:path arrowok="t"/>
                <v:stroke dashstyle="longDash"/>
              </v:shape>
            </v:group>
            <v:group style="position:absolute;left:7426;top:-1637;width:54;height:10" coordorigin="7426,-1637" coordsize="54,10">
              <v:shape style="position:absolute;left:7426;top:-1637;width:54;height:10" coordorigin="7426,-1637" coordsize="54,10" path="m7480,-1627l7426,-1637e" filled="false" stroked="true" strokeweight=".375pt" strokecolor="#000000">
                <v:path arrowok="t"/>
              </v:shape>
            </v:group>
            <v:group style="position:absolute;left:4242;top:-2190;width:55;height:10" coordorigin="4242,-2190" coordsize="55,10">
              <v:shape style="position:absolute;left:4242;top:-2190;width:55;height:10" coordorigin="4242,-2190" coordsize="55,10" path="m4242,-2190l4297,-2180e" filled="false" stroked="true" strokeweight=".375pt" strokecolor="#000000">
                <v:path arrowok="t"/>
              </v:shape>
            </v:group>
            <v:group style="position:absolute;left:4476;top:-2311;width:3238;height:562" coordorigin="4476,-2311" coordsize="3238,562">
              <v:shape style="position:absolute;left:4476;top:-2311;width:3238;height:562" coordorigin="4476,-2311" coordsize="3238,562" path="m7714,-1749l4476,-2311e" filled="false" stroked="true" strokeweight=".0625pt" strokecolor="#d6e0c9">
                <v:path arrowok="t"/>
                <v:stroke dashstyle="longDash"/>
              </v:shape>
            </v:group>
            <v:group style="position:absolute;left:7659;top:-1758;width:55;height:9" coordorigin="7659,-1758" coordsize="55,9">
              <v:shape style="position:absolute;left:7659;top:-1758;width:55;height:9" coordorigin="7659,-1758" coordsize="55,9" path="m7714,-1749l7659,-1758e" filled="false" stroked="true" strokeweight=".375pt" strokecolor="#000000">
                <v:path arrowok="t"/>
              </v:shape>
            </v:group>
            <v:group style="position:absolute;left:4476;top:-2311;width:55;height:9" coordorigin="4476,-2311" coordsize="55,9">
              <v:shape style="position:absolute;left:4476;top:-2311;width:55;height:9" coordorigin="4476,-2311" coordsize="55,9" path="m4476,-2311l4531,-2302e" filled="false" stroked="true" strokeweight=".375pt" strokecolor="#000000">
                <v:path arrowok="t"/>
              </v:shape>
            </v:group>
            <v:group style="position:absolute;left:4710;top:-2433;width:3238;height:562" coordorigin="4710,-2433" coordsize="3238,562">
              <v:shape style="position:absolute;left:4710;top:-2433;width:3238;height:562" coordorigin="4710,-2433" coordsize="3238,562" path="m7948,-1871l4710,-2433e" filled="false" stroked="true" strokeweight=".0625pt" strokecolor="#d6e0c9">
                <v:path arrowok="t"/>
                <v:stroke dashstyle="longDash"/>
              </v:shape>
            </v:group>
            <v:group style="position:absolute;left:7893;top:-1880;width:55;height:9" coordorigin="7893,-1880" coordsize="55,9">
              <v:shape style="position:absolute;left:7893;top:-1880;width:55;height:9" coordorigin="7893,-1880" coordsize="55,9" path="m7948,-1871l7893,-1880e" filled="false" stroked="true" strokeweight=".375pt" strokecolor="#000000">
                <v:path arrowok="t"/>
              </v:shape>
            </v:group>
            <v:group style="position:absolute;left:4710;top:-2433;width:54;height:9" coordorigin="4710,-2433" coordsize="54,9">
              <v:shape style="position:absolute;left:4710;top:-2433;width:54;height:9" coordorigin="4710,-2433" coordsize="54,9" path="m4710,-2433l4764,-2424e" filled="false" stroked="true" strokeweight=".375pt" strokecolor="#000000">
                <v:path arrowok="t"/>
              </v:shape>
            </v:group>
            <v:group style="position:absolute;left:4944;top:-2555;width:3237;height:562" coordorigin="4944,-2555" coordsize="3237,562">
              <v:shape style="position:absolute;left:4944;top:-2555;width:3237;height:562" coordorigin="4944,-2555" coordsize="3237,562" path="m8181,-1993l4944,-2555e" filled="false" stroked="true" strokeweight=".0625pt" strokecolor="#d6e0c9">
                <v:path arrowok="t"/>
                <v:stroke dashstyle="longDash"/>
              </v:shape>
            </v:group>
            <v:group style="position:absolute;left:8127;top:-2002;width:54;height:9" coordorigin="8127,-2002" coordsize="54,9">
              <v:shape style="position:absolute;left:8127;top:-2002;width:54;height:9" coordorigin="8127,-2002" coordsize="54,9" path="m8181,-1993l8127,-2002e" filled="false" stroked="true" strokeweight=".375pt" strokecolor="#000000">
                <v:path arrowok="t"/>
              </v:shape>
            </v:group>
            <v:group style="position:absolute;left:4944;top:-2555;width:54;height:9" coordorigin="4944,-2555" coordsize="54,9">
              <v:shape style="position:absolute;left:4944;top:-2555;width:54;height:9" coordorigin="4944,-2555" coordsize="54,9" path="m4944,-2555l4998,-2546e" filled="false" stroked="true" strokeweight=".375pt" strokecolor="#000000">
                <v:path arrowok="t"/>
              </v:shape>
            </v:group>
            <v:group style="position:absolute;left:5177;top:-2677;width:3238;height:563" coordorigin="5177,-2677" coordsize="3238,563">
              <v:shape style="position:absolute;left:5177;top:-2677;width:3238;height:563" coordorigin="5177,-2677" coordsize="3238,563" path="m8415,-2114l5177,-2677e" filled="false" stroked="true" strokeweight=".0625pt" strokecolor="#d6e0c9">
                <v:path arrowok="t"/>
                <v:stroke dashstyle="longDash"/>
              </v:shape>
            </v:group>
            <v:group style="position:absolute;left:8361;top:-2124;width:54;height:10" coordorigin="8361,-2124" coordsize="54,10">
              <v:shape style="position:absolute;left:8361;top:-2124;width:54;height:10" coordorigin="8361,-2124" coordsize="54,10" path="m8415,-2114l8361,-2124e" filled="false" stroked="true" strokeweight=".375pt" strokecolor="#000000">
                <v:path arrowok="t"/>
              </v:shape>
            </v:group>
            <v:group style="position:absolute;left:5177;top:-2677;width:55;height:10" coordorigin="5177,-2677" coordsize="55,10">
              <v:shape style="position:absolute;left:5177;top:-2677;width:55;height:10" coordorigin="5177,-2677" coordsize="55,10" path="m5177,-2677l5232,-2667e" filled="false" stroked="true" strokeweight=".375pt" strokecolor="#000000">
                <v:path arrowok="t"/>
              </v:shape>
            </v:group>
            <v:group style="position:absolute;left:5411;top:-2799;width:3238;height:563" coordorigin="5411,-2799" coordsize="3238,563">
              <v:shape style="position:absolute;left:5411;top:-2799;width:3238;height:563" coordorigin="5411,-2799" coordsize="3238,563" path="m8649,-2236l5411,-2799e" filled="false" stroked="true" strokeweight=".0625pt" strokecolor="#d6e0c9">
                <v:path arrowok="t"/>
                <v:stroke dashstyle="longDash"/>
              </v:shape>
              <v:shape style="position:absolute;left:4213;top:-4116;width:4440;height:2858" type="#_x0000_t75" stroked="false">
                <v:imagedata r:id="rId55" o:title=""/>
              </v:shape>
            </v:group>
            <v:group style="position:absolute;left:3541;top:-2474;width:63;height:2" coordorigin="3541,-2474" coordsize="63,2">
              <v:shape style="position:absolute;left:3541;top:-2474;width:63;height:2" coordorigin="3541,-2474" coordsize="63,0" path="m3541,-2474l3604,-2474e" filled="false" stroked="true" strokeweight=".375pt" strokecolor="#000000">
                <v:path arrowok="t"/>
              </v:shape>
            </v:group>
            <v:group style="position:absolute;left:3541;top:-2734;width:63;height:2" coordorigin="3541,-2734" coordsize="63,2">
              <v:shape style="position:absolute;left:3541;top:-2734;width:63;height:2" coordorigin="3541,-2734" coordsize="63,0" path="m3541,-2734l3604,-2734e" filled="false" stroked="true" strokeweight=".375pt" strokecolor="#000000">
                <v:path arrowok="t"/>
              </v:shape>
            </v:group>
            <v:group style="position:absolute;left:3541;top:-2993;width:63;height:2" coordorigin="3541,-2993" coordsize="63,2">
              <v:shape style="position:absolute;left:3541;top:-2993;width:63;height:2" coordorigin="3541,-2993" coordsize="63,0" path="m3541,-2993l3604,-2993e" filled="false" stroked="true" strokeweight=".375pt" strokecolor="#000000">
                <v:path arrowok="t"/>
              </v:shape>
            </v:group>
            <v:group style="position:absolute;left:3541;top:-3252;width:63;height:2" coordorigin="3541,-3252" coordsize="63,2">
              <v:shape style="position:absolute;left:3541;top:-3252;width:63;height:2" coordorigin="3541,-3252" coordsize="63,0" path="m3541,-3252l3604,-3252e" filled="false" stroked="true" strokeweight=".375pt" strokecolor="#000000">
                <v:path arrowok="t"/>
              </v:shape>
            </v:group>
            <v:group style="position:absolute;left:3541;top:-3512;width:63;height:2" coordorigin="3541,-3512" coordsize="63,2">
              <v:shape style="position:absolute;left:3541;top:-3512;width:63;height:2" coordorigin="3541,-3512" coordsize="63,0" path="m3541,-3512l3604,-3512e" filled="false" stroked="true" strokeweight=".375pt" strokecolor="#000000">
                <v:path arrowok="t"/>
              </v:shape>
            </v:group>
            <v:group style="position:absolute;left:3541;top:-3772;width:63;height:2" coordorigin="3541,-3772" coordsize="63,2">
              <v:shape style="position:absolute;left:3541;top:-3772;width:63;height:2" coordorigin="3541,-3772" coordsize="63,0" path="m3541,-3772l3604,-3772e" filled="false" stroked="true" strokeweight=".375pt" strokecolor="#000000">
                <v:path arrowok="t"/>
              </v:shape>
            </v:group>
            <v:group style="position:absolute;left:3541;top:-1824;width:3238;height:562" coordorigin="3541,-1824" coordsize="3238,562">
              <v:shape style="position:absolute;left:3541;top:-1824;width:3238;height:562" coordorigin="3541,-1824" coordsize="3238,562" path="m3541,-1824l6779,-1262e" filled="false" stroked="true" strokeweight=".375pt" strokecolor="#000000">
                <v:path arrowok="t"/>
              </v:shape>
            </v:group>
            <v:group style="position:absolute;left:6779;top:-2445;width:2;height:1183" coordorigin="6779,-2445" coordsize="2,1183">
              <v:shape style="position:absolute;left:6779;top:-2445;width:2;height:1183" coordorigin="6779,-2445" coordsize="0,1183" path="m6779,-1262l6779,-2445e" filled="false" stroked="true" strokeweight=".375pt" strokecolor="#000000">
                <v:path arrowok="t"/>
              </v:shape>
              <v:shape style="position:absolute;left:8319;top:-2080;width:352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120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8549;top:-2202;width:352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140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8089;top:-1959;width:352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4181;top:-1710;width:1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7907;top:-1837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80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4991;top:-1569;width:1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5801;top:-1428;width:1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3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6610;top:-1288;width:1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7036;top:-1472;width:426;height:362" type="#_x0000_t202" filled="false" stroked="false">
                <v:textbox inset="0,0,0,0">
                  <w:txbxContent>
                    <w:p>
                      <w:pPr>
                        <w:spacing w:line="35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position w:val="-11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pacing w:val="14"/>
                          <w:position w:val="-11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7427;top:-1715;width:485;height:362" type="#_x0000_t202" filled="false" stroked="false">
                <v:textbox inset="0,0,0,0">
                  <w:txbxContent>
                    <w:p>
                      <w:pPr>
                        <w:spacing w:line="35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position w:val="-11"/>
                          <w:sz w:val="24"/>
                        </w:rPr>
                        <w:t>4</w:t>
                      </w:r>
                      <w:r>
                        <w:rPr>
                          <w:rFonts w:ascii="Times New Roman"/>
                          <w:spacing w:val="16"/>
                          <w:w w:val="97"/>
                          <w:position w:val="-11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60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group style="position:absolute;margin-left:121.142998pt;margin-top:-268.585876pt;width:367.2pt;height:258.8pt;mso-position-horizontal-relative:page;mso-position-vertical-relative:paragraph;z-index:-425056" coordorigin="2423,-5372" coordsize="7344,5176">
            <v:group style="position:absolute;left:2427;top:-5368;width:7336;height:2" coordorigin="2427,-5368" coordsize="7336,2">
              <v:shape style="position:absolute;left:2427;top:-5368;width:7336;height:2" coordorigin="2427,-5368" coordsize="7336,0" path="m2427,-5368l9762,-5368e" filled="false" stroked="true" strokeweight=".398pt" strokecolor="#000000">
                <v:path arrowok="t"/>
              </v:shape>
            </v:group>
            <v:group style="position:absolute;left:2431;top:-5368;width:2;height:5168" coordorigin="2431,-5368" coordsize="2,5168">
              <v:shape style="position:absolute;left:2431;top:-5368;width:2;height:5168" coordorigin="2431,-5368" coordsize="0,5168" path="m2431,-200l2431,-5368e" filled="false" stroked="true" strokeweight=".398pt" strokecolor="#000000">
                <v:path arrowok="t"/>
              </v:shape>
            </v:group>
            <v:group style="position:absolute;left:9758;top:-5368;width:2;height:5168" coordorigin="9758,-5368" coordsize="2,5168">
              <v:shape style="position:absolute;left:9758;top:-5368;width:2;height:5168" coordorigin="9758,-5368" coordsize="0,5168" path="m9758,-200l9758,-5368e" filled="false" stroked="true" strokeweight=".398pt" strokecolor="#000000">
                <v:path arrowok="t"/>
              </v:shape>
            </v:group>
            <v:group style="position:absolute;left:2427;top:-200;width:7336;height:2" coordorigin="2427,-200" coordsize="7336,2">
              <v:shape style="position:absolute;left:2427;top:-200;width:7336;height:2" coordorigin="2427,-200" coordsize="7336,0" path="m2427,-200l9762,-200e" filled="false" stroked="true" strokeweight=".398pt" strokecolor="#000000">
                <v:path arrowok="t"/>
              </v:shape>
              <v:shape style="position:absolute;left:3180;top:-3893;width:235;height:1538" type="#_x0000_t202" filled="false" stroked="false">
                <v:textbox inset="0,0,0,0">
                  <w:txbxContent>
                    <w:p>
                      <w:pPr>
                        <w:spacing w:line="223" w:lineRule="exact" w:before="0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60" w:lineRule="exact" w:before="0"/>
                        <w:ind w:left="116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8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59" w:lineRule="exact" w:before="0"/>
                        <w:ind w:left="116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6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59" w:lineRule="exact" w:before="0"/>
                        <w:ind w:left="116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60" w:lineRule="exact" w:before="0"/>
                        <w:ind w:left="116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68" w:lineRule="exact" w:before="0"/>
                        <w:ind w:left="116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8789;top:-2324;width:352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160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3372;top:-1850;width:1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4072;top:-586;width:3879;height:312" type="#_x0000_t202" filled="false" stroked="false">
                <v:textbox inset="0,0,0,0">
                  <w:txbxContent>
                    <w:p>
                      <w:pPr>
                        <w:spacing w:line="253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 w:eastAsia="Arial"/>
                          <w:i/>
                          <w:w w:val="108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rFonts w:ascii="Arial" w:hAnsi="Arial" w:cs="Arial" w:eastAsia="Arial"/>
                          <w:i/>
                          <w:w w:val="99"/>
                          <w:position w:val="-3"/>
                          <w:sz w:val="16"/>
                          <w:szCs w:val="16"/>
                        </w:rPr>
                        <w:t>comp</w:t>
                      </w:r>
                      <w:r>
                        <w:rPr>
                          <w:rFonts w:ascii="Arial" w:hAnsi="Arial" w:cs="Arial" w:eastAsia="Arial"/>
                          <w:i/>
                          <w:position w:val="-3"/>
                          <w:sz w:val="16"/>
                          <w:szCs w:val="16"/>
                        </w:rPr>
                        <w:t> </w:t>
                      </w:r>
                      <w:r>
                        <w:rPr>
                          <w:rFonts w:ascii="Arial" w:hAnsi="Arial" w:cs="Arial" w:eastAsia="Arial"/>
                          <w:i/>
                          <w:spacing w:val="-13"/>
                          <w:position w:val="-3"/>
                          <w:sz w:val="16"/>
                          <w:szCs w:val="16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34"/>
                          <w:sz w:val="24"/>
                          <w:szCs w:val="24"/>
                        </w:rPr>
                        <w:t>=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6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97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rFonts w:ascii="Arial" w:hAnsi="Arial" w:cs="Arial" w:eastAsia="Arial"/>
                          <w:i/>
                          <w:w w:val="97"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ascii="Times New Roman" w:hAnsi="Times New Roman" w:cs="Times New Roman" w:eastAsia="Times New Roman"/>
                          <w:w w:val="97"/>
                          <w:sz w:val="24"/>
                          <w:szCs w:val="24"/>
                        </w:rPr>
                        <w:t>51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-7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itka Subheading" w:hAnsi="Sitka Subheading" w:cs="Sitka Subheading" w:eastAsia="Sitka Subheading"/>
                          <w:i/>
                          <w:w w:val="99"/>
                          <w:sz w:val="24"/>
                          <w:szCs w:val="24"/>
                        </w:rPr>
                        <w:t>·</w:t>
                      </w:r>
                      <w:r>
                        <w:rPr>
                          <w:rFonts w:ascii="Sitka Subheading" w:hAnsi="Sitka Subheading" w:cs="Sitka Subheading" w:eastAsia="Sitka Subheading"/>
                          <w:i/>
                          <w:spacing w:val="-11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Arial" w:hAnsi="Arial" w:cs="Arial" w:eastAsia="Arial"/>
                          <w:i/>
                          <w:w w:val="109"/>
                          <w:sz w:val="24"/>
                          <w:szCs w:val="24"/>
                        </w:rPr>
                        <w:t>Z</w:t>
                      </w:r>
                      <w:r>
                        <w:rPr>
                          <w:rFonts w:ascii="Arial" w:hAnsi="Arial" w:cs="Arial" w:eastAsia="Arial"/>
                          <w:i/>
                          <w:spacing w:val="3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34"/>
                          <w:sz w:val="24"/>
                          <w:szCs w:val="24"/>
                        </w:rPr>
                        <w:t>+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-7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97"/>
                          <w:sz w:val="24"/>
                          <w:szCs w:val="24"/>
                        </w:rPr>
                        <w:t>33</w:t>
                      </w:r>
                      <w:r>
                        <w:rPr>
                          <w:rFonts w:ascii="Arial" w:hAnsi="Arial" w:cs="Arial" w:eastAsia="Arial"/>
                          <w:i/>
                          <w:w w:val="97"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ascii="Times New Roman" w:hAnsi="Times New Roman" w:cs="Times New Roman" w:eastAsia="Times New Roman"/>
                          <w:w w:val="97"/>
                          <w:sz w:val="24"/>
                          <w:szCs w:val="24"/>
                        </w:rPr>
                        <w:t>36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-7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itka Subheading" w:hAnsi="Sitka Subheading" w:cs="Sitka Subheading" w:eastAsia="Sitka Subheading"/>
                          <w:i/>
                          <w:w w:val="99"/>
                          <w:sz w:val="24"/>
                          <w:szCs w:val="24"/>
                        </w:rPr>
                        <w:t>·</w:t>
                      </w:r>
                      <w:r>
                        <w:rPr>
                          <w:rFonts w:ascii="Sitka Subheading" w:hAnsi="Sitka Subheading" w:cs="Sitka Subheading" w:eastAsia="Sitka Subheading"/>
                          <w:i/>
                          <w:spacing w:val="-11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Arial" w:hAnsi="Arial" w:cs="Arial" w:eastAsia="Arial"/>
                          <w:i/>
                          <w:w w:val="93"/>
                          <w:sz w:val="24"/>
                          <w:szCs w:val="24"/>
                        </w:rPr>
                        <w:t>T</w:t>
                      </w:r>
                      <w:r>
                        <w:rPr>
                          <w:rFonts w:ascii="Arial" w:hAnsi="Arial" w:cs="Arial" w:eastAsia="Arial"/>
                          <w:i/>
                          <w:spacing w:val="19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itka Subheading" w:hAnsi="Sitka Subheading" w:cs="Sitka Subheading" w:eastAsia="Sitka Subheading"/>
                          <w:i/>
                          <w:w w:val="119"/>
                          <w:sz w:val="24"/>
                          <w:szCs w:val="24"/>
                        </w:rPr>
                        <w:t>−</w:t>
                      </w:r>
                      <w:r>
                        <w:rPr>
                          <w:rFonts w:ascii="Sitka Subheading" w:hAnsi="Sitka Subheading" w:cs="Sitka Subheading" w:eastAsia="Sitka Subheading"/>
                          <w:i/>
                          <w:spacing w:val="-11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97"/>
                          <w:sz w:val="24"/>
                          <w:szCs w:val="24"/>
                        </w:rPr>
                        <w:t>1930</w:t>
                      </w:r>
                      <w:r>
                        <w:rPr>
                          <w:rFonts w:ascii="Arial" w:hAnsi="Arial" w:cs="Arial" w:eastAsia="Arial"/>
                          <w:i/>
                          <w:w w:val="97"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ascii="Times New Roman" w:hAnsi="Times New Roman" w:cs="Times New Roman" w:eastAsia="Times New Roman"/>
                          <w:w w:val="97"/>
                          <w:sz w:val="24"/>
                          <w:szCs w:val="24"/>
                        </w:rPr>
                        <w:t>21</w:t>
                      </w:r>
                      <w:r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187.276779pt;margin-top:-68.966751pt;width:88.8pt;height:12pt;mso-position-horizontal-relative:page;mso-position-vertical-relative:paragraph;z-index:4120;rotation:8" type="#_x0000_t136" fillcolor="#000000" stroked="f">
            <o:extrusion v:ext="view" autorotationcenter="t"/>
            <v:textpath style="font-family:&amp;quot;Times New Roman&amp;quot;;font-size:12pt;v-text-kern:t;mso-text-shadow:auto;font-style:italic" string="Mine depth (km)"/>
            <w10:wrap type="none"/>
          </v:shape>
        </w:pict>
      </w:r>
      <w:r>
        <w:rPr/>
        <w:pict>
          <v:shape style="position:absolute;margin-left:147.659561pt;margin-top:-227.464371pt;width:14pt;height:142.75pt;mso-position-horizontal-relative:page;mso-position-vertical-relative:paragraph;z-index:4144" type="#_x0000_t20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51" w:lineRule="exact"/>
                    <w:ind w:left="20" w:right="0"/>
                    <w:jc w:val="left"/>
                  </w:pPr>
                  <w:r>
                    <w:rPr>
                      <w:w w:val="104"/>
                    </w:rPr>
                    <w:t>Benchmark</w:t>
                  </w:r>
                  <w:r>
                    <w:rPr>
                      <w:spacing w:val="18"/>
                    </w:rPr>
                    <w:t> </w:t>
                  </w:r>
                  <w:r>
                    <w:rPr>
                      <w:w w:val="102"/>
                    </w:rPr>
                    <w:t>energy</w:t>
                  </w:r>
                  <w:r>
                    <w:rPr>
                      <w:spacing w:val="18"/>
                    </w:rPr>
                    <w:t> </w:t>
                  </w:r>
                  <w:r>
                    <w:rPr>
                      <w:w w:val="108"/>
                    </w:rPr>
                    <w:t>(GWhr)</w:t>
                  </w:r>
                  <w:r>
                    <w:rPr/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84.741699pt;margin-top:-89.25843pt;width:79.9pt;height:12pt;mso-position-horizontal-relative:page;mso-position-vertical-relative:paragraph;z-index:4168;rotation:333" type="#_x0000_t136" fillcolor="#000000" stroked="f">
            <o:extrusion v:ext="view" autorotationcenter="t"/>
            <v:textpath style="font-family:&amp;quot;Times New Roman&amp;quot;;font-size:12pt;v-text-kern:t;mso-text-shadow:auto;font-style:italic" string="Mined ore (kT )"/>
            <w10:wrap type="none"/>
          </v:shape>
        </w:pict>
      </w:r>
      <w:r>
        <w:rPr/>
        <w:t>Figure</w:t>
      </w:r>
      <w:r>
        <w:rPr>
          <w:spacing w:val="47"/>
        </w:rPr>
        <w:t> </w:t>
      </w:r>
      <w:r>
        <w:rPr/>
        <w:t>2.3:</w:t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4"/>
        <w:spacing w:line="240" w:lineRule="auto" w:before="59"/>
        <w:ind w:left="137" w:right="0"/>
        <w:jc w:val="both"/>
        <w:rPr>
          <w:b w:val="0"/>
          <w:bCs w:val="0"/>
        </w:rPr>
      </w:pPr>
      <w:r>
        <w:rPr>
          <w:w w:val="95"/>
        </w:rPr>
        <w:t>Mine cooling</w:t>
      </w:r>
      <w:r>
        <w:rPr>
          <w:spacing w:val="4"/>
          <w:w w:val="95"/>
        </w:rPr>
        <w:t> </w:t>
      </w:r>
      <w:r>
        <w:rPr>
          <w:w w:val="95"/>
        </w:rPr>
        <w:t>systems</w:t>
      </w:r>
      <w:r>
        <w:rPr>
          <w:b w:val="0"/>
        </w:rPr>
      </w:r>
    </w:p>
    <w:p>
      <w:pPr>
        <w:spacing w:line="240" w:lineRule="auto" w:before="7"/>
        <w:rPr>
          <w:rFonts w:ascii="Georgia" w:hAnsi="Georgia" w:cs="Georgia" w:eastAsia="Georgia"/>
          <w:b/>
          <w:bCs/>
          <w:sz w:val="24"/>
          <w:szCs w:val="24"/>
        </w:rPr>
      </w:pPr>
    </w:p>
    <w:p>
      <w:pPr>
        <w:pStyle w:val="BodyText"/>
        <w:spacing w:line="352" w:lineRule="auto"/>
        <w:ind w:left="137" w:right="1123"/>
        <w:jc w:val="both"/>
      </w:pPr>
      <w:r>
        <w:rPr>
          <w:w w:val="105"/>
        </w:rPr>
        <w:t>Simulation</w:t>
      </w:r>
      <w:r>
        <w:rPr>
          <w:spacing w:val="-29"/>
          <w:w w:val="105"/>
        </w:rPr>
        <w:t> </w:t>
      </w:r>
      <w:r>
        <w:rPr>
          <w:w w:val="105"/>
        </w:rPr>
        <w:t>has</w:t>
      </w:r>
      <w:r>
        <w:rPr>
          <w:spacing w:val="-29"/>
          <w:w w:val="105"/>
        </w:rPr>
        <w:t> </w:t>
      </w:r>
      <w:r>
        <w:rPr>
          <w:w w:val="105"/>
        </w:rPr>
        <w:t>been</w:t>
      </w:r>
      <w:r>
        <w:rPr>
          <w:spacing w:val="-29"/>
          <w:w w:val="105"/>
        </w:rPr>
        <w:t> </w:t>
      </w:r>
      <w:r>
        <w:rPr>
          <w:w w:val="105"/>
        </w:rPr>
        <w:t>used</w:t>
      </w:r>
      <w:r>
        <w:rPr>
          <w:spacing w:val="-29"/>
          <w:w w:val="105"/>
        </w:rPr>
        <w:t> </w:t>
      </w:r>
      <w:r>
        <w:rPr>
          <w:w w:val="105"/>
        </w:rPr>
        <w:t>in</w:t>
      </w:r>
      <w:r>
        <w:rPr>
          <w:spacing w:val="-29"/>
          <w:w w:val="105"/>
        </w:rPr>
        <w:t> </w:t>
      </w:r>
      <w:r>
        <w:rPr>
          <w:w w:val="105"/>
        </w:rPr>
        <w:t>studies</w:t>
      </w:r>
      <w:r>
        <w:rPr>
          <w:spacing w:val="-28"/>
          <w:w w:val="105"/>
        </w:rPr>
        <w:t> </w:t>
      </w:r>
      <w:r>
        <w:rPr>
          <w:w w:val="105"/>
        </w:rPr>
        <w:t>as</w:t>
      </w:r>
      <w:r>
        <w:rPr>
          <w:spacing w:val="-29"/>
          <w:w w:val="105"/>
        </w:rPr>
        <w:t> </w:t>
      </w:r>
      <w:r>
        <w:rPr>
          <w:w w:val="105"/>
        </w:rPr>
        <w:t>a</w:t>
      </w:r>
      <w:r>
        <w:rPr>
          <w:spacing w:val="-29"/>
          <w:w w:val="105"/>
        </w:rPr>
        <w:t> </w:t>
      </w:r>
      <w:r>
        <w:rPr>
          <w:w w:val="105"/>
        </w:rPr>
        <w:t>tool</w:t>
      </w:r>
      <w:r>
        <w:rPr>
          <w:spacing w:val="-29"/>
          <w:w w:val="105"/>
        </w:rPr>
        <w:t> </w:t>
      </w:r>
      <w:r>
        <w:rPr>
          <w:w w:val="105"/>
        </w:rPr>
        <w:t>to</w:t>
      </w:r>
      <w:r>
        <w:rPr>
          <w:spacing w:val="-29"/>
          <w:w w:val="105"/>
        </w:rPr>
        <w:t> </w:t>
      </w:r>
      <w:r>
        <w:rPr>
          <w:w w:val="105"/>
        </w:rPr>
        <w:t>im</w:t>
      </w:r>
      <w:bookmarkStart w:name="_bookmark20" w:id="42"/>
      <w:bookmarkEnd w:id="42"/>
      <w:r>
        <w:rPr>
          <w:w w:val="105"/>
        </w:rPr>
        <w:t>prove</w:t>
      </w:r>
      <w:r>
        <w:rPr>
          <w:spacing w:val="-29"/>
          <w:w w:val="105"/>
        </w:rPr>
        <w:t> </w:t>
      </w:r>
      <w:r>
        <w:rPr>
          <w:w w:val="105"/>
        </w:rPr>
        <w:t>mine</w:t>
      </w:r>
      <w:r>
        <w:rPr>
          <w:spacing w:val="-29"/>
          <w:w w:val="105"/>
        </w:rPr>
        <w:t> </w:t>
      </w:r>
      <w:r>
        <w:rPr>
          <w:w w:val="105"/>
        </w:rPr>
        <w:t>cooling. Holman</w:t>
      </w:r>
      <w:r>
        <w:rPr>
          <w:spacing w:val="-28"/>
          <w:w w:val="105"/>
        </w:rPr>
        <w:t> </w:t>
      </w:r>
      <w:r>
        <w:rPr>
          <w:w w:val="105"/>
        </w:rPr>
        <w:t>[</w:t>
      </w:r>
      <w:hyperlink w:history="true" w:anchor="_bookmark126">
        <w:r>
          <w:rPr>
            <w:w w:val="105"/>
          </w:rPr>
          <w:t>38</w:t>
        </w:r>
      </w:hyperlink>
      <w:r>
        <w:rPr>
          <w:w w:val="105"/>
        </w:rPr>
        <w:t>]</w:t>
      </w:r>
      <w:r>
        <w:rPr>
          <w:spacing w:val="-29"/>
          <w:w w:val="105"/>
        </w:rPr>
        <w:t> </w:t>
      </w:r>
      <w:r>
        <w:rPr>
          <w:w w:val="105"/>
        </w:rPr>
        <w:t>investigated</w:t>
      </w:r>
      <w:r>
        <w:rPr>
          <w:w w:val="103"/>
        </w:rPr>
        <w:t> </w:t>
      </w:r>
      <w:r>
        <w:rPr>
          <w:w w:val="105"/>
        </w:rPr>
        <w:t>improvements</w:t>
      </w:r>
      <w:r>
        <w:rPr>
          <w:spacing w:val="-11"/>
          <w:w w:val="105"/>
        </w:rPr>
        <w:t> </w:t>
      </w:r>
      <w:r>
        <w:rPr>
          <w:w w:val="105"/>
        </w:rPr>
        <w:t>to</w:t>
      </w:r>
      <w:r>
        <w:rPr>
          <w:spacing w:val="-10"/>
          <w:w w:val="105"/>
        </w:rPr>
        <w:t> </w:t>
      </w:r>
      <w:r>
        <w:rPr>
          <w:w w:val="105"/>
        </w:rPr>
        <w:t>mine</w:t>
      </w:r>
      <w:r>
        <w:rPr>
          <w:spacing w:val="-10"/>
          <w:w w:val="105"/>
        </w:rPr>
        <w:t> </w:t>
      </w:r>
      <w:r>
        <w:rPr>
          <w:w w:val="105"/>
        </w:rPr>
        <w:t>cooling</w:t>
      </w:r>
      <w:r>
        <w:rPr>
          <w:spacing w:val="-9"/>
          <w:w w:val="105"/>
        </w:rPr>
        <w:t> </w:t>
      </w:r>
      <w:r>
        <w:rPr>
          <w:w w:val="105"/>
        </w:rPr>
        <w:t>systems</w:t>
      </w:r>
      <w:r>
        <w:rPr>
          <w:spacing w:val="-9"/>
          <w:w w:val="105"/>
        </w:rPr>
        <w:t> </w:t>
      </w:r>
      <w:r>
        <w:rPr>
          <w:w w:val="105"/>
        </w:rPr>
        <w:t>that</w:t>
      </w:r>
      <w:r>
        <w:rPr>
          <w:spacing w:val="-10"/>
          <w:w w:val="105"/>
        </w:rPr>
        <w:t> </w:t>
      </w:r>
      <w:r>
        <w:rPr>
          <w:w w:val="105"/>
        </w:rPr>
        <w:t>improve</w:t>
      </w:r>
      <w:r>
        <w:rPr>
          <w:spacing w:val="-10"/>
          <w:w w:val="105"/>
        </w:rPr>
        <w:t> </w:t>
      </w:r>
      <w:r>
        <w:rPr>
          <w:w w:val="105"/>
        </w:rPr>
        <w:t>performance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efficiency.</w:t>
      </w:r>
      <w:r>
        <w:rPr>
          <w:spacing w:val="14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study</w:t>
      </w:r>
      <w:r>
        <w:rPr>
          <w:w w:val="103"/>
        </w:rPr>
        <w:t> </w:t>
      </w:r>
      <w:hyperlink w:history="true" w:anchor="_bookmark126">
        <w:r>
          <w:rPr>
            <w:w w:val="105"/>
          </w:rPr>
          <w:t>[38]</w:t>
        </w:r>
      </w:hyperlink>
      <w:r>
        <w:rPr>
          <w:w w:val="105"/>
        </w:rPr>
        <w:t> used simplified PTB simulation models to investigate cooling</w:t>
      </w:r>
      <w:r>
        <w:rPr>
          <w:spacing w:val="36"/>
          <w:w w:val="105"/>
        </w:rPr>
        <w:t> </w:t>
      </w:r>
      <w:r>
        <w:rPr>
          <w:w w:val="105"/>
        </w:rPr>
        <w:t>interventions.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left="128" w:right="1123"/>
        <w:jc w:val="both"/>
      </w:pPr>
      <w:r>
        <w:rPr>
          <w:w w:val="105"/>
        </w:rPr>
        <w:t>The scenario Holman simulated showed potential average power reduction of 136 kW</w:t>
      </w:r>
      <w:r>
        <w:rPr>
          <w:spacing w:val="-9"/>
          <w:w w:val="105"/>
        </w:rPr>
        <w:t> </w:t>
      </w:r>
      <w:r>
        <w:rPr>
          <w:w w:val="105"/>
        </w:rPr>
        <w:t>which</w:t>
      </w:r>
      <w:r>
        <w:rPr>
          <w:w w:val="100"/>
        </w:rPr>
        <w:t> </w:t>
      </w:r>
      <w:r>
        <w:rPr>
          <w:w w:val="105"/>
        </w:rPr>
        <w:t>would</w:t>
      </w:r>
      <w:r>
        <w:rPr>
          <w:spacing w:val="29"/>
          <w:w w:val="105"/>
        </w:rPr>
        <w:t> </w:t>
      </w:r>
      <w:r>
        <w:rPr>
          <w:w w:val="105"/>
        </w:rPr>
        <w:t>lead</w:t>
      </w:r>
      <w:r>
        <w:rPr>
          <w:spacing w:val="29"/>
          <w:w w:val="105"/>
        </w:rPr>
        <w:t> </w:t>
      </w:r>
      <w:r>
        <w:rPr>
          <w:w w:val="105"/>
        </w:rPr>
        <w:t>to</w:t>
      </w:r>
      <w:r>
        <w:rPr>
          <w:spacing w:val="29"/>
          <w:w w:val="105"/>
        </w:rPr>
        <w:t> </w:t>
      </w:r>
      <w:r>
        <w:rPr>
          <w:w w:val="105"/>
        </w:rPr>
        <w:t>an</w:t>
      </w:r>
      <w:r>
        <w:rPr>
          <w:spacing w:val="29"/>
          <w:w w:val="105"/>
        </w:rPr>
        <w:t> </w:t>
      </w:r>
      <w:r>
        <w:rPr>
          <w:w w:val="105"/>
        </w:rPr>
        <w:t>annual</w:t>
      </w:r>
      <w:r>
        <w:rPr>
          <w:spacing w:val="29"/>
          <w:w w:val="105"/>
        </w:rPr>
        <w:t> </w:t>
      </w:r>
      <w:r>
        <w:rPr>
          <w:w w:val="105"/>
        </w:rPr>
        <w:t>energy</w:t>
      </w:r>
      <w:r>
        <w:rPr>
          <w:spacing w:val="29"/>
          <w:w w:val="105"/>
        </w:rPr>
        <w:t> </w:t>
      </w:r>
      <w:r>
        <w:rPr>
          <w:w w:val="105"/>
        </w:rPr>
        <w:t>cost</w:t>
      </w:r>
      <w:r>
        <w:rPr>
          <w:spacing w:val="29"/>
          <w:w w:val="105"/>
        </w:rPr>
        <w:t> </w:t>
      </w:r>
      <w:r>
        <w:rPr>
          <w:w w:val="105"/>
        </w:rPr>
        <w:t>saving</w:t>
      </w:r>
      <w:r>
        <w:rPr>
          <w:spacing w:val="29"/>
          <w:w w:val="105"/>
        </w:rPr>
        <w:t> </w:t>
      </w:r>
      <w:r>
        <w:rPr>
          <w:w w:val="105"/>
        </w:rPr>
        <w:t>of</w:t>
      </w:r>
      <w:r>
        <w:rPr>
          <w:spacing w:val="29"/>
          <w:w w:val="105"/>
        </w:rPr>
        <w:t> </w:t>
      </w:r>
      <w:r>
        <w:rPr>
          <w:w w:val="105"/>
        </w:rPr>
        <w:t>R0.55M.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study</w:t>
      </w:r>
      <w:r>
        <w:rPr>
          <w:spacing w:val="29"/>
          <w:w w:val="105"/>
        </w:rPr>
        <w:t> </w:t>
      </w:r>
      <w:r>
        <w:rPr>
          <w:w w:val="105"/>
        </w:rPr>
        <w:t>could</w:t>
      </w:r>
      <w:r>
        <w:rPr>
          <w:spacing w:val="29"/>
          <w:w w:val="105"/>
        </w:rPr>
        <w:t> </w:t>
      </w:r>
      <w:r>
        <w:rPr>
          <w:w w:val="105"/>
        </w:rPr>
        <w:t>be</w:t>
      </w:r>
      <w:r>
        <w:rPr>
          <w:spacing w:val="29"/>
          <w:w w:val="105"/>
        </w:rPr>
        <w:t> </w:t>
      </w:r>
      <w:r>
        <w:rPr>
          <w:w w:val="105"/>
        </w:rPr>
        <w:t>improved</w:t>
      </w:r>
      <w:r>
        <w:rPr>
          <w:spacing w:val="28"/>
          <w:w w:val="105"/>
        </w:rPr>
        <w:t> </w:t>
      </w:r>
      <w:r>
        <w:rPr>
          <w:w w:val="105"/>
        </w:rPr>
        <w:t>by</w:t>
      </w:r>
      <w:r>
        <w:rPr>
          <w:w w:val="107"/>
        </w:rPr>
        <w:t> </w:t>
      </w:r>
      <w:r>
        <w:rPr>
          <w:w w:val="105"/>
        </w:rPr>
        <w:t>increasing</w:t>
      </w:r>
      <w:r>
        <w:rPr>
          <w:spacing w:val="38"/>
          <w:w w:val="105"/>
        </w:rPr>
        <w:t> </w:t>
      </w:r>
      <w:r>
        <w:rPr>
          <w:w w:val="105"/>
        </w:rPr>
        <w:t>accuracy</w:t>
      </w:r>
      <w:r>
        <w:rPr>
          <w:spacing w:val="39"/>
          <w:w w:val="105"/>
        </w:rPr>
        <w:t> </w:t>
      </w:r>
      <w:r>
        <w:rPr>
          <w:w w:val="105"/>
        </w:rPr>
        <w:t>of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39"/>
          <w:w w:val="105"/>
        </w:rPr>
        <w:t> </w:t>
      </w:r>
      <w:r>
        <w:rPr>
          <w:w w:val="105"/>
        </w:rPr>
        <w:t>simulation.</w:t>
      </w:r>
      <w:r>
        <w:rPr>
          <w:spacing w:val="52"/>
          <w:w w:val="105"/>
        </w:rPr>
        <w:t> </w:t>
      </w:r>
      <w:r>
        <w:rPr>
          <w:w w:val="105"/>
        </w:rPr>
        <w:t>Power</w:t>
      </w:r>
      <w:r>
        <w:rPr>
          <w:spacing w:val="39"/>
          <w:w w:val="105"/>
        </w:rPr>
        <w:t> </w:t>
      </w:r>
      <w:r>
        <w:rPr>
          <w:w w:val="105"/>
        </w:rPr>
        <w:t>difference</w:t>
      </w:r>
      <w:r>
        <w:rPr>
          <w:spacing w:val="38"/>
          <w:w w:val="105"/>
        </w:rPr>
        <w:t> </w:t>
      </w:r>
      <w:r>
        <w:rPr>
          <w:w w:val="105"/>
        </w:rPr>
        <w:t>of</w:t>
      </w:r>
      <w:r>
        <w:rPr>
          <w:spacing w:val="39"/>
          <w:w w:val="105"/>
        </w:rPr>
        <w:t> </w:t>
      </w:r>
      <w:r>
        <w:rPr>
          <w:w w:val="105"/>
        </w:rPr>
        <w:t>as</w:t>
      </w:r>
      <w:r>
        <w:rPr>
          <w:spacing w:val="39"/>
          <w:w w:val="105"/>
        </w:rPr>
        <w:t> </w:t>
      </w:r>
      <w:r>
        <w:rPr>
          <w:w w:val="105"/>
        </w:rPr>
        <w:t>high</w:t>
      </w:r>
      <w:r>
        <w:rPr>
          <w:spacing w:val="39"/>
          <w:w w:val="105"/>
        </w:rPr>
        <w:t> </w:t>
      </w:r>
      <w:r>
        <w:rPr>
          <w:w w:val="105"/>
        </w:rPr>
        <w:t>as</w:t>
      </w:r>
      <w:r>
        <w:rPr>
          <w:spacing w:val="39"/>
          <w:w w:val="105"/>
        </w:rPr>
        <w:t> </w:t>
      </w:r>
      <w:r>
        <w:rPr>
          <w:w w:val="105"/>
        </w:rPr>
        <w:t>31%</w:t>
      </w:r>
      <w:r>
        <w:rPr>
          <w:spacing w:val="39"/>
          <w:w w:val="105"/>
        </w:rPr>
        <w:t> </w:t>
      </w:r>
      <w:r>
        <w:rPr>
          <w:w w:val="105"/>
        </w:rPr>
        <w:t>between</w:t>
      </w:r>
      <w:r>
        <w:rPr>
          <w:spacing w:val="38"/>
          <w:w w:val="105"/>
        </w:rPr>
        <w:t> </w:t>
      </w:r>
      <w:r>
        <w:rPr>
          <w:w w:val="105"/>
        </w:rPr>
        <w:t>the</w:t>
      </w:r>
      <w:r>
        <w:rPr>
          <w:w w:val="112"/>
        </w:rPr>
        <w:t> </w:t>
      </w:r>
      <w:r>
        <w:rPr>
          <w:w w:val="105"/>
        </w:rPr>
        <w:t>simulation and actual were observed for some time </w:t>
      </w:r>
      <w:r>
        <w:rPr>
          <w:spacing w:val="9"/>
          <w:w w:val="105"/>
        </w:rPr>
        <w:t> </w:t>
      </w:r>
      <w:r>
        <w:rPr>
          <w:w w:val="105"/>
        </w:rPr>
        <w:t>periods.</w:t>
      </w:r>
      <w:r>
        <w:rPr/>
      </w:r>
    </w:p>
    <w:p>
      <w:pPr>
        <w:pStyle w:val="Heading4"/>
        <w:spacing w:line="489" w:lineRule="auto" w:before="159"/>
        <w:ind w:left="137" w:right="7043"/>
        <w:jc w:val="left"/>
        <w:rPr>
          <w:b w:val="0"/>
          <w:bCs w:val="0"/>
        </w:rPr>
      </w:pPr>
      <w:r>
        <w:rPr/>
        <w:t>Mine de-watering</w:t>
      </w:r>
      <w:r>
        <w:rPr>
          <w:spacing w:val="-9"/>
        </w:rPr>
        <w:t> </w:t>
      </w:r>
      <w:r>
        <w:rPr/>
        <w:t>systems</w:t>
      </w:r>
      <w:r>
        <w:rPr>
          <w:w w:val="92"/>
        </w:rPr>
        <w:t> </w:t>
      </w:r>
      <w:r>
        <w:rPr>
          <w:w w:val="95"/>
        </w:rPr>
        <w:t>Mine compressed air</w:t>
      </w:r>
      <w:r>
        <w:rPr>
          <w:spacing w:val="-16"/>
          <w:w w:val="95"/>
        </w:rPr>
        <w:t> </w:t>
      </w:r>
      <w:r>
        <w:rPr>
          <w:w w:val="95"/>
        </w:rPr>
        <w:t>systems</w:t>
      </w:r>
      <w:r>
        <w:rPr>
          <w:b w:val="0"/>
        </w:rPr>
      </w:r>
    </w:p>
    <w:p>
      <w:pPr>
        <w:pStyle w:val="ListParagraph"/>
        <w:numPr>
          <w:ilvl w:val="2"/>
          <w:numId w:val="17"/>
        </w:numPr>
        <w:tabs>
          <w:tab w:pos="1124" w:val="left" w:leader="none"/>
        </w:tabs>
        <w:spacing w:line="240" w:lineRule="auto" w:before="61" w:after="0"/>
        <w:ind w:left="1123" w:right="0" w:hanging="986"/>
        <w:jc w:val="both"/>
        <w:rPr>
          <w:rFonts w:ascii="Georgia" w:hAnsi="Georgia" w:cs="Georgia" w:eastAsia="Georgia"/>
          <w:sz w:val="28"/>
          <w:szCs w:val="28"/>
        </w:rPr>
      </w:pPr>
      <w:r>
        <w:rPr>
          <w:rFonts w:ascii="Georgia"/>
          <w:b/>
          <w:sz w:val="28"/>
        </w:rPr>
        <w:t>Simulation</w:t>
      </w:r>
      <w:r>
        <w:rPr>
          <w:rFonts w:ascii="Georgia"/>
          <w:b/>
          <w:spacing w:val="33"/>
          <w:sz w:val="28"/>
        </w:rPr>
        <w:t> </w:t>
      </w:r>
      <w:r>
        <w:rPr>
          <w:rFonts w:ascii="Georgia"/>
          <w:b/>
          <w:sz w:val="28"/>
        </w:rPr>
        <w:t>procedures</w:t>
      </w:r>
      <w:r>
        <w:rPr>
          <w:rFonts w:ascii="Georgia"/>
          <w:sz w:val="28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ListParagraph"/>
        <w:numPr>
          <w:ilvl w:val="0"/>
          <w:numId w:val="16"/>
        </w:numPr>
        <w:tabs>
          <w:tab w:pos="263" w:val="left" w:leader="none"/>
        </w:tabs>
        <w:spacing w:line="240" w:lineRule="auto" w:before="0" w:after="0"/>
        <w:ind w:left="262" w:right="0" w:hanging="156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Philip - Kriel</w:t>
      </w:r>
      <w:r>
        <w:rPr>
          <w:rFonts w:ascii="Times New Roman"/>
          <w:spacing w:val="46"/>
          <w:w w:val="105"/>
          <w:sz w:val="24"/>
        </w:rPr>
        <w:t> </w:t>
      </w:r>
      <w:r>
        <w:rPr>
          <w:rFonts w:ascii="Times New Roman"/>
          <w:w w:val="105"/>
          <w:sz w:val="24"/>
        </w:rPr>
        <w:t>masters</w:t>
      </w:r>
      <w:r>
        <w:rPr>
          <w:rFonts w:ascii="Times New Roman"/>
          <w:sz w:val="24"/>
        </w:rPr>
      </w:r>
    </w:p>
    <w:p>
      <w:pPr>
        <w:spacing w:after="0" w:line="240" w:lineRule="auto"/>
        <w:jc w:val="both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420" w:footer="894" w:top="680" w:bottom="1080" w:left="1280" w:right="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pStyle w:val="Heading4"/>
        <w:spacing w:line="240" w:lineRule="auto" w:before="59"/>
        <w:ind w:right="0"/>
        <w:jc w:val="both"/>
        <w:rPr>
          <w:b w:val="0"/>
          <w:bCs w:val="0"/>
        </w:rPr>
      </w:pPr>
      <w:r>
        <w:rPr>
          <w:w w:val="90"/>
        </w:rPr>
        <w:t>Periodic </w:t>
      </w:r>
      <w:r>
        <w:rPr>
          <w:spacing w:val="29"/>
          <w:w w:val="90"/>
        </w:rPr>
        <w:t> </w:t>
      </w:r>
      <w:r>
        <w:rPr>
          <w:w w:val="90"/>
        </w:rPr>
        <w:t>simulation</w:t>
      </w:r>
      <w:r>
        <w:rPr>
          <w:b w:val="0"/>
        </w:rPr>
      </w:r>
    </w:p>
    <w:p>
      <w:pPr>
        <w:spacing w:line="240" w:lineRule="auto" w:before="4"/>
        <w:rPr>
          <w:rFonts w:ascii="Georgia" w:hAnsi="Georgia" w:cs="Georgia" w:eastAsia="Georgia"/>
          <w:b/>
          <w:bCs/>
          <w:sz w:val="30"/>
          <w:szCs w:val="30"/>
        </w:rPr>
      </w:pPr>
    </w:p>
    <w:p>
      <w:pPr>
        <w:pStyle w:val="ListParagraph"/>
        <w:numPr>
          <w:ilvl w:val="2"/>
          <w:numId w:val="17"/>
        </w:numPr>
        <w:tabs>
          <w:tab w:pos="1104" w:val="left" w:leader="none"/>
        </w:tabs>
        <w:spacing w:line="240" w:lineRule="auto" w:before="0" w:after="0"/>
        <w:ind w:left="1103" w:right="0" w:hanging="986"/>
        <w:jc w:val="both"/>
        <w:rPr>
          <w:rFonts w:ascii="Georgia" w:hAnsi="Georgia" w:cs="Georgia" w:eastAsia="Georgia"/>
          <w:sz w:val="28"/>
          <w:szCs w:val="28"/>
        </w:rPr>
      </w:pPr>
      <w:r>
        <w:rPr>
          <w:rFonts w:ascii="Georgia"/>
          <w:b/>
          <w:sz w:val="28"/>
        </w:rPr>
        <w:t>Simulation model verification</w:t>
      </w:r>
      <w:r>
        <w:rPr>
          <w:rFonts w:ascii="Georgia"/>
          <w:b/>
          <w:spacing w:val="8"/>
          <w:sz w:val="28"/>
        </w:rPr>
        <w:t> </w:t>
      </w:r>
      <w:r>
        <w:rPr>
          <w:rFonts w:ascii="Georgia"/>
          <w:b/>
          <w:sz w:val="28"/>
        </w:rPr>
        <w:t>strategies</w:t>
      </w:r>
      <w:r>
        <w:rPr>
          <w:rFonts w:ascii="Georgia"/>
          <w:sz w:val="28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spacing w:line="350" w:lineRule="auto" w:before="0"/>
        <w:ind w:left="117" w:right="151" w:firstLine="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From literature, methods of verifying simulation were analysed. Most studies utilised a</w:t>
      </w:r>
      <w:r>
        <w:rPr>
          <w:rFonts w:ascii="Times New Roman"/>
          <w:spacing w:val="-62"/>
          <w:w w:val="105"/>
          <w:sz w:val="24"/>
        </w:rPr>
        <w:t> </w:t>
      </w:r>
      <w:r>
        <w:rPr>
          <w:rFonts w:ascii="Times New Roman"/>
          <w:spacing w:val="-62"/>
          <w:w w:val="105"/>
          <w:sz w:val="24"/>
        </w:rPr>
      </w:r>
      <w:r>
        <w:rPr>
          <w:rFonts w:ascii="Times New Roman"/>
          <w:w w:val="105"/>
          <w:sz w:val="24"/>
        </w:rPr>
        <w:t>comparison</w:t>
      </w:r>
      <w:r>
        <w:rPr>
          <w:rFonts w:ascii="Times New Roman"/>
          <w:spacing w:val="41"/>
          <w:w w:val="105"/>
          <w:sz w:val="24"/>
        </w:rPr>
        <w:t> </w:t>
      </w:r>
      <w:r>
        <w:rPr>
          <w:rFonts w:ascii="Times New Roman"/>
          <w:w w:val="105"/>
          <w:sz w:val="24"/>
        </w:rPr>
        <w:t>calculation</w:t>
      </w:r>
      <w:r>
        <w:rPr>
          <w:rFonts w:ascii="Times New Roman"/>
          <w:spacing w:val="41"/>
          <w:w w:val="105"/>
          <w:sz w:val="24"/>
        </w:rPr>
        <w:t> </w:t>
      </w:r>
      <w:r>
        <w:rPr>
          <w:rFonts w:ascii="Times New Roman"/>
          <w:w w:val="105"/>
          <w:sz w:val="24"/>
        </w:rPr>
        <w:t>strategy</w:t>
      </w:r>
      <w:r>
        <w:rPr>
          <w:rFonts w:ascii="Times New Roman"/>
          <w:spacing w:val="41"/>
          <w:w w:val="105"/>
          <w:sz w:val="24"/>
        </w:rPr>
        <w:t> </w:t>
      </w:r>
      <w:r>
        <w:rPr>
          <w:rFonts w:ascii="Times New Roman"/>
          <w:w w:val="105"/>
          <w:sz w:val="24"/>
        </w:rPr>
        <w:t>to</w:t>
      </w:r>
      <w:r>
        <w:rPr>
          <w:rFonts w:ascii="Times New Roman"/>
          <w:spacing w:val="40"/>
          <w:w w:val="105"/>
          <w:sz w:val="24"/>
        </w:rPr>
        <w:t> </w:t>
      </w:r>
      <w:r>
        <w:rPr>
          <w:rFonts w:ascii="Times New Roman"/>
          <w:w w:val="105"/>
          <w:sz w:val="24"/>
        </w:rPr>
        <w:t>calculate</w:t>
      </w:r>
      <w:r>
        <w:rPr>
          <w:rFonts w:ascii="Times New Roman"/>
          <w:spacing w:val="41"/>
          <w:w w:val="105"/>
          <w:sz w:val="24"/>
        </w:rPr>
        <w:t> </w:t>
      </w:r>
      <w:r>
        <w:rPr>
          <w:rFonts w:ascii="Times New Roman"/>
          <w:w w:val="105"/>
          <w:sz w:val="24"/>
        </w:rPr>
        <w:t>a</w:t>
      </w:r>
      <w:r>
        <w:rPr>
          <w:rFonts w:ascii="Times New Roman"/>
          <w:spacing w:val="40"/>
          <w:w w:val="105"/>
          <w:sz w:val="24"/>
        </w:rPr>
        <w:t> </w:t>
      </w:r>
      <w:r>
        <w:rPr>
          <w:rFonts w:ascii="Times New Roman"/>
          <w:w w:val="105"/>
          <w:sz w:val="24"/>
        </w:rPr>
        <w:t>model</w:t>
      </w:r>
      <w:r>
        <w:rPr>
          <w:rFonts w:ascii="Times New Roman"/>
          <w:spacing w:val="40"/>
          <w:w w:val="105"/>
          <w:sz w:val="24"/>
        </w:rPr>
        <w:t> </w:t>
      </w:r>
      <w:r>
        <w:rPr>
          <w:rFonts w:ascii="Times New Roman"/>
          <w:w w:val="105"/>
          <w:sz w:val="24"/>
        </w:rPr>
        <w:t>accuracy</w:t>
      </w:r>
      <w:r>
        <w:rPr>
          <w:rFonts w:ascii="Times New Roman"/>
          <w:spacing w:val="40"/>
          <w:w w:val="105"/>
          <w:sz w:val="24"/>
        </w:rPr>
        <w:t> </w:t>
      </w:r>
      <w:r>
        <w:rPr>
          <w:rFonts w:ascii="Times New Roman"/>
          <w:w w:val="105"/>
          <w:sz w:val="24"/>
        </w:rPr>
        <w:t>or</w:t>
      </w:r>
      <w:r>
        <w:rPr>
          <w:rFonts w:ascii="Times New Roman"/>
          <w:spacing w:val="40"/>
          <w:w w:val="105"/>
          <w:sz w:val="24"/>
        </w:rPr>
        <w:t> </w:t>
      </w:r>
      <w:r>
        <w:rPr>
          <w:rFonts w:ascii="Times New Roman"/>
          <w:w w:val="105"/>
          <w:sz w:val="24"/>
        </w:rPr>
        <w:t>error.</w:t>
      </w:r>
      <w:r>
        <w:rPr>
          <w:rFonts w:ascii="Times New Roman"/>
          <w:spacing w:val="36"/>
          <w:w w:val="105"/>
          <w:sz w:val="24"/>
        </w:rPr>
        <w:t> </w:t>
      </w:r>
      <w:r>
        <w:rPr>
          <w:rFonts w:ascii="Times New Roman"/>
          <w:w w:val="105"/>
          <w:sz w:val="24"/>
        </w:rPr>
        <w:t>Two</w:t>
      </w:r>
      <w:r>
        <w:rPr>
          <w:rFonts w:ascii="Times New Roman"/>
          <w:spacing w:val="40"/>
          <w:w w:val="105"/>
          <w:sz w:val="24"/>
        </w:rPr>
        <w:t> </w:t>
      </w:r>
      <w:r>
        <w:rPr>
          <w:rFonts w:ascii="Times New Roman"/>
          <w:w w:val="105"/>
          <w:sz w:val="24"/>
        </w:rPr>
        <w:t>calculation</w:t>
      </w:r>
      <w:r>
        <w:rPr>
          <w:rFonts w:ascii="Times New Roman"/>
          <w:spacing w:val="-61"/>
          <w:w w:val="105"/>
          <w:sz w:val="24"/>
        </w:rPr>
        <w:t> </w:t>
      </w:r>
      <w:r>
        <w:rPr>
          <w:rFonts w:ascii="Times New Roman"/>
          <w:spacing w:val="-61"/>
          <w:w w:val="105"/>
          <w:sz w:val="24"/>
        </w:rPr>
      </w:r>
      <w:r>
        <w:rPr>
          <w:rFonts w:ascii="Times New Roman"/>
          <w:sz w:val="24"/>
        </w:rPr>
        <w:t>methods</w:t>
      </w:r>
      <w:r>
        <w:rPr>
          <w:rFonts w:ascii="Times New Roman"/>
          <w:spacing w:val="-20"/>
          <w:sz w:val="24"/>
        </w:rPr>
        <w:t> </w:t>
      </w:r>
      <w:r>
        <w:rPr>
          <w:rFonts w:ascii="Times New Roman"/>
          <w:sz w:val="24"/>
        </w:rPr>
        <w:t>identified</w:t>
      </w:r>
      <w:r>
        <w:rPr>
          <w:rFonts w:ascii="Times New Roman"/>
          <w:spacing w:val="-20"/>
          <w:sz w:val="24"/>
        </w:rPr>
        <w:t> </w:t>
      </w:r>
      <w:r>
        <w:rPr>
          <w:rFonts w:ascii="Times New Roman"/>
          <w:sz w:val="24"/>
        </w:rPr>
        <w:t>were</w:t>
      </w:r>
      <w:r>
        <w:rPr>
          <w:rFonts w:ascii="Times New Roman"/>
          <w:spacing w:val="-19"/>
          <w:sz w:val="24"/>
        </w:rPr>
        <w:t> </w:t>
      </w:r>
      <w:r>
        <w:rPr>
          <w:rFonts w:ascii="Arial"/>
          <w:i/>
          <w:sz w:val="24"/>
        </w:rPr>
        <w:t>Average</w:t>
      </w:r>
      <w:r>
        <w:rPr>
          <w:rFonts w:ascii="Arial"/>
          <w:i/>
          <w:spacing w:val="-24"/>
          <w:sz w:val="24"/>
        </w:rPr>
        <w:t> </w:t>
      </w:r>
      <w:r>
        <w:rPr>
          <w:rFonts w:ascii="Arial"/>
          <w:i/>
          <w:sz w:val="24"/>
        </w:rPr>
        <w:t>difference</w:t>
      </w:r>
      <w:r>
        <w:rPr>
          <w:rFonts w:ascii="Arial"/>
          <w:i/>
          <w:spacing w:val="-23"/>
          <w:sz w:val="24"/>
        </w:rPr>
        <w:t> </w:t>
      </w:r>
      <w:r>
        <w:rPr>
          <w:rFonts w:ascii="Arial"/>
          <w:i/>
          <w:sz w:val="24"/>
        </w:rPr>
        <w:t>method</w:t>
      </w:r>
      <w:r>
        <w:rPr>
          <w:rFonts w:ascii="Arial"/>
          <w:i/>
          <w:spacing w:val="-13"/>
          <w:sz w:val="24"/>
        </w:rPr>
        <w:t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19"/>
          <w:sz w:val="24"/>
        </w:rPr>
        <w:t> </w:t>
      </w:r>
      <w:r>
        <w:rPr>
          <w:rFonts w:ascii="Arial"/>
          <w:i/>
          <w:sz w:val="24"/>
        </w:rPr>
        <w:t>average</w:t>
      </w:r>
      <w:r>
        <w:rPr>
          <w:rFonts w:ascii="Arial"/>
          <w:i/>
          <w:spacing w:val="-23"/>
          <w:sz w:val="24"/>
        </w:rPr>
        <w:t> </w:t>
      </w:r>
      <w:r>
        <w:rPr>
          <w:rFonts w:ascii="Arial"/>
          <w:i/>
          <w:sz w:val="24"/>
        </w:rPr>
        <w:t>percentage</w:t>
      </w:r>
      <w:r>
        <w:rPr>
          <w:rFonts w:ascii="Arial"/>
          <w:i/>
          <w:spacing w:val="-23"/>
          <w:sz w:val="24"/>
        </w:rPr>
        <w:t> </w:t>
      </w:r>
      <w:r>
        <w:rPr>
          <w:rFonts w:ascii="Arial"/>
          <w:i/>
          <w:sz w:val="24"/>
        </w:rPr>
        <w:t>difference</w:t>
      </w:r>
      <w:r>
        <w:rPr>
          <w:rFonts w:ascii="Times New Roman"/>
          <w:sz w:val="24"/>
        </w:rPr>
        <w:t>.</w:t>
      </w:r>
    </w:p>
    <w:p>
      <w:pPr>
        <w:pStyle w:val="Heading4"/>
        <w:spacing w:line="240" w:lineRule="auto" w:before="160"/>
        <w:ind w:right="0"/>
        <w:jc w:val="both"/>
        <w:rPr>
          <w:b w:val="0"/>
          <w:bCs w:val="0"/>
        </w:rPr>
      </w:pPr>
      <w:r>
        <w:rPr>
          <w:w w:val="95"/>
        </w:rPr>
        <w:t>Average difference</w:t>
      </w:r>
      <w:r>
        <w:rPr>
          <w:spacing w:val="-5"/>
          <w:w w:val="95"/>
        </w:rPr>
        <w:t> </w:t>
      </w:r>
      <w:r>
        <w:rPr>
          <w:w w:val="95"/>
        </w:rPr>
        <w:t>method</w:t>
      </w:r>
      <w:r>
        <w:rPr>
          <w:b w:val="0"/>
        </w:rPr>
      </w:r>
    </w:p>
    <w:p>
      <w:pPr>
        <w:spacing w:line="240" w:lineRule="auto" w:before="7"/>
        <w:rPr>
          <w:rFonts w:ascii="Georgia" w:hAnsi="Georgia" w:cs="Georgia" w:eastAsia="Georgia"/>
          <w:b/>
          <w:bCs/>
          <w:sz w:val="24"/>
          <w:szCs w:val="24"/>
        </w:rPr>
      </w:pPr>
    </w:p>
    <w:p>
      <w:pPr>
        <w:pStyle w:val="BodyText"/>
        <w:spacing w:line="352" w:lineRule="auto"/>
        <w:ind w:right="151" w:hanging="9"/>
        <w:jc w:val="both"/>
      </w:pPr>
      <w:r>
        <w:rPr/>
        <w:pict>
          <v:shape style="position:absolute;margin-left:393.355988pt;margin-top:96.805092pt;width:4pt;height:12pt;mso-position-horizontal-relative:page;mso-position-vertical-relative:paragraph;z-index:-424888" type="#_x0000_t202" filled="false" stroked="false">
            <v:textbox inset="0,0,0,0">
              <w:txbxContent>
                <w:p>
                  <w:pPr>
                    <w:pStyle w:val="BodyText"/>
                    <w:spacing w:line="100" w:lineRule="exact"/>
                    <w:ind w:left="0" w:right="0"/>
                    <w:jc w:val="left"/>
                    <w:rPr>
                      <w:rFonts w:ascii="Arial" w:hAnsi="Arial" w:cs="Arial" w:eastAsia="Arial"/>
                    </w:rPr>
                  </w:pPr>
                  <w:r>
                    <w:rPr>
                      <w:rFonts w:ascii="Arial"/>
                      <w:w w:val="119"/>
                    </w:rPr>
                    <w:t> </w:t>
                  </w:r>
                  <w:r>
                    <w:rPr>
                      <w:rFonts w:ascii="Arial"/>
                    </w:rPr>
                  </w:r>
                </w:p>
              </w:txbxContent>
            </v:textbox>
            <w10:wrap type="none"/>
          </v:shape>
        </w:pict>
      </w:r>
      <w:r>
        <w:rPr>
          <w:w w:val="105"/>
        </w:rPr>
        <w:t>The average difference method looks at the sum for a simulated output for all time-steps</w:t>
      </w:r>
      <w:r>
        <w:rPr>
          <w:spacing w:val="58"/>
          <w:w w:val="105"/>
        </w:rPr>
        <w:t> </w:t>
      </w:r>
      <w:r>
        <w:rPr>
          <w:w w:val="105"/>
        </w:rPr>
        <w:t>in</w:t>
      </w:r>
      <w:r>
        <w:rPr>
          <w:w w:val="103"/>
        </w:rPr>
        <w:t> </w:t>
      </w:r>
      <w:r>
        <w:rPr>
          <w:w w:val="105"/>
        </w:rPr>
        <w:t>the period. This same is done for the actual system value. The error % is then calculated</w:t>
      </w:r>
      <w:r>
        <w:rPr>
          <w:spacing w:val="9"/>
          <w:w w:val="105"/>
        </w:rPr>
        <w:t> </w:t>
      </w:r>
      <w:r>
        <w:rPr>
          <w:w w:val="105"/>
        </w:rPr>
        <w:t>as</w:t>
      </w:r>
      <w:r>
        <w:rPr>
          <w:w w:val="102"/>
        </w:rPr>
        <w:t> </w:t>
      </w:r>
      <w:r>
        <w:rPr>
          <w:w w:val="105"/>
        </w:rPr>
        <w:t>shown in eq.</w:t>
      </w:r>
      <w:r>
        <w:rPr>
          <w:spacing w:val="12"/>
          <w:w w:val="105"/>
        </w:rPr>
        <w:t> </w:t>
      </w:r>
      <w:hyperlink w:history="true" w:anchor="_bookmark21">
        <w:r>
          <w:rPr>
            <w:w w:val="105"/>
          </w:rPr>
          <w:t>(2.1)</w:t>
        </w:r>
        <w:r>
          <w:rPr/>
        </w:r>
      </w:hyperlink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after="0" w:line="240" w:lineRule="auto"/>
        <w:rPr>
          <w:rFonts w:ascii="Times New Roman" w:hAnsi="Times New Roman" w:cs="Times New Roman" w:eastAsia="Times New Roman"/>
          <w:sz w:val="19"/>
          <w:szCs w:val="19"/>
        </w:rPr>
        <w:sectPr>
          <w:pgSz w:w="11910" w:h="16840"/>
          <w:pgMar w:header="420" w:footer="894" w:top="680" w:bottom="1080" w:left="1300" w:right="980"/>
        </w:sectPr>
      </w:pPr>
    </w:p>
    <w:p>
      <w:pPr>
        <w:pStyle w:val="BodyText"/>
        <w:spacing w:line="220" w:lineRule="exact"/>
        <w:ind w:left="0" w:right="408"/>
        <w:jc w:val="right"/>
        <w:rPr>
          <w:rFonts w:ascii="Arial" w:hAnsi="Arial" w:cs="Arial" w:eastAsia="Arial"/>
        </w:rPr>
      </w:pPr>
      <w:r>
        <w:rPr>
          <w:rFonts w:ascii="Arial"/>
          <w:w w:val="119"/>
        </w:rPr>
        <w:t> </w:t>
      </w:r>
      <w:r>
        <w:rPr>
          <w:rFonts w:ascii="Arial"/>
        </w:rPr>
      </w:r>
    </w:p>
    <w:p>
      <w:pPr>
        <w:spacing w:line="159" w:lineRule="exact" w:before="0"/>
        <w:ind w:left="0" w:right="0" w:firstLine="0"/>
        <w:jc w:val="right"/>
        <w:rPr>
          <w:rFonts w:ascii="Arial" w:hAnsi="Arial" w:cs="Arial" w:eastAsia="Arial"/>
          <w:sz w:val="16"/>
          <w:szCs w:val="16"/>
        </w:rPr>
      </w:pPr>
      <w:bookmarkStart w:name="_bookmark21" w:id="43"/>
      <w:bookmarkEnd w:id="43"/>
      <w:r>
        <w:rPr/>
      </w:r>
      <w:r>
        <w:rPr>
          <w:rFonts w:ascii="Arial"/>
          <w:spacing w:val="24"/>
          <w:w w:val="119"/>
          <w:sz w:val="24"/>
        </w:rPr>
        <w:t> </w:t>
      </w:r>
      <w:r>
        <w:rPr>
          <w:rFonts w:ascii="Arial"/>
          <w:w w:val="378"/>
          <w:position w:val="1"/>
          <w:sz w:val="24"/>
        </w:rPr>
        <w:t> </w:t>
      </w:r>
      <w:r>
        <w:rPr>
          <w:rFonts w:ascii="Arial"/>
          <w:i/>
          <w:w w:val="115"/>
          <w:position w:val="-4"/>
          <w:sz w:val="16"/>
        </w:rPr>
        <w:t>N</w:t>
      </w:r>
      <w:r>
        <w:rPr>
          <w:rFonts w:ascii="Arial"/>
          <w:sz w:val="16"/>
        </w:rPr>
      </w:r>
    </w:p>
    <w:p>
      <w:pPr>
        <w:spacing w:line="380" w:lineRule="exact" w:before="0"/>
        <w:ind w:left="26" w:right="0" w:firstLine="0"/>
        <w:jc w:val="left"/>
        <w:rPr>
          <w:rFonts w:ascii="Arial" w:hAnsi="Arial" w:cs="Arial" w:eastAsia="Arial"/>
          <w:sz w:val="24"/>
          <w:szCs w:val="24"/>
        </w:rPr>
      </w:pPr>
      <w:r>
        <w:rPr>
          <w:w w:val="200"/>
        </w:rPr>
        <w:br w:type="column"/>
      </w:r>
      <w:r>
        <w:rPr>
          <w:rFonts w:ascii="Arial"/>
          <w:w w:val="200"/>
          <w:sz w:val="24"/>
        </w:rPr>
        <w:t>(</w:t>
      </w:r>
      <w:r>
        <w:rPr>
          <w:rFonts w:ascii="Arial"/>
          <w:spacing w:val="-117"/>
          <w:w w:val="200"/>
          <w:sz w:val="24"/>
        </w:rPr>
        <w:t> </w:t>
      </w:r>
      <w:r>
        <w:rPr>
          <w:rFonts w:ascii="Arial"/>
          <w:i/>
          <w:spacing w:val="-117"/>
          <w:w w:val="200"/>
          <w:position w:val="-17"/>
          <w:sz w:val="24"/>
        </w:rPr>
      </w:r>
      <w:r>
        <w:rPr>
          <w:rFonts w:ascii="Arial"/>
          <w:i/>
          <w:w w:val="130"/>
          <w:position w:val="-17"/>
          <w:sz w:val="24"/>
          <w:u w:val="single" w:color="000000"/>
        </w:rPr>
        <w:t>A</w:t>
      </w:r>
      <w:r>
        <w:rPr>
          <w:rFonts w:ascii="Arial"/>
          <w:i/>
          <w:w w:val="130"/>
          <w:position w:val="-20"/>
          <w:sz w:val="16"/>
          <w:u w:val="single" w:color="000000"/>
        </w:rPr>
        <w:t>n</w:t>
      </w:r>
      <w:r>
        <w:rPr>
          <w:rFonts w:ascii="Arial"/>
          <w:i/>
          <w:spacing w:val="-35"/>
          <w:w w:val="130"/>
          <w:position w:val="-20"/>
          <w:sz w:val="16"/>
          <w:u w:val="single" w:color="000000"/>
        </w:rPr>
        <w:t> </w:t>
      </w:r>
      <w:r>
        <w:rPr>
          <w:rFonts w:ascii="Arial"/>
          <w:i/>
          <w:spacing w:val="-35"/>
          <w:w w:val="130"/>
          <w:position w:val="-20"/>
          <w:sz w:val="16"/>
        </w:rPr>
      </w:r>
      <w:r>
        <w:rPr>
          <w:rFonts w:ascii="Arial"/>
          <w:w w:val="245"/>
          <w:sz w:val="24"/>
        </w:rPr>
        <w:t>\</w:t>
      </w:r>
      <w:r>
        <w:rPr>
          <w:rFonts w:ascii="Arial"/>
          <w:sz w:val="24"/>
        </w:rPr>
      </w:r>
    </w:p>
    <w:p>
      <w:pPr>
        <w:spacing w:line="380" w:lineRule="exact" w:before="0"/>
        <w:ind w:left="252" w:right="0" w:firstLine="0"/>
        <w:jc w:val="left"/>
        <w:rPr>
          <w:rFonts w:ascii="Arial" w:hAnsi="Arial" w:cs="Arial" w:eastAsia="Arial"/>
          <w:sz w:val="24"/>
          <w:szCs w:val="24"/>
        </w:rPr>
      </w:pPr>
      <w:r>
        <w:rPr/>
        <w:br w:type="column"/>
      </w:r>
      <w:r>
        <w:rPr>
          <w:rFonts w:ascii="Arial"/>
          <w:w w:val="378"/>
          <w:position w:val="-15"/>
          <w:sz w:val="24"/>
        </w:rPr>
        <w:t> </w:t>
      </w:r>
      <w:r>
        <w:rPr>
          <w:rFonts w:ascii="Arial"/>
          <w:i/>
          <w:w w:val="116"/>
          <w:position w:val="-21"/>
          <w:sz w:val="16"/>
        </w:rPr>
        <w:t>N</w:t>
      </w:r>
      <w:r>
        <w:rPr>
          <w:rFonts w:ascii="Arial"/>
          <w:i/>
          <w:position w:val="-21"/>
          <w:sz w:val="16"/>
        </w:rPr>
        <w:t> </w:t>
      </w:r>
      <w:r>
        <w:rPr>
          <w:rFonts w:ascii="Arial"/>
          <w:i/>
          <w:spacing w:val="-23"/>
          <w:position w:val="-21"/>
          <w:sz w:val="16"/>
        </w:rPr>
        <w:t> </w:t>
      </w:r>
      <w:r>
        <w:rPr>
          <w:rFonts w:ascii="Arial"/>
          <w:w w:val="220"/>
          <w:sz w:val="24"/>
        </w:rPr>
        <w:t>(</w:t>
      </w:r>
      <w:r>
        <w:rPr>
          <w:rFonts w:ascii="Arial"/>
          <w:spacing w:val="-43"/>
          <w:sz w:val="24"/>
        </w:rPr>
        <w:t> </w:t>
      </w:r>
      <w:r>
        <w:rPr>
          <w:rFonts w:ascii="Arial"/>
          <w:i/>
          <w:spacing w:val="-43"/>
          <w:w w:val="113"/>
          <w:position w:val="-17"/>
          <w:sz w:val="24"/>
        </w:rPr>
      </w:r>
      <w:r>
        <w:rPr>
          <w:rFonts w:ascii="Arial"/>
          <w:i/>
          <w:w w:val="113"/>
          <w:position w:val="-17"/>
          <w:sz w:val="24"/>
          <w:u w:val="single" w:color="000000"/>
        </w:rPr>
        <w:t>M</w:t>
      </w:r>
      <w:r>
        <w:rPr>
          <w:rFonts w:ascii="Arial"/>
          <w:i/>
          <w:w w:val="115"/>
          <w:position w:val="-20"/>
          <w:sz w:val="16"/>
          <w:u w:val="single" w:color="000000"/>
        </w:rPr>
        <w:t>n</w:t>
      </w:r>
      <w:r>
        <w:rPr>
          <w:rFonts w:ascii="Arial"/>
          <w:i/>
          <w:w w:val="115"/>
          <w:position w:val="-20"/>
          <w:sz w:val="16"/>
        </w:rPr>
      </w:r>
      <w:r>
        <w:rPr>
          <w:rFonts w:ascii="Arial"/>
          <w:i/>
          <w:spacing w:val="-11"/>
          <w:position w:val="-20"/>
          <w:sz w:val="16"/>
        </w:rPr>
        <w:t> </w:t>
      </w:r>
      <w:r>
        <w:rPr>
          <w:rFonts w:ascii="Arial"/>
          <w:w w:val="263"/>
          <w:sz w:val="24"/>
        </w:rPr>
        <w:t>\</w:t>
      </w:r>
      <w:r>
        <w:rPr>
          <w:rFonts w:ascii="Arial"/>
          <w:spacing w:val="-43"/>
          <w:sz w:val="24"/>
        </w:rPr>
        <w:t> </w:t>
      </w:r>
      <w:r>
        <w:rPr>
          <w:rFonts w:ascii="Arial"/>
          <w:w w:val="119"/>
          <w:position w:val="-1"/>
          <w:sz w:val="24"/>
        </w:rPr>
        <w:t> </w:t>
      </w:r>
      <w:r>
        <w:rPr>
          <w:rFonts w:ascii="Arial"/>
          <w:sz w:val="24"/>
        </w:rPr>
      </w:r>
    </w:p>
    <w:p>
      <w:pPr>
        <w:spacing w:after="0" w:line="380" w:lineRule="exact"/>
        <w:jc w:val="left"/>
        <w:rPr>
          <w:rFonts w:ascii="Arial" w:hAnsi="Arial" w:cs="Arial" w:eastAsia="Arial"/>
          <w:sz w:val="24"/>
          <w:szCs w:val="24"/>
        </w:rPr>
        <w:sectPr>
          <w:type w:val="continuous"/>
          <w:pgSz w:w="11910" w:h="16840"/>
          <w:pgMar w:top="1580" w:bottom="280" w:left="1300" w:right="980"/>
          <w:cols w:num="3" w:equalWidth="0">
            <w:col w:w="4304" w:space="40"/>
            <w:col w:w="715" w:space="40"/>
            <w:col w:w="4531"/>
          </w:cols>
        </w:sectPr>
      </w:pPr>
    </w:p>
    <w:p>
      <w:pPr>
        <w:tabs>
          <w:tab w:pos="355" w:val="left" w:leader="none"/>
        </w:tabs>
        <w:spacing w:line="178" w:lineRule="exact" w:before="30"/>
        <w:ind w:left="0" w:right="0" w:firstLine="0"/>
        <w:jc w:val="right"/>
        <w:rPr>
          <w:rFonts w:ascii="Arial" w:hAnsi="Arial" w:cs="Arial" w:eastAsia="Arial"/>
          <w:sz w:val="16"/>
          <w:szCs w:val="16"/>
        </w:rPr>
      </w:pPr>
      <w:r>
        <w:rPr>
          <w:rFonts w:ascii="Arial"/>
          <w:w w:val="119"/>
          <w:sz w:val="24"/>
        </w:rPr>
        <w:t> </w:t>
      </w:r>
      <w:r>
        <w:rPr>
          <w:rFonts w:ascii="Arial"/>
          <w:sz w:val="24"/>
        </w:rPr>
        <w:tab/>
      </w:r>
      <w:r>
        <w:rPr>
          <w:rFonts w:ascii="Arial"/>
          <w:i/>
          <w:w w:val="115"/>
          <w:position w:val="-9"/>
          <w:sz w:val="16"/>
        </w:rPr>
        <w:t>n</w:t>
      </w:r>
      <w:r>
        <w:rPr>
          <w:rFonts w:ascii="Arial"/>
          <w:sz w:val="16"/>
        </w:rPr>
      </w:r>
    </w:p>
    <w:p>
      <w:pPr>
        <w:spacing w:line="186" w:lineRule="exact" w:before="0"/>
        <w:ind w:left="0" w:right="377" w:firstLine="0"/>
        <w:jc w:val="right"/>
        <w:rPr>
          <w:rFonts w:ascii="Arial" w:hAnsi="Arial" w:cs="Arial" w:eastAsia="Arial"/>
          <w:sz w:val="24"/>
          <w:szCs w:val="24"/>
        </w:rPr>
      </w:pPr>
      <w:r>
        <w:rPr/>
        <w:pict>
          <v:group style="position:absolute;margin-left:260.832001pt;margin-top:7.958793pt;width:131.35pt;height:.1pt;mso-position-horizontal-relative:page;mso-position-vertical-relative:paragraph;z-index:-424936" coordorigin="5217,159" coordsize="2627,2">
            <v:shape style="position:absolute;left:5217;top:159;width:2627;height:2" coordorigin="5217,159" coordsize="2627,0" path="m5217,159l7843,159e" filled="false" stroked="true" strokeweight=".478pt" strokecolor="#000000">
              <v:path arrowok="t"/>
            </v:shape>
            <w10:wrap type="none"/>
          </v:group>
        </w:pict>
      </w:r>
      <w:r>
        <w:rPr/>
        <w:pict>
          <v:shape style="position:absolute;margin-left:255.651001pt;margin-top:5.485745pt;width:4pt;height:12pt;mso-position-horizontal-relative:page;mso-position-vertical-relative:paragraph;z-index:-424912" type="#_x0000_t202" filled="false" stroked="false">
            <v:textbox inset="0,0,0,0">
              <w:txbxContent>
                <w:p>
                  <w:pPr>
                    <w:pStyle w:val="BodyText"/>
                    <w:spacing w:line="100" w:lineRule="exact"/>
                    <w:ind w:left="0" w:right="0"/>
                    <w:jc w:val="left"/>
                    <w:rPr>
                      <w:rFonts w:ascii="Arial" w:hAnsi="Arial" w:cs="Arial" w:eastAsia="Arial"/>
                    </w:rPr>
                  </w:pPr>
                  <w:r>
                    <w:rPr>
                      <w:rFonts w:ascii="Arial"/>
                      <w:w w:val="119"/>
                    </w:rPr>
                    <w:t> </w:t>
                  </w:r>
                  <w:r>
                    <w:rPr>
                      <w:rFonts w:ascii="Arial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spacing w:val="4"/>
          <w:w w:val="125"/>
          <w:sz w:val="24"/>
        </w:rPr>
        <w:t>Err</w:t>
      </w:r>
      <w:r>
        <w:rPr>
          <w:rFonts w:ascii="Century"/>
          <w:spacing w:val="4"/>
          <w:w w:val="125"/>
          <w:position w:val="-3"/>
          <w:sz w:val="16"/>
        </w:rPr>
        <w:t>%</w:t>
      </w:r>
      <w:r>
        <w:rPr>
          <w:rFonts w:ascii="Century"/>
          <w:spacing w:val="-5"/>
          <w:w w:val="125"/>
          <w:position w:val="-3"/>
          <w:sz w:val="16"/>
        </w:rPr>
        <w:t> </w:t>
      </w:r>
      <w:r>
        <w:rPr>
          <w:rFonts w:ascii="Times New Roman"/>
          <w:w w:val="125"/>
          <w:sz w:val="24"/>
        </w:rPr>
        <w:t>=</w:t>
      </w:r>
      <w:r>
        <w:rPr>
          <w:rFonts w:ascii="Times New Roman"/>
          <w:spacing w:val="6"/>
          <w:sz w:val="24"/>
        </w:rPr>
        <w:t> </w:t>
      </w:r>
      <w:r>
        <w:rPr>
          <w:rFonts w:ascii="Arial"/>
          <w:w w:val="119"/>
          <w:position w:val="20"/>
          <w:sz w:val="24"/>
        </w:rPr>
        <w:t> </w:t>
      </w:r>
      <w:r>
        <w:rPr>
          <w:rFonts w:ascii="Arial"/>
          <w:sz w:val="24"/>
        </w:rPr>
      </w:r>
    </w:p>
    <w:p>
      <w:pPr>
        <w:pStyle w:val="BodyText"/>
        <w:spacing w:line="102" w:lineRule="exact"/>
        <w:ind w:left="0" w:right="377"/>
        <w:jc w:val="right"/>
        <w:rPr>
          <w:rFonts w:ascii="Arial" w:hAnsi="Arial" w:cs="Arial" w:eastAsia="Arial"/>
        </w:rPr>
      </w:pPr>
      <w:r>
        <w:rPr>
          <w:rFonts w:ascii="Arial"/>
          <w:w w:val="119"/>
        </w:rPr>
        <w:t> </w:t>
      </w:r>
      <w:r>
        <w:rPr>
          <w:rFonts w:ascii="Arial"/>
        </w:rPr>
      </w:r>
    </w:p>
    <w:p>
      <w:pPr>
        <w:pStyle w:val="BodyText"/>
        <w:spacing w:line="210" w:lineRule="exact"/>
        <w:ind w:left="0" w:right="377"/>
        <w:jc w:val="right"/>
        <w:rPr>
          <w:rFonts w:ascii="Arial" w:hAnsi="Arial" w:cs="Arial" w:eastAsia="Arial"/>
        </w:rPr>
      </w:pPr>
      <w:r>
        <w:rPr>
          <w:rFonts w:ascii="Arial"/>
          <w:w w:val="119"/>
        </w:rPr>
        <w:t> </w:t>
      </w:r>
      <w:r>
        <w:rPr>
          <w:rFonts w:ascii="Arial"/>
        </w:rPr>
      </w:r>
    </w:p>
    <w:p>
      <w:pPr>
        <w:tabs>
          <w:tab w:pos="799" w:val="left" w:leader="none"/>
          <w:tab w:pos="1291" w:val="left" w:leader="none"/>
          <w:tab w:pos="1755" w:val="left" w:leader="none"/>
        </w:tabs>
        <w:spacing w:line="254" w:lineRule="exact" w:before="0"/>
        <w:ind w:left="296" w:right="0" w:firstLine="0"/>
        <w:jc w:val="left"/>
        <w:rPr>
          <w:rFonts w:ascii="Arial" w:hAnsi="Arial" w:cs="Arial" w:eastAsia="Arial"/>
          <w:sz w:val="24"/>
          <w:szCs w:val="24"/>
        </w:rPr>
      </w:pPr>
      <w:r>
        <w:rPr>
          <w:w w:val="105"/>
        </w:rPr>
        <w:br w:type="column"/>
      </w:r>
      <w:r>
        <w:rPr>
          <w:rFonts w:ascii="Arial" w:hAnsi="Arial" w:cs="Arial" w:eastAsia="Arial"/>
          <w:i/>
          <w:w w:val="105"/>
          <w:sz w:val="24"/>
          <w:szCs w:val="24"/>
        </w:rPr>
        <w:t>N</w:t>
        <w:tab/>
      </w:r>
      <w:r>
        <w:rPr>
          <w:rFonts w:ascii="Sitka Subheading" w:hAnsi="Sitka Subheading" w:cs="Sitka Subheading" w:eastAsia="Sitka Subheading"/>
          <w:i/>
          <w:w w:val="115"/>
          <w:position w:val="16"/>
          <w:sz w:val="24"/>
          <w:szCs w:val="24"/>
        </w:rPr>
        <w:t>−</w:t>
        <w:tab/>
      </w:r>
      <w:r>
        <w:rPr>
          <w:rFonts w:ascii="Arial" w:hAnsi="Arial" w:cs="Arial" w:eastAsia="Arial"/>
          <w:i/>
          <w:w w:val="115"/>
          <w:position w:val="9"/>
          <w:sz w:val="16"/>
          <w:szCs w:val="16"/>
        </w:rPr>
        <w:t>n</w:t>
        <w:tab/>
      </w:r>
      <w:r>
        <w:rPr>
          <w:rFonts w:ascii="Arial" w:hAnsi="Arial" w:cs="Arial" w:eastAsia="Arial"/>
          <w:i/>
          <w:w w:val="105"/>
          <w:sz w:val="24"/>
          <w:szCs w:val="24"/>
        </w:rPr>
        <w:t>N</w:t>
      </w:r>
      <w:r>
        <w:rPr>
          <w:rFonts w:ascii="Arial" w:hAnsi="Arial" w:cs="Arial" w:eastAsia="Arial"/>
          <w:sz w:val="24"/>
          <w:szCs w:val="24"/>
        </w:rPr>
      </w:r>
    </w:p>
    <w:p>
      <w:pPr>
        <w:spacing w:line="411" w:lineRule="exact" w:before="0"/>
        <w:ind w:left="347" w:right="0" w:firstLine="0"/>
        <w:jc w:val="left"/>
        <w:rPr>
          <w:rFonts w:ascii="Arial" w:hAnsi="Arial" w:cs="Arial" w:eastAsia="Arial"/>
          <w:sz w:val="24"/>
          <w:szCs w:val="24"/>
        </w:rPr>
      </w:pPr>
      <w:r>
        <w:rPr>
          <w:rFonts w:ascii="Arial"/>
          <w:w w:val="378"/>
          <w:position w:val="-15"/>
          <w:sz w:val="24"/>
        </w:rPr>
        <w:t> </w:t>
      </w:r>
      <w:r>
        <w:rPr>
          <w:rFonts w:ascii="Arial"/>
          <w:i/>
          <w:w w:val="130"/>
          <w:position w:val="-21"/>
          <w:sz w:val="16"/>
        </w:rPr>
        <w:t>N</w:t>
      </w:r>
      <w:r>
        <w:rPr>
          <w:rFonts w:ascii="Arial"/>
          <w:i/>
          <w:spacing w:val="-10"/>
          <w:w w:val="130"/>
          <w:position w:val="-21"/>
          <w:sz w:val="16"/>
        </w:rPr>
        <w:t> </w:t>
      </w:r>
      <w:r>
        <w:rPr>
          <w:rFonts w:ascii="Arial"/>
          <w:w w:val="200"/>
          <w:sz w:val="24"/>
        </w:rPr>
        <w:t>(</w:t>
      </w:r>
      <w:r>
        <w:rPr>
          <w:rFonts w:ascii="Arial"/>
          <w:spacing w:val="-116"/>
          <w:w w:val="200"/>
          <w:sz w:val="24"/>
        </w:rPr>
        <w:t> </w:t>
      </w:r>
      <w:r>
        <w:rPr>
          <w:rFonts w:ascii="Arial"/>
          <w:i/>
          <w:spacing w:val="-116"/>
          <w:w w:val="200"/>
          <w:position w:val="-17"/>
          <w:sz w:val="24"/>
        </w:rPr>
      </w:r>
      <w:r>
        <w:rPr>
          <w:rFonts w:ascii="Arial"/>
          <w:i/>
          <w:w w:val="130"/>
          <w:position w:val="-17"/>
          <w:sz w:val="24"/>
          <w:u w:val="single" w:color="000000"/>
        </w:rPr>
        <w:t>A</w:t>
      </w:r>
      <w:r>
        <w:rPr>
          <w:rFonts w:ascii="Arial"/>
          <w:i/>
          <w:w w:val="130"/>
          <w:position w:val="-17"/>
          <w:sz w:val="24"/>
        </w:rPr>
      </w:r>
      <w:r>
        <w:rPr>
          <w:rFonts w:ascii="Arial"/>
          <w:i/>
          <w:w w:val="130"/>
          <w:position w:val="-20"/>
          <w:sz w:val="16"/>
        </w:rPr>
        <w:t>n</w:t>
      </w:r>
      <w:r>
        <w:rPr>
          <w:rFonts w:ascii="Arial"/>
          <w:i/>
          <w:spacing w:val="-34"/>
          <w:w w:val="130"/>
          <w:position w:val="-20"/>
          <w:sz w:val="16"/>
        </w:rPr>
        <w:t> </w:t>
      </w:r>
      <w:r>
        <w:rPr>
          <w:rFonts w:ascii="Arial"/>
          <w:w w:val="245"/>
          <w:sz w:val="24"/>
        </w:rPr>
        <w:t>\</w:t>
      </w:r>
      <w:r>
        <w:rPr>
          <w:rFonts w:ascii="Arial"/>
          <w:sz w:val="24"/>
        </w:rPr>
      </w:r>
    </w:p>
    <w:p>
      <w:pPr>
        <w:spacing w:line="65" w:lineRule="exact" w:before="3"/>
        <w:ind w:left="599" w:right="0" w:firstLine="0"/>
        <w:jc w:val="left"/>
        <w:rPr>
          <w:rFonts w:ascii="Arial" w:hAnsi="Arial" w:cs="Arial" w:eastAsia="Arial"/>
          <w:sz w:val="16"/>
          <w:szCs w:val="16"/>
        </w:rPr>
      </w:pPr>
      <w:r>
        <w:rPr>
          <w:rFonts w:ascii="Arial"/>
          <w:i/>
          <w:w w:val="115"/>
          <w:sz w:val="16"/>
        </w:rPr>
        <w:t>n</w:t>
      </w:r>
      <w:r>
        <w:rPr>
          <w:rFonts w:ascii="Arial"/>
          <w:sz w:val="16"/>
        </w:rPr>
      </w:r>
    </w:p>
    <w:p>
      <w:pPr>
        <w:pStyle w:val="BodyText"/>
        <w:spacing w:line="240" w:lineRule="auto" w:before="203"/>
        <w:ind w:left="0" w:right="151"/>
        <w:jc w:val="right"/>
      </w:pPr>
      <w:r>
        <w:rPr/>
        <w:br w:type="column"/>
      </w:r>
      <w:r>
        <w:rPr/>
        <w:t>(2.1)</w:t>
      </w:r>
    </w:p>
    <w:p>
      <w:pPr>
        <w:spacing w:after="0" w:line="240" w:lineRule="auto"/>
        <w:jc w:val="right"/>
        <w:sectPr>
          <w:type w:val="continuous"/>
          <w:pgSz w:w="11910" w:h="16840"/>
          <w:pgMar w:top="1580" w:bottom="280" w:left="1300" w:right="980"/>
          <w:cols w:num="3" w:equalWidth="0">
            <w:col w:w="4272" w:space="40"/>
            <w:col w:w="1944" w:space="40"/>
            <w:col w:w="3334"/>
          </w:cols>
        </w:sectPr>
      </w:pPr>
    </w:p>
    <w:p>
      <w:pPr>
        <w:spacing w:line="230" w:lineRule="exact" w:before="0"/>
        <w:ind w:left="1262" w:right="0" w:firstLine="0"/>
        <w:jc w:val="center"/>
        <w:rPr>
          <w:rFonts w:ascii="Arial" w:hAnsi="Arial" w:cs="Arial" w:eastAsia="Arial"/>
          <w:sz w:val="24"/>
          <w:szCs w:val="24"/>
        </w:rPr>
      </w:pPr>
      <w:r>
        <w:rPr>
          <w:rFonts w:ascii="Arial"/>
          <w:i/>
          <w:w w:val="108"/>
          <w:sz w:val="24"/>
        </w:rPr>
        <w:t>N</w:t>
      </w:r>
      <w:r>
        <w:rPr>
          <w:rFonts w:ascii="Arial"/>
          <w:sz w:val="24"/>
        </w:rPr>
      </w:r>
    </w:p>
    <w:p>
      <w:pPr>
        <w:pStyle w:val="BodyText"/>
        <w:spacing w:line="240" w:lineRule="auto" w:before="155"/>
        <w:ind w:left="105" w:right="130"/>
        <w:jc w:val="left"/>
      </w:pPr>
      <w:r>
        <w:rPr>
          <w:w w:val="105"/>
        </w:rPr>
        <w:t>Where: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BodyText"/>
        <w:tabs>
          <w:tab w:pos="2989" w:val="left" w:leader="none"/>
        </w:tabs>
        <w:spacing w:line="240" w:lineRule="auto" w:before="54"/>
        <w:ind w:left="2536" w:right="130"/>
        <w:jc w:val="left"/>
      </w:pPr>
      <w:r>
        <w:rPr>
          <w:rFonts w:ascii="Arial"/>
          <w:i/>
          <w:w w:val="105"/>
        </w:rPr>
        <w:t>A</w:t>
        <w:tab/>
      </w:r>
      <w:r>
        <w:rPr>
          <w:w w:val="105"/>
        </w:rPr>
        <w:t>Actual  system</w:t>
      </w:r>
      <w:r>
        <w:rPr>
          <w:spacing w:val="5"/>
          <w:w w:val="105"/>
        </w:rPr>
        <w:t> </w:t>
      </w:r>
      <w:r>
        <w:rPr>
          <w:w w:val="105"/>
        </w:rPr>
        <w:t>parameter</w:t>
      </w:r>
      <w:r>
        <w:rPr/>
      </w:r>
    </w:p>
    <w:p>
      <w:pPr>
        <w:pStyle w:val="ListParagraph"/>
        <w:numPr>
          <w:ilvl w:val="0"/>
          <w:numId w:val="18"/>
        </w:numPr>
        <w:tabs>
          <w:tab w:pos="2990" w:val="left" w:leader="none"/>
        </w:tabs>
        <w:spacing w:line="240" w:lineRule="auto" w:before="12" w:after="0"/>
        <w:ind w:left="2989" w:right="130" w:hanging="49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Model</w:t>
      </w:r>
      <w:r>
        <w:rPr>
          <w:rFonts w:ascii="Times New Roman"/>
          <w:spacing w:val="15"/>
          <w:w w:val="105"/>
          <w:sz w:val="24"/>
        </w:rPr>
        <w:t> </w:t>
      </w:r>
      <w:r>
        <w:rPr>
          <w:rFonts w:ascii="Times New Roman"/>
          <w:w w:val="105"/>
          <w:sz w:val="24"/>
        </w:rPr>
        <w:t>parameter</w:t>
      </w:r>
      <w:r>
        <w:rPr>
          <w:rFonts w:ascii="Times New Roman"/>
          <w:sz w:val="24"/>
        </w:rPr>
      </w:r>
    </w:p>
    <w:p>
      <w:pPr>
        <w:tabs>
          <w:tab w:pos="2989" w:val="left" w:leader="none"/>
        </w:tabs>
        <w:spacing w:before="12"/>
        <w:ind w:left="2554" w:right="13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Arial"/>
          <w:i/>
          <w:sz w:val="24"/>
        </w:rPr>
        <w:t>n</w:t>
        <w:tab/>
      </w:r>
      <w:r>
        <w:rPr>
          <w:rFonts w:ascii="Times New Roman"/>
          <w:w w:val="105"/>
          <w:sz w:val="24"/>
        </w:rPr>
        <w:t>sample</w:t>
      </w:r>
      <w:r>
        <w:rPr>
          <w:rFonts w:ascii="Times New Roman"/>
          <w:sz w:val="24"/>
        </w:rPr>
      </w:r>
    </w:p>
    <w:p>
      <w:pPr>
        <w:pStyle w:val="ListParagraph"/>
        <w:numPr>
          <w:ilvl w:val="0"/>
          <w:numId w:val="18"/>
        </w:numPr>
        <w:tabs>
          <w:tab w:pos="2990" w:val="left" w:leader="none"/>
        </w:tabs>
        <w:spacing w:line="240" w:lineRule="auto" w:before="12" w:after="0"/>
        <w:ind w:left="2989" w:right="0" w:hanging="47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Number of samples in simulation</w:t>
      </w:r>
      <w:r>
        <w:rPr>
          <w:rFonts w:ascii="Times New Roman"/>
          <w:spacing w:val="6"/>
          <w:w w:val="105"/>
          <w:sz w:val="24"/>
        </w:rPr>
        <w:t> </w:t>
      </w:r>
      <w:r>
        <w:rPr>
          <w:rFonts w:ascii="Times New Roman"/>
          <w:w w:val="105"/>
          <w:sz w:val="24"/>
        </w:rPr>
        <w:t>period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32"/>
          <w:szCs w:val="32"/>
        </w:rPr>
      </w:pPr>
    </w:p>
    <w:p>
      <w:pPr>
        <w:pStyle w:val="Heading4"/>
        <w:spacing w:line="240" w:lineRule="auto"/>
        <w:ind w:right="0"/>
        <w:jc w:val="both"/>
        <w:rPr>
          <w:b w:val="0"/>
          <w:bCs w:val="0"/>
        </w:rPr>
      </w:pPr>
      <w:r>
        <w:rPr>
          <w:w w:val="95"/>
        </w:rPr>
        <w:t>Relative error</w:t>
      </w:r>
      <w:r>
        <w:rPr>
          <w:spacing w:val="13"/>
          <w:w w:val="95"/>
        </w:rPr>
        <w:t> </w:t>
      </w:r>
      <w:r>
        <w:rPr>
          <w:w w:val="95"/>
        </w:rPr>
        <w:t>method</w:t>
      </w:r>
      <w:r>
        <w:rPr>
          <w:b w:val="0"/>
        </w:rPr>
      </w:r>
    </w:p>
    <w:p>
      <w:pPr>
        <w:spacing w:line="240" w:lineRule="auto" w:before="7"/>
        <w:rPr>
          <w:rFonts w:ascii="Georgia" w:hAnsi="Georgia" w:cs="Georgia" w:eastAsia="Georgia"/>
          <w:b/>
          <w:bCs/>
          <w:sz w:val="24"/>
          <w:szCs w:val="24"/>
        </w:rPr>
      </w:pPr>
    </w:p>
    <w:p>
      <w:pPr>
        <w:pStyle w:val="BodyText"/>
        <w:spacing w:line="352" w:lineRule="auto"/>
        <w:ind w:right="106" w:hanging="9"/>
        <w:jc w:val="both"/>
      </w:pPr>
      <w:r>
        <w:rPr>
          <w:w w:val="105"/>
        </w:rPr>
        <w:t>The relative error method follows a similar calculation as in the Average difference</w:t>
      </w:r>
      <w:r>
        <w:rPr>
          <w:spacing w:val="37"/>
          <w:w w:val="105"/>
        </w:rPr>
        <w:t> </w:t>
      </w:r>
      <w:r>
        <w:rPr>
          <w:w w:val="105"/>
        </w:rPr>
        <w:t>method.</w:t>
      </w:r>
      <w:r>
        <w:rPr>
          <w:w w:val="106"/>
        </w:rPr>
        <w:t> </w:t>
      </w:r>
      <w:r>
        <w:rPr>
          <w:w w:val="105"/>
        </w:rPr>
        <w:t>However,</w:t>
      </w:r>
      <w:r>
        <w:rPr>
          <w:spacing w:val="46"/>
          <w:w w:val="105"/>
        </w:rPr>
        <w:t> </w:t>
      </w:r>
      <w:r>
        <w:rPr>
          <w:w w:val="105"/>
        </w:rPr>
        <w:t>as</w:t>
      </w:r>
      <w:r>
        <w:rPr>
          <w:spacing w:val="40"/>
          <w:w w:val="105"/>
        </w:rPr>
        <w:t> </w:t>
      </w:r>
      <w:r>
        <w:rPr>
          <w:w w:val="105"/>
        </w:rPr>
        <w:t>shown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eq.</w:t>
      </w:r>
      <w:r>
        <w:rPr>
          <w:spacing w:val="40"/>
          <w:w w:val="105"/>
        </w:rPr>
        <w:t> </w:t>
      </w:r>
      <w:hyperlink w:history="true" w:anchor="_bookmark22">
        <w:r>
          <w:rPr>
            <w:w w:val="105"/>
          </w:rPr>
          <w:t>(2.2),</w:t>
        </w:r>
      </w:hyperlink>
      <w:r>
        <w:rPr>
          <w:spacing w:val="45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error</w:t>
      </w:r>
      <w:r>
        <w:rPr>
          <w:spacing w:val="40"/>
          <w:w w:val="105"/>
        </w:rPr>
        <w:t> </w:t>
      </w:r>
      <w:r>
        <w:rPr>
          <w:w w:val="105"/>
        </w:rPr>
        <w:t>is</w:t>
      </w:r>
      <w:r>
        <w:rPr>
          <w:spacing w:val="40"/>
          <w:w w:val="105"/>
        </w:rPr>
        <w:t> </w:t>
      </w:r>
      <w:r>
        <w:rPr>
          <w:w w:val="105"/>
        </w:rPr>
        <w:t>calculated</w:t>
      </w:r>
      <w:r>
        <w:rPr>
          <w:spacing w:val="41"/>
          <w:w w:val="105"/>
        </w:rPr>
        <w:t> </w:t>
      </w:r>
      <w:r>
        <w:rPr>
          <w:w w:val="105"/>
        </w:rPr>
        <w:t>for</w:t>
      </w:r>
      <w:r>
        <w:rPr>
          <w:spacing w:val="40"/>
          <w:w w:val="105"/>
        </w:rPr>
        <w:t> </w:t>
      </w:r>
      <w:r>
        <w:rPr>
          <w:w w:val="105"/>
        </w:rPr>
        <w:t>each</w:t>
      </w:r>
      <w:r>
        <w:rPr>
          <w:spacing w:val="40"/>
          <w:w w:val="105"/>
        </w:rPr>
        <w:t> </w:t>
      </w:r>
      <w:r>
        <w:rPr>
          <w:w w:val="105"/>
        </w:rPr>
        <w:t>sample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period</w:t>
      </w:r>
      <w:r>
        <w:rPr>
          <w:spacing w:val="40"/>
          <w:w w:val="105"/>
        </w:rPr>
        <w:t> </w:t>
      </w:r>
      <w:r>
        <w:rPr>
          <w:w w:val="105"/>
        </w:rPr>
        <w:t>is</w:t>
      </w:r>
      <w:r>
        <w:rPr>
          <w:w w:val="100"/>
        </w:rPr>
        <w:t> </w:t>
      </w:r>
      <w:r>
        <w:rPr>
          <w:w w:val="105"/>
        </w:rPr>
        <w:t>calculated, the average of the error is then  </w:t>
      </w:r>
      <w:r>
        <w:rPr>
          <w:spacing w:val="21"/>
          <w:w w:val="105"/>
        </w:rPr>
        <w:t> </w:t>
      </w:r>
      <w:r>
        <w:rPr>
          <w:w w:val="105"/>
        </w:rPr>
        <w:t>calculated.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184" w:lineRule="exact" w:before="59"/>
        <w:ind w:left="1287" w:right="0" w:firstLine="0"/>
        <w:jc w:val="center"/>
        <w:rPr>
          <w:rFonts w:ascii="Arial" w:hAnsi="Arial" w:cs="Arial" w:eastAsia="Arial"/>
          <w:sz w:val="24"/>
          <w:szCs w:val="24"/>
        </w:rPr>
      </w:pPr>
      <w:r>
        <w:rPr>
          <w:rFonts w:ascii="Arial" w:hAnsi="Arial" w:cs="Arial" w:eastAsia="Arial"/>
          <w:w w:val="119"/>
          <w:position w:val="18"/>
          <w:sz w:val="24"/>
          <w:szCs w:val="24"/>
        </w:rPr>
        <w:t> </w:t>
      </w:r>
      <w:r>
        <w:rPr>
          <w:rFonts w:ascii="Arial" w:hAnsi="Arial" w:cs="Arial" w:eastAsia="Arial"/>
          <w:spacing w:val="-43"/>
          <w:position w:val="18"/>
          <w:sz w:val="24"/>
          <w:szCs w:val="24"/>
        </w:rPr>
        <w:t> </w:t>
      </w:r>
      <w:r>
        <w:rPr>
          <w:rFonts w:ascii="Arial" w:hAnsi="Arial" w:cs="Arial" w:eastAsia="Arial"/>
          <w:i/>
          <w:spacing w:val="-43"/>
          <w:w w:val="109"/>
          <w:sz w:val="24"/>
          <w:szCs w:val="24"/>
        </w:rPr>
      </w:r>
      <w:r>
        <w:rPr>
          <w:rFonts w:ascii="Arial" w:hAnsi="Arial" w:cs="Arial" w:eastAsia="Arial"/>
          <w:i/>
          <w:w w:val="115"/>
          <w:sz w:val="24"/>
          <w:szCs w:val="24"/>
          <w:u w:val="single" w:color="000000"/>
        </w:rPr>
        <w:t>A</w:t>
      </w:r>
      <w:r>
        <w:rPr>
          <w:rFonts w:ascii="Arial" w:hAnsi="Arial" w:cs="Arial" w:eastAsia="Arial"/>
          <w:i/>
          <w:w w:val="115"/>
          <w:position w:val="-3"/>
          <w:sz w:val="16"/>
          <w:szCs w:val="16"/>
          <w:u w:val="single" w:color="000000"/>
        </w:rPr>
        <w:t>n </w:t>
      </w:r>
      <w:r>
        <w:rPr>
          <w:rFonts w:ascii="Times New Roman" w:hAnsi="Times New Roman" w:cs="Times New Roman" w:eastAsia="Times New Roman"/>
          <w:w w:val="115"/>
          <w:position w:val="-3"/>
          <w:sz w:val="16"/>
          <w:szCs w:val="16"/>
          <w:u w:val="single" w:color="000000"/>
        </w:rPr>
      </w:r>
      <w:bookmarkStart w:name="_bookmark22" w:id="44"/>
      <w:bookmarkEnd w:id="44"/>
      <w:r>
        <w:rPr>
          <w:rFonts w:ascii="Times New Roman" w:hAnsi="Times New Roman" w:cs="Times New Roman" w:eastAsia="Times New Roman"/>
          <w:w w:val="115"/>
          <w:position w:val="-3"/>
          <w:sz w:val="16"/>
          <w:szCs w:val="16"/>
          <w:u w:val="single" w:color="000000"/>
        </w:rPr>
      </w:r>
      <w:r>
        <w:rPr>
          <w:rFonts w:ascii="Sitka Subheading" w:hAnsi="Sitka Subheading" w:cs="Sitka Subheading" w:eastAsia="Sitka Subheading"/>
          <w:i/>
          <w:w w:val="115"/>
          <w:sz w:val="24"/>
          <w:szCs w:val="24"/>
          <w:u w:val="single" w:color="000000"/>
        </w:rPr>
        <w:t>−</w:t>
      </w:r>
      <w:r>
        <w:rPr>
          <w:rFonts w:ascii="Sitka Subheading" w:hAnsi="Sitka Subheading" w:cs="Sitka Subheading" w:eastAsia="Sitka Subheading"/>
          <w:i/>
          <w:spacing w:val="-13"/>
          <w:w w:val="115"/>
          <w:sz w:val="24"/>
          <w:szCs w:val="24"/>
          <w:u w:val="single" w:color="000000"/>
        </w:rPr>
        <w:t> </w:t>
      </w:r>
      <w:r>
        <w:rPr>
          <w:rFonts w:ascii="Times New Roman" w:hAnsi="Times New Roman" w:cs="Times New Roman" w:eastAsia="Times New Roman"/>
          <w:spacing w:val="-13"/>
          <w:w w:val="115"/>
          <w:sz w:val="24"/>
          <w:szCs w:val="24"/>
          <w:u w:val="single" w:color="000000"/>
        </w:rPr>
      </w:r>
      <w:r>
        <w:rPr>
          <w:rFonts w:ascii="Arial" w:hAnsi="Arial" w:cs="Arial" w:eastAsia="Arial"/>
          <w:i/>
          <w:w w:val="115"/>
          <w:sz w:val="24"/>
          <w:szCs w:val="24"/>
          <w:u w:val="single" w:color="000000"/>
        </w:rPr>
        <w:t>M</w:t>
      </w:r>
      <w:r>
        <w:rPr>
          <w:rFonts w:ascii="Arial" w:hAnsi="Arial" w:cs="Arial" w:eastAsia="Arial"/>
          <w:i/>
          <w:w w:val="115"/>
          <w:position w:val="-3"/>
          <w:sz w:val="16"/>
          <w:szCs w:val="16"/>
          <w:u w:val="single" w:color="000000"/>
        </w:rPr>
        <w:t>n</w:t>
      </w:r>
      <w:r>
        <w:rPr>
          <w:rFonts w:ascii="Arial" w:hAnsi="Arial" w:cs="Arial" w:eastAsia="Arial"/>
          <w:i/>
          <w:w w:val="115"/>
          <w:position w:val="-3"/>
          <w:sz w:val="16"/>
          <w:szCs w:val="16"/>
        </w:rPr>
      </w:r>
      <w:r>
        <w:rPr>
          <w:rFonts w:ascii="Arial" w:hAnsi="Arial" w:cs="Arial" w:eastAsia="Arial"/>
          <w:i/>
          <w:spacing w:val="-11"/>
          <w:position w:val="-3"/>
          <w:sz w:val="16"/>
          <w:szCs w:val="16"/>
        </w:rPr>
        <w:t> </w:t>
      </w:r>
      <w:r>
        <w:rPr>
          <w:rFonts w:ascii="Arial" w:hAnsi="Arial" w:cs="Arial" w:eastAsia="Arial"/>
          <w:w w:val="119"/>
          <w:position w:val="18"/>
          <w:sz w:val="24"/>
          <w:szCs w:val="24"/>
        </w:rPr>
        <w:t> </w:t>
      </w:r>
      <w:r>
        <w:rPr>
          <w:rFonts w:ascii="Arial" w:hAnsi="Arial" w:cs="Arial" w:eastAsia="Arial"/>
          <w:sz w:val="24"/>
          <w:szCs w:val="24"/>
        </w:rPr>
      </w:r>
    </w:p>
    <w:p>
      <w:pPr>
        <w:spacing w:after="0" w:line="184" w:lineRule="exact"/>
        <w:jc w:val="center"/>
        <w:rPr>
          <w:rFonts w:ascii="Arial" w:hAnsi="Arial" w:cs="Arial" w:eastAsia="Arial"/>
          <w:sz w:val="24"/>
          <w:szCs w:val="24"/>
        </w:rPr>
        <w:sectPr>
          <w:type w:val="continuous"/>
          <w:pgSz w:w="11910" w:h="16840"/>
          <w:pgMar w:top="1580" w:bottom="280" w:left="1300" w:right="980"/>
        </w:sectPr>
      </w:pPr>
    </w:p>
    <w:p>
      <w:pPr>
        <w:spacing w:line="240" w:lineRule="auto" w:before="0"/>
        <w:rPr>
          <w:rFonts w:ascii="Arial" w:hAnsi="Arial" w:cs="Arial" w:eastAsia="Arial"/>
          <w:sz w:val="24"/>
          <w:szCs w:val="24"/>
        </w:rPr>
      </w:pPr>
    </w:p>
    <w:p>
      <w:pPr>
        <w:spacing w:line="240" w:lineRule="auto" w:before="0"/>
        <w:rPr>
          <w:rFonts w:ascii="Arial" w:hAnsi="Arial" w:cs="Arial" w:eastAsia="Arial"/>
          <w:sz w:val="24"/>
          <w:szCs w:val="24"/>
        </w:rPr>
      </w:pPr>
    </w:p>
    <w:p>
      <w:pPr>
        <w:spacing w:line="240" w:lineRule="auto" w:before="3"/>
        <w:rPr>
          <w:rFonts w:ascii="Arial" w:hAnsi="Arial" w:cs="Arial" w:eastAsia="Arial"/>
          <w:sz w:val="33"/>
          <w:szCs w:val="33"/>
        </w:rPr>
      </w:pPr>
    </w:p>
    <w:p>
      <w:pPr>
        <w:pStyle w:val="BodyText"/>
        <w:spacing w:line="240" w:lineRule="auto"/>
        <w:ind w:left="105" w:right="0"/>
        <w:jc w:val="left"/>
      </w:pPr>
      <w:r>
        <w:rPr>
          <w:w w:val="105"/>
        </w:rPr>
        <w:t>Where: Yu-jie Xu</w:t>
      </w:r>
      <w:r>
        <w:rPr>
          <w:spacing w:val="-16"/>
          <w:w w:val="105"/>
        </w:rPr>
        <w:t> </w:t>
      </w:r>
      <w:hyperlink w:history="true" w:anchor="_bookmark127">
        <w:r>
          <w:rPr>
            <w:w w:val="105"/>
          </w:rPr>
          <w:t>[39]</w:t>
        </w:r>
        <w:r>
          <w:rPr/>
        </w:r>
      </w:hyperlink>
    </w:p>
    <w:p>
      <w:pPr>
        <w:spacing w:line="240" w:lineRule="auto" w:before="3"/>
        <w:rPr>
          <w:rFonts w:ascii="Times New Roman" w:hAnsi="Times New Roman" w:cs="Times New Roman" w:eastAsia="Times New Roman"/>
          <w:sz w:val="30"/>
          <w:szCs w:val="30"/>
        </w:rPr>
      </w:pPr>
      <w:r>
        <w:rPr/>
        <w:br w:type="column"/>
      </w:r>
      <w:r>
        <w:rPr>
          <w:rFonts w:ascii="Times New Roman"/>
          <w:sz w:val="30"/>
        </w:rPr>
      </w:r>
    </w:p>
    <w:p>
      <w:pPr>
        <w:spacing w:before="0"/>
        <w:ind w:left="105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Arial"/>
          <w:i/>
          <w:spacing w:val="4"/>
          <w:w w:val="125"/>
          <w:sz w:val="24"/>
        </w:rPr>
        <w:t>Err</w:t>
      </w:r>
      <w:r>
        <w:rPr>
          <w:rFonts w:ascii="Century"/>
          <w:spacing w:val="4"/>
          <w:w w:val="125"/>
          <w:position w:val="-3"/>
          <w:sz w:val="16"/>
        </w:rPr>
        <w:t>%</w:t>
      </w:r>
      <w:r>
        <w:rPr>
          <w:rFonts w:ascii="Century"/>
          <w:spacing w:val="-5"/>
          <w:w w:val="125"/>
          <w:position w:val="-3"/>
          <w:sz w:val="16"/>
        </w:rPr>
        <w:t> </w:t>
      </w:r>
      <w:r>
        <w:rPr>
          <w:rFonts w:ascii="Times New Roman"/>
          <w:w w:val="125"/>
          <w:sz w:val="24"/>
        </w:rPr>
        <w:t>=</w:t>
      </w:r>
      <w:r>
        <w:rPr>
          <w:rFonts w:ascii="Times New Roman"/>
          <w:sz w:val="24"/>
        </w:rPr>
      </w:r>
    </w:p>
    <w:p>
      <w:pPr>
        <w:spacing w:line="173" w:lineRule="exact" w:before="0"/>
        <w:ind w:left="50" w:right="0" w:firstLine="0"/>
        <w:jc w:val="left"/>
        <w:rPr>
          <w:rFonts w:ascii="Arial" w:hAnsi="Arial" w:cs="Arial" w:eastAsia="Arial"/>
          <w:sz w:val="24"/>
          <w:szCs w:val="24"/>
        </w:rPr>
      </w:pPr>
      <w:r>
        <w:rPr/>
        <w:br w:type="column"/>
      </w:r>
      <w:r>
        <w:rPr>
          <w:rFonts w:ascii="Arial"/>
          <w:w w:val="378"/>
          <w:position w:val="-1"/>
          <w:sz w:val="24"/>
        </w:rPr>
        <w:t> </w:t>
      </w:r>
      <w:r>
        <w:rPr>
          <w:rFonts w:ascii="Arial"/>
          <w:i/>
          <w:w w:val="116"/>
          <w:position w:val="-8"/>
          <w:sz w:val="16"/>
        </w:rPr>
        <w:t>N</w:t>
      </w:r>
      <w:r>
        <w:rPr>
          <w:rFonts w:ascii="Arial"/>
          <w:i/>
          <w:position w:val="-8"/>
          <w:sz w:val="16"/>
        </w:rPr>
        <w:t> </w:t>
      </w:r>
      <w:r>
        <w:rPr>
          <w:rFonts w:ascii="Arial"/>
          <w:i/>
          <w:spacing w:val="-23"/>
          <w:position w:val="-8"/>
          <w:sz w:val="16"/>
        </w:rPr>
        <w:t> </w:t>
      </w:r>
      <w:r>
        <w:rPr>
          <w:rFonts w:ascii="Arial"/>
          <w:w w:val="119"/>
          <w:sz w:val="24"/>
        </w:rPr>
        <w:t> </w:t>
      </w:r>
      <w:r>
        <w:rPr>
          <w:rFonts w:ascii="Arial"/>
          <w:sz w:val="24"/>
        </w:rPr>
      </w:r>
    </w:p>
    <w:p>
      <w:pPr>
        <w:spacing w:line="158" w:lineRule="exact" w:before="0"/>
        <w:ind w:left="302" w:right="0" w:firstLine="0"/>
        <w:jc w:val="left"/>
        <w:rPr>
          <w:rFonts w:ascii="Arial" w:hAnsi="Arial" w:cs="Arial" w:eastAsia="Arial"/>
          <w:sz w:val="24"/>
          <w:szCs w:val="24"/>
        </w:rPr>
      </w:pPr>
      <w:r>
        <w:rPr/>
        <w:pict>
          <v:shape style="position:absolute;margin-left:330.630005pt;margin-top:3.214397pt;width:8.8pt;height:12pt;mso-position-horizontal-relative:page;mso-position-vertical-relative:paragraph;z-index:-424864" type="#_x0000_t202" filled="false" stroked="false">
            <v:textbox inset="0,0,0,0">
              <w:txbxContent>
                <w:p>
                  <w:pPr>
                    <w:spacing w:line="230" w:lineRule="exact" w:before="0"/>
                    <w:ind w:left="0" w:right="0" w:firstLine="0"/>
                    <w:jc w:val="left"/>
                    <w:rPr>
                      <w:rFonts w:ascii="Arial" w:hAnsi="Arial" w:cs="Arial" w:eastAsia="Arial"/>
                      <w:sz w:val="24"/>
                      <w:szCs w:val="24"/>
                    </w:rPr>
                  </w:pPr>
                  <w:r>
                    <w:rPr>
                      <w:rFonts w:ascii="Arial"/>
                      <w:i/>
                      <w:w w:val="109"/>
                      <w:sz w:val="24"/>
                    </w:rPr>
                    <w:t>A</w:t>
                  </w:r>
                  <w:r>
                    <w:rPr>
                      <w:rFonts w:ascii="Arial"/>
                      <w:sz w:val="24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15"/>
          <w:position w:val="-12"/>
          <w:sz w:val="16"/>
        </w:rPr>
        <w:t>n</w:t>
      </w:r>
      <w:r>
        <w:rPr>
          <w:rFonts w:ascii="Arial"/>
          <w:i/>
          <w:position w:val="-12"/>
          <w:sz w:val="16"/>
        </w:rPr>
        <w:t> </w:t>
      </w:r>
      <w:r>
        <w:rPr>
          <w:rFonts w:ascii="Arial"/>
          <w:i/>
          <w:spacing w:val="9"/>
          <w:position w:val="-12"/>
          <w:sz w:val="16"/>
        </w:rPr>
        <w:t> </w:t>
      </w:r>
      <w:r>
        <w:rPr>
          <w:rFonts w:ascii="Arial"/>
          <w:w w:val="119"/>
          <w:sz w:val="24"/>
        </w:rPr>
        <w:t> </w:t>
      </w:r>
      <w:r>
        <w:rPr>
          <w:rFonts w:ascii="Arial"/>
          <w:sz w:val="24"/>
        </w:rPr>
      </w:r>
    </w:p>
    <w:p>
      <w:pPr>
        <w:tabs>
          <w:tab w:pos="1098" w:val="left" w:leader="none"/>
        </w:tabs>
        <w:spacing w:line="159" w:lineRule="exact" w:before="0"/>
        <w:ind w:left="504" w:right="0" w:firstLine="0"/>
        <w:jc w:val="center"/>
        <w:rPr>
          <w:rFonts w:ascii="Arial" w:hAnsi="Arial" w:cs="Arial" w:eastAsia="Arial"/>
          <w:sz w:val="16"/>
          <w:szCs w:val="16"/>
        </w:rPr>
      </w:pPr>
      <w:r>
        <w:rPr>
          <w:rFonts w:ascii="Arial"/>
          <w:w w:val="119"/>
          <w:sz w:val="24"/>
        </w:rPr>
        <w:t> </w:t>
      </w:r>
      <w:r>
        <w:rPr>
          <w:rFonts w:ascii="Arial"/>
          <w:sz w:val="24"/>
        </w:rPr>
        <w:tab/>
      </w:r>
      <w:r>
        <w:rPr>
          <w:rFonts w:ascii="Arial"/>
          <w:i/>
          <w:w w:val="115"/>
          <w:position w:val="-11"/>
          <w:sz w:val="16"/>
        </w:rPr>
        <w:t>n</w:t>
      </w:r>
      <w:r>
        <w:rPr>
          <w:rFonts w:ascii="Arial"/>
          <w:sz w:val="16"/>
        </w:rPr>
      </w:r>
    </w:p>
    <w:p>
      <w:pPr>
        <w:spacing w:line="20" w:lineRule="exact"/>
        <w:ind w:left="45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79.55pt;height:.5pt;mso-position-horizontal-relative:char;mso-position-vertical-relative:line" coordorigin="0,0" coordsize="1591,10">
            <v:group style="position:absolute;left:5;top:5;width:1581;height:2" coordorigin="5,5" coordsize="1581,2">
              <v:shape style="position:absolute;left:5;top:5;width:1581;height:2" coordorigin="5,5" coordsize="1581,0" path="m5,5l1585,5e" filled="false" stroked="true" strokeweight=".47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spacing w:before="1"/>
        <w:ind w:left="454" w:right="0" w:firstLine="0"/>
        <w:jc w:val="center"/>
        <w:rPr>
          <w:rFonts w:ascii="Arial" w:hAnsi="Arial" w:cs="Arial" w:eastAsia="Arial"/>
          <w:sz w:val="24"/>
          <w:szCs w:val="24"/>
        </w:rPr>
      </w:pPr>
      <w:r>
        <w:rPr>
          <w:rFonts w:ascii="Arial"/>
          <w:i/>
          <w:w w:val="108"/>
          <w:sz w:val="24"/>
        </w:rPr>
        <w:t>N</w:t>
      </w:r>
      <w:r>
        <w:rPr>
          <w:rFonts w:ascii="Arial"/>
          <w:sz w:val="24"/>
        </w:rPr>
      </w:r>
    </w:p>
    <w:p>
      <w:pPr>
        <w:spacing w:line="240" w:lineRule="auto" w:before="4"/>
        <w:rPr>
          <w:rFonts w:ascii="Arial" w:hAnsi="Arial" w:cs="Arial" w:eastAsia="Arial"/>
          <w:i/>
          <w:sz w:val="30"/>
          <w:szCs w:val="30"/>
        </w:rPr>
      </w:pPr>
      <w:r>
        <w:rPr/>
        <w:br w:type="column"/>
      </w:r>
      <w:r>
        <w:rPr>
          <w:rFonts w:ascii="Arial"/>
          <w:i/>
          <w:sz w:val="30"/>
        </w:rPr>
      </w:r>
    </w:p>
    <w:p>
      <w:pPr>
        <w:pStyle w:val="BodyText"/>
        <w:spacing w:line="240" w:lineRule="auto"/>
        <w:ind w:left="105" w:right="0"/>
        <w:jc w:val="left"/>
      </w:pPr>
      <w:r>
        <w:rPr>
          <w:w w:val="105"/>
        </w:rPr>
        <w:t>(2.2)</w:t>
      </w:r>
      <w:r>
        <w:rPr/>
      </w:r>
    </w:p>
    <w:p>
      <w:pPr>
        <w:spacing w:after="0" w:line="240" w:lineRule="auto"/>
        <w:jc w:val="left"/>
        <w:sectPr>
          <w:type w:val="continuous"/>
          <w:pgSz w:w="11910" w:h="16840"/>
          <w:pgMar w:top="1580" w:bottom="280" w:left="1300" w:right="980"/>
          <w:cols w:num="4" w:equalWidth="0">
            <w:col w:w="2395" w:space="1044"/>
            <w:col w:w="910" w:space="40"/>
            <w:col w:w="1202" w:space="3294"/>
            <w:col w:w="745"/>
          </w:cols>
        </w:sect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pStyle w:val="BodyText"/>
        <w:tabs>
          <w:tab w:pos="2989" w:val="left" w:leader="none"/>
        </w:tabs>
        <w:spacing w:line="240" w:lineRule="auto" w:before="54"/>
        <w:ind w:left="2536" w:right="130"/>
        <w:jc w:val="left"/>
      </w:pPr>
      <w:r>
        <w:rPr>
          <w:rFonts w:ascii="Arial"/>
          <w:i/>
          <w:w w:val="105"/>
        </w:rPr>
        <w:t>A</w:t>
        <w:tab/>
      </w:r>
      <w:r>
        <w:rPr>
          <w:w w:val="105"/>
        </w:rPr>
        <w:t>Actual  system</w:t>
      </w:r>
      <w:r>
        <w:rPr>
          <w:spacing w:val="5"/>
          <w:w w:val="105"/>
        </w:rPr>
        <w:t> </w:t>
      </w:r>
      <w:r>
        <w:rPr>
          <w:w w:val="105"/>
        </w:rPr>
        <w:t>parameter</w:t>
      </w:r>
      <w:r>
        <w:rPr/>
      </w:r>
    </w:p>
    <w:p>
      <w:pPr>
        <w:pStyle w:val="ListParagraph"/>
        <w:numPr>
          <w:ilvl w:val="0"/>
          <w:numId w:val="19"/>
        </w:numPr>
        <w:tabs>
          <w:tab w:pos="2990" w:val="left" w:leader="none"/>
        </w:tabs>
        <w:spacing w:line="240" w:lineRule="auto" w:before="12" w:after="0"/>
        <w:ind w:left="2989" w:right="130" w:hanging="49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Model</w:t>
      </w:r>
      <w:r>
        <w:rPr>
          <w:rFonts w:ascii="Times New Roman"/>
          <w:spacing w:val="15"/>
          <w:w w:val="105"/>
          <w:sz w:val="24"/>
        </w:rPr>
        <w:t> </w:t>
      </w:r>
      <w:r>
        <w:rPr>
          <w:rFonts w:ascii="Times New Roman"/>
          <w:w w:val="105"/>
          <w:sz w:val="24"/>
        </w:rPr>
        <w:t>parameter</w:t>
      </w:r>
      <w:r>
        <w:rPr>
          <w:rFonts w:ascii="Times New Roman"/>
          <w:sz w:val="24"/>
        </w:rPr>
      </w:r>
    </w:p>
    <w:p>
      <w:pPr>
        <w:tabs>
          <w:tab w:pos="2989" w:val="left" w:leader="none"/>
        </w:tabs>
        <w:spacing w:before="12"/>
        <w:ind w:left="2554" w:right="13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Arial"/>
          <w:i/>
          <w:sz w:val="24"/>
        </w:rPr>
        <w:t>n</w:t>
        <w:tab/>
      </w:r>
      <w:r>
        <w:rPr>
          <w:rFonts w:ascii="Times New Roman"/>
          <w:w w:val="105"/>
          <w:sz w:val="24"/>
        </w:rPr>
        <w:t>sample</w:t>
      </w:r>
      <w:r>
        <w:rPr>
          <w:rFonts w:ascii="Times New Roman"/>
          <w:sz w:val="24"/>
        </w:rPr>
      </w:r>
    </w:p>
    <w:p>
      <w:pPr>
        <w:pStyle w:val="ListParagraph"/>
        <w:numPr>
          <w:ilvl w:val="0"/>
          <w:numId w:val="19"/>
        </w:numPr>
        <w:tabs>
          <w:tab w:pos="2990" w:val="left" w:leader="none"/>
        </w:tabs>
        <w:spacing w:line="240" w:lineRule="auto" w:before="12" w:after="0"/>
        <w:ind w:left="2989" w:right="130" w:hanging="47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Number of samples in simulation</w:t>
      </w:r>
      <w:r>
        <w:rPr>
          <w:rFonts w:ascii="Times New Roman"/>
          <w:spacing w:val="6"/>
          <w:w w:val="105"/>
          <w:sz w:val="24"/>
        </w:rPr>
        <w:t> </w:t>
      </w:r>
      <w:r>
        <w:rPr>
          <w:rFonts w:ascii="Times New Roman"/>
          <w:w w:val="105"/>
          <w:sz w:val="24"/>
        </w:rPr>
        <w:t>period</w:t>
      </w:r>
      <w:r>
        <w:rPr>
          <w:rFonts w:ascii="Times New Roman"/>
          <w:sz w:val="24"/>
        </w:rPr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type w:val="continuous"/>
          <w:pgSz w:w="11910" w:h="16840"/>
          <w:pgMar w:top="1580" w:bottom="280" w:left="1300" w:right="98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BodyText"/>
        <w:spacing w:line="352" w:lineRule="auto"/>
        <w:ind w:right="1100" w:hanging="9"/>
        <w:jc w:val="both"/>
      </w:pPr>
      <w:r>
        <w:rPr/>
        <w:pict>
          <v:group style="position:absolute;margin-left:70.616997pt;margin-top:128.36113pt;width:467.65pt;height:204pt;mso-position-horizontal-relative:page;mso-position-vertical-relative:paragraph;z-index:-424576" coordorigin="1412,2567" coordsize="9353,4080">
            <v:group style="position:absolute;left:1417;top:2572;width:9344;height:2" coordorigin="1417,2572" coordsize="9344,2">
              <v:shape style="position:absolute;left:1417;top:2572;width:9344;height:2" coordorigin="1417,2572" coordsize="9344,0" path="m1417,2572l10760,2572e" filled="false" stroked="true" strokeweight=".498pt" strokecolor="#000000">
                <v:path arrowok="t"/>
              </v:shape>
            </v:group>
            <v:group style="position:absolute;left:1422;top:2572;width:2;height:4070" coordorigin="1422,2572" coordsize="2,4070">
              <v:shape style="position:absolute;left:1422;top:2572;width:2;height:4070" coordorigin="1422,2572" coordsize="0,4070" path="m1422,6642l1422,2572e" filled="false" stroked="true" strokeweight=".498pt" strokecolor="#000000">
                <v:path arrowok="t"/>
              </v:shape>
            </v:group>
            <v:group style="position:absolute;left:10755;top:2572;width:2;height:4070" coordorigin="10755,2572" coordsize="2,4070">
              <v:shape style="position:absolute;left:10755;top:2572;width:2;height:4070" coordorigin="10755,2572" coordsize="0,4070" path="m10755,6642l10755,2572e" filled="false" stroked="true" strokeweight=".498pt" strokecolor="#000000">
                <v:path arrowok="t"/>
              </v:shape>
            </v:group>
            <v:group style="position:absolute;left:1417;top:6642;width:9344;height:2" coordorigin="1417,6642" coordsize="9344,2">
              <v:shape style="position:absolute;left:1417;top:6642;width:9344;height:2" coordorigin="1417,6642" coordsize="9344,0" path="m1417,6642l10760,6642e" filled="false" stroked="true" strokeweight=".498pt" strokecolor="#000000">
                <v:path arrowok="t"/>
              </v:shape>
              <v:shape style="position:absolute;left:1865;top:2729;width:235;height:2643" type="#_x0000_t202" filled="false" stroked="false">
                <v:textbox inset="0,0,0,0">
                  <w:txbxContent>
                    <w:p>
                      <w:pPr>
                        <w:spacing w:line="213" w:lineRule="exact" w:before="0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exact" w:before="0"/>
                        <w:ind w:left="116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9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exact" w:before="0"/>
                        <w:ind w:left="116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8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exact" w:before="0"/>
                        <w:ind w:left="116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7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exact" w:before="0"/>
                        <w:ind w:left="116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6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exact" w:before="0"/>
                        <w:ind w:left="116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exact" w:before="0"/>
                        <w:ind w:left="116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exact" w:before="0"/>
                        <w:ind w:left="116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3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exact" w:before="0"/>
                        <w:ind w:left="116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exact" w:before="0"/>
                        <w:ind w:left="116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58" w:lineRule="exact" w:before="0"/>
                        <w:ind w:left="116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72.5886pt;margin-top:166.475159pt;width:14pt;height:72.3pt;mso-position-horizontal-relative:page;mso-position-vertical-relative:paragraph;z-index:4600" type="#_x0000_t202" filled="false" stroked="false">
            <v:textbox inset="0,0,0,0" style="layout-flow:vertical;mso-layout-flow-alt:bottom-to-top">
              <w:txbxContent>
                <w:p>
                  <w:pPr>
                    <w:spacing w:line="251" w:lineRule="exact" w:before="0"/>
                    <w:ind w:left="20" w:right="0" w:firstLine="0"/>
                    <w:jc w:val="left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>
                    <w:rPr>
                      <w:rFonts w:ascii="Times New Roman"/>
                      <w:w w:val="104"/>
                      <w:sz w:val="24"/>
                    </w:rPr>
                    <w:t>Power</w:t>
                  </w:r>
                  <w:r>
                    <w:rPr>
                      <w:rFonts w:ascii="Times New Roman"/>
                      <w:spacing w:val="18"/>
                      <w:sz w:val="24"/>
                    </w:rPr>
                    <w:t> 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(</w:t>
                  </w:r>
                  <w:r>
                    <w:rPr>
                      <w:rFonts w:ascii="Arial"/>
                      <w:i/>
                      <w:spacing w:val="24"/>
                      <w:w w:val="113"/>
                      <w:sz w:val="24"/>
                    </w:rPr>
                    <w:t>M</w:t>
                  </w:r>
                  <w:r>
                    <w:rPr>
                      <w:rFonts w:ascii="Arial"/>
                      <w:i/>
                      <w:w w:val="97"/>
                      <w:sz w:val="24"/>
                    </w:rPr>
                    <w:t>W</w:t>
                  </w:r>
                  <w:r>
                    <w:rPr>
                      <w:rFonts w:ascii="Arial"/>
                      <w:i/>
                      <w:spacing w:val="-34"/>
                      <w:sz w:val="24"/>
                    </w:rPr>
                    <w:t> 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)</w:t>
                  </w:r>
                  <w:r>
                    <w:rPr>
                      <w:rFonts w:ascii="Times New Roman"/>
                      <w:sz w:val="24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06.326599pt;margin-top:183.126694pt;width:14pt;height:39.3pt;mso-position-horizontal-relative:page;mso-position-vertical-relative:paragraph;z-index:4624" type="#_x0000_t202" filled="false" stroked="false">
            <v:textbox inset="0,0,0,0" style="layout-flow:vertical;mso-layout-flow-alt:bottom-to-top">
              <w:txbxContent>
                <w:p>
                  <w:pPr>
                    <w:spacing w:line="251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24"/>
                      <w:szCs w:val="24"/>
                    </w:rPr>
                  </w:pPr>
                  <w:r>
                    <w:rPr>
                      <w:rFonts w:ascii="Times New Roman"/>
                      <w:w w:val="97"/>
                      <w:sz w:val="24"/>
                    </w:rPr>
                    <w:t>%</w:t>
                  </w:r>
                  <w:r>
                    <w:rPr>
                      <w:rFonts w:ascii="Arial"/>
                      <w:i/>
                      <w:w w:val="100"/>
                      <w:sz w:val="24"/>
                    </w:rPr>
                    <w:t>e</w:t>
                  </w:r>
                  <w:r>
                    <w:rPr>
                      <w:rFonts w:ascii="Arial"/>
                      <w:i/>
                      <w:spacing w:val="6"/>
                      <w:w w:val="100"/>
                      <w:sz w:val="24"/>
                    </w:rPr>
                    <w:t>r</w:t>
                  </w:r>
                  <w:r>
                    <w:rPr>
                      <w:rFonts w:ascii="Arial"/>
                      <w:i/>
                      <w:spacing w:val="6"/>
                      <w:w w:val="131"/>
                      <w:sz w:val="24"/>
                    </w:rPr>
                    <w:t>r</w:t>
                  </w:r>
                  <w:r>
                    <w:rPr>
                      <w:rFonts w:ascii="Arial"/>
                      <w:i/>
                      <w:w w:val="102"/>
                      <w:sz w:val="24"/>
                    </w:rPr>
                    <w:t>or</w:t>
                  </w:r>
                  <w:r>
                    <w:rPr>
                      <w:rFonts w:ascii="Arial"/>
                      <w:sz w:val="24"/>
                    </w:rPr>
                  </w:r>
                </w:p>
              </w:txbxContent>
            </v:textbox>
            <w10:wrap type="none"/>
          </v:shape>
        </w:pic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difference</w:t>
      </w:r>
      <w:r>
        <w:rPr>
          <w:spacing w:val="-11"/>
          <w:w w:val="105"/>
        </w:rPr>
        <w:t> </w:t>
      </w:r>
      <w:r>
        <w:rPr>
          <w:w w:val="105"/>
        </w:rPr>
        <w:t>between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two</w:t>
      </w:r>
      <w:r>
        <w:rPr>
          <w:spacing w:val="-11"/>
          <w:w w:val="105"/>
        </w:rPr>
        <w:t> </w:t>
      </w:r>
      <w:r>
        <w:rPr>
          <w:w w:val="105"/>
        </w:rPr>
        <w:t>verification</w:t>
      </w:r>
      <w:r>
        <w:rPr>
          <w:spacing w:val="-11"/>
          <w:w w:val="105"/>
        </w:rPr>
        <w:t> </w:t>
      </w:r>
      <w:r>
        <w:rPr>
          <w:w w:val="105"/>
        </w:rPr>
        <w:t>strategies</w:t>
      </w:r>
      <w:r>
        <w:rPr>
          <w:spacing w:val="-10"/>
          <w:w w:val="105"/>
        </w:rPr>
        <w:t> </w:t>
      </w:r>
      <w:r>
        <w:rPr>
          <w:w w:val="105"/>
        </w:rPr>
        <w:t>is</w:t>
      </w:r>
      <w:r>
        <w:rPr>
          <w:spacing w:val="-11"/>
          <w:w w:val="105"/>
        </w:rPr>
        <w:t> </w:t>
      </w:r>
      <w:r>
        <w:rPr>
          <w:w w:val="105"/>
        </w:rPr>
        <w:t>best</w:t>
      </w:r>
      <w:r>
        <w:rPr>
          <w:spacing w:val="-11"/>
          <w:w w:val="105"/>
        </w:rPr>
        <w:t> </w:t>
      </w:r>
      <w:r>
        <w:rPr>
          <w:w w:val="105"/>
        </w:rPr>
        <w:t>shown</w:t>
      </w:r>
      <w:r>
        <w:rPr>
          <w:spacing w:val="-10"/>
          <w:w w:val="105"/>
        </w:rPr>
        <w:t> </w:t>
      </w:r>
      <w:r>
        <w:rPr>
          <w:w w:val="105"/>
        </w:rPr>
        <w:t>using</w:t>
      </w:r>
      <w:r>
        <w:rPr>
          <w:spacing w:val="-11"/>
          <w:w w:val="105"/>
        </w:rPr>
        <w:t> </w:t>
      </w:r>
      <w:r>
        <w:rPr>
          <w:w w:val="105"/>
        </w:rPr>
        <w:t>an</w:t>
      </w:r>
      <w:r>
        <w:rPr>
          <w:spacing w:val="-10"/>
          <w:w w:val="105"/>
        </w:rPr>
        <w:t> </w:t>
      </w:r>
      <w:r>
        <w:rPr>
          <w:w w:val="105"/>
        </w:rPr>
        <w:t>example.</w:t>
      </w:r>
      <w:r>
        <w:rPr>
          <w:spacing w:val="14"/>
          <w:w w:val="105"/>
        </w:rPr>
        <w:t> </w:t>
      </w:r>
      <w:r>
        <w:rPr>
          <w:w w:val="105"/>
        </w:rPr>
        <w:t>Figure</w:t>
      </w:r>
      <w:r>
        <w:rPr>
          <w:w w:val="103"/>
        </w:rPr>
        <w:t> </w:t>
      </w:r>
      <w:r>
        <w:rPr>
          <w:w w:val="105"/>
        </w:rPr>
        <w:t>fig.</w:t>
      </w:r>
      <w:r>
        <w:rPr>
          <w:spacing w:val="-11"/>
          <w:w w:val="105"/>
        </w:rPr>
        <w:t> </w:t>
      </w:r>
      <w:hyperlink w:history="true" w:anchor="_bookmark23">
        <w:r>
          <w:rPr>
            <w:w w:val="105"/>
          </w:rPr>
          <w:t>2.4</w:t>
        </w:r>
      </w:hyperlink>
      <w:r>
        <w:rPr>
          <w:spacing w:val="-11"/>
          <w:w w:val="105"/>
        </w:rPr>
        <w:t> </w:t>
      </w:r>
      <w:r>
        <w:rPr>
          <w:w w:val="105"/>
        </w:rPr>
        <w:t>Shows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comparison</w:t>
      </w:r>
      <w:r>
        <w:rPr>
          <w:spacing w:val="-11"/>
          <w:w w:val="105"/>
        </w:rPr>
        <w:t> </w:t>
      </w:r>
      <w:r>
        <w:rPr>
          <w:w w:val="105"/>
        </w:rPr>
        <w:t>between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simulation</w:t>
      </w:r>
      <w:r>
        <w:rPr>
          <w:spacing w:val="-10"/>
          <w:w w:val="105"/>
        </w:rPr>
        <w:t> </w:t>
      </w:r>
      <w:r>
        <w:rPr>
          <w:w w:val="105"/>
        </w:rPr>
        <w:t>model’s</w:t>
      </w:r>
      <w:r>
        <w:rPr>
          <w:spacing w:val="-11"/>
          <w:w w:val="105"/>
        </w:rPr>
        <w:t> </w:t>
      </w:r>
      <w:r>
        <w:rPr>
          <w:w w:val="105"/>
        </w:rPr>
        <w:t>output</w:t>
      </w:r>
      <w:r>
        <w:rPr>
          <w:spacing w:val="-11"/>
          <w:w w:val="105"/>
        </w:rPr>
        <w:t> </w:t>
      </w:r>
      <w:r>
        <w:rPr>
          <w:w w:val="105"/>
        </w:rPr>
        <w:t>power</w:t>
      </w:r>
      <w:r>
        <w:rPr>
          <w:spacing w:val="-11"/>
          <w:w w:val="105"/>
        </w:rPr>
        <w:t> </w:t>
      </w:r>
      <w:r>
        <w:rPr>
          <w:w w:val="105"/>
        </w:rPr>
        <w:t>and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actual</w:t>
      </w:r>
      <w:r>
        <w:rPr>
          <w:spacing w:val="-11"/>
          <w:w w:val="105"/>
        </w:rPr>
        <w:t> </w:t>
      </w:r>
      <w:r>
        <w:rPr>
          <w:w w:val="105"/>
        </w:rPr>
        <w:t>power</w:t>
      </w:r>
      <w:r>
        <w:rPr>
          <w:w w:val="99"/>
        </w:rPr>
        <w:t> </w:t>
      </w:r>
      <w:r>
        <w:rPr>
          <w:w w:val="105"/>
        </w:rPr>
        <w:t>of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system</w:t>
      </w:r>
      <w:r>
        <w:rPr>
          <w:spacing w:val="26"/>
          <w:w w:val="105"/>
        </w:rPr>
        <w:t> </w:t>
      </w:r>
      <w:r>
        <w:rPr>
          <w:w w:val="105"/>
        </w:rPr>
        <w:t>over</w:t>
      </w:r>
      <w:r>
        <w:rPr>
          <w:spacing w:val="25"/>
          <w:w w:val="105"/>
        </w:rPr>
        <w:t> </w:t>
      </w:r>
      <w:r>
        <w:rPr>
          <w:w w:val="105"/>
        </w:rPr>
        <w:t>a</w:t>
      </w:r>
      <w:r>
        <w:rPr>
          <w:spacing w:val="25"/>
          <w:w w:val="105"/>
        </w:rPr>
        <w:t> </w:t>
      </w:r>
      <w:r>
        <w:rPr>
          <w:w w:val="105"/>
        </w:rPr>
        <w:t>24</w:t>
      </w:r>
      <w:r>
        <w:rPr>
          <w:spacing w:val="25"/>
          <w:w w:val="105"/>
        </w:rPr>
        <w:t> </w:t>
      </w:r>
      <w:r>
        <w:rPr>
          <w:w w:val="105"/>
        </w:rPr>
        <w:t>hour</w:t>
      </w:r>
      <w:r>
        <w:rPr>
          <w:spacing w:val="25"/>
          <w:w w:val="105"/>
        </w:rPr>
        <w:t> </w:t>
      </w:r>
      <w:r>
        <w:rPr>
          <w:w w:val="105"/>
        </w:rPr>
        <w:t>period.</w:t>
      </w:r>
      <w:r>
        <w:rPr>
          <w:spacing w:val="4"/>
          <w:w w:val="105"/>
        </w:rPr>
        <w:t> </w:t>
      </w:r>
      <w:r>
        <w:rPr>
          <w:w w:val="105"/>
        </w:rPr>
        <w:t>In</w:t>
      </w:r>
      <w:r>
        <w:rPr>
          <w:spacing w:val="25"/>
          <w:w w:val="105"/>
        </w:rPr>
        <w:t> </w:t>
      </w:r>
      <w:r>
        <w:rPr>
          <w:w w:val="105"/>
        </w:rPr>
        <w:t>a</w:t>
      </w:r>
      <w:r>
        <w:rPr>
          <w:spacing w:val="25"/>
          <w:w w:val="105"/>
        </w:rPr>
        <w:t> </w:t>
      </w:r>
      <w:r>
        <w:rPr>
          <w:w w:val="105"/>
        </w:rPr>
        <w:t>study</w:t>
      </w:r>
      <w:r>
        <w:rPr>
          <w:spacing w:val="26"/>
          <w:w w:val="105"/>
        </w:rPr>
        <w:t> </w:t>
      </w:r>
      <w:r>
        <w:rPr>
          <w:w w:val="105"/>
        </w:rPr>
        <w:t>by</w:t>
      </w:r>
      <w:r>
        <w:rPr>
          <w:spacing w:val="25"/>
          <w:w w:val="105"/>
        </w:rPr>
        <w:t> </w:t>
      </w:r>
      <w:r>
        <w:rPr>
          <w:w w:val="105"/>
        </w:rPr>
        <w:t>[</w:t>
      </w:r>
      <w:hyperlink w:history="true" w:anchor="_bookmark89">
        <w:r>
          <w:rPr>
            <w:w w:val="105"/>
          </w:rPr>
          <w:t>1</w:t>
        </w:r>
      </w:hyperlink>
      <w:r>
        <w:rPr>
          <w:w w:val="105"/>
        </w:rPr>
        <w:t>],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average</w:t>
      </w:r>
      <w:r>
        <w:rPr>
          <w:spacing w:val="25"/>
          <w:w w:val="105"/>
        </w:rPr>
        <w:t> </w:t>
      </w:r>
      <w:r>
        <w:rPr>
          <w:w w:val="105"/>
        </w:rPr>
        <w:t>%</w:t>
      </w:r>
      <w:r>
        <w:rPr>
          <w:spacing w:val="25"/>
          <w:w w:val="105"/>
        </w:rPr>
        <w:t> </w:t>
      </w:r>
      <w:r>
        <w:rPr>
          <w:w w:val="105"/>
        </w:rPr>
        <w:t>difference</w:t>
      </w:r>
      <w:r>
        <w:rPr>
          <w:spacing w:val="24"/>
          <w:w w:val="105"/>
        </w:rPr>
        <w:t> </w:t>
      </w:r>
      <w:r>
        <w:rPr>
          <w:w w:val="105"/>
        </w:rPr>
        <w:t>method,</w:t>
      </w:r>
      <w:r>
        <w:rPr>
          <w:w w:val="108"/>
        </w:rPr>
        <w:t> </w:t>
      </w:r>
      <w:r>
        <w:rPr>
          <w:w w:val="105"/>
        </w:rPr>
        <w:t>eq.</w:t>
      </w:r>
      <w:r>
        <w:rPr>
          <w:w w:val="105"/>
        </w:rPr>
        <w:t> </w:t>
      </w:r>
      <w:hyperlink w:history="true" w:anchor="_bookmark21">
        <w:r>
          <w:rPr>
            <w:w w:val="105"/>
          </w:rPr>
          <w:t>(2.1),</w:t>
        </w:r>
      </w:hyperlink>
      <w:r>
        <w:rPr>
          <w:w w:val="105"/>
        </w:rPr>
        <w:t> was used to calculate the accuracy of a simulation model. The average of the</w:t>
      </w:r>
      <w:r>
        <w:rPr>
          <w:spacing w:val="62"/>
          <w:w w:val="105"/>
        </w:rPr>
        <w:t> </w:t>
      </w:r>
      <w:r>
        <w:rPr>
          <w:w w:val="105"/>
        </w:rPr>
        <w:t>two</w:t>
      </w:r>
      <w:r>
        <w:rPr>
          <w:w w:val="104"/>
        </w:rPr>
        <w:t> </w:t>
      </w:r>
      <w:r>
        <w:rPr>
          <w:w w:val="105"/>
        </w:rPr>
        <w:t>power profiles were similar, leading to a calculated error of 1.17%. However, the</w:t>
      </w:r>
      <w:r>
        <w:rPr>
          <w:spacing w:val="59"/>
          <w:w w:val="105"/>
        </w:rPr>
        <w:t> </w:t>
      </w:r>
      <w:r>
        <w:rPr>
          <w:w w:val="105"/>
        </w:rPr>
        <w:t>Relative</w:t>
      </w:r>
      <w:r>
        <w:rPr>
          <w:w w:val="107"/>
        </w:rPr>
        <w:t> </w:t>
      </w:r>
      <w:r>
        <w:rPr>
          <w:w w:val="105"/>
        </w:rPr>
        <w:t>error</w:t>
      </w:r>
      <w:r>
        <w:rPr>
          <w:spacing w:val="16"/>
          <w:w w:val="105"/>
        </w:rPr>
        <w:t> </w:t>
      </w:r>
      <w:r>
        <w:rPr>
          <w:w w:val="105"/>
        </w:rPr>
        <w:t>method,</w:t>
      </w:r>
      <w:r>
        <w:rPr>
          <w:spacing w:val="16"/>
          <w:w w:val="105"/>
        </w:rPr>
        <w:t> </w:t>
      </w:r>
      <w:r>
        <w:rPr>
          <w:w w:val="105"/>
        </w:rPr>
        <w:t>eq.</w:t>
      </w:r>
      <w:r>
        <w:rPr>
          <w:spacing w:val="16"/>
          <w:w w:val="105"/>
        </w:rPr>
        <w:t> </w:t>
      </w:r>
      <w:hyperlink w:history="true" w:anchor="_bookmark22">
        <w:r>
          <w:rPr>
            <w:w w:val="105"/>
          </w:rPr>
          <w:t>(2.2),</w:t>
        </w:r>
      </w:hyperlink>
      <w:r>
        <w:rPr>
          <w:spacing w:val="16"/>
          <w:w w:val="105"/>
        </w:rPr>
        <w:t> </w:t>
      </w:r>
      <w:r>
        <w:rPr>
          <w:w w:val="105"/>
        </w:rPr>
        <w:t>applied</w:t>
      </w:r>
      <w:r>
        <w:rPr>
          <w:spacing w:val="16"/>
          <w:w w:val="105"/>
        </w:rPr>
        <w:t> </w:t>
      </w:r>
      <w:r>
        <w:rPr>
          <w:w w:val="105"/>
        </w:rPr>
        <w:t>to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same</w:t>
      </w:r>
      <w:r>
        <w:rPr>
          <w:spacing w:val="16"/>
          <w:w w:val="105"/>
        </w:rPr>
        <w:t> </w:t>
      </w:r>
      <w:r>
        <w:rPr>
          <w:w w:val="105"/>
        </w:rPr>
        <w:t>data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results</w:t>
      </w:r>
      <w:r>
        <w:rPr>
          <w:spacing w:val="15"/>
          <w:w w:val="105"/>
        </w:rPr>
        <w:t> </w:t>
      </w:r>
      <w:r>
        <w:rPr>
          <w:w w:val="105"/>
        </w:rPr>
        <w:t>in</w:t>
      </w:r>
      <w:r>
        <w:rPr>
          <w:spacing w:val="16"/>
          <w:w w:val="105"/>
        </w:rPr>
        <w:t> </w:t>
      </w:r>
      <w:r>
        <w:rPr>
          <w:w w:val="105"/>
        </w:rPr>
        <w:t>a</w:t>
      </w:r>
      <w:r>
        <w:rPr>
          <w:spacing w:val="16"/>
          <w:w w:val="105"/>
        </w:rPr>
        <w:t> </w:t>
      </w:r>
      <w:r>
        <w:rPr>
          <w:w w:val="105"/>
        </w:rPr>
        <w:t>error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16"/>
          <w:w w:val="105"/>
        </w:rPr>
        <w:t> </w:t>
      </w:r>
      <w:r>
        <w:rPr>
          <w:w w:val="105"/>
        </w:rPr>
        <w:t>15.2%.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3715" w:lineRule="exact"/>
        <w:ind w:left="951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73"/>
          <w:sz w:val="20"/>
          <w:szCs w:val="20"/>
        </w:rPr>
        <w:pict>
          <v:group style="width:387.3pt;height:185.8pt;mso-position-horizontal-relative:char;mso-position-vertical-relative:line" coordorigin="0,0" coordsize="7746,3716">
            <v:group style="position:absolute;left:9;top:2407;width:7400;height:2" coordorigin="9,2407" coordsize="7400,2">
              <v:shape style="position:absolute;left:9;top:2407;width:7400;height:2" coordorigin="9,2407" coordsize="7400,0" path="m9,2407l7410,2407e" filled="false" stroked="true" strokeweight=".0625pt" strokecolor="#d6e0c9">
                <v:path arrowok="t"/>
                <v:stroke dashstyle="longDash"/>
              </v:shape>
            </v:group>
            <v:group style="position:absolute;left:9;top:2407;width:63;height:2" coordorigin="9,2407" coordsize="63,2">
              <v:shape style="position:absolute;left:9;top:2407;width:63;height:2" coordorigin="9,2407" coordsize="63,0" path="m9,2407l73,2407e" filled="false" stroked="true" strokeweight=".375pt" strokecolor="#000000">
                <v:path arrowok="t"/>
              </v:shape>
            </v:group>
            <v:group style="position:absolute;left:166;top:2376;width:2;height:31" coordorigin="166,2376" coordsize="2,31">
              <v:shape style="position:absolute;left:166;top:2376;width:2;height:31" coordorigin="166,2376" coordsize="0,31" path="m166,2407l166,2376e" filled="false" stroked="true" strokeweight=".375pt" strokecolor="#000000">
                <v:path arrowok="t"/>
              </v:shape>
            </v:group>
            <v:group style="position:absolute;left:9;top:2167;width:7400;height:2" coordorigin="9,2167" coordsize="7400,2">
              <v:shape style="position:absolute;left:9;top:2167;width:7400;height:2" coordorigin="9,2167" coordsize="7400,0" path="m9,2167l7410,2167e" filled="false" stroked="true" strokeweight=".0625pt" strokecolor="#d6e0c9">
                <v:path arrowok="t"/>
                <v:stroke dashstyle="longDash"/>
              </v:shape>
            </v:group>
            <v:group style="position:absolute;left:9;top:2167;width:63;height:2" coordorigin="9,2167" coordsize="63,2">
              <v:shape style="position:absolute;left:9;top:2167;width:63;height:2" coordorigin="9,2167" coordsize="63,0" path="m9,2167l73,2167e" filled="false" stroked="true" strokeweight=".375pt" strokecolor="#000000">
                <v:path arrowok="t"/>
              </v:shape>
            </v:group>
            <v:group style="position:absolute;left:9;top:1926;width:7400;height:2" coordorigin="9,1926" coordsize="7400,2">
              <v:shape style="position:absolute;left:9;top:1926;width:7400;height:2" coordorigin="9,1926" coordsize="7400,0" path="m9,1926l7410,1926e" filled="false" stroked="true" strokeweight=".0625pt" strokecolor="#d6e0c9">
                <v:path arrowok="t"/>
                <v:stroke dashstyle="longDash"/>
              </v:shape>
            </v:group>
            <v:group style="position:absolute;left:9;top:1926;width:63;height:2" coordorigin="9,1926" coordsize="63,2">
              <v:shape style="position:absolute;left:9;top:1926;width:63;height:2" coordorigin="9,1926" coordsize="63,0" path="m9,1926l73,1926e" filled="false" stroked="true" strokeweight=".375pt" strokecolor="#000000">
                <v:path arrowok="t"/>
              </v:shape>
            </v:group>
            <v:group style="position:absolute;left:9;top:1686;width:7400;height:2" coordorigin="9,1686" coordsize="7400,2">
              <v:shape style="position:absolute;left:9;top:1686;width:7400;height:2" coordorigin="9,1686" coordsize="7400,0" path="m9,1686l7410,1686e" filled="false" stroked="true" strokeweight=".0625pt" strokecolor="#d6e0c9">
                <v:path arrowok="t"/>
                <v:stroke dashstyle="longDash"/>
              </v:shape>
            </v:group>
            <v:group style="position:absolute;left:9;top:1686;width:63;height:2" coordorigin="9,1686" coordsize="63,2">
              <v:shape style="position:absolute;left:9;top:1686;width:63;height:2" coordorigin="9,1686" coordsize="63,0" path="m9,1686l73,1686e" filled="false" stroked="true" strokeweight=".375pt" strokecolor="#000000">
                <v:path arrowok="t"/>
              </v:shape>
            </v:group>
            <v:group style="position:absolute;left:9;top:1446;width:7400;height:2" coordorigin="9,1446" coordsize="7400,2">
              <v:shape style="position:absolute;left:9;top:1446;width:7400;height:2" coordorigin="9,1446" coordsize="7400,0" path="m9,1446l7410,1446e" filled="false" stroked="true" strokeweight=".0625pt" strokecolor="#d6e0c9">
                <v:path arrowok="t"/>
                <v:stroke dashstyle="longDash"/>
              </v:shape>
            </v:group>
            <v:group style="position:absolute;left:9;top:1446;width:63;height:2" coordorigin="9,1446" coordsize="63,2">
              <v:shape style="position:absolute;left:9;top:1446;width:63;height:2" coordorigin="9,1446" coordsize="63,0" path="m9,1446l73,1446e" filled="false" stroked="true" strokeweight=".375pt" strokecolor="#000000">
                <v:path arrowok="t"/>
              </v:shape>
            </v:group>
            <v:group style="position:absolute;left:9;top:1205;width:7400;height:2" coordorigin="9,1205" coordsize="7400,2">
              <v:shape style="position:absolute;left:9;top:1205;width:7400;height:2" coordorigin="9,1205" coordsize="7400,0" path="m9,1205l7410,1205e" filled="false" stroked="true" strokeweight=".0625pt" strokecolor="#d6e0c9">
                <v:path arrowok="t"/>
                <v:stroke dashstyle="longDash"/>
              </v:shape>
            </v:group>
            <v:group style="position:absolute;left:9;top:1205;width:63;height:2" coordorigin="9,1205" coordsize="63,2">
              <v:shape style="position:absolute;left:9;top:1205;width:63;height:2" coordorigin="9,1205" coordsize="63,0" path="m9,1205l73,1205e" filled="false" stroked="true" strokeweight=".375pt" strokecolor="#000000">
                <v:path arrowok="t"/>
              </v:shape>
            </v:group>
            <v:group style="position:absolute;left:9;top:965;width:7400;height:2" coordorigin="9,965" coordsize="7400,2">
              <v:shape style="position:absolute;left:9;top:965;width:7400;height:2" coordorigin="9,965" coordsize="7400,0" path="m9,965l7410,965e" filled="false" stroked="true" strokeweight=".0625pt" strokecolor="#d6e0c9">
                <v:path arrowok="t"/>
                <v:stroke dashstyle="longDash"/>
              </v:shape>
            </v:group>
            <v:group style="position:absolute;left:9;top:965;width:63;height:2" coordorigin="9,965" coordsize="63,2">
              <v:shape style="position:absolute;left:9;top:965;width:63;height:2" coordorigin="9,965" coordsize="63,0" path="m9,965l73,965e" filled="false" stroked="true" strokeweight=".375pt" strokecolor="#000000">
                <v:path arrowok="t"/>
              </v:shape>
            </v:group>
            <v:group style="position:absolute;left:9;top:725;width:7400;height:2" coordorigin="9,725" coordsize="7400,2">
              <v:shape style="position:absolute;left:9;top:725;width:7400;height:2" coordorigin="9,725" coordsize="7400,0" path="m9,725l7410,725e" filled="false" stroked="true" strokeweight=".0625pt" strokecolor="#d6e0c9">
                <v:path arrowok="t"/>
                <v:stroke dashstyle="longDash"/>
              </v:shape>
            </v:group>
            <v:group style="position:absolute;left:9;top:725;width:63;height:2" coordorigin="9,725" coordsize="63,2">
              <v:shape style="position:absolute;left:9;top:725;width:63;height:2" coordorigin="9,725" coordsize="63,0" path="m9,725l73,725e" filled="false" stroked="true" strokeweight=".375pt" strokecolor="#000000">
                <v:path arrowok="t"/>
              </v:shape>
            </v:group>
            <v:group style="position:absolute;left:9;top:485;width:7400;height:2" coordorigin="9,485" coordsize="7400,2">
              <v:shape style="position:absolute;left:9;top:485;width:7400;height:2" coordorigin="9,485" coordsize="7400,0" path="m9,485l7410,485e" filled="false" stroked="true" strokeweight=".0625pt" strokecolor="#d6e0c9">
                <v:path arrowok="t"/>
                <v:stroke dashstyle="longDash"/>
              </v:shape>
            </v:group>
            <v:group style="position:absolute;left:9;top:485;width:63;height:2" coordorigin="9,485" coordsize="63,2">
              <v:shape style="position:absolute;left:9;top:485;width:63;height:2" coordorigin="9,485" coordsize="63,0" path="m9,485l73,485e" filled="false" stroked="true" strokeweight=".375pt" strokecolor="#000000">
                <v:path arrowok="t"/>
              </v:shape>
            </v:group>
            <v:group style="position:absolute;left:9;top:244;width:7400;height:2" coordorigin="9,244" coordsize="7400,2">
              <v:shape style="position:absolute;left:9;top:244;width:7400;height:2" coordorigin="9,244" coordsize="7400,0" path="m9,244l7410,244e" filled="false" stroked="true" strokeweight=".0625pt" strokecolor="#d6e0c9">
                <v:path arrowok="t"/>
                <v:stroke dashstyle="longDash"/>
              </v:shape>
            </v:group>
            <v:group style="position:absolute;left:9;top:244;width:63;height:2" coordorigin="9,244" coordsize="63,2">
              <v:shape style="position:absolute;left:9;top:244;width:63;height:2" coordorigin="9,244" coordsize="63,0" path="m9,244l73,244e" filled="false" stroked="true" strokeweight=".375pt" strokecolor="#000000">
                <v:path arrowok="t"/>
              </v:shape>
            </v:group>
            <v:group style="position:absolute;left:9;top:4;width:7400;height:2" coordorigin="9,4" coordsize="7400,2">
              <v:shape style="position:absolute;left:9;top:4;width:7400;height:2" coordorigin="9,4" coordsize="7400,0" path="m9,4l7410,4e" filled="false" stroked="true" strokeweight=".0625pt" strokecolor="#d6e0c9">
                <v:path arrowok="t"/>
                <v:stroke dashstyle="longDash"/>
              </v:shape>
            </v:group>
            <v:group style="position:absolute;left:9;top:4;width:63;height:2" coordorigin="9,4" coordsize="63,2">
              <v:shape style="position:absolute;left:9;top:4;width:63;height:2" coordorigin="9,4" coordsize="63,0" path="m9,4l73,4e" filled="false" stroked="true" strokeweight=".375pt" strokecolor="#000000">
                <v:path arrowok="t"/>
              </v:shape>
            </v:group>
            <v:group style="position:absolute;left:166;top:4;width:2;height:31" coordorigin="166,4" coordsize="2,31">
              <v:shape style="position:absolute;left:166;top:4;width:2;height:31" coordorigin="166,4" coordsize="0,31" path="m166,4l166,35e" filled="false" stroked="true" strokeweight=".375pt" strokecolor="#000000">
                <v:path arrowok="t"/>
              </v:shape>
            </v:group>
            <v:group style="position:absolute;left:482;top:4;width:2;height:2403" coordorigin="482,4" coordsize="2,2403">
              <v:shape style="position:absolute;left:482;top:4;width:2;height:2403" coordorigin="482,4" coordsize="0,2403" path="m482,2407l482,4e" filled="false" stroked="true" strokeweight=".0625pt" strokecolor="#d6e0c9">
                <v:path arrowok="t"/>
                <v:stroke dashstyle="longDash"/>
              </v:shape>
            </v:group>
            <v:group style="position:absolute;left:482;top:2344;width:2;height:63" coordorigin="482,2344" coordsize="2,63">
              <v:shape style="position:absolute;left:482;top:2344;width:2;height:63" coordorigin="482,2344" coordsize="0,63" path="m482,2407l482,2344e" filled="false" stroked="true" strokeweight=".375pt" strokecolor="#000000">
                <v:path arrowok="t"/>
              </v:shape>
            </v:group>
            <v:group style="position:absolute;left:482;top:4;width:2;height:63" coordorigin="482,4" coordsize="2,63">
              <v:shape style="position:absolute;left:482;top:4;width:2;height:63" coordorigin="482,4" coordsize="0,63" path="m482,4l482,67e" filled="false" stroked="true" strokeweight=".375pt" strokecolor="#000000">
                <v:path arrowok="t"/>
              </v:shape>
            </v:group>
            <v:group style="position:absolute;left:797;top:2376;width:2;height:31" coordorigin="797,2376" coordsize="2,31">
              <v:shape style="position:absolute;left:797;top:2376;width:2;height:31" coordorigin="797,2376" coordsize="0,31" path="m797,2407l797,2376e" filled="false" stroked="true" strokeweight=".375pt" strokecolor="#000000">
                <v:path arrowok="t"/>
              </v:shape>
            </v:group>
            <v:group style="position:absolute;left:797;top:4;width:2;height:31" coordorigin="797,4" coordsize="2,31">
              <v:shape style="position:absolute;left:797;top:4;width:2;height:31" coordorigin="797,4" coordsize="0,31" path="m797,4l797,35e" filled="false" stroked="true" strokeweight=".375pt" strokecolor="#000000">
                <v:path arrowok="t"/>
              </v:shape>
            </v:group>
            <v:group style="position:absolute;left:1112;top:4;width:2;height:2403" coordorigin="1112,4" coordsize="2,2403">
              <v:shape style="position:absolute;left:1112;top:4;width:2;height:2403" coordorigin="1112,4" coordsize="0,2403" path="m1112,2407l1112,4e" filled="false" stroked="true" strokeweight=".0625pt" strokecolor="#d6e0c9">
                <v:path arrowok="t"/>
                <v:stroke dashstyle="longDash"/>
              </v:shape>
            </v:group>
            <v:group style="position:absolute;left:1112;top:2344;width:2;height:63" coordorigin="1112,2344" coordsize="2,63">
              <v:shape style="position:absolute;left:1112;top:2344;width:2;height:63" coordorigin="1112,2344" coordsize="0,63" path="m1112,2407l1112,2344e" filled="false" stroked="true" strokeweight=".375pt" strokecolor="#000000">
                <v:path arrowok="t"/>
              </v:shape>
            </v:group>
            <v:group style="position:absolute;left:1112;top:4;width:2;height:63" coordorigin="1112,4" coordsize="2,63">
              <v:shape style="position:absolute;left:1112;top:4;width:2;height:63" coordorigin="1112,4" coordsize="0,63" path="m1112,4l1112,67e" filled="false" stroked="true" strokeweight=".375pt" strokecolor="#000000">
                <v:path arrowok="t"/>
              </v:shape>
            </v:group>
            <v:group style="position:absolute;left:1427;top:2376;width:2;height:31" coordorigin="1427,2376" coordsize="2,31">
              <v:shape style="position:absolute;left:1427;top:2376;width:2;height:31" coordorigin="1427,2376" coordsize="0,31" path="m1427,2407l1427,2376e" filled="false" stroked="true" strokeweight=".375pt" strokecolor="#000000">
                <v:path arrowok="t"/>
              </v:shape>
            </v:group>
            <v:group style="position:absolute;left:1427;top:4;width:2;height:31" coordorigin="1427,4" coordsize="2,31">
              <v:shape style="position:absolute;left:1427;top:4;width:2;height:31" coordorigin="1427,4" coordsize="0,31" path="m1427,4l1427,35e" filled="false" stroked="true" strokeweight=".375pt" strokecolor="#000000">
                <v:path arrowok="t"/>
              </v:shape>
            </v:group>
            <v:group style="position:absolute;left:1742;top:4;width:2;height:2403" coordorigin="1742,4" coordsize="2,2403">
              <v:shape style="position:absolute;left:1742;top:4;width:2;height:2403" coordorigin="1742,4" coordsize="0,2403" path="m1742,2407l1742,4e" filled="false" stroked="true" strokeweight=".0625pt" strokecolor="#d6e0c9">
                <v:path arrowok="t"/>
                <v:stroke dashstyle="longDash"/>
              </v:shape>
            </v:group>
            <v:group style="position:absolute;left:1742;top:2344;width:2;height:63" coordorigin="1742,2344" coordsize="2,63">
              <v:shape style="position:absolute;left:1742;top:2344;width:2;height:63" coordorigin="1742,2344" coordsize="0,63" path="m1742,2407l1742,2344e" filled="false" stroked="true" strokeweight=".375pt" strokecolor="#000000">
                <v:path arrowok="t"/>
              </v:shape>
            </v:group>
            <v:group style="position:absolute;left:1742;top:4;width:2;height:63" coordorigin="1742,4" coordsize="2,63">
              <v:shape style="position:absolute;left:1742;top:4;width:2;height:63" coordorigin="1742,4" coordsize="0,63" path="m1742,4l1742,67e" filled="false" stroked="true" strokeweight=".375pt" strokecolor="#000000">
                <v:path arrowok="t"/>
              </v:shape>
            </v:group>
            <v:group style="position:absolute;left:2057;top:2376;width:2;height:31" coordorigin="2057,2376" coordsize="2,31">
              <v:shape style="position:absolute;left:2057;top:2376;width:2;height:31" coordorigin="2057,2376" coordsize="0,31" path="m2057,2407l2057,2376e" filled="false" stroked="true" strokeweight=".375pt" strokecolor="#000000">
                <v:path arrowok="t"/>
              </v:shape>
            </v:group>
            <v:group style="position:absolute;left:2057;top:4;width:2;height:31" coordorigin="2057,4" coordsize="2,31">
              <v:shape style="position:absolute;left:2057;top:4;width:2;height:31" coordorigin="2057,4" coordsize="0,31" path="m2057,4l2057,35e" filled="false" stroked="true" strokeweight=".375pt" strokecolor="#000000">
                <v:path arrowok="t"/>
              </v:shape>
            </v:group>
            <v:group style="position:absolute;left:2372;top:4;width:2;height:2403" coordorigin="2372,4" coordsize="2,2403">
              <v:shape style="position:absolute;left:2372;top:4;width:2;height:2403" coordorigin="2372,4" coordsize="0,2403" path="m2372,2407l2372,4e" filled="false" stroked="true" strokeweight=".0625pt" strokecolor="#d6e0c9">
                <v:path arrowok="t"/>
                <v:stroke dashstyle="longDash"/>
              </v:shape>
            </v:group>
            <v:group style="position:absolute;left:2372;top:2344;width:2;height:63" coordorigin="2372,2344" coordsize="2,63">
              <v:shape style="position:absolute;left:2372;top:2344;width:2;height:63" coordorigin="2372,2344" coordsize="0,63" path="m2372,2407l2372,2344e" filled="false" stroked="true" strokeweight=".375pt" strokecolor="#000000">
                <v:path arrowok="t"/>
              </v:shape>
            </v:group>
            <v:group style="position:absolute;left:2372;top:4;width:2;height:63" coordorigin="2372,4" coordsize="2,63">
              <v:shape style="position:absolute;left:2372;top:4;width:2;height:63" coordorigin="2372,4" coordsize="0,63" path="m2372,4l2372,67e" filled="false" stroked="true" strokeweight=".375pt" strokecolor="#000000">
                <v:path arrowok="t"/>
              </v:shape>
            </v:group>
            <v:group style="position:absolute;left:2686;top:2376;width:2;height:31" coordorigin="2686,2376" coordsize="2,31">
              <v:shape style="position:absolute;left:2686;top:2376;width:2;height:31" coordorigin="2686,2376" coordsize="0,31" path="m2686,2407l2686,2376e" filled="false" stroked="true" strokeweight=".375pt" strokecolor="#000000">
                <v:path arrowok="t"/>
              </v:shape>
            </v:group>
            <v:group style="position:absolute;left:2686;top:4;width:2;height:31" coordorigin="2686,4" coordsize="2,31">
              <v:shape style="position:absolute;left:2686;top:4;width:2;height:31" coordorigin="2686,4" coordsize="0,31" path="m2686,4l2686,35e" filled="false" stroked="true" strokeweight=".375pt" strokecolor="#000000">
                <v:path arrowok="t"/>
              </v:shape>
            </v:group>
            <v:group style="position:absolute;left:3001;top:4;width:2;height:2403" coordorigin="3001,4" coordsize="2,2403">
              <v:shape style="position:absolute;left:3001;top:4;width:2;height:2403" coordorigin="3001,4" coordsize="0,2403" path="m3001,2407l3001,4e" filled="false" stroked="true" strokeweight=".0625pt" strokecolor="#d6e0c9">
                <v:path arrowok="t"/>
                <v:stroke dashstyle="longDash"/>
              </v:shape>
            </v:group>
            <v:group style="position:absolute;left:3001;top:2344;width:2;height:63" coordorigin="3001,2344" coordsize="2,63">
              <v:shape style="position:absolute;left:3001;top:2344;width:2;height:63" coordorigin="3001,2344" coordsize="0,63" path="m3001,2407l3001,2344e" filled="false" stroked="true" strokeweight=".375pt" strokecolor="#000000">
                <v:path arrowok="t"/>
              </v:shape>
            </v:group>
            <v:group style="position:absolute;left:3001;top:4;width:2;height:63" coordorigin="3001,4" coordsize="2,63">
              <v:shape style="position:absolute;left:3001;top:4;width:2;height:63" coordorigin="3001,4" coordsize="0,63" path="m3001,4l3001,67e" filled="false" stroked="true" strokeweight=".375pt" strokecolor="#000000">
                <v:path arrowok="t"/>
              </v:shape>
            </v:group>
            <v:group style="position:absolute;left:3316;top:2376;width:2;height:31" coordorigin="3316,2376" coordsize="2,31">
              <v:shape style="position:absolute;left:3316;top:2376;width:2;height:31" coordorigin="3316,2376" coordsize="0,31" path="m3316,2407l3316,2376e" filled="false" stroked="true" strokeweight=".375pt" strokecolor="#000000">
                <v:path arrowok="t"/>
              </v:shape>
            </v:group>
            <v:group style="position:absolute;left:3316;top:4;width:2;height:31" coordorigin="3316,4" coordsize="2,31">
              <v:shape style="position:absolute;left:3316;top:4;width:2;height:31" coordorigin="3316,4" coordsize="0,31" path="m3316,4l3316,35e" filled="false" stroked="true" strokeweight=".375pt" strokecolor="#000000">
                <v:path arrowok="t"/>
              </v:shape>
            </v:group>
            <v:group style="position:absolute;left:3631;top:4;width:2;height:2403" coordorigin="3631,4" coordsize="2,2403">
              <v:shape style="position:absolute;left:3631;top:4;width:2;height:2403" coordorigin="3631,4" coordsize="0,2403" path="m3631,2407l3631,4e" filled="false" stroked="true" strokeweight=".0625pt" strokecolor="#d6e0c9">
                <v:path arrowok="t"/>
                <v:stroke dashstyle="longDash"/>
              </v:shape>
            </v:group>
            <v:group style="position:absolute;left:3631;top:2344;width:2;height:63" coordorigin="3631,2344" coordsize="2,63">
              <v:shape style="position:absolute;left:3631;top:2344;width:2;height:63" coordorigin="3631,2344" coordsize="0,63" path="m3631,2407l3631,2344e" filled="false" stroked="true" strokeweight=".375pt" strokecolor="#000000">
                <v:path arrowok="t"/>
              </v:shape>
            </v:group>
            <v:group style="position:absolute;left:3631;top:4;width:2;height:63" coordorigin="3631,4" coordsize="2,63">
              <v:shape style="position:absolute;left:3631;top:4;width:2;height:63" coordorigin="3631,4" coordsize="0,63" path="m3631,4l3631,67e" filled="false" stroked="true" strokeweight=".375pt" strokecolor="#000000">
                <v:path arrowok="t"/>
              </v:shape>
            </v:group>
            <v:group style="position:absolute;left:3946;top:2376;width:2;height:31" coordorigin="3946,2376" coordsize="2,31">
              <v:shape style="position:absolute;left:3946;top:2376;width:2;height:31" coordorigin="3946,2376" coordsize="0,31" path="m3946,2407l3946,2376e" filled="false" stroked="true" strokeweight=".375pt" strokecolor="#000000">
                <v:path arrowok="t"/>
              </v:shape>
            </v:group>
            <v:group style="position:absolute;left:3946;top:4;width:2;height:31" coordorigin="3946,4" coordsize="2,31">
              <v:shape style="position:absolute;left:3946;top:4;width:2;height:31" coordorigin="3946,4" coordsize="0,31" path="m3946,4l3946,35e" filled="false" stroked="true" strokeweight=".375pt" strokecolor="#000000">
                <v:path arrowok="t"/>
              </v:shape>
            </v:group>
            <v:group style="position:absolute;left:4261;top:4;width:2;height:2403" coordorigin="4261,4" coordsize="2,2403">
              <v:shape style="position:absolute;left:4261;top:4;width:2;height:2403" coordorigin="4261,4" coordsize="0,2403" path="m4261,2407l4261,4e" filled="false" stroked="true" strokeweight=".0625pt" strokecolor="#d6e0c9">
                <v:path arrowok="t"/>
                <v:stroke dashstyle="longDash"/>
              </v:shape>
            </v:group>
            <v:group style="position:absolute;left:4261;top:2344;width:2;height:63" coordorigin="4261,2344" coordsize="2,63">
              <v:shape style="position:absolute;left:4261;top:2344;width:2;height:63" coordorigin="4261,2344" coordsize="0,63" path="m4261,2407l4261,2344e" filled="false" stroked="true" strokeweight=".375pt" strokecolor="#000000">
                <v:path arrowok="t"/>
              </v:shape>
            </v:group>
            <v:group style="position:absolute;left:4261;top:4;width:2;height:63" coordorigin="4261,4" coordsize="2,63">
              <v:shape style="position:absolute;left:4261;top:4;width:2;height:63" coordorigin="4261,4" coordsize="0,63" path="m4261,4l4261,67e" filled="false" stroked="true" strokeweight=".375pt" strokecolor="#000000">
                <v:path arrowok="t"/>
              </v:shape>
            </v:group>
            <v:group style="position:absolute;left:4576;top:2376;width:2;height:31" coordorigin="4576,2376" coordsize="2,31">
              <v:shape style="position:absolute;left:4576;top:2376;width:2;height:31" coordorigin="4576,2376" coordsize="0,31" path="m4576,2407l4576,2376e" filled="false" stroked="true" strokeweight=".375pt" strokecolor="#000000">
                <v:path arrowok="t"/>
              </v:shape>
            </v:group>
            <v:group style="position:absolute;left:4576;top:4;width:2;height:31" coordorigin="4576,4" coordsize="2,31">
              <v:shape style="position:absolute;left:4576;top:4;width:2;height:31" coordorigin="4576,4" coordsize="0,31" path="m4576,4l4576,35e" filled="false" stroked="true" strokeweight=".375pt" strokecolor="#000000">
                <v:path arrowok="t"/>
              </v:shape>
            </v:group>
            <v:group style="position:absolute;left:4891;top:4;width:2;height:2403" coordorigin="4891,4" coordsize="2,2403">
              <v:shape style="position:absolute;left:4891;top:4;width:2;height:2403" coordorigin="4891,4" coordsize="0,2403" path="m4891,2407l4891,4e" filled="false" stroked="true" strokeweight=".0625pt" strokecolor="#d6e0c9">
                <v:path arrowok="t"/>
                <v:stroke dashstyle="longDash"/>
              </v:shape>
            </v:group>
            <v:group style="position:absolute;left:4891;top:2344;width:2;height:63" coordorigin="4891,2344" coordsize="2,63">
              <v:shape style="position:absolute;left:4891;top:2344;width:2;height:63" coordorigin="4891,2344" coordsize="0,63" path="m4891,2407l4891,2344e" filled="false" stroked="true" strokeweight=".375pt" strokecolor="#000000">
                <v:path arrowok="t"/>
              </v:shape>
            </v:group>
            <v:group style="position:absolute;left:4891;top:4;width:2;height:63" coordorigin="4891,4" coordsize="2,63">
              <v:shape style="position:absolute;left:4891;top:4;width:2;height:63" coordorigin="4891,4" coordsize="0,63" path="m4891,4l4891,67e" filled="false" stroked="true" strokeweight=".375pt" strokecolor="#000000">
                <v:path arrowok="t"/>
              </v:shape>
            </v:group>
            <v:group style="position:absolute;left:5205;top:2376;width:2;height:31" coordorigin="5205,2376" coordsize="2,31">
              <v:shape style="position:absolute;left:5205;top:2376;width:2;height:31" coordorigin="5205,2376" coordsize="0,31" path="m5205,2407l5205,2376e" filled="false" stroked="true" strokeweight=".375pt" strokecolor="#000000">
                <v:path arrowok="t"/>
              </v:shape>
            </v:group>
            <v:group style="position:absolute;left:5205;top:4;width:2;height:31" coordorigin="5205,4" coordsize="2,31">
              <v:shape style="position:absolute;left:5205;top:4;width:2;height:31" coordorigin="5205,4" coordsize="0,31" path="m5205,4l5205,35e" filled="false" stroked="true" strokeweight=".375pt" strokecolor="#000000">
                <v:path arrowok="t"/>
              </v:shape>
            </v:group>
            <v:group style="position:absolute;left:5520;top:4;width:2;height:2403" coordorigin="5520,4" coordsize="2,2403">
              <v:shape style="position:absolute;left:5520;top:4;width:2;height:2403" coordorigin="5520,4" coordsize="0,2403" path="m5520,2407l5520,4e" filled="false" stroked="true" strokeweight=".0625pt" strokecolor="#d6e0c9">
                <v:path arrowok="t"/>
                <v:stroke dashstyle="longDash"/>
              </v:shape>
            </v:group>
            <v:group style="position:absolute;left:5520;top:2344;width:2;height:63" coordorigin="5520,2344" coordsize="2,63">
              <v:shape style="position:absolute;left:5520;top:2344;width:2;height:63" coordorigin="5520,2344" coordsize="0,63" path="m5520,2407l5520,2344e" filled="false" stroked="true" strokeweight=".375pt" strokecolor="#000000">
                <v:path arrowok="t"/>
              </v:shape>
            </v:group>
            <v:group style="position:absolute;left:5520;top:4;width:2;height:63" coordorigin="5520,4" coordsize="2,63">
              <v:shape style="position:absolute;left:5520;top:4;width:2;height:63" coordorigin="5520,4" coordsize="0,63" path="m5520,4l5520,67e" filled="false" stroked="true" strokeweight=".375pt" strokecolor="#000000">
                <v:path arrowok="t"/>
              </v:shape>
            </v:group>
            <v:group style="position:absolute;left:5835;top:2376;width:2;height:31" coordorigin="5835,2376" coordsize="2,31">
              <v:shape style="position:absolute;left:5835;top:2376;width:2;height:31" coordorigin="5835,2376" coordsize="0,31" path="m5835,2407l5835,2376e" filled="false" stroked="true" strokeweight=".375pt" strokecolor="#000000">
                <v:path arrowok="t"/>
              </v:shape>
            </v:group>
            <v:group style="position:absolute;left:5835;top:4;width:2;height:31" coordorigin="5835,4" coordsize="2,31">
              <v:shape style="position:absolute;left:5835;top:4;width:2;height:31" coordorigin="5835,4" coordsize="0,31" path="m5835,4l5835,35e" filled="false" stroked="true" strokeweight=".375pt" strokecolor="#000000">
                <v:path arrowok="t"/>
              </v:shape>
            </v:group>
            <v:group style="position:absolute;left:6150;top:4;width:2;height:2403" coordorigin="6150,4" coordsize="2,2403">
              <v:shape style="position:absolute;left:6150;top:4;width:2;height:2403" coordorigin="6150,4" coordsize="0,2403" path="m6150,2407l6150,4e" filled="false" stroked="true" strokeweight=".0625pt" strokecolor="#d6e0c9">
                <v:path arrowok="t"/>
                <v:stroke dashstyle="longDash"/>
              </v:shape>
            </v:group>
            <v:group style="position:absolute;left:6150;top:2344;width:2;height:63" coordorigin="6150,2344" coordsize="2,63">
              <v:shape style="position:absolute;left:6150;top:2344;width:2;height:63" coordorigin="6150,2344" coordsize="0,63" path="m6150,2407l6150,2344e" filled="false" stroked="true" strokeweight=".375pt" strokecolor="#000000">
                <v:path arrowok="t"/>
              </v:shape>
            </v:group>
            <v:group style="position:absolute;left:6150;top:4;width:2;height:63" coordorigin="6150,4" coordsize="2,63">
              <v:shape style="position:absolute;left:6150;top:4;width:2;height:63" coordorigin="6150,4" coordsize="0,63" path="m6150,4l6150,67e" filled="false" stroked="true" strokeweight=".375pt" strokecolor="#000000">
                <v:path arrowok="t"/>
              </v:shape>
            </v:group>
            <v:group style="position:absolute;left:6465;top:2376;width:2;height:31" coordorigin="6465,2376" coordsize="2,31">
              <v:shape style="position:absolute;left:6465;top:2376;width:2;height:31" coordorigin="6465,2376" coordsize="0,31" path="m6465,2407l6465,2376e" filled="false" stroked="true" strokeweight=".375pt" strokecolor="#000000">
                <v:path arrowok="t"/>
              </v:shape>
            </v:group>
            <v:group style="position:absolute;left:6465;top:4;width:2;height:31" coordorigin="6465,4" coordsize="2,31">
              <v:shape style="position:absolute;left:6465;top:4;width:2;height:31" coordorigin="6465,4" coordsize="0,31" path="m6465,4l6465,35e" filled="false" stroked="true" strokeweight=".375pt" strokecolor="#000000">
                <v:path arrowok="t"/>
              </v:shape>
            </v:group>
            <v:group style="position:absolute;left:6780;top:4;width:2;height:2403" coordorigin="6780,4" coordsize="2,2403">
              <v:shape style="position:absolute;left:6780;top:4;width:2;height:2403" coordorigin="6780,4" coordsize="0,2403" path="m6780,2407l6780,4e" filled="false" stroked="true" strokeweight=".0625pt" strokecolor="#d6e0c9">
                <v:path arrowok="t"/>
                <v:stroke dashstyle="longDash"/>
              </v:shape>
            </v:group>
            <v:group style="position:absolute;left:6780;top:2344;width:2;height:63" coordorigin="6780,2344" coordsize="2,63">
              <v:shape style="position:absolute;left:6780;top:2344;width:2;height:63" coordorigin="6780,2344" coordsize="0,63" path="m6780,2407l6780,2344e" filled="false" stroked="true" strokeweight=".375pt" strokecolor="#000000">
                <v:path arrowok="t"/>
              </v:shape>
            </v:group>
            <v:group style="position:absolute;left:6780;top:4;width:2;height:63" coordorigin="6780,4" coordsize="2,63">
              <v:shape style="position:absolute;left:6780;top:4;width:2;height:63" coordorigin="6780,4" coordsize="0,63" path="m6780,4l6780,67e" filled="false" stroked="true" strokeweight=".375pt" strokecolor="#000000">
                <v:path arrowok="t"/>
              </v:shape>
            </v:group>
            <v:group style="position:absolute;left:7095;top:2376;width:2;height:31" coordorigin="7095,2376" coordsize="2,31">
              <v:shape style="position:absolute;left:7095;top:2376;width:2;height:31" coordorigin="7095,2376" coordsize="0,31" path="m7095,2407l7095,2376e" filled="false" stroked="true" strokeweight=".375pt" strokecolor="#000000">
                <v:path arrowok="t"/>
              </v:shape>
            </v:group>
            <v:group style="position:absolute;left:7095;top:4;width:2;height:31" coordorigin="7095,4" coordsize="2,31">
              <v:shape style="position:absolute;left:7095;top:4;width:2;height:31" coordorigin="7095,4" coordsize="0,31" path="m7095,4l7095,35e" filled="false" stroked="true" strokeweight=".375pt" strokecolor="#000000">
                <v:path arrowok="t"/>
              </v:shape>
            </v:group>
            <v:group style="position:absolute;left:7410;top:4;width:2;height:2403" coordorigin="7410,4" coordsize="2,2403">
              <v:shape style="position:absolute;left:7410;top:4;width:2;height:2403" coordorigin="7410,4" coordsize="0,2403" path="m7410,2407l7410,4e" filled="false" stroked="true" strokeweight=".0625pt" strokecolor="#d6e0c9">
                <v:path arrowok="t"/>
                <v:stroke dashstyle="longDash"/>
              </v:shape>
            </v:group>
            <v:group style="position:absolute;left:7410;top:2344;width:2;height:63" coordorigin="7410,2344" coordsize="2,63">
              <v:shape style="position:absolute;left:7410;top:2344;width:2;height:63" coordorigin="7410,2344" coordsize="0,63" path="m7410,2407l7410,2344e" filled="false" stroked="true" strokeweight=".375pt" strokecolor="#000000">
                <v:path arrowok="t"/>
              </v:shape>
            </v:group>
            <v:group style="position:absolute;left:7410;top:4;width:2;height:63" coordorigin="7410,4" coordsize="2,63">
              <v:shape style="position:absolute;left:7410;top:4;width:2;height:63" coordorigin="7410,4" coordsize="0,63" path="m7410,4l7410,67e" filled="false" stroked="true" strokeweight=".375pt" strokecolor="#000000">
                <v:path arrowok="t"/>
              </v:shape>
            </v:group>
            <v:group style="position:absolute;left:7347;top:2407;width:63;height:2" coordorigin="7347,2407" coordsize="63,2">
              <v:shape style="position:absolute;left:7347;top:2407;width:63;height:2" coordorigin="7347,2407" coordsize="63,0" path="m7410,2407l7347,2407e" filled="false" stroked="true" strokeweight=".375pt" strokecolor="#000000">
                <v:path arrowok="t"/>
              </v:shape>
            </v:group>
            <v:group style="position:absolute;left:7347;top:2087;width:63;height:2" coordorigin="7347,2087" coordsize="63,2">
              <v:shape style="position:absolute;left:7347;top:2087;width:63;height:2" coordorigin="7347,2087" coordsize="63,0" path="m7410,2087l7347,2087e" filled="false" stroked="true" strokeweight=".375pt" strokecolor="#000000">
                <v:path arrowok="t"/>
              </v:shape>
            </v:group>
            <v:group style="position:absolute;left:7347;top:1766;width:63;height:2" coordorigin="7347,1766" coordsize="63,2">
              <v:shape style="position:absolute;left:7347;top:1766;width:63;height:2" coordorigin="7347,1766" coordsize="63,0" path="m7410,1766l7347,1766e" filled="false" stroked="true" strokeweight=".375pt" strokecolor="#000000">
                <v:path arrowok="t"/>
              </v:shape>
            </v:group>
            <v:group style="position:absolute;left:7347;top:1446;width:63;height:2" coordorigin="7347,1446" coordsize="63,2">
              <v:shape style="position:absolute;left:7347;top:1446;width:63;height:2" coordorigin="7347,1446" coordsize="63,0" path="m7410,1446l7347,1446e" filled="false" stroked="true" strokeweight=".375pt" strokecolor="#000000">
                <v:path arrowok="t"/>
              </v:shape>
            </v:group>
            <v:group style="position:absolute;left:7347;top:1125;width:63;height:2" coordorigin="7347,1125" coordsize="63,2">
              <v:shape style="position:absolute;left:7347;top:1125;width:63;height:2" coordorigin="7347,1125" coordsize="63,0" path="m7410,1125l7347,1125e" filled="false" stroked="true" strokeweight=".375pt" strokecolor="#000000">
                <v:path arrowok="t"/>
              </v:shape>
            </v:group>
            <v:group style="position:absolute;left:7347;top:805;width:63;height:2" coordorigin="7347,805" coordsize="63,2">
              <v:shape style="position:absolute;left:7347;top:805;width:63;height:2" coordorigin="7347,805" coordsize="63,0" path="m7410,805l7347,805e" filled="false" stroked="true" strokeweight=".375pt" strokecolor="#000000">
                <v:path arrowok="t"/>
              </v:shape>
            </v:group>
            <v:group style="position:absolute;left:7347;top:485;width:63;height:2" coordorigin="7347,485" coordsize="63,2">
              <v:shape style="position:absolute;left:7347;top:485;width:63;height:2" coordorigin="7347,485" coordsize="63,0" path="m7410,485l7347,485e" filled="false" stroked="true" strokeweight=".375pt" strokecolor="#000000">
                <v:path arrowok="t"/>
              </v:shape>
            </v:group>
            <v:group style="position:absolute;left:7347;top:164;width:63;height:2" coordorigin="7347,164" coordsize="63,2">
              <v:shape style="position:absolute;left:7347;top:164;width:63;height:2" coordorigin="7347,164" coordsize="63,0" path="m7410,164l7347,164e" filled="false" stroked="true" strokeweight=".375pt" strokecolor="#000000">
                <v:path arrowok="t"/>
              </v:shape>
            </v:group>
            <v:group style="position:absolute;left:9;top:4;width:7400;height:2403" coordorigin="9,4" coordsize="7400,2403">
              <v:shape style="position:absolute;left:9;top:4;width:7400;height:2403" coordorigin="9,4" coordsize="7400,2403" path="m9,2407l7410,2407,7410,4,9,4,9,2407xe" filled="false" stroked="true" strokeweight=".375pt" strokecolor="#000000">
                <v:path arrowok="t"/>
              </v:shape>
            </v:group>
            <v:group style="position:absolute;left:9;top:232;width:7395;height:1454" coordorigin="9,232" coordsize="7395,1454">
              <v:shape style="position:absolute;left:9;top:232;width:7395;height:1454" coordorigin="9,232" coordsize="7395,1454" path="m9,533l167,521,325,513,482,509,640,504,797,509,955,521,1112,292,1270,232,1427,256,1584,280,1742,292,1899,1314,2057,1530,2214,1686,2372,1674,2529,1662,2687,1650,2844,1674,3001,1686,3159,1013,3316,965,3474,965,3631,785,3789,485,4104,485,4261,473,4419,461,4733,461,4891,465,5048,473,5206,509,5363,581,5521,586,5678,773,5836,1638,6150,1638,6308,1643,6465,1650,6623,1362,6780,1013,6938,581,7095,509,7253,473,7405,473e" filled="false" stroked="true" strokeweight=".75pt" strokecolor="#7296e5">
                <v:path arrowok="t"/>
              </v:shape>
            </v:group>
            <v:group style="position:absolute;left:9;top:16;width:7395;height:2103" coordorigin="9,16" coordsize="7395,2103">
              <v:shape style="position:absolute;left:9;top:16;width:7395;height:2103" coordorigin="9,16" coordsize="7395,2103" path="m9,530l167,518,325,511,482,506,640,501,797,506,955,518,1112,16,1270,16,1427,148,1584,288,1742,297,1899,1686,2057,1686,2214,1926,2529,1926,2687,1950,2844,2119,3001,1902,3159,1001,3316,545,3474,473,3631,437,3789,425,5048,425,5206,989,5363,1205,5521,1193,5678,1410,5836,1686,5993,1686,6150,1878,6308,1926,6465,1974,6623,1157,6780,449,6938,425,7405,425e" filled="false" stroked="true" strokeweight=".75pt" strokecolor="#fac96d">
                <v:path arrowok="t"/>
              </v:shape>
            </v:group>
            <v:group style="position:absolute;left:2;top:2405;width:15;height:2" coordorigin="2,2405" coordsize="15,2">
              <v:shape style="position:absolute;left:2;top:2405;width:15;height:2" coordorigin="2,2405" coordsize="15,0" path="m2,2405l17,2405e" filled="false" stroked="true" strokeweight=".2pt" strokecolor="#fa7a6d">
                <v:path arrowok="t"/>
              </v:shape>
            </v:group>
            <v:group style="position:absolute;left:159;top:2405;width:15;height:2" coordorigin="159,2405" coordsize="15,2">
              <v:shape style="position:absolute;left:159;top:2405;width:15;height:2" coordorigin="159,2405" coordsize="15,0" path="m159,2405l174,2405e" filled="false" stroked="true" strokeweight=".2pt" strokecolor="#fa7a6d">
                <v:path arrowok="t"/>
              </v:shape>
            </v:group>
            <v:group style="position:absolute;left:317;top:2405;width:15;height:2" coordorigin="317,2405" coordsize="15,2">
              <v:shape style="position:absolute;left:317;top:2405;width:15;height:2" coordorigin="317,2405" coordsize="15,0" path="m317,2405l332,2405e" filled="false" stroked="true" strokeweight=".2pt" strokecolor="#fa7a6d">
                <v:path arrowok="t"/>
              </v:shape>
            </v:group>
            <v:group style="position:absolute;left:474;top:2405;width:15;height:2" coordorigin="474,2405" coordsize="15,2">
              <v:shape style="position:absolute;left:474;top:2405;width:15;height:2" coordorigin="474,2405" coordsize="15,0" path="m474,2405l489,2405e" filled="false" stroked="true" strokeweight=".2pt" strokecolor="#fa7a6d">
                <v:path arrowok="t"/>
              </v:shape>
            </v:group>
            <v:group style="position:absolute;left:632;top:2405;width:15;height:2" coordorigin="632,2405" coordsize="15,2">
              <v:shape style="position:absolute;left:632;top:2405;width:15;height:2" coordorigin="632,2405" coordsize="15,0" path="m632,2405l647,2405e" filled="false" stroked="true" strokeweight=".2pt" strokecolor="#fa7a6d">
                <v:path arrowok="t"/>
              </v:shape>
            </v:group>
            <v:group style="position:absolute;left:789;top:2405;width:15;height:2" coordorigin="789,2405" coordsize="15,2">
              <v:shape style="position:absolute;left:789;top:2405;width:15;height:2" coordorigin="789,2405" coordsize="15,0" path="m789,2405l804,2405e" filled="false" stroked="true" strokeweight=".2pt" strokecolor="#fa7a6d">
                <v:path arrowok="t"/>
              </v:shape>
            </v:group>
            <v:group style="position:absolute;left:947;top:2405;width:15;height:2" coordorigin="947,2405" coordsize="15,2">
              <v:shape style="position:absolute;left:947;top:2405;width:15;height:2" coordorigin="947,2405" coordsize="15,0" path="m947,2405l962,2405e" filled="false" stroked="true" strokeweight=".2pt" strokecolor="#fa7a6d">
                <v:path arrowok="t"/>
              </v:shape>
            </v:group>
            <v:group style="position:absolute;left:1112;top:1988;width:2;height:419" coordorigin="1112,1988" coordsize="2,419">
              <v:shape style="position:absolute;left:1112;top:1988;width:2;height:419" coordorigin="1112,1988" coordsize="0,419" path="m1112,2407l1112,1988e" filled="false" stroked="true" strokeweight=".75pt" strokecolor="#fa7a6d">
                <v:path arrowok="t"/>
              </v:shape>
            </v:group>
            <v:group style="position:absolute;left:1270;top:2088;width:2;height:319" coordorigin="1270,2088" coordsize="2,319">
              <v:shape style="position:absolute;left:1270;top:2088;width:2;height:319" coordorigin="1270,2088" coordsize="0,319" path="m1270,2407l1270,2088e" filled="false" stroked="true" strokeweight=".75pt" strokecolor="#fa7a6d">
                <v:path arrowok="t"/>
              </v:shape>
            </v:group>
            <v:group style="position:absolute;left:1427;top:2246;width:2;height:161" coordorigin="1427,2246" coordsize="2,161">
              <v:shape style="position:absolute;left:1427;top:2246;width:2;height:161" coordorigin="1427,2246" coordsize="0,161" path="m1427,2407l1427,2246e" filled="false" stroked="true" strokeweight=".75pt" strokecolor="#fa7a6d">
                <v:path arrowok="t"/>
              </v:shape>
            </v:group>
            <v:group style="position:absolute;left:1576;top:2401;width:15;height:2" coordorigin="1576,2401" coordsize="15,2">
              <v:shape style="position:absolute;left:1576;top:2401;width:15;height:2" coordorigin="1576,2401" coordsize="15,0" path="m1576,2401l1591,2401e" filled="false" stroked="true" strokeweight=".550pt" strokecolor="#fa7a6d">
                <v:path arrowok="t"/>
              </v:shape>
            </v:group>
            <v:group style="position:absolute;left:1734;top:2403;width:15;height:2" coordorigin="1734,2403" coordsize="15,2">
              <v:shape style="position:absolute;left:1734;top:2403;width:15;height:2" coordorigin="1734,2403" coordsize="15,0" path="m1734,2403l1749,2403e" filled="false" stroked="true" strokeweight=".35pt" strokecolor="#fa7a6d">
                <v:path arrowok="t"/>
              </v:shape>
            </v:group>
            <v:group style="position:absolute;left:1899;top:1316;width:2;height:1091" coordorigin="1899,1316" coordsize="2,1091">
              <v:shape style="position:absolute;left:1899;top:1316;width:2;height:1091" coordorigin="1899,1316" coordsize="0,1091" path="m1899,2407l1899,1316e" filled="false" stroked="true" strokeweight=".75pt" strokecolor="#fa7a6d">
                <v:path arrowok="t"/>
              </v:shape>
            </v:group>
            <v:group style="position:absolute;left:2057;top:1836;width:2;height:571" coordorigin="2057,1836" coordsize="2,571">
              <v:shape style="position:absolute;left:2057;top:1836;width:2;height:571" coordorigin="2057,1836" coordsize="0,571" path="m2057,2407l2057,1836e" filled="false" stroked="true" strokeweight=".75pt" strokecolor="#fa7a6d">
                <v:path arrowok="t"/>
              </v:shape>
            </v:group>
            <v:group style="position:absolute;left:2214;top:1339;width:2;height:1068" coordorigin="2214,1339" coordsize="2,1068">
              <v:shape style="position:absolute;left:2214;top:1339;width:2;height:1068" coordorigin="2214,1339" coordsize="0,1068" path="m2214,2407l2214,1339e" filled="false" stroked="true" strokeweight=".75pt" strokecolor="#fa7a6d">
                <v:path arrowok="t"/>
              </v:shape>
            </v:group>
            <v:group style="position:absolute;left:2372;top:1304;width:2;height:1103" coordorigin="2372,1304" coordsize="2,1103">
              <v:shape style="position:absolute;left:2372;top:1304;width:2;height:1103" coordorigin="2372,1304" coordsize="0,1103" path="m2372,2407l2372,1304e" filled="false" stroked="true" strokeweight=".75pt" strokecolor="#fa7a6d">
                <v:path arrowok="t"/>
              </v:shape>
            </v:group>
            <v:group style="position:absolute;left:2529;top:1270;width:2;height:1137" coordorigin="2529,1270" coordsize="2,1137">
              <v:shape style="position:absolute;left:2529;top:1270;width:2;height:1137" coordorigin="2529,1270" coordsize="0,1137" path="m2529,2407l2529,1270e" filled="false" stroked="true" strokeweight=".75pt" strokecolor="#fa7a6d">
                <v:path arrowok="t"/>
              </v:shape>
            </v:group>
            <v:group style="position:absolute;left:2686;top:1136;width:2;height:1271" coordorigin="2686,1136" coordsize="2,1271">
              <v:shape style="position:absolute;left:2686;top:1136;width:2;height:1271" coordorigin="2686,1136" coordsize="0,1271" path="m2686,2407l2686,1136e" filled="false" stroked="true" strokeweight=".75pt" strokecolor="#fa7a6d">
                <v:path arrowok="t"/>
              </v:shape>
            </v:group>
            <v:group style="position:absolute;left:2844;top:464;width:2;height:1943" coordorigin="2844,464" coordsize="2,1943">
              <v:shape style="position:absolute;left:2844;top:464;width:2;height:1943" coordorigin="2844,464" coordsize="0,1943" path="m2844,2407l2844,464e" filled="false" stroked="true" strokeweight=".75pt" strokecolor="#fa7a6d">
                <v:path arrowok="t"/>
              </v:shape>
            </v:group>
            <v:group style="position:absolute;left:3001;top:1446;width:2;height:961" coordorigin="3001,1446" coordsize="2,961">
              <v:shape style="position:absolute;left:3001;top:1446;width:2;height:961" coordorigin="3001,1446" coordsize="0,961" path="m3001,2407l3001,1446e" filled="false" stroked="true" strokeweight=".75pt" strokecolor="#fa7a6d">
                <v:path arrowok="t"/>
              </v:shape>
            </v:group>
            <v:group style="position:absolute;left:3151;top:2393;width:15;height:2" coordorigin="3151,2393" coordsize="15,2">
              <v:shape style="position:absolute;left:3151;top:2393;width:15;height:2" coordorigin="3151,2393" coordsize="15,0" path="m3151,2393l3166,2393e" filled="false" stroked="true" strokeweight="1.4pt" strokecolor="#fa7a6d">
                <v:path arrowok="t"/>
              </v:shape>
            </v:group>
            <v:group style="position:absolute;left:3316;top:1472;width:2;height:935" coordorigin="3316,1472" coordsize="2,935">
              <v:shape style="position:absolute;left:3316;top:1472;width:2;height:935" coordorigin="3316,1472" coordsize="0,935" path="m3316,2407l3316,1472e" filled="false" stroked="true" strokeweight=".75pt" strokecolor="#fa7a6d">
                <v:path arrowok="t"/>
              </v:shape>
            </v:group>
            <v:group style="position:absolute;left:3474;top:1312;width:2;height:1095" coordorigin="3474,1312" coordsize="2,1095">
              <v:shape style="position:absolute;left:3474;top:1312;width:2;height:1095" coordorigin="3474,1312" coordsize="0,1095" path="m3474,2407l3474,1312e" filled="false" stroked="true" strokeweight=".75pt" strokecolor="#fa7a6d">
                <v:path arrowok="t"/>
              </v:shape>
            </v:group>
            <v:group style="position:absolute;left:3631;top:1719;width:2;height:688" coordorigin="3631,1719" coordsize="2,688">
              <v:shape style="position:absolute;left:3631;top:1719;width:2;height:688" coordorigin="3631,1719" coordsize="0,688" path="m3631,2407l3631,1719e" filled="false" stroked="true" strokeweight=".75pt" strokecolor="#fa7a6d">
                <v:path arrowok="t"/>
              </v:shape>
            </v:group>
            <v:group style="position:absolute;left:3789;top:2307;width:2;height:100" coordorigin="3789,2307" coordsize="2,100">
              <v:shape style="position:absolute;left:3789;top:2307;width:2;height:100" coordorigin="3789,2307" coordsize="0,100" path="m3789,2407l3789,2307e" filled="false" stroked="true" strokeweight=".75pt" strokecolor="#fa7a6d">
                <v:path arrowok="t"/>
              </v:shape>
            </v:group>
            <v:group style="position:absolute;left:3946;top:2307;width:2;height:100" coordorigin="3946,2307" coordsize="2,100">
              <v:shape style="position:absolute;left:3946;top:2307;width:2;height:100" coordorigin="3946,2307" coordsize="0,100" path="m3946,2407l3946,2307e" filled="false" stroked="true" strokeweight=".75pt" strokecolor="#fa7a6d">
                <v:path arrowok="t"/>
              </v:shape>
            </v:group>
            <v:group style="position:absolute;left:4104;top:2307;width:2;height:100" coordorigin="4104,2307" coordsize="2,100">
              <v:shape style="position:absolute;left:4104;top:2307;width:2;height:100" coordorigin="4104,2307" coordsize="0,100" path="m4104,2407l4104,2307e" filled="false" stroked="true" strokeweight=".75pt" strokecolor="#fa7a6d">
                <v:path arrowok="t"/>
              </v:shape>
            </v:group>
            <v:group style="position:absolute;left:4261;top:2327;width:2;height:80" coordorigin="4261,2327" coordsize="2,80">
              <v:shape style="position:absolute;left:4261;top:2327;width:2;height:80" coordorigin="4261,2327" coordsize="0,80" path="m4261,2407l4261,2327e" filled="false" stroked="true" strokeweight=".75pt" strokecolor="#fa7a6d">
                <v:path arrowok="t"/>
              </v:shape>
            </v:group>
            <v:group style="position:absolute;left:4419;top:2348;width:2;height:59" coordorigin="4419,2348" coordsize="2,59">
              <v:shape style="position:absolute;left:4419;top:2348;width:2;height:59" coordorigin="4419,2348" coordsize="0,59" path="m4419,2407l4419,2348e" filled="false" stroked="true" strokeweight=".75pt" strokecolor="#fa7a6d">
                <v:path arrowok="t"/>
              </v:shape>
            </v:group>
            <v:group style="position:absolute;left:4576;top:2348;width:2;height:59" coordorigin="4576,2348" coordsize="2,59">
              <v:shape style="position:absolute;left:4576;top:2348;width:2;height:59" coordorigin="4576,2348" coordsize="0,59" path="m4576,2407l4576,2348e" filled="false" stroked="true" strokeweight=".75pt" strokecolor="#fa7a6d">
                <v:path arrowok="t"/>
              </v:shape>
            </v:group>
            <v:group style="position:absolute;left:4733;top:2348;width:2;height:59" coordorigin="4733,2348" coordsize="2,59">
              <v:shape style="position:absolute;left:4733;top:2348;width:2;height:59" coordorigin="4733,2348" coordsize="0,59" path="m4733,2407l4733,2348e" filled="false" stroked="true" strokeweight=".75pt" strokecolor="#fa7a6d">
                <v:path arrowok="t"/>
              </v:shape>
            </v:group>
            <v:group style="position:absolute;left:4891;top:2340;width:2;height:67" coordorigin="4891,2340" coordsize="2,67">
              <v:shape style="position:absolute;left:4891;top:2340;width:2;height:67" coordorigin="4891,2340" coordsize="0,67" path="m4891,2407l4891,2340e" filled="false" stroked="true" strokeweight=".75pt" strokecolor="#fa7a6d">
                <v:path arrowok="t"/>
              </v:shape>
            </v:group>
            <v:group style="position:absolute;left:5048;top:2327;width:2;height:80" coordorigin="5048,2327" coordsize="2,80">
              <v:shape style="position:absolute;left:5048;top:2327;width:2;height:80" coordorigin="5048,2327" coordsize="0,80" path="m5048,2407l5048,2327e" filled="false" stroked="true" strokeweight=".75pt" strokecolor="#fa7a6d">
                <v:path arrowok="t"/>
              </v:shape>
            </v:group>
            <v:group style="position:absolute;left:5205;top:1596;width:2;height:811" coordorigin="5205,1596" coordsize="2,811">
              <v:shape style="position:absolute;left:5205;top:1596;width:2;height:811" coordorigin="5205,1596" coordsize="0,811" path="m5205,2407l5205,1596e" filled="false" stroked="true" strokeweight=".75pt" strokecolor="#fa7a6d">
                <v:path arrowok="t"/>
              </v:shape>
            </v:group>
            <v:group style="position:absolute;left:5363;top:1311;width:2;height:1096" coordorigin="5363,1311" coordsize="2,1096">
              <v:shape style="position:absolute;left:5363;top:1311;width:2;height:1096" coordorigin="5363,1311" coordsize="0,1096" path="m5363,2407l5363,1311e" filled="false" stroked="true" strokeweight=".75pt" strokecolor="#fa7a6d">
                <v:path arrowok="t"/>
              </v:shape>
            </v:group>
            <v:group style="position:absolute;left:5520;top:1338;width:2;height:1069" coordorigin="5520,1338" coordsize="2,1069">
              <v:shape style="position:absolute;left:5520;top:1338;width:2;height:1069" coordorigin="5520,1338" coordsize="0,1069" path="m5520,2407l5520,1338e" filled="false" stroked="true" strokeweight=".75pt" strokecolor="#fa7a6d">
                <v:path arrowok="t"/>
              </v:shape>
            </v:group>
            <v:group style="position:absolute;left:5678;top:1158;width:2;height:1249" coordorigin="5678,1158" coordsize="2,1249">
              <v:shape style="position:absolute;left:5678;top:1158;width:2;height:1249" coordorigin="5678,1158" coordsize="0,1249" path="m5678,2407l5678,1158e" filled="false" stroked="true" strokeweight=".75pt" strokecolor="#fa7a6d">
                <v:path arrowok="t"/>
              </v:shape>
            </v:group>
            <v:group style="position:absolute;left:5835;top:2207;width:2;height:200" coordorigin="5835,2207" coordsize="2,200">
              <v:shape style="position:absolute;left:5835;top:2207;width:2;height:200" coordorigin="5835,2207" coordsize="0,200" path="m5835,2407l5835,2207e" filled="false" stroked="true" strokeweight=".75pt" strokecolor="#fa7a6d">
                <v:path arrowok="t"/>
              </v:shape>
            </v:group>
            <v:group style="position:absolute;left:5993;top:2207;width:2;height:200" coordorigin="5993,2207" coordsize="2,200">
              <v:shape style="position:absolute;left:5993;top:2207;width:2;height:200" coordorigin="5993,2207" coordsize="0,200" path="m5993,2407l5993,2207e" filled="false" stroked="true" strokeweight=".75pt" strokecolor="#fa7a6d">
                <v:path arrowok="t"/>
              </v:shape>
            </v:group>
            <v:group style="position:absolute;left:6150;top:1406;width:2;height:1001" coordorigin="6150,1406" coordsize="2,1001">
              <v:shape style="position:absolute;left:6150;top:1406;width:2;height:1001" coordorigin="6150,1406" coordsize="0,1001" path="m6150,2407l6150,1406e" filled="false" stroked="true" strokeweight=".75pt" strokecolor="#fa7a6d">
                <v:path arrowok="t"/>
              </v:shape>
            </v:group>
            <v:group style="position:absolute;left:6308;top:1218;width:2;height:1189" coordorigin="6308,1218" coordsize="2,1189">
              <v:shape style="position:absolute;left:6308;top:1218;width:2;height:1189" coordorigin="6308,1218" coordsize="0,1189" path="m6308,2407l6308,1218e" filled="false" stroked="true" strokeweight=".75pt" strokecolor="#fa7a6d">
                <v:path arrowok="t"/>
              </v:shape>
            </v:group>
            <v:group style="position:absolute;left:6465;top:1034;width:2;height:1373" coordorigin="6465,1034" coordsize="2,1373">
              <v:shape style="position:absolute;left:6465;top:1034;width:2;height:1373" coordorigin="6465,1034" coordsize="0,1373" path="m6465,2407l6465,1034e" filled="false" stroked="true" strokeweight=".75pt" strokecolor="#fa7a6d">
                <v:path arrowok="t"/>
              </v:shape>
            </v:group>
            <v:group style="position:absolute;left:6623;top:1781;width:2;height:626" coordorigin="6623,1781" coordsize="2,626">
              <v:shape style="position:absolute;left:6623;top:1781;width:2;height:626" coordorigin="6623,1781" coordsize="0,626" path="m6623,2407l6623,1781e" filled="false" stroked="true" strokeweight=".75pt" strokecolor="#fa7a6d">
                <v:path arrowok="t"/>
              </v:shape>
            </v:group>
            <v:group style="position:absolute;left:6780;top:1109;width:2;height:1298" coordorigin="6780,1109" coordsize="2,1298">
              <v:shape style="position:absolute;left:6780;top:1109;width:2;height:1298" coordorigin="6780,1109" coordsize="0,1298" path="m6780,2407l6780,1109e" filled="false" stroked="true" strokeweight=".75pt" strokecolor="#fa7a6d">
                <v:path arrowok="t"/>
              </v:shape>
            </v:group>
            <v:group style="position:absolute;left:6938;top:2133;width:2;height:274" coordorigin="6938,2133" coordsize="2,274">
              <v:shape style="position:absolute;left:6938;top:2133;width:2;height:274" coordorigin="6938,2133" coordsize="0,274" path="m6938,2407l6938,2133e" filled="false" stroked="true" strokeweight=".75pt" strokecolor="#fa7a6d">
                <v:path arrowok="t"/>
              </v:shape>
            </v:group>
            <v:group style="position:absolute;left:7095;top:2265;width:2;height:142" coordorigin="7095,2265" coordsize="2,142">
              <v:shape style="position:absolute;left:7095;top:2265;width:2;height:142" coordorigin="7095,2265" coordsize="0,142" path="m7095,2407l7095,2265e" filled="false" stroked="true" strokeweight=".75pt" strokecolor="#fa7a6d">
                <v:path arrowok="t"/>
              </v:shape>
            </v:group>
            <v:group style="position:absolute;left:7253;top:2327;width:2;height:80" coordorigin="7253,2327" coordsize="2,80">
              <v:shape style="position:absolute;left:7253;top:2327;width:2;height:80" coordorigin="7253,2327" coordsize="0,80" path="m7253,2407l7253,2327e" filled="false" stroked="true" strokeweight=".75pt" strokecolor="#fa7a6d">
                <v:path arrowok="t"/>
              </v:shape>
            </v:group>
            <v:group style="position:absolute;left:7405;top:2327;width:2;height:80" coordorigin="7405,2327" coordsize="2,80">
              <v:shape style="position:absolute;left:7405;top:2327;width:2;height:80" coordorigin="7405,2327" coordsize="0,80" path="m7405,2407l7405,2327e" filled="false" stroked="true" strokeweight=".75pt" strokecolor="#fa7a6d">
                <v:path arrowok="t"/>
              </v:shape>
            </v:group>
            <v:group style="position:absolute;left:9;top:851;width:7395;height:2" coordorigin="9,851" coordsize="7395,2">
              <v:shape style="position:absolute;left:9;top:851;width:7395;height:2" coordorigin="9,851" coordsize="7395,0" path="m9,851l7405,851e" filled="false" stroked="true" strokeweight=".375pt" strokecolor="#2d3f60">
                <v:path arrowok="t"/>
              </v:shape>
            </v:group>
            <v:group style="position:absolute;left:9;top:896;width:7395;height:2" coordorigin="9,896" coordsize="7395,2">
              <v:shape style="position:absolute;left:9;top:896;width:7395;height:2" coordorigin="9,896" coordsize="7395,0" path="m9,896l7405,896e" filled="false" stroked="true" strokeweight=".375pt" strokecolor="#8e723f">
                <v:path arrowok="t"/>
              </v:shape>
            </v:group>
            <v:group style="position:absolute;left:9;top:4;width:7400;height:2403" coordorigin="9,4" coordsize="7400,2403">
              <v:shape style="position:absolute;left:9;top:4;width:7400;height:2403" coordorigin="9,4" coordsize="7400,2403" path="m9,2407l7410,2407,7410,4,9,4,9,2407xe" filled="false" stroked="true" strokeweight=".375pt" strokecolor="#000000">
                <v:path arrowok="t"/>
              </v:shape>
              <v:shape style="position:absolute;left:185;top:42;width:7561;height:3033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70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45"/>
                        <w:ind w:left="0" w:right="0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60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44"/>
                        <w:ind w:left="0" w:right="0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50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44"/>
                        <w:ind w:left="0" w:right="0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45"/>
                        <w:ind w:left="0" w:right="0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30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44"/>
                        <w:ind w:left="0" w:right="0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45"/>
                        <w:ind w:left="0" w:right="0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44"/>
                        <w:ind w:left="0" w:right="115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0"/>
                        <w:ind w:left="0" w:right="97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02:00</w:t>
                      </w:r>
                      <w:r>
                        <w:rPr>
                          <w:rFonts w:ascii="Times New Roman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spacing w:val="-24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04:00</w:t>
                      </w:r>
                      <w:r>
                        <w:rPr>
                          <w:rFonts w:ascii="Times New Roman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spacing w:val="-23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06:00</w:t>
                      </w:r>
                      <w:r>
                        <w:rPr>
                          <w:rFonts w:ascii="Times New Roman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spacing w:val="-24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08:00</w:t>
                      </w:r>
                      <w:r>
                        <w:rPr>
                          <w:rFonts w:ascii="Times New Roman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spacing w:val="-25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10:00</w:t>
                      </w:r>
                      <w:r>
                        <w:rPr>
                          <w:rFonts w:ascii="Times New Roman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spacing w:val="-23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12:00</w:t>
                      </w:r>
                      <w:r>
                        <w:rPr>
                          <w:rFonts w:ascii="Times New Roman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spacing w:val="-24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14:00</w:t>
                      </w:r>
                      <w:r>
                        <w:rPr>
                          <w:rFonts w:ascii="Times New Roman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spacing w:val="-24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16:00</w:t>
                      </w:r>
                      <w:r>
                        <w:rPr>
                          <w:rFonts w:ascii="Times New Roman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spacing w:val="-23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18:00</w:t>
                      </w:r>
                      <w:r>
                        <w:rPr>
                          <w:rFonts w:ascii="Times New Roman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spacing w:val="-25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20:00</w:t>
                      </w:r>
                      <w:r>
                        <w:rPr>
                          <w:rFonts w:ascii="Times New Roman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spacing w:val="-24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22:00</w:t>
                      </w:r>
                      <w:r>
                        <w:rPr>
                          <w:rFonts w:ascii="Times New Roman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spacing w:val="-23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54"/>
                        <w:ind w:left="0" w:right="569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5"/>
                          <w:sz w:val="24"/>
                        </w:rPr>
                        <w:t>Time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4"/>
                          <w:sz w:val="24"/>
                        </w:rPr>
                        <w:t>of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Day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108;top:3036;width:1718;height:680" type="#_x0000_t202" filled="false" stroked="false">
                <v:textbox inset="0,0,0,0">
                  <w:txbxContent>
                    <w:p>
                      <w:pPr>
                        <w:spacing w:line="192" w:lineRule="auto" w:before="0"/>
                        <w:ind w:left="0" w:right="0" w:firstLine="344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6"/>
                          <w:sz w:val="24"/>
                        </w:rPr>
                        <w:t>Actual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1"/>
                          <w:sz w:val="24"/>
                        </w:rPr>
                        <w:t>power</w:t>
                      </w:r>
                      <w:r>
                        <w:rPr>
                          <w:rFonts w:ascii="Times New Roman"/>
                          <w:w w:val="101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4"/>
                        </w:rPr>
                        <w:t>Simulated</w:t>
                      </w:r>
                      <w:r>
                        <w:rPr>
                          <w:rFonts w:ascii="Times New Roman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1"/>
                          <w:sz w:val="24"/>
                        </w:rPr>
                        <w:t>power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30" w:lineRule="exact" w:before="0"/>
                        <w:ind w:left="0" w:right="1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8"/>
                          <w:sz w:val="24"/>
                        </w:rPr>
                        <w:t>Error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4462;top:3036;width:1593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2"/>
                          <w:sz w:val="24"/>
                        </w:rPr>
                        <w:t>Average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6"/>
                          <w:sz w:val="24"/>
                        </w:rPr>
                        <w:t>Actual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4039;top:3256;width:20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2"/>
                          <w:sz w:val="24"/>
                        </w:rPr>
                        <w:t>Average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Simulation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73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BodyText"/>
        <w:spacing w:line="240" w:lineRule="auto" w:before="55"/>
        <w:ind w:left="895" w:right="1053"/>
        <w:jc w:val="left"/>
      </w:pPr>
      <w:r>
        <w:rPr/>
        <w:pict>
          <v:group style="position:absolute;margin-left:261.911011pt;margin-top:-41.10487pt;width:29.55pt;height:.1pt;mso-position-horizontal-relative:page;mso-position-vertical-relative:paragraph;z-index:-424720" coordorigin="5238,-822" coordsize="591,2">
            <v:shape style="position:absolute;left:5238;top:-822;width:591;height:2" coordorigin="5238,-822" coordsize="591,0" path="m5238,-822l5829,-822e" filled="false" stroked="true" strokeweight=".75pt" strokecolor="#7296e5">
              <v:path arrowok="t"/>
            </v:shape>
            <w10:wrap type="none"/>
          </v:group>
        </w:pict>
      </w:r>
      <w:r>
        <w:rPr/>
        <w:pict>
          <v:group style="position:absolute;margin-left:261.911011pt;margin-top:-30.104868pt;width:29.55pt;height:.1pt;mso-position-horizontal-relative:page;mso-position-vertical-relative:paragraph;z-index:-424696" coordorigin="5238,-602" coordsize="591,2">
            <v:shape style="position:absolute;left:5238;top:-602;width:591;height:2" coordorigin="5238,-602" coordsize="591,0" path="m5238,-602l5829,-602e" filled="false" stroked="true" strokeweight=".75pt" strokecolor="#fac96d">
              <v:path arrowok="t"/>
            </v:shape>
            <w10:wrap type="none"/>
          </v:group>
        </w:pict>
      </w:r>
      <w:r>
        <w:rPr/>
        <w:pict>
          <v:group style="position:absolute;margin-left:261.911011pt;margin-top:-19.104868pt;width:29.55pt;height:.1pt;mso-position-horizontal-relative:page;mso-position-vertical-relative:paragraph;z-index:-424672" coordorigin="5238,-382" coordsize="591,2">
            <v:shape style="position:absolute;left:5238;top:-382;width:591;height:2" coordorigin="5238,-382" coordsize="591,0" path="m5238,-382l5829,-382e" filled="false" stroked="true" strokeweight=".75pt" strokecolor="#fa7a6d">
              <v:path arrowok="t"/>
            </v:shape>
            <w10:wrap type="none"/>
          </v:group>
        </w:pict>
      </w:r>
      <w:r>
        <w:rPr/>
        <w:pict>
          <v:group style="position:absolute;margin-left:423.460999pt;margin-top:-41.10487pt;width:29.55pt;height:.1pt;mso-position-horizontal-relative:page;mso-position-vertical-relative:paragraph;z-index:-424648" coordorigin="8469,-822" coordsize="591,2">
            <v:shape style="position:absolute;left:8469;top:-822;width:591;height:2" coordorigin="8469,-822" coordsize="591,0" path="m8469,-822l9060,-822e" filled="false" stroked="true" strokeweight=".375pt" strokecolor="#2d3f60">
              <v:path arrowok="t"/>
            </v:shape>
            <w10:wrap type="none"/>
          </v:group>
        </w:pict>
      </w:r>
      <w:r>
        <w:rPr/>
        <w:pict>
          <v:group style="position:absolute;margin-left:423.460999pt;margin-top:-30.104868pt;width:29.55pt;height:.1pt;mso-position-horizontal-relative:page;mso-position-vertical-relative:paragraph;z-index:-424624" coordorigin="8469,-602" coordsize="591,2">
            <v:shape style="position:absolute;left:8469;top:-602;width:591;height:2" coordorigin="8469,-602" coordsize="591,0" path="m8469,-602l9060,-602e" filled="false" stroked="true" strokeweight=".375pt" strokecolor="#8e723f">
              <v:path arrowok="t"/>
            </v:shape>
            <w10:wrap type="none"/>
          </v:group>
        </w:pict>
      </w:r>
      <w:r>
        <w:rPr/>
        <w:t>Figure 2.4:  </w:t>
      </w:r>
      <w:bookmarkStart w:name="_bookmark23" w:id="45"/>
      <w:bookmarkEnd w:id="45"/>
      <w:r>
        <w:rPr/>
        <w:t>Example</w:t>
      </w:r>
      <w:r>
        <w:rPr/>
        <w:t>  of simulation  error calculation.  Adapted  from </w:t>
      </w:r>
      <w:r>
        <w:rPr>
          <w:spacing w:val="-17"/>
        </w:rPr>
        <w:t>Mar`e</w:t>
      </w:r>
      <w:r>
        <w:rPr>
          <w:spacing w:val="-17"/>
        </w:rPr>
        <w:t>    </w:t>
      </w:r>
      <w:r>
        <w:rPr>
          <w:spacing w:val="18"/>
        </w:rPr>
        <w:t> </w:t>
      </w:r>
      <w:hyperlink w:history="true" w:anchor="_bookmark89">
        <w:r>
          <w:rPr/>
          <w:t>[1]</w:t>
        </w:r>
      </w:hyperlink>
    </w:p>
    <w:p>
      <w:pPr>
        <w:pStyle w:val="Heading4"/>
        <w:spacing w:line="240" w:lineRule="auto" w:before="92"/>
        <w:ind w:right="1053"/>
        <w:jc w:val="left"/>
        <w:rPr>
          <w:b w:val="0"/>
          <w:bCs w:val="0"/>
        </w:rPr>
      </w:pPr>
      <w:r>
        <w:rPr>
          <w:w w:val="95"/>
        </w:rPr>
        <w:t>Verification in previous</w:t>
      </w:r>
      <w:r>
        <w:rPr>
          <w:spacing w:val="-11"/>
          <w:w w:val="95"/>
        </w:rPr>
        <w:t> </w:t>
      </w:r>
      <w:r>
        <w:rPr>
          <w:w w:val="95"/>
        </w:rPr>
        <w:t>studies</w:t>
      </w:r>
      <w:r>
        <w:rPr>
          <w:b w:val="0"/>
        </w:rPr>
      </w:r>
    </w:p>
    <w:p>
      <w:pPr>
        <w:spacing w:line="240" w:lineRule="auto" w:before="7"/>
        <w:rPr>
          <w:rFonts w:ascii="Georgia" w:hAnsi="Georgia" w:cs="Georgia" w:eastAsia="Georgia"/>
          <w:b/>
          <w:bCs/>
          <w:sz w:val="24"/>
          <w:szCs w:val="24"/>
        </w:rPr>
      </w:pPr>
    </w:p>
    <w:p>
      <w:pPr>
        <w:pStyle w:val="BodyText"/>
        <w:spacing w:line="352" w:lineRule="auto"/>
        <w:ind w:right="1053"/>
        <w:jc w:val="left"/>
      </w:pPr>
      <w:r>
        <w:rPr>
          <w:w w:val="105"/>
        </w:rPr>
        <w:t>Previous</w:t>
      </w:r>
      <w:r>
        <w:rPr>
          <w:spacing w:val="58"/>
          <w:w w:val="105"/>
        </w:rPr>
        <w:t> </w:t>
      </w:r>
      <w:r>
        <w:rPr>
          <w:w w:val="105"/>
        </w:rPr>
        <w:t>studies</w:t>
      </w:r>
      <w:r>
        <w:rPr>
          <w:spacing w:val="57"/>
          <w:w w:val="105"/>
        </w:rPr>
        <w:t> </w:t>
      </w:r>
      <w:r>
        <w:rPr>
          <w:w w:val="105"/>
        </w:rPr>
        <w:t>used</w:t>
      </w:r>
      <w:r>
        <w:rPr>
          <w:spacing w:val="57"/>
          <w:w w:val="105"/>
        </w:rPr>
        <w:t> </w:t>
      </w:r>
      <w:r>
        <w:rPr>
          <w:w w:val="105"/>
        </w:rPr>
        <w:t>verified</w:t>
      </w:r>
      <w:r>
        <w:rPr>
          <w:spacing w:val="57"/>
          <w:w w:val="105"/>
        </w:rPr>
        <w:t> </w:t>
      </w:r>
      <w:r>
        <w:rPr>
          <w:w w:val="105"/>
        </w:rPr>
        <w:t>there</w:t>
      </w:r>
      <w:r>
        <w:rPr>
          <w:spacing w:val="57"/>
          <w:w w:val="105"/>
        </w:rPr>
        <w:t> </w:t>
      </w:r>
      <w:r>
        <w:rPr>
          <w:w w:val="105"/>
        </w:rPr>
        <w:t>simulations</w:t>
      </w:r>
      <w:r>
        <w:rPr>
          <w:spacing w:val="58"/>
          <w:w w:val="105"/>
        </w:rPr>
        <w:t> </w:t>
      </w:r>
      <w:r>
        <w:rPr>
          <w:w w:val="105"/>
        </w:rPr>
        <w:t>through</w:t>
      </w:r>
      <w:r>
        <w:rPr>
          <w:spacing w:val="57"/>
          <w:w w:val="105"/>
        </w:rPr>
        <w:t> </w:t>
      </w:r>
      <w:r>
        <w:rPr>
          <w:w w:val="105"/>
        </w:rPr>
        <w:t>different</w:t>
      </w:r>
      <w:r>
        <w:rPr>
          <w:spacing w:val="56"/>
          <w:w w:val="105"/>
        </w:rPr>
        <w:t> </w:t>
      </w:r>
      <w:r>
        <w:rPr>
          <w:w w:val="105"/>
        </w:rPr>
        <w:t>methods</w:t>
      </w:r>
      <w:r>
        <w:rPr>
          <w:spacing w:val="56"/>
          <w:w w:val="105"/>
        </w:rPr>
        <w:t> </w:t>
      </w:r>
      <w:r>
        <w:rPr>
          <w:w w:val="105"/>
        </w:rPr>
        <w:t>and</w:t>
      </w:r>
      <w:r>
        <w:rPr>
          <w:spacing w:val="57"/>
          <w:w w:val="105"/>
        </w:rPr>
        <w:t> </w:t>
      </w:r>
      <w:r>
        <w:rPr>
          <w:w w:val="105"/>
        </w:rPr>
        <w:t>varying</w:t>
      </w:r>
      <w:r>
        <w:rPr>
          <w:spacing w:val="-60"/>
          <w:w w:val="105"/>
        </w:rPr>
        <w:t> </w:t>
      </w:r>
      <w:r>
        <w:rPr>
          <w:spacing w:val="-60"/>
          <w:w w:val="105"/>
        </w:rPr>
      </w:r>
      <w:r>
        <w:rPr>
          <w:w w:val="105"/>
        </w:rPr>
        <w:t>degrees of</w:t>
      </w:r>
      <w:r>
        <w:rPr>
          <w:spacing w:val="-45"/>
          <w:w w:val="105"/>
        </w:rPr>
        <w:t> </w:t>
      </w:r>
      <w:r>
        <w:rPr>
          <w:w w:val="105"/>
        </w:rPr>
        <w:t>precision.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sz w:val="24"/>
          <w:szCs w:val="24"/>
        </w:rPr>
      </w:pPr>
    </w:p>
    <w:tbl>
      <w:tblPr>
        <w:tblW w:w="0" w:type="auto"/>
        <w:jc w:val="left"/>
        <w:tblInd w:w="707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96"/>
        <w:gridCol w:w="1305"/>
        <w:gridCol w:w="2399"/>
        <w:gridCol w:w="1975"/>
      </w:tblGrid>
      <w:tr>
        <w:trPr>
          <w:trHeight w:val="321" w:hRule="exact"/>
        </w:trPr>
        <w:tc>
          <w:tcPr>
            <w:tcW w:w="2496" w:type="dxa"/>
            <w:tcBorders>
              <w:top w:val="single" w:sz="3" w:space="0" w:color="000000"/>
              <w:left w:val="nil" w:sz="6" w:space="0" w:color="auto"/>
              <w:bottom w:val="single" w:sz="22" w:space="0" w:color="000000"/>
              <w:right w:val="nil" w:sz="6" w:space="0" w:color="auto"/>
            </w:tcBorders>
          </w:tcPr>
          <w:p>
            <w:pPr>
              <w:pStyle w:val="TableParagraph"/>
              <w:spacing w:line="254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0"/>
                <w:sz w:val="24"/>
              </w:rPr>
              <w:t>Study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305" w:type="dxa"/>
            <w:tcBorders>
              <w:top w:val="single" w:sz="3" w:space="0" w:color="000000"/>
              <w:left w:val="nil" w:sz="6" w:space="0" w:color="auto"/>
              <w:bottom w:val="single" w:sz="22" w:space="0" w:color="000000"/>
              <w:right w:val="nil" w:sz="6" w:space="0" w:color="auto"/>
            </w:tcBorders>
          </w:tcPr>
          <w:p>
            <w:pPr>
              <w:pStyle w:val="TableParagraph"/>
              <w:spacing w:line="254" w:lineRule="exact"/>
              <w:ind w:left="69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05"/>
                <w:sz w:val="24"/>
              </w:rPr>
              <w:t>Year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399" w:type="dxa"/>
            <w:tcBorders>
              <w:top w:val="single" w:sz="3" w:space="0" w:color="000000"/>
              <w:left w:val="nil" w:sz="6" w:space="0" w:color="auto"/>
              <w:bottom w:val="single" w:sz="22" w:space="0" w:color="000000"/>
              <w:right w:val="nil" w:sz="6" w:space="0" w:color="auto"/>
            </w:tcBorders>
          </w:tcPr>
          <w:p>
            <w:pPr>
              <w:pStyle w:val="TableParagraph"/>
              <w:spacing w:line="254" w:lineRule="exact"/>
              <w:ind w:left="17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05"/>
                <w:sz w:val="24"/>
              </w:rPr>
              <w:t>Verification</w:t>
            </w:r>
            <w:r>
              <w:rPr>
                <w:rFonts w:ascii="Times New Roman"/>
                <w:spacing w:val="2"/>
                <w:w w:val="105"/>
                <w:sz w:val="24"/>
              </w:rPr>
              <w:t> </w:t>
            </w:r>
            <w:r>
              <w:rPr>
                <w:rFonts w:ascii="Times New Roman"/>
                <w:w w:val="105"/>
                <w:sz w:val="24"/>
              </w:rPr>
              <w:t>method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75" w:type="dxa"/>
            <w:tcBorders>
              <w:top w:val="single" w:sz="3" w:space="0" w:color="000000"/>
              <w:left w:val="nil" w:sz="6" w:space="0" w:color="auto"/>
              <w:bottom w:val="single" w:sz="22" w:space="0" w:color="000000"/>
              <w:right w:val="nil" w:sz="6" w:space="0" w:color="auto"/>
            </w:tcBorders>
          </w:tcPr>
          <w:p>
            <w:pPr>
              <w:pStyle w:val="TableParagraph"/>
              <w:spacing w:line="254" w:lineRule="exact"/>
              <w:ind w:left="11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05"/>
                <w:sz w:val="24"/>
              </w:rPr>
              <w:t>Accepted</w:t>
            </w:r>
            <w:r>
              <w:rPr>
                <w:rFonts w:ascii="Times New Roman"/>
                <w:spacing w:val="5"/>
                <w:w w:val="105"/>
                <w:sz w:val="24"/>
              </w:rPr>
              <w:t> </w:t>
            </w:r>
            <w:r>
              <w:rPr>
                <w:rFonts w:ascii="Times New Roman"/>
                <w:w w:val="105"/>
                <w:sz w:val="24"/>
              </w:rPr>
              <w:t>margin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315" w:hRule="exact"/>
        </w:trPr>
        <w:tc>
          <w:tcPr>
            <w:tcW w:w="2496" w:type="dxa"/>
            <w:tcBorders>
              <w:top w:val="single" w:sz="22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4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Holman</w:t>
            </w:r>
            <w:r>
              <w:rPr>
                <w:rFonts w:ascii="Times New Roman"/>
                <w:spacing w:val="7"/>
                <w:sz w:val="24"/>
              </w:rPr>
              <w:t> </w:t>
            </w:r>
            <w:hyperlink w:history="true" w:anchor="_bookmark126">
              <w:r>
                <w:rPr>
                  <w:rFonts w:ascii="Times New Roman"/>
                  <w:sz w:val="24"/>
                </w:rPr>
                <w:t>[38]</w:t>
              </w:r>
            </w:hyperlink>
          </w:p>
        </w:tc>
        <w:tc>
          <w:tcPr>
            <w:tcW w:w="1305" w:type="dxa"/>
            <w:tcBorders>
              <w:top w:val="single" w:sz="22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4" w:lineRule="exact"/>
              <w:ind w:left="70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2014</w:t>
            </w:r>
          </w:p>
        </w:tc>
        <w:tc>
          <w:tcPr>
            <w:tcW w:w="2399" w:type="dxa"/>
            <w:tcBorders>
              <w:top w:val="single" w:sz="22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4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Average %</w:t>
            </w:r>
            <w:r>
              <w:rPr>
                <w:rFonts w:ascii="Times New Roman"/>
                <w:spacing w:val="5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difference</w:t>
            </w:r>
          </w:p>
        </w:tc>
        <w:tc>
          <w:tcPr>
            <w:tcW w:w="1975" w:type="dxa"/>
            <w:tcBorders>
              <w:top w:val="single" w:sz="22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4" w:lineRule="exact"/>
              <w:ind w:left="52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05"/>
                <w:sz w:val="24"/>
              </w:rPr>
              <w:t>Not</w:t>
            </w:r>
            <w:r>
              <w:rPr>
                <w:rFonts w:ascii="Times New Roman"/>
                <w:spacing w:val="-25"/>
                <w:w w:val="105"/>
                <w:sz w:val="24"/>
              </w:rPr>
              <w:t> </w:t>
            </w:r>
            <w:r>
              <w:rPr>
                <w:rFonts w:ascii="Times New Roman"/>
                <w:w w:val="105"/>
                <w:sz w:val="24"/>
              </w:rPr>
              <w:t>specified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289" w:hRule="exact"/>
        </w:trPr>
        <w:tc>
          <w:tcPr>
            <w:tcW w:w="249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van Niekerk</w:t>
            </w:r>
            <w:r>
              <w:rPr>
                <w:rFonts w:ascii="Times New Roman"/>
                <w:spacing w:val="37"/>
                <w:sz w:val="24"/>
              </w:rPr>
              <w:t> </w:t>
            </w:r>
            <w:hyperlink w:history="true" w:anchor="_bookmark125">
              <w:r>
                <w:rPr>
                  <w:rFonts w:ascii="Times New Roman"/>
                  <w:sz w:val="24"/>
                </w:rPr>
                <w:t>[37]</w:t>
              </w:r>
            </w:hyperlink>
          </w:p>
        </w:tc>
        <w:tc>
          <w:tcPr>
            <w:tcW w:w="130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70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1900</w:t>
            </w:r>
          </w:p>
        </w:tc>
        <w:tc>
          <w:tcPr>
            <w:tcW w:w="239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Average %</w:t>
            </w:r>
            <w:r>
              <w:rPr>
                <w:rFonts w:ascii="Times New Roman"/>
                <w:spacing w:val="5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difference</w:t>
            </w:r>
          </w:p>
        </w:tc>
        <w:tc>
          <w:tcPr>
            <w:tcW w:w="197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48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5%</w:t>
            </w:r>
            <w:r>
              <w:rPr>
                <w:rFonts w:ascii="Times New Roman"/>
                <w:spacing w:val="1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difference</w:t>
            </w:r>
          </w:p>
        </w:tc>
      </w:tr>
      <w:tr>
        <w:trPr>
          <w:trHeight w:val="289" w:hRule="exact"/>
        </w:trPr>
        <w:tc>
          <w:tcPr>
            <w:tcW w:w="249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Kriel</w:t>
            </w:r>
            <w:r>
              <w:rPr>
                <w:rFonts w:ascii="Times New Roman"/>
                <w:spacing w:val="-3"/>
                <w:sz w:val="24"/>
              </w:rPr>
              <w:t> </w:t>
            </w:r>
            <w:hyperlink w:history="true" w:anchor="_bookmark97">
              <w:r>
                <w:rPr>
                  <w:rFonts w:ascii="Times New Roman"/>
                  <w:sz w:val="24"/>
                </w:rPr>
                <w:t>[9]</w:t>
              </w:r>
            </w:hyperlink>
          </w:p>
        </w:tc>
        <w:tc>
          <w:tcPr>
            <w:tcW w:w="130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70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1900</w:t>
            </w:r>
          </w:p>
        </w:tc>
        <w:tc>
          <w:tcPr>
            <w:tcW w:w="239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Average %</w:t>
            </w:r>
            <w:r>
              <w:rPr>
                <w:rFonts w:ascii="Times New Roman"/>
                <w:spacing w:val="5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difference</w:t>
            </w:r>
          </w:p>
        </w:tc>
        <w:tc>
          <w:tcPr>
            <w:tcW w:w="197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48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5%</w:t>
            </w:r>
            <w:r>
              <w:rPr>
                <w:rFonts w:ascii="Times New Roman"/>
                <w:spacing w:val="1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difference</w:t>
            </w:r>
          </w:p>
        </w:tc>
      </w:tr>
      <w:tr>
        <w:trPr>
          <w:trHeight w:val="289" w:hRule="exact"/>
        </w:trPr>
        <w:tc>
          <w:tcPr>
            <w:tcW w:w="249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Pascoe</w:t>
            </w:r>
            <w:r>
              <w:rPr>
                <w:rFonts w:ascii="Times New Roman"/>
                <w:spacing w:val="8"/>
                <w:sz w:val="24"/>
              </w:rPr>
              <w:t> </w:t>
            </w:r>
            <w:hyperlink w:history="true" w:anchor="_bookmark119">
              <w:r>
                <w:rPr>
                  <w:rFonts w:ascii="Times New Roman"/>
                  <w:sz w:val="24"/>
                </w:rPr>
                <w:t>[31]</w:t>
              </w:r>
            </w:hyperlink>
          </w:p>
        </w:tc>
        <w:tc>
          <w:tcPr>
            <w:tcW w:w="130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70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1900</w:t>
            </w:r>
          </w:p>
        </w:tc>
        <w:tc>
          <w:tcPr>
            <w:tcW w:w="239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Average %</w:t>
            </w:r>
            <w:r>
              <w:rPr>
                <w:rFonts w:ascii="Times New Roman"/>
                <w:spacing w:val="5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difference</w:t>
            </w:r>
          </w:p>
        </w:tc>
        <w:tc>
          <w:tcPr>
            <w:tcW w:w="197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48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5%</w:t>
            </w:r>
            <w:r>
              <w:rPr>
                <w:rFonts w:ascii="Times New Roman"/>
                <w:spacing w:val="1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difference</w:t>
            </w:r>
          </w:p>
        </w:tc>
      </w:tr>
      <w:tr>
        <w:trPr>
          <w:trHeight w:val="289" w:hRule="exact"/>
        </w:trPr>
        <w:tc>
          <w:tcPr>
            <w:tcW w:w="249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Mare</w:t>
            </w:r>
            <w:r>
              <w:rPr>
                <w:rFonts w:ascii="Times New Roman"/>
                <w:spacing w:val="4"/>
                <w:sz w:val="24"/>
              </w:rPr>
              <w:t> </w:t>
            </w:r>
            <w:hyperlink w:history="true" w:anchor="_bookmark89">
              <w:r>
                <w:rPr>
                  <w:rFonts w:ascii="Times New Roman"/>
                  <w:sz w:val="24"/>
                </w:rPr>
                <w:t>[1]</w:t>
              </w:r>
            </w:hyperlink>
          </w:p>
        </w:tc>
        <w:tc>
          <w:tcPr>
            <w:tcW w:w="130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70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1900</w:t>
            </w:r>
          </w:p>
        </w:tc>
        <w:tc>
          <w:tcPr>
            <w:tcW w:w="239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Average %</w:t>
            </w:r>
            <w:r>
              <w:rPr>
                <w:rFonts w:ascii="Times New Roman"/>
                <w:spacing w:val="5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difference</w:t>
            </w:r>
          </w:p>
        </w:tc>
        <w:tc>
          <w:tcPr>
            <w:tcW w:w="197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48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5%</w:t>
            </w:r>
            <w:r>
              <w:rPr>
                <w:rFonts w:ascii="Times New Roman"/>
                <w:spacing w:val="1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difference</w:t>
            </w:r>
          </w:p>
        </w:tc>
      </w:tr>
      <w:tr>
        <w:trPr>
          <w:trHeight w:val="289" w:hRule="exact"/>
        </w:trPr>
        <w:tc>
          <w:tcPr>
            <w:tcW w:w="249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Marius</w:t>
            </w:r>
            <w:r>
              <w:rPr>
                <w:rFonts w:ascii="Times New Roman"/>
                <w:spacing w:val="13"/>
                <w:sz w:val="24"/>
              </w:rPr>
              <w:t> </w:t>
            </w:r>
            <w:hyperlink w:history="true" w:anchor="_bookmark97">
              <w:r>
                <w:rPr>
                  <w:rFonts w:ascii="Times New Roman"/>
                  <w:sz w:val="24"/>
                </w:rPr>
                <w:t>[9]</w:t>
              </w:r>
            </w:hyperlink>
          </w:p>
        </w:tc>
        <w:tc>
          <w:tcPr>
            <w:tcW w:w="130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70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1900</w:t>
            </w:r>
          </w:p>
        </w:tc>
        <w:tc>
          <w:tcPr>
            <w:tcW w:w="239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Average %</w:t>
            </w:r>
            <w:r>
              <w:rPr>
                <w:rFonts w:ascii="Times New Roman"/>
                <w:spacing w:val="5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difference</w:t>
            </w:r>
          </w:p>
        </w:tc>
        <w:tc>
          <w:tcPr>
            <w:tcW w:w="197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48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5%</w:t>
            </w:r>
            <w:r>
              <w:rPr>
                <w:rFonts w:ascii="Times New Roman"/>
                <w:spacing w:val="1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difference</w:t>
            </w:r>
          </w:p>
        </w:tc>
      </w:tr>
      <w:tr>
        <w:trPr>
          <w:trHeight w:val="289" w:hRule="exact"/>
        </w:trPr>
        <w:tc>
          <w:tcPr>
            <w:tcW w:w="249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Snyman</w:t>
            </w:r>
            <w:r>
              <w:rPr>
                <w:rFonts w:ascii="Times New Roman"/>
                <w:spacing w:val="19"/>
                <w:sz w:val="24"/>
              </w:rPr>
              <w:t> </w:t>
            </w:r>
            <w:hyperlink w:history="true" w:anchor="_bookmark109">
              <w:r>
                <w:rPr>
                  <w:rFonts w:ascii="Times New Roman"/>
                  <w:sz w:val="24"/>
                </w:rPr>
                <w:t>[21]</w:t>
              </w:r>
            </w:hyperlink>
          </w:p>
        </w:tc>
        <w:tc>
          <w:tcPr>
            <w:tcW w:w="130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70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1900</w:t>
            </w:r>
          </w:p>
        </w:tc>
        <w:tc>
          <w:tcPr>
            <w:tcW w:w="239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Average %</w:t>
            </w:r>
            <w:r>
              <w:rPr>
                <w:rFonts w:ascii="Times New Roman"/>
                <w:spacing w:val="5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difference</w:t>
            </w:r>
          </w:p>
        </w:tc>
        <w:tc>
          <w:tcPr>
            <w:tcW w:w="197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48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5%</w:t>
            </w:r>
            <w:r>
              <w:rPr>
                <w:rFonts w:ascii="Times New Roman"/>
                <w:spacing w:val="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difference</w:t>
            </w:r>
          </w:p>
        </w:tc>
      </w:tr>
      <w:tr>
        <w:trPr>
          <w:trHeight w:val="289" w:hRule="exact"/>
        </w:trPr>
        <w:tc>
          <w:tcPr>
            <w:tcW w:w="249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Yu-jie-Xu</w:t>
            </w:r>
            <w:r>
              <w:rPr>
                <w:rFonts w:ascii="Times New Roman"/>
                <w:spacing w:val="2"/>
                <w:sz w:val="24"/>
              </w:rPr>
              <w:t> </w:t>
            </w:r>
            <w:hyperlink w:history="true" w:anchor="_bookmark127">
              <w:r>
                <w:rPr>
                  <w:rFonts w:ascii="Times New Roman"/>
                  <w:sz w:val="24"/>
                </w:rPr>
                <w:t>[39]</w:t>
              </w:r>
            </w:hyperlink>
          </w:p>
        </w:tc>
        <w:tc>
          <w:tcPr>
            <w:tcW w:w="130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70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1900</w:t>
            </w:r>
          </w:p>
        </w:tc>
        <w:tc>
          <w:tcPr>
            <w:tcW w:w="239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39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05"/>
                <w:sz w:val="24"/>
              </w:rPr>
              <w:t>relative %</w:t>
            </w:r>
            <w:r>
              <w:rPr>
                <w:rFonts w:ascii="Times New Roman"/>
                <w:spacing w:val="21"/>
                <w:w w:val="105"/>
                <w:sz w:val="24"/>
              </w:rPr>
              <w:t> </w:t>
            </w:r>
            <w:r>
              <w:rPr>
                <w:rFonts w:ascii="Times New Roman"/>
                <w:w w:val="105"/>
                <w:sz w:val="24"/>
              </w:rPr>
              <w:t>error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7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97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5%</w:t>
            </w:r>
            <w:r>
              <w:rPr>
                <w:rFonts w:ascii="Times New Roman"/>
                <w:spacing w:val="3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error</w:t>
            </w:r>
          </w:p>
        </w:tc>
      </w:tr>
      <w:tr>
        <w:trPr>
          <w:trHeight w:val="295" w:hRule="exact"/>
        </w:trPr>
        <w:tc>
          <w:tcPr>
            <w:tcW w:w="2496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Peach</w:t>
            </w:r>
            <w:r>
              <w:rPr>
                <w:rFonts w:ascii="Times New Roman"/>
                <w:spacing w:val="22"/>
                <w:sz w:val="24"/>
              </w:rPr>
              <w:t> </w:t>
            </w:r>
            <w:hyperlink w:history="true" w:anchor="_bookmark112">
              <w:r>
                <w:rPr>
                  <w:rFonts w:ascii="Times New Roman"/>
                  <w:sz w:val="24"/>
                </w:rPr>
                <w:t>[24]</w:t>
              </w:r>
            </w:hyperlink>
          </w:p>
        </w:tc>
        <w:tc>
          <w:tcPr>
            <w:tcW w:w="1305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70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2016</w:t>
            </w:r>
          </w:p>
        </w:tc>
        <w:tc>
          <w:tcPr>
            <w:tcW w:w="2399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Average %</w:t>
            </w:r>
            <w:r>
              <w:rPr>
                <w:rFonts w:ascii="Times New Roman"/>
                <w:spacing w:val="5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difference</w:t>
            </w:r>
          </w:p>
        </w:tc>
        <w:tc>
          <w:tcPr>
            <w:tcW w:w="1975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3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05"/>
                <w:sz w:val="24"/>
              </w:rPr>
              <w:t>5% relative</w:t>
            </w:r>
            <w:r>
              <w:rPr>
                <w:rFonts w:ascii="Times New Roman"/>
                <w:spacing w:val="12"/>
                <w:w w:val="105"/>
                <w:sz w:val="24"/>
              </w:rPr>
              <w:t> </w:t>
            </w:r>
            <w:r>
              <w:rPr>
                <w:rFonts w:ascii="Times New Roman"/>
                <w:w w:val="105"/>
                <w:sz w:val="24"/>
              </w:rPr>
              <w:t>error</w:t>
            </w:r>
            <w:r>
              <w:rPr>
                <w:rFonts w:ascii="Times New Roman"/>
                <w:sz w:val="24"/>
              </w:rPr>
            </w:r>
          </w:p>
        </w:tc>
      </w:tr>
    </w:tbl>
    <w:p>
      <w:pPr>
        <w:spacing w:line="240" w:lineRule="auto" w:before="10"/>
        <w:rPr>
          <w:rFonts w:ascii="Times New Roman" w:hAnsi="Times New Roman" w:cs="Times New Roman" w:eastAsia="Times New Roman"/>
          <w:sz w:val="8"/>
          <w:szCs w:val="8"/>
        </w:rPr>
      </w:pPr>
    </w:p>
    <w:p>
      <w:pPr>
        <w:pStyle w:val="BodyText"/>
        <w:spacing w:line="240" w:lineRule="auto" w:before="55"/>
        <w:ind w:left="346" w:right="1053"/>
        <w:jc w:val="left"/>
      </w:pPr>
      <w:r>
        <w:rPr>
          <w:w w:val="105"/>
        </w:rPr>
        <w:t>Table 2.1:  </w:t>
      </w:r>
      <w:bookmarkStart w:name="_bookmark24" w:id="46"/>
      <w:bookmarkEnd w:id="46"/>
      <w:r>
        <w:rPr>
          <w:w w:val="105"/>
        </w:rPr>
        <w:t>Simulation</w:t>
      </w:r>
      <w:r>
        <w:rPr>
          <w:w w:val="105"/>
        </w:rPr>
        <w:t> verification methods that were implemented in previous </w:t>
      </w:r>
      <w:r>
        <w:rPr>
          <w:spacing w:val="32"/>
          <w:w w:val="105"/>
        </w:rPr>
        <w:t> </w:t>
      </w:r>
      <w:r>
        <w:rPr>
          <w:w w:val="105"/>
        </w:rPr>
        <w:t>studies.</w:t>
      </w:r>
      <w:r>
        <w:rPr/>
      </w:r>
    </w:p>
    <w:p>
      <w:pPr>
        <w:spacing w:after="0" w:line="240" w:lineRule="auto"/>
        <w:jc w:val="left"/>
        <w:sectPr>
          <w:pgSz w:w="11910" w:h="16840"/>
          <w:pgMar w:header="420" w:footer="894" w:top="680" w:bottom="1080" w:left="1300" w:right="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2"/>
        <w:tabs>
          <w:tab w:pos="1019" w:val="left" w:leader="none"/>
        </w:tabs>
        <w:spacing w:line="381" w:lineRule="auto"/>
        <w:ind w:left="1019" w:right="106" w:hanging="883"/>
        <w:jc w:val="left"/>
        <w:rPr>
          <w:b w:val="0"/>
          <w:bCs w:val="0"/>
        </w:rPr>
      </w:pPr>
      <w:bookmarkStart w:name="Use of simulation in compressed air syst" w:id="47"/>
      <w:bookmarkEnd w:id="47"/>
      <w:r>
        <w:rPr>
          <w:b w:val="0"/>
        </w:rPr>
      </w:r>
      <w:bookmarkStart w:name="_bookmark25" w:id="48"/>
      <w:bookmarkEnd w:id="48"/>
      <w:r>
        <w:rPr>
          <w:b w:val="0"/>
        </w:rPr>
      </w:r>
      <w:r>
        <w:rPr>
          <w:w w:val="90"/>
        </w:rPr>
        <w:t>2.4</w:t>
        <w:tab/>
      </w:r>
      <w:r>
        <w:rPr>
          <w:w w:val="95"/>
        </w:rPr>
        <w:t>Use of simulation in compressed air system</w:t>
      </w:r>
      <w:r>
        <w:rPr>
          <w:spacing w:val="7"/>
          <w:w w:val="95"/>
        </w:rPr>
        <w:t> </w:t>
      </w:r>
      <w:r>
        <w:rPr>
          <w:w w:val="95"/>
        </w:rPr>
        <w:t>optimi-</w:t>
      </w:r>
      <w:r>
        <w:rPr>
          <w:w w:val="95"/>
        </w:rPr>
        <w:t> </w:t>
      </w:r>
      <w:r>
        <w:rPr/>
        <w:t>sation</w:t>
      </w:r>
      <w:r>
        <w:rPr>
          <w:b w:val="0"/>
        </w:rPr>
      </w:r>
    </w:p>
    <w:p>
      <w:pPr>
        <w:pStyle w:val="Heading4"/>
        <w:spacing w:line="240" w:lineRule="auto" w:before="17"/>
        <w:ind w:left="137" w:right="0"/>
        <w:jc w:val="left"/>
        <w:rPr>
          <w:b w:val="0"/>
          <w:bCs w:val="0"/>
        </w:rPr>
      </w:pPr>
      <w:r>
        <w:rPr>
          <w:w w:val="95"/>
        </w:rPr>
        <w:t>Simulations</w:t>
      </w:r>
      <w:r>
        <w:rPr>
          <w:spacing w:val="-13"/>
          <w:w w:val="95"/>
        </w:rPr>
        <w:t> </w:t>
      </w:r>
      <w:r>
        <w:rPr>
          <w:w w:val="95"/>
        </w:rPr>
        <w:t>on</w:t>
      </w:r>
      <w:r>
        <w:rPr>
          <w:spacing w:val="-13"/>
          <w:w w:val="95"/>
        </w:rPr>
        <w:t> </w:t>
      </w:r>
      <w:r>
        <w:rPr>
          <w:w w:val="95"/>
        </w:rPr>
        <w:t>compressed</w:t>
      </w:r>
      <w:r>
        <w:rPr>
          <w:spacing w:val="-13"/>
          <w:w w:val="95"/>
        </w:rPr>
        <w:t> </w:t>
      </w:r>
      <w:r>
        <w:rPr>
          <w:w w:val="95"/>
        </w:rPr>
        <w:t>air</w:t>
      </w:r>
      <w:r>
        <w:rPr>
          <w:spacing w:val="-13"/>
          <w:w w:val="95"/>
        </w:rPr>
        <w:t> </w:t>
      </w:r>
      <w:r>
        <w:rPr>
          <w:w w:val="95"/>
        </w:rPr>
        <w:t>systems</w:t>
      </w:r>
      <w:r>
        <w:rPr>
          <w:b w:val="0"/>
        </w:rPr>
      </w:r>
    </w:p>
    <w:p>
      <w:pPr>
        <w:spacing w:line="240" w:lineRule="auto" w:before="7"/>
        <w:rPr>
          <w:rFonts w:ascii="Georgia" w:hAnsi="Georgia" w:cs="Georgia" w:eastAsia="Georgia"/>
          <w:b/>
          <w:bCs/>
          <w:sz w:val="24"/>
          <w:szCs w:val="24"/>
        </w:rPr>
      </w:pPr>
    </w:p>
    <w:p>
      <w:pPr>
        <w:pStyle w:val="ListParagraph"/>
        <w:numPr>
          <w:ilvl w:val="0"/>
          <w:numId w:val="16"/>
        </w:numPr>
        <w:tabs>
          <w:tab w:pos="263" w:val="left" w:leader="none"/>
        </w:tabs>
        <w:spacing w:line="240" w:lineRule="auto" w:before="0" w:after="0"/>
        <w:ind w:left="262" w:right="0" w:hanging="15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Pascoe</w:t>
      </w:r>
      <w:r>
        <w:rPr>
          <w:rFonts w:ascii="Times New Roman"/>
          <w:sz w:val="24"/>
        </w:rPr>
      </w:r>
    </w:p>
    <w:p>
      <w:pPr>
        <w:pStyle w:val="ListParagraph"/>
        <w:numPr>
          <w:ilvl w:val="0"/>
          <w:numId w:val="16"/>
        </w:numPr>
        <w:tabs>
          <w:tab w:pos="263" w:val="left" w:leader="none"/>
        </w:tabs>
        <w:spacing w:line="240" w:lineRule="auto" w:before="128" w:after="0"/>
        <w:ind w:left="262" w:right="0" w:hanging="15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van</w:t>
      </w:r>
      <w:r>
        <w:rPr>
          <w:rFonts w:ascii="Times New Roman"/>
          <w:spacing w:val="15"/>
          <w:w w:val="105"/>
          <w:sz w:val="24"/>
        </w:rPr>
        <w:t> </w:t>
      </w:r>
      <w:r>
        <w:rPr>
          <w:rFonts w:ascii="Times New Roman"/>
          <w:w w:val="105"/>
          <w:sz w:val="24"/>
        </w:rPr>
        <w:t>Tonder</w:t>
      </w:r>
      <w:r>
        <w:rPr>
          <w:rFonts w:ascii="Times New Roman"/>
          <w:sz w:val="24"/>
        </w:rPr>
      </w:r>
    </w:p>
    <w:p>
      <w:pPr>
        <w:pStyle w:val="ListParagraph"/>
        <w:numPr>
          <w:ilvl w:val="0"/>
          <w:numId w:val="16"/>
        </w:numPr>
        <w:tabs>
          <w:tab w:pos="263" w:val="left" w:leader="none"/>
        </w:tabs>
        <w:spacing w:line="240" w:lineRule="auto" w:before="128" w:after="0"/>
        <w:ind w:left="262" w:right="0" w:hanging="15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kriel</w:t>
      </w:r>
    </w:p>
    <w:p>
      <w:pPr>
        <w:pStyle w:val="ListParagraph"/>
        <w:numPr>
          <w:ilvl w:val="0"/>
          <w:numId w:val="16"/>
        </w:numPr>
        <w:tabs>
          <w:tab w:pos="263" w:val="left" w:leader="none"/>
        </w:tabs>
        <w:spacing w:line="240" w:lineRule="auto" w:before="128" w:after="0"/>
        <w:ind w:left="262" w:right="0" w:hanging="15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Mare</w:t>
      </w:r>
      <w:r>
        <w:rPr>
          <w:rFonts w:ascii="Times New Roman"/>
          <w:sz w:val="24"/>
        </w:rPr>
      </w:r>
    </w:p>
    <w:p>
      <w:pPr>
        <w:pStyle w:val="ListParagraph"/>
        <w:numPr>
          <w:ilvl w:val="0"/>
          <w:numId w:val="16"/>
        </w:numPr>
        <w:tabs>
          <w:tab w:pos="263" w:val="left" w:leader="none"/>
        </w:tabs>
        <w:spacing w:line="240" w:lineRule="auto" w:before="128" w:after="0"/>
        <w:ind w:left="262" w:right="0" w:hanging="15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</w:t>
      </w:r>
      <w:r>
        <w:rPr>
          <w:rFonts w:ascii="Times New Roman"/>
          <w:spacing w:val="18"/>
          <w:sz w:val="24"/>
        </w:rPr>
        <w:t> </w:t>
      </w:r>
      <w:r>
        <w:rPr>
          <w:rFonts w:ascii="Times New Roman"/>
          <w:sz w:val="24"/>
        </w:rPr>
        <w:t>Coning</w:t>
      </w:r>
    </w:p>
    <w:p>
      <w:pPr>
        <w:pStyle w:val="ListParagraph"/>
        <w:numPr>
          <w:ilvl w:val="0"/>
          <w:numId w:val="16"/>
        </w:numPr>
        <w:tabs>
          <w:tab w:pos="262" w:val="left" w:leader="none"/>
        </w:tabs>
        <w:spacing w:line="352" w:lineRule="auto" w:before="128" w:after="0"/>
        <w:ind w:left="137" w:right="171" w:hanging="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simulations to investigate the opportunity to optimise the control strategy of a</w:t>
      </w:r>
      <w:r>
        <w:rPr>
          <w:rFonts w:ascii="Times New Roman"/>
          <w:spacing w:val="6"/>
          <w:w w:val="105"/>
          <w:sz w:val="24"/>
        </w:rPr>
        <w:t> </w:t>
      </w:r>
      <w:r>
        <w:rPr>
          <w:rFonts w:ascii="Times New Roman"/>
          <w:w w:val="105"/>
          <w:sz w:val="24"/>
        </w:rPr>
        <w:t>compressed</w:t>
      </w:r>
      <w:r>
        <w:rPr>
          <w:rFonts w:ascii="Times New Roman"/>
          <w:w w:val="100"/>
          <w:sz w:val="24"/>
        </w:rPr>
        <w:t> </w:t>
      </w:r>
      <w:r>
        <w:rPr>
          <w:rFonts w:ascii="Times New Roman"/>
          <w:w w:val="105"/>
          <w:sz w:val="24"/>
        </w:rPr>
        <w:t>air network by rescheduling the</w:t>
      </w:r>
      <w:r>
        <w:rPr>
          <w:rFonts w:ascii="Times New Roman"/>
          <w:spacing w:val="7"/>
          <w:w w:val="105"/>
          <w:sz w:val="24"/>
        </w:rPr>
        <w:t> </w:t>
      </w:r>
      <w:r>
        <w:rPr>
          <w:rFonts w:ascii="Times New Roman"/>
          <w:w w:val="105"/>
          <w:sz w:val="24"/>
        </w:rPr>
        <w:t>compressors.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tabs>
          <w:tab w:pos="1123" w:val="left" w:leader="none"/>
        </w:tabs>
        <w:spacing w:before="0"/>
        <w:ind w:left="137" w:right="0" w:firstLine="0"/>
        <w:jc w:val="left"/>
        <w:rPr>
          <w:rFonts w:ascii="Georgia" w:hAnsi="Georgia" w:cs="Georgia" w:eastAsia="Georgia"/>
          <w:sz w:val="28"/>
          <w:szCs w:val="28"/>
        </w:rPr>
      </w:pPr>
      <w:bookmarkStart w:name="_bookmark26" w:id="49"/>
      <w:bookmarkEnd w:id="49"/>
      <w:r>
        <w:rPr/>
      </w:r>
      <w:r>
        <w:rPr>
          <w:rFonts w:ascii="Georgia"/>
          <w:b/>
          <w:w w:val="95"/>
          <w:sz w:val="28"/>
        </w:rPr>
        <w:t>2.4.1</w:t>
        <w:tab/>
      </w:r>
      <w:r>
        <w:rPr>
          <w:rFonts w:ascii="Georgia"/>
          <w:b/>
          <w:sz w:val="28"/>
        </w:rPr>
        <w:t>Summary</w:t>
      </w:r>
      <w:r>
        <w:rPr>
          <w:rFonts w:ascii="Georgia"/>
          <w:sz w:val="28"/>
        </w:rPr>
      </w:r>
    </w:p>
    <w:p>
      <w:pPr>
        <w:spacing w:after="0"/>
        <w:jc w:val="left"/>
        <w:rPr>
          <w:rFonts w:ascii="Georgia" w:hAnsi="Georgia" w:cs="Georgia" w:eastAsia="Georgia"/>
          <w:sz w:val="28"/>
          <w:szCs w:val="28"/>
        </w:rPr>
        <w:sectPr>
          <w:pgSz w:w="11910" w:h="16840"/>
          <w:pgMar w:header="420" w:footer="894" w:top="680" w:bottom="1080" w:left="1280" w:right="960"/>
        </w:sect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1"/>
        <w:rPr>
          <w:rFonts w:ascii="Georgia" w:hAnsi="Georgia" w:cs="Georgia" w:eastAsia="Georgia"/>
          <w:b/>
          <w:bCs/>
          <w:sz w:val="25"/>
          <w:szCs w:val="25"/>
        </w:rPr>
      </w:pPr>
    </w:p>
    <w:p>
      <w:pPr>
        <w:pStyle w:val="Heading2"/>
        <w:tabs>
          <w:tab w:pos="999" w:val="left" w:leader="none"/>
        </w:tabs>
        <w:spacing w:line="240" w:lineRule="auto"/>
        <w:ind w:left="117" w:right="0" w:firstLine="0"/>
        <w:jc w:val="left"/>
        <w:rPr>
          <w:b w:val="0"/>
          <w:bCs w:val="0"/>
        </w:rPr>
      </w:pPr>
      <w:bookmarkStart w:name="Conclusion" w:id="50"/>
      <w:bookmarkEnd w:id="50"/>
      <w:r>
        <w:rPr>
          <w:b w:val="0"/>
        </w:rPr>
      </w:r>
      <w:bookmarkStart w:name="_bookmark27" w:id="51"/>
      <w:bookmarkEnd w:id="51"/>
      <w:r>
        <w:rPr>
          <w:b w:val="0"/>
        </w:rPr>
      </w:r>
      <w:r>
        <w:rPr>
          <w:w w:val="90"/>
        </w:rPr>
        <w:t>2.5</w:t>
        <w:tab/>
      </w:r>
      <w:r>
        <w:rPr/>
        <w:t>Conclusion</w:t>
      </w:r>
      <w:r>
        <w:rPr>
          <w:b w:val="0"/>
        </w:rPr>
      </w:r>
    </w:p>
    <w:p>
      <w:pPr>
        <w:spacing w:after="0" w:line="240" w:lineRule="auto"/>
        <w:jc w:val="left"/>
        <w:sectPr>
          <w:pgSz w:w="11910" w:h="16840"/>
          <w:pgMar w:header="420" w:footer="894" w:top="680" w:bottom="1080" w:left="1300" w:right="1020"/>
        </w:sectPr>
      </w:pPr>
    </w:p>
    <w:p>
      <w:pPr>
        <w:spacing w:line="553" w:lineRule="exact" w:before="0"/>
        <w:ind w:left="137" w:right="0" w:firstLine="0"/>
        <w:jc w:val="left"/>
        <w:rPr>
          <w:rFonts w:ascii="Georgia" w:hAnsi="Georgia" w:cs="Georgia" w:eastAsia="Georgia"/>
          <w:sz w:val="49"/>
          <w:szCs w:val="49"/>
        </w:rPr>
      </w:pPr>
      <w:bookmarkStart w:name="Developing a simulation methodology" w:id="52"/>
      <w:bookmarkEnd w:id="52"/>
      <w:r>
        <w:rPr/>
      </w:r>
      <w:bookmarkStart w:name="_bookmark28" w:id="53"/>
      <w:bookmarkEnd w:id="53"/>
      <w:r>
        <w:rPr/>
      </w:r>
      <w:r>
        <w:rPr>
          <w:rFonts w:ascii="Georgia"/>
          <w:b/>
          <w:w w:val="105"/>
          <w:sz w:val="34"/>
        </w:rPr>
        <w:t>CHAPTER</w:t>
      </w:r>
      <w:r>
        <w:rPr>
          <w:rFonts w:ascii="Georgia"/>
          <w:b/>
          <w:spacing w:val="57"/>
          <w:w w:val="105"/>
          <w:sz w:val="34"/>
        </w:rPr>
        <w:t> </w:t>
      </w:r>
      <w:r>
        <w:rPr>
          <w:rFonts w:ascii="Georgia"/>
          <w:b/>
          <w:w w:val="105"/>
          <w:sz w:val="49"/>
        </w:rPr>
        <w:t>3</w:t>
      </w:r>
      <w:r>
        <w:rPr>
          <w:rFonts w:ascii="Georgia"/>
          <w:sz w:val="49"/>
        </w:rPr>
      </w:r>
    </w:p>
    <w:p>
      <w:pPr>
        <w:spacing w:line="240" w:lineRule="auto" w:before="4"/>
        <w:rPr>
          <w:rFonts w:ascii="Georgia" w:hAnsi="Georgia" w:cs="Georgia" w:eastAsia="Georgia"/>
          <w:b/>
          <w:bCs/>
          <w:sz w:val="19"/>
          <w:szCs w:val="19"/>
        </w:rPr>
      </w:pPr>
    </w:p>
    <w:p>
      <w:pPr>
        <w:spacing w:line="20" w:lineRule="exact"/>
        <w:ind w:left="133" w:right="0" w:firstLine="0"/>
        <w:rPr>
          <w:rFonts w:ascii="Georgia" w:hAnsi="Georgia" w:cs="Georgia" w:eastAsia="Georgia"/>
          <w:sz w:val="2"/>
          <w:szCs w:val="2"/>
        </w:rPr>
      </w:pPr>
      <w:r>
        <w:rPr>
          <w:rFonts w:ascii="Georgia" w:hAnsi="Georgia" w:cs="Georgia" w:eastAsia="Georgia"/>
          <w:sz w:val="2"/>
          <w:szCs w:val="2"/>
        </w:rPr>
        <w:pict>
          <v:group style="width:468.15pt;height:.4pt;mso-position-horizontal-relative:char;mso-position-vertical-relative:line" coordorigin="0,0" coordsize="9363,8">
            <v:group style="position:absolute;left:4;top:4;width:9355;height:2" coordorigin="4,4" coordsize="9355,2">
              <v:shape style="position:absolute;left:4;top:4;width:9355;height:2" coordorigin="4,4" coordsize="9355,0" path="m4,4l9358,4e" filled="false" stroked="true" strokeweight=".398pt" strokecolor="#000000">
                <v:path arrowok="t"/>
              </v:shape>
            </v:group>
          </v:group>
        </w:pict>
      </w:r>
      <w:r>
        <w:rPr>
          <w:rFonts w:ascii="Georgia" w:hAnsi="Georgia" w:cs="Georgia" w:eastAsia="Georgia"/>
          <w:sz w:val="2"/>
          <w:szCs w:val="2"/>
        </w:rPr>
      </w: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2"/>
        <w:rPr>
          <w:rFonts w:ascii="Georgia" w:hAnsi="Georgia" w:cs="Georgia" w:eastAsia="Georgia"/>
          <w:b/>
          <w:bCs/>
          <w:sz w:val="16"/>
          <w:szCs w:val="16"/>
        </w:rPr>
      </w:pPr>
    </w:p>
    <w:p>
      <w:pPr>
        <w:spacing w:before="46"/>
        <w:ind w:left="3099" w:right="0" w:firstLine="0"/>
        <w:jc w:val="left"/>
        <w:rPr>
          <w:rFonts w:ascii="Georgia" w:hAnsi="Georgia" w:cs="Georgia" w:eastAsia="Georgia"/>
          <w:sz w:val="34"/>
          <w:szCs w:val="34"/>
        </w:rPr>
      </w:pPr>
      <w:r>
        <w:rPr>
          <w:rFonts w:ascii="Georgia"/>
          <w:b/>
          <w:w w:val="95"/>
          <w:sz w:val="34"/>
        </w:rPr>
        <w:t>Developing a simulation </w:t>
      </w:r>
      <w:r>
        <w:rPr>
          <w:rFonts w:ascii="Georgia"/>
          <w:b/>
          <w:spacing w:val="18"/>
          <w:w w:val="95"/>
          <w:sz w:val="34"/>
        </w:rPr>
        <w:t> </w:t>
      </w:r>
      <w:r>
        <w:rPr>
          <w:rFonts w:ascii="Georgia"/>
          <w:b/>
          <w:w w:val="95"/>
          <w:sz w:val="34"/>
        </w:rPr>
        <w:t>methodology</w:t>
      </w:r>
      <w:r>
        <w:rPr>
          <w:rFonts w:ascii="Georgia"/>
          <w:sz w:val="34"/>
        </w:rPr>
      </w: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4"/>
        <w:rPr>
          <w:rFonts w:ascii="Georgia" w:hAnsi="Georgia" w:cs="Georgia" w:eastAsia="Georgia"/>
          <w:b/>
          <w:bCs/>
          <w:sz w:val="12"/>
          <w:szCs w:val="12"/>
        </w:rPr>
      </w:pPr>
    </w:p>
    <w:p>
      <w:pPr>
        <w:spacing w:line="20" w:lineRule="exact"/>
        <w:ind w:left="133" w:right="0" w:firstLine="0"/>
        <w:rPr>
          <w:rFonts w:ascii="Georgia" w:hAnsi="Georgia" w:cs="Georgia" w:eastAsia="Georgia"/>
          <w:sz w:val="2"/>
          <w:szCs w:val="2"/>
        </w:rPr>
      </w:pPr>
      <w:r>
        <w:rPr>
          <w:rFonts w:ascii="Georgia" w:hAnsi="Georgia" w:cs="Georgia" w:eastAsia="Georgia"/>
          <w:sz w:val="2"/>
          <w:szCs w:val="2"/>
        </w:rPr>
        <w:pict>
          <v:group style="width:468.15pt;height:.4pt;mso-position-horizontal-relative:char;mso-position-vertical-relative:line" coordorigin="0,0" coordsize="9363,8">
            <v:group style="position:absolute;left:4;top:4;width:9355;height:2" coordorigin="4,4" coordsize="9355,2">
              <v:shape style="position:absolute;left:4;top:4;width:9355;height:2" coordorigin="4,4" coordsize="9355,0" path="m4,4l9358,4e" filled="false" stroked="true" strokeweight=".398pt" strokecolor="#000000">
                <v:path arrowok="t"/>
              </v:shape>
            </v:group>
          </v:group>
        </w:pict>
      </w:r>
      <w:r>
        <w:rPr>
          <w:rFonts w:ascii="Georgia" w:hAnsi="Georgia" w:cs="Georgia" w:eastAsia="Georgia"/>
          <w:sz w:val="2"/>
          <w:szCs w:val="2"/>
        </w:rPr>
      </w:r>
    </w:p>
    <w:p>
      <w:pPr>
        <w:spacing w:line="240" w:lineRule="auto" w:before="11"/>
        <w:rPr>
          <w:rFonts w:ascii="Georgia" w:hAnsi="Georgia" w:cs="Georgia" w:eastAsia="Georgia"/>
          <w:b/>
          <w:bCs/>
          <w:sz w:val="9"/>
          <w:szCs w:val="9"/>
        </w:rPr>
      </w:pPr>
    </w:p>
    <w:p>
      <w:pPr>
        <w:spacing w:before="54"/>
        <w:ind w:left="104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/>
          <w:sz w:val="24"/>
          <w:szCs w:val="24"/>
        </w:rPr>
        <w:t>‘</w:t>
      </w:r>
      <w:r>
        <w:rPr>
          <w:rFonts w:ascii="Arial" w:hAnsi="Arial" w:cs="Arial" w:eastAsia="Arial"/>
          <w:i/>
          <w:sz w:val="24"/>
          <w:szCs w:val="24"/>
        </w:rPr>
        <w:t>Great Design is iteration of good design.</w:t>
      </w:r>
      <w:r>
        <w:rPr>
          <w:rFonts w:ascii="Times New Roman" w:hAnsi="Times New Roman" w:cs="Times New Roman" w:eastAsia="Times New Roman"/>
          <w:sz w:val="24"/>
          <w:szCs w:val="24"/>
        </w:rPr>
        <w:t>’ - Dr M.</w:t>
      </w:r>
      <w:r>
        <w:rPr>
          <w:rFonts w:ascii="Times New Roman" w:hAnsi="Times New Roman" w:cs="Times New Roman" w:eastAsia="Times New Roman"/>
          <w:spacing w:val="1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Cobanli</w:t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headerReference w:type="default" r:id="rId56"/>
          <w:footerReference w:type="default" r:id="rId57"/>
          <w:pgSz w:w="11910" w:h="16840"/>
          <w:pgMar w:header="0" w:footer="0" w:top="1340" w:bottom="280" w:left="1280" w:right="10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2"/>
        <w:numPr>
          <w:ilvl w:val="1"/>
          <w:numId w:val="20"/>
        </w:numPr>
        <w:tabs>
          <w:tab w:pos="1000" w:val="left" w:leader="none"/>
        </w:tabs>
        <w:spacing w:line="240" w:lineRule="auto" w:before="46" w:after="0"/>
        <w:ind w:left="999" w:right="0" w:hanging="882"/>
        <w:jc w:val="both"/>
        <w:rPr>
          <w:b w:val="0"/>
          <w:bCs w:val="0"/>
        </w:rPr>
      </w:pPr>
      <w:bookmarkStart w:name="Introduction" w:id="54"/>
      <w:bookmarkEnd w:id="54"/>
      <w:r>
        <w:rPr>
          <w:b w:val="0"/>
        </w:rPr>
      </w:r>
      <w:bookmarkStart w:name="_bookmark29" w:id="55"/>
      <w:bookmarkEnd w:id="55"/>
      <w:r>
        <w:rPr>
          <w:b w:val="0"/>
        </w:rPr>
      </w:r>
      <w:bookmarkStart w:name="_bookmark29" w:id="56"/>
      <w:bookmarkEnd w:id="56"/>
      <w:r>
        <w:rPr/>
        <w:t>Introduction</w:t>
      </w:r>
      <w:r>
        <w:rPr>
          <w:b w:val="0"/>
        </w:rPr>
      </w:r>
    </w:p>
    <w:p>
      <w:pPr>
        <w:pStyle w:val="BodyText"/>
        <w:spacing w:line="352" w:lineRule="auto" w:before="158"/>
        <w:ind w:right="251" w:hanging="9"/>
        <w:jc w:val="both"/>
      </w:pPr>
      <w:r>
        <w:rPr>
          <w:w w:val="105"/>
        </w:rPr>
        <w:t>This</w:t>
      </w:r>
      <w:r>
        <w:rPr>
          <w:spacing w:val="48"/>
          <w:w w:val="105"/>
        </w:rPr>
        <w:t> </w:t>
      </w:r>
      <w:r>
        <w:rPr>
          <w:w w:val="105"/>
        </w:rPr>
        <w:t>chapter</w:t>
      </w:r>
      <w:r>
        <w:rPr>
          <w:spacing w:val="48"/>
          <w:w w:val="105"/>
        </w:rPr>
        <w:t> </w:t>
      </w:r>
      <w:r>
        <w:rPr>
          <w:w w:val="105"/>
        </w:rPr>
        <w:t>details</w:t>
      </w:r>
      <w:r>
        <w:rPr>
          <w:spacing w:val="47"/>
          <w:w w:val="105"/>
        </w:rPr>
        <w:t> </w:t>
      </w:r>
      <w:r>
        <w:rPr>
          <w:w w:val="105"/>
        </w:rPr>
        <w:t>the</w:t>
      </w:r>
      <w:r>
        <w:rPr>
          <w:spacing w:val="47"/>
          <w:w w:val="105"/>
        </w:rPr>
        <w:t> </w:t>
      </w:r>
      <w:r>
        <w:rPr>
          <w:w w:val="105"/>
        </w:rPr>
        <w:t>implementation</w:t>
      </w:r>
      <w:r>
        <w:rPr>
          <w:spacing w:val="48"/>
          <w:w w:val="105"/>
        </w:rPr>
        <w:t> </w:t>
      </w:r>
      <w:r>
        <w:rPr>
          <w:w w:val="105"/>
        </w:rPr>
        <w:t>methodology</w:t>
      </w:r>
      <w:r>
        <w:rPr>
          <w:spacing w:val="47"/>
          <w:w w:val="105"/>
        </w:rPr>
        <w:t> </w:t>
      </w:r>
      <w:r>
        <w:rPr>
          <w:w w:val="105"/>
        </w:rPr>
        <w:t>of</w:t>
      </w:r>
      <w:r>
        <w:rPr>
          <w:spacing w:val="47"/>
          <w:w w:val="105"/>
        </w:rPr>
        <w:t> </w:t>
      </w:r>
      <w:r>
        <w:rPr>
          <w:w w:val="105"/>
        </w:rPr>
        <w:t>simulations</w:t>
      </w:r>
      <w:r>
        <w:rPr>
          <w:spacing w:val="49"/>
          <w:w w:val="105"/>
        </w:rPr>
        <w:t> </w:t>
      </w:r>
      <w:r>
        <w:rPr>
          <w:w w:val="105"/>
        </w:rPr>
        <w:t>to</w:t>
      </w:r>
      <w:r>
        <w:rPr>
          <w:spacing w:val="47"/>
          <w:w w:val="105"/>
        </w:rPr>
        <w:t> </w:t>
      </w:r>
      <w:r>
        <w:rPr>
          <w:w w:val="105"/>
        </w:rPr>
        <w:t>optimize</w:t>
      </w:r>
      <w:r>
        <w:rPr>
          <w:spacing w:val="48"/>
          <w:w w:val="105"/>
        </w:rPr>
        <w:t> </w:t>
      </w:r>
      <w:r>
        <w:rPr>
          <w:w w:val="105"/>
        </w:rPr>
        <w:t>mining</w:t>
      </w:r>
      <w:r>
        <w:rPr>
          <w:spacing w:val="-59"/>
          <w:w w:val="105"/>
        </w:rPr>
        <w:t> </w:t>
      </w:r>
      <w:r>
        <w:rPr>
          <w:spacing w:val="-59"/>
          <w:w w:val="105"/>
        </w:rPr>
      </w:r>
      <w:r>
        <w:rPr>
          <w:w w:val="105"/>
        </w:rPr>
        <w:t>compressed air systems. The methodology discussed in this chapter will utilize insights</w:t>
      </w:r>
      <w:r>
        <w:rPr>
          <w:spacing w:val="-18"/>
          <w:w w:val="105"/>
        </w:rPr>
        <w:t> </w:t>
      </w:r>
      <w:r>
        <w:rPr>
          <w:w w:val="105"/>
        </w:rPr>
        <w:t>from</w:t>
      </w:r>
      <w:r>
        <w:rPr>
          <w:w w:val="102"/>
        </w:rPr>
        <w:t> </w:t>
      </w:r>
      <w:r>
        <w:rPr>
          <w:w w:val="105"/>
        </w:rPr>
        <w:t>previous studies. Improving on shortcomings discussed in section</w:t>
      </w:r>
      <w:r>
        <w:rPr>
          <w:spacing w:val="39"/>
          <w:w w:val="105"/>
        </w:rPr>
        <w:t> </w:t>
      </w:r>
      <w:hyperlink w:history="true" w:anchor="_bookmark26">
        <w:r>
          <w:rPr>
            <w:w w:val="105"/>
          </w:rPr>
          <w:t>2.4.1.</w:t>
        </w:r>
      </w:hyperlink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206"/>
        <w:jc w:val="both"/>
      </w:pPr>
      <w:r>
        <w:rPr/>
        <w:pict>
          <v:group style="position:absolute;margin-left:95.296127pt;margin-top:134.41304pt;width:425.65pt;height:189.8pt;mso-position-horizontal-relative:page;mso-position-vertical-relative:paragraph;z-index:-424216" coordorigin="1906,2688" coordsize="8513,3796">
            <v:group style="position:absolute;left:6990;top:2696;width:3425;height:3782" coordorigin="6990,2696" coordsize="3425,3782">
              <v:shape style="position:absolute;left:6990;top:2696;width:3425;height:3782" coordorigin="6990,2696" coordsize="3425,3782" path="m7108,2696l7044,2715,7001,2763,6990,6360,6992,6383,7022,6441,7077,6474,7108,6478,10296,6478,10359,6460,10402,6412,10414,2815,10412,2792,10382,2734,10326,2700,7108,2696xe" filled="true" fillcolor="#fad6ba" stroked="false">
                <v:path arrowok="t"/>
                <v:fill type="solid"/>
              </v:shape>
            </v:group>
            <v:group style="position:absolute;left:6990;top:2696;width:3425;height:3782" coordorigin="6990,2696" coordsize="3425,3782">
              <v:shape style="position:absolute;left:6990;top:2696;width:3425;height:3782" coordorigin="6990,2696" coordsize="3425,3782" path="m7108,6478l10296,6478,10318,6476,10376,6447,10410,6391,10414,2815,10412,2792,10382,2734,10326,2700,7108,2696,7085,2699,7027,2728,6994,2784,6990,6360,6992,6383,7022,6441,7077,6474,7108,6478xe" filled="false" stroked="true" strokeweight=".492942pt" strokecolor="#000000">
                <v:path arrowok="t"/>
              </v:shape>
            </v:group>
            <v:group style="position:absolute;left:8887;top:4744;width:1360;height:925" coordorigin="8887,4744" coordsize="1360,925">
              <v:shape style="position:absolute;left:8887;top:4744;width:1360;height:925" coordorigin="8887,4744" coordsize="1360,925" path="m9005,4744l8942,4762,8899,4811,8887,5550,8889,5573,8919,5631,8975,5664,9005,5668,10128,5668,10192,5649,10235,5601,10246,4862,10244,4839,10214,4781,10159,4748,9005,4744xe" filled="true" fillcolor="#ffffff" stroked="false">
                <v:path arrowok="t"/>
                <v:fill type="solid"/>
              </v:shape>
            </v:group>
            <v:group style="position:absolute;left:8887;top:4744;width:1360;height:925" coordorigin="8887,4744" coordsize="1360,925">
              <v:shape style="position:absolute;left:8887;top:4744;width:1360;height:925" coordorigin="8887,4744" coordsize="1360,925" path="m9005,5668l10128,5668,10151,5666,10209,5636,10242,5580,10246,4862,10244,4839,10214,4781,10159,4748,9005,4744,8982,4746,8925,4776,8891,4831,8887,5550,8889,5573,8919,5631,8975,5664,9005,5668xe" filled="false" stroked="true" strokeweight=".492942pt" strokecolor="#000000">
                <v:path arrowok="t"/>
              </v:shape>
            </v:group>
            <v:group style="position:absolute;left:1911;top:2693;width:1655;height:1355" coordorigin="1911,2693" coordsize="1655,1355">
              <v:shape style="position:absolute;left:1911;top:2693;width:1655;height:1355" coordorigin="1911,2693" coordsize="1655,1355" path="m2029,2693l1965,2712,1923,2760,1911,3929,1913,3952,1943,4010,1998,4043,2029,4047,3447,4047,3511,4029,3554,3981,3565,2811,3563,2789,3534,2731,3478,2697,2029,2693xe" filled="true" fillcolor="#8db0e1" stroked="false">
                <v:path arrowok="t"/>
                <v:fill type="solid"/>
              </v:shape>
            </v:group>
            <v:group style="position:absolute;left:1911;top:2693;width:1655;height:1355" coordorigin="1911,2693" coordsize="1655,1355">
              <v:shape style="position:absolute;left:1911;top:2693;width:1655;height:1355" coordorigin="1911,2693" coordsize="1655,1355" path="m2029,4047l3447,4047,3470,4045,3528,4015,3561,3960,3565,2811,3563,2789,3534,2731,3478,2697,2029,2693,2006,2695,1948,2725,1915,2781,1911,3929,1913,3952,1943,4010,1998,4043,2029,4047xe" filled="false" stroked="true" strokeweight=".492942pt" strokecolor="#000000">
                <v:path arrowok="t"/>
              </v:shape>
            </v:group>
            <v:group style="position:absolute;left:3565;top:2693;width:3425;height:1355" coordorigin="3565,2693" coordsize="3425,1355">
              <v:shape style="position:absolute;left:3565;top:2693;width:3425;height:1355" coordorigin="3565,2693" coordsize="3425,1355" path="m3684,2693l3620,2712,3577,2760,3565,3929,3568,3952,3597,4010,3653,4043,3684,4047,6871,4047,6935,4029,6978,3981,6990,2811,6987,2789,6958,2731,6902,2697,3684,2693xe" filled="true" fillcolor="#c4d59f" stroked="false">
                <v:path arrowok="t"/>
                <v:fill type="solid"/>
              </v:shape>
            </v:group>
            <v:group style="position:absolute;left:3565;top:2693;width:3425;height:1355" coordorigin="3565,2693" coordsize="3425,1355">
              <v:shape style="position:absolute;left:3565;top:2693;width:3425;height:1355" coordorigin="3565,2693" coordsize="3425,1355" path="m3684,4047l6871,4047,6894,4045,6952,4015,6986,3960,6990,2811,6987,2789,6958,2731,6902,2697,3684,2693,3661,2695,3603,2725,3569,2781,3565,3929,3568,3952,3597,4010,3653,4043,3684,4047xe" filled="false" stroked="true" strokeweight=".492942pt" strokecolor="#000000">
                <v:path arrowok="t"/>
              </v:shape>
            </v:group>
            <v:group style="position:absolute;left:3391;top:3433;width:255;height:2" coordorigin="3391,3433" coordsize="255,2">
              <v:shape style="position:absolute;left:3391;top:3433;width:255;height:2" coordorigin="3391,3433" coordsize="255,0" path="m3391,3433l3646,3433e" filled="false" stroked="true" strokeweight=".492942pt" strokecolor="#000000">
                <v:path arrowok="t"/>
              </v:shape>
            </v:group>
            <v:group style="position:absolute;left:3637;top:3397;width:110;height:73" coordorigin="3637,3397" coordsize="110,73">
              <v:shape style="position:absolute;left:3637;top:3397;width:110;height:73" coordorigin="3637,3397" coordsize="110,73" path="m3637,3397l3637,3469,3746,3433,3637,3397xe" filled="true" fillcolor="#000000" stroked="false">
                <v:path arrowok="t"/>
                <v:fill type="solid"/>
              </v:shape>
            </v:group>
            <v:group style="position:absolute;left:5105;top:3433;width:255;height:2" coordorigin="5105,3433" coordsize="255,2">
              <v:shape style="position:absolute;left:5105;top:3433;width:255;height:2" coordorigin="5105,3433" coordsize="255,0" path="m5105,3433l5360,3433e" filled="false" stroked="true" strokeweight=".492942pt" strokecolor="#000000">
                <v:path arrowok="t"/>
              </v:shape>
            </v:group>
            <v:group style="position:absolute;left:5351;top:3397;width:110;height:73" coordorigin="5351,3397" coordsize="110,73">
              <v:shape style="position:absolute;left:5351;top:3397;width:110;height:73" coordorigin="5351,3397" coordsize="110,73" path="m5351,3397l5351,3469,5460,3433,5351,3397xe" filled="true" fillcolor="#000000" stroked="false">
                <v:path arrowok="t"/>
                <v:fill type="solid"/>
              </v:shape>
            </v:group>
            <v:group style="position:absolute;left:6819;top:3433;width:255;height:2" coordorigin="6819,3433" coordsize="255,2">
              <v:shape style="position:absolute;left:6819;top:3433;width:255;height:2" coordorigin="6819,3433" coordsize="255,0" path="m6819,3433l7073,3433e" filled="false" stroked="true" strokeweight=".492942pt" strokecolor="#000000">
                <v:path arrowok="t"/>
              </v:shape>
            </v:group>
            <v:group style="position:absolute;left:7064;top:3397;width:110;height:73" coordorigin="7064,3397" coordsize="110,73">
              <v:shape style="position:absolute;left:7064;top:3397;width:110;height:73" coordorigin="7064,3397" coordsize="110,73" path="m7064,3397l7064,3469,7173,3433,7064,3397xe" filled="true" fillcolor="#000000" stroked="false">
                <v:path arrowok="t"/>
                <v:fill type="solid"/>
              </v:shape>
            </v:group>
            <v:group style="position:absolute;left:8533;top:3433;width:255;height:2" coordorigin="8533,3433" coordsize="255,2">
              <v:shape style="position:absolute;left:8533;top:3433;width:255;height:2" coordorigin="8533,3433" coordsize="255,0" path="m8533,3433l8787,3433e" filled="false" stroked="true" strokeweight=".492942pt" strokecolor="#000000">
                <v:path arrowok="t"/>
              </v:shape>
            </v:group>
            <v:group style="position:absolute;left:8778;top:3397;width:110;height:73" coordorigin="8778,3397" coordsize="110,73">
              <v:shape style="position:absolute;left:8778;top:3397;width:110;height:73" coordorigin="8778,3397" coordsize="110,73" path="m8778,3397l8778,3469,8887,3433,8778,3397xe" filled="true" fillcolor="#000000" stroked="false">
                <v:path arrowok="t"/>
                <v:fill type="solid"/>
              </v:shape>
            </v:group>
            <v:group style="position:absolute;left:9567;top:3895;width:2;height:749" coordorigin="9567,3895" coordsize="2,749">
              <v:shape style="position:absolute;left:9567;top:3895;width:2;height:749" coordorigin="9567,3895" coordsize="0,749" path="m9567,3895l9567,4644e" filled="false" stroked="true" strokeweight=".492942pt" strokecolor="#000000">
                <v:path arrowok="t"/>
              </v:shape>
            </v:group>
            <v:group style="position:absolute;left:9530;top:4635;width:73;height:110" coordorigin="9530,4635" coordsize="73,110">
              <v:shape style="position:absolute;left:9530;top:4635;width:73;height:110" coordorigin="9530,4635" coordsize="73,110" path="m9603,4635l9530,4635,9567,4744,9603,4635xe" filled="true" fillcolor="#000000" stroked="false">
                <v:path arrowok="t"/>
                <v:fill type="solid"/>
              </v:shape>
            </v:group>
            <v:group style="position:absolute;left:8887;top:2971;width:1360;height:925" coordorigin="8887,2971" coordsize="1360,925">
              <v:shape style="position:absolute;left:8887;top:2971;width:1360;height:925" coordorigin="8887,2971" coordsize="1360,925" path="m9005,2971l8942,2990,8899,3038,8887,3777,8889,3800,8919,3858,8975,3891,9005,3895,10128,3895,10192,3877,10235,3828,10246,3089,10244,3066,10214,3008,10159,2975,9005,2971xe" filled="true" fillcolor="#ffffff" stroked="false">
                <v:path arrowok="t"/>
                <v:fill type="solid"/>
              </v:shape>
            </v:group>
            <v:group style="position:absolute;left:8887;top:2971;width:1360;height:925" coordorigin="8887,2971" coordsize="1360,925">
              <v:shape style="position:absolute;left:8887;top:2971;width:1360;height:925" coordorigin="8887,2971" coordsize="1360,925" path="m9005,3895l10128,3895,10151,3893,10209,3863,10242,3808,10246,3089,10244,3066,10214,3008,10159,2975,9005,2971,8982,2973,8925,3003,8891,3058,8887,3777,8889,3800,8919,3858,8975,3891,9005,3895xe" filled="false" stroked="true" strokeweight=".492942pt" strokecolor="#000000">
                <v:path arrowok="t"/>
              </v:shape>
            </v:group>
            <v:group style="position:absolute;left:2712;top:3995;width:6176;height:1211" coordorigin="2712,3995" coordsize="6176,1211">
              <v:shape style="position:absolute;left:2712;top:3995;width:6176;height:1211" coordorigin="2712,3995" coordsize="6176,1211" path="m8887,5206l3007,5206,2983,5205,2914,5191,2852,5162,2798,5119,2756,5066,2727,5004,2713,4935,2712,4910,2712,3995e" filled="false" stroked="true" strokeweight=".492942pt" strokecolor="#000000">
                <v:path arrowok="t"/>
                <v:stroke dashstyle="longDash"/>
              </v:shape>
            </v:group>
            <v:group style="position:absolute;left:2675;top:3895;width:73;height:110" coordorigin="2675,3895" coordsize="73,110">
              <v:shape style="position:absolute;left:2675;top:3895;width:73;height:110" coordorigin="2675,3895" coordsize="73,110" path="m2712,3895l2675,4004,2748,4004,2712,3895xe" filled="true" fillcolor="#000000" stroked="false">
                <v:path arrowok="t"/>
                <v:fill type="solid"/>
              </v:shape>
            </v:group>
            <v:group style="position:absolute;left:8508;top:5668;width:1059;height:575" coordorigin="8508,5668" coordsize="1059,575">
              <v:shape style="position:absolute;left:8508;top:5668;width:1059;height:575" coordorigin="8508,5668" coordsize="1059,575" path="m9567,5668l9567,5955,9566,5979,9552,6046,9524,6106,9483,6158,9431,6199,9370,6227,9303,6241,9280,6242,8508,6242e" filled="false" stroked="true" strokeweight=".492942pt" strokecolor="#000000">
                <v:path arrowok="t"/>
              </v:shape>
            </v:group>
            <v:group style="position:absolute;left:8408;top:6206;width:110;height:73" coordorigin="8408,6206" coordsize="110,73">
              <v:shape style="position:absolute;left:8408;top:6206;width:110;height:73" coordorigin="8408,6206" coordsize="110,73" path="m8517,6206l8408,6242,8517,6278,8517,6206xe" filled="true" fillcolor="#000000" stroked="false">
                <v:path arrowok="t"/>
                <v:fill type="solid"/>
              </v:shape>
            </v:group>
            <v:group style="position:absolute;left:2032;top:2971;width:1360;height:925" coordorigin="2032,2971" coordsize="1360,925">
              <v:shape style="position:absolute;left:2032;top:2971;width:1360;height:925" coordorigin="2032,2971" coordsize="1360,925" path="m2150,2971l2087,2990,2044,3038,2032,3777,2034,3800,2064,3858,2120,3891,2150,3895,3273,3895,3337,3877,3380,3828,3391,3089,3389,3066,3359,3008,3304,2975,2150,2971xe" filled="true" fillcolor="#ffffff" stroked="false">
                <v:path arrowok="t"/>
                <v:fill type="solid"/>
              </v:shape>
            </v:group>
            <v:group style="position:absolute;left:2032;top:2971;width:1360;height:925" coordorigin="2032,2971" coordsize="1360,925">
              <v:shape style="position:absolute;left:2032;top:2971;width:1360;height:925" coordorigin="2032,2971" coordsize="1360,925" path="m2150,3895l3273,3895,3296,3893,3354,3863,3387,3808,3391,3089,3389,3066,3359,3008,3304,2975,2150,2971,2128,2973,2070,3003,2036,3058,2032,3777,2034,3800,2064,3858,2120,3891,2150,3895xe" filled="false" stroked="true" strokeweight=".492942pt" strokecolor="#000000">
                <v:path arrowok="t"/>
              </v:shape>
            </v:group>
            <v:group style="position:absolute;left:3746;top:2971;width:1360;height:925" coordorigin="3746,2971" coordsize="1360,925">
              <v:shape style="position:absolute;left:3746;top:2971;width:1360;height:925" coordorigin="3746,2971" coordsize="1360,925" path="m3864,2971l3800,2990,3758,3038,3746,3777,3748,3800,3778,3858,3833,3891,3864,3895,4987,3895,5051,3877,5093,3828,5105,3089,5103,3066,5073,3008,5018,2975,3864,2971xe" filled="true" fillcolor="#ffffff" stroked="false">
                <v:path arrowok="t"/>
                <v:fill type="solid"/>
              </v:shape>
            </v:group>
            <v:group style="position:absolute;left:3746;top:2971;width:1360;height:925" coordorigin="3746,2971" coordsize="1360,925">
              <v:shape style="position:absolute;left:3746;top:2971;width:1360;height:925" coordorigin="3746,2971" coordsize="1360,925" path="m3864,3895l4987,3895,5010,3893,5068,3863,5101,3808,5105,3089,5103,3066,5073,3008,5018,2975,3864,2971,3841,2973,3783,3003,3750,3058,3746,3777,3748,3800,3778,3858,3833,3891,3864,3895xe" filled="false" stroked="true" strokeweight=".492942pt" strokecolor="#000000">
                <v:path arrowok="t"/>
              </v:shape>
            </v:group>
            <v:group style="position:absolute;left:5460;top:2971;width:1360;height:925" coordorigin="5460,2971" coordsize="1360,925">
              <v:shape style="position:absolute;left:5460;top:2971;width:1360;height:925" coordorigin="5460,2971" coordsize="1360,925" path="m5578,2971l5514,2990,5471,3038,5460,3777,5462,3800,5492,3858,5547,3891,5578,3895,6701,3895,6764,3877,6807,3828,6819,3089,6817,3066,6787,3008,6731,2975,5578,2971xe" filled="true" fillcolor="#ffffff" stroked="false">
                <v:path arrowok="t"/>
                <v:fill type="solid"/>
              </v:shape>
            </v:group>
            <v:group style="position:absolute;left:5460;top:2971;width:1360;height:925" coordorigin="5460,2971" coordsize="1360,925">
              <v:shape style="position:absolute;left:5460;top:2971;width:1360;height:925" coordorigin="5460,2971" coordsize="1360,925" path="m5578,3895l6701,3895,6723,3893,6781,3863,6815,3808,6819,3089,6817,3066,6787,3008,6731,2975,5578,2971,5555,2973,5497,3003,5464,3058,5460,3777,5462,3800,5492,3858,5547,3891,5578,3895xe" filled="false" stroked="true" strokeweight=".492942pt" strokecolor="#000000">
                <v:path arrowok="t"/>
              </v:shape>
            </v:group>
            <v:group style="position:absolute;left:7173;top:2971;width:1360;height:925" coordorigin="7173,2971" coordsize="1360,925">
              <v:shape style="position:absolute;left:7173;top:2971;width:1360;height:925" coordorigin="7173,2971" coordsize="1360,925" path="m7292,2971l7228,2990,7185,3038,7173,3777,7176,3800,7205,3858,7261,3891,7292,3895,8414,3895,8478,3877,8521,3828,8533,3089,8530,3066,8501,3008,8445,2975,7292,2971xe" filled="true" fillcolor="#ffffff" stroked="false">
                <v:path arrowok="t"/>
                <v:fill type="solid"/>
              </v:shape>
            </v:group>
            <v:group style="position:absolute;left:7173;top:2971;width:1360;height:925" coordorigin="7173,2971" coordsize="1360,925">
              <v:shape style="position:absolute;left:7173;top:2971;width:1360;height:925" coordorigin="7173,2971" coordsize="1360,925" path="m7292,3895l8414,3895,8437,3893,8495,3863,8529,3808,8533,3089,8530,3066,8501,3008,8445,2975,7292,2971,7269,2973,7211,3003,7177,3058,7173,3777,7176,3800,7205,3858,7261,3891,7292,3895xe" filled="false" stroked="true" strokeweight=".492942pt" strokecolor="#000000">
                <v:path arrowok="t"/>
              </v:shape>
            </v:group>
            <v:group style="position:absolute;left:7853;top:3895;width:1714;height:279" coordorigin="7853,3895" coordsize="1714,279">
              <v:shape style="position:absolute;left:7853;top:3895;width:1714;height:279" coordorigin="7853,3895" coordsize="1714,279" path="m9567,3895l9567,4034,9565,4057,9539,4118,9489,4159,7992,4174,7969,4172,7909,4146,7867,4097,7854,4054,7853,3995e" filled="false" stroked="true" strokeweight=".492942pt" strokecolor="#000000">
                <v:path arrowok="t"/>
                <v:stroke dashstyle="longDash"/>
              </v:shape>
            </v:group>
            <v:group style="position:absolute;left:7817;top:3895;width:73;height:110" coordorigin="7817,3895" coordsize="73,110">
              <v:shape style="position:absolute;left:7817;top:3895;width:73;height:110" coordorigin="7817,3895" coordsize="73,110" path="m7853,3895l7817,4004,7889,4004,7853,3895xe" filled="true" fillcolor="#000000" stroked="false">
                <v:path arrowok="t"/>
                <v:fill type="solid"/>
              </v:shape>
              <v:shape style="position:absolute;left:2267;top:3370;width:895;height:158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0" w:right="0" w:firstLine="0"/>
                        <w:jc w:val="left"/>
                        <w:rPr>
                          <w:rFonts w:ascii="CMU Serif" w:hAnsi="CMU Serif" w:cs="CMU Serif" w:eastAsia="CMU Serif"/>
                          <w:sz w:val="15"/>
                          <w:szCs w:val="15"/>
                        </w:rPr>
                      </w:pPr>
                      <w:r>
                        <w:rPr>
                          <w:rFonts w:ascii="CMU Serif"/>
                          <w:spacing w:val="1"/>
                          <w:w w:val="105"/>
                          <w:sz w:val="15"/>
                        </w:rPr>
                        <w:t>I</w:t>
                      </w:r>
                      <w:r>
                        <w:rPr>
                          <w:rFonts w:ascii="CMU Serif"/>
                          <w:w w:val="105"/>
                          <w:sz w:val="15"/>
                        </w:rPr>
                        <w:t>n</w:t>
                      </w:r>
                      <w:r>
                        <w:rPr>
                          <w:rFonts w:ascii="CMU Serif"/>
                          <w:spacing w:val="-5"/>
                          <w:w w:val="105"/>
                          <w:sz w:val="15"/>
                        </w:rPr>
                        <w:t>v</w:t>
                      </w:r>
                      <w:r>
                        <w:rPr>
                          <w:rFonts w:ascii="CMU Serif"/>
                          <w:spacing w:val="-2"/>
                          <w:w w:val="105"/>
                          <w:sz w:val="15"/>
                        </w:rPr>
                        <w:t>e</w:t>
                      </w:r>
                      <w:r>
                        <w:rPr>
                          <w:rFonts w:ascii="CMU Serif"/>
                          <w:spacing w:val="-4"/>
                          <w:w w:val="105"/>
                          <w:sz w:val="15"/>
                        </w:rPr>
                        <w:t>s</w:t>
                      </w:r>
                      <w:r>
                        <w:rPr>
                          <w:rFonts w:ascii="CMU Serif"/>
                          <w:spacing w:val="7"/>
                          <w:w w:val="105"/>
                          <w:sz w:val="15"/>
                        </w:rPr>
                        <w:t>t</w:t>
                      </w:r>
                      <w:r>
                        <w:rPr>
                          <w:rFonts w:ascii="CMU Serif"/>
                          <w:spacing w:val="-5"/>
                          <w:w w:val="105"/>
                          <w:sz w:val="15"/>
                        </w:rPr>
                        <w:t>i</w:t>
                      </w:r>
                      <w:r>
                        <w:rPr>
                          <w:rFonts w:ascii="CMU Serif"/>
                          <w:spacing w:val="-1"/>
                          <w:w w:val="107"/>
                          <w:sz w:val="15"/>
                        </w:rPr>
                        <w:t>g</w:t>
                      </w:r>
                      <w:r>
                        <w:rPr>
                          <w:rFonts w:ascii="CMU Serif"/>
                          <w:spacing w:val="-1"/>
                          <w:w w:val="104"/>
                          <w:sz w:val="15"/>
                        </w:rPr>
                        <w:t>a</w:t>
                      </w:r>
                      <w:r>
                        <w:rPr>
                          <w:rFonts w:ascii="CMU Serif"/>
                          <w:spacing w:val="-3"/>
                          <w:w w:val="105"/>
                          <w:sz w:val="15"/>
                        </w:rPr>
                        <w:t>t</w:t>
                      </w:r>
                      <w:r>
                        <w:rPr>
                          <w:rFonts w:ascii="CMU Serif"/>
                          <w:spacing w:val="5"/>
                          <w:w w:val="105"/>
                          <w:sz w:val="15"/>
                        </w:rPr>
                        <w:t>i</w:t>
                      </w:r>
                      <w:r>
                        <w:rPr>
                          <w:rFonts w:ascii="CMU Serif"/>
                          <w:w w:val="105"/>
                          <w:sz w:val="15"/>
                        </w:rPr>
                        <w:t>on</w:t>
                      </w:r>
                      <w:r>
                        <w:rPr>
                          <w:rFonts w:ascii="CMU Serif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3823;top:3370;width:1211;height:158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0" w:right="0" w:firstLine="0"/>
                        <w:jc w:val="left"/>
                        <w:rPr>
                          <w:rFonts w:ascii="CMU Serif" w:hAnsi="CMU Serif" w:cs="CMU Serif" w:eastAsia="CMU Serif"/>
                          <w:sz w:val="15"/>
                          <w:szCs w:val="15"/>
                        </w:rPr>
                      </w:pPr>
                      <w:r>
                        <w:rPr>
                          <w:rFonts w:ascii="CMU Serif"/>
                          <w:w w:val="105"/>
                          <w:sz w:val="15"/>
                        </w:rPr>
                        <w:t>S</w:t>
                      </w:r>
                      <w:r>
                        <w:rPr>
                          <w:rFonts w:ascii="CMU Serif"/>
                          <w:spacing w:val="-5"/>
                          <w:w w:val="105"/>
                          <w:sz w:val="15"/>
                        </w:rPr>
                        <w:t>y</w:t>
                      </w:r>
                      <w:r>
                        <w:rPr>
                          <w:rFonts w:ascii="CMU Serif"/>
                          <w:spacing w:val="6"/>
                          <w:w w:val="105"/>
                          <w:sz w:val="15"/>
                        </w:rPr>
                        <w:t>s</w:t>
                      </w:r>
                      <w:r>
                        <w:rPr>
                          <w:rFonts w:ascii="CMU Serif"/>
                          <w:spacing w:val="-3"/>
                          <w:w w:val="105"/>
                          <w:sz w:val="15"/>
                        </w:rPr>
                        <w:t>t</w:t>
                      </w:r>
                      <w:r>
                        <w:rPr>
                          <w:rFonts w:ascii="CMU Serif"/>
                          <w:spacing w:val="-2"/>
                          <w:w w:val="105"/>
                          <w:sz w:val="15"/>
                        </w:rPr>
                        <w:t>e</w:t>
                      </w:r>
                      <w:r>
                        <w:rPr>
                          <w:rFonts w:ascii="CMU Serif"/>
                          <w:w w:val="105"/>
                          <w:sz w:val="15"/>
                        </w:rPr>
                        <w:t>m</w:t>
                      </w:r>
                      <w:r>
                        <w:rPr>
                          <w:rFonts w:ascii="CMU Serif"/>
                          <w:spacing w:val="5"/>
                          <w:sz w:val="15"/>
                        </w:rPr>
                        <w:t> </w:t>
                      </w:r>
                      <w:r>
                        <w:rPr>
                          <w:rFonts w:ascii="CMU Serif"/>
                          <w:spacing w:val="-4"/>
                          <w:w w:val="105"/>
                          <w:sz w:val="15"/>
                        </w:rPr>
                        <w:t>m</w:t>
                      </w:r>
                      <w:r>
                        <w:rPr>
                          <w:rFonts w:ascii="CMU Serif"/>
                          <w:w w:val="105"/>
                          <w:sz w:val="15"/>
                        </w:rPr>
                        <w:t>od</w:t>
                      </w:r>
                      <w:r>
                        <w:rPr>
                          <w:rFonts w:ascii="CMU Serif"/>
                          <w:spacing w:val="-2"/>
                          <w:w w:val="105"/>
                          <w:sz w:val="15"/>
                        </w:rPr>
                        <w:t>e</w:t>
                      </w:r>
                      <w:r>
                        <w:rPr>
                          <w:rFonts w:ascii="CMU Serif"/>
                          <w:spacing w:val="-5"/>
                          <w:w w:val="105"/>
                          <w:sz w:val="15"/>
                        </w:rPr>
                        <w:t>l</w:t>
                      </w:r>
                      <w:r>
                        <w:rPr>
                          <w:rFonts w:ascii="CMU Serif"/>
                          <w:spacing w:val="5"/>
                          <w:w w:val="105"/>
                          <w:sz w:val="15"/>
                        </w:rPr>
                        <w:t>l</w:t>
                      </w:r>
                      <w:r>
                        <w:rPr>
                          <w:rFonts w:ascii="CMU Serif"/>
                          <w:spacing w:val="-5"/>
                          <w:w w:val="105"/>
                          <w:sz w:val="15"/>
                        </w:rPr>
                        <w:t>i</w:t>
                      </w:r>
                      <w:r>
                        <w:rPr>
                          <w:rFonts w:ascii="CMU Serif"/>
                          <w:w w:val="105"/>
                          <w:sz w:val="15"/>
                        </w:rPr>
                        <w:t>n</w:t>
                      </w:r>
                      <w:r>
                        <w:rPr>
                          <w:rFonts w:ascii="CMU Serif"/>
                          <w:w w:val="107"/>
                          <w:sz w:val="15"/>
                        </w:rPr>
                        <w:t>g</w:t>
                      </w:r>
                      <w:r>
                        <w:rPr>
                          <w:rFonts w:ascii="CMU Serif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5741;top:3370;width:807;height:158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0" w:right="0" w:firstLine="0"/>
                        <w:jc w:val="left"/>
                        <w:rPr>
                          <w:rFonts w:ascii="CMU Serif" w:hAnsi="CMU Serif" w:cs="CMU Serif" w:eastAsia="CMU Serif"/>
                          <w:sz w:val="15"/>
                          <w:szCs w:val="15"/>
                        </w:rPr>
                      </w:pPr>
                      <w:r>
                        <w:rPr>
                          <w:rFonts w:ascii="CMU Serif"/>
                          <w:w w:val="105"/>
                          <w:sz w:val="15"/>
                        </w:rPr>
                        <w:t>V</w:t>
                      </w:r>
                      <w:r>
                        <w:rPr>
                          <w:rFonts w:ascii="CMU Serif"/>
                          <w:spacing w:val="-2"/>
                          <w:w w:val="105"/>
                          <w:sz w:val="15"/>
                        </w:rPr>
                        <w:t>e</w:t>
                      </w:r>
                      <w:r>
                        <w:rPr>
                          <w:rFonts w:ascii="CMU Serif"/>
                          <w:spacing w:val="-3"/>
                          <w:w w:val="105"/>
                          <w:sz w:val="15"/>
                        </w:rPr>
                        <w:t>r</w:t>
                      </w:r>
                      <w:r>
                        <w:rPr>
                          <w:rFonts w:ascii="CMU Serif"/>
                          <w:spacing w:val="5"/>
                          <w:w w:val="105"/>
                          <w:sz w:val="15"/>
                        </w:rPr>
                        <w:t>i</w:t>
                      </w:r>
                      <w:r>
                        <w:rPr>
                          <w:rFonts w:ascii="CMU Serif"/>
                          <w:spacing w:val="1"/>
                          <w:w w:val="105"/>
                          <w:sz w:val="15"/>
                        </w:rPr>
                        <w:t>f</w:t>
                      </w:r>
                      <w:r>
                        <w:rPr>
                          <w:rFonts w:ascii="CMU Serif"/>
                          <w:spacing w:val="-5"/>
                          <w:w w:val="105"/>
                          <w:sz w:val="15"/>
                        </w:rPr>
                        <w:t>i</w:t>
                      </w:r>
                      <w:r>
                        <w:rPr>
                          <w:rFonts w:ascii="CMU Serif"/>
                          <w:spacing w:val="-2"/>
                          <w:w w:val="105"/>
                          <w:sz w:val="15"/>
                        </w:rPr>
                        <w:t>c</w:t>
                      </w:r>
                      <w:r>
                        <w:rPr>
                          <w:rFonts w:ascii="CMU Serif"/>
                          <w:spacing w:val="-1"/>
                          <w:w w:val="104"/>
                          <w:sz w:val="15"/>
                        </w:rPr>
                        <w:t>a</w:t>
                      </w:r>
                      <w:r>
                        <w:rPr>
                          <w:rFonts w:ascii="CMU Serif"/>
                          <w:spacing w:val="-3"/>
                          <w:w w:val="105"/>
                          <w:sz w:val="15"/>
                        </w:rPr>
                        <w:t>t</w:t>
                      </w:r>
                      <w:r>
                        <w:rPr>
                          <w:rFonts w:ascii="CMU Serif"/>
                          <w:spacing w:val="5"/>
                          <w:w w:val="105"/>
                          <w:sz w:val="15"/>
                        </w:rPr>
                        <w:t>i</w:t>
                      </w:r>
                      <w:r>
                        <w:rPr>
                          <w:rFonts w:ascii="CMU Serif"/>
                          <w:w w:val="105"/>
                          <w:sz w:val="15"/>
                        </w:rPr>
                        <w:t>on</w:t>
                      </w:r>
                      <w:r>
                        <w:rPr>
                          <w:rFonts w:ascii="CMU Serif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7456;top:3370;width:810;height:158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0" w:right="0" w:firstLine="0"/>
                        <w:jc w:val="left"/>
                        <w:rPr>
                          <w:rFonts w:ascii="CMU Serif" w:hAnsi="CMU Serif" w:cs="CMU Serif" w:eastAsia="CMU Serif"/>
                          <w:sz w:val="15"/>
                          <w:szCs w:val="15"/>
                        </w:rPr>
                      </w:pPr>
                      <w:r>
                        <w:rPr>
                          <w:rFonts w:ascii="CMU Serif"/>
                          <w:w w:val="105"/>
                          <w:sz w:val="15"/>
                        </w:rPr>
                        <w:t>S</w:t>
                      </w:r>
                      <w:r>
                        <w:rPr>
                          <w:rFonts w:ascii="CMU Serif"/>
                          <w:spacing w:val="-5"/>
                          <w:w w:val="105"/>
                          <w:sz w:val="15"/>
                        </w:rPr>
                        <w:t>i</w:t>
                      </w:r>
                      <w:r>
                        <w:rPr>
                          <w:rFonts w:ascii="CMU Serif"/>
                          <w:spacing w:val="6"/>
                          <w:w w:val="105"/>
                          <w:sz w:val="15"/>
                        </w:rPr>
                        <w:t>m</w:t>
                      </w:r>
                      <w:r>
                        <w:rPr>
                          <w:rFonts w:ascii="CMU Serif"/>
                          <w:w w:val="105"/>
                          <w:sz w:val="15"/>
                        </w:rPr>
                        <w:t>u</w:t>
                      </w:r>
                      <w:r>
                        <w:rPr>
                          <w:rFonts w:ascii="CMU Serif"/>
                          <w:spacing w:val="-5"/>
                          <w:w w:val="105"/>
                          <w:sz w:val="15"/>
                        </w:rPr>
                        <w:t>l</w:t>
                      </w:r>
                      <w:r>
                        <w:rPr>
                          <w:rFonts w:ascii="CMU Serif"/>
                          <w:spacing w:val="-1"/>
                          <w:w w:val="104"/>
                          <w:sz w:val="15"/>
                        </w:rPr>
                        <w:t>a</w:t>
                      </w:r>
                      <w:r>
                        <w:rPr>
                          <w:rFonts w:ascii="CMU Serif"/>
                          <w:spacing w:val="-3"/>
                          <w:w w:val="105"/>
                          <w:sz w:val="15"/>
                        </w:rPr>
                        <w:t>t</w:t>
                      </w:r>
                      <w:r>
                        <w:rPr>
                          <w:rFonts w:ascii="CMU Serif"/>
                          <w:spacing w:val="5"/>
                          <w:w w:val="105"/>
                          <w:sz w:val="15"/>
                        </w:rPr>
                        <w:t>i</w:t>
                      </w:r>
                      <w:r>
                        <w:rPr>
                          <w:rFonts w:ascii="CMU Serif"/>
                          <w:w w:val="105"/>
                          <w:sz w:val="15"/>
                        </w:rPr>
                        <w:t>on</w:t>
                      </w:r>
                      <w:r>
                        <w:rPr>
                          <w:rFonts w:ascii="CMU Serif"/>
                          <w:w w:val="105"/>
                          <w:sz w:val="15"/>
                        </w:rPr>
                        <w:t>s</w:t>
                      </w:r>
                      <w:r>
                        <w:rPr>
                          <w:rFonts w:ascii="CMU Serif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9108;top:3370;width:928;height:158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0" w:right="0" w:firstLine="0"/>
                        <w:jc w:val="left"/>
                        <w:rPr>
                          <w:rFonts w:ascii="CMU Serif" w:hAnsi="CMU Serif" w:cs="CMU Serif" w:eastAsia="CMU Serif"/>
                          <w:sz w:val="15"/>
                          <w:szCs w:val="15"/>
                        </w:rPr>
                      </w:pPr>
                      <w:r>
                        <w:rPr>
                          <w:rFonts w:ascii="CMU Serif"/>
                          <w:spacing w:val="-3"/>
                          <w:w w:val="105"/>
                          <w:sz w:val="15"/>
                        </w:rPr>
                        <w:t>D</w:t>
                      </w:r>
                      <w:r>
                        <w:rPr>
                          <w:rFonts w:ascii="CMU Serif"/>
                          <w:spacing w:val="-1"/>
                          <w:w w:val="104"/>
                          <w:sz w:val="15"/>
                        </w:rPr>
                        <w:t>a</w:t>
                      </w:r>
                      <w:r>
                        <w:rPr>
                          <w:rFonts w:ascii="CMU Serif"/>
                          <w:spacing w:val="-3"/>
                          <w:w w:val="105"/>
                          <w:sz w:val="15"/>
                        </w:rPr>
                        <w:t>t</w:t>
                      </w:r>
                      <w:r>
                        <w:rPr>
                          <w:rFonts w:ascii="CMU Serif"/>
                          <w:w w:val="104"/>
                          <w:sz w:val="15"/>
                        </w:rPr>
                        <w:t>a</w:t>
                      </w:r>
                      <w:r>
                        <w:rPr>
                          <w:rFonts w:ascii="CMU Serif"/>
                          <w:spacing w:val="8"/>
                          <w:sz w:val="15"/>
                        </w:rPr>
                        <w:t> </w:t>
                      </w:r>
                      <w:r>
                        <w:rPr>
                          <w:rFonts w:ascii="CMU Serif"/>
                          <w:spacing w:val="-1"/>
                          <w:w w:val="104"/>
                          <w:sz w:val="15"/>
                        </w:rPr>
                        <w:t>a</w:t>
                      </w:r>
                      <w:r>
                        <w:rPr>
                          <w:rFonts w:ascii="CMU Serif"/>
                          <w:w w:val="105"/>
                          <w:sz w:val="15"/>
                        </w:rPr>
                        <w:t>n</w:t>
                      </w:r>
                      <w:r>
                        <w:rPr>
                          <w:rFonts w:ascii="CMU Serif"/>
                          <w:spacing w:val="-1"/>
                          <w:w w:val="104"/>
                          <w:sz w:val="15"/>
                        </w:rPr>
                        <w:t>a</w:t>
                      </w:r>
                      <w:r>
                        <w:rPr>
                          <w:rFonts w:ascii="CMU Serif"/>
                          <w:spacing w:val="-5"/>
                          <w:w w:val="105"/>
                          <w:sz w:val="15"/>
                        </w:rPr>
                        <w:t>l</w:t>
                      </w:r>
                      <w:r>
                        <w:rPr>
                          <w:rFonts w:ascii="CMU Serif"/>
                          <w:spacing w:val="5"/>
                          <w:w w:val="105"/>
                          <w:sz w:val="15"/>
                        </w:rPr>
                        <w:t>y</w:t>
                      </w:r>
                      <w:r>
                        <w:rPr>
                          <w:rFonts w:ascii="CMU Serif"/>
                          <w:spacing w:val="-4"/>
                          <w:w w:val="105"/>
                          <w:sz w:val="15"/>
                        </w:rPr>
                        <w:t>s</w:t>
                      </w:r>
                      <w:r>
                        <w:rPr>
                          <w:rFonts w:ascii="CMU Serif"/>
                          <w:spacing w:val="-5"/>
                          <w:w w:val="105"/>
                          <w:sz w:val="15"/>
                        </w:rPr>
                        <w:t>i</w:t>
                      </w:r>
                      <w:r>
                        <w:rPr>
                          <w:rFonts w:ascii="CMU Serif"/>
                          <w:w w:val="105"/>
                          <w:sz w:val="15"/>
                        </w:rPr>
                        <w:t>s</w:t>
                      </w:r>
                      <w:r>
                        <w:rPr>
                          <w:rFonts w:ascii="CMU Serif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8416;top:4293;width:655;height:158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0" w:right="0" w:firstLine="0"/>
                        <w:jc w:val="left"/>
                        <w:rPr>
                          <w:rFonts w:ascii="CMU Serif" w:hAnsi="CMU Serif" w:cs="CMU Serif" w:eastAsia="CMU Serif"/>
                          <w:sz w:val="15"/>
                          <w:szCs w:val="15"/>
                        </w:rPr>
                      </w:pPr>
                      <w:r>
                        <w:rPr>
                          <w:rFonts w:ascii="CMU Serif"/>
                          <w:spacing w:val="-5"/>
                          <w:w w:val="105"/>
                          <w:sz w:val="15"/>
                        </w:rPr>
                        <w:t>F</w:t>
                      </w:r>
                      <w:r>
                        <w:rPr>
                          <w:rFonts w:ascii="CMU Serif"/>
                          <w:spacing w:val="8"/>
                          <w:w w:val="105"/>
                          <w:sz w:val="15"/>
                        </w:rPr>
                        <w:t>e</w:t>
                      </w:r>
                      <w:r>
                        <w:rPr>
                          <w:rFonts w:ascii="CMU Serif"/>
                          <w:spacing w:val="-2"/>
                          <w:w w:val="105"/>
                          <w:sz w:val="15"/>
                        </w:rPr>
                        <w:t>e</w:t>
                      </w:r>
                      <w:r>
                        <w:rPr>
                          <w:rFonts w:ascii="CMU Serif"/>
                          <w:w w:val="105"/>
                          <w:sz w:val="15"/>
                        </w:rPr>
                        <w:t>d</w:t>
                      </w:r>
                      <w:r>
                        <w:rPr>
                          <w:rFonts w:ascii="CMU Serif"/>
                          <w:spacing w:val="-9"/>
                          <w:w w:val="105"/>
                          <w:sz w:val="15"/>
                        </w:rPr>
                        <w:t>b</w:t>
                      </w:r>
                      <w:r>
                        <w:rPr>
                          <w:rFonts w:ascii="CMU Serif"/>
                          <w:spacing w:val="-1"/>
                          <w:w w:val="104"/>
                          <w:sz w:val="15"/>
                        </w:rPr>
                        <w:t>a</w:t>
                      </w:r>
                      <w:r>
                        <w:rPr>
                          <w:rFonts w:ascii="CMU Serif"/>
                          <w:spacing w:val="8"/>
                          <w:w w:val="105"/>
                          <w:sz w:val="15"/>
                        </w:rPr>
                        <w:t>c</w:t>
                      </w:r>
                      <w:r>
                        <w:rPr>
                          <w:rFonts w:ascii="CMU Serif"/>
                          <w:w w:val="105"/>
                          <w:sz w:val="15"/>
                        </w:rPr>
                        <w:t>k</w:t>
                      </w:r>
                      <w:r>
                        <w:rPr>
                          <w:rFonts w:ascii="CMU Serif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4404;top:5004;width:1037;height:159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0" w:right="0" w:firstLine="0"/>
                        <w:jc w:val="left"/>
                        <w:rPr>
                          <w:rFonts w:ascii="CMU Serif" w:hAnsi="CMU Serif" w:cs="CMU Serif" w:eastAsia="CMU Serif"/>
                          <w:sz w:val="16"/>
                          <w:szCs w:val="16"/>
                        </w:rPr>
                      </w:pPr>
                      <w:r>
                        <w:rPr>
                          <w:rFonts w:ascii="CMU Serif"/>
                          <w:spacing w:val="1"/>
                          <w:w w:val="98"/>
                          <w:sz w:val="16"/>
                        </w:rPr>
                        <w:t>R</w:t>
                      </w:r>
                      <w:r>
                        <w:rPr>
                          <w:rFonts w:ascii="CMU Serif"/>
                          <w:spacing w:val="-2"/>
                          <w:w w:val="98"/>
                          <w:sz w:val="16"/>
                        </w:rPr>
                        <w:t>e</w:t>
                      </w:r>
                      <w:r>
                        <w:rPr>
                          <w:rFonts w:ascii="CMU Serif"/>
                          <w:spacing w:val="-5"/>
                          <w:w w:val="98"/>
                          <w:sz w:val="16"/>
                        </w:rPr>
                        <w:t>v</w:t>
                      </w:r>
                      <w:r>
                        <w:rPr>
                          <w:rFonts w:ascii="CMU Serif"/>
                          <w:spacing w:val="5"/>
                          <w:w w:val="99"/>
                          <w:sz w:val="16"/>
                        </w:rPr>
                        <w:t>i</w:t>
                      </w:r>
                      <w:r>
                        <w:rPr>
                          <w:rFonts w:ascii="CMU Serif"/>
                          <w:spacing w:val="-2"/>
                          <w:w w:val="98"/>
                          <w:sz w:val="16"/>
                        </w:rPr>
                        <w:t>e</w:t>
                      </w:r>
                      <w:r>
                        <w:rPr>
                          <w:rFonts w:ascii="CMU Serif"/>
                          <w:w w:val="98"/>
                          <w:sz w:val="16"/>
                        </w:rPr>
                        <w:t>w</w:t>
                      </w:r>
                      <w:r>
                        <w:rPr>
                          <w:rFonts w:ascii="CMU Serif"/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rFonts w:ascii="CMU Serif"/>
                          <w:w w:val="98"/>
                          <w:sz w:val="16"/>
                        </w:rPr>
                        <w:t>p</w:t>
                      </w:r>
                      <w:r>
                        <w:rPr>
                          <w:rFonts w:ascii="CMU Serif"/>
                          <w:spacing w:val="-3"/>
                          <w:w w:val="98"/>
                          <w:sz w:val="16"/>
                        </w:rPr>
                        <w:t>r</w:t>
                      </w:r>
                      <w:r>
                        <w:rPr>
                          <w:rFonts w:ascii="CMU Serif"/>
                          <w:w w:val="99"/>
                          <w:sz w:val="16"/>
                        </w:rPr>
                        <w:t>o</w:t>
                      </w:r>
                      <w:r>
                        <w:rPr>
                          <w:rFonts w:ascii="CMU Serif"/>
                          <w:spacing w:val="-2"/>
                          <w:w w:val="99"/>
                          <w:sz w:val="16"/>
                        </w:rPr>
                        <w:t>c</w:t>
                      </w:r>
                      <w:r>
                        <w:rPr>
                          <w:rFonts w:ascii="CMU Serif"/>
                          <w:spacing w:val="-2"/>
                          <w:w w:val="98"/>
                          <w:sz w:val="16"/>
                        </w:rPr>
                        <w:t>e</w:t>
                      </w:r>
                      <w:r>
                        <w:rPr>
                          <w:rFonts w:ascii="CMU Serif"/>
                          <w:spacing w:val="-4"/>
                          <w:w w:val="98"/>
                          <w:sz w:val="16"/>
                        </w:rPr>
                        <w:t>s</w:t>
                      </w:r>
                      <w:r>
                        <w:rPr>
                          <w:rFonts w:ascii="CMU Serif"/>
                          <w:w w:val="98"/>
                          <w:sz w:val="16"/>
                        </w:rPr>
                        <w:t>s</w:t>
                      </w:r>
                      <w:r>
                        <w:rPr>
                          <w:rFonts w:ascii="CMU Serif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9126;top:4957;width:899;height:537" type="#_x0000_t202" filled="false" stroked="false">
                <v:textbox inset="0,0,0,0">
                  <w:txbxContent>
                    <w:p>
                      <w:pPr>
                        <w:spacing w:line="165" w:lineRule="exact" w:before="0"/>
                        <w:ind w:left="62" w:right="0" w:firstLine="69"/>
                        <w:jc w:val="left"/>
                        <w:rPr>
                          <w:rFonts w:ascii="CMU Serif" w:hAnsi="CMU Serif" w:cs="CMU Serif" w:eastAsia="CMU Serif"/>
                          <w:sz w:val="15"/>
                          <w:szCs w:val="15"/>
                        </w:rPr>
                      </w:pPr>
                      <w:r>
                        <w:rPr>
                          <w:rFonts w:ascii="CMU Serif"/>
                          <w:spacing w:val="1"/>
                          <w:w w:val="105"/>
                          <w:sz w:val="15"/>
                        </w:rPr>
                        <w:t>P</w:t>
                      </w:r>
                      <w:r>
                        <w:rPr>
                          <w:rFonts w:ascii="CMU Serif"/>
                          <w:spacing w:val="-3"/>
                          <w:w w:val="105"/>
                          <w:sz w:val="15"/>
                        </w:rPr>
                        <w:t>r</w:t>
                      </w:r>
                      <w:r>
                        <w:rPr>
                          <w:rFonts w:ascii="CMU Serif"/>
                          <w:spacing w:val="5"/>
                          <w:w w:val="105"/>
                          <w:sz w:val="15"/>
                        </w:rPr>
                        <w:t>i</w:t>
                      </w:r>
                      <w:r>
                        <w:rPr>
                          <w:rFonts w:ascii="CMU Serif"/>
                          <w:w w:val="105"/>
                          <w:sz w:val="15"/>
                        </w:rPr>
                        <w:t>o</w:t>
                      </w:r>
                      <w:r>
                        <w:rPr>
                          <w:rFonts w:ascii="CMU Serif"/>
                          <w:spacing w:val="-3"/>
                          <w:w w:val="105"/>
                          <w:sz w:val="15"/>
                        </w:rPr>
                        <w:t>r</w:t>
                      </w:r>
                      <w:r>
                        <w:rPr>
                          <w:rFonts w:ascii="CMU Serif"/>
                          <w:spacing w:val="-4"/>
                          <w:w w:val="105"/>
                          <w:sz w:val="15"/>
                        </w:rPr>
                        <w:t>i</w:t>
                      </w:r>
                      <w:r>
                        <w:rPr>
                          <w:rFonts w:ascii="CMU Serif"/>
                          <w:spacing w:val="-2"/>
                          <w:w w:val="105"/>
                          <w:sz w:val="15"/>
                        </w:rPr>
                        <w:t>t</w:t>
                      </w:r>
                      <w:r>
                        <w:rPr>
                          <w:rFonts w:ascii="CMU Serif"/>
                          <w:spacing w:val="5"/>
                          <w:w w:val="105"/>
                          <w:sz w:val="15"/>
                        </w:rPr>
                        <w:t>i</w:t>
                      </w:r>
                      <w:r>
                        <w:rPr>
                          <w:rFonts w:ascii="CMU Serif"/>
                          <w:spacing w:val="-3"/>
                          <w:w w:val="105"/>
                          <w:sz w:val="15"/>
                        </w:rPr>
                        <w:t>s</w:t>
                      </w:r>
                      <w:r>
                        <w:rPr>
                          <w:rFonts w:ascii="CMU Serif"/>
                          <w:w w:val="105"/>
                          <w:sz w:val="15"/>
                        </w:rPr>
                        <w:t>e</w:t>
                      </w:r>
                      <w:r>
                        <w:rPr>
                          <w:rFonts w:ascii="CMU Serif"/>
                          <w:sz w:val="15"/>
                        </w:rPr>
                      </w:r>
                    </w:p>
                    <w:p>
                      <w:pPr>
                        <w:spacing w:line="232" w:lineRule="auto" w:before="1"/>
                        <w:ind w:left="0" w:right="0" w:firstLine="62"/>
                        <w:jc w:val="left"/>
                        <w:rPr>
                          <w:rFonts w:ascii="CMU Serif" w:hAnsi="CMU Serif" w:cs="CMU Serif" w:eastAsia="CMU Serif"/>
                          <w:sz w:val="15"/>
                          <w:szCs w:val="15"/>
                        </w:rPr>
                      </w:pPr>
                      <w:r>
                        <w:rPr>
                          <w:rFonts w:ascii="CMU Serif"/>
                          <w:w w:val="105"/>
                          <w:sz w:val="15"/>
                        </w:rPr>
                        <w:t>op</w:t>
                      </w:r>
                      <w:r>
                        <w:rPr>
                          <w:rFonts w:ascii="CMU Serif"/>
                          <w:spacing w:val="-2"/>
                          <w:w w:val="105"/>
                          <w:sz w:val="15"/>
                        </w:rPr>
                        <w:t>e</w:t>
                      </w:r>
                      <w:r>
                        <w:rPr>
                          <w:rFonts w:ascii="CMU Serif"/>
                          <w:spacing w:val="-3"/>
                          <w:w w:val="105"/>
                          <w:sz w:val="15"/>
                        </w:rPr>
                        <w:t>r</w:t>
                      </w:r>
                      <w:r>
                        <w:rPr>
                          <w:rFonts w:ascii="CMU Serif"/>
                          <w:spacing w:val="-1"/>
                          <w:w w:val="104"/>
                          <w:sz w:val="15"/>
                        </w:rPr>
                        <w:t>a</w:t>
                      </w:r>
                      <w:r>
                        <w:rPr>
                          <w:rFonts w:ascii="CMU Serif"/>
                          <w:spacing w:val="7"/>
                          <w:w w:val="105"/>
                          <w:sz w:val="15"/>
                        </w:rPr>
                        <w:t>t</w:t>
                      </w:r>
                      <w:r>
                        <w:rPr>
                          <w:rFonts w:ascii="CMU Serif"/>
                          <w:spacing w:val="-5"/>
                          <w:w w:val="105"/>
                          <w:sz w:val="15"/>
                        </w:rPr>
                        <w:t>i</w:t>
                      </w:r>
                      <w:r>
                        <w:rPr>
                          <w:rFonts w:ascii="CMU Serif"/>
                          <w:w w:val="105"/>
                          <w:sz w:val="15"/>
                        </w:rPr>
                        <w:t>on</w:t>
                      </w:r>
                      <w:r>
                        <w:rPr>
                          <w:rFonts w:ascii="CMU Serif"/>
                          <w:spacing w:val="-1"/>
                          <w:w w:val="104"/>
                          <w:sz w:val="15"/>
                        </w:rPr>
                        <w:t>a</w:t>
                      </w:r>
                      <w:r>
                        <w:rPr>
                          <w:rFonts w:ascii="CMU Serif"/>
                          <w:w w:val="105"/>
                          <w:sz w:val="15"/>
                        </w:rPr>
                        <w:t>l</w:t>
                      </w:r>
                      <w:r>
                        <w:rPr>
                          <w:rFonts w:ascii="CMU Serif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CMU Serif"/>
                          <w:spacing w:val="-5"/>
                          <w:w w:val="105"/>
                          <w:sz w:val="15"/>
                        </w:rPr>
                        <w:t>i</w:t>
                      </w:r>
                      <w:r>
                        <w:rPr>
                          <w:rFonts w:ascii="CMU Serif"/>
                          <w:w w:val="105"/>
                          <w:sz w:val="15"/>
                        </w:rPr>
                        <w:t>n</w:t>
                      </w:r>
                      <w:r>
                        <w:rPr>
                          <w:rFonts w:ascii="CMU Serif"/>
                          <w:spacing w:val="-3"/>
                          <w:w w:val="105"/>
                          <w:sz w:val="15"/>
                        </w:rPr>
                        <w:t>t</w:t>
                      </w:r>
                      <w:r>
                        <w:rPr>
                          <w:rFonts w:ascii="CMU Serif"/>
                          <w:spacing w:val="8"/>
                          <w:w w:val="105"/>
                          <w:sz w:val="15"/>
                        </w:rPr>
                        <w:t>e</w:t>
                      </w:r>
                      <w:r>
                        <w:rPr>
                          <w:rFonts w:ascii="CMU Serif"/>
                          <w:spacing w:val="-3"/>
                          <w:w w:val="105"/>
                          <w:sz w:val="15"/>
                        </w:rPr>
                        <w:t>r</w:t>
                      </w:r>
                      <w:r>
                        <w:rPr>
                          <w:rFonts w:ascii="CMU Serif"/>
                          <w:spacing w:val="-5"/>
                          <w:w w:val="105"/>
                          <w:sz w:val="15"/>
                        </w:rPr>
                        <w:t>v</w:t>
                      </w:r>
                      <w:r>
                        <w:rPr>
                          <w:rFonts w:ascii="CMU Serif"/>
                          <w:spacing w:val="-2"/>
                          <w:w w:val="105"/>
                          <w:sz w:val="15"/>
                        </w:rPr>
                        <w:t>e</w:t>
                      </w:r>
                      <w:r>
                        <w:rPr>
                          <w:rFonts w:ascii="CMU Serif"/>
                          <w:w w:val="105"/>
                          <w:sz w:val="15"/>
                        </w:rPr>
                        <w:t>n</w:t>
                      </w:r>
                      <w:r>
                        <w:rPr>
                          <w:rFonts w:ascii="CMU Serif"/>
                          <w:spacing w:val="-3"/>
                          <w:w w:val="105"/>
                          <w:sz w:val="15"/>
                        </w:rPr>
                        <w:t>t</w:t>
                      </w:r>
                      <w:r>
                        <w:rPr>
                          <w:rFonts w:ascii="CMU Serif"/>
                          <w:spacing w:val="5"/>
                          <w:w w:val="105"/>
                          <w:sz w:val="15"/>
                        </w:rPr>
                        <w:t>i</w:t>
                      </w:r>
                      <w:r>
                        <w:rPr>
                          <w:rFonts w:ascii="CMU Serif"/>
                          <w:w w:val="105"/>
                          <w:sz w:val="15"/>
                        </w:rPr>
                        <w:t>on</w:t>
                      </w:r>
                      <w:r>
                        <w:rPr>
                          <w:rFonts w:ascii="CMU Serif"/>
                          <w:w w:val="105"/>
                          <w:sz w:val="15"/>
                        </w:rPr>
                        <w:t>s</w:t>
                      </w:r>
                      <w:r>
                        <w:rPr>
                          <w:rFonts w:ascii="CMU Serif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7336;top:6090;width:978;height:348" type="#_x0000_t202" filled="false" stroked="false">
                <v:textbox inset="0,0,0,0">
                  <w:txbxContent>
                    <w:p>
                      <w:pPr>
                        <w:spacing w:line="165" w:lineRule="exact" w:before="0"/>
                        <w:ind w:left="89" w:right="0" w:hanging="90"/>
                        <w:jc w:val="left"/>
                        <w:rPr>
                          <w:rFonts w:ascii="CMU Serif" w:hAnsi="CMU Serif" w:cs="CMU Serif" w:eastAsia="CMU Serif"/>
                          <w:sz w:val="15"/>
                          <w:szCs w:val="15"/>
                        </w:rPr>
                      </w:pPr>
                      <w:r>
                        <w:rPr>
                          <w:rFonts w:ascii="CMU Serif"/>
                          <w:spacing w:val="1"/>
                          <w:w w:val="105"/>
                          <w:sz w:val="15"/>
                        </w:rPr>
                        <w:t>R</w:t>
                      </w:r>
                      <w:r>
                        <w:rPr>
                          <w:rFonts w:ascii="CMU Serif"/>
                          <w:spacing w:val="-2"/>
                          <w:w w:val="105"/>
                          <w:sz w:val="15"/>
                        </w:rPr>
                        <w:t>e</w:t>
                      </w:r>
                      <w:r>
                        <w:rPr>
                          <w:rFonts w:ascii="CMU Serif"/>
                          <w:w w:val="105"/>
                          <w:sz w:val="15"/>
                        </w:rPr>
                        <w:t>p</w:t>
                      </w:r>
                      <w:r>
                        <w:rPr>
                          <w:rFonts w:ascii="CMU Serif"/>
                          <w:w w:val="105"/>
                          <w:sz w:val="15"/>
                        </w:rPr>
                        <w:t>o</w:t>
                      </w:r>
                      <w:r>
                        <w:rPr>
                          <w:rFonts w:ascii="CMU Serif"/>
                          <w:spacing w:val="-3"/>
                          <w:w w:val="105"/>
                          <w:sz w:val="15"/>
                        </w:rPr>
                        <w:t>r</w:t>
                      </w:r>
                      <w:r>
                        <w:rPr>
                          <w:rFonts w:ascii="CMU Serif"/>
                          <w:w w:val="105"/>
                          <w:sz w:val="15"/>
                        </w:rPr>
                        <w:t>t</w:t>
                      </w:r>
                      <w:r>
                        <w:rPr>
                          <w:rFonts w:ascii="CMU Serif"/>
                          <w:spacing w:val="6"/>
                          <w:sz w:val="15"/>
                        </w:rPr>
                        <w:t> </w:t>
                      </w:r>
                      <w:r>
                        <w:rPr>
                          <w:rFonts w:ascii="CMU Serif"/>
                          <w:spacing w:val="-3"/>
                          <w:w w:val="105"/>
                          <w:sz w:val="15"/>
                        </w:rPr>
                        <w:t>r</w:t>
                      </w:r>
                      <w:r>
                        <w:rPr>
                          <w:rFonts w:ascii="CMU Serif"/>
                          <w:spacing w:val="-2"/>
                          <w:w w:val="105"/>
                          <w:sz w:val="15"/>
                        </w:rPr>
                        <w:t>e</w:t>
                      </w:r>
                      <w:r>
                        <w:rPr>
                          <w:rFonts w:ascii="CMU Serif"/>
                          <w:spacing w:val="-4"/>
                          <w:w w:val="105"/>
                          <w:sz w:val="15"/>
                        </w:rPr>
                        <w:t>s</w:t>
                      </w:r>
                      <w:r>
                        <w:rPr>
                          <w:rFonts w:ascii="CMU Serif"/>
                          <w:w w:val="105"/>
                          <w:sz w:val="15"/>
                        </w:rPr>
                        <w:t>u</w:t>
                      </w:r>
                      <w:r>
                        <w:rPr>
                          <w:rFonts w:ascii="CMU Serif"/>
                          <w:spacing w:val="-5"/>
                          <w:w w:val="105"/>
                          <w:sz w:val="15"/>
                        </w:rPr>
                        <w:t>l</w:t>
                      </w:r>
                      <w:r>
                        <w:rPr>
                          <w:rFonts w:ascii="CMU Serif"/>
                          <w:spacing w:val="7"/>
                          <w:w w:val="105"/>
                          <w:sz w:val="15"/>
                        </w:rPr>
                        <w:t>t</w:t>
                      </w:r>
                      <w:r>
                        <w:rPr>
                          <w:rFonts w:ascii="CMU Serif"/>
                          <w:w w:val="105"/>
                          <w:sz w:val="15"/>
                        </w:rPr>
                        <w:t>s</w:t>
                      </w:r>
                      <w:r>
                        <w:rPr>
                          <w:rFonts w:ascii="CMU Serif"/>
                          <w:sz w:val="15"/>
                        </w:rPr>
                      </w:r>
                    </w:p>
                    <w:p>
                      <w:pPr>
                        <w:spacing w:line="182" w:lineRule="exact" w:before="0"/>
                        <w:ind w:left="89" w:right="0" w:firstLine="0"/>
                        <w:jc w:val="left"/>
                        <w:rPr>
                          <w:rFonts w:ascii="CMU Serif" w:hAnsi="CMU Serif" w:cs="CMU Serif" w:eastAsia="CMU Serif"/>
                          <w:sz w:val="15"/>
                          <w:szCs w:val="15"/>
                        </w:rPr>
                      </w:pPr>
                      <w:r>
                        <w:rPr>
                          <w:rFonts w:ascii="CMU Serif"/>
                          <w:spacing w:val="-3"/>
                          <w:w w:val="105"/>
                          <w:sz w:val="15"/>
                        </w:rPr>
                        <w:t>t</w:t>
                      </w:r>
                      <w:r>
                        <w:rPr>
                          <w:rFonts w:ascii="CMU Serif"/>
                          <w:w w:val="105"/>
                          <w:sz w:val="15"/>
                        </w:rPr>
                        <w:t>o</w:t>
                      </w:r>
                      <w:r>
                        <w:rPr>
                          <w:rFonts w:ascii="CMU Serif"/>
                          <w:spacing w:val="8"/>
                          <w:sz w:val="15"/>
                        </w:rPr>
                        <w:t> </w:t>
                      </w:r>
                      <w:r>
                        <w:rPr>
                          <w:rFonts w:ascii="CMU Serif"/>
                          <w:spacing w:val="-3"/>
                          <w:w w:val="105"/>
                          <w:sz w:val="15"/>
                        </w:rPr>
                        <w:t>t</w:t>
                      </w:r>
                      <w:r>
                        <w:rPr>
                          <w:rFonts w:ascii="CMU Serif"/>
                          <w:w w:val="105"/>
                          <w:sz w:val="15"/>
                        </w:rPr>
                        <w:t>h</w:t>
                      </w:r>
                      <w:r>
                        <w:rPr>
                          <w:rFonts w:ascii="CMU Serif"/>
                          <w:w w:val="105"/>
                          <w:sz w:val="15"/>
                        </w:rPr>
                        <w:t>e</w:t>
                      </w:r>
                      <w:r>
                        <w:rPr>
                          <w:rFonts w:ascii="CMU Serif"/>
                          <w:spacing w:val="-2"/>
                          <w:sz w:val="15"/>
                        </w:rPr>
                        <w:t> </w:t>
                      </w:r>
                      <w:r>
                        <w:rPr>
                          <w:rFonts w:ascii="CMU Serif"/>
                          <w:spacing w:val="-4"/>
                          <w:w w:val="105"/>
                          <w:sz w:val="15"/>
                        </w:rPr>
                        <w:t>m</w:t>
                      </w:r>
                      <w:r>
                        <w:rPr>
                          <w:rFonts w:ascii="CMU Serif"/>
                          <w:spacing w:val="5"/>
                          <w:w w:val="105"/>
                          <w:sz w:val="15"/>
                        </w:rPr>
                        <w:t>i</w:t>
                      </w:r>
                      <w:r>
                        <w:rPr>
                          <w:rFonts w:ascii="CMU Serif"/>
                          <w:w w:val="105"/>
                          <w:sz w:val="15"/>
                        </w:rPr>
                        <w:t>n</w:t>
                      </w:r>
                      <w:r>
                        <w:rPr>
                          <w:rFonts w:ascii="CMU Serif"/>
                          <w:w w:val="105"/>
                          <w:sz w:val="15"/>
                        </w:rPr>
                        <w:t>e</w:t>
                      </w:r>
                      <w:r>
                        <w:rPr>
                          <w:rFonts w:ascii="CMU Serif"/>
                          <w:sz w:val="15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>
          <w:w w:val="110"/>
        </w:rPr>
        <w:t>Implementation of a simulation is divided into three steps as shown in the flow</w:t>
      </w:r>
      <w:r>
        <w:rPr>
          <w:spacing w:val="44"/>
          <w:w w:val="110"/>
        </w:rPr>
        <w:t> </w:t>
      </w:r>
      <w:r>
        <w:rPr>
          <w:w w:val="110"/>
        </w:rPr>
        <w:t>diagram,</w:t>
      </w:r>
      <w:r>
        <w:rPr>
          <w:w w:val="110"/>
        </w:rPr>
        <w:t> </w:t>
      </w:r>
      <w:r>
        <w:rPr>
          <w:w w:val="110"/>
        </w:rPr>
        <w:t>fig.</w:t>
      </w:r>
      <w:r>
        <w:rPr>
          <w:spacing w:val="17"/>
          <w:w w:val="110"/>
        </w:rPr>
        <w:t> </w:t>
      </w:r>
      <w:hyperlink w:history="true" w:anchor="_bookmark30">
        <w:r>
          <w:rPr>
            <w:w w:val="110"/>
          </w:rPr>
          <w:t>3.1.</w:t>
        </w:r>
      </w:hyperlink>
      <w:r>
        <w:rPr>
          <w:spacing w:val="5"/>
          <w:w w:val="110"/>
        </w:rPr>
        <w:t> </w:t>
      </w:r>
      <w:r>
        <w:rPr>
          <w:w w:val="110"/>
        </w:rPr>
        <w:t>Firstly,</w:t>
      </w:r>
      <w:r>
        <w:rPr>
          <w:spacing w:val="21"/>
          <w:w w:val="110"/>
        </w:rPr>
        <w:t> </w:t>
      </w:r>
      <w:r>
        <w:rPr>
          <w:w w:val="110"/>
        </w:rPr>
        <w:t>an</w:t>
      </w:r>
      <w:r>
        <w:rPr>
          <w:spacing w:val="17"/>
          <w:w w:val="110"/>
        </w:rPr>
        <w:t> </w:t>
      </w:r>
      <w:r>
        <w:rPr>
          <w:w w:val="110"/>
        </w:rPr>
        <w:t>investigation</w:t>
      </w:r>
      <w:r>
        <w:rPr>
          <w:spacing w:val="17"/>
          <w:w w:val="110"/>
        </w:rPr>
        <w:t> </w:t>
      </w:r>
      <w:r>
        <w:rPr>
          <w:w w:val="110"/>
        </w:rPr>
        <w:t>on</w:t>
      </w:r>
      <w:r>
        <w:rPr>
          <w:spacing w:val="16"/>
          <w:w w:val="110"/>
        </w:rPr>
        <w:t> </w:t>
      </w:r>
      <w:r>
        <w:rPr>
          <w:w w:val="110"/>
        </w:rPr>
        <w:t>the</w:t>
      </w:r>
      <w:r>
        <w:rPr>
          <w:spacing w:val="16"/>
          <w:w w:val="110"/>
        </w:rPr>
        <w:t> </w:t>
      </w:r>
      <w:r>
        <w:rPr>
          <w:w w:val="110"/>
        </w:rPr>
        <w:t>specific</w:t>
      </w:r>
      <w:r>
        <w:rPr>
          <w:spacing w:val="17"/>
          <w:w w:val="110"/>
        </w:rPr>
        <w:t> </w:t>
      </w:r>
      <w:r>
        <w:rPr>
          <w:w w:val="110"/>
        </w:rPr>
        <w:t>air</w:t>
      </w:r>
      <w:r>
        <w:rPr>
          <w:spacing w:val="17"/>
          <w:w w:val="110"/>
        </w:rPr>
        <w:t> </w:t>
      </w:r>
      <w:r>
        <w:rPr>
          <w:w w:val="110"/>
        </w:rPr>
        <w:t>network</w:t>
      </w:r>
      <w:r>
        <w:rPr>
          <w:spacing w:val="16"/>
          <w:w w:val="110"/>
        </w:rPr>
        <w:t> </w:t>
      </w:r>
      <w:r>
        <w:rPr>
          <w:w w:val="110"/>
        </w:rPr>
        <w:t>to</w:t>
      </w:r>
      <w:r>
        <w:rPr>
          <w:spacing w:val="16"/>
          <w:w w:val="110"/>
        </w:rPr>
        <w:t> </w:t>
      </w:r>
      <w:r>
        <w:rPr>
          <w:w w:val="110"/>
        </w:rPr>
        <w:t>is</w:t>
      </w:r>
      <w:r>
        <w:rPr>
          <w:spacing w:val="16"/>
          <w:w w:val="110"/>
        </w:rPr>
        <w:t> </w:t>
      </w:r>
      <w:r>
        <w:rPr>
          <w:w w:val="110"/>
        </w:rPr>
        <w:t>performed.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16"/>
          <w:w w:val="110"/>
        </w:rPr>
        <w:t> </w:t>
      </w:r>
      <w:r>
        <w:rPr>
          <w:w w:val="110"/>
        </w:rPr>
        <w:t>data</w:t>
      </w:r>
      <w:r>
        <w:rPr>
          <w:w w:val="115"/>
        </w:rPr>
        <w:t> </w:t>
      </w:r>
      <w:r>
        <w:rPr>
          <w:w w:val="110"/>
        </w:rPr>
        <w:t>acquired</w:t>
      </w:r>
      <w:r>
        <w:rPr>
          <w:spacing w:val="-6"/>
          <w:w w:val="110"/>
        </w:rPr>
        <w:t> </w:t>
      </w:r>
      <w:r>
        <w:rPr>
          <w:w w:val="110"/>
        </w:rPr>
        <w:t>from</w:t>
      </w:r>
      <w:r>
        <w:rPr>
          <w:spacing w:val="-6"/>
          <w:w w:val="110"/>
        </w:rPr>
        <w:t> </w:t>
      </w:r>
      <w:r>
        <w:rPr>
          <w:w w:val="110"/>
        </w:rPr>
        <w:t>this</w:t>
      </w:r>
      <w:r>
        <w:rPr>
          <w:spacing w:val="-6"/>
          <w:w w:val="110"/>
        </w:rPr>
        <w:t> </w:t>
      </w:r>
      <w:r>
        <w:rPr>
          <w:w w:val="110"/>
        </w:rPr>
        <w:t>investigation</w:t>
      </w:r>
      <w:r>
        <w:rPr>
          <w:spacing w:val="-6"/>
          <w:w w:val="110"/>
        </w:rPr>
        <w:t> </w:t>
      </w:r>
      <w:r>
        <w:rPr>
          <w:w w:val="110"/>
        </w:rPr>
        <w:t>is</w:t>
      </w:r>
      <w:r>
        <w:rPr>
          <w:spacing w:val="-6"/>
          <w:w w:val="110"/>
        </w:rPr>
        <w:t> </w:t>
      </w:r>
      <w:r>
        <w:rPr>
          <w:w w:val="110"/>
        </w:rPr>
        <w:t>then</w:t>
      </w:r>
      <w:r>
        <w:rPr>
          <w:spacing w:val="-6"/>
          <w:w w:val="110"/>
        </w:rPr>
        <w:t> </w:t>
      </w:r>
      <w:r>
        <w:rPr>
          <w:w w:val="110"/>
        </w:rPr>
        <w:t>utilized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develop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verify</w:t>
      </w:r>
      <w:r>
        <w:rPr>
          <w:spacing w:val="-6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simulation</w:t>
      </w:r>
      <w:r>
        <w:rPr>
          <w:spacing w:val="-6"/>
          <w:w w:val="110"/>
        </w:rPr>
        <w:t> </w:t>
      </w:r>
      <w:r>
        <w:rPr>
          <w:w w:val="110"/>
        </w:rPr>
        <w:t>model.</w:t>
      </w:r>
      <w:r>
        <w:rPr>
          <w:w w:val="104"/>
        </w:rPr>
        <w:t> </w:t>
      </w:r>
      <w:r>
        <w:rPr>
          <w:w w:val="110"/>
        </w:rPr>
        <w:t>In the final step, scenarios are tested using simulations and the results are quantified</w:t>
      </w:r>
      <w:r>
        <w:rPr>
          <w:spacing w:val="27"/>
          <w:w w:val="110"/>
        </w:rPr>
        <w:t> </w:t>
      </w:r>
      <w:r>
        <w:rPr>
          <w:w w:val="110"/>
        </w:rPr>
        <w:t>and</w:t>
      </w:r>
      <w:r>
        <w:rPr>
          <w:w w:val="110"/>
        </w:rPr>
        <w:t> </w:t>
      </w:r>
      <w:r>
        <w:rPr>
          <w:w w:val="110"/>
        </w:rPr>
        <w:t>prioritised.</w:t>
      </w:r>
      <w:r>
        <w:rPr>
          <w:spacing w:val="13"/>
          <w:w w:val="110"/>
        </w:rPr>
        <w:t> </w:t>
      </w:r>
      <w:r>
        <w:rPr>
          <w:w w:val="110"/>
        </w:rPr>
        <w:t>After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process</w:t>
      </w:r>
      <w:r>
        <w:rPr>
          <w:spacing w:val="-7"/>
          <w:w w:val="110"/>
        </w:rPr>
        <w:t> </w:t>
      </w:r>
      <w:r>
        <w:rPr>
          <w:w w:val="110"/>
        </w:rPr>
        <w:t>has</w:t>
      </w:r>
      <w:r>
        <w:rPr>
          <w:spacing w:val="-7"/>
          <w:w w:val="110"/>
        </w:rPr>
        <w:t> </w:t>
      </w:r>
      <w:r>
        <w:rPr>
          <w:w w:val="110"/>
        </w:rPr>
        <w:t>been</w:t>
      </w:r>
      <w:r>
        <w:rPr>
          <w:spacing w:val="-7"/>
          <w:w w:val="110"/>
        </w:rPr>
        <w:t> </w:t>
      </w:r>
      <w:r>
        <w:rPr>
          <w:w w:val="110"/>
        </w:rPr>
        <w:t>reviewed,</w:t>
      </w:r>
      <w:r>
        <w:rPr>
          <w:spacing w:val="-7"/>
          <w:w w:val="110"/>
        </w:rPr>
        <w:t> </w:t>
      </w:r>
      <w:r>
        <w:rPr>
          <w:w w:val="110"/>
        </w:rPr>
        <w:t>a</w:t>
      </w:r>
      <w:r>
        <w:rPr>
          <w:spacing w:val="-7"/>
          <w:w w:val="110"/>
        </w:rPr>
        <w:t> </w:t>
      </w:r>
      <w:r>
        <w:rPr>
          <w:w w:val="110"/>
        </w:rPr>
        <w:t>simulation</w:t>
      </w:r>
      <w:r>
        <w:rPr>
          <w:spacing w:val="-6"/>
          <w:w w:val="110"/>
        </w:rPr>
        <w:t> </w:t>
      </w:r>
      <w:r>
        <w:rPr>
          <w:w w:val="110"/>
        </w:rPr>
        <w:t>report</w:t>
      </w:r>
      <w:r>
        <w:rPr>
          <w:spacing w:val="-7"/>
          <w:w w:val="110"/>
        </w:rPr>
        <w:t> </w:t>
      </w:r>
      <w:r>
        <w:rPr>
          <w:w w:val="110"/>
        </w:rPr>
        <w:t>is</w:t>
      </w:r>
      <w:r>
        <w:rPr>
          <w:spacing w:val="-7"/>
          <w:w w:val="110"/>
        </w:rPr>
        <w:t> </w:t>
      </w:r>
      <w:r>
        <w:rPr>
          <w:w w:val="110"/>
        </w:rPr>
        <w:t>then</w:t>
      </w:r>
      <w:r>
        <w:rPr>
          <w:spacing w:val="-7"/>
          <w:w w:val="110"/>
        </w:rPr>
        <w:t> </w:t>
      </w:r>
      <w:r>
        <w:rPr>
          <w:w w:val="110"/>
        </w:rPr>
        <w:t>produced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w w:val="110"/>
        </w:rPr>
        <w:t> </w:t>
      </w:r>
      <w:r>
        <w:rPr>
          <w:w w:val="110"/>
        </w:rPr>
        <w:t>passed to the</w:t>
      </w:r>
      <w:r>
        <w:rPr>
          <w:spacing w:val="-35"/>
          <w:w w:val="110"/>
        </w:rPr>
        <w:t> </w:t>
      </w:r>
      <w:r>
        <w:rPr>
          <w:w w:val="110"/>
        </w:rPr>
        <w:t>mine.</w:t>
      </w:r>
      <w:r>
        <w:rPr/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4034" w:lineRule="exact"/>
        <w:ind w:left="113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0"/>
          <w:sz w:val="20"/>
          <w:szCs w:val="20"/>
        </w:rPr>
        <w:pict>
          <v:group style="width:474.9pt;height:201.75pt;mso-position-horizontal-relative:char;mso-position-vertical-relative:line" coordorigin="0,0" coordsize="9498,4035">
            <v:group style="position:absolute;left:4;top:4;width:9490;height:2" coordorigin="4,4" coordsize="9490,2">
              <v:shape style="position:absolute;left:4;top:4;width:9490;height:2" coordorigin="4,4" coordsize="9490,0" path="m4,4l9494,4e" filled="false" stroked="true" strokeweight=".398pt" strokecolor="#000000">
                <v:path arrowok="t"/>
              </v:shape>
            </v:group>
            <v:group style="position:absolute;left:8;top:4;width:2;height:4027" coordorigin="8,4" coordsize="2,4027">
              <v:shape style="position:absolute;left:8;top:4;width:2;height:4027" coordorigin="8,4" coordsize="0,4027" path="m8,4030l8,4e" filled="false" stroked="true" strokeweight=".398pt" strokecolor="#000000">
                <v:path arrowok="t"/>
              </v:shape>
            </v:group>
            <v:group style="position:absolute;left:9490;top:4;width:2;height:4027" coordorigin="9490,4" coordsize="2,4027">
              <v:shape style="position:absolute;left:9490;top:4;width:2;height:4027" coordorigin="9490,4" coordsize="0,4027" path="m9490,4030l9490,4e" filled="false" stroked="true" strokeweight=".398pt" strokecolor="#000000">
                <v:path arrowok="t"/>
              </v:shape>
            </v:group>
            <v:group style="position:absolute;left:4;top:4030;width:9490;height:2" coordorigin="4,4030" coordsize="9490,2">
              <v:shape style="position:absolute;left:4;top:4030;width:9490;height:2" coordorigin="4,4030" coordsize="9490,0" path="m4,4030l9494,4030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80"/>
          <w:sz w:val="20"/>
          <w:szCs w:val="2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pStyle w:val="BodyText"/>
        <w:spacing w:line="240" w:lineRule="auto" w:before="55"/>
        <w:ind w:left="1694" w:right="230"/>
        <w:jc w:val="left"/>
      </w:pPr>
      <w:r>
        <w:rPr>
          <w:w w:val="105"/>
        </w:rPr>
        <w:t>Figure 3.1:  </w:t>
      </w:r>
      <w:bookmarkStart w:name="_bookmark30" w:id="57"/>
      <w:bookmarkEnd w:id="57"/>
      <w:r>
        <w:rPr>
          <w:w w:val="105"/>
        </w:rPr>
        <w:t>Flow</w:t>
      </w:r>
      <w:r>
        <w:rPr>
          <w:w w:val="105"/>
        </w:rPr>
        <w:t> diagram of the methodology for this</w:t>
      </w:r>
      <w:r>
        <w:rPr>
          <w:spacing w:val="57"/>
          <w:w w:val="105"/>
        </w:rPr>
        <w:t> </w:t>
      </w:r>
      <w:r>
        <w:rPr>
          <w:w w:val="105"/>
        </w:rPr>
        <w:t>study.</w:t>
      </w:r>
      <w:r>
        <w:rPr/>
      </w:r>
    </w:p>
    <w:p>
      <w:pPr>
        <w:spacing w:after="0" w:line="240" w:lineRule="auto"/>
        <w:jc w:val="left"/>
        <w:sectPr>
          <w:headerReference w:type="default" r:id="rId58"/>
          <w:footerReference w:type="default" r:id="rId59"/>
          <w:pgSz w:w="11910" w:h="16840"/>
          <w:pgMar w:header="420" w:footer="894" w:top="680" w:bottom="1080" w:left="1300" w:right="880"/>
          <w:pgNumType w:start="25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2"/>
        <w:numPr>
          <w:ilvl w:val="1"/>
          <w:numId w:val="20"/>
        </w:numPr>
        <w:tabs>
          <w:tab w:pos="1000" w:val="left" w:leader="none"/>
        </w:tabs>
        <w:spacing w:line="240" w:lineRule="auto" w:before="46" w:after="0"/>
        <w:ind w:left="999" w:right="0" w:hanging="882"/>
        <w:jc w:val="both"/>
        <w:rPr>
          <w:b w:val="0"/>
          <w:bCs w:val="0"/>
        </w:rPr>
      </w:pPr>
      <w:bookmarkStart w:name="Investigate the system" w:id="58"/>
      <w:bookmarkEnd w:id="58"/>
      <w:r>
        <w:rPr>
          <w:b w:val="0"/>
        </w:rPr>
      </w:r>
      <w:bookmarkStart w:name="_bookmark31" w:id="59"/>
      <w:bookmarkEnd w:id="59"/>
      <w:r>
        <w:rPr>
          <w:b w:val="0"/>
        </w:rPr>
      </w:r>
      <w:bookmarkStart w:name="_bookmark31" w:id="60"/>
      <w:bookmarkEnd w:id="60"/>
      <w:r>
        <w:rPr/>
        <w:t>Investigate</w:t>
      </w:r>
      <w:r>
        <w:rPr/>
        <w:t> the</w:t>
      </w:r>
      <w:r>
        <w:rPr>
          <w:spacing w:val="75"/>
        </w:rPr>
        <w:t> </w:t>
      </w:r>
      <w:r>
        <w:rPr/>
        <w:t>system</w:t>
      </w:r>
      <w:r>
        <w:rPr>
          <w:b w:val="0"/>
        </w:rPr>
      </w:r>
    </w:p>
    <w:p>
      <w:pPr>
        <w:pStyle w:val="Heading3"/>
        <w:numPr>
          <w:ilvl w:val="2"/>
          <w:numId w:val="20"/>
        </w:numPr>
        <w:tabs>
          <w:tab w:pos="1104" w:val="left" w:leader="none"/>
        </w:tabs>
        <w:spacing w:line="240" w:lineRule="auto" w:before="276" w:after="0"/>
        <w:ind w:left="1103" w:right="0" w:hanging="986"/>
        <w:jc w:val="both"/>
        <w:rPr>
          <w:b w:val="0"/>
          <w:bCs w:val="0"/>
        </w:rPr>
      </w:pPr>
      <w:r>
        <w:rPr/>
        <w:t>Preamble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right="150"/>
        <w:jc w:val="both"/>
      </w:pPr>
      <w:r>
        <w:rPr>
          <w:w w:val="105"/>
        </w:rPr>
        <w:t>Developing</w:t>
      </w:r>
      <w:r>
        <w:rPr>
          <w:spacing w:val="49"/>
          <w:w w:val="105"/>
        </w:rPr>
        <w:t> </w:t>
      </w:r>
      <w:r>
        <w:rPr>
          <w:w w:val="105"/>
        </w:rPr>
        <w:t>a</w:t>
      </w:r>
      <w:r>
        <w:rPr>
          <w:spacing w:val="49"/>
          <w:w w:val="105"/>
        </w:rPr>
        <w:t> </w:t>
      </w:r>
      <w:r>
        <w:rPr>
          <w:w w:val="105"/>
        </w:rPr>
        <w:t>detailed</w:t>
      </w:r>
      <w:r>
        <w:rPr>
          <w:spacing w:val="48"/>
          <w:w w:val="105"/>
        </w:rPr>
        <w:t> </w:t>
      </w:r>
      <w:r>
        <w:rPr>
          <w:w w:val="105"/>
        </w:rPr>
        <w:t>simulation</w:t>
      </w:r>
      <w:r>
        <w:rPr>
          <w:spacing w:val="50"/>
          <w:w w:val="105"/>
        </w:rPr>
        <w:t> </w:t>
      </w:r>
      <w:r>
        <w:rPr>
          <w:w w:val="105"/>
        </w:rPr>
        <w:t>model</w:t>
      </w:r>
      <w:r>
        <w:rPr>
          <w:spacing w:val="49"/>
          <w:w w:val="105"/>
        </w:rPr>
        <w:t> </w:t>
      </w:r>
      <w:r>
        <w:rPr>
          <w:w w:val="105"/>
        </w:rPr>
        <w:t>of</w:t>
      </w:r>
      <w:r>
        <w:rPr>
          <w:spacing w:val="49"/>
          <w:w w:val="105"/>
        </w:rPr>
        <w:t> </w:t>
      </w:r>
      <w:r>
        <w:rPr>
          <w:w w:val="105"/>
        </w:rPr>
        <w:t>a</w:t>
      </w:r>
      <w:r>
        <w:rPr>
          <w:spacing w:val="49"/>
          <w:w w:val="105"/>
        </w:rPr>
        <w:t> </w:t>
      </w:r>
      <w:r>
        <w:rPr>
          <w:w w:val="105"/>
        </w:rPr>
        <w:t>compressed</w:t>
      </w:r>
      <w:r>
        <w:rPr>
          <w:spacing w:val="49"/>
          <w:w w:val="105"/>
        </w:rPr>
        <w:t> </w:t>
      </w:r>
      <w:r>
        <w:rPr>
          <w:w w:val="105"/>
        </w:rPr>
        <w:t>air</w:t>
      </w:r>
      <w:r>
        <w:rPr>
          <w:spacing w:val="49"/>
          <w:w w:val="105"/>
        </w:rPr>
        <w:t> </w:t>
      </w:r>
      <w:r>
        <w:rPr>
          <w:w w:val="105"/>
        </w:rPr>
        <w:t>network</w:t>
      </w:r>
      <w:r>
        <w:rPr>
          <w:spacing w:val="48"/>
          <w:w w:val="105"/>
        </w:rPr>
        <w:t> </w:t>
      </w:r>
      <w:r>
        <w:rPr>
          <w:w w:val="105"/>
        </w:rPr>
        <w:t>requires</w:t>
      </w:r>
      <w:r>
        <w:rPr>
          <w:spacing w:val="48"/>
          <w:w w:val="105"/>
        </w:rPr>
        <w:t> </w:t>
      </w:r>
      <w:r>
        <w:rPr>
          <w:w w:val="105"/>
        </w:rPr>
        <w:t>thorough</w:t>
      </w:r>
      <w:r>
        <w:rPr>
          <w:w w:val="108"/>
        </w:rPr>
        <w:t> </w:t>
      </w:r>
      <w:r>
        <w:rPr>
          <w:w w:val="105"/>
        </w:rPr>
        <w:t>comprehension</w:t>
      </w:r>
      <w:r>
        <w:rPr>
          <w:spacing w:val="-21"/>
          <w:w w:val="105"/>
        </w:rPr>
        <w:t> </w:t>
      </w:r>
      <w:r>
        <w:rPr>
          <w:w w:val="105"/>
        </w:rPr>
        <w:t>of</w:t>
      </w:r>
      <w:r>
        <w:rPr>
          <w:spacing w:val="-22"/>
          <w:w w:val="105"/>
        </w:rPr>
        <w:t> </w:t>
      </w:r>
      <w:r>
        <w:rPr>
          <w:w w:val="105"/>
        </w:rPr>
        <w:t>the</w:t>
      </w:r>
      <w:r>
        <w:rPr>
          <w:spacing w:val="-22"/>
          <w:w w:val="105"/>
        </w:rPr>
        <w:t> </w:t>
      </w:r>
      <w:r>
        <w:rPr>
          <w:w w:val="105"/>
        </w:rPr>
        <w:t>inner</w:t>
      </w:r>
      <w:r>
        <w:rPr>
          <w:spacing w:val="-22"/>
          <w:w w:val="105"/>
        </w:rPr>
        <w:t> </w:t>
      </w:r>
      <w:r>
        <w:rPr>
          <w:w w:val="105"/>
        </w:rPr>
        <w:t>workings</w:t>
      </w:r>
      <w:r>
        <w:rPr>
          <w:spacing w:val="-21"/>
          <w:w w:val="105"/>
        </w:rPr>
        <w:t> </w:t>
      </w:r>
      <w:r>
        <w:rPr>
          <w:w w:val="105"/>
        </w:rPr>
        <w:t>of</w:t>
      </w:r>
      <w:r>
        <w:rPr>
          <w:spacing w:val="-22"/>
          <w:w w:val="105"/>
        </w:rPr>
        <w:t> </w:t>
      </w:r>
      <w:r>
        <w:rPr>
          <w:w w:val="105"/>
        </w:rPr>
        <w:t>the</w:t>
      </w:r>
      <w:r>
        <w:rPr>
          <w:spacing w:val="-22"/>
          <w:w w:val="105"/>
        </w:rPr>
        <w:t> </w:t>
      </w:r>
      <w:r>
        <w:rPr>
          <w:w w:val="105"/>
        </w:rPr>
        <w:t>system.</w:t>
      </w:r>
      <w:r>
        <w:rPr>
          <w:spacing w:val="3"/>
          <w:w w:val="105"/>
        </w:rPr>
        <w:t> </w:t>
      </w:r>
      <w:r>
        <w:rPr>
          <w:w w:val="105"/>
        </w:rPr>
        <w:t>This</w:t>
      </w:r>
      <w:r>
        <w:rPr>
          <w:spacing w:val="-22"/>
          <w:w w:val="105"/>
        </w:rPr>
        <w:t> </w:t>
      </w:r>
      <w:r>
        <w:rPr>
          <w:w w:val="105"/>
        </w:rPr>
        <w:t>section</w:t>
      </w:r>
      <w:r>
        <w:rPr>
          <w:spacing w:val="-22"/>
          <w:w w:val="105"/>
        </w:rPr>
        <w:t> </w:t>
      </w:r>
      <w:r>
        <w:rPr>
          <w:w w:val="105"/>
        </w:rPr>
        <w:t>will</w:t>
      </w:r>
      <w:r>
        <w:rPr>
          <w:spacing w:val="-22"/>
          <w:w w:val="105"/>
        </w:rPr>
        <w:t> </w:t>
      </w:r>
      <w:r>
        <w:rPr>
          <w:w w:val="105"/>
        </w:rPr>
        <w:t>discuss</w:t>
      </w:r>
      <w:r>
        <w:rPr>
          <w:spacing w:val="-22"/>
          <w:w w:val="105"/>
        </w:rPr>
        <w:t> </w:t>
      </w:r>
      <w:r>
        <w:rPr>
          <w:w w:val="105"/>
        </w:rPr>
        <w:t>the</w:t>
      </w:r>
      <w:r>
        <w:rPr>
          <w:spacing w:val="-22"/>
          <w:w w:val="105"/>
        </w:rPr>
        <w:t> </w:t>
      </w:r>
      <w:r>
        <w:rPr>
          <w:w w:val="105"/>
        </w:rPr>
        <w:t>investigations</w:t>
      </w:r>
      <w:r>
        <w:rPr>
          <w:w w:val="102"/>
        </w:rPr>
        <w:t> </w:t>
      </w:r>
      <w:r>
        <w:rPr>
          <w:w w:val="105"/>
        </w:rPr>
        <w:t>needed to obtain the required  </w:t>
      </w:r>
      <w:r>
        <w:rPr>
          <w:spacing w:val="11"/>
          <w:w w:val="105"/>
        </w:rPr>
        <w:t> </w:t>
      </w:r>
      <w:r>
        <w:rPr>
          <w:w w:val="105"/>
        </w:rPr>
        <w:t>understanding.</w:t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3"/>
        <w:numPr>
          <w:ilvl w:val="2"/>
          <w:numId w:val="20"/>
        </w:numPr>
        <w:tabs>
          <w:tab w:pos="1104" w:val="left" w:leader="none"/>
        </w:tabs>
        <w:spacing w:line="240" w:lineRule="auto" w:before="0" w:after="0"/>
        <w:ind w:left="1103" w:right="0" w:hanging="986"/>
        <w:jc w:val="both"/>
        <w:rPr>
          <w:b w:val="0"/>
          <w:bCs w:val="0"/>
        </w:rPr>
      </w:pPr>
      <w:r>
        <w:rPr/>
        <w:t>Acquire</w:t>
      </w:r>
      <w:r>
        <w:rPr>
          <w:spacing w:val="35"/>
        </w:rPr>
        <w:t> </w:t>
      </w:r>
      <w:r>
        <w:rPr/>
        <w:t>data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right="145" w:hanging="9"/>
        <w:jc w:val="both"/>
      </w:pP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first</w:t>
      </w:r>
      <w:r>
        <w:rPr>
          <w:spacing w:val="-10"/>
          <w:w w:val="110"/>
        </w:rPr>
        <w:t> </w:t>
      </w:r>
      <w:r>
        <w:rPr>
          <w:w w:val="110"/>
        </w:rPr>
        <w:t>step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system</w:t>
      </w:r>
      <w:r>
        <w:rPr>
          <w:spacing w:val="-10"/>
          <w:w w:val="110"/>
        </w:rPr>
        <w:t> </w:t>
      </w:r>
      <w:r>
        <w:rPr>
          <w:w w:val="110"/>
        </w:rPr>
        <w:t>investigation</w:t>
      </w:r>
      <w:r>
        <w:rPr>
          <w:spacing w:val="-10"/>
          <w:w w:val="110"/>
        </w:rPr>
        <w:t> </w:t>
      </w:r>
      <w:r>
        <w:rPr>
          <w:w w:val="110"/>
        </w:rPr>
        <w:t>is</w:t>
      </w:r>
      <w:r>
        <w:rPr>
          <w:spacing w:val="-10"/>
          <w:w w:val="110"/>
        </w:rPr>
        <w:t> </w:t>
      </w:r>
      <w:r>
        <w:rPr>
          <w:w w:val="110"/>
        </w:rPr>
        <w:t>to</w:t>
      </w:r>
      <w:r>
        <w:rPr>
          <w:spacing w:val="-10"/>
          <w:w w:val="110"/>
        </w:rPr>
        <w:t> </w:t>
      </w:r>
      <w:r>
        <w:rPr>
          <w:w w:val="110"/>
        </w:rPr>
        <w:t>acquire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data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understanding</w:t>
      </w:r>
      <w:r>
        <w:rPr>
          <w:spacing w:val="-10"/>
          <w:w w:val="110"/>
        </w:rPr>
        <w:t> </w:t>
      </w:r>
      <w:r>
        <w:rPr>
          <w:w w:val="110"/>
        </w:rPr>
        <w:t>that</w:t>
      </w:r>
      <w:r>
        <w:rPr>
          <w:spacing w:val="-10"/>
          <w:w w:val="110"/>
        </w:rPr>
        <w:t> </w:t>
      </w:r>
      <w:r>
        <w:rPr>
          <w:w w:val="110"/>
        </w:rPr>
        <w:t>will</w:t>
      </w:r>
      <w:r>
        <w:rPr>
          <w:w w:val="96"/>
        </w:rPr>
        <w:t> </w:t>
      </w:r>
      <w:r>
        <w:rPr>
          <w:w w:val="110"/>
        </w:rPr>
        <w:t>be required to model compressed air system’s function. This will require access to</w:t>
      </w:r>
      <w:r>
        <w:rPr>
          <w:spacing w:val="-2"/>
          <w:w w:val="110"/>
        </w:rPr>
        <w:t> </w:t>
      </w:r>
      <w:r>
        <w:rPr>
          <w:w w:val="110"/>
        </w:rPr>
        <w:t>mine</w:t>
      </w:r>
      <w:r>
        <w:rPr>
          <w:w w:val="104"/>
        </w:rPr>
        <w:t> </w:t>
      </w:r>
      <w:r>
        <w:rPr>
          <w:w w:val="110"/>
        </w:rPr>
        <w:t>resources</w:t>
      </w:r>
      <w:r>
        <w:rPr>
          <w:spacing w:val="-19"/>
          <w:w w:val="110"/>
        </w:rPr>
        <w:t> </w:t>
      </w:r>
      <w:r>
        <w:rPr>
          <w:w w:val="110"/>
        </w:rPr>
        <w:t>such</w:t>
      </w:r>
      <w:r>
        <w:rPr>
          <w:spacing w:val="-18"/>
          <w:w w:val="110"/>
        </w:rPr>
        <w:t> </w:t>
      </w:r>
      <w:r>
        <w:rPr>
          <w:w w:val="110"/>
        </w:rPr>
        <w:t>as</w:t>
      </w:r>
      <w:r>
        <w:rPr>
          <w:spacing w:val="-18"/>
          <w:w w:val="110"/>
        </w:rPr>
        <w:t> </w:t>
      </w:r>
      <w:r>
        <w:rPr>
          <w:w w:val="110"/>
        </w:rPr>
        <w:t>data</w:t>
      </w:r>
      <w:r>
        <w:rPr>
          <w:spacing w:val="-19"/>
          <w:w w:val="110"/>
        </w:rPr>
        <w:t> </w:t>
      </w:r>
      <w:r>
        <w:rPr>
          <w:w w:val="110"/>
        </w:rPr>
        <w:t>storage</w:t>
      </w:r>
      <w:r>
        <w:rPr>
          <w:spacing w:val="-18"/>
          <w:w w:val="110"/>
        </w:rPr>
        <w:t> </w:t>
      </w:r>
      <w:r>
        <w:rPr>
          <w:w w:val="110"/>
        </w:rPr>
        <w:t>systems,</w:t>
      </w:r>
      <w:r>
        <w:rPr>
          <w:spacing w:val="-18"/>
          <w:w w:val="110"/>
        </w:rPr>
        <w:t> </w:t>
      </w:r>
      <w:r>
        <w:rPr>
          <w:w w:val="110"/>
        </w:rPr>
        <w:t>instrumentation,</w:t>
      </w:r>
      <w:r>
        <w:rPr>
          <w:spacing w:val="-19"/>
          <w:w w:val="110"/>
        </w:rPr>
        <w:t> </w:t>
      </w:r>
      <w:r>
        <w:rPr>
          <w:w w:val="110"/>
        </w:rPr>
        <w:t>and</w:t>
      </w:r>
      <w:r>
        <w:rPr>
          <w:spacing w:val="-18"/>
          <w:w w:val="110"/>
        </w:rPr>
        <w:t> </w:t>
      </w:r>
      <w:r>
        <w:rPr>
          <w:w w:val="110"/>
        </w:rPr>
        <w:t>communication</w:t>
      </w:r>
      <w:r>
        <w:rPr>
          <w:spacing w:val="-17"/>
          <w:w w:val="110"/>
        </w:rPr>
        <w:t> </w:t>
      </w:r>
      <w:r>
        <w:rPr>
          <w:w w:val="110"/>
        </w:rPr>
        <w:t>with</w:t>
      </w:r>
      <w:r>
        <w:rPr>
          <w:spacing w:val="-18"/>
          <w:w w:val="110"/>
        </w:rPr>
        <w:t> </w:t>
      </w:r>
      <w:r>
        <w:rPr>
          <w:w w:val="110"/>
        </w:rPr>
        <w:t>relevant</w:t>
      </w:r>
      <w:r>
        <w:rPr>
          <w:w w:val="115"/>
        </w:rPr>
        <w:t> </w:t>
      </w:r>
      <w:r>
        <w:rPr>
          <w:w w:val="105"/>
        </w:rPr>
        <w:t>engineers and</w:t>
      </w:r>
      <w:r>
        <w:rPr>
          <w:spacing w:val="-4"/>
          <w:w w:val="105"/>
        </w:rPr>
        <w:t> </w:t>
      </w:r>
      <w:r>
        <w:rPr>
          <w:w w:val="105"/>
        </w:rPr>
        <w:t>personnel.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112"/>
        <w:jc w:val="both"/>
      </w:pPr>
      <w:r>
        <w:rPr>
          <w:w w:val="105"/>
        </w:rPr>
        <w:t>Comprehensive</w:t>
      </w:r>
      <w:r>
        <w:rPr>
          <w:spacing w:val="49"/>
          <w:w w:val="105"/>
        </w:rPr>
        <w:t> </w:t>
      </w:r>
      <w:r>
        <w:rPr>
          <w:w w:val="105"/>
        </w:rPr>
        <w:t>and</w:t>
      </w:r>
      <w:r>
        <w:rPr>
          <w:spacing w:val="47"/>
          <w:w w:val="105"/>
        </w:rPr>
        <w:t> </w:t>
      </w:r>
      <w:r>
        <w:rPr>
          <w:w w:val="105"/>
        </w:rPr>
        <w:t>up</w:t>
      </w:r>
      <w:r>
        <w:rPr>
          <w:spacing w:val="47"/>
          <w:w w:val="105"/>
        </w:rPr>
        <w:t> </w:t>
      </w:r>
      <w:r>
        <w:rPr>
          <w:w w:val="105"/>
        </w:rPr>
        <w:t>to</w:t>
      </w:r>
      <w:r>
        <w:rPr>
          <w:spacing w:val="47"/>
          <w:w w:val="105"/>
        </w:rPr>
        <w:t> </w:t>
      </w:r>
      <w:r>
        <w:rPr>
          <w:w w:val="105"/>
        </w:rPr>
        <w:t>date</w:t>
      </w:r>
      <w:r>
        <w:rPr>
          <w:spacing w:val="47"/>
          <w:w w:val="105"/>
        </w:rPr>
        <w:t> </w:t>
      </w:r>
      <w:r>
        <w:rPr>
          <w:w w:val="105"/>
        </w:rPr>
        <w:t>layouts</w:t>
      </w:r>
      <w:r>
        <w:rPr>
          <w:spacing w:val="47"/>
          <w:w w:val="105"/>
        </w:rPr>
        <w:t> </w:t>
      </w:r>
      <w:r>
        <w:rPr>
          <w:w w:val="105"/>
        </w:rPr>
        <w:t>illustrate</w:t>
      </w:r>
      <w:r>
        <w:rPr>
          <w:spacing w:val="47"/>
          <w:w w:val="105"/>
        </w:rPr>
        <w:t> </w:t>
      </w:r>
      <w:r>
        <w:rPr>
          <w:w w:val="105"/>
        </w:rPr>
        <w:t>a</w:t>
      </w:r>
      <w:r>
        <w:rPr>
          <w:spacing w:val="47"/>
          <w:w w:val="105"/>
        </w:rPr>
        <w:t> </w:t>
      </w:r>
      <w:r>
        <w:rPr>
          <w:w w:val="105"/>
        </w:rPr>
        <w:t>compressed</w:t>
      </w:r>
      <w:r>
        <w:rPr>
          <w:spacing w:val="48"/>
          <w:w w:val="105"/>
        </w:rPr>
        <w:t> </w:t>
      </w:r>
      <w:r>
        <w:rPr>
          <w:w w:val="105"/>
        </w:rPr>
        <w:t>air</w:t>
      </w:r>
      <w:r>
        <w:rPr>
          <w:spacing w:val="47"/>
          <w:w w:val="105"/>
        </w:rPr>
        <w:t> </w:t>
      </w:r>
      <w:r>
        <w:rPr>
          <w:w w:val="105"/>
        </w:rPr>
        <w:t>network’s</w:t>
      </w:r>
      <w:r>
        <w:rPr>
          <w:spacing w:val="47"/>
          <w:w w:val="105"/>
        </w:rPr>
        <w:t> </w:t>
      </w:r>
      <w:r>
        <w:rPr>
          <w:w w:val="105"/>
        </w:rPr>
        <w:t>unique</w:t>
      </w:r>
      <w:r>
        <w:rPr>
          <w:spacing w:val="47"/>
          <w:w w:val="105"/>
        </w:rPr>
        <w:t> </w:t>
      </w:r>
      <w:r>
        <w:rPr>
          <w:w w:val="105"/>
        </w:rPr>
        <w:t>set-</w:t>
      </w:r>
      <w:r>
        <w:rPr>
          <w:spacing w:val="-60"/>
          <w:w w:val="105"/>
        </w:rPr>
        <w:t> </w:t>
      </w:r>
      <w:r>
        <w:rPr>
          <w:spacing w:val="-60"/>
          <w:w w:val="105"/>
        </w:rPr>
      </w:r>
      <w:r>
        <w:rPr>
          <w:w w:val="105"/>
        </w:rPr>
        <w:t>up,</w:t>
      </w:r>
      <w:r>
        <w:rPr>
          <w:spacing w:val="28"/>
          <w:w w:val="105"/>
        </w:rPr>
        <w:t> </w:t>
      </w:r>
      <w:r>
        <w:rPr>
          <w:w w:val="105"/>
        </w:rPr>
        <w:t>scale</w:t>
      </w:r>
      <w:r>
        <w:rPr>
          <w:spacing w:val="28"/>
          <w:w w:val="105"/>
        </w:rPr>
        <w:t> </w:t>
      </w:r>
      <w:r>
        <w:rPr>
          <w:w w:val="105"/>
        </w:rPr>
        <w:t>and</w:t>
      </w:r>
      <w:r>
        <w:rPr>
          <w:spacing w:val="28"/>
          <w:w w:val="105"/>
        </w:rPr>
        <w:t> </w:t>
      </w:r>
      <w:r>
        <w:rPr>
          <w:w w:val="105"/>
        </w:rPr>
        <w:t>location</w:t>
      </w:r>
      <w:r>
        <w:rPr>
          <w:spacing w:val="27"/>
          <w:w w:val="105"/>
        </w:rPr>
        <w:t> </w:t>
      </w:r>
      <w:r>
        <w:rPr>
          <w:w w:val="105"/>
        </w:rPr>
        <w:t>of</w:t>
      </w:r>
      <w:r>
        <w:rPr>
          <w:spacing w:val="28"/>
          <w:w w:val="105"/>
        </w:rPr>
        <w:t> </w:t>
      </w:r>
      <w:r>
        <w:rPr>
          <w:w w:val="105"/>
        </w:rPr>
        <w:t>instrumentation.</w:t>
      </w:r>
      <w:r>
        <w:rPr>
          <w:spacing w:val="61"/>
          <w:w w:val="105"/>
        </w:rPr>
        <w:t> </w:t>
      </w:r>
      <w:r>
        <w:rPr>
          <w:w w:val="105"/>
        </w:rPr>
        <w:t>More</w:t>
      </w:r>
      <w:r>
        <w:rPr>
          <w:spacing w:val="28"/>
          <w:w w:val="105"/>
        </w:rPr>
        <w:t> </w:t>
      </w:r>
      <w:r>
        <w:rPr>
          <w:w w:val="105"/>
        </w:rPr>
        <w:t>detailed</w:t>
      </w:r>
      <w:r>
        <w:rPr>
          <w:spacing w:val="28"/>
          <w:w w:val="105"/>
        </w:rPr>
        <w:t> </w:t>
      </w:r>
      <w:r>
        <w:rPr>
          <w:w w:val="105"/>
        </w:rPr>
        <w:t>layouts</w:t>
      </w:r>
      <w:r>
        <w:rPr>
          <w:spacing w:val="27"/>
          <w:w w:val="105"/>
        </w:rPr>
        <w:t> </w:t>
      </w:r>
      <w:r>
        <w:rPr>
          <w:w w:val="105"/>
        </w:rPr>
        <w:t>can</w:t>
      </w:r>
      <w:r>
        <w:rPr>
          <w:spacing w:val="28"/>
          <w:w w:val="105"/>
        </w:rPr>
        <w:t> </w:t>
      </w:r>
      <w:r>
        <w:rPr>
          <w:w w:val="105"/>
        </w:rPr>
        <w:t>provide</w:t>
      </w:r>
      <w:r>
        <w:rPr>
          <w:spacing w:val="27"/>
          <w:w w:val="105"/>
        </w:rPr>
        <w:t> </w:t>
      </w:r>
      <w:r>
        <w:rPr>
          <w:w w:val="105"/>
        </w:rPr>
        <w:t>per-level</w:t>
      </w:r>
      <w:r>
        <w:rPr>
          <w:spacing w:val="27"/>
          <w:w w:val="105"/>
        </w:rPr>
        <w:t> </w:t>
      </w:r>
      <w:r>
        <w:rPr>
          <w:w w:val="105"/>
        </w:rPr>
        <w:t>air</w:t>
      </w:r>
      <w:r>
        <w:rPr>
          <w:spacing w:val="-55"/>
          <w:w w:val="105"/>
        </w:rPr>
        <w:t> </w:t>
      </w:r>
      <w:r>
        <w:rPr>
          <w:spacing w:val="-55"/>
          <w:w w:val="105"/>
        </w:rPr>
      </w:r>
      <w:r>
        <w:rPr>
          <w:w w:val="105"/>
        </w:rPr>
        <w:t>consumption</w:t>
      </w:r>
      <w:r>
        <w:rPr>
          <w:spacing w:val="-4"/>
          <w:w w:val="105"/>
        </w:rPr>
        <w:t> </w:t>
      </w:r>
      <w:r>
        <w:rPr>
          <w:w w:val="105"/>
        </w:rPr>
        <w:t>breakdowns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network,</w:t>
      </w:r>
      <w:r>
        <w:rPr>
          <w:spacing w:val="-5"/>
          <w:w w:val="105"/>
        </w:rPr>
        <w:t> </w:t>
      </w:r>
      <w:r>
        <w:rPr>
          <w:w w:val="105"/>
        </w:rPr>
        <w:t>locations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refuge</w:t>
      </w:r>
      <w:r>
        <w:rPr>
          <w:spacing w:val="-5"/>
          <w:w w:val="105"/>
        </w:rPr>
        <w:t> </w:t>
      </w:r>
      <w:r>
        <w:rPr>
          <w:w w:val="105"/>
        </w:rPr>
        <w:t>bays,</w:t>
      </w:r>
      <w:r>
        <w:rPr>
          <w:spacing w:val="-5"/>
          <w:w w:val="105"/>
        </w:rPr>
        <w:t> </w:t>
      </w:r>
      <w:r>
        <w:rPr>
          <w:w w:val="105"/>
        </w:rPr>
        <w:t>mining</w:t>
      </w:r>
      <w:r>
        <w:rPr>
          <w:spacing w:val="-5"/>
          <w:w w:val="105"/>
        </w:rPr>
        <w:t> </w:t>
      </w:r>
      <w:r>
        <w:rPr>
          <w:w w:val="105"/>
        </w:rPr>
        <w:t>cross-sections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w w:val="106"/>
        </w:rPr>
        <w:t> </w:t>
      </w:r>
      <w:r>
        <w:rPr>
          <w:w w:val="105"/>
        </w:rPr>
        <w:t>identified</w:t>
      </w:r>
      <w:r>
        <w:rPr>
          <w:spacing w:val="36"/>
          <w:w w:val="105"/>
        </w:rPr>
        <w:t> </w:t>
      </w:r>
      <w:r>
        <w:rPr>
          <w:w w:val="105"/>
        </w:rPr>
        <w:t>inefficiencies.</w:t>
      </w:r>
      <w:r>
        <w:rPr>
          <w:spacing w:val="20"/>
          <w:w w:val="105"/>
        </w:rPr>
        <w:t> </w:t>
      </w:r>
      <w:r>
        <w:rPr>
          <w:w w:val="105"/>
        </w:rPr>
        <w:t>This</w:t>
      </w:r>
      <w:r>
        <w:rPr>
          <w:spacing w:val="38"/>
          <w:w w:val="105"/>
        </w:rPr>
        <w:t> </w:t>
      </w:r>
      <w:r>
        <w:rPr>
          <w:w w:val="105"/>
        </w:rPr>
        <w:t>is</w:t>
      </w:r>
      <w:r>
        <w:rPr>
          <w:spacing w:val="36"/>
          <w:w w:val="105"/>
        </w:rPr>
        <w:t> </w:t>
      </w:r>
      <w:r>
        <w:rPr>
          <w:w w:val="105"/>
        </w:rPr>
        <w:t>vital</w:t>
      </w:r>
      <w:r>
        <w:rPr>
          <w:spacing w:val="36"/>
          <w:w w:val="105"/>
        </w:rPr>
        <w:t> </w:t>
      </w:r>
      <w:r>
        <w:rPr>
          <w:w w:val="105"/>
        </w:rPr>
        <w:t>to</w:t>
      </w:r>
      <w:r>
        <w:rPr>
          <w:spacing w:val="38"/>
          <w:w w:val="105"/>
        </w:rPr>
        <w:t> </w:t>
      </w:r>
      <w:r>
        <w:rPr>
          <w:w w:val="105"/>
        </w:rPr>
        <w:t>understand</w:t>
      </w:r>
      <w:r>
        <w:rPr>
          <w:spacing w:val="36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operation</w:t>
      </w:r>
      <w:r>
        <w:rPr>
          <w:spacing w:val="38"/>
          <w:w w:val="105"/>
        </w:rPr>
        <w:t> </w:t>
      </w:r>
      <w:r>
        <w:rPr>
          <w:w w:val="105"/>
        </w:rPr>
        <w:t>and</w:t>
      </w:r>
      <w:r>
        <w:rPr>
          <w:spacing w:val="38"/>
          <w:w w:val="105"/>
        </w:rPr>
        <w:t> </w:t>
      </w:r>
      <w:r>
        <w:rPr>
          <w:w w:val="105"/>
        </w:rPr>
        <w:t>identify</w:t>
      </w:r>
      <w:r>
        <w:rPr>
          <w:spacing w:val="38"/>
          <w:w w:val="105"/>
        </w:rPr>
        <w:t> </w:t>
      </w:r>
      <w:r>
        <w:rPr>
          <w:w w:val="105"/>
        </w:rPr>
        <w:t>what</w:t>
      </w:r>
      <w:r>
        <w:rPr>
          <w:spacing w:val="38"/>
          <w:w w:val="105"/>
        </w:rPr>
        <w:t> </w:t>
      </w:r>
      <w:r>
        <w:rPr>
          <w:w w:val="105"/>
        </w:rPr>
        <w:t>data</w:t>
      </w:r>
      <w:r>
        <w:rPr>
          <w:spacing w:val="-51"/>
          <w:w w:val="105"/>
        </w:rPr>
        <w:t> </w:t>
      </w:r>
      <w:r>
        <w:rPr>
          <w:spacing w:val="-51"/>
          <w:w w:val="105"/>
        </w:rPr>
      </w:r>
      <w:r>
        <w:rPr>
          <w:w w:val="105"/>
        </w:rPr>
        <w:t>parameters will be required for the </w:t>
      </w:r>
      <w:r>
        <w:rPr>
          <w:spacing w:val="1"/>
          <w:w w:val="105"/>
        </w:rPr>
        <w:t> </w:t>
      </w:r>
      <w:r>
        <w:rPr>
          <w:w w:val="105"/>
        </w:rPr>
        <w:t>model.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121" w:hanging="9"/>
        <w:jc w:val="both"/>
      </w:pPr>
      <w:r>
        <w:rPr>
          <w:w w:val="105"/>
        </w:rPr>
        <w:t>A</w:t>
      </w:r>
      <w:r>
        <w:rPr>
          <w:spacing w:val="58"/>
          <w:w w:val="105"/>
        </w:rPr>
        <w:t> </w:t>
      </w:r>
      <w:r>
        <w:rPr>
          <w:w w:val="105"/>
        </w:rPr>
        <w:t>baseline</w:t>
      </w:r>
      <w:r>
        <w:rPr>
          <w:spacing w:val="57"/>
          <w:w w:val="105"/>
        </w:rPr>
        <w:t> </w:t>
      </w:r>
      <w:r>
        <w:rPr>
          <w:w w:val="105"/>
        </w:rPr>
        <w:t>period</w:t>
      </w:r>
      <w:r>
        <w:rPr>
          <w:spacing w:val="58"/>
          <w:w w:val="105"/>
        </w:rPr>
        <w:t> </w:t>
      </w:r>
      <w:r>
        <w:rPr>
          <w:w w:val="105"/>
        </w:rPr>
        <w:t>that</w:t>
      </w:r>
      <w:r>
        <w:rPr>
          <w:spacing w:val="58"/>
          <w:w w:val="105"/>
        </w:rPr>
        <w:t> </w:t>
      </w:r>
      <w:r>
        <w:rPr>
          <w:w w:val="105"/>
        </w:rPr>
        <w:t>best</w:t>
      </w:r>
      <w:r>
        <w:rPr>
          <w:spacing w:val="57"/>
          <w:w w:val="105"/>
        </w:rPr>
        <w:t> </w:t>
      </w:r>
      <w:r>
        <w:rPr>
          <w:w w:val="105"/>
        </w:rPr>
        <w:t>represents</w:t>
      </w:r>
      <w:r>
        <w:rPr>
          <w:spacing w:val="57"/>
          <w:w w:val="105"/>
        </w:rPr>
        <w:t> </w:t>
      </w:r>
      <w:r>
        <w:rPr>
          <w:w w:val="105"/>
        </w:rPr>
        <w:t>the</w:t>
      </w:r>
      <w:r>
        <w:rPr>
          <w:spacing w:val="58"/>
          <w:w w:val="105"/>
        </w:rPr>
        <w:t> </w:t>
      </w:r>
      <w:r>
        <w:rPr>
          <w:w w:val="105"/>
        </w:rPr>
        <w:t>typical</w:t>
      </w:r>
      <w:r>
        <w:rPr>
          <w:spacing w:val="58"/>
          <w:w w:val="105"/>
        </w:rPr>
        <w:t> </w:t>
      </w:r>
      <w:r>
        <w:rPr>
          <w:w w:val="105"/>
        </w:rPr>
        <w:t>operation</w:t>
      </w:r>
      <w:r>
        <w:rPr>
          <w:spacing w:val="58"/>
          <w:w w:val="105"/>
        </w:rPr>
        <w:t> </w:t>
      </w:r>
      <w:r>
        <w:rPr>
          <w:w w:val="105"/>
        </w:rPr>
        <w:t>of</w:t>
      </w:r>
      <w:r>
        <w:rPr>
          <w:spacing w:val="58"/>
          <w:w w:val="105"/>
        </w:rPr>
        <w:t> </w:t>
      </w:r>
      <w:r>
        <w:rPr>
          <w:w w:val="105"/>
        </w:rPr>
        <w:t>the</w:t>
      </w:r>
      <w:r>
        <w:rPr>
          <w:spacing w:val="58"/>
          <w:w w:val="105"/>
        </w:rPr>
        <w:t> </w:t>
      </w:r>
      <w:r>
        <w:rPr>
          <w:w w:val="105"/>
        </w:rPr>
        <w:t>mine.</w:t>
      </w:r>
      <w:r>
        <w:rPr>
          <w:spacing w:val="25"/>
          <w:w w:val="105"/>
        </w:rPr>
        <w:t> </w:t>
      </w:r>
      <w:r>
        <w:rPr>
          <w:w w:val="105"/>
        </w:rPr>
        <w:t>Additionally,</w:t>
      </w:r>
      <w:r>
        <w:rPr>
          <w:spacing w:val="-60"/>
          <w:w w:val="105"/>
        </w:rPr>
        <w:t> </w:t>
      </w:r>
      <w:r>
        <w:rPr>
          <w:spacing w:val="-60"/>
          <w:w w:val="105"/>
        </w:rPr>
      </w:r>
      <w:r>
        <w:rPr>
          <w:w w:val="105"/>
        </w:rPr>
        <w:t>availability of data should be considered. The length of the baseline period is selected</w:t>
      </w:r>
      <w:r>
        <w:rPr>
          <w:spacing w:val="8"/>
          <w:w w:val="105"/>
        </w:rPr>
        <w:t> </w:t>
      </w:r>
      <w:r>
        <w:rPr>
          <w:w w:val="105"/>
        </w:rPr>
        <w:t>based</w:t>
      </w:r>
      <w:r>
        <w:rPr>
          <w:w w:val="103"/>
        </w:rPr>
        <w:t> </w:t>
      </w:r>
      <w:r>
        <w:rPr>
          <w:w w:val="105"/>
        </w:rPr>
        <w:t>on the scenarios that are to be tested, this can be changed later. For calibrating a</w:t>
      </w:r>
      <w:r>
        <w:rPr>
          <w:spacing w:val="32"/>
          <w:w w:val="105"/>
        </w:rPr>
        <w:t> </w:t>
      </w:r>
      <w:r>
        <w:rPr>
          <w:w w:val="105"/>
        </w:rPr>
        <w:t>compressed</w:t>
      </w:r>
      <w:r>
        <w:rPr>
          <w:w w:val="100"/>
        </w:rPr>
        <w:t> </w:t>
      </w:r>
      <w:r>
        <w:rPr>
          <w:w w:val="105"/>
        </w:rPr>
        <w:t>air system a 24 hours period of normal operation is usually sufficient. A longer period</w:t>
      </w:r>
      <w:r>
        <w:rPr>
          <w:spacing w:val="54"/>
          <w:w w:val="105"/>
        </w:rPr>
        <w:t> </w:t>
      </w:r>
      <w:r>
        <w:rPr>
          <w:w w:val="105"/>
        </w:rPr>
        <w:t>may</w:t>
      </w:r>
      <w:r>
        <w:rPr>
          <w:w w:val="105"/>
        </w:rPr>
        <w:t> </w:t>
      </w:r>
      <w:r>
        <w:rPr>
          <w:w w:val="105"/>
        </w:rPr>
        <w:t>be needed to verify the model.  Next </w:t>
      </w:r>
      <w:r>
        <w:rPr>
          <w:spacing w:val="12"/>
          <w:w w:val="105"/>
        </w:rPr>
        <w:t> </w:t>
      </w:r>
      <w:r>
        <w:rPr>
          <w:w w:val="105"/>
        </w:rPr>
        <w:t>data</w:t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3"/>
        <w:numPr>
          <w:ilvl w:val="2"/>
          <w:numId w:val="20"/>
        </w:numPr>
        <w:tabs>
          <w:tab w:pos="1104" w:val="left" w:leader="none"/>
        </w:tabs>
        <w:spacing w:line="240" w:lineRule="auto" w:before="0" w:after="0"/>
        <w:ind w:left="1103" w:right="0" w:hanging="986"/>
        <w:jc w:val="both"/>
        <w:rPr>
          <w:b w:val="0"/>
          <w:bCs w:val="0"/>
        </w:rPr>
      </w:pPr>
      <w:r>
        <w:rPr/>
        <w:t>Investigate mining</w:t>
      </w:r>
      <w:r>
        <w:rPr>
          <w:spacing w:val="61"/>
        </w:rPr>
        <w:t> </w:t>
      </w:r>
      <w:r>
        <w:rPr/>
        <w:t>schedules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right="145" w:hanging="9"/>
        <w:jc w:val="both"/>
      </w:pPr>
      <w:r>
        <w:rPr>
          <w:w w:val="105"/>
        </w:rPr>
        <w:t>A</w:t>
      </w:r>
      <w:r>
        <w:rPr>
          <w:spacing w:val="40"/>
          <w:w w:val="105"/>
        </w:rPr>
        <w:t> </w:t>
      </w:r>
      <w:r>
        <w:rPr>
          <w:w w:val="105"/>
        </w:rPr>
        <w:t>critical</w:t>
      </w:r>
      <w:r>
        <w:rPr>
          <w:spacing w:val="41"/>
          <w:w w:val="105"/>
        </w:rPr>
        <w:t> </w:t>
      </w:r>
      <w:r>
        <w:rPr>
          <w:w w:val="105"/>
        </w:rPr>
        <w:t>aspect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developing</w:t>
      </w:r>
      <w:r>
        <w:rPr>
          <w:spacing w:val="40"/>
          <w:w w:val="105"/>
        </w:rPr>
        <w:t> </w:t>
      </w:r>
      <w:r>
        <w:rPr>
          <w:w w:val="105"/>
        </w:rPr>
        <w:t>an</w:t>
      </w:r>
      <w:r>
        <w:rPr>
          <w:spacing w:val="41"/>
          <w:w w:val="105"/>
        </w:rPr>
        <w:t> </w:t>
      </w:r>
      <w:r>
        <w:rPr>
          <w:w w:val="105"/>
        </w:rPr>
        <w:t>accurate</w:t>
      </w:r>
      <w:r>
        <w:rPr>
          <w:spacing w:val="40"/>
          <w:w w:val="105"/>
        </w:rPr>
        <w:t> </w:t>
      </w:r>
      <w:r>
        <w:rPr>
          <w:w w:val="105"/>
        </w:rPr>
        <w:t>model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spacing w:val="40"/>
          <w:w w:val="105"/>
        </w:rPr>
        <w:t> </w:t>
      </w:r>
      <w:r>
        <w:rPr>
          <w:w w:val="105"/>
        </w:rPr>
        <w:t>mining</w:t>
      </w:r>
      <w:r>
        <w:rPr>
          <w:spacing w:val="40"/>
          <w:w w:val="105"/>
        </w:rPr>
        <w:t> </w:t>
      </w:r>
      <w:r>
        <w:rPr>
          <w:w w:val="105"/>
        </w:rPr>
        <w:t>compressed</w:t>
      </w:r>
      <w:r>
        <w:rPr>
          <w:spacing w:val="41"/>
          <w:w w:val="105"/>
        </w:rPr>
        <w:t> </w:t>
      </w:r>
      <w:r>
        <w:rPr>
          <w:w w:val="105"/>
        </w:rPr>
        <w:t>air</w:t>
      </w:r>
      <w:r>
        <w:rPr>
          <w:spacing w:val="41"/>
          <w:w w:val="105"/>
        </w:rPr>
        <w:t> </w:t>
      </w:r>
      <w:r>
        <w:rPr>
          <w:w w:val="105"/>
        </w:rPr>
        <w:t>system</w:t>
      </w:r>
      <w:r>
        <w:rPr>
          <w:spacing w:val="41"/>
          <w:w w:val="105"/>
        </w:rPr>
        <w:t> </w:t>
      </w:r>
      <w:r>
        <w:rPr>
          <w:w w:val="105"/>
        </w:rPr>
        <w:t>is</w:t>
      </w:r>
      <w:r>
        <w:rPr>
          <w:w w:val="100"/>
        </w:rPr>
        <w:t> </w:t>
      </w:r>
      <w:r>
        <w:rPr>
          <w:w w:val="105"/>
        </w:rPr>
        <w:t>apprehension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operational</w:t>
      </w:r>
      <w:r>
        <w:rPr>
          <w:spacing w:val="22"/>
          <w:w w:val="105"/>
        </w:rPr>
        <w:t> </w:t>
      </w:r>
      <w:r>
        <w:rPr>
          <w:w w:val="105"/>
        </w:rPr>
        <w:t>philosophy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mine.</w:t>
      </w:r>
      <w:r>
        <w:rPr>
          <w:spacing w:val="51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schedule</w:t>
      </w:r>
      <w:r>
        <w:rPr>
          <w:spacing w:val="23"/>
          <w:w w:val="105"/>
        </w:rPr>
        <w:t> </w:t>
      </w:r>
      <w:r>
        <w:rPr>
          <w:w w:val="105"/>
        </w:rPr>
        <w:t>for</w:t>
      </w:r>
      <w:r>
        <w:rPr>
          <w:spacing w:val="22"/>
          <w:w w:val="105"/>
        </w:rPr>
        <w:t> </w:t>
      </w:r>
      <w:r>
        <w:rPr>
          <w:w w:val="105"/>
        </w:rPr>
        <w:t>operations</w:t>
      </w:r>
      <w:r>
        <w:rPr>
          <w:spacing w:val="22"/>
          <w:w w:val="105"/>
        </w:rPr>
        <w:t> </w:t>
      </w:r>
      <w:r>
        <w:rPr>
          <w:w w:val="105"/>
        </w:rPr>
        <w:t>such</w:t>
      </w:r>
      <w:r>
        <w:rPr>
          <w:w w:val="105"/>
        </w:rPr>
        <w:t> </w:t>
      </w:r>
      <w:r>
        <w:rPr>
          <w:w w:val="105"/>
        </w:rPr>
        <w:t>as drilling, blasting or cleaning can have a major impact on compressed air requirements</w:t>
      </w:r>
      <w:r>
        <w:rPr>
          <w:spacing w:val="42"/>
          <w:w w:val="105"/>
        </w:rPr>
        <w:t> </w:t>
      </w:r>
      <w:r>
        <w:rPr>
          <w:w w:val="105"/>
        </w:rPr>
        <w:t>at</w:t>
      </w:r>
      <w:r>
        <w:rPr>
          <w:w w:val="119"/>
        </w:rPr>
        <w:t> </w:t>
      </w:r>
      <w:r>
        <w:rPr>
          <w:w w:val="105"/>
        </w:rPr>
        <w:t>different times of the day. By utilizing the operational schedule, simulation scenarios can</w:t>
      </w:r>
      <w:r>
        <w:rPr>
          <w:spacing w:val="56"/>
          <w:w w:val="105"/>
        </w:rPr>
        <w:t> </w:t>
      </w:r>
      <w:r>
        <w:rPr>
          <w:w w:val="105"/>
        </w:rPr>
        <w:t>be</w:t>
      </w:r>
      <w:r>
        <w:rPr>
          <w:w w:val="101"/>
        </w:rPr>
        <w:t> </w:t>
      </w:r>
      <w:r>
        <w:rPr>
          <w:w w:val="105"/>
        </w:rPr>
        <w:t>optimized for the air requirements throughout the  </w:t>
      </w:r>
      <w:r>
        <w:rPr>
          <w:spacing w:val="43"/>
          <w:w w:val="105"/>
        </w:rPr>
        <w:t> </w:t>
      </w:r>
      <w:r>
        <w:rPr>
          <w:w w:val="105"/>
        </w:rPr>
        <w:t>day.</w:t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3"/>
        <w:numPr>
          <w:ilvl w:val="2"/>
          <w:numId w:val="20"/>
        </w:numPr>
        <w:tabs>
          <w:tab w:pos="1104" w:val="left" w:leader="none"/>
        </w:tabs>
        <w:spacing w:line="240" w:lineRule="auto" w:before="0" w:after="0"/>
        <w:ind w:left="1103" w:right="0" w:hanging="986"/>
        <w:jc w:val="both"/>
        <w:rPr>
          <w:b w:val="0"/>
          <w:bCs w:val="0"/>
        </w:rPr>
      </w:pPr>
      <w:r>
        <w:rPr/>
        <w:t>Verify data</w:t>
      </w:r>
      <w:r>
        <w:rPr>
          <w:spacing w:val="70"/>
        </w:rPr>
        <w:t> </w:t>
      </w:r>
      <w:r>
        <w:rPr/>
        <w:t>accuracy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left="111" w:right="151" w:firstLine="6"/>
        <w:jc w:val="both"/>
      </w:pPr>
      <w:r>
        <w:rPr>
          <w:w w:val="105"/>
        </w:rPr>
        <w:t>Data verification is the process where data is evaluated to ensure accuracy. It is important</w:t>
      </w:r>
      <w:r>
        <w:rPr>
          <w:spacing w:val="46"/>
          <w:w w:val="105"/>
        </w:rPr>
        <w:t> </w:t>
      </w:r>
      <w:r>
        <w:rPr>
          <w:w w:val="105"/>
        </w:rPr>
        <w:t>to</w:t>
      </w:r>
      <w:r>
        <w:rPr>
          <w:w w:val="109"/>
        </w:rPr>
        <w:t> </w:t>
      </w:r>
      <w:r>
        <w:rPr>
          <w:w w:val="105"/>
        </w:rPr>
        <w:t>verify data that is used for model development as an accurate representation of the</w:t>
      </w:r>
      <w:r>
        <w:rPr>
          <w:spacing w:val="20"/>
          <w:w w:val="105"/>
        </w:rPr>
        <w:t> </w:t>
      </w:r>
      <w:r>
        <w:rPr>
          <w:w w:val="105"/>
        </w:rPr>
        <w:t>operation</w:t>
      </w:r>
      <w:r>
        <w:rPr/>
      </w:r>
    </w:p>
    <w:p>
      <w:pPr>
        <w:spacing w:after="0" w:line="352" w:lineRule="auto"/>
        <w:jc w:val="both"/>
        <w:sectPr>
          <w:pgSz w:w="11910" w:h="16840"/>
          <w:pgMar w:header="420" w:footer="894" w:top="680" w:bottom="1080" w:left="1300" w:right="98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BodyText"/>
        <w:spacing w:line="352" w:lineRule="auto"/>
        <w:ind w:right="111"/>
        <w:jc w:val="both"/>
      </w:pP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system</w:t>
      </w:r>
      <w:r>
        <w:rPr>
          <w:spacing w:val="-8"/>
          <w:w w:val="105"/>
        </w:rPr>
        <w:t> </w:t>
      </w:r>
      <w:r>
        <w:rPr>
          <w:w w:val="105"/>
        </w:rPr>
        <w:t>can</w:t>
      </w:r>
      <w:r>
        <w:rPr>
          <w:spacing w:val="-8"/>
          <w:w w:val="105"/>
        </w:rPr>
        <w:t> </w:t>
      </w:r>
      <w:r>
        <w:rPr>
          <w:w w:val="105"/>
        </w:rPr>
        <w:t>only</w:t>
      </w:r>
      <w:r>
        <w:rPr>
          <w:spacing w:val="-8"/>
          <w:w w:val="105"/>
        </w:rPr>
        <w:t> </w:t>
      </w:r>
      <w:r>
        <w:rPr>
          <w:w w:val="105"/>
        </w:rPr>
        <w:t>be</w:t>
      </w:r>
      <w:r>
        <w:rPr>
          <w:spacing w:val="-8"/>
          <w:w w:val="105"/>
        </w:rPr>
        <w:t> </w:t>
      </w:r>
      <w:r>
        <w:rPr>
          <w:w w:val="105"/>
        </w:rPr>
        <w:t>achieved</w:t>
      </w:r>
      <w:r>
        <w:rPr>
          <w:spacing w:val="-8"/>
          <w:w w:val="105"/>
        </w:rPr>
        <w:t> </w:t>
      </w:r>
      <w:r>
        <w:rPr>
          <w:w w:val="105"/>
        </w:rPr>
        <w:t>utilising</w:t>
      </w:r>
      <w:r>
        <w:rPr>
          <w:spacing w:val="-8"/>
          <w:w w:val="105"/>
        </w:rPr>
        <w:t> </w:t>
      </w:r>
      <w:r>
        <w:rPr>
          <w:w w:val="105"/>
        </w:rPr>
        <w:t>data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w w:val="105"/>
        </w:rPr>
        <w:t>high</w:t>
      </w:r>
      <w:r>
        <w:rPr>
          <w:spacing w:val="-8"/>
          <w:w w:val="105"/>
        </w:rPr>
        <w:t> </w:t>
      </w:r>
      <w:r>
        <w:rPr>
          <w:w w:val="105"/>
        </w:rPr>
        <w:t>quality</w:t>
      </w:r>
      <w:r>
        <w:rPr>
          <w:spacing w:val="-8"/>
          <w:w w:val="105"/>
        </w:rPr>
        <w:t> </w:t>
      </w:r>
      <w:r>
        <w:rPr>
          <w:w w:val="105"/>
        </w:rPr>
        <w:t>[</w:t>
      </w:r>
      <w:hyperlink w:history="true" w:anchor="_bookmark128">
        <w:r>
          <w:rPr>
            <w:w w:val="105"/>
          </w:rPr>
          <w:t>40</w:t>
        </w:r>
      </w:hyperlink>
      <w:r>
        <w:rPr>
          <w:w w:val="105"/>
        </w:rPr>
        <w:t>].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factors</w:t>
      </w:r>
      <w:r>
        <w:rPr>
          <w:spacing w:val="-8"/>
          <w:w w:val="105"/>
        </w:rPr>
        <w:t> </w:t>
      </w:r>
      <w:r>
        <w:rPr>
          <w:w w:val="105"/>
        </w:rPr>
        <w:t>that</w:t>
      </w:r>
      <w:r>
        <w:rPr>
          <w:spacing w:val="-8"/>
          <w:w w:val="105"/>
        </w:rPr>
        <w:t> </w:t>
      </w:r>
      <w:r>
        <w:rPr>
          <w:w w:val="105"/>
        </w:rPr>
        <w:t>influence</w:t>
      </w:r>
      <w:r>
        <w:rPr>
          <w:w w:val="99"/>
        </w:rPr>
        <w:t> </w:t>
      </w:r>
      <w:r>
        <w:rPr>
          <w:w w:val="105"/>
        </w:rPr>
        <w:t>a data-set’s quality, accuracy and integrity summarised as </w:t>
      </w:r>
      <w:r>
        <w:rPr>
          <w:spacing w:val="43"/>
          <w:w w:val="105"/>
        </w:rPr>
        <w:t> </w:t>
      </w:r>
      <w:r>
        <w:rPr>
          <w:w w:val="105"/>
        </w:rPr>
        <w:t>follows:</w:t>
      </w:r>
      <w:r>
        <w:rPr/>
      </w:r>
    </w:p>
    <w:p>
      <w:pPr>
        <w:pStyle w:val="ListParagraph"/>
        <w:numPr>
          <w:ilvl w:val="3"/>
          <w:numId w:val="20"/>
        </w:numPr>
        <w:tabs>
          <w:tab w:pos="703" w:val="left" w:leader="none"/>
        </w:tabs>
        <w:spacing w:line="240" w:lineRule="auto" w:before="104" w:after="0"/>
        <w:ind w:left="702" w:right="0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Conversion of measurement value</w:t>
      </w:r>
      <w:r>
        <w:rPr>
          <w:rFonts w:ascii="Times New Roman"/>
          <w:spacing w:val="55"/>
          <w:w w:val="105"/>
          <w:sz w:val="24"/>
        </w:rPr>
        <w:t> </w:t>
      </w:r>
      <w:hyperlink w:history="true" w:anchor="_bookmark129">
        <w:r>
          <w:rPr>
            <w:rFonts w:ascii="Times New Roman"/>
            <w:w w:val="105"/>
            <w:sz w:val="24"/>
          </w:rPr>
          <w:t>[41]</w:t>
        </w:r>
        <w:r>
          <w:rPr>
            <w:rFonts w:ascii="Times New Roman"/>
            <w:sz w:val="24"/>
          </w:rPr>
        </w:r>
      </w:hyperlink>
    </w:p>
    <w:p>
      <w:pPr>
        <w:pStyle w:val="ListParagraph"/>
        <w:numPr>
          <w:ilvl w:val="3"/>
          <w:numId w:val="20"/>
        </w:numPr>
        <w:tabs>
          <w:tab w:pos="703" w:val="left" w:leader="none"/>
        </w:tabs>
        <w:spacing w:line="240" w:lineRule="auto" w:before="58" w:after="0"/>
        <w:ind w:left="702" w:right="0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Storage and collection of the system</w:t>
      </w:r>
      <w:r>
        <w:rPr>
          <w:rFonts w:ascii="Times New Roman"/>
          <w:spacing w:val="51"/>
          <w:sz w:val="24"/>
        </w:rPr>
        <w:t> </w:t>
      </w:r>
      <w:hyperlink w:history="true" w:anchor="_bookmark131">
        <w:r>
          <w:rPr>
            <w:rFonts w:ascii="Times New Roman"/>
            <w:sz w:val="24"/>
          </w:rPr>
          <w:t>[42],[43]</w:t>
        </w:r>
      </w:hyperlink>
    </w:p>
    <w:p>
      <w:pPr>
        <w:pStyle w:val="ListParagraph"/>
        <w:numPr>
          <w:ilvl w:val="3"/>
          <w:numId w:val="20"/>
        </w:numPr>
        <w:tabs>
          <w:tab w:pos="703" w:val="left" w:leader="none"/>
        </w:tabs>
        <w:spacing w:line="240" w:lineRule="auto" w:before="58" w:after="0"/>
        <w:ind w:left="702" w:right="0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Traceability of measurement sources</w:t>
      </w:r>
      <w:r>
        <w:rPr>
          <w:rFonts w:ascii="Times New Roman"/>
          <w:spacing w:val="55"/>
          <w:w w:val="105"/>
          <w:sz w:val="24"/>
        </w:rPr>
        <w:t> </w:t>
      </w:r>
      <w:hyperlink w:history="true" w:anchor="_bookmark131">
        <w:r>
          <w:rPr>
            <w:rFonts w:ascii="Times New Roman"/>
            <w:w w:val="105"/>
            <w:sz w:val="24"/>
          </w:rPr>
          <w:t>[43]</w:t>
        </w:r>
        <w:r>
          <w:rPr>
            <w:rFonts w:ascii="Times New Roman"/>
            <w:sz w:val="24"/>
          </w:rPr>
        </w:r>
      </w:hyperlink>
    </w:p>
    <w:p>
      <w:pPr>
        <w:pStyle w:val="ListParagraph"/>
        <w:numPr>
          <w:ilvl w:val="3"/>
          <w:numId w:val="20"/>
        </w:numPr>
        <w:tabs>
          <w:tab w:pos="703" w:val="left" w:leader="none"/>
        </w:tabs>
        <w:spacing w:line="240" w:lineRule="auto" w:before="58" w:after="0"/>
        <w:ind w:left="702" w:right="0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Measurement equipment accuracy and malfunctions</w:t>
      </w:r>
      <w:r>
        <w:rPr>
          <w:rFonts w:ascii="Times New Roman"/>
          <w:spacing w:val="6"/>
          <w:w w:val="105"/>
          <w:sz w:val="24"/>
        </w:rPr>
        <w:t> </w:t>
      </w:r>
      <w:hyperlink w:history="true" w:anchor="_bookmark128">
        <w:r>
          <w:rPr>
            <w:rFonts w:ascii="Times New Roman"/>
            <w:w w:val="105"/>
            <w:sz w:val="24"/>
          </w:rPr>
          <w:t>[40]</w:t>
        </w:r>
        <w:r>
          <w:rPr>
            <w:rFonts w:ascii="Times New Roman"/>
            <w:sz w:val="24"/>
          </w:rPr>
        </w:r>
      </w:hyperlink>
    </w:p>
    <w:p>
      <w:pPr>
        <w:pStyle w:val="ListParagraph"/>
        <w:numPr>
          <w:ilvl w:val="3"/>
          <w:numId w:val="20"/>
        </w:numPr>
        <w:tabs>
          <w:tab w:pos="703" w:val="left" w:leader="none"/>
        </w:tabs>
        <w:spacing w:line="240" w:lineRule="auto" w:before="58" w:after="0"/>
        <w:ind w:left="702" w:right="0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Data abnormalities</w:t>
      </w:r>
      <w:r>
        <w:rPr>
          <w:rFonts w:ascii="Times New Roman"/>
          <w:spacing w:val="29"/>
          <w:w w:val="105"/>
          <w:sz w:val="24"/>
        </w:rPr>
        <w:t> </w:t>
      </w:r>
      <w:hyperlink w:history="true" w:anchor="_bookmark128">
        <w:r>
          <w:rPr>
            <w:rFonts w:ascii="Times New Roman"/>
            <w:w w:val="105"/>
            <w:sz w:val="24"/>
          </w:rPr>
          <w:t>[40]</w:t>
        </w:r>
        <w:r>
          <w:rPr>
            <w:rFonts w:ascii="Times New Roman"/>
            <w:sz w:val="24"/>
          </w:rPr>
        </w:r>
      </w:hyperlink>
    </w:p>
    <w:p>
      <w:pPr>
        <w:pStyle w:val="BodyText"/>
        <w:spacing w:line="240" w:lineRule="auto" w:before="261"/>
        <w:ind w:left="108" w:right="0"/>
        <w:jc w:val="both"/>
      </w:pPr>
      <w:r>
        <w:rPr>
          <w:w w:val="105"/>
        </w:rPr>
        <w:t>Therefore a data verification methodology is utilised to ensure datasets are of high   </w:t>
      </w:r>
      <w:r>
        <w:rPr>
          <w:spacing w:val="6"/>
          <w:w w:val="105"/>
        </w:rPr>
        <w:t> </w:t>
      </w:r>
      <w:r>
        <w:rPr>
          <w:w w:val="105"/>
        </w:rPr>
        <w:t>quality.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Heading3"/>
        <w:numPr>
          <w:ilvl w:val="2"/>
          <w:numId w:val="20"/>
        </w:numPr>
        <w:tabs>
          <w:tab w:pos="1104" w:val="left" w:leader="none"/>
        </w:tabs>
        <w:spacing w:line="240" w:lineRule="auto" w:before="0" w:after="0"/>
        <w:ind w:left="1103" w:right="0" w:hanging="986"/>
        <w:jc w:val="both"/>
        <w:rPr>
          <w:b w:val="0"/>
          <w:bCs w:val="0"/>
        </w:rPr>
      </w:pPr>
      <w:r>
        <w:rPr/>
        <w:t>Resolve unavailable</w:t>
      </w:r>
      <w:r>
        <w:rPr>
          <w:spacing w:val="68"/>
        </w:rPr>
        <w:t> </w:t>
      </w:r>
      <w:r>
        <w:rPr/>
        <w:t>data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right="103"/>
        <w:jc w:val="both"/>
      </w:pPr>
      <w:r>
        <w:rPr>
          <w:w w:val="110"/>
        </w:rPr>
        <w:t>Parameters</w:t>
      </w:r>
      <w:r>
        <w:rPr>
          <w:spacing w:val="-26"/>
          <w:w w:val="110"/>
        </w:rPr>
        <w:t> </w:t>
      </w:r>
      <w:r>
        <w:rPr>
          <w:w w:val="110"/>
        </w:rPr>
        <w:t>that</w:t>
      </w:r>
      <w:r>
        <w:rPr>
          <w:spacing w:val="-26"/>
          <w:w w:val="110"/>
        </w:rPr>
        <w:t> </w:t>
      </w:r>
      <w:r>
        <w:rPr>
          <w:w w:val="110"/>
        </w:rPr>
        <w:t>are</w:t>
      </w:r>
      <w:r>
        <w:rPr>
          <w:spacing w:val="-26"/>
          <w:w w:val="110"/>
        </w:rPr>
        <w:t> </w:t>
      </w:r>
      <w:r>
        <w:rPr>
          <w:w w:val="110"/>
        </w:rPr>
        <w:t>required</w:t>
      </w:r>
      <w:r>
        <w:rPr>
          <w:spacing w:val="-27"/>
          <w:w w:val="110"/>
        </w:rPr>
        <w:t> </w:t>
      </w:r>
      <w:r>
        <w:rPr>
          <w:w w:val="110"/>
        </w:rPr>
        <w:t>to</w:t>
      </w:r>
      <w:r>
        <w:rPr>
          <w:spacing w:val="-26"/>
          <w:w w:val="110"/>
        </w:rPr>
        <w:t> </w:t>
      </w:r>
      <w:r>
        <w:rPr>
          <w:w w:val="110"/>
        </w:rPr>
        <w:t>develop</w:t>
      </w:r>
      <w:r>
        <w:rPr>
          <w:spacing w:val="-27"/>
          <w:w w:val="110"/>
        </w:rPr>
        <w:t> </w:t>
      </w:r>
      <w:r>
        <w:rPr>
          <w:w w:val="110"/>
        </w:rPr>
        <w:t>the</w:t>
      </w:r>
      <w:r>
        <w:rPr>
          <w:spacing w:val="-27"/>
          <w:w w:val="110"/>
        </w:rPr>
        <w:t> </w:t>
      </w:r>
      <w:r>
        <w:rPr>
          <w:w w:val="110"/>
        </w:rPr>
        <w:t>simulation</w:t>
      </w:r>
      <w:r>
        <w:rPr>
          <w:spacing w:val="-26"/>
          <w:w w:val="110"/>
        </w:rPr>
        <w:t> </w:t>
      </w:r>
      <w:r>
        <w:rPr>
          <w:w w:val="110"/>
        </w:rPr>
        <w:t>model,</w:t>
      </w:r>
      <w:r>
        <w:rPr>
          <w:spacing w:val="-27"/>
          <w:w w:val="110"/>
        </w:rPr>
        <w:t> </w:t>
      </w:r>
      <w:r>
        <w:rPr>
          <w:w w:val="110"/>
        </w:rPr>
        <w:t>such</w:t>
      </w:r>
      <w:r>
        <w:rPr>
          <w:spacing w:val="-26"/>
          <w:w w:val="110"/>
        </w:rPr>
        <w:t> </w:t>
      </w:r>
      <w:r>
        <w:rPr>
          <w:w w:val="110"/>
        </w:rPr>
        <w:t>as</w:t>
      </w:r>
      <w:r>
        <w:rPr>
          <w:spacing w:val="-26"/>
          <w:w w:val="110"/>
        </w:rPr>
        <w:t> </w:t>
      </w:r>
      <w:r>
        <w:rPr>
          <w:w w:val="110"/>
        </w:rPr>
        <w:t>flows,</w:t>
      </w:r>
      <w:r>
        <w:rPr>
          <w:spacing w:val="-26"/>
          <w:w w:val="110"/>
        </w:rPr>
        <w:t> </w:t>
      </w:r>
      <w:r>
        <w:rPr>
          <w:w w:val="110"/>
        </w:rPr>
        <w:t>pressures,</w:t>
      </w:r>
      <w:r>
        <w:rPr>
          <w:spacing w:val="-27"/>
          <w:w w:val="110"/>
        </w:rPr>
        <w:t> </w:t>
      </w:r>
      <w:r>
        <w:rPr>
          <w:w w:val="110"/>
        </w:rPr>
        <w:t>may</w:t>
      </w:r>
      <w:r>
        <w:rPr>
          <w:w w:val="103"/>
        </w:rPr>
        <w:t> </w:t>
      </w:r>
      <w:r>
        <w:rPr>
          <w:w w:val="110"/>
        </w:rPr>
        <w:t>not be actively logged by mine systems. To obtain this data it is necessary to</w:t>
      </w:r>
      <w:r>
        <w:rPr>
          <w:spacing w:val="40"/>
          <w:w w:val="110"/>
        </w:rPr>
        <w:t> </w:t>
      </w:r>
      <w:r>
        <w:rPr>
          <w:w w:val="110"/>
        </w:rPr>
        <w:t>investigate</w:t>
      </w:r>
      <w:r>
        <w:rPr>
          <w:w w:val="108"/>
        </w:rPr>
        <w:t> </w:t>
      </w:r>
      <w:r>
        <w:rPr>
          <w:w w:val="110"/>
        </w:rPr>
        <w:t>alternative sources. At points where instrumentation is absent, estimations can be</w:t>
      </w:r>
      <w:r>
        <w:rPr>
          <w:spacing w:val="59"/>
          <w:w w:val="110"/>
        </w:rPr>
        <w:t> </w:t>
      </w:r>
      <w:r>
        <w:rPr>
          <w:w w:val="110"/>
        </w:rPr>
        <w:t>made</w:t>
      </w:r>
      <w:r>
        <w:rPr>
          <w:w w:val="107"/>
        </w:rPr>
        <w:t> </w:t>
      </w:r>
      <w:r>
        <w:rPr>
          <w:w w:val="110"/>
        </w:rPr>
        <w:t>from</w:t>
      </w:r>
      <w:r>
        <w:rPr>
          <w:spacing w:val="-21"/>
          <w:w w:val="110"/>
        </w:rPr>
        <w:t> </w:t>
      </w:r>
      <w:r>
        <w:rPr>
          <w:w w:val="110"/>
        </w:rPr>
        <w:t>assumptions</w:t>
      </w:r>
      <w:r>
        <w:rPr>
          <w:spacing w:val="-21"/>
          <w:w w:val="110"/>
        </w:rPr>
        <w:t> </w:t>
      </w:r>
      <w:r>
        <w:rPr>
          <w:w w:val="110"/>
        </w:rPr>
        <w:t>made</w:t>
      </w:r>
      <w:r>
        <w:rPr>
          <w:spacing w:val="-21"/>
          <w:w w:val="110"/>
        </w:rPr>
        <w:t> </w:t>
      </w:r>
      <w:r>
        <w:rPr>
          <w:w w:val="110"/>
        </w:rPr>
        <w:t>using</w:t>
      </w:r>
      <w:r>
        <w:rPr>
          <w:spacing w:val="-22"/>
          <w:w w:val="110"/>
        </w:rPr>
        <w:t> </w:t>
      </w:r>
      <w:r>
        <w:rPr>
          <w:w w:val="110"/>
        </w:rPr>
        <w:t>instrumentation</w:t>
      </w:r>
      <w:r>
        <w:rPr>
          <w:spacing w:val="-22"/>
          <w:w w:val="110"/>
        </w:rPr>
        <w:t> </w:t>
      </w:r>
      <w:r>
        <w:rPr>
          <w:w w:val="110"/>
        </w:rPr>
        <w:t>on</w:t>
      </w:r>
      <w:r>
        <w:rPr>
          <w:spacing w:val="-21"/>
          <w:w w:val="110"/>
        </w:rPr>
        <w:t> </w:t>
      </w:r>
      <w:r>
        <w:rPr>
          <w:w w:val="110"/>
        </w:rPr>
        <w:t>the</w:t>
      </w:r>
      <w:r>
        <w:rPr>
          <w:spacing w:val="-21"/>
          <w:w w:val="110"/>
        </w:rPr>
        <w:t> </w:t>
      </w:r>
      <w:r>
        <w:rPr>
          <w:w w:val="110"/>
        </w:rPr>
        <w:t>network</w:t>
      </w:r>
      <w:r>
        <w:rPr>
          <w:spacing w:val="-22"/>
          <w:w w:val="110"/>
        </w:rPr>
        <w:t> </w:t>
      </w:r>
      <w:r>
        <w:rPr>
          <w:w w:val="110"/>
        </w:rPr>
        <w:t>or</w:t>
      </w:r>
      <w:r>
        <w:rPr>
          <w:spacing w:val="-21"/>
          <w:w w:val="110"/>
        </w:rPr>
        <w:t> </w:t>
      </w:r>
      <w:r>
        <w:rPr>
          <w:w w:val="110"/>
        </w:rPr>
        <w:t>spot</w:t>
      </w:r>
      <w:r>
        <w:rPr>
          <w:spacing w:val="-21"/>
          <w:w w:val="110"/>
        </w:rPr>
        <w:t> </w:t>
      </w:r>
      <w:r>
        <w:rPr>
          <w:w w:val="110"/>
        </w:rPr>
        <w:t>inspections.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107" w:hanging="9"/>
        <w:jc w:val="both"/>
      </w:pPr>
      <w:r>
        <w:rPr>
          <w:w w:val="105"/>
        </w:rPr>
        <w:t>Air</w:t>
      </w:r>
      <w:r>
        <w:rPr>
          <w:spacing w:val="28"/>
          <w:w w:val="105"/>
        </w:rPr>
        <w:t> </w:t>
      </w:r>
      <w:r>
        <w:rPr>
          <w:w w:val="105"/>
        </w:rPr>
        <w:t>network</w:t>
      </w:r>
      <w:r>
        <w:rPr>
          <w:spacing w:val="27"/>
          <w:w w:val="105"/>
        </w:rPr>
        <w:t> </w:t>
      </w:r>
      <w:r>
        <w:rPr>
          <w:w w:val="105"/>
        </w:rPr>
        <w:t>specifications</w:t>
      </w:r>
      <w:r>
        <w:rPr>
          <w:spacing w:val="27"/>
          <w:w w:val="105"/>
        </w:rPr>
        <w:t> </w:t>
      </w:r>
      <w:r>
        <w:rPr>
          <w:w w:val="105"/>
        </w:rPr>
        <w:t>such</w:t>
      </w:r>
      <w:r>
        <w:rPr>
          <w:spacing w:val="28"/>
          <w:w w:val="105"/>
        </w:rPr>
        <w:t> </w:t>
      </w:r>
      <w:r>
        <w:rPr>
          <w:w w:val="105"/>
        </w:rPr>
        <w:t>as</w:t>
      </w:r>
      <w:r>
        <w:rPr>
          <w:spacing w:val="28"/>
          <w:w w:val="105"/>
        </w:rPr>
        <w:t> </w:t>
      </w:r>
      <w:r>
        <w:rPr>
          <w:w w:val="105"/>
        </w:rPr>
        <w:t>piping</w:t>
      </w:r>
      <w:r>
        <w:rPr>
          <w:spacing w:val="28"/>
          <w:w w:val="105"/>
        </w:rPr>
        <w:t> </w:t>
      </w:r>
      <w:r>
        <w:rPr>
          <w:w w:val="105"/>
        </w:rPr>
        <w:t>sizes,</w:t>
      </w:r>
      <w:r>
        <w:rPr>
          <w:spacing w:val="30"/>
          <w:w w:val="105"/>
        </w:rPr>
        <w:t> </w:t>
      </w:r>
      <w:r>
        <w:rPr>
          <w:w w:val="105"/>
        </w:rPr>
        <w:t>technical</w:t>
      </w:r>
      <w:r>
        <w:rPr>
          <w:spacing w:val="28"/>
          <w:w w:val="105"/>
        </w:rPr>
        <w:t> </w:t>
      </w:r>
      <w:r>
        <w:rPr>
          <w:w w:val="105"/>
        </w:rPr>
        <w:t>layouts,</w:t>
      </w:r>
      <w:r>
        <w:rPr>
          <w:spacing w:val="31"/>
          <w:w w:val="105"/>
        </w:rPr>
        <w:t> </w:t>
      </w:r>
      <w:r>
        <w:rPr>
          <w:w w:val="105"/>
        </w:rPr>
        <w:t>major</w:t>
      </w:r>
      <w:r>
        <w:rPr>
          <w:spacing w:val="27"/>
          <w:w w:val="105"/>
        </w:rPr>
        <w:t> </w:t>
      </w:r>
      <w:r>
        <w:rPr>
          <w:w w:val="105"/>
        </w:rPr>
        <w:t>leak</w:t>
      </w:r>
      <w:r>
        <w:rPr>
          <w:spacing w:val="28"/>
          <w:w w:val="105"/>
        </w:rPr>
        <w:t> </w:t>
      </w:r>
      <w:r>
        <w:rPr>
          <w:w w:val="105"/>
        </w:rPr>
        <w:t>locations</w:t>
      </w:r>
      <w:r>
        <w:rPr>
          <w:spacing w:val="27"/>
          <w:w w:val="105"/>
        </w:rPr>
        <w:t> </w:t>
      </w:r>
      <w:r>
        <w:rPr>
          <w:w w:val="105"/>
        </w:rPr>
        <w:t>or</w:t>
      </w:r>
      <w:r>
        <w:rPr>
          <w:w w:val="106"/>
        </w:rPr>
        <w:t> </w:t>
      </w:r>
      <w:r>
        <w:rPr>
          <w:w w:val="105"/>
        </w:rPr>
        <w:t>specifications</w:t>
      </w:r>
      <w:r>
        <w:rPr>
          <w:spacing w:val="33"/>
          <w:w w:val="105"/>
        </w:rPr>
        <w:t> </w:t>
      </w:r>
      <w:r>
        <w:rPr>
          <w:w w:val="105"/>
        </w:rPr>
        <w:t>is</w:t>
      </w:r>
      <w:r>
        <w:rPr>
          <w:spacing w:val="32"/>
          <w:w w:val="105"/>
        </w:rPr>
        <w:t> </w:t>
      </w:r>
      <w:r>
        <w:rPr>
          <w:w w:val="105"/>
        </w:rPr>
        <w:t>often</w:t>
      </w:r>
      <w:r>
        <w:rPr>
          <w:spacing w:val="32"/>
          <w:w w:val="105"/>
        </w:rPr>
        <w:t> </w:t>
      </w:r>
      <w:r>
        <w:rPr>
          <w:w w:val="105"/>
        </w:rPr>
        <w:t>outdated</w:t>
      </w:r>
      <w:r>
        <w:rPr>
          <w:spacing w:val="32"/>
          <w:w w:val="105"/>
        </w:rPr>
        <w:t> </w:t>
      </w:r>
      <w:r>
        <w:rPr>
          <w:w w:val="105"/>
        </w:rPr>
        <w:t>or</w:t>
      </w:r>
      <w:r>
        <w:rPr>
          <w:spacing w:val="32"/>
          <w:w w:val="105"/>
        </w:rPr>
        <w:t> </w:t>
      </w:r>
      <w:r>
        <w:rPr>
          <w:w w:val="105"/>
        </w:rPr>
        <w:t>not</w:t>
      </w:r>
      <w:r>
        <w:rPr>
          <w:spacing w:val="32"/>
          <w:w w:val="105"/>
        </w:rPr>
        <w:t> </w:t>
      </w:r>
      <w:r>
        <w:rPr>
          <w:w w:val="105"/>
        </w:rPr>
        <w:t>recorded.</w:t>
      </w:r>
      <w:r>
        <w:rPr>
          <w:spacing w:val="1"/>
          <w:w w:val="105"/>
        </w:rPr>
        <w:t> </w:t>
      </w:r>
      <w:r>
        <w:rPr>
          <w:w w:val="105"/>
        </w:rPr>
        <w:t>Critical</w:t>
      </w:r>
      <w:r>
        <w:rPr>
          <w:spacing w:val="33"/>
          <w:w w:val="105"/>
        </w:rPr>
        <w:t> </w:t>
      </w:r>
      <w:r>
        <w:rPr>
          <w:w w:val="105"/>
        </w:rPr>
        <w:t>data</w:t>
      </w:r>
      <w:r>
        <w:rPr>
          <w:spacing w:val="32"/>
          <w:w w:val="105"/>
        </w:rPr>
        <w:t> </w:t>
      </w:r>
      <w:r>
        <w:rPr>
          <w:w w:val="105"/>
        </w:rPr>
        <w:t>should</w:t>
      </w:r>
      <w:r>
        <w:rPr>
          <w:spacing w:val="32"/>
          <w:w w:val="105"/>
        </w:rPr>
        <w:t> </w:t>
      </w:r>
      <w:r>
        <w:rPr>
          <w:w w:val="105"/>
        </w:rPr>
        <w:t>be</w:t>
      </w:r>
      <w:r>
        <w:rPr>
          <w:spacing w:val="32"/>
          <w:w w:val="105"/>
        </w:rPr>
        <w:t> </w:t>
      </w:r>
      <w:r>
        <w:rPr>
          <w:w w:val="105"/>
        </w:rPr>
        <w:t>obtained</w:t>
      </w:r>
      <w:r>
        <w:rPr>
          <w:spacing w:val="32"/>
          <w:w w:val="105"/>
        </w:rPr>
        <w:t> </w:t>
      </w:r>
      <w:r>
        <w:rPr>
          <w:w w:val="105"/>
        </w:rPr>
        <w:t>through</w:t>
      </w:r>
      <w:r>
        <w:rPr>
          <w:w w:val="109"/>
        </w:rPr>
        <w:t> </w:t>
      </w:r>
      <w:r>
        <w:rPr>
          <w:w w:val="105"/>
        </w:rPr>
        <w:t>audits and inspections of the system. If manual inspection is not possible, estimations should</w:t>
      </w:r>
      <w:r>
        <w:rPr>
          <w:w w:val="101"/>
        </w:rPr>
        <w:t> </w:t>
      </w:r>
      <w:r>
        <w:rPr>
          <w:w w:val="105"/>
        </w:rPr>
        <w:t>be made using the available data or approximation techniques discussed in   </w:t>
      </w:r>
      <w:r>
        <w:rPr>
          <w:spacing w:val="21"/>
          <w:w w:val="105"/>
        </w:rPr>
        <w:t> </w:t>
      </w:r>
      <w:r>
        <w:rPr>
          <w:w w:val="105"/>
        </w:rPr>
        <w:t>literature.</w:t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3"/>
        <w:numPr>
          <w:ilvl w:val="2"/>
          <w:numId w:val="20"/>
        </w:numPr>
        <w:tabs>
          <w:tab w:pos="1104" w:val="left" w:leader="none"/>
        </w:tabs>
        <w:spacing w:line="240" w:lineRule="auto" w:before="0" w:after="0"/>
        <w:ind w:left="1103" w:right="0" w:hanging="986"/>
        <w:jc w:val="both"/>
        <w:rPr>
          <w:b w:val="0"/>
          <w:bCs w:val="0"/>
        </w:rPr>
      </w:pPr>
      <w:r>
        <w:rPr/>
        <w:t>Summary</w:t>
      </w:r>
      <w:r>
        <w:rPr>
          <w:b w:val="0"/>
        </w:rPr>
      </w:r>
    </w:p>
    <w:p>
      <w:pPr>
        <w:spacing w:after="0" w:line="240" w:lineRule="auto"/>
        <w:jc w:val="both"/>
        <w:sectPr>
          <w:pgSz w:w="11910" w:h="16840"/>
          <w:pgMar w:header="420" w:footer="894" w:top="680" w:bottom="1080" w:left="1300" w:right="1020"/>
        </w:sect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1"/>
        <w:rPr>
          <w:rFonts w:ascii="Georgia" w:hAnsi="Georgia" w:cs="Georgia" w:eastAsia="Georgia"/>
          <w:b/>
          <w:bCs/>
          <w:sz w:val="25"/>
          <w:szCs w:val="25"/>
        </w:rPr>
      </w:pPr>
    </w:p>
    <w:p>
      <w:pPr>
        <w:pStyle w:val="Heading2"/>
        <w:numPr>
          <w:ilvl w:val="1"/>
          <w:numId w:val="21"/>
        </w:numPr>
        <w:tabs>
          <w:tab w:pos="1000" w:val="left" w:leader="none"/>
        </w:tabs>
        <w:spacing w:line="240" w:lineRule="auto" w:before="46" w:after="0"/>
        <w:ind w:left="999" w:right="0" w:hanging="882"/>
        <w:jc w:val="both"/>
        <w:rPr>
          <w:b w:val="0"/>
          <w:bCs w:val="0"/>
        </w:rPr>
      </w:pPr>
      <w:bookmarkStart w:name="Develop and verify a simulation model" w:id="61"/>
      <w:bookmarkEnd w:id="61"/>
      <w:r>
        <w:rPr>
          <w:b w:val="0"/>
        </w:rPr>
      </w:r>
      <w:bookmarkStart w:name="_bookmark32" w:id="62"/>
      <w:bookmarkEnd w:id="62"/>
      <w:r>
        <w:rPr>
          <w:b w:val="0"/>
        </w:rPr>
      </w:r>
      <w:bookmarkStart w:name="_bookmark32" w:id="63"/>
      <w:bookmarkEnd w:id="63"/>
      <w:r>
        <w:rPr/>
        <w:t>Develop</w:t>
      </w:r>
      <w:r>
        <w:rPr/>
        <w:t> and verify a simulation</w:t>
      </w:r>
      <w:r>
        <w:rPr>
          <w:spacing w:val="39"/>
        </w:rPr>
        <w:t> </w:t>
      </w:r>
      <w:r>
        <w:rPr/>
        <w:t>model</w:t>
      </w:r>
      <w:r>
        <w:rPr>
          <w:b w:val="0"/>
        </w:rPr>
      </w:r>
    </w:p>
    <w:p>
      <w:pPr>
        <w:pStyle w:val="ListParagraph"/>
        <w:numPr>
          <w:ilvl w:val="2"/>
          <w:numId w:val="21"/>
        </w:numPr>
        <w:tabs>
          <w:tab w:pos="1104" w:val="left" w:leader="none"/>
        </w:tabs>
        <w:spacing w:line="240" w:lineRule="auto" w:before="276" w:after="0"/>
        <w:ind w:left="1103" w:right="0" w:hanging="986"/>
        <w:jc w:val="both"/>
        <w:rPr>
          <w:rFonts w:ascii="Georgia" w:hAnsi="Georgia" w:cs="Georgia" w:eastAsia="Georgia"/>
          <w:sz w:val="28"/>
          <w:szCs w:val="28"/>
        </w:rPr>
      </w:pPr>
      <w:r>
        <w:rPr>
          <w:rFonts w:ascii="Georgia"/>
          <w:b/>
          <w:sz w:val="28"/>
        </w:rPr>
        <w:t>Preamble</w:t>
      </w:r>
      <w:r>
        <w:rPr>
          <w:rFonts w:ascii="Georgia"/>
          <w:sz w:val="28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right="218"/>
        <w:jc w:val="both"/>
      </w:pPr>
      <w:r>
        <w:rPr>
          <w:w w:val="105"/>
        </w:rPr>
        <w:t>Compressed air networks are comprised of components such as compressors, valves,</w:t>
      </w:r>
      <w:r>
        <w:rPr>
          <w:spacing w:val="39"/>
          <w:w w:val="105"/>
        </w:rPr>
        <w:t> </w:t>
      </w:r>
      <w:r>
        <w:rPr>
          <w:w w:val="105"/>
        </w:rPr>
        <w:t>pipes,</w:t>
      </w:r>
      <w:r>
        <w:rPr>
          <w:w w:val="104"/>
        </w:rPr>
        <w:t> </w:t>
      </w:r>
      <w:r>
        <w:rPr>
          <w:w w:val="105"/>
        </w:rPr>
        <w:t>etc.</w:t>
      </w:r>
      <w:r>
        <w:rPr>
          <w:spacing w:val="16"/>
          <w:w w:val="105"/>
        </w:rPr>
        <w:t> </w:t>
      </w:r>
      <w:r>
        <w:rPr>
          <w:w w:val="105"/>
        </w:rPr>
        <w:t>This</w:t>
      </w:r>
      <w:r>
        <w:rPr>
          <w:spacing w:val="32"/>
          <w:w w:val="105"/>
        </w:rPr>
        <w:t> </w:t>
      </w:r>
      <w:r>
        <w:rPr>
          <w:w w:val="105"/>
        </w:rPr>
        <w:t>section</w:t>
      </w:r>
      <w:r>
        <w:rPr>
          <w:spacing w:val="31"/>
          <w:w w:val="105"/>
        </w:rPr>
        <w:t> </w:t>
      </w:r>
      <w:r>
        <w:rPr>
          <w:w w:val="105"/>
        </w:rPr>
        <w:t>will</w:t>
      </w:r>
      <w:r>
        <w:rPr>
          <w:spacing w:val="31"/>
          <w:w w:val="105"/>
        </w:rPr>
        <w:t> </w:t>
      </w:r>
      <w:r>
        <w:rPr>
          <w:w w:val="105"/>
        </w:rPr>
        <w:t>discuss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development,</w:t>
      </w:r>
      <w:r>
        <w:rPr>
          <w:spacing w:val="33"/>
          <w:w w:val="105"/>
        </w:rPr>
        <w:t> </w:t>
      </w:r>
      <w:r>
        <w:rPr>
          <w:w w:val="105"/>
        </w:rPr>
        <w:t>calibration</w:t>
      </w:r>
      <w:r>
        <w:rPr>
          <w:spacing w:val="32"/>
          <w:w w:val="105"/>
        </w:rPr>
        <w:t> </w:t>
      </w:r>
      <w:r>
        <w:rPr>
          <w:w w:val="105"/>
        </w:rPr>
        <w:t>and</w:t>
      </w:r>
      <w:r>
        <w:rPr>
          <w:spacing w:val="31"/>
          <w:w w:val="105"/>
        </w:rPr>
        <w:t> </w:t>
      </w:r>
      <w:r>
        <w:rPr>
          <w:w w:val="105"/>
        </w:rPr>
        <w:t>verification</w:t>
      </w:r>
      <w:r>
        <w:rPr>
          <w:spacing w:val="31"/>
          <w:w w:val="105"/>
        </w:rPr>
        <w:t> </w:t>
      </w:r>
      <w:r>
        <w:rPr>
          <w:w w:val="105"/>
        </w:rPr>
        <w:t>of</w:t>
      </w:r>
      <w:r>
        <w:rPr>
          <w:spacing w:val="31"/>
          <w:w w:val="105"/>
        </w:rPr>
        <w:t> </w:t>
      </w:r>
      <w:r>
        <w:rPr>
          <w:w w:val="105"/>
        </w:rPr>
        <w:t>component</w:t>
      </w:r>
      <w:r>
        <w:rPr>
          <w:spacing w:val="-58"/>
          <w:w w:val="105"/>
        </w:rPr>
        <w:t> </w:t>
      </w:r>
      <w:r>
        <w:rPr>
          <w:spacing w:val="-58"/>
          <w:w w:val="105"/>
        </w:rPr>
      </w:r>
      <w:r>
        <w:rPr>
          <w:w w:val="105"/>
        </w:rPr>
        <w:t>models that make up a compressed air </w:t>
      </w:r>
      <w:r>
        <w:rPr>
          <w:spacing w:val="49"/>
          <w:w w:val="105"/>
        </w:rPr>
        <w:t> </w:t>
      </w:r>
      <w:r>
        <w:rPr>
          <w:w w:val="105"/>
        </w:rPr>
        <w:t>simulation.</w:t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3"/>
        <w:numPr>
          <w:ilvl w:val="2"/>
          <w:numId w:val="21"/>
        </w:numPr>
        <w:tabs>
          <w:tab w:pos="1104" w:val="left" w:leader="none"/>
        </w:tabs>
        <w:spacing w:line="240" w:lineRule="auto" w:before="0" w:after="0"/>
        <w:ind w:left="1103" w:right="0" w:hanging="986"/>
        <w:jc w:val="both"/>
        <w:rPr>
          <w:b w:val="0"/>
          <w:bCs w:val="0"/>
        </w:rPr>
      </w:pPr>
      <w:r>
        <w:rPr/>
        <w:t>Select the system boundaries and simulation</w:t>
      </w:r>
      <w:r>
        <w:rPr>
          <w:spacing w:val="15"/>
        </w:rPr>
        <w:t> </w:t>
      </w:r>
      <w:r>
        <w:rPr/>
        <w:t>parameters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left="108" w:right="245"/>
        <w:jc w:val="both"/>
      </w:pPr>
      <w:r>
        <w:rPr/>
        <w:pict>
          <v:group style="position:absolute;margin-left:76.452751pt;margin-top:114.896461pt;width:181.15pt;height:187.15pt;mso-position-horizontal-relative:page;mso-position-vertical-relative:paragraph;z-index:-424072" coordorigin="1529,2298" coordsize="3623,3743">
            <v:shape style="position:absolute;left:1529;top:2298;width:3622;height:3742" type="#_x0000_t75" stroked="false">
              <v:imagedata r:id="rId60" o:title=""/>
            </v:shape>
            <v:group style="position:absolute;left:1591;top:2308;width:550;height:704" coordorigin="1591,2308" coordsize="550,704">
              <v:shape style="position:absolute;left:1591;top:2308;width:550;height:704" coordorigin="1591,2308" coordsize="550,704" path="m1591,2308l1591,3011,2140,3011e" filled="false" stroked="true" strokeweight=".02933pt" strokecolor="#7e7e7e">
                <v:path arrowok="t"/>
                <v:stroke dashstyle="dash"/>
              </v:shape>
            </v:group>
            <v:group style="position:absolute;left:2140;top:2664;width:96;height:348" coordorigin="2140,2664" coordsize="96,348">
              <v:shape style="position:absolute;left:2140;top:2664;width:96;height:348" coordorigin="2140,2664" coordsize="96,348" path="m2140,3011l2140,2664,2235,2664e" filled="false" stroked="true" strokeweight=".02933pt" strokecolor="#7e7e7e">
                <v:path arrowok="t"/>
                <v:stroke dashstyle="dash"/>
              </v:shape>
            </v:group>
            <v:group style="position:absolute;left:2235;top:2664;width:53;height:191" coordorigin="2235,2664" coordsize="53,191">
              <v:shape style="position:absolute;left:2235;top:2664;width:53;height:191" coordorigin="2235,2664" coordsize="53,191" path="m2288,2854l2288,2748,2235,2748,2235,2664e" filled="false" stroked="true" strokeweight=".02933pt" strokecolor="#7e7e7e">
                <v:path arrowok="t"/>
                <v:stroke dashstyle="dash"/>
              </v:shape>
            </v:group>
            <v:group style="position:absolute;left:2288;top:2854;width:22;height:106" coordorigin="2288,2854" coordsize="22,106">
              <v:shape style="position:absolute;left:2288;top:2854;width:22;height:106" coordorigin="2288,2854" coordsize="22,106" path="m2309,2959l2309,2896,2288,2896,2288,2854e" filled="false" stroked="true" strokeweight=".02933pt" strokecolor="#7e7e7e">
                <v:path arrowok="t"/>
                <v:stroke dashstyle="dash"/>
              </v:shape>
            </v:group>
            <v:group style="position:absolute;left:2309;top:2959;width:43;height:127" coordorigin="2309,2959" coordsize="43,127">
              <v:shape style="position:absolute;left:2309;top:2959;width:43;height:127" coordorigin="2309,2959" coordsize="43,127" path="m2351,3086l2351,3023,2309,3023,2309,2959e" filled="false" stroked="true" strokeweight=".02933pt" strokecolor="#7e7e7e">
                <v:path arrowok="t"/>
                <v:stroke dashstyle="dash"/>
              </v:shape>
            </v:group>
            <v:group style="position:absolute;left:2383;top:3223;width:2;height:180" coordorigin="2383,3223" coordsize="2,180">
              <v:shape style="position:absolute;left:2383;top:3223;width:2;height:180" coordorigin="2383,3223" coordsize="0,180" path="m2383,3403l2383,3223e" filled="false" stroked="true" strokeweight=".02933pt" strokecolor="#7e7e7e">
                <v:path arrowok="t"/>
                <v:stroke dashstyle="dash"/>
              </v:shape>
            </v:group>
            <v:group style="position:absolute;left:2351;top:3086;width:32;height:138" coordorigin="2351,3086" coordsize="32,138">
              <v:shape style="position:absolute;left:2351;top:3086;width:32;height:138" coordorigin="2351,3086" coordsize="32,138" path="m2383,3223l2383,3148,2351,3148,2351,3086e" filled="false" stroked="true" strokeweight=".02933pt" strokecolor="#7e7e7e">
                <v:path arrowok="t"/>
                <v:stroke dashstyle="dash"/>
              </v:shape>
            </v:group>
            <v:group style="position:absolute;left:2383;top:3403;width:1035;height:127" coordorigin="2383,3403" coordsize="1035,127">
              <v:shape style="position:absolute;left:2383;top:3403;width:1035;height:127" coordorigin="2383,3403" coordsize="1035,127" path="m3417,3529l3417,3403,2383,3403e" filled="false" stroked="true" strokeweight=".02933pt" strokecolor="#7e7e7e">
                <v:path arrowok="t"/>
                <v:stroke dashstyle="dash"/>
              </v:shape>
            </v:group>
            <v:group style="position:absolute;left:3460;top:3598;width:32;height:132" coordorigin="3460,3598" coordsize="32,132">
              <v:shape style="position:absolute;left:3460;top:3598;width:32;height:132" coordorigin="3460,3598" coordsize="32,132" path="m3491,3730l3491,3598,3460,3598e" filled="false" stroked="true" strokeweight=".02933pt" strokecolor="#7e7e7e">
                <v:path arrowok="t"/>
                <v:stroke dashstyle="dash"/>
              </v:shape>
            </v:group>
            <v:group style="position:absolute;left:3507;top:3743;width:2;height:138" coordorigin="3507,3743" coordsize="2,138">
              <v:shape style="position:absolute;left:3507;top:3743;width:2;height:138" coordorigin="3507,3743" coordsize="0,138" path="m3507,3880l3507,3743e" filled="false" stroked="true" strokeweight=".02933pt" strokecolor="#7e7e7e">
                <v:path arrowok="t"/>
                <v:stroke dashstyle="dash"/>
              </v:shape>
            </v:group>
            <v:group style="position:absolute;left:3491;top:3741;width:16;height:2" coordorigin="3491,3741" coordsize="16,2">
              <v:shape style="position:absolute;left:3491;top:3741;width:16;height:2" coordorigin="3491,3741" coordsize="16,0" path="m3507,3741l3491,3741e" filled="false" stroked="true" strokeweight=".02933pt" strokecolor="#7e7e7e">
                <v:path arrowok="t"/>
                <v:stroke dashstyle="dash"/>
              </v:shape>
            </v:group>
            <v:group style="position:absolute;left:3544;top:3880;width:11;height:122" coordorigin="3544,3880" coordsize="11,122">
              <v:shape style="position:absolute;left:3544;top:3880;width:11;height:122" coordorigin="3544,3880" coordsize="11,122" path="m3555,4002l3555,3933,3544,3933,3544,3880e" filled="false" stroked="true" strokeweight=".02933pt" strokecolor="#7e7e7e">
                <v:path arrowok="t"/>
                <v:stroke dashstyle="dash"/>
              </v:shape>
            </v:group>
            <v:group style="position:absolute;left:3507;top:3880;width:37;height:2" coordorigin="3507,3880" coordsize="37,2">
              <v:shape style="position:absolute;left:3507;top:3880;width:37;height:2" coordorigin="3507,3880" coordsize="37,0" path="m3544,3880l3507,3880e" filled="false" stroked="true" strokeweight=".02933pt" strokecolor="#7e7e7e">
                <v:path arrowok="t"/>
                <v:stroke dashstyle="dash"/>
              </v:shape>
            </v:group>
            <v:group style="position:absolute;left:3581;top:4002;width:2;height:119" coordorigin="3581,4002" coordsize="2,119">
              <v:shape style="position:absolute;left:3581;top:4002;width:2;height:119" coordorigin="3581,4002" coordsize="0,119" path="m3581,4121l3581,4002e" filled="false" stroked="true" strokeweight=".02933pt" strokecolor="#7e7e7e">
                <v:path arrowok="t"/>
                <v:stroke dashstyle="dash"/>
              </v:shape>
            </v:group>
            <v:group style="position:absolute;left:3555;top:4002;width:27;height:2" coordorigin="3555,4002" coordsize="27,2">
              <v:shape style="position:absolute;left:3555;top:4002;width:27;height:2" coordorigin="3555,4002" coordsize="27,0" path="m3581,4002l3555,4002e" filled="false" stroked="true" strokeweight=".02933pt" strokecolor="#7e7e7e">
                <v:path arrowok="t"/>
                <v:stroke dashstyle="dash"/>
              </v:shape>
            </v:group>
            <v:group style="position:absolute;left:3491;top:4142;width:2;height:138" coordorigin="3491,4142" coordsize="2,138">
              <v:shape style="position:absolute;left:3491;top:4142;width:2;height:138" coordorigin="3491,4142" coordsize="0,138" path="m3491,4279l3491,4142e" filled="false" stroked="true" strokeweight=".02933pt" strokecolor="#7e7e7e">
                <v:path arrowok="t"/>
                <v:stroke dashstyle="dash"/>
              </v:shape>
            </v:group>
            <v:group style="position:absolute;left:3491;top:4121;width:90;height:22" coordorigin="3491,4121" coordsize="90,22">
              <v:shape style="position:absolute;left:3491;top:4121;width:90;height:22" coordorigin="3491,4121" coordsize="90,22" path="m3491,4142l3491,4121,3581,4121e" filled="false" stroked="true" strokeweight=".02933pt" strokecolor="#7e7e7e">
                <v:path arrowok="t"/>
                <v:stroke dashstyle="dash"/>
              </v:shape>
            </v:group>
            <v:group style="position:absolute;left:3491;top:4279;width:2;height:370" coordorigin="3491,4279" coordsize="2,370">
              <v:shape style="position:absolute;left:3491;top:4279;width:2;height:370" coordorigin="3491,4279" coordsize="0,370" path="m3491,4649l3491,4279e" filled="false" stroked="true" strokeweight=".02933pt" strokecolor="#7e7e7e">
                <v:path arrowok="t"/>
                <v:stroke dashstyle="dash"/>
              </v:shape>
            </v:group>
            <v:group style="position:absolute;left:3386;top:4649;width:106;height:169" coordorigin="3386,4649" coordsize="106,169">
              <v:shape style="position:absolute;left:3386;top:4649;width:106;height:169" coordorigin="3386,4649" coordsize="106,169" path="m3491,4649l3491,4659,3386,4659,3386,4818e" filled="false" stroked="true" strokeweight=".02933pt" strokecolor="#7e7e7e">
                <v:path arrowok="t"/>
                <v:stroke dashstyle="dash"/>
              </v:shape>
            </v:group>
            <v:group style="position:absolute;left:3386;top:4818;width:2;height:64" coordorigin="3386,4818" coordsize="2,64">
              <v:shape style="position:absolute;left:3386;top:4818;width:2;height:64" coordorigin="3386,4818" coordsize="0,64" path="m3386,4818l3386,4881e" filled="false" stroked="true" strokeweight=".02933pt" strokecolor="#7e7e7e">
                <v:path arrowok="t"/>
                <v:stroke dashstyle="dash"/>
              </v:shape>
            </v:group>
            <v:group style="position:absolute;left:3761;top:5113;width:1391;height:423" coordorigin="3761,5113" coordsize="1391,423">
              <v:shape style="position:absolute;left:3761;top:5113;width:1391;height:423" coordorigin="3761,5113" coordsize="1391,423" path="m5151,5113l5151,5536,3761,5536e" filled="false" stroked="true" strokeweight=".02933pt" strokecolor="#7e7e7e">
                <v:path arrowok="t"/>
                <v:stroke dashstyle="dash"/>
              </v:shape>
            </v:group>
            <v:group style="position:absolute;left:3322;top:5536;width:159;height:307" coordorigin="3322,5536" coordsize="159,307">
              <v:shape style="position:absolute;left:3322;top:5536;width:159;height:307" coordorigin="3322,5536" coordsize="159,307" path="m3322,5536l3322,5842,3481,5842e" filled="false" stroked="true" strokeweight=".02933pt" strokecolor="#7e7e7e">
                <v:path arrowok="t"/>
                <v:stroke dashstyle="dash"/>
              </v:shape>
            </v:group>
            <v:group style="position:absolute;left:3481;top:5842;width:281;height:180" coordorigin="3481,5842" coordsize="281,180">
              <v:shape style="position:absolute;left:3481;top:5842;width:281;height:180" coordorigin="3481,5842" coordsize="281,180" path="m3481,5842l3481,6021,3761,6021e" filled="false" stroked="true" strokeweight=".02933pt" strokecolor="#7e7e7e">
                <v:path arrowok="t"/>
                <v:stroke dashstyle="dash"/>
              </v:shape>
            </v:group>
            <v:group style="position:absolute;left:2604;top:3329;width:1046;height:264" coordorigin="2604,3329" coordsize="1046,264">
              <v:shape style="position:absolute;left:2604;top:3329;width:1046;height:264" coordorigin="2604,3329" coordsize="1046,264" path="m3650,3593l3650,3329,2604,3329e" filled="false" stroked="true" strokeweight=".02933pt" strokecolor="#7e7e7e">
                <v:path arrowok="t"/>
                <v:stroke dashstyle="dash"/>
              </v:shape>
            </v:group>
            <v:group style="position:absolute;left:3692;top:3593;width:2;height:138" coordorigin="3692,3593" coordsize="2,138">
              <v:shape style="position:absolute;left:3692;top:3593;width:2;height:138" coordorigin="3692,3593" coordsize="0,138" path="m3692,3730l3692,3593e" filled="false" stroked="true" strokeweight=".02933pt" strokecolor="#7e7e7e">
                <v:path arrowok="t"/>
                <v:stroke dashstyle="dash"/>
              </v:shape>
            </v:group>
            <v:group style="position:absolute;left:3650;top:3593;width:43;height:2" coordorigin="3650,3593" coordsize="43,2">
              <v:shape style="position:absolute;left:3650;top:3593;width:43;height:2" coordorigin="3650,3593" coordsize="43,0" path="m3692,3593l3650,3593e" filled="false" stroked="true" strokeweight=".02933pt" strokecolor="#7e7e7e">
                <v:path arrowok="t"/>
                <v:stroke dashstyle="dash"/>
              </v:shape>
            </v:group>
            <v:group style="position:absolute;left:3734;top:3730;width:2;height:138" coordorigin="3734,3730" coordsize="2,138">
              <v:shape style="position:absolute;left:3734;top:3730;width:2;height:138" coordorigin="3734,3730" coordsize="0,138" path="m3734,3867l3734,3730e" filled="false" stroked="true" strokeweight=".02933pt" strokecolor="#7e7e7e">
                <v:path arrowok="t"/>
                <v:stroke dashstyle="dash"/>
              </v:shape>
            </v:group>
            <v:group style="position:absolute;left:3692;top:3730;width:43;height:2" coordorigin="3692,3730" coordsize="43,2">
              <v:shape style="position:absolute;left:3692;top:3730;width:43;height:2" coordorigin="3692,3730" coordsize="43,0" path="m3734,3730l3692,3730e" filled="false" stroked="true" strokeweight=".02933pt" strokecolor="#7e7e7e">
                <v:path arrowok="t"/>
                <v:stroke dashstyle="dash"/>
              </v:shape>
            </v:group>
            <v:group style="position:absolute;left:3766;top:3867;width:2;height:138" coordorigin="3766,3867" coordsize="2,138">
              <v:shape style="position:absolute;left:3766;top:3867;width:2;height:138" coordorigin="3766,3867" coordsize="0,138" path="m3766,4005l3766,3867e" filled="false" stroked="true" strokeweight=".02933pt" strokecolor="#7e7e7e">
                <v:path arrowok="t"/>
                <v:stroke dashstyle="dash"/>
              </v:shape>
            </v:group>
            <v:group style="position:absolute;left:3734;top:3867;width:32;height:2" coordorigin="3734,3867" coordsize="32,2">
              <v:shape style="position:absolute;left:3734;top:3867;width:32;height:2" coordorigin="3734,3867" coordsize="32,0" path="m3766,3867l3734,3867e" filled="false" stroked="true" strokeweight=".02933pt" strokecolor="#7e7e7e">
                <v:path arrowok="t"/>
                <v:stroke dashstyle="dash"/>
              </v:shape>
            </v:group>
            <v:group style="position:absolute;left:3797;top:4002;width:2;height:119" coordorigin="3797,4002" coordsize="2,119">
              <v:shape style="position:absolute;left:3797;top:4002;width:2;height:119" coordorigin="3797,4002" coordsize="0,119" path="m3797,4121l3797,4002e" filled="false" stroked="true" strokeweight=".02933pt" strokecolor="#7e7e7e">
                <v:path arrowok="t"/>
                <v:stroke dashstyle="dash"/>
              </v:shape>
            </v:group>
            <v:group style="position:absolute;left:3766;top:4002;width:32;height:2" coordorigin="3766,4002" coordsize="32,2">
              <v:shape style="position:absolute;left:3766;top:4002;width:32;height:2" coordorigin="3766,4002" coordsize="32,0" path="m3797,4002l3766,4002e" filled="false" stroked="true" strokeweight=".02933pt" strokecolor="#7e7e7e">
                <v:path arrowok="t"/>
                <v:stroke dashstyle="dash"/>
              </v:shape>
            </v:group>
            <v:group style="position:absolute;left:3797;top:4121;width:1354;height:993" coordorigin="3797,4121" coordsize="1354,993">
              <v:shape style="position:absolute;left:3797;top:4121;width:1354;height:993" coordorigin="3797,4121" coordsize="1354,993" path="m5151,5113l3813,5113,3813,4121,3797,4121e" filled="false" stroked="true" strokeweight=".02933pt" strokecolor="#7e7e7e">
                <v:path arrowok="t"/>
                <v:stroke dashstyle="dash"/>
              </v:shape>
            </v:group>
            <v:group style="position:absolute;left:2478;top:2664;width:2;height:169" coordorigin="2478,2664" coordsize="2,169">
              <v:shape style="position:absolute;left:2478;top:2664;width:2;height:169" coordorigin="2478,2664" coordsize="0,169" path="m2478,2833l2478,2664e" filled="false" stroked="true" strokeweight=".02933pt" strokecolor="#7e7e7e">
                <v:path arrowok="t"/>
                <v:stroke dashstyle="dash"/>
              </v:shape>
            </v:group>
            <v:group style="position:absolute;left:2541;top:2833;width:2;height:127" coordorigin="2541,2833" coordsize="2,127">
              <v:shape style="position:absolute;left:2541;top:2833;width:2;height:127" coordorigin="2541,2833" coordsize="0,127" path="m2541,2959l2541,2833e" filled="false" stroked="true" strokeweight=".02933pt" strokecolor="#7e7e7e">
                <v:path arrowok="t"/>
                <v:stroke dashstyle="dash"/>
              </v:shape>
            </v:group>
            <v:group style="position:absolute;left:2573;top:2959;width:2;height:127" coordorigin="2573,2959" coordsize="2,127">
              <v:shape style="position:absolute;left:2573;top:2959;width:2;height:127" coordorigin="2573,2959" coordsize="0,127" path="m2573,3086l2573,2959e" filled="false" stroked="true" strokeweight=".02933pt" strokecolor="#7e7e7e">
                <v:path arrowok="t"/>
                <v:stroke dashstyle="dash"/>
              </v:shape>
            </v:group>
            <v:group style="position:absolute;left:2604;top:3170;width:2;height:159" coordorigin="2604,3170" coordsize="2,159">
              <v:shape style="position:absolute;left:2604;top:3170;width:2;height:159" coordorigin="2604,3170" coordsize="0,159" path="m2604,3329l2604,3170e" filled="false" stroked="true" strokeweight=".02933pt" strokecolor="#7e7e7e">
                <v:path arrowok="t"/>
                <v:stroke dashstyle="dash"/>
              </v:shape>
            </v:group>
            <v:group style="position:absolute;left:2573;top:3086;width:27;height:85" coordorigin="2573,3086" coordsize="27,85">
              <v:shape style="position:absolute;left:2573;top:3086;width:27;height:85" coordorigin="2573,3086" coordsize="27,85" path="m2599,3170l2599,3107,2573,3107,2573,3086e" filled="false" stroked="true" strokeweight=".02933pt" strokecolor="#7e7e7e">
                <v:path arrowok="t"/>
                <v:stroke dashstyle="dash"/>
              </v:shape>
            </v:group>
            <v:group style="position:absolute;left:2478;top:2458;width:157;height:206" coordorigin="2478,2458" coordsize="157,206">
              <v:shape style="position:absolute;left:2478;top:2458;width:157;height:206" coordorigin="2478,2458" coordsize="157,206" path="m2478,2664l2478,2458,2634,2458e" filled="false" stroked="true" strokeweight=".02933pt" strokecolor="#7e7e7e">
                <v:path arrowok="t"/>
                <v:stroke dashstyle="dash"/>
              </v:shape>
            </v:group>
            <v:group style="position:absolute;left:1591;top:2298;width:1044;height:160" coordorigin="1591,2298" coordsize="1044,160">
              <v:shape style="position:absolute;left:1591;top:2298;width:1044;height:160" coordorigin="1591,2298" coordsize="1044,160" path="m2634,2458l2634,2298,1591,2298e" filled="false" stroked="true" strokeweight=".02933pt" strokecolor="#7e7e7e">
                <v:path arrowok="t"/>
                <v:stroke dashstyle="dash"/>
              </v:shape>
            </v:group>
            <v:group style="position:absolute;left:1950;top:5166;width:1373;height:370" coordorigin="1950,5166" coordsize="1373,370">
              <v:shape style="position:absolute;left:1950;top:5166;width:1373;height:370" coordorigin="1950,5166" coordsize="1373,370" path="m1950,5166l1950,5536,3322,5536e" filled="false" stroked="true" strokeweight=".02933pt" strokecolor="#7e7e7e">
                <v:path arrowok="t"/>
                <v:stroke dashstyle="dash"/>
              </v:shape>
            </v:group>
            <v:group style="position:absolute;left:1950;top:4881;width:1436;height:286" coordorigin="1950,4881" coordsize="1436,286">
              <v:shape style="position:absolute;left:1950;top:4881;width:1436;height:286" coordorigin="1950,4881" coordsize="1436,286" path="m3386,4881l2858,4881,2858,5166,1950,5166e" filled="false" stroked="true" strokeweight=".02933pt" strokecolor="#7e7e7e">
                <v:path arrowok="t"/>
                <v:stroke dashstyle="dash"/>
              </v:shape>
            </v:group>
            <v:group style="position:absolute;left:3761;top:5536;width:2;height:486" coordorigin="3761,5536" coordsize="2,486">
              <v:shape style="position:absolute;left:3761;top:5536;width:2;height:486" coordorigin="3761,5536" coordsize="0,486" path="m3761,5536l3761,6021e" filled="false" stroked="true" strokeweight=".02933pt" strokecolor="#7e7e7e">
                <v:path arrowok="t"/>
                <v:stroke dashstyle="dash"/>
              </v:shape>
            </v:group>
            <v:group style="position:absolute;left:3417;top:3529;width:43;height:69" coordorigin="3417,3529" coordsize="43,69">
              <v:shape style="position:absolute;left:3417;top:3529;width:43;height:69" coordorigin="3417,3529" coordsize="43,69" path="m3460,3598l3460,3529,3417,3529e" filled="false" stroked="true" strokeweight=".02933pt" strokecolor="#7e7e7e">
                <v:path arrowok="t"/>
                <v:stroke dashstyle="dash"/>
              </v:shape>
            </v:group>
            <w10:wrap type="none"/>
          </v:group>
        </w:pict>
      </w:r>
      <w:r>
        <w:rPr/>
        <w:pict>
          <v:group style="position:absolute;margin-left:282.415039pt;margin-top:115.371613pt;width:128.5500pt;height:184.7pt;mso-position-horizontal-relative:page;mso-position-vertical-relative:paragraph;z-index:-424048" coordorigin="5648,2307" coordsize="2571,3694">
            <v:shape style="position:absolute;left:5648;top:2311;width:2570;height:3668" type="#_x0000_t75" stroked="false">
              <v:imagedata r:id="rId61" o:title=""/>
            </v:shape>
            <v:group style="position:absolute;left:5709;top:2308;width:550;height:704" coordorigin="5709,2308" coordsize="550,704">
              <v:shape style="position:absolute;left:5709;top:2308;width:550;height:704" coordorigin="5709,2308" coordsize="550,704" path="m5709,2308l5709,3011,6258,3011e" filled="false" stroked="true" strokeweight=".02933pt" strokecolor="#7e7e7e">
                <v:path arrowok="t"/>
                <v:stroke dashstyle="dash"/>
              </v:shape>
            </v:group>
            <v:group style="position:absolute;left:6258;top:2664;width:169;height:348" coordorigin="6258,2664" coordsize="169,348">
              <v:shape style="position:absolute;left:6258;top:2664;width:169;height:348" coordorigin="6258,2664" coordsize="169,348" path="m6258,3011l6258,2664,6427,2664e" filled="false" stroked="true" strokeweight=".02933pt" strokecolor="#7e7e7e">
                <v:path arrowok="t"/>
                <v:stroke dashstyle="dash"/>
              </v:shape>
            </v:group>
            <v:group style="position:absolute;left:6427;top:2664;width:2;height:169" coordorigin="6427,2664" coordsize="2,169">
              <v:shape style="position:absolute;left:6427;top:2664;width:2;height:169" coordorigin="6427,2664" coordsize="0,169" path="m6427,2833l6427,2664e" filled="false" stroked="true" strokeweight=".02933pt" strokecolor="#7e7e7e">
                <v:path arrowok="t"/>
                <v:stroke dashstyle="dash"/>
              </v:shape>
            </v:group>
            <v:group style="position:absolute;left:6469;top:2833;width:2;height:127" coordorigin="6469,2833" coordsize="2,127">
              <v:shape style="position:absolute;left:6469;top:2833;width:2;height:127" coordorigin="6469,2833" coordsize="0,127" path="m6469,2959l6469,2833e" filled="false" stroked="true" strokeweight=".02933pt" strokecolor="#7e7e7e">
                <v:path arrowok="t"/>
                <v:stroke dashstyle="dash"/>
              </v:shape>
            </v:group>
            <v:group style="position:absolute;left:6511;top:2959;width:2;height:127" coordorigin="6511,2959" coordsize="2,127">
              <v:shape style="position:absolute;left:6511;top:2959;width:2;height:127" coordorigin="6511,2959" coordsize="0,127" path="m6511,3086l6511,2959e" filled="false" stroked="true" strokeweight=".02933pt" strokecolor="#7e7e7e">
                <v:path arrowok="t"/>
                <v:stroke dashstyle="dash"/>
              </v:shape>
            </v:group>
            <v:group style="position:absolute;left:6596;top:3213;width:2;height:275" coordorigin="6596,3213" coordsize="2,275">
              <v:shape style="position:absolute;left:6596;top:3213;width:2;height:275" coordorigin="6596,3213" coordsize="0,275" path="m6596,3487l6596,3213e" filled="false" stroked="true" strokeweight=".02933pt" strokecolor="#7e7e7e">
                <v:path arrowok="t"/>
                <v:stroke dashstyle="dash"/>
              </v:shape>
            </v:group>
            <v:group style="position:absolute;left:6553;top:3086;width:2;height:127" coordorigin="6553,3086" coordsize="2,127">
              <v:shape style="position:absolute;left:6553;top:3086;width:2;height:127" coordorigin="6553,3086" coordsize="0,127" path="m6553,3213l6553,3086e" filled="false" stroked="true" strokeweight=".02933pt" strokecolor="#7e7e7e">
                <v:path arrowok="t"/>
                <v:stroke dashstyle="dash"/>
              </v:shape>
            </v:group>
            <v:group style="position:absolute;left:6596;top:3487;width:1099;height:148" coordorigin="6596,3487" coordsize="1099,148">
              <v:shape style="position:absolute;left:6596;top:3487;width:1099;height:148" coordorigin="6596,3487" coordsize="1099,148" path="m7694,3635l7694,3487,6596,3487e" filled="false" stroked="true" strokeweight=".02933pt" strokecolor="#7e7e7e">
                <v:path arrowok="t"/>
                <v:stroke dashstyle="dash"/>
              </v:shape>
            </v:group>
            <v:group style="position:absolute;left:6427;top:2833;width:43;height:2" coordorigin="6427,2833" coordsize="43,2">
              <v:shape style="position:absolute;left:6427;top:2833;width:43;height:2" coordorigin="6427,2833" coordsize="43,0" path="m6469,2833l6427,2833e" filled="false" stroked="true" strokeweight=".02933pt" strokecolor="#7e7e7e">
                <v:path arrowok="t"/>
                <v:stroke dashstyle="dash"/>
              </v:shape>
            </v:group>
            <v:group style="position:absolute;left:6511;top:3086;width:43;height:2" coordorigin="6511,3086" coordsize="43,2">
              <v:shape style="position:absolute;left:6511;top:3086;width:43;height:2" coordorigin="6511,3086" coordsize="43,0" path="m6553,3086l6511,3086e" filled="false" stroked="true" strokeweight=".02933pt" strokecolor="#7e7e7e">
                <v:path arrowok="t"/>
                <v:stroke dashstyle="dash"/>
              </v:shape>
            </v:group>
            <v:group style="position:absolute;left:6553;top:3213;width:43;height:2" coordorigin="6553,3213" coordsize="43,2">
              <v:shape style="position:absolute;left:6553;top:3213;width:43;height:2" coordorigin="6553,3213" coordsize="43,0" path="m6596,3213l6553,3213e" filled="false" stroked="true" strokeweight=".02933pt" strokecolor="#7e7e7e">
                <v:path arrowok="t"/>
                <v:stroke dashstyle="dash"/>
              </v:shape>
            </v:group>
            <v:group style="position:absolute;left:6469;top:2959;width:43;height:2" coordorigin="6469,2959" coordsize="43,2">
              <v:shape style="position:absolute;left:6469;top:2959;width:43;height:2" coordorigin="6469,2959" coordsize="43,0" path="m6469,2959l6511,2959e" filled="false" stroked="true" strokeweight=".02933pt" strokecolor="#7e7e7e">
                <v:path arrowok="t"/>
                <v:stroke dashstyle="dash"/>
              </v:shape>
            </v:group>
            <v:group style="position:absolute;left:7736;top:3635;width:2;height:138" coordorigin="7736,3635" coordsize="2,138">
              <v:shape style="position:absolute;left:7736;top:3635;width:2;height:138" coordorigin="7736,3635" coordsize="0,138" path="m7736,3772l7736,3635e" filled="false" stroked="true" strokeweight=".02933pt" strokecolor="#7e7e7e">
                <v:path arrowok="t"/>
                <v:stroke dashstyle="dash"/>
              </v:shape>
            </v:group>
            <v:group style="position:absolute;left:7694;top:3635;width:43;height:2" coordorigin="7694,3635" coordsize="43,2">
              <v:shape style="position:absolute;left:7694;top:3635;width:43;height:2" coordorigin="7694,3635" coordsize="43,0" path="m7736,3635l7694,3635e" filled="false" stroked="true" strokeweight=".02933pt" strokecolor="#7e7e7e">
                <v:path arrowok="t"/>
                <v:stroke dashstyle="dash"/>
              </v:shape>
            </v:group>
            <v:group style="position:absolute;left:7778;top:3772;width:2;height:138" coordorigin="7778,3772" coordsize="2,138">
              <v:shape style="position:absolute;left:7778;top:3772;width:2;height:138" coordorigin="7778,3772" coordsize="0,138" path="m7778,3910l7778,3772e" filled="false" stroked="true" strokeweight=".02933pt" strokecolor="#7e7e7e">
                <v:path arrowok="t"/>
                <v:stroke dashstyle="dash"/>
              </v:shape>
            </v:group>
            <v:group style="position:absolute;left:7736;top:3772;width:43;height:2" coordorigin="7736,3772" coordsize="43,2">
              <v:shape style="position:absolute;left:7736;top:3772;width:43;height:2" coordorigin="7736,3772" coordsize="43,0" path="m7778,3772l7736,3772e" filled="false" stroked="true" strokeweight=".02933pt" strokecolor="#7e7e7e">
                <v:path arrowok="t"/>
                <v:stroke dashstyle="dash"/>
              </v:shape>
            </v:group>
            <v:group style="position:absolute;left:7810;top:3910;width:2;height:138" coordorigin="7810,3910" coordsize="2,138">
              <v:shape style="position:absolute;left:7810;top:3910;width:2;height:138" coordorigin="7810,3910" coordsize="0,138" path="m7810,4047l7810,3910e" filled="false" stroked="true" strokeweight=".02933pt" strokecolor="#7e7e7e">
                <v:path arrowok="t"/>
                <v:stroke dashstyle="dash"/>
              </v:shape>
            </v:group>
            <v:group style="position:absolute;left:7778;top:3910;width:32;height:2" coordorigin="7778,3910" coordsize="32,2">
              <v:shape style="position:absolute;left:7778;top:3910;width:32;height:2" coordorigin="7778,3910" coordsize="32,0" path="m7810,3910l7778,3910e" filled="false" stroked="true" strokeweight=".02933pt" strokecolor="#7e7e7e">
                <v:path arrowok="t"/>
                <v:stroke dashstyle="dash"/>
              </v:shape>
            </v:group>
            <v:group style="position:absolute;left:7841;top:4044;width:2;height:119" coordorigin="7841,4044" coordsize="2,119">
              <v:shape style="position:absolute;left:7841;top:4044;width:2;height:119" coordorigin="7841,4044" coordsize="0,119" path="m7841,4163l7841,4044e" filled="false" stroked="true" strokeweight=".02933pt" strokecolor="#7e7e7e">
                <v:path arrowok="t"/>
                <v:stroke dashstyle="dash"/>
              </v:shape>
            </v:group>
            <v:group style="position:absolute;left:7810;top:4044;width:32;height:2" coordorigin="7810,4044" coordsize="32,2">
              <v:shape style="position:absolute;left:7810;top:4044;width:32;height:2" coordorigin="7810,4044" coordsize="32,0" path="m7841,4044l7810,4044e" filled="false" stroked="true" strokeweight=".02933pt" strokecolor="#7e7e7e">
                <v:path arrowok="t"/>
                <v:stroke dashstyle="dash"/>
              </v:shape>
            </v:group>
            <v:group style="position:absolute;left:7873;top:4163;width:2;height:138" coordorigin="7873,4163" coordsize="2,138">
              <v:shape style="position:absolute;left:7873;top:4163;width:2;height:138" coordorigin="7873,4163" coordsize="0,138" path="m7873,4300l7873,4163e" filled="false" stroked="true" strokeweight=".02933pt" strokecolor="#7e7e7e">
                <v:path arrowok="t"/>
                <v:stroke dashstyle="dash"/>
              </v:shape>
            </v:group>
            <v:group style="position:absolute;left:7841;top:4163;width:32;height:2" coordorigin="7841,4163" coordsize="32,2">
              <v:shape style="position:absolute;left:7841;top:4163;width:32;height:2" coordorigin="7841,4163" coordsize="32,0" path="m7873,4163l7841,4163e" filled="false" stroked="true" strokeweight=".02933pt" strokecolor="#7e7e7e">
                <v:path arrowok="t"/>
                <v:stroke dashstyle="dash"/>
              </v:shape>
            </v:group>
            <v:group style="position:absolute;left:7778;top:4300;width:96;height:539" coordorigin="7778,4300" coordsize="96,539">
              <v:shape style="position:absolute;left:7778;top:4300;width:96;height:539" coordorigin="7778,4300" coordsize="96,539" path="m7778,4839l7778,4369,7873,4369,7873,4300e" filled="false" stroked="true" strokeweight=".02933pt" strokecolor="#7e7e7e">
                <v:path arrowok="t"/>
                <v:stroke dashstyle="dash"/>
              </v:shape>
            </v:group>
            <v:group style="position:absolute;left:7673;top:4839;width:106;height:22" coordorigin="7673,4839" coordsize="106,22">
              <v:shape style="position:absolute;left:7673;top:4839;width:106;height:22" coordorigin="7673,4839" coordsize="106,22" path="m7778,4839l7778,4860,7673,4860e" filled="false" stroked="true" strokeweight=".02933pt" strokecolor="#7e7e7e">
                <v:path arrowok="t"/>
                <v:stroke dashstyle="dash"/>
              </v:shape>
            </v:group>
            <v:group style="position:absolute;left:7609;top:4860;width:64;height:634" coordorigin="7609,4860" coordsize="64,634">
              <v:shape style="position:absolute;left:7609;top:4860;width:64;height:634" coordorigin="7609,4860" coordsize="64,634" path="m7673,4860l7673,5493,7609,5493e" filled="false" stroked="true" strokeweight=".02933pt" strokecolor="#7e7e7e">
                <v:path arrowok="t"/>
                <v:stroke dashstyle="dash"/>
              </v:shape>
            </v:group>
            <v:group style="position:absolute;left:8048;top:4163;width:68;height:1838" coordorigin="8048,4163" coordsize="68,1838">
              <v:shape style="position:absolute;left:8048;top:4163;width:68;height:1838" coordorigin="8048,4163" coordsize="68,1838" path="m8116,4163l8116,6000,8048,6000e" filled="false" stroked="true" strokeweight=".02933pt" strokecolor="#7e7e7e">
                <v:path arrowok="t"/>
                <v:stroke dashstyle="dash"/>
              </v:shape>
            </v:group>
            <v:group style="position:absolute;left:7609;top:5493;width:159;height:391" coordorigin="7609,5493" coordsize="159,391">
              <v:shape style="position:absolute;left:7609;top:5493;width:159;height:391" coordorigin="7609,5493" coordsize="159,391" path="m7609,5493l7609,5884,7768,5884e" filled="false" stroked="true" strokeweight=".02933pt" strokecolor="#7e7e7e">
                <v:path arrowok="t"/>
                <v:stroke dashstyle="dash"/>
              </v:shape>
            </v:group>
            <v:group style="position:absolute;left:7768;top:5884;width:281;height:117" coordorigin="7768,5884" coordsize="281,117">
              <v:shape style="position:absolute;left:7768;top:5884;width:281;height:117" coordorigin="7768,5884" coordsize="281,117" path="m7768,5884l7768,6000,8048,6000e" filled="false" stroked="true" strokeweight=".02933pt" strokecolor="#7e7e7e">
                <v:path arrowok="t"/>
                <v:stroke dashstyle="dash"/>
              </v:shape>
            </v:group>
            <v:group style="position:absolute;left:6849;top:3424;width:1088;height:212" coordorigin="6849,3424" coordsize="1088,212">
              <v:shape style="position:absolute;left:6849;top:3424;width:1088;height:212" coordorigin="6849,3424" coordsize="1088,212" path="m7936,3635l7936,3424,6849,3424e" filled="false" stroked="true" strokeweight=".02933pt" strokecolor="#7e7e7e">
                <v:path arrowok="t"/>
                <v:stroke dashstyle="dash"/>
              </v:shape>
            </v:group>
            <v:group style="position:absolute;left:7979;top:3635;width:2;height:138" coordorigin="7979,3635" coordsize="2,138">
              <v:shape style="position:absolute;left:7979;top:3635;width:2;height:138" coordorigin="7979,3635" coordsize="0,138" path="m7979,3772l7979,3635e" filled="false" stroked="true" strokeweight=".02933pt" strokecolor="#7e7e7e">
                <v:path arrowok="t"/>
                <v:stroke dashstyle="dash"/>
              </v:shape>
            </v:group>
            <v:group style="position:absolute;left:7936;top:3635;width:43;height:2" coordorigin="7936,3635" coordsize="43,2">
              <v:shape style="position:absolute;left:7936;top:3635;width:43;height:2" coordorigin="7936,3635" coordsize="43,0" path="m7979,3635l7936,3635e" filled="false" stroked="true" strokeweight=".02933pt" strokecolor="#7e7e7e">
                <v:path arrowok="t"/>
                <v:stroke dashstyle="dash"/>
              </v:shape>
            </v:group>
            <v:group style="position:absolute;left:8021;top:3772;width:2;height:138" coordorigin="8021,3772" coordsize="2,138">
              <v:shape style="position:absolute;left:8021;top:3772;width:2;height:138" coordorigin="8021,3772" coordsize="0,138" path="m8021,3910l8021,3772e" filled="false" stroked="true" strokeweight=".02933pt" strokecolor="#7e7e7e">
                <v:path arrowok="t"/>
                <v:stroke dashstyle="dash"/>
              </v:shape>
            </v:group>
            <v:group style="position:absolute;left:7979;top:3772;width:43;height:2" coordorigin="7979,3772" coordsize="43,2">
              <v:shape style="position:absolute;left:7979;top:3772;width:43;height:2" coordorigin="7979,3772" coordsize="43,0" path="m8021,3772l7979,3772e" filled="false" stroked="true" strokeweight=".02933pt" strokecolor="#7e7e7e">
                <v:path arrowok="t"/>
                <v:stroke dashstyle="dash"/>
              </v:shape>
            </v:group>
            <v:group style="position:absolute;left:8053;top:3910;width:2;height:138" coordorigin="8053,3910" coordsize="2,138">
              <v:shape style="position:absolute;left:8053;top:3910;width:2;height:138" coordorigin="8053,3910" coordsize="0,138" path="m8053,4047l8053,3910e" filled="false" stroked="true" strokeweight=".02933pt" strokecolor="#7e7e7e">
                <v:path arrowok="t"/>
                <v:stroke dashstyle="dash"/>
              </v:shape>
            </v:group>
            <v:group style="position:absolute;left:8021;top:3910;width:32;height:2" coordorigin="8021,3910" coordsize="32,2">
              <v:shape style="position:absolute;left:8021;top:3910;width:32;height:2" coordorigin="8021,3910" coordsize="32,0" path="m8053,3910l8021,3910e" filled="false" stroked="true" strokeweight=".02933pt" strokecolor="#7e7e7e">
                <v:path arrowok="t"/>
                <v:stroke dashstyle="dash"/>
              </v:shape>
            </v:group>
            <v:group style="position:absolute;left:8084;top:4044;width:2;height:119" coordorigin="8084,4044" coordsize="2,119">
              <v:shape style="position:absolute;left:8084;top:4044;width:2;height:119" coordorigin="8084,4044" coordsize="0,119" path="m8084,4163l8084,4044e" filled="false" stroked="true" strokeweight=".02933pt" strokecolor="#7e7e7e">
                <v:path arrowok="t"/>
                <v:stroke dashstyle="dash"/>
              </v:shape>
            </v:group>
            <v:group style="position:absolute;left:8053;top:4044;width:32;height:2" coordorigin="8053,4044" coordsize="32,2">
              <v:shape style="position:absolute;left:8053;top:4044;width:32;height:2" coordorigin="8053,4044" coordsize="32,0" path="m8084,4044l8053,4044e" filled="false" stroked="true" strokeweight=".02933pt" strokecolor="#7e7e7e">
                <v:path arrowok="t"/>
                <v:stroke dashstyle="dash"/>
              </v:shape>
            </v:group>
            <v:group style="position:absolute;left:8084;top:4163;width:32;height:2" coordorigin="8084,4163" coordsize="32,2">
              <v:shape style="position:absolute;left:8084;top:4163;width:32;height:2" coordorigin="8084,4163" coordsize="32,0" path="m8116,4163l8084,4163e" filled="false" stroked="true" strokeweight=".02933pt" strokecolor="#7e7e7e">
                <v:path arrowok="t"/>
                <v:stroke dashstyle="dash"/>
              </v:shape>
            </v:group>
            <v:group style="position:absolute;left:6680;top:2664;width:2;height:169" coordorigin="6680,2664" coordsize="2,169">
              <v:shape style="position:absolute;left:6680;top:2664;width:2;height:169" coordorigin="6680,2664" coordsize="0,169" path="m6680,2833l6680,2664e" filled="false" stroked="true" strokeweight=".02933pt" strokecolor="#7e7e7e">
                <v:path arrowok="t"/>
                <v:stroke dashstyle="dash"/>
              </v:shape>
            </v:group>
            <v:group style="position:absolute;left:6701;top:2833;width:2;height:127" coordorigin="6701,2833" coordsize="2,127">
              <v:shape style="position:absolute;left:6701;top:2833;width:2;height:127" coordorigin="6701,2833" coordsize="0,127" path="m6701,2959l6701,2833e" filled="false" stroked="true" strokeweight=".02933pt" strokecolor="#7e7e7e">
                <v:path arrowok="t"/>
                <v:stroke dashstyle="dash"/>
              </v:shape>
            </v:group>
            <v:group style="position:absolute;left:6743;top:2959;width:2;height:127" coordorigin="6743,2959" coordsize="2,127">
              <v:shape style="position:absolute;left:6743;top:2959;width:2;height:127" coordorigin="6743,2959" coordsize="0,127" path="m6743,3086l6743,2959e" filled="false" stroked="true" strokeweight=".02933pt" strokecolor="#7e7e7e">
                <v:path arrowok="t"/>
                <v:stroke dashstyle="dash"/>
              </v:shape>
            </v:group>
            <v:group style="position:absolute;left:6828;top:3213;width:22;height:212" coordorigin="6828,3213" coordsize="22,212">
              <v:shape style="position:absolute;left:6828;top:3213;width:22;height:212" coordorigin="6828,3213" coordsize="22,212" path="m6849,3424l6828,3424,6828,3213e" filled="false" stroked="true" strokeweight=".02933pt" strokecolor="#7e7e7e">
                <v:path arrowok="t"/>
                <v:stroke dashstyle="dash"/>
              </v:shape>
            </v:group>
            <v:group style="position:absolute;left:6786;top:3086;width:2;height:127" coordorigin="6786,3086" coordsize="2,127">
              <v:shape style="position:absolute;left:6786;top:3086;width:2;height:127" coordorigin="6786,3086" coordsize="0,127" path="m6786,3213l6786,3086e" filled="false" stroked="true" strokeweight=".02933pt" strokecolor="#7e7e7e">
                <v:path arrowok="t"/>
                <v:stroke dashstyle="dash"/>
              </v:shape>
            </v:group>
            <v:group style="position:absolute;left:6680;top:2833;width:22;height:2" coordorigin="6680,2833" coordsize="22,2">
              <v:shape style="position:absolute;left:6680;top:2833;width:22;height:2" coordorigin="6680,2833" coordsize="22,0" path="m6701,2833l6680,2833e" filled="false" stroked="true" strokeweight=".02933pt" strokecolor="#7e7e7e">
                <v:path arrowok="t"/>
                <v:stroke dashstyle="dash"/>
              </v:shape>
            </v:group>
            <v:group style="position:absolute;left:6743;top:3086;width:43;height:2" coordorigin="6743,3086" coordsize="43,2">
              <v:shape style="position:absolute;left:6743;top:3086;width:43;height:2" coordorigin="6743,3086" coordsize="43,0" path="m6786,3086l6743,3086e" filled="false" stroked="true" strokeweight=".02933pt" strokecolor="#7e7e7e">
                <v:path arrowok="t"/>
                <v:stroke dashstyle="dash"/>
              </v:shape>
            </v:group>
            <v:group style="position:absolute;left:6786;top:3213;width:43;height:2" coordorigin="6786,3213" coordsize="43,2">
              <v:shape style="position:absolute;left:6786;top:3213;width:43;height:2" coordorigin="6786,3213" coordsize="43,0" path="m6828,3213l6786,3213e" filled="false" stroked="true" strokeweight=".02933pt" strokecolor="#7e7e7e">
                <v:path arrowok="t"/>
                <v:stroke dashstyle="dash"/>
              </v:shape>
            </v:group>
            <v:group style="position:absolute;left:6701;top:2959;width:43;height:2" coordorigin="6701,2959" coordsize="43,2">
              <v:shape style="position:absolute;left:6701;top:2959;width:43;height:2" coordorigin="6701,2959" coordsize="43,0" path="m6701,2959l6743,2959e" filled="false" stroked="true" strokeweight=".02933pt" strokecolor="#7e7e7e">
                <v:path arrowok="t"/>
                <v:stroke dashstyle="dash"/>
              </v:shape>
            </v:group>
            <v:group style="position:absolute;left:6680;top:2458;width:169;height:206" coordorigin="6680,2458" coordsize="169,206">
              <v:shape style="position:absolute;left:6680;top:2458;width:169;height:206" coordorigin="6680,2458" coordsize="169,206" path="m6680,2664l6680,2458,6849,2458e" filled="false" stroked="true" strokeweight=".02933pt" strokecolor="#7e7e7e">
                <v:path arrowok="t"/>
                <v:stroke dashstyle="dash"/>
              </v:shape>
            </v:group>
            <v:group style="position:absolute;left:5709;top:2308;width:1141;height:150" coordorigin="5709,2308" coordsize="1141,150">
              <v:shape style="position:absolute;left:5709;top:2308;width:1141;height:150" coordorigin="5709,2308" coordsize="1141,150" path="m6849,2458l6849,2308,5709,2308e" filled="false" stroked="true" strokeweight=".02933pt" strokecolor="#7e7e7e">
                <v:path arrowok="t"/>
                <v:stroke dashstyle="dash"/>
              </v:shape>
            </v:group>
            <w10:wrap type="none"/>
          </v:group>
        </w:pict>
      </w:r>
      <w:r>
        <w:rPr/>
        <w:pict>
          <v:group style="position:absolute;margin-left:438.652435pt;margin-top:114.911133pt;width:100.95pt;height:65.7pt;mso-position-horizontal-relative:page;mso-position-vertical-relative:paragraph;z-index:-424024" coordorigin="8773,2298" coordsize="2019,1314">
            <v:shape style="position:absolute;left:8773;top:2298;width:2019;height:1313" type="#_x0000_t75" stroked="false">
              <v:imagedata r:id="rId62" o:title=""/>
            </v:shape>
            <v:group style="position:absolute;left:8918;top:2361;width:977;height:1194" coordorigin="8918,2361" coordsize="977,1194">
              <v:shape style="position:absolute;left:8918;top:2361;width:977;height:1194" coordorigin="8918,2361" coordsize="977,1194" path="m8918,2361l8918,3554,9895,3554e" filled="false" stroked="true" strokeweight=".02933pt" strokecolor="#7e7e7e">
                <v:path arrowok="t"/>
                <v:stroke dashstyle="dash"/>
              </v:shape>
            </v:group>
            <v:group style="position:absolute;left:8918;top:2361;width:1605;height:233" coordorigin="8918,2361" coordsize="1605,233">
              <v:shape style="position:absolute;left:8918;top:2361;width:1605;height:233" coordorigin="8918,2361" coordsize="1605,233" path="m10523,2593l10523,2361,8918,2361e" filled="false" stroked="true" strokeweight=".02933pt" strokecolor="#7e7e7e">
                <v:path arrowok="t"/>
                <v:stroke dashstyle="dash"/>
              </v:shape>
            </v:group>
            <v:group style="position:absolute;left:9895;top:2593;width:629;height:961" coordorigin="9895,2593" coordsize="629,961">
              <v:shape style="position:absolute;left:9895;top:2593;width:629;height:961" coordorigin="9895,2593" coordsize="629,961" path="m9895,3554l9895,2593,10523,2593e" filled="false" stroked="true" strokeweight=".02933pt" strokecolor="#7e7e7e">
                <v:path arrowok="t"/>
                <v:stroke dashstyle="dash"/>
              </v:shape>
            </v:group>
            <w10:wrap type="none"/>
          </v:group>
        </w:pict>
      </w:r>
      <w:r>
        <w:rPr/>
        <w:pict>
          <v:group style="position:absolute;margin-left:270.713562pt;margin-top:114.911133pt;width:.1pt;height:185.1pt;mso-position-horizontal-relative:page;mso-position-vertical-relative:paragraph;z-index:-424000" coordorigin="5414,2298" coordsize="2,3702">
            <v:shape style="position:absolute;left:5414;top:2298;width:2;height:3702" coordorigin="5414,2298" coordsize="0,3702" path="m5414,2298l5414,6000e" filled="false" stroked="true" strokeweight=".17598pt" strokecolor="#000000">
              <v:path arrowok="t"/>
            </v:shape>
            <w10:wrap type="none"/>
          </v:group>
        </w:pict>
      </w:r>
      <w:r>
        <w:rPr/>
        <w:pict>
          <v:group style="position:absolute;margin-left:425.509094pt;margin-top:114.911133pt;width:.1pt;height:185.1pt;mso-position-horizontal-relative:page;mso-position-vertical-relative:paragraph;z-index:-423976" coordorigin="8510,2298" coordsize="2,3702">
            <v:shape style="position:absolute;left:8510;top:2298;width:2;height:3702" coordorigin="8510,2298" coordsize="0,3702" path="m8510,2298l8510,6000e" filled="false" stroked="true" strokeweight=".17598pt" strokecolor="#000000">
              <v:path arrowok="t"/>
            </v:shape>
            <w10:wrap type="none"/>
          </v:group>
        </w:pic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simulation</w:t>
      </w:r>
      <w:r>
        <w:rPr>
          <w:spacing w:val="29"/>
          <w:w w:val="105"/>
        </w:rPr>
        <w:t> </w:t>
      </w:r>
      <w:r>
        <w:rPr>
          <w:w w:val="105"/>
        </w:rPr>
        <w:t>boundaries</w:t>
      </w:r>
      <w:r>
        <w:rPr>
          <w:spacing w:val="28"/>
          <w:w w:val="105"/>
        </w:rPr>
        <w:t> </w:t>
      </w:r>
      <w:r>
        <w:rPr>
          <w:w w:val="105"/>
        </w:rPr>
        <w:t>determine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detail</w:t>
      </w:r>
      <w:r>
        <w:rPr>
          <w:spacing w:val="26"/>
          <w:w w:val="105"/>
        </w:rPr>
        <w:t> </w:t>
      </w:r>
      <w:r>
        <w:rPr>
          <w:w w:val="105"/>
        </w:rPr>
        <w:t>that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system</w:t>
      </w:r>
      <w:r>
        <w:rPr>
          <w:spacing w:val="28"/>
          <w:w w:val="105"/>
        </w:rPr>
        <w:t> </w:t>
      </w:r>
      <w:r>
        <w:rPr>
          <w:w w:val="105"/>
        </w:rPr>
        <w:t>is</w:t>
      </w:r>
      <w:r>
        <w:rPr>
          <w:spacing w:val="28"/>
          <w:w w:val="105"/>
        </w:rPr>
        <w:t> </w:t>
      </w:r>
      <w:r>
        <w:rPr>
          <w:w w:val="105"/>
        </w:rPr>
        <w:t>modelled.</w:t>
      </w:r>
      <w:r>
        <w:rPr>
          <w:spacing w:val="58"/>
          <w:w w:val="105"/>
        </w:rPr>
        <w:t> </w:t>
      </w:r>
      <w:r>
        <w:rPr>
          <w:w w:val="105"/>
        </w:rPr>
        <w:t>For</w:t>
      </w:r>
      <w:r>
        <w:rPr>
          <w:spacing w:val="28"/>
          <w:w w:val="105"/>
        </w:rPr>
        <w:t> </w:t>
      </w:r>
      <w:r>
        <w:rPr>
          <w:w w:val="105"/>
        </w:rPr>
        <w:t>a</w:t>
      </w:r>
      <w:r>
        <w:rPr>
          <w:spacing w:val="28"/>
          <w:w w:val="105"/>
        </w:rPr>
        <w:t> </w:t>
      </w:r>
      <w:r>
        <w:rPr>
          <w:w w:val="105"/>
        </w:rPr>
        <w:t>simple</w:t>
      </w:r>
      <w:r>
        <w:rPr>
          <w:spacing w:val="-58"/>
          <w:w w:val="105"/>
        </w:rPr>
        <w:t> </w:t>
      </w:r>
      <w:r>
        <w:rPr>
          <w:spacing w:val="-58"/>
          <w:w w:val="105"/>
        </w:rPr>
      </w:r>
      <w:r>
        <w:rPr>
          <w:w w:val="105"/>
        </w:rPr>
        <w:t>compressed air model, the boundaries can be set around the compressor house. This</w:t>
      </w:r>
      <w:r>
        <w:rPr>
          <w:spacing w:val="4"/>
          <w:w w:val="105"/>
        </w:rPr>
        <w:t> </w:t>
      </w:r>
      <w:r>
        <w:rPr>
          <w:w w:val="105"/>
        </w:rPr>
        <w:t>model</w:t>
      </w:r>
      <w:r>
        <w:rPr>
          <w:w w:val="101"/>
        </w:rPr>
        <w:t> </w:t>
      </w:r>
      <w:r>
        <w:rPr>
          <w:w w:val="105"/>
        </w:rPr>
        <w:t>would then only include the compressor components, inlet and outlet airflows.</w:t>
      </w:r>
      <w:r>
        <w:rPr>
          <w:spacing w:val="56"/>
          <w:w w:val="105"/>
        </w:rPr>
        <w:t> </w:t>
      </w:r>
      <w:r>
        <w:rPr>
          <w:w w:val="105"/>
        </w:rPr>
        <w:t>Alternatively</w:t>
      </w:r>
      <w:r>
        <w:rPr>
          <w:w w:val="104"/>
        </w:rPr>
        <w:t> </w:t>
      </w:r>
      <w:r>
        <w:rPr>
          <w:w w:val="105"/>
        </w:rPr>
        <w:t>a more complex model can be developed by choosing boundaries to include more aspects</w:t>
      </w:r>
      <w:r>
        <w:rPr>
          <w:spacing w:val="49"/>
          <w:w w:val="105"/>
        </w:rPr>
        <w:t> </w:t>
      </w:r>
      <w:r>
        <w:rPr>
          <w:w w:val="105"/>
        </w:rPr>
        <w:t>of</w:t>
      </w:r>
      <w:r>
        <w:rPr>
          <w:w w:val="94"/>
        </w:rPr>
        <w:t> </w:t>
      </w:r>
      <w:r>
        <w:rPr>
          <w:w w:val="105"/>
        </w:rPr>
        <w:t>the system such as mining levels, processing plants </w:t>
      </w:r>
      <w:r>
        <w:rPr>
          <w:spacing w:val="9"/>
          <w:w w:val="105"/>
        </w:rPr>
        <w:t> </w:t>
      </w:r>
      <w:r>
        <w:rPr>
          <w:w w:val="105"/>
        </w:rPr>
        <w:t>etc.</w:t>
      </w:r>
      <w:r>
        <w:rPr/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4327" w:lineRule="exact"/>
        <w:ind w:left="113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6"/>
          <w:sz w:val="20"/>
          <w:szCs w:val="20"/>
        </w:rPr>
        <w:pict>
          <v:group style="width:474.9pt;height:216.4pt;mso-position-horizontal-relative:char;mso-position-vertical-relative:line" coordorigin="0,0" coordsize="9498,4328">
            <v:group style="position:absolute;left:4;top:4;width:9490;height:2" coordorigin="4,4" coordsize="9490,2">
              <v:shape style="position:absolute;left:4;top:4;width:9490;height:2" coordorigin="4,4" coordsize="9490,0" path="m4,4l9494,4e" filled="false" stroked="true" strokeweight=".398pt" strokecolor="#000000">
                <v:path arrowok="t"/>
              </v:shape>
            </v:group>
            <v:group style="position:absolute;left:8;top:4;width:2;height:4320" coordorigin="8,4" coordsize="2,4320">
              <v:shape style="position:absolute;left:8;top:4;width:2;height:4320" coordorigin="8,4" coordsize="0,4320" path="m8,4324l8,4e" filled="false" stroked="true" strokeweight=".398pt" strokecolor="#000000">
                <v:path arrowok="t"/>
              </v:shape>
            </v:group>
            <v:group style="position:absolute;left:9490;top:4;width:2;height:4320" coordorigin="9490,4" coordsize="2,4320">
              <v:shape style="position:absolute;left:9490;top:4;width:2;height:4320" coordorigin="9490,4" coordsize="0,4320" path="m9490,4324l9490,4e" filled="false" stroked="true" strokeweight=".398pt" strokecolor="#000000">
                <v:path arrowok="t"/>
              </v:shape>
            </v:group>
            <v:group style="position:absolute;left:4;top:4324;width:9490;height:2" coordorigin="4,4324" coordsize="9490,2">
              <v:shape style="position:absolute;left:4;top:4324;width:9490;height:2" coordorigin="4,4324" coordsize="9490,0" path="m4,4324l9494,4324e" filled="false" stroked="true" strokeweight=".398pt" strokecolor="#000000">
                <v:path arrowok="t"/>
              </v:shape>
              <v:shape style="position:absolute;left:7463;top:3521;width:1767;height:141" type="#_x0000_t202" filled="false" stroked="false">
                <v:textbox inset="0,0,0,0">
                  <w:txbxContent>
                    <w:p>
                      <w:pPr>
                        <w:tabs>
                          <w:tab w:pos="472" w:val="left" w:leader="none"/>
                        </w:tabs>
                        <w:spacing w:line="140" w:lineRule="exact" w:before="0"/>
                        <w:ind w:left="0" w:right="0" w:firstLine="0"/>
                        <w:jc w:val="left"/>
                        <w:rPr>
                          <w:rFonts w:ascii="Book Antiqua" w:hAnsi="Book Antiqua" w:cs="Book Antiqua" w:eastAsia="Book Antiqua"/>
                          <w:sz w:val="14"/>
                          <w:szCs w:val="14"/>
                        </w:rPr>
                      </w:pPr>
                      <w:r>
                        <w:rPr>
                          <w:rFonts w:ascii="Book Antiqua"/>
                          <w:w w:val="133"/>
                          <w:sz w:val="14"/>
                        </w:rPr>
                        <w:t> </w:t>
                      </w:r>
                      <w:r>
                        <w:rPr>
                          <w:rFonts w:ascii="Book Antiqua"/>
                          <w:sz w:val="14"/>
                        </w:rPr>
                        <w:tab/>
                      </w:r>
                      <w:r>
                        <w:rPr>
                          <w:rFonts w:ascii="Book Antiqua"/>
                          <w:w w:val="106"/>
                          <w:sz w:val="14"/>
                        </w:rPr>
                        <w:t>S</w:t>
                      </w:r>
                      <w:r>
                        <w:rPr>
                          <w:rFonts w:ascii="Book Antiqua"/>
                          <w:spacing w:val="-1"/>
                          <w:w w:val="95"/>
                          <w:sz w:val="14"/>
                        </w:rPr>
                        <w:t>i</w:t>
                      </w:r>
                      <w:r>
                        <w:rPr>
                          <w:rFonts w:ascii="Book Antiqua"/>
                          <w:w w:val="94"/>
                          <w:sz w:val="14"/>
                        </w:rPr>
                        <w:t>m</w:t>
                      </w:r>
                      <w:r>
                        <w:rPr>
                          <w:rFonts w:ascii="Book Antiqua"/>
                          <w:w w:val="92"/>
                          <w:sz w:val="14"/>
                        </w:rPr>
                        <w:t>u</w:t>
                      </w:r>
                      <w:r>
                        <w:rPr>
                          <w:rFonts w:ascii="Book Antiqua"/>
                          <w:w w:val="95"/>
                          <w:sz w:val="14"/>
                        </w:rPr>
                        <w:t>l</w:t>
                      </w:r>
                      <w:r>
                        <w:rPr>
                          <w:rFonts w:ascii="Book Antiqua"/>
                          <w:w w:val="100"/>
                          <w:sz w:val="14"/>
                        </w:rPr>
                        <w:t>a</w:t>
                      </w:r>
                      <w:r>
                        <w:rPr>
                          <w:rFonts w:ascii="Book Antiqua"/>
                          <w:w w:val="119"/>
                          <w:sz w:val="14"/>
                        </w:rPr>
                        <w:t>t</w:t>
                      </w:r>
                      <w:r>
                        <w:rPr>
                          <w:rFonts w:ascii="Book Antiqua"/>
                          <w:spacing w:val="-1"/>
                          <w:w w:val="95"/>
                          <w:sz w:val="14"/>
                        </w:rPr>
                        <w:t>i</w:t>
                      </w:r>
                      <w:r>
                        <w:rPr>
                          <w:rFonts w:ascii="Book Antiqua"/>
                          <w:w w:val="92"/>
                          <w:sz w:val="14"/>
                        </w:rPr>
                        <w:t>o</w:t>
                      </w:r>
                      <w:r>
                        <w:rPr>
                          <w:rFonts w:ascii="Book Antiqua"/>
                          <w:w w:val="95"/>
                          <w:sz w:val="14"/>
                        </w:rPr>
                        <w:t>n</w:t>
                      </w:r>
                      <w:r>
                        <w:rPr>
                          <w:rFonts w:ascii="Book Antiqua"/>
                          <w:spacing w:val="11"/>
                          <w:sz w:val="14"/>
                        </w:rPr>
                        <w:t> </w:t>
                      </w:r>
                      <w:r>
                        <w:rPr>
                          <w:rFonts w:ascii="Book Antiqua"/>
                          <w:w w:val="100"/>
                          <w:sz w:val="14"/>
                        </w:rPr>
                        <w:t>b</w:t>
                      </w:r>
                      <w:r>
                        <w:rPr>
                          <w:rFonts w:ascii="Book Antiqua"/>
                          <w:w w:val="92"/>
                          <w:sz w:val="14"/>
                        </w:rPr>
                        <w:t>o</w:t>
                      </w:r>
                      <w:r>
                        <w:rPr>
                          <w:rFonts w:ascii="Book Antiqua"/>
                          <w:w w:val="92"/>
                          <w:sz w:val="14"/>
                        </w:rPr>
                        <w:t>u</w:t>
                      </w:r>
                      <w:r>
                        <w:rPr>
                          <w:rFonts w:ascii="Book Antiqua"/>
                          <w:w w:val="95"/>
                          <w:sz w:val="14"/>
                        </w:rPr>
                        <w:t>n</w:t>
                      </w:r>
                      <w:r>
                        <w:rPr>
                          <w:rFonts w:ascii="Book Antiqua"/>
                          <w:w w:val="91"/>
                          <w:sz w:val="14"/>
                        </w:rPr>
                        <w:t>d</w:t>
                      </w:r>
                      <w:r>
                        <w:rPr>
                          <w:rFonts w:ascii="Book Antiqua"/>
                          <w:w w:val="100"/>
                          <w:sz w:val="14"/>
                        </w:rPr>
                        <w:t>a</w:t>
                      </w:r>
                      <w:r>
                        <w:rPr>
                          <w:rFonts w:ascii="Book Antiqua"/>
                          <w:w w:val="99"/>
                          <w:sz w:val="14"/>
                        </w:rPr>
                        <w:t>r</w:t>
                      </w:r>
                      <w:r>
                        <w:rPr>
                          <w:rFonts w:ascii="Book Antiqua"/>
                          <w:w w:val="95"/>
                          <w:sz w:val="14"/>
                        </w:rPr>
                        <w:t>y</w:t>
                      </w:r>
                      <w:r>
                        <w:rPr>
                          <w:rFonts w:ascii="Book Antiqua"/>
                          <w:sz w:val="14"/>
                        </w:rPr>
                      </w:r>
                    </w:p>
                  </w:txbxContent>
                </v:textbox>
                <w10:wrap type="none"/>
              </v:shape>
              <v:shape style="position:absolute;left:1768;top:3987;width:71;height:141" type="#_x0000_t202" filled="false" stroked="false">
                <v:textbox inset="0,0,0,0">
                  <w:txbxContent>
                    <w:p>
                      <w:pPr>
                        <w:spacing w:line="140" w:lineRule="exact" w:before="0"/>
                        <w:ind w:left="0" w:right="0" w:firstLine="0"/>
                        <w:jc w:val="left"/>
                        <w:rPr>
                          <w:rFonts w:ascii="Book Antiqua" w:hAnsi="Book Antiqua" w:cs="Book Antiqua" w:eastAsia="Book Antiqua"/>
                          <w:sz w:val="14"/>
                          <w:szCs w:val="14"/>
                        </w:rPr>
                      </w:pPr>
                      <w:r>
                        <w:rPr>
                          <w:rFonts w:ascii="Book Antiqua"/>
                          <w:w w:val="100"/>
                          <w:sz w:val="14"/>
                        </w:rPr>
                        <w:t>1</w:t>
                      </w:r>
                    </w:p>
                  </w:txbxContent>
                </v:textbox>
                <w10:wrap type="none"/>
              </v:shape>
              <v:shape style="position:absolute;left:5612;top:3987;width:71;height:141" type="#_x0000_t202" filled="false" stroked="false">
                <v:textbox inset="0,0,0,0">
                  <w:txbxContent>
                    <w:p>
                      <w:pPr>
                        <w:spacing w:line="140" w:lineRule="exact" w:before="0"/>
                        <w:ind w:left="0" w:right="0" w:firstLine="0"/>
                        <w:jc w:val="left"/>
                        <w:rPr>
                          <w:rFonts w:ascii="Book Antiqua" w:hAnsi="Book Antiqua" w:cs="Book Antiqua" w:eastAsia="Book Antiqua"/>
                          <w:sz w:val="14"/>
                          <w:szCs w:val="14"/>
                        </w:rPr>
                      </w:pPr>
                      <w:r>
                        <w:rPr>
                          <w:rFonts w:ascii="Book Antiqua"/>
                          <w:w w:val="100"/>
                          <w:sz w:val="14"/>
                        </w:rPr>
                        <w:t>2</w:t>
                      </w:r>
                    </w:p>
                  </w:txbxContent>
                </v:textbox>
                <w10:wrap type="none"/>
              </v:shape>
              <v:shape style="position:absolute;left:8273;top:3987;width:71;height:141" type="#_x0000_t202" filled="false" stroked="false">
                <v:textbox inset="0,0,0,0">
                  <w:txbxContent>
                    <w:p>
                      <w:pPr>
                        <w:spacing w:line="140" w:lineRule="exact" w:before="0"/>
                        <w:ind w:left="0" w:right="0" w:firstLine="0"/>
                        <w:jc w:val="left"/>
                        <w:rPr>
                          <w:rFonts w:ascii="Book Antiqua" w:hAnsi="Book Antiqua" w:cs="Book Antiqua" w:eastAsia="Book Antiqua"/>
                          <w:sz w:val="14"/>
                          <w:szCs w:val="14"/>
                        </w:rPr>
                      </w:pPr>
                      <w:r>
                        <w:rPr>
                          <w:rFonts w:ascii="Book Antiqua"/>
                          <w:w w:val="100"/>
                          <w:sz w:val="14"/>
                        </w:rPr>
                        <w:t>3</w:t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86"/>
          <w:sz w:val="20"/>
          <w:szCs w:val="2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pStyle w:val="BodyText"/>
        <w:tabs>
          <w:tab w:pos="3598" w:val="left" w:leader="none"/>
        </w:tabs>
        <w:spacing w:line="240" w:lineRule="auto" w:before="55"/>
        <w:ind w:left="2287" w:right="230"/>
        <w:jc w:val="left"/>
      </w:pPr>
      <w:r>
        <w:rPr/>
        <w:pict>
          <v:group style="position:absolute;margin-left:443.811005pt;margin-top:-45.005432pt;width:18.25pt;height:.1pt;mso-position-horizontal-relative:page;mso-position-vertical-relative:paragraph;z-index:-423952" coordorigin="8876,-900" coordsize="365,2">
            <v:shape style="position:absolute;left:8876;top:-900;width:365;height:2" coordorigin="8876,-900" coordsize="365,0" path="m8876,-900l9241,-900e" filled="false" stroked="true" strokeweight=".02933pt" strokecolor="#7e7e7e">
              <v:path arrowok="t"/>
              <v:stroke dashstyle="dash"/>
            </v:shape>
            <w10:wrap type="none"/>
          </v:group>
        </w:pict>
      </w:r>
      <w:r>
        <w:rPr>
          <w:w w:val="105"/>
        </w:rPr>
        <w:t>Figure</w:t>
      </w:r>
      <w:r>
        <w:rPr>
          <w:spacing w:val="-6"/>
          <w:w w:val="105"/>
        </w:rPr>
        <w:t> </w:t>
      </w:r>
      <w:r>
        <w:rPr>
          <w:w w:val="105"/>
        </w:rPr>
        <w:t>3.2:</w:t>
        <w:tab/>
      </w:r>
      <w:bookmarkStart w:name="_bookmark33" w:id="64"/>
      <w:bookmarkEnd w:id="64"/>
      <w:r>
        <w:rPr>
          <w:w w:val="105"/>
        </w:rPr>
        <w:t>Model</w:t>
      </w:r>
      <w:r>
        <w:rPr>
          <w:w w:val="105"/>
        </w:rPr>
        <w:t> boundary selection</w:t>
      </w:r>
      <w:r>
        <w:rPr>
          <w:spacing w:val="-13"/>
          <w:w w:val="105"/>
        </w:rPr>
        <w:t> </w:t>
      </w:r>
      <w:r>
        <w:rPr>
          <w:w w:val="105"/>
        </w:rPr>
        <w:t>examples.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352" w:lineRule="auto"/>
        <w:ind w:right="220" w:hanging="9"/>
        <w:jc w:val="both"/>
      </w:pPr>
      <w:r>
        <w:rPr>
          <w:w w:val="105"/>
        </w:rPr>
        <w:t>The boundaries should be chosen based on the input data available, required accuracy n</w:t>
      </w:r>
      <w:r>
        <w:rPr>
          <w:spacing w:val="29"/>
          <w:w w:val="105"/>
        </w:rPr>
        <w:t> </w:t>
      </w:r>
      <w:r>
        <w:rPr>
          <w:w w:val="105"/>
        </w:rPr>
        <w:t>and</w:t>
      </w:r>
      <w:r>
        <w:rPr>
          <w:w w:val="106"/>
        </w:rPr>
        <w:t> </w:t>
      </w:r>
      <w:r>
        <w:rPr>
          <w:w w:val="105"/>
        </w:rPr>
        <w:t>available time and resources. A more detailed model will lead to more accurate</w:t>
      </w:r>
      <w:r>
        <w:rPr>
          <w:spacing w:val="2"/>
          <w:w w:val="105"/>
        </w:rPr>
        <w:t> </w:t>
      </w:r>
      <w:r>
        <w:rPr>
          <w:w w:val="105"/>
        </w:rPr>
        <w:t>simulation,</w:t>
      </w:r>
      <w:r>
        <w:rPr>
          <w:w w:val="105"/>
        </w:rPr>
        <w:t> </w:t>
      </w:r>
      <w:r>
        <w:rPr>
          <w:w w:val="105"/>
        </w:rPr>
        <w:t>however</w:t>
      </w:r>
      <w:r>
        <w:rPr>
          <w:spacing w:val="28"/>
          <w:w w:val="105"/>
        </w:rPr>
        <w:t> </w:t>
      </w:r>
      <w:r>
        <w:rPr>
          <w:w w:val="105"/>
        </w:rPr>
        <w:t>it</w:t>
      </w:r>
      <w:r>
        <w:rPr>
          <w:spacing w:val="29"/>
          <w:w w:val="105"/>
        </w:rPr>
        <w:t> </w:t>
      </w:r>
      <w:r>
        <w:rPr>
          <w:w w:val="105"/>
        </w:rPr>
        <w:t>may</w:t>
      </w:r>
      <w:r>
        <w:rPr>
          <w:spacing w:val="29"/>
          <w:w w:val="105"/>
        </w:rPr>
        <w:t> </w:t>
      </w:r>
      <w:r>
        <w:rPr>
          <w:w w:val="105"/>
        </w:rPr>
        <w:t>take</w:t>
      </w:r>
      <w:r>
        <w:rPr>
          <w:spacing w:val="28"/>
          <w:w w:val="105"/>
        </w:rPr>
        <w:t> </w:t>
      </w:r>
      <w:r>
        <w:rPr>
          <w:w w:val="105"/>
        </w:rPr>
        <w:t>more</w:t>
      </w:r>
      <w:r>
        <w:rPr>
          <w:spacing w:val="29"/>
          <w:w w:val="105"/>
        </w:rPr>
        <w:t> </w:t>
      </w:r>
      <w:r>
        <w:rPr>
          <w:w w:val="105"/>
        </w:rPr>
        <w:t>time</w:t>
      </w:r>
      <w:r>
        <w:rPr>
          <w:spacing w:val="29"/>
          <w:w w:val="105"/>
        </w:rPr>
        <w:t> </w:t>
      </w:r>
      <w:r>
        <w:rPr>
          <w:w w:val="105"/>
        </w:rPr>
        <w:t>and</w:t>
      </w:r>
      <w:r>
        <w:rPr>
          <w:spacing w:val="29"/>
          <w:w w:val="105"/>
        </w:rPr>
        <w:t> </w:t>
      </w:r>
      <w:r>
        <w:rPr>
          <w:w w:val="105"/>
        </w:rPr>
        <w:t>resources</w:t>
      </w:r>
      <w:r>
        <w:rPr>
          <w:spacing w:val="28"/>
          <w:w w:val="105"/>
        </w:rPr>
        <w:t> </w:t>
      </w:r>
      <w:r>
        <w:rPr>
          <w:w w:val="105"/>
        </w:rPr>
        <w:t>to</w:t>
      </w:r>
      <w:r>
        <w:rPr>
          <w:spacing w:val="29"/>
          <w:w w:val="105"/>
        </w:rPr>
        <w:t> </w:t>
      </w:r>
      <w:r>
        <w:rPr>
          <w:w w:val="105"/>
        </w:rPr>
        <w:t>obtain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data</w:t>
      </w:r>
      <w:r>
        <w:rPr>
          <w:spacing w:val="28"/>
          <w:w w:val="105"/>
        </w:rPr>
        <w:t> </w:t>
      </w:r>
      <w:r>
        <w:rPr>
          <w:w w:val="105"/>
        </w:rPr>
        <w:t>required.</w:t>
      </w:r>
      <w:r>
        <w:rPr>
          <w:spacing w:val="3"/>
          <w:w w:val="105"/>
        </w:rPr>
        <w:t> </w:t>
      </w:r>
      <w:r>
        <w:rPr>
          <w:w w:val="105"/>
        </w:rPr>
        <w:t>Figure</w:t>
      </w:r>
      <w:r>
        <w:rPr>
          <w:spacing w:val="29"/>
          <w:w w:val="105"/>
        </w:rPr>
        <w:t> </w:t>
      </w:r>
      <w:r>
        <w:rPr>
          <w:w w:val="105"/>
        </w:rPr>
        <w:t>fig.</w:t>
      </w:r>
      <w:r>
        <w:rPr>
          <w:spacing w:val="29"/>
          <w:w w:val="105"/>
        </w:rPr>
        <w:t> </w:t>
      </w:r>
      <w:hyperlink w:history="true" w:anchor="_bookmark33">
        <w:r>
          <w:rPr>
            <w:w w:val="105"/>
          </w:rPr>
          <w:t>3.2</w:t>
        </w:r>
      </w:hyperlink>
      <w:r>
        <w:rPr>
          <w:w w:val="101"/>
        </w:rPr>
        <w:t> </w:t>
      </w:r>
      <w:r>
        <w:rPr>
          <w:w w:val="105"/>
        </w:rPr>
        <w:t>shows an example of different boundary selection for the same  system.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243" w:hanging="9"/>
        <w:jc w:val="both"/>
      </w:pP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period</w:t>
      </w:r>
      <w:r>
        <w:rPr>
          <w:spacing w:val="18"/>
          <w:w w:val="105"/>
        </w:rPr>
        <w:t> </w:t>
      </w:r>
      <w:r>
        <w:rPr>
          <w:w w:val="105"/>
        </w:rPr>
        <w:t>and</w:t>
      </w:r>
      <w:r>
        <w:rPr>
          <w:spacing w:val="18"/>
          <w:w w:val="105"/>
        </w:rPr>
        <w:t> </w:t>
      </w:r>
      <w:r>
        <w:rPr>
          <w:w w:val="105"/>
        </w:rPr>
        <w:t>step</w:t>
      </w:r>
      <w:r>
        <w:rPr>
          <w:spacing w:val="18"/>
          <w:w w:val="105"/>
        </w:rPr>
        <w:t> </w:t>
      </w:r>
      <w:r>
        <w:rPr>
          <w:w w:val="105"/>
        </w:rPr>
        <w:t>size</w:t>
      </w:r>
      <w:r>
        <w:rPr>
          <w:spacing w:val="18"/>
          <w:w w:val="105"/>
        </w:rPr>
        <w:t> </w:t>
      </w:r>
      <w:r>
        <w:rPr>
          <w:w w:val="105"/>
        </w:rPr>
        <w:t>selected</w:t>
      </w:r>
      <w:r>
        <w:rPr>
          <w:spacing w:val="18"/>
          <w:w w:val="105"/>
        </w:rPr>
        <w:t> </w:t>
      </w:r>
      <w:r>
        <w:rPr>
          <w:w w:val="105"/>
        </w:rPr>
        <w:t>for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simulation</w:t>
      </w:r>
      <w:r>
        <w:rPr>
          <w:spacing w:val="17"/>
          <w:w w:val="105"/>
        </w:rPr>
        <w:t> </w:t>
      </w:r>
      <w:r>
        <w:rPr>
          <w:w w:val="105"/>
        </w:rPr>
        <w:t>is</w:t>
      </w:r>
      <w:r>
        <w:rPr>
          <w:spacing w:val="18"/>
          <w:w w:val="105"/>
        </w:rPr>
        <w:t> </w:t>
      </w:r>
      <w:r>
        <w:rPr>
          <w:w w:val="105"/>
        </w:rPr>
        <w:t>just</w:t>
      </w:r>
      <w:r>
        <w:rPr>
          <w:spacing w:val="18"/>
          <w:w w:val="105"/>
        </w:rPr>
        <w:t> </w:t>
      </w:r>
      <w:r>
        <w:rPr>
          <w:w w:val="105"/>
        </w:rPr>
        <w:t>as</w:t>
      </w:r>
      <w:r>
        <w:rPr>
          <w:spacing w:val="18"/>
          <w:w w:val="105"/>
        </w:rPr>
        <w:t> </w:t>
      </w:r>
      <w:r>
        <w:rPr>
          <w:w w:val="105"/>
        </w:rPr>
        <w:t>important.</w:t>
      </w:r>
      <w:r>
        <w:rPr>
          <w:spacing w:val="45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period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w w:val="111"/>
        </w:rPr>
        <w:t> </w:t>
      </w:r>
      <w:r>
        <w:rPr>
          <w:w w:val="105"/>
        </w:rPr>
        <w:t>simulation should be determined to ensure a scenario is fully tested. Most commonly, a</w:t>
      </w:r>
      <w:r>
        <w:rPr>
          <w:spacing w:val="47"/>
          <w:w w:val="105"/>
        </w:rPr>
        <w:t> </w:t>
      </w:r>
      <w:r>
        <w:rPr>
          <w:w w:val="105"/>
        </w:rPr>
        <w:t>24</w:t>
      </w:r>
      <w:r>
        <w:rPr>
          <w:w w:val="98"/>
        </w:rPr>
        <w:t> </w:t>
      </w:r>
      <w:r>
        <w:rPr>
          <w:w w:val="105"/>
        </w:rPr>
        <w:t>hour</w:t>
      </w:r>
      <w:r>
        <w:rPr>
          <w:spacing w:val="29"/>
          <w:w w:val="105"/>
        </w:rPr>
        <w:t> </w:t>
      </w:r>
      <w:r>
        <w:rPr>
          <w:w w:val="105"/>
        </w:rPr>
        <w:t>period</w:t>
      </w:r>
      <w:r>
        <w:rPr>
          <w:spacing w:val="29"/>
          <w:w w:val="105"/>
        </w:rPr>
        <w:t> </w:t>
      </w:r>
      <w:r>
        <w:rPr>
          <w:w w:val="105"/>
        </w:rPr>
        <w:t>is</w:t>
      </w:r>
      <w:r>
        <w:rPr>
          <w:spacing w:val="29"/>
          <w:w w:val="105"/>
        </w:rPr>
        <w:t> </w:t>
      </w:r>
      <w:r>
        <w:rPr>
          <w:w w:val="105"/>
        </w:rPr>
        <w:t>chosen</w:t>
      </w:r>
      <w:r>
        <w:rPr>
          <w:spacing w:val="29"/>
          <w:w w:val="105"/>
        </w:rPr>
        <w:t> </w:t>
      </w:r>
      <w:r>
        <w:rPr>
          <w:w w:val="105"/>
        </w:rPr>
        <w:t>as</w:t>
      </w:r>
      <w:r>
        <w:rPr>
          <w:spacing w:val="29"/>
          <w:w w:val="105"/>
        </w:rPr>
        <w:t> </w:t>
      </w:r>
      <w:r>
        <w:rPr>
          <w:w w:val="105"/>
        </w:rPr>
        <w:t>daily</w:t>
      </w:r>
      <w:r>
        <w:rPr>
          <w:spacing w:val="29"/>
          <w:w w:val="105"/>
        </w:rPr>
        <w:t> </w:t>
      </w:r>
      <w:r>
        <w:rPr>
          <w:w w:val="105"/>
        </w:rPr>
        <w:t>parameters</w:t>
      </w:r>
      <w:r>
        <w:rPr>
          <w:spacing w:val="29"/>
          <w:w w:val="105"/>
        </w:rPr>
        <w:t> </w:t>
      </w:r>
      <w:r>
        <w:rPr>
          <w:w w:val="105"/>
        </w:rPr>
        <w:t>are</w:t>
      </w:r>
      <w:r>
        <w:rPr>
          <w:spacing w:val="29"/>
          <w:w w:val="105"/>
        </w:rPr>
        <w:t> </w:t>
      </w:r>
      <w:r>
        <w:rPr>
          <w:w w:val="105"/>
        </w:rPr>
        <w:t>normally</w:t>
      </w:r>
      <w:r>
        <w:rPr>
          <w:spacing w:val="29"/>
          <w:w w:val="105"/>
        </w:rPr>
        <w:t> </w:t>
      </w:r>
      <w:r>
        <w:rPr>
          <w:w w:val="105"/>
        </w:rPr>
        <w:t>very</w:t>
      </w:r>
      <w:r>
        <w:rPr>
          <w:spacing w:val="29"/>
          <w:w w:val="105"/>
        </w:rPr>
        <w:t> </w:t>
      </w:r>
      <w:r>
        <w:rPr>
          <w:w w:val="105"/>
        </w:rPr>
        <w:t>similar.</w:t>
      </w:r>
      <w:r>
        <w:rPr>
          <w:spacing w:val="7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simulation</w:t>
      </w:r>
      <w:r>
        <w:rPr>
          <w:spacing w:val="32"/>
          <w:w w:val="105"/>
        </w:rPr>
        <w:t> </w:t>
      </w:r>
      <w:r>
        <w:rPr>
          <w:w w:val="105"/>
        </w:rPr>
        <w:t>step</w:t>
      </w:r>
      <w:r>
        <w:rPr>
          <w:w w:val="110"/>
        </w:rPr>
        <w:t> </w:t>
      </w:r>
      <w:r>
        <w:rPr>
          <w:w w:val="105"/>
        </w:rPr>
        <w:t>size</w:t>
      </w:r>
      <w:r>
        <w:rPr>
          <w:spacing w:val="19"/>
          <w:w w:val="105"/>
        </w:rPr>
        <w:t> </w:t>
      </w:r>
      <w:r>
        <w:rPr>
          <w:w w:val="105"/>
        </w:rPr>
        <w:t>should</w:t>
      </w:r>
      <w:r>
        <w:rPr>
          <w:spacing w:val="19"/>
          <w:w w:val="105"/>
        </w:rPr>
        <w:t> </w:t>
      </w:r>
      <w:r>
        <w:rPr>
          <w:w w:val="105"/>
        </w:rPr>
        <w:t>be</w:t>
      </w:r>
      <w:r>
        <w:rPr>
          <w:spacing w:val="19"/>
          <w:w w:val="105"/>
        </w:rPr>
        <w:t> </w:t>
      </w:r>
      <w:r>
        <w:rPr>
          <w:w w:val="105"/>
        </w:rPr>
        <w:t>selected</w:t>
      </w:r>
      <w:r>
        <w:rPr>
          <w:spacing w:val="19"/>
          <w:w w:val="105"/>
        </w:rPr>
        <w:t> </w:t>
      </w:r>
      <w:r>
        <w:rPr>
          <w:w w:val="105"/>
        </w:rPr>
        <w:t>with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resolution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available</w:t>
      </w:r>
      <w:r>
        <w:rPr>
          <w:spacing w:val="19"/>
          <w:w w:val="105"/>
        </w:rPr>
        <w:t> </w:t>
      </w:r>
      <w:r>
        <w:rPr>
          <w:w w:val="105"/>
        </w:rPr>
        <w:t>data</w:t>
      </w:r>
      <w:r>
        <w:rPr>
          <w:spacing w:val="19"/>
          <w:w w:val="105"/>
        </w:rPr>
        <w:t> </w:t>
      </w:r>
      <w:r>
        <w:rPr>
          <w:w w:val="105"/>
        </w:rPr>
        <w:t>in</w:t>
      </w:r>
      <w:r>
        <w:rPr>
          <w:spacing w:val="19"/>
          <w:w w:val="105"/>
        </w:rPr>
        <w:t> </w:t>
      </w:r>
      <w:r>
        <w:rPr>
          <w:w w:val="105"/>
        </w:rPr>
        <w:t>mind.</w:t>
      </w:r>
      <w:r>
        <w:rPr>
          <w:spacing w:val="46"/>
          <w:w w:val="105"/>
        </w:rPr>
        <w:t> </w:t>
      </w:r>
      <w:r>
        <w:rPr>
          <w:w w:val="105"/>
        </w:rPr>
        <w:t>Smaller</w:t>
      </w:r>
      <w:r>
        <w:rPr>
          <w:spacing w:val="18"/>
          <w:w w:val="105"/>
        </w:rPr>
        <w:t> </w:t>
      </w:r>
      <w:r>
        <w:rPr>
          <w:w w:val="105"/>
        </w:rPr>
        <w:t>step</w:t>
      </w:r>
      <w:r>
        <w:rPr>
          <w:spacing w:val="19"/>
          <w:w w:val="105"/>
        </w:rPr>
        <w:t> </w:t>
      </w:r>
      <w:r>
        <w:rPr>
          <w:w w:val="105"/>
        </w:rPr>
        <w:t>size</w:t>
      </w:r>
      <w:r>
        <w:rPr/>
      </w:r>
    </w:p>
    <w:p>
      <w:pPr>
        <w:spacing w:after="0" w:line="352" w:lineRule="auto"/>
        <w:jc w:val="both"/>
        <w:sectPr>
          <w:pgSz w:w="11910" w:h="16840"/>
          <w:pgMar w:header="420" w:footer="894" w:top="680" w:bottom="1080" w:left="1300" w:right="88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BodyText"/>
        <w:spacing w:line="240" w:lineRule="auto"/>
        <w:ind w:right="0"/>
        <w:jc w:val="both"/>
      </w:pPr>
      <w:r>
        <w:rPr>
          <w:w w:val="105"/>
        </w:rPr>
        <w:t>selection can lead to a more accurate simulation </w:t>
      </w:r>
      <w:r>
        <w:rPr>
          <w:spacing w:val="35"/>
          <w:w w:val="105"/>
        </w:rPr>
        <w:t> </w:t>
      </w:r>
      <w:r>
        <w:rPr>
          <w:w w:val="105"/>
        </w:rPr>
        <w:t>model.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Heading3"/>
        <w:numPr>
          <w:ilvl w:val="2"/>
          <w:numId w:val="21"/>
        </w:numPr>
        <w:tabs>
          <w:tab w:pos="1104" w:val="left" w:leader="none"/>
        </w:tabs>
        <w:spacing w:line="240" w:lineRule="auto" w:before="0" w:after="0"/>
        <w:ind w:left="1103" w:right="0" w:hanging="986"/>
        <w:jc w:val="both"/>
        <w:rPr>
          <w:b w:val="0"/>
          <w:bCs w:val="0"/>
        </w:rPr>
      </w:pPr>
      <w:r>
        <w:rPr/>
        <w:t>Model compressed air network</w:t>
      </w:r>
      <w:r>
        <w:rPr>
          <w:spacing w:val="28"/>
        </w:rPr>
        <w:t> </w:t>
      </w:r>
      <w:r>
        <w:rPr/>
        <w:t>component</w:t>
      </w:r>
      <w:r>
        <w:rPr>
          <w:b w:val="0"/>
        </w:rPr>
      </w:r>
    </w:p>
    <w:p>
      <w:pPr>
        <w:spacing w:line="240" w:lineRule="auto" w:before="6"/>
        <w:rPr>
          <w:rFonts w:ascii="Georgia" w:hAnsi="Georgia" w:cs="Georgia" w:eastAsia="Georgia"/>
          <w:b/>
          <w:bCs/>
          <w:sz w:val="28"/>
          <w:szCs w:val="28"/>
        </w:rPr>
      </w:pPr>
    </w:p>
    <w:p>
      <w:pPr>
        <w:pStyle w:val="Heading4"/>
        <w:spacing w:line="240" w:lineRule="auto"/>
        <w:ind w:right="0"/>
        <w:jc w:val="both"/>
        <w:rPr>
          <w:b w:val="0"/>
          <w:bCs w:val="0"/>
        </w:rPr>
      </w:pPr>
      <w:r>
        <w:rPr>
          <w:w w:val="95"/>
        </w:rPr>
        <w:t>Air</w:t>
      </w:r>
      <w:r>
        <w:rPr>
          <w:spacing w:val="20"/>
          <w:w w:val="95"/>
        </w:rPr>
        <w:t> </w:t>
      </w:r>
      <w:r>
        <w:rPr>
          <w:w w:val="95"/>
        </w:rPr>
        <w:t>pipes</w:t>
      </w:r>
      <w:r>
        <w:rPr>
          <w:b w:val="0"/>
        </w:rPr>
      </w:r>
    </w:p>
    <w:p>
      <w:pPr>
        <w:spacing w:line="240" w:lineRule="auto" w:before="7"/>
        <w:rPr>
          <w:rFonts w:ascii="Georgia" w:hAnsi="Georgia" w:cs="Georgia" w:eastAsia="Georgia"/>
          <w:b/>
          <w:bCs/>
          <w:sz w:val="24"/>
          <w:szCs w:val="24"/>
        </w:rPr>
      </w:pPr>
    </w:p>
    <w:p>
      <w:pPr>
        <w:pStyle w:val="BodyText"/>
        <w:spacing w:line="340" w:lineRule="auto"/>
        <w:ind w:right="150"/>
        <w:jc w:val="both"/>
      </w:pPr>
      <w:r>
        <w:rPr>
          <w:w w:val="105"/>
        </w:rPr>
        <w:t>Pressure losses occur over compressed air networks due to friction in the pipe, these losses</w:t>
      </w:r>
      <w:r>
        <w:rPr>
          <w:w w:val="99"/>
        </w:rPr>
        <w:t> </w:t>
      </w:r>
      <w:r>
        <w:rPr>
          <w:w w:val="105"/>
        </w:rPr>
        <w:t>should</w:t>
      </w:r>
      <w:r>
        <w:rPr>
          <w:spacing w:val="29"/>
          <w:w w:val="105"/>
        </w:rPr>
        <w:t> </w:t>
      </w:r>
      <w:r>
        <w:rPr>
          <w:w w:val="105"/>
        </w:rPr>
        <w:t>be</w:t>
      </w:r>
      <w:r>
        <w:rPr>
          <w:spacing w:val="27"/>
          <w:w w:val="105"/>
        </w:rPr>
        <w:t> </w:t>
      </w:r>
      <w:r>
        <w:rPr>
          <w:w w:val="105"/>
        </w:rPr>
        <w:t>taken</w:t>
      </w:r>
      <w:r>
        <w:rPr>
          <w:spacing w:val="27"/>
          <w:w w:val="105"/>
        </w:rPr>
        <w:t> </w:t>
      </w:r>
      <w:r>
        <w:rPr>
          <w:w w:val="105"/>
        </w:rPr>
        <w:t>into</w:t>
      </w:r>
      <w:r>
        <w:rPr>
          <w:spacing w:val="27"/>
          <w:w w:val="105"/>
        </w:rPr>
        <w:t> </w:t>
      </w:r>
      <w:r>
        <w:rPr>
          <w:w w:val="105"/>
        </w:rPr>
        <w:t>account</w:t>
      </w:r>
      <w:r>
        <w:rPr>
          <w:spacing w:val="27"/>
          <w:w w:val="105"/>
        </w:rPr>
        <w:t> </w:t>
      </w:r>
      <w:r>
        <w:rPr>
          <w:w w:val="105"/>
        </w:rPr>
        <w:t>in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simulation</w:t>
      </w:r>
      <w:r>
        <w:rPr>
          <w:spacing w:val="29"/>
          <w:w w:val="105"/>
        </w:rPr>
        <w:t> </w:t>
      </w:r>
      <w:r>
        <w:rPr>
          <w:w w:val="105"/>
        </w:rPr>
        <w:t>for</w:t>
      </w:r>
      <w:r>
        <w:rPr>
          <w:spacing w:val="27"/>
          <w:w w:val="105"/>
        </w:rPr>
        <w:t> </w:t>
      </w:r>
      <w:r>
        <w:rPr>
          <w:w w:val="105"/>
        </w:rPr>
        <w:t>large</w:t>
      </w:r>
      <w:r>
        <w:rPr>
          <w:spacing w:val="26"/>
          <w:w w:val="105"/>
        </w:rPr>
        <w:t> </w:t>
      </w:r>
      <w:r>
        <w:rPr>
          <w:w w:val="105"/>
        </w:rPr>
        <w:t>piping</w:t>
      </w:r>
      <w:r>
        <w:rPr>
          <w:spacing w:val="27"/>
          <w:w w:val="105"/>
        </w:rPr>
        <w:t> </w:t>
      </w:r>
      <w:r>
        <w:rPr>
          <w:w w:val="105"/>
        </w:rPr>
        <w:t>sections.</w:t>
      </w:r>
      <w:r>
        <w:rPr>
          <w:spacing w:val="7"/>
          <w:w w:val="105"/>
        </w:rPr>
        <w:t> </w:t>
      </w:r>
      <w:r>
        <w:rPr>
          <w:w w:val="105"/>
        </w:rPr>
        <w:t>A</w:t>
      </w:r>
      <w:r>
        <w:rPr>
          <w:spacing w:val="27"/>
          <w:w w:val="105"/>
        </w:rPr>
        <w:t> </w:t>
      </w:r>
      <w:r>
        <w:rPr>
          <w:w w:val="105"/>
        </w:rPr>
        <w:t>pipe</w:t>
      </w:r>
      <w:r>
        <w:rPr>
          <w:spacing w:val="27"/>
          <w:w w:val="105"/>
        </w:rPr>
        <w:t> </w:t>
      </w:r>
      <w:r>
        <w:rPr>
          <w:w w:val="105"/>
        </w:rPr>
        <w:t>model</w:t>
      </w:r>
      <w:r>
        <w:rPr>
          <w:spacing w:val="27"/>
          <w:w w:val="105"/>
        </w:rPr>
        <w:t> </w:t>
      </w:r>
      <w:r>
        <w:rPr>
          <w:w w:val="105"/>
        </w:rPr>
        <w:t>is</w:t>
      </w:r>
      <w:r>
        <w:rPr>
          <w:w w:val="100"/>
        </w:rPr>
        <w:t> </w:t>
      </w:r>
      <w:r>
        <w:rPr>
          <w:w w:val="105"/>
        </w:rPr>
        <w:t>used</w:t>
      </w:r>
      <w:r>
        <w:rPr>
          <w:spacing w:val="-16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account</w:t>
      </w:r>
      <w:r>
        <w:rPr>
          <w:spacing w:val="-15"/>
          <w:w w:val="105"/>
        </w:rPr>
        <w:t> </w:t>
      </w:r>
      <w:r>
        <w:rPr>
          <w:w w:val="105"/>
        </w:rPr>
        <w:t>for</w:t>
      </w:r>
      <w:r>
        <w:rPr>
          <w:spacing w:val="-15"/>
          <w:w w:val="105"/>
        </w:rPr>
        <w:t> </w:t>
      </w:r>
      <w:r>
        <w:rPr>
          <w:w w:val="105"/>
        </w:rPr>
        <w:t>these</w:t>
      </w:r>
      <w:r>
        <w:rPr>
          <w:spacing w:val="-15"/>
          <w:w w:val="105"/>
        </w:rPr>
        <w:t> </w:t>
      </w:r>
      <w:r>
        <w:rPr>
          <w:w w:val="105"/>
        </w:rPr>
        <w:t>losses</w:t>
      </w:r>
      <w:r>
        <w:rPr>
          <w:spacing w:val="-16"/>
          <w:w w:val="105"/>
        </w:rPr>
        <w:t> </w:t>
      </w:r>
      <w:r>
        <w:rPr>
          <w:w w:val="105"/>
        </w:rPr>
        <w:t>which</w:t>
      </w:r>
      <w:r>
        <w:rPr>
          <w:spacing w:val="-15"/>
          <w:w w:val="105"/>
        </w:rPr>
        <w:t> </w:t>
      </w:r>
      <w:r>
        <w:rPr>
          <w:w w:val="105"/>
        </w:rPr>
        <w:t>are</w:t>
      </w:r>
      <w:r>
        <w:rPr>
          <w:spacing w:val="-15"/>
          <w:w w:val="105"/>
        </w:rPr>
        <w:t> </w:t>
      </w:r>
      <w:r>
        <w:rPr>
          <w:w w:val="105"/>
        </w:rPr>
        <w:t>defined</w:t>
      </w:r>
      <w:r>
        <w:rPr>
          <w:spacing w:val="-15"/>
          <w:w w:val="105"/>
        </w:rPr>
        <w:t> </w:t>
      </w:r>
      <w:r>
        <w:rPr>
          <w:w w:val="105"/>
        </w:rPr>
        <w:t>by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rFonts w:ascii="Arial"/>
          <w:i/>
          <w:w w:val="105"/>
        </w:rPr>
        <w:t>Darcy-Weisbach</w:t>
      </w:r>
      <w:r>
        <w:rPr>
          <w:rFonts w:ascii="Arial"/>
          <w:i/>
          <w:spacing w:val="-19"/>
          <w:w w:val="105"/>
        </w:rPr>
        <w:t> </w:t>
      </w:r>
      <w:r>
        <w:rPr>
          <w:rFonts w:ascii="Arial"/>
          <w:i/>
          <w:spacing w:val="2"/>
          <w:w w:val="105"/>
        </w:rPr>
        <w:t>equation</w:t>
      </w:r>
      <w:hyperlink w:history="true" w:anchor="_bookmark35">
        <w:r>
          <w:rPr>
            <w:rFonts w:ascii="Century"/>
            <w:spacing w:val="2"/>
            <w:w w:val="105"/>
            <w:position w:val="9"/>
            <w:sz w:val="16"/>
          </w:rPr>
          <w:t>1</w:t>
        </w:r>
      </w:hyperlink>
      <w:r>
        <w:rPr>
          <w:spacing w:val="2"/>
          <w:w w:val="105"/>
        </w:rPr>
        <w:t>:</w:t>
      </w:r>
      <w:r>
        <w:rPr>
          <w:spacing w:val="2"/>
        </w:rPr>
      </w:r>
    </w:p>
    <w:p>
      <w:pPr>
        <w:spacing w:after="0" w:line="340" w:lineRule="auto"/>
        <w:jc w:val="both"/>
        <w:sectPr>
          <w:pgSz w:w="11910" w:h="16840"/>
          <w:pgMar w:header="420" w:footer="894" w:top="680" w:bottom="1080" w:left="1300" w:right="980"/>
        </w:sect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29"/>
          <w:szCs w:val="29"/>
        </w:rPr>
      </w:pPr>
    </w:p>
    <w:p>
      <w:pPr>
        <w:spacing w:before="0"/>
        <w:ind w:left="0" w:right="0" w:firstLine="0"/>
        <w:jc w:val="righ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/>
          <w:w w:val="125"/>
          <w:sz w:val="24"/>
          <w:szCs w:val="24"/>
        </w:rPr>
        <w:t>∆</w:t>
      </w:r>
      <w:r>
        <w:rPr>
          <w:rFonts w:ascii="Arial" w:hAnsi="Arial" w:cs="Arial" w:eastAsia="Arial"/>
          <w:i/>
          <w:w w:val="125"/>
          <w:sz w:val="24"/>
          <w:szCs w:val="24"/>
        </w:rPr>
        <w:t>P</w:t>
      </w:r>
      <w:r>
        <w:rPr>
          <w:rFonts w:ascii="Arial" w:hAnsi="Arial" w:cs="Arial" w:eastAsia="Arial"/>
          <w:i/>
          <w:spacing w:val="-10"/>
          <w:w w:val="12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w w:val="125"/>
          <w:sz w:val="24"/>
          <w:szCs w:val="24"/>
        </w:rPr>
        <w:t>=</w:t>
      </w:r>
      <w:r>
        <w:rPr>
          <w:rFonts w:ascii="Times New Roman" w:hAnsi="Times New Roman" w:cs="Times New Roman" w:eastAsia="Times New Roman"/>
          <w:sz w:val="24"/>
          <w:szCs w:val="24"/>
        </w:rPr>
      </w:r>
    </w:p>
    <w:p>
      <w:pPr>
        <w:spacing w:before="152"/>
        <w:ind w:left="32" w:right="4121" w:firstLine="0"/>
        <w:jc w:val="center"/>
        <w:rPr>
          <w:rFonts w:ascii="Century" w:hAnsi="Century" w:cs="Century" w:eastAsia="Century"/>
          <w:sz w:val="16"/>
          <w:szCs w:val="16"/>
        </w:rPr>
      </w:pPr>
      <w:r>
        <w:rPr>
          <w:w w:val="140"/>
        </w:rPr>
        <w:br w:type="column"/>
      </w:r>
      <w:r>
        <w:rPr>
          <w:rFonts w:ascii="Arial" w:hAnsi="Arial"/>
          <w:i/>
          <w:w w:val="140"/>
          <w:sz w:val="24"/>
        </w:rPr>
        <w:t>f</w:t>
      </w:r>
      <w:r>
        <w:rPr>
          <w:rFonts w:ascii="Arial" w:hAnsi="Arial"/>
          <w:i/>
          <w:spacing w:val="-85"/>
          <w:w w:val="140"/>
          <w:sz w:val="24"/>
        </w:rPr>
        <w:t> </w:t>
      </w:r>
      <w:r>
        <w:rPr>
          <w:rFonts w:ascii="Arial" w:hAnsi="Arial"/>
          <w:i/>
          <w:w w:val="110"/>
          <w:sz w:val="24"/>
        </w:rPr>
        <w:t>LρV</w:t>
      </w:r>
      <w:r>
        <w:rPr>
          <w:rFonts w:ascii="Arial" w:hAnsi="Arial"/>
          <w:i/>
          <w:spacing w:val="-55"/>
          <w:w w:val="110"/>
          <w:sz w:val="24"/>
        </w:rPr>
        <w:t> </w:t>
      </w:r>
      <w:r>
        <w:rPr>
          <w:rFonts w:ascii="Century" w:hAnsi="Century"/>
          <w:w w:val="110"/>
          <w:position w:val="9"/>
          <w:sz w:val="16"/>
        </w:rPr>
        <w:t>2</w:t>
      </w:r>
      <w:r>
        <w:rPr>
          <w:rFonts w:ascii="Century" w:hAnsi="Century"/>
          <w:sz w:val="16"/>
        </w:rPr>
      </w:r>
    </w:p>
    <w:p>
      <w:pPr>
        <w:spacing w:line="240" w:lineRule="auto" w:before="10"/>
        <w:rPr>
          <w:rFonts w:ascii="Century" w:hAnsi="Century" w:cs="Century" w:eastAsia="Century"/>
          <w:sz w:val="3"/>
          <w:szCs w:val="3"/>
        </w:rPr>
      </w:pPr>
    </w:p>
    <w:p>
      <w:pPr>
        <w:spacing w:line="20" w:lineRule="exact"/>
        <w:ind w:left="45" w:right="0" w:firstLine="0"/>
        <w:rPr>
          <w:rFonts w:ascii="Century" w:hAnsi="Century" w:cs="Century" w:eastAsia="Century"/>
          <w:sz w:val="2"/>
          <w:szCs w:val="2"/>
        </w:rPr>
      </w:pPr>
      <w:r>
        <w:rPr>
          <w:rFonts w:ascii="Century" w:hAnsi="Century" w:cs="Century" w:eastAsia="Century"/>
          <w:sz w:val="2"/>
          <w:szCs w:val="2"/>
        </w:rPr>
        <w:pict>
          <v:group style="width:35.7pt;height:.5pt;mso-position-horizontal-relative:char;mso-position-vertical-relative:line" coordorigin="0,0" coordsize="714,10">
            <v:group style="position:absolute;left:5;top:5;width:705;height:2" coordorigin="5,5" coordsize="705,2">
              <v:shape style="position:absolute;left:5;top:5;width:705;height:2" coordorigin="5,5" coordsize="705,0" path="m5,5l709,5e" filled="false" stroked="true" strokeweight=".478pt" strokecolor="#000000">
                <v:path arrowok="t"/>
              </v:shape>
            </v:group>
          </v:group>
        </w:pict>
      </w:r>
      <w:r>
        <w:rPr>
          <w:rFonts w:ascii="Century" w:hAnsi="Century" w:cs="Century" w:eastAsia="Century"/>
          <w:sz w:val="2"/>
          <w:szCs w:val="2"/>
        </w:rPr>
      </w:r>
    </w:p>
    <w:p>
      <w:pPr>
        <w:spacing w:before="0"/>
        <w:ind w:left="32" w:right="4118" w:firstLine="0"/>
        <w:jc w:val="center"/>
        <w:rPr>
          <w:rFonts w:ascii="Arial" w:hAnsi="Arial" w:cs="Arial" w:eastAsia="Arial"/>
          <w:sz w:val="24"/>
          <w:szCs w:val="24"/>
        </w:rPr>
      </w:pPr>
      <w:r>
        <w:rPr>
          <w:rFonts w:ascii="Times New Roman"/>
          <w:w w:val="105"/>
          <w:sz w:val="24"/>
        </w:rPr>
        <w:t>2</w:t>
      </w:r>
      <w:r>
        <w:rPr>
          <w:rFonts w:ascii="Arial"/>
          <w:i/>
          <w:w w:val="105"/>
          <w:sz w:val="24"/>
        </w:rPr>
        <w:t>D</w:t>
      </w:r>
      <w:r>
        <w:rPr>
          <w:rFonts w:ascii="Arial"/>
          <w:sz w:val="24"/>
        </w:rPr>
      </w:r>
    </w:p>
    <w:p>
      <w:pPr>
        <w:spacing w:after="0"/>
        <w:jc w:val="center"/>
        <w:rPr>
          <w:rFonts w:ascii="Arial" w:hAnsi="Arial" w:cs="Arial" w:eastAsia="Arial"/>
          <w:sz w:val="24"/>
          <w:szCs w:val="24"/>
        </w:rPr>
        <w:sectPr>
          <w:type w:val="continuous"/>
          <w:pgSz w:w="11910" w:h="16840"/>
          <w:pgMar w:top="1580" w:bottom="280" w:left="1300" w:right="980"/>
          <w:cols w:num="2" w:equalWidth="0">
            <w:col w:w="4699" w:space="40"/>
            <w:col w:w="4891"/>
          </w:cols>
        </w:sectPr>
      </w:pPr>
    </w:p>
    <w:p>
      <w:pPr>
        <w:spacing w:line="240" w:lineRule="auto" w:before="2"/>
        <w:rPr>
          <w:rFonts w:ascii="Arial" w:hAnsi="Arial" w:cs="Arial" w:eastAsia="Arial"/>
          <w:i/>
          <w:sz w:val="21"/>
          <w:szCs w:val="21"/>
        </w:rPr>
      </w:pPr>
    </w:p>
    <w:p>
      <w:pPr>
        <w:pStyle w:val="BodyText"/>
        <w:spacing w:line="240" w:lineRule="auto" w:before="54"/>
        <w:ind w:left="105" w:right="130"/>
        <w:jc w:val="left"/>
      </w:pPr>
      <w:r>
        <w:rPr>
          <w:w w:val="105"/>
        </w:rPr>
        <w:t>Where the pressure difference ∆</w:t>
      </w:r>
      <w:r>
        <w:rPr>
          <w:rFonts w:ascii="Arial" w:hAnsi="Arial" w:cs="Arial" w:eastAsia="Arial"/>
          <w:i/>
          <w:w w:val="105"/>
        </w:rPr>
        <w:t>P </w:t>
      </w:r>
      <w:r>
        <w:rPr>
          <w:w w:val="105"/>
        </w:rPr>
        <w:t>is a function </w:t>
      </w:r>
      <w:r>
        <w:rPr>
          <w:spacing w:val="31"/>
          <w:w w:val="105"/>
        </w:rPr>
        <w:t> </w:t>
      </w:r>
      <w:r>
        <w:rPr>
          <w:w w:val="105"/>
        </w:rPr>
        <w:t>of: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4"/>
          <w:szCs w:val="14"/>
        </w:rPr>
      </w:pPr>
    </w:p>
    <w:p>
      <w:pPr>
        <w:spacing w:line="20" w:lineRule="exact"/>
        <w:ind w:left="2818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197.6pt;height:.4pt;mso-position-horizontal-relative:char;mso-position-vertical-relative:line" coordorigin="0,0" coordsize="3952,8">
            <v:group style="position:absolute;left:4;top:4;width:3944;height:2" coordorigin="4,4" coordsize="3944,2">
              <v:shape style="position:absolute;left:4;top:4;width:3944;height:2" coordorigin="4,4" coordsize="3944,0" path="m4,4l3948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pStyle w:val="BodyText"/>
        <w:tabs>
          <w:tab w:pos="4250" w:val="left" w:leader="none"/>
        </w:tabs>
        <w:spacing w:line="242" w:lineRule="exact"/>
        <w:ind w:left="2942" w:right="130"/>
        <w:jc w:val="left"/>
      </w:pPr>
      <w:r>
        <w:rPr>
          <w:w w:val="105"/>
        </w:rPr>
        <w:t>Parameter</w:t>
        <w:tab/>
        <w:t>Definition</w:t>
      </w:r>
      <w:r>
        <w:rPr/>
      </w:r>
    </w:p>
    <w:p>
      <w:pPr>
        <w:pStyle w:val="BodyText"/>
        <w:tabs>
          <w:tab w:pos="4250" w:val="left" w:leader="none"/>
        </w:tabs>
        <w:spacing w:line="240" w:lineRule="auto" w:before="20"/>
        <w:ind w:left="2942" w:right="130"/>
        <w:jc w:val="left"/>
      </w:pPr>
      <w:r>
        <w:rPr/>
        <w:pict>
          <v:group style="position:absolute;margin-left:206.123993pt;margin-top:1.944844pt;width:197.2pt;height:.1pt;mso-position-horizontal-relative:page;mso-position-vertical-relative:paragraph;z-index:-423832" coordorigin="4122,39" coordsize="3944,2">
            <v:shape style="position:absolute;left:4122;top:39;width:3944;height:2" coordorigin="4122,39" coordsize="3944,0" path="m4122,39l8066,39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Arial"/>
          <w:i/>
          <w:w w:val="145"/>
        </w:rPr>
        <w:t>f</w:t>
        <w:tab/>
      </w:r>
      <w:r>
        <w:rPr>
          <w:w w:val="105"/>
        </w:rPr>
        <w:t>Friction</w:t>
      </w:r>
      <w:r>
        <w:rPr>
          <w:spacing w:val="-19"/>
          <w:w w:val="105"/>
        </w:rPr>
        <w:t> </w:t>
      </w:r>
      <w:r>
        <w:rPr>
          <w:w w:val="105"/>
        </w:rPr>
        <w:t>coefficient</w:t>
      </w:r>
    </w:p>
    <w:p>
      <w:pPr>
        <w:pStyle w:val="BodyText"/>
        <w:tabs>
          <w:tab w:pos="4250" w:val="left" w:leader="none"/>
        </w:tabs>
        <w:spacing w:line="240" w:lineRule="auto" w:before="12"/>
        <w:ind w:left="2942" w:right="130"/>
        <w:jc w:val="left"/>
      </w:pPr>
      <w:r>
        <w:rPr>
          <w:rFonts w:ascii="Arial"/>
          <w:i/>
          <w:w w:val="110"/>
        </w:rPr>
        <w:t>L</w:t>
        <w:tab/>
      </w:r>
      <w:r>
        <w:rPr>
          <w:w w:val="110"/>
        </w:rPr>
        <w:t>Pipe length</w:t>
      </w:r>
      <w:r>
        <w:rPr>
          <w:spacing w:val="-21"/>
          <w:w w:val="110"/>
        </w:rPr>
        <w:t> </w:t>
      </w:r>
      <w:r>
        <w:rPr>
          <w:w w:val="110"/>
        </w:rPr>
        <w:t>(</w:t>
      </w:r>
      <w:r>
        <w:rPr>
          <w:rFonts w:ascii="Arial"/>
          <w:i/>
          <w:w w:val="110"/>
        </w:rPr>
        <w:t>m</w:t>
      </w:r>
      <w:r>
        <w:rPr>
          <w:w w:val="110"/>
        </w:rPr>
        <w:t>)</w:t>
      </w:r>
      <w:r>
        <w:rPr/>
      </w:r>
    </w:p>
    <w:p>
      <w:pPr>
        <w:pStyle w:val="BodyText"/>
        <w:tabs>
          <w:tab w:pos="4250" w:val="left" w:leader="none"/>
        </w:tabs>
        <w:spacing w:line="272" w:lineRule="exact" w:before="12"/>
        <w:ind w:left="2942" w:right="130"/>
        <w:jc w:val="left"/>
      </w:pPr>
      <w:r>
        <w:rPr>
          <w:rFonts w:ascii="Arial"/>
          <w:i/>
          <w:w w:val="110"/>
        </w:rPr>
        <w:t>D</w:t>
        <w:tab/>
      </w:r>
      <w:r>
        <w:rPr>
          <w:w w:val="110"/>
        </w:rPr>
        <w:t>Pipe diameter</w:t>
      </w:r>
      <w:r>
        <w:rPr>
          <w:spacing w:val="-26"/>
          <w:w w:val="110"/>
        </w:rPr>
        <w:t> </w:t>
      </w:r>
      <w:r>
        <w:rPr>
          <w:w w:val="110"/>
        </w:rPr>
        <w:t>(</w:t>
      </w:r>
      <w:r>
        <w:rPr>
          <w:rFonts w:ascii="Arial"/>
          <w:i/>
          <w:w w:val="110"/>
        </w:rPr>
        <w:t>m</w:t>
      </w:r>
      <w:r>
        <w:rPr>
          <w:w w:val="110"/>
        </w:rPr>
        <w:t>)</w:t>
      </w:r>
      <w:r>
        <w:rPr/>
      </w:r>
    </w:p>
    <w:p>
      <w:pPr>
        <w:tabs>
          <w:tab w:pos="4250" w:val="left" w:leader="none"/>
        </w:tabs>
        <w:spacing w:line="294" w:lineRule="exact" w:before="0"/>
        <w:ind w:left="2942" w:right="13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Arial" w:hAnsi="Arial"/>
          <w:i/>
          <w:w w:val="85"/>
          <w:sz w:val="24"/>
        </w:rPr>
        <w:t>ρ</w:t>
        <w:tab/>
      </w:r>
      <w:r>
        <w:rPr>
          <w:rFonts w:ascii="Times New Roman" w:hAnsi="Times New Roman"/>
          <w:w w:val="105"/>
          <w:sz w:val="24"/>
        </w:rPr>
        <w:t>Air density</w:t>
      </w:r>
      <w:r>
        <w:rPr>
          <w:rFonts w:ascii="Times New Roman" w:hAnsi="Times New Roman"/>
          <w:spacing w:val="50"/>
          <w:w w:val="105"/>
          <w:sz w:val="24"/>
        </w:rPr>
        <w:t> </w:t>
      </w:r>
      <w:r>
        <w:rPr>
          <w:rFonts w:ascii="Times New Roman" w:hAnsi="Times New Roman"/>
          <w:spacing w:val="3"/>
          <w:w w:val="105"/>
          <w:sz w:val="24"/>
        </w:rPr>
        <w:t>(</w:t>
      </w:r>
      <w:r>
        <w:rPr>
          <w:rFonts w:ascii="Arial" w:hAnsi="Arial"/>
          <w:i/>
          <w:spacing w:val="3"/>
          <w:w w:val="105"/>
          <w:sz w:val="24"/>
        </w:rPr>
        <w:t>kg/m</w:t>
      </w:r>
      <w:r>
        <w:rPr>
          <w:rFonts w:ascii="Century" w:hAnsi="Century"/>
          <w:spacing w:val="3"/>
          <w:w w:val="105"/>
          <w:position w:val="9"/>
          <w:sz w:val="16"/>
        </w:rPr>
        <w:t>3</w:t>
      </w:r>
      <w:r>
        <w:rPr>
          <w:rFonts w:ascii="Times New Roman" w:hAnsi="Times New Roman"/>
          <w:spacing w:val="3"/>
          <w:w w:val="105"/>
          <w:sz w:val="24"/>
        </w:rPr>
        <w:t>)</w:t>
      </w:r>
      <w:r>
        <w:rPr>
          <w:rFonts w:ascii="Times New Roman" w:hAnsi="Times New Roman"/>
          <w:spacing w:val="3"/>
          <w:sz w:val="24"/>
        </w:rPr>
      </w:r>
    </w:p>
    <w:p>
      <w:pPr>
        <w:pStyle w:val="BodyText"/>
        <w:tabs>
          <w:tab w:pos="4250" w:val="left" w:leader="none"/>
        </w:tabs>
        <w:spacing w:line="240" w:lineRule="auto" w:before="12"/>
        <w:ind w:left="2942" w:right="130"/>
        <w:jc w:val="left"/>
      </w:pPr>
      <w:r>
        <w:rPr>
          <w:rFonts w:ascii="Arial"/>
          <w:i/>
          <w:w w:val="85"/>
        </w:rPr>
        <w:t>V</w:t>
        <w:tab/>
      </w:r>
      <w:r>
        <w:rPr/>
        <w:t>Average  velocity </w:t>
      </w:r>
      <w:r>
        <w:rPr>
          <w:spacing w:val="19"/>
        </w:rPr>
        <w:t> </w:t>
      </w:r>
      <w:r>
        <w:rPr/>
        <w:t>(</w:t>
      </w:r>
      <w:r>
        <w:rPr>
          <w:rFonts w:ascii="Arial"/>
          <w:i/>
        </w:rPr>
        <w:t>m/s</w:t>
      </w:r>
      <w:r>
        <w:rPr/>
        <w:t>)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3"/>
          <w:szCs w:val="3"/>
        </w:rPr>
      </w:pPr>
    </w:p>
    <w:p>
      <w:pPr>
        <w:spacing w:line="20" w:lineRule="exact"/>
        <w:ind w:left="2818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197.6pt;height:.4pt;mso-position-horizontal-relative:char;mso-position-vertical-relative:line" coordorigin="0,0" coordsize="3952,8">
            <v:group style="position:absolute;left:4;top:4;width:3944;height:2" coordorigin="4,4" coordsize="3944,2">
              <v:shape style="position:absolute;left:4;top:4;width:3944;height:2" coordorigin="4,4" coordsize="3944,0" path="m4,4l3948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8"/>
          <w:szCs w:val="8"/>
        </w:rPr>
      </w:pPr>
    </w:p>
    <w:p>
      <w:pPr>
        <w:pStyle w:val="BodyText"/>
        <w:spacing w:line="240" w:lineRule="auto" w:before="55"/>
        <w:ind w:left="1287" w:right="1320"/>
        <w:jc w:val="center"/>
      </w:pPr>
      <w:r>
        <w:rPr>
          <w:w w:val="105"/>
        </w:rPr>
        <w:t>Table 3.1:  </w:t>
      </w:r>
      <w:bookmarkStart w:name="_bookmark34" w:id="65"/>
      <w:bookmarkEnd w:id="65"/>
      <w:r>
        <w:rPr>
          <w:w w:val="105"/>
        </w:rPr>
        <w:t>Air</w:t>
      </w:r>
      <w:r>
        <w:rPr>
          <w:w w:val="105"/>
        </w:rPr>
        <w:t> pipe component model</w:t>
      </w:r>
      <w:r>
        <w:rPr>
          <w:spacing w:val="37"/>
          <w:w w:val="105"/>
        </w:rPr>
        <w:t> </w:t>
      </w:r>
      <w:r>
        <w:rPr>
          <w:w w:val="105"/>
        </w:rPr>
        <w:t>parameters.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35"/>
          <w:szCs w:val="35"/>
        </w:rPr>
      </w:pPr>
    </w:p>
    <w:p>
      <w:pPr>
        <w:pStyle w:val="BodyText"/>
        <w:spacing w:line="350" w:lineRule="auto"/>
        <w:ind w:right="106" w:hanging="9"/>
        <w:jc w:val="both"/>
      </w:pPr>
      <w:r>
        <w:rPr>
          <w:w w:val="105"/>
        </w:rPr>
        <w:t>The pipe component can be used as a valve by controlling the open fraction between 0 and</w:t>
      </w:r>
      <w:r>
        <w:rPr>
          <w:spacing w:val="8"/>
          <w:w w:val="105"/>
        </w:rPr>
        <w:t> </w:t>
      </w:r>
      <w:r>
        <w:rPr>
          <w:w w:val="105"/>
        </w:rPr>
        <w:t>1.</w:t>
      </w:r>
      <w:r>
        <w:rPr>
          <w:w w:val="98"/>
        </w:rPr>
        <w:t> </w:t>
      </w:r>
      <w:r>
        <w:rPr>
          <w:w w:val="105"/>
        </w:rPr>
        <w:t>Modelling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valve</w:t>
      </w:r>
      <w:r>
        <w:rPr>
          <w:spacing w:val="-7"/>
          <w:w w:val="105"/>
        </w:rPr>
        <w:t> </w:t>
      </w:r>
      <w:r>
        <w:rPr>
          <w:w w:val="105"/>
        </w:rPr>
        <w:t>flow</w:t>
      </w:r>
      <w:r>
        <w:rPr>
          <w:spacing w:val="-7"/>
          <w:w w:val="105"/>
        </w:rPr>
        <w:t> </w:t>
      </w:r>
      <w:r>
        <w:rPr>
          <w:w w:val="105"/>
        </w:rPr>
        <w:t>characteristics</w:t>
      </w:r>
      <w:r>
        <w:rPr>
          <w:spacing w:val="-7"/>
          <w:w w:val="105"/>
        </w:rPr>
        <w:t> </w:t>
      </w:r>
      <w:r>
        <w:rPr>
          <w:w w:val="105"/>
        </w:rPr>
        <w:t>is</w:t>
      </w:r>
      <w:r>
        <w:rPr>
          <w:spacing w:val="-7"/>
          <w:w w:val="105"/>
        </w:rPr>
        <w:t> </w:t>
      </w:r>
      <w:r>
        <w:rPr>
          <w:w w:val="105"/>
        </w:rPr>
        <w:t>discussed</w:t>
      </w:r>
      <w:r>
        <w:rPr>
          <w:spacing w:val="-8"/>
          <w:w w:val="105"/>
        </w:rPr>
        <w:t> </w:t>
      </w: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section</w:t>
      </w:r>
      <w:r>
        <w:rPr>
          <w:spacing w:val="-7"/>
          <w:w w:val="105"/>
        </w:rPr>
        <w:t> </w:t>
      </w:r>
      <w:hyperlink w:history="true" w:anchor="_bookmark40">
        <w:r>
          <w:rPr>
            <w:w w:val="105"/>
          </w:rPr>
          <w:t>3.3.3</w:t>
        </w:r>
      </w:hyperlink>
      <w:r>
        <w:rPr>
          <w:spacing w:val="-7"/>
          <w:w w:val="105"/>
        </w:rPr>
        <w:t> </w:t>
      </w:r>
      <w:r>
        <w:rPr>
          <w:rFonts w:ascii="Arial"/>
          <w:i/>
          <w:w w:val="105"/>
        </w:rPr>
        <w:t>Controllers</w:t>
      </w:r>
      <w:r>
        <w:rPr>
          <w:w w:val="105"/>
        </w:rPr>
        <w:t>.</w:t>
      </w:r>
      <w:r>
        <w:rPr/>
      </w:r>
    </w:p>
    <w:p>
      <w:pPr>
        <w:pStyle w:val="Heading4"/>
        <w:spacing w:line="240" w:lineRule="auto" w:before="160"/>
        <w:ind w:right="0"/>
        <w:jc w:val="both"/>
        <w:rPr>
          <w:b w:val="0"/>
          <w:bCs w:val="0"/>
        </w:rPr>
      </w:pPr>
      <w:r>
        <w:rPr>
          <w:w w:val="95"/>
        </w:rPr>
        <w:t>Ambient</w:t>
      </w:r>
      <w:r>
        <w:rPr>
          <w:spacing w:val="-2"/>
          <w:w w:val="95"/>
        </w:rPr>
        <w:t> </w:t>
      </w:r>
      <w:r>
        <w:rPr>
          <w:w w:val="95"/>
        </w:rPr>
        <w:t>conditions</w:t>
      </w:r>
      <w:r>
        <w:rPr>
          <w:b w:val="0"/>
        </w:rPr>
      </w:r>
    </w:p>
    <w:p>
      <w:pPr>
        <w:spacing w:line="240" w:lineRule="auto" w:before="7"/>
        <w:rPr>
          <w:rFonts w:ascii="Georgia" w:hAnsi="Georgia" w:cs="Georgia" w:eastAsia="Georgia"/>
          <w:b/>
          <w:bCs/>
          <w:sz w:val="24"/>
          <w:szCs w:val="24"/>
        </w:rPr>
      </w:pPr>
    </w:p>
    <w:p>
      <w:pPr>
        <w:pStyle w:val="BodyText"/>
        <w:spacing w:line="352" w:lineRule="auto"/>
        <w:ind w:right="119" w:hanging="9"/>
        <w:jc w:val="both"/>
      </w:pPr>
      <w:r>
        <w:rPr>
          <w:w w:val="105"/>
        </w:rPr>
        <w:t>Ambient</w:t>
      </w:r>
      <w:r>
        <w:rPr>
          <w:spacing w:val="49"/>
          <w:w w:val="105"/>
        </w:rPr>
        <w:t> </w:t>
      </w:r>
      <w:r>
        <w:rPr>
          <w:w w:val="105"/>
        </w:rPr>
        <w:t>air</w:t>
      </w:r>
      <w:r>
        <w:rPr>
          <w:spacing w:val="47"/>
          <w:w w:val="105"/>
        </w:rPr>
        <w:t> </w:t>
      </w:r>
      <w:r>
        <w:rPr>
          <w:w w:val="105"/>
        </w:rPr>
        <w:t>condition</w:t>
      </w:r>
      <w:r>
        <w:rPr>
          <w:spacing w:val="49"/>
          <w:w w:val="105"/>
        </w:rPr>
        <w:t> </w:t>
      </w:r>
      <w:r>
        <w:rPr>
          <w:w w:val="105"/>
        </w:rPr>
        <w:t>underground</w:t>
      </w:r>
      <w:r>
        <w:rPr>
          <w:spacing w:val="47"/>
          <w:w w:val="105"/>
        </w:rPr>
        <w:t> </w:t>
      </w:r>
      <w:r>
        <w:rPr>
          <w:w w:val="105"/>
        </w:rPr>
        <w:t>and</w:t>
      </w:r>
      <w:r>
        <w:rPr>
          <w:spacing w:val="47"/>
          <w:w w:val="105"/>
        </w:rPr>
        <w:t> </w:t>
      </w:r>
      <w:r>
        <w:rPr>
          <w:w w:val="105"/>
        </w:rPr>
        <w:t>on</w:t>
      </w:r>
      <w:r>
        <w:rPr>
          <w:spacing w:val="47"/>
          <w:w w:val="105"/>
        </w:rPr>
        <w:t> </w:t>
      </w:r>
      <w:r>
        <w:rPr>
          <w:w w:val="105"/>
        </w:rPr>
        <w:t>surface</w:t>
      </w:r>
      <w:r>
        <w:rPr>
          <w:spacing w:val="49"/>
          <w:w w:val="105"/>
        </w:rPr>
        <w:t> </w:t>
      </w:r>
      <w:r>
        <w:rPr>
          <w:w w:val="105"/>
        </w:rPr>
        <w:t>change</w:t>
      </w:r>
      <w:r>
        <w:rPr>
          <w:spacing w:val="49"/>
          <w:w w:val="105"/>
        </w:rPr>
        <w:t> </w:t>
      </w:r>
      <w:r>
        <w:rPr>
          <w:w w:val="105"/>
        </w:rPr>
        <w:t>the</w:t>
      </w:r>
      <w:r>
        <w:rPr>
          <w:spacing w:val="47"/>
          <w:w w:val="105"/>
        </w:rPr>
        <w:t> </w:t>
      </w:r>
      <w:r>
        <w:rPr>
          <w:w w:val="105"/>
        </w:rPr>
        <w:t>characteristics</w:t>
      </w:r>
      <w:r>
        <w:rPr>
          <w:spacing w:val="50"/>
          <w:w w:val="105"/>
        </w:rPr>
        <w:t> </w:t>
      </w:r>
      <w:r>
        <w:rPr>
          <w:w w:val="105"/>
        </w:rPr>
        <w:t>of</w:t>
      </w:r>
      <w:r>
        <w:rPr>
          <w:spacing w:val="47"/>
          <w:w w:val="105"/>
        </w:rPr>
        <w:t> </w:t>
      </w:r>
      <w:r>
        <w:rPr>
          <w:w w:val="105"/>
        </w:rPr>
        <w:t>the</w:t>
      </w:r>
      <w:r>
        <w:rPr>
          <w:spacing w:val="47"/>
          <w:w w:val="105"/>
        </w:rPr>
        <w:t> </w:t>
      </w:r>
      <w:r>
        <w:rPr>
          <w:w w:val="105"/>
        </w:rPr>
        <w:t>air,</w:t>
      </w:r>
      <w:r>
        <w:rPr>
          <w:spacing w:val="-60"/>
          <w:w w:val="105"/>
        </w:rPr>
        <w:t> </w:t>
      </w:r>
      <w:r>
        <w:rPr>
          <w:spacing w:val="-60"/>
          <w:w w:val="105"/>
        </w:rPr>
      </w:r>
      <w:r>
        <w:rPr>
          <w:w w:val="105"/>
        </w:rPr>
        <w:t>effecting the operation of the system. fig.</w:t>
      </w:r>
      <w:r>
        <w:rPr>
          <w:w w:val="105"/>
        </w:rPr>
        <w:t> </w:t>
      </w:r>
      <w:hyperlink w:history="true" w:anchor="_bookmark36">
        <w:r>
          <w:rPr>
            <w:w w:val="105"/>
          </w:rPr>
          <w:t>3.3</w:t>
        </w:r>
      </w:hyperlink>
      <w:r>
        <w:rPr>
          <w:w w:val="105"/>
        </w:rPr>
        <w:t> shows the average summer air conditions. If</w:t>
      </w:r>
      <w:r>
        <w:rPr>
          <w:spacing w:val="-21"/>
          <w:w w:val="105"/>
        </w:rPr>
        <w:t> </w:t>
      </w:r>
      <w:r>
        <w:rPr>
          <w:w w:val="105"/>
        </w:rPr>
        <w:t>no</w:t>
      </w:r>
      <w:r>
        <w:rPr>
          <w:w w:val="100"/>
        </w:rPr>
        <w:t> </w:t>
      </w:r>
      <w:r>
        <w:rPr>
          <w:w w:val="105"/>
        </w:rPr>
        <w:t>data</w:t>
      </w:r>
      <w:r>
        <w:rPr>
          <w:spacing w:val="-5"/>
          <w:w w:val="105"/>
        </w:rPr>
        <w:t> </w:t>
      </w:r>
      <w:r>
        <w:rPr>
          <w:w w:val="105"/>
        </w:rPr>
        <w:t>is</w:t>
      </w:r>
      <w:r>
        <w:rPr>
          <w:spacing w:val="-5"/>
          <w:w w:val="105"/>
        </w:rPr>
        <w:t> </w:t>
      </w:r>
      <w:r>
        <w:rPr>
          <w:w w:val="105"/>
        </w:rPr>
        <w:t>available</w:t>
      </w:r>
      <w:r>
        <w:rPr>
          <w:spacing w:val="-5"/>
          <w:w w:val="105"/>
        </w:rPr>
        <w:t> </w:t>
      </w:r>
      <w:r>
        <w:rPr>
          <w:w w:val="105"/>
        </w:rPr>
        <w:t>for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specific</w:t>
      </w:r>
      <w:r>
        <w:rPr>
          <w:spacing w:val="-5"/>
          <w:w w:val="105"/>
        </w:rPr>
        <w:t> </w:t>
      </w:r>
      <w:r>
        <w:rPr>
          <w:w w:val="105"/>
        </w:rPr>
        <w:t>simulation</w:t>
      </w:r>
      <w:r>
        <w:rPr>
          <w:spacing w:val="-4"/>
          <w:w w:val="105"/>
        </w:rPr>
        <w:t> </w:t>
      </w:r>
      <w:r>
        <w:rPr>
          <w:w w:val="105"/>
        </w:rPr>
        <w:t>period,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conditions</w:t>
      </w:r>
      <w:r>
        <w:rPr>
          <w:spacing w:val="-4"/>
          <w:w w:val="105"/>
        </w:rPr>
        <w:t> </w:t>
      </w:r>
      <w:r>
        <w:rPr>
          <w:w w:val="105"/>
        </w:rPr>
        <w:t>can</w:t>
      </w:r>
      <w:r>
        <w:rPr>
          <w:spacing w:val="-5"/>
          <w:w w:val="105"/>
        </w:rPr>
        <w:t> </w:t>
      </w:r>
      <w:r>
        <w:rPr>
          <w:w w:val="105"/>
        </w:rPr>
        <w:t>be</w:t>
      </w:r>
      <w:r>
        <w:rPr>
          <w:spacing w:val="-5"/>
          <w:w w:val="105"/>
        </w:rPr>
        <w:t> </w:t>
      </w:r>
      <w:r>
        <w:rPr>
          <w:w w:val="105"/>
        </w:rPr>
        <w:t>estimated</w:t>
      </w:r>
      <w:r>
        <w:rPr>
          <w:spacing w:val="-5"/>
          <w:w w:val="105"/>
        </w:rPr>
        <w:t> </w:t>
      </w:r>
      <w:r>
        <w:rPr>
          <w:w w:val="105"/>
        </w:rPr>
        <w:t>by</w:t>
      </w:r>
      <w:r>
        <w:rPr>
          <w:spacing w:val="-5"/>
          <w:w w:val="105"/>
        </w:rPr>
        <w:t> </w:t>
      </w:r>
      <w:r>
        <w:rPr>
          <w:w w:val="105"/>
        </w:rPr>
        <w:t>scaling</w:t>
      </w:r>
      <w:r>
        <w:rPr>
          <w:w w:val="99"/>
        </w:rPr>
        <w:t> </w:t>
      </w:r>
      <w:r>
        <w:rPr>
          <w:w w:val="105"/>
        </w:rPr>
        <w:t>this</w:t>
      </w:r>
      <w:r>
        <w:rPr>
          <w:spacing w:val="24"/>
          <w:w w:val="105"/>
        </w:rPr>
        <w:t> </w:t>
      </w:r>
      <w:r>
        <w:rPr>
          <w:w w:val="105"/>
        </w:rPr>
        <w:t>profile.</w:t>
      </w:r>
      <w:r>
        <w:rPr>
          <w:spacing w:val="53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assumption</w:t>
      </w:r>
      <w:r>
        <w:rPr>
          <w:spacing w:val="24"/>
          <w:w w:val="105"/>
        </w:rPr>
        <w:t> </w:t>
      </w:r>
      <w:r>
        <w:rPr>
          <w:w w:val="105"/>
        </w:rPr>
        <w:t>is</w:t>
      </w:r>
      <w:r>
        <w:rPr>
          <w:spacing w:val="24"/>
          <w:w w:val="105"/>
        </w:rPr>
        <w:t> </w:t>
      </w:r>
      <w:r>
        <w:rPr>
          <w:w w:val="105"/>
        </w:rPr>
        <w:t>made</w:t>
      </w:r>
      <w:r>
        <w:rPr>
          <w:spacing w:val="24"/>
          <w:w w:val="105"/>
        </w:rPr>
        <w:t> </w:t>
      </w:r>
      <w:r>
        <w:rPr>
          <w:w w:val="105"/>
        </w:rPr>
        <w:t>that</w:t>
      </w:r>
      <w:r>
        <w:rPr>
          <w:spacing w:val="24"/>
          <w:w w:val="105"/>
        </w:rPr>
        <w:t> </w:t>
      </w:r>
      <w:r>
        <w:rPr>
          <w:w w:val="105"/>
        </w:rPr>
        <w:t>underground</w:t>
      </w:r>
      <w:r>
        <w:rPr>
          <w:spacing w:val="24"/>
          <w:w w:val="105"/>
        </w:rPr>
        <w:t> </w:t>
      </w:r>
      <w:r>
        <w:rPr>
          <w:w w:val="105"/>
        </w:rPr>
        <w:t>conditions</w:t>
      </w:r>
      <w:r>
        <w:rPr>
          <w:spacing w:val="25"/>
          <w:w w:val="105"/>
        </w:rPr>
        <w:t> </w:t>
      </w:r>
      <w:r>
        <w:rPr>
          <w:w w:val="105"/>
        </w:rPr>
        <w:t>remain</w:t>
      </w:r>
      <w:r>
        <w:rPr>
          <w:spacing w:val="24"/>
          <w:w w:val="105"/>
        </w:rPr>
        <w:t> </w:t>
      </w:r>
      <w:r>
        <w:rPr>
          <w:w w:val="105"/>
        </w:rPr>
        <w:t>constant</w:t>
      </w:r>
      <w:r>
        <w:rPr>
          <w:spacing w:val="25"/>
          <w:w w:val="105"/>
        </w:rPr>
        <w:t> </w:t>
      </w:r>
      <w:r>
        <w:rPr>
          <w:w w:val="105"/>
        </w:rPr>
        <w:t>at</w:t>
      </w:r>
      <w:r>
        <w:rPr>
          <w:spacing w:val="24"/>
          <w:w w:val="105"/>
        </w:rPr>
        <w:t> </w:t>
      </w:r>
      <w:r>
        <w:rPr>
          <w:w w:val="105"/>
        </w:rPr>
        <w:t>each</w:t>
      </w:r>
      <w:r>
        <w:rPr>
          <w:w w:val="103"/>
        </w:rPr>
        <w:t> </w:t>
      </w:r>
      <w:r>
        <w:rPr>
          <w:w w:val="105"/>
        </w:rPr>
        <w:t>mining level. Pressure and temperature increases with depth as a result of auto</w:t>
      </w:r>
      <w:r>
        <w:rPr>
          <w:spacing w:val="42"/>
          <w:w w:val="105"/>
        </w:rPr>
        <w:t> </w:t>
      </w:r>
      <w:r>
        <w:rPr>
          <w:w w:val="105"/>
        </w:rPr>
        <w:t>compression</w:t>
      </w:r>
      <w:r>
        <w:rPr>
          <w:w w:val="100"/>
        </w:rPr>
        <w:t> </w:t>
      </w:r>
      <w:r>
        <w:rPr>
          <w:w w:val="105"/>
        </w:rPr>
        <w:t>and rock face temperature.  Therefore the conditions can be estimated using only the </w:t>
      </w:r>
      <w:r>
        <w:rPr>
          <w:spacing w:val="4"/>
          <w:w w:val="105"/>
        </w:rPr>
        <w:t> </w:t>
      </w:r>
      <w:r>
        <w:rPr>
          <w:w w:val="105"/>
        </w:rPr>
        <w:t>depth</w:t>
      </w:r>
      <w:r>
        <w:rPr>
          <w:w w:val="109"/>
        </w:rPr>
        <w:t> </w:t>
      </w:r>
      <w:r>
        <w:rPr>
          <w:w w:val="105"/>
        </w:rPr>
        <w:t>at each</w:t>
      </w:r>
      <w:r>
        <w:rPr>
          <w:spacing w:val="21"/>
          <w:w w:val="105"/>
        </w:rPr>
        <w:t> </w:t>
      </w:r>
      <w:r>
        <w:rPr>
          <w:w w:val="105"/>
        </w:rPr>
        <w:t>level.</w:t>
      </w:r>
      <w:r>
        <w:rPr/>
      </w:r>
    </w:p>
    <w:p>
      <w:pPr>
        <w:pStyle w:val="Heading4"/>
        <w:spacing w:line="240" w:lineRule="auto" w:before="159"/>
        <w:ind w:right="0"/>
        <w:jc w:val="both"/>
        <w:rPr>
          <w:b w:val="0"/>
          <w:bCs w:val="0"/>
        </w:rPr>
      </w:pPr>
      <w:r>
        <w:rPr/>
        <w:t>Compressors</w:t>
      </w:r>
      <w:r>
        <w:rPr>
          <w:b w:val="0"/>
        </w:rPr>
      </w:r>
    </w:p>
    <w:p>
      <w:pPr>
        <w:spacing w:line="240" w:lineRule="auto" w:before="7"/>
        <w:rPr>
          <w:rFonts w:ascii="Georgia" w:hAnsi="Georgia" w:cs="Georgia" w:eastAsia="Georgia"/>
          <w:b/>
          <w:bCs/>
          <w:sz w:val="24"/>
          <w:szCs w:val="24"/>
        </w:rPr>
      </w:pPr>
    </w:p>
    <w:p>
      <w:pPr>
        <w:pStyle w:val="BodyText"/>
        <w:spacing w:line="240" w:lineRule="auto"/>
        <w:ind w:left="108" w:right="0"/>
        <w:jc w:val="both"/>
      </w:pPr>
      <w:r>
        <w:rPr>
          <w:w w:val="105"/>
        </w:rPr>
        <w:t>Three compressor models were investigated, each with varying complexity. The models </w:t>
      </w:r>
      <w:r>
        <w:rPr>
          <w:spacing w:val="4"/>
          <w:w w:val="105"/>
        </w:rPr>
        <w:t> </w:t>
      </w:r>
      <w:r>
        <w:rPr>
          <w:w w:val="105"/>
        </w:rPr>
        <w:t>are:</w:t>
      </w:r>
      <w:r>
        <w:rPr/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spacing w:line="20" w:lineRule="exact"/>
        <w:ind w:left="113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187.5pt;height:.4pt;mso-position-horizontal-relative:char;mso-position-vertical-relative:line" coordorigin="0,0" coordsize="3750,8">
            <v:group style="position:absolute;left:4;top:4;width:3742;height:2" coordorigin="4,4" coordsize="3742,2">
              <v:shape style="position:absolute;left:4;top:4;width:3742;height:2" coordorigin="4,4" coordsize="3742,0" path="m4,4l3746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exact" w:before="47"/>
        <w:ind w:left="316" w:right="130" w:hanging="200"/>
        <w:jc w:val="left"/>
        <w:rPr>
          <w:rFonts w:ascii="Century" w:hAnsi="Century" w:cs="Century" w:eastAsia="Century"/>
          <w:sz w:val="20"/>
          <w:szCs w:val="20"/>
        </w:rPr>
      </w:pPr>
      <w:r>
        <w:rPr>
          <w:rFonts w:ascii="Bauhaus 93" w:hAnsi="Bauhaus 93" w:cs="Bauhaus 93" w:eastAsia="Bauhaus 93"/>
          <w:w w:val="105"/>
          <w:position w:val="7"/>
          <w:sz w:val="14"/>
          <w:szCs w:val="14"/>
        </w:rPr>
        <w:t>1</w:t>
      </w:r>
      <w:r>
        <w:rPr>
          <w:rFonts w:ascii="Bauhaus 93" w:hAnsi="Bauhaus 93" w:cs="Bauhaus 93" w:eastAsia="Bauhaus 93"/>
          <w:spacing w:val="5"/>
          <w:w w:val="105"/>
          <w:position w:val="7"/>
          <w:sz w:val="14"/>
          <w:szCs w:val="14"/>
        </w:rPr>
        <w:t> </w:t>
      </w:r>
      <w:bookmarkStart w:name="_bookmark35" w:id="66"/>
      <w:bookmarkEnd w:id="66"/>
      <w:r>
        <w:rPr>
          <w:rFonts w:ascii="Bauhaus 93" w:hAnsi="Bauhaus 93" w:cs="Bauhaus 93" w:eastAsia="Bauhaus 93"/>
          <w:spacing w:val="5"/>
          <w:w w:val="105"/>
          <w:position w:val="7"/>
          <w:sz w:val="14"/>
          <w:szCs w:val="14"/>
        </w:rPr>
      </w:r>
      <w:r>
        <w:rPr>
          <w:rFonts w:ascii="Century" w:hAnsi="Century" w:cs="Century" w:eastAsia="Century"/>
          <w:w w:val="105"/>
          <w:sz w:val="20"/>
          <w:szCs w:val="20"/>
        </w:rPr>
        <w:t>B.</w:t>
      </w:r>
      <w:r>
        <w:rPr>
          <w:rFonts w:ascii="Century" w:hAnsi="Century" w:cs="Century" w:eastAsia="Century"/>
          <w:spacing w:val="22"/>
          <w:w w:val="105"/>
          <w:sz w:val="20"/>
          <w:szCs w:val="20"/>
        </w:rPr>
        <w:t> </w:t>
      </w:r>
      <w:r>
        <w:rPr>
          <w:rFonts w:ascii="Century" w:hAnsi="Century" w:cs="Century" w:eastAsia="Century"/>
          <w:w w:val="105"/>
          <w:sz w:val="20"/>
          <w:szCs w:val="20"/>
        </w:rPr>
        <w:t>Glenn,</w:t>
      </w:r>
      <w:r>
        <w:rPr>
          <w:rFonts w:ascii="Century" w:hAnsi="Century" w:cs="Century" w:eastAsia="Century"/>
          <w:spacing w:val="21"/>
          <w:w w:val="105"/>
          <w:sz w:val="20"/>
          <w:szCs w:val="20"/>
        </w:rPr>
        <w:t> </w:t>
      </w:r>
      <w:r>
        <w:rPr>
          <w:rFonts w:ascii="Century" w:hAnsi="Century" w:cs="Century" w:eastAsia="Century"/>
          <w:w w:val="105"/>
          <w:sz w:val="20"/>
          <w:szCs w:val="20"/>
        </w:rPr>
        <w:t>‘The</w:t>
      </w:r>
      <w:r>
        <w:rPr>
          <w:rFonts w:ascii="Century" w:hAnsi="Century" w:cs="Century" w:eastAsia="Century"/>
          <w:spacing w:val="21"/>
          <w:w w:val="105"/>
          <w:sz w:val="20"/>
          <w:szCs w:val="20"/>
        </w:rPr>
        <w:t> </w:t>
      </w:r>
      <w:r>
        <w:rPr>
          <w:rFonts w:ascii="Century" w:hAnsi="Century" w:cs="Century" w:eastAsia="Century"/>
          <w:w w:val="105"/>
          <w:sz w:val="20"/>
          <w:szCs w:val="20"/>
        </w:rPr>
        <w:t>Darcy–Weisbach</w:t>
      </w:r>
      <w:r>
        <w:rPr>
          <w:rFonts w:ascii="Century" w:hAnsi="Century" w:cs="Century" w:eastAsia="Century"/>
          <w:spacing w:val="20"/>
          <w:w w:val="105"/>
          <w:sz w:val="20"/>
          <w:szCs w:val="20"/>
        </w:rPr>
        <w:t> </w:t>
      </w:r>
      <w:r>
        <w:rPr>
          <w:rFonts w:ascii="Century" w:hAnsi="Century" w:cs="Century" w:eastAsia="Century"/>
          <w:w w:val="105"/>
          <w:sz w:val="20"/>
          <w:szCs w:val="20"/>
        </w:rPr>
        <w:t>Equation,’[Online]</w:t>
      </w:r>
      <w:r>
        <w:rPr>
          <w:rFonts w:ascii="Century" w:hAnsi="Century" w:cs="Century" w:eastAsia="Century"/>
          <w:spacing w:val="22"/>
          <w:w w:val="105"/>
          <w:sz w:val="20"/>
          <w:szCs w:val="20"/>
        </w:rPr>
        <w:t> </w:t>
      </w:r>
      <w:hyperlink r:id="rId63">
        <w:r>
          <w:rPr>
            <w:rFonts w:ascii="Arial" w:hAnsi="Arial" w:cs="Arial" w:eastAsia="Arial"/>
            <w:w w:val="105"/>
            <w:sz w:val="20"/>
            <w:szCs w:val="20"/>
          </w:rPr>
          <w:t>https://bae.okstate.edu/faculty-sites/Darcy/</w:t>
        </w:r>
      </w:hyperlink>
      <w:r>
        <w:rPr>
          <w:rFonts w:ascii="Arial" w:hAnsi="Arial" w:cs="Arial" w:eastAsia="Arial"/>
          <w:spacing w:val="-55"/>
          <w:w w:val="105"/>
          <w:sz w:val="20"/>
          <w:szCs w:val="20"/>
        </w:rPr>
        <w:t> </w:t>
      </w:r>
      <w:r>
        <w:rPr>
          <w:rFonts w:ascii="Arial" w:hAnsi="Arial" w:cs="Arial" w:eastAsia="Arial"/>
          <w:spacing w:val="-55"/>
          <w:w w:val="105"/>
          <w:sz w:val="20"/>
          <w:szCs w:val="20"/>
        </w:rPr>
      </w:r>
      <w:hyperlink r:id="rId63">
        <w:r>
          <w:rPr>
            <w:rFonts w:ascii="Arial" w:hAnsi="Arial" w:cs="Arial" w:eastAsia="Arial"/>
            <w:w w:val="95"/>
            <w:sz w:val="20"/>
            <w:szCs w:val="20"/>
          </w:rPr>
          <w:t>DarcyWeisbach/Darcy-WeisbachEq.htm</w:t>
        </w:r>
      </w:hyperlink>
      <w:r>
        <w:rPr>
          <w:rFonts w:ascii="Century" w:hAnsi="Century" w:cs="Century" w:eastAsia="Century"/>
          <w:w w:val="95"/>
          <w:sz w:val="20"/>
          <w:szCs w:val="20"/>
        </w:rPr>
        <w:t>,  [Accessed </w:t>
      </w:r>
      <w:r>
        <w:rPr>
          <w:rFonts w:ascii="Century" w:hAnsi="Century" w:cs="Century" w:eastAsia="Century"/>
          <w:spacing w:val="39"/>
          <w:w w:val="95"/>
          <w:sz w:val="20"/>
          <w:szCs w:val="20"/>
        </w:rPr>
        <w:t> </w:t>
      </w:r>
      <w:r>
        <w:rPr>
          <w:rFonts w:ascii="Century" w:hAnsi="Century" w:cs="Century" w:eastAsia="Century"/>
          <w:w w:val="95"/>
          <w:sz w:val="20"/>
          <w:szCs w:val="20"/>
        </w:rPr>
        <w:t>20-05-2017]</w:t>
      </w:r>
      <w:r>
        <w:rPr>
          <w:rFonts w:ascii="Century" w:hAnsi="Century" w:cs="Century" w:eastAsia="Century"/>
          <w:sz w:val="20"/>
          <w:szCs w:val="20"/>
        </w:rPr>
      </w:r>
    </w:p>
    <w:p>
      <w:pPr>
        <w:spacing w:after="0" w:line="240" w:lineRule="exact"/>
        <w:jc w:val="left"/>
        <w:rPr>
          <w:rFonts w:ascii="Century" w:hAnsi="Century" w:cs="Century" w:eastAsia="Century"/>
          <w:sz w:val="20"/>
          <w:szCs w:val="20"/>
        </w:rPr>
        <w:sectPr>
          <w:type w:val="continuous"/>
          <w:pgSz w:w="11910" w:h="16840"/>
          <w:pgMar w:top="1580" w:bottom="280" w:left="1300" w:right="980"/>
        </w:sectPr>
      </w:pPr>
    </w:p>
    <w:p>
      <w:pPr>
        <w:spacing w:line="240" w:lineRule="auto" w:before="0"/>
        <w:rPr>
          <w:rFonts w:ascii="Century" w:hAnsi="Century" w:cs="Century" w:eastAsia="Century"/>
          <w:sz w:val="20"/>
          <w:szCs w:val="20"/>
        </w:rPr>
      </w:pPr>
      <w:r>
        <w:rPr/>
        <w:pict>
          <v:shape style="position:absolute;margin-left:114.703003pt;margin-top:95.925011pt;width:363.28186pt;height:76.875pt;mso-position-horizontal-relative:page;mso-position-vertical-relative:page;z-index:-422896" type="#_x0000_t75" stroked="false">
            <v:imagedata r:id="rId64" o:title=""/>
          </v:shape>
        </w:pict>
      </w:r>
    </w:p>
    <w:p>
      <w:pPr>
        <w:spacing w:line="240" w:lineRule="auto" w:before="0"/>
        <w:rPr>
          <w:rFonts w:ascii="Century" w:hAnsi="Century" w:cs="Century" w:eastAsia="Century"/>
          <w:sz w:val="20"/>
          <w:szCs w:val="20"/>
        </w:rPr>
      </w:pPr>
    </w:p>
    <w:p>
      <w:pPr>
        <w:spacing w:line="240" w:lineRule="auto" w:before="12"/>
        <w:rPr>
          <w:rFonts w:ascii="Century" w:hAnsi="Century" w:cs="Century" w:eastAsia="Century"/>
          <w:sz w:val="23"/>
          <w:szCs w:val="23"/>
        </w:rPr>
      </w:pPr>
    </w:p>
    <w:tbl>
      <w:tblPr>
        <w:tblW w:w="0" w:type="auto"/>
        <w:jc w:val="left"/>
        <w:tblInd w:w="99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11"/>
        <w:gridCol w:w="1212"/>
        <w:gridCol w:w="1211"/>
        <w:gridCol w:w="1211"/>
        <w:gridCol w:w="1212"/>
        <w:gridCol w:w="1211"/>
      </w:tblGrid>
      <w:tr>
        <w:trPr>
          <w:trHeight w:val="569" w:hRule="exact"/>
        </w:trPr>
        <w:tc>
          <w:tcPr>
            <w:tcW w:w="1211" w:type="dxa"/>
            <w:tcBorders>
              <w:top w:val="single" w:sz="3" w:space="0" w:color="000000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>
              <w:pStyle w:val="TableParagraph"/>
              <w:tabs>
                <w:tab w:pos="598" w:val="left" w:leader="none"/>
                <w:tab w:pos="901" w:val="left" w:leader="none"/>
              </w:tabs>
              <w:spacing w:line="38" w:lineRule="exact"/>
              <w:ind w:left="295" w:right="0"/>
              <w:jc w:val="left"/>
              <w:rPr>
                <w:rFonts w:ascii="Century" w:hAnsi="Century" w:cs="Century" w:eastAsia="Century"/>
                <w:sz w:val="3"/>
                <w:szCs w:val="3"/>
              </w:rPr>
            </w:pP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  <w:r>
              <w:rPr>
                <w:rFonts w:ascii="Century"/>
                <w:position w:val="0"/>
                <w:sz w:val="3"/>
              </w:rPr>
              <w:tab/>
            </w: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  <w:r>
              <w:rPr>
                <w:rFonts w:ascii="Century"/>
                <w:position w:val="0"/>
                <w:sz w:val="3"/>
              </w:rPr>
              <w:tab/>
            </w: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</w:p>
          <w:p>
            <w:pPr>
              <w:pStyle w:val="TableParagraph"/>
              <w:spacing w:line="240" w:lineRule="auto"/>
              <w:ind w:right="0"/>
              <w:jc w:val="left"/>
              <w:rPr>
                <w:rFonts w:ascii="Century" w:hAnsi="Century" w:cs="Century" w:eastAsia="Century"/>
                <w:sz w:val="20"/>
                <w:szCs w:val="20"/>
              </w:rPr>
            </w:pPr>
          </w:p>
          <w:p>
            <w:pPr>
              <w:pStyle w:val="TableParagraph"/>
              <w:spacing w:line="240" w:lineRule="auto" w:before="5"/>
              <w:ind w:right="0"/>
              <w:jc w:val="left"/>
              <w:rPr>
                <w:rFonts w:ascii="Century" w:hAnsi="Century" w:cs="Century" w:eastAsia="Century"/>
                <w:sz w:val="24"/>
                <w:szCs w:val="24"/>
              </w:rPr>
            </w:pPr>
          </w:p>
        </w:tc>
        <w:tc>
          <w:tcPr>
            <w:tcW w:w="1212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>
              <w:pStyle w:val="TableParagraph"/>
              <w:tabs>
                <w:tab w:pos="601" w:val="left" w:leader="none"/>
                <w:tab w:pos="904" w:val="left" w:leader="none"/>
              </w:tabs>
              <w:spacing w:line="38" w:lineRule="exact"/>
              <w:ind w:left="298" w:right="0"/>
              <w:jc w:val="left"/>
              <w:rPr>
                <w:rFonts w:ascii="Century" w:hAnsi="Century" w:cs="Century" w:eastAsia="Century"/>
                <w:sz w:val="3"/>
                <w:szCs w:val="3"/>
              </w:rPr>
            </w:pP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  <w:r>
              <w:rPr>
                <w:rFonts w:ascii="Century"/>
                <w:position w:val="0"/>
                <w:sz w:val="3"/>
              </w:rPr>
              <w:tab/>
            </w: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  <w:r>
              <w:rPr>
                <w:rFonts w:ascii="Century"/>
                <w:position w:val="0"/>
                <w:sz w:val="3"/>
              </w:rPr>
              <w:tab/>
            </w: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</w:p>
          <w:p>
            <w:pPr>
              <w:pStyle w:val="TableParagraph"/>
              <w:spacing w:line="240" w:lineRule="auto"/>
              <w:ind w:right="0"/>
              <w:jc w:val="left"/>
              <w:rPr>
                <w:rFonts w:ascii="Century" w:hAnsi="Century" w:cs="Century" w:eastAsia="Century"/>
                <w:sz w:val="20"/>
                <w:szCs w:val="20"/>
              </w:rPr>
            </w:pPr>
          </w:p>
          <w:p>
            <w:pPr>
              <w:pStyle w:val="TableParagraph"/>
              <w:spacing w:line="240" w:lineRule="auto" w:before="5"/>
              <w:ind w:right="0"/>
              <w:jc w:val="left"/>
              <w:rPr>
                <w:rFonts w:ascii="Century" w:hAnsi="Century" w:cs="Century" w:eastAsia="Century"/>
                <w:sz w:val="24"/>
                <w:szCs w:val="24"/>
              </w:rPr>
            </w:pPr>
          </w:p>
        </w:tc>
        <w:tc>
          <w:tcPr>
            <w:tcW w:w="1211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>
              <w:pStyle w:val="TableParagraph"/>
              <w:tabs>
                <w:tab w:pos="600" w:val="left" w:leader="none"/>
                <w:tab w:pos="903" w:val="left" w:leader="none"/>
              </w:tabs>
              <w:spacing w:line="38" w:lineRule="exact"/>
              <w:ind w:left="298" w:right="0"/>
              <w:jc w:val="left"/>
              <w:rPr>
                <w:rFonts w:ascii="Century" w:hAnsi="Century" w:cs="Century" w:eastAsia="Century"/>
                <w:sz w:val="3"/>
                <w:szCs w:val="3"/>
              </w:rPr>
            </w:pP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  <w:r>
              <w:rPr>
                <w:rFonts w:ascii="Century"/>
                <w:position w:val="0"/>
                <w:sz w:val="3"/>
              </w:rPr>
              <w:tab/>
            </w: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  <w:r>
              <w:rPr>
                <w:rFonts w:ascii="Century"/>
                <w:position w:val="0"/>
                <w:sz w:val="3"/>
              </w:rPr>
              <w:tab/>
            </w: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</w:p>
          <w:p>
            <w:pPr>
              <w:pStyle w:val="TableParagraph"/>
              <w:spacing w:line="240" w:lineRule="auto"/>
              <w:ind w:right="0"/>
              <w:jc w:val="left"/>
              <w:rPr>
                <w:rFonts w:ascii="Century" w:hAnsi="Century" w:cs="Century" w:eastAsia="Century"/>
                <w:sz w:val="20"/>
                <w:szCs w:val="20"/>
              </w:rPr>
            </w:pPr>
          </w:p>
          <w:p>
            <w:pPr>
              <w:pStyle w:val="TableParagraph"/>
              <w:spacing w:line="240" w:lineRule="auto" w:before="5"/>
              <w:ind w:right="0"/>
              <w:jc w:val="left"/>
              <w:rPr>
                <w:rFonts w:ascii="Century" w:hAnsi="Century" w:cs="Century" w:eastAsia="Century"/>
                <w:sz w:val="24"/>
                <w:szCs w:val="24"/>
              </w:rPr>
            </w:pPr>
          </w:p>
        </w:tc>
        <w:tc>
          <w:tcPr>
            <w:tcW w:w="1211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>
              <w:pStyle w:val="TableParagraph"/>
              <w:tabs>
                <w:tab w:pos="601" w:val="left" w:leader="none"/>
                <w:tab w:pos="904" w:val="left" w:leader="none"/>
              </w:tabs>
              <w:spacing w:line="38" w:lineRule="exact"/>
              <w:ind w:left="298" w:right="0"/>
              <w:jc w:val="left"/>
              <w:rPr>
                <w:rFonts w:ascii="Century" w:hAnsi="Century" w:cs="Century" w:eastAsia="Century"/>
                <w:sz w:val="3"/>
                <w:szCs w:val="3"/>
              </w:rPr>
            </w:pP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  <w:r>
              <w:rPr>
                <w:rFonts w:ascii="Century"/>
                <w:position w:val="0"/>
                <w:sz w:val="3"/>
              </w:rPr>
              <w:tab/>
            </w: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  <w:r>
              <w:rPr>
                <w:rFonts w:ascii="Century"/>
                <w:position w:val="0"/>
                <w:sz w:val="3"/>
              </w:rPr>
              <w:tab/>
            </w: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</w:p>
          <w:p>
            <w:pPr>
              <w:pStyle w:val="TableParagraph"/>
              <w:spacing w:line="240" w:lineRule="auto"/>
              <w:ind w:right="0"/>
              <w:jc w:val="left"/>
              <w:rPr>
                <w:rFonts w:ascii="Century" w:hAnsi="Century" w:cs="Century" w:eastAsia="Century"/>
                <w:sz w:val="20"/>
                <w:szCs w:val="20"/>
              </w:rPr>
            </w:pPr>
          </w:p>
          <w:p>
            <w:pPr>
              <w:pStyle w:val="TableParagraph"/>
              <w:spacing w:line="240" w:lineRule="auto" w:before="5"/>
              <w:ind w:right="0"/>
              <w:jc w:val="left"/>
              <w:rPr>
                <w:rFonts w:ascii="Century" w:hAnsi="Century" w:cs="Century" w:eastAsia="Century"/>
                <w:sz w:val="24"/>
                <w:szCs w:val="24"/>
              </w:rPr>
            </w:pPr>
          </w:p>
        </w:tc>
        <w:tc>
          <w:tcPr>
            <w:tcW w:w="1212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>
              <w:pStyle w:val="TableParagraph"/>
              <w:tabs>
                <w:tab w:pos="601" w:val="left" w:leader="none"/>
                <w:tab w:pos="904" w:val="left" w:leader="none"/>
              </w:tabs>
              <w:spacing w:line="38" w:lineRule="exact"/>
              <w:ind w:left="298" w:right="0"/>
              <w:jc w:val="left"/>
              <w:rPr>
                <w:rFonts w:ascii="Century" w:hAnsi="Century" w:cs="Century" w:eastAsia="Century"/>
                <w:sz w:val="3"/>
                <w:szCs w:val="3"/>
              </w:rPr>
            </w:pP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  <w:r>
              <w:rPr>
                <w:rFonts w:ascii="Century"/>
                <w:position w:val="0"/>
                <w:sz w:val="3"/>
              </w:rPr>
              <w:tab/>
            </w: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  <w:r>
              <w:rPr>
                <w:rFonts w:ascii="Century"/>
                <w:position w:val="0"/>
                <w:sz w:val="3"/>
              </w:rPr>
              <w:tab/>
            </w: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</w:p>
          <w:p>
            <w:pPr>
              <w:pStyle w:val="TableParagraph"/>
              <w:spacing w:line="240" w:lineRule="auto"/>
              <w:ind w:right="0"/>
              <w:jc w:val="left"/>
              <w:rPr>
                <w:rFonts w:ascii="Century" w:hAnsi="Century" w:cs="Century" w:eastAsia="Century"/>
                <w:sz w:val="20"/>
                <w:szCs w:val="20"/>
              </w:rPr>
            </w:pPr>
          </w:p>
          <w:p>
            <w:pPr>
              <w:pStyle w:val="TableParagraph"/>
              <w:spacing w:line="240" w:lineRule="auto" w:before="5"/>
              <w:ind w:right="0"/>
              <w:jc w:val="left"/>
              <w:rPr>
                <w:rFonts w:ascii="Century" w:hAnsi="Century" w:cs="Century" w:eastAsia="Century"/>
                <w:sz w:val="24"/>
                <w:szCs w:val="24"/>
              </w:rPr>
            </w:pPr>
          </w:p>
        </w:tc>
        <w:tc>
          <w:tcPr>
            <w:tcW w:w="1211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>
              <w:pStyle w:val="TableParagraph"/>
              <w:tabs>
                <w:tab w:pos="600" w:val="left" w:leader="none"/>
                <w:tab w:pos="903" w:val="left" w:leader="none"/>
              </w:tabs>
              <w:spacing w:line="38" w:lineRule="exact"/>
              <w:ind w:left="298" w:right="0"/>
              <w:jc w:val="left"/>
              <w:rPr>
                <w:rFonts w:ascii="Century" w:hAnsi="Century" w:cs="Century" w:eastAsia="Century"/>
                <w:sz w:val="3"/>
                <w:szCs w:val="3"/>
              </w:rPr>
            </w:pP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  <w:r>
              <w:rPr>
                <w:rFonts w:ascii="Century"/>
                <w:position w:val="0"/>
                <w:sz w:val="3"/>
              </w:rPr>
              <w:tab/>
            </w: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  <w:r>
              <w:rPr>
                <w:rFonts w:ascii="Century"/>
                <w:position w:val="0"/>
                <w:sz w:val="3"/>
              </w:rPr>
              <w:tab/>
            </w: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</w:p>
          <w:p>
            <w:pPr>
              <w:pStyle w:val="TableParagraph"/>
              <w:spacing w:line="240" w:lineRule="auto"/>
              <w:ind w:right="0"/>
              <w:jc w:val="left"/>
              <w:rPr>
                <w:rFonts w:ascii="Century" w:hAnsi="Century" w:cs="Century" w:eastAsia="Century"/>
                <w:sz w:val="20"/>
                <w:szCs w:val="20"/>
              </w:rPr>
            </w:pPr>
          </w:p>
          <w:p>
            <w:pPr>
              <w:pStyle w:val="TableParagraph"/>
              <w:spacing w:line="240" w:lineRule="auto" w:before="5"/>
              <w:ind w:right="0"/>
              <w:jc w:val="left"/>
              <w:rPr>
                <w:rFonts w:ascii="Century" w:hAnsi="Century" w:cs="Century" w:eastAsia="Century"/>
                <w:sz w:val="24"/>
                <w:szCs w:val="24"/>
              </w:rPr>
            </w:pPr>
          </w:p>
        </w:tc>
      </w:tr>
      <w:tr>
        <w:trPr>
          <w:trHeight w:val="568" w:hRule="exact"/>
        </w:trPr>
        <w:tc>
          <w:tcPr>
            <w:tcW w:w="1211" w:type="dxa"/>
            <w:tcBorders>
              <w:top w:val="dashed" w:sz="1" w:space="0" w:color="D6E0C9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569" w:hRule="exact"/>
        </w:trPr>
        <w:tc>
          <w:tcPr>
            <w:tcW w:w="1211" w:type="dxa"/>
            <w:tcBorders>
              <w:top w:val="dashed" w:sz="1" w:space="0" w:color="D6E0C9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568" w:hRule="exact"/>
        </w:trPr>
        <w:tc>
          <w:tcPr>
            <w:tcW w:w="1211" w:type="dxa"/>
            <w:tcBorders>
              <w:top w:val="dashed" w:sz="1" w:space="0" w:color="D6E0C9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569" w:hRule="exact"/>
        </w:trPr>
        <w:tc>
          <w:tcPr>
            <w:tcW w:w="1211" w:type="dxa"/>
            <w:tcBorders>
              <w:top w:val="dashed" w:sz="1" w:space="0" w:color="D6E0C9"/>
              <w:left w:val="single" w:sz="3" w:space="0" w:color="000000"/>
              <w:bottom w:val="single" w:sz="3" w:space="0" w:color="000000"/>
              <w:right w:val="dashed" w:sz="1" w:space="0" w:color="D6E0C9"/>
            </w:tcBorders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Century" w:hAnsi="Century" w:cs="Century" w:eastAsia="Century"/>
                <w:sz w:val="20"/>
                <w:szCs w:val="20"/>
              </w:rPr>
            </w:pPr>
          </w:p>
          <w:p>
            <w:pPr>
              <w:pStyle w:val="TableParagraph"/>
              <w:spacing w:line="240" w:lineRule="auto" w:before="5"/>
              <w:ind w:right="0"/>
              <w:jc w:val="left"/>
              <w:rPr>
                <w:rFonts w:ascii="Century" w:hAnsi="Century" w:cs="Century" w:eastAsia="Century"/>
                <w:sz w:val="24"/>
                <w:szCs w:val="24"/>
              </w:rPr>
            </w:pPr>
          </w:p>
          <w:p>
            <w:pPr>
              <w:pStyle w:val="TableParagraph"/>
              <w:tabs>
                <w:tab w:pos="598" w:val="left" w:leader="none"/>
                <w:tab w:pos="901" w:val="left" w:leader="none"/>
              </w:tabs>
              <w:spacing w:line="38" w:lineRule="exact"/>
              <w:ind w:left="295" w:right="0"/>
              <w:jc w:val="left"/>
              <w:rPr>
                <w:rFonts w:ascii="Century" w:hAnsi="Century" w:cs="Century" w:eastAsia="Century"/>
                <w:sz w:val="3"/>
                <w:szCs w:val="3"/>
              </w:rPr>
            </w:pP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  <w:r>
              <w:rPr>
                <w:rFonts w:ascii="Century"/>
                <w:position w:val="0"/>
                <w:sz w:val="3"/>
              </w:rPr>
              <w:tab/>
            </w: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  <w:r>
              <w:rPr>
                <w:rFonts w:ascii="Century"/>
                <w:position w:val="0"/>
                <w:sz w:val="3"/>
              </w:rPr>
              <w:tab/>
            </w: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</w:p>
        </w:tc>
        <w:tc>
          <w:tcPr>
            <w:tcW w:w="1212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dashed" w:sz="1" w:space="0" w:color="D6E0C9"/>
            </w:tcBorders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Century" w:hAnsi="Century" w:cs="Century" w:eastAsia="Century"/>
                <w:sz w:val="20"/>
                <w:szCs w:val="20"/>
              </w:rPr>
            </w:pPr>
          </w:p>
          <w:p>
            <w:pPr>
              <w:pStyle w:val="TableParagraph"/>
              <w:spacing w:line="240" w:lineRule="auto" w:before="5"/>
              <w:ind w:right="0"/>
              <w:jc w:val="left"/>
              <w:rPr>
                <w:rFonts w:ascii="Century" w:hAnsi="Century" w:cs="Century" w:eastAsia="Century"/>
                <w:sz w:val="24"/>
                <w:szCs w:val="24"/>
              </w:rPr>
            </w:pPr>
          </w:p>
          <w:p>
            <w:pPr>
              <w:pStyle w:val="TableParagraph"/>
              <w:tabs>
                <w:tab w:pos="601" w:val="left" w:leader="none"/>
                <w:tab w:pos="904" w:val="left" w:leader="none"/>
              </w:tabs>
              <w:spacing w:line="38" w:lineRule="exact"/>
              <w:ind w:left="298" w:right="0"/>
              <w:jc w:val="left"/>
              <w:rPr>
                <w:rFonts w:ascii="Century" w:hAnsi="Century" w:cs="Century" w:eastAsia="Century"/>
                <w:sz w:val="3"/>
                <w:szCs w:val="3"/>
              </w:rPr>
            </w:pP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  <w:r>
              <w:rPr>
                <w:rFonts w:ascii="Century"/>
                <w:position w:val="0"/>
                <w:sz w:val="3"/>
              </w:rPr>
              <w:tab/>
            </w: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  <w:r>
              <w:rPr>
                <w:rFonts w:ascii="Century"/>
                <w:position w:val="0"/>
                <w:sz w:val="3"/>
              </w:rPr>
              <w:tab/>
            </w: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dashed" w:sz="1" w:space="0" w:color="D6E0C9"/>
            </w:tcBorders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Century" w:hAnsi="Century" w:cs="Century" w:eastAsia="Century"/>
                <w:sz w:val="20"/>
                <w:szCs w:val="20"/>
              </w:rPr>
            </w:pPr>
          </w:p>
          <w:p>
            <w:pPr>
              <w:pStyle w:val="TableParagraph"/>
              <w:spacing w:line="240" w:lineRule="auto" w:before="5"/>
              <w:ind w:right="0"/>
              <w:jc w:val="left"/>
              <w:rPr>
                <w:rFonts w:ascii="Century" w:hAnsi="Century" w:cs="Century" w:eastAsia="Century"/>
                <w:sz w:val="24"/>
                <w:szCs w:val="24"/>
              </w:rPr>
            </w:pPr>
          </w:p>
          <w:p>
            <w:pPr>
              <w:pStyle w:val="TableParagraph"/>
              <w:tabs>
                <w:tab w:pos="600" w:val="left" w:leader="none"/>
                <w:tab w:pos="903" w:val="left" w:leader="none"/>
              </w:tabs>
              <w:spacing w:line="38" w:lineRule="exact"/>
              <w:ind w:left="298" w:right="0"/>
              <w:jc w:val="left"/>
              <w:rPr>
                <w:rFonts w:ascii="Century" w:hAnsi="Century" w:cs="Century" w:eastAsia="Century"/>
                <w:sz w:val="3"/>
                <w:szCs w:val="3"/>
              </w:rPr>
            </w:pP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  <w:r>
              <w:rPr>
                <w:rFonts w:ascii="Century"/>
                <w:position w:val="0"/>
                <w:sz w:val="3"/>
              </w:rPr>
              <w:tab/>
            </w: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  <w:r>
              <w:rPr>
                <w:rFonts w:ascii="Century"/>
                <w:position w:val="0"/>
                <w:sz w:val="3"/>
              </w:rPr>
              <w:tab/>
            </w: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dashed" w:sz="1" w:space="0" w:color="D6E0C9"/>
            </w:tcBorders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Century" w:hAnsi="Century" w:cs="Century" w:eastAsia="Century"/>
                <w:sz w:val="20"/>
                <w:szCs w:val="20"/>
              </w:rPr>
            </w:pPr>
          </w:p>
          <w:p>
            <w:pPr>
              <w:pStyle w:val="TableParagraph"/>
              <w:spacing w:line="240" w:lineRule="auto" w:before="5"/>
              <w:ind w:right="0"/>
              <w:jc w:val="left"/>
              <w:rPr>
                <w:rFonts w:ascii="Century" w:hAnsi="Century" w:cs="Century" w:eastAsia="Century"/>
                <w:sz w:val="24"/>
                <w:szCs w:val="24"/>
              </w:rPr>
            </w:pPr>
          </w:p>
          <w:p>
            <w:pPr>
              <w:pStyle w:val="TableParagraph"/>
              <w:tabs>
                <w:tab w:pos="601" w:val="left" w:leader="none"/>
                <w:tab w:pos="904" w:val="left" w:leader="none"/>
              </w:tabs>
              <w:spacing w:line="38" w:lineRule="exact"/>
              <w:ind w:left="298" w:right="0"/>
              <w:jc w:val="left"/>
              <w:rPr>
                <w:rFonts w:ascii="Century" w:hAnsi="Century" w:cs="Century" w:eastAsia="Century"/>
                <w:sz w:val="3"/>
                <w:szCs w:val="3"/>
              </w:rPr>
            </w:pP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  <w:r>
              <w:rPr>
                <w:rFonts w:ascii="Century"/>
                <w:position w:val="0"/>
                <w:sz w:val="3"/>
              </w:rPr>
              <w:tab/>
            </w: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  <w:r>
              <w:rPr>
                <w:rFonts w:ascii="Century"/>
                <w:position w:val="0"/>
                <w:sz w:val="3"/>
              </w:rPr>
              <w:tab/>
            </w: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</w:p>
        </w:tc>
        <w:tc>
          <w:tcPr>
            <w:tcW w:w="1212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dashed" w:sz="1" w:space="0" w:color="D6E0C9"/>
            </w:tcBorders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Century" w:hAnsi="Century" w:cs="Century" w:eastAsia="Century"/>
                <w:sz w:val="20"/>
                <w:szCs w:val="20"/>
              </w:rPr>
            </w:pPr>
          </w:p>
          <w:p>
            <w:pPr>
              <w:pStyle w:val="TableParagraph"/>
              <w:spacing w:line="240" w:lineRule="auto" w:before="5"/>
              <w:ind w:right="0"/>
              <w:jc w:val="left"/>
              <w:rPr>
                <w:rFonts w:ascii="Century" w:hAnsi="Century" w:cs="Century" w:eastAsia="Century"/>
                <w:sz w:val="24"/>
                <w:szCs w:val="24"/>
              </w:rPr>
            </w:pPr>
          </w:p>
          <w:p>
            <w:pPr>
              <w:pStyle w:val="TableParagraph"/>
              <w:tabs>
                <w:tab w:pos="601" w:val="left" w:leader="none"/>
                <w:tab w:pos="904" w:val="left" w:leader="none"/>
              </w:tabs>
              <w:spacing w:line="38" w:lineRule="exact"/>
              <w:ind w:left="298" w:right="0"/>
              <w:jc w:val="left"/>
              <w:rPr>
                <w:rFonts w:ascii="Century" w:hAnsi="Century" w:cs="Century" w:eastAsia="Century"/>
                <w:sz w:val="3"/>
                <w:szCs w:val="3"/>
              </w:rPr>
            </w:pP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  <w:r>
              <w:rPr>
                <w:rFonts w:ascii="Century"/>
                <w:position w:val="0"/>
                <w:sz w:val="3"/>
              </w:rPr>
              <w:tab/>
            </w: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  <w:r>
              <w:rPr>
                <w:rFonts w:ascii="Century"/>
                <w:position w:val="0"/>
                <w:sz w:val="3"/>
              </w:rPr>
              <w:tab/>
            </w: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</w:p>
        </w:tc>
        <w:tc>
          <w:tcPr>
            <w:tcW w:w="1211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Century" w:hAnsi="Century" w:cs="Century" w:eastAsia="Century"/>
                <w:sz w:val="20"/>
                <w:szCs w:val="20"/>
              </w:rPr>
            </w:pPr>
          </w:p>
          <w:p>
            <w:pPr>
              <w:pStyle w:val="TableParagraph"/>
              <w:spacing w:line="240" w:lineRule="auto" w:before="5"/>
              <w:ind w:right="0"/>
              <w:jc w:val="left"/>
              <w:rPr>
                <w:rFonts w:ascii="Century" w:hAnsi="Century" w:cs="Century" w:eastAsia="Century"/>
                <w:sz w:val="24"/>
                <w:szCs w:val="24"/>
              </w:rPr>
            </w:pPr>
          </w:p>
          <w:p>
            <w:pPr>
              <w:pStyle w:val="TableParagraph"/>
              <w:tabs>
                <w:tab w:pos="600" w:val="left" w:leader="none"/>
                <w:tab w:pos="903" w:val="left" w:leader="none"/>
              </w:tabs>
              <w:spacing w:line="38" w:lineRule="exact"/>
              <w:ind w:left="298" w:right="0"/>
              <w:jc w:val="left"/>
              <w:rPr>
                <w:rFonts w:ascii="Century" w:hAnsi="Century" w:cs="Century" w:eastAsia="Century"/>
                <w:sz w:val="3"/>
                <w:szCs w:val="3"/>
              </w:rPr>
            </w:pP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  <w:r>
              <w:rPr>
                <w:rFonts w:ascii="Century"/>
                <w:position w:val="0"/>
                <w:sz w:val="3"/>
              </w:rPr>
              <w:tab/>
            </w: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  <w:r>
              <w:rPr>
                <w:rFonts w:ascii="Century"/>
                <w:position w:val="0"/>
                <w:sz w:val="3"/>
              </w:rPr>
              <w:tab/>
            </w:r>
            <w:r>
              <w:rPr>
                <w:rFonts w:ascii="Century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Century"/>
                <w:position w:val="0"/>
                <w:sz w:val="3"/>
              </w:rPr>
            </w:r>
          </w:p>
        </w:tc>
      </w:tr>
    </w:tbl>
    <w:p>
      <w:pPr>
        <w:spacing w:line="240" w:lineRule="auto" w:before="0"/>
        <w:rPr>
          <w:rFonts w:ascii="Century" w:hAnsi="Century" w:cs="Century" w:eastAsia="Century"/>
          <w:sz w:val="20"/>
          <w:szCs w:val="20"/>
        </w:rPr>
      </w:pPr>
    </w:p>
    <w:p>
      <w:pPr>
        <w:spacing w:line="240" w:lineRule="auto" w:before="0"/>
        <w:rPr>
          <w:rFonts w:ascii="Century" w:hAnsi="Century" w:cs="Century" w:eastAsia="Century"/>
          <w:sz w:val="20"/>
          <w:szCs w:val="20"/>
        </w:rPr>
      </w:pPr>
    </w:p>
    <w:p>
      <w:pPr>
        <w:spacing w:line="240" w:lineRule="auto" w:before="9"/>
        <w:rPr>
          <w:rFonts w:ascii="Century" w:hAnsi="Century" w:cs="Century" w:eastAsia="Century"/>
          <w:sz w:val="21"/>
          <w:szCs w:val="21"/>
        </w:rPr>
      </w:pPr>
    </w:p>
    <w:p>
      <w:pPr>
        <w:tabs>
          <w:tab w:pos="7004" w:val="left" w:leader="none"/>
        </w:tabs>
        <w:spacing w:line="20" w:lineRule="exact"/>
        <w:ind w:left="3905" w:right="0" w:firstLine="0"/>
        <w:rPr>
          <w:rFonts w:ascii="Century" w:hAnsi="Century" w:cs="Century" w:eastAsia="Century"/>
          <w:sz w:val="2"/>
          <w:szCs w:val="2"/>
        </w:rPr>
      </w:pPr>
      <w:r>
        <w:rPr>
          <w:rFonts w:ascii="Century"/>
          <w:sz w:val="2"/>
        </w:rPr>
        <w:pict>
          <v:group style="width:30.05pt;height:.5pt;mso-position-horizontal-relative:char;mso-position-vertical-relative:line" coordorigin="0,0" coordsize="601,10">
            <v:group style="position:absolute;left:5;top:5;width:591;height:2" coordorigin="5,5" coordsize="591,2">
              <v:shape style="position:absolute;left:5;top:5;width:591;height:2" coordorigin="5,5" coordsize="591,0" path="m5,5l596,5e" filled="false" stroked="true" strokeweight=".5pt" strokecolor="#7296e5">
                <v:path arrowok="t"/>
              </v:shape>
            </v:group>
          </v:group>
        </w:pict>
      </w:r>
      <w:r>
        <w:rPr>
          <w:rFonts w:ascii="Century"/>
          <w:sz w:val="2"/>
        </w:rPr>
      </w:r>
      <w:r>
        <w:rPr>
          <w:rFonts w:ascii="Century"/>
          <w:sz w:val="2"/>
        </w:rPr>
        <w:tab/>
      </w:r>
      <w:r>
        <w:rPr>
          <w:rFonts w:ascii="Century"/>
          <w:sz w:val="2"/>
        </w:rPr>
        <w:pict>
          <v:group style="width:30.05pt;height:.5pt;mso-position-horizontal-relative:char;mso-position-vertical-relative:line" coordorigin="0,0" coordsize="601,10">
            <v:group style="position:absolute;left:5;top:5;width:591;height:2" coordorigin="5,5" coordsize="591,2">
              <v:shape style="position:absolute;left:5;top:5;width:591;height:2" coordorigin="5,5" coordsize="591,0" path="m5,5l596,5e" filled="false" stroked="true" strokeweight=".5pt" strokecolor="#fac96d">
                <v:path arrowok="t"/>
              </v:shape>
            </v:group>
          </v:group>
        </w:pict>
      </w:r>
      <w:r>
        <w:rPr>
          <w:rFonts w:ascii="Century"/>
          <w:sz w:val="2"/>
        </w:rPr>
      </w:r>
    </w:p>
    <w:p>
      <w:pPr>
        <w:spacing w:line="240" w:lineRule="auto" w:before="0"/>
        <w:rPr>
          <w:rFonts w:ascii="Century" w:hAnsi="Century" w:cs="Century" w:eastAsia="Century"/>
          <w:sz w:val="20"/>
          <w:szCs w:val="20"/>
        </w:rPr>
      </w:pPr>
    </w:p>
    <w:p>
      <w:pPr>
        <w:pStyle w:val="BodyText"/>
        <w:spacing w:line="240" w:lineRule="auto" w:before="181"/>
        <w:ind w:left="574" w:right="1053"/>
        <w:jc w:val="left"/>
      </w:pPr>
      <w:r>
        <w:rPr/>
        <w:pict>
          <v:group style="position:absolute;margin-left:70.667pt;margin-top:-209.137848pt;width:475.2pt;height:208.4pt;mso-position-horizontal-relative:page;mso-position-vertical-relative:paragraph;z-index:-422440" coordorigin="1413,-4183" coordsize="9504,4168">
            <v:group style="position:absolute;left:1417;top:-4179;width:9496;height:2" coordorigin="1417,-4179" coordsize="9496,2">
              <v:shape style="position:absolute;left:1417;top:-4179;width:9496;height:2" coordorigin="1417,-4179" coordsize="9496,0" path="m1417,-4179l10913,-4179e" filled="false" stroked="true" strokeweight=".398pt" strokecolor="#000000">
                <v:path arrowok="t"/>
              </v:shape>
            </v:group>
            <v:group style="position:absolute;left:1421;top:-4179;width:2;height:4160" coordorigin="1421,-4179" coordsize="2,4160">
              <v:shape style="position:absolute;left:1421;top:-4179;width:2;height:4160" coordorigin="1421,-4179" coordsize="0,4160" path="m1421,-19l1421,-4179e" filled="false" stroked="true" strokeweight=".398pt" strokecolor="#000000">
                <v:path arrowok="t"/>
              </v:shape>
            </v:group>
            <v:group style="position:absolute;left:10909;top:-4179;width:2;height:4160" coordorigin="10909,-4179" coordsize="2,4160">
              <v:shape style="position:absolute;left:10909;top:-4179;width:2;height:4160" coordorigin="10909,-4179" coordsize="0,4160" path="m10909,-19l10909,-4179e" filled="false" stroked="true" strokeweight=".398pt" strokecolor="#000000">
                <v:path arrowok="t"/>
              </v:shape>
            </v:group>
            <v:group style="position:absolute;left:1417;top:-19;width:9496;height:2" coordorigin="1417,-19" coordsize="9496,2">
              <v:shape style="position:absolute;left:1417;top:-19;width:9496;height:2" coordorigin="1417,-19" coordsize="9496,0" path="m1417,-19l10913,-19e" filled="false" stroked="true" strokeweight=".398pt" strokecolor="#000000">
                <v:path arrowok="t"/>
              </v:shape>
              <v:shape style="position:absolute;left:1933;top:-3971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35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699;top:-3971;width:352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933;top:-3402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30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699;top:-3402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80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933;top:-2834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699;top:-2834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60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933;top:-2265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699;top:-2265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933;top:-1697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699;top:-1697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933;top:-1128;width:633;height:460" type="#_x0000_t202" filled="false" stroked="false">
                <v:textbox inset="0,0,0,0">
                  <w:txbxContent>
                    <w:p>
                      <w:pPr>
                        <w:spacing w:line="203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0"/>
                        <w:ind w:left="99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3243;top:-908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04:00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4455;top:-908;width:533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08:0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5284;top:-908;width:1298;height:57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12:00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54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5"/>
                          <w:sz w:val="24"/>
                        </w:rPr>
                        <w:t>Time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4"/>
                          <w:sz w:val="24"/>
                        </w:rPr>
                        <w:t>of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Day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6877;top:-908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16:00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8089;top:-908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300;top:-1128;width:533;height:460" type="#_x0000_t202" filled="false" stroked="false">
                <v:textbox inset="0,0,0,0">
                  <w:txbxContent>
                    <w:p>
                      <w:pPr>
                        <w:spacing w:line="203" w:lineRule="exact" w:before="0"/>
                        <w:ind w:left="0" w:right="15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0"/>
                        <w:ind w:left="0" w:right="0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3751;top:-304;width:4426;height:240" type="#_x0000_t202" filled="false" stroked="false">
                <v:textbox inset="0,0,0,0">
                  <w:txbxContent>
                    <w:p>
                      <w:pPr>
                        <w:tabs>
                          <w:tab w:pos="2529" w:val="left" w:leader="none"/>
                        </w:tabs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8"/>
                          <w:sz w:val="24"/>
                        </w:rPr>
                        <w:t>Temperature</w:t>
                      </w:r>
                      <w:r>
                        <w:rPr>
                          <w:rFonts w:asci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/>
                          <w:w w:val="105"/>
                          <w:sz w:val="24"/>
                        </w:rPr>
                        <w:t>Relative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6"/>
                          <w:sz w:val="24"/>
                        </w:rPr>
                        <w:t>Humidi</w:t>
                      </w:r>
                      <w:r>
                        <w:rPr>
                          <w:rFonts w:ascii="Times New Roman"/>
                          <w:spacing w:val="1"/>
                          <w:w w:val="106"/>
                          <w:sz w:val="24"/>
                        </w:rPr>
                        <w:t>t</w:t>
                      </w:r>
                      <w:r>
                        <w:rPr>
                          <w:rFonts w:ascii="Times New Roman"/>
                          <w:w w:val="102"/>
                          <w:sz w:val="24"/>
                        </w:rPr>
                        <w:t>y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75.984558pt;margin-top:-181.166809pt;width:14pt;height:119.55pt;mso-position-horizontal-relative:page;mso-position-vertical-relative:paragraph;z-index:6736" type="#_x0000_t20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51" w:lineRule="exact"/>
                    <w:ind w:left="20" w:right="0"/>
                    <w:jc w:val="left"/>
                  </w:pPr>
                  <w:r>
                    <w:rPr>
                      <w:w w:val="105"/>
                    </w:rPr>
                    <w:t>Relative</w:t>
                  </w:r>
                  <w:r>
                    <w:rPr>
                      <w:spacing w:val="18"/>
                    </w:rPr>
                    <w:t> </w:t>
                  </w:r>
                  <w:r>
                    <w:rPr>
                      <w:w w:val="105"/>
                    </w:rPr>
                    <w:t>Humidity</w:t>
                  </w:r>
                  <w:r>
                    <w:rPr>
                      <w:spacing w:val="19"/>
                    </w:rPr>
                    <w:t> </w:t>
                  </w:r>
                  <w:r>
                    <w:rPr>
                      <w:w w:val="104"/>
                    </w:rPr>
                    <w:t>(%)</w:t>
                  </w:r>
                  <w:r>
                    <w:rPr/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09.7146pt;margin-top:-171.322815pt;width:14pt;height:99.85pt;mso-position-horizontal-relative:page;mso-position-vertical-relative:paragraph;z-index:6760" type="#_x0000_t20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51" w:lineRule="exact"/>
                    <w:ind w:left="20" w:right="0"/>
                    <w:jc w:val="left"/>
                  </w:pPr>
                  <w:r>
                    <w:rPr>
                      <w:w w:val="108"/>
                    </w:rPr>
                    <w:t>Temperature</w:t>
                  </w:r>
                  <w:r>
                    <w:rPr>
                      <w:spacing w:val="19"/>
                    </w:rPr>
                    <w:t> </w:t>
                  </w:r>
                  <w:r>
                    <w:rPr>
                      <w:w w:val="113"/>
                    </w:rPr>
                    <w:t>()</w:t>
                  </w:r>
                  <w:r>
                    <w:rPr>
                      <w:rFonts w:ascii="Arial" w:hAnsi="Arial" w:cs="Arial" w:eastAsia="Arial"/>
                      <w:i/>
                      <w:spacing w:val="10"/>
                      <w:w w:val="149"/>
                      <w:position w:val="9"/>
                      <w:sz w:val="16"/>
                      <w:szCs w:val="16"/>
                    </w:rPr>
                    <w:t>◦</w:t>
                  </w:r>
                  <w:r>
                    <w:rPr>
                      <w:rFonts w:ascii="Arial" w:hAnsi="Arial" w:cs="Arial" w:eastAsia="Arial"/>
                      <w:i/>
                      <w:spacing w:val="17"/>
                      <w:w w:val="96"/>
                    </w:rPr>
                    <w:t>C</w:t>
                  </w:r>
                  <w:r>
                    <w:rPr>
                      <w:w w:val="113"/>
                    </w:rPr>
                    <w:t>)</w:t>
                  </w:r>
                  <w:r>
                    <w:rPr/>
                  </w:r>
                </w:p>
              </w:txbxContent>
            </v:textbox>
            <w10:wrap type="none"/>
          </v:shape>
        </w:pict>
      </w:r>
      <w:r>
        <w:rPr>
          <w:w w:val="105"/>
        </w:rPr>
        <w:t>Figure 3.3:  </w:t>
      </w:r>
      <w:bookmarkStart w:name="_bookmark36" w:id="67"/>
      <w:bookmarkEnd w:id="67"/>
      <w:r>
        <w:rPr>
          <w:w w:val="105"/>
        </w:rPr>
        <w:t>Average</w:t>
      </w:r>
      <w:r>
        <w:rPr>
          <w:w w:val="105"/>
        </w:rPr>
        <w:t> summer ambient air conditions at a South African gold </w:t>
      </w:r>
      <w:r>
        <w:rPr>
          <w:spacing w:val="44"/>
          <w:w w:val="105"/>
        </w:rPr>
        <w:t> </w:t>
      </w:r>
      <w:r>
        <w:rPr>
          <w:w w:val="105"/>
        </w:rPr>
        <w:t>mine.</w:t>
      </w:r>
      <w:r>
        <w:rPr/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ListParagraph"/>
        <w:numPr>
          <w:ilvl w:val="3"/>
          <w:numId w:val="21"/>
        </w:numPr>
        <w:tabs>
          <w:tab w:pos="703" w:val="left" w:leader="none"/>
        </w:tabs>
        <w:spacing w:line="240" w:lineRule="auto" w:before="0" w:after="0"/>
        <w:ind w:left="702" w:right="0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Air</w:t>
      </w:r>
      <w:r>
        <w:rPr>
          <w:rFonts w:ascii="Times New Roman"/>
          <w:spacing w:val="14"/>
          <w:w w:val="105"/>
          <w:sz w:val="24"/>
        </w:rPr>
        <w:t> </w:t>
      </w:r>
      <w:r>
        <w:rPr>
          <w:rFonts w:ascii="Times New Roman"/>
          <w:w w:val="105"/>
          <w:sz w:val="24"/>
        </w:rPr>
        <w:t>compressor</w:t>
      </w:r>
      <w:r>
        <w:rPr>
          <w:rFonts w:ascii="Times New Roman"/>
          <w:sz w:val="24"/>
        </w:rPr>
      </w:r>
    </w:p>
    <w:p>
      <w:pPr>
        <w:pStyle w:val="ListParagraph"/>
        <w:numPr>
          <w:ilvl w:val="3"/>
          <w:numId w:val="21"/>
        </w:numPr>
        <w:tabs>
          <w:tab w:pos="703" w:val="left" w:leader="none"/>
        </w:tabs>
        <w:spacing w:line="240" w:lineRule="auto" w:before="58" w:after="0"/>
        <w:ind w:left="702" w:right="0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Dynamic</w:t>
      </w:r>
      <w:r>
        <w:rPr>
          <w:rFonts w:ascii="Times New Roman"/>
          <w:spacing w:val="14"/>
          <w:w w:val="105"/>
          <w:sz w:val="24"/>
        </w:rPr>
        <w:t> </w:t>
      </w:r>
      <w:r>
        <w:rPr>
          <w:rFonts w:ascii="Times New Roman"/>
          <w:w w:val="105"/>
          <w:sz w:val="24"/>
        </w:rPr>
        <w:t>compressor</w:t>
      </w:r>
      <w:r>
        <w:rPr>
          <w:rFonts w:ascii="Times New Roman"/>
          <w:sz w:val="24"/>
        </w:rPr>
      </w:r>
    </w:p>
    <w:p>
      <w:pPr>
        <w:pStyle w:val="ListParagraph"/>
        <w:numPr>
          <w:ilvl w:val="3"/>
          <w:numId w:val="21"/>
        </w:numPr>
        <w:tabs>
          <w:tab w:pos="703" w:val="left" w:leader="none"/>
        </w:tabs>
        <w:spacing w:line="240" w:lineRule="auto" w:before="58" w:after="0"/>
        <w:ind w:left="702" w:right="0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Positive displacement</w:t>
      </w:r>
      <w:r>
        <w:rPr>
          <w:rFonts w:ascii="Times New Roman"/>
          <w:spacing w:val="28"/>
          <w:w w:val="105"/>
          <w:sz w:val="24"/>
        </w:rPr>
        <w:t> </w:t>
      </w:r>
      <w:r>
        <w:rPr>
          <w:rFonts w:ascii="Times New Roman"/>
          <w:w w:val="105"/>
          <w:sz w:val="24"/>
        </w:rPr>
        <w:t>compressor</w:t>
      </w:r>
      <w:r>
        <w:rPr>
          <w:rFonts w:ascii="Times New Roman"/>
          <w:sz w:val="24"/>
        </w:rPr>
      </w:r>
    </w:p>
    <w:p>
      <w:pPr>
        <w:pStyle w:val="BodyText"/>
        <w:spacing w:line="352" w:lineRule="auto" w:before="261"/>
        <w:ind w:left="108" w:right="1127"/>
        <w:jc w:val="both"/>
      </w:pPr>
      <w:r>
        <w:rPr>
          <w:w w:val="105"/>
        </w:rPr>
        <w:t>The air compressor is a general, simplified model. It requires minimal user inputs by</w:t>
      </w:r>
      <w:r>
        <w:rPr>
          <w:spacing w:val="2"/>
          <w:w w:val="105"/>
        </w:rPr>
        <w:t> </w:t>
      </w:r>
      <w:r>
        <w:rPr>
          <w:w w:val="105"/>
        </w:rPr>
        <w:t>making</w:t>
      </w:r>
      <w:r>
        <w:rPr>
          <w:w w:val="101"/>
        </w:rPr>
        <w:t> </w:t>
      </w:r>
      <w:r>
        <w:rPr>
          <w:w w:val="105"/>
        </w:rPr>
        <w:t>several assumptions. This is useful when parameters for a compressor are not available.</w:t>
      </w:r>
      <w:r>
        <w:rPr>
          <w:spacing w:val="57"/>
          <w:w w:val="105"/>
        </w:rPr>
        <w:t> </w:t>
      </w:r>
      <w:r>
        <w:rPr>
          <w:w w:val="105"/>
        </w:rPr>
        <w:t>Or</w:t>
      </w:r>
      <w:r>
        <w:rPr>
          <w:w w:val="107"/>
        </w:rPr>
        <w:t> </w:t>
      </w:r>
      <w:r>
        <w:rPr>
          <w:w w:val="105"/>
        </w:rPr>
        <w:t>when doing a quick preliminary simulation. However, it is not ideal for detailed</w:t>
      </w:r>
      <w:r>
        <w:rPr>
          <w:spacing w:val="12"/>
          <w:w w:val="105"/>
        </w:rPr>
        <w:t> </w:t>
      </w:r>
      <w:r>
        <w:rPr>
          <w:w w:val="105"/>
        </w:rPr>
        <w:t>simulations</w:t>
      </w:r>
      <w:r>
        <w:rPr>
          <w:w w:val="103"/>
        </w:rPr>
        <w:t> </w:t>
      </w:r>
      <w:r>
        <w:rPr>
          <w:w w:val="105"/>
        </w:rPr>
        <w:t>which require more</w:t>
      </w:r>
      <w:r>
        <w:rPr>
          <w:spacing w:val="-17"/>
          <w:w w:val="105"/>
        </w:rPr>
        <w:t> </w:t>
      </w:r>
      <w:r>
        <w:rPr>
          <w:w w:val="105"/>
        </w:rPr>
        <w:t>precision.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1132" w:hanging="9"/>
        <w:jc w:val="both"/>
      </w:pPr>
      <w:r>
        <w:rPr>
          <w:w w:val="105"/>
        </w:rPr>
        <w:t>The dynamic compressor components are is more complex, taking into account factors</w:t>
      </w:r>
      <w:r>
        <w:rPr>
          <w:spacing w:val="13"/>
          <w:w w:val="105"/>
        </w:rPr>
        <w:t> </w:t>
      </w:r>
      <w:r>
        <w:rPr>
          <w:w w:val="105"/>
        </w:rPr>
        <w:t>such</w:t>
      </w:r>
      <w:r>
        <w:rPr>
          <w:w w:val="103"/>
        </w:rPr>
        <w:t> </w:t>
      </w:r>
      <w:r>
        <w:rPr>
          <w:w w:val="105"/>
        </w:rPr>
        <w:t>as heat generated by </w:t>
      </w:r>
      <w:r>
        <w:rPr>
          <w:spacing w:val="23"/>
          <w:w w:val="105"/>
        </w:rPr>
        <w:t> </w:t>
      </w:r>
      <w:r>
        <w:rPr>
          <w:w w:val="105"/>
        </w:rPr>
        <w:t>polytropic</w:t>
      </w:r>
      <w:r>
        <w:rPr/>
      </w:r>
    </w:p>
    <w:p>
      <w:pPr>
        <w:pStyle w:val="BodyText"/>
        <w:spacing w:line="352" w:lineRule="auto" w:before="3"/>
        <w:ind w:right="1123"/>
        <w:jc w:val="both"/>
      </w:pPr>
      <w:r>
        <w:rPr>
          <w:w w:val="105"/>
        </w:rPr>
        <w:t>coefficient</w:t>
      </w:r>
      <w:r>
        <w:rPr>
          <w:spacing w:val="-24"/>
          <w:w w:val="105"/>
        </w:rPr>
        <w:t> </w:t>
      </w:r>
      <w:r>
        <w:rPr>
          <w:w w:val="105"/>
        </w:rPr>
        <w:t>and</w:t>
      </w:r>
      <w:r>
        <w:rPr>
          <w:spacing w:val="-24"/>
          <w:w w:val="105"/>
        </w:rPr>
        <w:t> </w:t>
      </w:r>
      <w:r>
        <w:rPr>
          <w:w w:val="105"/>
        </w:rPr>
        <w:t>inefficiencies</w:t>
      </w:r>
      <w:r>
        <w:rPr>
          <w:spacing w:val="-25"/>
          <w:w w:val="105"/>
        </w:rPr>
        <w:t> </w:t>
      </w:r>
      <w:r>
        <w:rPr>
          <w:w w:val="105"/>
        </w:rPr>
        <w:t>within</w:t>
      </w:r>
      <w:r>
        <w:rPr>
          <w:spacing w:val="-24"/>
          <w:w w:val="105"/>
        </w:rPr>
        <w:t> </w:t>
      </w:r>
      <w:r>
        <w:rPr>
          <w:w w:val="105"/>
        </w:rPr>
        <w:t>the</w:t>
      </w:r>
      <w:r>
        <w:rPr>
          <w:spacing w:val="-24"/>
          <w:w w:val="105"/>
        </w:rPr>
        <w:t> </w:t>
      </w:r>
      <w:r>
        <w:rPr>
          <w:w w:val="105"/>
        </w:rPr>
        <w:t>process.</w:t>
      </w:r>
      <w:r>
        <w:rPr>
          <w:spacing w:val="-2"/>
          <w:w w:val="105"/>
        </w:rPr>
        <w:t> </w:t>
      </w:r>
      <w:r>
        <w:rPr>
          <w:w w:val="105"/>
        </w:rPr>
        <w:t>Hence,</w:t>
      </w:r>
      <w:r>
        <w:rPr>
          <w:spacing w:val="-22"/>
          <w:w w:val="105"/>
        </w:rPr>
        <w:t> </w:t>
      </w:r>
      <w:r>
        <w:rPr>
          <w:w w:val="105"/>
        </w:rPr>
        <w:t>the</w:t>
      </w:r>
      <w:r>
        <w:rPr>
          <w:spacing w:val="-24"/>
          <w:w w:val="105"/>
        </w:rPr>
        <w:t> </w:t>
      </w:r>
      <w:r>
        <w:rPr>
          <w:w w:val="105"/>
        </w:rPr>
        <w:t>model</w:t>
      </w:r>
      <w:r>
        <w:rPr>
          <w:spacing w:val="-24"/>
          <w:w w:val="105"/>
        </w:rPr>
        <w:t> </w:t>
      </w:r>
      <w:r>
        <w:rPr>
          <w:w w:val="105"/>
        </w:rPr>
        <w:t>can</w:t>
      </w:r>
      <w:r>
        <w:rPr>
          <w:spacing w:val="-24"/>
          <w:w w:val="105"/>
        </w:rPr>
        <w:t> </w:t>
      </w:r>
      <w:r>
        <w:rPr>
          <w:w w:val="105"/>
        </w:rPr>
        <w:t>be</w:t>
      </w:r>
      <w:r>
        <w:rPr>
          <w:spacing w:val="-24"/>
          <w:w w:val="105"/>
        </w:rPr>
        <w:t> </w:t>
      </w:r>
      <w:r>
        <w:rPr>
          <w:w w:val="105"/>
        </w:rPr>
        <w:t>used</w:t>
      </w:r>
      <w:r>
        <w:rPr>
          <w:spacing w:val="-24"/>
          <w:w w:val="105"/>
        </w:rPr>
        <w:t> </w:t>
      </w:r>
      <w:r>
        <w:rPr>
          <w:w w:val="105"/>
        </w:rPr>
        <w:t>more</w:t>
      </w:r>
      <w:r>
        <w:rPr>
          <w:spacing w:val="-24"/>
          <w:w w:val="105"/>
        </w:rPr>
        <w:t> </w:t>
      </w:r>
      <w:r>
        <w:rPr>
          <w:w w:val="105"/>
        </w:rPr>
        <w:t>accurately</w:t>
      </w:r>
      <w:r>
        <w:rPr>
          <w:w w:val="103"/>
        </w:rPr>
        <w:t> </w:t>
      </w:r>
      <w:r>
        <w:rPr>
          <w:w w:val="105"/>
        </w:rPr>
        <w:t>and for more complex simulations than the general compressor model. However, it</w:t>
      </w:r>
      <w:r>
        <w:rPr>
          <w:spacing w:val="54"/>
          <w:w w:val="105"/>
        </w:rPr>
        <w:t> </w:t>
      </w:r>
      <w:r>
        <w:rPr>
          <w:w w:val="105"/>
        </w:rPr>
        <w:t>should</w:t>
      </w:r>
      <w:r>
        <w:rPr>
          <w:w w:val="105"/>
        </w:rPr>
        <w:t> </w:t>
      </w:r>
      <w:r>
        <w:rPr>
          <w:w w:val="105"/>
        </w:rPr>
        <w:t>be</w:t>
      </w:r>
      <w:r>
        <w:rPr>
          <w:spacing w:val="16"/>
          <w:w w:val="105"/>
        </w:rPr>
        <w:t> </w:t>
      </w:r>
      <w:r>
        <w:rPr>
          <w:w w:val="105"/>
        </w:rPr>
        <w:t>noted</w:t>
      </w:r>
      <w:r>
        <w:rPr>
          <w:spacing w:val="16"/>
          <w:w w:val="105"/>
        </w:rPr>
        <w:t> </w:t>
      </w:r>
      <w:r>
        <w:rPr>
          <w:w w:val="105"/>
        </w:rPr>
        <w:t>that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dynamic</w:t>
      </w:r>
      <w:r>
        <w:rPr>
          <w:spacing w:val="16"/>
          <w:w w:val="105"/>
        </w:rPr>
        <w:t> </w:t>
      </w:r>
      <w:r>
        <w:rPr>
          <w:w w:val="105"/>
        </w:rPr>
        <w:t>compressor</w:t>
      </w:r>
      <w:r>
        <w:rPr>
          <w:spacing w:val="17"/>
          <w:w w:val="105"/>
        </w:rPr>
        <w:t> </w:t>
      </w:r>
      <w:r>
        <w:rPr>
          <w:w w:val="105"/>
        </w:rPr>
        <w:t>is</w:t>
      </w:r>
      <w:r>
        <w:rPr>
          <w:spacing w:val="16"/>
          <w:w w:val="105"/>
        </w:rPr>
        <w:t> </w:t>
      </w:r>
      <w:r>
        <w:rPr>
          <w:w w:val="105"/>
        </w:rPr>
        <w:t>simplified</w:t>
      </w:r>
      <w:r>
        <w:rPr>
          <w:spacing w:val="17"/>
          <w:w w:val="105"/>
        </w:rPr>
        <w:t> </w:t>
      </w:r>
      <w:r>
        <w:rPr>
          <w:w w:val="105"/>
        </w:rPr>
        <w:t>by</w:t>
      </w:r>
      <w:r>
        <w:rPr>
          <w:spacing w:val="16"/>
          <w:w w:val="105"/>
        </w:rPr>
        <w:t> </w:t>
      </w:r>
      <w:r>
        <w:rPr>
          <w:w w:val="105"/>
        </w:rPr>
        <w:t>several</w:t>
      </w:r>
      <w:r>
        <w:rPr>
          <w:spacing w:val="16"/>
          <w:w w:val="105"/>
        </w:rPr>
        <w:t> </w:t>
      </w:r>
      <w:r>
        <w:rPr>
          <w:w w:val="105"/>
        </w:rPr>
        <w:t>assumptions,</w:t>
      </w:r>
      <w:r>
        <w:rPr>
          <w:spacing w:val="17"/>
          <w:w w:val="105"/>
        </w:rPr>
        <w:t> </w:t>
      </w:r>
      <w:r>
        <w:rPr>
          <w:w w:val="105"/>
        </w:rPr>
        <w:t>for</w:t>
      </w:r>
      <w:r>
        <w:rPr>
          <w:spacing w:val="16"/>
          <w:w w:val="105"/>
        </w:rPr>
        <w:t> </w:t>
      </w:r>
      <w:r>
        <w:rPr>
          <w:w w:val="105"/>
        </w:rPr>
        <w:t>example,</w:t>
      </w:r>
      <w:r>
        <w:rPr>
          <w:spacing w:val="16"/>
          <w:w w:val="105"/>
        </w:rPr>
        <w:t> </w:t>
      </w:r>
      <w:r>
        <w:rPr>
          <w:w w:val="105"/>
        </w:rPr>
        <w:t>a</w:t>
      </w:r>
      <w:r>
        <w:rPr>
          <w:w w:val="110"/>
        </w:rPr>
        <w:t> </w:t>
      </w:r>
      <w:r>
        <w:rPr>
          <w:w w:val="105"/>
        </w:rPr>
        <w:t>constant efficiency at varying</w:t>
      </w:r>
      <w:r>
        <w:rPr>
          <w:spacing w:val="38"/>
          <w:w w:val="105"/>
        </w:rPr>
        <w:t> </w:t>
      </w:r>
      <w:r>
        <w:rPr>
          <w:w w:val="105"/>
        </w:rPr>
        <w:t>loads.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1053"/>
        <w:jc w:val="left"/>
      </w:pPr>
      <w:r>
        <w:rPr>
          <w:w w:val="105"/>
        </w:rPr>
        <w:t>For</w:t>
      </w:r>
      <w:r>
        <w:rPr>
          <w:spacing w:val="38"/>
          <w:w w:val="105"/>
        </w:rPr>
        <w:t> </w:t>
      </w:r>
      <w:r>
        <w:rPr>
          <w:w w:val="105"/>
        </w:rPr>
        <w:t>most</w:t>
      </w:r>
      <w:r>
        <w:rPr>
          <w:spacing w:val="38"/>
          <w:w w:val="105"/>
        </w:rPr>
        <w:t> </w:t>
      </w:r>
      <w:r>
        <w:rPr>
          <w:w w:val="105"/>
        </w:rPr>
        <w:t>scenarios,</w:t>
      </w:r>
      <w:r>
        <w:rPr>
          <w:spacing w:val="44"/>
          <w:w w:val="1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dynamic</w:t>
      </w:r>
      <w:r>
        <w:rPr>
          <w:spacing w:val="38"/>
          <w:w w:val="105"/>
        </w:rPr>
        <w:t> </w:t>
      </w:r>
      <w:r>
        <w:rPr>
          <w:w w:val="105"/>
        </w:rPr>
        <w:t>compressor</w:t>
      </w:r>
      <w:r>
        <w:rPr>
          <w:spacing w:val="39"/>
          <w:w w:val="105"/>
        </w:rPr>
        <w:t> </w:t>
      </w:r>
      <w:r>
        <w:rPr>
          <w:w w:val="105"/>
        </w:rPr>
        <w:t>model</w:t>
      </w:r>
      <w:r>
        <w:rPr>
          <w:spacing w:val="38"/>
          <w:w w:val="105"/>
        </w:rPr>
        <w:t> </w:t>
      </w:r>
      <w:r>
        <w:rPr>
          <w:w w:val="105"/>
        </w:rPr>
        <w:t>is</w:t>
      </w:r>
      <w:r>
        <w:rPr>
          <w:spacing w:val="38"/>
          <w:w w:val="105"/>
        </w:rPr>
        <w:t> </w:t>
      </w:r>
      <w:r>
        <w:rPr>
          <w:w w:val="105"/>
        </w:rPr>
        <w:t>most</w:t>
      </w:r>
      <w:r>
        <w:rPr>
          <w:spacing w:val="38"/>
          <w:w w:val="105"/>
        </w:rPr>
        <w:t> </w:t>
      </w:r>
      <w:r>
        <w:rPr>
          <w:w w:val="105"/>
        </w:rPr>
        <w:t>suitable.</w:t>
      </w:r>
      <w:r>
        <w:rPr>
          <w:spacing w:val="37"/>
          <w:w w:val="105"/>
        </w:rPr>
        <w:t> </w:t>
      </w:r>
      <w:r>
        <w:rPr>
          <w:w w:val="105"/>
        </w:rPr>
        <w:t>This</w:t>
      </w:r>
      <w:r>
        <w:rPr>
          <w:spacing w:val="38"/>
          <w:w w:val="105"/>
        </w:rPr>
        <w:t> </w:t>
      </w:r>
      <w:r>
        <w:rPr>
          <w:w w:val="105"/>
        </w:rPr>
        <w:t>component</w:t>
      </w:r>
      <w:r>
        <w:rPr>
          <w:spacing w:val="39"/>
          <w:w w:val="105"/>
        </w:rPr>
        <w:t> </w:t>
      </w:r>
      <w:r>
        <w:rPr>
          <w:w w:val="105"/>
        </w:rPr>
        <w:t>is</w:t>
      </w:r>
      <w:r>
        <w:rPr>
          <w:spacing w:val="-58"/>
          <w:w w:val="105"/>
        </w:rPr>
        <w:t> </w:t>
      </w:r>
      <w:r>
        <w:rPr>
          <w:spacing w:val="-58"/>
          <w:w w:val="105"/>
        </w:rPr>
      </w:r>
      <w:r>
        <w:rPr>
          <w:w w:val="105"/>
        </w:rPr>
        <w:t>modelled by fitting a quadratic curve through three points of operation to obtain an</w:t>
      </w:r>
      <w:r>
        <w:rPr>
          <w:spacing w:val="45"/>
          <w:w w:val="105"/>
        </w:rPr>
        <w:t> </w:t>
      </w:r>
      <w:r>
        <w:rPr>
          <w:w w:val="105"/>
        </w:rPr>
        <w:t>equation</w:t>
      </w:r>
      <w:r>
        <w:rPr>
          <w:w w:val="106"/>
        </w:rPr>
        <w:t> </w:t>
      </w:r>
      <w:r>
        <w:rPr>
          <w:w w:val="105"/>
        </w:rPr>
        <w:t>for</w:t>
      </w:r>
      <w:r>
        <w:rPr>
          <w:spacing w:val="41"/>
          <w:w w:val="105"/>
        </w:rPr>
        <w:t> </w:t>
      </w:r>
      <w:r>
        <w:rPr>
          <w:w w:val="105"/>
        </w:rPr>
        <w:t>corrected</w:t>
      </w:r>
      <w:r>
        <w:rPr>
          <w:spacing w:val="41"/>
          <w:w w:val="105"/>
        </w:rPr>
        <w:t> </w:t>
      </w:r>
      <w:r>
        <w:rPr>
          <w:w w:val="105"/>
        </w:rPr>
        <w:t>mass</w:t>
      </w:r>
      <w:r>
        <w:rPr>
          <w:spacing w:val="40"/>
          <w:w w:val="105"/>
        </w:rPr>
        <w:t> </w:t>
      </w:r>
      <w:r>
        <w:rPr>
          <w:w w:val="105"/>
        </w:rPr>
        <w:t>flow</w:t>
      </w:r>
      <w:r>
        <w:rPr>
          <w:spacing w:val="41"/>
          <w:w w:val="105"/>
        </w:rPr>
        <w:t> </w:t>
      </w:r>
      <w:r>
        <w:rPr>
          <w:w w:val="105"/>
        </w:rPr>
        <w:t>as</w:t>
      </w:r>
      <w:r>
        <w:rPr>
          <w:spacing w:val="41"/>
          <w:w w:val="105"/>
        </w:rPr>
        <w:t> </w:t>
      </w:r>
      <w:r>
        <w:rPr>
          <w:w w:val="105"/>
        </w:rPr>
        <w:t>a</w:t>
      </w:r>
      <w:r>
        <w:rPr>
          <w:spacing w:val="41"/>
          <w:w w:val="105"/>
        </w:rPr>
        <w:t> </w:t>
      </w:r>
      <w:r>
        <w:rPr>
          <w:w w:val="105"/>
        </w:rPr>
        <w:t>function</w:t>
      </w:r>
      <w:r>
        <w:rPr>
          <w:spacing w:val="41"/>
          <w:w w:val="105"/>
        </w:rPr>
        <w:t> </w:t>
      </w:r>
      <w:r>
        <w:rPr>
          <w:w w:val="105"/>
        </w:rPr>
        <w:t>of</w:t>
      </w:r>
      <w:r>
        <w:rPr>
          <w:spacing w:val="41"/>
          <w:w w:val="105"/>
        </w:rPr>
        <w:t> </w:t>
      </w:r>
      <w:r>
        <w:rPr>
          <w:w w:val="105"/>
        </w:rPr>
        <w:t>the</w:t>
      </w:r>
      <w:r>
        <w:rPr>
          <w:spacing w:val="41"/>
          <w:w w:val="105"/>
        </w:rPr>
        <w:t> </w:t>
      </w:r>
      <w:r>
        <w:rPr>
          <w:w w:val="105"/>
        </w:rPr>
        <w:t>pressure</w:t>
      </w:r>
      <w:r>
        <w:rPr>
          <w:spacing w:val="40"/>
          <w:w w:val="105"/>
        </w:rPr>
        <w:t> </w:t>
      </w:r>
      <w:r>
        <w:rPr>
          <w:w w:val="105"/>
        </w:rPr>
        <w:t>ratio.</w:t>
      </w:r>
      <w:r>
        <w:rPr>
          <w:spacing w:val="49"/>
          <w:w w:val="105"/>
        </w:rPr>
        <w:t> </w:t>
      </w:r>
      <w:r>
        <w:rPr>
          <w:w w:val="105"/>
        </w:rPr>
        <w:t>This</w:t>
      </w:r>
      <w:r>
        <w:rPr>
          <w:spacing w:val="41"/>
          <w:w w:val="105"/>
        </w:rPr>
        <w:t> </w:t>
      </w:r>
      <w:r>
        <w:rPr>
          <w:w w:val="105"/>
        </w:rPr>
        <w:t>characteristic</w:t>
      </w:r>
      <w:r>
        <w:rPr>
          <w:spacing w:val="42"/>
          <w:w w:val="105"/>
        </w:rPr>
        <w:t> </w:t>
      </w:r>
      <w:r>
        <w:rPr>
          <w:w w:val="105"/>
        </w:rPr>
        <w:t>curve</w:t>
      </w:r>
      <w:r>
        <w:rPr>
          <w:spacing w:val="41"/>
          <w:w w:val="105"/>
        </w:rPr>
        <w:t> </w:t>
      </w:r>
      <w:r>
        <w:rPr>
          <w:w w:val="105"/>
        </w:rPr>
        <w:t>of</w:t>
      </w:r>
      <w:r>
        <w:rPr>
          <w:spacing w:val="-59"/>
          <w:w w:val="105"/>
        </w:rPr>
        <w:t> </w:t>
      </w:r>
      <w:r>
        <w:rPr>
          <w:spacing w:val="-59"/>
          <w:w w:val="105"/>
        </w:rPr>
      </w:r>
      <w:r>
        <w:rPr>
          <w:w w:val="105"/>
        </w:rPr>
        <w:t>compressor as shown in fig.</w:t>
      </w:r>
      <w:r>
        <w:rPr>
          <w:w w:val="105"/>
        </w:rPr>
        <w:t> </w:t>
      </w:r>
      <w:hyperlink w:history="true" w:anchor="_bookmark37">
        <w:r>
          <w:rPr>
            <w:w w:val="105"/>
          </w:rPr>
          <w:t>3.4</w:t>
        </w:r>
      </w:hyperlink>
      <w:r>
        <w:rPr>
          <w:w w:val="105"/>
        </w:rPr>
        <w:t> can be accurately estimated even when only one data </w:t>
      </w:r>
      <w:r>
        <w:rPr>
          <w:spacing w:val="35"/>
          <w:w w:val="105"/>
        </w:rPr>
        <w:t> </w:t>
      </w:r>
      <w:r>
        <w:rPr>
          <w:w w:val="105"/>
        </w:rPr>
        <w:t>point</w:t>
      </w:r>
      <w:r>
        <w:rPr>
          <w:w w:val="107"/>
        </w:rPr>
        <w:t> </w:t>
      </w:r>
      <w:r>
        <w:rPr>
          <w:w w:val="105"/>
        </w:rPr>
        <w:t>is</w:t>
      </w:r>
      <w:r>
        <w:rPr>
          <w:spacing w:val="24"/>
          <w:w w:val="105"/>
        </w:rPr>
        <w:t> </w:t>
      </w:r>
      <w:r>
        <w:rPr>
          <w:w w:val="105"/>
        </w:rPr>
        <w:t>available</w:t>
      </w:r>
      <w:r>
        <w:rPr>
          <w:spacing w:val="24"/>
          <w:w w:val="105"/>
        </w:rPr>
        <w:t> </w:t>
      </w:r>
      <w:r>
        <w:rPr>
          <w:w w:val="105"/>
        </w:rPr>
        <w:t>by</w:t>
      </w:r>
      <w:r>
        <w:rPr>
          <w:spacing w:val="24"/>
          <w:w w:val="105"/>
        </w:rPr>
        <w:t> </w:t>
      </w:r>
      <w:r>
        <w:rPr>
          <w:w w:val="105"/>
        </w:rPr>
        <w:t>making</w:t>
      </w:r>
      <w:r>
        <w:rPr>
          <w:spacing w:val="24"/>
          <w:w w:val="105"/>
        </w:rPr>
        <w:t> </w:t>
      </w:r>
      <w:r>
        <w:rPr>
          <w:w w:val="105"/>
        </w:rPr>
        <w:t>approximations</w:t>
      </w:r>
      <w:r>
        <w:rPr>
          <w:spacing w:val="24"/>
          <w:w w:val="105"/>
        </w:rPr>
        <w:t> </w:t>
      </w:r>
      <w:r>
        <w:rPr>
          <w:w w:val="105"/>
        </w:rPr>
        <w:t>for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zero</w:t>
      </w:r>
      <w:r>
        <w:rPr>
          <w:spacing w:val="24"/>
          <w:w w:val="105"/>
        </w:rPr>
        <w:t> </w:t>
      </w:r>
      <w:r>
        <w:rPr>
          <w:w w:val="105"/>
        </w:rPr>
        <w:t>flow</w:t>
      </w:r>
      <w:r>
        <w:rPr>
          <w:spacing w:val="24"/>
          <w:w w:val="105"/>
        </w:rPr>
        <w:t> </w:t>
      </w:r>
      <w:r>
        <w:rPr>
          <w:w w:val="105"/>
        </w:rPr>
        <w:t>and</w:t>
      </w:r>
      <w:r>
        <w:rPr>
          <w:spacing w:val="24"/>
          <w:w w:val="105"/>
        </w:rPr>
        <w:t> </w:t>
      </w:r>
      <w:r>
        <w:rPr>
          <w:w w:val="105"/>
        </w:rPr>
        <w:t>pressure</w:t>
      </w:r>
      <w:r>
        <w:rPr>
          <w:spacing w:val="23"/>
          <w:w w:val="105"/>
        </w:rPr>
        <w:t> </w:t>
      </w:r>
      <w:r>
        <w:rPr>
          <w:w w:val="105"/>
        </w:rPr>
        <w:t>points</w:t>
      </w:r>
      <w:r>
        <w:rPr>
          <w:spacing w:val="24"/>
          <w:w w:val="105"/>
        </w:rPr>
        <w:t> </w:t>
      </w:r>
      <w:r>
        <w:rPr>
          <w:w w:val="105"/>
        </w:rPr>
        <w:t>on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curve.</w:t>
      </w:r>
      <w:r>
        <w:rPr>
          <w:spacing w:val="-61"/>
          <w:w w:val="105"/>
        </w:rPr>
        <w:t> </w:t>
      </w:r>
      <w:r>
        <w:rPr>
          <w:spacing w:val="-61"/>
          <w:w w:val="105"/>
        </w:rPr>
      </w:r>
      <w:r>
        <w:rPr>
          <w:w w:val="105"/>
        </w:rPr>
        <w:t>Once the flow characteristics of the compressors are set, the efficiency and</w:t>
      </w:r>
      <w:r>
        <w:rPr>
          <w:spacing w:val="4"/>
          <w:w w:val="105"/>
        </w:rPr>
        <w:t> </w:t>
      </w:r>
      <w:r>
        <w:rPr>
          <w:w w:val="105"/>
        </w:rPr>
        <w:t>polytropic</w:t>
      </w:r>
      <w:r>
        <w:rPr>
          <w:w w:val="105"/>
        </w:rPr>
        <w:t> </w:t>
      </w:r>
      <w:r>
        <w:rPr>
          <w:w w:val="105"/>
        </w:rPr>
        <w:t>coefficient</w:t>
      </w:r>
      <w:r>
        <w:rPr>
          <w:spacing w:val="19"/>
          <w:w w:val="105"/>
        </w:rPr>
        <w:t> </w:t>
      </w:r>
      <w:r>
        <w:rPr>
          <w:w w:val="105"/>
        </w:rPr>
        <w:t>parameters</w:t>
      </w:r>
      <w:r>
        <w:rPr>
          <w:spacing w:val="18"/>
          <w:w w:val="105"/>
        </w:rPr>
        <w:t> </w:t>
      </w:r>
      <w:r>
        <w:rPr>
          <w:w w:val="105"/>
        </w:rPr>
        <w:t>are</w:t>
      </w:r>
      <w:r>
        <w:rPr>
          <w:spacing w:val="18"/>
          <w:w w:val="105"/>
        </w:rPr>
        <w:t> </w:t>
      </w:r>
      <w:r>
        <w:rPr>
          <w:w w:val="105"/>
        </w:rPr>
        <w:t>calibrated</w:t>
      </w:r>
      <w:r>
        <w:rPr>
          <w:spacing w:val="19"/>
          <w:w w:val="105"/>
        </w:rPr>
        <w:t> </w:t>
      </w:r>
      <w:r>
        <w:rPr>
          <w:w w:val="105"/>
        </w:rPr>
        <w:t>such</w:t>
      </w:r>
      <w:r>
        <w:rPr>
          <w:spacing w:val="18"/>
          <w:w w:val="105"/>
        </w:rPr>
        <w:t> </w:t>
      </w:r>
      <w:r>
        <w:rPr>
          <w:w w:val="105"/>
        </w:rPr>
        <w:t>that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output</w:t>
      </w:r>
      <w:r>
        <w:rPr>
          <w:spacing w:val="18"/>
          <w:w w:val="105"/>
        </w:rPr>
        <w:t> </w:t>
      </w:r>
      <w:r>
        <w:rPr>
          <w:w w:val="105"/>
        </w:rPr>
        <w:t>power</w:t>
      </w:r>
      <w:r>
        <w:rPr>
          <w:spacing w:val="18"/>
          <w:w w:val="105"/>
        </w:rPr>
        <w:t> </w:t>
      </w:r>
      <w:r>
        <w:rPr>
          <w:w w:val="105"/>
        </w:rPr>
        <w:t>and</w:t>
      </w:r>
      <w:r>
        <w:rPr>
          <w:spacing w:val="18"/>
          <w:w w:val="105"/>
        </w:rPr>
        <w:t> </w:t>
      </w:r>
      <w:r>
        <w:rPr>
          <w:w w:val="105"/>
        </w:rPr>
        <w:t>air</w:t>
      </w:r>
      <w:r>
        <w:rPr>
          <w:spacing w:val="18"/>
          <w:w w:val="105"/>
        </w:rPr>
        <w:t> </w:t>
      </w:r>
      <w:r>
        <w:rPr>
          <w:w w:val="105"/>
        </w:rPr>
        <w:t>temperature</w:t>
      </w:r>
      <w:r>
        <w:rPr>
          <w:spacing w:val="18"/>
          <w:w w:val="105"/>
        </w:rPr>
        <w:t> </w:t>
      </w:r>
      <w:r>
        <w:rPr>
          <w:w w:val="105"/>
        </w:rPr>
        <w:t>match</w:t>
      </w:r>
      <w:r>
        <w:rPr>
          <w:spacing w:val="-60"/>
          <w:w w:val="105"/>
        </w:rPr>
        <w:t> </w:t>
      </w:r>
      <w:r>
        <w:rPr>
          <w:spacing w:val="-60"/>
          <w:w w:val="105"/>
        </w:rPr>
      </w:r>
      <w:r>
        <w:rPr>
          <w:w w:val="105"/>
        </w:rPr>
        <w:t>the actual or estimated outputs of the  </w:t>
      </w:r>
      <w:r>
        <w:rPr>
          <w:spacing w:val="44"/>
          <w:w w:val="105"/>
        </w:rPr>
        <w:t> </w:t>
      </w:r>
      <w:r>
        <w:rPr>
          <w:w w:val="105"/>
        </w:rPr>
        <w:t>compressor.</w:t>
      </w:r>
      <w:r>
        <w:rPr/>
      </w:r>
    </w:p>
    <w:p>
      <w:pPr>
        <w:spacing w:after="0" w:line="352" w:lineRule="auto"/>
        <w:jc w:val="left"/>
        <w:sectPr>
          <w:pgSz w:w="11910" w:h="16840"/>
          <w:pgMar w:header="420" w:footer="894" w:top="680" w:bottom="1080" w:left="1300" w:right="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group style="position:absolute;margin-left:76.014pt;margin-top:116.128014pt;width:.1pt;height:4.6pt;mso-position-horizontal-relative:page;mso-position-vertical-relative:page;z-index:-422320" coordorigin="1520,2323" coordsize="2,92">
            <v:shape style="position:absolute;left:1520;top:2323;width:2;height:92" coordorigin="1520,2323" coordsize="0,92" path="m1520,2414l1520,2323e" filled="false" stroked="true" strokeweight=".478pt" strokecolor="#000000">
              <v:path arrowok="t"/>
            </v:shape>
            <w10:wrap type="none"/>
          </v:group>
        </w:pic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6"/>
          <w:szCs w:val="26"/>
        </w:rPr>
      </w:pPr>
    </w:p>
    <w:tbl>
      <w:tblPr>
        <w:tblW w:w="0" w:type="auto"/>
        <w:jc w:val="left"/>
        <w:tblInd w:w="1127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2"/>
        <w:gridCol w:w="1002"/>
        <w:gridCol w:w="1002"/>
        <w:gridCol w:w="1002"/>
        <w:gridCol w:w="1002"/>
        <w:gridCol w:w="1002"/>
        <w:gridCol w:w="1002"/>
        <w:gridCol w:w="1002"/>
      </w:tblGrid>
      <w:tr>
        <w:trPr>
          <w:trHeight w:val="278" w:hRule="exact"/>
        </w:trPr>
        <w:tc>
          <w:tcPr>
            <w:tcW w:w="1002" w:type="dxa"/>
            <w:tcBorders>
              <w:top w:val="single" w:sz="3" w:space="0" w:color="000000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557" w:hRule="exact"/>
        </w:trPr>
        <w:tc>
          <w:tcPr>
            <w:tcW w:w="1002" w:type="dxa"/>
            <w:tcBorders>
              <w:top w:val="dashed" w:sz="1" w:space="0" w:color="D6E0C9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>
              <w:pStyle w:val="TableParagraph"/>
              <w:spacing w:line="240" w:lineRule="auto" w:before="2"/>
              <w:ind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</w:p>
          <w:p>
            <w:pPr>
              <w:pStyle w:val="TableParagraph"/>
              <w:spacing w:line="240" w:lineRule="auto"/>
              <w:ind w:left="5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Arial"/>
                <w:i/>
                <w:w w:val="125"/>
                <w:sz w:val="24"/>
              </w:rPr>
              <w:t>f</w:t>
            </w:r>
            <w:r>
              <w:rPr>
                <w:rFonts w:ascii="Arial"/>
                <w:i/>
                <w:spacing w:val="-62"/>
                <w:w w:val="125"/>
                <w:sz w:val="24"/>
              </w:rPr>
              <w:t> </w:t>
            </w:r>
            <w:r>
              <w:rPr>
                <w:rFonts w:ascii="Times New Roman"/>
                <w:w w:val="125"/>
                <w:sz w:val="24"/>
              </w:rPr>
              <w:t>(</w:t>
            </w:r>
            <w:r>
              <w:rPr>
                <w:rFonts w:ascii="Arial"/>
                <w:i/>
                <w:w w:val="125"/>
                <w:sz w:val="24"/>
              </w:rPr>
              <w:t>x</w:t>
            </w:r>
            <w:r>
              <w:rPr>
                <w:rFonts w:ascii="Times New Roman"/>
                <w:w w:val="125"/>
                <w:sz w:val="24"/>
              </w:rPr>
              <w:t>)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>
              <w:pStyle w:val="TableParagraph"/>
              <w:spacing w:line="328" w:lineRule="exact" w:before="228"/>
              <w:ind w:left="2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w w:val="110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 w:eastAsia="Times New Roman"/>
                <w:spacing w:val="-21"/>
                <w:w w:val="110"/>
                <w:sz w:val="24"/>
                <w:szCs w:val="24"/>
              </w:rPr>
              <w:t> </w:t>
            </w:r>
            <w:r>
              <w:rPr>
                <w:rFonts w:ascii="Sitka Subheading" w:hAnsi="Sitka Subheading" w:cs="Sitka Subheading" w:eastAsia="Sitka Subheading"/>
                <w:i/>
                <w:w w:val="110"/>
                <w:sz w:val="24"/>
                <w:szCs w:val="24"/>
              </w:rPr>
              <w:t>−</w:t>
            </w:r>
            <w:r>
              <w:rPr>
                <w:rFonts w:ascii="Times New Roman" w:hAnsi="Times New Roman" w:cs="Times New Roman" w:eastAsia="Times New Roman"/>
                <w:w w:val="110"/>
                <w:sz w:val="24"/>
                <w:szCs w:val="24"/>
              </w:rPr>
              <w:t>2</w:t>
            </w:r>
            <w:r>
              <w:rPr>
                <w:rFonts w:ascii="Arial" w:hAnsi="Arial" w:cs="Arial" w:eastAsia="Arial"/>
                <w:i/>
                <w:w w:val="110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 w:eastAsia="Times New Roman"/>
                <w:w w:val="110"/>
                <w:sz w:val="24"/>
                <w:szCs w:val="24"/>
              </w:rPr>
              <w:t>586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</w:r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>
              <w:pStyle w:val="TableParagraph"/>
              <w:spacing w:line="240" w:lineRule="auto" w:before="2"/>
              <w:ind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</w:p>
          <w:p>
            <w:pPr>
              <w:pStyle w:val="TableParagraph"/>
              <w:spacing w:line="240" w:lineRule="auto"/>
              <w:ind w:left="-1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Arial"/>
                <w:i/>
                <w:w w:val="110"/>
                <w:sz w:val="24"/>
              </w:rPr>
              <w:t>x</w:t>
            </w:r>
            <w:r>
              <w:rPr>
                <w:rFonts w:ascii="Century"/>
                <w:w w:val="110"/>
                <w:position w:val="9"/>
                <w:sz w:val="16"/>
              </w:rPr>
              <w:t>2 </w:t>
            </w:r>
            <w:r>
              <w:rPr>
                <w:rFonts w:ascii="Times New Roman"/>
                <w:w w:val="110"/>
                <w:sz w:val="24"/>
              </w:rPr>
              <w:t>+</w:t>
            </w:r>
            <w:r>
              <w:rPr>
                <w:rFonts w:ascii="Times New Roman"/>
                <w:spacing w:val="-33"/>
                <w:w w:val="110"/>
                <w:sz w:val="24"/>
              </w:rPr>
              <w:t> </w:t>
            </w:r>
            <w:r>
              <w:rPr>
                <w:rFonts w:ascii="Times New Roman"/>
                <w:w w:val="110"/>
                <w:sz w:val="24"/>
              </w:rPr>
              <w:t>7</w:t>
            </w:r>
            <w:r>
              <w:rPr>
                <w:rFonts w:ascii="Arial"/>
                <w:i/>
                <w:w w:val="110"/>
                <w:sz w:val="24"/>
              </w:rPr>
              <w:t>.</w:t>
            </w:r>
            <w:r>
              <w:rPr>
                <w:rFonts w:ascii="Times New Roman"/>
                <w:w w:val="110"/>
                <w:sz w:val="24"/>
              </w:rPr>
              <w:t>78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2"/>
              <w:ind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</w:p>
          <w:p>
            <w:pPr>
              <w:pStyle w:val="TableParagraph"/>
              <w:spacing w:line="240" w:lineRule="auto"/>
              <w:ind w:left="-8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0"/>
                <w:sz w:val="24"/>
              </w:rPr>
              <w:t>8</w:t>
            </w:r>
            <w:r>
              <w:rPr>
                <w:rFonts w:ascii="Arial"/>
                <w:i/>
                <w:w w:val="110"/>
                <w:sz w:val="24"/>
              </w:rPr>
              <w:t>x</w:t>
            </w:r>
            <w:r>
              <w:rPr>
                <w:rFonts w:ascii="Arial"/>
                <w:i/>
                <w:spacing w:val="-34"/>
                <w:w w:val="110"/>
                <w:sz w:val="24"/>
              </w:rPr>
              <w:t> </w:t>
            </w:r>
            <w:r>
              <w:rPr>
                <w:rFonts w:ascii="Times New Roman"/>
                <w:w w:val="110"/>
                <w:sz w:val="24"/>
              </w:rPr>
              <w:t>+</w:t>
            </w:r>
            <w:r>
              <w:rPr>
                <w:rFonts w:ascii="Times New Roman"/>
                <w:spacing w:val="-27"/>
                <w:w w:val="110"/>
                <w:sz w:val="24"/>
              </w:rPr>
              <w:t> </w:t>
            </w:r>
            <w:r>
              <w:rPr>
                <w:rFonts w:ascii="Times New Roman"/>
                <w:w w:val="110"/>
                <w:sz w:val="24"/>
              </w:rPr>
              <w:t>494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557" w:hRule="exact"/>
        </w:trPr>
        <w:tc>
          <w:tcPr>
            <w:tcW w:w="1002" w:type="dxa"/>
            <w:tcBorders>
              <w:top w:val="dashed" w:sz="1" w:space="0" w:color="D6E0C9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557" w:hRule="exact"/>
        </w:trPr>
        <w:tc>
          <w:tcPr>
            <w:tcW w:w="1002" w:type="dxa"/>
            <w:tcBorders>
              <w:top w:val="dashed" w:sz="1" w:space="0" w:color="D6E0C9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557" w:hRule="exact"/>
        </w:trPr>
        <w:tc>
          <w:tcPr>
            <w:tcW w:w="1002" w:type="dxa"/>
            <w:tcBorders>
              <w:top w:val="dashed" w:sz="1" w:space="0" w:color="D6E0C9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557" w:hRule="exact"/>
        </w:trPr>
        <w:tc>
          <w:tcPr>
            <w:tcW w:w="1002" w:type="dxa"/>
            <w:tcBorders>
              <w:top w:val="dashed" w:sz="1" w:space="0" w:color="D6E0C9"/>
              <w:left w:val="single" w:sz="3" w:space="0" w:color="000000"/>
              <w:bottom w:val="single" w:sz="3" w:space="0" w:color="000000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dashed" w:sz="1" w:space="0" w:color="D6E0C9"/>
            </w:tcBorders>
          </w:tcPr>
          <w:p>
            <w:pPr/>
          </w:p>
        </w:tc>
        <w:tc>
          <w:tcPr>
            <w:tcW w:w="1002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single" w:sz="3" w:space="0" w:color="000000"/>
            </w:tcBorders>
          </w:tcPr>
          <w:p>
            <w:pPr/>
          </w:p>
        </w:tc>
      </w:tr>
    </w:tbl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BodyText"/>
        <w:spacing w:line="252" w:lineRule="auto" w:before="55"/>
        <w:ind w:right="1132"/>
        <w:jc w:val="both"/>
      </w:pPr>
      <w:r>
        <w:rPr/>
        <w:pict>
          <v:group style="position:absolute;margin-left:121.428001pt;margin-top:-185.705841pt;width:388.25pt;height:140.2pt;mso-position-horizontal-relative:page;mso-position-vertical-relative:paragraph;z-index:-422344" coordorigin="2429,-3714" coordsize="7765,2804">
            <v:shape style="position:absolute;left:2429;top:-3700;width:7725;height:2789" type="#_x0000_t75" stroked="false">
              <v:imagedata r:id="rId65" o:title=""/>
            </v:shape>
            <v:group style="position:absolute;left:2431;top:-3714;width:100;height:101" coordorigin="2431,-3714" coordsize="100,101">
              <v:shape style="position:absolute;left:2431;top:-3714;width:100;height:101" coordorigin="2431,-3714" coordsize="100,101" path="m2486,-3614l2475,-3614,2478,-3613,2483,-3613,2486,-3614xe" filled="true" fillcolor="#4260a8" stroked="false">
                <v:path arrowok="t"/>
                <v:fill type="solid"/>
              </v:shape>
              <v:shape style="position:absolute;left:2431;top:-3714;width:100;height:101" coordorigin="2431,-3714" coordsize="100,101" path="m2491,-3713l2470,-3713,2468,-3712,2465,-3711,2463,-3710,2460,-3709,2458,-3708,2455,-3707,2453,-3706,2449,-3702,2447,-3701,2443,-3697,2442,-3695,2438,-3691,2437,-3689,2436,-3686,2435,-3684,2434,-3681,2433,-3679,2432,-3676,2431,-3674,2431,-3653,2432,-3651,2433,-3648,2434,-3646,2435,-3643,2436,-3641,2437,-3638,2438,-3636,2442,-3632,2443,-3630,2447,-3626,2449,-3625,2453,-3621,2455,-3620,2458,-3619,2460,-3618,2463,-3617,2465,-3616,2468,-3615,2470,-3614,2491,-3614,2493,-3615,2496,-3616,2498,-3617,2501,-3618,2503,-3619,2506,-3620,2508,-3621,2512,-3625,2514,-3626,2518,-3630,2519,-3632,2523,-3636,2524,-3638,2525,-3641,2526,-3643,2527,-3646,2528,-3648,2529,-3651,2530,-3653,2530,-3658,2531,-3661,2531,-3666,2530,-3669,2530,-3674,2529,-3676,2528,-3679,2527,-3681,2526,-3684,2525,-3686,2524,-3689,2523,-3691,2519,-3695,2518,-3697,2514,-3701,2512,-3702,2508,-3706,2506,-3707,2503,-3708,2501,-3709,2498,-3710,2496,-3711,2493,-3712,2491,-3713xe" filled="true" fillcolor="#4260a8" stroked="false">
                <v:path arrowok="t"/>
                <v:fill type="solid"/>
              </v:shape>
              <v:shape style="position:absolute;left:2431;top:-3714;width:100;height:101" coordorigin="2431,-3714" coordsize="100,101" path="m2483,-3714l2478,-3714,2475,-3713,2486,-3713,2483,-3714xe" filled="true" fillcolor="#4260a8" stroked="false">
                <v:path arrowok="t"/>
                <v:fill type="solid"/>
              </v:shape>
            </v:group>
            <v:group style="position:absolute;left:2431;top:-3658;width:88;height:45" coordorigin="2431,-3658" coordsize="88,45">
              <v:shape style="position:absolute;left:2431;top:-3658;width:88;height:45" coordorigin="2431,-3658" coordsize="88,45" path="m2431,-3658l2431,-3653,2432,-3651,2433,-3648,2434,-3646,2435,-3643,2436,-3641,2437,-3638,2438,-3636,2440,-3634,2442,-3632,2443,-3630,2445,-3628,2447,-3626,2449,-3625,2451,-3623,2453,-3621,2455,-3620,2458,-3619,2460,-3618,2463,-3617,2465,-3616,2468,-3615,2470,-3614,2475,-3614,2478,-3613,2483,-3613,2486,-3614,2491,-3614,2493,-3615,2496,-3616,2498,-3617,2501,-3618,2503,-3619,2506,-3620,2508,-3621,2510,-3623,2512,-3625,2514,-3626,2516,-3628,2518,-3630,2519,-3632e" filled="false" stroked="true" strokeweight=".25pt" strokecolor="#214498">
                <v:path arrowok="t"/>
              </v:shape>
            </v:group>
            <v:group style="position:absolute;left:2519;top:-3663;width:12;height:31" coordorigin="2519,-3663" coordsize="12,31">
              <v:shape style="position:absolute;left:2519;top:-3663;width:12;height:31" coordorigin="2519,-3663" coordsize="12,31" path="m2519,-3632l2521,-3634,2523,-3636,2524,-3638,2525,-3641,2526,-3643,2527,-3646,2528,-3648,2529,-3651,2530,-3653,2530,-3658,2531,-3661,2531,-3663e" filled="false" stroked="true" strokeweight=".25pt" strokecolor="#214498">
                <v:path arrowok="t"/>
              </v:shape>
            </v:group>
            <v:group style="position:absolute;left:10090;top:-964;width:101;height:51" coordorigin="10090,-964" coordsize="101,51">
              <v:shape style="position:absolute;left:10090;top:-964;width:101;height:51" coordorigin="10090,-964" coordsize="101,51" path="m10151,-963l10130,-963,10128,-962,10125,-961,10123,-960,10120,-959,10118,-958,10115,-957,10113,-956,10109,-952,10107,-951,10103,-947,10102,-945,10098,-941,10097,-939,10096,-936,10095,-934,10094,-931,10093,-929,10092,-926,10091,-924,10091,-919,10090,-916,10090,-913,10191,-913,10191,-916,10190,-919,10190,-924,10189,-926,10188,-929,10187,-931,10186,-934,10185,-936,10184,-939,10183,-941,10179,-945,10178,-947,10174,-951,10172,-952,10168,-956,10166,-957,10163,-958,10161,-959,10158,-960,10156,-961,10153,-962,10151,-963xe" filled="true" fillcolor="#4260a8" stroked="false">
                <v:path arrowok="t"/>
                <v:fill type="solid"/>
              </v:shape>
              <v:shape style="position:absolute;left:10090;top:-964;width:101;height:51" coordorigin="10090,-964" coordsize="101,51" path="m10143,-964l10138,-964,10135,-963,10146,-963,10143,-964xe" filled="true" fillcolor="#4260a8" stroked="false">
                <v:path arrowok="t"/>
                <v:fill type="solid"/>
              </v:shape>
            </v:group>
            <v:group style="position:absolute;left:10090;top:-964;width:101;height:51" coordorigin="10090,-964" coordsize="101,51">
              <v:shape style="position:absolute;left:10090;top:-964;width:101;height:51" coordorigin="10090,-964" coordsize="101,51" path="m10191,-914l10191,-916,10190,-919,10190,-924,10189,-926,10188,-929,10187,-931,10186,-934,10185,-936,10184,-939,10183,-941,10181,-943,10179,-945,10178,-947,10176,-949,10174,-951,10172,-952,10170,-954,10168,-956,10166,-957,10163,-958,10161,-959,10158,-960,10156,-961,10153,-962,10151,-963,10146,-963,10143,-964,10138,-964,10135,-963,10130,-963,10128,-962,10125,-961,10123,-960,10120,-959,10118,-958,10115,-957,10113,-956,10111,-954,10109,-952,10107,-951,10105,-949,10103,-947,10102,-945,10100,-943,10098,-941,10097,-939,10096,-936,10095,-934,10094,-931,10093,-929,10092,-926,10091,-924,10091,-919,10090,-916,10090,-913e" filled="false" stroked="true" strokeweight=".25pt" strokecolor="#214498">
                <v:path arrowok="t"/>
              </v:shape>
            </v:group>
            <v:group style="position:absolute;left:5396;top:-3452;width:101;height:101" coordorigin="5396,-3452" coordsize="101,101">
              <v:shape style="position:absolute;left:5396;top:-3452;width:101;height:101" coordorigin="5396,-3452" coordsize="101,101" path="m5452,-3352l5441,-3352,5444,-3351,5449,-3351,5452,-3352xe" filled="true" fillcolor="#4260a8" stroked="false">
                <v:path arrowok="t"/>
                <v:fill type="solid"/>
              </v:shape>
              <v:shape style="position:absolute;left:5396;top:-3452;width:101;height:101" coordorigin="5396,-3452" coordsize="101,101" path="m5457,-3451l5436,-3451,5434,-3450,5431,-3449,5429,-3448,5426,-3447,5424,-3446,5421,-3445,5419,-3444,5415,-3440,5413,-3439,5409,-3435,5408,-3433,5404,-3429,5403,-3427,5402,-3424,5401,-3422,5400,-3419,5399,-3417,5398,-3414,5397,-3412,5397,-3407,5396,-3404,5396,-3399,5397,-3396,5397,-3391,5398,-3389,5399,-3386,5400,-3384,5401,-3381,5402,-3379,5403,-3376,5404,-3374,5408,-3370,5409,-3368,5413,-3364,5415,-3363,5419,-3359,5421,-3358,5424,-3357,5426,-3356,5429,-3355,5431,-3354,5434,-3353,5436,-3352,5457,-3352,5459,-3353,5462,-3354,5464,-3355,5467,-3356,5469,-3357,5472,-3358,5474,-3359,5478,-3363,5480,-3364,5484,-3368,5485,-3370,5489,-3374,5490,-3376,5491,-3379,5492,-3381,5493,-3384,5494,-3386,5495,-3389,5496,-3391,5496,-3396,5497,-3399,5497,-3404,5496,-3407,5496,-3412,5495,-3414,5494,-3417,5493,-3419,5492,-3422,5491,-3424,5490,-3427,5489,-3429,5485,-3433,5484,-3435,5480,-3439,5478,-3440,5474,-3444,5472,-3445,5469,-3446,5467,-3447,5464,-3448,5462,-3449,5459,-3450,5457,-3451xe" filled="true" fillcolor="#4260a8" stroked="false">
                <v:path arrowok="t"/>
                <v:fill type="solid"/>
              </v:shape>
              <v:shape style="position:absolute;left:5396;top:-3452;width:101;height:101" coordorigin="5396,-3452" coordsize="101,101" path="m5449,-3452l5444,-3452,5441,-3451,5452,-3451,5449,-3452xe" filled="true" fillcolor="#4260a8" stroked="false">
                <v:path arrowok="t"/>
                <v:fill type="solid"/>
              </v:shape>
            </v:group>
            <v:group style="position:absolute;left:5396;top:-3452;width:101;height:101" coordorigin="5396,-3452" coordsize="101,101">
              <v:shape style="position:absolute;left:5396;top:-3452;width:101;height:101" coordorigin="5396,-3452" coordsize="101,101" path="m5497,-3402l5497,-3404,5496,-3407,5496,-3412,5495,-3414,5494,-3417,5493,-3419,5492,-3422,5491,-3424,5490,-3427,5489,-3429,5487,-3431,5485,-3433,5484,-3435,5482,-3437,5480,-3439,5478,-3440,5476,-3442,5474,-3444,5472,-3445,5469,-3446,5467,-3447,5464,-3448,5462,-3449,5459,-3450,5457,-3451,5452,-3451,5449,-3452,5444,-3452,5441,-3451,5436,-3451,5434,-3450,5431,-3449,5429,-3448,5426,-3447,5424,-3446,5421,-3445,5419,-3444,5417,-3442,5415,-3440,5413,-3439,5411,-3437,5409,-3435,5408,-3433,5406,-3431,5404,-3429,5403,-3427,5402,-3424,5401,-3422,5400,-3419,5399,-3417,5398,-3414,5397,-3412,5397,-3407,5396,-3404,5396,-3399,5397,-3396,5397,-3391,5398,-3389,5399,-3386,5400,-3384,5401,-3381,5402,-3379,5403,-3376,5404,-3374,5406,-3372,5408,-3370,5409,-3368,5411,-3366,5413,-3364,5415,-3363,5417,-3361,5419,-3359,5421,-3358,5424,-3357,5426,-3356,5429,-3355,5431,-3354,5434,-3353,5436,-3352,5441,-3352,5444,-3351,5449,-3351,5452,-3352,5457,-3352,5459,-3353,5462,-3354,5464,-3355,5467,-3356,5469,-3357,5472,-3358,5474,-3359,5476,-3361,5478,-3363,5480,-3364e" filled="false" stroked="true" strokeweight=".25pt" strokecolor="#214498">
                <v:path arrowok="t"/>
              </v:shape>
            </v:group>
            <v:group style="position:absolute;left:5480;top:-3401;width:17;height:37" coordorigin="5480,-3401" coordsize="17,37">
              <v:shape style="position:absolute;left:5480;top:-3401;width:17;height:37" coordorigin="5480,-3401" coordsize="17,37" path="m5480,-3364l5482,-3366,5484,-3368,5485,-3370,5487,-3372,5489,-3374,5490,-3376,5491,-3379,5492,-3381,5493,-3384,5494,-3386,5495,-3389,5496,-3391,5496,-3396,5497,-3399,5497,-3401e" filled="false" stroked="true" strokeweight=".25pt" strokecolor="#2144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70.667pt;margin-top:-215.437851pt;width:475.2pt;height:208.4pt;mso-position-horizontal-relative:page;mso-position-vertical-relative:paragraph;z-index:-422056" coordorigin="1413,-4309" coordsize="9504,4168">
            <v:group style="position:absolute;left:1417;top:-4305;width:9496;height:2" coordorigin="1417,-4305" coordsize="9496,2">
              <v:shape style="position:absolute;left:1417;top:-4305;width:9496;height:2" coordorigin="1417,-4305" coordsize="9496,0" path="m1417,-4305l10913,-4305e" filled="false" stroked="true" strokeweight=".398pt" strokecolor="#000000">
                <v:path arrowok="t"/>
              </v:shape>
            </v:group>
            <v:group style="position:absolute;left:1421;top:-4305;width:2;height:4160" coordorigin="1421,-4305" coordsize="2,4160">
              <v:shape style="position:absolute;left:1421;top:-4305;width:2;height:4160" coordorigin="1421,-4305" coordsize="0,4160" path="m1421,-145l1421,-4305e" filled="false" stroked="true" strokeweight=".398pt" strokecolor="#000000">
                <v:path arrowok="t"/>
              </v:shape>
            </v:group>
            <v:group style="position:absolute;left:10909;top:-4305;width:2;height:4160" coordorigin="10909,-4305" coordsize="2,4160">
              <v:shape style="position:absolute;left:10909;top:-4305;width:2;height:4160" coordorigin="10909,-4305" coordsize="0,4160" path="m10909,-145l10909,-4305e" filled="false" stroked="true" strokeweight=".398pt" strokecolor="#000000">
                <v:path arrowok="t"/>
              </v:shape>
            </v:group>
            <v:group style="position:absolute;left:1417;top:-145;width:9496;height:2" coordorigin="1417,-145" coordsize="9496,2">
              <v:shape style="position:absolute;left:1417;top:-145;width:9496;height:2" coordorigin="1417,-145" coordsize="9496,0" path="m1417,-145l10913,-145e" filled="false" stroked="true" strokeweight=".398pt" strokecolor="#000000">
                <v:path arrowok="t"/>
              </v:shape>
              <v:shape style="position:absolute;left:1948;top:-3819;width:352;height:3025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500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auto" w:before="5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</w:p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auto" w:before="5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</w:p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300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auto" w:before="5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</w:p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auto" w:before="5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</w:p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auto" w:before="5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</w:p>
                    <w:p>
                      <w:pPr>
                        <w:spacing w:before="0"/>
                        <w:ind w:left="234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373;top:-814;width:1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3375;top:-814;width:1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4376;top:-814;width:1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5378;top:-814;width:1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6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5727;top:-814;width:1424;height:57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8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54"/>
                        <w:ind w:left="-1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6"/>
                          <w:sz w:val="24"/>
                        </w:rPr>
                        <w:t>Pressure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9"/>
                          <w:sz w:val="24"/>
                        </w:rPr>
                        <w:t>ratio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7324;top:-814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8326;top:-814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12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328;top:-814;width:2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pacing w:val="-1"/>
                          <w:w w:val="97"/>
                          <w:sz w:val="24"/>
                        </w:rPr>
                        <w:t>1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4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0330;top:-814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16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72.779953pt;margin-top:-199.682816pt;width:17.7pt;height:155pt;mso-position-horizontal-relative:page;mso-position-vertical-relative:paragraph;z-index:7120" type="#_x0000_t202" filled="false" stroked="false">
            <v:textbox inset="0,0,0,0" style="layout-flow:vertical;mso-layout-flow-alt:bottom-to-top">
              <w:txbxContent>
                <w:p>
                  <w:pPr>
                    <w:spacing w:line="326" w:lineRule="exact" w:before="0"/>
                    <w:ind w:left="20" w:right="0" w:firstLine="0"/>
                    <w:jc w:val="left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>
                    <w:rPr>
                      <w:rFonts w:ascii="Times New Roman"/>
                      <w:w w:val="101"/>
                      <w:sz w:val="24"/>
                    </w:rPr>
                    <w:t>Mass</w:t>
                  </w:r>
                  <w:r>
                    <w:rPr>
                      <w:rFonts w:ascii="Times New Roman"/>
                      <w:spacing w:val="18"/>
                      <w:sz w:val="24"/>
                    </w:rPr>
                    <w:t> </w:t>
                  </w:r>
                  <w:r>
                    <w:rPr>
                      <w:rFonts w:ascii="Times New Roman"/>
                      <w:w w:val="95"/>
                      <w:sz w:val="24"/>
                    </w:rPr>
                    <w:t>flow</w:t>
                  </w:r>
                  <w:r>
                    <w:rPr>
                      <w:rFonts w:ascii="Times New Roman"/>
                      <w:spacing w:val="18"/>
                      <w:sz w:val="24"/>
                    </w:rPr>
                    <w:t> 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(</w:t>
                  </w:r>
                  <w:r>
                    <w:rPr>
                      <w:rFonts w:ascii="Arial"/>
                      <w:i/>
                      <w:spacing w:val="8"/>
                      <w:w w:val="101"/>
                      <w:sz w:val="24"/>
                    </w:rPr>
                    <w:t>k</w:t>
                  </w:r>
                  <w:r>
                    <w:rPr>
                      <w:rFonts w:ascii="Arial"/>
                      <w:i/>
                      <w:spacing w:val="8"/>
                      <w:w w:val="83"/>
                      <w:sz w:val="24"/>
                    </w:rPr>
                    <w:t>g</w:t>
                  </w:r>
                  <w:r>
                    <w:rPr>
                      <w:rFonts w:ascii="Century"/>
                      <w:spacing w:val="10"/>
                      <w:w w:val="95"/>
                      <w:position w:val="9"/>
                      <w:sz w:val="16"/>
                    </w:rPr>
                    <w:t>3</w:t>
                  </w:r>
                  <w:r>
                    <w:rPr>
                      <w:rFonts w:ascii="Arial"/>
                      <w:i/>
                      <w:w w:val="135"/>
                      <w:sz w:val="24"/>
                    </w:rPr>
                    <w:t>/s/</w:t>
                  </w:r>
                  <w:r>
                    <w:rPr>
                      <w:rFonts w:ascii="Arial"/>
                      <w:w w:val="358"/>
                      <w:position w:val="20"/>
                      <w:sz w:val="24"/>
                    </w:rPr>
                    <w:t>/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(</w:t>
                  </w:r>
                  <w:r>
                    <w:rPr>
                      <w:rFonts w:ascii="Arial"/>
                      <w:i/>
                      <w:spacing w:val="8"/>
                      <w:w w:val="101"/>
                      <w:sz w:val="24"/>
                    </w:rPr>
                    <w:t>k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)</w:t>
                  </w:r>
                  <w:r>
                    <w:rPr>
                      <w:rFonts w:ascii="Arial"/>
                      <w:i/>
                      <w:w w:val="129"/>
                      <w:sz w:val="24"/>
                    </w:rPr>
                    <w:t>/</w:t>
                  </w:r>
                  <w:r>
                    <w:rPr>
                      <w:rFonts w:ascii="Arial"/>
                      <w:i/>
                      <w:spacing w:val="12"/>
                      <w:w w:val="129"/>
                      <w:sz w:val="24"/>
                    </w:rPr>
                    <w:t>B</w:t>
                  </w:r>
                  <w:r>
                    <w:rPr>
                      <w:rFonts w:ascii="Arial"/>
                      <w:i/>
                      <w:w w:val="107"/>
                      <w:sz w:val="24"/>
                    </w:rPr>
                    <w:t>a</w:t>
                  </w:r>
                  <w:r>
                    <w:rPr>
                      <w:rFonts w:ascii="Arial"/>
                      <w:i/>
                      <w:spacing w:val="6"/>
                      <w:w w:val="107"/>
                      <w:sz w:val="24"/>
                    </w:rPr>
                    <w:t>r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)</w:t>
                  </w:r>
                  <w:r>
                    <w:rPr>
                      <w:rFonts w:ascii="Times New Roman"/>
                      <w:sz w:val="24"/>
                    </w:rPr>
                  </w:r>
                </w:p>
              </w:txbxContent>
            </v:textbox>
            <w10:wrap type="none"/>
          </v:shape>
        </w:pict>
      </w:r>
      <w:r>
        <w:rPr>
          <w:w w:val="105"/>
        </w:rPr>
        <w:t>Figure</w:t>
      </w:r>
      <w:r>
        <w:rPr>
          <w:spacing w:val="-7"/>
          <w:w w:val="105"/>
        </w:rPr>
        <w:t> </w:t>
      </w:r>
      <w:r>
        <w:rPr>
          <w:w w:val="105"/>
        </w:rPr>
        <w:t>3.4:</w:t>
      </w:r>
      <w:r>
        <w:rPr>
          <w:spacing w:val="20"/>
          <w:w w:val="105"/>
        </w:rPr>
        <w:t> </w:t>
      </w:r>
      <w:bookmarkStart w:name="_bookmark37" w:id="68"/>
      <w:bookmarkEnd w:id="68"/>
      <w:r>
        <w:rPr>
          <w:w w:val="105"/>
        </w:rPr>
        <w:t>Estimatin</w:t>
      </w:r>
      <w:r>
        <w:rPr>
          <w:w w:val="105"/>
        </w:rPr>
        <w:t>g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characteristic</w:t>
      </w:r>
      <w:r>
        <w:rPr>
          <w:spacing w:val="-7"/>
          <w:w w:val="105"/>
        </w:rPr>
        <w:t> </w:t>
      </w:r>
      <w:r>
        <w:rPr>
          <w:w w:val="105"/>
        </w:rPr>
        <w:t>curve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compressor</w:t>
      </w:r>
      <w:r>
        <w:rPr>
          <w:spacing w:val="-7"/>
          <w:w w:val="105"/>
        </w:rPr>
        <w:t> </w:t>
      </w:r>
      <w:r>
        <w:rPr>
          <w:w w:val="105"/>
        </w:rPr>
        <w:t>by</w:t>
      </w:r>
      <w:r>
        <w:rPr>
          <w:spacing w:val="-8"/>
          <w:w w:val="105"/>
        </w:rPr>
        <w:t> </w:t>
      </w:r>
      <w:r>
        <w:rPr>
          <w:w w:val="105"/>
        </w:rPr>
        <w:t>fitting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quadratic</w:t>
      </w:r>
      <w:r>
        <w:rPr>
          <w:spacing w:val="-8"/>
          <w:w w:val="105"/>
        </w:rPr>
        <w:t> </w:t>
      </w:r>
      <w:r>
        <w:rPr>
          <w:w w:val="105"/>
        </w:rPr>
        <w:t>function</w:t>
      </w:r>
      <w:r>
        <w:rPr>
          <w:w w:val="102"/>
        </w:rPr>
        <w:t> </w:t>
      </w:r>
      <w:r>
        <w:rPr>
          <w:w w:val="105"/>
        </w:rPr>
        <w:t>to points of</w:t>
      </w:r>
      <w:r>
        <w:rPr>
          <w:spacing w:val="54"/>
          <w:w w:val="105"/>
        </w:rPr>
        <w:t> </w:t>
      </w:r>
      <w:r>
        <w:rPr>
          <w:w w:val="105"/>
        </w:rPr>
        <w:t>operation.</w:t>
      </w:r>
      <w:r>
        <w:rPr/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BodyText"/>
        <w:spacing w:line="352" w:lineRule="auto"/>
        <w:ind w:right="1125"/>
        <w:jc w:val="both"/>
      </w:pPr>
      <w:r>
        <w:rPr>
          <w:w w:val="105"/>
        </w:rPr>
        <w:t>Once the models are accurately calibrated, the compressor component is integrated to the</w:t>
      </w:r>
      <w:r>
        <w:rPr>
          <w:spacing w:val="22"/>
          <w:w w:val="105"/>
        </w:rPr>
        <w:t> </w:t>
      </w:r>
      <w:r>
        <w:rPr>
          <w:w w:val="105"/>
        </w:rPr>
        <w:t>air</w:t>
      </w:r>
      <w:r>
        <w:rPr>
          <w:w w:val="105"/>
        </w:rPr>
        <w:t> </w:t>
      </w:r>
      <w:r>
        <w:rPr>
          <w:w w:val="105"/>
        </w:rPr>
        <w:t>network in the arrangement shown in fig.</w:t>
      </w:r>
      <w:r>
        <w:rPr>
          <w:w w:val="105"/>
        </w:rPr>
        <w:t> </w:t>
      </w:r>
      <w:hyperlink w:history="true" w:anchor="_bookmark38">
        <w:r>
          <w:rPr>
            <w:w w:val="105"/>
          </w:rPr>
          <w:t>3.5.</w:t>
        </w:r>
      </w:hyperlink>
      <w:r>
        <w:rPr>
          <w:w w:val="105"/>
        </w:rPr>
        <w:t> The Compressor is connected to the inlet</w:t>
      </w:r>
      <w:r>
        <w:rPr>
          <w:spacing w:val="29"/>
          <w:w w:val="105"/>
        </w:rPr>
        <w:t> </w:t>
      </w:r>
      <w:r>
        <w:rPr>
          <w:w w:val="105"/>
        </w:rPr>
        <w:t>air</w:t>
      </w:r>
      <w:r>
        <w:rPr>
          <w:w w:val="107"/>
        </w:rPr>
        <w:t> </w:t>
      </w:r>
      <w:r>
        <w:rPr>
          <w:w w:val="105"/>
        </w:rPr>
        <w:t>source via an inlet pipe and air node and to the rest of the network via an air node and</w:t>
      </w:r>
      <w:r>
        <w:rPr>
          <w:spacing w:val="1"/>
          <w:w w:val="105"/>
        </w:rPr>
        <w:t> </w:t>
      </w:r>
      <w:r>
        <w:rPr>
          <w:w w:val="105"/>
        </w:rPr>
        <w:t>outlet</w:t>
      </w:r>
      <w:r>
        <w:rPr>
          <w:w w:val="106"/>
        </w:rPr>
        <w:t> </w:t>
      </w:r>
      <w:r>
        <w:rPr>
          <w:w w:val="105"/>
        </w:rPr>
        <w:t>pipe.</w:t>
      </w:r>
      <w:r>
        <w:rPr>
          <w:spacing w:val="48"/>
          <w:w w:val="105"/>
        </w:rPr>
        <w:t> </w:t>
      </w:r>
      <w:r>
        <w:rPr>
          <w:w w:val="105"/>
        </w:rPr>
        <w:t>This</w:t>
      </w:r>
      <w:r>
        <w:rPr>
          <w:spacing w:val="21"/>
          <w:w w:val="105"/>
        </w:rPr>
        <w:t> </w:t>
      </w:r>
      <w:r>
        <w:rPr>
          <w:w w:val="105"/>
        </w:rPr>
        <w:t>is</w:t>
      </w:r>
      <w:r>
        <w:rPr>
          <w:spacing w:val="21"/>
          <w:w w:val="105"/>
        </w:rPr>
        <w:t> </w:t>
      </w:r>
      <w:r>
        <w:rPr>
          <w:w w:val="105"/>
        </w:rPr>
        <w:t>is</w:t>
      </w:r>
      <w:r>
        <w:rPr>
          <w:spacing w:val="21"/>
          <w:w w:val="105"/>
        </w:rPr>
        <w:t> </w:t>
      </w:r>
      <w:r>
        <w:rPr>
          <w:w w:val="105"/>
        </w:rPr>
        <w:t>to</w:t>
      </w:r>
      <w:r>
        <w:rPr>
          <w:spacing w:val="21"/>
          <w:w w:val="105"/>
        </w:rPr>
        <w:t> </w:t>
      </w:r>
      <w:r>
        <w:rPr>
          <w:w w:val="105"/>
        </w:rPr>
        <w:t>allow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inlet</w:t>
      </w:r>
      <w:r>
        <w:rPr>
          <w:spacing w:val="20"/>
          <w:w w:val="105"/>
        </w:rPr>
        <w:t> </w:t>
      </w:r>
      <w:r>
        <w:rPr>
          <w:w w:val="105"/>
        </w:rPr>
        <w:t>and</w:t>
      </w:r>
      <w:r>
        <w:rPr>
          <w:spacing w:val="21"/>
          <w:w w:val="105"/>
        </w:rPr>
        <w:t> </w:t>
      </w:r>
      <w:r>
        <w:rPr>
          <w:w w:val="105"/>
        </w:rPr>
        <w:t>outlet</w:t>
      </w:r>
      <w:r>
        <w:rPr>
          <w:spacing w:val="21"/>
          <w:w w:val="105"/>
        </w:rPr>
        <w:t> </w:t>
      </w:r>
      <w:r>
        <w:rPr>
          <w:w w:val="105"/>
        </w:rPr>
        <w:t>parameters</w:t>
      </w:r>
      <w:r>
        <w:rPr>
          <w:spacing w:val="21"/>
          <w:w w:val="105"/>
        </w:rPr>
        <w:t> </w:t>
      </w:r>
      <w:r>
        <w:rPr>
          <w:w w:val="105"/>
        </w:rPr>
        <w:t>and</w:t>
      </w:r>
      <w:r>
        <w:rPr>
          <w:spacing w:val="21"/>
          <w:w w:val="105"/>
        </w:rPr>
        <w:t> </w:t>
      </w:r>
      <w:r>
        <w:rPr>
          <w:w w:val="105"/>
        </w:rPr>
        <w:t>conditions</w:t>
      </w:r>
      <w:r>
        <w:rPr>
          <w:spacing w:val="22"/>
          <w:w w:val="105"/>
        </w:rPr>
        <w:t> </w:t>
      </w:r>
      <w:r>
        <w:rPr>
          <w:w w:val="105"/>
        </w:rPr>
        <w:t>to</w:t>
      </w:r>
      <w:r>
        <w:rPr>
          <w:spacing w:val="21"/>
          <w:w w:val="105"/>
        </w:rPr>
        <w:t> </w:t>
      </w:r>
      <w:r>
        <w:rPr>
          <w:w w:val="105"/>
        </w:rPr>
        <w:t>be</w:t>
      </w:r>
      <w:r>
        <w:rPr>
          <w:spacing w:val="21"/>
          <w:w w:val="105"/>
        </w:rPr>
        <w:t> </w:t>
      </w:r>
      <w:r>
        <w:rPr>
          <w:w w:val="105"/>
        </w:rPr>
        <w:t>be</w:t>
      </w:r>
      <w:r>
        <w:rPr>
          <w:spacing w:val="21"/>
          <w:w w:val="105"/>
        </w:rPr>
        <w:t> </w:t>
      </w:r>
      <w:r>
        <w:rPr>
          <w:w w:val="105"/>
        </w:rPr>
        <w:t>monitored</w:t>
      </w:r>
      <w:r>
        <w:rPr>
          <w:spacing w:val="-61"/>
          <w:w w:val="105"/>
        </w:rPr>
        <w:t> </w:t>
      </w:r>
      <w:r>
        <w:rPr>
          <w:spacing w:val="-61"/>
          <w:w w:val="105"/>
        </w:rPr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w w:val="105"/>
        </w:rPr>
        <w:t>controlled.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8"/>
          <w:szCs w:val="8"/>
        </w:rPr>
      </w:pPr>
    </w:p>
    <w:p>
      <w:pPr>
        <w:spacing w:line="1152" w:lineRule="exact"/>
        <w:ind w:left="113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22"/>
          <w:sz w:val="20"/>
          <w:szCs w:val="20"/>
        </w:rPr>
        <w:pict>
          <v:group style="width:474.9pt;height:57.65pt;mso-position-horizontal-relative:char;mso-position-vertical-relative:line" coordorigin="0,0" coordsize="9498,1153">
            <v:shape style="position:absolute;left:907;top:68;width:7683;height:1017" type="#_x0000_t75" stroked="false">
              <v:imagedata r:id="rId66" o:title=""/>
            </v:shape>
            <v:group style="position:absolute;left:4;top:4;width:9490;height:2" coordorigin="4,4" coordsize="9490,2">
              <v:shape style="position:absolute;left:4;top:4;width:9490;height:2" coordorigin="4,4" coordsize="9490,0" path="m4,4l9494,4e" filled="false" stroked="true" strokeweight=".398pt" strokecolor="#000000">
                <v:path arrowok="t"/>
              </v:shape>
            </v:group>
            <v:group style="position:absolute;left:8;top:4;width:2;height:1145" coordorigin="8,4" coordsize="2,1145">
              <v:shape style="position:absolute;left:8;top:4;width:2;height:1145" coordorigin="8,4" coordsize="0,1145" path="m8,1149l8,4e" filled="false" stroked="true" strokeweight=".398pt" strokecolor="#000000">
                <v:path arrowok="t"/>
              </v:shape>
            </v:group>
            <v:group style="position:absolute;left:9490;top:4;width:2;height:1145" coordorigin="9490,4" coordsize="2,1145">
              <v:shape style="position:absolute;left:9490;top:4;width:2;height:1145" coordorigin="9490,4" coordsize="0,1145" path="m9490,1149l9490,4e" filled="false" stroked="true" strokeweight=".398pt" strokecolor="#000000">
                <v:path arrowok="t"/>
              </v:shape>
            </v:group>
            <v:group style="position:absolute;left:4;top:1149;width:9490;height:2" coordorigin="4,1149" coordsize="9490,2">
              <v:shape style="position:absolute;left:4;top:1149;width:9490;height:2" coordorigin="4,1149" coordsize="9490,0" path="m4,1149l9494,1149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22"/>
          <w:sz w:val="20"/>
          <w:szCs w:val="2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pStyle w:val="BodyText"/>
        <w:spacing w:line="240" w:lineRule="auto" w:before="55"/>
        <w:ind w:left="1168" w:right="1053"/>
        <w:jc w:val="left"/>
      </w:pPr>
      <w:r>
        <w:rPr>
          <w:w w:val="105"/>
        </w:rPr>
        <w:t>Figure 3.5:  </w:t>
      </w:r>
      <w:bookmarkStart w:name="_bookmark38" w:id="69"/>
      <w:bookmarkEnd w:id="69"/>
      <w:r>
        <w:rPr>
          <w:w w:val="105"/>
        </w:rPr>
        <w:t>Integrating</w:t>
      </w:r>
      <w:r>
        <w:rPr>
          <w:w w:val="105"/>
        </w:rPr>
        <w:t> the compressor component into the </w:t>
      </w:r>
      <w:r>
        <w:rPr>
          <w:spacing w:val="47"/>
          <w:w w:val="105"/>
        </w:rPr>
        <w:t> </w:t>
      </w:r>
      <w:r>
        <w:rPr>
          <w:w w:val="105"/>
        </w:rPr>
        <w:t>simulation.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4"/>
        <w:spacing w:line="240" w:lineRule="auto" w:before="214"/>
        <w:ind w:right="0"/>
        <w:jc w:val="both"/>
        <w:rPr>
          <w:b w:val="0"/>
          <w:bCs w:val="0"/>
        </w:rPr>
      </w:pPr>
      <w:r>
        <w:rPr/>
        <w:t>Demand/leak</w:t>
      </w:r>
      <w:r>
        <w:rPr>
          <w:b w:val="0"/>
        </w:rPr>
      </w:r>
    </w:p>
    <w:p>
      <w:pPr>
        <w:spacing w:line="240" w:lineRule="auto" w:before="7"/>
        <w:rPr>
          <w:rFonts w:ascii="Georgia" w:hAnsi="Georgia" w:cs="Georgia" w:eastAsia="Georgia"/>
          <w:b/>
          <w:bCs/>
          <w:sz w:val="24"/>
          <w:szCs w:val="24"/>
        </w:rPr>
      </w:pPr>
    </w:p>
    <w:p>
      <w:pPr>
        <w:pStyle w:val="BodyText"/>
        <w:spacing w:line="352" w:lineRule="auto"/>
        <w:ind w:right="1086" w:hanging="9"/>
        <w:jc w:val="both"/>
      </w:pPr>
      <w:r>
        <w:rPr>
          <w:w w:val="105"/>
        </w:rPr>
        <w:t>A</w:t>
      </w:r>
      <w:r>
        <w:rPr>
          <w:spacing w:val="21"/>
          <w:w w:val="105"/>
        </w:rPr>
        <w:t> </w:t>
      </w:r>
      <w:r>
        <w:rPr>
          <w:w w:val="105"/>
        </w:rPr>
        <w:t>flow</w:t>
      </w:r>
      <w:r>
        <w:rPr>
          <w:spacing w:val="21"/>
          <w:w w:val="105"/>
        </w:rPr>
        <w:t> </w:t>
      </w:r>
      <w:r>
        <w:rPr>
          <w:w w:val="105"/>
        </w:rPr>
        <w:t>demand</w:t>
      </w:r>
      <w:r>
        <w:rPr>
          <w:spacing w:val="21"/>
          <w:w w:val="105"/>
        </w:rPr>
        <w:t> </w:t>
      </w:r>
      <w:r>
        <w:rPr>
          <w:w w:val="105"/>
        </w:rPr>
        <w:t>represents</w:t>
      </w:r>
      <w:r>
        <w:rPr>
          <w:spacing w:val="20"/>
          <w:w w:val="105"/>
        </w:rPr>
        <w:t> </w:t>
      </w:r>
      <w:r>
        <w:rPr>
          <w:w w:val="105"/>
        </w:rPr>
        <w:t>any</w:t>
      </w:r>
      <w:r>
        <w:rPr>
          <w:spacing w:val="21"/>
          <w:w w:val="105"/>
        </w:rPr>
        <w:t> </w:t>
      </w:r>
      <w:r>
        <w:rPr>
          <w:w w:val="105"/>
        </w:rPr>
        <w:t>air</w:t>
      </w:r>
      <w:r>
        <w:rPr>
          <w:spacing w:val="21"/>
          <w:w w:val="105"/>
        </w:rPr>
        <w:t> </w:t>
      </w:r>
      <w:r>
        <w:rPr>
          <w:w w:val="105"/>
        </w:rPr>
        <w:t>flow</w:t>
      </w:r>
      <w:r>
        <w:rPr>
          <w:spacing w:val="21"/>
          <w:w w:val="105"/>
        </w:rPr>
        <w:t> </w:t>
      </w:r>
      <w:r>
        <w:rPr>
          <w:w w:val="105"/>
        </w:rPr>
        <w:t>leaving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network.</w:t>
      </w:r>
      <w:r>
        <w:rPr>
          <w:spacing w:val="49"/>
          <w:w w:val="105"/>
        </w:rPr>
        <w:t> </w:t>
      </w:r>
      <w:r>
        <w:rPr>
          <w:w w:val="105"/>
        </w:rPr>
        <w:t>This</w:t>
      </w:r>
      <w:r>
        <w:rPr>
          <w:spacing w:val="21"/>
          <w:w w:val="105"/>
        </w:rPr>
        <w:t> </w:t>
      </w:r>
      <w:r>
        <w:rPr>
          <w:w w:val="105"/>
        </w:rPr>
        <w:t>includes</w:t>
      </w:r>
      <w:r>
        <w:rPr>
          <w:spacing w:val="20"/>
          <w:w w:val="105"/>
        </w:rPr>
        <w:t> </w:t>
      </w:r>
      <w:r>
        <w:rPr>
          <w:w w:val="105"/>
        </w:rPr>
        <w:t>equipment</w:t>
      </w:r>
      <w:r>
        <w:rPr>
          <w:spacing w:val="22"/>
          <w:w w:val="105"/>
        </w:rPr>
        <w:t> </w:t>
      </w:r>
      <w:r>
        <w:rPr>
          <w:w w:val="105"/>
        </w:rPr>
        <w:t>that</w:t>
      </w:r>
      <w:r>
        <w:rPr>
          <w:spacing w:val="-58"/>
          <w:w w:val="105"/>
        </w:rPr>
        <w:t> </w:t>
      </w:r>
      <w:r>
        <w:rPr>
          <w:spacing w:val="-58"/>
          <w:w w:val="105"/>
        </w:rPr>
      </w:r>
      <w:r>
        <w:rPr>
          <w:w w:val="105"/>
        </w:rPr>
        <w:t>uses</w:t>
      </w:r>
      <w:r>
        <w:rPr>
          <w:spacing w:val="18"/>
          <w:w w:val="105"/>
        </w:rPr>
        <w:t> </w:t>
      </w:r>
      <w:r>
        <w:rPr>
          <w:w w:val="105"/>
        </w:rPr>
        <w:t>air</w:t>
      </w:r>
      <w:r>
        <w:rPr>
          <w:spacing w:val="19"/>
          <w:w w:val="105"/>
        </w:rPr>
        <w:t> </w:t>
      </w:r>
      <w:r>
        <w:rPr>
          <w:w w:val="105"/>
        </w:rPr>
        <w:t>such</w:t>
      </w:r>
      <w:r>
        <w:rPr>
          <w:spacing w:val="19"/>
          <w:w w:val="105"/>
        </w:rPr>
        <w:t> </w:t>
      </w:r>
      <w:r>
        <w:rPr>
          <w:w w:val="105"/>
        </w:rPr>
        <w:t>as</w:t>
      </w:r>
      <w:r>
        <w:rPr>
          <w:spacing w:val="19"/>
          <w:w w:val="105"/>
        </w:rPr>
        <w:t> </w:t>
      </w:r>
      <w:r>
        <w:rPr>
          <w:w w:val="105"/>
        </w:rPr>
        <w:t>drills</w:t>
      </w:r>
      <w:r>
        <w:rPr>
          <w:spacing w:val="19"/>
          <w:w w:val="105"/>
        </w:rPr>
        <w:t> </w:t>
      </w:r>
      <w:r>
        <w:rPr>
          <w:w w:val="105"/>
        </w:rPr>
        <w:t>and</w:t>
      </w:r>
      <w:r>
        <w:rPr>
          <w:spacing w:val="19"/>
          <w:w w:val="105"/>
        </w:rPr>
        <w:t> </w:t>
      </w:r>
      <w:r>
        <w:rPr>
          <w:w w:val="105"/>
        </w:rPr>
        <w:t>agitators</w:t>
      </w:r>
      <w:r>
        <w:rPr>
          <w:spacing w:val="19"/>
          <w:w w:val="105"/>
        </w:rPr>
        <w:t> </w:t>
      </w:r>
      <w:r>
        <w:rPr>
          <w:w w:val="105"/>
        </w:rPr>
        <w:t>etc.</w:t>
      </w:r>
      <w:r>
        <w:rPr>
          <w:spacing w:val="52"/>
          <w:w w:val="105"/>
        </w:rPr>
        <w:t> </w:t>
      </w:r>
      <w:r>
        <w:rPr>
          <w:w w:val="105"/>
        </w:rPr>
        <w:t>as</w:t>
      </w:r>
      <w:r>
        <w:rPr>
          <w:spacing w:val="19"/>
          <w:w w:val="105"/>
        </w:rPr>
        <w:t> </w:t>
      </w:r>
      <w:r>
        <w:rPr>
          <w:w w:val="105"/>
        </w:rPr>
        <w:t>well</w:t>
      </w:r>
      <w:r>
        <w:rPr>
          <w:spacing w:val="19"/>
          <w:w w:val="105"/>
        </w:rPr>
        <w:t> </w:t>
      </w:r>
      <w:r>
        <w:rPr>
          <w:w w:val="105"/>
        </w:rPr>
        <w:t>as</w:t>
      </w:r>
      <w:r>
        <w:rPr>
          <w:spacing w:val="19"/>
          <w:w w:val="105"/>
        </w:rPr>
        <w:t> </w:t>
      </w:r>
      <w:r>
        <w:rPr>
          <w:w w:val="105"/>
        </w:rPr>
        <w:t>inefficiencies</w:t>
      </w:r>
      <w:r>
        <w:rPr>
          <w:spacing w:val="17"/>
          <w:w w:val="105"/>
        </w:rPr>
        <w:t> </w:t>
      </w:r>
      <w:r>
        <w:rPr>
          <w:w w:val="105"/>
        </w:rPr>
        <w:t>like</w:t>
      </w:r>
      <w:r>
        <w:rPr>
          <w:spacing w:val="19"/>
          <w:w w:val="105"/>
        </w:rPr>
        <w:t> </w:t>
      </w:r>
      <w:r>
        <w:rPr>
          <w:w w:val="105"/>
        </w:rPr>
        <w:t>leaks</w:t>
      </w:r>
      <w:r>
        <w:rPr>
          <w:spacing w:val="18"/>
          <w:w w:val="105"/>
        </w:rPr>
        <w:t> </w:t>
      </w:r>
      <w:r>
        <w:rPr>
          <w:w w:val="105"/>
        </w:rPr>
        <w:t>and</w:t>
      </w:r>
      <w:r>
        <w:rPr>
          <w:spacing w:val="19"/>
          <w:w w:val="105"/>
        </w:rPr>
        <w:t> </w:t>
      </w:r>
      <w:r>
        <w:rPr>
          <w:w w:val="105"/>
        </w:rPr>
        <w:t>open</w:t>
      </w:r>
      <w:r>
        <w:rPr>
          <w:spacing w:val="19"/>
          <w:w w:val="105"/>
        </w:rPr>
        <w:t> </w:t>
      </w:r>
      <w:r>
        <w:rPr>
          <w:w w:val="105"/>
        </w:rPr>
        <w:t>pipes.</w:t>
      </w:r>
      <w:r>
        <w:rPr>
          <w:w w:val="105"/>
        </w:rPr>
        <w:t> </w:t>
      </w:r>
      <w:r>
        <w:rPr>
          <w:w w:val="105"/>
        </w:rPr>
        <w:t>Generally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air</w:t>
      </w:r>
      <w:r>
        <w:rPr>
          <w:spacing w:val="29"/>
          <w:w w:val="105"/>
        </w:rPr>
        <w:t> </w:t>
      </w:r>
      <w:r>
        <w:rPr>
          <w:w w:val="105"/>
        </w:rPr>
        <w:t>flow</w:t>
      </w:r>
      <w:r>
        <w:rPr>
          <w:spacing w:val="29"/>
          <w:w w:val="105"/>
        </w:rPr>
        <w:t> </w:t>
      </w:r>
      <w:r>
        <w:rPr>
          <w:w w:val="105"/>
        </w:rPr>
        <w:t>is</w:t>
      </w:r>
      <w:r>
        <w:rPr>
          <w:spacing w:val="29"/>
          <w:w w:val="105"/>
        </w:rPr>
        <w:t> </w:t>
      </w:r>
      <w:r>
        <w:rPr>
          <w:w w:val="105"/>
        </w:rPr>
        <w:t>dependent</w:t>
      </w:r>
      <w:r>
        <w:rPr>
          <w:spacing w:val="30"/>
          <w:w w:val="105"/>
        </w:rPr>
        <w:t> </w:t>
      </w:r>
      <w:r>
        <w:rPr>
          <w:w w:val="105"/>
        </w:rPr>
        <w:t>on</w:t>
      </w:r>
      <w:r>
        <w:rPr>
          <w:spacing w:val="29"/>
          <w:w w:val="105"/>
        </w:rPr>
        <w:t> </w:t>
      </w:r>
      <w:r>
        <w:rPr>
          <w:w w:val="105"/>
        </w:rPr>
        <w:t>pressure</w:t>
      </w:r>
      <w:r>
        <w:rPr>
          <w:spacing w:val="28"/>
          <w:w w:val="105"/>
        </w:rPr>
        <w:t> </w:t>
      </w:r>
      <w:r>
        <w:rPr>
          <w:w w:val="105"/>
        </w:rPr>
        <w:t>and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specific</w:t>
      </w:r>
      <w:r>
        <w:rPr>
          <w:spacing w:val="29"/>
          <w:w w:val="105"/>
        </w:rPr>
        <w:t> </w:t>
      </w:r>
      <w:r>
        <w:rPr>
          <w:w w:val="105"/>
        </w:rPr>
        <w:t>resistance</w:t>
      </w:r>
      <w:r>
        <w:rPr>
          <w:spacing w:val="28"/>
          <w:w w:val="105"/>
        </w:rPr>
        <w:t> </w:t>
      </w:r>
      <w:r>
        <w:rPr>
          <w:w w:val="105"/>
        </w:rPr>
        <w:t>to</w:t>
      </w:r>
      <w:r>
        <w:rPr>
          <w:spacing w:val="29"/>
          <w:w w:val="105"/>
        </w:rPr>
        <w:t> </w:t>
      </w:r>
      <w:r>
        <w:rPr>
          <w:w w:val="105"/>
        </w:rPr>
        <w:t>flow</w:t>
      </w:r>
      <w:r>
        <w:rPr>
          <w:spacing w:val="29"/>
          <w:w w:val="105"/>
        </w:rPr>
        <w:t> </w:t>
      </w:r>
      <w:r>
        <w:rPr>
          <w:w w:val="105"/>
        </w:rPr>
        <w:t>of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w w:val="99"/>
        </w:rPr>
        <w:t> </w:t>
      </w:r>
      <w:r>
        <w:rPr>
          <w:w w:val="105"/>
        </w:rPr>
        <w:t>outlet.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left="108" w:right="1086"/>
        <w:jc w:val="both"/>
      </w:pP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resistance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flow</w:t>
      </w:r>
      <w:r>
        <w:rPr>
          <w:spacing w:val="-13"/>
          <w:w w:val="105"/>
        </w:rPr>
        <w:t> </w:t>
      </w:r>
      <w:r>
        <w:rPr>
          <w:w w:val="105"/>
        </w:rPr>
        <w:t>demand</w:t>
      </w:r>
      <w:r>
        <w:rPr>
          <w:spacing w:val="-14"/>
          <w:w w:val="105"/>
        </w:rPr>
        <w:t> </w:t>
      </w:r>
      <w:r>
        <w:rPr>
          <w:w w:val="105"/>
        </w:rPr>
        <w:t>can</w:t>
      </w:r>
      <w:r>
        <w:rPr>
          <w:spacing w:val="-13"/>
          <w:w w:val="105"/>
        </w:rPr>
        <w:t> </w:t>
      </w:r>
      <w:r>
        <w:rPr>
          <w:w w:val="105"/>
        </w:rPr>
        <w:t>be</w:t>
      </w:r>
      <w:r>
        <w:rPr>
          <w:spacing w:val="-13"/>
          <w:w w:val="105"/>
        </w:rPr>
        <w:t> </w:t>
      </w:r>
      <w:r>
        <w:rPr>
          <w:w w:val="105"/>
        </w:rPr>
        <w:t>obtained</w:t>
      </w:r>
      <w:r>
        <w:rPr>
          <w:spacing w:val="-13"/>
          <w:w w:val="105"/>
        </w:rPr>
        <w:t> </w:t>
      </w:r>
      <w:r>
        <w:rPr>
          <w:w w:val="105"/>
        </w:rPr>
        <w:t>using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inlet</w:t>
      </w:r>
      <w:r>
        <w:rPr>
          <w:spacing w:val="-13"/>
          <w:w w:val="105"/>
        </w:rPr>
        <w:t> </w:t>
      </w:r>
      <w:r>
        <w:rPr>
          <w:w w:val="105"/>
        </w:rPr>
        <w:t>pressure,</w:t>
      </w:r>
      <w:r>
        <w:rPr>
          <w:spacing w:val="-11"/>
          <w:w w:val="105"/>
        </w:rPr>
        <w:t> </w:t>
      </w:r>
      <w:r>
        <w:rPr>
          <w:w w:val="105"/>
        </w:rPr>
        <w:t>outlet</w:t>
      </w:r>
      <w:r>
        <w:rPr>
          <w:spacing w:val="-13"/>
          <w:w w:val="105"/>
        </w:rPr>
        <w:t> </w:t>
      </w:r>
      <w:r>
        <w:rPr>
          <w:w w:val="105"/>
        </w:rPr>
        <w:t>pressure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w w:val="106"/>
        </w:rPr>
        <w:t> </w:t>
      </w:r>
      <w:r>
        <w:rPr>
          <w:w w:val="105"/>
        </w:rPr>
        <w:t>flow. If the flow is not known, a reasonably accurate estimation can be made by</w:t>
      </w:r>
      <w:r>
        <w:rPr>
          <w:spacing w:val="51"/>
          <w:w w:val="105"/>
        </w:rPr>
        <w:t> </w:t>
      </w:r>
      <w:r>
        <w:rPr>
          <w:w w:val="105"/>
        </w:rPr>
        <w:t>calculating</w:t>
      </w:r>
      <w:r>
        <w:rPr>
          <w:w w:val="100"/>
        </w:rPr>
        <w:t> </w:t>
      </w:r>
      <w:r>
        <w:rPr>
          <w:w w:val="105"/>
        </w:rPr>
        <w:t>the expected flow from the size of the outlet. The air demand may vary throughout the</w:t>
      </w:r>
      <w:r>
        <w:rPr>
          <w:spacing w:val="61"/>
          <w:w w:val="105"/>
        </w:rPr>
        <w:t> </w:t>
      </w:r>
      <w:r>
        <w:rPr>
          <w:w w:val="105"/>
        </w:rPr>
        <w:t>day.</w:t>
      </w:r>
      <w:r>
        <w:rPr>
          <w:w w:val="105"/>
        </w:rPr>
        <w:t> </w:t>
      </w:r>
      <w:r>
        <w:rPr>
          <w:w w:val="105"/>
        </w:rPr>
        <w:t>For example, a mining section may utilise more machines during certain periods of the</w:t>
      </w:r>
      <w:r>
        <w:rPr>
          <w:spacing w:val="18"/>
          <w:w w:val="105"/>
        </w:rPr>
        <w:t> </w:t>
      </w:r>
      <w:r>
        <w:rPr>
          <w:w w:val="105"/>
        </w:rPr>
        <w:t>day.</w:t>
      </w:r>
      <w:r>
        <w:rPr>
          <w:w w:val="106"/>
        </w:rPr>
        <w:t> </w:t>
      </w:r>
      <w:r>
        <w:rPr>
          <w:w w:val="105"/>
        </w:rPr>
        <w:t>A</w:t>
      </w:r>
      <w:r>
        <w:rPr>
          <w:spacing w:val="27"/>
          <w:w w:val="105"/>
        </w:rPr>
        <w:t> </w:t>
      </w:r>
      <w:r>
        <w:rPr>
          <w:w w:val="105"/>
        </w:rPr>
        <w:t>schedule</w:t>
      </w:r>
      <w:r>
        <w:rPr>
          <w:spacing w:val="28"/>
          <w:w w:val="105"/>
        </w:rPr>
        <w:t> </w:t>
      </w:r>
      <w:r>
        <w:rPr>
          <w:w w:val="105"/>
        </w:rPr>
        <w:t>is</w:t>
      </w:r>
      <w:r>
        <w:rPr>
          <w:spacing w:val="27"/>
          <w:w w:val="105"/>
        </w:rPr>
        <w:t> </w:t>
      </w:r>
      <w:r>
        <w:rPr>
          <w:w w:val="105"/>
        </w:rPr>
        <w:t>used</w:t>
      </w:r>
      <w:r>
        <w:rPr>
          <w:spacing w:val="27"/>
          <w:w w:val="105"/>
        </w:rPr>
        <w:t> </w:t>
      </w:r>
      <w:r>
        <w:rPr>
          <w:w w:val="105"/>
        </w:rPr>
        <w:t>to</w:t>
      </w:r>
      <w:r>
        <w:rPr>
          <w:spacing w:val="28"/>
          <w:w w:val="105"/>
        </w:rPr>
        <w:t> </w:t>
      </w:r>
      <w:r>
        <w:rPr>
          <w:w w:val="105"/>
        </w:rPr>
        <w:t>replicate</w:t>
      </w:r>
      <w:r>
        <w:rPr>
          <w:spacing w:val="28"/>
          <w:w w:val="105"/>
        </w:rPr>
        <w:t> </w:t>
      </w:r>
      <w:r>
        <w:rPr>
          <w:w w:val="105"/>
        </w:rPr>
        <w:t>this</w:t>
      </w:r>
      <w:r>
        <w:rPr>
          <w:spacing w:val="28"/>
          <w:w w:val="105"/>
        </w:rPr>
        <w:t> </w:t>
      </w:r>
      <w:r>
        <w:rPr>
          <w:w w:val="105"/>
        </w:rPr>
        <w:t>in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simulation.</w:t>
      </w:r>
      <w:r>
        <w:rPr>
          <w:spacing w:val="10"/>
          <w:w w:val="105"/>
        </w:rPr>
        <w:t> </w:t>
      </w:r>
      <w:r>
        <w:rPr>
          <w:w w:val="105"/>
        </w:rPr>
        <w:t>fig.</w:t>
      </w:r>
      <w:r>
        <w:rPr>
          <w:spacing w:val="28"/>
          <w:w w:val="105"/>
        </w:rPr>
        <w:t> </w:t>
      </w:r>
      <w:hyperlink w:history="true" w:anchor="_bookmark39">
        <w:r>
          <w:rPr>
            <w:w w:val="105"/>
          </w:rPr>
          <w:t>3.6</w:t>
        </w:r>
      </w:hyperlink>
      <w:r>
        <w:rPr>
          <w:spacing w:val="27"/>
          <w:w w:val="105"/>
        </w:rPr>
        <w:t> </w:t>
      </w:r>
      <w:r>
        <w:rPr>
          <w:w w:val="105"/>
        </w:rPr>
        <w:t>shows</w:t>
      </w:r>
      <w:r>
        <w:rPr>
          <w:spacing w:val="27"/>
          <w:w w:val="105"/>
        </w:rPr>
        <w:t> </w:t>
      </w:r>
      <w:r>
        <w:rPr>
          <w:w w:val="105"/>
        </w:rPr>
        <w:t>how</w:t>
      </w:r>
      <w:r>
        <w:rPr>
          <w:spacing w:val="27"/>
          <w:w w:val="105"/>
        </w:rPr>
        <w:t> </w:t>
      </w:r>
      <w:r>
        <w:rPr>
          <w:w w:val="105"/>
        </w:rPr>
        <w:t>a</w:t>
      </w:r>
      <w:r>
        <w:rPr>
          <w:spacing w:val="27"/>
          <w:w w:val="105"/>
        </w:rPr>
        <w:t> </w:t>
      </w:r>
      <w:r>
        <w:rPr>
          <w:w w:val="105"/>
        </w:rPr>
        <w:t>calibrated</w:t>
      </w:r>
      <w:r>
        <w:rPr>
          <w:spacing w:val="28"/>
          <w:w w:val="105"/>
        </w:rPr>
        <w:t> </w:t>
      </w:r>
      <w:r>
        <w:rPr>
          <w:w w:val="105"/>
        </w:rPr>
        <w:t>air</w:t>
      </w:r>
      <w:r>
        <w:rPr>
          <w:spacing w:val="-59"/>
          <w:w w:val="105"/>
        </w:rPr>
        <w:t> </w:t>
      </w:r>
      <w:r>
        <w:rPr>
          <w:spacing w:val="-59"/>
          <w:w w:val="105"/>
        </w:rPr>
      </w:r>
      <w:r>
        <w:rPr>
          <w:w w:val="105"/>
        </w:rPr>
        <w:t>demand or leak is integrated into the  </w:t>
      </w:r>
      <w:r>
        <w:rPr>
          <w:spacing w:val="21"/>
          <w:w w:val="105"/>
        </w:rPr>
        <w:t> </w:t>
      </w:r>
      <w:r>
        <w:rPr>
          <w:w w:val="105"/>
        </w:rPr>
        <w:t>simulation.</w:t>
      </w:r>
      <w:r>
        <w:rPr/>
      </w:r>
    </w:p>
    <w:p>
      <w:pPr>
        <w:spacing w:after="0" w:line="352" w:lineRule="auto"/>
        <w:jc w:val="both"/>
        <w:sectPr>
          <w:pgSz w:w="11910" w:h="16840"/>
          <w:pgMar w:header="420" w:footer="894" w:top="680" w:bottom="1080" w:left="1300" w:right="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062" w:lineRule="exact"/>
        <w:ind w:left="113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40"/>
          <w:sz w:val="20"/>
          <w:szCs w:val="20"/>
        </w:rPr>
        <w:pict>
          <v:group style="width:474.9pt;height:103.15pt;mso-position-horizontal-relative:char;mso-position-vertical-relative:line" coordorigin="0,0" coordsize="9498,2063">
            <v:shape style="position:absolute;left:2105;top:0;width:5287;height:2063" type="#_x0000_t75" stroked="false">
              <v:imagedata r:id="rId67" o:title=""/>
            </v:shape>
            <v:group style="position:absolute;left:4;top:21;width:9490;height:2" coordorigin="4,21" coordsize="9490,2">
              <v:shape style="position:absolute;left:4;top:21;width:9490;height:2" coordorigin="4,21" coordsize="9490,0" path="m4,21l9494,21e" filled="false" stroked="true" strokeweight=".398pt" strokecolor="#000000">
                <v:path arrowok="t"/>
              </v:shape>
            </v:group>
            <v:group style="position:absolute;left:8;top:21;width:2;height:2021" coordorigin="8,21" coordsize="2,2021">
              <v:shape style="position:absolute;left:8;top:21;width:2;height:2021" coordorigin="8,21" coordsize="0,2021" path="m8,2042l8,21e" filled="false" stroked="true" strokeweight=".398pt" strokecolor="#000000">
                <v:path arrowok="t"/>
              </v:shape>
            </v:group>
            <v:group style="position:absolute;left:9490;top:21;width:2;height:2021" coordorigin="9490,21" coordsize="2,2021">
              <v:shape style="position:absolute;left:9490;top:21;width:2;height:2021" coordorigin="9490,21" coordsize="0,2021" path="m9490,2042l9490,21e" filled="false" stroked="true" strokeweight=".398pt" strokecolor="#000000">
                <v:path arrowok="t"/>
              </v:shape>
            </v:group>
            <v:group style="position:absolute;left:4;top:2042;width:9490;height:2" coordorigin="4,2042" coordsize="9490,2">
              <v:shape style="position:absolute;left:4;top:2042;width:9490;height:2" coordorigin="4,2042" coordsize="9490,0" path="m4,2042l9494,2042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40"/>
          <w:sz w:val="20"/>
          <w:szCs w:val="20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10"/>
          <w:szCs w:val="10"/>
        </w:rPr>
      </w:pPr>
    </w:p>
    <w:p>
      <w:pPr>
        <w:pStyle w:val="BodyText"/>
        <w:spacing w:line="240" w:lineRule="auto" w:before="55"/>
        <w:ind w:left="1181" w:right="230"/>
        <w:jc w:val="left"/>
      </w:pPr>
      <w:r>
        <w:rPr>
          <w:w w:val="105"/>
        </w:rPr>
        <w:t>Figure 3.6:  </w:t>
      </w:r>
      <w:bookmarkStart w:name="_bookmark39" w:id="70"/>
      <w:bookmarkEnd w:id="70"/>
      <w:r>
        <w:rPr>
          <w:w w:val="105"/>
        </w:rPr>
        <w:t>Implementing</w:t>
      </w:r>
      <w:r>
        <w:rPr>
          <w:w w:val="105"/>
        </w:rPr>
        <w:t> flow demands and leaks into the</w:t>
      </w:r>
      <w:r>
        <w:rPr>
          <w:spacing w:val="60"/>
          <w:w w:val="105"/>
        </w:rPr>
        <w:t> </w:t>
      </w:r>
      <w:r>
        <w:rPr>
          <w:w w:val="105"/>
        </w:rPr>
        <w:t>simulation.</w:t>
      </w:r>
      <w:r>
        <w:rPr/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29"/>
          <w:szCs w:val="29"/>
        </w:rPr>
      </w:pPr>
    </w:p>
    <w:p>
      <w:pPr>
        <w:pStyle w:val="Heading4"/>
        <w:spacing w:line="240" w:lineRule="auto"/>
        <w:ind w:right="0"/>
        <w:jc w:val="both"/>
        <w:rPr>
          <w:b w:val="0"/>
          <w:bCs w:val="0"/>
        </w:rPr>
      </w:pPr>
      <w:bookmarkStart w:name="_bookmark40" w:id="71"/>
      <w:bookmarkEnd w:id="71"/>
      <w:r>
        <w:rPr>
          <w:b w:val="0"/>
        </w:rPr>
      </w:r>
      <w:r>
        <w:rPr>
          <w:w w:val="95"/>
        </w:rPr>
        <w:t>Compressed air</w:t>
      </w:r>
      <w:r>
        <w:rPr>
          <w:spacing w:val="-24"/>
          <w:w w:val="95"/>
        </w:rPr>
        <w:t> </w:t>
      </w:r>
      <w:r>
        <w:rPr>
          <w:w w:val="95"/>
        </w:rPr>
        <w:t>control</w:t>
      </w:r>
      <w:r>
        <w:rPr>
          <w:b w:val="0"/>
        </w:rPr>
      </w:r>
    </w:p>
    <w:p>
      <w:pPr>
        <w:spacing w:line="240" w:lineRule="auto" w:before="7"/>
        <w:rPr>
          <w:rFonts w:ascii="Georgia" w:hAnsi="Georgia" w:cs="Georgia" w:eastAsia="Georgia"/>
          <w:b/>
          <w:bCs/>
          <w:sz w:val="24"/>
          <w:szCs w:val="24"/>
        </w:rPr>
      </w:pPr>
    </w:p>
    <w:p>
      <w:pPr>
        <w:pStyle w:val="BodyText"/>
        <w:spacing w:line="352" w:lineRule="auto"/>
        <w:ind w:right="205"/>
        <w:jc w:val="both"/>
      </w:pPr>
      <w:r>
        <w:rPr>
          <w:w w:val="105"/>
        </w:rPr>
        <w:t>Simulation</w:t>
      </w:r>
      <w:r>
        <w:rPr>
          <w:spacing w:val="53"/>
          <w:w w:val="105"/>
        </w:rPr>
        <w:t> </w:t>
      </w:r>
      <w:r>
        <w:rPr>
          <w:w w:val="105"/>
        </w:rPr>
        <w:t>components</w:t>
      </w:r>
      <w:r>
        <w:rPr>
          <w:spacing w:val="55"/>
          <w:w w:val="105"/>
        </w:rPr>
        <w:t> </w:t>
      </w:r>
      <w:r>
        <w:rPr>
          <w:w w:val="105"/>
        </w:rPr>
        <w:t>need</w:t>
      </w:r>
      <w:r>
        <w:rPr>
          <w:spacing w:val="53"/>
          <w:w w:val="105"/>
        </w:rPr>
        <w:t> </w:t>
      </w:r>
      <w:r>
        <w:rPr>
          <w:w w:val="105"/>
        </w:rPr>
        <w:t>to</w:t>
      </w:r>
      <w:r>
        <w:rPr>
          <w:spacing w:val="55"/>
          <w:w w:val="105"/>
        </w:rPr>
        <w:t> </w:t>
      </w:r>
      <w:r>
        <w:rPr>
          <w:w w:val="105"/>
        </w:rPr>
        <w:t>be</w:t>
      </w:r>
      <w:r>
        <w:rPr>
          <w:spacing w:val="53"/>
          <w:w w:val="105"/>
        </w:rPr>
        <w:t> </w:t>
      </w:r>
      <w:r>
        <w:rPr>
          <w:w w:val="105"/>
        </w:rPr>
        <w:t>dynamically</w:t>
      </w:r>
      <w:r>
        <w:rPr>
          <w:spacing w:val="53"/>
          <w:w w:val="105"/>
        </w:rPr>
        <w:t> </w:t>
      </w:r>
      <w:r>
        <w:rPr>
          <w:w w:val="105"/>
        </w:rPr>
        <w:t>controlled</w:t>
      </w:r>
      <w:r>
        <w:rPr>
          <w:spacing w:val="55"/>
          <w:w w:val="105"/>
        </w:rPr>
        <w:t> </w:t>
      </w:r>
      <w:r>
        <w:rPr>
          <w:w w:val="105"/>
        </w:rPr>
        <w:t>as</w:t>
      </w:r>
      <w:r>
        <w:rPr>
          <w:spacing w:val="53"/>
          <w:w w:val="105"/>
        </w:rPr>
        <w:t> </w:t>
      </w:r>
      <w:r>
        <w:rPr>
          <w:w w:val="105"/>
        </w:rPr>
        <w:t>in</w:t>
      </w:r>
      <w:r>
        <w:rPr>
          <w:spacing w:val="55"/>
          <w:w w:val="105"/>
        </w:rPr>
        <w:t> </w:t>
      </w:r>
      <w:r>
        <w:rPr>
          <w:w w:val="105"/>
        </w:rPr>
        <w:t>the</w:t>
      </w:r>
      <w:r>
        <w:rPr>
          <w:spacing w:val="53"/>
          <w:w w:val="105"/>
        </w:rPr>
        <w:t> </w:t>
      </w:r>
      <w:r>
        <w:rPr>
          <w:w w:val="105"/>
        </w:rPr>
        <w:t>actual</w:t>
      </w:r>
      <w:r>
        <w:rPr>
          <w:spacing w:val="53"/>
          <w:w w:val="105"/>
        </w:rPr>
        <w:t> </w:t>
      </w:r>
      <w:r>
        <w:rPr>
          <w:w w:val="105"/>
        </w:rPr>
        <w:t>air</w:t>
      </w:r>
      <w:r>
        <w:rPr>
          <w:spacing w:val="53"/>
          <w:w w:val="105"/>
        </w:rPr>
        <w:t> </w:t>
      </w:r>
      <w:r>
        <w:rPr>
          <w:w w:val="105"/>
        </w:rPr>
        <w:t>network.</w:t>
      </w:r>
      <w:r>
        <w:rPr>
          <w:spacing w:val="-60"/>
          <w:w w:val="105"/>
        </w:rPr>
        <w:t> </w:t>
      </w:r>
      <w:r>
        <w:rPr>
          <w:spacing w:val="-60"/>
          <w:w w:val="105"/>
        </w:rPr>
      </w:r>
      <w:r>
        <w:rPr>
          <w:w w:val="105"/>
        </w:rPr>
        <w:t>Control</w:t>
      </w:r>
      <w:r>
        <w:rPr>
          <w:spacing w:val="-12"/>
          <w:w w:val="105"/>
        </w:rPr>
        <w:t> </w:t>
      </w:r>
      <w:r>
        <w:rPr>
          <w:w w:val="105"/>
        </w:rPr>
        <w:t>is</w:t>
      </w:r>
      <w:r>
        <w:rPr>
          <w:spacing w:val="-12"/>
          <w:w w:val="105"/>
        </w:rPr>
        <w:t> </w:t>
      </w:r>
      <w:r>
        <w:rPr>
          <w:w w:val="105"/>
        </w:rPr>
        <w:t>typically</w:t>
      </w:r>
      <w:r>
        <w:rPr>
          <w:spacing w:val="-12"/>
          <w:w w:val="105"/>
        </w:rPr>
        <w:t> </w:t>
      </w:r>
      <w:r>
        <w:rPr>
          <w:w w:val="105"/>
        </w:rPr>
        <w:t>implemented</w:t>
      </w:r>
      <w:r>
        <w:rPr>
          <w:spacing w:val="-13"/>
          <w:w w:val="105"/>
        </w:rPr>
        <w:t> </w:t>
      </w:r>
      <w:r>
        <w:rPr>
          <w:w w:val="105"/>
        </w:rPr>
        <w:t>on</w:t>
      </w:r>
      <w:r>
        <w:rPr>
          <w:spacing w:val="-12"/>
          <w:w w:val="105"/>
        </w:rPr>
        <w:t> </w:t>
      </w:r>
      <w:r>
        <w:rPr>
          <w:w w:val="105"/>
        </w:rPr>
        <w:t>compressors</w:t>
      </w:r>
      <w:r>
        <w:rPr>
          <w:spacing w:val="-12"/>
          <w:w w:val="105"/>
        </w:rPr>
        <w:t> </w:t>
      </w:r>
      <w:r>
        <w:rPr>
          <w:w w:val="105"/>
        </w:rPr>
        <w:t>and</w:t>
      </w:r>
      <w:r>
        <w:rPr>
          <w:spacing w:val="-12"/>
          <w:w w:val="105"/>
        </w:rPr>
        <w:t> </w:t>
      </w:r>
      <w:r>
        <w:rPr>
          <w:w w:val="105"/>
        </w:rPr>
        <w:t>valves</w:t>
      </w:r>
      <w:r>
        <w:rPr>
          <w:spacing w:val="-13"/>
          <w:w w:val="105"/>
        </w:rPr>
        <w:t> </w:t>
      </w:r>
      <w:r>
        <w:rPr>
          <w:w w:val="105"/>
        </w:rPr>
        <w:t>throughout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network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follow</w:t>
      </w:r>
      <w:r>
        <w:rPr>
          <w:w w:val="94"/>
        </w:rPr>
        <w:t> </w:t>
      </w:r>
      <w:r>
        <w:rPr>
          <w:w w:val="105"/>
        </w:rPr>
        <w:t>certain</w:t>
      </w:r>
      <w:r>
        <w:rPr>
          <w:spacing w:val="31"/>
          <w:w w:val="105"/>
        </w:rPr>
        <w:t> </w:t>
      </w:r>
      <w:r>
        <w:rPr>
          <w:w w:val="105"/>
        </w:rPr>
        <w:t>set-points</w:t>
      </w:r>
      <w:r>
        <w:rPr>
          <w:spacing w:val="31"/>
          <w:w w:val="105"/>
        </w:rPr>
        <w:t> </w:t>
      </w:r>
      <w:r>
        <w:rPr>
          <w:w w:val="105"/>
        </w:rPr>
        <w:t>and</w:t>
      </w:r>
      <w:r>
        <w:rPr>
          <w:spacing w:val="31"/>
          <w:w w:val="105"/>
        </w:rPr>
        <w:t> </w:t>
      </w:r>
      <w:r>
        <w:rPr>
          <w:w w:val="105"/>
        </w:rPr>
        <w:t>schedules.</w:t>
      </w:r>
      <w:r>
        <w:rPr>
          <w:spacing w:val="62"/>
          <w:w w:val="105"/>
        </w:rPr>
        <w:t> </w:t>
      </w:r>
      <w:r>
        <w:rPr>
          <w:w w:val="105"/>
        </w:rPr>
        <w:t>It</w:t>
      </w:r>
      <w:r>
        <w:rPr>
          <w:spacing w:val="31"/>
          <w:w w:val="105"/>
        </w:rPr>
        <w:t> </w:t>
      </w:r>
      <w:r>
        <w:rPr>
          <w:w w:val="105"/>
        </w:rPr>
        <w:t>is</w:t>
      </w:r>
      <w:r>
        <w:rPr>
          <w:spacing w:val="31"/>
          <w:w w:val="105"/>
        </w:rPr>
        <w:t> </w:t>
      </w:r>
      <w:r>
        <w:rPr>
          <w:w w:val="105"/>
        </w:rPr>
        <w:t>important</w:t>
      </w:r>
      <w:r>
        <w:rPr>
          <w:spacing w:val="31"/>
          <w:w w:val="105"/>
        </w:rPr>
        <w:t> </w:t>
      </w:r>
      <w:r>
        <w:rPr>
          <w:w w:val="105"/>
        </w:rPr>
        <w:t>to</w:t>
      </w:r>
      <w:r>
        <w:rPr>
          <w:spacing w:val="31"/>
          <w:w w:val="105"/>
        </w:rPr>
        <w:t> </w:t>
      </w:r>
      <w:r>
        <w:rPr>
          <w:w w:val="105"/>
        </w:rPr>
        <w:t>not</w:t>
      </w:r>
      <w:r>
        <w:rPr>
          <w:spacing w:val="31"/>
          <w:w w:val="105"/>
        </w:rPr>
        <w:t> </w:t>
      </w:r>
      <w:r>
        <w:rPr>
          <w:w w:val="105"/>
        </w:rPr>
        <w:t>only</w:t>
      </w:r>
      <w:r>
        <w:rPr>
          <w:spacing w:val="31"/>
          <w:w w:val="105"/>
        </w:rPr>
        <w:t> </w:t>
      </w:r>
      <w:r>
        <w:rPr>
          <w:w w:val="105"/>
        </w:rPr>
        <w:t>include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controllers</w:t>
      </w:r>
      <w:r>
        <w:rPr>
          <w:spacing w:val="32"/>
          <w:w w:val="105"/>
        </w:rPr>
        <w:t> </w:t>
      </w:r>
      <w:r>
        <w:rPr>
          <w:w w:val="105"/>
        </w:rPr>
        <w:t>in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-49"/>
          <w:w w:val="105"/>
        </w:rPr>
        <w:t> </w:t>
      </w:r>
      <w:r>
        <w:rPr>
          <w:spacing w:val="-49"/>
          <w:w w:val="105"/>
        </w:rPr>
      </w:r>
      <w:r>
        <w:rPr>
          <w:w w:val="105"/>
        </w:rPr>
        <w:t>simulation, but to replicate the non-linearities, limitations and responsiveness related to</w:t>
      </w:r>
      <w:r>
        <w:rPr>
          <w:spacing w:val="18"/>
          <w:w w:val="105"/>
        </w:rPr>
        <w:t> </w:t>
      </w:r>
      <w:r>
        <w:rPr>
          <w:w w:val="105"/>
        </w:rPr>
        <w:t>their</w:t>
      </w:r>
      <w:r>
        <w:rPr>
          <w:w w:val="107"/>
        </w:rPr>
        <w:t> </w:t>
      </w:r>
      <w:r>
        <w:rPr>
          <w:w w:val="105"/>
        </w:rPr>
        <w:t>use.</w:t>
      </w:r>
      <w:r>
        <w:rPr>
          <w:spacing w:val="58"/>
          <w:w w:val="105"/>
        </w:rPr>
        <w:t> </w:t>
      </w:r>
      <w:r>
        <w:rPr>
          <w:w w:val="105"/>
        </w:rPr>
        <w:t>This</w:t>
      </w:r>
      <w:r>
        <w:rPr>
          <w:spacing w:val="25"/>
          <w:w w:val="105"/>
        </w:rPr>
        <w:t> </w:t>
      </w:r>
      <w:r>
        <w:rPr>
          <w:w w:val="105"/>
        </w:rPr>
        <w:t>ensures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model</w:t>
      </w:r>
      <w:r>
        <w:rPr>
          <w:spacing w:val="25"/>
          <w:w w:val="105"/>
        </w:rPr>
        <w:t> </w:t>
      </w:r>
      <w:r>
        <w:rPr>
          <w:w w:val="105"/>
        </w:rPr>
        <w:t>reacts</w:t>
      </w:r>
      <w:r>
        <w:rPr>
          <w:spacing w:val="24"/>
          <w:w w:val="105"/>
        </w:rPr>
        <w:t> </w:t>
      </w:r>
      <w:r>
        <w:rPr>
          <w:w w:val="105"/>
        </w:rPr>
        <w:t>in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same</w:t>
      </w:r>
      <w:r>
        <w:rPr>
          <w:spacing w:val="25"/>
          <w:w w:val="105"/>
        </w:rPr>
        <w:t> </w:t>
      </w:r>
      <w:r>
        <w:rPr>
          <w:w w:val="105"/>
        </w:rPr>
        <w:t>way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actual</w:t>
      </w:r>
      <w:r>
        <w:rPr>
          <w:spacing w:val="25"/>
          <w:w w:val="105"/>
        </w:rPr>
        <w:t> </w:t>
      </w:r>
      <w:r>
        <w:rPr>
          <w:w w:val="105"/>
        </w:rPr>
        <w:t>network</w:t>
      </w:r>
      <w:r>
        <w:rPr>
          <w:spacing w:val="25"/>
          <w:w w:val="105"/>
        </w:rPr>
        <w:t> </w:t>
      </w:r>
      <w:r>
        <w:rPr>
          <w:w w:val="105"/>
        </w:rPr>
        <w:t>would,</w:t>
      </w:r>
      <w:r>
        <w:rPr>
          <w:spacing w:val="27"/>
          <w:w w:val="105"/>
        </w:rPr>
        <w:t> </w:t>
      </w:r>
      <w:r>
        <w:rPr>
          <w:w w:val="105"/>
        </w:rPr>
        <w:t>improving</w:t>
      </w:r>
      <w:r>
        <w:rPr>
          <w:spacing w:val="-55"/>
          <w:w w:val="105"/>
        </w:rPr>
        <w:t> </w:t>
      </w:r>
      <w:r>
        <w:rPr>
          <w:spacing w:val="-55"/>
          <w:w w:val="105"/>
        </w:rPr>
      </w:r>
      <w:r>
        <w:rPr>
          <w:w w:val="105"/>
        </w:rPr>
        <w:t>accuracy.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244"/>
        <w:jc w:val="both"/>
      </w:pPr>
      <w:r>
        <w:rPr>
          <w:w w:val="105"/>
        </w:rPr>
        <w:t>On</w:t>
      </w:r>
      <w:r>
        <w:rPr>
          <w:spacing w:val="31"/>
          <w:w w:val="105"/>
        </w:rPr>
        <w:t> </w:t>
      </w:r>
      <w:r>
        <w:rPr>
          <w:w w:val="105"/>
        </w:rPr>
        <w:t>a</w:t>
      </w:r>
      <w:r>
        <w:rPr>
          <w:spacing w:val="31"/>
          <w:w w:val="105"/>
        </w:rPr>
        <w:t> </w:t>
      </w:r>
      <w:r>
        <w:rPr>
          <w:w w:val="105"/>
        </w:rPr>
        <w:t>typical</w:t>
      </w:r>
      <w:r>
        <w:rPr>
          <w:spacing w:val="31"/>
          <w:w w:val="105"/>
        </w:rPr>
        <w:t> </w:t>
      </w:r>
      <w:r>
        <w:rPr>
          <w:w w:val="105"/>
        </w:rPr>
        <w:t>mine,</w:t>
      </w:r>
      <w:r>
        <w:rPr>
          <w:spacing w:val="33"/>
          <w:w w:val="105"/>
        </w:rPr>
        <w:t> </w:t>
      </w:r>
      <w:r>
        <w:rPr>
          <w:w w:val="105"/>
        </w:rPr>
        <w:t>compressors</w:t>
      </w:r>
      <w:r>
        <w:rPr>
          <w:spacing w:val="33"/>
          <w:w w:val="105"/>
        </w:rPr>
        <w:t> </w:t>
      </w:r>
      <w:r>
        <w:rPr>
          <w:w w:val="105"/>
        </w:rPr>
        <w:t>power</w:t>
      </w:r>
      <w:r>
        <w:rPr>
          <w:spacing w:val="31"/>
          <w:w w:val="105"/>
        </w:rPr>
        <w:t> </w:t>
      </w:r>
      <w:r>
        <w:rPr>
          <w:w w:val="105"/>
        </w:rPr>
        <w:t>is</w:t>
      </w:r>
      <w:r>
        <w:rPr>
          <w:spacing w:val="31"/>
          <w:w w:val="105"/>
        </w:rPr>
        <w:t> </w:t>
      </w:r>
      <w:r>
        <w:rPr>
          <w:w w:val="105"/>
        </w:rPr>
        <w:t>controlled</w:t>
      </w:r>
      <w:r>
        <w:rPr>
          <w:spacing w:val="31"/>
          <w:w w:val="105"/>
        </w:rPr>
        <w:t> </w:t>
      </w:r>
      <w:r>
        <w:rPr>
          <w:w w:val="105"/>
        </w:rPr>
        <w:t>to</w:t>
      </w:r>
      <w:r>
        <w:rPr>
          <w:spacing w:val="31"/>
          <w:w w:val="105"/>
        </w:rPr>
        <w:t> </w:t>
      </w:r>
      <w:r>
        <w:rPr>
          <w:w w:val="105"/>
        </w:rPr>
        <w:t>ensure</w:t>
      </w:r>
      <w:r>
        <w:rPr>
          <w:spacing w:val="31"/>
          <w:w w:val="105"/>
        </w:rPr>
        <w:t> </w:t>
      </w:r>
      <w:r>
        <w:rPr>
          <w:w w:val="105"/>
        </w:rPr>
        <w:t>that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discharge</w:t>
      </w:r>
      <w:r>
        <w:rPr>
          <w:spacing w:val="30"/>
          <w:w w:val="105"/>
        </w:rPr>
        <w:t> </w:t>
      </w:r>
      <w:r>
        <w:rPr>
          <w:w w:val="105"/>
        </w:rPr>
        <w:t>pressure</w:t>
      </w:r>
      <w:r>
        <w:rPr>
          <w:spacing w:val="-59"/>
          <w:w w:val="105"/>
        </w:rPr>
        <w:t> </w:t>
      </w:r>
      <w:r>
        <w:rPr>
          <w:spacing w:val="-59"/>
          <w:w w:val="105"/>
        </w:rPr>
      </w:r>
      <w:r>
        <w:rPr>
          <w:w w:val="105"/>
        </w:rPr>
        <w:t>matches</w:t>
      </w:r>
      <w:r>
        <w:rPr>
          <w:spacing w:val="32"/>
          <w:w w:val="105"/>
        </w:rPr>
        <w:t> </w:t>
      </w:r>
      <w:r>
        <w:rPr>
          <w:w w:val="105"/>
        </w:rPr>
        <w:t>a</w:t>
      </w:r>
      <w:r>
        <w:rPr>
          <w:spacing w:val="33"/>
          <w:w w:val="105"/>
        </w:rPr>
        <w:t> </w:t>
      </w:r>
      <w:r>
        <w:rPr>
          <w:w w:val="105"/>
        </w:rPr>
        <w:t>specified</w:t>
      </w:r>
      <w:r>
        <w:rPr>
          <w:spacing w:val="33"/>
          <w:w w:val="105"/>
        </w:rPr>
        <w:t> </w:t>
      </w:r>
      <w:r>
        <w:rPr>
          <w:w w:val="105"/>
        </w:rPr>
        <w:t>set-point.</w:t>
      </w:r>
      <w:r>
        <w:rPr>
          <w:spacing w:val="17"/>
          <w:w w:val="105"/>
        </w:rPr>
        <w:t> </w:t>
      </w:r>
      <w:r>
        <w:rPr>
          <w:w w:val="105"/>
        </w:rPr>
        <w:t>This</w:t>
      </w:r>
      <w:r>
        <w:rPr>
          <w:spacing w:val="33"/>
          <w:w w:val="105"/>
        </w:rPr>
        <w:t> </w:t>
      </w:r>
      <w:r>
        <w:rPr>
          <w:w w:val="105"/>
        </w:rPr>
        <w:t>control</w:t>
      </w:r>
      <w:r>
        <w:rPr>
          <w:spacing w:val="33"/>
          <w:w w:val="105"/>
        </w:rPr>
        <w:t> </w:t>
      </w:r>
      <w:r>
        <w:rPr>
          <w:w w:val="105"/>
        </w:rPr>
        <w:t>is</w:t>
      </w:r>
      <w:r>
        <w:rPr>
          <w:spacing w:val="32"/>
          <w:w w:val="105"/>
        </w:rPr>
        <w:t> </w:t>
      </w:r>
      <w:r>
        <w:rPr>
          <w:w w:val="105"/>
        </w:rPr>
        <w:t>achieved</w:t>
      </w:r>
      <w:r>
        <w:rPr>
          <w:spacing w:val="33"/>
          <w:w w:val="105"/>
        </w:rPr>
        <w:t> </w:t>
      </w:r>
      <w:r>
        <w:rPr>
          <w:w w:val="105"/>
        </w:rPr>
        <w:t>through</w:t>
      </w:r>
      <w:r>
        <w:rPr>
          <w:spacing w:val="33"/>
          <w:w w:val="105"/>
        </w:rPr>
        <w:t> </w:t>
      </w:r>
      <w:r>
        <w:rPr>
          <w:w w:val="105"/>
        </w:rPr>
        <w:t>either</w:t>
      </w:r>
      <w:r>
        <w:rPr>
          <w:spacing w:val="33"/>
          <w:w w:val="105"/>
        </w:rPr>
        <w:t> </w:t>
      </w:r>
      <w:r>
        <w:rPr>
          <w:w w:val="105"/>
        </w:rPr>
        <w:t>VSDs</w:t>
      </w:r>
      <w:r>
        <w:rPr>
          <w:spacing w:val="33"/>
          <w:w w:val="105"/>
        </w:rPr>
        <w:t> </w:t>
      </w:r>
      <w:r>
        <w:rPr>
          <w:w w:val="105"/>
        </w:rPr>
        <w:t>(or</w:t>
      </w:r>
      <w:r>
        <w:rPr>
          <w:spacing w:val="33"/>
          <w:w w:val="105"/>
        </w:rPr>
        <w:t> </w:t>
      </w:r>
      <w:r>
        <w:rPr>
          <w:w w:val="105"/>
        </w:rPr>
        <w:t>Variable</w:t>
      </w:r>
      <w:r>
        <w:rPr>
          <w:spacing w:val="-60"/>
          <w:w w:val="105"/>
        </w:rPr>
        <w:t> </w:t>
      </w:r>
      <w:r>
        <w:rPr>
          <w:spacing w:val="-60"/>
          <w:w w:val="105"/>
        </w:rPr>
      </w:r>
      <w:r>
        <w:rPr>
          <w:w w:val="105"/>
        </w:rPr>
        <w:t>Frequency</w:t>
      </w:r>
      <w:r>
        <w:rPr>
          <w:spacing w:val="24"/>
          <w:w w:val="105"/>
        </w:rPr>
        <w:t> </w:t>
      </w:r>
      <w:r>
        <w:rPr>
          <w:w w:val="105"/>
        </w:rPr>
        <w:t>Drives</w:t>
      </w:r>
      <w:r>
        <w:rPr>
          <w:spacing w:val="22"/>
          <w:w w:val="105"/>
        </w:rPr>
        <w:t> </w:t>
      </w:r>
      <w:r>
        <w:rPr>
          <w:w w:val="105"/>
        </w:rPr>
        <w:t>(VFDs))</w:t>
      </w:r>
      <w:r>
        <w:rPr>
          <w:spacing w:val="22"/>
          <w:w w:val="105"/>
        </w:rPr>
        <w:t> </w:t>
      </w:r>
      <w:r>
        <w:rPr>
          <w:w w:val="105"/>
        </w:rPr>
        <w:t>and</w:t>
      </w:r>
      <w:r>
        <w:rPr>
          <w:spacing w:val="23"/>
          <w:w w:val="105"/>
        </w:rPr>
        <w:t> </w:t>
      </w:r>
      <w:r>
        <w:rPr>
          <w:w w:val="105"/>
        </w:rPr>
        <w:t>guide-vain</w:t>
      </w:r>
      <w:r>
        <w:rPr>
          <w:spacing w:val="23"/>
          <w:w w:val="105"/>
        </w:rPr>
        <w:t> </w:t>
      </w:r>
      <w:r>
        <w:rPr>
          <w:w w:val="105"/>
        </w:rPr>
        <w:t>control.</w:t>
      </w:r>
      <w:r>
        <w:rPr>
          <w:spacing w:val="55"/>
          <w:w w:val="105"/>
        </w:rPr>
        <w:t> </w:t>
      </w:r>
      <w:r>
        <w:rPr>
          <w:w w:val="105"/>
        </w:rPr>
        <w:t>VFDs</w:t>
      </w:r>
      <w:r>
        <w:rPr>
          <w:spacing w:val="23"/>
          <w:w w:val="105"/>
        </w:rPr>
        <w:t> </w:t>
      </w:r>
      <w:r>
        <w:rPr>
          <w:w w:val="105"/>
        </w:rPr>
        <w:t>provides</w:t>
      </w:r>
      <w:r>
        <w:rPr>
          <w:spacing w:val="22"/>
          <w:w w:val="105"/>
        </w:rPr>
        <w:t> </w:t>
      </w:r>
      <w:r>
        <w:rPr>
          <w:w w:val="105"/>
        </w:rPr>
        <w:t>a</w:t>
      </w:r>
      <w:r>
        <w:rPr>
          <w:spacing w:val="23"/>
          <w:w w:val="105"/>
        </w:rPr>
        <w:t> </w:t>
      </w:r>
      <w:r>
        <w:rPr>
          <w:w w:val="105"/>
        </w:rPr>
        <w:t>wide</w:t>
      </w:r>
      <w:r>
        <w:rPr>
          <w:spacing w:val="23"/>
          <w:w w:val="105"/>
        </w:rPr>
        <w:t> </w:t>
      </w:r>
      <w:r>
        <w:rPr>
          <w:w w:val="105"/>
        </w:rPr>
        <w:t>range</w:t>
      </w:r>
      <w:r>
        <w:rPr>
          <w:spacing w:val="23"/>
          <w:w w:val="105"/>
        </w:rPr>
        <w:t> </w:t>
      </w:r>
      <w:r>
        <w:rPr>
          <w:w w:val="105"/>
        </w:rPr>
        <w:t>of</w:t>
      </w:r>
      <w:r>
        <w:rPr>
          <w:spacing w:val="23"/>
          <w:w w:val="105"/>
        </w:rPr>
        <w:t> </w:t>
      </w:r>
      <w:r>
        <w:rPr>
          <w:w w:val="105"/>
        </w:rPr>
        <w:t>power</w:t>
      </w:r>
      <w:r>
        <w:rPr>
          <w:w w:val="103"/>
        </w:rPr>
        <w:t> </w:t>
      </w:r>
      <w:r>
        <w:rPr>
          <w:w w:val="105"/>
        </w:rPr>
        <w:t>control and can be estimated using a Proportional-Integral (PI) controller as in fig.</w:t>
      </w:r>
      <w:r>
        <w:rPr>
          <w:w w:val="105"/>
        </w:rPr>
        <w:t> </w:t>
      </w:r>
      <w:hyperlink w:history="true" w:anchor="_bookmark41">
        <w:r>
          <w:rPr>
            <w:w w:val="105"/>
          </w:rPr>
          <w:t>3.7</w:t>
        </w:r>
      </w:hyperlink>
      <w:r>
        <w:rPr>
          <w:spacing w:val="-7"/>
          <w:w w:val="105"/>
        </w:rPr>
        <w:t> </w:t>
      </w:r>
      <w:r>
        <w:rPr>
          <w:w w:val="105"/>
        </w:rPr>
        <w:t>where</w:t>
      </w:r>
      <w:r>
        <w:rPr>
          <w:w w:val="99"/>
        </w:rPr>
        <w:t> </w:t>
      </w:r>
      <w:r>
        <w:rPr>
          <w:w w:val="105"/>
        </w:rPr>
        <w:t>discharge</w:t>
      </w:r>
      <w:r>
        <w:rPr>
          <w:spacing w:val="20"/>
          <w:w w:val="105"/>
        </w:rPr>
        <w:t> </w:t>
      </w:r>
      <w:r>
        <w:rPr>
          <w:w w:val="105"/>
        </w:rPr>
        <w:t>pressure</w:t>
      </w:r>
      <w:r>
        <w:rPr>
          <w:spacing w:val="19"/>
          <w:w w:val="105"/>
        </w:rPr>
        <w:t> </w:t>
      </w:r>
      <w:r>
        <w:rPr>
          <w:w w:val="105"/>
        </w:rPr>
        <w:t>is</w:t>
      </w:r>
      <w:r>
        <w:rPr>
          <w:spacing w:val="20"/>
          <w:w w:val="105"/>
        </w:rPr>
        <w:t> </w:t>
      </w:r>
      <w:r>
        <w:rPr>
          <w:w w:val="105"/>
        </w:rPr>
        <w:t>used</w:t>
      </w:r>
      <w:r>
        <w:rPr>
          <w:spacing w:val="20"/>
          <w:w w:val="105"/>
        </w:rPr>
        <w:t> </w:t>
      </w:r>
      <w:r>
        <w:rPr>
          <w:w w:val="105"/>
        </w:rPr>
        <w:t>as</w:t>
      </w:r>
      <w:r>
        <w:rPr>
          <w:spacing w:val="20"/>
          <w:w w:val="105"/>
        </w:rPr>
        <w:t> </w:t>
      </w:r>
      <w:r>
        <w:rPr>
          <w:w w:val="105"/>
        </w:rPr>
        <w:t>feedback</w:t>
      </w:r>
      <w:r>
        <w:rPr>
          <w:spacing w:val="21"/>
          <w:w w:val="105"/>
        </w:rPr>
        <w:t> </w:t>
      </w:r>
      <w:r>
        <w:rPr>
          <w:w w:val="105"/>
        </w:rPr>
        <w:t>for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controller.</w:t>
      </w:r>
      <w:r>
        <w:rPr>
          <w:spacing w:val="53"/>
          <w:w w:val="105"/>
        </w:rPr>
        <w:t> </w:t>
      </w:r>
      <w:r>
        <w:rPr>
          <w:w w:val="105"/>
        </w:rPr>
        <w:t>Guide</w:t>
      </w:r>
      <w:r>
        <w:rPr>
          <w:spacing w:val="21"/>
          <w:w w:val="105"/>
        </w:rPr>
        <w:t> </w:t>
      </w:r>
      <w:r>
        <w:rPr>
          <w:w w:val="105"/>
        </w:rPr>
        <w:t>vains</w:t>
      </w:r>
      <w:r>
        <w:rPr>
          <w:spacing w:val="20"/>
          <w:w w:val="105"/>
        </w:rPr>
        <w:t> </w:t>
      </w:r>
      <w:r>
        <w:rPr>
          <w:w w:val="105"/>
        </w:rPr>
        <w:t>are</w:t>
      </w:r>
      <w:r>
        <w:rPr>
          <w:spacing w:val="20"/>
          <w:w w:val="105"/>
        </w:rPr>
        <w:t> </w:t>
      </w:r>
      <w:r>
        <w:rPr>
          <w:w w:val="105"/>
        </w:rPr>
        <w:t>most</w:t>
      </w:r>
      <w:r>
        <w:rPr>
          <w:spacing w:val="20"/>
          <w:w w:val="105"/>
        </w:rPr>
        <w:t> </w:t>
      </w:r>
      <w:r>
        <w:rPr>
          <w:w w:val="105"/>
        </w:rPr>
        <w:t>commonly</w:t>
      </w:r>
      <w:r>
        <w:rPr/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1994" w:lineRule="exact"/>
        <w:ind w:left="113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39"/>
          <w:sz w:val="20"/>
          <w:szCs w:val="20"/>
        </w:rPr>
        <w:pict>
          <v:group style="width:474.9pt;height:99.75pt;mso-position-horizontal-relative:char;mso-position-vertical-relative:line" coordorigin="0,0" coordsize="9498,1995">
            <v:shape style="position:absolute;left:700;top:68;width:8097;height:1859" type="#_x0000_t75" stroked="false">
              <v:imagedata r:id="rId68" o:title=""/>
            </v:shape>
            <v:group style="position:absolute;left:4;top:4;width:9490;height:2" coordorigin="4,4" coordsize="9490,2">
              <v:shape style="position:absolute;left:4;top:4;width:9490;height:2" coordorigin="4,4" coordsize="9490,0" path="m4,4l9494,4e" filled="false" stroked="true" strokeweight=".398pt" strokecolor="#000000">
                <v:path arrowok="t"/>
              </v:shape>
            </v:group>
            <v:group style="position:absolute;left:8;top:4;width:2;height:1987" coordorigin="8,4" coordsize="2,1987">
              <v:shape style="position:absolute;left:8;top:4;width:2;height:1987" coordorigin="8,4" coordsize="0,1987" path="m8,1990l8,4e" filled="false" stroked="true" strokeweight=".398pt" strokecolor="#000000">
                <v:path arrowok="t"/>
              </v:shape>
            </v:group>
            <v:group style="position:absolute;left:9490;top:4;width:2;height:1987" coordorigin="9490,4" coordsize="2,1987">
              <v:shape style="position:absolute;left:9490;top:4;width:2;height:1987" coordorigin="9490,4" coordsize="0,1987" path="m9490,1990l9490,4e" filled="false" stroked="true" strokeweight=".398pt" strokecolor="#000000">
                <v:path arrowok="t"/>
              </v:shape>
            </v:group>
            <v:group style="position:absolute;left:4;top:1990;width:9490;height:2" coordorigin="4,1990" coordsize="9490,2">
              <v:shape style="position:absolute;left:4;top:1990;width:9490;height:2" coordorigin="4,1990" coordsize="9490,0" path="m4,1990l9494,1990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39"/>
          <w:sz w:val="20"/>
          <w:szCs w:val="2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pStyle w:val="BodyText"/>
        <w:spacing w:line="240" w:lineRule="auto" w:before="55"/>
        <w:ind w:left="2701" w:right="230"/>
        <w:jc w:val="left"/>
      </w:pPr>
      <w:r>
        <w:rPr>
          <w:w w:val="105"/>
        </w:rPr>
        <w:t>Figure 3.7:  </w:t>
      </w:r>
      <w:bookmarkStart w:name="_bookmark41" w:id="72"/>
      <w:bookmarkEnd w:id="72"/>
      <w:r>
        <w:rPr>
          <w:w w:val="105"/>
        </w:rPr>
        <w:t>Control</w:t>
      </w:r>
      <w:r>
        <w:rPr>
          <w:w w:val="105"/>
        </w:rPr>
        <w:t> components in</w:t>
      </w:r>
      <w:r>
        <w:rPr>
          <w:spacing w:val="51"/>
          <w:w w:val="105"/>
        </w:rPr>
        <w:t> </w:t>
      </w:r>
      <w:r>
        <w:rPr>
          <w:w w:val="105"/>
        </w:rPr>
        <w:t>PTB.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352" w:lineRule="auto"/>
        <w:ind w:left="108" w:right="205" w:firstLine="8"/>
        <w:jc w:val="both"/>
      </w:pPr>
      <w:r>
        <w:rPr>
          <w:w w:val="105"/>
        </w:rPr>
        <w:t>used in mining to control compressors. This entails controlling the position of the inlet</w:t>
      </w:r>
      <w:r>
        <w:rPr>
          <w:spacing w:val="7"/>
          <w:w w:val="105"/>
        </w:rPr>
        <w:t> </w:t>
      </w:r>
      <w:r>
        <w:rPr>
          <w:w w:val="105"/>
        </w:rPr>
        <w:t>guide</w:t>
      </w:r>
      <w:r>
        <w:rPr>
          <w:w w:val="100"/>
        </w:rPr>
        <w:t> </w:t>
      </w:r>
      <w:r>
        <w:rPr>
          <w:w w:val="105"/>
        </w:rPr>
        <w:t>vain</w:t>
      </w:r>
      <w:r>
        <w:rPr>
          <w:spacing w:val="34"/>
          <w:w w:val="105"/>
        </w:rPr>
        <w:t> </w:t>
      </w:r>
      <w:r>
        <w:rPr>
          <w:w w:val="105"/>
        </w:rPr>
        <w:t>.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34"/>
          <w:w w:val="105"/>
        </w:rPr>
        <w:t> </w:t>
      </w:r>
      <w:r>
        <w:rPr>
          <w:w w:val="105"/>
        </w:rPr>
        <w:t>guide</w:t>
      </w:r>
      <w:r>
        <w:rPr>
          <w:spacing w:val="34"/>
          <w:w w:val="105"/>
        </w:rPr>
        <w:t> </w:t>
      </w:r>
      <w:r>
        <w:rPr>
          <w:w w:val="105"/>
        </w:rPr>
        <w:t>vain</w:t>
      </w:r>
      <w:r>
        <w:rPr>
          <w:spacing w:val="34"/>
          <w:w w:val="105"/>
        </w:rPr>
        <w:t> </w:t>
      </w:r>
      <w:r>
        <w:rPr>
          <w:w w:val="105"/>
        </w:rPr>
        <w:t>is</w:t>
      </w:r>
      <w:r>
        <w:rPr>
          <w:spacing w:val="34"/>
          <w:w w:val="105"/>
        </w:rPr>
        <w:t> </w:t>
      </w:r>
      <w:r>
        <w:rPr>
          <w:w w:val="105"/>
        </w:rPr>
        <w:t>opened</w:t>
      </w:r>
      <w:r>
        <w:rPr>
          <w:spacing w:val="34"/>
          <w:w w:val="105"/>
        </w:rPr>
        <w:t> </w:t>
      </w:r>
      <w:r>
        <w:rPr>
          <w:w w:val="105"/>
        </w:rPr>
        <w:t>or</w:t>
      </w:r>
      <w:r>
        <w:rPr>
          <w:spacing w:val="34"/>
          <w:w w:val="105"/>
        </w:rPr>
        <w:t> </w:t>
      </w:r>
      <w:r>
        <w:rPr>
          <w:w w:val="105"/>
        </w:rPr>
        <w:t>closed</w:t>
      </w:r>
      <w:r>
        <w:rPr>
          <w:spacing w:val="34"/>
          <w:w w:val="105"/>
        </w:rPr>
        <w:t> </w:t>
      </w:r>
      <w:r>
        <w:rPr>
          <w:w w:val="105"/>
        </w:rPr>
        <w:t>to</w:t>
      </w:r>
      <w:r>
        <w:rPr>
          <w:spacing w:val="34"/>
          <w:w w:val="105"/>
        </w:rPr>
        <w:t> </w:t>
      </w:r>
      <w:r>
        <w:rPr>
          <w:w w:val="105"/>
        </w:rPr>
        <w:t>control</w:t>
      </w:r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spacing w:val="34"/>
          <w:w w:val="105"/>
        </w:rPr>
        <w:t> </w:t>
      </w:r>
      <w:r>
        <w:rPr>
          <w:w w:val="105"/>
        </w:rPr>
        <w:t>compressors</w:t>
      </w:r>
      <w:r>
        <w:rPr>
          <w:spacing w:val="34"/>
          <w:w w:val="105"/>
        </w:rPr>
        <w:t> </w:t>
      </w:r>
      <w:r>
        <w:rPr>
          <w:w w:val="105"/>
        </w:rPr>
        <w:t>discharge</w:t>
      </w:r>
      <w:r>
        <w:rPr>
          <w:spacing w:val="32"/>
          <w:w w:val="105"/>
        </w:rPr>
        <w:t> </w:t>
      </w:r>
      <w:r>
        <w:rPr>
          <w:w w:val="105"/>
        </w:rPr>
        <w:t>pressure.</w:t>
      </w:r>
      <w:r>
        <w:rPr>
          <w:w w:val="106"/>
        </w:rPr>
        <w:t> </w:t>
      </w:r>
      <w:r>
        <w:rPr>
          <w:w w:val="105"/>
        </w:rPr>
        <w:t>Manipulating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guide</w:t>
      </w:r>
      <w:r>
        <w:rPr>
          <w:spacing w:val="26"/>
          <w:w w:val="105"/>
        </w:rPr>
        <w:t> </w:t>
      </w:r>
      <w:r>
        <w:rPr>
          <w:w w:val="105"/>
        </w:rPr>
        <w:t>vain</w:t>
      </w:r>
      <w:r>
        <w:rPr>
          <w:spacing w:val="26"/>
          <w:w w:val="105"/>
        </w:rPr>
        <w:t> </w:t>
      </w:r>
      <w:r>
        <w:rPr>
          <w:w w:val="105"/>
        </w:rPr>
        <w:t>position</w:t>
      </w:r>
      <w:r>
        <w:rPr>
          <w:spacing w:val="26"/>
          <w:w w:val="105"/>
        </w:rPr>
        <w:t> </w:t>
      </w:r>
      <w:r>
        <w:rPr>
          <w:w w:val="105"/>
        </w:rPr>
        <w:t>will</w:t>
      </w:r>
      <w:r>
        <w:rPr>
          <w:spacing w:val="26"/>
          <w:w w:val="105"/>
        </w:rPr>
        <w:t> </w:t>
      </w:r>
      <w:r>
        <w:rPr>
          <w:w w:val="105"/>
        </w:rPr>
        <w:t>affect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power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compressor</w:t>
      </w:r>
      <w:r>
        <w:rPr>
          <w:spacing w:val="27"/>
          <w:w w:val="105"/>
        </w:rPr>
        <w:t> </w:t>
      </w:r>
      <w:r>
        <w:rPr>
          <w:w w:val="105"/>
        </w:rPr>
        <w:t>inputs</w:t>
      </w:r>
      <w:r>
        <w:rPr>
          <w:spacing w:val="26"/>
          <w:w w:val="105"/>
        </w:rPr>
        <w:t> </w:t>
      </w:r>
      <w:r>
        <w:rPr>
          <w:w w:val="105"/>
        </w:rPr>
        <w:t>into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-52"/>
          <w:w w:val="105"/>
        </w:rPr>
        <w:t> </w:t>
      </w:r>
      <w:r>
        <w:rPr>
          <w:spacing w:val="-52"/>
          <w:w w:val="105"/>
        </w:rPr>
      </w:r>
      <w:r>
        <w:rPr>
          <w:w w:val="105"/>
        </w:rPr>
        <w:t>system. fig.</w:t>
      </w:r>
      <w:r>
        <w:rPr>
          <w:w w:val="105"/>
        </w:rPr>
        <w:t> </w:t>
      </w:r>
      <w:hyperlink w:history="true" w:anchor="_bookmark42">
        <w:r>
          <w:rPr>
            <w:w w:val="105"/>
          </w:rPr>
          <w:t>3.8</w:t>
        </w:r>
      </w:hyperlink>
      <w:r>
        <w:rPr>
          <w:w w:val="105"/>
        </w:rPr>
        <w:t> shows the relationship between power and guide vain position. This can</w:t>
      </w:r>
      <w:r>
        <w:rPr>
          <w:spacing w:val="48"/>
          <w:w w:val="105"/>
        </w:rPr>
        <w:t> </w:t>
      </w:r>
      <w:r>
        <w:rPr>
          <w:w w:val="105"/>
        </w:rPr>
        <w:t>be</w:t>
      </w:r>
      <w:r>
        <w:rPr>
          <w:w w:val="97"/>
        </w:rPr>
        <w:t> </w:t>
      </w:r>
      <w:r>
        <w:rPr>
          <w:w w:val="105"/>
        </w:rPr>
        <w:t>modelled as a linear function where a guide vain position of 40% relates to an output</w:t>
      </w:r>
      <w:r>
        <w:rPr>
          <w:spacing w:val="34"/>
          <w:w w:val="105"/>
        </w:rPr>
        <w:t> </w:t>
      </w:r>
      <w:r>
        <w:rPr>
          <w:w w:val="105"/>
        </w:rPr>
        <w:t>power</w:t>
      </w:r>
      <w:r>
        <w:rPr>
          <w:w w:val="100"/>
        </w:rPr>
        <w:t> </w:t>
      </w:r>
      <w:r>
        <w:rPr>
          <w:w w:val="105"/>
        </w:rPr>
        <w:t>of about 60% of the maximum power. When more pressure is required than can be</w:t>
      </w:r>
      <w:r>
        <w:rPr>
          <w:spacing w:val="19"/>
          <w:w w:val="105"/>
        </w:rPr>
        <w:t> </w:t>
      </w:r>
      <w:r>
        <w:rPr>
          <w:w w:val="105"/>
        </w:rPr>
        <w:t>obtained</w:t>
      </w:r>
      <w:r>
        <w:rPr>
          <w:w w:val="105"/>
        </w:rPr>
        <w:t> </w:t>
      </w:r>
      <w:r>
        <w:rPr>
          <w:w w:val="105"/>
        </w:rPr>
        <w:t>with the guide vains fully opened, another compressor is needed to  </w:t>
      </w:r>
      <w:r>
        <w:rPr>
          <w:spacing w:val="5"/>
          <w:w w:val="105"/>
        </w:rPr>
        <w:t> </w:t>
      </w:r>
      <w:r>
        <w:rPr>
          <w:w w:val="105"/>
        </w:rPr>
        <w:t>operate.</w:t>
      </w:r>
      <w:r>
        <w:rPr/>
      </w:r>
    </w:p>
    <w:p>
      <w:pPr>
        <w:spacing w:after="0" w:line="352" w:lineRule="auto"/>
        <w:jc w:val="both"/>
        <w:sectPr>
          <w:pgSz w:w="11910" w:h="16840"/>
          <w:pgMar w:header="420" w:footer="894" w:top="680" w:bottom="1080" w:left="1300" w:right="88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spacing w:line="3071" w:lineRule="exact"/>
        <w:ind w:left="1126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60"/>
          <w:sz w:val="20"/>
          <w:szCs w:val="20"/>
        </w:rPr>
        <w:pict>
          <v:group style="width:401.25pt;height:153.6pt;mso-position-horizontal-relative:char;mso-position-vertical-relative:line" coordorigin="0,0" coordsize="8025,3072">
            <v:group style="position:absolute;left:5;top:3067;width:8016;height:2" coordorigin="5,3067" coordsize="8016,2">
              <v:shape style="position:absolute;left:5;top:3067;width:8016;height:2" coordorigin="5,3067" coordsize="8016,0" path="m5,3067l8021,3067e" filled="false" stroked="true" strokeweight=".0625pt" strokecolor="#d6e0c9">
                <v:path arrowok="t"/>
                <v:stroke dashstyle="longDash"/>
              </v:shape>
            </v:group>
            <v:group style="position:absolute;left:5;top:3067;width:63;height:2" coordorigin="5,3067" coordsize="63,2">
              <v:shape style="position:absolute;left:5;top:3067;width:63;height:2" coordorigin="5,3067" coordsize="63,0" path="m5,3067l68,3067e" filled="false" stroked="true" strokeweight=".375pt" strokecolor="#000000">
                <v:path arrowok="t"/>
              </v:shape>
            </v:group>
            <v:group style="position:absolute;left:7958;top:3067;width:63;height:2" coordorigin="7958,3067" coordsize="63,2">
              <v:shape style="position:absolute;left:7958;top:3067;width:63;height:2" coordorigin="7958,3067" coordsize="63,0" path="m8021,3067l7958,3067e" filled="false" stroked="true" strokeweight=".375pt" strokecolor="#000000">
                <v:path arrowok="t"/>
              </v:shape>
            </v:group>
            <v:group style="position:absolute;left:5;top:2557;width:8016;height:2" coordorigin="5,2557" coordsize="8016,2">
              <v:shape style="position:absolute;left:5;top:2557;width:8016;height:2" coordorigin="5,2557" coordsize="8016,0" path="m5,2557l8021,2557e" filled="false" stroked="true" strokeweight=".0625pt" strokecolor="#d6e0c9">
                <v:path arrowok="t"/>
                <v:stroke dashstyle="longDash"/>
              </v:shape>
            </v:group>
            <v:group style="position:absolute;left:5;top:2557;width:63;height:2" coordorigin="5,2557" coordsize="63,2">
              <v:shape style="position:absolute;left:5;top:2557;width:63;height:2" coordorigin="5,2557" coordsize="63,0" path="m5,2557l68,2557e" filled="false" stroked="true" strokeweight=".375pt" strokecolor="#000000">
                <v:path arrowok="t"/>
              </v:shape>
            </v:group>
            <v:group style="position:absolute;left:7958;top:2557;width:63;height:2" coordorigin="7958,2557" coordsize="63,2">
              <v:shape style="position:absolute;left:7958;top:2557;width:63;height:2" coordorigin="7958,2557" coordsize="63,0" path="m8021,2557l7958,2557e" filled="false" stroked="true" strokeweight=".375pt" strokecolor="#000000">
                <v:path arrowok="t"/>
              </v:shape>
            </v:group>
            <v:group style="position:absolute;left:5;top:2046;width:8016;height:2" coordorigin="5,2046" coordsize="8016,2">
              <v:shape style="position:absolute;left:5;top:2046;width:8016;height:2" coordorigin="5,2046" coordsize="8016,0" path="m5,2046l8021,2046e" filled="false" stroked="true" strokeweight=".0625pt" strokecolor="#d6e0c9">
                <v:path arrowok="t"/>
                <v:stroke dashstyle="longDash"/>
              </v:shape>
            </v:group>
            <v:group style="position:absolute;left:5;top:2046;width:63;height:2" coordorigin="5,2046" coordsize="63,2">
              <v:shape style="position:absolute;left:5;top:2046;width:63;height:2" coordorigin="5,2046" coordsize="63,0" path="m5,2046l68,2046e" filled="false" stroked="true" strokeweight=".375pt" strokecolor="#000000">
                <v:path arrowok="t"/>
              </v:shape>
            </v:group>
            <v:group style="position:absolute;left:7958;top:2046;width:63;height:2" coordorigin="7958,2046" coordsize="63,2">
              <v:shape style="position:absolute;left:7958;top:2046;width:63;height:2" coordorigin="7958,2046" coordsize="63,0" path="m8021,2046l7958,2046e" filled="false" stroked="true" strokeweight=".375pt" strokecolor="#000000">
                <v:path arrowok="t"/>
              </v:shape>
            </v:group>
            <v:group style="position:absolute;left:5;top:1536;width:8016;height:2" coordorigin="5,1536" coordsize="8016,2">
              <v:shape style="position:absolute;left:5;top:1536;width:8016;height:2" coordorigin="5,1536" coordsize="8016,0" path="m5,1536l8021,1536e" filled="false" stroked="true" strokeweight=".0625pt" strokecolor="#d6e0c9">
                <v:path arrowok="t"/>
                <v:stroke dashstyle="longDash"/>
              </v:shape>
            </v:group>
            <v:group style="position:absolute;left:5;top:1536;width:63;height:2" coordorigin="5,1536" coordsize="63,2">
              <v:shape style="position:absolute;left:5;top:1536;width:63;height:2" coordorigin="5,1536" coordsize="63,0" path="m5,1536l68,1536e" filled="false" stroked="true" strokeweight=".375pt" strokecolor="#000000">
                <v:path arrowok="t"/>
              </v:shape>
            </v:group>
            <v:group style="position:absolute;left:7958;top:1536;width:63;height:2" coordorigin="7958,1536" coordsize="63,2">
              <v:shape style="position:absolute;left:7958;top:1536;width:63;height:2" coordorigin="7958,1536" coordsize="63,0" path="m8021,1536l7958,1536e" filled="false" stroked="true" strokeweight=".375pt" strokecolor="#000000">
                <v:path arrowok="t"/>
              </v:shape>
            </v:group>
            <v:group style="position:absolute;left:5;top:1025;width:8016;height:2" coordorigin="5,1025" coordsize="8016,2">
              <v:shape style="position:absolute;left:5;top:1025;width:8016;height:2" coordorigin="5,1025" coordsize="8016,0" path="m5,1025l8021,1025e" filled="false" stroked="true" strokeweight=".0625pt" strokecolor="#d6e0c9">
                <v:path arrowok="t"/>
                <v:stroke dashstyle="longDash"/>
              </v:shape>
            </v:group>
            <v:group style="position:absolute;left:5;top:1025;width:63;height:2" coordorigin="5,1025" coordsize="63,2">
              <v:shape style="position:absolute;left:5;top:1025;width:63;height:2" coordorigin="5,1025" coordsize="63,0" path="m5,1025l68,1025e" filled="false" stroked="true" strokeweight=".375pt" strokecolor="#000000">
                <v:path arrowok="t"/>
              </v:shape>
            </v:group>
            <v:group style="position:absolute;left:7958;top:1025;width:63;height:2" coordorigin="7958,1025" coordsize="63,2">
              <v:shape style="position:absolute;left:7958;top:1025;width:63;height:2" coordorigin="7958,1025" coordsize="63,0" path="m8021,1025l7958,1025e" filled="false" stroked="true" strokeweight=".375pt" strokecolor="#000000">
                <v:path arrowok="t"/>
              </v:shape>
            </v:group>
            <v:group style="position:absolute;left:5;top:515;width:8016;height:2" coordorigin="5,515" coordsize="8016,2">
              <v:shape style="position:absolute;left:5;top:515;width:8016;height:2" coordorigin="5,515" coordsize="8016,0" path="m5,515l8021,515e" filled="false" stroked="true" strokeweight=".0625pt" strokecolor="#d6e0c9">
                <v:path arrowok="t"/>
                <v:stroke dashstyle="longDash"/>
              </v:shape>
            </v:group>
            <v:group style="position:absolute;left:5;top:515;width:63;height:2" coordorigin="5,515" coordsize="63,2">
              <v:shape style="position:absolute;left:5;top:515;width:63;height:2" coordorigin="5,515" coordsize="63,0" path="m5,515l68,515e" filled="false" stroked="true" strokeweight=".375pt" strokecolor="#000000">
                <v:path arrowok="t"/>
              </v:shape>
            </v:group>
            <v:group style="position:absolute;left:7958;top:515;width:63;height:2" coordorigin="7958,515" coordsize="63,2">
              <v:shape style="position:absolute;left:7958;top:515;width:63;height:2" coordorigin="7958,515" coordsize="63,0" path="m8021,515l7958,515e" filled="false" stroked="true" strokeweight=".375pt" strokecolor="#000000">
                <v:path arrowok="t"/>
              </v:shape>
            </v:group>
            <v:group style="position:absolute;left:5;top:4;width:8016;height:2" coordorigin="5,4" coordsize="8016,2">
              <v:shape style="position:absolute;left:5;top:4;width:8016;height:2" coordorigin="5,4" coordsize="8016,0" path="m5,4l8021,4e" filled="false" stroked="true" strokeweight=".0625pt" strokecolor="#d6e0c9">
                <v:path arrowok="t"/>
                <v:stroke dashstyle="longDash"/>
              </v:shape>
            </v:group>
            <v:group style="position:absolute;left:5;top:4;width:63;height:2" coordorigin="5,4" coordsize="63,2">
              <v:shape style="position:absolute;left:5;top:4;width:63;height:2" coordorigin="5,4" coordsize="63,0" path="m5,4l68,4e" filled="false" stroked="true" strokeweight=".375pt" strokecolor="#000000">
                <v:path arrowok="t"/>
              </v:shape>
            </v:group>
            <v:group style="position:absolute;left:7958;top:4;width:63;height:2" coordorigin="7958,4" coordsize="63,2">
              <v:shape style="position:absolute;left:7958;top:4;width:63;height:2" coordorigin="7958,4" coordsize="63,0" path="m8021,4l7958,4e" filled="false" stroked="true" strokeweight=".375pt" strokecolor="#000000">
                <v:path arrowok="t"/>
              </v:shape>
            </v:group>
            <v:group style="position:absolute;left:5;top:4;width:2;height:3063" coordorigin="5,4" coordsize="2,3063">
              <v:shape style="position:absolute;left:5;top:4;width:2;height:3063" coordorigin="5,4" coordsize="0,3063" path="m5,3067l5,4e" filled="false" stroked="true" strokeweight=".0625pt" strokecolor="#d6e0c9">
                <v:path arrowok="t"/>
                <v:stroke dashstyle="longDash"/>
              </v:shape>
            </v:group>
            <v:group style="position:absolute;left:5;top:3004;width:2;height:63" coordorigin="5,3004" coordsize="2,63">
              <v:shape style="position:absolute;left:5;top:3004;width:2;height:63" coordorigin="5,3004" coordsize="0,63" path="m5,3067l5,3004e" filled="false" stroked="true" strokeweight=".375pt" strokecolor="#000000">
                <v:path arrowok="t"/>
              </v:shape>
            </v:group>
            <v:group style="position:absolute;left:5;top:4;width:2;height:63" coordorigin="5,4" coordsize="2,63">
              <v:shape style="position:absolute;left:5;top:4;width:2;height:63" coordorigin="5,4" coordsize="0,63" path="m5,4l5,67e" filled="false" stroked="true" strokeweight=".375pt" strokecolor="#000000">
                <v:path arrowok="t"/>
              </v:shape>
            </v:group>
            <v:group style="position:absolute;left:1341;top:4;width:2;height:3063" coordorigin="1341,4" coordsize="2,3063">
              <v:shape style="position:absolute;left:1341;top:4;width:2;height:3063" coordorigin="1341,4" coordsize="0,3063" path="m1341,3067l1341,4e" filled="false" stroked="true" strokeweight=".0625pt" strokecolor="#d6e0c9">
                <v:path arrowok="t"/>
                <v:stroke dashstyle="longDash"/>
              </v:shape>
            </v:group>
            <v:group style="position:absolute;left:1341;top:3004;width:2;height:63" coordorigin="1341,3004" coordsize="2,63">
              <v:shape style="position:absolute;left:1341;top:3004;width:2;height:63" coordorigin="1341,3004" coordsize="0,63" path="m1341,3067l1341,3004e" filled="false" stroked="true" strokeweight=".375pt" strokecolor="#000000">
                <v:path arrowok="t"/>
              </v:shape>
            </v:group>
            <v:group style="position:absolute;left:1341;top:4;width:2;height:63" coordorigin="1341,4" coordsize="2,63">
              <v:shape style="position:absolute;left:1341;top:4;width:2;height:63" coordorigin="1341,4" coordsize="0,63" path="m1341,4l1341,67e" filled="false" stroked="true" strokeweight=".375pt" strokecolor="#000000">
                <v:path arrowok="t"/>
              </v:shape>
            </v:group>
            <v:group style="position:absolute;left:2677;top:4;width:2;height:3063" coordorigin="2677,4" coordsize="2,3063">
              <v:shape style="position:absolute;left:2677;top:4;width:2;height:3063" coordorigin="2677,4" coordsize="0,3063" path="m2677,3067l2677,4e" filled="false" stroked="true" strokeweight=".0625pt" strokecolor="#d6e0c9">
                <v:path arrowok="t"/>
                <v:stroke dashstyle="longDash"/>
              </v:shape>
            </v:group>
            <v:group style="position:absolute;left:2677;top:3004;width:2;height:63" coordorigin="2677,3004" coordsize="2,63">
              <v:shape style="position:absolute;left:2677;top:3004;width:2;height:63" coordorigin="2677,3004" coordsize="0,63" path="m2677,3067l2677,3004e" filled="false" stroked="true" strokeweight=".375pt" strokecolor="#000000">
                <v:path arrowok="t"/>
              </v:shape>
            </v:group>
            <v:group style="position:absolute;left:2677;top:4;width:2;height:63" coordorigin="2677,4" coordsize="2,63">
              <v:shape style="position:absolute;left:2677;top:4;width:2;height:63" coordorigin="2677,4" coordsize="0,63" path="m2677,4l2677,67e" filled="false" stroked="true" strokeweight=".375pt" strokecolor="#000000">
                <v:path arrowok="t"/>
              </v:shape>
            </v:group>
            <v:group style="position:absolute;left:4013;top:4;width:2;height:3063" coordorigin="4013,4" coordsize="2,3063">
              <v:shape style="position:absolute;left:4013;top:4;width:2;height:3063" coordorigin="4013,4" coordsize="0,3063" path="m4013,3067l4013,4e" filled="false" stroked="true" strokeweight=".0625pt" strokecolor="#d6e0c9">
                <v:path arrowok="t"/>
                <v:stroke dashstyle="longDash"/>
              </v:shape>
            </v:group>
            <v:group style="position:absolute;left:4013;top:3004;width:2;height:63" coordorigin="4013,3004" coordsize="2,63">
              <v:shape style="position:absolute;left:4013;top:3004;width:2;height:63" coordorigin="4013,3004" coordsize="0,63" path="m4013,3067l4013,3004e" filled="false" stroked="true" strokeweight=".375pt" strokecolor="#000000">
                <v:path arrowok="t"/>
              </v:shape>
            </v:group>
            <v:group style="position:absolute;left:4013;top:4;width:2;height:63" coordorigin="4013,4" coordsize="2,63">
              <v:shape style="position:absolute;left:4013;top:4;width:2;height:63" coordorigin="4013,4" coordsize="0,63" path="m4013,4l4013,67e" filled="false" stroked="true" strokeweight=".375pt" strokecolor="#000000">
                <v:path arrowok="t"/>
              </v:shape>
            </v:group>
            <v:group style="position:absolute;left:5349;top:4;width:2;height:3063" coordorigin="5349,4" coordsize="2,3063">
              <v:shape style="position:absolute;left:5349;top:4;width:2;height:3063" coordorigin="5349,4" coordsize="0,3063" path="m5349,3067l5349,4e" filled="false" stroked="true" strokeweight=".0625pt" strokecolor="#d6e0c9">
                <v:path arrowok="t"/>
                <v:stroke dashstyle="longDash"/>
              </v:shape>
            </v:group>
            <v:group style="position:absolute;left:5349;top:3004;width:2;height:63" coordorigin="5349,3004" coordsize="2,63">
              <v:shape style="position:absolute;left:5349;top:3004;width:2;height:63" coordorigin="5349,3004" coordsize="0,63" path="m5349,3067l5349,3004e" filled="false" stroked="true" strokeweight=".375pt" strokecolor="#000000">
                <v:path arrowok="t"/>
              </v:shape>
            </v:group>
            <v:group style="position:absolute;left:5349;top:4;width:2;height:63" coordorigin="5349,4" coordsize="2,63">
              <v:shape style="position:absolute;left:5349;top:4;width:2;height:63" coordorigin="5349,4" coordsize="0,63" path="m5349,4l5349,67e" filled="false" stroked="true" strokeweight=".375pt" strokecolor="#000000">
                <v:path arrowok="t"/>
              </v:shape>
            </v:group>
            <v:group style="position:absolute;left:6685;top:4;width:2;height:3063" coordorigin="6685,4" coordsize="2,3063">
              <v:shape style="position:absolute;left:6685;top:4;width:2;height:3063" coordorigin="6685,4" coordsize="0,3063" path="m6685,3067l6685,4e" filled="false" stroked="true" strokeweight=".0625pt" strokecolor="#d6e0c9">
                <v:path arrowok="t"/>
                <v:stroke dashstyle="longDash"/>
              </v:shape>
            </v:group>
            <v:group style="position:absolute;left:6685;top:3004;width:2;height:63" coordorigin="6685,3004" coordsize="2,63">
              <v:shape style="position:absolute;left:6685;top:3004;width:2;height:63" coordorigin="6685,3004" coordsize="0,63" path="m6685,3067l6685,3004e" filled="false" stroked="true" strokeweight=".375pt" strokecolor="#000000">
                <v:path arrowok="t"/>
              </v:shape>
            </v:group>
            <v:group style="position:absolute;left:6685;top:4;width:2;height:63" coordorigin="6685,4" coordsize="2,63">
              <v:shape style="position:absolute;left:6685;top:4;width:2;height:63" coordorigin="6685,4" coordsize="0,63" path="m6685,4l6685,67e" filled="false" stroked="true" strokeweight=".375pt" strokecolor="#000000">
                <v:path arrowok="t"/>
              </v:shape>
            </v:group>
            <v:group style="position:absolute;left:8021;top:4;width:2;height:3063" coordorigin="8021,4" coordsize="2,3063">
              <v:shape style="position:absolute;left:8021;top:4;width:2;height:3063" coordorigin="8021,4" coordsize="0,3063" path="m8021,3067l8021,4e" filled="false" stroked="true" strokeweight=".0625pt" strokecolor="#d6e0c9">
                <v:path arrowok="t"/>
                <v:stroke dashstyle="longDash"/>
              </v:shape>
            </v:group>
            <v:group style="position:absolute;left:8021;top:3004;width:2;height:63" coordorigin="8021,3004" coordsize="2,63">
              <v:shape style="position:absolute;left:8021;top:3004;width:2;height:63" coordorigin="8021,3004" coordsize="0,63" path="m8021,3067l8021,3004e" filled="false" stroked="true" strokeweight=".375pt" strokecolor="#000000">
                <v:path arrowok="t"/>
              </v:shape>
            </v:group>
            <v:group style="position:absolute;left:8021;top:4;width:2;height:63" coordorigin="8021,4" coordsize="2,63">
              <v:shape style="position:absolute;left:8021;top:4;width:2;height:63" coordorigin="8021,4" coordsize="0,63" path="m8021,4l8021,67e" filled="false" stroked="true" strokeweight=".375pt" strokecolor="#000000">
                <v:path arrowok="t"/>
              </v:shape>
            </v:group>
            <v:group style="position:absolute;left:5;top:4;width:8016;height:3063" coordorigin="5,4" coordsize="8016,3063">
              <v:shape style="position:absolute;left:5;top:4;width:8016;height:3063" coordorigin="5,4" coordsize="8016,3063" path="m5,3067l8021,3067,8021,4,5,4,5,3067xe" filled="false" stroked="true" strokeweight=".375pt" strokecolor="#000000">
                <v:path arrowok="t"/>
              </v:shape>
              <v:shape style="position:absolute;left:2752;top:470;width:4027;height:1098" type="#_x0000_t75" stroked="false">
                <v:imagedata r:id="rId69" o:title=""/>
              </v:shape>
            </v:group>
            <v:group style="position:absolute;left:2638;top:1536;width:2;height:2" coordorigin="2638,1536" coordsize="2,2">
              <v:shape style="position:absolute;left:2638;top:1536;width:2;height:2" coordorigin="2638,1536" coordsize="0,0" path="m2638,1536l2638,1536e" filled="false" stroked="true" strokeweight=".5pt" strokecolor="#7296e5">
                <v:path arrowok="t"/>
              </v:shape>
            </v:group>
            <v:group style="position:absolute;left:2638;top:1533;width:2;height:2" coordorigin="2638,1533" coordsize="2,2">
              <v:shape style="position:absolute;left:2638;top:1533;width:2;height:2" coordorigin="2638,1533" coordsize="0,0" path="m2638,1533l2638,1533e" filled="false" stroked="true" strokeweight=".5pt" strokecolor="#7296e5">
                <v:path arrowok="t"/>
              </v:shape>
            </v:group>
            <v:group style="position:absolute;left:2638;top:1532;width:2;height:2" coordorigin="2638,1532" coordsize="2,2">
              <v:shape style="position:absolute;left:2638;top:1532;width:2;height:2" coordorigin="2638,1532" coordsize="0,0" path="m2638,1532l2638,1532e" filled="false" stroked="true" strokeweight=".5pt" strokecolor="#7296e5">
                <v:path arrowok="t"/>
              </v:shape>
            </v:group>
            <v:group style="position:absolute;left:2638;top:1529;width:2;height:2" coordorigin="2638,1529" coordsize="2,2">
              <v:shape style="position:absolute;left:2638;top:1529;width:2;height:2" coordorigin="2638,1529" coordsize="0,0" path="m2638,1529l2638,1529e" filled="false" stroked="true" strokeweight=".5pt" strokecolor="#7296e5">
                <v:path arrowok="t"/>
              </v:shape>
            </v:group>
            <v:group style="position:absolute;left:2638;top:1528;width:2;height:2" coordorigin="2638,1528" coordsize="2,2">
              <v:shape style="position:absolute;left:2638;top:1528;width:2;height:2" coordorigin="2638,1528" coordsize="0,0" path="m2638,1528l2638,1528e" filled="false" stroked="true" strokeweight=".5pt" strokecolor="#7296e5">
                <v:path arrowok="t"/>
              </v:shape>
            </v:group>
            <v:group style="position:absolute;left:2638;top:1528;width:2;height:2" coordorigin="2638,1528" coordsize="2,2">
              <v:shape style="position:absolute;left:2638;top:1528;width:2;height:2" coordorigin="2638,1528" coordsize="0,0" path="m2638,1528l2638,1528e" filled="false" stroked="true" strokeweight=".5pt" strokecolor="#7296e5">
                <v:path arrowok="t"/>
              </v:shape>
            </v:group>
            <v:group style="position:absolute;left:2638;top:1527;width:2;height:2" coordorigin="2638,1527" coordsize="2,2">
              <v:shape style="position:absolute;left:2638;top:1527;width:2;height:2" coordorigin="2638,1527" coordsize="0,0" path="m2638,1527l2638,1527e" filled="false" stroked="true" strokeweight=".5pt" strokecolor="#7296e5">
                <v:path arrowok="t"/>
              </v:shape>
            </v:group>
            <v:group style="position:absolute;left:2638;top:1526;width:2;height:2" coordorigin="2638,1526" coordsize="2,2">
              <v:shape style="position:absolute;left:2638;top:1526;width:2;height:2" coordorigin="2638,1526" coordsize="0,0" path="m2638,1526l2638,1526e" filled="false" stroked="true" strokeweight=".5pt" strokecolor="#7296e5">
                <v:path arrowok="t"/>
              </v:shape>
            </v:group>
            <v:group style="position:absolute;left:2642;top:1524;width:2;height:2" coordorigin="2642,1524" coordsize="2,2">
              <v:shape style="position:absolute;left:2642;top:1524;width:2;height:2" coordorigin="2642,1524" coordsize="0,0" path="m2642,1524l2642,1524e" filled="false" stroked="true" strokeweight=".5pt" strokecolor="#7296e5">
                <v:path arrowok="t"/>
              </v:shape>
            </v:group>
            <v:group style="position:absolute;left:2638;top:1524;width:2;height:2" coordorigin="2638,1524" coordsize="2,2">
              <v:shape style="position:absolute;left:2638;top:1524;width:2;height:2" coordorigin="2638,1524" coordsize="0,0" path="m2638,1524l2638,1524e" filled="false" stroked="true" strokeweight=".5pt" strokecolor="#7296e5">
                <v:path arrowok="t"/>
              </v:shape>
            </v:group>
            <v:group style="position:absolute;left:2636;top:1524;width:2;height:2" coordorigin="2636,1524" coordsize="2,2">
              <v:shape style="position:absolute;left:2636;top:1524;width:2;height:2" coordorigin="2636,1524" coordsize="0,0" path="m2636,1524l2636,1524e" filled="false" stroked="true" strokeweight=".5pt" strokecolor="#7296e5">
                <v:path arrowok="t"/>
              </v:shape>
            </v:group>
            <v:group style="position:absolute;left:2638;top:1524;width:2;height:2" coordorigin="2638,1524" coordsize="2,2">
              <v:shape style="position:absolute;left:2638;top:1524;width:2;height:2" coordorigin="2638,1524" coordsize="0,0" path="m2638,1524l2638,1524e" filled="false" stroked="true" strokeweight=".5pt" strokecolor="#7296e5">
                <v:path arrowok="t"/>
              </v:shape>
            </v:group>
            <v:group style="position:absolute;left:2638;top:1523;width:2;height:2" coordorigin="2638,1523" coordsize="2,2">
              <v:shape style="position:absolute;left:2638;top:1523;width:2;height:2" coordorigin="2638,1523" coordsize="0,0" path="m2638,1523l2638,1523e" filled="false" stroked="true" strokeweight=".5pt" strokecolor="#7296e5">
                <v:path arrowok="t"/>
              </v:shape>
            </v:group>
            <v:group style="position:absolute;left:2638;top:1521;width:2;height:2" coordorigin="2638,1521" coordsize="2,2">
              <v:shape style="position:absolute;left:2638;top:1521;width:2;height:2" coordorigin="2638,1521" coordsize="0,0" path="m2638,1521l2638,1521e" filled="false" stroked="true" strokeweight=".5pt" strokecolor="#7296e5">
                <v:path arrowok="t"/>
              </v:shape>
            </v:group>
            <v:group style="position:absolute;left:2642;top:1520;width:2;height:2" coordorigin="2642,1520" coordsize="2,2">
              <v:shape style="position:absolute;left:2642;top:1520;width:2;height:2" coordorigin="2642,1520" coordsize="0,0" path="m2642,1520l2642,1520e" filled="false" stroked="true" strokeweight=".5pt" strokecolor="#7296e5">
                <v:path arrowok="t"/>
              </v:shape>
            </v:group>
            <v:group style="position:absolute;left:2638;top:1520;width:2;height:2" coordorigin="2638,1520" coordsize="2,2">
              <v:shape style="position:absolute;left:2638;top:1520;width:2;height:2" coordorigin="2638,1520" coordsize="0,0" path="m2638,1520l2638,1520e" filled="false" stroked="true" strokeweight=".5pt" strokecolor="#7296e5">
                <v:path arrowok="t"/>
              </v:shape>
            </v:group>
            <v:group style="position:absolute;left:2638;top:1519;width:2;height:2" coordorigin="2638,1519" coordsize="2,2">
              <v:shape style="position:absolute;left:2638;top:1519;width:2;height:2" coordorigin="2638,1519" coordsize="0,0" path="m2638,1519l2638,1519e" filled="false" stroked="true" strokeweight=".5pt" strokecolor="#7296e5">
                <v:path arrowok="t"/>
              </v:shape>
            </v:group>
            <v:group style="position:absolute;left:2642;top:1519;width:2;height:2" coordorigin="2642,1519" coordsize="2,2">
              <v:shape style="position:absolute;left:2642;top:1519;width:2;height:2" coordorigin="2642,1519" coordsize="0,0" path="m2642,1519l2642,1519e" filled="false" stroked="true" strokeweight=".5pt" strokecolor="#7296e5">
                <v:path arrowok="t"/>
              </v:shape>
            </v:group>
            <v:group style="position:absolute;left:2638;top:1519;width:2;height:2" coordorigin="2638,1519" coordsize="2,2">
              <v:shape style="position:absolute;left:2638;top:1519;width:2;height:2" coordorigin="2638,1519" coordsize="0,0" path="m2638,1519l2638,1519e" filled="false" stroked="true" strokeweight=".5pt" strokecolor="#7296e5">
                <v:path arrowok="t"/>
              </v:shape>
            </v:group>
            <v:group style="position:absolute;left:2642;top:1518;width:2;height:2" coordorigin="2642,1518" coordsize="2,2">
              <v:shape style="position:absolute;left:2642;top:1518;width:2;height:2" coordorigin="2642,1518" coordsize="0,0" path="m2642,1518l2642,1518e" filled="false" stroked="true" strokeweight=".5pt" strokecolor="#7296e5">
                <v:path arrowok="t"/>
              </v:shape>
            </v:group>
            <v:group style="position:absolute;left:2638;top:1517;width:2;height:2" coordorigin="2638,1517" coordsize="2,2">
              <v:shape style="position:absolute;left:2638;top:1517;width:2;height:2" coordorigin="2638,1517" coordsize="0,0" path="m2638,1517l2638,1517e" filled="false" stroked="true" strokeweight=".5pt" strokecolor="#7296e5">
                <v:path arrowok="t"/>
              </v:shape>
            </v:group>
            <v:group style="position:absolute;left:2638;top:1516;width:2;height:2" coordorigin="2638,1516" coordsize="2,2">
              <v:shape style="position:absolute;left:2638;top:1516;width:2;height:2" coordorigin="2638,1516" coordsize="0,0" path="m2638,1516l2638,1516e" filled="false" stroked="true" strokeweight=".5pt" strokecolor="#7296e5">
                <v:path arrowok="t"/>
              </v:shape>
            </v:group>
            <v:group style="position:absolute;left:2638;top:1516;width:2;height:2" coordorigin="2638,1516" coordsize="2,2">
              <v:shape style="position:absolute;left:2638;top:1516;width:2;height:2" coordorigin="2638,1516" coordsize="0,0" path="m2638,1516l2638,1516e" filled="false" stroked="true" strokeweight=".5pt" strokecolor="#7296e5">
                <v:path arrowok="t"/>
              </v:shape>
            </v:group>
            <v:group style="position:absolute;left:2638;top:1516;width:2;height:2" coordorigin="2638,1516" coordsize="2,2">
              <v:shape style="position:absolute;left:2638;top:1516;width:2;height:2" coordorigin="2638,1516" coordsize="0,0" path="m2638,1516l2638,1516e" filled="false" stroked="true" strokeweight=".5pt" strokecolor="#7296e5">
                <v:path arrowok="t"/>
              </v:shape>
            </v:group>
            <v:group style="position:absolute;left:2638;top:1515;width:2;height:2" coordorigin="2638,1515" coordsize="2,2">
              <v:shape style="position:absolute;left:2638;top:1515;width:2;height:2" coordorigin="2638,1515" coordsize="0,0" path="m2638,1515l2638,1515e" filled="false" stroked="true" strokeweight=".5pt" strokecolor="#7296e5">
                <v:path arrowok="t"/>
              </v:shape>
            </v:group>
            <v:group style="position:absolute;left:2642;top:1515;width:2;height:2" coordorigin="2642,1515" coordsize="2,2">
              <v:shape style="position:absolute;left:2642;top:1515;width:2;height:2" coordorigin="2642,1515" coordsize="0,0" path="m2642,1515l2642,1515e" filled="false" stroked="true" strokeweight=".5pt" strokecolor="#7296e5">
                <v:path arrowok="t"/>
              </v:shape>
            </v:group>
            <v:group style="position:absolute;left:2638;top:1514;width:2;height:2" coordorigin="2638,1514" coordsize="2,2">
              <v:shape style="position:absolute;left:2638;top:1514;width:2;height:2" coordorigin="2638,1514" coordsize="0,0" path="m2638,1514l2638,1514e" filled="false" stroked="true" strokeweight=".5pt" strokecolor="#7296e5">
                <v:path arrowok="t"/>
              </v:shape>
            </v:group>
            <v:group style="position:absolute;left:2642;top:1514;width:2;height:2" coordorigin="2642,1514" coordsize="2,2">
              <v:shape style="position:absolute;left:2642;top:1514;width:2;height:2" coordorigin="2642,1514" coordsize="0,0" path="m2642,1514l2642,1514e" filled="false" stroked="true" strokeweight=".5pt" strokecolor="#7296e5">
                <v:path arrowok="t"/>
              </v:shape>
            </v:group>
            <v:group style="position:absolute;left:2642;top:1514;width:2;height:2" coordorigin="2642,1514" coordsize="2,2">
              <v:shape style="position:absolute;left:2642;top:1514;width:2;height:2" coordorigin="2642,1514" coordsize="0,0" path="m2642,1514l2642,1514e" filled="false" stroked="true" strokeweight=".5pt" strokecolor="#7296e5">
                <v:path arrowok="t"/>
              </v:shape>
            </v:group>
            <v:group style="position:absolute;left:2642;top:1513;width:2;height:2" coordorigin="2642,1513" coordsize="2,2">
              <v:shape style="position:absolute;left:2642;top:1513;width:2;height:2" coordorigin="2642,1513" coordsize="0,0" path="m2642,1513l2642,1513e" filled="false" stroked="true" strokeweight=".5pt" strokecolor="#7296e5">
                <v:path arrowok="t"/>
              </v:shape>
            </v:group>
            <v:group style="position:absolute;left:2638;top:1513;width:2;height:2" coordorigin="2638,1513" coordsize="2,2">
              <v:shape style="position:absolute;left:2638;top:1513;width:2;height:2" coordorigin="2638,1513" coordsize="0,0" path="m2638,1513l2638,1513e" filled="false" stroked="true" strokeweight=".5pt" strokecolor="#7296e5">
                <v:path arrowok="t"/>
              </v:shape>
            </v:group>
            <v:group style="position:absolute;left:2638;top:1513;width:2;height:2" coordorigin="2638,1513" coordsize="2,2">
              <v:shape style="position:absolute;left:2638;top:1513;width:2;height:2" coordorigin="2638,1513" coordsize="0,0" path="m2638,1513l2638,1513e" filled="false" stroked="true" strokeweight=".5pt" strokecolor="#7296e5">
                <v:path arrowok="t"/>
              </v:shape>
            </v:group>
            <v:group style="position:absolute;left:2638;top:1511;width:2;height:2" coordorigin="2638,1511" coordsize="2,2">
              <v:shape style="position:absolute;left:2638;top:1511;width:2;height:2" coordorigin="2638,1511" coordsize="0,0" path="m2638,1511l2638,1511e" filled="false" stroked="true" strokeweight=".5pt" strokecolor="#7296e5">
                <v:path arrowok="t"/>
              </v:shape>
            </v:group>
            <v:group style="position:absolute;left:2642;top:1510;width:2;height:2" coordorigin="2642,1510" coordsize="2,2">
              <v:shape style="position:absolute;left:2642;top:1510;width:2;height:2" coordorigin="2642,1510" coordsize="0,0" path="m2642,1510l2642,1510e" filled="false" stroked="true" strokeweight=".5pt" strokecolor="#7296e5">
                <v:path arrowok="t"/>
              </v:shape>
            </v:group>
            <v:group style="position:absolute;left:96;top:1510;width:2;height:2" coordorigin="96,1510" coordsize="2,2">
              <v:shape style="position:absolute;left:96;top:1510;width:2;height:2" coordorigin="96,1510" coordsize="0,0" path="m96,1510l96,1510e" filled="false" stroked="true" strokeweight=".5pt" strokecolor="#7296e5">
                <v:path arrowok="t"/>
              </v:shape>
            </v:group>
            <v:group style="position:absolute;left:2642;top:1508;width:2;height:2" coordorigin="2642,1508" coordsize="2,2">
              <v:shape style="position:absolute;left:2642;top:1508;width:2;height:2" coordorigin="2642,1508" coordsize="0,0" path="m2642,1508l2642,1508e" filled="false" stroked="true" strokeweight=".5pt" strokecolor="#7296e5">
                <v:path arrowok="t"/>
              </v:shape>
            </v:group>
            <v:group style="position:absolute;left:2638;top:1507;width:2;height:2" coordorigin="2638,1507" coordsize="2,2">
              <v:shape style="position:absolute;left:2638;top:1507;width:2;height:2" coordorigin="2638,1507" coordsize="0,0" path="m2638,1507l2638,1507e" filled="false" stroked="true" strokeweight=".5pt" strokecolor="#7296e5">
                <v:path arrowok="t"/>
              </v:shape>
            </v:group>
            <v:group style="position:absolute;left:2638;top:1506;width:2;height:2" coordorigin="2638,1506" coordsize="2,2">
              <v:shape style="position:absolute;left:2638;top:1506;width:2;height:2" coordorigin="2638,1506" coordsize="0,0" path="m2638,1506l2638,1506e" filled="false" stroked="true" strokeweight=".5pt" strokecolor="#7296e5">
                <v:path arrowok="t"/>
              </v:shape>
            </v:group>
            <v:group style="position:absolute;left:2642;top:1505;width:2;height:2" coordorigin="2642,1505" coordsize="2,2">
              <v:shape style="position:absolute;left:2642;top:1505;width:2;height:2" coordorigin="2642,1505" coordsize="0,0" path="m2642,1505l2642,1505e" filled="false" stroked="true" strokeweight=".5pt" strokecolor="#7296e5">
                <v:path arrowok="t"/>
              </v:shape>
            </v:group>
            <v:group style="position:absolute;left:2638;top:1505;width:2;height:2" coordorigin="2638,1505" coordsize="2,2">
              <v:shape style="position:absolute;left:2638;top:1505;width:2;height:2" coordorigin="2638,1505" coordsize="0,0" path="m2638,1505l2638,1505e" filled="false" stroked="true" strokeweight=".5pt" strokecolor="#7296e5">
                <v:path arrowok="t"/>
              </v:shape>
            </v:group>
            <v:group style="position:absolute;left:2642;top:1504;width:2;height:2" coordorigin="2642,1504" coordsize="2,2">
              <v:shape style="position:absolute;left:2642;top:1504;width:2;height:2" coordorigin="2642,1504" coordsize="0,0" path="m2642,1504l2642,1504e" filled="false" stroked="true" strokeweight=".5pt" strokecolor="#7296e5">
                <v:path arrowok="t"/>
              </v:shape>
            </v:group>
            <v:group style="position:absolute;left:2642;top:1504;width:2;height:2" coordorigin="2642,1504" coordsize="2,2">
              <v:shape style="position:absolute;left:2642;top:1504;width:2;height:2" coordorigin="2642,1504" coordsize="0,0" path="m2642,1504l2642,1504e" filled="false" stroked="true" strokeweight=".5pt" strokecolor="#7296e5">
                <v:path arrowok="t"/>
              </v:shape>
            </v:group>
            <v:group style="position:absolute;left:2638;top:1503;width:2;height:2" coordorigin="2638,1503" coordsize="2,2">
              <v:shape style="position:absolute;left:2638;top:1503;width:2;height:2" coordorigin="2638,1503" coordsize="0,0" path="m2638,1503l2638,1503e" filled="false" stroked="true" strokeweight=".5pt" strokecolor="#7296e5">
                <v:path arrowok="t"/>
              </v:shape>
            </v:group>
            <v:group style="position:absolute;left:2642;top:1503;width:2;height:2" coordorigin="2642,1503" coordsize="2,2">
              <v:shape style="position:absolute;left:2642;top:1503;width:2;height:2" coordorigin="2642,1503" coordsize="0,0" path="m2642,1503l2642,1503e" filled="false" stroked="true" strokeweight=".5pt" strokecolor="#7296e5">
                <v:path arrowok="t"/>
              </v:shape>
            </v:group>
            <v:group style="position:absolute;left:2638;top:1502;width:2;height:2" coordorigin="2638,1502" coordsize="2,2">
              <v:shape style="position:absolute;left:2638;top:1502;width:2;height:2" coordorigin="2638,1502" coordsize="0,0" path="m2638,1502l2638,1502e" filled="false" stroked="true" strokeweight=".5pt" strokecolor="#7296e5">
                <v:path arrowok="t"/>
              </v:shape>
            </v:group>
            <v:group style="position:absolute;left:2636;top:1502;width:2;height:2" coordorigin="2636,1502" coordsize="2,2">
              <v:shape style="position:absolute;left:2636;top:1502;width:2;height:2" coordorigin="2636,1502" coordsize="0,0" path="m2636,1502l2636,1502e" filled="false" stroked="true" strokeweight=".5pt" strokecolor="#7296e5">
                <v:path arrowok="t"/>
              </v:shape>
            </v:group>
            <v:group style="position:absolute;left:2636;top:1502;width:2;height:2" coordorigin="2636,1502" coordsize="2,2">
              <v:shape style="position:absolute;left:2636;top:1502;width:2;height:2" coordorigin="2636,1502" coordsize="0,0" path="m2636,1502l2636,1502e" filled="false" stroked="true" strokeweight=".5pt" strokecolor="#7296e5">
                <v:path arrowok="t"/>
              </v:shape>
            </v:group>
            <v:group style="position:absolute;left:2638;top:1501;width:2;height:2" coordorigin="2638,1501" coordsize="2,2">
              <v:shape style="position:absolute;left:2638;top:1501;width:2;height:2" coordorigin="2638,1501" coordsize="0,0" path="m2638,1501l2638,1501e" filled="false" stroked="true" strokeweight=".5pt" strokecolor="#7296e5">
                <v:path arrowok="t"/>
              </v:shape>
            </v:group>
            <v:group style="position:absolute;left:105;top:1501;width:2;height:2" coordorigin="105,1501" coordsize="2,2">
              <v:shape style="position:absolute;left:105;top:1501;width:2;height:2" coordorigin="105,1501" coordsize="0,0" path="m105,1501l105,1501e" filled="false" stroked="true" strokeweight=".5pt" strokecolor="#7296e5">
                <v:path arrowok="t"/>
              </v:shape>
            </v:group>
            <v:group style="position:absolute;left:2642;top:1501;width:2;height:2" coordorigin="2642,1501" coordsize="2,2">
              <v:shape style="position:absolute;left:2642;top:1501;width:2;height:2" coordorigin="2642,1501" coordsize="0,0" path="m2642,1501l2642,1501e" filled="false" stroked="true" strokeweight=".5pt" strokecolor="#7296e5">
                <v:path arrowok="t"/>
              </v:shape>
            </v:group>
            <v:group style="position:absolute;left:2638;top:1500;width:2;height:2" coordorigin="2638,1500" coordsize="2,2">
              <v:shape style="position:absolute;left:2638;top:1500;width:2;height:2" coordorigin="2638,1500" coordsize="0,0" path="m2638,1500l2638,1500e" filled="false" stroked="true" strokeweight=".5pt" strokecolor="#7296e5">
                <v:path arrowok="t"/>
              </v:shape>
            </v:group>
            <v:group style="position:absolute;left:2642;top:1499;width:2;height:2" coordorigin="2642,1499" coordsize="2,2">
              <v:shape style="position:absolute;left:2642;top:1499;width:2;height:2" coordorigin="2642,1499" coordsize="0,0" path="m2642,1499l2642,1499e" filled="false" stroked="true" strokeweight=".5pt" strokecolor="#7296e5">
                <v:path arrowok="t"/>
              </v:shape>
            </v:group>
            <v:group style="position:absolute;left:2642;top:1498;width:2;height:2" coordorigin="2642,1498" coordsize="2,2">
              <v:shape style="position:absolute;left:2642;top:1498;width:2;height:2" coordorigin="2642,1498" coordsize="0,0" path="m2642,1498l2642,1498e" filled="false" stroked="true" strokeweight=".5pt" strokecolor="#7296e5">
                <v:path arrowok="t"/>
              </v:shape>
            </v:group>
            <v:group style="position:absolute;left:2642;top:1495;width:2;height:2" coordorigin="2642,1495" coordsize="2,2">
              <v:shape style="position:absolute;left:2642;top:1495;width:2;height:2" coordorigin="2642,1495" coordsize="0,0" path="m2642,1495l2642,1495e" filled="false" stroked="true" strokeweight=".5pt" strokecolor="#7296e5">
                <v:path arrowok="t"/>
              </v:shape>
            </v:group>
            <v:group style="position:absolute;left:92;top:1494;width:2;height:2" coordorigin="92,1494" coordsize="2,2">
              <v:shape style="position:absolute;left:92;top:1494;width:2;height:2" coordorigin="92,1494" coordsize="0,0" path="m92,1494l92,1494e" filled="false" stroked="true" strokeweight=".5pt" strokecolor="#7296e5">
                <v:path arrowok="t"/>
              </v:shape>
            </v:group>
            <v:group style="position:absolute;left:2636;top:1493;width:2;height:2" coordorigin="2636,1493" coordsize="2,2">
              <v:shape style="position:absolute;left:2636;top:1493;width:2;height:2" coordorigin="2636,1493" coordsize="0,0" path="m2636,1493l2636,1493e" filled="false" stroked="true" strokeweight=".5pt" strokecolor="#7296e5">
                <v:path arrowok="t"/>
              </v:shape>
            </v:group>
            <v:group style="position:absolute;left:2636;top:1491;width:2;height:2" coordorigin="2636,1491" coordsize="2,2">
              <v:shape style="position:absolute;left:2636;top:1491;width:2;height:2" coordorigin="2636,1491" coordsize="0,0" path="m2636,1491l2636,1491e" filled="false" stroked="true" strokeweight=".5pt" strokecolor="#7296e5">
                <v:path arrowok="t"/>
              </v:shape>
            </v:group>
            <v:group style="position:absolute;left:2638;top:1486;width:2;height:2" coordorigin="2638,1486" coordsize="2,2">
              <v:shape style="position:absolute;left:2638;top:1486;width:2;height:2" coordorigin="2638,1486" coordsize="0,0" path="m2638,1486l2638,1486e" filled="false" stroked="true" strokeweight=".5pt" strokecolor="#7296e5">
                <v:path arrowok="t"/>
              </v:shape>
            </v:group>
            <v:group style="position:absolute;left:2636;top:1484;width:2;height:2" coordorigin="2636,1484" coordsize="2,2">
              <v:shape style="position:absolute;left:2636;top:1484;width:2;height:2" coordorigin="2636,1484" coordsize="0,0" path="m2636,1484l2636,1484e" filled="false" stroked="true" strokeweight=".5pt" strokecolor="#7296e5">
                <v:path arrowok="t"/>
              </v:shape>
            </v:group>
            <v:group style="position:absolute;left:2374;top:1479;width:2;height:2" coordorigin="2374,1479" coordsize="2,2">
              <v:shape style="position:absolute;left:2374;top:1479;width:2;height:2" coordorigin="2374,1479" coordsize="0,0" path="m2374,1479l2374,1479e" filled="false" stroked="true" strokeweight=".5pt" strokecolor="#7296e5">
                <v:path arrowok="t"/>
              </v:shape>
            </v:group>
            <v:group style="position:absolute;left:2638;top:1477;width:2;height:2" coordorigin="2638,1477" coordsize="2,2">
              <v:shape style="position:absolute;left:2638;top:1477;width:2;height:2" coordorigin="2638,1477" coordsize="0,0" path="m2638,1477l2638,1477e" filled="false" stroked="true" strokeweight=".5pt" strokecolor="#7296e5">
                <v:path arrowok="t"/>
              </v:shape>
            </v:group>
            <v:group style="position:absolute;left:3911;top:1431;width:2;height:2" coordorigin="3911,1431" coordsize="2,2">
              <v:shape style="position:absolute;left:3911;top:1431;width:2;height:2" coordorigin="3911,1431" coordsize="0,0" path="m3911,1431l3911,1431e" filled="false" stroked="true" strokeweight=".5pt" strokecolor="#7296e5">
                <v:path arrowok="t"/>
              </v:shape>
            </v:group>
            <v:group style="position:absolute;left:6748;top:930;width:2;height:2" coordorigin="6748,930" coordsize="2,2">
              <v:shape style="position:absolute;left:6748;top:930;width:2;height:2" coordorigin="6748,930" coordsize="0,0" path="m6748,930l6748,930e" filled="false" stroked="true" strokeweight=".5pt" strokecolor="#7296e5">
                <v:path arrowok="t"/>
              </v:shape>
            </v:group>
            <v:group style="position:absolute;left:6741;top:919;width:2;height:2" coordorigin="6741,919" coordsize="2,2">
              <v:shape style="position:absolute;left:6741;top:919;width:2;height:2" coordorigin="6741,919" coordsize="0,0" path="m6741,919l6741,919e" filled="false" stroked="true" strokeweight=".5pt" strokecolor="#7296e5">
                <v:path arrowok="t"/>
              </v:shape>
            </v:group>
            <v:group style="position:absolute;left:5;top:3067;width:2;height:2" coordorigin="5,3067" coordsize="2,2">
              <v:shape style="position:absolute;left:5;top:3067;width:2;height:2" coordorigin="5,3067" coordsize="0,0" path="m5,3067l5,3067e" filled="false" stroked="true" strokeweight=".5pt" strokecolor="#7296e5">
                <v:path arrowok="t"/>
              </v:shape>
            </v:group>
            <v:group style="position:absolute;left:5;top:494;width:6769;height:1552" coordorigin="5,494" coordsize="6769,1552">
              <v:shape style="position:absolute;left:5;top:494;width:6769;height:1552" coordorigin="5,494" coordsize="6769,1552" path="m5,2046l73,2030,142,2015,210,1999,278,1983,347,1968,415,1952,484,1936,552,1921,620,1905,689,1889,757,1874,825,1858,894,1842,962,1827,1031,1811,1099,1795,1167,1780,1236,1764,1304,1748,1372,1732,1441,1717,1509,1701,1578,1685,1646,1670,1714,1654,1783,1638,1851,1623,1919,1607,1988,1591,2056,1576,2125,1560,2193,1544,2261,1529,2330,1513,2398,1497,2466,1482,2535,1466,2603,1450,2672,1435,2740,1419,2808,1403,2877,1388,2945,1372,3013,1356,3082,1341,3150,1325,3218,1309,3287,1294,3355,1278,3424,1262,3492,1247,3560,1231,3629,1215,3697,1200,3765,1184,3834,1168,3902,1152,3971,1137,4039,1121,4107,1105,4176,1090,4244,1074,4312,1058,4381,1043,4449,1027,4518,1011,4586,996,4654,980,4723,964,4791,949,4859,933,4928,917,4996,902,5065,886,5133,870,5201,855,5270,839,5338,823,5406,808,5475,792,5543,776,5612,761,5680,745,5748,729,5817,714,5885,698,5953,682,6022,667,6090,651,6158,635,6227,620,6295,604,6364,588,6432,573,6500,557,6569,541,6637,525,6705,510,6774,494e" filled="false" stroked="true" strokeweight=".5pt" strokecolor="#fac96d">
                <v:path arrowok="t"/>
              </v:shape>
            </v:group>
            <v:group style="position:absolute;left:5;top:4;width:8016;height:3063" coordorigin="5,4" coordsize="8016,3063">
              <v:shape style="position:absolute;left:5;top:4;width:8016;height:3063" coordorigin="5,4" coordsize="8016,3063" path="m5,3067l8021,3067,8021,4,5,4,5,3067xe" filled="false" stroked="true" strokeweight=".375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60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BodyText"/>
        <w:spacing w:line="240" w:lineRule="auto" w:before="55"/>
        <w:ind w:left="1539" w:right="1053"/>
        <w:jc w:val="left"/>
      </w:pPr>
      <w:r>
        <w:rPr/>
        <w:pict>
          <v:group style="position:absolute;margin-left:70.667pt;margin-top:-215.437851pt;width:475.2pt;height:208.4pt;mso-position-horizontal-relative:page;mso-position-vertical-relative:paragraph;z-index:-421696" coordorigin="1413,-4309" coordsize="9504,4168">
            <v:group style="position:absolute;left:1417;top:-4305;width:9496;height:2" coordorigin="1417,-4305" coordsize="9496,2">
              <v:shape style="position:absolute;left:1417;top:-4305;width:9496;height:2" coordorigin="1417,-4305" coordsize="9496,0" path="m1417,-4305l10913,-4305e" filled="false" stroked="true" strokeweight=".398pt" strokecolor="#000000">
                <v:path arrowok="t"/>
              </v:shape>
            </v:group>
            <v:group style="position:absolute;left:1421;top:-4305;width:2;height:4160" coordorigin="1421,-4305" coordsize="2,4160">
              <v:shape style="position:absolute;left:1421;top:-4305;width:2;height:4160" coordorigin="1421,-4305" coordsize="0,4160" path="m1421,-145l1421,-4305e" filled="false" stroked="true" strokeweight=".398pt" strokecolor="#000000">
                <v:path arrowok="t"/>
              </v:shape>
            </v:group>
            <v:group style="position:absolute;left:10909;top:-4305;width:2;height:4160" coordorigin="10909,-4305" coordsize="2,4160">
              <v:shape style="position:absolute;left:10909;top:-4305;width:2;height:4160" coordorigin="10909,-4305" coordsize="0,4160" path="m10909,-145l10909,-4305e" filled="false" stroked="true" strokeweight=".398pt" strokecolor="#000000">
                <v:path arrowok="t"/>
              </v:shape>
            </v:group>
            <v:group style="position:absolute;left:1417;top:-145;width:9496;height:2" coordorigin="1417,-145" coordsize="9496,2">
              <v:shape style="position:absolute;left:1417;top:-145;width:9496;height:2" coordorigin="1417,-145" coordsize="9496,0" path="m1417,-145l10913,-145e" filled="false" stroked="true" strokeweight=".398pt" strokecolor="#000000">
                <v:path arrowok="t"/>
              </v:shape>
              <v:shape style="position:absolute;left:1948;top:-4097;width:352;height:3303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120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auto" w:before="5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</w:p>
                    <w:p>
                      <w:pPr>
                        <w:spacing w:before="0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auto" w:before="4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</w:p>
                    <w:p>
                      <w:pPr>
                        <w:spacing w:before="0"/>
                        <w:ind w:left="117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80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auto" w:before="5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</w:p>
                    <w:p>
                      <w:pPr>
                        <w:spacing w:before="0"/>
                        <w:ind w:left="117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60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auto" w:before="4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</w:p>
                    <w:p>
                      <w:pPr>
                        <w:spacing w:before="0"/>
                        <w:ind w:left="117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auto" w:before="5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</w:p>
                    <w:p>
                      <w:pPr>
                        <w:spacing w:before="0"/>
                        <w:ind w:left="117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auto" w:before="4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</w:p>
                    <w:p>
                      <w:pPr>
                        <w:spacing w:before="0"/>
                        <w:ind w:left="233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373;top:-814;width:1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3650;top:-814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4986;top:-814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6322;top:-814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60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7658;top:-814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80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8935;top:-814;width:352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0271;top:-814;width:352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120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5165;top:-484;width:2549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4"/>
                          <w:sz w:val="24"/>
                        </w:rPr>
                        <w:t>Guide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Vain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6"/>
                          <w:sz w:val="24"/>
                        </w:rPr>
                        <w:t>Position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(%)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75.984558pt;margin-top:-170.669876pt;width:14pt;height:96.95pt;mso-position-horizontal-relative:page;mso-position-vertical-relative:paragraph;z-index:7480" type="#_x0000_t20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51" w:lineRule="exact"/>
                    <w:ind w:left="20" w:right="0"/>
                    <w:jc w:val="left"/>
                  </w:pPr>
                  <w:r>
                    <w:rPr>
                      <w:w w:val="112"/>
                    </w:rPr>
                    <w:t>Output</w:t>
                  </w:r>
                  <w:r>
                    <w:rPr>
                      <w:spacing w:val="18"/>
                    </w:rPr>
                    <w:t> </w:t>
                  </w:r>
                  <w:r>
                    <w:rPr>
                      <w:w w:val="101"/>
                    </w:rPr>
                    <w:t>power</w:t>
                  </w:r>
                  <w:r>
                    <w:rPr>
                      <w:spacing w:val="17"/>
                    </w:rPr>
                    <w:t> </w:t>
                  </w:r>
                  <w:r>
                    <w:rPr>
                      <w:w w:val="104"/>
                    </w:rPr>
                    <w:t>(%)</w:t>
                  </w:r>
                  <w:r>
                    <w:rPr/>
                  </w:r>
                </w:p>
              </w:txbxContent>
            </v:textbox>
            <w10:wrap type="none"/>
          </v:shape>
        </w:pict>
      </w:r>
      <w:r>
        <w:rPr>
          <w:w w:val="105"/>
        </w:rPr>
        <w:t>Figure 3.8: </w:t>
      </w:r>
      <w:bookmarkStart w:name="_bookmark42" w:id="73"/>
      <w:bookmarkEnd w:id="73"/>
      <w:r>
        <w:rPr>
          <w:w w:val="105"/>
        </w:rPr>
        <w:t>Modelling</w:t>
      </w:r>
      <w:r>
        <w:rPr>
          <w:w w:val="105"/>
        </w:rPr>
        <w:t> the compressor control from a guide</w:t>
      </w:r>
      <w:r>
        <w:rPr>
          <w:spacing w:val="61"/>
          <w:w w:val="105"/>
        </w:rPr>
        <w:t> </w:t>
      </w:r>
      <w:r>
        <w:rPr>
          <w:w w:val="105"/>
        </w:rPr>
        <w:t>vain</w:t>
      </w:r>
      <w:r>
        <w:rPr/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352" w:lineRule="auto"/>
        <w:ind w:right="1128" w:hanging="9"/>
        <w:jc w:val="both"/>
      </w:pP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guide</w:t>
      </w:r>
      <w:r>
        <w:rPr>
          <w:spacing w:val="-14"/>
          <w:w w:val="105"/>
        </w:rPr>
        <w:t> </w:t>
      </w:r>
      <w:r>
        <w:rPr>
          <w:w w:val="105"/>
        </w:rPr>
        <w:t>vain</w:t>
      </w:r>
      <w:r>
        <w:rPr>
          <w:spacing w:val="-14"/>
          <w:w w:val="105"/>
        </w:rPr>
        <w:t> </w:t>
      </w:r>
      <w:r>
        <w:rPr>
          <w:w w:val="105"/>
        </w:rPr>
        <w:t>controller</w:t>
      </w:r>
      <w:r>
        <w:rPr>
          <w:spacing w:val="-13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modelled</w:t>
      </w:r>
      <w:r>
        <w:rPr>
          <w:spacing w:val="-14"/>
          <w:w w:val="105"/>
        </w:rPr>
        <w:t> </w:t>
      </w:r>
      <w:r>
        <w:rPr>
          <w:w w:val="105"/>
        </w:rPr>
        <w:t>using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PI</w:t>
      </w:r>
      <w:r>
        <w:rPr>
          <w:spacing w:val="-14"/>
          <w:w w:val="105"/>
        </w:rPr>
        <w:t> </w:t>
      </w:r>
      <w:r>
        <w:rPr>
          <w:w w:val="105"/>
        </w:rPr>
        <w:t>controller</w:t>
      </w:r>
      <w:r>
        <w:rPr>
          <w:spacing w:val="-13"/>
          <w:w w:val="105"/>
        </w:rPr>
        <w:t> </w:t>
      </w:r>
      <w:r>
        <w:rPr>
          <w:w w:val="105"/>
        </w:rPr>
        <w:t>component.</w:t>
      </w:r>
      <w:r>
        <w:rPr>
          <w:spacing w:val="11"/>
          <w:w w:val="105"/>
        </w:rPr>
        <w:t> </w:t>
      </w:r>
      <w:r>
        <w:rPr>
          <w:w w:val="105"/>
        </w:rPr>
        <w:t>However,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limitations</w:t>
      </w:r>
      <w:r>
        <w:rPr>
          <w:w w:val="104"/>
        </w:rPr>
        <w:t> </w:t>
      </w:r>
      <w:r>
        <w:rPr>
          <w:w w:val="105"/>
        </w:rPr>
        <w:t>of guide vain control, as represented in fig.</w:t>
      </w:r>
      <w:r>
        <w:rPr>
          <w:w w:val="105"/>
        </w:rPr>
        <w:t> </w:t>
      </w:r>
      <w:hyperlink w:history="true" w:anchor="_bookmark42">
        <w:r>
          <w:rPr>
            <w:w w:val="105"/>
          </w:rPr>
          <w:t>3.8</w:t>
        </w:r>
      </w:hyperlink>
      <w:r>
        <w:rPr>
          <w:w w:val="105"/>
        </w:rPr>
        <w:t>, must be implemented in the controller.</w:t>
      </w:r>
      <w:r>
        <w:rPr>
          <w:spacing w:val="27"/>
          <w:w w:val="105"/>
        </w:rPr>
        <w:t> </w:t>
      </w:r>
      <w:r>
        <w:rPr>
          <w:w w:val="105"/>
        </w:rPr>
        <w:t>This</w:t>
      </w:r>
      <w:r>
        <w:rPr>
          <w:w w:val="105"/>
        </w:rPr>
        <w:t> </w:t>
      </w:r>
      <w:r>
        <w:rPr>
          <w:w w:val="105"/>
        </w:rPr>
        <w:t>is</w:t>
      </w:r>
      <w:r>
        <w:rPr>
          <w:spacing w:val="32"/>
          <w:w w:val="105"/>
        </w:rPr>
        <w:t> </w:t>
      </w:r>
      <w:r>
        <w:rPr>
          <w:w w:val="105"/>
        </w:rPr>
        <w:t>done</w:t>
      </w:r>
      <w:r>
        <w:rPr>
          <w:spacing w:val="31"/>
          <w:w w:val="105"/>
        </w:rPr>
        <w:t> </w:t>
      </w:r>
      <w:r>
        <w:rPr>
          <w:w w:val="105"/>
        </w:rPr>
        <w:t>by</w:t>
      </w:r>
      <w:r>
        <w:rPr>
          <w:spacing w:val="32"/>
          <w:w w:val="105"/>
        </w:rPr>
        <w:t> </w:t>
      </w:r>
      <w:r>
        <w:rPr>
          <w:w w:val="105"/>
        </w:rPr>
        <w:t>using</w:t>
      </w:r>
      <w:r>
        <w:rPr>
          <w:spacing w:val="31"/>
          <w:w w:val="105"/>
        </w:rPr>
        <w:t> </w:t>
      </w:r>
      <w:r>
        <w:rPr>
          <w:w w:val="105"/>
        </w:rPr>
        <w:t>a</w:t>
      </w:r>
      <w:r>
        <w:rPr>
          <w:spacing w:val="32"/>
          <w:w w:val="105"/>
        </w:rPr>
        <w:t> </w:t>
      </w:r>
      <w:r>
        <w:rPr>
          <w:w w:val="105"/>
        </w:rPr>
        <w:t>minimum</w:t>
      </w:r>
      <w:r>
        <w:rPr>
          <w:spacing w:val="32"/>
          <w:w w:val="105"/>
        </w:rPr>
        <w:t> </w:t>
      </w:r>
      <w:r>
        <w:rPr>
          <w:w w:val="105"/>
        </w:rPr>
        <w:t>output</w:t>
      </w:r>
      <w:r>
        <w:rPr>
          <w:spacing w:val="32"/>
          <w:w w:val="105"/>
        </w:rPr>
        <w:t> </w:t>
      </w:r>
      <w:r>
        <w:rPr>
          <w:w w:val="105"/>
        </w:rPr>
        <w:t>that</w:t>
      </w:r>
      <w:r>
        <w:rPr>
          <w:spacing w:val="32"/>
          <w:w w:val="105"/>
        </w:rPr>
        <w:t> </w:t>
      </w:r>
      <w:r>
        <w:rPr>
          <w:w w:val="105"/>
        </w:rPr>
        <w:t>would</w:t>
      </w:r>
      <w:r>
        <w:rPr>
          <w:spacing w:val="32"/>
          <w:w w:val="105"/>
        </w:rPr>
        <w:t> </w:t>
      </w:r>
      <w:r>
        <w:rPr>
          <w:w w:val="105"/>
        </w:rPr>
        <w:t>match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minimum</w:t>
      </w:r>
      <w:r>
        <w:rPr>
          <w:spacing w:val="32"/>
          <w:w w:val="105"/>
        </w:rPr>
        <w:t> </w:t>
      </w:r>
      <w:r>
        <w:rPr>
          <w:w w:val="105"/>
        </w:rPr>
        <w:t>power</w:t>
      </w:r>
      <w:r>
        <w:rPr>
          <w:spacing w:val="31"/>
          <w:w w:val="105"/>
        </w:rPr>
        <w:t> </w:t>
      </w:r>
      <w:r>
        <w:rPr>
          <w:w w:val="105"/>
        </w:rPr>
        <w:t>reduction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w w:val="112"/>
        </w:rPr>
        <w:t> </w:t>
      </w:r>
      <w:r>
        <w:rPr>
          <w:w w:val="105"/>
        </w:rPr>
        <w:t>guide</w:t>
      </w:r>
      <w:r>
        <w:rPr>
          <w:spacing w:val="-14"/>
          <w:w w:val="105"/>
        </w:rPr>
        <w:t> </w:t>
      </w:r>
      <w:r>
        <w:rPr>
          <w:w w:val="105"/>
        </w:rPr>
        <w:t>vain</w:t>
      </w:r>
      <w:r>
        <w:rPr>
          <w:spacing w:val="-14"/>
          <w:w w:val="105"/>
        </w:rPr>
        <w:t> </w:t>
      </w:r>
      <w:r>
        <w:rPr>
          <w:w w:val="105"/>
        </w:rPr>
        <w:t>achieved</w:t>
      </w:r>
      <w:r>
        <w:rPr>
          <w:spacing w:val="-14"/>
          <w:w w:val="105"/>
        </w:rPr>
        <w:t> </w:t>
      </w:r>
      <w:r>
        <w:rPr>
          <w:w w:val="105"/>
        </w:rPr>
        <w:t>by</w:t>
      </w:r>
      <w:r>
        <w:rPr>
          <w:spacing w:val="-14"/>
          <w:w w:val="105"/>
        </w:rPr>
        <w:t> </w:t>
      </w:r>
      <w:r>
        <w:rPr>
          <w:w w:val="105"/>
        </w:rPr>
        <w:t>closing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guide</w:t>
      </w:r>
      <w:r>
        <w:rPr>
          <w:spacing w:val="-14"/>
          <w:w w:val="105"/>
        </w:rPr>
        <w:t> </w:t>
      </w:r>
      <w:r>
        <w:rPr>
          <w:w w:val="105"/>
        </w:rPr>
        <w:t>vain.</w:t>
      </w:r>
      <w:r>
        <w:rPr>
          <w:spacing w:val="13"/>
          <w:w w:val="105"/>
        </w:rPr>
        <w:t> </w:t>
      </w:r>
      <w:r>
        <w:rPr>
          <w:w w:val="105"/>
        </w:rPr>
        <w:t>For</w:t>
      </w:r>
      <w:r>
        <w:rPr>
          <w:spacing w:val="-14"/>
          <w:w w:val="105"/>
        </w:rPr>
        <w:t> </w:t>
      </w:r>
      <w:r>
        <w:rPr>
          <w:w w:val="105"/>
        </w:rPr>
        <w:t>example,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PI</w:t>
      </w:r>
      <w:r>
        <w:rPr>
          <w:spacing w:val="-14"/>
          <w:w w:val="105"/>
        </w:rPr>
        <w:t> </w:t>
      </w:r>
      <w:r>
        <w:rPr>
          <w:w w:val="105"/>
        </w:rPr>
        <w:t>controller</w:t>
      </w:r>
      <w:r>
        <w:rPr>
          <w:spacing w:val="-13"/>
          <w:w w:val="105"/>
        </w:rPr>
        <w:t> </w:t>
      </w:r>
      <w:r>
        <w:rPr>
          <w:w w:val="105"/>
        </w:rPr>
        <w:t>for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compressor</w:t>
      </w:r>
      <w:r>
        <w:rPr>
          <w:w w:val="100"/>
        </w:rPr>
        <w:t> </w:t>
      </w:r>
      <w:r>
        <w:rPr>
          <w:w w:val="105"/>
        </w:rPr>
        <w:t>from fig.</w:t>
      </w:r>
      <w:r>
        <w:rPr>
          <w:w w:val="105"/>
        </w:rPr>
        <w:t> </w:t>
      </w:r>
      <w:hyperlink w:history="true" w:anchor="_bookmark42">
        <w:r>
          <w:rPr>
            <w:w w:val="105"/>
          </w:rPr>
          <w:t>3.8</w:t>
        </w:r>
      </w:hyperlink>
      <w:r>
        <w:rPr>
          <w:w w:val="105"/>
        </w:rPr>
        <w:t> would have a minimum control output of approximately </w:t>
      </w:r>
      <w:r>
        <w:rPr>
          <w:spacing w:val="25"/>
          <w:w w:val="105"/>
        </w:rPr>
        <w:t> </w:t>
      </w:r>
      <w:r>
        <w:rPr>
          <w:w w:val="105"/>
        </w:rPr>
        <w:t>60%.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1124"/>
        <w:jc w:val="both"/>
      </w:pPr>
      <w:r>
        <w:rPr>
          <w:w w:val="105"/>
        </w:rPr>
        <w:t>Mines</w:t>
      </w:r>
      <w:r>
        <w:rPr>
          <w:spacing w:val="34"/>
          <w:w w:val="105"/>
        </w:rPr>
        <w:t> </w:t>
      </w:r>
      <w:r>
        <w:rPr>
          <w:w w:val="105"/>
        </w:rPr>
        <w:t>utilize</w:t>
      </w:r>
      <w:r>
        <w:rPr>
          <w:spacing w:val="34"/>
          <w:w w:val="105"/>
        </w:rPr>
        <w:t> </w:t>
      </w:r>
      <w:r>
        <w:rPr>
          <w:w w:val="105"/>
        </w:rPr>
        <w:t>control</w:t>
      </w:r>
      <w:r>
        <w:rPr>
          <w:spacing w:val="35"/>
          <w:w w:val="105"/>
        </w:rPr>
        <w:t> </w:t>
      </w:r>
      <w:r>
        <w:rPr>
          <w:w w:val="105"/>
        </w:rPr>
        <w:t>valves</w:t>
      </w:r>
      <w:r>
        <w:rPr>
          <w:spacing w:val="34"/>
          <w:w w:val="105"/>
        </w:rPr>
        <w:t> </w:t>
      </w:r>
      <w:r>
        <w:rPr>
          <w:w w:val="105"/>
        </w:rPr>
        <w:t>at</w:t>
      </w:r>
      <w:r>
        <w:rPr>
          <w:spacing w:val="34"/>
          <w:w w:val="105"/>
        </w:rPr>
        <w:t> </w:t>
      </w:r>
      <w:r>
        <w:rPr>
          <w:w w:val="105"/>
        </w:rPr>
        <w:t>underground</w:t>
      </w:r>
      <w:r>
        <w:rPr>
          <w:spacing w:val="34"/>
          <w:w w:val="105"/>
        </w:rPr>
        <w:t> </w:t>
      </w:r>
      <w:r>
        <w:rPr>
          <w:w w:val="105"/>
        </w:rPr>
        <w:t>sections</w:t>
      </w:r>
      <w:r>
        <w:rPr>
          <w:spacing w:val="35"/>
          <w:w w:val="105"/>
        </w:rPr>
        <w:t> </w:t>
      </w:r>
      <w:r>
        <w:rPr>
          <w:w w:val="105"/>
        </w:rPr>
        <w:t>to</w:t>
      </w:r>
      <w:r>
        <w:rPr>
          <w:spacing w:val="34"/>
          <w:w w:val="105"/>
        </w:rPr>
        <w:t> </w:t>
      </w:r>
      <w:r>
        <w:rPr>
          <w:w w:val="105"/>
        </w:rPr>
        <w:t>control</w:t>
      </w:r>
      <w:r>
        <w:rPr>
          <w:spacing w:val="35"/>
          <w:w w:val="105"/>
        </w:rPr>
        <w:t> </w:t>
      </w:r>
      <w:r>
        <w:rPr>
          <w:w w:val="105"/>
        </w:rPr>
        <w:t>the</w:t>
      </w:r>
      <w:r>
        <w:rPr>
          <w:spacing w:val="34"/>
          <w:w w:val="105"/>
        </w:rPr>
        <w:t> </w:t>
      </w:r>
      <w:r>
        <w:rPr>
          <w:w w:val="105"/>
        </w:rPr>
        <w:t>pressure</w:t>
      </w:r>
      <w:r>
        <w:rPr>
          <w:spacing w:val="33"/>
          <w:w w:val="105"/>
        </w:rPr>
        <w:t> </w:t>
      </w:r>
      <w:r>
        <w:rPr>
          <w:w w:val="105"/>
        </w:rPr>
        <w:t>at</w:t>
      </w:r>
      <w:r>
        <w:rPr>
          <w:spacing w:val="34"/>
          <w:w w:val="105"/>
        </w:rPr>
        <w:t> </w:t>
      </w:r>
      <w:r>
        <w:rPr>
          <w:w w:val="105"/>
        </w:rPr>
        <w:t>individual</w:t>
      </w:r>
      <w:r>
        <w:rPr>
          <w:spacing w:val="-58"/>
          <w:w w:val="105"/>
        </w:rPr>
        <w:t> </w:t>
      </w:r>
      <w:r>
        <w:rPr>
          <w:spacing w:val="-58"/>
          <w:w w:val="105"/>
        </w:rPr>
      </w:r>
      <w:r>
        <w:rPr>
          <w:w w:val="105"/>
        </w:rPr>
        <w:t>mining stations independently [</w:t>
      </w:r>
      <w:hyperlink w:history="true" w:anchor="_bookmark132">
        <w:r>
          <w:rPr>
            <w:w w:val="105"/>
          </w:rPr>
          <w:t>44</w:t>
        </w:r>
      </w:hyperlink>
      <w:r>
        <w:rPr>
          <w:w w:val="105"/>
        </w:rPr>
        <w:t>]. Controlling of valve components is performed</w:t>
      </w:r>
      <w:r>
        <w:rPr>
          <w:spacing w:val="11"/>
          <w:w w:val="105"/>
        </w:rPr>
        <w:t> </w:t>
      </w:r>
      <w:r>
        <w:rPr>
          <w:w w:val="105"/>
        </w:rPr>
        <w:t>similarly</w:t>
      </w:r>
      <w:r>
        <w:rPr>
          <w:w w:val="103"/>
        </w:rPr>
        <w:t> </w:t>
      </w:r>
      <w:r>
        <w:rPr>
          <w:w w:val="105"/>
        </w:rPr>
        <w:t>as control of the compressor components. As shown in fig.</w:t>
      </w:r>
      <w:r>
        <w:rPr>
          <w:w w:val="105"/>
        </w:rPr>
        <w:t> </w:t>
      </w:r>
      <w:hyperlink w:history="true" w:anchor="_bookmark41">
        <w:r>
          <w:rPr>
            <w:w w:val="105"/>
          </w:rPr>
          <w:t>3.7</w:t>
        </w:r>
      </w:hyperlink>
      <w:r>
        <w:rPr>
          <w:w w:val="105"/>
        </w:rPr>
        <w:t> the outlet pressure is used</w:t>
      </w:r>
      <w:r>
        <w:rPr>
          <w:spacing w:val="36"/>
          <w:w w:val="105"/>
        </w:rPr>
        <w:t> </w:t>
      </w:r>
      <w:r>
        <w:rPr>
          <w:w w:val="105"/>
        </w:rPr>
        <w:t>as</w:t>
      </w:r>
      <w:r>
        <w:rPr>
          <w:w w:val="103"/>
        </w:rPr>
        <w:t> </w:t>
      </w:r>
      <w:r>
        <w:rPr>
          <w:w w:val="105"/>
        </w:rPr>
        <w:t>feedback for a pi controller. The controller output is mapped to the valve fraction of a</w:t>
      </w:r>
      <w:r>
        <w:rPr>
          <w:spacing w:val="20"/>
          <w:w w:val="105"/>
        </w:rPr>
        <w:t> </w:t>
      </w:r>
      <w:r>
        <w:rPr>
          <w:w w:val="105"/>
        </w:rPr>
        <w:t>pipe</w:t>
      </w:r>
      <w:r>
        <w:rPr>
          <w:w w:val="102"/>
        </w:rPr>
        <w:t> </w:t>
      </w:r>
      <w:r>
        <w:rPr>
          <w:w w:val="105"/>
        </w:rPr>
        <w:t>component.</w:t>
      </w:r>
      <w:r>
        <w:rPr/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3336" w:lineRule="exact"/>
        <w:ind w:left="113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66"/>
          <w:sz w:val="20"/>
          <w:szCs w:val="20"/>
        </w:rPr>
        <w:pict>
          <v:group style="width:474.9pt;height:166.85pt;mso-position-horizontal-relative:char;mso-position-vertical-relative:line" coordorigin="0,0" coordsize="9498,3337">
            <v:shape style="position:absolute;left:1757;top:68;width:5984;height:3201" type="#_x0000_t75" stroked="false">
              <v:imagedata r:id="rId70" o:title=""/>
            </v:shape>
            <v:group style="position:absolute;left:4;top:4;width:9490;height:2" coordorigin="4,4" coordsize="9490,2">
              <v:shape style="position:absolute;left:4;top:4;width:9490;height:2" coordorigin="4,4" coordsize="9490,0" path="m4,4l9494,4e" filled="false" stroked="true" strokeweight=".398pt" strokecolor="#000000">
                <v:path arrowok="t"/>
              </v:shape>
            </v:group>
            <v:group style="position:absolute;left:8;top:4;width:2;height:3329" coordorigin="8,4" coordsize="2,3329">
              <v:shape style="position:absolute;left:8;top:4;width:2;height:3329" coordorigin="8,4" coordsize="0,3329" path="m8,3333l8,4e" filled="false" stroked="true" strokeweight=".398pt" strokecolor="#000000">
                <v:path arrowok="t"/>
              </v:shape>
            </v:group>
            <v:group style="position:absolute;left:9490;top:4;width:2;height:3329" coordorigin="9490,4" coordsize="2,3329">
              <v:shape style="position:absolute;left:9490;top:4;width:2;height:3329" coordorigin="9490,4" coordsize="0,3329" path="m9490,3333l9490,4e" filled="false" stroked="true" strokeweight=".398pt" strokecolor="#000000">
                <v:path arrowok="t"/>
              </v:shape>
            </v:group>
            <v:group style="position:absolute;left:4;top:3333;width:9490;height:2" coordorigin="4,3333" coordsize="9490,2">
              <v:shape style="position:absolute;left:4;top:3333;width:9490;height:2" coordorigin="4,3333" coordsize="9490,0" path="m4,3333l9494,3333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66"/>
          <w:sz w:val="20"/>
          <w:szCs w:val="2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pStyle w:val="BodyText"/>
        <w:spacing w:line="240" w:lineRule="auto" w:before="55"/>
        <w:ind w:left="1637" w:right="1053"/>
        <w:jc w:val="left"/>
      </w:pPr>
      <w:r>
        <w:rPr>
          <w:w w:val="105"/>
        </w:rPr>
        <w:t>Figure 3.9: </w:t>
      </w:r>
      <w:bookmarkStart w:name="_bookmark43" w:id="74"/>
      <w:bookmarkEnd w:id="74"/>
      <w:r>
        <w:rPr>
          <w:w w:val="105"/>
        </w:rPr>
        <w:t>An</w:t>
      </w:r>
      <w:r>
        <w:rPr>
          <w:w w:val="105"/>
        </w:rPr>
        <w:t> example of a compressed air control</w:t>
      </w:r>
      <w:r>
        <w:rPr>
          <w:spacing w:val="13"/>
          <w:w w:val="105"/>
        </w:rPr>
        <w:t> </w:t>
      </w:r>
      <w:hyperlink w:history="true" w:anchor="_bookmark133">
        <w:r>
          <w:rPr>
            <w:w w:val="105"/>
          </w:rPr>
          <w:t>valve[45].</w:t>
        </w:r>
        <w:r>
          <w:rPr/>
        </w:r>
      </w:hyperlink>
    </w:p>
    <w:p>
      <w:pPr>
        <w:spacing w:after="0" w:line="240" w:lineRule="auto"/>
        <w:jc w:val="left"/>
        <w:sectPr>
          <w:pgSz w:w="11910" w:h="16840"/>
          <w:pgMar w:header="420" w:footer="894" w:top="680" w:bottom="1080" w:left="1300" w:right="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0" w:lineRule="exact"/>
        <w:ind w:left="1535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327.9pt;height:.4pt;mso-position-horizontal-relative:char;mso-position-vertical-relative:line" coordorigin="0,0" coordsize="6558,8">
            <v:group style="position:absolute;left:4;top:4;width:6550;height:2" coordorigin="4,4" coordsize="6550,2">
              <v:shape style="position:absolute;left:4;top:4;width:6550;height:2" coordorigin="4,4" coordsize="6550,0" path="m4,4l6553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pStyle w:val="BodyText"/>
        <w:tabs>
          <w:tab w:pos="3613" w:val="left" w:leader="none"/>
          <w:tab w:pos="7215" w:val="left" w:leader="none"/>
        </w:tabs>
        <w:spacing w:line="241" w:lineRule="exact"/>
        <w:ind w:left="1659" w:right="0"/>
        <w:jc w:val="left"/>
      </w:pPr>
      <w:r>
        <w:rPr>
          <w:w w:val="105"/>
        </w:rPr>
        <w:t>Parameter</w:t>
        <w:tab/>
      </w:r>
      <w:r>
        <w:rPr/>
        <w:t>Definition</w:t>
        <w:tab/>
      </w:r>
      <w:r>
        <w:rPr>
          <w:w w:val="105"/>
        </w:rPr>
        <w:t>Unit</w:t>
      </w:r>
      <w:r>
        <w:rPr/>
      </w:r>
    </w:p>
    <w:p>
      <w:pPr>
        <w:pStyle w:val="BodyText"/>
        <w:tabs>
          <w:tab w:pos="3613" w:val="left" w:leader="none"/>
          <w:tab w:pos="7215" w:val="left" w:leader="none"/>
        </w:tabs>
        <w:spacing w:line="297" w:lineRule="exact"/>
        <w:ind w:left="1659" w:right="0"/>
        <w:jc w:val="left"/>
        <w:rPr>
          <w:rFonts w:ascii="Century" w:hAnsi="Century" w:cs="Century" w:eastAsia="Century"/>
          <w:sz w:val="16"/>
          <w:szCs w:val="16"/>
        </w:rPr>
      </w:pPr>
      <w:r>
        <w:rPr/>
        <w:pict>
          <v:group style="position:absolute;margin-left:140.994003pt;margin-top:2.008438pt;width:327.5pt;height:.1pt;mso-position-horizontal-relative:page;mso-position-vertical-relative:paragraph;z-index:-421600" coordorigin="2820,40" coordsize="6550,2">
            <v:shape style="position:absolute;left:2820;top:40;width:6550;height:2" coordorigin="2820,40" coordsize="6550,0" path="m2820,40l9369,40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Arial"/>
          <w:i/>
          <w:w w:val="105"/>
        </w:rPr>
        <w:t>A</w:t>
        <w:tab/>
      </w:r>
      <w:r>
        <w:rPr>
          <w:w w:val="105"/>
        </w:rPr>
        <w:t>The  heat  transfer</w:t>
      </w:r>
      <w:r>
        <w:rPr>
          <w:spacing w:val="-23"/>
          <w:w w:val="105"/>
        </w:rPr>
        <w:t> </w:t>
      </w:r>
      <w:r>
        <w:rPr>
          <w:w w:val="105"/>
        </w:rPr>
        <w:t>area</w:t>
        <w:tab/>
      </w:r>
      <w:r>
        <w:rPr>
          <w:rFonts w:ascii="Arial"/>
          <w:i/>
          <w:w w:val="105"/>
        </w:rPr>
        <w:t>m</w:t>
      </w:r>
      <w:r>
        <w:rPr>
          <w:rFonts w:ascii="Century"/>
          <w:w w:val="105"/>
          <w:position w:val="9"/>
          <w:sz w:val="16"/>
        </w:rPr>
        <w:t>2</w:t>
      </w:r>
      <w:r>
        <w:rPr>
          <w:rFonts w:ascii="Century"/>
          <w:sz w:val="16"/>
        </w:rPr>
      </w:r>
    </w:p>
    <w:p>
      <w:pPr>
        <w:tabs>
          <w:tab w:pos="3613" w:val="left" w:leader="none"/>
          <w:tab w:pos="7215" w:val="left" w:leader="none"/>
        </w:tabs>
        <w:spacing w:line="289" w:lineRule="exact" w:before="0"/>
        <w:ind w:left="1659" w:right="0" w:firstLine="0"/>
        <w:jc w:val="left"/>
        <w:rPr>
          <w:rFonts w:ascii="Arial" w:hAnsi="Arial" w:cs="Arial" w:eastAsia="Arial"/>
          <w:sz w:val="24"/>
          <w:szCs w:val="24"/>
        </w:rPr>
      </w:pPr>
      <w:r>
        <w:rPr>
          <w:rFonts w:ascii="Arial" w:hAnsi="Arial" w:cs="Arial" w:eastAsia="Arial"/>
          <w:i/>
          <w:spacing w:val="13"/>
          <w:w w:val="95"/>
          <w:sz w:val="24"/>
          <w:szCs w:val="24"/>
        </w:rPr>
        <w:t>UA</w:t>
        <w:tab/>
      </w:r>
      <w:r>
        <w:rPr>
          <w:rFonts w:ascii="Times New Roman" w:hAnsi="Times New Roman" w:cs="Times New Roman" w:eastAsia="Times New Roman"/>
          <w:w w:val="105"/>
          <w:sz w:val="24"/>
          <w:szCs w:val="24"/>
        </w:rPr>
        <w:t>Heat transfer</w:t>
      </w:r>
      <w:r>
        <w:rPr>
          <w:rFonts w:ascii="Times New Roman" w:hAnsi="Times New Roman" w:cs="Times New Roman" w:eastAsia="Times New Roman"/>
          <w:spacing w:val="6"/>
          <w:w w:val="10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w w:val="105"/>
          <w:sz w:val="24"/>
          <w:szCs w:val="24"/>
        </w:rPr>
        <w:t>coefficient</w:t>
        <w:tab/>
      </w:r>
      <w:r>
        <w:rPr>
          <w:rFonts w:ascii="Arial" w:hAnsi="Arial" w:cs="Arial" w:eastAsia="Arial"/>
          <w:i/>
          <w:spacing w:val="4"/>
          <w:w w:val="110"/>
          <w:sz w:val="24"/>
          <w:szCs w:val="24"/>
        </w:rPr>
        <w:t>kW/</w:t>
      </w:r>
      <w:r>
        <w:rPr>
          <w:rFonts w:ascii="Arial" w:hAnsi="Arial" w:cs="Arial" w:eastAsia="Arial"/>
          <w:i/>
          <w:spacing w:val="4"/>
          <w:w w:val="110"/>
          <w:position w:val="9"/>
          <w:sz w:val="16"/>
          <w:szCs w:val="16"/>
        </w:rPr>
        <w:t>◦</w:t>
      </w:r>
      <w:r>
        <w:rPr>
          <w:rFonts w:ascii="Arial" w:hAnsi="Arial" w:cs="Arial" w:eastAsia="Arial"/>
          <w:i/>
          <w:spacing w:val="4"/>
          <w:w w:val="110"/>
          <w:sz w:val="24"/>
          <w:szCs w:val="24"/>
        </w:rPr>
        <w:t>C</w:t>
      </w:r>
      <w:r>
        <w:rPr>
          <w:rFonts w:ascii="Arial" w:hAnsi="Arial" w:cs="Arial" w:eastAsia="Arial"/>
          <w:spacing w:val="4"/>
          <w:sz w:val="24"/>
          <w:szCs w:val="24"/>
        </w:rPr>
      </w:r>
    </w:p>
    <w:p>
      <w:pPr>
        <w:tabs>
          <w:tab w:pos="3613" w:val="left" w:leader="none"/>
          <w:tab w:pos="7215" w:val="left" w:leader="none"/>
        </w:tabs>
        <w:spacing w:line="312" w:lineRule="exact" w:before="0"/>
        <w:ind w:left="1659" w:right="0" w:firstLine="0"/>
        <w:jc w:val="left"/>
        <w:rPr>
          <w:rFonts w:ascii="Arial" w:hAnsi="Arial" w:cs="Arial" w:eastAsia="Arial"/>
          <w:sz w:val="24"/>
          <w:szCs w:val="24"/>
        </w:rPr>
      </w:pPr>
      <w:r>
        <w:rPr>
          <w:rFonts w:ascii="Arial" w:hAnsi="Arial" w:cs="Arial" w:eastAsia="Arial"/>
          <w:i/>
          <w:w w:val="95"/>
          <w:sz w:val="24"/>
          <w:szCs w:val="24"/>
        </w:rPr>
        <w:t>T</w:t>
      </w:r>
      <w:r>
        <w:rPr>
          <w:rFonts w:ascii="Arial" w:hAnsi="Arial" w:cs="Arial" w:eastAsia="Arial"/>
          <w:i/>
          <w:w w:val="95"/>
          <w:position w:val="-3"/>
          <w:sz w:val="16"/>
          <w:szCs w:val="16"/>
        </w:rPr>
        <w:t>amb</w:t>
        <w:tab/>
      </w:r>
      <w:r>
        <w:rPr>
          <w:rFonts w:ascii="Times New Roman" w:hAnsi="Times New Roman" w:cs="Times New Roman" w:eastAsia="Times New Roman"/>
          <w:w w:val="110"/>
          <w:sz w:val="24"/>
          <w:szCs w:val="24"/>
        </w:rPr>
        <w:t>Ambient air</w:t>
      </w:r>
      <w:r>
        <w:rPr>
          <w:rFonts w:ascii="Times New Roman" w:hAnsi="Times New Roman" w:cs="Times New Roman" w:eastAsia="Times New Roman"/>
          <w:spacing w:val="-20"/>
          <w:w w:val="1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pacing w:val="-1"/>
          <w:w w:val="110"/>
          <w:sz w:val="24"/>
          <w:szCs w:val="24"/>
        </w:rPr>
        <w:t>temperature</w:t>
        <w:tab/>
      </w:r>
      <w:r>
        <w:rPr>
          <w:rFonts w:ascii="Arial" w:hAnsi="Arial" w:cs="Arial" w:eastAsia="Arial"/>
          <w:i/>
          <w:spacing w:val="3"/>
          <w:w w:val="110"/>
          <w:position w:val="9"/>
          <w:sz w:val="16"/>
          <w:szCs w:val="16"/>
        </w:rPr>
        <w:t>◦</w:t>
      </w:r>
      <w:r>
        <w:rPr>
          <w:rFonts w:ascii="Arial" w:hAnsi="Arial" w:cs="Arial" w:eastAsia="Arial"/>
          <w:i/>
          <w:spacing w:val="3"/>
          <w:w w:val="110"/>
          <w:sz w:val="24"/>
          <w:szCs w:val="24"/>
        </w:rPr>
        <w:t>C</w:t>
      </w:r>
      <w:r>
        <w:rPr>
          <w:rFonts w:ascii="Arial" w:hAnsi="Arial" w:cs="Arial" w:eastAsia="Arial"/>
          <w:spacing w:val="3"/>
          <w:sz w:val="24"/>
          <w:szCs w:val="24"/>
        </w:rPr>
      </w:r>
    </w:p>
    <w:p>
      <w:pPr>
        <w:spacing w:line="20" w:lineRule="exact"/>
        <w:ind w:left="1535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327.9pt;height:.4pt;mso-position-horizontal-relative:char;mso-position-vertical-relative:line" coordorigin="0,0" coordsize="6558,8">
            <v:group style="position:absolute;left:4;top:4;width:6550;height:2" coordorigin="4,4" coordsize="6550,2">
              <v:shape style="position:absolute;left:4;top:4;width:6550;height:2" coordorigin="4,4" coordsize="6550,0" path="m4,4l6553,4e" filled="false" stroked="true" strokeweight=".39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pStyle w:val="BodyText"/>
        <w:spacing w:line="240" w:lineRule="auto" w:before="162"/>
        <w:ind w:left="0" w:right="14"/>
        <w:jc w:val="center"/>
      </w:pPr>
      <w:r>
        <w:rPr>
          <w:w w:val="105"/>
        </w:rPr>
        <w:t>Table 3.2:  </w:t>
      </w:r>
      <w:bookmarkStart w:name="_bookmark44" w:id="75"/>
      <w:bookmarkEnd w:id="75"/>
      <w:r>
        <w:rPr>
          <w:w w:val="105"/>
        </w:rPr>
        <w:t>The</w:t>
      </w:r>
      <w:r>
        <w:rPr>
          <w:w w:val="105"/>
        </w:rPr>
        <w:t> input parameters for the after-cooling simulation model </w:t>
      </w:r>
      <w:r>
        <w:rPr>
          <w:spacing w:val="51"/>
          <w:w w:val="105"/>
        </w:rPr>
        <w:t> </w:t>
      </w:r>
      <w:r>
        <w:rPr>
          <w:w w:val="105"/>
        </w:rPr>
        <w:t>.</w:t>
      </w:r>
      <w:r>
        <w:rPr/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29"/>
          <w:szCs w:val="29"/>
        </w:rPr>
      </w:pPr>
    </w:p>
    <w:p>
      <w:pPr>
        <w:pStyle w:val="Heading4"/>
        <w:spacing w:line="240" w:lineRule="auto"/>
        <w:ind w:left="137" w:right="0"/>
        <w:jc w:val="both"/>
        <w:rPr>
          <w:b w:val="0"/>
          <w:bCs w:val="0"/>
        </w:rPr>
      </w:pPr>
      <w:r>
        <w:rPr>
          <w:w w:val="95"/>
        </w:rPr>
        <w:t>Compressed air</w:t>
      </w:r>
      <w:r>
        <w:rPr>
          <w:spacing w:val="-45"/>
          <w:w w:val="95"/>
        </w:rPr>
        <w:t> </w:t>
      </w:r>
      <w:r>
        <w:rPr>
          <w:w w:val="95"/>
        </w:rPr>
        <w:t>after-cooling</w:t>
      </w:r>
      <w:r>
        <w:rPr>
          <w:b w:val="0"/>
        </w:rPr>
      </w:r>
    </w:p>
    <w:p>
      <w:pPr>
        <w:spacing w:line="240" w:lineRule="auto" w:before="7"/>
        <w:rPr>
          <w:rFonts w:ascii="Georgia" w:hAnsi="Georgia" w:cs="Georgia" w:eastAsia="Georgia"/>
          <w:b/>
          <w:bCs/>
          <w:sz w:val="24"/>
          <w:szCs w:val="24"/>
        </w:rPr>
      </w:pPr>
    </w:p>
    <w:p>
      <w:pPr>
        <w:pStyle w:val="BodyText"/>
        <w:spacing w:line="352" w:lineRule="auto"/>
        <w:ind w:left="137" w:right="119" w:hanging="9"/>
        <w:jc w:val="both"/>
      </w:pPr>
      <w:r>
        <w:rPr>
          <w:w w:val="105"/>
        </w:rPr>
        <w:t>The air compression process generates significant heat. Compressed air at high</w:t>
      </w:r>
      <w:r>
        <w:rPr>
          <w:spacing w:val="36"/>
          <w:w w:val="105"/>
        </w:rPr>
        <w:t> </w:t>
      </w:r>
      <w:r>
        <w:rPr>
          <w:w w:val="105"/>
        </w:rPr>
        <w:t>temperatures</w:t>
      </w:r>
      <w:r>
        <w:rPr>
          <w:w w:val="105"/>
        </w:rPr>
        <w:t> </w:t>
      </w:r>
      <w:r>
        <w:rPr>
          <w:w w:val="105"/>
        </w:rPr>
        <w:t>contains</w:t>
      </w:r>
      <w:r>
        <w:rPr>
          <w:spacing w:val="17"/>
          <w:w w:val="105"/>
        </w:rPr>
        <w:t> </w:t>
      </w:r>
      <w:r>
        <w:rPr>
          <w:w w:val="105"/>
        </w:rPr>
        <w:t>a</w:t>
      </w:r>
      <w:r>
        <w:rPr>
          <w:spacing w:val="16"/>
          <w:w w:val="105"/>
        </w:rPr>
        <w:t> </w:t>
      </w:r>
      <w:r>
        <w:rPr>
          <w:w w:val="105"/>
        </w:rPr>
        <w:t>large</w:t>
      </w:r>
      <w:r>
        <w:rPr>
          <w:spacing w:val="16"/>
          <w:w w:val="105"/>
        </w:rPr>
        <w:t> </w:t>
      </w:r>
      <w:r>
        <w:rPr>
          <w:w w:val="105"/>
        </w:rPr>
        <w:t>amount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16"/>
          <w:w w:val="105"/>
        </w:rPr>
        <w:t> </w:t>
      </w:r>
      <w:r>
        <w:rPr>
          <w:w w:val="105"/>
        </w:rPr>
        <w:t>water</w:t>
      </w:r>
      <w:r>
        <w:rPr>
          <w:spacing w:val="17"/>
          <w:w w:val="105"/>
        </w:rPr>
        <w:t> </w:t>
      </w:r>
      <w:r>
        <w:rPr>
          <w:w w:val="105"/>
        </w:rPr>
        <w:t>vapour.</w:t>
      </w:r>
      <w:r>
        <w:rPr>
          <w:spacing w:val="44"/>
          <w:w w:val="105"/>
        </w:rPr>
        <w:t> </w:t>
      </w:r>
      <w:r>
        <w:rPr>
          <w:w w:val="105"/>
        </w:rPr>
        <w:t>To</w:t>
      </w:r>
      <w:r>
        <w:rPr>
          <w:spacing w:val="16"/>
          <w:w w:val="105"/>
        </w:rPr>
        <w:t> </w:t>
      </w:r>
      <w:r>
        <w:rPr>
          <w:w w:val="105"/>
        </w:rPr>
        <w:t>prevent</w:t>
      </w:r>
      <w:r>
        <w:rPr>
          <w:spacing w:val="17"/>
          <w:w w:val="105"/>
        </w:rPr>
        <w:t> </w:t>
      </w:r>
      <w:r>
        <w:rPr>
          <w:w w:val="105"/>
        </w:rPr>
        <w:t>condensation</w:t>
      </w:r>
      <w:r>
        <w:rPr>
          <w:spacing w:val="18"/>
          <w:w w:val="105"/>
        </w:rPr>
        <w:t> </w:t>
      </w:r>
      <w:r>
        <w:rPr>
          <w:w w:val="105"/>
        </w:rPr>
        <w:t>later</w:t>
      </w:r>
      <w:r>
        <w:rPr>
          <w:spacing w:val="16"/>
          <w:w w:val="105"/>
        </w:rPr>
        <w:t> </w:t>
      </w:r>
      <w:r>
        <w:rPr>
          <w:w w:val="105"/>
        </w:rPr>
        <w:t>in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air</w:t>
      </w:r>
      <w:r>
        <w:rPr>
          <w:spacing w:val="17"/>
          <w:w w:val="105"/>
        </w:rPr>
        <w:t> </w:t>
      </w:r>
      <w:r>
        <w:rPr>
          <w:w w:val="105"/>
        </w:rPr>
        <w:t>network,</w:t>
      </w:r>
      <w:r>
        <w:rPr>
          <w:w w:val="106"/>
        </w:rPr>
        <w:t> </w:t>
      </w:r>
      <w:r>
        <w:rPr>
          <w:w w:val="105"/>
        </w:rPr>
        <w:t>improve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system</w:t>
      </w:r>
      <w:r>
        <w:rPr>
          <w:spacing w:val="27"/>
          <w:w w:val="105"/>
        </w:rPr>
        <w:t> </w:t>
      </w:r>
      <w:r>
        <w:rPr>
          <w:w w:val="105"/>
        </w:rPr>
        <w:t>capacity</w:t>
      </w:r>
      <w:r>
        <w:rPr>
          <w:spacing w:val="27"/>
          <w:w w:val="105"/>
        </w:rPr>
        <w:t> </w:t>
      </w:r>
      <w:r>
        <w:rPr>
          <w:w w:val="105"/>
        </w:rPr>
        <w:t>and</w:t>
      </w:r>
      <w:r>
        <w:rPr>
          <w:spacing w:val="27"/>
          <w:w w:val="105"/>
        </w:rPr>
        <w:t> </w:t>
      </w:r>
      <w:r>
        <w:rPr>
          <w:w w:val="105"/>
        </w:rPr>
        <w:t>protect</w:t>
      </w:r>
      <w:r>
        <w:rPr>
          <w:spacing w:val="27"/>
          <w:w w:val="105"/>
        </w:rPr>
        <w:t> </w:t>
      </w:r>
      <w:r>
        <w:rPr>
          <w:w w:val="105"/>
        </w:rPr>
        <w:t>equipment</w:t>
      </w:r>
      <w:r>
        <w:rPr>
          <w:spacing w:val="29"/>
          <w:w w:val="105"/>
        </w:rPr>
        <w:t> </w:t>
      </w:r>
      <w:r>
        <w:rPr>
          <w:w w:val="105"/>
        </w:rPr>
        <w:t>from</w:t>
      </w:r>
      <w:r>
        <w:rPr>
          <w:spacing w:val="27"/>
          <w:w w:val="105"/>
        </w:rPr>
        <w:t> </w:t>
      </w:r>
      <w:r>
        <w:rPr>
          <w:w w:val="105"/>
        </w:rPr>
        <w:t>excessive</w:t>
      </w:r>
      <w:r>
        <w:rPr>
          <w:spacing w:val="27"/>
          <w:w w:val="105"/>
        </w:rPr>
        <w:t> </w:t>
      </w:r>
      <w:r>
        <w:rPr>
          <w:w w:val="105"/>
        </w:rPr>
        <w:t>heat,</w:t>
      </w:r>
      <w:r>
        <w:rPr>
          <w:spacing w:val="26"/>
          <w:w w:val="105"/>
        </w:rPr>
        <w:t> </w:t>
      </w:r>
      <w:r>
        <w:rPr>
          <w:w w:val="105"/>
        </w:rPr>
        <w:t>after-coolers</w:t>
      </w:r>
      <w:r>
        <w:rPr>
          <w:spacing w:val="26"/>
          <w:w w:val="105"/>
        </w:rPr>
        <w:t> </w:t>
      </w:r>
      <w:r>
        <w:rPr>
          <w:w w:val="105"/>
        </w:rPr>
        <w:t>are</w:t>
      </w:r>
      <w:r>
        <w:rPr>
          <w:w w:val="108"/>
        </w:rPr>
        <w:t> </w:t>
      </w:r>
      <w:r>
        <w:rPr>
          <w:w w:val="105"/>
        </w:rPr>
        <w:t>installed to the outlet of the compressor</w:t>
      </w:r>
      <w:r>
        <w:rPr>
          <w:w w:val="105"/>
        </w:rPr>
        <w:t> </w:t>
      </w:r>
      <w:r>
        <w:rPr>
          <w:spacing w:val="8"/>
          <w:w w:val="105"/>
        </w:rPr>
        <w:t> </w:t>
      </w:r>
      <w:hyperlink w:history="true" w:anchor="_bookmark108">
        <w:r>
          <w:rPr>
            <w:w w:val="105"/>
          </w:rPr>
          <w:t>[20].</w:t>
        </w:r>
        <w:r>
          <w:rPr/>
        </w:r>
      </w:hyperlink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48" w:lineRule="auto"/>
        <w:ind w:left="137" w:right="147" w:hanging="9"/>
        <w:jc w:val="both"/>
      </w:pPr>
      <w:r>
        <w:rPr>
          <w:w w:val="105"/>
        </w:rPr>
        <w:t>After-cooling reduces the compressed air temperature out of the compressors. This</w:t>
      </w:r>
      <w:r>
        <w:rPr>
          <w:spacing w:val="57"/>
          <w:w w:val="105"/>
        </w:rPr>
        <w:t> </w:t>
      </w:r>
      <w:r>
        <w:rPr>
          <w:w w:val="105"/>
        </w:rPr>
        <w:t>cooling</w:t>
      </w:r>
      <w:r>
        <w:rPr>
          <w:w w:val="100"/>
        </w:rPr>
        <w:t> </w:t>
      </w:r>
      <w:r>
        <w:rPr>
          <w:w w:val="105"/>
        </w:rPr>
        <w:t>can</w:t>
      </w:r>
      <w:r>
        <w:rPr>
          <w:spacing w:val="28"/>
          <w:w w:val="105"/>
        </w:rPr>
        <w:t> </w:t>
      </w:r>
      <w:r>
        <w:rPr>
          <w:w w:val="105"/>
        </w:rPr>
        <w:t>have</w:t>
      </w:r>
      <w:r>
        <w:rPr>
          <w:spacing w:val="28"/>
          <w:w w:val="105"/>
        </w:rPr>
        <w:t> </w:t>
      </w:r>
      <w:r>
        <w:rPr>
          <w:w w:val="105"/>
        </w:rPr>
        <w:t>an</w:t>
      </w:r>
      <w:r>
        <w:rPr>
          <w:spacing w:val="28"/>
          <w:w w:val="105"/>
        </w:rPr>
        <w:t> </w:t>
      </w:r>
      <w:r>
        <w:rPr>
          <w:w w:val="105"/>
        </w:rPr>
        <w:t>effect</w:t>
      </w:r>
      <w:r>
        <w:rPr>
          <w:spacing w:val="28"/>
          <w:w w:val="105"/>
        </w:rPr>
        <w:t> </w:t>
      </w:r>
      <w:r>
        <w:rPr>
          <w:w w:val="105"/>
        </w:rPr>
        <w:t>on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operation</w:t>
      </w:r>
      <w:r>
        <w:rPr>
          <w:spacing w:val="28"/>
          <w:w w:val="105"/>
        </w:rPr>
        <w:t> </w:t>
      </w:r>
      <w:r>
        <w:rPr>
          <w:w w:val="105"/>
        </w:rPr>
        <w:t>of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network.</w:t>
      </w:r>
      <w:r>
        <w:rPr>
          <w:spacing w:val="5"/>
          <w:w w:val="105"/>
        </w:rPr>
        <w:t> </w:t>
      </w:r>
      <w:r>
        <w:rPr>
          <w:w w:val="105"/>
        </w:rPr>
        <w:t>Hence,</w:t>
      </w:r>
      <w:r>
        <w:rPr>
          <w:spacing w:val="30"/>
          <w:w w:val="105"/>
        </w:rPr>
        <w:t> </w:t>
      </w:r>
      <w:r>
        <w:rPr>
          <w:w w:val="105"/>
        </w:rPr>
        <w:t>including</w:t>
      </w:r>
      <w:r>
        <w:rPr>
          <w:spacing w:val="27"/>
          <w:w w:val="105"/>
        </w:rPr>
        <w:t> </w:t>
      </w:r>
      <w:r>
        <w:rPr>
          <w:w w:val="105"/>
        </w:rPr>
        <w:t>after-cooling</w:t>
      </w:r>
      <w:r>
        <w:rPr>
          <w:spacing w:val="28"/>
          <w:w w:val="105"/>
        </w:rPr>
        <w:t> </w:t>
      </w:r>
      <w:r>
        <w:rPr>
          <w:w w:val="105"/>
        </w:rPr>
        <w:t>to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w w:val="112"/>
        </w:rPr>
        <w:t> </w:t>
      </w:r>
      <w:r>
        <w:rPr>
          <w:w w:val="105"/>
        </w:rPr>
        <w:t>simulation</w:t>
      </w:r>
      <w:r>
        <w:rPr>
          <w:spacing w:val="36"/>
          <w:w w:val="105"/>
        </w:rPr>
        <w:t> </w:t>
      </w:r>
      <w:r>
        <w:rPr>
          <w:w w:val="105"/>
        </w:rPr>
        <w:t>model</w:t>
      </w:r>
      <w:r>
        <w:rPr>
          <w:spacing w:val="34"/>
          <w:w w:val="105"/>
        </w:rPr>
        <w:t> </w:t>
      </w:r>
      <w:r>
        <w:rPr>
          <w:w w:val="105"/>
        </w:rPr>
        <w:t>should</w:t>
      </w:r>
      <w:r>
        <w:rPr>
          <w:spacing w:val="36"/>
          <w:w w:val="105"/>
        </w:rPr>
        <w:t> </w:t>
      </w:r>
      <w:r>
        <w:rPr>
          <w:w w:val="105"/>
        </w:rPr>
        <w:t>improve</w:t>
      </w:r>
      <w:r>
        <w:rPr>
          <w:spacing w:val="34"/>
          <w:w w:val="105"/>
        </w:rPr>
        <w:t> </w:t>
      </w:r>
      <w:r>
        <w:rPr>
          <w:w w:val="105"/>
        </w:rPr>
        <w:t>accuracy.</w:t>
      </w:r>
      <w:r>
        <w:rPr>
          <w:spacing w:val="22"/>
          <w:w w:val="105"/>
        </w:rPr>
        <w:t> </w:t>
      </w:r>
      <w:r>
        <w:rPr>
          <w:w w:val="105"/>
        </w:rPr>
        <w:t>To</w:t>
      </w:r>
      <w:r>
        <w:rPr>
          <w:spacing w:val="34"/>
          <w:w w:val="105"/>
        </w:rPr>
        <w:t> </w:t>
      </w:r>
      <w:r>
        <w:rPr>
          <w:w w:val="105"/>
        </w:rPr>
        <w:t>replicate</w:t>
      </w:r>
      <w:r>
        <w:rPr>
          <w:spacing w:val="34"/>
          <w:w w:val="105"/>
        </w:rPr>
        <w:t> </w:t>
      </w:r>
      <w:r>
        <w:rPr>
          <w:w w:val="105"/>
        </w:rPr>
        <w:t>this</w:t>
      </w:r>
      <w:r>
        <w:rPr>
          <w:spacing w:val="35"/>
          <w:w w:val="105"/>
        </w:rPr>
        <w:t> </w:t>
      </w:r>
      <w:r>
        <w:rPr>
          <w:w w:val="105"/>
        </w:rPr>
        <w:t>effect,</w:t>
      </w:r>
      <w:r>
        <w:rPr>
          <w:spacing w:val="37"/>
          <w:w w:val="105"/>
        </w:rPr>
        <w:t> </w:t>
      </w:r>
      <w:r>
        <w:rPr>
          <w:w w:val="105"/>
        </w:rPr>
        <w:t>a</w:t>
      </w:r>
      <w:r>
        <w:rPr>
          <w:spacing w:val="34"/>
          <w:w w:val="105"/>
        </w:rPr>
        <w:t> </w:t>
      </w:r>
      <w:r>
        <w:rPr>
          <w:w w:val="105"/>
        </w:rPr>
        <w:t>heat</w:t>
      </w:r>
      <w:r>
        <w:rPr>
          <w:spacing w:val="34"/>
          <w:w w:val="105"/>
        </w:rPr>
        <w:t> </w:t>
      </w:r>
      <w:r>
        <w:rPr>
          <w:w w:val="105"/>
        </w:rPr>
        <w:t>transfer</w:t>
      </w:r>
      <w:r>
        <w:rPr>
          <w:spacing w:val="34"/>
          <w:w w:val="105"/>
        </w:rPr>
        <w:t> </w:t>
      </w:r>
      <w:r>
        <w:rPr>
          <w:w w:val="105"/>
        </w:rPr>
        <w:t>node</w:t>
      </w:r>
      <w:r>
        <w:rPr>
          <w:w w:val="105"/>
        </w:rPr>
        <w:t> </w:t>
      </w:r>
      <w:r>
        <w:rPr>
          <w:w w:val="105"/>
        </w:rPr>
        <w:t>can</w:t>
      </w:r>
      <w:r>
        <w:rPr>
          <w:spacing w:val="48"/>
          <w:w w:val="105"/>
        </w:rPr>
        <w:t> </w:t>
      </w:r>
      <w:r>
        <w:rPr>
          <w:w w:val="105"/>
        </w:rPr>
        <w:t>be</w:t>
      </w:r>
      <w:r>
        <w:rPr>
          <w:spacing w:val="48"/>
          <w:w w:val="105"/>
        </w:rPr>
        <w:t> </w:t>
      </w:r>
      <w:r>
        <w:rPr>
          <w:w w:val="105"/>
        </w:rPr>
        <w:t>added</w:t>
      </w:r>
      <w:r>
        <w:rPr>
          <w:spacing w:val="48"/>
          <w:w w:val="105"/>
        </w:rPr>
        <w:t> </w:t>
      </w:r>
      <w:r>
        <w:rPr>
          <w:w w:val="105"/>
        </w:rPr>
        <w:t>to</w:t>
      </w:r>
      <w:r>
        <w:rPr>
          <w:spacing w:val="48"/>
          <w:w w:val="105"/>
        </w:rPr>
        <w:t> </w:t>
      </w:r>
      <w:r>
        <w:rPr>
          <w:w w:val="105"/>
        </w:rPr>
        <w:t>the</w:t>
      </w:r>
      <w:r>
        <w:rPr>
          <w:spacing w:val="48"/>
          <w:w w:val="105"/>
        </w:rPr>
        <w:t> </w:t>
      </w:r>
      <w:r>
        <w:rPr>
          <w:w w:val="105"/>
        </w:rPr>
        <w:t>outlet</w:t>
      </w:r>
      <w:r>
        <w:rPr>
          <w:spacing w:val="48"/>
          <w:w w:val="105"/>
        </w:rPr>
        <w:t> </w:t>
      </w:r>
      <w:r>
        <w:rPr>
          <w:w w:val="105"/>
        </w:rPr>
        <w:t>of</w:t>
      </w:r>
      <w:r>
        <w:rPr>
          <w:spacing w:val="48"/>
          <w:w w:val="105"/>
        </w:rPr>
        <w:t> </w:t>
      </w:r>
      <w:r>
        <w:rPr>
          <w:w w:val="105"/>
        </w:rPr>
        <w:t>the</w:t>
      </w:r>
      <w:r>
        <w:rPr>
          <w:spacing w:val="48"/>
          <w:w w:val="105"/>
        </w:rPr>
        <w:t> </w:t>
      </w:r>
      <w:r>
        <w:rPr>
          <w:w w:val="105"/>
        </w:rPr>
        <w:t>compressor</w:t>
      </w:r>
      <w:r>
        <w:rPr>
          <w:spacing w:val="49"/>
          <w:w w:val="105"/>
        </w:rPr>
        <w:t> </w:t>
      </w:r>
      <w:r>
        <w:rPr>
          <w:w w:val="105"/>
        </w:rPr>
        <w:t>component.</w:t>
      </w:r>
      <w:r>
        <w:rPr>
          <w:spacing w:val="53"/>
          <w:w w:val="105"/>
        </w:rPr>
        <w:t> </w:t>
      </w:r>
      <w:r>
        <w:rPr>
          <w:w w:val="105"/>
        </w:rPr>
        <w:t>The</w:t>
      </w:r>
      <w:r>
        <w:rPr>
          <w:spacing w:val="48"/>
          <w:w w:val="105"/>
        </w:rPr>
        <w:t> </w:t>
      </w:r>
      <w:r>
        <w:rPr>
          <w:w w:val="105"/>
        </w:rPr>
        <w:t>heat</w:t>
      </w:r>
      <w:r>
        <w:rPr>
          <w:spacing w:val="48"/>
          <w:w w:val="105"/>
        </w:rPr>
        <w:t> </w:t>
      </w:r>
      <w:r>
        <w:rPr>
          <w:w w:val="105"/>
        </w:rPr>
        <w:t>transfer</w:t>
      </w:r>
      <w:r>
        <w:rPr>
          <w:spacing w:val="47"/>
          <w:w w:val="105"/>
        </w:rPr>
        <w:t> </w:t>
      </w:r>
      <w:r>
        <w:rPr>
          <w:w w:val="105"/>
        </w:rPr>
        <w:t>parameters</w:t>
      </w:r>
      <w:r>
        <w:rPr>
          <w:w w:val="109"/>
        </w:rPr>
        <w:t> </w:t>
      </w:r>
      <w:r>
        <w:rPr>
          <w:w w:val="105"/>
        </w:rPr>
        <w:t>shown in table</w:t>
      </w:r>
      <w:r>
        <w:rPr>
          <w:w w:val="105"/>
        </w:rPr>
        <w:t> </w:t>
      </w:r>
      <w:hyperlink w:history="true" w:anchor="_bookmark44">
        <w:r>
          <w:rPr>
            <w:w w:val="105"/>
          </w:rPr>
          <w:t>3.2</w:t>
        </w:r>
      </w:hyperlink>
      <w:r>
        <w:rPr>
          <w:w w:val="105"/>
        </w:rPr>
        <w:t> should be calibrated such that the air temperature matches after-cooled</w:t>
      </w:r>
      <w:r>
        <w:rPr>
          <w:spacing w:val="-27"/>
          <w:w w:val="105"/>
        </w:rPr>
        <w:t> </w:t>
      </w:r>
      <w:r>
        <w:rPr>
          <w:w w:val="105"/>
        </w:rPr>
        <w:t>air</w:t>
      </w:r>
      <w:r>
        <w:rPr>
          <w:w w:val="104"/>
        </w:rPr>
        <w:t> </w:t>
      </w:r>
      <w:r>
        <w:rPr>
          <w:w w:val="105"/>
        </w:rPr>
        <w:t>temperature measurements. An assumption of 40 </w:t>
      </w:r>
      <w:r>
        <w:rPr>
          <w:rFonts w:ascii="Arial" w:hAnsi="Arial" w:cs="Arial" w:eastAsia="Arial"/>
          <w:i/>
          <w:w w:val="105"/>
          <w:position w:val="9"/>
          <w:sz w:val="16"/>
          <w:szCs w:val="16"/>
        </w:rPr>
        <w:t>◦</w:t>
      </w:r>
      <w:r>
        <w:rPr>
          <w:w w:val="105"/>
        </w:rPr>
        <w:t>Celcius can be used if no</w:t>
      </w:r>
      <w:r>
        <w:rPr>
          <w:spacing w:val="55"/>
          <w:w w:val="105"/>
        </w:rPr>
        <w:t> </w:t>
      </w:r>
      <w:r>
        <w:rPr>
          <w:w w:val="105"/>
        </w:rPr>
        <w:t>measurements</w:t>
      </w:r>
      <w:r>
        <w:rPr>
          <w:w w:val="105"/>
        </w:rPr>
        <w:t> </w:t>
      </w:r>
      <w:r>
        <w:rPr>
          <w:w w:val="105"/>
        </w:rPr>
        <w:t>are</w:t>
      </w:r>
      <w:r>
        <w:rPr>
          <w:spacing w:val="13"/>
          <w:w w:val="105"/>
        </w:rPr>
        <w:t> </w:t>
      </w:r>
      <w:r>
        <w:rPr>
          <w:w w:val="105"/>
        </w:rPr>
        <w:t>available.</w:t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BodyText"/>
        <w:spacing w:line="352" w:lineRule="auto"/>
        <w:ind w:left="137" w:right="108"/>
        <w:jc w:val="both"/>
      </w:pPr>
      <w:r>
        <w:rPr>
          <w:w w:val="105"/>
        </w:rPr>
        <w:t>Depending on the accuracy requirement, after-cooling can be excluded from the</w:t>
      </w:r>
      <w:r>
        <w:rPr>
          <w:spacing w:val="2"/>
          <w:w w:val="105"/>
        </w:rPr>
        <w:t> </w:t>
      </w:r>
      <w:r>
        <w:rPr>
          <w:w w:val="105"/>
        </w:rPr>
        <w:t>simulation.</w:t>
      </w:r>
      <w:r>
        <w:rPr>
          <w:w w:val="105"/>
        </w:rPr>
        <w:t> </w:t>
      </w:r>
      <w:r>
        <w:rPr>
          <w:w w:val="105"/>
        </w:rPr>
        <w:t>Post after-cooling, compressed air is normally still warmer then ambient conditions. Air</w:t>
      </w:r>
      <w:r>
        <w:rPr>
          <w:spacing w:val="-10"/>
          <w:w w:val="105"/>
        </w:rPr>
        <w:t> </w:t>
      </w:r>
      <w:r>
        <w:rPr>
          <w:w w:val="105"/>
        </w:rPr>
        <w:t>tem-</w:t>
      </w:r>
      <w:r>
        <w:rPr>
          <w:w w:val="104"/>
        </w:rPr>
        <w:t> </w:t>
      </w:r>
      <w:r>
        <w:rPr>
          <w:w w:val="105"/>
        </w:rPr>
        <w:t>peratures underground can be accurately matched by including heat transfer for</w:t>
      </w:r>
      <w:r>
        <w:rPr>
          <w:spacing w:val="19"/>
          <w:w w:val="105"/>
        </w:rPr>
        <w:t> </w:t>
      </w:r>
      <w:r>
        <w:rPr>
          <w:w w:val="105"/>
        </w:rPr>
        <w:t>compressed</w:t>
      </w:r>
      <w:r>
        <w:rPr>
          <w:w w:val="100"/>
        </w:rPr>
        <w:t> </w:t>
      </w:r>
      <w:r>
        <w:rPr>
          <w:w w:val="105"/>
        </w:rPr>
        <w:t>air</w:t>
      </w:r>
      <w:r>
        <w:rPr>
          <w:spacing w:val="-3"/>
          <w:w w:val="105"/>
        </w:rPr>
        <w:t> </w:t>
      </w:r>
      <w:r>
        <w:rPr>
          <w:w w:val="105"/>
        </w:rPr>
        <w:t>pipelines.</w:t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3"/>
        <w:numPr>
          <w:ilvl w:val="2"/>
          <w:numId w:val="21"/>
        </w:numPr>
        <w:tabs>
          <w:tab w:pos="1124" w:val="left" w:leader="none"/>
        </w:tabs>
        <w:spacing w:line="240" w:lineRule="auto" w:before="0" w:after="0"/>
        <w:ind w:left="1123" w:right="0" w:hanging="986"/>
        <w:jc w:val="both"/>
        <w:rPr>
          <w:b w:val="0"/>
          <w:bCs w:val="0"/>
        </w:rPr>
      </w:pPr>
      <w:r>
        <w:rPr/>
        <w:t>Verify simulation</w:t>
      </w:r>
      <w:r>
        <w:rPr>
          <w:spacing w:val="64"/>
        </w:rPr>
        <w:t> </w:t>
      </w:r>
      <w:r>
        <w:rPr/>
        <w:t>model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ListParagraph"/>
        <w:numPr>
          <w:ilvl w:val="0"/>
          <w:numId w:val="16"/>
        </w:numPr>
        <w:tabs>
          <w:tab w:pos="263" w:val="left" w:leader="none"/>
        </w:tabs>
        <w:spacing w:line="240" w:lineRule="auto" w:before="0" w:after="0"/>
        <w:ind w:left="262" w:right="0" w:hanging="156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Steps to validate the model accuracy - Compare parameters to</w:t>
      </w:r>
      <w:r>
        <w:rPr>
          <w:rFonts w:ascii="Times New Roman"/>
          <w:spacing w:val="40"/>
          <w:w w:val="105"/>
          <w:sz w:val="24"/>
        </w:rPr>
        <w:t> </w:t>
      </w:r>
      <w:r>
        <w:rPr>
          <w:rFonts w:ascii="Times New Roman"/>
          <w:w w:val="105"/>
          <w:sz w:val="24"/>
        </w:rPr>
        <w:t>actuals</w:t>
      </w:r>
      <w:r>
        <w:rPr>
          <w:rFonts w:ascii="Times New Roman"/>
          <w:sz w:val="24"/>
        </w:rPr>
      </w:r>
    </w:p>
    <w:p>
      <w:pPr>
        <w:pStyle w:val="ListParagraph"/>
        <w:numPr>
          <w:ilvl w:val="0"/>
          <w:numId w:val="16"/>
        </w:numPr>
        <w:tabs>
          <w:tab w:pos="263" w:val="left" w:leader="none"/>
        </w:tabs>
        <w:spacing w:line="240" w:lineRule="auto" w:before="128" w:after="0"/>
        <w:ind w:left="262" w:right="0" w:hanging="156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First principles - Comparison to other</w:t>
      </w:r>
      <w:r>
        <w:rPr>
          <w:rFonts w:ascii="Times New Roman"/>
          <w:spacing w:val="26"/>
          <w:w w:val="105"/>
          <w:sz w:val="24"/>
        </w:rPr>
        <w:t> </w:t>
      </w:r>
      <w:r>
        <w:rPr>
          <w:rFonts w:ascii="Times New Roman"/>
          <w:w w:val="105"/>
          <w:sz w:val="24"/>
        </w:rPr>
        <w:t>models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Heading3"/>
        <w:numPr>
          <w:ilvl w:val="2"/>
          <w:numId w:val="21"/>
        </w:numPr>
        <w:tabs>
          <w:tab w:pos="1124" w:val="left" w:leader="none"/>
        </w:tabs>
        <w:spacing w:line="240" w:lineRule="auto" w:before="0" w:after="0"/>
        <w:ind w:left="1123" w:right="0" w:hanging="986"/>
        <w:jc w:val="both"/>
        <w:rPr>
          <w:b w:val="0"/>
          <w:bCs w:val="0"/>
        </w:rPr>
      </w:pPr>
      <w:r>
        <w:rPr/>
        <w:t>Select simulation</w:t>
      </w:r>
      <w:r>
        <w:rPr>
          <w:spacing w:val="64"/>
        </w:rPr>
        <w:t> </w:t>
      </w:r>
      <w:r>
        <w:rPr/>
        <w:t>inputs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left="137" w:right="152" w:hanging="9"/>
        <w:jc w:val="both"/>
      </w:pP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inputs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3"/>
          <w:w w:val="105"/>
        </w:rPr>
        <w:t> </w:t>
      </w:r>
      <w:r>
        <w:rPr>
          <w:w w:val="105"/>
        </w:rPr>
        <w:t>a</w:t>
      </w:r>
      <w:r>
        <w:rPr>
          <w:spacing w:val="14"/>
          <w:w w:val="105"/>
        </w:rPr>
        <w:t> </w:t>
      </w:r>
      <w:r>
        <w:rPr>
          <w:w w:val="105"/>
        </w:rPr>
        <w:t>simulation</w:t>
      </w:r>
      <w:r>
        <w:rPr>
          <w:spacing w:val="15"/>
          <w:w w:val="105"/>
        </w:rPr>
        <w:t> </w:t>
      </w:r>
      <w:r>
        <w:rPr>
          <w:w w:val="105"/>
        </w:rPr>
        <w:t>are</w:t>
      </w:r>
      <w:r>
        <w:rPr>
          <w:spacing w:val="14"/>
          <w:w w:val="105"/>
        </w:rPr>
        <w:t> </w:t>
      </w:r>
      <w:r>
        <w:rPr>
          <w:w w:val="105"/>
        </w:rPr>
        <w:t>any</w:t>
      </w:r>
      <w:r>
        <w:rPr>
          <w:spacing w:val="14"/>
          <w:w w:val="105"/>
        </w:rPr>
        <w:t> </w:t>
      </w:r>
      <w:r>
        <w:rPr>
          <w:w w:val="105"/>
        </w:rPr>
        <w:t>parameters</w:t>
      </w:r>
      <w:r>
        <w:rPr>
          <w:spacing w:val="14"/>
          <w:w w:val="105"/>
        </w:rPr>
        <w:t> </w:t>
      </w:r>
      <w:r>
        <w:rPr>
          <w:w w:val="105"/>
        </w:rPr>
        <w:t>that</w:t>
      </w:r>
      <w:r>
        <w:rPr>
          <w:spacing w:val="14"/>
          <w:w w:val="105"/>
        </w:rPr>
        <w:t> </w:t>
      </w:r>
      <w:r>
        <w:rPr>
          <w:w w:val="105"/>
        </w:rPr>
        <w:t>do</w:t>
      </w:r>
      <w:r>
        <w:rPr>
          <w:spacing w:val="14"/>
          <w:w w:val="105"/>
        </w:rPr>
        <w:t> </w:t>
      </w:r>
      <w:r>
        <w:rPr>
          <w:w w:val="105"/>
        </w:rPr>
        <w:t>not</w:t>
      </w:r>
      <w:r>
        <w:rPr>
          <w:spacing w:val="14"/>
          <w:w w:val="105"/>
        </w:rPr>
        <w:t> </w:t>
      </w:r>
      <w:r>
        <w:rPr>
          <w:w w:val="105"/>
        </w:rPr>
        <w:t>remain</w:t>
      </w:r>
      <w:r>
        <w:rPr>
          <w:spacing w:val="14"/>
          <w:w w:val="105"/>
        </w:rPr>
        <w:t> </w:t>
      </w:r>
      <w:r>
        <w:rPr>
          <w:w w:val="105"/>
        </w:rPr>
        <w:t>static,</w:t>
      </w:r>
      <w:r>
        <w:rPr>
          <w:spacing w:val="14"/>
          <w:w w:val="105"/>
        </w:rPr>
        <w:t> </w:t>
      </w:r>
      <w:r>
        <w:rPr>
          <w:w w:val="105"/>
        </w:rPr>
        <w:t>or</w:t>
      </w:r>
      <w:r>
        <w:rPr>
          <w:spacing w:val="14"/>
          <w:w w:val="105"/>
        </w:rPr>
        <w:t> </w:t>
      </w:r>
      <w:r>
        <w:rPr>
          <w:w w:val="105"/>
        </w:rPr>
        <w:t>follow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same</w:t>
      </w:r>
      <w:r>
        <w:rPr>
          <w:w w:val="101"/>
        </w:rPr>
        <w:t> </w:t>
      </w:r>
      <w:r>
        <w:rPr>
          <w:w w:val="105"/>
        </w:rPr>
        <w:t>profile in day to day operation of the system. Examples of such parameters in a</w:t>
      </w:r>
      <w:r>
        <w:rPr>
          <w:spacing w:val="38"/>
          <w:w w:val="105"/>
        </w:rPr>
        <w:t> </w:t>
      </w:r>
      <w:r>
        <w:rPr>
          <w:w w:val="105"/>
        </w:rPr>
        <w:t>compressed</w:t>
      </w:r>
      <w:r>
        <w:rPr>
          <w:w w:val="100"/>
        </w:rPr>
        <w:t> </w:t>
      </w:r>
      <w:r>
        <w:rPr>
          <w:w w:val="105"/>
        </w:rPr>
        <w:t>air simulation</w:t>
      </w:r>
      <w:r>
        <w:rPr>
          <w:spacing w:val="37"/>
          <w:w w:val="105"/>
        </w:rPr>
        <w:t> </w:t>
      </w:r>
      <w:r>
        <w:rPr>
          <w:w w:val="105"/>
        </w:rPr>
        <w:t>are:</w:t>
      </w:r>
      <w:r>
        <w:rPr/>
      </w:r>
    </w:p>
    <w:p>
      <w:pPr>
        <w:pStyle w:val="ListParagraph"/>
        <w:numPr>
          <w:ilvl w:val="3"/>
          <w:numId w:val="21"/>
        </w:numPr>
        <w:tabs>
          <w:tab w:pos="723" w:val="left" w:leader="none"/>
        </w:tabs>
        <w:spacing w:line="240" w:lineRule="auto" w:before="104" w:after="0"/>
        <w:ind w:left="722" w:right="151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Surface ambient</w:t>
      </w:r>
      <w:r>
        <w:rPr>
          <w:rFonts w:ascii="Times New Roman"/>
          <w:spacing w:val="28"/>
          <w:w w:val="105"/>
          <w:sz w:val="24"/>
        </w:rPr>
        <w:t> </w:t>
      </w:r>
      <w:r>
        <w:rPr>
          <w:rFonts w:ascii="Times New Roman"/>
          <w:w w:val="105"/>
          <w:sz w:val="24"/>
        </w:rPr>
        <w:t>conditions</w:t>
      </w:r>
      <w:r>
        <w:rPr>
          <w:rFonts w:ascii="Times New Roman"/>
          <w:sz w:val="24"/>
        </w:rPr>
      </w:r>
    </w:p>
    <w:p>
      <w:pPr>
        <w:pStyle w:val="ListParagraph"/>
        <w:numPr>
          <w:ilvl w:val="3"/>
          <w:numId w:val="21"/>
        </w:numPr>
        <w:tabs>
          <w:tab w:pos="723" w:val="left" w:leader="none"/>
        </w:tabs>
        <w:spacing w:line="240" w:lineRule="auto" w:before="58" w:after="0"/>
        <w:ind w:left="722" w:right="151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Machine operation</w:t>
      </w:r>
      <w:r>
        <w:rPr>
          <w:rFonts w:ascii="Times New Roman"/>
          <w:spacing w:val="29"/>
          <w:w w:val="105"/>
          <w:sz w:val="24"/>
        </w:rPr>
        <w:t> </w:t>
      </w:r>
      <w:r>
        <w:rPr>
          <w:rFonts w:ascii="Times New Roman"/>
          <w:w w:val="105"/>
          <w:sz w:val="24"/>
        </w:rPr>
        <w:t>schedules</w:t>
      </w:r>
      <w:r>
        <w:rPr>
          <w:rFonts w:ascii="Times New Roman"/>
          <w:sz w:val="24"/>
        </w:rPr>
      </w:r>
    </w:p>
    <w:p>
      <w:pPr>
        <w:pStyle w:val="ListParagraph"/>
        <w:numPr>
          <w:ilvl w:val="3"/>
          <w:numId w:val="21"/>
        </w:numPr>
        <w:tabs>
          <w:tab w:pos="723" w:val="left" w:leader="none"/>
        </w:tabs>
        <w:spacing w:line="240" w:lineRule="auto" w:before="58" w:after="0"/>
        <w:ind w:left="722" w:right="151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Air</w:t>
      </w:r>
      <w:r>
        <w:rPr>
          <w:rFonts w:ascii="Times New Roman"/>
          <w:spacing w:val="14"/>
          <w:w w:val="105"/>
          <w:sz w:val="24"/>
        </w:rPr>
        <w:t> </w:t>
      </w:r>
      <w:r>
        <w:rPr>
          <w:rFonts w:ascii="Times New Roman"/>
          <w:w w:val="105"/>
          <w:sz w:val="24"/>
        </w:rPr>
        <w:t>demands</w:t>
      </w:r>
      <w:r>
        <w:rPr>
          <w:rFonts w:ascii="Times New Roman"/>
          <w:sz w:val="24"/>
        </w:rPr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420" w:footer="894" w:top="680" w:bottom="1080" w:left="1280" w:right="98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ListParagraph"/>
        <w:numPr>
          <w:ilvl w:val="3"/>
          <w:numId w:val="21"/>
        </w:numPr>
        <w:tabs>
          <w:tab w:pos="743" w:val="left" w:leader="none"/>
        </w:tabs>
        <w:spacing w:line="240" w:lineRule="auto" w:before="174" w:after="0"/>
        <w:ind w:left="742" w:right="0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Operational</w:t>
      </w:r>
      <w:r>
        <w:rPr>
          <w:rFonts w:ascii="Times New Roman"/>
          <w:spacing w:val="15"/>
          <w:w w:val="105"/>
          <w:sz w:val="24"/>
        </w:rPr>
        <w:t> </w:t>
      </w:r>
      <w:r>
        <w:rPr>
          <w:rFonts w:ascii="Times New Roman"/>
          <w:w w:val="105"/>
          <w:sz w:val="24"/>
        </w:rPr>
        <w:t>changes</w:t>
      </w:r>
      <w:r>
        <w:rPr>
          <w:rFonts w:ascii="Times New Roman"/>
          <w:sz w:val="24"/>
        </w:rPr>
      </w:r>
    </w:p>
    <w:p>
      <w:pPr>
        <w:pStyle w:val="BodyText"/>
        <w:spacing w:line="352" w:lineRule="auto" w:before="261"/>
        <w:ind w:left="157" w:right="1128"/>
        <w:jc w:val="both"/>
      </w:pPr>
      <w:r>
        <w:rPr/>
        <w:pict>
          <v:group style="position:absolute;margin-left:70.667pt;margin-top:80.973145pt;width:475.2pt;height:208.4pt;mso-position-horizontal-relative:page;mso-position-vertical-relative:paragraph;z-index:-420472" coordorigin="1413,1619" coordsize="9504,4168">
            <v:group style="position:absolute;left:1417;top:1623;width:9496;height:2" coordorigin="1417,1623" coordsize="9496,2">
              <v:shape style="position:absolute;left:1417;top:1623;width:9496;height:2" coordorigin="1417,1623" coordsize="9496,0" path="m1417,1623l10913,1623e" filled="false" stroked="true" strokeweight=".398pt" strokecolor="#000000">
                <v:path arrowok="t"/>
              </v:shape>
            </v:group>
            <v:group style="position:absolute;left:1421;top:1623;width:2;height:4160" coordorigin="1421,1623" coordsize="2,4160">
              <v:shape style="position:absolute;left:1421;top:1623;width:2;height:4160" coordorigin="1421,1623" coordsize="0,4160" path="m1421,5783l1421,1623e" filled="false" stroked="true" strokeweight=".398pt" strokecolor="#000000">
                <v:path arrowok="t"/>
              </v:shape>
            </v:group>
            <v:group style="position:absolute;left:10909;top:1623;width:2;height:4160" coordorigin="10909,1623" coordsize="2,4160">
              <v:shape style="position:absolute;left:10909;top:1623;width:2;height:4160" coordorigin="10909,1623" coordsize="0,4160" path="m10909,5783l10909,1623e" filled="false" stroked="true" strokeweight=".398pt" strokecolor="#000000">
                <v:path arrowok="t"/>
              </v:shape>
            </v:group>
            <v:group style="position:absolute;left:1417;top:5783;width:9496;height:2" coordorigin="1417,5783" coordsize="9496,2">
              <v:shape style="position:absolute;left:1417;top:5783;width:9496;height:2" coordorigin="1417,5783" coordsize="9496,0" path="m1417,5783l10913,5783e" filled="false" stroked="true" strokeweight=".398pt" strokecolor="#000000">
                <v:path arrowok="t"/>
              </v:shape>
              <v:shape style="position:absolute;left:1900;top:1998;width:534;height:3136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1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8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59"/>
                        <w:ind w:left="1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7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58"/>
                        <w:ind w:left="1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6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59"/>
                        <w:ind w:left="1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58"/>
                        <w:ind w:left="1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59"/>
                        <w:ind w:left="1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3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58"/>
                        <w:ind w:left="1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59"/>
                        <w:ind w:left="1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auto" w:before="2"/>
                        <w:rPr>
                          <w:rFonts w:ascii="Arial" w:hAnsi="Arial" w:cs="Arial" w:eastAsia="Arial"/>
                          <w:i/>
                          <w:sz w:val="24"/>
                          <w:szCs w:val="24"/>
                        </w:rPr>
                      </w:pPr>
                    </w:p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3280;top:4894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04:00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4660;top:4894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08:00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4590;top:5498;width:862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6"/>
                          <w:sz w:val="24"/>
                        </w:rPr>
                        <w:t>Period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1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5658;top:4894;width:1705;height:844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405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12:00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75" w:lineRule="exact" w:before="54"/>
                        <w:ind w:left="-1" w:right="406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5"/>
                          <w:sz w:val="24"/>
                        </w:rPr>
                        <w:t>Time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4"/>
                          <w:sz w:val="24"/>
                        </w:rPr>
                        <w:t>of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Day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75" w:lineRule="exact" w:before="0"/>
                        <w:ind w:left="843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6"/>
                          <w:sz w:val="24"/>
                        </w:rPr>
                        <w:t>Period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2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7420;top:4894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16:00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8800;top:4894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0180;top:4894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75.984558pt;margin-top:137.768677pt;width:14pt;height:61.95pt;mso-position-horizontal-relative:page;mso-position-vertical-relative:paragraph;z-index:8704" type="#_x0000_t20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51" w:lineRule="exact"/>
                    <w:ind w:left="20" w:right="0"/>
                    <w:jc w:val="left"/>
                  </w:pPr>
                  <w:r>
                    <w:rPr>
                      <w:w w:val="103"/>
                    </w:rPr>
                    <w:t>Compressor</w:t>
                  </w:r>
                  <w:r>
                    <w:rPr/>
                  </w:r>
                </w:p>
              </w:txbxContent>
            </v:textbox>
            <w10:wrap type="none"/>
          </v:shape>
        </w:pict>
      </w:r>
      <w:r>
        <w:rPr>
          <w:w w:val="105"/>
        </w:rPr>
        <w:t>Changing the simulation baseline period for a calibrated simulation should only require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w w:val="110"/>
        </w:rPr>
        <w:t> </w:t>
      </w:r>
      <w:r>
        <w:rPr>
          <w:w w:val="105"/>
        </w:rPr>
        <w:t>updating</w:t>
      </w:r>
      <w:r>
        <w:rPr>
          <w:spacing w:val="35"/>
          <w:w w:val="105"/>
        </w:rPr>
        <w:t> </w:t>
      </w:r>
      <w:r>
        <w:rPr>
          <w:w w:val="105"/>
        </w:rPr>
        <w:t>of</w:t>
      </w:r>
      <w:r>
        <w:rPr>
          <w:spacing w:val="35"/>
          <w:w w:val="105"/>
        </w:rPr>
        <w:t> </w:t>
      </w:r>
      <w:r>
        <w:rPr>
          <w:w w:val="105"/>
        </w:rPr>
        <w:t>the</w:t>
      </w:r>
      <w:r>
        <w:rPr>
          <w:spacing w:val="35"/>
          <w:w w:val="105"/>
        </w:rPr>
        <w:t> </w:t>
      </w:r>
      <w:r>
        <w:rPr>
          <w:w w:val="105"/>
        </w:rPr>
        <w:t>input</w:t>
      </w:r>
      <w:r>
        <w:rPr>
          <w:spacing w:val="35"/>
          <w:w w:val="105"/>
        </w:rPr>
        <w:t> </w:t>
      </w:r>
      <w:r>
        <w:rPr>
          <w:w w:val="105"/>
        </w:rPr>
        <w:t>parameters.</w:t>
      </w:r>
      <w:r>
        <w:rPr>
          <w:spacing w:val="31"/>
          <w:w w:val="105"/>
        </w:rPr>
        <w:t> </w:t>
      </w:r>
      <w:r>
        <w:rPr>
          <w:w w:val="105"/>
        </w:rPr>
        <w:t>fig.</w:t>
      </w:r>
      <w:r>
        <w:rPr>
          <w:spacing w:val="36"/>
          <w:w w:val="105"/>
        </w:rPr>
        <w:t> </w:t>
      </w:r>
      <w:hyperlink w:history="true" w:anchor="_bookmark45">
        <w:r>
          <w:rPr>
            <w:w w:val="105"/>
          </w:rPr>
          <w:t>3.10</w:t>
        </w:r>
      </w:hyperlink>
      <w:r>
        <w:rPr>
          <w:spacing w:val="35"/>
          <w:w w:val="105"/>
        </w:rPr>
        <w:t> </w:t>
      </w:r>
      <w:r>
        <w:rPr>
          <w:w w:val="105"/>
        </w:rPr>
        <w:t>shows</w:t>
      </w:r>
      <w:r>
        <w:rPr>
          <w:spacing w:val="36"/>
          <w:w w:val="105"/>
        </w:rPr>
        <w:t> </w:t>
      </w:r>
      <w:r>
        <w:rPr>
          <w:w w:val="105"/>
        </w:rPr>
        <w:t>an</w:t>
      </w:r>
      <w:r>
        <w:rPr>
          <w:spacing w:val="35"/>
          <w:w w:val="105"/>
        </w:rPr>
        <w:t> </w:t>
      </w:r>
      <w:r>
        <w:rPr>
          <w:w w:val="105"/>
        </w:rPr>
        <w:t>example</w:t>
      </w:r>
      <w:r>
        <w:rPr>
          <w:spacing w:val="36"/>
          <w:w w:val="105"/>
        </w:rPr>
        <w:t> </w:t>
      </w:r>
      <w:r>
        <w:rPr>
          <w:w w:val="105"/>
        </w:rPr>
        <w:t>of</w:t>
      </w:r>
      <w:r>
        <w:rPr>
          <w:spacing w:val="35"/>
          <w:w w:val="105"/>
        </w:rPr>
        <w:t> </w:t>
      </w:r>
      <w:r>
        <w:rPr>
          <w:w w:val="105"/>
        </w:rPr>
        <w:t>a</w:t>
      </w:r>
      <w:r>
        <w:rPr>
          <w:spacing w:val="35"/>
          <w:w w:val="105"/>
        </w:rPr>
        <w:t> </w:t>
      </w:r>
      <w:r>
        <w:rPr>
          <w:w w:val="105"/>
        </w:rPr>
        <w:t>changing</w:t>
      </w:r>
      <w:r>
        <w:rPr>
          <w:spacing w:val="36"/>
          <w:w w:val="105"/>
        </w:rPr>
        <w:t> </w:t>
      </w:r>
      <w:r>
        <w:rPr>
          <w:w w:val="105"/>
        </w:rPr>
        <w:t>compressor</w:t>
      </w:r>
      <w:r>
        <w:rPr>
          <w:w w:val="104"/>
        </w:rPr>
        <w:t> </w:t>
      </w:r>
      <w:r>
        <w:rPr>
          <w:w w:val="105"/>
        </w:rPr>
        <w:t>schedule</w:t>
      </w:r>
      <w:r>
        <w:rPr>
          <w:spacing w:val="19"/>
          <w:w w:val="105"/>
        </w:rPr>
        <w:t> </w:t>
      </w:r>
      <w:r>
        <w:rPr>
          <w:w w:val="105"/>
        </w:rPr>
        <w:t>where</w:t>
      </w:r>
      <w:r>
        <w:rPr>
          <w:spacing w:val="19"/>
          <w:w w:val="105"/>
        </w:rPr>
        <w:t> </w:t>
      </w:r>
      <w:r>
        <w:rPr>
          <w:w w:val="105"/>
        </w:rPr>
        <w:t>an</w:t>
      </w:r>
      <w:r>
        <w:rPr>
          <w:spacing w:val="19"/>
          <w:w w:val="105"/>
        </w:rPr>
        <w:t> </w:t>
      </w:r>
      <w:r>
        <w:rPr>
          <w:w w:val="105"/>
        </w:rPr>
        <w:t>input</w:t>
      </w:r>
      <w:r>
        <w:rPr>
          <w:spacing w:val="19"/>
          <w:w w:val="105"/>
        </w:rPr>
        <w:t> </w:t>
      </w:r>
      <w:r>
        <w:rPr>
          <w:w w:val="105"/>
        </w:rPr>
        <w:t>parameter</w:t>
      </w:r>
      <w:r>
        <w:rPr>
          <w:spacing w:val="18"/>
          <w:w w:val="105"/>
        </w:rPr>
        <w:t> </w:t>
      </w:r>
      <w:r>
        <w:rPr>
          <w:w w:val="105"/>
        </w:rPr>
        <w:t>would</w:t>
      </w:r>
      <w:r>
        <w:rPr>
          <w:spacing w:val="19"/>
          <w:w w:val="105"/>
        </w:rPr>
        <w:t> </w:t>
      </w:r>
      <w:r>
        <w:rPr>
          <w:w w:val="105"/>
        </w:rPr>
        <w:t>need</w:t>
      </w:r>
      <w:r>
        <w:rPr>
          <w:spacing w:val="18"/>
          <w:w w:val="105"/>
        </w:rPr>
        <w:t> </w:t>
      </w:r>
      <w:r>
        <w:rPr>
          <w:w w:val="105"/>
        </w:rPr>
        <w:t>to</w:t>
      </w:r>
      <w:r>
        <w:rPr>
          <w:spacing w:val="19"/>
          <w:w w:val="105"/>
        </w:rPr>
        <w:t> </w:t>
      </w:r>
      <w:r>
        <w:rPr>
          <w:w w:val="105"/>
        </w:rPr>
        <w:t>be</w:t>
      </w:r>
      <w:r>
        <w:rPr>
          <w:spacing w:val="19"/>
          <w:w w:val="105"/>
        </w:rPr>
        <w:t> </w:t>
      </w:r>
      <w:r>
        <w:rPr>
          <w:w w:val="105"/>
        </w:rPr>
        <w:t>updated</w:t>
      </w:r>
      <w:r>
        <w:rPr>
          <w:spacing w:val="19"/>
          <w:w w:val="105"/>
        </w:rPr>
        <w:t> </w:t>
      </w:r>
      <w:r>
        <w:rPr>
          <w:w w:val="105"/>
        </w:rPr>
        <w:t>in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simulation.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21"/>
          <w:szCs w:val="21"/>
        </w:rPr>
      </w:pPr>
    </w:p>
    <w:tbl>
      <w:tblPr>
        <w:tblW w:w="0" w:type="auto"/>
        <w:jc w:val="left"/>
        <w:tblInd w:w="903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0"/>
        <w:gridCol w:w="1380"/>
        <w:gridCol w:w="1380"/>
        <w:gridCol w:w="1380"/>
        <w:gridCol w:w="1380"/>
        <w:gridCol w:w="1380"/>
      </w:tblGrid>
      <w:tr>
        <w:trPr>
          <w:trHeight w:val="167" w:hRule="exact"/>
        </w:trPr>
        <w:tc>
          <w:tcPr>
            <w:tcW w:w="1380" w:type="dxa"/>
            <w:tcBorders>
              <w:top w:val="single" w:sz="3" w:space="0" w:color="000000"/>
              <w:left w:val="single" w:sz="3" w:space="0" w:color="000000"/>
              <w:bottom w:val="single" w:sz="15" w:space="0" w:color="021949"/>
              <w:right w:val="dashed" w:sz="1" w:space="0" w:color="D6E0C9"/>
            </w:tcBorders>
          </w:tcPr>
          <w:p>
            <w:pPr>
              <w:pStyle w:val="TableParagraph"/>
              <w:tabs>
                <w:tab w:pos="682" w:val="left" w:leader="none"/>
                <w:tab w:pos="1027" w:val="left" w:leader="none"/>
              </w:tabs>
              <w:spacing w:line="38" w:lineRule="exact"/>
              <w:ind w:left="337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</w:tc>
        <w:tc>
          <w:tcPr>
            <w:tcW w:w="1380" w:type="dxa"/>
            <w:tcBorders>
              <w:top w:val="single" w:sz="3" w:space="0" w:color="000000"/>
              <w:left w:val="dashed" w:sz="1" w:space="0" w:color="D6E0C9"/>
              <w:bottom w:val="single" w:sz="4" w:space="0" w:color="021949"/>
              <w:right w:val="dashed" w:sz="1" w:space="0" w:color="D6E0C9"/>
            </w:tcBorders>
          </w:tcPr>
          <w:p>
            <w:pPr>
              <w:pStyle w:val="TableParagraph"/>
              <w:tabs>
                <w:tab w:pos="685" w:val="left" w:leader="none"/>
                <w:tab w:pos="1030" w:val="left" w:leader="none"/>
              </w:tabs>
              <w:spacing w:line="38" w:lineRule="exact"/>
              <w:ind w:left="340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</w:tc>
        <w:tc>
          <w:tcPr>
            <w:tcW w:w="1380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>
              <w:pStyle w:val="TableParagraph"/>
              <w:tabs>
                <w:tab w:pos="685" w:val="left" w:leader="none"/>
                <w:tab w:pos="1030" w:val="left" w:leader="none"/>
              </w:tabs>
              <w:spacing w:line="38" w:lineRule="exact"/>
              <w:ind w:left="340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</w:tc>
        <w:tc>
          <w:tcPr>
            <w:tcW w:w="1380" w:type="dxa"/>
            <w:tcBorders>
              <w:top w:val="single" w:sz="3" w:space="0" w:color="000000"/>
              <w:left w:val="dashed" w:sz="1" w:space="0" w:color="D6E0C9"/>
              <w:bottom w:val="single" w:sz="4" w:space="0" w:color="021949"/>
              <w:right w:val="dashed" w:sz="1" w:space="0" w:color="D6E0C9"/>
            </w:tcBorders>
          </w:tcPr>
          <w:p>
            <w:pPr>
              <w:pStyle w:val="TableParagraph"/>
              <w:tabs>
                <w:tab w:pos="685" w:val="left" w:leader="none"/>
                <w:tab w:pos="1030" w:val="left" w:leader="none"/>
              </w:tabs>
              <w:spacing w:line="38" w:lineRule="exact"/>
              <w:ind w:left="340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</w:tc>
        <w:tc>
          <w:tcPr>
            <w:tcW w:w="1380" w:type="dxa"/>
            <w:tcBorders>
              <w:top w:val="single" w:sz="3" w:space="0" w:color="000000"/>
              <w:left w:val="dashed" w:sz="1" w:space="0" w:color="D6E0C9"/>
              <w:bottom w:val="single" w:sz="4" w:space="0" w:color="021949"/>
              <w:right w:val="dashed" w:sz="1" w:space="0" w:color="D6E0C9"/>
            </w:tcBorders>
          </w:tcPr>
          <w:p>
            <w:pPr>
              <w:pStyle w:val="TableParagraph"/>
              <w:tabs>
                <w:tab w:pos="685" w:val="left" w:leader="none"/>
                <w:tab w:pos="1030" w:val="left" w:leader="none"/>
              </w:tabs>
              <w:spacing w:line="38" w:lineRule="exact"/>
              <w:ind w:left="340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</w:tc>
        <w:tc>
          <w:tcPr>
            <w:tcW w:w="1380" w:type="dxa"/>
            <w:tcBorders>
              <w:top w:val="single" w:sz="3" w:space="0" w:color="000000"/>
              <w:left w:val="dashed" w:sz="1" w:space="0" w:color="D6E0C9"/>
              <w:bottom w:val="single" w:sz="16" w:space="0" w:color="021949"/>
              <w:right w:val="single" w:sz="3" w:space="0" w:color="000000"/>
            </w:tcBorders>
          </w:tcPr>
          <w:p>
            <w:pPr>
              <w:pStyle w:val="TableParagraph"/>
              <w:tabs>
                <w:tab w:pos="685" w:val="left" w:leader="none"/>
                <w:tab w:pos="1030" w:val="left" w:leader="none"/>
              </w:tabs>
              <w:spacing w:line="38" w:lineRule="exact"/>
              <w:ind w:left="340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</w:tc>
      </w:tr>
      <w:tr>
        <w:trPr>
          <w:trHeight w:val="335" w:hRule="exact"/>
        </w:trPr>
        <w:tc>
          <w:tcPr>
            <w:tcW w:w="1380" w:type="dxa"/>
            <w:tcBorders>
              <w:top w:val="single" w:sz="15" w:space="0" w:color="021949"/>
              <w:left w:val="single" w:sz="3" w:space="0" w:color="000000"/>
              <w:bottom w:val="single" w:sz="16" w:space="0" w:color="02194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single" w:sz="4" w:space="0" w:color="021949"/>
              <w:left w:val="dashed" w:sz="1" w:space="0" w:color="D6E0C9"/>
              <w:bottom w:val="single" w:sz="4" w:space="0" w:color="02194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dashed" w:sz="1" w:space="0" w:color="D6E0C9"/>
              <w:left w:val="dashed" w:sz="1" w:space="0" w:color="D6E0C9"/>
              <w:bottom w:val="single" w:sz="4" w:space="0" w:color="02194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single" w:sz="4" w:space="0" w:color="021949"/>
              <w:left w:val="dashed" w:sz="1" w:space="0" w:color="D6E0C9"/>
              <w:bottom w:val="single" w:sz="4" w:space="0" w:color="02194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single" w:sz="4" w:space="0" w:color="021949"/>
              <w:left w:val="dashed" w:sz="1" w:space="0" w:color="D6E0C9"/>
              <w:bottom w:val="single" w:sz="4" w:space="0" w:color="02194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single" w:sz="16" w:space="0" w:color="021949"/>
              <w:left w:val="dashed" w:sz="1" w:space="0" w:color="D6E0C9"/>
              <w:bottom w:val="single" w:sz="15" w:space="0" w:color="021949"/>
              <w:right w:val="single" w:sz="3" w:space="0" w:color="000000"/>
            </w:tcBorders>
          </w:tcPr>
          <w:p>
            <w:pPr/>
          </w:p>
        </w:tc>
      </w:tr>
      <w:tr>
        <w:trPr>
          <w:trHeight w:val="334" w:hRule="exact"/>
        </w:trPr>
        <w:tc>
          <w:tcPr>
            <w:tcW w:w="1380" w:type="dxa"/>
            <w:tcBorders>
              <w:top w:val="single" w:sz="16" w:space="0" w:color="021949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single" w:sz="4" w:space="0" w:color="02194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single" w:sz="4" w:space="0" w:color="02194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single" w:sz="4" w:space="0" w:color="02194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single" w:sz="4" w:space="0" w:color="02194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single" w:sz="15" w:space="0" w:color="021949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335" w:hRule="exact"/>
        </w:trPr>
        <w:tc>
          <w:tcPr>
            <w:tcW w:w="1380" w:type="dxa"/>
            <w:tcBorders>
              <w:top w:val="dashed" w:sz="1" w:space="0" w:color="D6E0C9"/>
              <w:left w:val="single" w:sz="3" w:space="0" w:color="000000"/>
              <w:bottom w:val="single" w:sz="4" w:space="0" w:color="02194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dashed" w:sz="1" w:space="0" w:color="D6E0C9"/>
              <w:left w:val="dashed" w:sz="1" w:space="0" w:color="D6E0C9"/>
              <w:bottom w:val="single" w:sz="4" w:space="0" w:color="02194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dashed" w:sz="1" w:space="0" w:color="D6E0C9"/>
              <w:left w:val="dashed" w:sz="1" w:space="0" w:color="D6E0C9"/>
              <w:bottom w:val="single" w:sz="4" w:space="0" w:color="02194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dashed" w:sz="1" w:space="0" w:color="D6E0C9"/>
              <w:left w:val="dashed" w:sz="1" w:space="0" w:color="D6E0C9"/>
              <w:bottom w:val="single" w:sz="4" w:space="0" w:color="02194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dashed" w:sz="1" w:space="0" w:color="D6E0C9"/>
              <w:left w:val="dashed" w:sz="1" w:space="0" w:color="D6E0C9"/>
              <w:bottom w:val="single" w:sz="4" w:space="0" w:color="02194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dashed" w:sz="1" w:space="0" w:color="D6E0C9"/>
              <w:left w:val="dashed" w:sz="1" w:space="0" w:color="D6E0C9"/>
              <w:bottom w:val="single" w:sz="4" w:space="0" w:color="021949"/>
              <w:right w:val="single" w:sz="3" w:space="0" w:color="000000"/>
            </w:tcBorders>
          </w:tcPr>
          <w:p>
            <w:pPr/>
          </w:p>
        </w:tc>
      </w:tr>
      <w:tr>
        <w:trPr>
          <w:trHeight w:val="335" w:hRule="exact"/>
        </w:trPr>
        <w:tc>
          <w:tcPr>
            <w:tcW w:w="1380" w:type="dxa"/>
            <w:tcBorders>
              <w:top w:val="single" w:sz="4" w:space="0" w:color="021949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single" w:sz="4" w:space="0" w:color="02194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single" w:sz="4" w:space="0" w:color="02194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single" w:sz="4" w:space="0" w:color="02194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single" w:sz="4" w:space="0" w:color="02194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single" w:sz="4" w:space="0" w:color="021949"/>
              <w:left w:val="dashed" w:sz="1" w:space="0" w:color="D6E0C9"/>
              <w:bottom w:val="single" w:sz="4" w:space="0" w:color="021949"/>
              <w:right w:val="single" w:sz="3" w:space="0" w:color="000000"/>
            </w:tcBorders>
          </w:tcPr>
          <w:p>
            <w:pPr/>
          </w:p>
        </w:tc>
      </w:tr>
      <w:tr>
        <w:trPr>
          <w:trHeight w:val="335" w:hRule="exact"/>
        </w:trPr>
        <w:tc>
          <w:tcPr>
            <w:tcW w:w="1380" w:type="dxa"/>
            <w:tcBorders>
              <w:top w:val="dashed" w:sz="1" w:space="0" w:color="D6E0C9"/>
              <w:left w:val="single" w:sz="3" w:space="0" w:color="000000"/>
              <w:bottom w:val="single" w:sz="4" w:space="0" w:color="7296E5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single" w:sz="4" w:space="0" w:color="021949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334" w:hRule="exact"/>
        </w:trPr>
        <w:tc>
          <w:tcPr>
            <w:tcW w:w="1380" w:type="dxa"/>
            <w:tcBorders>
              <w:top w:val="single" w:sz="4" w:space="0" w:color="7296E5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dashed" w:sz="1" w:space="0" w:color="D6E0C9"/>
              <w:left w:val="dashed" w:sz="1" w:space="0" w:color="D6E0C9"/>
              <w:bottom w:val="single" w:sz="4" w:space="0" w:color="02194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dashed" w:sz="1" w:space="0" w:color="D6E0C9"/>
              <w:left w:val="dashed" w:sz="1" w:space="0" w:color="D6E0C9"/>
              <w:bottom w:val="single" w:sz="4" w:space="0" w:color="02194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dashed" w:sz="1" w:space="0" w:color="D6E0C9"/>
              <w:left w:val="dashed" w:sz="1" w:space="0" w:color="D6E0C9"/>
              <w:bottom w:val="single" w:sz="4" w:space="0" w:color="02194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335" w:hRule="exact"/>
        </w:trPr>
        <w:tc>
          <w:tcPr>
            <w:tcW w:w="1380" w:type="dxa"/>
            <w:tcBorders>
              <w:top w:val="dashed" w:sz="1" w:space="0" w:color="D6E0C9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single" w:sz="4" w:space="0" w:color="02194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single" w:sz="4" w:space="0" w:color="02194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single" w:sz="4" w:space="0" w:color="02194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80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334" w:hRule="exact"/>
        </w:trPr>
        <w:tc>
          <w:tcPr>
            <w:tcW w:w="1380" w:type="dxa"/>
            <w:tcBorders>
              <w:top w:val="dashed" w:sz="1" w:space="0" w:color="D6E0C9"/>
              <w:left w:val="single" w:sz="3" w:space="0" w:color="000000"/>
              <w:bottom w:val="single" w:sz="3" w:space="0" w:color="000000"/>
              <w:right w:val="dashed" w:sz="1" w:space="0" w:color="D6E0C9"/>
            </w:tcBorders>
          </w:tcPr>
          <w:p>
            <w:pPr>
              <w:pStyle w:val="TableParagraph"/>
              <w:spacing w:line="240" w:lineRule="auto" w:before="11"/>
              <w:ind w:right="0"/>
              <w:jc w:val="left"/>
              <w:rPr>
                <w:rFonts w:ascii="Times New Roman" w:hAnsi="Times New Roman" w:cs="Times New Roman" w:eastAsia="Times New Roman"/>
                <w:sz w:val="25"/>
                <w:szCs w:val="25"/>
              </w:rPr>
            </w:pPr>
          </w:p>
          <w:p>
            <w:pPr>
              <w:pStyle w:val="TableParagraph"/>
              <w:tabs>
                <w:tab w:pos="682" w:val="left" w:leader="none"/>
                <w:tab w:pos="1027" w:val="left" w:leader="none"/>
              </w:tabs>
              <w:spacing w:line="38" w:lineRule="exact"/>
              <w:ind w:left="337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</w:tc>
        <w:tc>
          <w:tcPr>
            <w:tcW w:w="1380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dashed" w:sz="1" w:space="0" w:color="D6E0C9"/>
            </w:tcBorders>
          </w:tcPr>
          <w:p>
            <w:pPr>
              <w:pStyle w:val="TableParagraph"/>
              <w:spacing w:line="240" w:lineRule="auto" w:before="11"/>
              <w:ind w:right="0"/>
              <w:jc w:val="left"/>
              <w:rPr>
                <w:rFonts w:ascii="Times New Roman" w:hAnsi="Times New Roman" w:cs="Times New Roman" w:eastAsia="Times New Roman"/>
                <w:sz w:val="25"/>
                <w:szCs w:val="25"/>
              </w:rPr>
            </w:pPr>
          </w:p>
          <w:p>
            <w:pPr>
              <w:pStyle w:val="TableParagraph"/>
              <w:tabs>
                <w:tab w:pos="685" w:val="left" w:leader="none"/>
                <w:tab w:pos="1030" w:val="left" w:leader="none"/>
              </w:tabs>
              <w:spacing w:line="38" w:lineRule="exact"/>
              <w:ind w:left="340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</w:tc>
        <w:tc>
          <w:tcPr>
            <w:tcW w:w="1380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dashed" w:sz="1" w:space="0" w:color="D6E0C9"/>
            </w:tcBorders>
          </w:tcPr>
          <w:p>
            <w:pPr>
              <w:pStyle w:val="TableParagraph"/>
              <w:spacing w:line="240" w:lineRule="auto" w:before="11"/>
              <w:ind w:right="0"/>
              <w:jc w:val="left"/>
              <w:rPr>
                <w:rFonts w:ascii="Times New Roman" w:hAnsi="Times New Roman" w:cs="Times New Roman" w:eastAsia="Times New Roman"/>
                <w:sz w:val="25"/>
                <w:szCs w:val="25"/>
              </w:rPr>
            </w:pPr>
          </w:p>
          <w:p>
            <w:pPr>
              <w:pStyle w:val="TableParagraph"/>
              <w:tabs>
                <w:tab w:pos="685" w:val="left" w:leader="none"/>
                <w:tab w:pos="1030" w:val="left" w:leader="none"/>
              </w:tabs>
              <w:spacing w:line="38" w:lineRule="exact"/>
              <w:ind w:left="340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</w:tc>
        <w:tc>
          <w:tcPr>
            <w:tcW w:w="1380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dashed" w:sz="1" w:space="0" w:color="D6E0C9"/>
            </w:tcBorders>
          </w:tcPr>
          <w:p>
            <w:pPr>
              <w:pStyle w:val="TableParagraph"/>
              <w:spacing w:line="240" w:lineRule="auto" w:before="11"/>
              <w:ind w:right="0"/>
              <w:jc w:val="left"/>
              <w:rPr>
                <w:rFonts w:ascii="Times New Roman" w:hAnsi="Times New Roman" w:cs="Times New Roman" w:eastAsia="Times New Roman"/>
                <w:sz w:val="25"/>
                <w:szCs w:val="25"/>
              </w:rPr>
            </w:pPr>
          </w:p>
          <w:p>
            <w:pPr>
              <w:pStyle w:val="TableParagraph"/>
              <w:tabs>
                <w:tab w:pos="685" w:val="left" w:leader="none"/>
                <w:tab w:pos="1030" w:val="left" w:leader="none"/>
              </w:tabs>
              <w:spacing w:line="38" w:lineRule="exact"/>
              <w:ind w:left="340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</w:tc>
        <w:tc>
          <w:tcPr>
            <w:tcW w:w="1380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dashed" w:sz="1" w:space="0" w:color="D6E0C9"/>
            </w:tcBorders>
          </w:tcPr>
          <w:p>
            <w:pPr>
              <w:pStyle w:val="TableParagraph"/>
              <w:spacing w:line="240" w:lineRule="auto" w:before="11"/>
              <w:ind w:right="0"/>
              <w:jc w:val="left"/>
              <w:rPr>
                <w:rFonts w:ascii="Times New Roman" w:hAnsi="Times New Roman" w:cs="Times New Roman" w:eastAsia="Times New Roman"/>
                <w:sz w:val="25"/>
                <w:szCs w:val="25"/>
              </w:rPr>
            </w:pPr>
          </w:p>
          <w:p>
            <w:pPr>
              <w:pStyle w:val="TableParagraph"/>
              <w:tabs>
                <w:tab w:pos="685" w:val="left" w:leader="none"/>
                <w:tab w:pos="1030" w:val="left" w:leader="none"/>
              </w:tabs>
              <w:spacing w:line="38" w:lineRule="exact"/>
              <w:ind w:left="340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</w:tc>
        <w:tc>
          <w:tcPr>
            <w:tcW w:w="1380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11"/>
              <w:ind w:right="0"/>
              <w:jc w:val="left"/>
              <w:rPr>
                <w:rFonts w:ascii="Times New Roman" w:hAnsi="Times New Roman" w:cs="Times New Roman" w:eastAsia="Times New Roman"/>
                <w:sz w:val="25"/>
                <w:szCs w:val="25"/>
              </w:rPr>
            </w:pPr>
          </w:p>
          <w:p>
            <w:pPr>
              <w:pStyle w:val="TableParagraph"/>
              <w:tabs>
                <w:tab w:pos="685" w:val="left" w:leader="none"/>
                <w:tab w:pos="1030" w:val="left" w:leader="none"/>
              </w:tabs>
              <w:spacing w:line="38" w:lineRule="exact"/>
              <w:ind w:left="340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</w:tc>
      </w:tr>
    </w:tbl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tabs>
          <w:tab w:pos="6230" w:val="left" w:leader="none"/>
        </w:tabs>
        <w:spacing w:line="20" w:lineRule="exact"/>
        <w:ind w:left="4319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/>
          <w:sz w:val="2"/>
        </w:rPr>
        <w:pict>
          <v:group style="width:30.05pt;height:.5pt;mso-position-horizontal-relative:char;mso-position-vertical-relative:line" coordorigin="0,0" coordsize="601,10">
            <v:group style="position:absolute;left:5;top:5;width:591;height:2" coordorigin="5,5" coordsize="591,2">
              <v:shape style="position:absolute;left:5;top:5;width:591;height:2" coordorigin="5,5" coordsize="591,0" path="m5,5l596,5e" filled="false" stroked="true" strokeweight=".5pt" strokecolor="#7296e5">
                <v:path arrowok="t"/>
              </v:shape>
            </v:group>
          </v:group>
        </w:pict>
      </w:r>
      <w:r>
        <w:rPr>
          <w:rFonts w:ascii="Times New Roman"/>
          <w:sz w:val="2"/>
        </w:rPr>
      </w:r>
      <w:r>
        <w:rPr>
          <w:rFonts w:ascii="Times New Roman"/>
          <w:sz w:val="2"/>
        </w:rPr>
        <w:tab/>
      </w:r>
      <w:r>
        <w:rPr>
          <w:rFonts w:ascii="Times New Roman"/>
          <w:sz w:val="2"/>
        </w:rPr>
        <w:pict>
          <v:group style="width:30.05pt;height:.5pt;mso-position-horizontal-relative:char;mso-position-vertical-relative:line" coordorigin="0,0" coordsize="601,10">
            <v:group style="position:absolute;left:5;top:5;width:591;height:2" coordorigin="5,5" coordsize="591,2">
              <v:shape style="position:absolute;left:5;top:5;width:591;height:2" coordorigin="5,5" coordsize="591,0" path="m5,5l596,5e" filled="false" stroked="true" strokeweight=".5pt" strokecolor="#021949">
                <v:path arrowok="t"/>
              </v:shape>
            </v:group>
          </v:group>
        </w:pict>
      </w:r>
      <w:r>
        <w:rPr>
          <w:rFonts w:ascii="Times New Roman"/>
          <w:sz w:val="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40" w:lineRule="auto" w:before="192"/>
        <w:ind w:left="211" w:right="0"/>
        <w:jc w:val="both"/>
      </w:pPr>
      <w:r>
        <w:rPr>
          <w:w w:val="105"/>
        </w:rPr>
        <w:t>Figure 3.10: </w:t>
      </w:r>
      <w:bookmarkStart w:name="_bookmark45" w:id="76"/>
      <w:bookmarkEnd w:id="76"/>
      <w:r>
        <w:rPr>
          <w:w w:val="105"/>
        </w:rPr>
        <w:t>An</w:t>
      </w:r>
      <w:r>
        <w:rPr>
          <w:w w:val="105"/>
        </w:rPr>
        <w:t> example of two baseline periods, showing a changed compressor</w:t>
      </w:r>
      <w:r>
        <w:rPr>
          <w:spacing w:val="14"/>
          <w:w w:val="105"/>
        </w:rPr>
        <w:t> </w:t>
      </w:r>
      <w:r>
        <w:rPr>
          <w:w w:val="105"/>
        </w:rPr>
        <w:t>schedule.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3"/>
        <w:numPr>
          <w:ilvl w:val="2"/>
          <w:numId w:val="21"/>
        </w:numPr>
        <w:tabs>
          <w:tab w:pos="1144" w:val="left" w:leader="none"/>
        </w:tabs>
        <w:spacing w:line="240" w:lineRule="auto" w:before="0" w:after="0"/>
        <w:ind w:left="1143" w:right="0" w:hanging="986"/>
        <w:jc w:val="both"/>
        <w:rPr>
          <w:b w:val="0"/>
          <w:bCs w:val="0"/>
        </w:rPr>
      </w:pPr>
      <w:r>
        <w:rPr/>
        <w:t>Periodic</w:t>
      </w:r>
      <w:r>
        <w:rPr>
          <w:spacing w:val="33"/>
        </w:rPr>
        <w:t> </w:t>
      </w:r>
      <w:r>
        <w:rPr/>
        <w:t>simulation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left="157" w:right="1131"/>
        <w:jc w:val="both"/>
      </w:pPr>
      <w:r>
        <w:rPr>
          <w:w w:val="105"/>
        </w:rPr>
        <w:t>Period</w:t>
      </w:r>
      <w:r>
        <w:rPr>
          <w:spacing w:val="-6"/>
          <w:w w:val="105"/>
        </w:rPr>
        <w:t> </w:t>
      </w:r>
      <w:r>
        <w:rPr>
          <w:w w:val="105"/>
        </w:rPr>
        <w:t>simulation</w:t>
      </w:r>
      <w:r>
        <w:rPr>
          <w:spacing w:val="-5"/>
          <w:w w:val="105"/>
        </w:rPr>
        <w:t> </w:t>
      </w:r>
      <w:r>
        <w:rPr>
          <w:w w:val="105"/>
        </w:rPr>
        <w:t>refers</w:t>
      </w:r>
      <w:r>
        <w:rPr>
          <w:spacing w:val="-6"/>
          <w:w w:val="105"/>
        </w:rPr>
        <w:t> </w:t>
      </w:r>
      <w:r>
        <w:rPr>
          <w:w w:val="105"/>
        </w:rPr>
        <w:t>to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repetition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simulations</w:t>
      </w:r>
      <w:r>
        <w:rPr>
          <w:spacing w:val="-5"/>
          <w:w w:val="105"/>
        </w:rPr>
        <w:t> </w:t>
      </w:r>
      <w:r>
        <w:rPr>
          <w:w w:val="105"/>
        </w:rPr>
        <w:t>over</w:t>
      </w:r>
      <w:r>
        <w:rPr>
          <w:spacing w:val="-6"/>
          <w:w w:val="105"/>
        </w:rPr>
        <w:t> </w:t>
      </w:r>
      <w:r>
        <w:rPr>
          <w:w w:val="105"/>
        </w:rPr>
        <w:t>subsequent</w:t>
      </w:r>
      <w:r>
        <w:rPr>
          <w:spacing w:val="-6"/>
          <w:w w:val="105"/>
        </w:rPr>
        <w:t> </w:t>
      </w:r>
      <w:r>
        <w:rPr>
          <w:w w:val="105"/>
        </w:rPr>
        <w:t>periods</w:t>
      </w:r>
      <w:r>
        <w:rPr>
          <w:spacing w:val="-7"/>
          <w:w w:val="105"/>
        </w:rPr>
        <w:t> </w:t>
      </w:r>
      <w:r>
        <w:rPr>
          <w:w w:val="105"/>
        </w:rPr>
        <w:t>to</w:t>
      </w:r>
      <w:r>
        <w:rPr>
          <w:spacing w:val="-6"/>
          <w:w w:val="105"/>
        </w:rPr>
        <w:t> </w:t>
      </w:r>
      <w:r>
        <w:rPr>
          <w:w w:val="105"/>
        </w:rPr>
        <w:t>determine</w:t>
      </w:r>
      <w:r>
        <w:rPr>
          <w:w w:val="103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sequential</w:t>
      </w:r>
      <w:r>
        <w:rPr>
          <w:spacing w:val="-4"/>
          <w:w w:val="105"/>
        </w:rPr>
        <w:t> </w:t>
      </w:r>
      <w:r>
        <w:rPr>
          <w:w w:val="105"/>
        </w:rPr>
        <w:t>accuracy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model.</w:t>
      </w:r>
      <w:r>
        <w:rPr>
          <w:spacing w:val="22"/>
          <w:w w:val="105"/>
        </w:rPr>
        <w:t> </w:t>
      </w:r>
      <w:r>
        <w:rPr>
          <w:w w:val="105"/>
        </w:rPr>
        <w:t>This</w:t>
      </w:r>
      <w:r>
        <w:rPr>
          <w:spacing w:val="-4"/>
          <w:w w:val="105"/>
        </w:rPr>
        <w:t> </w:t>
      </w:r>
      <w:r>
        <w:rPr>
          <w:w w:val="105"/>
        </w:rPr>
        <w:t>is</w:t>
      </w:r>
      <w:r>
        <w:rPr>
          <w:spacing w:val="-5"/>
          <w:w w:val="105"/>
        </w:rPr>
        <w:t> </w:t>
      </w:r>
      <w:r>
        <w:rPr>
          <w:w w:val="105"/>
        </w:rPr>
        <w:t>important</w:t>
      </w:r>
      <w:r>
        <w:rPr>
          <w:spacing w:val="-5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verify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model</w:t>
      </w:r>
      <w:r>
        <w:rPr>
          <w:spacing w:val="-5"/>
          <w:w w:val="105"/>
        </w:rPr>
        <w:t> </w:t>
      </w:r>
      <w:r>
        <w:rPr>
          <w:w w:val="105"/>
        </w:rPr>
        <w:t>is</w:t>
      </w:r>
      <w:r>
        <w:rPr>
          <w:spacing w:val="-5"/>
          <w:w w:val="105"/>
        </w:rPr>
        <w:t> </w:t>
      </w:r>
      <w:r>
        <w:rPr>
          <w:w w:val="105"/>
        </w:rPr>
        <w:t>valid</w:t>
      </w:r>
      <w:r>
        <w:rPr>
          <w:spacing w:val="-4"/>
          <w:w w:val="105"/>
        </w:rPr>
        <w:t> </w:t>
      </w:r>
      <w:r>
        <w:rPr>
          <w:w w:val="105"/>
        </w:rPr>
        <w:t>in</w:t>
      </w:r>
      <w:r>
        <w:rPr>
          <w:spacing w:val="-5"/>
          <w:w w:val="105"/>
        </w:rPr>
        <w:t> </w:t>
      </w:r>
      <w:r>
        <w:rPr>
          <w:w w:val="105"/>
        </w:rPr>
        <w:t>general</w:t>
      </w:r>
      <w:r>
        <w:rPr>
          <w:w w:val="100"/>
        </w:rPr>
        <w:t> </w:t>
      </w:r>
      <w:r>
        <w:rPr>
          <w:w w:val="105"/>
        </w:rPr>
        <w:t>and not just a single period. This simulation will also indicate where operation changes</w:t>
      </w:r>
      <w:r>
        <w:rPr>
          <w:spacing w:val="28"/>
          <w:w w:val="105"/>
        </w:rPr>
        <w:t> </w:t>
      </w:r>
      <w:r>
        <w:rPr>
          <w:w w:val="105"/>
        </w:rPr>
        <w:t>have</w:t>
      </w:r>
      <w:r>
        <w:rPr>
          <w:w w:val="102"/>
        </w:rPr>
        <w:t> </w:t>
      </w:r>
      <w:r>
        <w:rPr>
          <w:w w:val="105"/>
        </w:rPr>
        <w:t>occurred as the simulation accuracy will be </w:t>
      </w:r>
      <w:r>
        <w:rPr>
          <w:spacing w:val="8"/>
          <w:w w:val="105"/>
        </w:rPr>
        <w:t> </w:t>
      </w:r>
      <w:r>
        <w:rPr>
          <w:w w:val="105"/>
        </w:rPr>
        <w:t>reduced.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left="157" w:right="1123" w:hanging="9"/>
        <w:jc w:val="both"/>
      </w:pPr>
      <w:r>
        <w:rPr>
          <w:w w:val="105"/>
        </w:rPr>
        <w:t>The following process is followed to implement periodic simulation: Simulation input data</w:t>
      </w:r>
      <w:r>
        <w:rPr>
          <w:spacing w:val="-42"/>
          <w:w w:val="105"/>
        </w:rPr>
        <w:t> </w:t>
      </w:r>
      <w:r>
        <w:rPr>
          <w:w w:val="105"/>
        </w:rPr>
        <w:t>is</w:t>
      </w:r>
      <w:r>
        <w:rPr>
          <w:w w:val="96"/>
        </w:rPr>
        <w:t> </w:t>
      </w:r>
      <w:r>
        <w:rPr>
          <w:w w:val="105"/>
        </w:rPr>
        <w:t>collected</w:t>
      </w:r>
      <w:r>
        <w:rPr>
          <w:spacing w:val="26"/>
          <w:w w:val="105"/>
        </w:rPr>
        <w:t> </w:t>
      </w:r>
      <w:r>
        <w:rPr>
          <w:w w:val="105"/>
        </w:rPr>
        <w:t>periodically</w:t>
      </w:r>
      <w:r>
        <w:rPr>
          <w:spacing w:val="24"/>
          <w:w w:val="105"/>
        </w:rPr>
        <w:t> </w:t>
      </w:r>
      <w:r>
        <w:rPr>
          <w:w w:val="105"/>
        </w:rPr>
        <w:t>for</w:t>
      </w:r>
      <w:r>
        <w:rPr>
          <w:spacing w:val="24"/>
          <w:w w:val="105"/>
        </w:rPr>
        <w:t> </w:t>
      </w:r>
      <w:r>
        <w:rPr>
          <w:w w:val="105"/>
        </w:rPr>
        <w:t>each</w:t>
      </w:r>
      <w:r>
        <w:rPr>
          <w:spacing w:val="26"/>
          <w:w w:val="105"/>
        </w:rPr>
        <w:t> </w:t>
      </w:r>
      <w:r>
        <w:rPr>
          <w:w w:val="105"/>
        </w:rPr>
        <w:t>simulation</w:t>
      </w:r>
      <w:r>
        <w:rPr>
          <w:spacing w:val="27"/>
          <w:w w:val="105"/>
        </w:rPr>
        <w:t> </w:t>
      </w:r>
      <w:r>
        <w:rPr>
          <w:w w:val="105"/>
        </w:rPr>
        <w:t>interval,</w:t>
      </w:r>
      <w:r>
        <w:rPr>
          <w:spacing w:val="24"/>
          <w:w w:val="105"/>
        </w:rPr>
        <w:t> </w:t>
      </w:r>
      <w:r>
        <w:rPr>
          <w:w w:val="105"/>
        </w:rPr>
        <w:t>this</w:t>
      </w:r>
      <w:r>
        <w:rPr>
          <w:spacing w:val="26"/>
          <w:w w:val="105"/>
        </w:rPr>
        <w:t> </w:t>
      </w:r>
      <w:r>
        <w:rPr>
          <w:w w:val="105"/>
        </w:rPr>
        <w:t>data</w:t>
      </w:r>
      <w:r>
        <w:rPr>
          <w:spacing w:val="24"/>
          <w:w w:val="105"/>
        </w:rPr>
        <w:t> </w:t>
      </w:r>
      <w:r>
        <w:rPr>
          <w:w w:val="105"/>
        </w:rPr>
        <w:t>includes</w:t>
      </w:r>
      <w:r>
        <w:rPr>
          <w:spacing w:val="24"/>
          <w:w w:val="105"/>
        </w:rPr>
        <w:t> </w:t>
      </w:r>
      <w:r>
        <w:rPr>
          <w:w w:val="105"/>
        </w:rPr>
        <w:t>only</w:t>
      </w:r>
      <w:r>
        <w:rPr>
          <w:spacing w:val="26"/>
          <w:w w:val="105"/>
        </w:rPr>
        <w:t> </w:t>
      </w:r>
      <w:r>
        <w:rPr>
          <w:w w:val="105"/>
        </w:rPr>
        <w:t>inputs</w:t>
      </w:r>
      <w:r>
        <w:rPr>
          <w:spacing w:val="24"/>
          <w:w w:val="105"/>
        </w:rPr>
        <w:t> </w:t>
      </w:r>
      <w:r>
        <w:rPr>
          <w:w w:val="105"/>
        </w:rPr>
        <w:t>that</w:t>
      </w:r>
      <w:r>
        <w:rPr>
          <w:spacing w:val="26"/>
          <w:w w:val="105"/>
        </w:rPr>
        <w:t> </w:t>
      </w:r>
      <w:r>
        <w:rPr>
          <w:w w:val="105"/>
        </w:rPr>
        <w:t>vary</w:t>
      </w:r>
      <w:r>
        <w:rPr>
          <w:w w:val="107"/>
        </w:rPr>
        <w:t> </w:t>
      </w:r>
      <w:r>
        <w:rPr>
          <w:w w:val="105"/>
        </w:rPr>
        <w:t>day to day such as schedules, air conditions and measured flows. Once the input values</w:t>
      </w:r>
      <w:r>
        <w:rPr>
          <w:spacing w:val="54"/>
          <w:w w:val="105"/>
        </w:rPr>
        <w:t> </w:t>
      </w:r>
      <w:r>
        <w:rPr>
          <w:w w:val="105"/>
        </w:rPr>
        <w:t>are</w:t>
      </w:r>
      <w:r>
        <w:rPr>
          <w:w w:val="105"/>
        </w:rPr>
        <w:t> </w:t>
      </w:r>
      <w:r>
        <w:rPr>
          <w:w w:val="105"/>
        </w:rPr>
        <w:t>collected, they are then imported into the compressed air model. The simulation</w:t>
      </w:r>
      <w:r>
        <w:rPr>
          <w:spacing w:val="47"/>
          <w:w w:val="105"/>
        </w:rPr>
        <w:t> </w:t>
      </w:r>
      <w:r>
        <w:rPr>
          <w:w w:val="105"/>
        </w:rPr>
        <w:t>performed</w:t>
      </w:r>
      <w:r>
        <w:rPr>
          <w:w w:val="102"/>
        </w:rPr>
        <w:t> </w:t>
      </w:r>
      <w:r>
        <w:rPr>
          <w:w w:val="105"/>
        </w:rPr>
        <w:t>and</w:t>
      </w:r>
      <w:r>
        <w:rPr>
          <w:spacing w:val="43"/>
          <w:w w:val="105"/>
        </w:rPr>
        <w:t> </w:t>
      </w:r>
      <w:r>
        <w:rPr>
          <w:w w:val="105"/>
        </w:rPr>
        <w:t>the</w:t>
      </w:r>
      <w:r>
        <w:rPr>
          <w:spacing w:val="43"/>
          <w:w w:val="105"/>
        </w:rPr>
        <w:t> </w:t>
      </w:r>
      <w:r>
        <w:rPr>
          <w:w w:val="105"/>
        </w:rPr>
        <w:t>output</w:t>
      </w:r>
      <w:r>
        <w:rPr>
          <w:spacing w:val="43"/>
          <w:w w:val="105"/>
        </w:rPr>
        <w:t> </w:t>
      </w:r>
      <w:r>
        <w:rPr>
          <w:w w:val="105"/>
        </w:rPr>
        <w:t>data</w:t>
      </w:r>
      <w:r>
        <w:rPr>
          <w:spacing w:val="43"/>
          <w:w w:val="105"/>
        </w:rPr>
        <w:t> </w:t>
      </w:r>
      <w:r>
        <w:rPr>
          <w:w w:val="105"/>
        </w:rPr>
        <w:t>is</w:t>
      </w:r>
      <w:r>
        <w:rPr>
          <w:spacing w:val="43"/>
          <w:w w:val="105"/>
        </w:rPr>
        <w:t> </w:t>
      </w:r>
      <w:r>
        <w:rPr>
          <w:w w:val="105"/>
        </w:rPr>
        <w:t>exported</w:t>
      </w:r>
      <w:r>
        <w:rPr>
          <w:spacing w:val="44"/>
          <w:w w:val="105"/>
        </w:rPr>
        <w:t> </w:t>
      </w:r>
      <w:r>
        <w:rPr>
          <w:w w:val="105"/>
        </w:rPr>
        <w:t>for</w:t>
      </w:r>
      <w:r>
        <w:rPr>
          <w:spacing w:val="43"/>
          <w:w w:val="105"/>
        </w:rPr>
        <w:t> </w:t>
      </w:r>
      <w:r>
        <w:rPr>
          <w:w w:val="105"/>
        </w:rPr>
        <w:t>analysis.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43"/>
          <w:w w:val="105"/>
        </w:rPr>
        <w:t> </w:t>
      </w:r>
      <w:r>
        <w:rPr>
          <w:w w:val="105"/>
        </w:rPr>
        <w:t>simulated</w:t>
      </w:r>
      <w:r>
        <w:rPr>
          <w:spacing w:val="43"/>
          <w:w w:val="105"/>
        </w:rPr>
        <w:t> </w:t>
      </w:r>
      <w:r>
        <w:rPr>
          <w:w w:val="105"/>
        </w:rPr>
        <w:t>data</w:t>
      </w:r>
      <w:r>
        <w:rPr>
          <w:spacing w:val="43"/>
          <w:w w:val="105"/>
        </w:rPr>
        <w:t> </w:t>
      </w:r>
      <w:r>
        <w:rPr>
          <w:w w:val="105"/>
        </w:rPr>
        <w:t>is</w:t>
      </w:r>
      <w:r>
        <w:rPr>
          <w:spacing w:val="43"/>
          <w:w w:val="105"/>
        </w:rPr>
        <w:t> </w:t>
      </w:r>
      <w:r>
        <w:rPr>
          <w:w w:val="105"/>
        </w:rPr>
        <w:t>then</w:t>
      </w:r>
      <w:r>
        <w:rPr>
          <w:spacing w:val="43"/>
          <w:w w:val="105"/>
        </w:rPr>
        <w:t> </w:t>
      </w:r>
      <w:r>
        <w:rPr>
          <w:w w:val="105"/>
        </w:rPr>
        <w:t>compared</w:t>
      </w:r>
      <w:r>
        <w:rPr>
          <w:spacing w:val="44"/>
          <w:w w:val="105"/>
        </w:rPr>
        <w:t> </w:t>
      </w:r>
      <w:r>
        <w:rPr>
          <w:w w:val="105"/>
        </w:rPr>
        <w:t>with</w:t>
      </w:r>
      <w:r>
        <w:rPr>
          <w:w w:val="108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actual</w:t>
      </w:r>
      <w:r>
        <w:rPr>
          <w:spacing w:val="29"/>
          <w:w w:val="105"/>
        </w:rPr>
        <w:t> </w:t>
      </w:r>
      <w:r>
        <w:rPr>
          <w:w w:val="105"/>
        </w:rPr>
        <w:t>operation</w:t>
      </w:r>
      <w:r>
        <w:rPr>
          <w:spacing w:val="29"/>
          <w:w w:val="105"/>
        </w:rPr>
        <w:t> </w:t>
      </w:r>
      <w:r>
        <w:rPr>
          <w:w w:val="105"/>
        </w:rPr>
        <w:t>of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system</w:t>
      </w:r>
      <w:r>
        <w:rPr>
          <w:spacing w:val="29"/>
          <w:w w:val="105"/>
        </w:rPr>
        <w:t> </w:t>
      </w:r>
      <w:r>
        <w:rPr>
          <w:w w:val="105"/>
        </w:rPr>
        <w:t>and</w:t>
      </w:r>
      <w:r>
        <w:rPr>
          <w:spacing w:val="29"/>
          <w:w w:val="105"/>
        </w:rPr>
        <w:t> </w:t>
      </w:r>
      <w:r>
        <w:rPr>
          <w:w w:val="105"/>
        </w:rPr>
        <w:t>major</w:t>
      </w:r>
      <w:r>
        <w:rPr>
          <w:spacing w:val="29"/>
          <w:w w:val="105"/>
        </w:rPr>
        <w:t> </w:t>
      </w:r>
      <w:r>
        <w:rPr>
          <w:w w:val="105"/>
        </w:rPr>
        <w:t>discrepancies</w:t>
      </w:r>
      <w:r>
        <w:rPr>
          <w:spacing w:val="28"/>
          <w:w w:val="105"/>
        </w:rPr>
        <w:t> </w:t>
      </w:r>
      <w:r>
        <w:rPr>
          <w:w w:val="105"/>
        </w:rPr>
        <w:t>are</w:t>
      </w:r>
      <w:r>
        <w:rPr>
          <w:spacing w:val="29"/>
          <w:w w:val="105"/>
        </w:rPr>
        <w:t> </w:t>
      </w:r>
      <w:r>
        <w:rPr>
          <w:w w:val="105"/>
        </w:rPr>
        <w:t>identified.</w:t>
      </w:r>
      <w:r>
        <w:rPr>
          <w:spacing w:val="2"/>
          <w:w w:val="105"/>
        </w:rPr>
        <w:t> </w:t>
      </w:r>
      <w:r>
        <w:rPr>
          <w:w w:val="105"/>
        </w:rPr>
        <w:t>This</w:t>
      </w:r>
      <w:r>
        <w:rPr>
          <w:spacing w:val="29"/>
          <w:w w:val="105"/>
        </w:rPr>
        <w:t> </w:t>
      </w:r>
      <w:r>
        <w:rPr>
          <w:w w:val="105"/>
        </w:rPr>
        <w:t>process</w:t>
      </w:r>
      <w:r>
        <w:rPr>
          <w:spacing w:val="28"/>
          <w:w w:val="105"/>
        </w:rPr>
        <w:t> </w:t>
      </w:r>
      <w:r>
        <w:rPr>
          <w:w w:val="105"/>
        </w:rPr>
        <w:t>is</w:t>
      </w:r>
      <w:r>
        <w:rPr>
          <w:w w:val="100"/>
        </w:rPr>
        <w:t> </w:t>
      </w:r>
      <w:r>
        <w:rPr>
          <w:w w:val="105"/>
        </w:rPr>
        <w:t>triggered</w:t>
      </w:r>
      <w:r>
        <w:rPr>
          <w:spacing w:val="-14"/>
          <w:w w:val="105"/>
        </w:rPr>
        <w:t> </w:t>
      </w:r>
      <w:r>
        <w:rPr>
          <w:w w:val="105"/>
        </w:rPr>
        <w:t>periodically.</w:t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3"/>
        <w:numPr>
          <w:ilvl w:val="2"/>
          <w:numId w:val="21"/>
        </w:numPr>
        <w:tabs>
          <w:tab w:pos="1144" w:val="left" w:leader="none"/>
        </w:tabs>
        <w:spacing w:line="240" w:lineRule="auto" w:before="0" w:after="0"/>
        <w:ind w:left="1143" w:right="0" w:hanging="986"/>
        <w:jc w:val="both"/>
        <w:rPr>
          <w:b w:val="0"/>
          <w:bCs w:val="0"/>
        </w:rPr>
      </w:pPr>
      <w:r>
        <w:rPr/>
        <w:t>Summary</w:t>
      </w:r>
      <w:r>
        <w:rPr>
          <w:b w:val="0"/>
        </w:rPr>
      </w:r>
    </w:p>
    <w:p>
      <w:pPr>
        <w:spacing w:line="240" w:lineRule="auto" w:before="9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spacing w:before="0"/>
        <w:ind w:left="117" w:right="0" w:firstLine="0"/>
        <w:jc w:val="both"/>
        <w:rPr>
          <w:rFonts w:ascii="Arial" w:hAnsi="Arial" w:cs="Arial" w:eastAsia="Arial"/>
          <w:sz w:val="24"/>
          <w:szCs w:val="24"/>
        </w:rPr>
      </w:pPr>
      <w:r>
        <w:rPr>
          <w:rFonts w:ascii="Arial"/>
          <w:i/>
          <w:sz w:val="24"/>
        </w:rPr>
        <w:t>Unfinished</w:t>
      </w:r>
      <w:r>
        <w:rPr>
          <w:rFonts w:ascii="Arial"/>
          <w:sz w:val="24"/>
        </w:rPr>
      </w:r>
    </w:p>
    <w:p>
      <w:pPr>
        <w:spacing w:after="0"/>
        <w:jc w:val="both"/>
        <w:rPr>
          <w:rFonts w:ascii="Arial" w:hAnsi="Arial" w:cs="Arial" w:eastAsia="Arial"/>
          <w:sz w:val="24"/>
          <w:szCs w:val="24"/>
        </w:rPr>
        <w:sectPr>
          <w:pgSz w:w="11910" w:h="16840"/>
          <w:pgMar w:header="420" w:footer="894" w:top="680" w:bottom="1080" w:left="1260" w:right="0"/>
        </w:sectPr>
      </w:pPr>
    </w:p>
    <w:p>
      <w:pPr>
        <w:spacing w:line="240" w:lineRule="auto" w:before="0"/>
        <w:rPr>
          <w:rFonts w:ascii="Arial" w:hAnsi="Arial" w:cs="Arial" w:eastAsia="Arial"/>
          <w:i/>
          <w:sz w:val="20"/>
          <w:szCs w:val="20"/>
        </w:rPr>
      </w:pPr>
    </w:p>
    <w:p>
      <w:pPr>
        <w:spacing w:line="240" w:lineRule="auto" w:before="3"/>
        <w:rPr>
          <w:rFonts w:ascii="Arial" w:hAnsi="Arial" w:cs="Arial" w:eastAsia="Arial"/>
          <w:i/>
          <w:sz w:val="18"/>
          <w:szCs w:val="18"/>
        </w:rPr>
      </w:pPr>
    </w:p>
    <w:p>
      <w:pPr>
        <w:spacing w:line="5746" w:lineRule="exact"/>
        <w:ind w:left="153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position w:val="-114"/>
          <w:sz w:val="20"/>
          <w:szCs w:val="20"/>
        </w:rPr>
        <w:pict>
          <v:group style="width:474.9pt;height:287.350pt;mso-position-horizontal-relative:char;mso-position-vertical-relative:line" coordorigin="0,0" coordsize="9498,5747">
            <v:group style="position:absolute;left:4;top:4;width:9490;height:2" coordorigin="4,4" coordsize="9490,2">
              <v:shape style="position:absolute;left:4;top:4;width:9490;height:2" coordorigin="4,4" coordsize="9490,0" path="m4,4l9494,4e" filled="false" stroked="true" strokeweight=".398pt" strokecolor="#000000">
                <v:path arrowok="t"/>
              </v:shape>
            </v:group>
            <v:group style="position:absolute;left:8;top:4;width:2;height:5739" coordorigin="8,4" coordsize="2,5739">
              <v:shape style="position:absolute;left:8;top:4;width:2;height:5739" coordorigin="8,4" coordsize="0,5739" path="m8,5743l8,4e" filled="false" stroked="true" strokeweight=".398pt" strokecolor="#000000">
                <v:path arrowok="t"/>
              </v:shape>
            </v:group>
            <v:group style="position:absolute;left:9490;top:4;width:2;height:5739" coordorigin="9490,4" coordsize="2,5739">
              <v:shape style="position:absolute;left:9490;top:4;width:2;height:5739" coordorigin="9490,4" coordsize="0,5739" path="m9490,5743l9490,4e" filled="false" stroked="true" strokeweight=".398pt" strokecolor="#000000">
                <v:path arrowok="t"/>
              </v:shape>
            </v:group>
            <v:group style="position:absolute;left:4;top:5743;width:9490;height:2" coordorigin="4,5743" coordsize="9490,2">
              <v:shape style="position:absolute;left:4;top:5743;width:9490;height:2" coordorigin="4,5743" coordsize="9490,0" path="m4,5743l9494,5743e" filled="false" stroked="true" strokeweight=".398pt" strokecolor="#000000">
                <v:path arrowok="t"/>
              </v:shape>
              <v:shape style="position:absolute;left:1166;top:87;width:993;height:182" type="#_x0000_t202" filled="false" stroked="false">
                <v:textbox inset="0,0,0,0">
                  <w:txbxContent>
                    <w:p>
                      <w:pPr>
                        <w:spacing w:line="181" w:lineRule="exact" w:before="0"/>
                        <w:ind w:left="0" w:right="0" w:firstLine="0"/>
                        <w:jc w:val="left"/>
                        <w:rPr>
                          <w:rFonts w:ascii="CMU Serif" w:hAnsi="CMU Serif" w:cs="CMU Serif" w:eastAsia="CMU Serif"/>
                          <w:sz w:val="18"/>
                          <w:szCs w:val="18"/>
                        </w:rPr>
                      </w:pPr>
                      <w:r>
                        <w:rPr>
                          <w:rFonts w:ascii="CMU Serif"/>
                          <w:spacing w:val="-7"/>
                          <w:w w:val="100"/>
                          <w:sz w:val="18"/>
                        </w:rPr>
                        <w:t>D</w:t>
                      </w:r>
                      <w:r>
                        <w:rPr>
                          <w:rFonts w:ascii="CMU Serif"/>
                          <w:spacing w:val="7"/>
                          <w:w w:val="99"/>
                          <w:sz w:val="18"/>
                        </w:rPr>
                        <w:t>a</w:t>
                      </w:r>
                      <w:r>
                        <w:rPr>
                          <w:rFonts w:ascii="CMU Serif"/>
                          <w:spacing w:val="-5"/>
                          <w:w w:val="100"/>
                          <w:sz w:val="18"/>
                        </w:rPr>
                        <w:t>t</w:t>
                      </w:r>
                      <w:r>
                        <w:rPr>
                          <w:rFonts w:ascii="CMU Serif"/>
                          <w:w w:val="99"/>
                          <w:sz w:val="18"/>
                        </w:rPr>
                        <w:t>a</w:t>
                      </w:r>
                      <w:r>
                        <w:rPr>
                          <w:rFonts w:ascii="CMU Serif"/>
                          <w:spacing w:val="-3"/>
                          <w:sz w:val="18"/>
                        </w:rPr>
                        <w:t> </w:t>
                      </w:r>
                      <w:r>
                        <w:rPr>
                          <w:rFonts w:ascii="CMU Serif"/>
                          <w:spacing w:val="-6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MU Serif"/>
                          <w:spacing w:val="-9"/>
                          <w:w w:val="100"/>
                          <w:sz w:val="18"/>
                        </w:rPr>
                        <w:t>o</w:t>
                      </w:r>
                      <w:r>
                        <w:rPr>
                          <w:rFonts w:ascii="CMU Serif"/>
                          <w:spacing w:val="-2"/>
                          <w:w w:val="100"/>
                          <w:sz w:val="18"/>
                        </w:rPr>
                        <w:t>u</w:t>
                      </w:r>
                      <w:r>
                        <w:rPr>
                          <w:rFonts w:ascii="CMU Serif"/>
                          <w:spacing w:val="-5"/>
                          <w:w w:val="100"/>
                          <w:sz w:val="18"/>
                        </w:rPr>
                        <w:t>r</w:t>
                      </w:r>
                      <w:r>
                        <w:rPr>
                          <w:rFonts w:ascii="CMU Serif"/>
                          <w:spacing w:val="1"/>
                          <w:w w:val="101"/>
                          <w:sz w:val="18"/>
                        </w:rPr>
                        <w:t>c</w:t>
                      </w:r>
                      <w:r>
                        <w:rPr>
                          <w:rFonts w:ascii="CMU Serif"/>
                          <w:spacing w:val="1"/>
                          <w:w w:val="100"/>
                          <w:sz w:val="18"/>
                        </w:rPr>
                        <w:t>e</w:t>
                      </w:r>
                      <w:r>
                        <w:rPr>
                          <w:rFonts w:ascii="CMU Serif"/>
                          <w:w w:val="100"/>
                          <w:sz w:val="18"/>
                        </w:rPr>
                        <w:t>s</w:t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Arial" w:hAnsi="Arial" w:cs="Arial" w:eastAsia="Arial"/>
          <w:position w:val="-114"/>
          <w:sz w:val="20"/>
          <w:szCs w:val="20"/>
        </w:rPr>
      </w:r>
    </w:p>
    <w:p>
      <w:pPr>
        <w:spacing w:line="240" w:lineRule="auto" w:before="4"/>
        <w:rPr>
          <w:rFonts w:ascii="Arial" w:hAnsi="Arial" w:cs="Arial" w:eastAsia="Arial"/>
          <w:i/>
          <w:sz w:val="12"/>
          <w:szCs w:val="12"/>
        </w:rPr>
      </w:pPr>
    </w:p>
    <w:p>
      <w:pPr>
        <w:pStyle w:val="BodyText"/>
        <w:spacing w:line="240" w:lineRule="auto" w:before="55"/>
        <w:ind w:left="773" w:right="0"/>
        <w:jc w:val="left"/>
      </w:pPr>
      <w:r>
        <w:rPr/>
        <w:pict>
          <v:group style="position:absolute;margin-left:113.398781pt;margin-top:-277.446503pt;width:409.85pt;height:263.350pt;mso-position-horizontal-relative:page;mso-position-vertical-relative:paragraph;z-index:-420232" coordorigin="2268,-5549" coordsize="8197,5267">
            <v:group style="position:absolute;left:6026;top:-1862;width:1554;height:933" coordorigin="6026,-1862" coordsize="1554,933">
              <v:shape style="position:absolute;left:6026;top:-1862;width:1554;height:933" coordorigin="6026,-1862" coordsize="1554,933" path="m6026,-930l7580,-930,7580,-1862,6026,-1862,6026,-930xe" filled="false" stroked="true" strokeweight=".822829pt" strokecolor="#000000">
                <v:path arrowok="t"/>
              </v:shape>
            </v:group>
            <v:group style="position:absolute;left:3852;top:-1396;width:1978;height:2" coordorigin="3852,-1396" coordsize="1978,2">
              <v:shape style="position:absolute;left:3852;top:-1396;width:1978;height:2" coordorigin="3852,-1396" coordsize="1978,0" path="m3852,-1396l5829,-1396e" filled="false" stroked="true" strokeweight=".822829pt" strokecolor="#000000">
                <v:path arrowok="t"/>
              </v:shape>
            </v:group>
            <v:group style="position:absolute;left:5811;top:-1468;width:216;height:144" coordorigin="5811,-1468" coordsize="216,144">
              <v:shape style="position:absolute;left:5811;top:-1468;width:216;height:144" coordorigin="5811,-1468" coordsize="216,144" path="m5811,-1468l5811,-1324,6026,-1396,5811,-1468xe" filled="true" fillcolor="#000000" stroked="false">
                <v:path arrowok="t"/>
                <v:fill type="solid"/>
              </v:shape>
            </v:group>
            <v:group style="position:absolute;left:7580;top:-1396;width:1126;height:2" coordorigin="7580,-1396" coordsize="1126,2">
              <v:shape style="position:absolute;left:7580;top:-1396;width:1126;height:2" coordorigin="7580,-1396" coordsize="1126,0" path="m7580,-1396l8706,-1396e" filled="false" stroked="true" strokeweight=".822829pt" strokecolor="#000000">
                <v:path arrowok="t"/>
              </v:shape>
            </v:group>
            <v:group style="position:absolute;left:8903;top:-1862;width:1554;height:933" coordorigin="8903,-1862" coordsize="1554,933">
              <v:shape style="position:absolute;left:8903;top:-1862;width:1554;height:933" coordorigin="8903,-1862" coordsize="1554,933" path="m8903,-930l10456,-930,10456,-1862,8903,-1862,8903,-930xe" filled="false" stroked="true" strokeweight=".822829pt" strokecolor="#000000">
                <v:path arrowok="t"/>
              </v:shape>
            </v:group>
            <v:group style="position:absolute;left:8688;top:-1468;width:216;height:144" coordorigin="8688,-1468" coordsize="216,144">
              <v:shape style="position:absolute;left:8688;top:-1468;width:216;height:144" coordorigin="8688,-1468" coordsize="216,144" path="m8688,-1468l8688,-1324,8903,-1396,8688,-1468xe" filled="true" fillcolor="#000000" stroked="false">
                <v:path arrowok="t"/>
                <v:fill type="solid"/>
              </v:shape>
            </v:group>
            <v:group style="position:absolute;left:3938;top:-3952;width:5742;height:2090" coordorigin="3938,-3952" coordsize="5742,2090">
              <v:shape style="position:absolute;left:3938;top:-3952;width:5742;height:2090" coordorigin="3938,-3952" coordsize="5742,2090" path="m9679,-1862l9679,-3952,3938,-3952e" filled="false" stroked="true" strokeweight=".822829pt" strokecolor="#000000">
                <v:path arrowok="t"/>
                <v:stroke dashstyle="dash"/>
              </v:shape>
            </v:group>
            <v:group style="position:absolute;left:2276;top:-4640;width:1554;height:1376" coordorigin="2276,-4640" coordsize="1554,1376">
              <v:shape style="position:absolute;left:2276;top:-4640;width:1554;height:1376" coordorigin="2276,-4640" coordsize="1554,1376" path="m2276,-3264l3830,-3264,3830,-4640,2276,-4640,2276,-3264xe" filled="false" stroked="true" strokeweight=".822829pt" strokecolor="#000000">
                <v:path arrowok="t"/>
              </v:shape>
            </v:group>
            <v:group style="position:absolute;left:3022;top:-5541;width:2;height:704" coordorigin="3022,-5541" coordsize="2,704">
              <v:shape style="position:absolute;left:3022;top:-5541;width:2;height:704" coordorigin="3022,-5541" coordsize="0,704" path="m3022,-5541l3022,-4837e" filled="false" stroked="true" strokeweight=".822829pt" strokecolor="#000000">
                <v:path arrowok="t"/>
              </v:shape>
            </v:group>
            <v:group style="position:absolute;left:2950;top:-4855;width:144;height:216" coordorigin="2950,-4855" coordsize="144,216">
              <v:shape style="position:absolute;left:2950;top:-4855;width:144;height:216" coordorigin="2950,-4855" coordsize="144,216" path="m3093,-4855l2950,-4855,3022,-4640,3093,-4855xe" filled="true" fillcolor="#000000" stroked="false">
                <v:path arrowok="t"/>
                <v:fill type="solid"/>
              </v:shape>
            </v:group>
            <v:group style="position:absolute;left:3075;top:-3264;width:2;height:566" coordorigin="3075,-3264" coordsize="2,566">
              <v:shape style="position:absolute;left:3075;top:-3264;width:2;height:566" coordorigin="3075,-3264" coordsize="0,566" path="m3075,-3264l3075,-2699e" filled="false" stroked="true" strokeweight=".822829pt" strokecolor="#000000">
                <v:path arrowok="t"/>
              </v:shape>
            </v:group>
            <v:group style="position:absolute;left:3003;top:-2717;width:144;height:216" coordorigin="3003,-2717" coordsize="144,216">
              <v:shape style="position:absolute;left:3003;top:-2717;width:144;height:216" coordorigin="3003,-2717" coordsize="144,216" path="m3147,-2717l3003,-2717,3075,-2502,3147,-2717xe" filled="true" fillcolor="#000000" stroked="false">
                <v:path arrowok="t"/>
                <v:fill type="solid"/>
              </v:shape>
            </v:group>
            <v:group style="position:absolute;left:3830;top:-4023;width:144;height:134" coordorigin="3830,-4023" coordsize="144,134">
              <v:shape style="position:absolute;left:3830;top:-4023;width:144;height:134" coordorigin="3830,-4023" coordsize="144,134" path="m3973,-4023l3830,-3952,3969,-3889,3962,-3908,3958,-3927,3956,-3947,3957,-3967,3960,-3986,3965,-4005,3973,-4023xe" filled="true" fillcolor="#000000" stroked="false">
                <v:path arrowok="t"/>
                <v:fill type="solid"/>
              </v:shape>
            </v:group>
            <v:group style="position:absolute;left:2298;top:-2502;width:1554;height:2212" coordorigin="2298,-2502" coordsize="1554,2212">
              <v:shape style="position:absolute;left:2298;top:-2502;width:1554;height:2212" coordorigin="2298,-2502" coordsize="1554,2212" path="m2298,-290l3852,-290,3852,-2502,2298,-2502,2298,-290xe" filled="false" stroked="true" strokeweight=".822829pt" strokecolor="#000000">
                <v:path arrowok="t"/>
              </v:shape>
              <v:shape style="position:absolute;left:2376;top:-1862;width:1398;height:1514" type="#_x0000_t75" stroked="false">
                <v:imagedata r:id="rId71" o:title=""/>
              </v:shape>
              <v:shape style="position:absolute;left:2509;top:-4303;width:1087;height:409" type="#_x0000_t75" stroked="false">
                <v:imagedata r:id="rId72" o:title=""/>
              </v:shape>
              <v:shape style="position:absolute;left:2494;top:-3854;width:1118;height:457" type="#_x0000_t75" stroked="false">
                <v:imagedata r:id="rId73" o:title=""/>
              </v:shape>
              <v:shape style="position:absolute;left:2373;top:-4571;width:1375;height:181" type="#_x0000_t202" filled="false" stroked="false">
                <v:textbox inset="0,0,0,0">
                  <w:txbxContent>
                    <w:p>
                      <w:pPr>
                        <w:spacing w:line="181" w:lineRule="exact" w:before="0"/>
                        <w:ind w:left="0" w:right="0" w:firstLine="0"/>
                        <w:jc w:val="left"/>
                        <w:rPr>
                          <w:rFonts w:ascii="CMU Serif" w:hAnsi="CMU Serif" w:cs="CMU Serif" w:eastAsia="CMU Serif"/>
                          <w:sz w:val="18"/>
                          <w:szCs w:val="18"/>
                        </w:rPr>
                      </w:pPr>
                      <w:r>
                        <w:rPr>
                          <w:rFonts w:ascii="CMU Serif"/>
                          <w:spacing w:val="-2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MU Seri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MU Serif"/>
                          <w:spacing w:val="-3"/>
                          <w:w w:val="100"/>
                          <w:sz w:val="18"/>
                        </w:rPr>
                        <w:t>m</w:t>
                      </w:r>
                      <w:r>
                        <w:rPr>
                          <w:rFonts w:ascii="CMU Serif"/>
                          <w:spacing w:val="-2"/>
                          <w:w w:val="100"/>
                          <w:sz w:val="18"/>
                        </w:rPr>
                        <w:t>u</w:t>
                      </w:r>
                      <w:r>
                        <w:rPr>
                          <w:rFonts w:ascii="CMU Serif"/>
                          <w:spacing w:val="-1"/>
                          <w:w w:val="100"/>
                          <w:sz w:val="18"/>
                        </w:rPr>
                        <w:t>l</w:t>
                      </w:r>
                      <w:r>
                        <w:rPr>
                          <w:rFonts w:ascii="CMU Serif"/>
                          <w:spacing w:val="-8"/>
                          <w:w w:val="99"/>
                          <w:sz w:val="18"/>
                        </w:rPr>
                        <w:t>a</w:t>
                      </w:r>
                      <w:r>
                        <w:rPr>
                          <w:rFonts w:ascii="CMU Serif"/>
                          <w:spacing w:val="-5"/>
                          <w:w w:val="100"/>
                          <w:sz w:val="18"/>
                        </w:rPr>
                        <w:t>t</w:t>
                      </w:r>
                      <w:r>
                        <w:rPr>
                          <w:rFonts w:ascii="CMU Seri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MU Serif"/>
                          <w:spacing w:val="-8"/>
                          <w:w w:val="100"/>
                          <w:sz w:val="18"/>
                        </w:rPr>
                        <w:t>o</w:t>
                      </w:r>
                      <w:r>
                        <w:rPr>
                          <w:rFonts w:ascii="CMU Serif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MU Serif"/>
                          <w:spacing w:val="4"/>
                          <w:sz w:val="18"/>
                        </w:rPr>
                        <w:t> </w:t>
                      </w:r>
                      <w:r>
                        <w:rPr>
                          <w:rFonts w:ascii="CMU Seri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MU Serif"/>
                          <w:spacing w:val="-2"/>
                          <w:w w:val="100"/>
                          <w:sz w:val="18"/>
                        </w:rPr>
                        <w:t>npu</w:t>
                      </w:r>
                      <w:r>
                        <w:rPr>
                          <w:rFonts w:ascii="CMU Serif"/>
                          <w:spacing w:val="-5"/>
                          <w:w w:val="100"/>
                          <w:sz w:val="18"/>
                        </w:rPr>
                        <w:t>t</w:t>
                      </w:r>
                      <w:r>
                        <w:rPr>
                          <w:rFonts w:ascii="CMU Serif"/>
                          <w:w w:val="100"/>
                          <w:sz w:val="18"/>
                        </w:rPr>
                        <w:t>s</w:t>
                      </w:r>
                    </w:p>
                  </w:txbxContent>
                </v:textbox>
                <w10:wrap type="none"/>
              </v:shape>
              <v:shape style="position:absolute;left:6098;top:-4314;width:1477;height:182" type="#_x0000_t202" filled="false" stroked="false">
                <v:textbox inset="0,0,0,0">
                  <w:txbxContent>
                    <w:p>
                      <w:pPr>
                        <w:spacing w:line="181" w:lineRule="exact" w:before="0"/>
                        <w:ind w:left="0" w:right="0" w:firstLine="0"/>
                        <w:jc w:val="left"/>
                        <w:rPr>
                          <w:rFonts w:ascii="CMU Serif" w:hAnsi="CMU Serif" w:cs="CMU Serif" w:eastAsia="CMU Serif"/>
                          <w:sz w:val="18"/>
                          <w:szCs w:val="18"/>
                        </w:rPr>
                      </w:pPr>
                      <w:r>
                        <w:rPr>
                          <w:rFonts w:ascii="CMU Serif"/>
                          <w:spacing w:val="-2"/>
                          <w:w w:val="100"/>
                          <w:sz w:val="18"/>
                        </w:rPr>
                        <w:t>R</w:t>
                      </w:r>
                      <w:r>
                        <w:rPr>
                          <w:rFonts w:ascii="CMU Serif"/>
                          <w:spacing w:val="1"/>
                          <w:w w:val="100"/>
                          <w:sz w:val="18"/>
                        </w:rPr>
                        <w:t>e</w:t>
                      </w:r>
                      <w:r>
                        <w:rPr>
                          <w:rFonts w:ascii="CMU Serif"/>
                          <w:spacing w:val="-2"/>
                          <w:w w:val="100"/>
                          <w:sz w:val="18"/>
                        </w:rPr>
                        <w:t>p</w:t>
                      </w:r>
                      <w:r>
                        <w:rPr>
                          <w:rFonts w:ascii="CMU Serif"/>
                          <w:spacing w:val="-15"/>
                          <w:w w:val="100"/>
                          <w:sz w:val="18"/>
                        </w:rPr>
                        <w:t>e</w:t>
                      </w:r>
                      <w:r>
                        <w:rPr>
                          <w:rFonts w:ascii="CMU Serif"/>
                          <w:spacing w:val="7"/>
                          <w:w w:val="99"/>
                          <w:sz w:val="18"/>
                        </w:rPr>
                        <w:t>a</w:t>
                      </w:r>
                      <w:r>
                        <w:rPr>
                          <w:rFonts w:ascii="CMU Serif"/>
                          <w:w w:val="100"/>
                          <w:sz w:val="18"/>
                        </w:rPr>
                        <w:t>t</w:t>
                      </w:r>
                      <w:r>
                        <w:rPr>
                          <w:rFonts w:ascii="CMU Serif"/>
                          <w:spacing w:val="-16"/>
                          <w:sz w:val="18"/>
                        </w:rPr>
                        <w:t> </w:t>
                      </w:r>
                      <w:r>
                        <w:rPr>
                          <w:rFonts w:ascii="CMU Serif"/>
                          <w:spacing w:val="-2"/>
                          <w:w w:val="100"/>
                          <w:sz w:val="18"/>
                        </w:rPr>
                        <w:t>p</w:t>
                      </w:r>
                      <w:r>
                        <w:rPr>
                          <w:rFonts w:ascii="CMU Serif"/>
                          <w:spacing w:val="1"/>
                          <w:w w:val="100"/>
                          <w:sz w:val="18"/>
                        </w:rPr>
                        <w:t>e</w:t>
                      </w:r>
                      <w:r>
                        <w:rPr>
                          <w:rFonts w:ascii="CMU Serif"/>
                          <w:spacing w:val="-5"/>
                          <w:w w:val="100"/>
                          <w:sz w:val="18"/>
                        </w:rPr>
                        <w:t>r</w:t>
                      </w:r>
                      <w:r>
                        <w:rPr>
                          <w:rFonts w:ascii="CMU Serif"/>
                          <w:spacing w:val="-1"/>
                          <w:w w:val="101"/>
                          <w:sz w:val="18"/>
                        </w:rPr>
                        <w:t>i</w:t>
                      </w:r>
                      <w:r>
                        <w:rPr>
                          <w:rFonts w:ascii="CMU Serif"/>
                          <w:spacing w:val="-9"/>
                          <w:w w:val="100"/>
                          <w:sz w:val="18"/>
                        </w:rPr>
                        <w:t>o</w:t>
                      </w:r>
                      <w:r>
                        <w:rPr>
                          <w:rFonts w:ascii="CMU Serif"/>
                          <w:spacing w:val="-2"/>
                          <w:w w:val="100"/>
                          <w:sz w:val="18"/>
                        </w:rPr>
                        <w:t>d</w:t>
                      </w:r>
                      <w:r>
                        <w:rPr>
                          <w:rFonts w:ascii="CMU Serif"/>
                          <w:spacing w:val="-1"/>
                          <w:w w:val="101"/>
                          <w:sz w:val="18"/>
                        </w:rPr>
                        <w:t>i</w:t>
                      </w:r>
                      <w:r>
                        <w:rPr>
                          <w:rFonts w:ascii="CMU Serif"/>
                          <w:spacing w:val="1"/>
                          <w:w w:val="101"/>
                          <w:sz w:val="18"/>
                        </w:rPr>
                        <w:t>c</w:t>
                      </w:r>
                      <w:r>
                        <w:rPr>
                          <w:rFonts w:ascii="CMU Serif"/>
                          <w:spacing w:val="-9"/>
                          <w:w w:val="99"/>
                          <w:sz w:val="18"/>
                        </w:rPr>
                        <w:t>a</w:t>
                      </w:r>
                      <w:r>
                        <w:rPr>
                          <w:rFonts w:ascii="CMU Serif"/>
                          <w:spacing w:val="-1"/>
                          <w:w w:val="100"/>
                          <w:sz w:val="18"/>
                        </w:rPr>
                        <w:t>ll</w:t>
                      </w:r>
                      <w:r>
                        <w:rPr>
                          <w:rFonts w:ascii="CMU Serif"/>
                          <w:w w:val="100"/>
                          <w:sz w:val="18"/>
                        </w:rPr>
                        <w:t>y</w:t>
                      </w:r>
                    </w:p>
                  </w:txbxContent>
                </v:textbox>
                <w10:wrap type="none"/>
              </v:shape>
              <v:shape style="position:absolute;left:2419;top:-2409;width:1316;height:392" type="#_x0000_t202" filled="false" stroked="false">
                <v:textbox inset="0,0,0,0">
                  <w:txbxContent>
                    <w:p>
                      <w:pPr>
                        <w:spacing w:line="184" w:lineRule="exact" w:before="0"/>
                        <w:ind w:left="-1" w:right="0" w:firstLine="0"/>
                        <w:jc w:val="center"/>
                        <w:rPr>
                          <w:rFonts w:ascii="CMU Serif" w:hAnsi="CMU Serif" w:cs="CMU Serif" w:eastAsia="CMU Serif"/>
                          <w:sz w:val="18"/>
                          <w:szCs w:val="18"/>
                        </w:rPr>
                      </w:pPr>
                      <w:r>
                        <w:rPr>
                          <w:rFonts w:ascii="CMU Serif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MU Serif"/>
                          <w:spacing w:val="-3"/>
                          <w:w w:val="100"/>
                          <w:sz w:val="18"/>
                        </w:rPr>
                        <w:t>m</w:t>
                      </w:r>
                      <w:r>
                        <w:rPr>
                          <w:rFonts w:ascii="CMU Serif"/>
                          <w:spacing w:val="-2"/>
                          <w:w w:val="100"/>
                          <w:sz w:val="18"/>
                        </w:rPr>
                        <w:t>p</w:t>
                      </w:r>
                      <w:r>
                        <w:rPr>
                          <w:rFonts w:ascii="CMU Serif"/>
                          <w:spacing w:val="-9"/>
                          <w:w w:val="100"/>
                          <w:sz w:val="18"/>
                        </w:rPr>
                        <w:t>o</w:t>
                      </w:r>
                      <w:r>
                        <w:rPr>
                          <w:rFonts w:ascii="CMU Serif"/>
                          <w:spacing w:val="-5"/>
                          <w:w w:val="100"/>
                          <w:sz w:val="18"/>
                        </w:rPr>
                        <w:t>r</w:t>
                      </w:r>
                      <w:r>
                        <w:rPr>
                          <w:rFonts w:ascii="CMU Serif"/>
                          <w:w w:val="100"/>
                          <w:sz w:val="18"/>
                        </w:rPr>
                        <w:t>t</w:t>
                      </w:r>
                      <w:r>
                        <w:rPr>
                          <w:rFonts w:ascii="CMU Serif"/>
                          <w:spacing w:val="1"/>
                          <w:sz w:val="18"/>
                        </w:rPr>
                        <w:t> </w:t>
                      </w:r>
                      <w:r>
                        <w:rPr>
                          <w:rFonts w:ascii="CMU Seri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MU Serif"/>
                          <w:spacing w:val="-2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MU Serif"/>
                          <w:spacing w:val="-5"/>
                          <w:w w:val="100"/>
                          <w:sz w:val="18"/>
                        </w:rPr>
                        <w:t>t</w:t>
                      </w:r>
                      <w:r>
                        <w:rPr>
                          <w:rFonts w:ascii="CMU Serif"/>
                          <w:w w:val="100"/>
                          <w:sz w:val="18"/>
                        </w:rPr>
                        <w:t>o</w:t>
                      </w:r>
                    </w:p>
                    <w:p>
                      <w:pPr>
                        <w:spacing w:line="208" w:lineRule="exact" w:before="0"/>
                        <w:ind w:left="-1" w:right="0" w:firstLine="0"/>
                        <w:jc w:val="center"/>
                        <w:rPr>
                          <w:rFonts w:ascii="CMU Serif" w:hAnsi="CMU Serif" w:cs="CMU Serif" w:eastAsia="CMU Serif"/>
                          <w:sz w:val="18"/>
                          <w:szCs w:val="18"/>
                        </w:rPr>
                      </w:pPr>
                      <w:r>
                        <w:rPr>
                          <w:rFonts w:ascii="CMU Serif"/>
                          <w:spacing w:val="-6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MU Seri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MU Serif"/>
                          <w:spacing w:val="-3"/>
                          <w:w w:val="100"/>
                          <w:sz w:val="18"/>
                        </w:rPr>
                        <w:t>m</w:t>
                      </w:r>
                      <w:r>
                        <w:rPr>
                          <w:rFonts w:ascii="CMU Serif"/>
                          <w:spacing w:val="-2"/>
                          <w:w w:val="100"/>
                          <w:sz w:val="18"/>
                        </w:rPr>
                        <w:t>u</w:t>
                      </w:r>
                      <w:r>
                        <w:rPr>
                          <w:rFonts w:ascii="CMU Serif"/>
                          <w:spacing w:val="-1"/>
                          <w:w w:val="100"/>
                          <w:sz w:val="18"/>
                        </w:rPr>
                        <w:t>l</w:t>
                      </w:r>
                      <w:r>
                        <w:rPr>
                          <w:rFonts w:ascii="CMU Serif"/>
                          <w:spacing w:val="-9"/>
                          <w:w w:val="99"/>
                          <w:sz w:val="18"/>
                        </w:rPr>
                        <w:t>a</w:t>
                      </w:r>
                      <w:r>
                        <w:rPr>
                          <w:rFonts w:ascii="CMU Serif"/>
                          <w:spacing w:val="-5"/>
                          <w:w w:val="100"/>
                          <w:sz w:val="18"/>
                        </w:rPr>
                        <w:t>t</w:t>
                      </w:r>
                      <w:r>
                        <w:rPr>
                          <w:rFonts w:ascii="CMU Seri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MU Serif"/>
                          <w:spacing w:val="7"/>
                          <w:w w:val="100"/>
                          <w:sz w:val="18"/>
                        </w:rPr>
                        <w:t>o</w:t>
                      </w:r>
                      <w:r>
                        <w:rPr>
                          <w:rFonts w:ascii="CMU Serif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MU Serif"/>
                          <w:spacing w:val="-13"/>
                          <w:sz w:val="18"/>
                        </w:rPr>
                        <w:t> </w:t>
                      </w:r>
                      <w:r>
                        <w:rPr>
                          <w:rFonts w:ascii="CMU Serif"/>
                          <w:spacing w:val="-3"/>
                          <w:w w:val="100"/>
                          <w:sz w:val="18"/>
                        </w:rPr>
                        <w:t>m</w:t>
                      </w:r>
                      <w:r>
                        <w:rPr>
                          <w:rFonts w:ascii="CMU Serif"/>
                          <w:spacing w:val="-9"/>
                          <w:w w:val="100"/>
                          <w:sz w:val="18"/>
                        </w:rPr>
                        <w:t>o</w:t>
                      </w:r>
                      <w:r>
                        <w:rPr>
                          <w:rFonts w:ascii="CMU Serif"/>
                          <w:spacing w:val="-2"/>
                          <w:w w:val="100"/>
                          <w:sz w:val="18"/>
                        </w:rPr>
                        <w:t>d</w:t>
                      </w:r>
                      <w:r>
                        <w:rPr>
                          <w:rFonts w:ascii="CMU Serif"/>
                          <w:spacing w:val="1"/>
                          <w:w w:val="100"/>
                          <w:sz w:val="18"/>
                        </w:rPr>
                        <w:t>e</w:t>
                      </w:r>
                      <w:r>
                        <w:rPr>
                          <w:rFonts w:ascii="CMU Serif"/>
                          <w:w w:val="100"/>
                          <w:sz w:val="18"/>
                        </w:rPr>
                        <w:t>l</w:t>
                      </w:r>
                    </w:p>
                  </w:txbxContent>
                </v:textbox>
                <w10:wrap type="none"/>
              </v:shape>
              <v:shape style="position:absolute;left:4313;top:-1304;width:1268;height:182" type="#_x0000_t202" filled="false" stroked="false">
                <v:textbox inset="0,0,0,0">
                  <w:txbxContent>
                    <w:p>
                      <w:pPr>
                        <w:spacing w:line="181" w:lineRule="exact" w:before="0"/>
                        <w:ind w:left="0" w:right="0" w:firstLine="0"/>
                        <w:jc w:val="left"/>
                        <w:rPr>
                          <w:rFonts w:ascii="CMU Serif" w:hAnsi="CMU Serif" w:cs="CMU Serif" w:eastAsia="CMU Serif"/>
                          <w:sz w:val="18"/>
                          <w:szCs w:val="18"/>
                        </w:rPr>
                      </w:pPr>
                      <w:r>
                        <w:rPr>
                          <w:rFonts w:ascii="CMU Serif"/>
                          <w:spacing w:val="-2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MU Serif"/>
                          <w:spacing w:val="-9"/>
                          <w:w w:val="100"/>
                          <w:sz w:val="18"/>
                        </w:rPr>
                        <w:t>o</w:t>
                      </w:r>
                      <w:r>
                        <w:rPr>
                          <w:rFonts w:ascii="CMU Serif"/>
                          <w:spacing w:val="-1"/>
                          <w:w w:val="100"/>
                          <w:sz w:val="18"/>
                        </w:rPr>
                        <w:t>l</w:t>
                      </w:r>
                      <w:r>
                        <w:rPr>
                          <w:rFonts w:ascii="CMU Serif"/>
                          <w:spacing w:val="2"/>
                          <w:w w:val="100"/>
                          <w:sz w:val="18"/>
                        </w:rPr>
                        <w:t>v</w:t>
                      </w:r>
                      <w:r>
                        <w:rPr>
                          <w:rFonts w:ascii="CMU Serif"/>
                          <w:w w:val="100"/>
                          <w:sz w:val="18"/>
                        </w:rPr>
                        <w:t>e</w:t>
                      </w:r>
                      <w:r>
                        <w:rPr>
                          <w:rFonts w:ascii="CMU Serif"/>
                          <w:spacing w:val="-10"/>
                          <w:sz w:val="18"/>
                        </w:rPr>
                        <w:t> </w:t>
                      </w:r>
                      <w:r>
                        <w:rPr>
                          <w:rFonts w:ascii="CMU Serif"/>
                          <w:spacing w:val="-6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MU Serif"/>
                          <w:spacing w:val="-1"/>
                          <w:w w:val="101"/>
                          <w:sz w:val="18"/>
                        </w:rPr>
                        <w:t>i</w:t>
                      </w:r>
                      <w:r>
                        <w:rPr>
                          <w:rFonts w:ascii="CMU Serif"/>
                          <w:spacing w:val="-3"/>
                          <w:w w:val="100"/>
                          <w:sz w:val="18"/>
                        </w:rPr>
                        <w:t>m</w:t>
                      </w:r>
                      <w:r>
                        <w:rPr>
                          <w:rFonts w:ascii="CMU Serif"/>
                          <w:spacing w:val="-2"/>
                          <w:w w:val="100"/>
                          <w:sz w:val="18"/>
                        </w:rPr>
                        <w:t>u</w:t>
                      </w:r>
                      <w:r>
                        <w:rPr>
                          <w:rFonts w:ascii="CMU Serif"/>
                          <w:spacing w:val="-1"/>
                          <w:w w:val="100"/>
                          <w:sz w:val="18"/>
                        </w:rPr>
                        <w:t>l</w:t>
                      </w:r>
                      <w:r>
                        <w:rPr>
                          <w:rFonts w:ascii="CMU Serif"/>
                          <w:spacing w:val="-9"/>
                          <w:w w:val="99"/>
                          <w:sz w:val="18"/>
                        </w:rPr>
                        <w:t>a</w:t>
                      </w:r>
                      <w:r>
                        <w:rPr>
                          <w:rFonts w:ascii="CMU Serif"/>
                          <w:spacing w:val="11"/>
                          <w:w w:val="100"/>
                          <w:sz w:val="18"/>
                        </w:rPr>
                        <w:t>t</w:t>
                      </w:r>
                      <w:r>
                        <w:rPr>
                          <w:rFonts w:ascii="CMU Serif"/>
                          <w:spacing w:val="-18"/>
                          <w:w w:val="101"/>
                          <w:sz w:val="18"/>
                        </w:rPr>
                        <w:t>i</w:t>
                      </w:r>
                      <w:r>
                        <w:rPr>
                          <w:rFonts w:ascii="CMU Serif"/>
                          <w:spacing w:val="7"/>
                          <w:w w:val="100"/>
                          <w:sz w:val="18"/>
                        </w:rPr>
                        <w:t>o</w:t>
                      </w:r>
                      <w:r>
                        <w:rPr>
                          <w:rFonts w:ascii="CMU Serif"/>
                          <w:w w:val="100"/>
                          <w:sz w:val="18"/>
                        </w:rPr>
                        <w:t>n</w:t>
                      </w:r>
                    </w:p>
                  </w:txbxContent>
                </v:textbox>
                <w10:wrap type="none"/>
              </v:shape>
              <v:shape style="position:absolute;left:6102;top:-1566;width:1416;height:393" type="#_x0000_t202" filled="false" stroked="false">
                <v:textbox inset="0,0,0,0">
                  <w:txbxContent>
                    <w:p>
                      <w:pPr>
                        <w:spacing w:line="185" w:lineRule="exact" w:before="0"/>
                        <w:ind w:left="0" w:right="0" w:firstLine="0"/>
                        <w:jc w:val="center"/>
                        <w:rPr>
                          <w:rFonts w:ascii="CMU Serif" w:hAnsi="CMU Serif" w:cs="CMU Serif" w:eastAsia="CMU Serif"/>
                          <w:sz w:val="18"/>
                          <w:szCs w:val="18"/>
                        </w:rPr>
                      </w:pPr>
                      <w:r>
                        <w:rPr>
                          <w:rFonts w:ascii="CMU Serif"/>
                          <w:spacing w:val="-9"/>
                          <w:w w:val="100"/>
                          <w:sz w:val="18"/>
                        </w:rPr>
                        <w:t>E</w:t>
                      </w:r>
                      <w:r>
                        <w:rPr>
                          <w:rFonts w:ascii="CMU Serif"/>
                          <w:spacing w:val="2"/>
                          <w:w w:val="100"/>
                          <w:sz w:val="18"/>
                        </w:rPr>
                        <w:t>x</w:t>
                      </w:r>
                      <w:r>
                        <w:rPr>
                          <w:rFonts w:ascii="CMU Serif"/>
                          <w:spacing w:val="-2"/>
                          <w:w w:val="100"/>
                          <w:sz w:val="18"/>
                        </w:rPr>
                        <w:t>p</w:t>
                      </w:r>
                      <w:r>
                        <w:rPr>
                          <w:rFonts w:ascii="CMU Serif"/>
                          <w:spacing w:val="-9"/>
                          <w:w w:val="100"/>
                          <w:sz w:val="18"/>
                        </w:rPr>
                        <w:t>o</w:t>
                      </w:r>
                      <w:r>
                        <w:rPr>
                          <w:rFonts w:ascii="CMU Serif"/>
                          <w:spacing w:val="-5"/>
                          <w:w w:val="100"/>
                          <w:sz w:val="18"/>
                        </w:rPr>
                        <w:t>r</w:t>
                      </w:r>
                      <w:r>
                        <w:rPr>
                          <w:rFonts w:ascii="CMU Serif"/>
                          <w:w w:val="100"/>
                          <w:sz w:val="18"/>
                        </w:rPr>
                        <w:t>t</w:t>
                      </w:r>
                      <w:r>
                        <w:rPr>
                          <w:rFonts w:ascii="CMU Serif"/>
                          <w:spacing w:val="1"/>
                          <w:sz w:val="18"/>
                        </w:rPr>
                        <w:t> </w:t>
                      </w:r>
                      <w:r>
                        <w:rPr>
                          <w:rFonts w:ascii="CMU Serif"/>
                          <w:spacing w:val="-2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MU Serif"/>
                          <w:spacing w:val="-1"/>
                          <w:w w:val="101"/>
                          <w:sz w:val="18"/>
                        </w:rPr>
                        <w:t>i</w:t>
                      </w:r>
                      <w:r>
                        <w:rPr>
                          <w:rFonts w:ascii="CMU Serif"/>
                          <w:spacing w:val="-3"/>
                          <w:w w:val="100"/>
                          <w:sz w:val="18"/>
                        </w:rPr>
                        <w:t>m</w:t>
                      </w:r>
                      <w:r>
                        <w:rPr>
                          <w:rFonts w:ascii="CMU Serif"/>
                          <w:spacing w:val="-2"/>
                          <w:w w:val="100"/>
                          <w:sz w:val="18"/>
                        </w:rPr>
                        <w:t>u</w:t>
                      </w:r>
                      <w:r>
                        <w:rPr>
                          <w:rFonts w:ascii="CMU Serif"/>
                          <w:spacing w:val="-1"/>
                          <w:w w:val="100"/>
                          <w:sz w:val="18"/>
                        </w:rPr>
                        <w:t>l</w:t>
                      </w:r>
                      <w:r>
                        <w:rPr>
                          <w:rFonts w:ascii="CMU Serif"/>
                          <w:spacing w:val="-9"/>
                          <w:w w:val="99"/>
                          <w:sz w:val="18"/>
                        </w:rPr>
                        <w:t>a</w:t>
                      </w:r>
                      <w:r>
                        <w:rPr>
                          <w:rFonts w:ascii="CMU Serif"/>
                          <w:spacing w:val="-5"/>
                          <w:w w:val="100"/>
                          <w:sz w:val="18"/>
                        </w:rPr>
                        <w:t>t</w:t>
                      </w:r>
                      <w:r>
                        <w:rPr>
                          <w:rFonts w:ascii="CMU Serif"/>
                          <w:spacing w:val="-1"/>
                          <w:w w:val="101"/>
                          <w:sz w:val="18"/>
                        </w:rPr>
                        <w:t>i</w:t>
                      </w:r>
                      <w:r>
                        <w:rPr>
                          <w:rFonts w:ascii="CMU Serif"/>
                          <w:spacing w:val="-9"/>
                          <w:w w:val="100"/>
                          <w:sz w:val="18"/>
                        </w:rPr>
                        <w:t>o</w:t>
                      </w:r>
                      <w:r>
                        <w:rPr>
                          <w:rFonts w:ascii="CMU Serif"/>
                          <w:w w:val="100"/>
                          <w:sz w:val="18"/>
                        </w:rPr>
                        <w:t>n</w:t>
                      </w:r>
                    </w:p>
                    <w:p>
                      <w:pPr>
                        <w:spacing w:line="208" w:lineRule="exact" w:before="0"/>
                        <w:ind w:left="2" w:right="0" w:firstLine="0"/>
                        <w:jc w:val="center"/>
                        <w:rPr>
                          <w:rFonts w:ascii="CMU Serif" w:hAnsi="CMU Serif" w:cs="CMU Serif" w:eastAsia="CMU Serif"/>
                          <w:sz w:val="18"/>
                          <w:szCs w:val="18"/>
                        </w:rPr>
                      </w:pPr>
                      <w:r>
                        <w:rPr>
                          <w:rFonts w:ascii="CMU Serif"/>
                          <w:spacing w:val="-9"/>
                          <w:w w:val="100"/>
                          <w:sz w:val="18"/>
                        </w:rPr>
                        <w:t>o</w:t>
                      </w:r>
                      <w:r>
                        <w:rPr>
                          <w:rFonts w:ascii="CMU Serif"/>
                          <w:spacing w:val="-2"/>
                          <w:w w:val="100"/>
                          <w:sz w:val="18"/>
                        </w:rPr>
                        <w:t>u</w:t>
                      </w:r>
                      <w:r>
                        <w:rPr>
                          <w:rFonts w:ascii="CMU Serif"/>
                          <w:spacing w:val="-5"/>
                          <w:w w:val="100"/>
                          <w:sz w:val="18"/>
                        </w:rPr>
                        <w:t>t</w:t>
                      </w:r>
                      <w:r>
                        <w:rPr>
                          <w:rFonts w:ascii="CMU Serif"/>
                          <w:spacing w:val="-2"/>
                          <w:w w:val="100"/>
                          <w:sz w:val="18"/>
                        </w:rPr>
                        <w:t>pu</w:t>
                      </w:r>
                      <w:r>
                        <w:rPr>
                          <w:rFonts w:ascii="CMU Serif"/>
                          <w:w w:val="100"/>
                          <w:sz w:val="18"/>
                        </w:rPr>
                        <w:t>t</w:t>
                      </w:r>
                      <w:r>
                        <w:rPr>
                          <w:rFonts w:ascii="CMU Serif"/>
                          <w:spacing w:val="1"/>
                          <w:sz w:val="18"/>
                        </w:rPr>
                        <w:t> </w:t>
                      </w:r>
                      <w:r>
                        <w:rPr>
                          <w:rFonts w:ascii="CMU Serif"/>
                          <w:spacing w:val="-2"/>
                          <w:w w:val="100"/>
                          <w:sz w:val="18"/>
                        </w:rPr>
                        <w:t>d</w:t>
                      </w:r>
                      <w:r>
                        <w:rPr>
                          <w:rFonts w:ascii="CMU Serif"/>
                          <w:spacing w:val="-9"/>
                          <w:w w:val="99"/>
                          <w:sz w:val="18"/>
                        </w:rPr>
                        <w:t>a</w:t>
                      </w:r>
                      <w:r>
                        <w:rPr>
                          <w:rFonts w:ascii="CMU Serif"/>
                          <w:spacing w:val="-5"/>
                          <w:w w:val="100"/>
                          <w:sz w:val="18"/>
                        </w:rPr>
                        <w:t>t</w:t>
                      </w:r>
                      <w:r>
                        <w:rPr>
                          <w:rFonts w:ascii="CMU Serif"/>
                          <w:w w:val="99"/>
                          <w:sz w:val="18"/>
                        </w:rPr>
                        <w:t>a</w:t>
                      </w:r>
                      <w:r>
                        <w:rPr>
                          <w:rFonts w:ascii="CMU Serif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9371;top:-1460;width:648;height:182" type="#_x0000_t202" filled="false" stroked="false">
                <v:textbox inset="0,0,0,0">
                  <w:txbxContent>
                    <w:p>
                      <w:pPr>
                        <w:spacing w:line="181" w:lineRule="exact" w:before="0"/>
                        <w:ind w:left="0" w:right="0" w:firstLine="0"/>
                        <w:jc w:val="left"/>
                        <w:rPr>
                          <w:rFonts w:ascii="CMU Serif" w:hAnsi="CMU Serif" w:cs="CMU Serif" w:eastAsia="CMU Serif"/>
                          <w:sz w:val="18"/>
                          <w:szCs w:val="18"/>
                        </w:rPr>
                      </w:pPr>
                      <w:r>
                        <w:rPr>
                          <w:rFonts w:ascii="CMU Serif"/>
                          <w:spacing w:val="-4"/>
                          <w:w w:val="100"/>
                          <w:sz w:val="18"/>
                        </w:rPr>
                        <w:t>A</w:t>
                      </w:r>
                      <w:r>
                        <w:rPr>
                          <w:rFonts w:ascii="CMU Serif"/>
                          <w:spacing w:val="-2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MU Serif"/>
                          <w:spacing w:val="-9"/>
                          <w:w w:val="99"/>
                          <w:sz w:val="18"/>
                        </w:rPr>
                        <w:t>a</w:t>
                      </w:r>
                      <w:r>
                        <w:rPr>
                          <w:rFonts w:ascii="CMU Serif"/>
                          <w:spacing w:val="-1"/>
                          <w:w w:val="100"/>
                          <w:sz w:val="18"/>
                        </w:rPr>
                        <w:t>l</w:t>
                      </w:r>
                      <w:r>
                        <w:rPr>
                          <w:rFonts w:ascii="CMU Serif"/>
                          <w:spacing w:val="2"/>
                          <w:w w:val="100"/>
                          <w:sz w:val="18"/>
                        </w:rPr>
                        <w:t>y</w:t>
                      </w:r>
                      <w:r>
                        <w:rPr>
                          <w:rFonts w:ascii="CMU Serif"/>
                          <w:spacing w:val="-6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MU Serif"/>
                          <w:spacing w:val="-1"/>
                          <w:w w:val="101"/>
                          <w:sz w:val="18"/>
                        </w:rPr>
                        <w:t>i</w:t>
                      </w:r>
                      <w:r>
                        <w:rPr>
                          <w:rFonts w:ascii="CMU Serif"/>
                          <w:w w:val="100"/>
                          <w:sz w:val="18"/>
                        </w:rPr>
                        <w:t>s</w:t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>
          <w:w w:val="105"/>
        </w:rPr>
        <w:t>Figure 3.11: </w:t>
      </w:r>
      <w:bookmarkStart w:name="_bookmark46" w:id="77"/>
      <w:bookmarkEnd w:id="77"/>
      <w:r>
        <w:rPr>
          <w:w w:val="105"/>
        </w:rPr>
        <w:t>The</w:t>
      </w:r>
      <w:r>
        <w:rPr>
          <w:w w:val="105"/>
        </w:rPr>
        <w:t> periodic simulation process that was followed in this </w:t>
      </w:r>
      <w:r>
        <w:rPr>
          <w:spacing w:val="46"/>
          <w:w w:val="105"/>
        </w:rPr>
        <w:t> </w:t>
      </w:r>
      <w:r>
        <w:rPr>
          <w:w w:val="105"/>
        </w:rPr>
        <w:t>analysis.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34"/>
          <w:szCs w:val="34"/>
        </w:rPr>
      </w:pPr>
    </w:p>
    <w:p>
      <w:pPr>
        <w:pStyle w:val="Heading2"/>
        <w:numPr>
          <w:ilvl w:val="1"/>
          <w:numId w:val="22"/>
        </w:numPr>
        <w:tabs>
          <w:tab w:pos="1040" w:val="left" w:leader="none"/>
        </w:tabs>
        <w:spacing w:line="240" w:lineRule="auto" w:before="0" w:after="0"/>
        <w:ind w:left="1039" w:right="0" w:hanging="882"/>
        <w:jc w:val="both"/>
        <w:rPr>
          <w:b w:val="0"/>
          <w:bCs w:val="0"/>
        </w:rPr>
      </w:pPr>
      <w:bookmarkStart w:name="Implementation of simulation method" w:id="78"/>
      <w:bookmarkEnd w:id="78"/>
      <w:r>
        <w:rPr>
          <w:b w:val="0"/>
        </w:rPr>
      </w:r>
      <w:bookmarkStart w:name="_bookmark47" w:id="79"/>
      <w:bookmarkEnd w:id="79"/>
      <w:r>
        <w:rPr>
          <w:b w:val="0"/>
        </w:rPr>
      </w:r>
      <w:bookmarkStart w:name="_bookmark47" w:id="80"/>
      <w:bookmarkEnd w:id="80"/>
      <w:r>
        <w:rPr/>
        <w:t>Implementation</w:t>
      </w:r>
      <w:r>
        <w:rPr/>
        <w:t> of simulation</w:t>
      </w:r>
      <w:r>
        <w:rPr>
          <w:spacing w:val="65"/>
        </w:rPr>
        <w:t> </w:t>
      </w:r>
      <w:r>
        <w:rPr/>
        <w:t>method</w:t>
      </w:r>
      <w:r>
        <w:rPr>
          <w:b w:val="0"/>
        </w:rPr>
      </w:r>
    </w:p>
    <w:p>
      <w:pPr>
        <w:pStyle w:val="Heading3"/>
        <w:numPr>
          <w:ilvl w:val="2"/>
          <w:numId w:val="22"/>
        </w:numPr>
        <w:tabs>
          <w:tab w:pos="1144" w:val="left" w:leader="none"/>
        </w:tabs>
        <w:spacing w:line="240" w:lineRule="auto" w:before="276" w:after="0"/>
        <w:ind w:left="1143" w:right="0" w:hanging="986"/>
        <w:jc w:val="both"/>
        <w:rPr>
          <w:b w:val="0"/>
          <w:bCs w:val="0"/>
        </w:rPr>
      </w:pPr>
      <w:r>
        <w:rPr/>
        <w:t>Preamble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left="157" w:right="218"/>
        <w:jc w:val="both"/>
      </w:pPr>
      <w:r>
        <w:rPr>
          <w:w w:val="105"/>
        </w:rPr>
        <w:t>Once a simulation has been developed and verified, the implementation of interventions</w:t>
      </w:r>
      <w:r>
        <w:rPr>
          <w:spacing w:val="41"/>
          <w:w w:val="105"/>
        </w:rPr>
        <w:t> </w:t>
      </w:r>
      <w:r>
        <w:rPr>
          <w:w w:val="105"/>
        </w:rPr>
        <w:t>and</w:t>
      </w:r>
      <w:r>
        <w:rPr>
          <w:w w:val="106"/>
        </w:rPr>
        <w:t> </w:t>
      </w:r>
      <w:r>
        <w:rPr>
          <w:w w:val="105"/>
        </w:rPr>
        <w:t>scenarios</w:t>
      </w:r>
      <w:r>
        <w:rPr>
          <w:spacing w:val="-22"/>
          <w:w w:val="105"/>
        </w:rPr>
        <w:t> </w:t>
      </w:r>
      <w:r>
        <w:rPr>
          <w:w w:val="105"/>
        </w:rPr>
        <w:t>follows.</w:t>
      </w:r>
      <w:r>
        <w:rPr>
          <w:spacing w:val="4"/>
          <w:w w:val="105"/>
        </w:rPr>
        <w:t> </w:t>
      </w:r>
      <w:r>
        <w:rPr>
          <w:w w:val="105"/>
        </w:rPr>
        <w:t>In</w:t>
      </w:r>
      <w:r>
        <w:rPr>
          <w:spacing w:val="-22"/>
          <w:w w:val="105"/>
        </w:rPr>
        <w:t> </w:t>
      </w:r>
      <w:r>
        <w:rPr>
          <w:w w:val="105"/>
        </w:rPr>
        <w:t>this</w:t>
      </w:r>
      <w:r>
        <w:rPr>
          <w:spacing w:val="-22"/>
          <w:w w:val="105"/>
        </w:rPr>
        <w:t> </w:t>
      </w:r>
      <w:r>
        <w:rPr>
          <w:w w:val="105"/>
        </w:rPr>
        <w:t>section,</w:t>
      </w:r>
      <w:r>
        <w:rPr>
          <w:spacing w:val="-19"/>
          <w:w w:val="105"/>
        </w:rPr>
        <w:t> </w:t>
      </w:r>
      <w:r>
        <w:rPr>
          <w:w w:val="105"/>
        </w:rPr>
        <w:t>the</w:t>
      </w:r>
      <w:r>
        <w:rPr>
          <w:spacing w:val="-22"/>
          <w:w w:val="105"/>
        </w:rPr>
        <w:t> </w:t>
      </w:r>
      <w:r>
        <w:rPr>
          <w:w w:val="105"/>
        </w:rPr>
        <w:t>approach</w:t>
      </w:r>
      <w:r>
        <w:rPr>
          <w:spacing w:val="-22"/>
          <w:w w:val="105"/>
        </w:rPr>
        <w:t> </w:t>
      </w:r>
      <w:r>
        <w:rPr>
          <w:w w:val="105"/>
        </w:rPr>
        <w:t>of</w:t>
      </w:r>
      <w:r>
        <w:rPr>
          <w:spacing w:val="-22"/>
          <w:w w:val="105"/>
        </w:rPr>
        <w:t> </w:t>
      </w:r>
      <w:r>
        <w:rPr>
          <w:w w:val="105"/>
        </w:rPr>
        <w:t>implementation</w:t>
      </w:r>
      <w:r>
        <w:rPr>
          <w:spacing w:val="-22"/>
          <w:w w:val="105"/>
        </w:rPr>
        <w:t> </w:t>
      </w:r>
      <w:r>
        <w:rPr>
          <w:w w:val="105"/>
        </w:rPr>
        <w:t>the</w:t>
      </w:r>
      <w:r>
        <w:rPr>
          <w:spacing w:val="-22"/>
          <w:w w:val="105"/>
        </w:rPr>
        <w:t> </w:t>
      </w:r>
      <w:r>
        <w:rPr>
          <w:w w:val="105"/>
        </w:rPr>
        <w:t>simulation</w:t>
      </w:r>
      <w:r>
        <w:rPr>
          <w:spacing w:val="-21"/>
          <w:w w:val="105"/>
        </w:rPr>
        <w:t> </w:t>
      </w:r>
      <w:r>
        <w:rPr>
          <w:w w:val="105"/>
        </w:rPr>
        <w:t>methodology,</w:t>
      </w:r>
      <w:r>
        <w:rPr>
          <w:w w:val="101"/>
        </w:rPr>
        <w:t> </w:t>
      </w:r>
      <w:r>
        <w:rPr>
          <w:w w:val="105"/>
        </w:rPr>
        <w:t>and analysis of interventions will be</w:t>
      </w:r>
      <w:r>
        <w:rPr>
          <w:spacing w:val="28"/>
          <w:w w:val="105"/>
        </w:rPr>
        <w:t> </w:t>
      </w:r>
      <w:r>
        <w:rPr>
          <w:w w:val="105"/>
        </w:rPr>
        <w:t>discussed.</w:t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3"/>
        <w:numPr>
          <w:ilvl w:val="2"/>
          <w:numId w:val="22"/>
        </w:numPr>
        <w:tabs>
          <w:tab w:pos="1144" w:val="left" w:leader="none"/>
        </w:tabs>
        <w:spacing w:line="240" w:lineRule="auto" w:before="0" w:after="0"/>
        <w:ind w:left="1143" w:right="0" w:hanging="986"/>
        <w:jc w:val="both"/>
        <w:rPr>
          <w:b w:val="0"/>
          <w:bCs w:val="0"/>
        </w:rPr>
      </w:pPr>
      <w:r>
        <w:rPr/>
        <w:t>Analyse</w:t>
      </w:r>
      <w:r>
        <w:rPr>
          <w:spacing w:val="35"/>
        </w:rPr>
        <w:t> </w:t>
      </w:r>
      <w:r>
        <w:rPr/>
        <w:t>data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ListParagraph"/>
        <w:numPr>
          <w:ilvl w:val="0"/>
          <w:numId w:val="16"/>
        </w:numPr>
        <w:tabs>
          <w:tab w:pos="283" w:val="left" w:leader="none"/>
        </w:tabs>
        <w:spacing w:line="240" w:lineRule="auto" w:before="0" w:after="0"/>
        <w:ind w:left="282" w:right="0" w:hanging="156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Baseline vs Optimised</w:t>
      </w:r>
      <w:r>
        <w:rPr>
          <w:rFonts w:ascii="Times New Roman"/>
          <w:spacing w:val="43"/>
          <w:w w:val="105"/>
          <w:sz w:val="24"/>
        </w:rPr>
        <w:t> </w:t>
      </w:r>
      <w:r>
        <w:rPr>
          <w:rFonts w:ascii="Times New Roman"/>
          <w:w w:val="105"/>
          <w:sz w:val="24"/>
        </w:rPr>
        <w:t>analysis</w:t>
      </w:r>
      <w:r>
        <w:rPr>
          <w:rFonts w:ascii="Times New Roman"/>
          <w:sz w:val="24"/>
        </w:rPr>
      </w:r>
    </w:p>
    <w:p>
      <w:pPr>
        <w:pStyle w:val="ListParagraph"/>
        <w:numPr>
          <w:ilvl w:val="0"/>
          <w:numId w:val="16"/>
        </w:numPr>
        <w:tabs>
          <w:tab w:pos="283" w:val="left" w:leader="none"/>
        </w:tabs>
        <w:spacing w:line="240" w:lineRule="auto" w:before="128" w:after="0"/>
        <w:ind w:left="282" w:right="0" w:hanging="156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identification of further</w:t>
      </w:r>
      <w:r>
        <w:rPr>
          <w:rFonts w:ascii="Times New Roman"/>
          <w:spacing w:val="43"/>
          <w:w w:val="105"/>
          <w:sz w:val="24"/>
        </w:rPr>
        <w:t> </w:t>
      </w:r>
      <w:r>
        <w:rPr>
          <w:rFonts w:ascii="Times New Roman"/>
          <w:w w:val="105"/>
          <w:sz w:val="24"/>
        </w:rPr>
        <w:t>improvements</w:t>
      </w:r>
      <w:r>
        <w:rPr>
          <w:rFonts w:ascii="Times New Roman"/>
          <w:sz w:val="24"/>
        </w:rPr>
      </w:r>
    </w:p>
    <w:p>
      <w:pPr>
        <w:spacing w:before="127"/>
        <w:ind w:left="117" w:right="0" w:firstLine="0"/>
        <w:jc w:val="both"/>
        <w:rPr>
          <w:rFonts w:ascii="Arial" w:hAnsi="Arial" w:cs="Arial" w:eastAsia="Arial"/>
          <w:sz w:val="24"/>
          <w:szCs w:val="24"/>
        </w:rPr>
      </w:pPr>
      <w:r>
        <w:rPr>
          <w:rFonts w:ascii="Arial"/>
          <w:i/>
          <w:sz w:val="24"/>
        </w:rPr>
        <w:t>Unfinished</w:t>
      </w:r>
      <w:r>
        <w:rPr>
          <w:rFonts w:ascii="Arial"/>
          <w:sz w:val="24"/>
        </w:rPr>
      </w:r>
    </w:p>
    <w:p>
      <w:pPr>
        <w:spacing w:line="240" w:lineRule="auto" w:before="1"/>
        <w:rPr>
          <w:rFonts w:ascii="Arial" w:hAnsi="Arial" w:cs="Arial" w:eastAsia="Arial"/>
          <w:i/>
          <w:sz w:val="30"/>
          <w:szCs w:val="30"/>
        </w:rPr>
      </w:pPr>
    </w:p>
    <w:p>
      <w:pPr>
        <w:pStyle w:val="Heading3"/>
        <w:numPr>
          <w:ilvl w:val="2"/>
          <w:numId w:val="22"/>
        </w:numPr>
        <w:tabs>
          <w:tab w:pos="1144" w:val="left" w:leader="none"/>
        </w:tabs>
        <w:spacing w:line="240" w:lineRule="auto" w:before="0" w:after="0"/>
        <w:ind w:left="1143" w:right="0" w:hanging="986"/>
        <w:jc w:val="both"/>
        <w:rPr>
          <w:b w:val="0"/>
          <w:bCs w:val="0"/>
        </w:rPr>
      </w:pPr>
      <w:r>
        <w:rPr/>
        <w:t>Quantify operational</w:t>
      </w:r>
      <w:r>
        <w:rPr>
          <w:spacing w:val="58"/>
        </w:rPr>
        <w:t> </w:t>
      </w:r>
      <w:r>
        <w:rPr/>
        <w:t>improvements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ListParagraph"/>
        <w:numPr>
          <w:ilvl w:val="0"/>
          <w:numId w:val="16"/>
        </w:numPr>
        <w:tabs>
          <w:tab w:pos="283" w:val="left" w:leader="none"/>
        </w:tabs>
        <w:spacing w:line="240" w:lineRule="auto" w:before="0" w:after="0"/>
        <w:ind w:left="282" w:right="0" w:hanging="156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Estimating cost</w:t>
      </w:r>
      <w:r>
        <w:rPr>
          <w:rFonts w:ascii="Times New Roman"/>
          <w:spacing w:val="31"/>
          <w:w w:val="105"/>
          <w:sz w:val="24"/>
        </w:rPr>
        <w:t> </w:t>
      </w:r>
      <w:r>
        <w:rPr>
          <w:rFonts w:ascii="Times New Roman"/>
          <w:w w:val="105"/>
          <w:sz w:val="24"/>
        </w:rPr>
        <w:t>savings</w:t>
      </w:r>
      <w:r>
        <w:rPr>
          <w:rFonts w:ascii="Times New Roman"/>
          <w:sz w:val="24"/>
        </w:rPr>
      </w:r>
    </w:p>
    <w:p>
      <w:pPr>
        <w:pStyle w:val="ListParagraph"/>
        <w:numPr>
          <w:ilvl w:val="0"/>
          <w:numId w:val="16"/>
        </w:numPr>
        <w:tabs>
          <w:tab w:pos="283" w:val="left" w:leader="none"/>
        </w:tabs>
        <w:spacing w:line="240" w:lineRule="auto" w:before="128" w:after="0"/>
        <w:ind w:left="282" w:right="0" w:hanging="156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Reporting feedback to the</w:t>
      </w:r>
      <w:r>
        <w:rPr>
          <w:rFonts w:ascii="Times New Roman"/>
          <w:spacing w:val="59"/>
          <w:w w:val="105"/>
          <w:sz w:val="24"/>
        </w:rPr>
        <w:t> </w:t>
      </w:r>
      <w:r>
        <w:rPr>
          <w:rFonts w:ascii="Times New Roman"/>
          <w:w w:val="105"/>
          <w:sz w:val="24"/>
        </w:rPr>
        <w:t>mine</w:t>
      </w:r>
      <w:r>
        <w:rPr>
          <w:rFonts w:ascii="Times New Roman"/>
          <w:sz w:val="24"/>
        </w:rPr>
      </w:r>
    </w:p>
    <w:p>
      <w:pPr>
        <w:spacing w:before="127"/>
        <w:ind w:left="117" w:right="0" w:firstLine="0"/>
        <w:jc w:val="both"/>
        <w:rPr>
          <w:rFonts w:ascii="Arial" w:hAnsi="Arial" w:cs="Arial" w:eastAsia="Arial"/>
          <w:sz w:val="24"/>
          <w:szCs w:val="24"/>
        </w:rPr>
      </w:pPr>
      <w:r>
        <w:rPr>
          <w:rFonts w:ascii="Arial"/>
          <w:i/>
          <w:sz w:val="24"/>
        </w:rPr>
        <w:t>Unfinished</w:t>
      </w:r>
      <w:r>
        <w:rPr>
          <w:rFonts w:ascii="Arial"/>
          <w:sz w:val="24"/>
        </w:rPr>
      </w:r>
    </w:p>
    <w:p>
      <w:pPr>
        <w:spacing w:line="240" w:lineRule="auto" w:before="1"/>
        <w:rPr>
          <w:rFonts w:ascii="Arial" w:hAnsi="Arial" w:cs="Arial" w:eastAsia="Arial"/>
          <w:i/>
          <w:sz w:val="30"/>
          <w:szCs w:val="30"/>
        </w:rPr>
      </w:pPr>
    </w:p>
    <w:p>
      <w:pPr>
        <w:pStyle w:val="Heading3"/>
        <w:numPr>
          <w:ilvl w:val="2"/>
          <w:numId w:val="22"/>
        </w:numPr>
        <w:tabs>
          <w:tab w:pos="1144" w:val="left" w:leader="none"/>
        </w:tabs>
        <w:spacing w:line="240" w:lineRule="auto" w:before="0" w:after="0"/>
        <w:ind w:left="1143" w:right="0" w:hanging="986"/>
        <w:jc w:val="both"/>
        <w:rPr>
          <w:b w:val="0"/>
          <w:bCs w:val="0"/>
        </w:rPr>
      </w:pPr>
      <w:bookmarkStart w:name="Conclusion" w:id="81"/>
      <w:bookmarkEnd w:id="81"/>
      <w:r>
        <w:rPr>
          <w:b w:val="0"/>
        </w:rPr>
      </w:r>
      <w:bookmarkStart w:name="_bookmark48" w:id="82"/>
      <w:bookmarkEnd w:id="82"/>
      <w:r>
        <w:rPr>
          <w:b w:val="0"/>
        </w:rPr>
      </w:r>
      <w:bookmarkStart w:name="_bookmark48" w:id="83"/>
      <w:bookmarkEnd w:id="83"/>
      <w:r>
        <w:rPr/>
        <w:t>Summary</w:t>
      </w:r>
      <w:r>
        <w:rPr>
          <w:b w:val="0"/>
        </w:rPr>
      </w:r>
    </w:p>
    <w:p>
      <w:pPr>
        <w:spacing w:line="240" w:lineRule="auto" w:before="6"/>
        <w:rPr>
          <w:rFonts w:ascii="Georgia" w:hAnsi="Georgia" w:cs="Georgia" w:eastAsia="Georgia"/>
          <w:b/>
          <w:bCs/>
          <w:sz w:val="34"/>
          <w:szCs w:val="34"/>
        </w:rPr>
      </w:pPr>
    </w:p>
    <w:p>
      <w:pPr>
        <w:pStyle w:val="Heading2"/>
        <w:numPr>
          <w:ilvl w:val="1"/>
          <w:numId w:val="22"/>
        </w:numPr>
        <w:tabs>
          <w:tab w:pos="1040" w:val="left" w:leader="none"/>
        </w:tabs>
        <w:spacing w:line="240" w:lineRule="auto" w:before="0" w:after="0"/>
        <w:ind w:left="1039" w:right="0" w:hanging="882"/>
        <w:jc w:val="both"/>
        <w:rPr>
          <w:b w:val="0"/>
          <w:bCs w:val="0"/>
        </w:rPr>
      </w:pPr>
      <w:r>
        <w:rPr/>
        <w:t>Conclusion</w:t>
      </w:r>
      <w:r>
        <w:rPr>
          <w:b w:val="0"/>
        </w:rPr>
      </w:r>
    </w:p>
    <w:p>
      <w:pPr>
        <w:spacing w:after="0" w:line="240" w:lineRule="auto"/>
        <w:jc w:val="both"/>
        <w:sectPr>
          <w:pgSz w:w="11910" w:h="16840"/>
          <w:pgMar w:header="420" w:footer="894" w:top="680" w:bottom="1080" w:left="1260" w:right="880"/>
        </w:sectPr>
      </w:pPr>
    </w:p>
    <w:p>
      <w:pPr>
        <w:spacing w:line="553" w:lineRule="exact" w:before="0"/>
        <w:ind w:left="137" w:right="0" w:firstLine="0"/>
        <w:jc w:val="left"/>
        <w:rPr>
          <w:rFonts w:ascii="Georgia" w:hAnsi="Georgia" w:cs="Georgia" w:eastAsia="Georgia"/>
          <w:sz w:val="49"/>
          <w:szCs w:val="49"/>
        </w:rPr>
      </w:pPr>
      <w:bookmarkStart w:name="Results and validation" w:id="84"/>
      <w:bookmarkEnd w:id="84"/>
      <w:r>
        <w:rPr/>
      </w:r>
      <w:bookmarkStart w:name="_bookmark49" w:id="85"/>
      <w:bookmarkEnd w:id="85"/>
      <w:r>
        <w:rPr/>
      </w:r>
      <w:r>
        <w:rPr>
          <w:rFonts w:ascii="Georgia"/>
          <w:b/>
          <w:sz w:val="34"/>
        </w:rPr>
        <w:t>CHAPTER </w:t>
      </w:r>
      <w:r>
        <w:rPr>
          <w:rFonts w:ascii="Georgia"/>
          <w:b/>
          <w:spacing w:val="69"/>
          <w:sz w:val="34"/>
        </w:rPr>
        <w:t> </w:t>
      </w:r>
      <w:r>
        <w:rPr>
          <w:rFonts w:ascii="Georgia"/>
          <w:b/>
          <w:sz w:val="49"/>
        </w:rPr>
        <w:t>4</w:t>
      </w:r>
      <w:r>
        <w:rPr>
          <w:rFonts w:ascii="Georgia"/>
          <w:sz w:val="49"/>
        </w:rPr>
      </w:r>
    </w:p>
    <w:p>
      <w:pPr>
        <w:spacing w:line="240" w:lineRule="auto" w:before="4"/>
        <w:rPr>
          <w:rFonts w:ascii="Georgia" w:hAnsi="Georgia" w:cs="Georgia" w:eastAsia="Georgia"/>
          <w:b/>
          <w:bCs/>
          <w:sz w:val="19"/>
          <w:szCs w:val="19"/>
        </w:rPr>
      </w:pPr>
    </w:p>
    <w:p>
      <w:pPr>
        <w:spacing w:line="20" w:lineRule="exact"/>
        <w:ind w:left="133" w:right="0" w:firstLine="0"/>
        <w:rPr>
          <w:rFonts w:ascii="Georgia" w:hAnsi="Georgia" w:cs="Georgia" w:eastAsia="Georgia"/>
          <w:sz w:val="2"/>
          <w:szCs w:val="2"/>
        </w:rPr>
      </w:pPr>
      <w:r>
        <w:rPr>
          <w:rFonts w:ascii="Georgia" w:hAnsi="Georgia" w:cs="Georgia" w:eastAsia="Georgia"/>
          <w:sz w:val="2"/>
          <w:szCs w:val="2"/>
        </w:rPr>
        <w:pict>
          <v:group style="width:468.15pt;height:.4pt;mso-position-horizontal-relative:char;mso-position-vertical-relative:line" coordorigin="0,0" coordsize="9363,8">
            <v:group style="position:absolute;left:4;top:4;width:9355;height:2" coordorigin="4,4" coordsize="9355,2">
              <v:shape style="position:absolute;left:4;top:4;width:9355;height:2" coordorigin="4,4" coordsize="9355,0" path="m4,4l9358,4e" filled="false" stroked="true" strokeweight=".398pt" strokecolor="#000000">
                <v:path arrowok="t"/>
              </v:shape>
            </v:group>
          </v:group>
        </w:pict>
      </w:r>
      <w:r>
        <w:rPr>
          <w:rFonts w:ascii="Georgia" w:hAnsi="Georgia" w:cs="Georgia" w:eastAsia="Georgia"/>
          <w:sz w:val="2"/>
          <w:szCs w:val="2"/>
        </w:rPr>
      </w: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2"/>
        <w:rPr>
          <w:rFonts w:ascii="Georgia" w:hAnsi="Georgia" w:cs="Georgia" w:eastAsia="Georgia"/>
          <w:b/>
          <w:bCs/>
          <w:sz w:val="16"/>
          <w:szCs w:val="16"/>
        </w:rPr>
      </w:pPr>
    </w:p>
    <w:p>
      <w:pPr>
        <w:spacing w:before="46"/>
        <w:ind w:left="5691" w:right="0" w:firstLine="0"/>
        <w:jc w:val="left"/>
        <w:rPr>
          <w:rFonts w:ascii="Georgia" w:hAnsi="Georgia" w:cs="Georgia" w:eastAsia="Georgia"/>
          <w:sz w:val="34"/>
          <w:szCs w:val="34"/>
        </w:rPr>
      </w:pPr>
      <w:r>
        <w:rPr>
          <w:rFonts w:ascii="Georgia"/>
          <w:b/>
          <w:w w:val="95"/>
          <w:sz w:val="34"/>
        </w:rPr>
        <w:t>Results  and</w:t>
      </w:r>
      <w:r>
        <w:rPr>
          <w:rFonts w:ascii="Georgia"/>
          <w:b/>
          <w:spacing w:val="10"/>
          <w:w w:val="95"/>
          <w:sz w:val="34"/>
        </w:rPr>
        <w:t> </w:t>
      </w:r>
      <w:r>
        <w:rPr>
          <w:rFonts w:ascii="Georgia"/>
          <w:b/>
          <w:w w:val="95"/>
          <w:sz w:val="34"/>
        </w:rPr>
        <w:t>validation</w:t>
      </w:r>
      <w:r>
        <w:rPr>
          <w:rFonts w:ascii="Georgia"/>
          <w:sz w:val="34"/>
        </w:rPr>
      </w: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4"/>
        <w:rPr>
          <w:rFonts w:ascii="Georgia" w:hAnsi="Georgia" w:cs="Georgia" w:eastAsia="Georgia"/>
          <w:b/>
          <w:bCs/>
          <w:sz w:val="12"/>
          <w:szCs w:val="12"/>
        </w:rPr>
      </w:pPr>
    </w:p>
    <w:p>
      <w:pPr>
        <w:spacing w:line="20" w:lineRule="exact"/>
        <w:ind w:left="133" w:right="0" w:firstLine="0"/>
        <w:rPr>
          <w:rFonts w:ascii="Georgia" w:hAnsi="Georgia" w:cs="Georgia" w:eastAsia="Georgia"/>
          <w:sz w:val="2"/>
          <w:szCs w:val="2"/>
        </w:rPr>
      </w:pPr>
      <w:r>
        <w:rPr>
          <w:rFonts w:ascii="Georgia" w:hAnsi="Georgia" w:cs="Georgia" w:eastAsia="Georgia"/>
          <w:sz w:val="2"/>
          <w:szCs w:val="2"/>
        </w:rPr>
        <w:pict>
          <v:group style="width:468.15pt;height:.4pt;mso-position-horizontal-relative:char;mso-position-vertical-relative:line" coordorigin="0,0" coordsize="9363,8">
            <v:group style="position:absolute;left:4;top:4;width:9355;height:2" coordorigin="4,4" coordsize="9355,2">
              <v:shape style="position:absolute;left:4;top:4;width:9355;height:2" coordorigin="4,4" coordsize="9355,0" path="m4,4l9358,4e" filled="false" stroked="true" strokeweight=".398pt" strokecolor="#000000">
                <v:path arrowok="t"/>
              </v:shape>
            </v:group>
          </v:group>
        </w:pict>
      </w:r>
      <w:r>
        <w:rPr>
          <w:rFonts w:ascii="Georgia" w:hAnsi="Georgia" w:cs="Georgia" w:eastAsia="Georgia"/>
          <w:sz w:val="2"/>
          <w:szCs w:val="2"/>
        </w:rPr>
      </w: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5"/>
        <w:rPr>
          <w:rFonts w:ascii="Georgia" w:hAnsi="Georgia" w:cs="Georgia" w:eastAsia="Georgia"/>
          <w:b/>
          <w:bCs/>
          <w:sz w:val="16"/>
          <w:szCs w:val="16"/>
        </w:rPr>
      </w:pPr>
    </w:p>
    <w:p>
      <w:pPr>
        <w:spacing w:line="350" w:lineRule="auto" w:before="54"/>
        <w:ind w:left="128" w:right="0" w:hanging="24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/>
          <w:sz w:val="24"/>
          <w:szCs w:val="24"/>
        </w:rPr>
        <w:t>‘</w:t>
      </w:r>
      <w:r>
        <w:rPr>
          <w:rFonts w:ascii="Arial" w:hAnsi="Arial" w:cs="Arial" w:eastAsia="Arial"/>
          <w:i/>
          <w:sz w:val="24"/>
          <w:szCs w:val="24"/>
        </w:rPr>
        <w:t>Not</w:t>
      </w:r>
      <w:r>
        <w:rPr>
          <w:rFonts w:ascii="Arial" w:hAnsi="Arial" w:cs="Arial" w:eastAsia="Arial"/>
          <w:i/>
          <w:spacing w:val="-34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everything</w:t>
      </w:r>
      <w:r>
        <w:rPr>
          <w:rFonts w:ascii="Arial" w:hAnsi="Arial" w:cs="Arial" w:eastAsia="Arial"/>
          <w:i/>
          <w:spacing w:val="-34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that</w:t>
      </w:r>
      <w:r>
        <w:rPr>
          <w:rFonts w:ascii="Arial" w:hAnsi="Arial" w:cs="Arial" w:eastAsia="Arial"/>
          <w:i/>
          <w:spacing w:val="-34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can</w:t>
      </w:r>
      <w:r>
        <w:rPr>
          <w:rFonts w:ascii="Arial" w:hAnsi="Arial" w:cs="Arial" w:eastAsia="Arial"/>
          <w:i/>
          <w:spacing w:val="-34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be</w:t>
      </w:r>
      <w:r>
        <w:rPr>
          <w:rFonts w:ascii="Arial" w:hAnsi="Arial" w:cs="Arial" w:eastAsia="Arial"/>
          <w:i/>
          <w:spacing w:val="-34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counted</w:t>
      </w:r>
      <w:r>
        <w:rPr>
          <w:rFonts w:ascii="Arial" w:hAnsi="Arial" w:cs="Arial" w:eastAsia="Arial"/>
          <w:i/>
          <w:spacing w:val="-34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counts,</w:t>
      </w:r>
      <w:r>
        <w:rPr>
          <w:rFonts w:ascii="Arial" w:hAnsi="Arial" w:cs="Arial" w:eastAsia="Arial"/>
          <w:i/>
          <w:spacing w:val="-34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and</w:t>
      </w:r>
      <w:r>
        <w:rPr>
          <w:rFonts w:ascii="Arial" w:hAnsi="Arial" w:cs="Arial" w:eastAsia="Arial"/>
          <w:i/>
          <w:spacing w:val="-34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not</w:t>
      </w:r>
      <w:r>
        <w:rPr>
          <w:rFonts w:ascii="Arial" w:hAnsi="Arial" w:cs="Arial" w:eastAsia="Arial"/>
          <w:i/>
          <w:spacing w:val="-34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everything</w:t>
      </w:r>
      <w:r>
        <w:rPr>
          <w:rFonts w:ascii="Arial" w:hAnsi="Arial" w:cs="Arial" w:eastAsia="Arial"/>
          <w:i/>
          <w:spacing w:val="-34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that</w:t>
      </w:r>
      <w:r>
        <w:rPr>
          <w:rFonts w:ascii="Arial" w:hAnsi="Arial" w:cs="Arial" w:eastAsia="Arial"/>
          <w:i/>
          <w:spacing w:val="-34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counts</w:t>
      </w:r>
      <w:r>
        <w:rPr>
          <w:rFonts w:ascii="Arial" w:hAnsi="Arial" w:cs="Arial" w:eastAsia="Arial"/>
          <w:i/>
          <w:spacing w:val="-34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can</w:t>
      </w:r>
      <w:r>
        <w:rPr>
          <w:rFonts w:ascii="Arial" w:hAnsi="Arial" w:cs="Arial" w:eastAsia="Arial"/>
          <w:i/>
          <w:spacing w:val="-34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be</w:t>
      </w:r>
      <w:r>
        <w:rPr>
          <w:rFonts w:ascii="Arial" w:hAnsi="Arial" w:cs="Arial" w:eastAsia="Arial"/>
          <w:i/>
          <w:spacing w:val="-34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counted.</w:t>
      </w:r>
      <w:r>
        <w:rPr>
          <w:rFonts w:ascii="Times New Roman" w:hAnsi="Times New Roman" w:cs="Times New Roman" w:eastAsia="Times New Roman"/>
          <w:sz w:val="24"/>
          <w:szCs w:val="24"/>
        </w:rPr>
        <w:t>’</w:t>
      </w:r>
      <w:r>
        <w:rPr>
          <w:rFonts w:ascii="Times New Roman" w:hAnsi="Times New Roman" w:cs="Times New Roman" w:eastAsia="Times New Roman"/>
          <w:spacing w:val="-1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-</w:t>
      </w:r>
      <w:r>
        <w:rPr>
          <w:rFonts w:ascii="Times New Roman" w:hAnsi="Times New Roman" w:cs="Times New Roman" w:eastAsia="Times New Roman"/>
          <w:w w:val="9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Albert </w:t>
      </w:r>
      <w:r>
        <w:rPr>
          <w:rFonts w:ascii="Times New Roman" w:hAnsi="Times New Roman" w:cs="Times New Roman" w:eastAsia="Times New Roman"/>
          <w:spacing w:val="4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Einstein</w:t>
      </w:r>
    </w:p>
    <w:p>
      <w:pPr>
        <w:spacing w:after="0" w:line="35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headerReference w:type="default" r:id="rId74"/>
          <w:footerReference w:type="default" r:id="rId75"/>
          <w:pgSz w:w="11910" w:h="16840"/>
          <w:pgMar w:header="0" w:footer="0" w:top="1340" w:bottom="280" w:left="1280" w:right="98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2"/>
        <w:numPr>
          <w:ilvl w:val="1"/>
          <w:numId w:val="23"/>
        </w:numPr>
        <w:tabs>
          <w:tab w:pos="1000" w:val="left" w:leader="none"/>
        </w:tabs>
        <w:spacing w:line="240" w:lineRule="auto" w:before="46" w:after="0"/>
        <w:ind w:left="999" w:right="0" w:hanging="882"/>
        <w:jc w:val="both"/>
        <w:rPr>
          <w:b w:val="0"/>
          <w:bCs w:val="0"/>
        </w:rPr>
      </w:pPr>
      <w:bookmarkStart w:name="Introduction" w:id="86"/>
      <w:bookmarkEnd w:id="86"/>
      <w:r>
        <w:rPr>
          <w:b w:val="0"/>
        </w:rPr>
      </w:r>
      <w:bookmarkStart w:name="_bookmark50" w:id="87"/>
      <w:bookmarkEnd w:id="87"/>
      <w:r>
        <w:rPr>
          <w:b w:val="0"/>
        </w:rPr>
      </w:r>
      <w:bookmarkStart w:name="_bookmark50" w:id="88"/>
      <w:bookmarkEnd w:id="88"/>
      <w:r>
        <w:rPr/>
        <w:t>Introduction</w:t>
      </w:r>
      <w:r>
        <w:rPr>
          <w:b w:val="0"/>
        </w:rPr>
      </w:r>
    </w:p>
    <w:p>
      <w:pPr>
        <w:pStyle w:val="BodyText"/>
        <w:spacing w:line="352" w:lineRule="auto" w:before="158"/>
        <w:ind w:right="247" w:hanging="9"/>
        <w:jc w:val="both"/>
      </w:pPr>
      <w:r>
        <w:rPr>
          <w:w w:val="105"/>
        </w:rPr>
        <w:t>This</w:t>
      </w:r>
      <w:r>
        <w:rPr>
          <w:spacing w:val="-30"/>
          <w:w w:val="105"/>
        </w:rPr>
        <w:t> </w:t>
      </w:r>
      <w:r>
        <w:rPr>
          <w:w w:val="105"/>
        </w:rPr>
        <w:t>section</w:t>
      </w:r>
      <w:r>
        <w:rPr>
          <w:spacing w:val="-30"/>
          <w:w w:val="105"/>
        </w:rPr>
        <w:t> </w:t>
      </w:r>
      <w:r>
        <w:rPr>
          <w:w w:val="105"/>
        </w:rPr>
        <w:t>will</w:t>
      </w:r>
      <w:r>
        <w:rPr>
          <w:spacing w:val="-30"/>
          <w:w w:val="105"/>
        </w:rPr>
        <w:t> </w:t>
      </w:r>
      <w:r>
        <w:rPr>
          <w:w w:val="105"/>
        </w:rPr>
        <w:t>validate</w:t>
      </w:r>
      <w:r>
        <w:rPr>
          <w:spacing w:val="-30"/>
          <w:w w:val="105"/>
        </w:rPr>
        <w:t> </w:t>
      </w:r>
      <w:r>
        <w:rPr>
          <w:w w:val="105"/>
        </w:rPr>
        <w:t>the</w:t>
      </w:r>
      <w:r>
        <w:rPr>
          <w:spacing w:val="-30"/>
          <w:w w:val="105"/>
        </w:rPr>
        <w:t> </w:t>
      </w:r>
      <w:r>
        <w:rPr>
          <w:w w:val="105"/>
        </w:rPr>
        <w:t>simulation</w:t>
      </w:r>
      <w:r>
        <w:rPr>
          <w:spacing w:val="-30"/>
          <w:w w:val="105"/>
        </w:rPr>
        <w:t> </w:t>
      </w:r>
      <w:r>
        <w:rPr>
          <w:w w:val="105"/>
        </w:rPr>
        <w:t>methodology</w:t>
      </w:r>
      <w:r>
        <w:rPr>
          <w:spacing w:val="-31"/>
          <w:w w:val="105"/>
        </w:rPr>
        <w:t> </w:t>
      </w:r>
      <w:r>
        <w:rPr>
          <w:w w:val="105"/>
        </w:rPr>
        <w:t>through</w:t>
      </w:r>
      <w:r>
        <w:rPr>
          <w:spacing w:val="-30"/>
          <w:w w:val="105"/>
        </w:rPr>
        <w:t> </w:t>
      </w:r>
      <w:r>
        <w:rPr>
          <w:w w:val="105"/>
        </w:rPr>
        <w:t>case</w:t>
      </w:r>
      <w:r>
        <w:rPr>
          <w:spacing w:val="-30"/>
          <w:w w:val="105"/>
        </w:rPr>
        <w:t> </w:t>
      </w:r>
      <w:r>
        <w:rPr>
          <w:w w:val="105"/>
        </w:rPr>
        <w:t>studies.</w:t>
      </w:r>
      <w:r>
        <w:rPr>
          <w:spacing w:val="-3"/>
          <w:w w:val="105"/>
        </w:rPr>
        <w:t> </w:t>
      </w:r>
      <w:r>
        <w:rPr>
          <w:w w:val="105"/>
        </w:rPr>
        <w:t>Mining</w:t>
      </w:r>
      <w:r>
        <w:rPr>
          <w:spacing w:val="-30"/>
          <w:w w:val="105"/>
        </w:rPr>
        <w:t> </w:t>
      </w:r>
      <w:r>
        <w:rPr>
          <w:w w:val="105"/>
        </w:rPr>
        <w:t>compressed</w:t>
      </w:r>
      <w:r>
        <w:rPr>
          <w:w w:val="100"/>
        </w:rPr>
        <w:t> </w:t>
      </w:r>
      <w:r>
        <w:rPr>
          <w:w w:val="105"/>
        </w:rPr>
        <w:t>air</w:t>
      </w:r>
      <w:r>
        <w:rPr>
          <w:spacing w:val="18"/>
          <w:w w:val="105"/>
        </w:rPr>
        <w:t> </w:t>
      </w:r>
      <w:r>
        <w:rPr>
          <w:w w:val="105"/>
        </w:rPr>
        <w:t>systems</w:t>
      </w:r>
      <w:r>
        <w:rPr>
          <w:spacing w:val="18"/>
          <w:w w:val="105"/>
        </w:rPr>
        <w:t> </w:t>
      </w:r>
      <w:r>
        <w:rPr>
          <w:w w:val="105"/>
        </w:rPr>
        <w:t>were</w:t>
      </w:r>
      <w:r>
        <w:rPr>
          <w:spacing w:val="18"/>
          <w:w w:val="105"/>
        </w:rPr>
        <w:t> </w:t>
      </w:r>
      <w:r>
        <w:rPr>
          <w:w w:val="105"/>
        </w:rPr>
        <w:t>chosen</w:t>
      </w:r>
      <w:r>
        <w:rPr>
          <w:spacing w:val="18"/>
          <w:w w:val="105"/>
        </w:rPr>
        <w:t> </w:t>
      </w:r>
      <w:r>
        <w:rPr>
          <w:w w:val="105"/>
        </w:rPr>
        <w:t>as</w:t>
      </w:r>
      <w:r>
        <w:rPr>
          <w:spacing w:val="18"/>
          <w:w w:val="105"/>
        </w:rPr>
        <w:t> </w:t>
      </w:r>
      <w:r>
        <w:rPr>
          <w:w w:val="105"/>
        </w:rPr>
        <w:t>case</w:t>
      </w:r>
      <w:r>
        <w:rPr>
          <w:spacing w:val="18"/>
          <w:w w:val="105"/>
        </w:rPr>
        <w:t> </w:t>
      </w:r>
      <w:r>
        <w:rPr>
          <w:w w:val="105"/>
        </w:rPr>
        <w:t>studies</w:t>
      </w:r>
      <w:r>
        <w:rPr>
          <w:spacing w:val="18"/>
          <w:w w:val="105"/>
        </w:rPr>
        <w:t> </w:t>
      </w:r>
      <w:r>
        <w:rPr>
          <w:w w:val="105"/>
        </w:rPr>
        <w:t>based</w:t>
      </w:r>
      <w:r>
        <w:rPr>
          <w:spacing w:val="17"/>
          <w:w w:val="105"/>
        </w:rPr>
        <w:t> </w:t>
      </w:r>
      <w:r>
        <w:rPr>
          <w:w w:val="105"/>
        </w:rPr>
        <w:t>on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availability</w:t>
      </w:r>
      <w:r>
        <w:rPr>
          <w:spacing w:val="18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w w:val="105"/>
        </w:rPr>
        <w:t>data</w:t>
      </w:r>
      <w:r>
        <w:rPr>
          <w:spacing w:val="18"/>
          <w:w w:val="105"/>
        </w:rPr>
        <w:t> </w:t>
      </w:r>
      <w:r>
        <w:rPr>
          <w:w w:val="105"/>
        </w:rPr>
        <w:t>and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scope</w:t>
      </w:r>
      <w:r>
        <w:rPr>
          <w:spacing w:val="18"/>
          <w:w w:val="105"/>
        </w:rPr>
        <w:t> </w:t>
      </w:r>
      <w:r>
        <w:rPr>
          <w:w w:val="105"/>
        </w:rPr>
        <w:t>for</w:t>
      </w:r>
      <w:r>
        <w:rPr>
          <w:w w:val="101"/>
        </w:rPr>
        <w:t> </w:t>
      </w:r>
      <w:r>
        <w:rPr>
          <w:w w:val="105"/>
        </w:rPr>
        <w:t>energy and operational improvement.  Two different mines were selected for the </w:t>
      </w:r>
      <w:r>
        <w:rPr>
          <w:spacing w:val="2"/>
          <w:w w:val="105"/>
        </w:rPr>
        <w:t> </w:t>
      </w:r>
      <w:r>
        <w:rPr>
          <w:w w:val="105"/>
        </w:rPr>
        <w:t>studies.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251" w:hanging="9"/>
        <w:jc w:val="both"/>
      </w:pPr>
      <w:r>
        <w:rPr>
          <w:w w:val="105"/>
        </w:rPr>
        <w:t>Three case studies were performed. In case study 1 and 2, improvements were simulated</w:t>
      </w:r>
      <w:r>
        <w:rPr>
          <w:spacing w:val="50"/>
          <w:w w:val="105"/>
        </w:rPr>
        <w:t> </w:t>
      </w:r>
      <w:r>
        <w:rPr>
          <w:w w:val="105"/>
        </w:rPr>
        <w:t>on</w:t>
      </w:r>
      <w:r>
        <w:rPr>
          <w:w w:val="101"/>
        </w:rPr>
        <w:t> </w:t>
      </w:r>
      <w:r>
        <w:rPr>
          <w:w w:val="105"/>
        </w:rPr>
        <w:t>mine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mine</w:t>
      </w:r>
      <w:r>
        <w:rPr>
          <w:spacing w:val="-9"/>
          <w:w w:val="105"/>
        </w:rPr>
        <w:t> </w:t>
      </w:r>
      <w:r>
        <w:rPr>
          <w:w w:val="105"/>
        </w:rPr>
        <w:t>B</w:t>
      </w:r>
      <w:r>
        <w:rPr>
          <w:spacing w:val="-9"/>
          <w:w w:val="105"/>
        </w:rPr>
        <w:t> </w:t>
      </w:r>
      <w:r>
        <w:rPr>
          <w:w w:val="105"/>
        </w:rPr>
        <w:t>respectively.</w:t>
      </w:r>
      <w:r>
        <w:rPr>
          <w:spacing w:val="14"/>
          <w:w w:val="105"/>
        </w:rPr>
        <w:t> </w:t>
      </w:r>
      <w:r>
        <w:rPr>
          <w:w w:val="105"/>
        </w:rPr>
        <w:t>In</w:t>
      </w:r>
      <w:r>
        <w:rPr>
          <w:spacing w:val="-9"/>
          <w:w w:val="105"/>
        </w:rPr>
        <w:t> </w:t>
      </w:r>
      <w:r>
        <w:rPr>
          <w:w w:val="105"/>
        </w:rPr>
        <w:t>Case</w:t>
      </w:r>
      <w:r>
        <w:rPr>
          <w:spacing w:val="-9"/>
          <w:w w:val="105"/>
        </w:rPr>
        <w:t> </w:t>
      </w:r>
      <w:r>
        <w:rPr>
          <w:w w:val="105"/>
        </w:rPr>
        <w:t>study</w:t>
      </w:r>
      <w:r>
        <w:rPr>
          <w:spacing w:val="-9"/>
          <w:w w:val="105"/>
        </w:rPr>
        <w:t> </w:t>
      </w:r>
      <w:r>
        <w:rPr>
          <w:w w:val="105"/>
        </w:rPr>
        <w:t>3</w:t>
      </w:r>
      <w:r>
        <w:rPr>
          <w:spacing w:val="-9"/>
          <w:w w:val="105"/>
        </w:rPr>
        <w:t> </w:t>
      </w:r>
      <w:r>
        <w:rPr>
          <w:w w:val="105"/>
        </w:rPr>
        <w:t>periodic</w:t>
      </w:r>
      <w:r>
        <w:rPr>
          <w:spacing w:val="-10"/>
          <w:w w:val="105"/>
        </w:rPr>
        <w:t> </w:t>
      </w:r>
      <w:r>
        <w:rPr>
          <w:w w:val="105"/>
        </w:rPr>
        <w:t>simulation</w:t>
      </w:r>
      <w:r>
        <w:rPr>
          <w:spacing w:val="-8"/>
          <w:w w:val="105"/>
        </w:rPr>
        <w:t> </w:t>
      </w:r>
      <w:r>
        <w:rPr>
          <w:w w:val="105"/>
        </w:rPr>
        <w:t>analysis</w:t>
      </w:r>
      <w:r>
        <w:rPr>
          <w:spacing w:val="-9"/>
          <w:w w:val="105"/>
        </w:rPr>
        <w:t> </w:t>
      </w:r>
      <w:r>
        <w:rPr>
          <w:w w:val="105"/>
        </w:rPr>
        <w:t>is</w:t>
      </w:r>
      <w:r>
        <w:rPr>
          <w:spacing w:val="-9"/>
          <w:w w:val="105"/>
        </w:rPr>
        <w:t> </w:t>
      </w:r>
      <w:r>
        <w:rPr>
          <w:w w:val="105"/>
        </w:rPr>
        <w:t>implemented</w:t>
      </w:r>
      <w:r>
        <w:rPr>
          <w:w w:val="106"/>
        </w:rPr>
        <w:t> </w:t>
      </w:r>
      <w:r>
        <w:rPr>
          <w:w w:val="105"/>
        </w:rPr>
        <w:t>using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simulation</w:t>
      </w:r>
      <w:r>
        <w:rPr>
          <w:spacing w:val="29"/>
          <w:w w:val="105"/>
        </w:rPr>
        <w:t> </w:t>
      </w:r>
      <w:r>
        <w:rPr>
          <w:w w:val="105"/>
        </w:rPr>
        <w:t>developed</w:t>
      </w:r>
      <w:r>
        <w:rPr>
          <w:spacing w:val="26"/>
          <w:w w:val="105"/>
        </w:rPr>
        <w:t> </w:t>
      </w:r>
      <w:r>
        <w:rPr>
          <w:w w:val="105"/>
        </w:rPr>
        <w:t>for</w:t>
      </w:r>
      <w:r>
        <w:rPr>
          <w:spacing w:val="28"/>
          <w:w w:val="105"/>
        </w:rPr>
        <w:t> </w:t>
      </w:r>
      <w:r>
        <w:rPr>
          <w:w w:val="105"/>
        </w:rPr>
        <w:t>case</w:t>
      </w:r>
      <w:r>
        <w:rPr>
          <w:spacing w:val="28"/>
          <w:w w:val="105"/>
        </w:rPr>
        <w:t> </w:t>
      </w:r>
      <w:r>
        <w:rPr>
          <w:w w:val="105"/>
        </w:rPr>
        <w:t>study</w:t>
      </w:r>
      <w:r>
        <w:rPr>
          <w:spacing w:val="28"/>
          <w:w w:val="105"/>
        </w:rPr>
        <w:t> </w:t>
      </w:r>
      <w:r>
        <w:rPr>
          <w:w w:val="105"/>
        </w:rPr>
        <w:t>2.</w:t>
      </w:r>
      <w:r>
        <w:rPr>
          <w:spacing w:val="62"/>
          <w:w w:val="105"/>
        </w:rPr>
        <w:t> </w:t>
      </w:r>
      <w:r>
        <w:rPr>
          <w:w w:val="105"/>
        </w:rPr>
        <w:t>From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results</w:t>
      </w:r>
      <w:r>
        <w:rPr>
          <w:spacing w:val="26"/>
          <w:w w:val="105"/>
        </w:rPr>
        <w:t> </w:t>
      </w:r>
      <w:r>
        <w:rPr>
          <w:w w:val="105"/>
        </w:rPr>
        <w:t>in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case</w:t>
      </w:r>
      <w:r>
        <w:rPr>
          <w:spacing w:val="28"/>
          <w:w w:val="105"/>
        </w:rPr>
        <w:t> </w:t>
      </w:r>
      <w:r>
        <w:rPr>
          <w:w w:val="105"/>
        </w:rPr>
        <w:t>studies,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w w:val="112"/>
        </w:rPr>
        <w:t> </w:t>
      </w:r>
      <w:r>
        <w:rPr>
          <w:w w:val="105"/>
        </w:rPr>
        <w:t>potential</w:t>
      </w:r>
      <w:r>
        <w:rPr>
          <w:spacing w:val="-19"/>
          <w:w w:val="105"/>
        </w:rPr>
        <w:t> </w:t>
      </w:r>
      <w:r>
        <w:rPr>
          <w:w w:val="105"/>
        </w:rPr>
        <w:t>benefits</w:t>
      </w:r>
      <w:r>
        <w:rPr>
          <w:spacing w:val="-19"/>
          <w:w w:val="105"/>
        </w:rPr>
        <w:t> </w:t>
      </w:r>
      <w:r>
        <w:rPr>
          <w:w w:val="105"/>
        </w:rPr>
        <w:t>compressed</w:t>
      </w:r>
      <w:r>
        <w:rPr>
          <w:spacing w:val="-19"/>
          <w:w w:val="105"/>
        </w:rPr>
        <w:t> </w:t>
      </w:r>
      <w:r>
        <w:rPr>
          <w:w w:val="105"/>
        </w:rPr>
        <w:t>air</w:t>
      </w:r>
      <w:r>
        <w:rPr>
          <w:spacing w:val="-19"/>
          <w:w w:val="105"/>
        </w:rPr>
        <w:t> </w:t>
      </w:r>
      <w:r>
        <w:rPr>
          <w:w w:val="105"/>
        </w:rPr>
        <w:t>simulations</w:t>
      </w:r>
      <w:r>
        <w:rPr>
          <w:spacing w:val="-18"/>
          <w:w w:val="105"/>
        </w:rPr>
        <w:t> </w:t>
      </w:r>
      <w:r>
        <w:rPr>
          <w:w w:val="105"/>
        </w:rPr>
        <w:t>for</w:t>
      </w:r>
      <w:r>
        <w:rPr>
          <w:spacing w:val="-19"/>
          <w:w w:val="105"/>
        </w:rPr>
        <w:t> </w:t>
      </w:r>
      <w:r>
        <w:rPr>
          <w:w w:val="105"/>
        </w:rPr>
        <w:t>the</w:t>
      </w:r>
      <w:r>
        <w:rPr>
          <w:spacing w:val="-19"/>
          <w:w w:val="105"/>
        </w:rPr>
        <w:t> </w:t>
      </w:r>
      <w:r>
        <w:rPr>
          <w:w w:val="105"/>
        </w:rPr>
        <w:t>South</w:t>
      </w:r>
      <w:r>
        <w:rPr>
          <w:spacing w:val="-19"/>
          <w:w w:val="105"/>
        </w:rPr>
        <w:t> </w:t>
      </w:r>
      <w:r>
        <w:rPr>
          <w:w w:val="105"/>
        </w:rPr>
        <w:t>Africa</w:t>
      </w:r>
      <w:r>
        <w:rPr>
          <w:spacing w:val="-19"/>
          <w:w w:val="105"/>
        </w:rPr>
        <w:t> </w:t>
      </w:r>
      <w:r>
        <w:rPr>
          <w:w w:val="105"/>
        </w:rPr>
        <w:t>mining</w:t>
      </w:r>
      <w:r>
        <w:rPr>
          <w:spacing w:val="-19"/>
          <w:w w:val="105"/>
        </w:rPr>
        <w:t> </w:t>
      </w:r>
      <w:r>
        <w:rPr>
          <w:w w:val="105"/>
        </w:rPr>
        <w:t>industry</w:t>
      </w:r>
      <w:r>
        <w:rPr>
          <w:spacing w:val="-19"/>
          <w:w w:val="105"/>
        </w:rPr>
        <w:t> </w:t>
      </w:r>
      <w:r>
        <w:rPr>
          <w:w w:val="105"/>
        </w:rPr>
        <w:t>is</w:t>
      </w:r>
      <w:r>
        <w:rPr>
          <w:spacing w:val="-19"/>
          <w:w w:val="105"/>
        </w:rPr>
        <w:t> </w:t>
      </w:r>
      <w:r>
        <w:rPr>
          <w:w w:val="105"/>
        </w:rPr>
        <w:t>estimated</w:t>
      </w:r>
      <w:r>
        <w:rPr>
          <w:w w:val="105"/>
        </w:rPr>
        <w:t> </w:t>
      </w:r>
      <w:bookmarkStart w:name="Case study 1. Simulated improvements on " w:id="89"/>
      <w:bookmarkEnd w:id="89"/>
      <w:r>
        <w:rPr>
          <w:w w:val="105"/>
        </w:rPr>
      </w:r>
      <w:bookmarkStart w:name="_bookmark51" w:id="90"/>
      <w:bookmarkEnd w:id="90"/>
      <w:r>
        <w:rPr>
          <w:w w:val="105"/>
        </w:rPr>
        <w:t>and</w:t>
      </w:r>
      <w:r>
        <w:rPr>
          <w:spacing w:val="2"/>
          <w:w w:val="105"/>
        </w:rPr>
        <w:t> </w:t>
      </w:r>
      <w:r>
        <w:rPr>
          <w:w w:val="105"/>
        </w:rPr>
        <w:t>discussed.</w:t>
      </w:r>
      <w:r>
        <w:rPr/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2"/>
        <w:numPr>
          <w:ilvl w:val="1"/>
          <w:numId w:val="23"/>
        </w:numPr>
        <w:tabs>
          <w:tab w:pos="1000" w:val="left" w:leader="none"/>
        </w:tabs>
        <w:spacing w:line="240" w:lineRule="auto" w:before="0" w:after="0"/>
        <w:ind w:left="999" w:right="0" w:hanging="882"/>
        <w:jc w:val="both"/>
        <w:rPr>
          <w:b w:val="0"/>
          <w:bCs w:val="0"/>
        </w:rPr>
      </w:pPr>
      <w:r>
        <w:rPr/>
        <w:t>Case study 1. Simulated improvements on mine</w:t>
      </w:r>
      <w:r>
        <w:rPr>
          <w:spacing w:val="-52"/>
        </w:rPr>
        <w:t> </w:t>
      </w:r>
      <w:r>
        <w:rPr/>
        <w:t>A</w:t>
      </w:r>
      <w:r>
        <w:rPr>
          <w:b w:val="0"/>
        </w:rPr>
      </w:r>
    </w:p>
    <w:p>
      <w:pPr>
        <w:pStyle w:val="Heading3"/>
        <w:numPr>
          <w:ilvl w:val="2"/>
          <w:numId w:val="23"/>
        </w:numPr>
        <w:tabs>
          <w:tab w:pos="1104" w:val="left" w:leader="none"/>
        </w:tabs>
        <w:spacing w:line="240" w:lineRule="auto" w:before="276" w:after="0"/>
        <w:ind w:left="1103" w:right="0" w:hanging="986"/>
        <w:jc w:val="both"/>
        <w:rPr>
          <w:b w:val="0"/>
          <w:bCs w:val="0"/>
        </w:rPr>
      </w:pPr>
      <w:r>
        <w:rPr/>
        <w:t>System</w:t>
      </w:r>
      <w:r>
        <w:rPr>
          <w:spacing w:val="35"/>
        </w:rPr>
        <w:t> </w:t>
      </w:r>
      <w:r>
        <w:rPr/>
        <w:t>investigation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right="220"/>
        <w:jc w:val="both"/>
      </w:pPr>
      <w:r>
        <w:rPr>
          <w:w w:val="105"/>
        </w:rPr>
        <w:t>Mine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represents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group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three</w:t>
      </w:r>
      <w:r>
        <w:rPr>
          <w:spacing w:val="-5"/>
          <w:w w:val="105"/>
        </w:rPr>
        <w:t> </w:t>
      </w:r>
      <w:r>
        <w:rPr>
          <w:w w:val="105"/>
        </w:rPr>
        <w:t>gold</w:t>
      </w:r>
      <w:r>
        <w:rPr>
          <w:spacing w:val="-5"/>
          <w:w w:val="105"/>
        </w:rPr>
        <w:t> </w:t>
      </w:r>
      <w:r>
        <w:rPr>
          <w:w w:val="105"/>
        </w:rPr>
        <w:t>mining</w:t>
      </w:r>
      <w:r>
        <w:rPr>
          <w:spacing w:val="-5"/>
          <w:w w:val="105"/>
        </w:rPr>
        <w:t> </w:t>
      </w:r>
      <w:r>
        <w:rPr>
          <w:w w:val="105"/>
        </w:rPr>
        <w:t>shafts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gold</w:t>
      </w:r>
      <w:r>
        <w:rPr>
          <w:spacing w:val="-5"/>
          <w:w w:val="105"/>
        </w:rPr>
        <w:t> </w:t>
      </w:r>
      <w:r>
        <w:rPr>
          <w:w w:val="105"/>
        </w:rPr>
        <w:t>processing</w:t>
      </w:r>
      <w:r>
        <w:rPr>
          <w:spacing w:val="-6"/>
          <w:w w:val="105"/>
        </w:rPr>
        <w:t> </w:t>
      </w:r>
      <w:r>
        <w:rPr>
          <w:w w:val="105"/>
        </w:rPr>
        <w:t>plant</w:t>
      </w:r>
      <w:r>
        <w:rPr>
          <w:spacing w:val="-5"/>
          <w:w w:val="105"/>
        </w:rPr>
        <w:t> </w:t>
      </w:r>
      <w:r>
        <w:rPr>
          <w:w w:val="105"/>
        </w:rPr>
        <w:t>in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Free</w:t>
      </w:r>
      <w:r>
        <w:rPr>
          <w:w w:val="103"/>
        </w:rPr>
        <w:t> </w:t>
      </w:r>
      <w:r>
        <w:rPr>
          <w:w w:val="105"/>
        </w:rPr>
        <w:t>state</w:t>
      </w:r>
      <w:r>
        <w:rPr>
          <w:spacing w:val="28"/>
          <w:w w:val="105"/>
        </w:rPr>
        <w:t> </w:t>
      </w:r>
      <w:r>
        <w:rPr>
          <w:w w:val="105"/>
        </w:rPr>
        <w:t>province.</w:t>
      </w:r>
      <w:r>
        <w:rPr>
          <w:spacing w:val="58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mine</w:t>
      </w:r>
      <w:r>
        <w:rPr>
          <w:spacing w:val="28"/>
          <w:w w:val="105"/>
        </w:rPr>
        <w:t> </w:t>
      </w:r>
      <w:r>
        <w:rPr>
          <w:w w:val="105"/>
        </w:rPr>
        <w:t>shafts</w:t>
      </w:r>
      <w:r>
        <w:rPr>
          <w:spacing w:val="28"/>
          <w:w w:val="105"/>
        </w:rPr>
        <w:t> </w:t>
      </w:r>
      <w:r>
        <w:rPr>
          <w:w w:val="105"/>
        </w:rPr>
        <w:t>and</w:t>
      </w:r>
      <w:r>
        <w:rPr>
          <w:spacing w:val="28"/>
          <w:w w:val="105"/>
        </w:rPr>
        <w:t> </w:t>
      </w:r>
      <w:r>
        <w:rPr>
          <w:w w:val="105"/>
        </w:rPr>
        <w:t>gold</w:t>
      </w:r>
      <w:r>
        <w:rPr>
          <w:spacing w:val="28"/>
          <w:w w:val="105"/>
        </w:rPr>
        <w:t> </w:t>
      </w:r>
      <w:r>
        <w:rPr>
          <w:w w:val="105"/>
        </w:rPr>
        <w:t>plant</w:t>
      </w:r>
      <w:r>
        <w:rPr>
          <w:spacing w:val="28"/>
          <w:w w:val="105"/>
        </w:rPr>
        <w:t> </w:t>
      </w:r>
      <w:r>
        <w:rPr>
          <w:w w:val="105"/>
        </w:rPr>
        <w:t>share</w:t>
      </w:r>
      <w:r>
        <w:rPr>
          <w:spacing w:val="28"/>
          <w:w w:val="105"/>
        </w:rPr>
        <w:t> </w:t>
      </w:r>
      <w:r>
        <w:rPr>
          <w:w w:val="105"/>
        </w:rPr>
        <w:t>a</w:t>
      </w:r>
      <w:r>
        <w:rPr>
          <w:spacing w:val="28"/>
          <w:w w:val="105"/>
        </w:rPr>
        <w:t> </w:t>
      </w:r>
      <w:r>
        <w:rPr>
          <w:w w:val="105"/>
        </w:rPr>
        <w:t>compressed</w:t>
      </w:r>
      <w:r>
        <w:rPr>
          <w:spacing w:val="28"/>
          <w:w w:val="105"/>
        </w:rPr>
        <w:t> </w:t>
      </w:r>
      <w:r>
        <w:rPr>
          <w:w w:val="105"/>
        </w:rPr>
        <w:t>network.</w:t>
      </w:r>
      <w:r>
        <w:rPr>
          <w:spacing w:val="58"/>
          <w:w w:val="105"/>
        </w:rPr>
        <w:t> </w:t>
      </w:r>
      <w:r>
        <w:rPr>
          <w:w w:val="105"/>
        </w:rPr>
        <w:t>Prior</w:t>
      </w:r>
      <w:r>
        <w:rPr>
          <w:spacing w:val="28"/>
          <w:w w:val="105"/>
        </w:rPr>
        <w:t> </w:t>
      </w:r>
      <w:r>
        <w:rPr>
          <w:w w:val="105"/>
        </w:rPr>
        <w:t>to</w:t>
      </w:r>
      <w:r>
        <w:rPr>
          <w:spacing w:val="28"/>
          <w:w w:val="105"/>
        </w:rPr>
        <w:t> </w:t>
      </w:r>
      <w:r>
        <w:rPr>
          <w:w w:val="105"/>
        </w:rPr>
        <w:t>this</w:t>
      </w:r>
      <w:r>
        <w:rPr>
          <w:spacing w:val="-54"/>
          <w:w w:val="105"/>
        </w:rPr>
        <w:t> </w:t>
      </w:r>
      <w:r>
        <w:rPr>
          <w:spacing w:val="-54"/>
          <w:w w:val="105"/>
        </w:rPr>
      </w:r>
      <w:r>
        <w:rPr>
          <w:w w:val="105"/>
        </w:rPr>
        <w:t>study, efforts had been made to optimise the system through DSM energy projects.</w:t>
      </w:r>
      <w:r>
        <w:rPr>
          <w:spacing w:val="-32"/>
          <w:w w:val="105"/>
        </w:rPr>
        <w:t> </w:t>
      </w:r>
      <w:r>
        <w:rPr>
          <w:w w:val="105"/>
        </w:rPr>
        <w:t>However,</w:t>
      </w:r>
      <w:r>
        <w:rPr>
          <w:w w:val="98"/>
        </w:rPr>
        <w:t> </w:t>
      </w:r>
      <w:r>
        <w:rPr>
          <w:w w:val="105"/>
        </w:rPr>
        <w:t>there</w:t>
      </w:r>
      <w:r>
        <w:rPr>
          <w:spacing w:val="43"/>
          <w:w w:val="105"/>
        </w:rPr>
        <w:t> </w:t>
      </w:r>
      <w:r>
        <w:rPr>
          <w:w w:val="105"/>
        </w:rPr>
        <w:t>may</w:t>
      </w:r>
      <w:r>
        <w:rPr>
          <w:spacing w:val="43"/>
          <w:w w:val="105"/>
        </w:rPr>
        <w:t> </w:t>
      </w:r>
      <w:r>
        <w:rPr>
          <w:w w:val="105"/>
        </w:rPr>
        <w:t>still</w:t>
      </w:r>
      <w:r>
        <w:rPr>
          <w:spacing w:val="44"/>
          <w:w w:val="105"/>
        </w:rPr>
        <w:t> </w:t>
      </w:r>
      <w:r>
        <w:rPr>
          <w:w w:val="105"/>
        </w:rPr>
        <w:t>be</w:t>
      </w:r>
      <w:r>
        <w:rPr>
          <w:spacing w:val="43"/>
          <w:w w:val="105"/>
        </w:rPr>
        <w:t> </w:t>
      </w:r>
      <w:r>
        <w:rPr>
          <w:w w:val="105"/>
        </w:rPr>
        <w:t>potential</w:t>
      </w:r>
      <w:r>
        <w:rPr>
          <w:spacing w:val="43"/>
          <w:w w:val="105"/>
        </w:rPr>
        <w:t> </w:t>
      </w:r>
      <w:r>
        <w:rPr>
          <w:w w:val="105"/>
        </w:rPr>
        <w:t>for</w:t>
      </w:r>
      <w:r>
        <w:rPr>
          <w:spacing w:val="43"/>
          <w:w w:val="105"/>
        </w:rPr>
        <w:t> </w:t>
      </w:r>
      <w:r>
        <w:rPr>
          <w:w w:val="105"/>
        </w:rPr>
        <w:t>further</w:t>
      </w:r>
      <w:r>
        <w:rPr>
          <w:spacing w:val="44"/>
          <w:w w:val="105"/>
        </w:rPr>
        <w:t> </w:t>
      </w:r>
      <w:r>
        <w:rPr>
          <w:w w:val="105"/>
        </w:rPr>
        <w:t>optimisation.</w:t>
      </w:r>
      <w:r>
        <w:rPr>
          <w:spacing w:val="43"/>
          <w:w w:val="105"/>
        </w:rPr>
        <w:t> </w:t>
      </w:r>
      <w:r>
        <w:rPr>
          <w:w w:val="105"/>
        </w:rPr>
        <w:t>An</w:t>
      </w:r>
      <w:r>
        <w:rPr>
          <w:spacing w:val="43"/>
          <w:w w:val="105"/>
        </w:rPr>
        <w:t> </w:t>
      </w:r>
      <w:r>
        <w:rPr>
          <w:w w:val="105"/>
        </w:rPr>
        <w:t>investigation</w:t>
      </w:r>
      <w:r>
        <w:rPr>
          <w:spacing w:val="44"/>
          <w:w w:val="105"/>
        </w:rPr>
        <w:t> </w:t>
      </w:r>
      <w:r>
        <w:rPr>
          <w:w w:val="105"/>
        </w:rPr>
        <w:t>was</w:t>
      </w:r>
      <w:r>
        <w:rPr>
          <w:spacing w:val="43"/>
          <w:w w:val="105"/>
        </w:rPr>
        <w:t> </w:t>
      </w:r>
      <w:r>
        <w:rPr>
          <w:w w:val="105"/>
        </w:rPr>
        <w:t>performed</w:t>
      </w:r>
      <w:r>
        <w:rPr>
          <w:spacing w:val="42"/>
          <w:w w:val="105"/>
        </w:rPr>
        <w:t> </w:t>
      </w:r>
      <w:r>
        <w:rPr>
          <w:w w:val="105"/>
        </w:rPr>
        <w:t>to</w:t>
      </w:r>
      <w:r>
        <w:rPr>
          <w:spacing w:val="-54"/>
          <w:w w:val="105"/>
        </w:rPr>
        <w:t> </w:t>
      </w:r>
      <w:r>
        <w:rPr>
          <w:spacing w:val="-54"/>
          <w:w w:val="105"/>
        </w:rPr>
      </w:r>
      <w:r>
        <w:rPr>
          <w:w w:val="105"/>
        </w:rPr>
        <w:t>gather</w:t>
      </w:r>
      <w:r>
        <w:rPr>
          <w:spacing w:val="17"/>
          <w:w w:val="105"/>
        </w:rPr>
        <w:t> </w:t>
      </w:r>
      <w:r>
        <w:rPr>
          <w:w w:val="105"/>
        </w:rPr>
        <w:t>data</w:t>
      </w:r>
      <w:r>
        <w:rPr>
          <w:spacing w:val="17"/>
          <w:w w:val="105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w w:val="105"/>
        </w:rPr>
        <w:t>understanding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system</w:t>
      </w:r>
      <w:r>
        <w:rPr>
          <w:spacing w:val="17"/>
          <w:w w:val="105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w w:val="105"/>
        </w:rPr>
        <w:t>to</w:t>
      </w:r>
      <w:r>
        <w:rPr>
          <w:spacing w:val="17"/>
          <w:w w:val="105"/>
        </w:rPr>
        <w:t> </w:t>
      </w:r>
      <w:r>
        <w:rPr>
          <w:w w:val="105"/>
        </w:rPr>
        <w:t>identify</w:t>
      </w:r>
      <w:r>
        <w:rPr>
          <w:spacing w:val="16"/>
          <w:w w:val="105"/>
        </w:rPr>
        <w:t> </w:t>
      </w:r>
      <w:r>
        <w:rPr>
          <w:w w:val="105"/>
        </w:rPr>
        <w:t>potential</w:t>
      </w:r>
      <w:r>
        <w:rPr>
          <w:spacing w:val="16"/>
          <w:w w:val="105"/>
        </w:rPr>
        <w:t> </w:t>
      </w:r>
      <w:r>
        <w:rPr>
          <w:w w:val="105"/>
        </w:rPr>
        <w:t>energy</w:t>
      </w:r>
      <w:r>
        <w:rPr>
          <w:spacing w:val="17"/>
          <w:w w:val="105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w w:val="105"/>
        </w:rPr>
        <w:t>operation</w:t>
      </w:r>
      <w:r>
        <w:rPr>
          <w:spacing w:val="-61"/>
          <w:w w:val="105"/>
        </w:rPr>
        <w:t> </w:t>
      </w:r>
      <w:r>
        <w:rPr>
          <w:spacing w:val="-61"/>
          <w:w w:val="105"/>
        </w:rPr>
      </w:r>
      <w:r>
        <w:rPr>
          <w:w w:val="105"/>
        </w:rPr>
        <w:t>improvement</w:t>
      </w:r>
      <w:r>
        <w:rPr>
          <w:spacing w:val="28"/>
          <w:w w:val="105"/>
        </w:rPr>
        <w:t> </w:t>
      </w:r>
      <w:r>
        <w:rPr>
          <w:w w:val="105"/>
        </w:rPr>
        <w:t>strategies.</w:t>
      </w:r>
      <w:r>
        <w:rPr/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3675" w:lineRule="exact"/>
        <w:ind w:left="113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73"/>
          <w:sz w:val="20"/>
          <w:szCs w:val="20"/>
        </w:rPr>
        <w:pict>
          <v:group style="width:474.9pt;height:183.8pt;mso-position-horizontal-relative:char;mso-position-vertical-relative:line" coordorigin="0,0" coordsize="9498,3676">
            <v:group style="position:absolute;left:4;top:4;width:9490;height:2" coordorigin="4,4" coordsize="9490,2">
              <v:shape style="position:absolute;left:4;top:4;width:9490;height:2" coordorigin="4,4" coordsize="9490,0" path="m4,4l9494,4e" filled="false" stroked="true" strokeweight=".398pt" strokecolor="#000000">
                <v:path arrowok="t"/>
              </v:shape>
            </v:group>
            <v:group style="position:absolute;left:8;top:4;width:2;height:3668" coordorigin="8,4" coordsize="2,3668">
              <v:shape style="position:absolute;left:8;top:4;width:2;height:3668" coordorigin="8,4" coordsize="0,3668" path="m8,3671l8,4e" filled="false" stroked="true" strokeweight=".398pt" strokecolor="#000000">
                <v:path arrowok="t"/>
              </v:shape>
            </v:group>
            <v:group style="position:absolute;left:9490;top:4;width:2;height:3668" coordorigin="9490,4" coordsize="2,3668">
              <v:shape style="position:absolute;left:9490;top:4;width:2;height:3668" coordorigin="9490,4" coordsize="0,3668" path="m9490,3671l9490,4e" filled="false" stroked="true" strokeweight=".398pt" strokecolor="#000000">
                <v:path arrowok="t"/>
              </v:shape>
            </v:group>
            <v:group style="position:absolute;left:4;top:3671;width:9490;height:2" coordorigin="4,3671" coordsize="9490,2">
              <v:shape style="position:absolute;left:4;top:3671;width:9490;height:2" coordorigin="4,3671" coordsize="9490,0" path="m4,3671l9494,3671e" filled="false" stroked="true" strokeweight=".398pt" strokecolor="#000000">
                <v:path arrowok="t"/>
              </v:shape>
              <v:shape style="position:absolute;left:3843;top:104;width:497;height:148" type="#_x0000_t202" filled="false" stroked="false">
                <v:textbox inset="0,0,0,0">
                  <w:txbxContent>
                    <w:p>
                      <w:pPr>
                        <w:spacing w:line="147" w:lineRule="exact" w:before="0"/>
                        <w:ind w:left="0" w:right="0" w:firstLine="0"/>
                        <w:jc w:val="left"/>
                        <w:rPr>
                          <w:rFonts w:ascii="CMU Serif" w:hAnsi="CMU Serif" w:cs="CMU Serif" w:eastAsia="CMU Serif"/>
                          <w:sz w:val="14"/>
                          <w:szCs w:val="14"/>
                        </w:rPr>
                      </w:pPr>
                      <w:r>
                        <w:rPr>
                          <w:rFonts w:ascii="CMU Serif"/>
                          <w:w w:val="104"/>
                          <w:sz w:val="14"/>
                        </w:rPr>
                        <w:t>I</w:t>
                      </w:r>
                      <w:r>
                        <w:rPr>
                          <w:rFonts w:ascii="CMU Serif"/>
                          <w:spacing w:val="-2"/>
                          <w:w w:val="104"/>
                          <w:sz w:val="14"/>
                        </w:rPr>
                        <w:t>n</w:t>
                      </w:r>
                      <w:r>
                        <w:rPr>
                          <w:rFonts w:ascii="CMU Serif"/>
                          <w:spacing w:val="-1"/>
                          <w:w w:val="104"/>
                          <w:sz w:val="14"/>
                        </w:rPr>
                        <w:t>l</w:t>
                      </w:r>
                      <w:r>
                        <w:rPr>
                          <w:rFonts w:ascii="CMU Serif"/>
                          <w:spacing w:val="-12"/>
                          <w:w w:val="104"/>
                          <w:sz w:val="14"/>
                        </w:rPr>
                        <w:t>e</w:t>
                      </w:r>
                      <w:r>
                        <w:rPr>
                          <w:rFonts w:ascii="CMU Serif"/>
                          <w:w w:val="104"/>
                          <w:sz w:val="14"/>
                        </w:rPr>
                        <w:t>t</w:t>
                      </w:r>
                      <w:r>
                        <w:rPr>
                          <w:rFonts w:ascii="CMU Serif"/>
                          <w:spacing w:val="2"/>
                          <w:sz w:val="14"/>
                        </w:rPr>
                        <w:t> </w:t>
                      </w:r>
                      <w:r>
                        <w:rPr>
                          <w:rFonts w:ascii="CMU Serif"/>
                          <w:spacing w:val="6"/>
                          <w:w w:val="104"/>
                          <w:sz w:val="14"/>
                        </w:rPr>
                        <w:t>a</w:t>
                      </w:r>
                      <w:r>
                        <w:rPr>
                          <w:rFonts w:ascii="CMU Serif"/>
                          <w:spacing w:val="-15"/>
                          <w:w w:val="105"/>
                          <w:sz w:val="14"/>
                        </w:rPr>
                        <w:t>i</w:t>
                      </w:r>
                      <w:r>
                        <w:rPr>
                          <w:rFonts w:ascii="CMU Serif"/>
                          <w:w w:val="104"/>
                          <w:sz w:val="14"/>
                        </w:rPr>
                        <w:t>r</w:t>
                      </w:r>
                      <w:r>
                        <w:rPr>
                          <w:rFonts w:ascii="CMU Serif"/>
                          <w:sz w:val="14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73"/>
          <w:sz w:val="20"/>
          <w:szCs w:val="2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pStyle w:val="BodyText"/>
        <w:spacing w:line="240" w:lineRule="auto" w:before="55"/>
        <w:ind w:left="1106" w:right="230"/>
        <w:jc w:val="left"/>
      </w:pPr>
      <w:r>
        <w:rPr/>
        <w:pict>
          <v:group style="position:absolute;margin-left:97.638817pt;margin-top:-176.445862pt;width:419.5pt;height:158.6pt;mso-position-horizontal-relative:page;mso-position-vertical-relative:paragraph;z-index:-419800" coordorigin="1953,-3529" coordsize="8390,3172">
            <v:group style="position:absolute;left:3839;top:-2394;width:4987;height:2" coordorigin="3839,-2394" coordsize="4987,2">
              <v:shape style="position:absolute;left:3839;top:-2394;width:4987;height:2" coordorigin="3839,-2394" coordsize="4987,0" path="m3839,-2394l8826,-2394e" filled="false" stroked="true" strokeweight="1.332525pt" strokecolor="#253158">
                <v:path arrowok="t"/>
              </v:shape>
            </v:group>
            <v:group style="position:absolute;left:8816;top:-2374;width:10;height:860" coordorigin="8816,-2374" coordsize="10,860">
              <v:shape style="position:absolute;left:8816;top:-2374;width:10;height:860" coordorigin="8816,-2374" coordsize="10,860" path="m8816,-2374l8826,-2374,8826,-1515e" filled="false" stroked="true" strokeweight="1.332525pt" strokecolor="#253158">
                <v:path arrowok="t"/>
              </v:shape>
            </v:group>
            <v:group style="position:absolute;left:7494;top:-1573;width:1333;height:807" coordorigin="7494,-1573" coordsize="1333,807">
              <v:shape style="position:absolute;left:7494;top:-1573;width:1333;height:807" coordorigin="7494,-1573" coordsize="1333,807" path="m8826,-1573l7494,-1573,7494,-767e" filled="false" stroked="true" strokeweight="1.998788pt" strokecolor="#253158">
                <v:path arrowok="t"/>
              </v:shape>
            </v:group>
            <v:group style="position:absolute;left:7409;top:-788;width:170;height:255" coordorigin="7409,-788" coordsize="170,255">
              <v:shape style="position:absolute;left:7409;top:-788;width:170;height:255" coordorigin="7409,-788" coordsize="170,255" path="m7578,-788l7409,-788,7494,-534,7578,-788xe" filled="true" fillcolor="#253158" stroked="false">
                <v:path arrowok="t"/>
                <v:fill type="solid"/>
              </v:shape>
            </v:group>
            <v:group style="position:absolute;left:5482;top:-2633;width:2;height:241" coordorigin="5482,-2633" coordsize="2,241">
              <v:shape style="position:absolute;left:5482;top:-2633;width:2;height:241" coordorigin="5482,-2633" coordsize="0,241" path="m5482,-2633l5482,-2393e" filled="false" stroked="true" strokeweight=".88835pt" strokecolor="#253158">
                <v:path arrowok="t"/>
              </v:shape>
            </v:group>
            <v:group style="position:absolute;left:5029;top:-3200;width:454;height:454" coordorigin="5029,-3200" coordsize="454,454">
              <v:shape style="position:absolute;left:5029;top:-3200;width:454;height:454" coordorigin="5029,-3200" coordsize="454,454" path="m5029,-3200l5029,-2746,5482,-2883,5482,-3064,5029,-3200xe" filled="true" fillcolor="#a6c3dd" stroked="false">
                <v:path arrowok="t"/>
                <v:fill type="solid"/>
              </v:shape>
            </v:group>
            <v:group style="position:absolute;left:5029;top:-3200;width:454;height:454" coordorigin="5029,-3200" coordsize="454,454">
              <v:shape style="position:absolute;left:5029;top:-3200;width:454;height:454" coordorigin="5029,-3200" coordsize="454,454" path="m5029,-3200l5029,-2746,5482,-2883,5482,-3064,5029,-3200xe" filled="false" stroked="true" strokeweight=".666929pt" strokecolor="#404040">
                <v:path arrowok="t"/>
              </v:shape>
            </v:group>
            <v:group style="position:absolute;left:5029;top:-3313;width:2;height:67" coordorigin="5029,-3313" coordsize="2,67">
              <v:shape style="position:absolute;left:5029;top:-3313;width:2;height:67" coordorigin="5029,-3313" coordsize="0,67" path="m5029,-3313l5029,-3246e" filled="false" stroked="true" strokeweight=".666929pt" strokecolor="#404040">
                <v:path arrowok="t"/>
              </v:shape>
            </v:group>
            <v:group style="position:absolute;left:5105;top:-2973;width:256;height:2" coordorigin="5105,-2973" coordsize="256,2">
              <v:shape style="position:absolute;left:5105;top:-2973;width:256;height:2" coordorigin="5105,-2973" coordsize="256,0" path="m5105,-2973l5361,-2973e" filled="false" stroked="true" strokeweight=".666929pt" strokecolor="#404040">
                <v:path arrowok="t"/>
              </v:shape>
            </v:group>
            <v:group style="position:absolute;left:5482;top:-2883;width:2;height:203" coordorigin="5482,-2883" coordsize="2,203">
              <v:shape style="position:absolute;left:5482;top:-2883;width:2;height:203" coordorigin="5482,-2883" coordsize="0,203" path="m5482,-2883l5482,-2680e" filled="false" stroked="true" strokeweight=".666929pt" strokecolor="#404040">
                <v:path arrowok="t"/>
              </v:shape>
            </v:group>
            <v:group style="position:absolute;left:4971;top:-3258;width:117;height:59" coordorigin="4971,-3258" coordsize="117,59">
              <v:shape style="position:absolute;left:4971;top:-3258;width:117;height:59" coordorigin="4971,-3258" coordsize="117,59" path="m5087,-3258l4971,-3258,5029,-3200,5087,-3258xe" filled="true" fillcolor="#404040" stroked="false">
                <v:path arrowok="t"/>
                <v:fill type="solid"/>
              </v:shape>
            </v:group>
            <v:group style="position:absolute;left:5349;top:-3031;width:59;height:117" coordorigin="5349,-3031" coordsize="59,117">
              <v:shape style="position:absolute;left:5349;top:-3031;width:59;height:117" coordorigin="5349,-3031" coordsize="59,117" path="m5349,-3031l5349,-2915,5407,-2973,5349,-3031xe" filled="true" fillcolor="#404040" stroked="false">
                <v:path arrowok="t"/>
                <v:fill type="solid"/>
              </v:shape>
            </v:group>
            <v:group style="position:absolute;left:5424;top:-2691;width:117;height:59" coordorigin="5424,-2691" coordsize="117,59">
              <v:shape style="position:absolute;left:5424;top:-2691;width:117;height:59" coordorigin="5424,-2691" coordsize="117,59" path="m5541,-2691l5424,-2691,5482,-2633,5541,-2691xe" filled="true" fillcolor="#404040" stroked="false">
                <v:path arrowok="t"/>
                <v:fill type="solid"/>
              </v:shape>
            </v:group>
            <v:group style="position:absolute;left:5029;top:-3493;width:2;height:181" coordorigin="5029,-3493" coordsize="2,181">
              <v:shape style="position:absolute;left:5029;top:-3493;width:2;height:181" coordorigin="5029,-3493" coordsize="0,181" path="m5029,-3313l5029,-3493e" filled="false" stroked="true" strokeweight=".666929pt" strokecolor="#404040">
                <v:path arrowok="t"/>
              </v:shape>
            </v:group>
            <v:group style="position:absolute;left:6305;top:-2640;width:32;height:239" coordorigin="6305,-2640" coordsize="32,239">
              <v:shape style="position:absolute;left:6305;top:-2640;width:32;height:239" coordorigin="6305,-2640" coordsize="32,239" path="m6305,-2640l6305,-2402,6337,-2402e" filled="false" stroked="true" strokeweight=".88835pt" strokecolor="#253158">
                <v:path arrowok="t"/>
              </v:shape>
            </v:group>
            <v:group style="position:absolute;left:5852;top:-3206;width:454;height:454" coordorigin="5852,-3206" coordsize="454,454">
              <v:shape style="position:absolute;left:5852;top:-3206;width:454;height:454" coordorigin="5852,-3206" coordsize="454,454" path="m5852,-3206l5852,-2753,6305,-2889,6305,-3070,5852,-3206xe" filled="true" fillcolor="#7e7e7e" stroked="false">
                <v:path arrowok="t"/>
                <v:fill type="solid"/>
              </v:shape>
            </v:group>
            <v:group style="position:absolute;left:5852;top:-3206;width:454;height:454" coordorigin="5852,-3206" coordsize="454,454">
              <v:shape style="position:absolute;left:5852;top:-3206;width:454;height:454" coordorigin="5852,-3206" coordsize="454,454" path="m5852,-3206l5852,-2753,6305,-2889,6305,-3070,5852,-3206xe" filled="false" stroked="true" strokeweight=".666929pt" strokecolor="#404040">
                <v:path arrowok="t"/>
              </v:shape>
            </v:group>
            <v:group style="position:absolute;left:5852;top:-3320;width:2;height:67" coordorigin="5852,-3320" coordsize="2,67">
              <v:shape style="position:absolute;left:5852;top:-3320;width:2;height:67" coordorigin="5852,-3320" coordsize="0,67" path="m5852,-3320l5852,-3253e" filled="false" stroked="true" strokeweight=".666929pt" strokecolor="#404040">
                <v:path arrowok="t"/>
              </v:shape>
            </v:group>
            <v:group style="position:absolute;left:5927;top:-2980;width:256;height:2" coordorigin="5927,-2980" coordsize="256,2">
              <v:shape style="position:absolute;left:5927;top:-2980;width:256;height:2" coordorigin="5927,-2980" coordsize="256,0" path="m5927,-2980l6183,-2980e" filled="false" stroked="true" strokeweight=".666929pt" strokecolor="#404040">
                <v:path arrowok="t"/>
              </v:shape>
            </v:group>
            <v:group style="position:absolute;left:6305;top:-2889;width:2;height:203" coordorigin="6305,-2889" coordsize="2,203">
              <v:shape style="position:absolute;left:6305;top:-2889;width:2;height:203" coordorigin="6305,-2889" coordsize="0,203" path="m6305,-2889l6305,-2686e" filled="false" stroked="true" strokeweight=".666929pt" strokecolor="#404040">
                <v:path arrowok="t"/>
              </v:shape>
            </v:group>
            <v:group style="position:absolute;left:5794;top:-3265;width:117;height:59" coordorigin="5794,-3265" coordsize="117,59">
              <v:shape style="position:absolute;left:5794;top:-3265;width:117;height:59" coordorigin="5794,-3265" coordsize="117,59" path="m5910,-3265l5794,-3265,5852,-3206,5910,-3265xe" filled="true" fillcolor="#404040" stroked="false">
                <v:path arrowok="t"/>
                <v:fill type="solid"/>
              </v:shape>
            </v:group>
            <v:group style="position:absolute;left:6171;top:-3038;width:59;height:117" coordorigin="6171,-3038" coordsize="59,117">
              <v:shape style="position:absolute;left:6171;top:-3038;width:59;height:117" coordorigin="6171,-3038" coordsize="59,117" path="m6171,-3038l6171,-2922,6230,-2980,6171,-3038xe" filled="true" fillcolor="#404040" stroked="false">
                <v:path arrowok="t"/>
                <v:fill type="solid"/>
              </v:shape>
            </v:group>
            <v:group style="position:absolute;left:6247;top:-2698;width:117;height:59" coordorigin="6247,-2698" coordsize="117,59">
              <v:shape style="position:absolute;left:6247;top:-2698;width:117;height:59" coordorigin="6247,-2698" coordsize="117,59" path="m6363,-2698l6247,-2698,6305,-2640,6363,-2698xe" filled="true" fillcolor="#404040" stroked="false">
                <v:path arrowok="t"/>
                <v:fill type="solid"/>
              </v:shape>
            </v:group>
            <v:group style="position:absolute;left:5852;top:-3505;width:2;height:186" coordorigin="5852,-3505" coordsize="2,186">
              <v:shape style="position:absolute;left:5852;top:-3505;width:2;height:186" coordorigin="5852,-3505" coordsize="0,186" path="m5852,-3320l5852,-3505e" filled="false" stroked="true" strokeweight=".666929pt" strokecolor="#404040">
                <v:path arrowok="t"/>
              </v:shape>
            </v:group>
            <v:group style="position:absolute;left:7153;top:-2640;width:8;height:239" coordorigin="7153,-2640" coordsize="8,239">
              <v:shape style="position:absolute;left:7153;top:-2640;width:8;height:239" coordorigin="7153,-2640" coordsize="8,239" path="m7153,-2640l7153,-2402,7160,-2402e" filled="false" stroked="true" strokeweight=".88835pt" strokecolor="#253158">
                <v:path arrowok="t"/>
              </v:shape>
            </v:group>
            <v:group style="position:absolute;left:6699;top:-3206;width:454;height:454" coordorigin="6699,-3206" coordsize="454,454">
              <v:shape style="position:absolute;left:6699;top:-3206;width:454;height:454" coordorigin="6699,-3206" coordsize="454,454" path="m6699,-3206l6699,-2753,7153,-2889,7153,-3070,6699,-3206xe" filled="true" fillcolor="#7e7e7e" stroked="false">
                <v:path arrowok="t"/>
                <v:fill type="solid"/>
              </v:shape>
            </v:group>
            <v:group style="position:absolute;left:6699;top:-3206;width:454;height:454" coordorigin="6699,-3206" coordsize="454,454">
              <v:shape style="position:absolute;left:6699;top:-3206;width:454;height:454" coordorigin="6699,-3206" coordsize="454,454" path="m6699,-3206l6699,-2753,7153,-2889,7153,-3070,6699,-3206xe" filled="false" stroked="true" strokeweight=".666929pt" strokecolor="#404040">
                <v:path arrowok="t"/>
              </v:shape>
            </v:group>
            <v:group style="position:absolute;left:6699;top:-3320;width:2;height:67" coordorigin="6699,-3320" coordsize="2,67">
              <v:shape style="position:absolute;left:6699;top:-3320;width:2;height:67" coordorigin="6699,-3320" coordsize="0,67" path="m6699,-3320l6699,-3253e" filled="false" stroked="true" strokeweight=".666929pt" strokecolor="#404040">
                <v:path arrowok="t"/>
              </v:shape>
            </v:group>
            <v:group style="position:absolute;left:6775;top:-2980;width:256;height:2" coordorigin="6775,-2980" coordsize="256,2">
              <v:shape style="position:absolute;left:6775;top:-2980;width:256;height:2" coordorigin="6775,-2980" coordsize="256,0" path="m6775,-2980l7030,-2980e" filled="false" stroked="true" strokeweight=".666929pt" strokecolor="#404040">
                <v:path arrowok="t"/>
              </v:shape>
            </v:group>
            <v:group style="position:absolute;left:7153;top:-2889;width:2;height:203" coordorigin="7153,-2889" coordsize="2,203">
              <v:shape style="position:absolute;left:7153;top:-2889;width:2;height:203" coordorigin="7153,-2889" coordsize="0,203" path="m7153,-2889l7153,-2686e" filled="false" stroked="true" strokeweight=".666929pt" strokecolor="#404040">
                <v:path arrowok="t"/>
              </v:shape>
            </v:group>
            <v:group style="position:absolute;left:6641;top:-3265;width:117;height:59" coordorigin="6641,-3265" coordsize="117,59">
              <v:shape style="position:absolute;left:6641;top:-3265;width:117;height:59" coordorigin="6641,-3265" coordsize="117,59" path="m6757,-3265l6641,-3265,6699,-3206,6757,-3265xe" filled="true" fillcolor="#404040" stroked="false">
                <v:path arrowok="t"/>
                <v:fill type="solid"/>
              </v:shape>
            </v:group>
            <v:group style="position:absolute;left:7019;top:-3038;width:59;height:117" coordorigin="7019,-3038" coordsize="59,117">
              <v:shape style="position:absolute;left:7019;top:-3038;width:59;height:117" coordorigin="7019,-3038" coordsize="59,117" path="m7019,-3038l7019,-2922,7077,-2980,7019,-3038xe" filled="true" fillcolor="#404040" stroked="false">
                <v:path arrowok="t"/>
                <v:fill type="solid"/>
              </v:shape>
            </v:group>
            <v:group style="position:absolute;left:7094;top:-2698;width:117;height:59" coordorigin="7094,-2698" coordsize="117,59">
              <v:shape style="position:absolute;left:7094;top:-2698;width:117;height:59" coordorigin="7094,-2698" coordsize="117,59" path="m7211,-2698l7094,-2698,7153,-2640,7211,-2698xe" filled="true" fillcolor="#404040" stroked="false">
                <v:path arrowok="t"/>
                <v:fill type="solid"/>
              </v:shape>
            </v:group>
            <v:group style="position:absolute;left:6699;top:-3505;width:2;height:186" coordorigin="6699,-3505" coordsize="2,186">
              <v:shape style="position:absolute;left:6699;top:-3505;width:2;height:186" coordorigin="6699,-3505" coordsize="0,186" path="m6699,-3320l6699,-3505e" filled="false" stroked="true" strokeweight=".666929pt" strokecolor="#404040">
                <v:path arrowok="t"/>
              </v:shape>
            </v:group>
            <v:group style="position:absolute;left:7990;top:-2641;width:11;height:239" coordorigin="7990,-2641" coordsize="11,239">
              <v:shape style="position:absolute;left:7990;top:-2641;width:11;height:239" coordorigin="7990,-2641" coordsize="11,239" path="m7990,-2641l7990,-2403,8000,-2403e" filled="false" stroked="true" strokeweight=".88835pt" strokecolor="#253158">
                <v:path arrowok="t"/>
              </v:shape>
            </v:group>
            <v:group style="position:absolute;left:7536;top:-3208;width:454;height:454" coordorigin="7536,-3208" coordsize="454,454">
              <v:shape style="position:absolute;left:7536;top:-3208;width:454;height:454" coordorigin="7536,-3208" coordsize="454,454" path="m7536,-3208l7536,-2754,7990,-2890,7990,-3072,7536,-3208xe" filled="true" fillcolor="#7e7e7e" stroked="false">
                <v:path arrowok="t"/>
                <v:fill type="solid"/>
              </v:shape>
            </v:group>
            <v:group style="position:absolute;left:7536;top:-3208;width:454;height:454" coordorigin="7536,-3208" coordsize="454,454">
              <v:shape style="position:absolute;left:7536;top:-3208;width:454;height:454" coordorigin="7536,-3208" coordsize="454,454" path="m7536,-3208l7536,-2754,7990,-2890,7990,-3072,7536,-3208xe" filled="false" stroked="true" strokeweight=".666929pt" strokecolor="#404040">
                <v:path arrowok="t"/>
              </v:shape>
            </v:group>
            <v:group style="position:absolute;left:7536;top:-3321;width:2;height:67" coordorigin="7536,-3321" coordsize="2,67">
              <v:shape style="position:absolute;left:7536;top:-3321;width:2;height:67" coordorigin="7536,-3321" coordsize="0,67" path="m7536,-3321l7536,-3254e" filled="false" stroked="true" strokeweight=".666929pt" strokecolor="#404040">
                <v:path arrowok="t"/>
              </v:shape>
            </v:group>
            <v:group style="position:absolute;left:7612;top:-2981;width:256;height:2" coordorigin="7612,-2981" coordsize="256,2">
              <v:shape style="position:absolute;left:7612;top:-2981;width:256;height:2" coordorigin="7612,-2981" coordsize="256,0" path="m7612,-2981l7867,-2981e" filled="false" stroked="true" strokeweight=".666929pt" strokecolor="#404040">
                <v:path arrowok="t"/>
              </v:shape>
            </v:group>
            <v:group style="position:absolute;left:7990;top:-2890;width:2;height:203" coordorigin="7990,-2890" coordsize="2,203">
              <v:shape style="position:absolute;left:7990;top:-2890;width:2;height:203" coordorigin="7990,-2890" coordsize="0,203" path="m7990,-2890l7990,-2687e" filled="false" stroked="true" strokeweight=".666929pt" strokecolor="#404040">
                <v:path arrowok="t"/>
              </v:shape>
            </v:group>
            <v:group style="position:absolute;left:7478;top:-3266;width:117;height:59" coordorigin="7478,-3266" coordsize="117,59">
              <v:shape style="position:absolute;left:7478;top:-3266;width:117;height:59" coordorigin="7478,-3266" coordsize="117,59" path="m7594,-3266l7478,-3266,7536,-3208,7594,-3266xe" filled="true" fillcolor="#404040" stroked="false">
                <v:path arrowok="t"/>
                <v:fill type="solid"/>
              </v:shape>
            </v:group>
            <v:group style="position:absolute;left:7856;top:-3039;width:59;height:117" coordorigin="7856,-3039" coordsize="59,117">
              <v:shape style="position:absolute;left:7856;top:-3039;width:59;height:117" coordorigin="7856,-3039" coordsize="59,117" path="m7856,-3039l7856,-2923,7914,-2981,7856,-3039xe" filled="true" fillcolor="#404040" stroked="false">
                <v:path arrowok="t"/>
                <v:fill type="solid"/>
              </v:shape>
            </v:group>
            <v:group style="position:absolute;left:7931;top:-2699;width:117;height:59" coordorigin="7931,-2699" coordsize="117,59">
              <v:shape style="position:absolute;left:7931;top:-2699;width:117;height:59" coordorigin="7931,-2699" coordsize="117,59" path="m8048,-2699l7931,-2699,7990,-2641,8048,-2699xe" filled="true" fillcolor="#404040" stroked="false">
                <v:path arrowok="t"/>
                <v:fill type="solid"/>
              </v:shape>
            </v:group>
            <v:group style="position:absolute;left:7533;top:-3501;width:3;height:180" coordorigin="7533,-3501" coordsize="3,180">
              <v:shape style="position:absolute;left:7533;top:-3501;width:3;height:180" coordorigin="7533,-3501" coordsize="3,180" path="m7536,-3321l7536,-3501,7533,-3501e" filled="false" stroked="true" strokeweight=".666929pt" strokecolor="#404040">
                <v:path arrowok="t"/>
              </v:shape>
            </v:group>
            <v:group style="position:absolute;left:8827;top:-2633;width:2;height:245" coordorigin="8827,-2633" coordsize="2,245">
              <v:shape style="position:absolute;left:8827;top:-2633;width:2;height:245" coordorigin="8827,-2633" coordsize="0,245" path="m8827,-2633l8827,-2388e" filled="false" stroked="true" strokeweight=".88835pt" strokecolor="#253158">
                <v:path arrowok="t"/>
              </v:shape>
            </v:group>
            <v:group style="position:absolute;left:8373;top:-3200;width:454;height:454" coordorigin="8373,-3200" coordsize="454,454">
              <v:shape style="position:absolute;left:8373;top:-3200;width:454;height:454" coordorigin="8373,-3200" coordsize="454,454" path="m8373,-3200l8373,-2746,8827,-2883,8827,-3064,8373,-3200xe" filled="true" fillcolor="#7e7e7e" stroked="false">
                <v:path arrowok="t"/>
                <v:fill type="solid"/>
              </v:shape>
            </v:group>
            <v:group style="position:absolute;left:8373;top:-3200;width:454;height:454" coordorigin="8373,-3200" coordsize="454,454">
              <v:shape style="position:absolute;left:8373;top:-3200;width:454;height:454" coordorigin="8373,-3200" coordsize="454,454" path="m8373,-3200l8373,-2746,8827,-2883,8827,-3064,8373,-3200xe" filled="false" stroked="true" strokeweight=".666929pt" strokecolor="#404040">
                <v:path arrowok="t"/>
              </v:shape>
            </v:group>
            <v:group style="position:absolute;left:8373;top:-3313;width:2;height:67" coordorigin="8373,-3313" coordsize="2,67">
              <v:shape style="position:absolute;left:8373;top:-3313;width:2;height:67" coordorigin="8373,-3313" coordsize="0,67" path="m8373,-3313l8373,-3246e" filled="false" stroked="true" strokeweight=".666929pt" strokecolor="#404040">
                <v:path arrowok="t"/>
              </v:shape>
            </v:group>
            <v:group style="position:absolute;left:8449;top:-2973;width:256;height:2" coordorigin="8449,-2973" coordsize="256,2">
              <v:shape style="position:absolute;left:8449;top:-2973;width:256;height:2" coordorigin="8449,-2973" coordsize="256,0" path="m8449,-2973l8705,-2973e" filled="false" stroked="true" strokeweight=".666929pt" strokecolor="#404040">
                <v:path arrowok="t"/>
              </v:shape>
            </v:group>
            <v:group style="position:absolute;left:8827;top:-2883;width:2;height:203" coordorigin="8827,-2883" coordsize="2,203">
              <v:shape style="position:absolute;left:8827;top:-2883;width:2;height:203" coordorigin="8827,-2883" coordsize="0,203" path="m8827,-2883l8827,-2680e" filled="false" stroked="true" strokeweight=".666929pt" strokecolor="#404040">
                <v:path arrowok="t"/>
              </v:shape>
            </v:group>
            <v:group style="position:absolute;left:8315;top:-3258;width:117;height:59" coordorigin="8315,-3258" coordsize="117,59">
              <v:shape style="position:absolute;left:8315;top:-3258;width:117;height:59" coordorigin="8315,-3258" coordsize="117,59" path="m8431,-3258l8315,-3258,8373,-3200,8431,-3258xe" filled="true" fillcolor="#404040" stroked="false">
                <v:path arrowok="t"/>
                <v:fill type="solid"/>
              </v:shape>
            </v:group>
            <v:group style="position:absolute;left:8693;top:-3031;width:59;height:117" coordorigin="8693,-3031" coordsize="59,117">
              <v:shape style="position:absolute;left:8693;top:-3031;width:59;height:117" coordorigin="8693,-3031" coordsize="59,117" path="m8693,-3031l8693,-2915,8751,-2973,8693,-3031xe" filled="true" fillcolor="#404040" stroked="false">
                <v:path arrowok="t"/>
                <v:fill type="solid"/>
              </v:shape>
            </v:group>
            <v:group style="position:absolute;left:8768;top:-2691;width:117;height:59" coordorigin="8768,-2691" coordsize="117,59">
              <v:shape style="position:absolute;left:8768;top:-2691;width:117;height:59" coordorigin="8768,-2691" coordsize="117,59" path="m8885,-2691l8768,-2691,8827,-2633,8885,-2691xe" filled="true" fillcolor="#404040" stroked="false">
                <v:path arrowok="t"/>
                <v:fill type="solid"/>
              </v:shape>
            </v:group>
            <v:group style="position:absolute;left:8373;top:-3493;width:2;height:181" coordorigin="8373,-3493" coordsize="2,181">
              <v:shape style="position:absolute;left:8373;top:-3493;width:2;height:181" coordorigin="8373,-3493" coordsize="0,181" path="m8373,-3313l8373,-3493e" filled="false" stroked="true" strokeweight=".666929pt" strokecolor="#404040">
                <v:path arrowok="t"/>
              </v:shape>
            </v:group>
            <v:group style="position:absolute;left:2537;top:-3208;width:454;height:454" coordorigin="2537,-3208" coordsize="454,454">
              <v:shape style="position:absolute;left:2537;top:-3208;width:454;height:454" coordorigin="2537,-3208" coordsize="454,454" path="m2537,-3208l2537,-2754,2990,-2890,2990,-3072,2537,-3208xe" filled="true" fillcolor="#a6c3dd" stroked="false">
                <v:path arrowok="t"/>
                <v:fill type="solid"/>
              </v:shape>
            </v:group>
            <v:group style="position:absolute;left:2537;top:-3208;width:454;height:454" coordorigin="2537,-3208" coordsize="454,454">
              <v:shape style="position:absolute;left:2537;top:-3208;width:454;height:454" coordorigin="2537,-3208" coordsize="454,454" path="m2537,-3208l2537,-2754,2990,-2890,2990,-3072,2537,-3208xe" filled="false" stroked="true" strokeweight=".88835pt" strokecolor="#404040">
                <v:path arrowok="t"/>
              </v:shape>
            </v:group>
            <v:group style="position:absolute;left:2537;top:-3321;width:2;height:64" coordorigin="2537,-3321" coordsize="2,64">
              <v:shape style="position:absolute;left:2537;top:-3321;width:2;height:64" coordorigin="2537,-3321" coordsize="0,64" path="m2537,-3321l2537,-3258e" filled="false" stroked="true" strokeweight=".88835pt" strokecolor="#404040">
                <v:path arrowok="t"/>
              </v:shape>
            </v:group>
            <v:group style="position:absolute;left:2612;top:-2981;width:253;height:2" coordorigin="2612,-2981" coordsize="253,2">
              <v:shape style="position:absolute;left:2612;top:-2981;width:253;height:2" coordorigin="2612,-2981" coordsize="253,0" path="m2612,-2981l2864,-2981e" filled="false" stroked="true" strokeweight=".88835pt" strokecolor="#404040">
                <v:path arrowok="t"/>
              </v:shape>
            </v:group>
            <v:group style="position:absolute;left:2990;top:-2890;width:2;height:200" coordorigin="2990,-2890" coordsize="2,200">
              <v:shape style="position:absolute;left:2990;top:-2890;width:2;height:200" coordorigin="2990,-2890" coordsize="0,200" path="m2990,-2890l2990,-2691e" filled="false" stroked="true" strokeweight=".88835pt" strokecolor="#404040">
                <v:path arrowok="t"/>
              </v:shape>
            </v:group>
            <v:group style="position:absolute;left:2474;top:-3270;width:126;height:63" coordorigin="2474,-3270" coordsize="126,63">
              <v:shape style="position:absolute;left:2474;top:-3270;width:126;height:63" coordorigin="2474,-3270" coordsize="126,63" path="m2599,-3270l2474,-3270,2537,-3208,2599,-3270xe" filled="true" fillcolor="#404040" stroked="false">
                <v:path arrowok="t"/>
                <v:fill type="solid"/>
              </v:shape>
            </v:group>
            <v:group style="position:absolute;left:2852;top:-3044;width:63;height:126" coordorigin="2852,-3044" coordsize="63,126">
              <v:shape style="position:absolute;left:2852;top:-3044;width:63;height:126" coordorigin="2852,-3044" coordsize="63,126" path="m2852,-3044l2852,-2918,2914,-2981,2852,-3044xe" filled="true" fillcolor="#404040" stroked="false">
                <v:path arrowok="t"/>
                <v:fill type="solid"/>
              </v:shape>
            </v:group>
            <v:group style="position:absolute;left:2927;top:-2704;width:126;height:63" coordorigin="2927,-2704" coordsize="126,63">
              <v:shape style="position:absolute;left:2927;top:-2704;width:126;height:63" coordorigin="2927,-2704" coordsize="126,63" path="m3052,-2704l2927,-2704,2990,-2641,3052,-2704xe" filled="true" fillcolor="#404040" stroked="false">
                <v:path arrowok="t"/>
                <v:fill type="solid"/>
              </v:shape>
            </v:group>
            <v:group style="position:absolute;left:2537;top:-3501;width:2;height:180" coordorigin="2537,-3501" coordsize="2,180">
              <v:shape style="position:absolute;left:2537;top:-3501;width:2;height:180" coordorigin="2537,-3501" coordsize="0,180" path="m2537,-3321l2537,-3501e" filled="false" stroked="true" strokeweight=".88835pt" strokecolor="#404040">
                <v:path arrowok="t"/>
              </v:shape>
            </v:group>
            <v:group style="position:absolute;left:2990;top:-2641;width:2;height:555" coordorigin="2990,-2641" coordsize="2,555">
              <v:shape style="position:absolute;left:2990;top:-2641;width:2;height:555" coordorigin="2990,-2641" coordsize="0,555" path="m2990,-2641l2990,-2086e" filled="false" stroked="true" strokeweight=".88835pt" strokecolor="#d26c18">
                <v:path arrowok="t"/>
              </v:shape>
            </v:group>
            <v:group style="position:absolute;left:2469;top:-2086;width:5804;height:2" coordorigin="2469,-2086" coordsize="5804,2">
              <v:shape style="position:absolute;left:2469;top:-2086;width:5804;height:2" coordorigin="2469,-2086" coordsize="5804,0" path="m2469,-2086l8273,-2086e" filled="false" stroked="true" strokeweight="1.332525pt" strokecolor="#d26c18">
                <v:path arrowok="t"/>
              </v:shape>
            </v:group>
            <v:group style="position:absolute;left:2273;top:-2158;width:215;height:143" coordorigin="2273,-2158" coordsize="215,143">
              <v:shape style="position:absolute;left:2273;top:-2158;width:215;height:143" coordorigin="2273,-2158" coordsize="215,143" path="m2487,-2158l2273,-2086,2487,-2015,2487,-2158xe" filled="true" fillcolor="#d26c18" stroked="false">
                <v:path arrowok="t"/>
                <v:fill type="solid"/>
              </v:shape>
            </v:group>
            <v:group style="position:absolute;left:4736;top:-2458;width:66;height:373" coordorigin="4736,-2458" coordsize="66,373">
              <v:shape style="position:absolute;left:4736;top:-2458;width:66;height:373" coordorigin="4736,-2458" coordsize="66,373" path="m4736,-2458l4736,-2086,4802,-2086e" filled="false" stroked="true" strokeweight=".88835pt" strokecolor="#d26c18">
                <v:path arrowok="t"/>
              </v:shape>
            </v:group>
            <v:group style="position:absolute;left:8819;top:-1533;width:2;height:747" coordorigin="8819,-1533" coordsize="2,747">
              <v:shape style="position:absolute;left:8819;top:-1533;width:2;height:747" coordorigin="8819,-1533" coordsize="0,747" path="m8819,-1533l8819,-787e" filled="false" stroked="true" strokeweight="1.998788pt" strokecolor="#253158">
                <v:path arrowok="t"/>
              </v:shape>
            </v:group>
            <v:group style="position:absolute;left:8735;top:-808;width:170;height:255" coordorigin="8735,-808" coordsize="170,255">
              <v:shape style="position:absolute;left:8735;top:-808;width:170;height:255" coordorigin="8735,-808" coordsize="170,255" path="m8904,-808l8735,-808,8819,-554,8904,-808xe" filled="true" fillcolor="#253158" stroked="false">
                <v:path arrowok="t"/>
                <v:fill type="solid"/>
              </v:shape>
            </v:group>
            <v:group style="position:absolute;left:8826;top:-1573;width:1280;height:827" coordorigin="8826,-1573" coordsize="1280,827">
              <v:shape style="position:absolute;left:8826;top:-1573;width:1280;height:827" coordorigin="8826,-1573" coordsize="1280,827" path="m8826,-1573l10105,-1573,10105,-747e" filled="false" stroked="true" strokeweight="1.998788pt" strokecolor="#253158">
                <v:path arrowok="t"/>
              </v:shape>
            </v:group>
            <v:group style="position:absolute;left:10021;top:-768;width:170;height:255" coordorigin="10021,-768" coordsize="170,255">
              <v:shape style="position:absolute;left:10021;top:-768;width:170;height:255" coordorigin="10021,-768" coordsize="170,255" path="m10190,-768l10021,-768,10105,-514,10190,-768xe" filled="true" fillcolor="#253158" stroked="false">
                <v:path arrowok="t"/>
                <v:fill type="solid"/>
              </v:shape>
            </v:group>
            <v:group style="position:absolute;left:3828;top:-2641;width:148;height:82" coordorigin="3828,-2641" coordsize="148,82">
              <v:shape style="position:absolute;left:3828;top:-2641;width:148;height:82" coordorigin="3828,-2641" coordsize="148,82" path="m3828,-2641l3828,-2640,3976,-2640,3976,-2560e" filled="false" stroked="true" strokeweight=".88835pt" strokecolor="#d26c18">
                <v:path arrowok="t"/>
              </v:shape>
            </v:group>
            <v:group style="position:absolute;left:4009;top:-2523;width:48;height:48" coordorigin="4009,-2523" coordsize="48,48">
              <v:shape style="position:absolute;left:4009;top:-2523;width:48;height:48" coordorigin="4009,-2523" coordsize="48,48" path="m4009,-2523l4009,-2476,4057,-2476,4057,-2523,4009,-2523xe" filled="false" stroked="true" strokeweight=".666929pt" strokecolor="#404040">
                <v:path arrowok="t"/>
              </v:shape>
            </v:group>
            <v:group style="position:absolute;left:3976;top:-2499;width:34;height:2" coordorigin="3976,-2499" coordsize="34,2">
              <v:shape style="position:absolute;left:3976;top:-2499;width:34;height:2" coordorigin="3976,-2499" coordsize="34,0" path="m4009,-2499l3976,-2499e" filled="false" stroked="true" strokeweight=".666929pt" strokecolor="#404040">
                <v:path arrowok="t"/>
              </v:shape>
            </v:group>
            <v:group style="position:absolute;left:3946;top:-2560;width:61;height:120" coordorigin="3946,-2560" coordsize="61,120">
              <v:shape style="position:absolute;left:3946;top:-2560;width:61;height:120" coordorigin="3946,-2560" coordsize="61,120" path="m3946,-2560l4006,-2560,3946,-2440,4006,-2440,3946,-2560xe" filled="false" stroked="true" strokeweight=".666929pt" strokecolor="#404040">
                <v:path arrowok="t"/>
              </v:shape>
            </v:group>
            <v:group style="position:absolute;left:3976;top:-2440;width:2;height:347" coordorigin="3976,-2440" coordsize="2,347">
              <v:shape style="position:absolute;left:3976;top:-2440;width:2;height:347" coordorigin="3976,-2440" coordsize="0,347" path="m3976,-2440l3976,-2093e" filled="false" stroked="true" strokeweight=".88835pt" strokecolor="#d26c18">
                <v:path arrowok="t"/>
              </v:shape>
            </v:group>
            <v:group style="position:absolute;left:3375;top:-3208;width:454;height:454" coordorigin="3375,-3208" coordsize="454,454">
              <v:shape style="position:absolute;left:3375;top:-3208;width:454;height:454" coordorigin="3375,-3208" coordsize="454,454" path="m3375,-3208l3375,-2754,3828,-2890,3828,-3072,3375,-3208xe" filled="true" fillcolor="#a6c3dd" stroked="false">
                <v:path arrowok="t"/>
                <v:fill type="solid"/>
              </v:shape>
            </v:group>
            <v:group style="position:absolute;left:3375;top:-3208;width:454;height:454" coordorigin="3375,-3208" coordsize="454,454">
              <v:shape style="position:absolute;left:3375;top:-3208;width:454;height:454" coordorigin="3375,-3208" coordsize="454,454" path="m3375,-3208l3375,-2754,3828,-2890,3828,-3072,3375,-3208xe" filled="false" stroked="true" strokeweight=".88835pt" strokecolor="#404040">
                <v:path arrowok="t"/>
              </v:shape>
            </v:group>
            <v:group style="position:absolute;left:3375;top:-3321;width:2;height:64" coordorigin="3375,-3321" coordsize="2,64">
              <v:shape style="position:absolute;left:3375;top:-3321;width:2;height:64" coordorigin="3375,-3321" coordsize="0,64" path="m3375,-3321l3375,-3258e" filled="false" stroked="true" strokeweight=".88835pt" strokecolor="#404040">
                <v:path arrowok="t"/>
              </v:shape>
            </v:group>
            <v:group style="position:absolute;left:3450;top:-2981;width:253;height:2" coordorigin="3450,-2981" coordsize="253,2">
              <v:shape style="position:absolute;left:3450;top:-2981;width:253;height:2" coordorigin="3450,-2981" coordsize="253,0" path="m3450,-2981l3703,-2981e" filled="false" stroked="true" strokeweight=".88835pt" strokecolor="#404040">
                <v:path arrowok="t"/>
              </v:shape>
            </v:group>
            <v:group style="position:absolute;left:3828;top:-2890;width:2;height:200" coordorigin="3828,-2890" coordsize="2,200">
              <v:shape style="position:absolute;left:3828;top:-2890;width:2;height:200" coordorigin="3828,-2890" coordsize="0,200" path="m3828,-2890l3828,-2691e" filled="false" stroked="true" strokeweight=".88835pt" strokecolor="#404040">
                <v:path arrowok="t"/>
              </v:shape>
            </v:group>
            <v:group style="position:absolute;left:3312;top:-3270;width:126;height:63" coordorigin="3312,-3270" coordsize="126,63">
              <v:shape style="position:absolute;left:3312;top:-3270;width:126;height:63" coordorigin="3312,-3270" coordsize="126,63" path="m3437,-3270l3312,-3270,3375,-3208,3437,-3270xe" filled="true" fillcolor="#404040" stroked="false">
                <v:path arrowok="t"/>
                <v:fill type="solid"/>
              </v:shape>
            </v:group>
            <v:group style="position:absolute;left:3690;top:-3044;width:63;height:126" coordorigin="3690,-3044" coordsize="63,126">
              <v:shape style="position:absolute;left:3690;top:-3044;width:63;height:126" coordorigin="3690,-3044" coordsize="63,126" path="m3690,-3044l3690,-2918,3753,-2981,3690,-3044xe" filled="true" fillcolor="#404040" stroked="false">
                <v:path arrowok="t"/>
                <v:fill type="solid"/>
              </v:shape>
            </v:group>
            <v:group style="position:absolute;left:3766;top:-2704;width:126;height:63" coordorigin="3766,-2704" coordsize="126,63">
              <v:shape style="position:absolute;left:3766;top:-2704;width:126;height:63" coordorigin="3766,-2704" coordsize="126,63" path="m3891,-2704l3766,-2704,3828,-2641,3891,-2704xe" filled="true" fillcolor="#404040" stroked="false">
                <v:path arrowok="t"/>
                <v:fill type="solid"/>
              </v:shape>
            </v:group>
            <v:group style="position:absolute;left:3375;top:-3501;width:2;height:180" coordorigin="3375,-3501" coordsize="2,180">
              <v:shape style="position:absolute;left:3375;top:-3501;width:2;height:180" coordorigin="3375,-3501" coordsize="0,180" path="m3375,-3321l3375,-3501e" filled="false" stroked="true" strokeweight=".88835pt" strokecolor="#404040">
                <v:path arrowok="t"/>
              </v:shape>
            </v:group>
            <v:group style="position:absolute;left:3859;top:-2523;width:48;height:48" coordorigin="3859,-2523" coordsize="48,48">
              <v:shape style="position:absolute;left:3859;top:-2523;width:48;height:48" coordorigin="3859,-2523" coordsize="48,48" path="m3859,-2523l3859,-2476,3907,-2476,3907,-2523,3859,-2523xe" filled="false" stroked="true" strokeweight=".666929pt" strokecolor="#404040">
                <v:path arrowok="t"/>
              </v:shape>
            </v:group>
            <v:group style="position:absolute;left:3826;top:-2499;width:34;height:2" coordorigin="3826,-2499" coordsize="34,2">
              <v:shape style="position:absolute;left:3826;top:-2499;width:34;height:2" coordorigin="3826,-2499" coordsize="34,0" path="m3859,-2499l3826,-2499e" filled="false" stroked="true" strokeweight=".666929pt" strokecolor="#404040">
                <v:path arrowok="t"/>
              </v:shape>
            </v:group>
            <v:group style="position:absolute;left:3796;top:-2560;width:60;height:120" coordorigin="3796,-2560" coordsize="60,120">
              <v:shape style="position:absolute;left:3796;top:-2560;width:60;height:120" coordorigin="3796,-2560" coordsize="60,120" path="m3796,-2560l3856,-2560,3796,-2440,3856,-2440,3796,-2560xe" filled="false" stroked="true" strokeweight=".666929pt" strokecolor="#404040">
                <v:path arrowok="t"/>
              </v:shape>
            </v:group>
            <v:group style="position:absolute;left:3826;top:-2642;width:2;height:83" coordorigin="3826,-2642" coordsize="2,83">
              <v:shape style="position:absolute;left:3826;top:-2642;width:2;height:83" coordorigin="3826,-2642" coordsize="0,83" path="m3826,-2642l3826,-2560e" filled="false" stroked="true" strokeweight=".88835pt" strokecolor="#253158">
                <v:path arrowok="t"/>
              </v:shape>
            </v:group>
            <v:group style="position:absolute;left:3826;top:-2440;width:17;height:47" coordorigin="3826,-2440" coordsize="17,47">
              <v:shape style="position:absolute;left:3826;top:-2440;width:17;height:47" coordorigin="3826,-2440" coordsize="17,47" path="m3826,-2440l3826,-2393,3842,-2393e" filled="false" stroked="true" strokeweight=".88835pt" strokecolor="#253158">
                <v:path arrowok="t"/>
              </v:shape>
            </v:group>
            <v:group style="position:absolute;left:4589;top:-2660;width:148;height:82" coordorigin="4589,-2660" coordsize="148,82">
              <v:shape style="position:absolute;left:4589;top:-2660;width:148;height:82" coordorigin="4589,-2660" coordsize="148,82" path="m4589,-2660l4589,-2658,4736,-2658,4736,-2578e" filled="false" stroked="true" strokeweight=".88835pt" strokecolor="#d26c18">
                <v:path arrowok="t"/>
              </v:shape>
            </v:group>
            <v:group style="position:absolute;left:4769;top:-2542;width:48;height:48" coordorigin="4769,-2542" coordsize="48,48">
              <v:shape style="position:absolute;left:4769;top:-2542;width:48;height:48" coordorigin="4769,-2542" coordsize="48,48" path="m4769,-2542l4769,-2495,4817,-2495,4817,-2542,4769,-2542xe" filled="false" stroked="true" strokeweight=".666929pt" strokecolor="#404040">
                <v:path arrowok="t"/>
              </v:shape>
            </v:group>
            <v:group style="position:absolute;left:4736;top:-2519;width:33;height:2" coordorigin="4736,-2519" coordsize="33,2">
              <v:shape style="position:absolute;left:4736;top:-2519;width:33;height:2" coordorigin="4736,-2519" coordsize="33,0" path="m4769,-2519l4736,-2519e" filled="false" stroked="true" strokeweight=".666929pt" strokecolor="#404040">
                <v:path arrowok="t"/>
              </v:shape>
            </v:group>
            <v:group style="position:absolute;left:4706;top:-2578;width:60;height:120" coordorigin="4706,-2578" coordsize="60,120">
              <v:shape style="position:absolute;left:4706;top:-2578;width:60;height:120" coordorigin="4706,-2578" coordsize="60,120" path="m4706,-2578l4766,-2578,4706,-2458,4766,-2458,4706,-2578xe" filled="false" stroked="true" strokeweight=".666929pt" strokecolor="#404040">
                <v:path arrowok="t"/>
              </v:shape>
            </v:group>
            <v:group style="position:absolute;left:4136;top:-3227;width:454;height:454" coordorigin="4136,-3227" coordsize="454,454">
              <v:shape style="position:absolute;left:4136;top:-3227;width:454;height:454" coordorigin="4136,-3227" coordsize="454,454" path="m4136,-3227l4136,-2773,4589,-2909,4589,-3091,4136,-3227xe" filled="true" fillcolor="#a6c3dd" stroked="false">
                <v:path arrowok="t"/>
                <v:fill type="solid"/>
              </v:shape>
            </v:group>
            <v:group style="position:absolute;left:4136;top:-3227;width:454;height:454" coordorigin="4136,-3227" coordsize="454,454">
              <v:shape style="position:absolute;left:4136;top:-3227;width:454;height:454" coordorigin="4136,-3227" coordsize="454,454" path="m4136,-3227l4136,-2773,4589,-2909,4589,-3091,4136,-3227xe" filled="false" stroked="true" strokeweight=".88835pt" strokecolor="#404040">
                <v:path arrowok="t"/>
              </v:shape>
            </v:group>
            <v:group style="position:absolute;left:4136;top:-3340;width:2;height:64" coordorigin="4136,-3340" coordsize="2,64">
              <v:shape style="position:absolute;left:4136;top:-3340;width:2;height:64" coordorigin="4136,-3340" coordsize="0,64" path="m4136,-3340l4136,-3277e" filled="false" stroked="true" strokeweight=".88835pt" strokecolor="#404040">
                <v:path arrowok="t"/>
              </v:shape>
            </v:group>
            <v:group style="position:absolute;left:4211;top:-3000;width:253;height:2" coordorigin="4211,-3000" coordsize="253,2">
              <v:shape style="position:absolute;left:4211;top:-3000;width:253;height:2" coordorigin="4211,-3000" coordsize="253,0" path="m4211,-3000l4463,-3000e" filled="false" stroked="true" strokeweight=".88835pt" strokecolor="#404040">
                <v:path arrowok="t"/>
              </v:shape>
            </v:group>
            <v:group style="position:absolute;left:4589;top:-2909;width:2;height:200" coordorigin="4589,-2909" coordsize="2,200">
              <v:shape style="position:absolute;left:4589;top:-2909;width:2;height:200" coordorigin="4589,-2909" coordsize="0,200" path="m4589,-2909l4589,-2710e" filled="false" stroked="true" strokeweight=".88835pt" strokecolor="#404040">
                <v:path arrowok="t"/>
              </v:shape>
            </v:group>
            <v:group style="position:absolute;left:4073;top:-3289;width:126;height:63" coordorigin="4073,-3289" coordsize="126,63">
              <v:shape style="position:absolute;left:4073;top:-3289;width:126;height:63" coordorigin="4073,-3289" coordsize="126,63" path="m4198,-3289l4073,-3289,4136,-3227,4198,-3289xe" filled="true" fillcolor="#404040" stroked="false">
                <v:path arrowok="t"/>
                <v:fill type="solid"/>
              </v:shape>
            </v:group>
            <v:group style="position:absolute;left:4451;top:-3063;width:63;height:126" coordorigin="4451,-3063" coordsize="63,126">
              <v:shape style="position:absolute;left:4451;top:-3063;width:63;height:126" coordorigin="4451,-3063" coordsize="63,126" path="m4451,-3063l4451,-2937,4513,-3000,4451,-3063xe" filled="true" fillcolor="#404040" stroked="false">
                <v:path arrowok="t"/>
                <v:fill type="solid"/>
              </v:shape>
            </v:group>
            <v:group style="position:absolute;left:4526;top:-2722;width:126;height:63" coordorigin="4526,-2722" coordsize="126,63">
              <v:shape style="position:absolute;left:4526;top:-2722;width:126;height:63" coordorigin="4526,-2722" coordsize="126,63" path="m4651,-2722l4526,-2722,4589,-2660,4651,-2722xe" filled="true" fillcolor="#404040" stroked="false">
                <v:path arrowok="t"/>
                <v:fill type="solid"/>
              </v:shape>
            </v:group>
            <v:group style="position:absolute;left:4136;top:-3520;width:2;height:181" coordorigin="4136,-3520" coordsize="2,181">
              <v:shape style="position:absolute;left:4136;top:-3520;width:2;height:181" coordorigin="4136,-3520" coordsize="0,181" path="m4136,-3340l4136,-3520e" filled="false" stroked="true" strokeweight=".88835pt" strokecolor="#404040">
                <v:path arrowok="t"/>
              </v:shape>
            </v:group>
            <v:group style="position:absolute;left:4620;top:-2542;width:48;height:48" coordorigin="4620,-2542" coordsize="48,48">
              <v:shape style="position:absolute;left:4620;top:-2542;width:48;height:48" coordorigin="4620,-2542" coordsize="48,48" path="m4620,-2542l4620,-2495,4667,-2495,4667,-2542,4620,-2542xe" filled="false" stroked="true" strokeweight=".666929pt" strokecolor="#404040">
                <v:path arrowok="t"/>
              </v:shape>
            </v:group>
            <v:group style="position:absolute;left:4586;top:-2519;width:34;height:2" coordorigin="4586,-2519" coordsize="34,2">
              <v:shape style="position:absolute;left:4586;top:-2519;width:34;height:2" coordorigin="4586,-2519" coordsize="34,0" path="m4620,-2519l4586,-2519e" filled="false" stroked="true" strokeweight=".666929pt" strokecolor="#404040">
                <v:path arrowok="t"/>
              </v:shape>
            </v:group>
            <v:group style="position:absolute;left:4556;top:-2578;width:61;height:120" coordorigin="4556,-2578" coordsize="61,120">
              <v:shape style="position:absolute;left:4556;top:-2578;width:61;height:120" coordorigin="4556,-2578" coordsize="61,120" path="m4556,-2578l4616,-2578,4556,-2458,4616,-2458,4556,-2578xe" filled="false" stroked="true" strokeweight=".666929pt" strokecolor="#404040">
                <v:path arrowok="t"/>
              </v:shape>
            </v:group>
            <v:group style="position:absolute;left:4586;top:-2663;width:2;height:86" coordorigin="4586,-2663" coordsize="2,86">
              <v:shape style="position:absolute;left:4586;top:-2663;width:2;height:86" coordorigin="4586,-2663" coordsize="0,86" path="m4586,-2663l4586,-2578e" filled="false" stroked="true" strokeweight=".88835pt" strokecolor="#253158">
                <v:path arrowok="t"/>
              </v:shape>
            </v:group>
            <v:group style="position:absolute;left:4586;top:-2458;width:2;height:61" coordorigin="4586,-2458" coordsize="2,61">
              <v:shape style="position:absolute;left:4586;top:-2458;width:2;height:61" coordorigin="4586,-2458" coordsize="0,61" path="m4586,-2458l4586,-2398e" filled="false" stroked="true" strokeweight=".88835pt" strokecolor="#253158">
                <v:path arrowok="t"/>
              </v:shape>
            </v:group>
            <v:group style="position:absolute;left:8309;top:-2167;width:48;height:48" coordorigin="8309,-2167" coordsize="48,48">
              <v:shape style="position:absolute;left:8309;top:-2167;width:48;height:48" coordorigin="8309,-2167" coordsize="48,48" path="m8309,-2119l8357,-2119,8357,-2167,8309,-2167,8309,-2119xe" filled="false" stroked="true" strokeweight=".666929pt" strokecolor="#404040">
                <v:path arrowok="t"/>
              </v:shape>
            </v:group>
            <v:group style="position:absolute;left:8333;top:-2119;width:2;height:34" coordorigin="8333,-2119" coordsize="2,34">
              <v:shape style="position:absolute;left:8333;top:-2119;width:2;height:34" coordorigin="8333,-2119" coordsize="0,34" path="m8333,-2119l8333,-2086e" filled="false" stroked="true" strokeweight=".666929pt" strokecolor="#404040">
                <v:path arrowok="t"/>
              </v:shape>
            </v:group>
            <v:group style="position:absolute;left:8273;top:-2116;width:120;height:61" coordorigin="8273,-2116" coordsize="120,61">
              <v:shape style="position:absolute;left:8273;top:-2116;width:120;height:61" coordorigin="8273,-2116" coordsize="120,61" path="m8273,-2056l8273,-2116,8393,-2056,8393,-2116,8273,-2056xe" filled="false" stroked="true" strokeweight=".666929pt" strokecolor="#404040">
                <v:path arrowok="t"/>
              </v:shape>
            </v:group>
            <v:group style="position:absolute;left:8393;top:-2086;width:427;height:2" coordorigin="8393,-2086" coordsize="427,2">
              <v:shape style="position:absolute;left:8393;top:-2086;width:427;height:2" coordorigin="8393,-2086" coordsize="427,0" path="m8393,-2086l8819,-2086e" filled="false" stroked="true" strokeweight=".88835pt" strokecolor="#253158">
                <v:path arrowok="t"/>
              </v:shape>
              <v:shape style="position:absolute;left:2587;top:-2705;width:353;height:319" type="#_x0000_t202" filled="false" stroked="false">
                <v:textbox inset="0,0,0,0">
                  <w:txbxContent>
                    <w:p>
                      <w:pPr>
                        <w:spacing w:line="151" w:lineRule="exact" w:before="0"/>
                        <w:ind w:left="-1" w:right="0" w:firstLine="0"/>
                        <w:jc w:val="center"/>
                        <w:rPr>
                          <w:rFonts w:ascii="CMU Serif" w:hAnsi="CMU Serif" w:cs="CMU Serif" w:eastAsia="CMU Serif"/>
                          <w:sz w:val="14"/>
                          <w:szCs w:val="14"/>
                        </w:rPr>
                      </w:pPr>
                      <w:r>
                        <w:rPr>
                          <w:rFonts w:ascii="CMU Serif"/>
                          <w:spacing w:val="-4"/>
                          <w:w w:val="105"/>
                          <w:sz w:val="14"/>
                        </w:rPr>
                        <w:t>VK</w:t>
                      </w:r>
                      <w:r>
                        <w:rPr>
                          <w:rFonts w:ascii="CMU Serif"/>
                          <w:spacing w:val="-6"/>
                          <w:w w:val="106"/>
                          <w:sz w:val="14"/>
                        </w:rPr>
                        <w:t>32</w:t>
                      </w:r>
                      <w:r>
                        <w:rPr>
                          <w:rFonts w:ascii="CMU Serif"/>
                          <w:sz w:val="14"/>
                        </w:rPr>
                      </w:r>
                    </w:p>
                    <w:p>
                      <w:pPr>
                        <w:spacing w:line="167" w:lineRule="exact" w:before="0"/>
                        <w:ind w:left="6" w:right="0" w:firstLine="0"/>
                        <w:jc w:val="center"/>
                        <w:rPr>
                          <w:rFonts w:ascii="CMU Serif" w:hAnsi="CMU Serif" w:cs="CMU Serif" w:eastAsia="CMU Serif"/>
                          <w:sz w:val="14"/>
                          <w:szCs w:val="14"/>
                        </w:rPr>
                      </w:pPr>
                      <w:r>
                        <w:rPr>
                          <w:rFonts w:ascii="CMU Serif"/>
                          <w:w w:val="105"/>
                          <w:sz w:val="14"/>
                        </w:rPr>
                        <w:t>6</w:t>
                      </w:r>
                      <w:r>
                        <w:rPr>
                          <w:rFonts w:ascii="CMU Serif"/>
                          <w:sz w:val="14"/>
                        </w:rPr>
                      </w:r>
                    </w:p>
                  </w:txbxContent>
                </v:textbox>
                <w10:wrap type="none"/>
              </v:shape>
              <v:shape style="position:absolute;left:3408;top:-2705;width:351;height:319" type="#_x0000_t202" filled="false" stroked="false">
                <v:textbox inset="0,0,0,0">
                  <w:txbxContent>
                    <w:p>
                      <w:pPr>
                        <w:spacing w:line="151" w:lineRule="exact" w:before="0"/>
                        <w:ind w:left="0" w:right="0" w:firstLine="0"/>
                        <w:jc w:val="center"/>
                        <w:rPr>
                          <w:rFonts w:ascii="CMU Serif" w:hAnsi="CMU Serif" w:cs="CMU Serif" w:eastAsia="CMU Serif"/>
                          <w:sz w:val="14"/>
                          <w:szCs w:val="14"/>
                        </w:rPr>
                      </w:pPr>
                      <w:r>
                        <w:rPr>
                          <w:rFonts w:ascii="CMU Serif"/>
                          <w:spacing w:val="-4"/>
                          <w:w w:val="105"/>
                          <w:sz w:val="14"/>
                        </w:rPr>
                        <w:t>VK</w:t>
                      </w:r>
                      <w:r>
                        <w:rPr>
                          <w:rFonts w:ascii="CMU Serif"/>
                          <w:spacing w:val="-7"/>
                          <w:w w:val="105"/>
                          <w:sz w:val="14"/>
                        </w:rPr>
                        <w:t>10</w:t>
                      </w:r>
                      <w:r>
                        <w:rPr>
                          <w:rFonts w:ascii="CMU Serif"/>
                          <w:sz w:val="14"/>
                        </w:rPr>
                      </w:r>
                    </w:p>
                    <w:p>
                      <w:pPr>
                        <w:spacing w:line="167" w:lineRule="exact" w:before="0"/>
                        <w:ind w:left="10" w:right="0" w:firstLine="0"/>
                        <w:jc w:val="center"/>
                        <w:rPr>
                          <w:rFonts w:ascii="CMU Serif" w:hAnsi="CMU Serif" w:cs="CMU Serif" w:eastAsia="CMU Serif"/>
                          <w:sz w:val="14"/>
                          <w:szCs w:val="14"/>
                        </w:rPr>
                      </w:pPr>
                      <w:r>
                        <w:rPr>
                          <w:rFonts w:ascii="CMU Serif"/>
                          <w:w w:val="105"/>
                          <w:sz w:val="14"/>
                        </w:rPr>
                        <w:t>1</w:t>
                      </w:r>
                      <w:r>
                        <w:rPr>
                          <w:rFonts w:ascii="CMU Serif"/>
                          <w:sz w:val="14"/>
                        </w:rPr>
                      </w:r>
                    </w:p>
                  </w:txbxContent>
                </v:textbox>
                <w10:wrap type="none"/>
              </v:shape>
              <v:shape style="position:absolute;left:4170;top:-2724;width:351;height:319" type="#_x0000_t202" filled="false" stroked="false">
                <v:textbox inset="0,0,0,0">
                  <w:txbxContent>
                    <w:p>
                      <w:pPr>
                        <w:spacing w:line="151" w:lineRule="exact" w:before="0"/>
                        <w:ind w:left="0" w:right="0" w:firstLine="0"/>
                        <w:jc w:val="center"/>
                        <w:rPr>
                          <w:rFonts w:ascii="CMU Serif" w:hAnsi="CMU Serif" w:cs="CMU Serif" w:eastAsia="CMU Serif"/>
                          <w:sz w:val="14"/>
                          <w:szCs w:val="14"/>
                        </w:rPr>
                      </w:pPr>
                      <w:r>
                        <w:rPr>
                          <w:rFonts w:ascii="CMU Serif"/>
                          <w:spacing w:val="-4"/>
                          <w:w w:val="105"/>
                          <w:sz w:val="14"/>
                        </w:rPr>
                        <w:t>VK</w:t>
                      </w:r>
                      <w:r>
                        <w:rPr>
                          <w:rFonts w:ascii="CMU Serif"/>
                          <w:spacing w:val="-7"/>
                          <w:w w:val="105"/>
                          <w:sz w:val="14"/>
                        </w:rPr>
                        <w:t>10</w:t>
                      </w:r>
                      <w:r>
                        <w:rPr>
                          <w:rFonts w:ascii="CMU Serif"/>
                          <w:sz w:val="14"/>
                        </w:rPr>
                      </w:r>
                    </w:p>
                    <w:p>
                      <w:pPr>
                        <w:spacing w:line="167" w:lineRule="exact" w:before="0"/>
                        <w:ind w:left="10" w:right="0" w:firstLine="0"/>
                        <w:jc w:val="center"/>
                        <w:rPr>
                          <w:rFonts w:ascii="CMU Serif" w:hAnsi="CMU Serif" w:cs="CMU Serif" w:eastAsia="CMU Serif"/>
                          <w:sz w:val="14"/>
                          <w:szCs w:val="14"/>
                        </w:rPr>
                      </w:pPr>
                      <w:r>
                        <w:rPr>
                          <w:rFonts w:ascii="CMU Serif"/>
                          <w:w w:val="105"/>
                          <w:sz w:val="14"/>
                        </w:rPr>
                        <w:t>2</w:t>
                      </w:r>
                      <w:r>
                        <w:rPr>
                          <w:rFonts w:ascii="CMU Serif"/>
                          <w:sz w:val="14"/>
                        </w:rPr>
                      </w:r>
                    </w:p>
                  </w:txbxContent>
                </v:textbox>
                <w10:wrap type="none"/>
              </v:shape>
              <v:shape style="position:absolute;left:5071;top:-2697;width:353;height:318" type="#_x0000_t202" filled="false" stroked="false">
                <v:textbox inset="0,0,0,0">
                  <w:txbxContent>
                    <w:p>
                      <w:pPr>
                        <w:spacing w:line="151" w:lineRule="exact" w:before="0"/>
                        <w:ind w:left="-1" w:right="0" w:firstLine="0"/>
                        <w:jc w:val="center"/>
                        <w:rPr>
                          <w:rFonts w:ascii="CMU Serif" w:hAnsi="CMU Serif" w:cs="CMU Serif" w:eastAsia="CMU Serif"/>
                          <w:sz w:val="14"/>
                          <w:szCs w:val="14"/>
                        </w:rPr>
                      </w:pPr>
                      <w:r>
                        <w:rPr>
                          <w:rFonts w:ascii="CMU Serif"/>
                          <w:spacing w:val="-4"/>
                          <w:w w:val="105"/>
                          <w:sz w:val="14"/>
                        </w:rPr>
                        <w:t>VK</w:t>
                      </w:r>
                      <w:r>
                        <w:rPr>
                          <w:rFonts w:ascii="CMU Serif"/>
                          <w:spacing w:val="-6"/>
                          <w:w w:val="106"/>
                          <w:sz w:val="14"/>
                        </w:rPr>
                        <w:t>32</w:t>
                      </w:r>
                      <w:r>
                        <w:rPr>
                          <w:rFonts w:ascii="CMU Serif"/>
                          <w:sz w:val="14"/>
                        </w:rPr>
                      </w:r>
                    </w:p>
                    <w:p>
                      <w:pPr>
                        <w:spacing w:line="167" w:lineRule="exact" w:before="0"/>
                        <w:ind w:left="7" w:right="0" w:firstLine="0"/>
                        <w:jc w:val="center"/>
                        <w:rPr>
                          <w:rFonts w:ascii="CMU Serif" w:hAnsi="CMU Serif" w:cs="CMU Serif" w:eastAsia="CMU Serif"/>
                          <w:sz w:val="14"/>
                          <w:szCs w:val="14"/>
                        </w:rPr>
                      </w:pPr>
                      <w:r>
                        <w:rPr>
                          <w:rFonts w:ascii="CMU Serif"/>
                          <w:w w:val="105"/>
                          <w:sz w:val="14"/>
                        </w:rPr>
                        <w:t>1</w:t>
                      </w:r>
                      <w:r>
                        <w:rPr>
                          <w:rFonts w:ascii="CMU Serif"/>
                          <w:sz w:val="14"/>
                        </w:rPr>
                      </w:r>
                    </w:p>
                  </w:txbxContent>
                </v:textbox>
                <w10:wrap type="none"/>
              </v:shape>
              <v:shape style="position:absolute;left:5897;top:-2703;width:354;height:319" type="#_x0000_t202" filled="false" stroked="false">
                <v:textbox inset="0,0,0,0">
                  <w:txbxContent>
                    <w:p>
                      <w:pPr>
                        <w:spacing w:line="151" w:lineRule="exact" w:before="0"/>
                        <w:ind w:left="-1" w:right="0" w:firstLine="0"/>
                        <w:jc w:val="center"/>
                        <w:rPr>
                          <w:rFonts w:ascii="CMU Serif" w:hAnsi="CMU Serif" w:cs="CMU Serif" w:eastAsia="CMU Serif"/>
                          <w:sz w:val="14"/>
                          <w:szCs w:val="14"/>
                        </w:rPr>
                      </w:pPr>
                      <w:r>
                        <w:rPr>
                          <w:rFonts w:ascii="CMU Serif"/>
                          <w:spacing w:val="-4"/>
                          <w:w w:val="105"/>
                          <w:sz w:val="14"/>
                        </w:rPr>
                        <w:t>VK</w:t>
                      </w:r>
                      <w:r>
                        <w:rPr>
                          <w:rFonts w:ascii="CMU Serif"/>
                          <w:spacing w:val="-6"/>
                          <w:w w:val="106"/>
                          <w:sz w:val="14"/>
                        </w:rPr>
                        <w:t>32</w:t>
                      </w:r>
                      <w:r>
                        <w:rPr>
                          <w:rFonts w:ascii="CMU Serif"/>
                          <w:sz w:val="14"/>
                        </w:rPr>
                      </w:r>
                    </w:p>
                    <w:p>
                      <w:pPr>
                        <w:spacing w:line="167" w:lineRule="exact" w:before="0"/>
                        <w:ind w:left="7" w:right="0" w:firstLine="0"/>
                        <w:jc w:val="center"/>
                        <w:rPr>
                          <w:rFonts w:ascii="CMU Serif" w:hAnsi="CMU Serif" w:cs="CMU Serif" w:eastAsia="CMU Serif"/>
                          <w:sz w:val="14"/>
                          <w:szCs w:val="14"/>
                        </w:rPr>
                      </w:pPr>
                      <w:r>
                        <w:rPr>
                          <w:rFonts w:ascii="CMU Serif"/>
                          <w:w w:val="105"/>
                          <w:sz w:val="14"/>
                        </w:rPr>
                        <w:t>2</w:t>
                      </w:r>
                      <w:r>
                        <w:rPr>
                          <w:rFonts w:ascii="CMU Serif"/>
                          <w:sz w:val="14"/>
                        </w:rPr>
                      </w:r>
                    </w:p>
                  </w:txbxContent>
                </v:textbox>
                <w10:wrap type="none"/>
              </v:shape>
              <v:shape style="position:absolute;left:6749;top:-2703;width:354;height:319" type="#_x0000_t202" filled="false" stroked="false">
                <v:textbox inset="0,0,0,0">
                  <w:txbxContent>
                    <w:p>
                      <w:pPr>
                        <w:spacing w:line="151" w:lineRule="exact" w:before="0"/>
                        <w:ind w:left="0" w:right="0" w:firstLine="0"/>
                        <w:jc w:val="center"/>
                        <w:rPr>
                          <w:rFonts w:ascii="CMU Serif" w:hAnsi="CMU Serif" w:cs="CMU Serif" w:eastAsia="CMU Serif"/>
                          <w:sz w:val="14"/>
                          <w:szCs w:val="14"/>
                        </w:rPr>
                      </w:pPr>
                      <w:r>
                        <w:rPr>
                          <w:rFonts w:ascii="CMU Serif"/>
                          <w:spacing w:val="-4"/>
                          <w:w w:val="105"/>
                          <w:sz w:val="14"/>
                        </w:rPr>
                        <w:t>VK</w:t>
                      </w:r>
                      <w:r>
                        <w:rPr>
                          <w:rFonts w:ascii="CMU Serif"/>
                          <w:spacing w:val="-6"/>
                          <w:w w:val="106"/>
                          <w:sz w:val="14"/>
                        </w:rPr>
                        <w:t>32</w:t>
                      </w:r>
                      <w:r>
                        <w:rPr>
                          <w:rFonts w:ascii="CMU Serif"/>
                          <w:sz w:val="14"/>
                        </w:rPr>
                      </w:r>
                    </w:p>
                    <w:p>
                      <w:pPr>
                        <w:spacing w:line="167" w:lineRule="exact" w:before="0"/>
                        <w:ind w:left="9" w:right="0" w:firstLine="0"/>
                        <w:jc w:val="center"/>
                        <w:rPr>
                          <w:rFonts w:ascii="CMU Serif" w:hAnsi="CMU Serif" w:cs="CMU Serif" w:eastAsia="CMU Serif"/>
                          <w:sz w:val="14"/>
                          <w:szCs w:val="14"/>
                        </w:rPr>
                      </w:pPr>
                      <w:r>
                        <w:rPr>
                          <w:rFonts w:ascii="CMU Serif"/>
                          <w:w w:val="107"/>
                          <w:sz w:val="14"/>
                        </w:rPr>
                        <w:t>3</w:t>
                      </w:r>
                      <w:r>
                        <w:rPr>
                          <w:rFonts w:ascii="CMU Serif"/>
                          <w:sz w:val="14"/>
                        </w:rPr>
                      </w:r>
                    </w:p>
                  </w:txbxContent>
                </v:textbox>
                <w10:wrap type="none"/>
              </v:shape>
              <v:shape style="position:absolute;left:7590;top:-2705;width:354;height:319" type="#_x0000_t202" filled="false" stroked="false">
                <v:textbox inset="0,0,0,0">
                  <w:txbxContent>
                    <w:p>
                      <w:pPr>
                        <w:spacing w:line="151" w:lineRule="exact" w:before="0"/>
                        <w:ind w:left="0" w:right="0" w:firstLine="0"/>
                        <w:jc w:val="center"/>
                        <w:rPr>
                          <w:rFonts w:ascii="CMU Serif" w:hAnsi="CMU Serif" w:cs="CMU Serif" w:eastAsia="CMU Serif"/>
                          <w:sz w:val="14"/>
                          <w:szCs w:val="14"/>
                        </w:rPr>
                      </w:pPr>
                      <w:r>
                        <w:rPr>
                          <w:rFonts w:ascii="CMU Serif"/>
                          <w:spacing w:val="-4"/>
                          <w:w w:val="105"/>
                          <w:sz w:val="14"/>
                        </w:rPr>
                        <w:t>VK</w:t>
                      </w:r>
                      <w:r>
                        <w:rPr>
                          <w:rFonts w:ascii="CMU Serif"/>
                          <w:spacing w:val="-6"/>
                          <w:w w:val="106"/>
                          <w:sz w:val="14"/>
                        </w:rPr>
                        <w:t>32</w:t>
                      </w:r>
                      <w:r>
                        <w:rPr>
                          <w:rFonts w:ascii="CMU Serif"/>
                          <w:sz w:val="14"/>
                        </w:rPr>
                      </w:r>
                    </w:p>
                    <w:p>
                      <w:pPr>
                        <w:spacing w:line="167" w:lineRule="exact" w:before="0"/>
                        <w:ind w:left="7" w:right="0" w:firstLine="0"/>
                        <w:jc w:val="center"/>
                        <w:rPr>
                          <w:rFonts w:ascii="CMU Serif" w:hAnsi="CMU Serif" w:cs="CMU Serif" w:eastAsia="CMU Serif"/>
                          <w:sz w:val="14"/>
                          <w:szCs w:val="14"/>
                        </w:rPr>
                      </w:pPr>
                      <w:r>
                        <w:rPr>
                          <w:rFonts w:ascii="CMU Serif"/>
                          <w:w w:val="105"/>
                          <w:sz w:val="14"/>
                        </w:rPr>
                        <w:t>4</w:t>
                      </w:r>
                      <w:r>
                        <w:rPr>
                          <w:rFonts w:ascii="CMU Serif"/>
                          <w:sz w:val="14"/>
                        </w:rPr>
                      </w:r>
                    </w:p>
                  </w:txbxContent>
                </v:textbox>
                <w10:wrap type="none"/>
              </v:shape>
              <v:shape style="position:absolute;left:8431;top:-2697;width:353;height:318" type="#_x0000_t202" filled="false" stroked="false">
                <v:textbox inset="0,0,0,0">
                  <w:txbxContent>
                    <w:p>
                      <w:pPr>
                        <w:spacing w:line="151" w:lineRule="exact" w:before="0"/>
                        <w:ind w:left="0" w:right="0" w:firstLine="0"/>
                        <w:jc w:val="center"/>
                        <w:rPr>
                          <w:rFonts w:ascii="CMU Serif" w:hAnsi="CMU Serif" w:cs="CMU Serif" w:eastAsia="CMU Serif"/>
                          <w:sz w:val="14"/>
                          <w:szCs w:val="14"/>
                        </w:rPr>
                      </w:pPr>
                      <w:r>
                        <w:rPr>
                          <w:rFonts w:ascii="CMU Serif"/>
                          <w:spacing w:val="-4"/>
                          <w:w w:val="105"/>
                          <w:sz w:val="14"/>
                        </w:rPr>
                        <w:t>VK</w:t>
                      </w:r>
                      <w:r>
                        <w:rPr>
                          <w:rFonts w:ascii="CMU Serif"/>
                          <w:spacing w:val="-6"/>
                          <w:w w:val="106"/>
                          <w:sz w:val="14"/>
                        </w:rPr>
                        <w:t>32</w:t>
                      </w:r>
                      <w:r>
                        <w:rPr>
                          <w:rFonts w:ascii="CMU Serif"/>
                          <w:sz w:val="14"/>
                        </w:rPr>
                      </w:r>
                    </w:p>
                    <w:p>
                      <w:pPr>
                        <w:spacing w:line="167" w:lineRule="exact" w:before="0"/>
                        <w:ind w:left="7" w:right="0" w:firstLine="0"/>
                        <w:jc w:val="center"/>
                        <w:rPr>
                          <w:rFonts w:ascii="CMU Serif" w:hAnsi="CMU Serif" w:cs="CMU Serif" w:eastAsia="CMU Serif"/>
                          <w:sz w:val="14"/>
                          <w:szCs w:val="14"/>
                        </w:rPr>
                      </w:pPr>
                      <w:r>
                        <w:rPr>
                          <w:rFonts w:ascii="CMU Serif"/>
                          <w:w w:val="105"/>
                          <w:sz w:val="14"/>
                        </w:rPr>
                        <w:t>5</w:t>
                      </w:r>
                      <w:r>
                        <w:rPr>
                          <w:rFonts w:ascii="CMU Serif"/>
                          <w:sz w:val="14"/>
                        </w:rPr>
                      </w:r>
                    </w:p>
                  </w:txbxContent>
                </v:textbox>
                <w10:wrap type="none"/>
              </v:shape>
              <v:shape style="position:absolute;left:1953;top:-1949;width:697;height:148" type="#_x0000_t202" filled="false" stroked="false">
                <v:textbox inset="0,0,0,0">
                  <w:txbxContent>
                    <w:p>
                      <w:pPr>
                        <w:spacing w:line="147" w:lineRule="exact" w:before="0"/>
                        <w:ind w:left="0" w:right="0" w:firstLine="0"/>
                        <w:jc w:val="left"/>
                        <w:rPr>
                          <w:rFonts w:ascii="CMU Serif" w:hAnsi="CMU Serif" w:cs="CMU Serif" w:eastAsia="CMU Serif"/>
                          <w:sz w:val="14"/>
                          <w:szCs w:val="14"/>
                        </w:rPr>
                      </w:pPr>
                      <w:r>
                        <w:rPr>
                          <w:rFonts w:ascii="CMU Serif"/>
                          <w:spacing w:val="-9"/>
                          <w:w w:val="104"/>
                          <w:sz w:val="14"/>
                        </w:rPr>
                        <w:t>G</w:t>
                      </w:r>
                      <w:r>
                        <w:rPr>
                          <w:rFonts w:ascii="CMU Serif"/>
                          <w:spacing w:val="6"/>
                          <w:w w:val="105"/>
                          <w:sz w:val="14"/>
                        </w:rPr>
                        <w:t>o</w:t>
                      </w:r>
                      <w:r>
                        <w:rPr>
                          <w:rFonts w:ascii="CMU Serif"/>
                          <w:spacing w:val="-1"/>
                          <w:w w:val="104"/>
                          <w:sz w:val="14"/>
                        </w:rPr>
                        <w:t>l</w:t>
                      </w:r>
                      <w:r>
                        <w:rPr>
                          <w:rFonts w:ascii="CMU Serif"/>
                          <w:w w:val="104"/>
                          <w:sz w:val="14"/>
                        </w:rPr>
                        <w:t>d</w:t>
                      </w:r>
                      <w:r>
                        <w:rPr>
                          <w:rFonts w:ascii="CMU Serif"/>
                          <w:spacing w:val="-9"/>
                          <w:sz w:val="14"/>
                        </w:rPr>
                        <w:t> </w:t>
                      </w:r>
                      <w:r>
                        <w:rPr>
                          <w:rFonts w:ascii="CMU Serif"/>
                          <w:spacing w:val="-7"/>
                          <w:w w:val="104"/>
                          <w:sz w:val="14"/>
                        </w:rPr>
                        <w:t>P</w:t>
                      </w:r>
                      <w:r>
                        <w:rPr>
                          <w:rFonts w:ascii="CMU Serif"/>
                          <w:spacing w:val="-1"/>
                          <w:w w:val="104"/>
                          <w:sz w:val="14"/>
                        </w:rPr>
                        <w:t>l</w:t>
                      </w:r>
                      <w:r>
                        <w:rPr>
                          <w:rFonts w:ascii="CMU Serif"/>
                          <w:spacing w:val="6"/>
                          <w:w w:val="104"/>
                          <w:sz w:val="14"/>
                        </w:rPr>
                        <w:t>a</w:t>
                      </w:r>
                      <w:r>
                        <w:rPr>
                          <w:rFonts w:ascii="CMU Serif"/>
                          <w:spacing w:val="-2"/>
                          <w:w w:val="104"/>
                          <w:sz w:val="14"/>
                        </w:rPr>
                        <w:t>n</w:t>
                      </w:r>
                      <w:r>
                        <w:rPr>
                          <w:rFonts w:ascii="CMU Serif"/>
                          <w:w w:val="104"/>
                          <w:sz w:val="14"/>
                        </w:rPr>
                        <w:t>t</w:t>
                      </w:r>
                      <w:r>
                        <w:rPr>
                          <w:rFonts w:ascii="CMU Serif"/>
                          <w:sz w:val="14"/>
                        </w:rPr>
                      </w:r>
                    </w:p>
                  </w:txbxContent>
                </v:textbox>
                <w10:wrap type="none"/>
              </v:shape>
              <v:shape style="position:absolute;left:2353;top:-745;width:524;height:368" type="#_x0000_t202" filled="false" stroked="false">
                <v:textbox inset="0,0,0,0">
                  <w:txbxContent>
                    <w:p>
                      <w:pPr>
                        <w:spacing w:line="157" w:lineRule="exact" w:before="0"/>
                        <w:ind w:left="6" w:right="0" w:hanging="7"/>
                        <w:jc w:val="left"/>
                        <w:rPr>
                          <w:rFonts w:ascii="CMU Serif" w:hAnsi="CMU Serif" w:cs="CMU Serif" w:eastAsia="CMU Serif"/>
                          <w:sz w:val="14"/>
                          <w:szCs w:val="14"/>
                        </w:rPr>
                      </w:pPr>
                      <w:r>
                        <w:rPr>
                          <w:rFonts w:ascii="CMU Serif"/>
                          <w:spacing w:val="-8"/>
                          <w:w w:val="104"/>
                          <w:sz w:val="14"/>
                        </w:rPr>
                        <w:t>O</w:t>
                      </w:r>
                      <w:r>
                        <w:rPr>
                          <w:rFonts w:ascii="CMU Serif"/>
                          <w:spacing w:val="-2"/>
                          <w:w w:val="104"/>
                          <w:sz w:val="14"/>
                        </w:rPr>
                        <w:t>n</w:t>
                      </w:r>
                      <w:r>
                        <w:rPr>
                          <w:rFonts w:ascii="CMU Serif"/>
                          <w:spacing w:val="-1"/>
                          <w:w w:val="104"/>
                          <w:sz w:val="14"/>
                        </w:rPr>
                        <w:t>l</w:t>
                      </w:r>
                      <w:r>
                        <w:rPr>
                          <w:rFonts w:ascii="CMU Serif"/>
                          <w:spacing w:val="-1"/>
                          <w:w w:val="105"/>
                          <w:sz w:val="14"/>
                        </w:rPr>
                        <w:t>i</w:t>
                      </w:r>
                      <w:r>
                        <w:rPr>
                          <w:rFonts w:ascii="CMU Serif"/>
                          <w:spacing w:val="-2"/>
                          <w:w w:val="104"/>
                          <w:sz w:val="14"/>
                        </w:rPr>
                        <w:t>n</w:t>
                      </w:r>
                      <w:r>
                        <w:rPr>
                          <w:rFonts w:ascii="CMU Serif"/>
                          <w:w w:val="104"/>
                          <w:sz w:val="14"/>
                        </w:rPr>
                        <w:t>e</w:t>
                      </w:r>
                      <w:r>
                        <w:rPr>
                          <w:rFonts w:ascii="CMU Serif"/>
                          <w:sz w:val="14"/>
                        </w:rPr>
                      </w:r>
                    </w:p>
                    <w:p>
                      <w:pPr>
                        <w:spacing w:line="173" w:lineRule="exact" w:before="37"/>
                        <w:ind w:left="6" w:right="0" w:firstLine="0"/>
                        <w:jc w:val="left"/>
                        <w:rPr>
                          <w:rFonts w:ascii="CMU Serif" w:hAnsi="CMU Serif" w:cs="CMU Serif" w:eastAsia="CMU Serif"/>
                          <w:sz w:val="14"/>
                          <w:szCs w:val="14"/>
                        </w:rPr>
                      </w:pPr>
                      <w:r>
                        <w:rPr>
                          <w:rFonts w:ascii="CMU Serif"/>
                          <w:spacing w:val="-2"/>
                          <w:w w:val="104"/>
                          <w:sz w:val="14"/>
                        </w:rPr>
                        <w:t>S</w:t>
                      </w:r>
                      <w:r>
                        <w:rPr>
                          <w:rFonts w:ascii="CMU Serif"/>
                          <w:spacing w:val="-4"/>
                          <w:w w:val="104"/>
                          <w:sz w:val="14"/>
                        </w:rPr>
                        <w:t>t</w:t>
                      </w:r>
                      <w:r>
                        <w:rPr>
                          <w:rFonts w:ascii="CMU Serif"/>
                          <w:spacing w:val="-7"/>
                          <w:w w:val="104"/>
                          <w:sz w:val="14"/>
                        </w:rPr>
                        <w:t>a</w:t>
                      </w:r>
                      <w:r>
                        <w:rPr>
                          <w:rFonts w:ascii="CMU Serif"/>
                          <w:spacing w:val="-2"/>
                          <w:w w:val="104"/>
                          <w:sz w:val="14"/>
                        </w:rPr>
                        <w:t>ndb</w:t>
                      </w:r>
                      <w:r>
                        <w:rPr>
                          <w:rFonts w:ascii="CMU Serif"/>
                          <w:w w:val="104"/>
                          <w:sz w:val="14"/>
                        </w:rPr>
                        <w:t>y</w:t>
                      </w:r>
                      <w:r>
                        <w:rPr>
                          <w:rFonts w:ascii="CMU Serif"/>
                          <w:sz w:val="14"/>
                        </w:rPr>
                      </w:r>
                    </w:p>
                  </w:txbxContent>
                </v:textbox>
                <w10:wrap type="none"/>
              </v:shape>
              <v:shape style="position:absolute;left:7140;top:-505;width:561;height:148" type="#_x0000_t202" filled="false" stroked="false">
                <v:textbox inset="0,0,0,0">
                  <w:txbxContent>
                    <w:p>
                      <w:pPr>
                        <w:spacing w:line="147" w:lineRule="exact" w:before="0"/>
                        <w:ind w:left="0" w:right="0" w:firstLine="0"/>
                        <w:jc w:val="left"/>
                        <w:rPr>
                          <w:rFonts w:ascii="CMU Serif" w:hAnsi="CMU Serif" w:cs="CMU Serif" w:eastAsia="CMU Serif"/>
                          <w:sz w:val="14"/>
                          <w:szCs w:val="14"/>
                        </w:rPr>
                      </w:pPr>
                      <w:r>
                        <w:rPr>
                          <w:rFonts w:ascii="CMU Serif"/>
                          <w:spacing w:val="-5"/>
                          <w:w w:val="104"/>
                          <w:sz w:val="14"/>
                        </w:rPr>
                        <w:t>#</w:t>
                      </w:r>
                      <w:r>
                        <w:rPr>
                          <w:rFonts w:ascii="CMU Serif"/>
                          <w:w w:val="105"/>
                          <w:sz w:val="14"/>
                        </w:rPr>
                        <w:t>1</w:t>
                      </w:r>
                      <w:r>
                        <w:rPr>
                          <w:rFonts w:ascii="CMU Serif"/>
                          <w:spacing w:val="-2"/>
                          <w:sz w:val="14"/>
                        </w:rPr>
                        <w:t> </w:t>
                      </w:r>
                      <w:r>
                        <w:rPr>
                          <w:rFonts w:ascii="CMU Serif"/>
                          <w:spacing w:val="-2"/>
                          <w:w w:val="104"/>
                          <w:sz w:val="14"/>
                        </w:rPr>
                        <w:t>S</w:t>
                      </w:r>
                      <w:r>
                        <w:rPr>
                          <w:rFonts w:ascii="CMU Serif"/>
                          <w:spacing w:val="-2"/>
                          <w:w w:val="104"/>
                          <w:sz w:val="14"/>
                        </w:rPr>
                        <w:t>h</w:t>
                      </w:r>
                      <w:r>
                        <w:rPr>
                          <w:rFonts w:ascii="CMU Serif"/>
                          <w:spacing w:val="-7"/>
                          <w:w w:val="104"/>
                          <w:sz w:val="14"/>
                        </w:rPr>
                        <w:t>a</w:t>
                      </w:r>
                      <w:r>
                        <w:rPr>
                          <w:rFonts w:ascii="CMU Serif"/>
                          <w:spacing w:val="-5"/>
                          <w:w w:val="104"/>
                          <w:sz w:val="14"/>
                        </w:rPr>
                        <w:t>f</w:t>
                      </w:r>
                      <w:r>
                        <w:rPr>
                          <w:rFonts w:ascii="CMU Serif"/>
                          <w:w w:val="104"/>
                          <w:sz w:val="14"/>
                        </w:rPr>
                        <w:t>t</w:t>
                      </w:r>
                      <w:r>
                        <w:rPr>
                          <w:rFonts w:ascii="CMU Serif"/>
                          <w:sz w:val="14"/>
                        </w:rPr>
                      </w:r>
                    </w:p>
                  </w:txbxContent>
                </v:textbox>
                <w10:wrap type="none"/>
              </v:shape>
              <v:shape style="position:absolute;left:8501;top:-505;width:562;height:148" type="#_x0000_t202" filled="false" stroked="false">
                <v:textbox inset="0,0,0,0">
                  <w:txbxContent>
                    <w:p>
                      <w:pPr>
                        <w:spacing w:line="147" w:lineRule="exact" w:before="0"/>
                        <w:ind w:left="0" w:right="0" w:firstLine="0"/>
                        <w:jc w:val="left"/>
                        <w:rPr>
                          <w:rFonts w:ascii="CMU Serif" w:hAnsi="CMU Serif" w:cs="CMU Serif" w:eastAsia="CMU Serif"/>
                          <w:sz w:val="14"/>
                          <w:szCs w:val="14"/>
                        </w:rPr>
                      </w:pPr>
                      <w:r>
                        <w:rPr>
                          <w:rFonts w:ascii="CMU Serif"/>
                          <w:spacing w:val="-4"/>
                          <w:w w:val="104"/>
                          <w:sz w:val="14"/>
                        </w:rPr>
                        <w:t>#</w:t>
                      </w:r>
                      <w:r>
                        <w:rPr>
                          <w:rFonts w:ascii="CMU Serif"/>
                          <w:w w:val="105"/>
                          <w:sz w:val="14"/>
                        </w:rPr>
                        <w:t>2</w:t>
                      </w:r>
                      <w:r>
                        <w:rPr>
                          <w:rFonts w:ascii="CMU Serif"/>
                          <w:spacing w:val="-3"/>
                          <w:sz w:val="14"/>
                        </w:rPr>
                        <w:t> </w:t>
                      </w:r>
                      <w:r>
                        <w:rPr>
                          <w:rFonts w:ascii="CMU Serif"/>
                          <w:spacing w:val="-2"/>
                          <w:w w:val="104"/>
                          <w:sz w:val="14"/>
                        </w:rPr>
                        <w:t>S</w:t>
                      </w:r>
                      <w:r>
                        <w:rPr>
                          <w:rFonts w:ascii="CMU Serif"/>
                          <w:spacing w:val="-2"/>
                          <w:w w:val="104"/>
                          <w:sz w:val="14"/>
                        </w:rPr>
                        <w:t>h</w:t>
                      </w:r>
                      <w:r>
                        <w:rPr>
                          <w:rFonts w:ascii="CMU Serif"/>
                          <w:spacing w:val="-7"/>
                          <w:w w:val="104"/>
                          <w:sz w:val="14"/>
                        </w:rPr>
                        <w:t>a</w:t>
                      </w:r>
                      <w:r>
                        <w:rPr>
                          <w:rFonts w:ascii="CMU Serif"/>
                          <w:spacing w:val="-5"/>
                          <w:w w:val="104"/>
                          <w:sz w:val="14"/>
                        </w:rPr>
                        <w:t>f</w:t>
                      </w:r>
                      <w:r>
                        <w:rPr>
                          <w:rFonts w:ascii="CMU Serif"/>
                          <w:w w:val="104"/>
                          <w:sz w:val="14"/>
                        </w:rPr>
                        <w:t>t</w:t>
                      </w:r>
                      <w:r>
                        <w:rPr>
                          <w:rFonts w:ascii="CMU Serif"/>
                          <w:sz w:val="14"/>
                        </w:rPr>
                      </w:r>
                    </w:p>
                  </w:txbxContent>
                </v:textbox>
                <w10:wrap type="none"/>
              </v:shape>
              <v:shape style="position:absolute;left:9782;top:-505;width:560;height:148" type="#_x0000_t202" filled="false" stroked="false">
                <v:textbox inset="0,0,0,0">
                  <w:txbxContent>
                    <w:p>
                      <w:pPr>
                        <w:spacing w:line="147" w:lineRule="exact" w:before="0"/>
                        <w:ind w:left="0" w:right="0" w:firstLine="0"/>
                        <w:jc w:val="left"/>
                        <w:rPr>
                          <w:rFonts w:ascii="CMU Serif" w:hAnsi="CMU Serif" w:cs="CMU Serif" w:eastAsia="CMU Serif"/>
                          <w:sz w:val="14"/>
                          <w:szCs w:val="14"/>
                        </w:rPr>
                      </w:pPr>
                      <w:r>
                        <w:rPr>
                          <w:rFonts w:ascii="CMU Serif"/>
                          <w:spacing w:val="-4"/>
                          <w:w w:val="104"/>
                          <w:sz w:val="14"/>
                        </w:rPr>
                        <w:t>#</w:t>
                      </w:r>
                      <w:r>
                        <w:rPr>
                          <w:rFonts w:ascii="CMU Serif"/>
                          <w:w w:val="107"/>
                          <w:sz w:val="14"/>
                        </w:rPr>
                        <w:t>3</w:t>
                      </w:r>
                      <w:r>
                        <w:rPr>
                          <w:rFonts w:ascii="CMU Serif"/>
                          <w:spacing w:val="-4"/>
                          <w:sz w:val="14"/>
                        </w:rPr>
                        <w:t> </w:t>
                      </w:r>
                      <w:r>
                        <w:rPr>
                          <w:rFonts w:ascii="CMU Serif"/>
                          <w:spacing w:val="-2"/>
                          <w:w w:val="104"/>
                          <w:sz w:val="14"/>
                        </w:rPr>
                        <w:t>S</w:t>
                      </w:r>
                      <w:r>
                        <w:rPr>
                          <w:rFonts w:ascii="CMU Serif"/>
                          <w:spacing w:val="-2"/>
                          <w:w w:val="104"/>
                          <w:sz w:val="14"/>
                        </w:rPr>
                        <w:t>h</w:t>
                      </w:r>
                      <w:r>
                        <w:rPr>
                          <w:rFonts w:ascii="CMU Serif"/>
                          <w:spacing w:val="-7"/>
                          <w:w w:val="104"/>
                          <w:sz w:val="14"/>
                        </w:rPr>
                        <w:t>a</w:t>
                      </w:r>
                      <w:r>
                        <w:rPr>
                          <w:rFonts w:ascii="CMU Serif"/>
                          <w:spacing w:val="-5"/>
                          <w:w w:val="104"/>
                          <w:sz w:val="14"/>
                        </w:rPr>
                        <w:t>f</w:t>
                      </w:r>
                      <w:r>
                        <w:rPr>
                          <w:rFonts w:ascii="CMU Serif"/>
                          <w:w w:val="104"/>
                          <w:sz w:val="14"/>
                        </w:rPr>
                        <w:t>t</w:t>
                      </w:r>
                      <w:r>
                        <w:rPr>
                          <w:rFonts w:ascii="CMU Serif"/>
                          <w:sz w:val="1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group style="position:absolute;margin-left:106.255478pt;margin-top:-38.027935pt;width:8.65pt;height:19.4pt;mso-position-horizontal-relative:page;mso-position-vertical-relative:paragraph;z-index:-419776" coordorigin="2125,-761" coordsize="173,388">
            <v:shape style="position:absolute;left:2138;top:-533;width:160;height:160" type="#_x0000_t75" stroked="false">
              <v:imagedata r:id="rId78" o:title=""/>
            </v:shape>
            <v:shape style="position:absolute;left:2132;top:-534;width:120;height:120" type="#_x0000_t75" stroked="false">
              <v:imagedata r:id="rId79" o:title=""/>
            </v:shape>
            <v:group style="position:absolute;left:2132;top:-534;width:120;height:120" coordorigin="2132,-534" coordsize="120,120">
              <v:shape style="position:absolute;left:2132;top:-534;width:120;height:120" coordorigin="2132,-534" coordsize="120,120" path="m2132,-414l2252,-414,2252,-534,2132,-534,2132,-414xe" filled="false" stroked="true" strokeweight=".666929pt" strokecolor="#404040">
                <v:path arrowok="t"/>
              </v:shape>
              <v:shape style="position:absolute;left:2138;top:-746;width:160;height:160" type="#_x0000_t75" stroked="false">
                <v:imagedata r:id="rId80" o:title=""/>
              </v:shape>
              <v:shape style="position:absolute;left:2132;top:-754;width:120;height:120" type="#_x0000_t75" stroked="false">
                <v:imagedata r:id="rId81" o:title=""/>
              </v:shape>
            </v:group>
            <v:group style="position:absolute;left:2132;top:-754;width:120;height:120" coordorigin="2132,-754" coordsize="120,120">
              <v:shape style="position:absolute;left:2132;top:-754;width:120;height:120" coordorigin="2132,-754" coordsize="120,120" path="m2132,-634l2252,-634,2252,-754,2132,-754,2132,-634xe" filled="false" stroked="true" strokeweight=".666929pt" strokecolor="#404040">
                <v:path arrowok="t"/>
              </v:shape>
            </v:group>
            <w10:wrap type="none"/>
          </v:group>
        </w:pict>
      </w:r>
      <w:r>
        <w:rPr/>
        <w:t>Figure</w:t>
      </w:r>
      <w:r>
        <w:rPr>
          <w:spacing w:val="36"/>
        </w:rPr>
        <w:t> </w:t>
      </w:r>
      <w:r>
        <w:rPr/>
        <w:t>4.1: </w:t>
      </w:r>
      <w:r>
        <w:rPr>
          <w:spacing w:val="8"/>
        </w:rPr>
        <w:t> </w:t>
      </w:r>
      <w:bookmarkStart w:name="_bookmark52" w:id="91"/>
      <w:bookmarkEnd w:id="91"/>
      <w:r>
        <w:rPr/>
        <w:t>Simplified</w:t>
      </w:r>
      <w:r>
        <w:rPr>
          <w:spacing w:val="36"/>
        </w:rPr>
        <w:t> </w:t>
      </w:r>
      <w:r>
        <w:rPr/>
        <w:t>process</w:t>
      </w:r>
      <w:r>
        <w:rPr>
          <w:spacing w:val="34"/>
        </w:rPr>
        <w:t> </w:t>
      </w:r>
      <w:r>
        <w:rPr/>
        <w:t>flow</w:t>
      </w:r>
      <w:r>
        <w:rPr>
          <w:spacing w:val="36"/>
        </w:rPr>
        <w:t> </w:t>
      </w:r>
      <w:r>
        <w:rPr/>
        <w:t>chart</w:t>
      </w:r>
      <w:r>
        <w:rPr>
          <w:spacing w:val="36"/>
        </w:rPr>
        <w:t> </w:t>
      </w:r>
      <w:r>
        <w:rPr/>
        <w:t>of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r>
        <w:rPr/>
        <w:t>compressed</w:t>
      </w:r>
      <w:r>
        <w:rPr>
          <w:spacing w:val="36"/>
        </w:rPr>
        <w:t> </w:t>
      </w:r>
      <w:r>
        <w:rPr/>
        <w:t>air</w:t>
      </w:r>
      <w:r>
        <w:rPr>
          <w:spacing w:val="36"/>
        </w:rPr>
        <w:t> </w:t>
      </w:r>
      <w:r>
        <w:rPr/>
        <w:t>network.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350" w:lineRule="auto"/>
        <w:ind w:right="205" w:hanging="9"/>
        <w:jc w:val="both"/>
      </w:pPr>
      <w:r>
        <w:rPr>
          <w:w w:val="105"/>
        </w:rPr>
        <w:t>An air flow distribution layout was developed for the system, a simplified layout is shown</w:t>
      </w:r>
      <w:r>
        <w:rPr>
          <w:spacing w:val="9"/>
          <w:w w:val="105"/>
        </w:rPr>
        <w:t> </w:t>
      </w:r>
      <w:r>
        <w:rPr>
          <w:w w:val="105"/>
        </w:rPr>
        <w:t>in</w:t>
      </w:r>
      <w:r>
        <w:rPr>
          <w:w w:val="102"/>
        </w:rPr>
        <w:t> </w:t>
      </w:r>
      <w:r>
        <w:rPr>
          <w:w w:val="105"/>
        </w:rPr>
        <w:t>fig.</w:t>
      </w:r>
      <w:r>
        <w:rPr>
          <w:w w:val="105"/>
        </w:rPr>
        <w:t> </w:t>
      </w:r>
      <w:hyperlink w:history="true" w:anchor="_bookmark52">
        <w:r>
          <w:rPr>
            <w:w w:val="105"/>
          </w:rPr>
          <w:t>4.1.</w:t>
        </w:r>
      </w:hyperlink>
      <w:r>
        <w:rPr>
          <w:w w:val="105"/>
        </w:rPr>
        <w:t> From this along with information from the mine personal and data, an</w:t>
      </w:r>
      <w:r>
        <w:rPr>
          <w:spacing w:val="-34"/>
          <w:w w:val="105"/>
        </w:rPr>
        <w:t> </w:t>
      </w:r>
      <w:r>
        <w:rPr>
          <w:w w:val="105"/>
        </w:rPr>
        <w:t>understanding</w:t>
      </w:r>
      <w:r>
        <w:rPr>
          <w:w w:val="95"/>
        </w:rPr>
        <w:t> </w:t>
      </w:r>
      <w:r>
        <w:rPr>
          <w:w w:val="105"/>
        </w:rPr>
        <w:t>of the air network’s operation was obtained. The system typically utilises 5 </w:t>
      </w:r>
      <w:r>
        <w:rPr>
          <w:rFonts w:ascii="Arial" w:hAnsi="Arial" w:cs="Arial" w:eastAsia="Arial"/>
          <w:i/>
          <w:spacing w:val="10"/>
          <w:w w:val="105"/>
        </w:rPr>
        <w:t>MW </w:t>
      </w:r>
      <w:r>
        <w:rPr>
          <w:w w:val="105"/>
        </w:rPr>
        <w:t>of</w:t>
      </w:r>
      <w:r>
        <w:rPr>
          <w:spacing w:val="43"/>
          <w:w w:val="105"/>
        </w:rPr>
        <w:t> </w:t>
      </w:r>
      <w:r>
        <w:rPr>
          <w:w w:val="105"/>
        </w:rPr>
        <w:t>power.</w:t>
      </w:r>
      <w:r>
        <w:rPr>
          <w:w w:val="102"/>
        </w:rPr>
        <w:t> </w:t>
      </w:r>
      <w:r>
        <w:rPr>
          <w:w w:val="105"/>
        </w:rPr>
        <w:t>During the drilling shift the demand increases to 6 </w:t>
      </w:r>
      <w:r>
        <w:rPr>
          <w:rFonts w:ascii="Arial" w:hAnsi="Arial" w:cs="Arial" w:eastAsia="Arial"/>
          <w:i/>
          <w:spacing w:val="10"/>
          <w:w w:val="105"/>
        </w:rPr>
        <w:t>MW </w:t>
      </w:r>
      <w:r>
        <w:rPr>
          <w:w w:val="105"/>
        </w:rPr>
        <w:t>. fig.</w:t>
      </w:r>
      <w:r>
        <w:rPr>
          <w:w w:val="105"/>
        </w:rPr>
        <w:t> </w:t>
      </w:r>
      <w:hyperlink w:history="true" w:anchor="_bookmark53">
        <w:r>
          <w:rPr>
            <w:w w:val="105"/>
          </w:rPr>
          <w:t>4.2</w:t>
        </w:r>
      </w:hyperlink>
      <w:r>
        <w:rPr>
          <w:w w:val="105"/>
        </w:rPr>
        <w:t> show the average</w:t>
      </w:r>
      <w:r>
        <w:rPr>
          <w:spacing w:val="49"/>
          <w:w w:val="105"/>
        </w:rPr>
        <w:t> </w:t>
      </w:r>
      <w:r>
        <w:rPr>
          <w:w w:val="105"/>
        </w:rPr>
        <w:t>weekday</w:t>
      </w:r>
      <w:r>
        <w:rPr/>
      </w:r>
    </w:p>
    <w:p>
      <w:pPr>
        <w:spacing w:after="0" w:line="350" w:lineRule="auto"/>
        <w:jc w:val="both"/>
        <w:sectPr>
          <w:headerReference w:type="default" r:id="rId76"/>
          <w:footerReference w:type="default" r:id="rId77"/>
          <w:pgSz w:w="11910" w:h="16840"/>
          <w:pgMar w:header="420" w:footer="799" w:top="680" w:bottom="980" w:left="1300" w:right="880"/>
          <w:pgNumType w:start="38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BodyText"/>
        <w:spacing w:line="240" w:lineRule="auto"/>
        <w:ind w:right="1053"/>
        <w:jc w:val="left"/>
      </w:pPr>
      <w:r>
        <w:rPr/>
        <w:pict>
          <v:shape style="position:absolute;margin-left:72.5886pt;margin-top:55.991154pt;width:14pt;height:72.3pt;mso-position-horizontal-relative:page;mso-position-vertical-relative:paragraph;z-index:9616" type="#_x0000_t202" filled="false" stroked="false">
            <v:textbox inset="0,0,0,0" style="layout-flow:vertical;mso-layout-flow-alt:bottom-to-top">
              <w:txbxContent>
                <w:p>
                  <w:pPr>
                    <w:spacing w:line="251" w:lineRule="exact" w:before="0"/>
                    <w:ind w:left="20" w:right="0" w:firstLine="0"/>
                    <w:jc w:val="left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>
                    <w:rPr>
                      <w:rFonts w:ascii="Times New Roman"/>
                      <w:w w:val="104"/>
                      <w:sz w:val="24"/>
                    </w:rPr>
                    <w:t>Power</w:t>
                  </w:r>
                  <w:r>
                    <w:rPr>
                      <w:rFonts w:ascii="Times New Roman"/>
                      <w:spacing w:val="18"/>
                      <w:sz w:val="24"/>
                    </w:rPr>
                    <w:t> 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(</w:t>
                  </w:r>
                  <w:r>
                    <w:rPr>
                      <w:rFonts w:ascii="Arial"/>
                      <w:i/>
                      <w:spacing w:val="24"/>
                      <w:w w:val="113"/>
                      <w:sz w:val="24"/>
                    </w:rPr>
                    <w:t>M</w:t>
                  </w:r>
                  <w:r>
                    <w:rPr>
                      <w:rFonts w:ascii="Arial"/>
                      <w:i/>
                      <w:w w:val="97"/>
                      <w:sz w:val="24"/>
                    </w:rPr>
                    <w:t>W</w:t>
                  </w:r>
                  <w:r>
                    <w:rPr>
                      <w:rFonts w:ascii="Arial"/>
                      <w:i/>
                      <w:spacing w:val="-34"/>
                      <w:sz w:val="24"/>
                    </w:rPr>
                    <w:t> 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)</w:t>
                  </w:r>
                  <w:r>
                    <w:rPr>
                      <w:rFonts w:ascii="Times New Roman"/>
                      <w:sz w:val="24"/>
                    </w:rPr>
                  </w:r>
                </w:p>
              </w:txbxContent>
            </v:textbox>
            <w10:wrap type="none"/>
          </v:shape>
        </w:pict>
      </w:r>
      <w:r>
        <w:rPr>
          <w:w w:val="105"/>
        </w:rPr>
        <w:t>power profile between January and May</w:t>
      </w:r>
      <w:r>
        <w:rPr>
          <w:spacing w:val="47"/>
          <w:w w:val="105"/>
        </w:rPr>
        <w:t> </w:t>
      </w:r>
      <w:r>
        <w:rPr>
          <w:w w:val="105"/>
        </w:rPr>
        <w:t>2016.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844" w:lineRule="exact"/>
        <w:ind w:left="532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56"/>
          <w:sz w:val="20"/>
          <w:szCs w:val="20"/>
        </w:rPr>
        <w:pict>
          <v:group style="width:440.65pt;height:142.25pt;mso-position-horizontal-relative:char;mso-position-vertical-relative:line" coordorigin="0,0" coordsize="8813,2845">
            <v:group style="position:absolute;left:297;top:2176;width:8280;height:2" coordorigin="297,2176" coordsize="8280,2">
              <v:shape style="position:absolute;left:297;top:2176;width:8280;height:2" coordorigin="297,2176" coordsize="8280,0" path="m297,2176l8577,2176e" filled="false" stroked="true" strokeweight=".0625pt" strokecolor="#d6e0c9">
                <v:path arrowok="t"/>
                <v:stroke dashstyle="longDash"/>
              </v:shape>
            </v:group>
            <v:group style="position:absolute;left:297;top:2176;width:63;height:2" coordorigin="297,2176" coordsize="63,2">
              <v:shape style="position:absolute;left:297;top:2176;width:63;height:2" coordorigin="297,2176" coordsize="63,0" path="m297,2176l360,2176e" filled="false" stroked="true" strokeweight=".375pt" strokecolor="#000000">
                <v:path arrowok="t"/>
              </v:shape>
            </v:group>
            <v:group style="position:absolute;left:297;top:1833;width:8280;height:2" coordorigin="297,1833" coordsize="8280,2">
              <v:shape style="position:absolute;left:297;top:1833;width:8280;height:2" coordorigin="297,1833" coordsize="8280,0" path="m297,1833l8577,1833e" filled="false" stroked="true" strokeweight=".0625pt" strokecolor="#d6e0c9">
                <v:path arrowok="t"/>
                <v:stroke dashstyle="longDash"/>
              </v:shape>
            </v:group>
            <v:group style="position:absolute;left:297;top:1833;width:63;height:2" coordorigin="297,1833" coordsize="63,2">
              <v:shape style="position:absolute;left:297;top:1833;width:63;height:2" coordorigin="297,1833" coordsize="63,0" path="m297,1833l360,1833e" filled="false" stroked="true" strokeweight=".375pt" strokecolor="#000000">
                <v:path arrowok="t"/>
              </v:shape>
            </v:group>
            <v:group style="position:absolute;left:297;top:1491;width:8280;height:2" coordorigin="297,1491" coordsize="8280,2">
              <v:shape style="position:absolute;left:297;top:1491;width:8280;height:2" coordorigin="297,1491" coordsize="8280,0" path="m297,1491l8577,1491e" filled="false" stroked="true" strokeweight=".0625pt" strokecolor="#d6e0c9">
                <v:path arrowok="t"/>
                <v:stroke dashstyle="longDash"/>
              </v:shape>
            </v:group>
            <v:group style="position:absolute;left:297;top:1491;width:63;height:2" coordorigin="297,1491" coordsize="63,2">
              <v:shape style="position:absolute;left:297;top:1491;width:63;height:2" coordorigin="297,1491" coordsize="63,0" path="m297,1491l360,1491e" filled="false" stroked="true" strokeweight=".375pt" strokecolor="#000000">
                <v:path arrowok="t"/>
              </v:shape>
            </v:group>
            <v:group style="position:absolute;left:297;top:1148;width:8280;height:2" coordorigin="297,1148" coordsize="8280,2">
              <v:shape style="position:absolute;left:297;top:1148;width:8280;height:2" coordorigin="297,1148" coordsize="8280,0" path="m297,1148l8577,1148e" filled="false" stroked="true" strokeweight=".0625pt" strokecolor="#d6e0c9">
                <v:path arrowok="t"/>
                <v:stroke dashstyle="longDash"/>
              </v:shape>
            </v:group>
            <v:group style="position:absolute;left:297;top:1148;width:63;height:2" coordorigin="297,1148" coordsize="63,2">
              <v:shape style="position:absolute;left:297;top:1148;width:63;height:2" coordorigin="297,1148" coordsize="63,0" path="m297,1148l360,1148e" filled="false" stroked="true" strokeweight=".375pt" strokecolor="#000000">
                <v:path arrowok="t"/>
              </v:shape>
            </v:group>
            <v:group style="position:absolute;left:297;top:806;width:8280;height:2" coordorigin="297,806" coordsize="8280,2">
              <v:shape style="position:absolute;left:297;top:806;width:8280;height:2" coordorigin="297,806" coordsize="8280,0" path="m297,806l8577,806e" filled="false" stroked="true" strokeweight=".0625pt" strokecolor="#d6e0c9">
                <v:path arrowok="t"/>
                <v:stroke dashstyle="longDash"/>
              </v:shape>
            </v:group>
            <v:group style="position:absolute;left:297;top:806;width:63;height:2" coordorigin="297,806" coordsize="63,2">
              <v:shape style="position:absolute;left:297;top:806;width:63;height:2" coordorigin="297,806" coordsize="63,0" path="m297,806l360,806e" filled="false" stroked="true" strokeweight=".375pt" strokecolor="#000000">
                <v:path arrowok="t"/>
              </v:shape>
            </v:group>
            <v:group style="position:absolute;left:297;top:463;width:8280;height:2" coordorigin="297,463" coordsize="8280,2">
              <v:shape style="position:absolute;left:297;top:463;width:8280;height:2" coordorigin="297,463" coordsize="8280,0" path="m297,463l8577,463e" filled="false" stroked="true" strokeweight=".0625pt" strokecolor="#d6e0c9">
                <v:path arrowok="t"/>
                <v:stroke dashstyle="longDash"/>
              </v:shape>
            </v:group>
            <v:group style="position:absolute;left:297;top:463;width:63;height:2" coordorigin="297,463" coordsize="63,2">
              <v:shape style="position:absolute;left:297;top:463;width:63;height:2" coordorigin="297,463" coordsize="63,0" path="m297,463l360,463e" filled="false" stroked="true" strokeweight=".375pt" strokecolor="#000000">
                <v:path arrowok="t"/>
              </v:shape>
            </v:group>
            <v:group style="position:absolute;left:297;top:121;width:8280;height:2" coordorigin="297,121" coordsize="8280,2">
              <v:shape style="position:absolute;left:297;top:121;width:8280;height:2" coordorigin="297,121" coordsize="8280,0" path="m297,121l8577,121e" filled="false" stroked="true" strokeweight=".0625pt" strokecolor="#d6e0c9">
                <v:path arrowok="t"/>
                <v:stroke dashstyle="longDash"/>
              </v:shape>
            </v:group>
            <v:group style="position:absolute;left:297;top:121;width:63;height:2" coordorigin="297,121" coordsize="63,2">
              <v:shape style="position:absolute;left:297;top:121;width:63;height:2" coordorigin="297,121" coordsize="63,0" path="m297,121l360,121e" filled="false" stroked="true" strokeweight=".375pt" strokecolor="#000000">
                <v:path arrowok="t"/>
              </v:shape>
            </v:group>
            <v:group style="position:absolute;left:297;top:121;width:2;height:2055" coordorigin="297,121" coordsize="2,2055">
              <v:shape style="position:absolute;left:297;top:121;width:2;height:2055" coordorigin="297,121" coordsize="0,2055" path="m297,2176l297,121e" filled="false" stroked="true" strokeweight=".0625pt" strokecolor="#d6e0c9">
                <v:path arrowok="t"/>
                <v:stroke dashstyle="longDash"/>
              </v:shape>
            </v:group>
            <v:group style="position:absolute;left:297;top:2113;width:2;height:63" coordorigin="297,2113" coordsize="2,63">
              <v:shape style="position:absolute;left:297;top:2113;width:2;height:63" coordorigin="297,2113" coordsize="0,63" path="m297,2176l297,2113e" filled="false" stroked="true" strokeweight=".375pt" strokecolor="#000000">
                <v:path arrowok="t"/>
              </v:shape>
            </v:group>
            <v:group style="position:absolute;left:297;top:121;width:2;height:63" coordorigin="297,121" coordsize="2,63">
              <v:shape style="position:absolute;left:297;top:121;width:2;height:63" coordorigin="297,121" coordsize="0,63" path="m297,121l297,184e" filled="false" stroked="true" strokeweight=".375pt" strokecolor="#000000">
                <v:path arrowok="t"/>
              </v:shape>
            </v:group>
            <v:group style="position:absolute;left:642;top:2145;width:2;height:31" coordorigin="642,2145" coordsize="2,31">
              <v:shape style="position:absolute;left:642;top:2145;width:2;height:31" coordorigin="642,2145" coordsize="0,31" path="m642,2176l642,2145e" filled="false" stroked="true" strokeweight=".375pt" strokecolor="#000000">
                <v:path arrowok="t"/>
              </v:shape>
            </v:group>
            <v:group style="position:absolute;left:642;top:121;width:2;height:31" coordorigin="642,121" coordsize="2,31">
              <v:shape style="position:absolute;left:642;top:121;width:2;height:31" coordorigin="642,121" coordsize="0,31" path="m642,121l642,152e" filled="false" stroked="true" strokeweight=".375pt" strokecolor="#000000">
                <v:path arrowok="t"/>
              </v:shape>
            </v:group>
            <v:group style="position:absolute;left:987;top:2145;width:2;height:31" coordorigin="987,2145" coordsize="2,31">
              <v:shape style="position:absolute;left:987;top:2145;width:2;height:31" coordorigin="987,2145" coordsize="0,31" path="m987,2176l987,2145e" filled="false" stroked="true" strokeweight=".375pt" strokecolor="#000000">
                <v:path arrowok="t"/>
              </v:shape>
            </v:group>
            <v:group style="position:absolute;left:987;top:121;width:2;height:31" coordorigin="987,121" coordsize="2,31">
              <v:shape style="position:absolute;left:987;top:121;width:2;height:31" coordorigin="987,121" coordsize="0,31" path="m987,121l987,152e" filled="false" stroked="true" strokeweight=".375pt" strokecolor="#000000">
                <v:path arrowok="t"/>
              </v:shape>
            </v:group>
            <v:group style="position:absolute;left:1332;top:2145;width:2;height:31" coordorigin="1332,2145" coordsize="2,31">
              <v:shape style="position:absolute;left:1332;top:2145;width:2;height:31" coordorigin="1332,2145" coordsize="0,31" path="m1332,2176l1332,2145e" filled="false" stroked="true" strokeweight=".375pt" strokecolor="#000000">
                <v:path arrowok="t"/>
              </v:shape>
            </v:group>
            <v:group style="position:absolute;left:1332;top:121;width:2;height:31" coordorigin="1332,121" coordsize="2,31">
              <v:shape style="position:absolute;left:1332;top:121;width:2;height:31" coordorigin="1332,121" coordsize="0,31" path="m1332,121l1332,152e" filled="false" stroked="true" strokeweight=".375pt" strokecolor="#000000">
                <v:path arrowok="t"/>
              </v:shape>
            </v:group>
            <v:group style="position:absolute;left:1677;top:121;width:2;height:2055" coordorigin="1677,121" coordsize="2,2055">
              <v:shape style="position:absolute;left:1677;top:121;width:2;height:2055" coordorigin="1677,121" coordsize="0,2055" path="m1677,2176l1677,121e" filled="false" stroked="true" strokeweight=".0625pt" strokecolor="#d6e0c9">
                <v:path arrowok="t"/>
                <v:stroke dashstyle="longDash"/>
              </v:shape>
            </v:group>
            <v:group style="position:absolute;left:1677;top:2113;width:2;height:63" coordorigin="1677,2113" coordsize="2,63">
              <v:shape style="position:absolute;left:1677;top:2113;width:2;height:63" coordorigin="1677,2113" coordsize="0,63" path="m1677,2176l1677,2113e" filled="false" stroked="true" strokeweight=".375pt" strokecolor="#000000">
                <v:path arrowok="t"/>
              </v:shape>
            </v:group>
            <v:group style="position:absolute;left:1677;top:121;width:2;height:63" coordorigin="1677,121" coordsize="2,63">
              <v:shape style="position:absolute;left:1677;top:121;width:2;height:63" coordorigin="1677,121" coordsize="0,63" path="m1677,121l1677,184e" filled="false" stroked="true" strokeweight=".375pt" strokecolor="#000000">
                <v:path arrowok="t"/>
              </v:shape>
            </v:group>
            <v:group style="position:absolute;left:2022;top:2145;width:2;height:31" coordorigin="2022,2145" coordsize="2,31">
              <v:shape style="position:absolute;left:2022;top:2145;width:2;height:31" coordorigin="2022,2145" coordsize="0,31" path="m2022,2176l2022,2145e" filled="false" stroked="true" strokeweight=".375pt" strokecolor="#000000">
                <v:path arrowok="t"/>
              </v:shape>
            </v:group>
            <v:group style="position:absolute;left:2022;top:121;width:2;height:31" coordorigin="2022,121" coordsize="2,31">
              <v:shape style="position:absolute;left:2022;top:121;width:2;height:31" coordorigin="2022,121" coordsize="0,31" path="m2022,121l2022,152e" filled="false" stroked="true" strokeweight=".375pt" strokecolor="#000000">
                <v:path arrowok="t"/>
              </v:shape>
            </v:group>
            <v:group style="position:absolute;left:2367;top:2145;width:2;height:31" coordorigin="2367,2145" coordsize="2,31">
              <v:shape style="position:absolute;left:2367;top:2145;width:2;height:31" coordorigin="2367,2145" coordsize="0,31" path="m2367,2176l2367,2145e" filled="false" stroked="true" strokeweight=".375pt" strokecolor="#000000">
                <v:path arrowok="t"/>
              </v:shape>
            </v:group>
            <v:group style="position:absolute;left:2367;top:121;width:2;height:31" coordorigin="2367,121" coordsize="2,31">
              <v:shape style="position:absolute;left:2367;top:121;width:2;height:31" coordorigin="2367,121" coordsize="0,31" path="m2367,121l2367,152e" filled="false" stroked="true" strokeweight=".375pt" strokecolor="#000000">
                <v:path arrowok="t"/>
              </v:shape>
            </v:group>
            <v:group style="position:absolute;left:2712;top:2145;width:2;height:31" coordorigin="2712,2145" coordsize="2,31">
              <v:shape style="position:absolute;left:2712;top:2145;width:2;height:31" coordorigin="2712,2145" coordsize="0,31" path="m2712,2176l2712,2145e" filled="false" stroked="true" strokeweight=".375pt" strokecolor="#000000">
                <v:path arrowok="t"/>
              </v:shape>
            </v:group>
            <v:group style="position:absolute;left:2712;top:121;width:2;height:31" coordorigin="2712,121" coordsize="2,31">
              <v:shape style="position:absolute;left:2712;top:121;width:2;height:31" coordorigin="2712,121" coordsize="0,31" path="m2712,121l2712,152e" filled="false" stroked="true" strokeweight=".375pt" strokecolor="#000000">
                <v:path arrowok="t"/>
              </v:shape>
            </v:group>
            <v:group style="position:absolute;left:3057;top:121;width:2;height:2055" coordorigin="3057,121" coordsize="2,2055">
              <v:shape style="position:absolute;left:3057;top:121;width:2;height:2055" coordorigin="3057,121" coordsize="0,2055" path="m3057,2176l3057,121e" filled="false" stroked="true" strokeweight=".0625pt" strokecolor="#d6e0c9">
                <v:path arrowok="t"/>
                <v:stroke dashstyle="longDash"/>
              </v:shape>
            </v:group>
            <v:group style="position:absolute;left:3057;top:2113;width:2;height:63" coordorigin="3057,2113" coordsize="2,63">
              <v:shape style="position:absolute;left:3057;top:2113;width:2;height:63" coordorigin="3057,2113" coordsize="0,63" path="m3057,2176l3057,2113e" filled="false" stroked="true" strokeweight=".375pt" strokecolor="#000000">
                <v:path arrowok="t"/>
              </v:shape>
            </v:group>
            <v:group style="position:absolute;left:3057;top:121;width:2;height:63" coordorigin="3057,121" coordsize="2,63">
              <v:shape style="position:absolute;left:3057;top:121;width:2;height:63" coordorigin="3057,121" coordsize="0,63" path="m3057,121l3057,184e" filled="false" stroked="true" strokeweight=".375pt" strokecolor="#000000">
                <v:path arrowok="t"/>
              </v:shape>
            </v:group>
            <v:group style="position:absolute;left:3402;top:2145;width:2;height:31" coordorigin="3402,2145" coordsize="2,31">
              <v:shape style="position:absolute;left:3402;top:2145;width:2;height:31" coordorigin="3402,2145" coordsize="0,31" path="m3402,2176l3402,2145e" filled="false" stroked="true" strokeweight=".375pt" strokecolor="#000000">
                <v:path arrowok="t"/>
              </v:shape>
            </v:group>
            <v:group style="position:absolute;left:3402;top:121;width:2;height:31" coordorigin="3402,121" coordsize="2,31">
              <v:shape style="position:absolute;left:3402;top:121;width:2;height:31" coordorigin="3402,121" coordsize="0,31" path="m3402,121l3402,152e" filled="false" stroked="true" strokeweight=".375pt" strokecolor="#000000">
                <v:path arrowok="t"/>
              </v:shape>
            </v:group>
            <v:group style="position:absolute;left:3747;top:2145;width:2;height:31" coordorigin="3747,2145" coordsize="2,31">
              <v:shape style="position:absolute;left:3747;top:2145;width:2;height:31" coordorigin="3747,2145" coordsize="0,31" path="m3747,2176l3747,2145e" filled="false" stroked="true" strokeweight=".375pt" strokecolor="#000000">
                <v:path arrowok="t"/>
              </v:shape>
            </v:group>
            <v:group style="position:absolute;left:3747;top:121;width:2;height:31" coordorigin="3747,121" coordsize="2,31">
              <v:shape style="position:absolute;left:3747;top:121;width:2;height:31" coordorigin="3747,121" coordsize="0,31" path="m3747,121l3747,152e" filled="false" stroked="true" strokeweight=".375pt" strokecolor="#000000">
                <v:path arrowok="t"/>
              </v:shape>
            </v:group>
            <v:group style="position:absolute;left:4092;top:2145;width:2;height:31" coordorigin="4092,2145" coordsize="2,31">
              <v:shape style="position:absolute;left:4092;top:2145;width:2;height:31" coordorigin="4092,2145" coordsize="0,31" path="m4092,2176l4092,2145e" filled="false" stroked="true" strokeweight=".375pt" strokecolor="#000000">
                <v:path arrowok="t"/>
              </v:shape>
            </v:group>
            <v:group style="position:absolute;left:4092;top:121;width:2;height:31" coordorigin="4092,121" coordsize="2,31">
              <v:shape style="position:absolute;left:4092;top:121;width:2;height:31" coordorigin="4092,121" coordsize="0,31" path="m4092,121l4092,152e" filled="false" stroked="true" strokeweight=".375pt" strokecolor="#000000">
                <v:path arrowok="t"/>
              </v:shape>
            </v:group>
            <v:group style="position:absolute;left:4437;top:121;width:2;height:2055" coordorigin="4437,121" coordsize="2,2055">
              <v:shape style="position:absolute;left:4437;top:121;width:2;height:2055" coordorigin="4437,121" coordsize="0,2055" path="m4437,2176l4437,121e" filled="false" stroked="true" strokeweight=".0625pt" strokecolor="#d6e0c9">
                <v:path arrowok="t"/>
                <v:stroke dashstyle="longDash"/>
              </v:shape>
            </v:group>
            <v:group style="position:absolute;left:4437;top:2113;width:2;height:63" coordorigin="4437,2113" coordsize="2,63">
              <v:shape style="position:absolute;left:4437;top:2113;width:2;height:63" coordorigin="4437,2113" coordsize="0,63" path="m4437,2176l4437,2113e" filled="false" stroked="true" strokeweight=".375pt" strokecolor="#000000">
                <v:path arrowok="t"/>
              </v:shape>
            </v:group>
            <v:group style="position:absolute;left:4437;top:121;width:2;height:63" coordorigin="4437,121" coordsize="2,63">
              <v:shape style="position:absolute;left:4437;top:121;width:2;height:63" coordorigin="4437,121" coordsize="0,63" path="m4437,121l4437,184e" filled="false" stroked="true" strokeweight=".375pt" strokecolor="#000000">
                <v:path arrowok="t"/>
              </v:shape>
            </v:group>
            <v:group style="position:absolute;left:4782;top:2145;width:2;height:31" coordorigin="4782,2145" coordsize="2,31">
              <v:shape style="position:absolute;left:4782;top:2145;width:2;height:31" coordorigin="4782,2145" coordsize="0,31" path="m4782,2176l4782,2145e" filled="false" stroked="true" strokeweight=".375pt" strokecolor="#000000">
                <v:path arrowok="t"/>
              </v:shape>
            </v:group>
            <v:group style="position:absolute;left:4782;top:121;width:2;height:31" coordorigin="4782,121" coordsize="2,31">
              <v:shape style="position:absolute;left:4782;top:121;width:2;height:31" coordorigin="4782,121" coordsize="0,31" path="m4782,121l4782,152e" filled="false" stroked="true" strokeweight=".375pt" strokecolor="#000000">
                <v:path arrowok="t"/>
              </v:shape>
            </v:group>
            <v:group style="position:absolute;left:5127;top:2145;width:2;height:31" coordorigin="5127,2145" coordsize="2,31">
              <v:shape style="position:absolute;left:5127;top:2145;width:2;height:31" coordorigin="5127,2145" coordsize="0,31" path="m5127,2176l5127,2145e" filled="false" stroked="true" strokeweight=".375pt" strokecolor="#000000">
                <v:path arrowok="t"/>
              </v:shape>
            </v:group>
            <v:group style="position:absolute;left:5127;top:121;width:2;height:31" coordorigin="5127,121" coordsize="2,31">
              <v:shape style="position:absolute;left:5127;top:121;width:2;height:31" coordorigin="5127,121" coordsize="0,31" path="m5127,121l5127,152e" filled="false" stroked="true" strokeweight=".375pt" strokecolor="#000000">
                <v:path arrowok="t"/>
              </v:shape>
            </v:group>
            <v:group style="position:absolute;left:5472;top:2145;width:2;height:31" coordorigin="5472,2145" coordsize="2,31">
              <v:shape style="position:absolute;left:5472;top:2145;width:2;height:31" coordorigin="5472,2145" coordsize="0,31" path="m5472,2176l5472,2145e" filled="false" stroked="true" strokeweight=".375pt" strokecolor="#000000">
                <v:path arrowok="t"/>
              </v:shape>
            </v:group>
            <v:group style="position:absolute;left:5472;top:121;width:2;height:31" coordorigin="5472,121" coordsize="2,31">
              <v:shape style="position:absolute;left:5472;top:121;width:2;height:31" coordorigin="5472,121" coordsize="0,31" path="m5472,121l5472,152e" filled="false" stroked="true" strokeweight=".375pt" strokecolor="#000000">
                <v:path arrowok="t"/>
              </v:shape>
            </v:group>
            <v:group style="position:absolute;left:5817;top:121;width:2;height:2055" coordorigin="5817,121" coordsize="2,2055">
              <v:shape style="position:absolute;left:5817;top:121;width:2;height:2055" coordorigin="5817,121" coordsize="0,2055" path="m5817,2176l5817,121e" filled="false" stroked="true" strokeweight=".0625pt" strokecolor="#d6e0c9">
                <v:path arrowok="t"/>
                <v:stroke dashstyle="longDash"/>
              </v:shape>
            </v:group>
            <v:group style="position:absolute;left:5817;top:2113;width:2;height:63" coordorigin="5817,2113" coordsize="2,63">
              <v:shape style="position:absolute;left:5817;top:2113;width:2;height:63" coordorigin="5817,2113" coordsize="0,63" path="m5817,2176l5817,2113e" filled="false" stroked="true" strokeweight=".375pt" strokecolor="#000000">
                <v:path arrowok="t"/>
              </v:shape>
            </v:group>
            <v:group style="position:absolute;left:5817;top:121;width:2;height:63" coordorigin="5817,121" coordsize="2,63">
              <v:shape style="position:absolute;left:5817;top:121;width:2;height:63" coordorigin="5817,121" coordsize="0,63" path="m5817,121l5817,184e" filled="false" stroked="true" strokeweight=".375pt" strokecolor="#000000">
                <v:path arrowok="t"/>
              </v:shape>
            </v:group>
            <v:group style="position:absolute;left:6162;top:2145;width:2;height:31" coordorigin="6162,2145" coordsize="2,31">
              <v:shape style="position:absolute;left:6162;top:2145;width:2;height:31" coordorigin="6162,2145" coordsize="0,31" path="m6162,2176l6162,2145e" filled="false" stroked="true" strokeweight=".375pt" strokecolor="#000000">
                <v:path arrowok="t"/>
              </v:shape>
            </v:group>
            <v:group style="position:absolute;left:6162;top:121;width:2;height:31" coordorigin="6162,121" coordsize="2,31">
              <v:shape style="position:absolute;left:6162;top:121;width:2;height:31" coordorigin="6162,121" coordsize="0,31" path="m6162,121l6162,152e" filled="false" stroked="true" strokeweight=".375pt" strokecolor="#000000">
                <v:path arrowok="t"/>
              </v:shape>
            </v:group>
            <v:group style="position:absolute;left:6507;top:2145;width:2;height:31" coordorigin="6507,2145" coordsize="2,31">
              <v:shape style="position:absolute;left:6507;top:2145;width:2;height:31" coordorigin="6507,2145" coordsize="0,31" path="m6507,2176l6507,2145e" filled="false" stroked="true" strokeweight=".375pt" strokecolor="#000000">
                <v:path arrowok="t"/>
              </v:shape>
            </v:group>
            <v:group style="position:absolute;left:6507;top:121;width:2;height:31" coordorigin="6507,121" coordsize="2,31">
              <v:shape style="position:absolute;left:6507;top:121;width:2;height:31" coordorigin="6507,121" coordsize="0,31" path="m6507,121l6507,152e" filled="false" stroked="true" strokeweight=".375pt" strokecolor="#000000">
                <v:path arrowok="t"/>
              </v:shape>
            </v:group>
            <v:group style="position:absolute;left:6852;top:2145;width:2;height:31" coordorigin="6852,2145" coordsize="2,31">
              <v:shape style="position:absolute;left:6852;top:2145;width:2;height:31" coordorigin="6852,2145" coordsize="0,31" path="m6852,2176l6852,2145e" filled="false" stroked="true" strokeweight=".375pt" strokecolor="#000000">
                <v:path arrowok="t"/>
              </v:shape>
            </v:group>
            <v:group style="position:absolute;left:6852;top:121;width:2;height:31" coordorigin="6852,121" coordsize="2,31">
              <v:shape style="position:absolute;left:6852;top:121;width:2;height:31" coordorigin="6852,121" coordsize="0,31" path="m6852,121l6852,152e" filled="false" stroked="true" strokeweight=".375pt" strokecolor="#000000">
                <v:path arrowok="t"/>
              </v:shape>
            </v:group>
            <v:group style="position:absolute;left:7197;top:121;width:2;height:2055" coordorigin="7197,121" coordsize="2,2055">
              <v:shape style="position:absolute;left:7197;top:121;width:2;height:2055" coordorigin="7197,121" coordsize="0,2055" path="m7197,2176l7197,121e" filled="false" stroked="true" strokeweight=".0625pt" strokecolor="#d6e0c9">
                <v:path arrowok="t"/>
                <v:stroke dashstyle="longDash"/>
              </v:shape>
            </v:group>
            <v:group style="position:absolute;left:7197;top:2113;width:2;height:63" coordorigin="7197,2113" coordsize="2,63">
              <v:shape style="position:absolute;left:7197;top:2113;width:2;height:63" coordorigin="7197,2113" coordsize="0,63" path="m7197,2176l7197,2113e" filled="false" stroked="true" strokeweight=".375pt" strokecolor="#000000">
                <v:path arrowok="t"/>
              </v:shape>
            </v:group>
            <v:group style="position:absolute;left:7197;top:121;width:2;height:63" coordorigin="7197,121" coordsize="2,63">
              <v:shape style="position:absolute;left:7197;top:121;width:2;height:63" coordorigin="7197,121" coordsize="0,63" path="m7197,121l7197,184e" filled="false" stroked="true" strokeweight=".375pt" strokecolor="#000000">
                <v:path arrowok="t"/>
              </v:shape>
            </v:group>
            <v:group style="position:absolute;left:7542;top:2145;width:2;height:31" coordorigin="7542,2145" coordsize="2,31">
              <v:shape style="position:absolute;left:7542;top:2145;width:2;height:31" coordorigin="7542,2145" coordsize="0,31" path="m7542,2176l7542,2145e" filled="false" stroked="true" strokeweight=".375pt" strokecolor="#000000">
                <v:path arrowok="t"/>
              </v:shape>
            </v:group>
            <v:group style="position:absolute;left:7542;top:121;width:2;height:31" coordorigin="7542,121" coordsize="2,31">
              <v:shape style="position:absolute;left:7542;top:121;width:2;height:31" coordorigin="7542,121" coordsize="0,31" path="m7542,121l7542,152e" filled="false" stroked="true" strokeweight=".375pt" strokecolor="#000000">
                <v:path arrowok="t"/>
              </v:shape>
            </v:group>
            <v:group style="position:absolute;left:7887;top:2145;width:2;height:31" coordorigin="7887,2145" coordsize="2,31">
              <v:shape style="position:absolute;left:7887;top:2145;width:2;height:31" coordorigin="7887,2145" coordsize="0,31" path="m7887,2176l7887,2145e" filled="false" stroked="true" strokeweight=".375pt" strokecolor="#000000">
                <v:path arrowok="t"/>
              </v:shape>
            </v:group>
            <v:group style="position:absolute;left:7887;top:121;width:2;height:31" coordorigin="7887,121" coordsize="2,31">
              <v:shape style="position:absolute;left:7887;top:121;width:2;height:31" coordorigin="7887,121" coordsize="0,31" path="m7887,121l7887,152e" filled="false" stroked="true" strokeweight=".375pt" strokecolor="#000000">
                <v:path arrowok="t"/>
              </v:shape>
            </v:group>
            <v:group style="position:absolute;left:8232;top:2145;width:2;height:31" coordorigin="8232,2145" coordsize="2,31">
              <v:shape style="position:absolute;left:8232;top:2145;width:2;height:31" coordorigin="8232,2145" coordsize="0,31" path="m8232,2176l8232,2145e" filled="false" stroked="true" strokeweight=".375pt" strokecolor="#000000">
                <v:path arrowok="t"/>
              </v:shape>
            </v:group>
            <v:group style="position:absolute;left:8232;top:121;width:2;height:31" coordorigin="8232,121" coordsize="2,31">
              <v:shape style="position:absolute;left:8232;top:121;width:2;height:31" coordorigin="8232,121" coordsize="0,31" path="m8232,121l8232,152e" filled="false" stroked="true" strokeweight=".375pt" strokecolor="#000000">
                <v:path arrowok="t"/>
              </v:shape>
            </v:group>
            <v:group style="position:absolute;left:8577;top:121;width:2;height:2055" coordorigin="8577,121" coordsize="2,2055">
              <v:shape style="position:absolute;left:8577;top:121;width:2;height:2055" coordorigin="8577,121" coordsize="0,2055" path="m8577,2176l8577,121e" filled="false" stroked="true" strokeweight=".0625pt" strokecolor="#d6e0c9">
                <v:path arrowok="t"/>
                <v:stroke dashstyle="longDash"/>
              </v:shape>
            </v:group>
            <v:group style="position:absolute;left:8577;top:2113;width:2;height:63" coordorigin="8577,2113" coordsize="2,63">
              <v:shape style="position:absolute;left:8577;top:2113;width:2;height:63" coordorigin="8577,2113" coordsize="0,63" path="m8577,2176l8577,2113e" filled="false" stroked="true" strokeweight=".375pt" strokecolor="#000000">
                <v:path arrowok="t"/>
              </v:shape>
            </v:group>
            <v:group style="position:absolute;left:8577;top:121;width:2;height:63" coordorigin="8577,121" coordsize="2,63">
              <v:shape style="position:absolute;left:8577;top:121;width:2;height:63" coordorigin="8577,121" coordsize="0,63" path="m8577,121l8577,184e" filled="false" stroked="true" strokeweight=".375pt" strokecolor="#000000">
                <v:path arrowok="t"/>
              </v:shape>
            </v:group>
            <v:group style="position:absolute;left:297;top:121;width:8280;height:2055" coordorigin="297,121" coordsize="8280,2055">
              <v:shape style="position:absolute;left:297;top:121;width:8280;height:2055" coordorigin="297,121" coordsize="8280,2055" path="m297,2176l8577,2176,8577,121,297,121,297,2176xe" filled="false" stroked="true" strokeweight=".375pt" strokecolor="#000000">
                <v:path arrowok="t"/>
              </v:shape>
            </v:group>
            <v:group style="position:absolute;left:297;top:520;width:1196;height:13" coordorigin="297,520" coordsize="1196,13">
              <v:shape style="position:absolute;left:297;top:520;width:1196;height:13" coordorigin="297,520" coordsize="1196,13" path="m297,522l309,522,320,523,343,523,355,524,366,524,378,525,401,525,412,526,435,526,447,527,458,527,470,528,493,528,504,529,527,529,539,530,550,530,562,531,585,531,596,532,619,532,631,533,665,533,677,532,700,532,711,531,734,531,746,530,769,530,780,529,803,529,815,528,849,528,861,527,884,527,895,526,918,526,930,525,953,525,964,524,1010,524,1022,523,1091,523,1102,522,1171,522,1183,521,1252,521,1263,520,1413,520,1424,521,1493,521e" filled="false" stroked="true" strokeweight=".75pt" strokecolor="#7296e5">
                <v:path arrowok="t"/>
              </v:shape>
            </v:group>
            <v:group style="position:absolute;left:1493;top:482;width:1196;height:41" coordorigin="1493,482" coordsize="1196,41">
              <v:shape style="position:absolute;left:1493;top:482;width:1196;height:41" coordorigin="1493,482" coordsize="1196,41" path="m1493,521l1516,521,1528,522,1631,522,1643,523,2022,523,2034,522,2045,521,2057,521,2068,520,2080,520,2091,519,2103,518,2114,518,2126,517,2137,517,2149,516,2160,515,2172,515,2183,514,2195,514,2206,513,2218,512,2229,512,2241,511,2252,511,2264,510,2275,510,2287,509,2298,508,2310,508,2321,507,2333,507,2344,506,2356,505,2367,505,2379,504,2390,503,2402,502,2413,502,2425,501,2436,500,2448,499,2459,498,2471,497,2482,497,2494,496,2505,495,2517,494,2528,493,2540,493,2551,492,2563,491,2574,490,2586,489,2597,488,2609,488,2620,487,2632,486,2643,485,2655,484,2666,484,2678,483,2689,482e" filled="false" stroked="true" strokeweight=".75pt" strokecolor="#7296e5">
                <v:path arrowok="t"/>
              </v:shape>
            </v:group>
            <v:group style="position:absolute;left:2689;top:268;width:1196;height:214" coordorigin="2689,268" coordsize="1196,214">
              <v:shape style="position:absolute;left:2689;top:268;width:1196;height:214" coordorigin="2689,268" coordsize="1196,214" path="m2689,482l2701,481,2712,480,2724,479,2735,477,2747,476,2758,474,2770,473,2781,471,2793,470,2804,468,2816,467,2827,465,2839,464,2850,463,2862,461,2873,460,2885,458,2896,457,2908,455,2919,454,2931,452,2942,451,2954,449,2965,448,2977,446,2988,445,3000,443,3011,442,3023,440,3034,439,3046,437,3057,436,3069,433,3080,430,3092,427,3103,424,3115,421,3126,417,3138,414,3149,411,3161,408,3172,405,3184,402,3195,399,3207,396,3218,393,3230,390,3241,387,3253,384,3264,381,3276,377,3287,374,3299,371,3310,368,3322,365,3333,362,3345,359,3356,356,3368,353,3379,350,3391,347,3402,344,3414,342,3425,339,3437,337,3448,335,3460,333,3471,331,3483,329,3494,327,3506,325,3517,323,3529,321,3540,319,3552,317,3563,315,3575,312,3586,310,3598,308,3609,306,3621,304,3632,302,3644,300,3655,298,3667,296,3678,294,3690,292,3701,290,3713,288,3724,285,3736,283,3747,281,3759,280,3770,279,3782,278,3793,277,3805,276,3816,275,3828,273,3839,272,3851,271,3862,270,3874,269,3885,268e" filled="false" stroked="true" strokeweight=".75pt" strokecolor="#7296e5">
                <v:path arrowok="t"/>
              </v:shape>
            </v:group>
            <v:group style="position:absolute;left:3885;top:248;width:1196;height:242" coordorigin="3885,248" coordsize="1196,242">
              <v:shape style="position:absolute;left:3885;top:248;width:1196;height:242" coordorigin="3885,248" coordsize="1196,242" path="m3885,268l3897,267,3908,266,3920,265,3931,263,3943,262,3954,261,3966,260,3977,259,3989,258,4000,257,4012,256,4023,254,4035,253,4046,252,4058,251,4069,250,4081,249,4092,248,4104,249,4115,250,4127,251,4138,252,4150,253,4161,253,4173,254,4184,255,4196,256,4207,257,4219,258,4230,259,4242,260,4253,261,4265,262,4276,263,4288,264,4299,265,4311,266,4322,267,4334,268,4345,269,4357,270,4368,271,4380,272,4391,273,4403,274,4414,275,4426,276,4437,276,4449,281,4460,285,4472,289,4483,293,4495,298,4506,302,4518,306,4529,310,4541,314,4552,319,4564,323,4575,327,4587,331,4598,335,4610,340,4621,344,4633,348,4644,352,4656,356,4667,361,4679,365,4690,369,4702,373,4713,377,4725,382,4736,386,4748,390,4759,394,4771,398,4782,403,4794,406,4805,409,4817,413,4828,416,4840,419,4851,423,4863,426,4874,429,4886,433,4897,436,4909,440,4920,443,4932,446,4943,450,4955,453,4966,456,4978,460,4989,463,5001,467,5012,470,5024,473,5035,477,5047,480,5058,483,5070,487,5081,490e" filled="false" stroked="true" strokeweight=".75pt" strokecolor="#7296e5">
                <v:path arrowok="t"/>
              </v:shape>
            </v:group>
            <v:group style="position:absolute;left:5081;top:490;width:1196;height:82" coordorigin="5081,490" coordsize="1196,82">
              <v:shape style="position:absolute;left:5081;top:490;width:1196;height:82" coordorigin="5081,490" coordsize="1196,82" path="m5081,490l5093,493,5104,497,5116,500,5127,504,5139,505,5150,507,5162,508,5173,510,5185,512,5196,513,5208,515,5219,517,5231,518,5242,520,5254,521,5265,523,5277,525,5288,526,5300,528,5311,530,5323,531,5334,533,5346,534,5357,536,5369,538,5380,539,5392,541,5403,543,5415,544,5426,546,5438,547,5449,549,5461,551,5472,552,5484,553,5507,553,5518,554,5541,554,5553,555,5587,555,5599,556,5622,556,5633,557,5656,557,5668,558,5691,558,5702,559,5737,559,5748,560,5771,560,5783,561,5806,561,5817,562,5840,562,5852,563,5875,563,5886,564,5898,564,5909,565,5932,565,5944,566,5967,566,5978,567,6001,567,6013,568,6036,568,6047,569,6059,569,6070,570,6093,570,6105,571,6128,571,6139,572,6277,572e" filled="false" stroked="true" strokeweight=".75pt" strokecolor="#7296e5">
                <v:path arrowok="t"/>
              </v:shape>
            </v:group>
            <v:group style="position:absolute;left:6277;top:540;width:1196;height:32" coordorigin="6277,540" coordsize="1196,32">
              <v:shape style="position:absolute;left:6277;top:540;width:1196;height:32" coordorigin="6277,540" coordsize="1196,32" path="m6277,572l6289,571,6415,571,6427,570,6507,570,6519,569,6542,569,6553,568,6576,568,6588,567,6611,567,6622,566,6645,566,6657,565,6680,565,6691,564,6714,564,6726,563,6749,563,6760,562,6772,562,6783,561,6806,561,6818,560,6841,560,6852,559,6864,559,6875,558,6887,558,6898,557,6910,556,6921,556,6933,555,6944,554,6956,554,6967,553,6979,553,6990,552,7002,551,7013,551,7025,550,7036,550,7048,549,7059,548,7071,548,7082,547,7094,546,7105,546,7117,545,7128,545,7140,544,7151,543,7163,543,7174,542,7186,542,7197,541,7324,541,7335,540,7473,540e" filled="false" stroked="true" strokeweight=".75pt" strokecolor="#7296e5">
                <v:path arrowok="t"/>
              </v:shape>
            </v:group>
            <v:group style="position:absolute;left:7473;top:523;width:1093;height:26" coordorigin="7473,523" coordsize="1093,26">
              <v:shape style="position:absolute;left:7473;top:523;width:1093;height:26" coordorigin="7473,523" coordsize="1093,26" path="m7473,540l7565,540,7577,541,7600,541,7611,542,7634,542,7646,543,7680,543,7692,544,7715,544,7726,545,7749,545,7761,546,7795,546,7807,547,7830,547,7841,548,7876,548,7887,549,7899,548,7933,548,7945,547,7968,547,7979,546,8014,546,8025,545,8060,545,8071,544,8094,544,8106,543,8140,543,8152,542,8175,542,8186,541,8221,541,8232,540,8244,540,8255,539,8267,538,8278,538,8290,537,8301,537,8313,536,8324,535,8336,535,8347,534,8359,534,8370,533,8382,532,8393,532,8405,531,8416,531,8428,530,8439,529,8451,529,8462,528,8474,528,8485,527,8497,526,8508,526,8520,525,8531,524,8543,524,8554,523,8566,523e" filled="false" stroked="true" strokeweight=".75pt" strokecolor="#7296e5">
                <v:path arrowok="t"/>
              </v:shape>
            </v:group>
            <v:group style="position:absolute;left:297;top:121;width:8280;height:2055" coordorigin="297,121" coordsize="8280,2055">
              <v:shape style="position:absolute;left:297;top:121;width:8280;height:2055" coordorigin="297,121" coordsize="8280,2055" path="m297,2176l8577,2176,8577,121,297,121,297,2176xe" filled="false" stroked="true" strokeweight=".375pt" strokecolor="#000000">
                <v:path arrowok="t"/>
              </v:shape>
              <v:shape style="position:absolute;left:0;top:0;width:534;height:2515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1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6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66"/>
                        <w:ind w:left="1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67"/>
                        <w:ind w:left="1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66"/>
                        <w:ind w:left="1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3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67"/>
                        <w:ind w:left="1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66"/>
                        <w:ind w:left="1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67"/>
                        <w:ind w:left="1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380;top:2275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04:00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760;top:2275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08:00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3758;top:2275;width:1298;height:57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12:00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54"/>
                        <w:ind w:left="-1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5"/>
                          <w:sz w:val="24"/>
                        </w:rPr>
                        <w:t>Time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4"/>
                          <w:sz w:val="24"/>
                        </w:rPr>
                        <w:t>of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Day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5520;top:2275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16:00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6900;top:2275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8280;top:2275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56"/>
          <w:sz w:val="20"/>
          <w:szCs w:val="2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BodyText"/>
        <w:spacing w:line="240" w:lineRule="auto" w:before="55"/>
        <w:ind w:left="1288" w:right="2301"/>
        <w:jc w:val="center"/>
      </w:pPr>
      <w:r>
        <w:rPr/>
        <w:pict>
          <v:group style="position:absolute;margin-left:70.616997pt;margin-top:-162.948883pt;width:468.65pt;height:154pt;mso-position-horizontal-relative:page;mso-position-vertical-relative:paragraph;z-index:-419560" coordorigin="1412,-3259" coordsize="9373,3080">
            <v:group style="position:absolute;left:1417;top:-3254;width:9364;height:2" coordorigin="1417,-3254" coordsize="9364,2">
              <v:shape style="position:absolute;left:1417;top:-3254;width:9364;height:2" coordorigin="1417,-3254" coordsize="9364,0" path="m1417,-3254l10780,-3254e" filled="false" stroked="true" strokeweight=".498pt" strokecolor="#000000">
                <v:path arrowok="t"/>
              </v:shape>
            </v:group>
            <v:group style="position:absolute;left:1422;top:-3254;width:2;height:3070" coordorigin="1422,-3254" coordsize="2,3070">
              <v:shape style="position:absolute;left:1422;top:-3254;width:2;height:3070" coordorigin="1422,-3254" coordsize="0,3070" path="m1422,-184l1422,-3254e" filled="false" stroked="true" strokeweight=".498pt" strokecolor="#000000">
                <v:path arrowok="t"/>
              </v:shape>
            </v:group>
            <v:group style="position:absolute;left:10775;top:-3254;width:2;height:3070" coordorigin="10775,-3254" coordsize="2,3070">
              <v:shape style="position:absolute;left:10775;top:-3254;width:2;height:3070" coordorigin="10775,-3254" coordsize="0,3070" path="m10775,-184l10775,-3254e" filled="false" stroked="true" strokeweight=".498pt" strokecolor="#000000">
                <v:path arrowok="t"/>
              </v:shape>
            </v:group>
            <v:group style="position:absolute;left:1417;top:-184;width:9364;height:2" coordorigin="1417,-184" coordsize="9364,2">
              <v:shape style="position:absolute;left:1417;top:-184;width:9364;height:2" coordorigin="1417,-184" coordsize="9364,0" path="m1417,-184l10780,-184e" filled="false" stroked="true" strokeweight=".498pt" strokecolor="#000000">
                <v:path arrowok="t"/>
              </v:shape>
            </v:group>
            <w10:wrap type="none"/>
          </v:group>
        </w:pict>
      </w:r>
      <w:r>
        <w:rPr/>
        <w:t>Figure  4.2:  </w:t>
      </w:r>
      <w:bookmarkStart w:name="_bookmark53" w:id="92"/>
      <w:bookmarkEnd w:id="92"/>
      <w:r>
        <w:rPr/>
        <w:t>Average</w:t>
      </w:r>
      <w:r>
        <w:rPr/>
        <w:t>  power</w:t>
      </w:r>
      <w:r>
        <w:rPr>
          <w:spacing w:val="-22"/>
        </w:rPr>
        <w:t> </w:t>
      </w:r>
      <w:r>
        <w:rPr/>
        <w:t>profile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BodyText"/>
        <w:spacing w:line="350" w:lineRule="auto"/>
        <w:ind w:right="1126"/>
        <w:jc w:val="both"/>
      </w:pPr>
      <w:r>
        <w:rPr>
          <w:w w:val="105"/>
        </w:rPr>
        <w:t>Seven compresses are available in the system. Five large compressors (VK32) rated at</w:t>
      </w:r>
      <w:r>
        <w:rPr>
          <w:spacing w:val="15"/>
          <w:w w:val="105"/>
        </w:rPr>
        <w:t> </w:t>
      </w:r>
      <w:r>
        <w:rPr>
          <w:w w:val="105"/>
        </w:rPr>
        <w:t>2.9</w:t>
      </w:r>
      <w:r>
        <w:rPr>
          <w:w w:val="101"/>
        </w:rPr>
        <w:t> </w:t>
      </w:r>
      <w:r>
        <w:rPr>
          <w:rFonts w:ascii="Arial"/>
          <w:i/>
          <w:spacing w:val="10"/>
          <w:w w:val="105"/>
        </w:rPr>
        <w:t>MW</w:t>
      </w:r>
      <w:r>
        <w:rPr>
          <w:rFonts w:ascii="Arial"/>
          <w:i/>
          <w:spacing w:val="42"/>
          <w:w w:val="105"/>
        </w:rPr>
        <w:t> </w:t>
      </w:r>
      <w:r>
        <w:rPr>
          <w:w w:val="105"/>
        </w:rPr>
        <w:t>each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16"/>
          <w:w w:val="105"/>
        </w:rPr>
        <w:t> </w:t>
      </w:r>
      <w:r>
        <w:rPr>
          <w:w w:val="105"/>
        </w:rPr>
        <w:t>two</w:t>
      </w:r>
      <w:r>
        <w:rPr>
          <w:spacing w:val="16"/>
          <w:w w:val="105"/>
        </w:rPr>
        <w:t> </w:t>
      </w:r>
      <w:r>
        <w:rPr>
          <w:w w:val="105"/>
        </w:rPr>
        <w:t>smaller</w:t>
      </w:r>
      <w:r>
        <w:rPr>
          <w:spacing w:val="16"/>
          <w:w w:val="105"/>
        </w:rPr>
        <w:t> </w:t>
      </w:r>
      <w:r>
        <w:rPr>
          <w:w w:val="105"/>
        </w:rPr>
        <w:t>compressors</w:t>
      </w:r>
      <w:r>
        <w:rPr>
          <w:spacing w:val="16"/>
          <w:w w:val="105"/>
        </w:rPr>
        <w:t> </w:t>
      </w:r>
      <w:r>
        <w:rPr>
          <w:w w:val="105"/>
        </w:rPr>
        <w:t>(VK10)</w:t>
      </w:r>
      <w:r>
        <w:rPr>
          <w:spacing w:val="15"/>
          <w:w w:val="105"/>
        </w:rPr>
        <w:t> </w:t>
      </w:r>
      <w:r>
        <w:rPr>
          <w:w w:val="105"/>
        </w:rPr>
        <w:t>with</w:t>
      </w:r>
      <w:r>
        <w:rPr>
          <w:spacing w:val="16"/>
          <w:w w:val="105"/>
        </w:rPr>
        <w:t> </w:t>
      </w:r>
      <w:r>
        <w:rPr>
          <w:w w:val="105"/>
        </w:rPr>
        <w:t>a</w:t>
      </w:r>
      <w:r>
        <w:rPr>
          <w:spacing w:val="16"/>
          <w:w w:val="105"/>
        </w:rPr>
        <w:t> </w:t>
      </w:r>
      <w:r>
        <w:rPr>
          <w:w w:val="105"/>
        </w:rPr>
        <w:t>power</w:t>
      </w:r>
      <w:r>
        <w:rPr>
          <w:spacing w:val="15"/>
          <w:w w:val="105"/>
        </w:rPr>
        <w:t> </w:t>
      </w:r>
      <w:r>
        <w:rPr>
          <w:w w:val="105"/>
        </w:rPr>
        <w:t>rating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16"/>
          <w:w w:val="105"/>
        </w:rPr>
        <w:t> </w:t>
      </w:r>
      <w:r>
        <w:rPr>
          <w:w w:val="105"/>
        </w:rPr>
        <w:t>1.1</w:t>
      </w:r>
      <w:r>
        <w:rPr>
          <w:spacing w:val="16"/>
          <w:w w:val="105"/>
        </w:rPr>
        <w:t> </w:t>
      </w:r>
      <w:r>
        <w:rPr>
          <w:rFonts w:ascii="Arial"/>
          <w:i/>
          <w:spacing w:val="10"/>
          <w:w w:val="105"/>
        </w:rPr>
        <w:t>MW</w:t>
      </w:r>
      <w:r>
        <w:rPr>
          <w:rFonts w:ascii="Arial"/>
          <w:i/>
          <w:spacing w:val="42"/>
          <w:w w:val="105"/>
        </w:rPr>
        <w:t> </w:t>
      </w:r>
      <w:r>
        <w:rPr>
          <w:w w:val="105"/>
        </w:rPr>
        <w:t>each.</w:t>
      </w:r>
      <w:r>
        <w:rPr>
          <w:spacing w:val="42"/>
          <w:w w:val="105"/>
        </w:rPr>
        <w:t> </w:t>
      </w:r>
      <w:r>
        <w:rPr>
          <w:w w:val="105"/>
        </w:rPr>
        <w:t>No</w:t>
      </w:r>
      <w:r>
        <w:rPr>
          <w:w w:val="101"/>
        </w:rPr>
        <w:t> </w:t>
      </w:r>
      <w:r>
        <w:rPr>
          <w:w w:val="105"/>
        </w:rPr>
        <w:t>more</w:t>
      </w:r>
      <w:r>
        <w:rPr>
          <w:spacing w:val="24"/>
          <w:w w:val="105"/>
        </w:rPr>
        <w:t> </w:t>
      </w:r>
      <w:r>
        <w:rPr>
          <w:w w:val="105"/>
        </w:rPr>
        <w:t>than</w:t>
      </w:r>
      <w:r>
        <w:rPr>
          <w:spacing w:val="25"/>
          <w:w w:val="105"/>
        </w:rPr>
        <w:t> </w:t>
      </w:r>
      <w:r>
        <w:rPr>
          <w:w w:val="105"/>
        </w:rPr>
        <w:t>4</w:t>
      </w:r>
      <w:r>
        <w:rPr>
          <w:spacing w:val="25"/>
          <w:w w:val="105"/>
        </w:rPr>
        <w:t> </w:t>
      </w:r>
      <w:r>
        <w:rPr>
          <w:w w:val="105"/>
        </w:rPr>
        <w:t>compressors</w:t>
      </w:r>
      <w:r>
        <w:rPr>
          <w:spacing w:val="25"/>
          <w:w w:val="105"/>
        </w:rPr>
        <w:t> </w:t>
      </w:r>
      <w:r>
        <w:rPr>
          <w:w w:val="105"/>
        </w:rPr>
        <w:t>are</w:t>
      </w:r>
      <w:r>
        <w:rPr>
          <w:spacing w:val="25"/>
          <w:w w:val="105"/>
        </w:rPr>
        <w:t> </w:t>
      </w:r>
      <w:r>
        <w:rPr>
          <w:w w:val="105"/>
        </w:rPr>
        <w:t>required</w:t>
      </w:r>
      <w:r>
        <w:rPr>
          <w:spacing w:val="24"/>
          <w:w w:val="105"/>
        </w:rPr>
        <w:t> </w:t>
      </w:r>
      <w:r>
        <w:rPr>
          <w:w w:val="105"/>
        </w:rPr>
        <w:t>at</w:t>
      </w:r>
      <w:r>
        <w:rPr>
          <w:spacing w:val="25"/>
          <w:w w:val="105"/>
        </w:rPr>
        <w:t> </w:t>
      </w:r>
      <w:r>
        <w:rPr>
          <w:w w:val="105"/>
        </w:rPr>
        <w:t>any</w:t>
      </w:r>
      <w:r>
        <w:rPr>
          <w:spacing w:val="25"/>
          <w:w w:val="105"/>
        </w:rPr>
        <w:t> </w:t>
      </w:r>
      <w:r>
        <w:rPr>
          <w:w w:val="105"/>
        </w:rPr>
        <w:t>time,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other</w:t>
      </w:r>
      <w:r>
        <w:rPr>
          <w:spacing w:val="25"/>
          <w:w w:val="105"/>
        </w:rPr>
        <w:t> </w:t>
      </w:r>
      <w:r>
        <w:rPr>
          <w:w w:val="105"/>
        </w:rPr>
        <w:t>compressors</w:t>
      </w:r>
      <w:r>
        <w:rPr>
          <w:spacing w:val="25"/>
          <w:w w:val="105"/>
        </w:rPr>
        <w:t> </w:t>
      </w:r>
      <w:r>
        <w:rPr>
          <w:w w:val="105"/>
        </w:rPr>
        <w:t>are</w:t>
      </w:r>
      <w:r>
        <w:rPr>
          <w:spacing w:val="25"/>
          <w:w w:val="105"/>
        </w:rPr>
        <w:t> </w:t>
      </w:r>
      <w:r>
        <w:rPr>
          <w:w w:val="105"/>
        </w:rPr>
        <w:t>therefore</w:t>
      </w:r>
      <w:r>
        <w:rPr>
          <w:spacing w:val="24"/>
          <w:w w:val="105"/>
        </w:rPr>
        <w:t> </w:t>
      </w:r>
      <w:r>
        <w:rPr>
          <w:w w:val="105"/>
        </w:rPr>
        <w:t>on</w:t>
      </w:r>
      <w:r>
        <w:rPr>
          <w:spacing w:val="-60"/>
          <w:w w:val="105"/>
        </w:rPr>
        <w:t> </w:t>
      </w:r>
      <w:r>
        <w:rPr>
          <w:spacing w:val="-60"/>
          <w:w w:val="105"/>
        </w:rPr>
      </w:r>
      <w:r>
        <w:rPr>
          <w:w w:val="105"/>
        </w:rPr>
        <w:t>standby.</w:t>
      </w:r>
      <w:r>
        <w:rPr>
          <w:spacing w:val="46"/>
          <w:w w:val="105"/>
        </w:rPr>
        <w:t> </w:t>
      </w:r>
      <w:r>
        <w:rPr>
          <w:w w:val="105"/>
        </w:rPr>
        <w:t>Air</w:t>
      </w:r>
      <w:r>
        <w:rPr>
          <w:spacing w:val="18"/>
          <w:w w:val="105"/>
        </w:rPr>
        <w:t> </w:t>
      </w:r>
      <w:r>
        <w:rPr>
          <w:w w:val="105"/>
        </w:rPr>
        <w:t>is</w:t>
      </w:r>
      <w:r>
        <w:rPr>
          <w:spacing w:val="18"/>
          <w:w w:val="105"/>
        </w:rPr>
        <w:t> </w:t>
      </w:r>
      <w:r>
        <w:rPr>
          <w:w w:val="105"/>
        </w:rPr>
        <w:t>supplied</w:t>
      </w:r>
      <w:r>
        <w:rPr>
          <w:spacing w:val="19"/>
          <w:w w:val="105"/>
        </w:rPr>
        <w:t> </w:t>
      </w:r>
      <w:r>
        <w:rPr>
          <w:w w:val="105"/>
        </w:rPr>
        <w:t>to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sections</w:t>
      </w:r>
      <w:r>
        <w:rPr>
          <w:spacing w:val="18"/>
          <w:w w:val="105"/>
        </w:rPr>
        <w:t> </w:t>
      </w:r>
      <w:r>
        <w:rPr>
          <w:w w:val="105"/>
        </w:rPr>
        <w:t>in</w:t>
      </w:r>
      <w:r>
        <w:rPr>
          <w:spacing w:val="18"/>
          <w:w w:val="105"/>
        </w:rPr>
        <w:t> </w:t>
      </w:r>
      <w:r>
        <w:rPr>
          <w:w w:val="105"/>
        </w:rPr>
        <w:t>three</w:t>
      </w:r>
      <w:r>
        <w:rPr>
          <w:spacing w:val="17"/>
          <w:w w:val="105"/>
        </w:rPr>
        <w:t> </w:t>
      </w:r>
      <w:r>
        <w:rPr>
          <w:w w:val="105"/>
        </w:rPr>
        <w:t>mining</w:t>
      </w:r>
      <w:r>
        <w:rPr>
          <w:spacing w:val="18"/>
          <w:w w:val="105"/>
        </w:rPr>
        <w:t> </w:t>
      </w:r>
      <w:r>
        <w:rPr>
          <w:w w:val="105"/>
        </w:rPr>
        <w:t>shafts</w:t>
      </w:r>
      <w:r>
        <w:rPr>
          <w:spacing w:val="18"/>
          <w:w w:val="105"/>
        </w:rPr>
        <w:t> </w:t>
      </w:r>
      <w:r>
        <w:rPr>
          <w:w w:val="105"/>
        </w:rPr>
        <w:t>as</w:t>
      </w:r>
      <w:r>
        <w:rPr>
          <w:spacing w:val="18"/>
          <w:w w:val="105"/>
        </w:rPr>
        <w:t> </w:t>
      </w:r>
      <w:r>
        <w:rPr>
          <w:w w:val="105"/>
        </w:rPr>
        <w:t>well</w:t>
      </w:r>
      <w:r>
        <w:rPr>
          <w:spacing w:val="18"/>
          <w:w w:val="105"/>
        </w:rPr>
        <w:t> </w:t>
      </w:r>
      <w:r>
        <w:rPr>
          <w:w w:val="105"/>
        </w:rPr>
        <w:t>as</w:t>
      </w:r>
      <w:r>
        <w:rPr>
          <w:spacing w:val="18"/>
          <w:w w:val="105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w w:val="105"/>
        </w:rPr>
        <w:t>gold</w:t>
      </w:r>
      <w:r>
        <w:rPr>
          <w:spacing w:val="18"/>
          <w:w w:val="105"/>
        </w:rPr>
        <w:t> </w:t>
      </w:r>
      <w:r>
        <w:rPr>
          <w:w w:val="105"/>
        </w:rPr>
        <w:t>processing</w:t>
      </w:r>
      <w:r>
        <w:rPr>
          <w:w w:val="102"/>
        </w:rPr>
        <w:t> </w:t>
      </w:r>
      <w:r>
        <w:rPr>
          <w:w w:val="105"/>
        </w:rPr>
        <w:t>plant on the </w:t>
      </w:r>
      <w:r>
        <w:rPr>
          <w:spacing w:val="5"/>
          <w:w w:val="105"/>
        </w:rPr>
        <w:t> </w:t>
      </w:r>
      <w:r>
        <w:rPr>
          <w:w w:val="105"/>
        </w:rPr>
        <w:t>surface.</w:t>
      </w:r>
      <w:r>
        <w:rPr/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BodyText"/>
        <w:spacing w:line="352" w:lineRule="auto"/>
        <w:ind w:right="1122" w:hanging="9"/>
        <w:jc w:val="both"/>
      </w:pPr>
      <w:r>
        <w:rPr>
          <w:w w:val="105"/>
        </w:rPr>
        <w:t>The</w:t>
      </w:r>
      <w:r>
        <w:rPr>
          <w:spacing w:val="55"/>
          <w:w w:val="105"/>
        </w:rPr>
        <w:t> </w:t>
      </w:r>
      <w:r>
        <w:rPr>
          <w:w w:val="105"/>
        </w:rPr>
        <w:t>mine</w:t>
      </w:r>
      <w:r>
        <w:rPr>
          <w:spacing w:val="55"/>
          <w:w w:val="105"/>
        </w:rPr>
        <w:t> </w:t>
      </w:r>
      <w:r>
        <w:rPr>
          <w:w w:val="105"/>
        </w:rPr>
        <w:t>normally</w:t>
      </w:r>
      <w:r>
        <w:rPr>
          <w:spacing w:val="56"/>
          <w:w w:val="105"/>
        </w:rPr>
        <w:t> </w:t>
      </w:r>
      <w:r>
        <w:rPr>
          <w:w w:val="105"/>
        </w:rPr>
        <w:t>operates</w:t>
      </w:r>
      <w:r>
        <w:rPr>
          <w:spacing w:val="55"/>
          <w:w w:val="105"/>
        </w:rPr>
        <w:t> </w:t>
      </w:r>
      <w:r>
        <w:rPr>
          <w:w w:val="105"/>
        </w:rPr>
        <w:t>the</w:t>
      </w:r>
      <w:r>
        <w:rPr>
          <w:spacing w:val="55"/>
          <w:w w:val="105"/>
        </w:rPr>
        <w:t> </w:t>
      </w:r>
      <w:r>
        <w:rPr>
          <w:w w:val="105"/>
        </w:rPr>
        <w:t>compressors</w:t>
      </w:r>
      <w:r>
        <w:rPr>
          <w:spacing w:val="56"/>
          <w:w w:val="105"/>
        </w:rPr>
        <w:t> </w:t>
      </w:r>
      <w:r>
        <w:rPr>
          <w:w w:val="105"/>
        </w:rPr>
        <w:t>with</w:t>
      </w:r>
      <w:r>
        <w:rPr>
          <w:spacing w:val="56"/>
          <w:w w:val="105"/>
        </w:rPr>
        <w:t> </w:t>
      </w:r>
      <w:r>
        <w:rPr>
          <w:w w:val="105"/>
        </w:rPr>
        <w:t>a</w:t>
      </w:r>
      <w:r>
        <w:rPr>
          <w:spacing w:val="55"/>
          <w:w w:val="105"/>
        </w:rPr>
        <w:t> </w:t>
      </w:r>
      <w:r>
        <w:rPr>
          <w:w w:val="105"/>
        </w:rPr>
        <w:t>constant</w:t>
      </w:r>
      <w:r>
        <w:rPr>
          <w:spacing w:val="56"/>
          <w:w w:val="105"/>
        </w:rPr>
        <w:t> </w:t>
      </w:r>
      <w:r>
        <w:rPr>
          <w:w w:val="105"/>
        </w:rPr>
        <w:t>pressure</w:t>
      </w:r>
      <w:r>
        <w:rPr>
          <w:spacing w:val="54"/>
          <w:w w:val="105"/>
        </w:rPr>
        <w:t> </w:t>
      </w:r>
      <w:r>
        <w:rPr>
          <w:w w:val="105"/>
        </w:rPr>
        <w:t>set-point</w:t>
      </w:r>
      <w:r>
        <w:rPr>
          <w:spacing w:val="56"/>
          <w:w w:val="105"/>
        </w:rPr>
        <w:t> </w:t>
      </w:r>
      <w:r>
        <w:rPr>
          <w:w w:val="105"/>
        </w:rPr>
        <w:t>of</w:t>
      </w:r>
      <w:r>
        <w:rPr>
          <w:spacing w:val="55"/>
          <w:w w:val="105"/>
        </w:rPr>
        <w:t> </w:t>
      </w:r>
      <w:r>
        <w:rPr>
          <w:w w:val="105"/>
        </w:rPr>
        <w:t>500</w:t>
      </w:r>
      <w:r>
        <w:rPr>
          <w:spacing w:val="-61"/>
          <w:w w:val="105"/>
        </w:rPr>
        <w:t> </w:t>
      </w:r>
      <w:r>
        <w:rPr>
          <w:spacing w:val="-61"/>
          <w:w w:val="105"/>
        </w:rPr>
      </w:r>
      <w:r>
        <w:rPr>
          <w:w w:val="105"/>
        </w:rPr>
        <w:t>kilopascals.</w:t>
      </w:r>
      <w:r>
        <w:rPr>
          <w:spacing w:val="8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set-point</w:t>
      </w:r>
      <w:r>
        <w:rPr>
          <w:spacing w:val="32"/>
          <w:w w:val="105"/>
        </w:rPr>
        <w:t> </w:t>
      </w:r>
      <w:r>
        <w:rPr>
          <w:w w:val="105"/>
        </w:rPr>
        <w:t>is</w:t>
      </w:r>
      <w:r>
        <w:rPr>
          <w:spacing w:val="31"/>
          <w:w w:val="105"/>
        </w:rPr>
        <w:t> </w:t>
      </w:r>
      <w:r>
        <w:rPr>
          <w:w w:val="105"/>
        </w:rPr>
        <w:t>kept</w:t>
      </w:r>
      <w:r>
        <w:rPr>
          <w:spacing w:val="31"/>
          <w:w w:val="105"/>
        </w:rPr>
        <w:t> </w:t>
      </w:r>
      <w:r>
        <w:rPr>
          <w:w w:val="105"/>
        </w:rPr>
        <w:t>this</w:t>
      </w:r>
      <w:r>
        <w:rPr>
          <w:spacing w:val="31"/>
          <w:w w:val="105"/>
        </w:rPr>
        <w:t> </w:t>
      </w:r>
      <w:r>
        <w:rPr>
          <w:w w:val="105"/>
        </w:rPr>
        <w:t>high</w:t>
      </w:r>
      <w:r>
        <w:rPr>
          <w:spacing w:val="31"/>
          <w:w w:val="105"/>
        </w:rPr>
        <w:t> </w:t>
      </w:r>
      <w:r>
        <w:rPr>
          <w:w w:val="105"/>
        </w:rPr>
        <w:t>as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gold</w:t>
      </w:r>
      <w:r>
        <w:rPr>
          <w:spacing w:val="31"/>
          <w:w w:val="105"/>
        </w:rPr>
        <w:t> </w:t>
      </w:r>
      <w:r>
        <w:rPr>
          <w:w w:val="105"/>
        </w:rPr>
        <w:t>processing</w:t>
      </w:r>
      <w:r>
        <w:rPr>
          <w:spacing w:val="30"/>
          <w:w w:val="105"/>
        </w:rPr>
        <w:t> </w:t>
      </w:r>
      <w:r>
        <w:rPr>
          <w:w w:val="105"/>
        </w:rPr>
        <w:t>plant</w:t>
      </w:r>
      <w:r>
        <w:rPr>
          <w:spacing w:val="31"/>
          <w:w w:val="105"/>
        </w:rPr>
        <w:t> </w:t>
      </w:r>
      <w:r>
        <w:rPr>
          <w:w w:val="105"/>
        </w:rPr>
        <w:t>requires</w:t>
      </w:r>
      <w:r>
        <w:rPr>
          <w:spacing w:val="31"/>
          <w:w w:val="105"/>
        </w:rPr>
        <w:t> </w:t>
      </w:r>
      <w:r>
        <w:rPr>
          <w:w w:val="105"/>
        </w:rPr>
        <w:t>constant</w:t>
      </w:r>
      <w:r>
        <w:rPr>
          <w:w w:val="111"/>
        </w:rPr>
        <w:t> </w:t>
      </w:r>
      <w:r>
        <w:rPr>
          <w:w w:val="105"/>
        </w:rPr>
        <w:t>high</w:t>
      </w:r>
      <w:r>
        <w:rPr>
          <w:spacing w:val="38"/>
          <w:w w:val="105"/>
        </w:rPr>
        <w:t> </w:t>
      </w:r>
      <w:r>
        <w:rPr>
          <w:w w:val="105"/>
        </w:rPr>
        <w:t>pressure</w:t>
      </w:r>
      <w:r>
        <w:rPr>
          <w:spacing w:val="37"/>
          <w:w w:val="105"/>
        </w:rPr>
        <w:t> </w:t>
      </w:r>
      <w:r>
        <w:rPr>
          <w:w w:val="105"/>
        </w:rPr>
        <w:t>throughout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day.</w:t>
      </w:r>
      <w:r>
        <w:rPr>
          <w:spacing w:val="29"/>
          <w:w w:val="105"/>
        </w:rPr>
        <w:t> </w:t>
      </w:r>
      <w:r>
        <w:rPr>
          <w:w w:val="105"/>
        </w:rPr>
        <w:t>This</w:t>
      </w:r>
      <w:r>
        <w:rPr>
          <w:spacing w:val="40"/>
          <w:w w:val="105"/>
        </w:rPr>
        <w:t> </w:t>
      </w:r>
      <w:r>
        <w:rPr>
          <w:w w:val="105"/>
        </w:rPr>
        <w:t>makes</w:t>
      </w:r>
      <w:r>
        <w:rPr>
          <w:spacing w:val="38"/>
          <w:w w:val="105"/>
        </w:rPr>
        <w:t> </w:t>
      </w:r>
      <w:r>
        <w:rPr>
          <w:w w:val="105"/>
        </w:rPr>
        <w:t>it</w:t>
      </w:r>
      <w:r>
        <w:rPr>
          <w:spacing w:val="40"/>
          <w:w w:val="105"/>
        </w:rPr>
        <w:t> </w:t>
      </w:r>
      <w:r>
        <w:rPr>
          <w:w w:val="105"/>
        </w:rPr>
        <w:t>difficult</w:t>
      </w:r>
      <w:r>
        <w:rPr>
          <w:spacing w:val="38"/>
          <w:w w:val="105"/>
        </w:rPr>
        <w:t> </w:t>
      </w:r>
      <w:r>
        <w:rPr>
          <w:w w:val="105"/>
        </w:rPr>
        <w:t>to</w:t>
      </w:r>
      <w:r>
        <w:rPr>
          <w:spacing w:val="38"/>
          <w:w w:val="105"/>
        </w:rPr>
        <w:t> </w:t>
      </w:r>
      <w:r>
        <w:rPr>
          <w:w w:val="105"/>
        </w:rPr>
        <w:t>reduce</w:t>
      </w:r>
      <w:r>
        <w:rPr>
          <w:spacing w:val="38"/>
          <w:w w:val="1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set-points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38"/>
          <w:w w:val="105"/>
        </w:rPr>
        <w:t> </w:t>
      </w:r>
      <w:r>
        <w:rPr>
          <w:w w:val="105"/>
        </w:rPr>
        <w:t>the</w:t>
      </w:r>
      <w:r>
        <w:rPr>
          <w:w w:val="112"/>
        </w:rPr>
        <w:t> </w:t>
      </w:r>
      <w:r>
        <w:rPr>
          <w:w w:val="105"/>
        </w:rPr>
        <w:t>compressor. It is possible to control the air supply pressure to the gold plant</w:t>
      </w:r>
      <w:r>
        <w:rPr>
          <w:spacing w:val="22"/>
          <w:w w:val="105"/>
        </w:rPr>
        <w:t> </w:t>
      </w:r>
      <w:r>
        <w:rPr>
          <w:w w:val="105"/>
        </w:rPr>
        <w:t>independently</w:t>
      </w:r>
      <w:r>
        <w:rPr>
          <w:w w:val="104"/>
        </w:rPr>
        <w:t> </w:t>
      </w:r>
      <w:r>
        <w:rPr>
          <w:w w:val="105"/>
        </w:rPr>
        <w:t>from the rest of the network.  This is performed by controlling the surface </w:t>
      </w:r>
      <w:r>
        <w:rPr>
          <w:spacing w:val="51"/>
          <w:w w:val="105"/>
        </w:rPr>
        <w:t> </w:t>
      </w:r>
      <w:r>
        <w:rPr>
          <w:w w:val="105"/>
        </w:rPr>
        <w:t>valves.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1125" w:hanging="9"/>
        <w:jc w:val="both"/>
      </w:pP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w w:val="105"/>
        </w:rPr>
        <w:t>evening</w:t>
      </w:r>
      <w:r>
        <w:rPr>
          <w:spacing w:val="34"/>
          <w:w w:val="105"/>
        </w:rPr>
        <w:t> </w:t>
      </w:r>
      <w:r>
        <w:rPr>
          <w:w w:val="105"/>
        </w:rPr>
        <w:t>Eskom</w:t>
      </w:r>
      <w:r>
        <w:rPr>
          <w:spacing w:val="34"/>
          <w:w w:val="105"/>
        </w:rPr>
        <w:t> </w:t>
      </w:r>
      <w:r>
        <w:rPr>
          <w:w w:val="105"/>
        </w:rPr>
        <w:t>energy</w:t>
      </w:r>
      <w:r>
        <w:rPr>
          <w:spacing w:val="34"/>
          <w:w w:val="105"/>
        </w:rPr>
        <w:t> </w:t>
      </w:r>
      <w:r>
        <w:rPr>
          <w:w w:val="105"/>
        </w:rPr>
        <w:t>peak</w:t>
      </w:r>
      <w:r>
        <w:rPr>
          <w:spacing w:val="33"/>
          <w:w w:val="105"/>
        </w:rPr>
        <w:t> </w:t>
      </w:r>
      <w:r>
        <w:rPr>
          <w:w w:val="105"/>
        </w:rPr>
        <w:t>time</w:t>
      </w:r>
      <w:r>
        <w:rPr>
          <w:spacing w:val="33"/>
          <w:w w:val="105"/>
        </w:rPr>
        <w:t> </w:t>
      </w:r>
      <w:r>
        <w:rPr>
          <w:w w:val="105"/>
        </w:rPr>
        <w:t>was</w:t>
      </w:r>
      <w:r>
        <w:rPr>
          <w:spacing w:val="34"/>
          <w:w w:val="105"/>
        </w:rPr>
        <w:t> </w:t>
      </w:r>
      <w:r>
        <w:rPr>
          <w:w w:val="105"/>
        </w:rPr>
        <w:t>identified</w:t>
      </w:r>
      <w:r>
        <w:rPr>
          <w:spacing w:val="33"/>
          <w:w w:val="105"/>
        </w:rPr>
        <w:t> </w:t>
      </w:r>
      <w:r>
        <w:rPr>
          <w:w w:val="105"/>
        </w:rPr>
        <w:t>as</w:t>
      </w:r>
      <w:r>
        <w:rPr>
          <w:spacing w:val="33"/>
          <w:w w:val="105"/>
        </w:rPr>
        <w:t> </w:t>
      </w:r>
      <w:r>
        <w:rPr>
          <w:w w:val="105"/>
        </w:rPr>
        <w:t>a</w:t>
      </w:r>
      <w:r>
        <w:rPr>
          <w:spacing w:val="33"/>
          <w:w w:val="105"/>
        </w:rPr>
        <w:t> </w:t>
      </w:r>
      <w:r>
        <w:rPr>
          <w:w w:val="105"/>
        </w:rPr>
        <w:t>period</w:t>
      </w:r>
      <w:r>
        <w:rPr>
          <w:spacing w:val="33"/>
          <w:w w:val="105"/>
        </w:rPr>
        <w:t> </w:t>
      </w:r>
      <w:r>
        <w:rPr>
          <w:w w:val="105"/>
        </w:rPr>
        <w:t>where</w:t>
      </w:r>
      <w:r>
        <w:rPr>
          <w:spacing w:val="34"/>
          <w:w w:val="105"/>
        </w:rPr>
        <w:t> </w:t>
      </w:r>
      <w:r>
        <w:rPr>
          <w:w w:val="105"/>
        </w:rPr>
        <w:t>savings</w:t>
      </w:r>
      <w:r>
        <w:rPr>
          <w:spacing w:val="34"/>
          <w:w w:val="105"/>
        </w:rPr>
        <w:t> </w:t>
      </w:r>
      <w:r>
        <w:rPr>
          <w:w w:val="105"/>
        </w:rPr>
        <w:t>could</w:t>
      </w:r>
      <w:r>
        <w:rPr>
          <w:spacing w:val="34"/>
          <w:w w:val="105"/>
        </w:rPr>
        <w:t> </w:t>
      </w:r>
      <w:r>
        <w:rPr>
          <w:w w:val="105"/>
        </w:rPr>
        <w:t>be</w:t>
      </w:r>
      <w:r>
        <w:rPr>
          <w:w w:val="105"/>
        </w:rPr>
        <w:t> </w:t>
      </w:r>
      <w:r>
        <w:rPr>
          <w:w w:val="105"/>
        </w:rPr>
        <w:t>obtained. During this time, air is not required underground as blasting is scheduled. Due</w:t>
      </w:r>
      <w:r>
        <w:rPr>
          <w:spacing w:val="63"/>
          <w:w w:val="105"/>
        </w:rPr>
        <w:t> </w:t>
      </w:r>
      <w:r>
        <w:rPr>
          <w:w w:val="105"/>
        </w:rPr>
        <w:t>to</w:t>
      </w:r>
      <w:r>
        <w:rPr>
          <w:w w:val="109"/>
        </w:rPr>
        <w:t> </w:t>
      </w:r>
      <w:r>
        <w:rPr>
          <w:w w:val="105"/>
        </w:rPr>
        <w:t>the energy tariff structure, interventions during the energy peak also maximises the</w:t>
      </w:r>
      <w:r>
        <w:rPr>
          <w:spacing w:val="26"/>
          <w:w w:val="105"/>
        </w:rPr>
        <w:t> </w:t>
      </w:r>
      <w:r>
        <w:rPr>
          <w:w w:val="105"/>
        </w:rPr>
        <w:t>financial</w:t>
      </w:r>
      <w:r>
        <w:rPr>
          <w:w w:val="100"/>
        </w:rPr>
        <w:t> </w:t>
      </w:r>
      <w:r>
        <w:rPr>
          <w:w w:val="105"/>
        </w:rPr>
        <w:t>benefit</w:t>
      </w:r>
      <w:r>
        <w:rPr>
          <w:spacing w:val="36"/>
          <w:w w:val="105"/>
        </w:rPr>
        <w:t> </w:t>
      </w:r>
      <w:r>
        <w:rPr>
          <w:w w:val="105"/>
        </w:rPr>
        <w:t>for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mine.</w:t>
      </w:r>
      <w:r>
        <w:rPr>
          <w:spacing w:val="29"/>
          <w:w w:val="105"/>
        </w:rPr>
        <w:t> </w:t>
      </w:r>
      <w:r>
        <w:rPr>
          <w:w w:val="105"/>
        </w:rPr>
        <w:t>Compressor</w:t>
      </w:r>
      <w:r>
        <w:rPr>
          <w:spacing w:val="37"/>
          <w:w w:val="105"/>
        </w:rPr>
        <w:t> </w:t>
      </w:r>
      <w:r>
        <w:rPr>
          <w:w w:val="105"/>
        </w:rPr>
        <w:t>set-</w:t>
      </w:r>
      <w:r>
        <w:rPr>
          <w:spacing w:val="37"/>
          <w:w w:val="105"/>
        </w:rPr>
        <w:t> </w:t>
      </w:r>
      <w:r>
        <w:rPr>
          <w:w w:val="105"/>
        </w:rPr>
        <w:t>point</w:t>
      </w:r>
      <w:r>
        <w:rPr>
          <w:spacing w:val="36"/>
          <w:w w:val="105"/>
        </w:rPr>
        <w:t> </w:t>
      </w:r>
      <w:r>
        <w:rPr>
          <w:w w:val="105"/>
        </w:rPr>
        <w:t>control</w:t>
      </w:r>
      <w:r>
        <w:rPr>
          <w:spacing w:val="37"/>
          <w:w w:val="105"/>
        </w:rPr>
        <w:t> </w:t>
      </w:r>
      <w:r>
        <w:rPr>
          <w:w w:val="105"/>
        </w:rPr>
        <w:t>and</w:t>
      </w:r>
      <w:r>
        <w:rPr>
          <w:spacing w:val="36"/>
          <w:w w:val="105"/>
        </w:rPr>
        <w:t> </w:t>
      </w:r>
      <w:r>
        <w:rPr>
          <w:w w:val="105"/>
        </w:rPr>
        <w:t>underground</w:t>
      </w:r>
      <w:r>
        <w:rPr>
          <w:spacing w:val="36"/>
          <w:w w:val="105"/>
        </w:rPr>
        <w:t> </w:t>
      </w:r>
      <w:r>
        <w:rPr>
          <w:w w:val="105"/>
        </w:rPr>
        <w:t>valve</w:t>
      </w:r>
      <w:r>
        <w:rPr>
          <w:spacing w:val="36"/>
          <w:w w:val="105"/>
        </w:rPr>
        <w:t> </w:t>
      </w:r>
      <w:r>
        <w:rPr>
          <w:w w:val="105"/>
        </w:rPr>
        <w:t>control</w:t>
      </w:r>
      <w:r>
        <w:rPr>
          <w:spacing w:val="37"/>
          <w:w w:val="105"/>
        </w:rPr>
        <w:t> </w:t>
      </w:r>
      <w:r>
        <w:rPr>
          <w:w w:val="105"/>
        </w:rPr>
        <w:t>were</w:t>
      </w:r>
      <w:r>
        <w:rPr>
          <w:w w:val="102"/>
        </w:rPr>
        <w:t> </w:t>
      </w:r>
      <w:r>
        <w:rPr>
          <w:w w:val="105"/>
        </w:rPr>
        <w:t>identified</w:t>
      </w:r>
      <w:r>
        <w:rPr>
          <w:spacing w:val="22"/>
          <w:w w:val="105"/>
        </w:rPr>
        <w:t> </w:t>
      </w:r>
      <w:r>
        <w:rPr>
          <w:w w:val="105"/>
        </w:rPr>
        <w:t>as</w:t>
      </w:r>
      <w:r>
        <w:rPr>
          <w:spacing w:val="22"/>
          <w:w w:val="105"/>
        </w:rPr>
        <w:t> </w:t>
      </w:r>
      <w:r>
        <w:rPr>
          <w:w w:val="105"/>
        </w:rPr>
        <w:t>strategies</w:t>
      </w:r>
      <w:r>
        <w:rPr>
          <w:spacing w:val="23"/>
          <w:w w:val="105"/>
        </w:rPr>
        <w:t> </w:t>
      </w:r>
      <w:r>
        <w:rPr>
          <w:w w:val="105"/>
        </w:rPr>
        <w:t>to</w:t>
      </w:r>
      <w:r>
        <w:rPr>
          <w:spacing w:val="22"/>
          <w:w w:val="105"/>
        </w:rPr>
        <w:t> </w:t>
      </w:r>
      <w:r>
        <w:rPr>
          <w:w w:val="105"/>
        </w:rPr>
        <w:t>achieve</w:t>
      </w:r>
      <w:r>
        <w:rPr>
          <w:spacing w:val="22"/>
          <w:w w:val="105"/>
        </w:rPr>
        <w:t> </w:t>
      </w:r>
      <w:r>
        <w:rPr>
          <w:w w:val="105"/>
        </w:rPr>
        <w:t>these</w:t>
      </w:r>
      <w:r>
        <w:rPr>
          <w:spacing w:val="22"/>
          <w:w w:val="105"/>
        </w:rPr>
        <w:t> </w:t>
      </w:r>
      <w:r>
        <w:rPr>
          <w:w w:val="105"/>
        </w:rPr>
        <w:t>savings.</w:t>
      </w:r>
      <w:r>
        <w:rPr>
          <w:spacing w:val="56"/>
          <w:w w:val="105"/>
        </w:rPr>
        <w:t> </w:t>
      </w:r>
      <w:r>
        <w:rPr>
          <w:w w:val="105"/>
        </w:rPr>
        <w:t>Due</w:t>
      </w:r>
      <w:r>
        <w:rPr>
          <w:spacing w:val="22"/>
          <w:w w:val="105"/>
        </w:rPr>
        <w:t> </w:t>
      </w:r>
      <w:r>
        <w:rPr>
          <w:w w:val="105"/>
        </w:rPr>
        <w:t>to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risk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w w:val="105"/>
        </w:rPr>
        <w:t>loss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w w:val="105"/>
        </w:rPr>
        <w:t>production,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w w:val="112"/>
        </w:rPr>
        <w:t> </w:t>
      </w:r>
      <w:r>
        <w:rPr>
          <w:w w:val="105"/>
        </w:rPr>
        <w:t>mine would not allow practically testing the scenario on the actual system. Simulation</w:t>
      </w:r>
      <w:r>
        <w:rPr>
          <w:spacing w:val="10"/>
          <w:w w:val="105"/>
        </w:rPr>
        <w:t> </w:t>
      </w:r>
      <w:r>
        <w:rPr>
          <w:w w:val="105"/>
        </w:rPr>
        <w:t>was</w:t>
      </w:r>
      <w:r>
        <w:rPr>
          <w:w w:val="101"/>
        </w:rPr>
        <w:t> </w:t>
      </w:r>
      <w:r>
        <w:rPr>
          <w:w w:val="105"/>
        </w:rPr>
        <w:t>therefore</w:t>
      </w:r>
      <w:r>
        <w:rPr>
          <w:spacing w:val="19"/>
          <w:w w:val="105"/>
        </w:rPr>
        <w:t> </w:t>
      </w:r>
      <w:r>
        <w:rPr>
          <w:w w:val="105"/>
        </w:rPr>
        <w:t>required</w:t>
      </w:r>
      <w:r>
        <w:rPr>
          <w:spacing w:val="19"/>
          <w:w w:val="105"/>
        </w:rPr>
        <w:t> </w:t>
      </w:r>
      <w:r>
        <w:rPr>
          <w:w w:val="105"/>
        </w:rPr>
        <w:t>to</w:t>
      </w:r>
      <w:r>
        <w:rPr>
          <w:spacing w:val="19"/>
          <w:w w:val="105"/>
        </w:rPr>
        <w:t> </w:t>
      </w:r>
      <w:r>
        <w:rPr>
          <w:w w:val="105"/>
        </w:rPr>
        <w:t>accurately</w:t>
      </w:r>
      <w:r>
        <w:rPr>
          <w:spacing w:val="20"/>
          <w:w w:val="105"/>
        </w:rPr>
        <w:t> </w:t>
      </w:r>
      <w:r>
        <w:rPr>
          <w:w w:val="105"/>
        </w:rPr>
        <w:t>calculate</w:t>
      </w:r>
      <w:r>
        <w:rPr>
          <w:spacing w:val="20"/>
          <w:w w:val="105"/>
        </w:rPr>
        <w:t> </w:t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w w:val="105"/>
        </w:rPr>
        <w:t>analyse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benefits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19"/>
          <w:w w:val="105"/>
        </w:rPr>
        <w:t> </w:t>
      </w:r>
      <w:r>
        <w:rPr>
          <w:w w:val="105"/>
        </w:rPr>
        <w:t>compressor</w:t>
      </w:r>
      <w:r>
        <w:rPr>
          <w:spacing w:val="20"/>
          <w:w w:val="105"/>
        </w:rPr>
        <w:t> </w:t>
      </w:r>
      <w:r>
        <w:rPr>
          <w:w w:val="105"/>
        </w:rPr>
        <w:t>set</w:t>
      </w:r>
      <w:r>
        <w:rPr>
          <w:w w:val="108"/>
        </w:rPr>
        <w:t> </w:t>
      </w:r>
      <w:r>
        <w:rPr>
          <w:w w:val="105"/>
        </w:rPr>
        <w:t>points.  A model was developed to test these</w:t>
      </w:r>
      <w:r>
        <w:rPr>
          <w:spacing w:val="38"/>
          <w:w w:val="105"/>
        </w:rPr>
        <w:t> </w:t>
      </w:r>
      <w:r>
        <w:rPr>
          <w:w w:val="105"/>
        </w:rPr>
        <w:t>scenarios.</w:t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3"/>
        <w:numPr>
          <w:ilvl w:val="2"/>
          <w:numId w:val="23"/>
        </w:numPr>
        <w:tabs>
          <w:tab w:pos="1104" w:val="left" w:leader="none"/>
        </w:tabs>
        <w:spacing w:line="240" w:lineRule="auto" w:before="0" w:after="0"/>
        <w:ind w:left="1103" w:right="0" w:hanging="986"/>
        <w:jc w:val="both"/>
        <w:rPr>
          <w:b w:val="0"/>
          <w:bCs w:val="0"/>
        </w:rPr>
      </w:pPr>
      <w:r>
        <w:rPr/>
        <w:t>Model</w:t>
      </w:r>
      <w:r>
        <w:rPr>
          <w:spacing w:val="34"/>
        </w:rPr>
        <w:t> </w:t>
      </w:r>
      <w:r>
        <w:rPr/>
        <w:t>development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right="1131" w:hanging="12"/>
        <w:jc w:val="both"/>
      </w:pPr>
      <w:r>
        <w:rPr>
          <w:w w:val="110"/>
        </w:rPr>
        <w:t>With</w:t>
      </w:r>
      <w:r>
        <w:rPr>
          <w:spacing w:val="32"/>
          <w:w w:val="110"/>
        </w:rPr>
        <w:t> </w:t>
      </w:r>
      <w:r>
        <w:rPr>
          <w:w w:val="110"/>
        </w:rPr>
        <w:t>the</w:t>
      </w:r>
      <w:r>
        <w:rPr>
          <w:spacing w:val="31"/>
          <w:w w:val="110"/>
        </w:rPr>
        <w:t> </w:t>
      </w:r>
      <w:r>
        <w:rPr>
          <w:w w:val="110"/>
        </w:rPr>
        <w:t>data</w:t>
      </w:r>
      <w:r>
        <w:rPr>
          <w:spacing w:val="31"/>
          <w:w w:val="110"/>
        </w:rPr>
        <w:t> </w:t>
      </w:r>
      <w:r>
        <w:rPr>
          <w:w w:val="110"/>
        </w:rPr>
        <w:t>and</w:t>
      </w:r>
      <w:r>
        <w:rPr>
          <w:spacing w:val="31"/>
          <w:w w:val="110"/>
        </w:rPr>
        <w:t> </w:t>
      </w:r>
      <w:r>
        <w:rPr>
          <w:w w:val="110"/>
        </w:rPr>
        <w:t>understanding</w:t>
      </w:r>
      <w:r>
        <w:rPr>
          <w:spacing w:val="31"/>
          <w:w w:val="110"/>
        </w:rPr>
        <w:t> </w:t>
      </w:r>
      <w:r>
        <w:rPr>
          <w:w w:val="110"/>
        </w:rPr>
        <w:t>of</w:t>
      </w:r>
      <w:r>
        <w:rPr>
          <w:spacing w:val="31"/>
          <w:w w:val="110"/>
        </w:rPr>
        <w:t> </w:t>
      </w:r>
      <w:r>
        <w:rPr>
          <w:w w:val="110"/>
        </w:rPr>
        <w:t>the</w:t>
      </w:r>
      <w:r>
        <w:rPr>
          <w:spacing w:val="31"/>
          <w:w w:val="110"/>
        </w:rPr>
        <w:t> </w:t>
      </w:r>
      <w:r>
        <w:rPr>
          <w:w w:val="110"/>
        </w:rPr>
        <w:t>gathered</w:t>
      </w:r>
      <w:r>
        <w:rPr>
          <w:spacing w:val="31"/>
          <w:w w:val="110"/>
        </w:rPr>
        <w:t> </w:t>
      </w:r>
      <w:r>
        <w:rPr>
          <w:w w:val="110"/>
        </w:rPr>
        <w:t>from</w:t>
      </w:r>
      <w:r>
        <w:rPr>
          <w:spacing w:val="31"/>
          <w:w w:val="110"/>
        </w:rPr>
        <w:t> </w:t>
      </w:r>
      <w:r>
        <w:rPr>
          <w:w w:val="110"/>
        </w:rPr>
        <w:t>the</w:t>
      </w:r>
      <w:r>
        <w:rPr>
          <w:spacing w:val="31"/>
          <w:w w:val="110"/>
        </w:rPr>
        <w:t> </w:t>
      </w:r>
      <w:r>
        <w:rPr>
          <w:w w:val="110"/>
        </w:rPr>
        <w:t>investigation,</w:t>
      </w:r>
      <w:r>
        <w:rPr>
          <w:spacing w:val="37"/>
          <w:w w:val="110"/>
        </w:rPr>
        <w:t> </w:t>
      </w:r>
      <w:r>
        <w:rPr>
          <w:w w:val="110"/>
        </w:rPr>
        <w:t>a</w:t>
      </w:r>
      <w:r>
        <w:rPr>
          <w:spacing w:val="31"/>
          <w:w w:val="110"/>
        </w:rPr>
        <w:t> </w:t>
      </w:r>
      <w:r>
        <w:rPr>
          <w:w w:val="110"/>
        </w:rPr>
        <w:t>model</w:t>
      </w:r>
      <w:r>
        <w:rPr>
          <w:spacing w:val="31"/>
          <w:w w:val="110"/>
        </w:rPr>
        <w:t> </w:t>
      </w:r>
      <w:r>
        <w:rPr>
          <w:w w:val="110"/>
        </w:rPr>
        <w:t>was</w:t>
      </w:r>
      <w:r>
        <w:rPr>
          <w:w w:val="103"/>
        </w:rPr>
        <w:t> </w:t>
      </w:r>
      <w:r>
        <w:rPr>
          <w:w w:val="110"/>
        </w:rPr>
        <w:t>developed</w:t>
      </w:r>
      <w:r>
        <w:rPr>
          <w:spacing w:val="23"/>
          <w:w w:val="110"/>
        </w:rPr>
        <w:t> </w:t>
      </w:r>
      <w:r>
        <w:rPr>
          <w:w w:val="110"/>
        </w:rPr>
        <w:t>using</w:t>
      </w:r>
      <w:r>
        <w:rPr>
          <w:spacing w:val="23"/>
          <w:w w:val="110"/>
        </w:rPr>
        <w:t> </w:t>
      </w:r>
      <w:r>
        <w:rPr>
          <w:w w:val="110"/>
        </w:rPr>
        <w:t>the</w:t>
      </w:r>
      <w:r>
        <w:rPr>
          <w:spacing w:val="24"/>
          <w:w w:val="110"/>
        </w:rPr>
        <w:t> </w:t>
      </w:r>
      <w:r>
        <w:rPr>
          <w:w w:val="110"/>
        </w:rPr>
        <w:t>PTB</w:t>
      </w:r>
      <w:r>
        <w:rPr>
          <w:spacing w:val="24"/>
          <w:w w:val="110"/>
        </w:rPr>
        <w:t> </w:t>
      </w:r>
      <w:r>
        <w:rPr>
          <w:w w:val="110"/>
        </w:rPr>
        <w:t>tool</w:t>
      </w:r>
      <w:r>
        <w:rPr>
          <w:spacing w:val="24"/>
          <w:w w:val="110"/>
        </w:rPr>
        <w:t> </w:t>
      </w:r>
      <w:r>
        <w:rPr>
          <w:w w:val="110"/>
        </w:rPr>
        <w:t>and</w:t>
      </w:r>
      <w:r>
        <w:rPr>
          <w:spacing w:val="24"/>
          <w:w w:val="110"/>
        </w:rPr>
        <w:t> </w:t>
      </w:r>
      <w:r>
        <w:rPr>
          <w:w w:val="110"/>
        </w:rPr>
        <w:t>the</w:t>
      </w:r>
      <w:r>
        <w:rPr>
          <w:spacing w:val="24"/>
          <w:w w:val="110"/>
        </w:rPr>
        <w:t> </w:t>
      </w:r>
      <w:r>
        <w:rPr>
          <w:w w:val="110"/>
        </w:rPr>
        <w:t>methodology</w:t>
      </w:r>
      <w:r>
        <w:rPr>
          <w:spacing w:val="23"/>
          <w:w w:val="110"/>
        </w:rPr>
        <w:t> </w:t>
      </w:r>
      <w:r>
        <w:rPr>
          <w:w w:val="110"/>
        </w:rPr>
        <w:t>discussed</w:t>
      </w:r>
      <w:r>
        <w:rPr>
          <w:spacing w:val="23"/>
          <w:w w:val="110"/>
        </w:rPr>
        <w:t> </w:t>
      </w:r>
      <w:r>
        <w:rPr>
          <w:w w:val="110"/>
        </w:rPr>
        <w:t>in</w:t>
      </w:r>
      <w:r>
        <w:rPr>
          <w:spacing w:val="24"/>
          <w:w w:val="110"/>
        </w:rPr>
        <w:t> </w:t>
      </w:r>
      <w:r>
        <w:rPr>
          <w:w w:val="110"/>
        </w:rPr>
        <w:t>Chapter</w:t>
      </w:r>
      <w:r>
        <w:rPr>
          <w:spacing w:val="24"/>
          <w:w w:val="110"/>
        </w:rPr>
        <w:t> </w:t>
      </w:r>
      <w:r>
        <w:rPr>
          <w:w w:val="110"/>
        </w:rPr>
        <w:t>3. </w:t>
      </w:r>
      <w:r>
        <w:rPr>
          <w:spacing w:val="23"/>
          <w:w w:val="110"/>
        </w:rPr>
        <w:t> </w:t>
      </w:r>
      <w:r>
        <w:rPr>
          <w:w w:val="110"/>
        </w:rPr>
        <w:t>First,</w:t>
      </w:r>
      <w:r>
        <w:rPr>
          <w:spacing w:val="29"/>
          <w:w w:val="110"/>
        </w:rPr>
        <w:t> </w:t>
      </w:r>
      <w:r>
        <w:rPr>
          <w:w w:val="110"/>
        </w:rPr>
        <w:t>the</w:t>
      </w:r>
      <w:r>
        <w:rPr/>
      </w:r>
    </w:p>
    <w:p>
      <w:pPr>
        <w:spacing w:after="0" w:line="352" w:lineRule="auto"/>
        <w:jc w:val="both"/>
        <w:sectPr>
          <w:pgSz w:w="11910" w:h="16840"/>
          <w:pgMar w:header="420" w:footer="799" w:top="680" w:bottom="1080" w:left="1300" w:right="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BodyText"/>
        <w:spacing w:line="352" w:lineRule="auto"/>
        <w:ind w:right="98"/>
        <w:jc w:val="both"/>
      </w:pPr>
      <w:r>
        <w:rPr>
          <w:w w:val="105"/>
        </w:rPr>
        <w:t>simulation boundary was selected to include the measured flows to each level underground,</w:t>
      </w:r>
      <w:r>
        <w:rPr>
          <w:w w:val="106"/>
        </w:rPr>
        <w:t> </w:t>
      </w:r>
      <w:r>
        <w:rPr>
          <w:w w:val="105"/>
        </w:rPr>
        <w:t>as well as the surface processing plant. For highest accuracy, the simulation step size was</w:t>
      </w:r>
      <w:r>
        <w:rPr>
          <w:spacing w:val="-3"/>
          <w:w w:val="105"/>
        </w:rPr>
        <w:t> </w:t>
      </w:r>
      <w:r>
        <w:rPr>
          <w:w w:val="105"/>
        </w:rPr>
        <w:t>set</w:t>
      </w:r>
      <w:r>
        <w:rPr>
          <w:w w:val="105"/>
        </w:rPr>
        <w:t> </w:t>
      </w:r>
      <w:r>
        <w:rPr>
          <w:w w:val="105"/>
        </w:rPr>
        <w:t>to 30 minutes to match the available data   </w:t>
      </w:r>
      <w:r>
        <w:rPr>
          <w:spacing w:val="2"/>
          <w:w w:val="105"/>
        </w:rPr>
        <w:t> </w:t>
      </w:r>
      <w:r>
        <w:rPr>
          <w:w w:val="105"/>
        </w:rPr>
        <w:t>resolution.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131" w:hanging="9"/>
        <w:jc w:val="both"/>
      </w:pPr>
      <w:r>
        <w:rPr>
          <w:w w:val="105"/>
        </w:rPr>
        <w:t>The</w:t>
      </w:r>
      <w:r>
        <w:rPr>
          <w:spacing w:val="2"/>
          <w:w w:val="105"/>
        </w:rPr>
        <w:t> </w:t>
      </w:r>
      <w:r>
        <w:rPr>
          <w:w w:val="105"/>
        </w:rPr>
        <w:t>simulation</w:t>
      </w:r>
      <w:r>
        <w:rPr>
          <w:spacing w:val="3"/>
          <w:w w:val="105"/>
        </w:rPr>
        <w:t> </w:t>
      </w:r>
      <w:r>
        <w:rPr>
          <w:w w:val="105"/>
        </w:rPr>
        <w:t>component</w:t>
      </w:r>
      <w:r>
        <w:rPr>
          <w:spacing w:val="3"/>
          <w:w w:val="105"/>
        </w:rPr>
        <w:t> </w:t>
      </w:r>
      <w:r>
        <w:rPr>
          <w:w w:val="105"/>
        </w:rPr>
        <w:t>models</w:t>
      </w:r>
      <w:r>
        <w:rPr>
          <w:spacing w:val="1"/>
          <w:w w:val="105"/>
        </w:rPr>
        <w:t> </w:t>
      </w:r>
      <w:r>
        <w:rPr>
          <w:w w:val="105"/>
        </w:rPr>
        <w:t>were</w:t>
      </w:r>
      <w:r>
        <w:rPr>
          <w:spacing w:val="2"/>
          <w:w w:val="105"/>
        </w:rPr>
        <w:t> </w:t>
      </w:r>
      <w:r>
        <w:rPr>
          <w:w w:val="105"/>
        </w:rPr>
        <w:t>developed</w:t>
      </w:r>
      <w:r>
        <w:rPr>
          <w:spacing w:val="1"/>
          <w:w w:val="105"/>
        </w:rPr>
        <w:t> </w:t>
      </w:r>
      <w:r>
        <w:rPr>
          <w:w w:val="105"/>
        </w:rPr>
        <w:t>and</w:t>
      </w:r>
      <w:r>
        <w:rPr>
          <w:spacing w:val="2"/>
          <w:w w:val="105"/>
        </w:rPr>
        <w:t> </w:t>
      </w:r>
      <w:r>
        <w:rPr>
          <w:w w:val="105"/>
        </w:rPr>
        <w:t>calibrated</w:t>
      </w:r>
      <w:r>
        <w:rPr>
          <w:spacing w:val="3"/>
          <w:w w:val="105"/>
        </w:rPr>
        <w:t> </w:t>
      </w:r>
      <w:r>
        <w:rPr>
          <w:w w:val="105"/>
        </w:rPr>
        <w:t>using</w:t>
      </w:r>
      <w:r>
        <w:rPr>
          <w:spacing w:val="2"/>
          <w:w w:val="105"/>
        </w:rPr>
        <w:t> </w:t>
      </w:r>
      <w:r>
        <w:rPr>
          <w:w w:val="105"/>
        </w:rPr>
        <w:t>the</w:t>
      </w:r>
      <w:r>
        <w:rPr>
          <w:spacing w:val="2"/>
          <w:w w:val="105"/>
        </w:rPr>
        <w:t> </w:t>
      </w:r>
      <w:r>
        <w:rPr>
          <w:w w:val="105"/>
        </w:rPr>
        <w:t>respective</w:t>
      </w:r>
      <w:r>
        <w:rPr>
          <w:spacing w:val="-61"/>
          <w:w w:val="105"/>
        </w:rPr>
        <w:t> </w:t>
      </w:r>
      <w:r>
        <w:rPr>
          <w:spacing w:val="-61"/>
          <w:w w:val="105"/>
        </w:rPr>
      </w:r>
      <w:r>
        <w:rPr>
          <w:w w:val="105"/>
        </w:rPr>
        <w:t>methods</w:t>
      </w:r>
      <w:r>
        <w:rPr>
          <w:spacing w:val="45"/>
          <w:w w:val="105"/>
        </w:rPr>
        <w:t> </w:t>
      </w:r>
      <w:r>
        <w:rPr>
          <w:w w:val="105"/>
        </w:rPr>
        <w:t>discussed</w:t>
      </w:r>
      <w:r>
        <w:rPr>
          <w:spacing w:val="45"/>
          <w:w w:val="105"/>
        </w:rPr>
        <w:t> </w:t>
      </w:r>
      <w:r>
        <w:rPr>
          <w:w w:val="105"/>
        </w:rPr>
        <w:t>in</w:t>
      </w:r>
      <w:r>
        <w:rPr>
          <w:spacing w:val="45"/>
          <w:w w:val="105"/>
        </w:rPr>
        <w:t> </w:t>
      </w:r>
      <w:r>
        <w:rPr>
          <w:w w:val="105"/>
        </w:rPr>
        <w:t>chapter</w:t>
      </w:r>
      <w:r>
        <w:rPr>
          <w:spacing w:val="46"/>
          <w:w w:val="105"/>
        </w:rPr>
        <w:t> </w:t>
      </w:r>
      <w:r>
        <w:rPr>
          <w:w w:val="105"/>
        </w:rPr>
        <w:t>3.</w:t>
      </w:r>
      <w:r>
        <w:rPr>
          <w:spacing w:val="2"/>
          <w:w w:val="105"/>
        </w:rPr>
        <w:t> </w:t>
      </w:r>
      <w:r>
        <w:rPr>
          <w:w w:val="105"/>
        </w:rPr>
        <w:t>The</w:t>
      </w:r>
      <w:r>
        <w:rPr>
          <w:spacing w:val="46"/>
          <w:w w:val="105"/>
        </w:rPr>
        <w:t> </w:t>
      </w:r>
      <w:r>
        <w:rPr>
          <w:w w:val="105"/>
        </w:rPr>
        <w:t>following</w:t>
      </w:r>
      <w:r>
        <w:rPr>
          <w:spacing w:val="47"/>
          <w:w w:val="105"/>
        </w:rPr>
        <w:t> </w:t>
      </w:r>
      <w:r>
        <w:rPr>
          <w:w w:val="105"/>
        </w:rPr>
        <w:t>assumptions</w:t>
      </w:r>
      <w:r>
        <w:rPr>
          <w:spacing w:val="46"/>
          <w:w w:val="105"/>
        </w:rPr>
        <w:t> </w:t>
      </w:r>
      <w:r>
        <w:rPr>
          <w:w w:val="105"/>
        </w:rPr>
        <w:t>were</w:t>
      </w:r>
      <w:r>
        <w:rPr>
          <w:spacing w:val="46"/>
          <w:w w:val="105"/>
        </w:rPr>
        <w:t> </w:t>
      </w:r>
      <w:r>
        <w:rPr>
          <w:w w:val="105"/>
        </w:rPr>
        <w:t>made</w:t>
      </w:r>
      <w:r>
        <w:rPr>
          <w:spacing w:val="45"/>
          <w:w w:val="105"/>
        </w:rPr>
        <w:t> </w:t>
      </w:r>
      <w:r>
        <w:rPr>
          <w:w w:val="105"/>
        </w:rPr>
        <w:t>to</w:t>
      </w:r>
      <w:r>
        <w:rPr>
          <w:spacing w:val="46"/>
          <w:w w:val="105"/>
        </w:rPr>
        <w:t> </w:t>
      </w:r>
      <w:r>
        <w:rPr>
          <w:w w:val="105"/>
        </w:rPr>
        <w:t>simplify</w:t>
      </w:r>
      <w:r>
        <w:rPr>
          <w:spacing w:val="46"/>
          <w:w w:val="105"/>
        </w:rPr>
        <w:t> </w:t>
      </w:r>
      <w:r>
        <w:rPr>
          <w:w w:val="105"/>
        </w:rPr>
        <w:t>the</w:t>
      </w:r>
      <w:r>
        <w:rPr>
          <w:w w:val="112"/>
        </w:rPr>
        <w:t> </w:t>
      </w:r>
      <w:r>
        <w:rPr>
          <w:w w:val="105"/>
        </w:rPr>
        <w:t>model</w:t>
      </w:r>
      <w:r>
        <w:rPr>
          <w:spacing w:val="-21"/>
          <w:w w:val="105"/>
        </w:rPr>
        <w:t> </w:t>
      </w:r>
      <w:r>
        <w:rPr>
          <w:w w:val="105"/>
        </w:rPr>
        <w:t>development:</w:t>
      </w:r>
      <w:r>
        <w:rPr/>
      </w:r>
    </w:p>
    <w:p>
      <w:pPr>
        <w:pStyle w:val="ListParagraph"/>
        <w:numPr>
          <w:ilvl w:val="3"/>
          <w:numId w:val="23"/>
        </w:numPr>
        <w:tabs>
          <w:tab w:pos="703" w:val="left" w:leader="none"/>
        </w:tabs>
        <w:spacing w:line="240" w:lineRule="auto" w:before="104" w:after="0"/>
        <w:ind w:left="702" w:right="108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The effect of compressed air after-cooling is</w:t>
      </w:r>
      <w:r>
        <w:rPr>
          <w:rFonts w:ascii="Times New Roman"/>
          <w:spacing w:val="18"/>
          <w:sz w:val="24"/>
        </w:rPr>
        <w:t> </w:t>
      </w:r>
      <w:r>
        <w:rPr>
          <w:rFonts w:ascii="Times New Roman"/>
          <w:sz w:val="24"/>
        </w:rPr>
        <w:t>negligible</w:t>
      </w:r>
    </w:p>
    <w:p>
      <w:pPr>
        <w:pStyle w:val="ListParagraph"/>
        <w:numPr>
          <w:ilvl w:val="3"/>
          <w:numId w:val="23"/>
        </w:numPr>
        <w:tabs>
          <w:tab w:pos="703" w:val="left" w:leader="none"/>
        </w:tabs>
        <w:spacing w:line="240" w:lineRule="auto" w:before="58" w:after="0"/>
        <w:ind w:left="702" w:right="108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Heat transfer over the pipe length is</w:t>
      </w:r>
      <w:r>
        <w:rPr>
          <w:rFonts w:ascii="Times New Roman"/>
          <w:spacing w:val="25"/>
          <w:sz w:val="24"/>
        </w:rPr>
        <w:t> </w:t>
      </w:r>
      <w:r>
        <w:rPr>
          <w:rFonts w:ascii="Times New Roman"/>
          <w:sz w:val="24"/>
        </w:rPr>
        <w:t>negligible</w:t>
      </w:r>
    </w:p>
    <w:p>
      <w:pPr>
        <w:pStyle w:val="ListParagraph"/>
        <w:numPr>
          <w:ilvl w:val="3"/>
          <w:numId w:val="23"/>
        </w:numPr>
        <w:tabs>
          <w:tab w:pos="703" w:val="left" w:leader="none"/>
        </w:tabs>
        <w:spacing w:line="240" w:lineRule="auto" w:before="58" w:after="0"/>
        <w:ind w:left="702" w:right="108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Underground temperature and humidity remained constant for each</w:t>
      </w:r>
      <w:r>
        <w:rPr>
          <w:rFonts w:ascii="Times New Roman"/>
          <w:spacing w:val="10"/>
          <w:w w:val="105"/>
          <w:sz w:val="24"/>
        </w:rPr>
        <w:t> </w:t>
      </w:r>
      <w:r>
        <w:rPr>
          <w:rFonts w:ascii="Times New Roman"/>
          <w:w w:val="105"/>
          <w:sz w:val="24"/>
        </w:rPr>
        <w:t>level</w:t>
      </w:r>
      <w:r>
        <w:rPr>
          <w:rFonts w:ascii="Times New Roman"/>
          <w:sz w:val="24"/>
        </w:rPr>
      </w:r>
    </w:p>
    <w:p>
      <w:pPr>
        <w:pStyle w:val="ListParagraph"/>
        <w:numPr>
          <w:ilvl w:val="3"/>
          <w:numId w:val="23"/>
        </w:numPr>
        <w:tabs>
          <w:tab w:pos="703" w:val="left" w:leader="none"/>
        </w:tabs>
        <w:spacing w:line="240" w:lineRule="auto" w:before="58" w:after="0"/>
        <w:ind w:left="702" w:right="108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Surface ambient air conditions followed normal summer</w:t>
      </w:r>
      <w:r>
        <w:rPr>
          <w:rFonts w:ascii="Times New Roman"/>
          <w:spacing w:val="33"/>
          <w:w w:val="105"/>
          <w:sz w:val="24"/>
        </w:rPr>
        <w:t> </w:t>
      </w:r>
      <w:r>
        <w:rPr>
          <w:rFonts w:ascii="Times New Roman"/>
          <w:w w:val="105"/>
          <w:sz w:val="24"/>
        </w:rPr>
        <w:t>trend</w:t>
      </w:r>
      <w:r>
        <w:rPr>
          <w:rFonts w:ascii="Times New Roman"/>
          <w:sz w:val="24"/>
        </w:rPr>
      </w:r>
    </w:p>
    <w:p>
      <w:pPr>
        <w:pStyle w:val="BodyText"/>
        <w:spacing w:line="352" w:lineRule="auto" w:before="261"/>
        <w:ind w:right="131" w:hanging="9"/>
        <w:jc w:val="both"/>
      </w:pPr>
      <w:r>
        <w:rPr/>
        <w:pict>
          <v:group style="position:absolute;margin-left:137.292999pt;margin-top:81.17215pt;width:334.9pt;height:.1pt;mso-position-horizontal-relative:page;mso-position-vertical-relative:paragraph;z-index:-419488" coordorigin="2746,1623" coordsize="6698,2">
            <v:shape style="position:absolute;left:2746;top:1623;width:6698;height:2" coordorigin="2746,1623" coordsize="6698,0" path="m2746,1623l9443,1623e" filled="false" stroked="true" strokeweight=".398pt" strokecolor="#000000">
              <v:path arrowok="t"/>
            </v:shape>
            <w10:wrap type="none"/>
          </v:group>
        </w:pic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model</w:t>
      </w:r>
      <w:r>
        <w:rPr>
          <w:spacing w:val="15"/>
          <w:w w:val="105"/>
        </w:rPr>
        <w:t> </w:t>
      </w:r>
      <w:r>
        <w:rPr>
          <w:w w:val="105"/>
        </w:rPr>
        <w:t>components</w:t>
      </w:r>
      <w:r>
        <w:rPr>
          <w:spacing w:val="15"/>
          <w:w w:val="105"/>
        </w:rPr>
        <w:t> </w:t>
      </w:r>
      <w:r>
        <w:rPr>
          <w:w w:val="105"/>
        </w:rPr>
        <w:t>was</w:t>
      </w:r>
      <w:r>
        <w:rPr>
          <w:spacing w:val="15"/>
          <w:w w:val="105"/>
        </w:rPr>
        <w:t> </w:t>
      </w:r>
      <w:r>
        <w:rPr>
          <w:w w:val="105"/>
        </w:rPr>
        <w:t>calibrated</w:t>
      </w:r>
      <w:r>
        <w:rPr>
          <w:spacing w:val="16"/>
          <w:w w:val="105"/>
        </w:rPr>
        <w:t> </w:t>
      </w:r>
      <w:r>
        <w:rPr>
          <w:w w:val="105"/>
        </w:rPr>
        <w:t>so</w:t>
      </w:r>
      <w:r>
        <w:rPr>
          <w:spacing w:val="15"/>
          <w:w w:val="105"/>
        </w:rPr>
        <w:t> </w:t>
      </w:r>
      <w:r>
        <w:rPr>
          <w:w w:val="105"/>
        </w:rPr>
        <w:t>that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simulated</w:t>
      </w:r>
      <w:r>
        <w:rPr>
          <w:spacing w:val="16"/>
          <w:w w:val="105"/>
        </w:rPr>
        <w:t> </w:t>
      </w:r>
      <w:r>
        <w:rPr>
          <w:w w:val="105"/>
        </w:rPr>
        <w:t>outputs</w:t>
      </w:r>
      <w:r>
        <w:rPr>
          <w:spacing w:val="15"/>
          <w:w w:val="105"/>
        </w:rPr>
        <w:t> </w:t>
      </w:r>
      <w:r>
        <w:rPr>
          <w:w w:val="105"/>
        </w:rPr>
        <w:t>matched</w:t>
      </w:r>
      <w:r>
        <w:rPr>
          <w:spacing w:val="15"/>
          <w:w w:val="105"/>
        </w:rPr>
        <w:t> </w:t>
      </w:r>
      <w:r>
        <w:rPr>
          <w:w w:val="105"/>
        </w:rPr>
        <w:t>data</w:t>
      </w:r>
      <w:r>
        <w:rPr>
          <w:spacing w:val="15"/>
          <w:w w:val="105"/>
        </w:rPr>
        <w:t> </w:t>
      </w:r>
      <w:r>
        <w:rPr>
          <w:w w:val="105"/>
        </w:rPr>
        <w:t>from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w w:val="108"/>
        </w:rPr>
        <w:t> </w:t>
      </w:r>
      <w:r>
        <w:rPr>
          <w:w w:val="105"/>
        </w:rPr>
        <w:t>real</w:t>
      </w:r>
      <w:r>
        <w:rPr>
          <w:spacing w:val="18"/>
          <w:w w:val="105"/>
        </w:rPr>
        <w:t> </w:t>
      </w:r>
      <w:r>
        <w:rPr>
          <w:w w:val="105"/>
        </w:rPr>
        <w:t>system.</w:t>
      </w:r>
      <w:r>
        <w:rPr>
          <w:spacing w:val="49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process</w:t>
      </w:r>
      <w:r>
        <w:rPr>
          <w:spacing w:val="17"/>
          <w:w w:val="105"/>
        </w:rPr>
        <w:t> </w:t>
      </w:r>
      <w:r>
        <w:rPr>
          <w:w w:val="105"/>
        </w:rPr>
        <w:t>flow</w:t>
      </w:r>
      <w:r>
        <w:rPr>
          <w:spacing w:val="18"/>
          <w:w w:val="105"/>
        </w:rPr>
        <w:t> </w:t>
      </w:r>
      <w:r>
        <w:rPr>
          <w:w w:val="105"/>
        </w:rPr>
        <w:t>diagram</w:t>
      </w:r>
      <w:r>
        <w:rPr>
          <w:spacing w:val="18"/>
          <w:w w:val="105"/>
        </w:rPr>
        <w:t> </w:t>
      </w:r>
      <w:r>
        <w:rPr>
          <w:w w:val="105"/>
        </w:rPr>
        <w:t>for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simulation</w:t>
      </w:r>
      <w:r>
        <w:rPr>
          <w:spacing w:val="20"/>
          <w:w w:val="105"/>
        </w:rPr>
        <w:t> </w:t>
      </w:r>
      <w:r>
        <w:rPr>
          <w:w w:val="105"/>
        </w:rPr>
        <w:t>is</w:t>
      </w:r>
      <w:r>
        <w:rPr>
          <w:spacing w:val="18"/>
          <w:w w:val="105"/>
        </w:rPr>
        <w:t> </w:t>
      </w:r>
      <w:r>
        <w:rPr>
          <w:w w:val="105"/>
        </w:rPr>
        <w:t>shown</w:t>
      </w:r>
      <w:r>
        <w:rPr>
          <w:spacing w:val="19"/>
          <w:w w:val="105"/>
        </w:rPr>
        <w:t> </w:t>
      </w:r>
      <w:r>
        <w:rPr>
          <w:w w:val="105"/>
        </w:rPr>
        <w:t>in</w:t>
      </w:r>
      <w:r>
        <w:rPr>
          <w:spacing w:val="19"/>
          <w:w w:val="105"/>
        </w:rPr>
        <w:t> </w:t>
      </w:r>
      <w:r>
        <w:rPr>
          <w:w w:val="105"/>
        </w:rPr>
        <w:t>fig.</w:t>
      </w:r>
      <w:r>
        <w:rPr>
          <w:spacing w:val="19"/>
          <w:w w:val="105"/>
        </w:rPr>
        <w:t> </w:t>
      </w:r>
      <w:hyperlink w:history="true" w:anchor="_bookmark137">
        <w:r>
          <w:rPr>
            <w:w w:val="105"/>
          </w:rPr>
          <w:t>II.1.</w:t>
        </w:r>
      </w:hyperlink>
      <w:r>
        <w:rPr>
          <w:spacing w:val="49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model</w:t>
      </w:r>
      <w:r>
        <w:rPr>
          <w:w w:val="103"/>
        </w:rPr>
        <w:t> </w:t>
      </w:r>
      <w:r>
        <w:rPr>
          <w:w w:val="105"/>
        </w:rPr>
        <w:t>data inputs and outputs are described in table</w:t>
      </w:r>
      <w:r>
        <w:rPr>
          <w:w w:val="105"/>
        </w:rPr>
        <w:t>   </w:t>
      </w:r>
      <w:r>
        <w:rPr>
          <w:spacing w:val="25"/>
          <w:w w:val="105"/>
        </w:rPr>
        <w:t> </w:t>
      </w:r>
      <w:hyperlink w:history="true" w:anchor="_bookmark54">
        <w:r>
          <w:rPr>
            <w:w w:val="105"/>
          </w:rPr>
          <w:t>4.1.</w:t>
        </w:r>
      </w:hyperlink>
    </w:p>
    <w:p>
      <w:pPr>
        <w:pStyle w:val="BodyText"/>
        <w:tabs>
          <w:tab w:pos="4831" w:val="left" w:leader="none"/>
        </w:tabs>
        <w:spacing w:line="240" w:lineRule="auto" w:before="134"/>
        <w:ind w:left="1565" w:right="0"/>
        <w:jc w:val="left"/>
      </w:pPr>
      <w:r>
        <w:rPr>
          <w:w w:val="105"/>
        </w:rPr>
        <w:t>Inputs</w:t>
        <w:tab/>
      </w:r>
      <w:r>
        <w:rPr>
          <w:w w:val="110"/>
        </w:rPr>
        <w:t>Outputs</w:t>
      </w:r>
      <w:r>
        <w:rPr/>
      </w:r>
    </w:p>
    <w:p>
      <w:pPr>
        <w:pStyle w:val="BodyText"/>
        <w:tabs>
          <w:tab w:pos="4831" w:val="left" w:leader="none"/>
        </w:tabs>
        <w:spacing w:line="240" w:lineRule="auto" w:before="21"/>
        <w:ind w:left="1565" w:right="0"/>
        <w:jc w:val="left"/>
      </w:pPr>
      <w:r>
        <w:rPr/>
        <w:pict>
          <v:group style="position:absolute;margin-left:137.292999pt;margin-top:1.942136pt;width:334.9pt;height:.1pt;mso-position-horizontal-relative:page;mso-position-vertical-relative:paragraph;z-index:-419464" coordorigin="2746,39" coordsize="6698,2">
            <v:shape style="position:absolute;left:2746;top:39;width:6698;height:2" coordorigin="2746,39" coordsize="6698,0" path="m2746,39l9443,39e" filled="false" stroked="true" strokeweight=".398pt" strokecolor="#000000">
              <v:path arrowok="t"/>
            </v:shape>
            <w10:wrap type="none"/>
          </v:group>
        </w:pict>
      </w:r>
      <w:r>
        <w:rPr/>
        <w:t>Level measured</w:t>
      </w:r>
      <w:r>
        <w:rPr>
          <w:spacing w:val="53"/>
        </w:rPr>
        <w:t> </w:t>
      </w:r>
      <w:r>
        <w:rPr/>
        <w:t>flows</w:t>
        <w:tab/>
        <w:t>Compressor </w:t>
      </w:r>
      <w:r>
        <w:rPr>
          <w:spacing w:val="5"/>
        </w:rPr>
        <w:t> </w:t>
      </w:r>
      <w:r>
        <w:rPr/>
        <w:t>powers</w:t>
      </w:r>
    </w:p>
    <w:p>
      <w:pPr>
        <w:pStyle w:val="BodyText"/>
        <w:tabs>
          <w:tab w:pos="4830" w:val="left" w:leader="none"/>
        </w:tabs>
        <w:spacing w:line="252" w:lineRule="auto" w:before="13"/>
        <w:ind w:left="1565" w:right="2894"/>
        <w:jc w:val="left"/>
      </w:pPr>
      <w:r>
        <w:rPr>
          <w:w w:val="105"/>
        </w:rPr>
        <w:t>Compressor</w:t>
      </w:r>
      <w:r>
        <w:rPr>
          <w:spacing w:val="-34"/>
          <w:w w:val="105"/>
        </w:rPr>
        <w:t> </w:t>
      </w:r>
      <w:r>
        <w:rPr>
          <w:w w:val="105"/>
        </w:rPr>
        <w:t>schedules</w:t>
        <w:tab/>
      </w:r>
      <w:r>
        <w:rPr/>
        <w:t>Network</w:t>
      </w:r>
      <w:r>
        <w:rPr>
          <w:spacing w:val="31"/>
        </w:rPr>
        <w:t> </w:t>
      </w:r>
      <w:r>
        <w:rPr/>
        <w:t>flows</w:t>
      </w:r>
      <w:r>
        <w:rPr>
          <w:w w:val="98"/>
        </w:rPr>
        <w:t> </w:t>
      </w:r>
      <w:r>
        <w:rPr>
          <w:w w:val="105"/>
        </w:rPr>
        <w:t>Compressor</w:t>
      </w:r>
      <w:r>
        <w:rPr>
          <w:spacing w:val="4"/>
          <w:w w:val="105"/>
        </w:rPr>
        <w:t> </w:t>
      </w:r>
      <w:r>
        <w:rPr>
          <w:w w:val="105"/>
        </w:rPr>
        <w:t>set-points</w:t>
        <w:tab/>
        <w:t>Network</w:t>
      </w:r>
      <w:r>
        <w:rPr>
          <w:spacing w:val="-8"/>
          <w:w w:val="105"/>
        </w:rPr>
        <w:t> </w:t>
      </w:r>
      <w:r>
        <w:rPr>
          <w:w w:val="105"/>
        </w:rPr>
        <w:t>pressures</w:t>
      </w:r>
      <w:r>
        <w:rPr>
          <w:w w:val="103"/>
        </w:rPr>
        <w:t> </w:t>
      </w:r>
      <w:r>
        <w:rPr>
          <w:w w:val="105"/>
        </w:rPr>
        <w:t>Underground valve</w:t>
      </w:r>
      <w:r>
        <w:rPr>
          <w:spacing w:val="27"/>
          <w:w w:val="105"/>
        </w:rPr>
        <w:t> </w:t>
      </w:r>
      <w:r>
        <w:rPr>
          <w:w w:val="105"/>
        </w:rPr>
        <w:t>set-points</w:t>
      </w:r>
      <w:r>
        <w:rPr/>
      </w:r>
    </w:p>
    <w:p>
      <w:pPr>
        <w:spacing w:line="20" w:lineRule="exact"/>
        <w:ind w:left="144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335.3pt;height:.4pt;mso-position-horizontal-relative:char;mso-position-vertical-relative:line" coordorigin="0,0" coordsize="6706,8">
            <v:group style="position:absolute;left:4;top:4;width:6698;height:2" coordorigin="4,4" coordsize="6698,2">
              <v:shape style="position:absolute;left:4;top:4;width:6698;height:2" coordorigin="4,4" coordsize="6698,0" path="m4,4l6701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10"/>
          <w:szCs w:val="10"/>
        </w:rPr>
      </w:pPr>
    </w:p>
    <w:p>
      <w:pPr>
        <w:pStyle w:val="BodyText"/>
        <w:spacing w:line="240" w:lineRule="auto" w:before="55"/>
        <w:ind w:left="923" w:right="0"/>
        <w:jc w:val="left"/>
      </w:pPr>
      <w:r>
        <w:rPr>
          <w:w w:val="105"/>
        </w:rPr>
        <w:t>Table 4.1:  </w:t>
      </w:r>
      <w:bookmarkStart w:name="_bookmark54" w:id="93"/>
      <w:bookmarkEnd w:id="93"/>
      <w:r>
        <w:rPr>
          <w:w w:val="105"/>
        </w:rPr>
        <w:t>Data</w:t>
      </w:r>
      <w:r>
        <w:rPr>
          <w:w w:val="105"/>
        </w:rPr>
        <w:t> inputs and outputs for the Case study 1 simulation   </w:t>
      </w:r>
      <w:r>
        <w:rPr>
          <w:spacing w:val="30"/>
          <w:w w:val="105"/>
        </w:rPr>
        <w:t> </w:t>
      </w:r>
      <w:r>
        <w:rPr>
          <w:w w:val="105"/>
        </w:rPr>
        <w:t>model</w:t>
      </w:r>
      <w:r>
        <w:rPr/>
      </w:r>
    </w:p>
    <w:p>
      <w:pPr>
        <w:pStyle w:val="Heading3"/>
        <w:numPr>
          <w:ilvl w:val="2"/>
          <w:numId w:val="23"/>
        </w:numPr>
        <w:tabs>
          <w:tab w:pos="1104" w:val="left" w:leader="none"/>
        </w:tabs>
        <w:spacing w:line="240" w:lineRule="auto" w:before="153" w:after="0"/>
        <w:ind w:left="1103" w:right="0" w:hanging="986"/>
        <w:jc w:val="both"/>
        <w:rPr>
          <w:b w:val="0"/>
          <w:bCs w:val="0"/>
        </w:rPr>
      </w:pPr>
      <w:r>
        <w:rPr/>
        <w:t>Verification of</w:t>
      </w:r>
      <w:r>
        <w:rPr>
          <w:spacing w:val="66"/>
        </w:rPr>
        <w:t> </w:t>
      </w:r>
      <w:r>
        <w:rPr/>
        <w:t>model</w:t>
      </w:r>
      <w:r>
        <w:rPr>
          <w:b w:val="0"/>
        </w:rPr>
      </w:r>
    </w:p>
    <w:p>
      <w:pPr>
        <w:spacing w:line="240" w:lineRule="auto" w:before="9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left="108" w:right="99" w:hanging="1"/>
        <w:jc w:val="both"/>
      </w:pPr>
      <w:r>
        <w:rPr>
          <w:w w:val="105"/>
        </w:rPr>
        <w:t>Verification</w:t>
      </w:r>
      <w:r>
        <w:rPr>
          <w:spacing w:val="27"/>
          <w:w w:val="105"/>
        </w:rPr>
        <w:t> </w:t>
      </w:r>
      <w:r>
        <w:rPr>
          <w:w w:val="105"/>
        </w:rPr>
        <w:t>was</w:t>
      </w:r>
      <w:r>
        <w:rPr>
          <w:spacing w:val="26"/>
          <w:w w:val="105"/>
        </w:rPr>
        <w:t> </w:t>
      </w:r>
      <w:r>
        <w:rPr>
          <w:w w:val="105"/>
        </w:rPr>
        <w:t>performed</w:t>
      </w:r>
      <w:r>
        <w:rPr>
          <w:spacing w:val="25"/>
          <w:w w:val="105"/>
        </w:rPr>
        <w:t> </w:t>
      </w:r>
      <w:r>
        <w:rPr>
          <w:w w:val="105"/>
        </w:rPr>
        <w:t>to</w:t>
      </w:r>
      <w:r>
        <w:rPr>
          <w:spacing w:val="26"/>
          <w:w w:val="105"/>
        </w:rPr>
        <w:t> </w:t>
      </w:r>
      <w:r>
        <w:rPr>
          <w:w w:val="105"/>
        </w:rPr>
        <w:t>ensure</w:t>
      </w:r>
      <w:r>
        <w:rPr>
          <w:spacing w:val="26"/>
          <w:w w:val="105"/>
        </w:rPr>
        <w:t> </w:t>
      </w:r>
      <w:r>
        <w:rPr>
          <w:w w:val="105"/>
        </w:rPr>
        <w:t>that</w:t>
      </w:r>
      <w:r>
        <w:rPr>
          <w:spacing w:val="26"/>
          <w:w w:val="105"/>
        </w:rPr>
        <w:t> </w:t>
      </w:r>
      <w:r>
        <w:rPr>
          <w:w w:val="105"/>
        </w:rPr>
        <w:t>simulated</w:t>
      </w:r>
      <w:r>
        <w:rPr>
          <w:spacing w:val="27"/>
          <w:w w:val="105"/>
        </w:rPr>
        <w:t> </w:t>
      </w:r>
      <w:r>
        <w:rPr>
          <w:w w:val="105"/>
        </w:rPr>
        <w:t>output</w:t>
      </w:r>
      <w:r>
        <w:rPr>
          <w:spacing w:val="26"/>
          <w:w w:val="105"/>
        </w:rPr>
        <w:t> </w:t>
      </w:r>
      <w:r>
        <w:rPr>
          <w:w w:val="105"/>
        </w:rPr>
        <w:t>accuracy</w:t>
      </w:r>
      <w:r>
        <w:rPr>
          <w:spacing w:val="26"/>
          <w:w w:val="105"/>
        </w:rPr>
        <w:t> </w:t>
      </w:r>
      <w:r>
        <w:rPr>
          <w:w w:val="105"/>
        </w:rPr>
        <w:t>was</w:t>
      </w:r>
      <w:r>
        <w:rPr>
          <w:spacing w:val="26"/>
          <w:w w:val="105"/>
        </w:rPr>
        <w:t> </w:t>
      </w:r>
      <w:r>
        <w:rPr>
          <w:rFonts w:ascii="Arial"/>
          <w:i/>
          <w:w w:val="105"/>
        </w:rPr>
        <w:t>&gt;</w:t>
      </w:r>
      <w:r>
        <w:rPr>
          <w:rFonts w:ascii="Arial"/>
          <w:i/>
          <w:spacing w:val="5"/>
          <w:w w:val="105"/>
        </w:rPr>
        <w:t> </w:t>
      </w:r>
      <w:r>
        <w:rPr>
          <w:w w:val="105"/>
        </w:rPr>
        <w:t>95%.</w:t>
      </w:r>
      <w:r>
        <w:rPr>
          <w:spacing w:val="56"/>
          <w:w w:val="105"/>
        </w:rPr>
        <w:t> </w:t>
      </w:r>
      <w:r>
        <w:rPr>
          <w:w w:val="105"/>
        </w:rPr>
        <w:t>fig.</w:t>
      </w:r>
      <w:r>
        <w:rPr>
          <w:spacing w:val="26"/>
          <w:w w:val="105"/>
        </w:rPr>
        <w:t> </w:t>
      </w:r>
      <w:hyperlink w:history="true" w:anchor="_bookmark55">
        <w:r>
          <w:rPr>
            <w:w w:val="105"/>
          </w:rPr>
          <w:t>4.3,</w:t>
        </w:r>
      </w:hyperlink>
      <w:r>
        <w:rPr>
          <w:spacing w:val="-60"/>
          <w:w w:val="105"/>
        </w:rPr>
        <w:t> </w:t>
      </w:r>
      <w:r>
        <w:rPr>
          <w:spacing w:val="-60"/>
          <w:w w:val="105"/>
        </w:rPr>
      </w:r>
      <w:r>
        <w:rPr>
          <w:w w:val="105"/>
        </w:rPr>
        <w:t>fig.</w:t>
      </w:r>
      <w:r>
        <w:rPr>
          <w:spacing w:val="45"/>
          <w:w w:val="105"/>
        </w:rPr>
        <w:t> </w:t>
      </w:r>
      <w:hyperlink w:history="true" w:anchor="_bookmark55">
        <w:r>
          <w:rPr>
            <w:w w:val="105"/>
          </w:rPr>
          <w:t>4.3</w:t>
        </w:r>
      </w:hyperlink>
      <w:r>
        <w:rPr>
          <w:spacing w:val="45"/>
          <w:w w:val="105"/>
        </w:rPr>
        <w:t> </w:t>
      </w:r>
      <w:r>
        <w:rPr>
          <w:w w:val="105"/>
        </w:rPr>
        <w:t>and</w:t>
      </w:r>
      <w:r>
        <w:rPr>
          <w:spacing w:val="45"/>
          <w:w w:val="105"/>
        </w:rPr>
        <w:t> </w:t>
      </w:r>
      <w:r>
        <w:rPr>
          <w:w w:val="105"/>
        </w:rPr>
        <w:t>fig.</w:t>
      </w:r>
      <w:r>
        <w:rPr>
          <w:spacing w:val="45"/>
          <w:w w:val="105"/>
        </w:rPr>
        <w:t> </w:t>
      </w:r>
      <w:hyperlink w:history="true" w:anchor="_bookmark57">
        <w:r>
          <w:rPr>
            <w:w w:val="105"/>
          </w:rPr>
          <w:t>4.5</w:t>
        </w:r>
      </w:hyperlink>
      <w:r>
        <w:rPr>
          <w:spacing w:val="45"/>
          <w:w w:val="105"/>
        </w:rPr>
        <w:t> </w:t>
      </w:r>
      <w:r>
        <w:rPr>
          <w:w w:val="105"/>
        </w:rPr>
        <w:t>show</w:t>
      </w:r>
      <w:r>
        <w:rPr>
          <w:spacing w:val="45"/>
          <w:w w:val="105"/>
        </w:rPr>
        <w:t> </w:t>
      </w:r>
      <w:r>
        <w:rPr>
          <w:w w:val="105"/>
        </w:rPr>
        <w:t>the</w:t>
      </w:r>
      <w:r>
        <w:rPr>
          <w:spacing w:val="45"/>
          <w:w w:val="105"/>
        </w:rPr>
        <w:t> </w:t>
      </w:r>
      <w:r>
        <w:rPr>
          <w:w w:val="105"/>
        </w:rPr>
        <w:t>to</w:t>
      </w:r>
      <w:r>
        <w:rPr>
          <w:spacing w:val="45"/>
          <w:w w:val="105"/>
        </w:rPr>
        <w:t> </w:t>
      </w:r>
      <w:r>
        <w:rPr>
          <w:w w:val="105"/>
        </w:rPr>
        <w:t>total</w:t>
      </w:r>
      <w:r>
        <w:rPr>
          <w:spacing w:val="45"/>
          <w:w w:val="105"/>
        </w:rPr>
        <w:t> </w:t>
      </w:r>
      <w:r>
        <w:rPr>
          <w:w w:val="105"/>
        </w:rPr>
        <w:t>simulated</w:t>
      </w:r>
      <w:r>
        <w:rPr>
          <w:spacing w:val="46"/>
          <w:w w:val="105"/>
        </w:rPr>
        <w:t> </w:t>
      </w:r>
      <w:r>
        <w:rPr>
          <w:w w:val="105"/>
        </w:rPr>
        <w:t>power</w:t>
      </w:r>
      <w:r>
        <w:rPr>
          <w:spacing w:val="45"/>
          <w:w w:val="105"/>
        </w:rPr>
        <w:t> </w:t>
      </w:r>
      <w:r>
        <w:rPr>
          <w:w w:val="105"/>
        </w:rPr>
        <w:t>,flow</w:t>
      </w:r>
      <w:r>
        <w:rPr>
          <w:spacing w:val="45"/>
          <w:w w:val="105"/>
        </w:rPr>
        <w:t> </w:t>
      </w:r>
      <w:r>
        <w:rPr>
          <w:w w:val="105"/>
        </w:rPr>
        <w:t>and</w:t>
      </w:r>
      <w:r>
        <w:rPr>
          <w:spacing w:val="45"/>
          <w:w w:val="105"/>
        </w:rPr>
        <w:t> </w:t>
      </w:r>
      <w:r>
        <w:rPr>
          <w:w w:val="105"/>
        </w:rPr>
        <w:t>outlet</w:t>
      </w:r>
      <w:r>
        <w:rPr>
          <w:spacing w:val="45"/>
          <w:w w:val="105"/>
        </w:rPr>
        <w:t> </w:t>
      </w:r>
      <w:r>
        <w:rPr>
          <w:w w:val="105"/>
        </w:rPr>
        <w:t>pressure</w:t>
      </w:r>
      <w:r>
        <w:rPr>
          <w:spacing w:val="44"/>
          <w:w w:val="105"/>
        </w:rPr>
        <w:t> </w:t>
      </w:r>
      <w:r>
        <w:rPr>
          <w:w w:val="105"/>
        </w:rPr>
        <w:t>of</w:t>
      </w:r>
      <w:r>
        <w:rPr>
          <w:spacing w:val="45"/>
          <w:w w:val="105"/>
        </w:rPr>
        <w:t> </w:t>
      </w:r>
      <w:r>
        <w:rPr>
          <w:w w:val="105"/>
        </w:rPr>
        <w:t>the</w:t>
      </w:r>
      <w:r>
        <w:rPr>
          <w:spacing w:val="-61"/>
          <w:w w:val="105"/>
        </w:rPr>
        <w:t> </w:t>
      </w:r>
      <w:r>
        <w:rPr>
          <w:spacing w:val="-61"/>
          <w:w w:val="105"/>
        </w:rPr>
      </w:r>
      <w:r>
        <w:rPr>
          <w:w w:val="105"/>
        </w:rPr>
        <w:t>compressors</w:t>
      </w:r>
      <w:r>
        <w:rPr>
          <w:spacing w:val="30"/>
          <w:w w:val="105"/>
        </w:rPr>
        <w:t> </w:t>
      </w:r>
      <w:r>
        <w:rPr>
          <w:w w:val="105"/>
        </w:rPr>
        <w:t>compared</w:t>
      </w:r>
      <w:r>
        <w:rPr>
          <w:spacing w:val="30"/>
          <w:w w:val="105"/>
        </w:rPr>
        <w:t> </w:t>
      </w:r>
      <w:r>
        <w:rPr>
          <w:w w:val="105"/>
        </w:rPr>
        <w:t>to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system.</w:t>
      </w:r>
      <w:r>
        <w:rPr>
          <w:spacing w:val="8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average</w:t>
      </w:r>
      <w:r>
        <w:rPr>
          <w:spacing w:val="29"/>
          <w:w w:val="105"/>
        </w:rPr>
        <w:t> </w:t>
      </w:r>
      <w:r>
        <w:rPr>
          <w:w w:val="105"/>
        </w:rPr>
        <w:t>accuracy</w:t>
      </w:r>
      <w:r>
        <w:rPr>
          <w:spacing w:val="29"/>
          <w:w w:val="105"/>
        </w:rPr>
        <w:t> </w:t>
      </w:r>
      <w:r>
        <w:rPr>
          <w:w w:val="105"/>
        </w:rPr>
        <w:t>for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power</w:t>
      </w:r>
      <w:r>
        <w:rPr>
          <w:spacing w:val="29"/>
          <w:w w:val="105"/>
        </w:rPr>
        <w:t> </w:t>
      </w:r>
      <w:r>
        <w:rPr>
          <w:w w:val="105"/>
        </w:rPr>
        <w:t>and</w:t>
      </w:r>
      <w:r>
        <w:rPr>
          <w:spacing w:val="30"/>
          <w:w w:val="105"/>
        </w:rPr>
        <w:t> </w:t>
      </w:r>
      <w:r>
        <w:rPr>
          <w:w w:val="105"/>
        </w:rPr>
        <w:t>total</w:t>
      </w:r>
      <w:r>
        <w:rPr>
          <w:spacing w:val="29"/>
          <w:w w:val="105"/>
        </w:rPr>
        <w:t> </w:t>
      </w:r>
      <w:r>
        <w:rPr>
          <w:w w:val="105"/>
        </w:rPr>
        <w:t>flow</w:t>
      </w:r>
      <w:r>
        <w:rPr>
          <w:spacing w:val="-58"/>
          <w:w w:val="105"/>
        </w:rPr>
        <w:t> </w:t>
      </w:r>
      <w:r>
        <w:rPr>
          <w:spacing w:val="-58"/>
          <w:w w:val="105"/>
        </w:rPr>
      </w:r>
      <w:r>
        <w:rPr>
          <w:w w:val="105"/>
        </w:rPr>
        <w:t>was</w:t>
      </w:r>
      <w:r>
        <w:rPr>
          <w:spacing w:val="20"/>
          <w:w w:val="105"/>
        </w:rPr>
        <w:t> </w:t>
      </w:r>
      <w:r>
        <w:rPr>
          <w:w w:val="105"/>
        </w:rPr>
        <w:t>97.34%</w:t>
      </w:r>
      <w:r>
        <w:rPr>
          <w:spacing w:val="20"/>
          <w:w w:val="105"/>
        </w:rPr>
        <w:t> </w:t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w w:val="105"/>
        </w:rPr>
        <w:t>97.01%</w:t>
      </w:r>
      <w:r>
        <w:rPr>
          <w:spacing w:val="20"/>
          <w:w w:val="105"/>
        </w:rPr>
        <w:t> </w:t>
      </w:r>
      <w:r>
        <w:rPr>
          <w:w w:val="105"/>
        </w:rPr>
        <w:t>Respectively</w:t>
      </w:r>
      <w:r>
        <w:rPr>
          <w:spacing w:val="20"/>
          <w:w w:val="105"/>
        </w:rPr>
        <w:t> </w:t>
      </w:r>
      <w:r>
        <w:rPr>
          <w:w w:val="105"/>
        </w:rPr>
        <w:t>.</w:t>
      </w:r>
      <w:r>
        <w:rPr>
          <w:spacing w:val="48"/>
          <w:w w:val="105"/>
        </w:rPr>
        <w:t> </w:t>
      </w:r>
      <w:r>
        <w:rPr>
          <w:w w:val="105"/>
        </w:rPr>
        <w:t>Both</w:t>
      </w:r>
      <w:r>
        <w:rPr>
          <w:spacing w:val="20"/>
          <w:w w:val="105"/>
        </w:rPr>
        <w:t> </w:t>
      </w:r>
      <w:r>
        <w:rPr>
          <w:w w:val="105"/>
        </w:rPr>
        <w:t>these</w:t>
      </w:r>
      <w:r>
        <w:rPr>
          <w:spacing w:val="19"/>
          <w:w w:val="105"/>
        </w:rPr>
        <w:t> </w:t>
      </w:r>
      <w:r>
        <w:rPr>
          <w:w w:val="105"/>
        </w:rPr>
        <w:t>parameters</w:t>
      </w:r>
      <w:r>
        <w:rPr>
          <w:spacing w:val="19"/>
          <w:w w:val="105"/>
        </w:rPr>
        <w:t> </w:t>
      </w:r>
      <w:r>
        <w:rPr>
          <w:w w:val="105"/>
        </w:rPr>
        <w:t>were</w:t>
      </w:r>
      <w:r>
        <w:rPr>
          <w:spacing w:val="20"/>
          <w:w w:val="105"/>
        </w:rPr>
        <w:t> </w:t>
      </w:r>
      <w:r>
        <w:rPr>
          <w:w w:val="105"/>
        </w:rPr>
        <w:t>well</w:t>
      </w:r>
      <w:r>
        <w:rPr>
          <w:spacing w:val="20"/>
          <w:w w:val="105"/>
        </w:rPr>
        <w:t> </w:t>
      </w:r>
      <w:r>
        <w:rPr>
          <w:w w:val="105"/>
        </w:rPr>
        <w:t>within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target</w:t>
      </w:r>
      <w:r>
        <w:rPr>
          <w:spacing w:val="-61"/>
          <w:w w:val="105"/>
        </w:rPr>
        <w:t> </w:t>
      </w:r>
      <w:r>
        <w:rPr>
          <w:spacing w:val="-61"/>
          <w:w w:val="105"/>
        </w:rPr>
      </w:r>
      <w:r>
        <w:rPr>
          <w:w w:val="105"/>
        </w:rPr>
        <w:t>95% accuracy. The accuracy of the outlet pressure was 99.1%. This was expected</w:t>
      </w:r>
      <w:r>
        <w:rPr>
          <w:spacing w:val="6"/>
          <w:w w:val="105"/>
        </w:rPr>
        <w:t> </w:t>
      </w:r>
      <w:r>
        <w:rPr>
          <w:w w:val="105"/>
        </w:rPr>
        <w:t>simulated</w:t>
      </w:r>
      <w:r>
        <w:rPr>
          <w:w w:val="106"/>
        </w:rPr>
        <w:t> </w:t>
      </w:r>
      <w:r>
        <w:rPr>
          <w:w w:val="105"/>
        </w:rPr>
        <w:t>pressure was expected as the mine uses a constant pressure set-point for the  </w:t>
      </w:r>
      <w:r>
        <w:rPr>
          <w:spacing w:val="5"/>
          <w:w w:val="105"/>
        </w:rPr>
        <w:t> </w:t>
      </w:r>
      <w:r>
        <w:rPr>
          <w:w w:val="105"/>
        </w:rPr>
        <w:t>compressors.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127" w:hanging="9"/>
        <w:jc w:val="both"/>
      </w:pPr>
      <w:r>
        <w:rPr>
          <w:w w:val="110"/>
        </w:rPr>
        <w:t>Accuracy</w:t>
      </w:r>
      <w:r>
        <w:rPr>
          <w:spacing w:val="-14"/>
          <w:w w:val="110"/>
        </w:rPr>
        <w:t> </w:t>
      </w:r>
      <w:r>
        <w:rPr>
          <w:w w:val="110"/>
        </w:rPr>
        <w:t>of</w:t>
      </w:r>
      <w:r>
        <w:rPr>
          <w:spacing w:val="-15"/>
          <w:w w:val="110"/>
        </w:rPr>
        <w:t> </w:t>
      </w:r>
      <w:r>
        <w:rPr>
          <w:w w:val="110"/>
        </w:rPr>
        <w:t>the</w:t>
      </w:r>
      <w:r>
        <w:rPr>
          <w:spacing w:val="-15"/>
          <w:w w:val="110"/>
        </w:rPr>
        <w:t> </w:t>
      </w:r>
      <w:r>
        <w:rPr>
          <w:w w:val="110"/>
        </w:rPr>
        <w:t>model</w:t>
      </w:r>
      <w:r>
        <w:rPr>
          <w:spacing w:val="-15"/>
          <w:w w:val="110"/>
        </w:rPr>
        <w:t> </w:t>
      </w:r>
      <w:r>
        <w:rPr>
          <w:w w:val="110"/>
        </w:rPr>
        <w:t>was</w:t>
      </w:r>
      <w:r>
        <w:rPr>
          <w:spacing w:val="-15"/>
          <w:w w:val="110"/>
        </w:rPr>
        <w:t> </w:t>
      </w:r>
      <w:r>
        <w:rPr>
          <w:w w:val="110"/>
        </w:rPr>
        <w:t>checked</w:t>
      </w:r>
      <w:r>
        <w:rPr>
          <w:spacing w:val="-15"/>
          <w:w w:val="110"/>
        </w:rPr>
        <w:t> </w:t>
      </w:r>
      <w:r>
        <w:rPr>
          <w:w w:val="110"/>
        </w:rPr>
        <w:t>in</w:t>
      </w:r>
      <w:r>
        <w:rPr>
          <w:spacing w:val="-15"/>
          <w:w w:val="110"/>
        </w:rPr>
        <w:t> </w:t>
      </w:r>
      <w:r>
        <w:rPr>
          <w:w w:val="110"/>
        </w:rPr>
        <w:t>more</w:t>
      </w:r>
      <w:r>
        <w:rPr>
          <w:spacing w:val="-15"/>
          <w:w w:val="110"/>
        </w:rPr>
        <w:t> </w:t>
      </w:r>
      <w:r>
        <w:rPr>
          <w:w w:val="110"/>
        </w:rPr>
        <w:t>detail</w:t>
      </w:r>
      <w:r>
        <w:rPr>
          <w:spacing w:val="-15"/>
          <w:w w:val="110"/>
        </w:rPr>
        <w:t> </w:t>
      </w:r>
      <w:r>
        <w:rPr>
          <w:w w:val="110"/>
        </w:rPr>
        <w:t>to</w:t>
      </w:r>
      <w:r>
        <w:rPr>
          <w:spacing w:val="-15"/>
          <w:w w:val="110"/>
        </w:rPr>
        <w:t> </w:t>
      </w:r>
      <w:r>
        <w:rPr>
          <w:w w:val="110"/>
        </w:rPr>
        <w:t>ensure</w:t>
      </w:r>
      <w:r>
        <w:rPr>
          <w:spacing w:val="-15"/>
          <w:w w:val="110"/>
        </w:rPr>
        <w:t> </w:t>
      </w:r>
      <w:r>
        <w:rPr>
          <w:w w:val="110"/>
        </w:rPr>
        <w:t>that</w:t>
      </w:r>
      <w:r>
        <w:rPr>
          <w:spacing w:val="-15"/>
          <w:w w:val="110"/>
        </w:rPr>
        <w:t> </w:t>
      </w:r>
      <w:r>
        <w:rPr>
          <w:w w:val="110"/>
        </w:rPr>
        <w:t>each</w:t>
      </w:r>
      <w:r>
        <w:rPr>
          <w:spacing w:val="-15"/>
          <w:w w:val="110"/>
        </w:rPr>
        <w:t> </w:t>
      </w:r>
      <w:r>
        <w:rPr>
          <w:w w:val="110"/>
        </w:rPr>
        <w:t>modelled</w:t>
      </w:r>
      <w:r>
        <w:rPr>
          <w:spacing w:val="-15"/>
          <w:w w:val="110"/>
        </w:rPr>
        <w:t> </w:t>
      </w:r>
      <w:r>
        <w:rPr>
          <w:w w:val="110"/>
        </w:rPr>
        <w:t>parameter</w:t>
      </w:r>
      <w:r>
        <w:rPr>
          <w:w w:val="108"/>
        </w:rPr>
        <w:t> </w:t>
      </w:r>
      <w:r>
        <w:rPr>
          <w:w w:val="110"/>
        </w:rPr>
        <w:t>matched the actual measurement with high accuracy. table</w:t>
      </w:r>
      <w:r>
        <w:rPr>
          <w:w w:val="110"/>
        </w:rPr>
        <w:t> </w:t>
      </w:r>
      <w:hyperlink w:history="true" w:anchor="_bookmark142">
        <w:r>
          <w:rPr>
            <w:w w:val="110"/>
          </w:rPr>
          <w:t>III.1</w:t>
        </w:r>
      </w:hyperlink>
      <w:r>
        <w:rPr>
          <w:w w:val="110"/>
        </w:rPr>
        <w:t> shows the accuracy</w:t>
      </w:r>
      <w:r>
        <w:rPr>
          <w:spacing w:val="-25"/>
          <w:w w:val="110"/>
        </w:rPr>
        <w:t> </w:t>
      </w:r>
      <w:r>
        <w:rPr>
          <w:w w:val="110"/>
        </w:rPr>
        <w:t>each</w:t>
      </w:r>
      <w:r>
        <w:rPr>
          <w:w w:val="105"/>
        </w:rPr>
        <w:t> </w:t>
      </w:r>
      <w:r>
        <w:rPr>
          <w:w w:val="110"/>
        </w:rPr>
        <w:t>measured</w:t>
      </w:r>
      <w:r>
        <w:rPr>
          <w:spacing w:val="-18"/>
          <w:w w:val="110"/>
        </w:rPr>
        <w:t> </w:t>
      </w:r>
      <w:r>
        <w:rPr>
          <w:w w:val="110"/>
        </w:rPr>
        <w:t>simulation</w:t>
      </w:r>
      <w:r>
        <w:rPr>
          <w:spacing w:val="-17"/>
          <w:w w:val="110"/>
        </w:rPr>
        <w:t> </w:t>
      </w:r>
      <w:r>
        <w:rPr>
          <w:w w:val="110"/>
        </w:rPr>
        <w:t>output</w:t>
      </w:r>
      <w:r>
        <w:rPr>
          <w:spacing w:val="-17"/>
          <w:w w:val="110"/>
        </w:rPr>
        <w:t> </w:t>
      </w:r>
      <w:r>
        <w:rPr>
          <w:w w:val="110"/>
        </w:rPr>
        <w:t>in</w:t>
      </w:r>
      <w:r>
        <w:rPr>
          <w:spacing w:val="-17"/>
          <w:w w:val="110"/>
        </w:rPr>
        <w:t> </w:t>
      </w:r>
      <w:r>
        <w:rPr>
          <w:w w:val="110"/>
        </w:rPr>
        <w:t>the</w:t>
      </w:r>
      <w:r>
        <w:rPr>
          <w:spacing w:val="-17"/>
          <w:w w:val="110"/>
        </w:rPr>
        <w:t> </w:t>
      </w:r>
      <w:r>
        <w:rPr>
          <w:w w:val="110"/>
        </w:rPr>
        <w:t>model.</w:t>
      </w:r>
      <w:r>
        <w:rPr/>
      </w:r>
    </w:p>
    <w:p>
      <w:pPr>
        <w:spacing w:after="0" w:line="352" w:lineRule="auto"/>
        <w:jc w:val="both"/>
        <w:sectPr>
          <w:pgSz w:w="11910" w:h="16840"/>
          <w:pgMar w:header="420" w:footer="799" w:top="680" w:bottom="1080" w:left="1300" w:right="10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506.326599pt;margin-top:121.559578pt;width:14pt;height:39.3pt;mso-position-horizontal-relative:page;mso-position-vertical-relative:page;z-index:10984" type="#_x0000_t202" filled="false" stroked="false">
            <v:textbox inset="0,0,0,0" style="layout-flow:vertical;mso-layout-flow-alt:bottom-to-top">
              <w:txbxContent>
                <w:p>
                  <w:pPr>
                    <w:spacing w:line="251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24"/>
                      <w:szCs w:val="24"/>
                    </w:rPr>
                  </w:pPr>
                  <w:r>
                    <w:rPr>
                      <w:rFonts w:ascii="Times New Roman"/>
                      <w:w w:val="97"/>
                      <w:sz w:val="24"/>
                    </w:rPr>
                    <w:t>%</w:t>
                  </w:r>
                  <w:r>
                    <w:rPr>
                      <w:rFonts w:ascii="Arial"/>
                      <w:i/>
                      <w:w w:val="100"/>
                      <w:sz w:val="24"/>
                    </w:rPr>
                    <w:t>e</w:t>
                  </w:r>
                  <w:r>
                    <w:rPr>
                      <w:rFonts w:ascii="Arial"/>
                      <w:i/>
                      <w:spacing w:val="6"/>
                      <w:w w:val="100"/>
                      <w:sz w:val="24"/>
                    </w:rPr>
                    <w:t>r</w:t>
                  </w:r>
                  <w:r>
                    <w:rPr>
                      <w:rFonts w:ascii="Arial"/>
                      <w:i/>
                      <w:spacing w:val="6"/>
                      <w:w w:val="131"/>
                      <w:sz w:val="24"/>
                    </w:rPr>
                    <w:t>r</w:t>
                  </w:r>
                  <w:r>
                    <w:rPr>
                      <w:rFonts w:ascii="Arial"/>
                      <w:i/>
                      <w:w w:val="102"/>
                      <w:sz w:val="24"/>
                    </w:rPr>
                    <w:t>or</w:t>
                  </w:r>
                  <w:r>
                    <w:rPr>
                      <w:rFonts w:ascii="Arial"/>
                      <w:sz w:val="24"/>
                    </w:rPr>
                  </w:r>
                </w:p>
              </w:txbxContent>
            </v:textbox>
            <w10:wrap type="none"/>
          </v:shape>
        </w:pic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0"/>
          <w:szCs w:val="10"/>
        </w:rPr>
      </w:pPr>
    </w:p>
    <w:p>
      <w:pPr>
        <w:spacing w:line="3302" w:lineRule="exact"/>
        <w:ind w:left="532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65"/>
          <w:sz w:val="20"/>
          <w:szCs w:val="20"/>
        </w:rPr>
        <w:pict>
          <v:group style="width:403.3pt;height:165.15pt;mso-position-horizontal-relative:char;mso-position-vertical-relative:line" coordorigin="0,0" coordsize="8066,3303">
            <v:group style="position:absolute;left:297;top:2964;width:7532;height:2" coordorigin="297,2964" coordsize="7532,2">
              <v:shape style="position:absolute;left:297;top:2964;width:7532;height:2" coordorigin="297,2964" coordsize="7532,0" path="m297,2964l7829,2964e" filled="false" stroked="true" strokeweight=".0625pt" strokecolor="#d6e0c9">
                <v:path arrowok="t"/>
                <v:stroke dashstyle="longDash"/>
              </v:shape>
            </v:group>
            <v:group style="position:absolute;left:297;top:2964;width:63;height:2" coordorigin="297,2964" coordsize="63,2">
              <v:shape style="position:absolute;left:297;top:2964;width:63;height:2" coordorigin="297,2964" coordsize="63,0" path="m297,2964l360,2964e" filled="false" stroked="true" strokeweight=".375pt" strokecolor="#000000">
                <v:path arrowok="t"/>
              </v:shape>
            </v:group>
            <v:group style="position:absolute;left:297;top:2609;width:7532;height:2" coordorigin="297,2609" coordsize="7532,2">
              <v:shape style="position:absolute;left:297;top:2609;width:7532;height:2" coordorigin="297,2609" coordsize="7532,0" path="m297,2609l7829,2609e" filled="false" stroked="true" strokeweight=".0625pt" strokecolor="#d6e0c9">
                <v:path arrowok="t"/>
                <v:stroke dashstyle="longDash"/>
              </v:shape>
            </v:group>
            <v:group style="position:absolute;left:297;top:2609;width:63;height:2" coordorigin="297,2609" coordsize="63,2">
              <v:shape style="position:absolute;left:297;top:2609;width:63;height:2" coordorigin="297,2609" coordsize="63,0" path="m297,2609l360,2609e" filled="false" stroked="true" strokeweight=".375pt" strokecolor="#000000">
                <v:path arrowok="t"/>
              </v:shape>
            </v:group>
            <v:group style="position:absolute;left:297;top:2253;width:7532;height:2" coordorigin="297,2253" coordsize="7532,2">
              <v:shape style="position:absolute;left:297;top:2253;width:7532;height:2" coordorigin="297,2253" coordsize="7532,0" path="m297,2253l7829,2253e" filled="false" stroked="true" strokeweight=".0625pt" strokecolor="#d6e0c9">
                <v:path arrowok="t"/>
                <v:stroke dashstyle="longDash"/>
              </v:shape>
            </v:group>
            <v:group style="position:absolute;left:297;top:2253;width:63;height:2" coordorigin="297,2253" coordsize="63,2">
              <v:shape style="position:absolute;left:297;top:2253;width:63;height:2" coordorigin="297,2253" coordsize="63,0" path="m297,2253l360,2253e" filled="false" stroked="true" strokeweight=".375pt" strokecolor="#000000">
                <v:path arrowok="t"/>
              </v:shape>
            </v:group>
            <v:group style="position:absolute;left:297;top:1898;width:7532;height:2" coordorigin="297,1898" coordsize="7532,2">
              <v:shape style="position:absolute;left:297;top:1898;width:7532;height:2" coordorigin="297,1898" coordsize="7532,0" path="m297,1898l7829,1898e" filled="false" stroked="true" strokeweight=".0625pt" strokecolor="#d6e0c9">
                <v:path arrowok="t"/>
                <v:stroke dashstyle="longDash"/>
              </v:shape>
            </v:group>
            <v:group style="position:absolute;left:297;top:1898;width:63;height:2" coordorigin="297,1898" coordsize="63,2">
              <v:shape style="position:absolute;left:297;top:1898;width:63;height:2" coordorigin="297,1898" coordsize="63,0" path="m297,1898l360,1898e" filled="false" stroked="true" strokeweight=".375pt" strokecolor="#000000">
                <v:path arrowok="t"/>
              </v:shape>
            </v:group>
            <v:group style="position:absolute;left:297;top:1542;width:7532;height:2" coordorigin="297,1542" coordsize="7532,2">
              <v:shape style="position:absolute;left:297;top:1542;width:7532;height:2" coordorigin="297,1542" coordsize="7532,0" path="m297,1542l7829,1542e" filled="false" stroked="true" strokeweight=".0625pt" strokecolor="#d6e0c9">
                <v:path arrowok="t"/>
                <v:stroke dashstyle="longDash"/>
              </v:shape>
            </v:group>
            <v:group style="position:absolute;left:297;top:1542;width:63;height:2" coordorigin="297,1542" coordsize="63,2">
              <v:shape style="position:absolute;left:297;top:1542;width:63;height:2" coordorigin="297,1542" coordsize="63,0" path="m297,1542l360,1542e" filled="false" stroked="true" strokeweight=".375pt" strokecolor="#000000">
                <v:path arrowok="t"/>
              </v:shape>
            </v:group>
            <v:group style="position:absolute;left:297;top:1187;width:7532;height:2" coordorigin="297,1187" coordsize="7532,2">
              <v:shape style="position:absolute;left:297;top:1187;width:7532;height:2" coordorigin="297,1187" coordsize="7532,0" path="m297,1187l7829,1187e" filled="false" stroked="true" strokeweight=".0625pt" strokecolor="#d6e0c9">
                <v:path arrowok="t"/>
                <v:stroke dashstyle="longDash"/>
              </v:shape>
            </v:group>
            <v:group style="position:absolute;left:297;top:1187;width:63;height:2" coordorigin="297,1187" coordsize="63,2">
              <v:shape style="position:absolute;left:297;top:1187;width:63;height:2" coordorigin="297,1187" coordsize="63,0" path="m297,1187l360,1187e" filled="false" stroked="true" strokeweight=".375pt" strokecolor="#000000">
                <v:path arrowok="t"/>
              </v:shape>
            </v:group>
            <v:group style="position:absolute;left:297;top:832;width:7532;height:2" coordorigin="297,832" coordsize="7532,2">
              <v:shape style="position:absolute;left:297;top:832;width:7532;height:2" coordorigin="297,832" coordsize="7532,0" path="m297,832l7829,832e" filled="false" stroked="true" strokeweight=".0625pt" strokecolor="#d6e0c9">
                <v:path arrowok="t"/>
                <v:stroke dashstyle="longDash"/>
              </v:shape>
            </v:group>
            <v:group style="position:absolute;left:297;top:832;width:63;height:2" coordorigin="297,832" coordsize="63,2">
              <v:shape style="position:absolute;left:297;top:832;width:63;height:2" coordorigin="297,832" coordsize="63,0" path="m297,832l360,832e" filled="false" stroked="true" strokeweight=".375pt" strokecolor="#000000">
                <v:path arrowok="t"/>
              </v:shape>
            </v:group>
            <v:group style="position:absolute;left:297;top:476;width:7532;height:2" coordorigin="297,476" coordsize="7532,2">
              <v:shape style="position:absolute;left:297;top:476;width:7532;height:2" coordorigin="297,476" coordsize="7532,0" path="m297,476l7829,476e" filled="false" stroked="true" strokeweight=".0625pt" strokecolor="#d6e0c9">
                <v:path arrowok="t"/>
                <v:stroke dashstyle="longDash"/>
              </v:shape>
            </v:group>
            <v:group style="position:absolute;left:297;top:476;width:63;height:2" coordorigin="297,476" coordsize="63,2">
              <v:shape style="position:absolute;left:297;top:476;width:63;height:2" coordorigin="297,476" coordsize="63,0" path="m297,476l360,476e" filled="false" stroked="true" strokeweight=".375pt" strokecolor="#000000">
                <v:path arrowok="t"/>
              </v:shape>
            </v:group>
            <v:group style="position:absolute;left:297;top:121;width:7532;height:2" coordorigin="297,121" coordsize="7532,2">
              <v:shape style="position:absolute;left:297;top:121;width:7532;height:2" coordorigin="297,121" coordsize="7532,0" path="m297,121l7829,121e" filled="false" stroked="true" strokeweight=".0625pt" strokecolor="#d6e0c9">
                <v:path arrowok="t"/>
                <v:stroke dashstyle="longDash"/>
              </v:shape>
            </v:group>
            <v:group style="position:absolute;left:297;top:121;width:63;height:2" coordorigin="297,121" coordsize="63,2">
              <v:shape style="position:absolute;left:297;top:121;width:63;height:2" coordorigin="297,121" coordsize="63,0" path="m297,121l360,121e" filled="false" stroked="true" strokeweight=".375pt" strokecolor="#000000">
                <v:path arrowok="t"/>
              </v:shape>
            </v:group>
            <v:group style="position:absolute;left:297;top:121;width:2;height:2843" coordorigin="297,121" coordsize="2,2843">
              <v:shape style="position:absolute;left:297;top:121;width:2;height:2843" coordorigin="297,121" coordsize="0,2843" path="m297,2964l297,121e" filled="false" stroked="true" strokeweight=".0625pt" strokecolor="#d6e0c9">
                <v:path arrowok="t"/>
                <v:stroke dashstyle="longDash"/>
              </v:shape>
            </v:group>
            <v:group style="position:absolute;left:297;top:2901;width:2;height:63" coordorigin="297,2901" coordsize="2,63">
              <v:shape style="position:absolute;left:297;top:2901;width:2;height:63" coordorigin="297,2901" coordsize="0,63" path="m297,2964l297,2901e" filled="false" stroked="true" strokeweight=".375pt" strokecolor="#000000">
                <v:path arrowok="t"/>
              </v:shape>
            </v:group>
            <v:group style="position:absolute;left:297;top:121;width:2;height:63" coordorigin="297,121" coordsize="2,63">
              <v:shape style="position:absolute;left:297;top:121;width:2;height:63" coordorigin="297,121" coordsize="0,63" path="m297,121l297,184e" filled="false" stroked="true" strokeweight=".375pt" strokecolor="#000000">
                <v:path arrowok="t"/>
              </v:shape>
            </v:group>
            <v:group style="position:absolute;left:611;top:2933;width:2;height:31" coordorigin="611,2933" coordsize="2,31">
              <v:shape style="position:absolute;left:611;top:2933;width:2;height:31" coordorigin="611,2933" coordsize="0,31" path="m611,2964l611,2933e" filled="false" stroked="true" strokeweight=".375pt" strokecolor="#000000">
                <v:path arrowok="t"/>
              </v:shape>
            </v:group>
            <v:group style="position:absolute;left:611;top:121;width:2;height:31" coordorigin="611,121" coordsize="2,31">
              <v:shape style="position:absolute;left:611;top:121;width:2;height:31" coordorigin="611,121" coordsize="0,31" path="m611,121l611,152e" filled="false" stroked="true" strokeweight=".375pt" strokecolor="#000000">
                <v:path arrowok="t"/>
              </v:shape>
            </v:group>
            <v:group style="position:absolute;left:925;top:2933;width:2;height:31" coordorigin="925,2933" coordsize="2,31">
              <v:shape style="position:absolute;left:925;top:2933;width:2;height:31" coordorigin="925,2933" coordsize="0,31" path="m925,2964l925,2933e" filled="false" stroked="true" strokeweight=".375pt" strokecolor="#000000">
                <v:path arrowok="t"/>
              </v:shape>
            </v:group>
            <v:group style="position:absolute;left:925;top:121;width:2;height:31" coordorigin="925,121" coordsize="2,31">
              <v:shape style="position:absolute;left:925;top:121;width:2;height:31" coordorigin="925,121" coordsize="0,31" path="m925,121l925,152e" filled="false" stroked="true" strokeweight=".375pt" strokecolor="#000000">
                <v:path arrowok="t"/>
              </v:shape>
            </v:group>
            <v:group style="position:absolute;left:1238;top:2933;width:2;height:31" coordorigin="1238,2933" coordsize="2,31">
              <v:shape style="position:absolute;left:1238;top:2933;width:2;height:31" coordorigin="1238,2933" coordsize="0,31" path="m1238,2964l1238,2933e" filled="false" stroked="true" strokeweight=".375pt" strokecolor="#000000">
                <v:path arrowok="t"/>
              </v:shape>
            </v:group>
            <v:group style="position:absolute;left:1238;top:121;width:2;height:31" coordorigin="1238,121" coordsize="2,31">
              <v:shape style="position:absolute;left:1238;top:121;width:2;height:31" coordorigin="1238,121" coordsize="0,31" path="m1238,121l1238,152e" filled="false" stroked="true" strokeweight=".375pt" strokecolor="#000000">
                <v:path arrowok="t"/>
              </v:shape>
            </v:group>
            <v:group style="position:absolute;left:1552;top:121;width:2;height:2843" coordorigin="1552,121" coordsize="2,2843">
              <v:shape style="position:absolute;left:1552;top:121;width:2;height:2843" coordorigin="1552,121" coordsize="0,2843" path="m1552,2964l1552,121e" filled="false" stroked="true" strokeweight=".0625pt" strokecolor="#d6e0c9">
                <v:path arrowok="t"/>
                <v:stroke dashstyle="longDash"/>
              </v:shape>
            </v:group>
            <v:group style="position:absolute;left:1552;top:2901;width:2;height:63" coordorigin="1552,2901" coordsize="2,63">
              <v:shape style="position:absolute;left:1552;top:2901;width:2;height:63" coordorigin="1552,2901" coordsize="0,63" path="m1552,2964l1552,2901e" filled="false" stroked="true" strokeweight=".375pt" strokecolor="#000000">
                <v:path arrowok="t"/>
              </v:shape>
            </v:group>
            <v:group style="position:absolute;left:1552;top:121;width:2;height:63" coordorigin="1552,121" coordsize="2,63">
              <v:shape style="position:absolute;left:1552;top:121;width:2;height:63" coordorigin="1552,121" coordsize="0,63" path="m1552,121l1552,184e" filled="false" stroked="true" strokeweight=".375pt" strokecolor="#000000">
                <v:path arrowok="t"/>
              </v:shape>
            </v:group>
            <v:group style="position:absolute;left:1866;top:2933;width:2;height:31" coordorigin="1866,2933" coordsize="2,31">
              <v:shape style="position:absolute;left:1866;top:2933;width:2;height:31" coordorigin="1866,2933" coordsize="0,31" path="m1866,2964l1866,2933e" filled="false" stroked="true" strokeweight=".375pt" strokecolor="#000000">
                <v:path arrowok="t"/>
              </v:shape>
            </v:group>
            <v:group style="position:absolute;left:1866;top:121;width:2;height:31" coordorigin="1866,121" coordsize="2,31">
              <v:shape style="position:absolute;left:1866;top:121;width:2;height:31" coordorigin="1866,121" coordsize="0,31" path="m1866,121l1866,152e" filled="false" stroked="true" strokeweight=".375pt" strokecolor="#000000">
                <v:path arrowok="t"/>
              </v:shape>
            </v:group>
            <v:group style="position:absolute;left:2180;top:2933;width:2;height:31" coordorigin="2180,2933" coordsize="2,31">
              <v:shape style="position:absolute;left:2180;top:2933;width:2;height:31" coordorigin="2180,2933" coordsize="0,31" path="m2180,2964l2180,2933e" filled="false" stroked="true" strokeweight=".375pt" strokecolor="#000000">
                <v:path arrowok="t"/>
              </v:shape>
            </v:group>
            <v:group style="position:absolute;left:2180;top:121;width:2;height:31" coordorigin="2180,121" coordsize="2,31">
              <v:shape style="position:absolute;left:2180;top:121;width:2;height:31" coordorigin="2180,121" coordsize="0,31" path="m2180,121l2180,152e" filled="false" stroked="true" strokeweight=".375pt" strokecolor="#000000">
                <v:path arrowok="t"/>
              </v:shape>
            </v:group>
            <v:group style="position:absolute;left:2494;top:2933;width:2;height:31" coordorigin="2494,2933" coordsize="2,31">
              <v:shape style="position:absolute;left:2494;top:2933;width:2;height:31" coordorigin="2494,2933" coordsize="0,31" path="m2494,2964l2494,2933e" filled="false" stroked="true" strokeweight=".375pt" strokecolor="#000000">
                <v:path arrowok="t"/>
              </v:shape>
            </v:group>
            <v:group style="position:absolute;left:2494;top:121;width:2;height:31" coordorigin="2494,121" coordsize="2,31">
              <v:shape style="position:absolute;left:2494;top:121;width:2;height:31" coordorigin="2494,121" coordsize="0,31" path="m2494,121l2494,152e" filled="false" stroked="true" strokeweight=".375pt" strokecolor="#000000">
                <v:path arrowok="t"/>
              </v:shape>
            </v:group>
            <v:group style="position:absolute;left:2808;top:121;width:2;height:2843" coordorigin="2808,121" coordsize="2,2843">
              <v:shape style="position:absolute;left:2808;top:121;width:2;height:2843" coordorigin="2808,121" coordsize="0,2843" path="m2808,2964l2808,121e" filled="false" stroked="true" strokeweight=".0625pt" strokecolor="#d6e0c9">
                <v:path arrowok="t"/>
                <v:stroke dashstyle="longDash"/>
              </v:shape>
            </v:group>
            <v:group style="position:absolute;left:2808;top:2901;width:2;height:63" coordorigin="2808,2901" coordsize="2,63">
              <v:shape style="position:absolute;left:2808;top:2901;width:2;height:63" coordorigin="2808,2901" coordsize="0,63" path="m2808,2964l2808,2901e" filled="false" stroked="true" strokeweight=".375pt" strokecolor="#000000">
                <v:path arrowok="t"/>
              </v:shape>
            </v:group>
            <v:group style="position:absolute;left:2808;top:121;width:2;height:63" coordorigin="2808,121" coordsize="2,63">
              <v:shape style="position:absolute;left:2808;top:121;width:2;height:63" coordorigin="2808,121" coordsize="0,63" path="m2808,121l2808,184e" filled="false" stroked="true" strokeweight=".375pt" strokecolor="#000000">
                <v:path arrowok="t"/>
              </v:shape>
            </v:group>
            <v:group style="position:absolute;left:3121;top:2933;width:2;height:31" coordorigin="3121,2933" coordsize="2,31">
              <v:shape style="position:absolute;left:3121;top:2933;width:2;height:31" coordorigin="3121,2933" coordsize="0,31" path="m3121,2964l3121,2933e" filled="false" stroked="true" strokeweight=".375pt" strokecolor="#000000">
                <v:path arrowok="t"/>
              </v:shape>
            </v:group>
            <v:group style="position:absolute;left:3121;top:121;width:2;height:31" coordorigin="3121,121" coordsize="2,31">
              <v:shape style="position:absolute;left:3121;top:121;width:2;height:31" coordorigin="3121,121" coordsize="0,31" path="m3121,121l3121,152e" filled="false" stroked="true" strokeweight=".375pt" strokecolor="#000000">
                <v:path arrowok="t"/>
              </v:shape>
            </v:group>
            <v:group style="position:absolute;left:3435;top:2933;width:2;height:31" coordorigin="3435,2933" coordsize="2,31">
              <v:shape style="position:absolute;left:3435;top:2933;width:2;height:31" coordorigin="3435,2933" coordsize="0,31" path="m3435,2964l3435,2933e" filled="false" stroked="true" strokeweight=".375pt" strokecolor="#000000">
                <v:path arrowok="t"/>
              </v:shape>
            </v:group>
            <v:group style="position:absolute;left:3435;top:121;width:2;height:31" coordorigin="3435,121" coordsize="2,31">
              <v:shape style="position:absolute;left:3435;top:121;width:2;height:31" coordorigin="3435,121" coordsize="0,31" path="m3435,121l3435,152e" filled="false" stroked="true" strokeweight=".375pt" strokecolor="#000000">
                <v:path arrowok="t"/>
              </v:shape>
            </v:group>
            <v:group style="position:absolute;left:3749;top:2933;width:2;height:31" coordorigin="3749,2933" coordsize="2,31">
              <v:shape style="position:absolute;left:3749;top:2933;width:2;height:31" coordorigin="3749,2933" coordsize="0,31" path="m3749,2964l3749,2933e" filled="false" stroked="true" strokeweight=".375pt" strokecolor="#000000">
                <v:path arrowok="t"/>
              </v:shape>
            </v:group>
            <v:group style="position:absolute;left:3749;top:121;width:2;height:31" coordorigin="3749,121" coordsize="2,31">
              <v:shape style="position:absolute;left:3749;top:121;width:2;height:31" coordorigin="3749,121" coordsize="0,31" path="m3749,121l3749,152e" filled="false" stroked="true" strokeweight=".375pt" strokecolor="#000000">
                <v:path arrowok="t"/>
              </v:shape>
            </v:group>
            <v:group style="position:absolute;left:4063;top:121;width:2;height:2843" coordorigin="4063,121" coordsize="2,2843">
              <v:shape style="position:absolute;left:4063;top:121;width:2;height:2843" coordorigin="4063,121" coordsize="0,2843" path="m4063,2964l4063,121e" filled="false" stroked="true" strokeweight=".0625pt" strokecolor="#d6e0c9">
                <v:path arrowok="t"/>
                <v:stroke dashstyle="longDash"/>
              </v:shape>
            </v:group>
            <v:group style="position:absolute;left:4063;top:2901;width:2;height:63" coordorigin="4063,2901" coordsize="2,63">
              <v:shape style="position:absolute;left:4063;top:2901;width:2;height:63" coordorigin="4063,2901" coordsize="0,63" path="m4063,2964l4063,2901e" filled="false" stroked="true" strokeweight=".375pt" strokecolor="#000000">
                <v:path arrowok="t"/>
              </v:shape>
            </v:group>
            <v:group style="position:absolute;left:4063;top:121;width:2;height:63" coordorigin="4063,121" coordsize="2,63">
              <v:shape style="position:absolute;left:4063;top:121;width:2;height:63" coordorigin="4063,121" coordsize="0,63" path="m4063,121l4063,184e" filled="false" stroked="true" strokeweight=".375pt" strokecolor="#000000">
                <v:path arrowok="t"/>
              </v:shape>
            </v:group>
            <v:group style="position:absolute;left:4377;top:2933;width:2;height:31" coordorigin="4377,2933" coordsize="2,31">
              <v:shape style="position:absolute;left:4377;top:2933;width:2;height:31" coordorigin="4377,2933" coordsize="0,31" path="m4377,2964l4377,2933e" filled="false" stroked="true" strokeweight=".375pt" strokecolor="#000000">
                <v:path arrowok="t"/>
              </v:shape>
            </v:group>
            <v:group style="position:absolute;left:4377;top:121;width:2;height:31" coordorigin="4377,121" coordsize="2,31">
              <v:shape style="position:absolute;left:4377;top:121;width:2;height:31" coordorigin="4377,121" coordsize="0,31" path="m4377,121l4377,152e" filled="false" stroked="true" strokeweight=".375pt" strokecolor="#000000">
                <v:path arrowok="t"/>
              </v:shape>
            </v:group>
            <v:group style="position:absolute;left:4691;top:2933;width:2;height:31" coordorigin="4691,2933" coordsize="2,31">
              <v:shape style="position:absolute;left:4691;top:2933;width:2;height:31" coordorigin="4691,2933" coordsize="0,31" path="m4691,2964l4691,2933e" filled="false" stroked="true" strokeweight=".375pt" strokecolor="#000000">
                <v:path arrowok="t"/>
              </v:shape>
            </v:group>
            <v:group style="position:absolute;left:4691;top:121;width:2;height:31" coordorigin="4691,121" coordsize="2,31">
              <v:shape style="position:absolute;left:4691;top:121;width:2;height:31" coordorigin="4691,121" coordsize="0,31" path="m4691,121l4691,152e" filled="false" stroked="true" strokeweight=".375pt" strokecolor="#000000">
                <v:path arrowok="t"/>
              </v:shape>
            </v:group>
            <v:group style="position:absolute;left:5004;top:2933;width:2;height:31" coordorigin="5004,2933" coordsize="2,31">
              <v:shape style="position:absolute;left:5004;top:2933;width:2;height:31" coordorigin="5004,2933" coordsize="0,31" path="m5004,2964l5004,2933e" filled="false" stroked="true" strokeweight=".375pt" strokecolor="#000000">
                <v:path arrowok="t"/>
              </v:shape>
            </v:group>
            <v:group style="position:absolute;left:5004;top:121;width:2;height:31" coordorigin="5004,121" coordsize="2,31">
              <v:shape style="position:absolute;left:5004;top:121;width:2;height:31" coordorigin="5004,121" coordsize="0,31" path="m5004,121l5004,152e" filled="false" stroked="true" strokeweight=".375pt" strokecolor="#000000">
                <v:path arrowok="t"/>
              </v:shape>
            </v:group>
            <v:group style="position:absolute;left:5318;top:121;width:2;height:2843" coordorigin="5318,121" coordsize="2,2843">
              <v:shape style="position:absolute;left:5318;top:121;width:2;height:2843" coordorigin="5318,121" coordsize="0,2843" path="m5318,2964l5318,121e" filled="false" stroked="true" strokeweight=".0625pt" strokecolor="#d6e0c9">
                <v:path arrowok="t"/>
                <v:stroke dashstyle="longDash"/>
              </v:shape>
            </v:group>
            <v:group style="position:absolute;left:5318;top:2901;width:2;height:63" coordorigin="5318,2901" coordsize="2,63">
              <v:shape style="position:absolute;left:5318;top:2901;width:2;height:63" coordorigin="5318,2901" coordsize="0,63" path="m5318,2964l5318,2901e" filled="false" stroked="true" strokeweight=".375pt" strokecolor="#000000">
                <v:path arrowok="t"/>
              </v:shape>
            </v:group>
            <v:group style="position:absolute;left:5318;top:121;width:2;height:63" coordorigin="5318,121" coordsize="2,63">
              <v:shape style="position:absolute;left:5318;top:121;width:2;height:63" coordorigin="5318,121" coordsize="0,63" path="m5318,121l5318,184e" filled="false" stroked="true" strokeweight=".375pt" strokecolor="#000000">
                <v:path arrowok="t"/>
              </v:shape>
            </v:group>
            <v:group style="position:absolute;left:5632;top:2933;width:2;height:31" coordorigin="5632,2933" coordsize="2,31">
              <v:shape style="position:absolute;left:5632;top:2933;width:2;height:31" coordorigin="5632,2933" coordsize="0,31" path="m5632,2964l5632,2933e" filled="false" stroked="true" strokeweight=".375pt" strokecolor="#000000">
                <v:path arrowok="t"/>
              </v:shape>
            </v:group>
            <v:group style="position:absolute;left:5632;top:121;width:2;height:31" coordorigin="5632,121" coordsize="2,31">
              <v:shape style="position:absolute;left:5632;top:121;width:2;height:31" coordorigin="5632,121" coordsize="0,31" path="m5632,121l5632,152e" filled="false" stroked="true" strokeweight=".375pt" strokecolor="#000000">
                <v:path arrowok="t"/>
              </v:shape>
            </v:group>
            <v:group style="position:absolute;left:5946;top:2933;width:2;height:31" coordorigin="5946,2933" coordsize="2,31">
              <v:shape style="position:absolute;left:5946;top:2933;width:2;height:31" coordorigin="5946,2933" coordsize="0,31" path="m5946,2964l5946,2933e" filled="false" stroked="true" strokeweight=".375pt" strokecolor="#000000">
                <v:path arrowok="t"/>
              </v:shape>
            </v:group>
            <v:group style="position:absolute;left:5946;top:121;width:2;height:31" coordorigin="5946,121" coordsize="2,31">
              <v:shape style="position:absolute;left:5946;top:121;width:2;height:31" coordorigin="5946,121" coordsize="0,31" path="m5946,121l5946,152e" filled="false" stroked="true" strokeweight=".375pt" strokecolor="#000000">
                <v:path arrowok="t"/>
              </v:shape>
            </v:group>
            <v:group style="position:absolute;left:6260;top:2933;width:2;height:31" coordorigin="6260,2933" coordsize="2,31">
              <v:shape style="position:absolute;left:6260;top:2933;width:2;height:31" coordorigin="6260,2933" coordsize="0,31" path="m6260,2964l6260,2933e" filled="false" stroked="true" strokeweight=".375pt" strokecolor="#000000">
                <v:path arrowok="t"/>
              </v:shape>
            </v:group>
            <v:group style="position:absolute;left:6260;top:121;width:2;height:31" coordorigin="6260,121" coordsize="2,31">
              <v:shape style="position:absolute;left:6260;top:121;width:2;height:31" coordorigin="6260,121" coordsize="0,31" path="m6260,121l6260,152e" filled="false" stroked="true" strokeweight=".375pt" strokecolor="#000000">
                <v:path arrowok="t"/>
              </v:shape>
            </v:group>
            <v:group style="position:absolute;left:6574;top:121;width:2;height:2843" coordorigin="6574,121" coordsize="2,2843">
              <v:shape style="position:absolute;left:6574;top:121;width:2;height:2843" coordorigin="6574,121" coordsize="0,2843" path="m6574,2964l6574,121e" filled="false" stroked="true" strokeweight=".0625pt" strokecolor="#d6e0c9">
                <v:path arrowok="t"/>
                <v:stroke dashstyle="longDash"/>
              </v:shape>
            </v:group>
            <v:group style="position:absolute;left:6574;top:2901;width:2;height:63" coordorigin="6574,2901" coordsize="2,63">
              <v:shape style="position:absolute;left:6574;top:2901;width:2;height:63" coordorigin="6574,2901" coordsize="0,63" path="m6574,2964l6574,2901e" filled="false" stroked="true" strokeweight=".375pt" strokecolor="#000000">
                <v:path arrowok="t"/>
              </v:shape>
            </v:group>
            <v:group style="position:absolute;left:6574;top:121;width:2;height:63" coordorigin="6574,121" coordsize="2,63">
              <v:shape style="position:absolute;left:6574;top:121;width:2;height:63" coordorigin="6574,121" coordsize="0,63" path="m6574,121l6574,184e" filled="false" stroked="true" strokeweight=".375pt" strokecolor="#000000">
                <v:path arrowok="t"/>
              </v:shape>
            </v:group>
            <v:group style="position:absolute;left:6887;top:2933;width:2;height:31" coordorigin="6887,2933" coordsize="2,31">
              <v:shape style="position:absolute;left:6887;top:2933;width:2;height:31" coordorigin="6887,2933" coordsize="0,31" path="m6887,2964l6887,2933e" filled="false" stroked="true" strokeweight=".375pt" strokecolor="#000000">
                <v:path arrowok="t"/>
              </v:shape>
            </v:group>
            <v:group style="position:absolute;left:6887;top:121;width:2;height:31" coordorigin="6887,121" coordsize="2,31">
              <v:shape style="position:absolute;left:6887;top:121;width:2;height:31" coordorigin="6887,121" coordsize="0,31" path="m6887,121l6887,152e" filled="false" stroked="true" strokeweight=".375pt" strokecolor="#000000">
                <v:path arrowok="t"/>
              </v:shape>
            </v:group>
            <v:group style="position:absolute;left:7201;top:2933;width:2;height:31" coordorigin="7201,2933" coordsize="2,31">
              <v:shape style="position:absolute;left:7201;top:2933;width:2;height:31" coordorigin="7201,2933" coordsize="0,31" path="m7201,2964l7201,2933e" filled="false" stroked="true" strokeweight=".375pt" strokecolor="#000000">
                <v:path arrowok="t"/>
              </v:shape>
            </v:group>
            <v:group style="position:absolute;left:7201;top:121;width:2;height:31" coordorigin="7201,121" coordsize="2,31">
              <v:shape style="position:absolute;left:7201;top:121;width:2;height:31" coordorigin="7201,121" coordsize="0,31" path="m7201,121l7201,152e" filled="false" stroked="true" strokeweight=".375pt" strokecolor="#000000">
                <v:path arrowok="t"/>
              </v:shape>
            </v:group>
            <v:group style="position:absolute;left:7515;top:2933;width:2;height:31" coordorigin="7515,2933" coordsize="2,31">
              <v:shape style="position:absolute;left:7515;top:2933;width:2;height:31" coordorigin="7515,2933" coordsize="0,31" path="m7515,2964l7515,2933e" filled="false" stroked="true" strokeweight=".375pt" strokecolor="#000000">
                <v:path arrowok="t"/>
              </v:shape>
            </v:group>
            <v:group style="position:absolute;left:7515;top:121;width:2;height:31" coordorigin="7515,121" coordsize="2,31">
              <v:shape style="position:absolute;left:7515;top:121;width:2;height:31" coordorigin="7515,121" coordsize="0,31" path="m7515,121l7515,152e" filled="false" stroked="true" strokeweight=".375pt" strokecolor="#000000">
                <v:path arrowok="t"/>
              </v:shape>
            </v:group>
            <v:group style="position:absolute;left:7829;top:121;width:2;height:2843" coordorigin="7829,121" coordsize="2,2843">
              <v:shape style="position:absolute;left:7829;top:121;width:2;height:2843" coordorigin="7829,121" coordsize="0,2843" path="m7829,2964l7829,121e" filled="false" stroked="true" strokeweight=".0625pt" strokecolor="#d6e0c9">
                <v:path arrowok="t"/>
                <v:stroke dashstyle="longDash"/>
              </v:shape>
            </v:group>
            <v:group style="position:absolute;left:7829;top:2901;width:2;height:63" coordorigin="7829,2901" coordsize="2,63">
              <v:shape style="position:absolute;left:7829;top:2901;width:2;height:63" coordorigin="7829,2901" coordsize="0,63" path="m7829,2964l7829,2901e" filled="false" stroked="true" strokeweight=".375pt" strokecolor="#000000">
                <v:path arrowok="t"/>
              </v:shape>
            </v:group>
            <v:group style="position:absolute;left:7829;top:121;width:2;height:63" coordorigin="7829,121" coordsize="2,63">
              <v:shape style="position:absolute;left:7829;top:121;width:2;height:63" coordorigin="7829,121" coordsize="0,63" path="m7829,121l7829,184e" filled="false" stroked="true" strokeweight=".375pt" strokecolor="#000000">
                <v:path arrowok="t"/>
              </v:shape>
            </v:group>
            <v:group style="position:absolute;left:7766;top:2964;width:63;height:2" coordorigin="7766,2964" coordsize="63,2">
              <v:shape style="position:absolute;left:7766;top:2964;width:63;height:2" coordorigin="7766,2964" coordsize="63,0" path="m7829,2964l7766,2964e" filled="false" stroked="true" strokeweight=".375pt" strokecolor="#000000">
                <v:path arrowok="t"/>
              </v:shape>
            </v:group>
            <v:group style="position:absolute;left:7766;top:1827;width:63;height:2" coordorigin="7766,1827" coordsize="63,2">
              <v:shape style="position:absolute;left:7766;top:1827;width:63;height:2" coordorigin="7766,1827" coordsize="63,0" path="m7829,1827l7766,1827e" filled="false" stroked="true" strokeweight=".375pt" strokecolor="#000000">
                <v:path arrowok="t"/>
              </v:shape>
            </v:group>
            <v:group style="position:absolute;left:7766;top:690;width:63;height:2" coordorigin="7766,690" coordsize="63,2">
              <v:shape style="position:absolute;left:7766;top:690;width:63;height:2" coordorigin="7766,690" coordsize="63,0" path="m7829,690l7766,690e" filled="false" stroked="true" strokeweight=".375pt" strokecolor="#000000">
                <v:path arrowok="t"/>
              </v:shape>
            </v:group>
            <v:group style="position:absolute;left:297;top:121;width:7532;height:2843" coordorigin="297,121" coordsize="7532,2843">
              <v:shape style="position:absolute;left:297;top:121;width:7532;height:2843" coordorigin="297,121" coordsize="7532,2843" path="m297,2964l7829,2964,7829,121,297,121,297,2964xe" filled="false" stroked="true" strokeweight=".375pt" strokecolor="#000000">
                <v:path arrowok="t"/>
              </v:shape>
            </v:group>
            <v:group style="position:absolute;left:297;top:1324;width:1067;height:21" coordorigin="297,1324" coordsize="1067,21">
              <v:shape style="position:absolute;left:297;top:1324;width:1067;height:21" coordorigin="297,1324" coordsize="1067,21" path="m297,1329l318,1329,328,1328,381,1328,391,1327,443,1327,454,1326,464,1327,475,1328,485,1329,496,1330,506,1331,517,1332,527,1332,538,1333,548,1334,559,1335,569,1336,579,1337,590,1338,600,1339,621,1339,632,1338,642,1338,653,1337,663,1337,674,1336,684,1336,695,1335,705,1335,715,1334,726,1334,736,1333,747,1333,757,1332,768,1332,778,1331,789,1331,799,1330,810,1330,820,1329,831,1329,841,1328,851,1328,862,1327,872,1327,883,1326,893,1325,904,1325,914,1324,1071,1324,1082,1325,1092,1326,1103,1327,1113,1328,1123,1329,1134,1330,1144,1331,1155,1333,1165,1334,1176,1335,1186,1336,1197,1337,1207,1338,1218,1339,1228,1341,1238,1342,1270,1342,1280,1343,1301,1343,1312,1344,1343,1344,1354,1345,1364,1345e" filled="false" stroked="true" strokeweight=".75pt" strokecolor="#7296e5">
                <v:path arrowok="t"/>
              </v:shape>
            </v:group>
            <v:group style="position:absolute;left:1364;top:1287;width:1088;height:59" coordorigin="1364,1287" coordsize="1088,59">
              <v:shape style="position:absolute;left:1364;top:1287;width:1088;height:59" coordorigin="1364,1287" coordsize="1088,59" path="m1364,1345l1374,1345,1385,1346,1573,1346,1584,1345,1615,1345,1626,1344,1646,1344,1657,1343,1688,1343,1699,1342,1720,1342,1730,1341,1751,1341,1762,1340,1772,1340,1782,1339,1803,1339,1814,1338,1835,1338,1845,1337,1898,1337,1908,1338,1939,1338,1950,1339,1981,1339,1992,1340,2023,1340,2034,1341,2065,1341,2075,1342,2096,1342,2107,1343,2138,1343,2149,1344,2170,1344,2180,1345,2190,1344,2201,1343,2211,1342,2222,1342,2232,1341,2243,1340,2253,1339,2264,1338,2274,1338,2285,1337,2295,1336,2306,1335,2316,1335,2326,1334,2337,1333,2347,1329,2358,1325,2368,1321,2379,1316,2389,1312,2400,1308,2410,1304,2421,1300,2431,1296,2442,1291,2452,1287e" filled="false" stroked="true" strokeweight=".75pt" strokecolor="#7296e5">
                <v:path arrowok="t"/>
              </v:shape>
            </v:group>
            <v:group style="position:absolute;left:2452;top:812;width:1088;height:475" coordorigin="2452,812" coordsize="1088,475">
              <v:shape style="position:absolute;left:2452;top:812;width:1088;height:475" coordorigin="2452,812" coordsize="1088,475" path="m2452,1287l2462,1283,2473,1279,2483,1275,2494,1271,2504,1260,2515,1250,2525,1240,2536,1230,2546,1219,2557,1209,2567,1199,2578,1189,2588,1178,2598,1168,2609,1158,2619,1148,2630,1137,2640,1127,2651,1117,2661,1119,2672,1121,2682,1123,2693,1125,2703,1127,2714,1129,2724,1131,2734,1133,2745,1135,2755,1137,2766,1139,2776,1141,2787,1143,2797,1145,2808,1147,2829,1147,2839,1148,2860,1148,2870,1149,2891,1149,2902,1150,2923,1150,2933,1151,2954,1151,2965,1152,2986,1152,2996,1153,3017,1153,3027,1154,3048,1154,3059,1155,3080,1155,3090,1156,3111,1156,3121,1157,3132,1151,3142,1146,3153,1141,3163,1136,3174,1131,3184,1125,3195,1120,3205,1115,3216,1110,3226,1105,3237,1099,3247,1094,3257,1089,3268,1084,3278,1079,3289,1061,3299,1043,3310,1025,3320,1007,3331,990,3341,972,3352,954,3362,936,3373,918,3383,901,3393,883,3404,865,3414,847,3425,829,3435,812,3446,813,3456,813,3467,814,3477,815,3488,816,3498,817,3509,818,3519,819,3529,820,3540,821e" filled="false" stroked="true" strokeweight=".75pt" strokecolor="#7296e5">
                <v:path arrowok="t"/>
              </v:shape>
            </v:group>
            <v:group style="position:absolute;left:3540;top:821;width:1088;height:368" coordorigin="3540,821" coordsize="1088,368">
              <v:shape style="position:absolute;left:3540;top:821;width:1088;height:368" coordorigin="3540,821" coordsize="1088,368" path="m3540,821l3550,822,3561,823,3571,824,3582,825,3592,826,3603,827,3613,827,3624,828,3645,828,3655,829,3665,829,3676,830,3686,830,3697,831,3707,831,3718,832,3739,832,3749,833,3760,833,3770,834,3781,834,3791,835,3801,835,3812,836,3822,836,3833,837,3843,837,3854,838,3864,838,3875,839,3885,839,3896,840,3906,840,3917,841,3937,841,3948,842,3969,842,3979,843,4000,843,4011,844,4032,844,4042,845,4063,845,4073,844,4084,843,4094,842,4105,841,4115,840,4126,839,4136,838,4147,837,4157,836,4168,835,4178,834,4189,833,4199,832,4209,831,4220,829,4230,847,4241,864,4251,881,4262,898,4272,915,4283,932,4293,950,4304,967,4314,984,4325,1001,4335,1018,4345,1035,4356,1053,4366,1070,4377,1087,4387,1094,4398,1101,4408,1107,4419,1114,4429,1121,4440,1128,4450,1135,4461,1142,4471,1148,4481,1155,4492,1162,4502,1169,4513,1176,4523,1182,4534,1189,4544,1188,4555,1188,4565,1187,4576,1186,4586,1185,4597,1184,4607,1183,4617,1182,4628,1181e" filled="false" stroked="true" strokeweight=".75pt" strokecolor="#7296e5">
                <v:path arrowok="t"/>
              </v:shape>
            </v:group>
            <v:group style="position:absolute;left:4628;top:1176;width:1088;height:222" coordorigin="4628,1176" coordsize="1088,222">
              <v:shape style="position:absolute;left:4628;top:1176;width:1088;height:222" coordorigin="4628,1176" coordsize="1088,222" path="m4628,1181l4638,1181,4649,1180,4659,1179,4670,1178,4680,1177,4691,1176,4701,1191,4712,1206,4722,1221,4733,1236,4743,1250,4753,1265,4764,1280,4774,1295,4785,1310,4795,1324,4806,1339,4816,1354,4827,1369,4837,1384,4848,1398,4858,1397,4869,1396,4879,1394,4889,1393,4900,1391,4910,1390,4921,1389,4931,1387,4942,1386,4952,1384,4963,1383,4973,1382,4984,1380,4994,1379,5004,1377,5015,1377,5025,1378,5130,1378,5140,1379,5182,1379,5193,1380,5214,1380,5224,1381,5256,1381,5266,1382,5287,1382,5297,1383,5339,1383,5350,1382,5381,1382,5392,1381,5423,1381,5433,1380,5454,1380,5465,1379,5475,1379,5486,1380,5496,1381,5507,1382,5517,1383,5528,1384,5538,1384,5548,1385,5559,1386,5569,1387,5580,1388,5590,1389,5601,1390,5611,1391,5622,1392,5632,1393,5643,1392,5705,1392,5716,1391e" filled="false" stroked="true" strokeweight=".75pt" strokecolor="#7296e5">
                <v:path arrowok="t"/>
              </v:shape>
            </v:group>
            <v:group style="position:absolute;left:5716;top:1344;width:1088;height:47" coordorigin="5716,1344" coordsize="1088,47">
              <v:shape style="position:absolute;left:5716;top:1344;width:1088;height:47" coordorigin="5716,1344" coordsize="1088,47" path="m5716,1391l5789,1391,5800,1390,5831,1390,5841,1389,5862,1389,5873,1388,5904,1388,5915,1387,5946,1387,5956,1386,5967,1385,5977,1385,5988,1384,5998,1383,6009,1383,6019,1382,6030,1381,6040,1381,6051,1380,6061,1379,6072,1379,6082,1378,6092,1377,6103,1377,6113,1376,6155,1376,6166,1375,6218,1375,6228,1374,6260,1374,6270,1373,6281,1373,6291,1372,6302,1372,6312,1371,6333,1371,6344,1370,6354,1370,6364,1369,6375,1369,6385,1368,6396,1368,6406,1367,6417,1367,6427,1366,6438,1365,6448,1364,6459,1364,6469,1363,6480,1362,6490,1362,6500,1361,6511,1360,6521,1360,6532,1359,6542,1358,6553,1357,6563,1357,6574,1356,6584,1355,6595,1354,6605,1354,6616,1353,6626,1352,6636,1351,6647,1350,6657,1349,6668,1349,6678,1348,6689,1347,6699,1346,6710,1345,6720,1345,6731,1344,6804,1344e" filled="false" stroked="true" strokeweight=".75pt" strokecolor="#7296e5">
                <v:path arrowok="t"/>
              </v:shape>
            </v:group>
            <v:group style="position:absolute;left:6804;top:1007;width:1015;height:343" coordorigin="6804,1007" coordsize="1015,343">
              <v:shape style="position:absolute;left:6804;top:1007;width:1015;height:343" coordorigin="6804,1007" coordsize="1015,343" path="m6804,1344l6877,1344,6887,1345,6908,1345,6919,1346,6940,1346,6950,1347,6971,1347,6982,1348,7003,1348,7013,1349,7034,1349,7044,1350,7055,1350,7065,1349,7107,1349,7118,1348,7159,1348,7170,1347,7201,1347,7212,1327,7222,1306,7233,1286,7243,1266,7254,1246,7264,1226,7275,1206,7285,1186,7295,1166,7306,1146,7316,1125,7327,1105,7337,1085,7348,1065,7358,1045,7369,1042,7379,1040,7390,1037,7400,1035,7411,1032,7421,1030,7431,1027,7442,1025,7452,1022,7463,1019,7473,1017,7484,1014,7494,1012,7505,1009,7515,1007,7526,1015,7536,1023,7547,1032,7557,1040,7567,1048,7578,1057,7588,1065,7599,1073,7609,1082,7620,1090,7630,1098,7641,1107,7651,1115,7662,1123,7672,1131,7683,1131,7693,1132,7819,1132e" filled="false" stroked="true" strokeweight=".75pt" strokecolor="#7296e5">
                <v:path arrowok="t"/>
              </v:shape>
            </v:group>
            <v:group style="position:absolute;left:297;top:1051;width:1067;height:267" coordorigin="297,1051" coordsize="1067,267">
              <v:shape style="position:absolute;left:297;top:1051;width:1067;height:267" coordorigin="297,1051" coordsize="1067,267" path="m297,1289l307,1051,318,1152,328,1170,381,1208,391,1211,402,1215,412,1220,423,1224,433,1228,443,1233,454,1238,464,1245,475,1253,485,1261,496,1267,506,1272,517,1277,527,1282,538,1286,548,1289,559,1293,569,1296,579,1299,590,1303,600,1305,611,1307,621,1304,632,1300,642,1297,653,1294,663,1293,674,1292,684,1291,695,1290,705,1290,715,1291,726,1293,736,1296,747,1297,757,1298,768,1299,778,1300,789,1301,799,1301,810,1311,820,1318,831,1317,841,1314,851,1313,862,1311,872,1309,883,1305,893,1299,904,1294,914,1290,925,1287,946,1287,956,1288,967,1282,977,1279,987,1278,1029,1278,1040,1279,1050,1279,1061,1280,1071,1281,1082,1282,1092,1285,1103,1288,1113,1291,1165,1302,1176,1302,1186,1303,1259,1303,1270,1304,1280,1305,1291,1306,1301,1307,1312,1309,1322,1310,1333,1312,1343,1314,1354,1315,1364,1317e" filled="false" stroked="true" strokeweight=".75pt" strokecolor="#fac96d">
                <v:path arrowok="t"/>
              </v:shape>
            </v:group>
            <v:group style="position:absolute;left:1364;top:1270;width:1088;height:53" coordorigin="1364,1270" coordsize="1088,53">
              <v:shape style="position:absolute;left:1364;top:1270;width:1088;height:53" coordorigin="1364,1270" coordsize="1088,53" path="m1364,1317l1374,1319,1385,1321,1395,1322,1406,1323,1416,1322,1427,1321,1437,1320,1448,1318,1458,1315,1469,1313,1479,1311,1490,1309,1500,1307,1510,1306,1521,1305,1573,1305,1584,1306,1605,1306,1615,1307,1626,1307,1636,1308,1646,1308,1657,1309,1678,1309,1688,1307,1699,1305,1709,1303,1720,1300,1730,1297,1741,1294,1751,1291,1762,1289,1772,1287,1782,1285,1793,1284,1803,1283,1814,1283,1824,1282,1835,1282,1845,1281,1866,1281,1877,1283,1887,1286,1898,1288,1908,1291,1918,1293,1929,1295,1939,1297,1981,1297,1992,1296,2002,1296,2013,1295,2065,1295,2075,1296,2086,1297,2096,1298,2107,1299,2117,1300,2128,1301,2138,1302,2149,1303,2159,1304,2170,1306,2180,1306,2190,1307,2201,1308,2211,1309,2222,1309,2232,1308,2243,1307,2253,1307,2264,1306,2274,1306,2285,1305,2295,1306,2306,1306,2316,1308,2326,1309,2337,1308,2347,1305,2358,1301,2368,1298,2379,1294,2389,1291,2400,1287,2410,1284,2421,1280,2431,1277,2442,1274,2452,1270e" filled="false" stroked="true" strokeweight=".75pt" strokecolor="#fac96d">
                <v:path arrowok="t"/>
              </v:shape>
            </v:group>
            <v:group style="position:absolute;left:2452;top:839;width:1088;height:431" coordorigin="2452,839" coordsize="1088,431">
              <v:shape style="position:absolute;left:2452;top:839;width:1088;height:431" coordorigin="2452,839" coordsize="1088,431" path="m2452,1270l2462,1265,2473,1260,2483,1254,2536,1223,2546,1221,2557,1221,2567,1222,2578,1223,2588,1223,2598,1224,2609,1224,2619,1225,2630,1226,2640,1226,2651,1235,2661,1236,2672,1235,2682,1234,2693,1233,2703,1231,2714,1226,2724,1219,2734,1213,2745,1208,2755,1204,2766,1201,2776,1199,2787,1196,2797,1195,2808,1193,2818,1199,2829,1207,2839,1212,2850,1216,2860,1220,2870,1223,2881,1226,2891,1228,2902,1229,2912,1231,2923,1233,2933,1235,2944,1237,2954,1238,2965,1239,2975,1238,2986,1235,2996,1233,3006,1232,3017,1231,3027,1232,3038,1232,3048,1233,3059,1234,3069,1235,3080,1239,3090,1242,3101,1244,3111,1246,3121,1244,3132,1240,3142,1237,3153,1234,3163,1231,3174,1229,3184,1227,3195,1226,3205,1226,3216,1225,3226,1224,3237,1220,3247,1214,3257,1209,3268,1205,3278,1194,3289,1172,3299,1149,3310,1127,3320,1106,3331,1100,3341,1102,3352,1105,3362,1109,3373,1114,3383,1118,3393,1051,3404,920,3414,885,3425,856,3435,839,3446,840,3456,845,3467,852,3477,857,3488,862,3498,863,3509,859,3519,855,3529,852,3540,850e" filled="false" stroked="true" strokeweight=".75pt" strokecolor="#fac96d">
                <v:path arrowok="t"/>
              </v:shape>
            </v:group>
            <v:group style="position:absolute;left:3540;top:849;width:1088;height:330" coordorigin="3540,849" coordsize="1088,330">
              <v:shape style="position:absolute;left:3540;top:849;width:1088;height:330" coordorigin="3540,849" coordsize="1088,330" path="m3540,850l3550,850,3561,849,3571,850,3582,852,3592,854,3603,859,3613,863,3624,867,3634,871,3645,875,3655,878,3665,881,3676,884,3686,887,3697,889,3707,893,3718,895,3728,899,3739,901,3749,903,3760,903,3770,900,3781,897,3791,894,3801,893,3812,892,3822,892,3885,919,3896,925,3906,931,3917,937,3927,942,3937,947,3948,951,3958,955,3969,960,3979,965,3990,969,4000,974,4011,977,4021,977,4032,974,4042,970,4053,966,4063,963,4073,957,4084,950,4094,944,4105,939,4115,935,4126,933,4136,933,4147,932,4157,930,4168,929,4178,927,4189,925,4199,923,4209,920,4220,930,4230,948,4241,968,4251,987,4262,1007,4272,991,4283,990,4293,1003,4304,1014,4314,1025,4325,1035,4335,1045,4345,1050,4356,1048,4366,1045,4377,1044,4387,1043,4398,1042,4408,1041,4419,1055,4429,1107,4440,1116,4450,1123,4461,1131,4471,1138,4481,1146,4492,1153,4502,1161,4513,1169,4523,1176,4534,1177,4544,1178,4555,1179,4565,1179,4576,1178,4586,1176,4597,1175,4607,1174,4617,1172,4628,1171e" filled="false" stroked="true" strokeweight=".75pt" strokecolor="#fac96d">
                <v:path arrowok="t"/>
              </v:shape>
            </v:group>
            <v:group style="position:absolute;left:4628;top:1170;width:1088;height:249" coordorigin="4628,1170" coordsize="1088,249">
              <v:shape style="position:absolute;left:4628;top:1170;width:1088;height:249" coordorigin="4628,1170" coordsize="1088,249" path="m4628,1171l4638,1171,4649,1170,4659,1171,4670,1172,4680,1173,4691,1187,4701,1196,4712,1203,4722,1211,4733,1219,4743,1227,4753,1235,4764,1244,4774,1252,4785,1261,4795,1271,4806,1280,4816,1288,4827,1296,4837,1304,4848,1297,4858,1300,4869,1307,4879,1313,4889,1320,4900,1327,4910,1334,4921,1342,4931,1351,4942,1360,4952,1369,4963,1378,4973,1388,4984,1397,4994,1407,5004,1418,5015,1419,5025,1418,5036,1418,5046,1417,5057,1416,5067,1414,5078,1412,5088,1409,5099,1406,5109,1402,5120,1398,5130,1394,5140,1390,5151,1375,5161,1360,5172,1359,5182,1360,5193,1361,5203,1362,5214,1363,5224,1365,5235,1366,5245,1368,5256,1369,5266,1370,5276,1372,5287,1373,5297,1375,5308,1376,5318,1377,5339,1377,5350,1376,5360,1375,5371,1374,5381,1372,5392,1371,5402,1370,5412,1368,5423,1367,5433,1366,5444,1366,5454,1365,5465,1365,5475,1366,5486,1367,5496,1368,5507,1369,5517,1369,5528,1370,5538,1371,5548,1372,5559,1373,5569,1374,5580,1373,5590,1373,5601,1372,5611,1370,5622,1368,5632,1365,5643,1361,5653,1358,5664,1355,5674,1352,5684,1349,5695,1346,5705,1345,5716,1343e" filled="false" stroked="true" strokeweight=".75pt" strokecolor="#fac96d">
                <v:path arrowok="t"/>
              </v:shape>
            </v:group>
            <v:group style="position:absolute;left:5716;top:1331;width:1088;height:52" coordorigin="5716,1331" coordsize="1088,52">
              <v:shape style="position:absolute;left:5716;top:1331;width:1088;height:52" coordorigin="5716,1331" coordsize="1088,52" path="m5716,1343l5726,1342,5737,1341,5747,1340,5758,1339,5768,1339,5779,1338,5800,1338,5810,1339,5820,1341,5831,1342,5841,1343,5873,1343,5883,1341,5894,1340,5904,1338,5915,1336,5925,1335,5936,1333,5946,1331,5956,1331,5967,1332,5977,1333,5988,1334,5998,1336,6009,1337,6019,1339,6030,1341,6040,1343,6051,1345,6061,1347,6072,1349,6082,1351,6092,1353,6103,1355,6113,1357,6124,1358,6166,1358,6176,1357,6187,1357,6197,1356,6208,1356,6218,1357,6228,1357,6239,1359,6249,1360,6260,1362,6270,1363,6281,1365,6291,1366,6302,1368,6312,1370,6323,1372,6333,1374,6344,1376,6354,1378,6364,1380,6375,1381,6385,1382,6396,1383,6406,1383,6417,1382,6427,1380,6438,1378,6448,1376,6459,1375,6469,1373,6480,1372,6490,1371,6511,1371,6521,1372,6532,1372,6542,1373,6553,1374,6563,1375,6574,1375,6584,1377,6595,1378,6605,1379,6616,1380,6626,1381,6636,1382,6657,1382,6668,1381,6678,1380,6689,1379,6699,1378,6710,1376,6720,1375,6741,1375,6752,1376,6762,1376,6772,1377,6783,1378,6793,1380,6804,1381e" filled="false" stroked="true" strokeweight=".75pt" strokecolor="#fac96d">
                <v:path arrowok="t"/>
              </v:shape>
            </v:group>
            <v:group style="position:absolute;left:6804;top:1030;width:1015;height:405" coordorigin="6804,1030" coordsize="1015,405">
              <v:shape style="position:absolute;left:6804;top:1030;width:1015;height:405" coordorigin="6804,1030" coordsize="1015,405" path="m6804,1381l6814,1382,6825,1384,6835,1385,6846,1387,6856,1389,6867,1390,6877,1392,6887,1394,6898,1395,6919,1395,6929,1394,6940,1394,6950,1393,6961,1392,6971,1391,6982,1391,6992,1390,7003,1391,7013,1392,7023,1393,7034,1395,7044,1397,7055,1399,7065,1401,7076,1404,7086,1407,7097,1410,7107,1413,7118,1416,7128,1419,7139,1422,7149,1426,7159,1429,7170,1431,7180,1433,7191,1435,7201,1406,7212,1379,7222,1353,7233,1328,7243,1303,7254,1279,7264,1255,7275,1232,7285,1210,7295,1188,7306,1167,7316,1146,7327,1125,7337,1105,7348,1097,7358,1094,7369,1096,7379,1094,7390,1089,7400,1084,7411,1079,7421,1075,7431,1070,7442,1066,7452,1061,7463,1056,7473,1052,7484,1048,7494,1043,7505,1039,7515,1030,7526,1061,7536,1102,7547,1122,7557,1149,7567,1180,7578,1211,7819,1211e" filled="false" stroked="true" strokeweight=".75pt" strokecolor="#fac96d">
                <v:path arrowok="t"/>
              </v:shape>
            </v:group>
            <v:group style="position:absolute;left:297;top:2687;width:2;height:277" coordorigin="297,2687" coordsize="2,277">
              <v:shape style="position:absolute;left:297;top:2687;width:2;height:277" coordorigin="297,2687" coordsize="0,277" path="m297,2964l297,2687e" filled="false" stroked="true" strokeweight=".75pt" strokecolor="#fa7a6d">
                <v:path arrowok="t"/>
              </v:shape>
            </v:group>
            <v:group style="position:absolute;left:307;top:1035;width:2;height:1929" coordorigin="307,1035" coordsize="2,1929">
              <v:shape style="position:absolute;left:307;top:1035;width:2;height:1929" coordorigin="307,1035" coordsize="0,1929" path="m307,2964l307,1035e" filled="false" stroked="true" strokeweight=".75pt" strokecolor="#fa7a6d">
                <v:path arrowok="t"/>
              </v:shape>
            </v:group>
            <v:group style="position:absolute;left:318;top:1737;width:2;height:1227" coordorigin="318,1737" coordsize="2,1227">
              <v:shape style="position:absolute;left:318;top:1737;width:2;height:1227" coordorigin="318,1737" coordsize="0,1227" path="m318,2964l318,1737e" filled="false" stroked="true" strokeweight=".75pt" strokecolor="#fa7a6d">
                <v:path arrowok="t"/>
              </v:shape>
            </v:group>
            <v:group style="position:absolute;left:328;top:1866;width:2;height:1098" coordorigin="328,1866" coordsize="2,1098">
              <v:shape style="position:absolute;left:328;top:1866;width:2;height:1098" coordorigin="328,1866" coordsize="0,1098" path="m328,2964l328,1866e" filled="false" stroked="true" strokeweight=".75pt" strokecolor="#fa7a6d">
                <v:path arrowok="t"/>
              </v:shape>
            </v:group>
            <v:group style="position:absolute;left:339;top:1940;width:2;height:1024" coordorigin="339,1940" coordsize="2,1024">
              <v:shape style="position:absolute;left:339;top:1940;width:2;height:1024" coordorigin="339,1940" coordsize="0,1024" path="m339,2964l339,1940e" filled="false" stroked="true" strokeweight=".75pt" strokecolor="#fa7a6d">
                <v:path arrowok="t"/>
              </v:shape>
            </v:group>
            <v:group style="position:absolute;left:349;top:2008;width:2;height:956" coordorigin="349,2008" coordsize="2,956">
              <v:shape style="position:absolute;left:349;top:2008;width:2;height:956" coordorigin="349,2008" coordsize="0,956" path="m349,2964l349,2008e" filled="false" stroked="true" strokeweight=".75pt" strokecolor="#fa7a6d">
                <v:path arrowok="t"/>
              </v:shape>
            </v:group>
            <v:group style="position:absolute;left:360;top:2070;width:2;height:894" coordorigin="360,2070" coordsize="2,894">
              <v:shape style="position:absolute;left:360;top:2070;width:2;height:894" coordorigin="360,2070" coordsize="0,894" path="m360,2964l360,2070e" filled="false" stroked="true" strokeweight=".75pt" strokecolor="#fa7a6d">
                <v:path arrowok="t"/>
              </v:shape>
            </v:group>
            <v:group style="position:absolute;left:370;top:2110;width:2;height:854" coordorigin="370,2110" coordsize="2,854">
              <v:shape style="position:absolute;left:370;top:2110;width:2;height:854" coordorigin="370,2110" coordsize="0,854" path="m370,2964l370,2110e" filled="false" stroked="true" strokeweight=".75pt" strokecolor="#fa7a6d">
                <v:path arrowok="t"/>
              </v:shape>
            </v:group>
            <v:group style="position:absolute;left:381;top:2134;width:2;height:830" coordorigin="381,2134" coordsize="2,830">
              <v:shape style="position:absolute;left:381;top:2134;width:2;height:830" coordorigin="381,2134" coordsize="0,830" path="m381,2964l381,2134e" filled="false" stroked="true" strokeweight=".75pt" strokecolor="#fa7a6d">
                <v:path arrowok="t"/>
              </v:shape>
            </v:group>
            <v:group style="position:absolute;left:391;top:2158;width:2;height:806" coordorigin="391,2158" coordsize="2,806">
              <v:shape style="position:absolute;left:391;top:2158;width:2;height:806" coordorigin="391,2158" coordsize="0,806" path="m391,2964l391,2158e" filled="false" stroked="true" strokeweight=".75pt" strokecolor="#fa7a6d">
                <v:path arrowok="t"/>
              </v:shape>
            </v:group>
            <v:group style="position:absolute;left:402;top:2186;width:2;height:778" coordorigin="402,2186" coordsize="2,778">
              <v:shape style="position:absolute;left:402;top:2186;width:2;height:778" coordorigin="402,2186" coordsize="0,778" path="m402,2964l402,2186e" filled="false" stroked="true" strokeweight=".75pt" strokecolor="#fa7a6d">
                <v:path arrowok="t"/>
              </v:shape>
            </v:group>
            <v:group style="position:absolute;left:412;top:2217;width:2;height:747" coordorigin="412,2217" coordsize="2,747">
              <v:shape style="position:absolute;left:412;top:2217;width:2;height:747" coordorigin="412,2217" coordsize="0,747" path="m412,2964l412,2217e" filled="false" stroked="true" strokeweight=".75pt" strokecolor="#fa7a6d">
                <v:path arrowok="t"/>
              </v:shape>
            </v:group>
            <v:group style="position:absolute;left:423;top:2250;width:2;height:714" coordorigin="423,2250" coordsize="2,714">
              <v:shape style="position:absolute;left:423;top:2250;width:2;height:714" coordorigin="423,2250" coordsize="0,714" path="m423,2964l423,2250e" filled="false" stroked="true" strokeweight=".75pt" strokecolor="#fa7a6d">
                <v:path arrowok="t"/>
              </v:shape>
            </v:group>
            <v:group style="position:absolute;left:433;top:2281;width:2;height:683" coordorigin="433,2281" coordsize="2,683">
              <v:shape style="position:absolute;left:433;top:2281;width:2;height:683" coordorigin="433,2281" coordsize="0,683" path="m433,2964l433,2281e" filled="false" stroked="true" strokeweight=".75pt" strokecolor="#fa7a6d">
                <v:path arrowok="t"/>
              </v:shape>
            </v:group>
            <v:group style="position:absolute;left:443;top:2313;width:2;height:651" coordorigin="443,2313" coordsize="2,651">
              <v:shape style="position:absolute;left:443;top:2313;width:2;height:651" coordorigin="443,2313" coordsize="0,651" path="m443,2964l443,2313e" filled="false" stroked="true" strokeweight=".75pt" strokecolor="#fa7a6d">
                <v:path arrowok="t"/>
              </v:shape>
            </v:group>
            <v:group style="position:absolute;left:454;top:2352;width:2;height:612" coordorigin="454,2352" coordsize="2,612">
              <v:shape style="position:absolute;left:454;top:2352;width:2;height:612" coordorigin="454,2352" coordsize="0,612" path="m454,2964l454,2352e" filled="false" stroked="true" strokeweight=".75pt" strokecolor="#fa7a6d">
                <v:path arrowok="t"/>
              </v:shape>
            </v:group>
            <v:group style="position:absolute;left:464;top:2391;width:2;height:573" coordorigin="464,2391" coordsize="2,573">
              <v:shape style="position:absolute;left:464;top:2391;width:2;height:573" coordorigin="464,2391" coordsize="0,573" path="m464,2964l464,2391e" filled="false" stroked="true" strokeweight=".75pt" strokecolor="#fa7a6d">
                <v:path arrowok="t"/>
              </v:shape>
            </v:group>
            <v:group style="position:absolute;left:475;top:2442;width:2;height:522" coordorigin="475,2442" coordsize="2,522">
              <v:shape style="position:absolute;left:475;top:2442;width:2;height:522" coordorigin="475,2442" coordsize="0,522" path="m475,2964l475,2442e" filled="false" stroked="true" strokeweight=".75pt" strokecolor="#fa7a6d">
                <v:path arrowok="t"/>
              </v:shape>
            </v:group>
            <v:group style="position:absolute;left:485;top:2490;width:2;height:474" coordorigin="485,2490" coordsize="2,474">
              <v:shape style="position:absolute;left:485;top:2490;width:2;height:474" coordorigin="485,2490" coordsize="0,474" path="m485,2964l485,2490e" filled="false" stroked="true" strokeweight=".75pt" strokecolor="#fa7a6d">
                <v:path arrowok="t"/>
              </v:shape>
            </v:group>
            <v:group style="position:absolute;left:496;top:2527;width:2;height:437" coordorigin="496,2527" coordsize="2,437">
              <v:shape style="position:absolute;left:496;top:2527;width:2;height:437" coordorigin="496,2527" coordsize="0,437" path="m496,2964l496,2527e" filled="false" stroked="true" strokeweight=".75pt" strokecolor="#fa7a6d">
                <v:path arrowok="t"/>
              </v:shape>
            </v:group>
            <v:group style="position:absolute;left:506;top:2558;width:2;height:406" coordorigin="506,2558" coordsize="2,406">
              <v:shape style="position:absolute;left:506;top:2558;width:2;height:406" coordorigin="506,2558" coordsize="0,406" path="m506,2964l506,2558e" filled="false" stroked="true" strokeweight=".75pt" strokecolor="#fa7a6d">
                <v:path arrowok="t"/>
              </v:shape>
            </v:group>
            <v:group style="position:absolute;left:517;top:2586;width:2;height:378" coordorigin="517,2586" coordsize="2,378">
              <v:shape style="position:absolute;left:517;top:2586;width:2;height:378" coordorigin="517,2586" coordsize="0,378" path="m517,2964l517,2586e" filled="false" stroked="true" strokeweight=".75pt" strokecolor="#fa7a6d">
                <v:path arrowok="t"/>
              </v:shape>
            </v:group>
            <v:group style="position:absolute;left:527;top:2610;width:2;height:354" coordorigin="527,2610" coordsize="2,354">
              <v:shape style="position:absolute;left:527;top:2610;width:2;height:354" coordorigin="527,2610" coordsize="0,354" path="m527,2964l527,2610e" filled="false" stroked="true" strokeweight=".75pt" strokecolor="#fa7a6d">
                <v:path arrowok="t"/>
              </v:shape>
            </v:group>
            <v:group style="position:absolute;left:538;top:2633;width:2;height:331" coordorigin="538,2633" coordsize="2,331">
              <v:shape style="position:absolute;left:538;top:2633;width:2;height:331" coordorigin="538,2633" coordsize="0,331" path="m538,2964l538,2633e" filled="false" stroked="true" strokeweight=".75pt" strokecolor="#fa7a6d">
                <v:path arrowok="t"/>
              </v:shape>
            </v:group>
            <v:group style="position:absolute;left:548;top:2650;width:2;height:314" coordorigin="548,2650" coordsize="2,314">
              <v:shape style="position:absolute;left:548;top:2650;width:2;height:314" coordorigin="548,2650" coordsize="0,314" path="m548,2964l548,2650e" filled="false" stroked="true" strokeweight=".75pt" strokecolor="#fa7a6d">
                <v:path arrowok="t"/>
              </v:shape>
            </v:group>
            <v:group style="position:absolute;left:559;top:2669;width:2;height:295" coordorigin="559,2669" coordsize="2,295">
              <v:shape style="position:absolute;left:559;top:2669;width:2;height:295" coordorigin="559,2669" coordsize="0,295" path="m559,2964l559,2669e" filled="false" stroked="true" strokeweight=".75pt" strokecolor="#fa7a6d">
                <v:path arrowok="t"/>
              </v:shape>
            </v:group>
            <v:group style="position:absolute;left:569;top:2686;width:2;height:278" coordorigin="569,2686" coordsize="2,278">
              <v:shape style="position:absolute;left:569;top:2686;width:2;height:278" coordorigin="569,2686" coordsize="0,278" path="m569,2964l569,2686e" filled="false" stroked="true" strokeweight=".75pt" strokecolor="#fa7a6d">
                <v:path arrowok="t"/>
              </v:shape>
            </v:group>
            <v:group style="position:absolute;left:579;top:2702;width:2;height:262" coordorigin="579,2702" coordsize="2,262">
              <v:shape style="position:absolute;left:579;top:2702;width:2;height:262" coordorigin="579,2702" coordsize="0,262" path="m579,2964l579,2702e" filled="false" stroked="true" strokeweight=".75pt" strokecolor="#fa7a6d">
                <v:path arrowok="t"/>
              </v:shape>
            </v:group>
            <v:group style="position:absolute;left:590;top:2719;width:2;height:245" coordorigin="590,2719" coordsize="2,245">
              <v:shape style="position:absolute;left:590;top:2719;width:2;height:245" coordorigin="590,2719" coordsize="0,245" path="m590,2964l590,2719e" filled="false" stroked="true" strokeweight=".75pt" strokecolor="#fa7a6d">
                <v:path arrowok="t"/>
              </v:shape>
            </v:group>
            <v:group style="position:absolute;left:600;top:2732;width:2;height:232" coordorigin="600,2732" coordsize="2,232">
              <v:shape style="position:absolute;left:600;top:2732;width:2;height:232" coordorigin="600,2732" coordsize="0,232" path="m600,2964l600,2732e" filled="false" stroked="true" strokeweight=".75pt" strokecolor="#fa7a6d">
                <v:path arrowok="t"/>
              </v:shape>
            </v:group>
            <v:group style="position:absolute;left:611;top:2734;width:2;height:230" coordorigin="611,2734" coordsize="2,230">
              <v:shape style="position:absolute;left:611;top:2734;width:2;height:230" coordorigin="611,2734" coordsize="0,230" path="m611,2964l611,2734e" filled="false" stroked="true" strokeweight=".75pt" strokecolor="#fa7a6d">
                <v:path arrowok="t"/>
              </v:shape>
            </v:group>
            <v:group style="position:absolute;left:621;top:2723;width:2;height:241" coordorigin="621,2723" coordsize="2,241">
              <v:shape style="position:absolute;left:621;top:2723;width:2;height:241" coordorigin="621,2723" coordsize="0,241" path="m621,2964l621,2723e" filled="false" stroked="true" strokeweight=".75pt" strokecolor="#fa7a6d">
                <v:path arrowok="t"/>
              </v:shape>
            </v:group>
            <v:group style="position:absolute;left:632;top:2698;width:2;height:266" coordorigin="632,2698" coordsize="2,266">
              <v:shape style="position:absolute;left:632;top:2698;width:2;height:266" coordorigin="632,2698" coordsize="0,266" path="m632,2964l632,2698e" filled="false" stroked="true" strokeweight=".75pt" strokecolor="#fa7a6d">
                <v:path arrowok="t"/>
              </v:shape>
            </v:group>
            <v:group style="position:absolute;left:642;top:2677;width:2;height:287" coordorigin="642,2677" coordsize="2,287">
              <v:shape style="position:absolute;left:642;top:2677;width:2;height:287" coordorigin="642,2677" coordsize="0,287" path="m642,2964l642,2677e" filled="false" stroked="true" strokeweight=".75pt" strokecolor="#fa7a6d">
                <v:path arrowok="t"/>
              </v:shape>
            </v:group>
            <v:group style="position:absolute;left:653;top:2663;width:2;height:301" coordorigin="653,2663" coordsize="2,301">
              <v:shape style="position:absolute;left:653;top:2663;width:2;height:301" coordorigin="653,2663" coordsize="0,301" path="m653,2964l653,2663e" filled="false" stroked="true" strokeweight=".75pt" strokecolor="#fa7a6d">
                <v:path arrowok="t"/>
              </v:shape>
            </v:group>
            <v:group style="position:absolute;left:663;top:2655;width:2;height:309" coordorigin="663,2655" coordsize="2,309">
              <v:shape style="position:absolute;left:663;top:2655;width:2;height:309" coordorigin="663,2655" coordsize="0,309" path="m663,2964l663,2655e" filled="false" stroked="true" strokeweight=".75pt" strokecolor="#fa7a6d">
                <v:path arrowok="t"/>
              </v:shape>
            </v:group>
            <v:group style="position:absolute;left:674;top:2651;width:2;height:313" coordorigin="674,2651" coordsize="2,313">
              <v:shape style="position:absolute;left:674;top:2651;width:2;height:313" coordorigin="674,2651" coordsize="0,313" path="m674,2964l674,2651e" filled="false" stroked="true" strokeweight=".75pt" strokecolor="#fa7a6d">
                <v:path arrowok="t"/>
              </v:shape>
            </v:group>
            <v:group style="position:absolute;left:684;top:2649;width:2;height:315" coordorigin="684,2649" coordsize="2,315">
              <v:shape style="position:absolute;left:684;top:2649;width:2;height:315" coordorigin="684,2649" coordsize="0,315" path="m684,2964l684,2649e" filled="false" stroked="true" strokeweight=".75pt" strokecolor="#fa7a6d">
                <v:path arrowok="t"/>
              </v:shape>
            </v:group>
            <v:group style="position:absolute;left:695;top:2650;width:2;height:314" coordorigin="695,2650" coordsize="2,314">
              <v:shape style="position:absolute;left:695;top:2650;width:2;height:314" coordorigin="695,2650" coordsize="0,314" path="m695,2964l695,2650e" filled="false" stroked="true" strokeweight=".75pt" strokecolor="#fa7a6d">
                <v:path arrowok="t"/>
              </v:shape>
            </v:group>
            <v:group style="position:absolute;left:705;top:2655;width:2;height:309" coordorigin="705,2655" coordsize="2,309">
              <v:shape style="position:absolute;left:705;top:2655;width:2;height:309" coordorigin="705,2655" coordsize="0,309" path="m705,2964l705,2655e" filled="false" stroked="true" strokeweight=".75pt" strokecolor="#fa7a6d">
                <v:path arrowok="t"/>
              </v:shape>
            </v:group>
            <v:group style="position:absolute;left:715;top:2662;width:2;height:302" coordorigin="715,2662" coordsize="2,302">
              <v:shape style="position:absolute;left:715;top:2662;width:2;height:302" coordorigin="715,2662" coordsize="0,302" path="m715,2964l715,2662e" filled="false" stroked="true" strokeweight=".75pt" strokecolor="#fa7a6d">
                <v:path arrowok="t"/>
              </v:shape>
            </v:group>
            <v:group style="position:absolute;left:726;top:2682;width:2;height:282" coordorigin="726,2682" coordsize="2,282">
              <v:shape style="position:absolute;left:726;top:2682;width:2;height:282" coordorigin="726,2682" coordsize="0,282" path="m726,2964l726,2682e" filled="false" stroked="true" strokeweight=".75pt" strokecolor="#fa7a6d">
                <v:path arrowok="t"/>
              </v:shape>
            </v:group>
            <v:group style="position:absolute;left:736;top:2703;width:2;height:261" coordorigin="736,2703" coordsize="2,261">
              <v:shape style="position:absolute;left:736;top:2703;width:2;height:261" coordorigin="736,2703" coordsize="0,261" path="m736,2964l736,2703e" filled="false" stroked="true" strokeweight=".75pt" strokecolor="#fa7a6d">
                <v:path arrowok="t"/>
              </v:shape>
            </v:group>
            <v:group style="position:absolute;left:747;top:2716;width:2;height:248" coordorigin="747,2716" coordsize="2,248">
              <v:shape style="position:absolute;left:747;top:2716;width:2;height:248" coordorigin="747,2716" coordsize="0,248" path="m747,2964l747,2716e" filled="false" stroked="true" strokeweight=".75pt" strokecolor="#fa7a6d">
                <v:path arrowok="t"/>
              </v:shape>
            </v:group>
            <v:group style="position:absolute;left:757;top:2727;width:2;height:237" coordorigin="757,2727" coordsize="2,237">
              <v:shape style="position:absolute;left:757;top:2727;width:2;height:237" coordorigin="757,2727" coordsize="0,237" path="m757,2964l757,2727e" filled="false" stroked="true" strokeweight=".75pt" strokecolor="#fa7a6d">
                <v:path arrowok="t"/>
              </v:shape>
            </v:group>
            <v:group style="position:absolute;left:768;top:2738;width:2;height:226" coordorigin="768,2738" coordsize="2,226">
              <v:shape style="position:absolute;left:768;top:2738;width:2;height:226" coordorigin="768,2738" coordsize="0,226" path="m768,2964l768,2738e" filled="false" stroked="true" strokeweight=".75pt" strokecolor="#fa7a6d">
                <v:path arrowok="t"/>
              </v:shape>
            </v:group>
            <v:group style="position:absolute;left:778;top:2748;width:2;height:216" coordorigin="778,2748" coordsize="2,216">
              <v:shape style="position:absolute;left:778;top:2748;width:2;height:216" coordorigin="778,2748" coordsize="0,216" path="m778,2964l778,2748e" filled="false" stroked="true" strokeweight=".75pt" strokecolor="#fa7a6d">
                <v:path arrowok="t"/>
              </v:shape>
            </v:group>
            <v:group style="position:absolute;left:789;top:2757;width:2;height:207" coordorigin="789,2757" coordsize="2,207">
              <v:shape style="position:absolute;left:789;top:2757;width:2;height:207" coordorigin="789,2757" coordsize="0,207" path="m789,2964l789,2757e" filled="false" stroked="true" strokeweight=".75pt" strokecolor="#fa7a6d">
                <v:path arrowok="t"/>
              </v:shape>
            </v:group>
            <v:group style="position:absolute;left:799;top:2764;width:2;height:200" coordorigin="799,2764" coordsize="2,200">
              <v:shape style="position:absolute;left:799;top:2764;width:2;height:200" coordorigin="799,2764" coordsize="0,200" path="m799,2964l799,2764e" filled="false" stroked="true" strokeweight=".75pt" strokecolor="#fa7a6d">
                <v:path arrowok="t"/>
              </v:shape>
            </v:group>
            <v:group style="position:absolute;left:810;top:2835;width:2;height:129" coordorigin="810,2835" coordsize="2,129">
              <v:shape style="position:absolute;left:810;top:2835;width:2;height:129" coordorigin="810,2835" coordsize="0,129" path="m810,2964l810,2835e" filled="false" stroked="true" strokeweight=".75pt" strokecolor="#fa7a6d">
                <v:path arrowok="t"/>
              </v:shape>
            </v:group>
            <v:group style="position:absolute;left:820;top:2886;width:2;height:78" coordorigin="820,2886" coordsize="2,78">
              <v:shape style="position:absolute;left:820;top:2886;width:2;height:78" coordorigin="820,2886" coordsize="0,78" path="m820,2964l820,2886e" filled="false" stroked="true" strokeweight=".75pt" strokecolor="#fa7a6d">
                <v:path arrowok="t"/>
              </v:shape>
            </v:group>
            <v:group style="position:absolute;left:831;top:2882;width:2;height:82" coordorigin="831,2882" coordsize="2,82">
              <v:shape style="position:absolute;left:831;top:2882;width:2;height:82" coordorigin="831,2882" coordsize="0,82" path="m831,2964l831,2882e" filled="false" stroked="true" strokeweight=".75pt" strokecolor="#fa7a6d">
                <v:path arrowok="t"/>
              </v:shape>
            </v:group>
            <v:group style="position:absolute;left:841;top:2869;width:2;height:95" coordorigin="841,2869" coordsize="2,95">
              <v:shape style="position:absolute;left:841;top:2869;width:2;height:95" coordorigin="841,2869" coordsize="0,95" path="m841,2964l841,2869e" filled="false" stroked="true" strokeweight=".75pt" strokecolor="#fa7a6d">
                <v:path arrowok="t"/>
              </v:shape>
            </v:group>
            <v:group style="position:absolute;left:851;top:2860;width:2;height:104" coordorigin="851,2860" coordsize="2,104">
              <v:shape style="position:absolute;left:851;top:2860;width:2;height:104" coordorigin="851,2860" coordsize="0,104" path="m851,2964l851,2860e" filled="false" stroked="true" strokeweight=".75pt" strokecolor="#fa7a6d">
                <v:path arrowok="t"/>
              </v:shape>
            </v:group>
            <v:group style="position:absolute;left:862;top:2851;width:2;height:113" coordorigin="862,2851" coordsize="2,113">
              <v:shape style="position:absolute;left:862;top:2851;width:2;height:113" coordorigin="862,2851" coordsize="0,113" path="m862,2964l862,2851e" filled="false" stroked="true" strokeweight=".75pt" strokecolor="#fa7a6d">
                <v:path arrowok="t"/>
              </v:shape>
            </v:group>
            <v:group style="position:absolute;left:872;top:2841;width:2;height:123" coordorigin="872,2841" coordsize="2,123">
              <v:shape style="position:absolute;left:872;top:2841;width:2;height:123" coordorigin="872,2841" coordsize="0,123" path="m872,2964l872,2841e" filled="false" stroked="true" strokeweight=".75pt" strokecolor="#fa7a6d">
                <v:path arrowok="t"/>
              </v:shape>
            </v:group>
            <v:group style="position:absolute;left:883;top:2815;width:2;height:149" coordorigin="883,2815" coordsize="2,149">
              <v:shape style="position:absolute;left:883;top:2815;width:2;height:149" coordorigin="883,2815" coordsize="0,149" path="m883,2964l883,2815e" filled="false" stroked="true" strokeweight=".75pt" strokecolor="#fa7a6d">
                <v:path arrowok="t"/>
              </v:shape>
            </v:group>
            <v:group style="position:absolute;left:893;top:2779;width:2;height:185" coordorigin="893,2779" coordsize="2,185">
              <v:shape style="position:absolute;left:893;top:2779;width:2;height:185" coordorigin="893,2779" coordsize="0,185" path="m893,2964l893,2779e" filled="false" stroked="true" strokeweight=".75pt" strokecolor="#fa7a6d">
                <v:path arrowok="t"/>
              </v:shape>
            </v:group>
            <v:group style="position:absolute;left:904;top:2747;width:2;height:217" coordorigin="904,2747" coordsize="2,217">
              <v:shape style="position:absolute;left:904;top:2747;width:2;height:217" coordorigin="904,2747" coordsize="0,217" path="m904,2964l904,2747e" filled="false" stroked="true" strokeweight=".75pt" strokecolor="#fa7a6d">
                <v:path arrowok="t"/>
              </v:shape>
            </v:group>
            <v:group style="position:absolute;left:914;top:2722;width:2;height:242" coordorigin="914,2722" coordsize="2,242">
              <v:shape style="position:absolute;left:914;top:2722;width:2;height:242" coordorigin="914,2722" coordsize="0,242" path="m914,2964l914,2722e" filled="false" stroked="true" strokeweight=".75pt" strokecolor="#fa7a6d">
                <v:path arrowok="t"/>
              </v:shape>
            </v:group>
            <v:group style="position:absolute;left:925;top:2706;width:2;height:258" coordorigin="925,2706" coordsize="2,258">
              <v:shape style="position:absolute;left:925;top:2706;width:2;height:258" coordorigin="925,2706" coordsize="0,258" path="m925,2964l925,2706e" filled="false" stroked="true" strokeweight=".75pt" strokecolor="#fa7a6d">
                <v:path arrowok="t"/>
              </v:shape>
            </v:group>
            <v:group style="position:absolute;left:935;top:2706;width:2;height:258" coordorigin="935,2706" coordsize="2,258">
              <v:shape style="position:absolute;left:935;top:2706;width:2;height:258" coordorigin="935,2706" coordsize="0,258" path="m935,2964l935,2706e" filled="false" stroked="true" strokeweight=".75pt" strokecolor="#fa7a6d">
                <v:path arrowok="t"/>
              </v:shape>
            </v:group>
            <v:group style="position:absolute;left:946;top:2710;width:2;height:254" coordorigin="946,2710" coordsize="2,254">
              <v:shape style="position:absolute;left:946;top:2710;width:2;height:254" coordorigin="946,2710" coordsize="0,254" path="m946,2964l946,2710e" filled="false" stroked="true" strokeweight=".75pt" strokecolor="#fa7a6d">
                <v:path arrowok="t"/>
              </v:shape>
            </v:group>
            <v:group style="position:absolute;left:956;top:2715;width:2;height:249" coordorigin="956,2715" coordsize="2,249">
              <v:shape style="position:absolute;left:956;top:2715;width:2;height:249" coordorigin="956,2715" coordsize="0,249" path="m956,2964l956,2715e" filled="false" stroked="true" strokeweight=".75pt" strokecolor="#fa7a6d">
                <v:path arrowok="t"/>
              </v:shape>
            </v:group>
            <v:group style="position:absolute;left:967;top:2672;width:2;height:292" coordorigin="967,2672" coordsize="2,292">
              <v:shape style="position:absolute;left:967;top:2672;width:2;height:292" coordorigin="967,2672" coordsize="0,292" path="m967,2964l967,2672e" filled="false" stroked="true" strokeweight=".75pt" strokecolor="#fa7a6d">
                <v:path arrowok="t"/>
              </v:shape>
            </v:group>
            <v:group style="position:absolute;left:977;top:2653;width:2;height:311" coordorigin="977,2653" coordsize="2,311">
              <v:shape style="position:absolute;left:977;top:2653;width:2;height:311" coordorigin="977,2653" coordsize="0,311" path="m977,2964l977,2653e" filled="false" stroked="true" strokeweight=".75pt" strokecolor="#fa7a6d">
                <v:path arrowok="t"/>
              </v:shape>
            </v:group>
            <v:group style="position:absolute;left:987;top:2645;width:2;height:319" coordorigin="987,2645" coordsize="2,319">
              <v:shape style="position:absolute;left:987;top:2645;width:2;height:319" coordorigin="987,2645" coordsize="0,319" path="m987,2964l987,2645e" filled="false" stroked="true" strokeweight=".75pt" strokecolor="#fa7a6d">
                <v:path arrowok="t"/>
              </v:shape>
            </v:group>
            <v:group style="position:absolute;left:998;top:2642;width:2;height:322" coordorigin="998,2642" coordsize="2,322">
              <v:shape style="position:absolute;left:998;top:2642;width:2;height:322" coordorigin="998,2642" coordsize="0,322" path="m998,2964l998,2642e" filled="false" stroked="true" strokeweight=".75pt" strokecolor="#fa7a6d">
                <v:path arrowok="t"/>
              </v:shape>
            </v:group>
            <v:group style="position:absolute;left:1008;top:2641;width:2;height:323" coordorigin="1008,2641" coordsize="2,323">
              <v:shape style="position:absolute;left:1008;top:2641;width:2;height:323" coordorigin="1008,2641" coordsize="0,323" path="m1008,2964l1008,2641e" filled="false" stroked="true" strokeweight=".75pt" strokecolor="#fa7a6d">
                <v:path arrowok="t"/>
              </v:shape>
            </v:group>
            <v:group style="position:absolute;left:1019;top:2642;width:2;height:322" coordorigin="1019,2642" coordsize="2,322">
              <v:shape style="position:absolute;left:1019;top:2642;width:2;height:322" coordorigin="1019,2642" coordsize="0,322" path="m1019,2964l1019,2642e" filled="false" stroked="true" strokeweight=".75pt" strokecolor="#fa7a6d">
                <v:path arrowok="t"/>
              </v:shape>
            </v:group>
            <v:group style="position:absolute;left:1029;top:2644;width:2;height:320" coordorigin="1029,2644" coordsize="2,320">
              <v:shape style="position:absolute;left:1029;top:2644;width:2;height:320" coordorigin="1029,2644" coordsize="0,320" path="m1029,2964l1029,2644e" filled="false" stroked="true" strokeweight=".75pt" strokecolor="#fa7a6d">
                <v:path arrowok="t"/>
              </v:shape>
            </v:group>
            <v:group style="position:absolute;left:1040;top:2648;width:2;height:316" coordorigin="1040,2648" coordsize="2,316">
              <v:shape style="position:absolute;left:1040;top:2648;width:2;height:316" coordorigin="1040,2648" coordsize="0,316" path="m1040,2964l1040,2648e" filled="false" stroked="true" strokeweight=".75pt" strokecolor="#fa7a6d">
                <v:path arrowok="t"/>
              </v:shape>
            </v:group>
            <v:group style="position:absolute;left:1050;top:2652;width:2;height:312" coordorigin="1050,2652" coordsize="2,312">
              <v:shape style="position:absolute;left:1050;top:2652;width:2;height:312" coordorigin="1050,2652" coordsize="0,312" path="m1050,2964l1050,2652e" filled="false" stroked="true" strokeweight=".75pt" strokecolor="#fa7a6d">
                <v:path arrowok="t"/>
              </v:shape>
            </v:group>
            <v:group style="position:absolute;left:1061;top:2657;width:2;height:307" coordorigin="1061,2657" coordsize="2,307">
              <v:shape style="position:absolute;left:1061;top:2657;width:2;height:307" coordorigin="1061,2657" coordsize="0,307" path="m1061,2964l1061,2657e" filled="false" stroked="true" strokeweight=".75pt" strokecolor="#fa7a6d">
                <v:path arrowok="t"/>
              </v:shape>
            </v:group>
            <v:group style="position:absolute;left:1071;top:2662;width:2;height:302" coordorigin="1071,2662" coordsize="2,302">
              <v:shape style="position:absolute;left:1071;top:2662;width:2;height:302" coordorigin="1071,2662" coordsize="0,302" path="m1071,2964l1071,2662e" filled="false" stroked="true" strokeweight=".75pt" strokecolor="#fa7a6d">
                <v:path arrowok="t"/>
              </v:shape>
            </v:group>
            <v:group style="position:absolute;left:1082;top:2672;width:2;height:292" coordorigin="1082,2672" coordsize="2,292">
              <v:shape style="position:absolute;left:1082;top:2672;width:2;height:292" coordorigin="1082,2672" coordsize="0,292" path="m1082,2964l1082,2672e" filled="false" stroked="true" strokeweight=".75pt" strokecolor="#fa7a6d">
                <v:path arrowok="t"/>
              </v:shape>
            </v:group>
            <v:group style="position:absolute;left:1092;top:2682;width:2;height:282" coordorigin="1092,2682" coordsize="2,282">
              <v:shape style="position:absolute;left:1092;top:2682;width:2;height:282" coordorigin="1092,2682" coordsize="0,282" path="m1092,2964l1092,2682e" filled="false" stroked="true" strokeweight=".75pt" strokecolor="#fa7a6d">
                <v:path arrowok="t"/>
              </v:shape>
            </v:group>
            <v:group style="position:absolute;left:1103;top:2694;width:2;height:270" coordorigin="1103,2694" coordsize="2,270">
              <v:shape style="position:absolute;left:1103;top:2694;width:2;height:270" coordorigin="1103,2694" coordsize="0,270" path="m1103,2964l1103,2694e" filled="false" stroked="true" strokeweight=".75pt" strokecolor="#fa7a6d">
                <v:path arrowok="t"/>
              </v:shape>
            </v:group>
            <v:group style="position:absolute;left:1113;top:2706;width:2;height:258" coordorigin="1113,2706" coordsize="2,258">
              <v:shape style="position:absolute;left:1113;top:2706;width:2;height:258" coordorigin="1113,2706" coordsize="0,258" path="m1113,2964l1113,2706e" filled="false" stroked="true" strokeweight=".75pt" strokecolor="#fa7a6d">
                <v:path arrowok="t"/>
              </v:shape>
            </v:group>
            <v:group style="position:absolute;left:1123;top:2718;width:2;height:246" coordorigin="1123,2718" coordsize="2,246">
              <v:shape style="position:absolute;left:1123;top:2718;width:2;height:246" coordorigin="1123,2718" coordsize="0,246" path="m1123,2964l1123,2718e" filled="false" stroked="true" strokeweight=".75pt" strokecolor="#fa7a6d">
                <v:path arrowok="t"/>
              </v:shape>
            </v:group>
            <v:group style="position:absolute;left:1134;top:2729;width:2;height:235" coordorigin="1134,2729" coordsize="2,235">
              <v:shape style="position:absolute;left:1134;top:2729;width:2;height:235" coordorigin="1134,2729" coordsize="0,235" path="m1134,2964l1134,2729e" filled="false" stroked="true" strokeweight=".75pt" strokecolor="#fa7a6d">
                <v:path arrowok="t"/>
              </v:shape>
            </v:group>
            <v:group style="position:absolute;left:1144;top:2739;width:2;height:225" coordorigin="1144,2739" coordsize="2,225">
              <v:shape style="position:absolute;left:1144;top:2739;width:2;height:225" coordorigin="1144,2739" coordsize="0,225" path="m1144,2964l1144,2739e" filled="false" stroked="true" strokeweight=".75pt" strokecolor="#fa7a6d">
                <v:path arrowok="t"/>
              </v:shape>
            </v:group>
            <v:group style="position:absolute;left:1155;top:2743;width:2;height:221" coordorigin="1155,2743" coordsize="2,221">
              <v:shape style="position:absolute;left:1155;top:2743;width:2;height:221" coordorigin="1155,2743" coordsize="0,221" path="m1155,2964l1155,2743e" filled="false" stroked="true" strokeweight=".75pt" strokecolor="#fa7a6d">
                <v:path arrowok="t"/>
              </v:shape>
            </v:group>
            <v:group style="position:absolute;left:1165;top:2742;width:2;height:222" coordorigin="1165,2742" coordsize="2,222">
              <v:shape style="position:absolute;left:1165;top:2742;width:2;height:222" coordorigin="1165,2742" coordsize="0,222" path="m1165,2964l1165,2742e" filled="false" stroked="true" strokeweight=".75pt" strokecolor="#fa7a6d">
                <v:path arrowok="t"/>
              </v:shape>
            </v:group>
            <v:group style="position:absolute;left:1176;top:2738;width:2;height:226" coordorigin="1176,2738" coordsize="2,226">
              <v:shape style="position:absolute;left:1176;top:2738;width:2;height:226" coordorigin="1176,2738" coordsize="0,226" path="m1176,2964l1176,2738e" filled="false" stroked="true" strokeweight=".75pt" strokecolor="#fa7a6d">
                <v:path arrowok="t"/>
              </v:shape>
            </v:group>
            <v:group style="position:absolute;left:1186;top:2731;width:2;height:233" coordorigin="1186,2731" coordsize="2,233">
              <v:shape style="position:absolute;left:1186;top:2731;width:2;height:233" coordorigin="1186,2731" coordsize="0,233" path="m1186,2964l1186,2731e" filled="false" stroked="true" strokeweight=".75pt" strokecolor="#fa7a6d">
                <v:path arrowok="t"/>
              </v:shape>
            </v:group>
            <v:group style="position:absolute;left:1197;top:2724;width:2;height:240" coordorigin="1197,2724" coordsize="2,240">
              <v:shape style="position:absolute;left:1197;top:2724;width:2;height:240" coordorigin="1197,2724" coordsize="0,240" path="m1197,2964l1197,2724e" filled="false" stroked="true" strokeweight=".75pt" strokecolor="#fa7a6d">
                <v:path arrowok="t"/>
              </v:shape>
            </v:group>
            <v:group style="position:absolute;left:1207;top:2716;width:2;height:248" coordorigin="1207,2716" coordsize="2,248">
              <v:shape style="position:absolute;left:1207;top:2716;width:2;height:248" coordorigin="1207,2716" coordsize="0,248" path="m1207,2964l1207,2716e" filled="false" stroked="true" strokeweight=".75pt" strokecolor="#fa7a6d">
                <v:path arrowok="t"/>
              </v:shape>
            </v:group>
            <v:group style="position:absolute;left:1218;top:2708;width:2;height:256" coordorigin="1218,2708" coordsize="2,256">
              <v:shape style="position:absolute;left:1218;top:2708;width:2;height:256" coordorigin="1218,2708" coordsize="0,256" path="m1218,2964l1218,2708e" filled="false" stroked="true" strokeweight=".75pt" strokecolor="#fa7a6d">
                <v:path arrowok="t"/>
              </v:shape>
            </v:group>
            <v:group style="position:absolute;left:1228;top:2702;width:2;height:262" coordorigin="1228,2702" coordsize="2,262">
              <v:shape style="position:absolute;left:1228;top:2702;width:2;height:262" coordorigin="1228,2702" coordsize="0,262" path="m1228,2964l1228,2702e" filled="false" stroked="true" strokeweight=".75pt" strokecolor="#fa7a6d">
                <v:path arrowok="t"/>
              </v:shape>
            </v:group>
            <v:group style="position:absolute;left:1238;top:2693;width:2;height:271" coordorigin="1238,2693" coordsize="2,271">
              <v:shape style="position:absolute;left:1238;top:2693;width:2;height:271" coordorigin="1238,2693" coordsize="0,271" path="m1238,2964l1238,2693e" filled="false" stroked="true" strokeweight=".75pt" strokecolor="#fa7a6d">
                <v:path arrowok="t"/>
              </v:shape>
            </v:group>
            <v:group style="position:absolute;left:1249;top:2689;width:2;height:275" coordorigin="1249,2689" coordsize="2,275">
              <v:shape style="position:absolute;left:1249;top:2689;width:2;height:275" coordorigin="1249,2689" coordsize="0,275" path="m1249,2964l1249,2689e" filled="false" stroked="true" strokeweight=".75pt" strokecolor="#fa7a6d">
                <v:path arrowok="t"/>
              </v:shape>
            </v:group>
            <v:group style="position:absolute;left:1259;top:2689;width:2;height:275" coordorigin="1259,2689" coordsize="2,275">
              <v:shape style="position:absolute;left:1259;top:2689;width:2;height:275" coordorigin="1259,2689" coordsize="0,275" path="m1259,2964l1259,2689e" filled="false" stroked="true" strokeweight=".75pt" strokecolor="#fa7a6d">
                <v:path arrowok="t"/>
              </v:shape>
            </v:group>
            <v:group style="position:absolute;left:1270;top:2692;width:2;height:272" coordorigin="1270,2692" coordsize="2,272">
              <v:shape style="position:absolute;left:1270;top:2692;width:2;height:272" coordorigin="1270,2692" coordsize="0,272" path="m1270,2964l1270,2692e" filled="false" stroked="true" strokeweight=".75pt" strokecolor="#fa7a6d">
                <v:path arrowok="t"/>
              </v:shape>
            </v:group>
            <v:group style="position:absolute;left:1280;top:2697;width:2;height:267" coordorigin="1280,2697" coordsize="2,267">
              <v:shape style="position:absolute;left:1280;top:2697;width:2;height:267" coordorigin="1280,2697" coordsize="0,267" path="m1280,2964l1280,2697e" filled="false" stroked="true" strokeweight=".75pt" strokecolor="#fa7a6d">
                <v:path arrowok="t"/>
              </v:shape>
            </v:group>
            <v:group style="position:absolute;left:1291;top:2704;width:2;height:260" coordorigin="1291,2704" coordsize="2,260">
              <v:shape style="position:absolute;left:1291;top:2704;width:2;height:260" coordorigin="1291,2704" coordsize="0,260" path="m1291,2964l1291,2704e" filled="false" stroked="true" strokeweight=".75pt" strokecolor="#fa7a6d">
                <v:path arrowok="t"/>
              </v:shape>
            </v:group>
            <v:group style="position:absolute;left:1301;top:2711;width:2;height:253" coordorigin="1301,2711" coordsize="2,253">
              <v:shape style="position:absolute;left:1301;top:2711;width:2;height:253" coordorigin="1301,2711" coordsize="0,253" path="m1301,2964l1301,2711e" filled="false" stroked="true" strokeweight=".75pt" strokecolor="#fa7a6d">
                <v:path arrowok="t"/>
              </v:shape>
            </v:group>
            <v:group style="position:absolute;left:1312;top:2720;width:2;height:244" coordorigin="1312,2720" coordsize="2,244">
              <v:shape style="position:absolute;left:1312;top:2720;width:2;height:244" coordorigin="1312,2720" coordsize="0,244" path="m1312,2964l1312,2720e" filled="false" stroked="true" strokeweight=".75pt" strokecolor="#fa7a6d">
                <v:path arrowok="t"/>
              </v:shape>
            </v:group>
            <v:group style="position:absolute;left:1322;top:2730;width:2;height:234" coordorigin="1322,2730" coordsize="2,234">
              <v:shape style="position:absolute;left:1322;top:2730;width:2;height:234" coordorigin="1322,2730" coordsize="0,234" path="m1322,2964l1322,2730e" filled="false" stroked="true" strokeweight=".75pt" strokecolor="#fa7a6d">
                <v:path arrowok="t"/>
              </v:shape>
            </v:group>
            <v:group style="position:absolute;left:1333;top:2739;width:2;height:225" coordorigin="1333,2739" coordsize="2,225">
              <v:shape style="position:absolute;left:1333;top:2739;width:2;height:225" coordorigin="1333,2739" coordsize="0,225" path="m1333,2964l1333,2739e" filled="false" stroked="true" strokeweight=".75pt" strokecolor="#fa7a6d">
                <v:path arrowok="t"/>
              </v:shape>
            </v:group>
            <v:group style="position:absolute;left:1343;top:2748;width:2;height:216" coordorigin="1343,2748" coordsize="2,216">
              <v:shape style="position:absolute;left:1343;top:2748;width:2;height:216" coordorigin="1343,2748" coordsize="0,216" path="m1343,2964l1343,2748e" filled="false" stroked="true" strokeweight=".75pt" strokecolor="#fa7a6d">
                <v:path arrowok="t"/>
              </v:shape>
            </v:group>
            <v:group style="position:absolute;left:1354;top:2758;width:2;height:206" coordorigin="1354,2758" coordsize="2,206">
              <v:shape style="position:absolute;left:1354;top:2758;width:2;height:206" coordorigin="1354,2758" coordsize="0,206" path="m1354,2964l1354,2758e" filled="false" stroked="true" strokeweight=".75pt" strokecolor="#fa7a6d">
                <v:path arrowok="t"/>
              </v:shape>
            </v:group>
            <v:group style="position:absolute;left:1364;top:2768;width:2;height:196" coordorigin="1364,2768" coordsize="2,196">
              <v:shape style="position:absolute;left:1364;top:2768;width:2;height:196" coordorigin="1364,2768" coordsize="0,196" path="m1364,2964l1364,2768e" filled="false" stroked="true" strokeweight=".75pt" strokecolor="#fa7a6d">
                <v:path arrowok="t"/>
              </v:shape>
            </v:group>
            <v:group style="position:absolute;left:1374;top:2778;width:2;height:186" coordorigin="1374,2778" coordsize="2,186">
              <v:shape style="position:absolute;left:1374;top:2778;width:2;height:186" coordorigin="1374,2778" coordsize="0,186" path="m1374,2964l1374,2778e" filled="false" stroked="true" strokeweight=".75pt" strokecolor="#fa7a6d">
                <v:path arrowok="t"/>
              </v:shape>
            </v:group>
            <v:group style="position:absolute;left:1385;top:2789;width:2;height:175" coordorigin="1385,2789" coordsize="2,175">
              <v:shape style="position:absolute;left:1385;top:2789;width:2;height:175" coordorigin="1385,2789" coordsize="0,175" path="m1385,2964l1385,2789e" filled="false" stroked="true" strokeweight=".75pt" strokecolor="#fa7a6d">
                <v:path arrowok="t"/>
              </v:shape>
            </v:group>
            <v:group style="position:absolute;left:1395;top:2798;width:2;height:166" coordorigin="1395,2798" coordsize="2,166">
              <v:shape style="position:absolute;left:1395;top:2798;width:2;height:166" coordorigin="1395,2798" coordsize="0,166" path="m1395,2964l1395,2798e" filled="false" stroked="true" strokeweight=".75pt" strokecolor="#fa7a6d">
                <v:path arrowok="t"/>
              </v:shape>
            </v:group>
            <v:group style="position:absolute;left:1406;top:2801;width:2;height:163" coordorigin="1406,2801" coordsize="2,163">
              <v:shape style="position:absolute;left:1406;top:2801;width:2;height:163" coordorigin="1406,2801" coordsize="0,163" path="m1406,2964l1406,2801e" filled="false" stroked="true" strokeweight=".75pt" strokecolor="#fa7a6d">
                <v:path arrowok="t"/>
              </v:shape>
            </v:group>
            <v:group style="position:absolute;left:1416;top:2798;width:2;height:166" coordorigin="1416,2798" coordsize="2,166">
              <v:shape style="position:absolute;left:1416;top:2798;width:2;height:166" coordorigin="1416,2798" coordsize="0,166" path="m1416,2964l1416,2798e" filled="false" stroked="true" strokeweight=".75pt" strokecolor="#fa7a6d">
                <v:path arrowok="t"/>
              </v:shape>
            </v:group>
            <v:group style="position:absolute;left:1427;top:2791;width:2;height:173" coordorigin="1427,2791" coordsize="2,173">
              <v:shape style="position:absolute;left:1427;top:2791;width:2;height:173" coordorigin="1427,2791" coordsize="0,173" path="m1427,2964l1427,2791e" filled="false" stroked="true" strokeweight=".75pt" strokecolor="#fa7a6d">
                <v:path arrowok="t"/>
              </v:shape>
            </v:group>
            <v:group style="position:absolute;left:1437;top:2779;width:2;height:185" coordorigin="1437,2779" coordsize="2,185">
              <v:shape style="position:absolute;left:1437;top:2779;width:2;height:185" coordorigin="1437,2779" coordsize="0,185" path="m1437,2964l1437,2779e" filled="false" stroked="true" strokeweight=".75pt" strokecolor="#fa7a6d">
                <v:path arrowok="t"/>
              </v:shape>
            </v:group>
            <v:group style="position:absolute;left:1448;top:2765;width:2;height:199" coordorigin="1448,2765" coordsize="2,199">
              <v:shape style="position:absolute;left:1448;top:2765;width:2;height:199" coordorigin="1448,2765" coordsize="0,199" path="m1448,2964l1448,2765e" filled="false" stroked="true" strokeweight=".75pt" strokecolor="#fa7a6d">
                <v:path arrowok="t"/>
              </v:shape>
            </v:group>
            <v:group style="position:absolute;left:1458;top:2749;width:2;height:215" coordorigin="1458,2749" coordsize="2,215">
              <v:shape style="position:absolute;left:1458;top:2749;width:2;height:215" coordorigin="1458,2749" coordsize="0,215" path="m1458,2964l1458,2749e" filled="false" stroked="true" strokeweight=".75pt" strokecolor="#fa7a6d">
                <v:path arrowok="t"/>
              </v:shape>
            </v:group>
            <v:group style="position:absolute;left:1469;top:2734;width:2;height:230" coordorigin="1469,2734" coordsize="2,230">
              <v:shape style="position:absolute;left:1469;top:2734;width:2;height:230" coordorigin="1469,2734" coordsize="0,230" path="m1469,2964l1469,2734e" filled="false" stroked="true" strokeweight=".75pt" strokecolor="#fa7a6d">
                <v:path arrowok="t"/>
              </v:shape>
            </v:group>
            <v:group style="position:absolute;left:1479;top:2718;width:2;height:246" coordorigin="1479,2718" coordsize="2,246">
              <v:shape style="position:absolute;left:1479;top:2718;width:2;height:246" coordorigin="1479,2718" coordsize="0,246" path="m1479,2964l1479,2718e" filled="false" stroked="true" strokeweight=".75pt" strokecolor="#fa7a6d">
                <v:path arrowok="t"/>
              </v:shape>
            </v:group>
            <v:group style="position:absolute;left:1490;top:2704;width:2;height:260" coordorigin="1490,2704" coordsize="2,260">
              <v:shape style="position:absolute;left:1490;top:2704;width:2;height:260" coordorigin="1490,2704" coordsize="0,260" path="m1490,2964l1490,2704e" filled="false" stroked="true" strokeweight=".75pt" strokecolor="#fa7a6d">
                <v:path arrowok="t"/>
              </v:shape>
            </v:group>
            <v:group style="position:absolute;left:1500;top:2691;width:2;height:273" coordorigin="1500,2691" coordsize="2,273">
              <v:shape style="position:absolute;left:1500;top:2691;width:2;height:273" coordorigin="1500,2691" coordsize="0,273" path="m1500,2964l1500,2691e" filled="false" stroked="true" strokeweight=".75pt" strokecolor="#fa7a6d">
                <v:path arrowok="t"/>
              </v:shape>
            </v:group>
            <v:group style="position:absolute;left:1510;top:2682;width:2;height:282" coordorigin="1510,2682" coordsize="2,282">
              <v:shape style="position:absolute;left:1510;top:2682;width:2;height:282" coordorigin="1510,2682" coordsize="0,282" path="m1510,2964l1510,2682e" filled="false" stroked="true" strokeweight=".75pt" strokecolor="#fa7a6d">
                <v:path arrowok="t"/>
              </v:shape>
            </v:group>
            <v:group style="position:absolute;left:1521;top:2676;width:2;height:288" coordorigin="1521,2676" coordsize="2,288">
              <v:shape style="position:absolute;left:1521;top:2676;width:2;height:288" coordorigin="1521,2676" coordsize="0,288" path="m1521,2964l1521,2676e" filled="false" stroked="true" strokeweight=".75pt" strokecolor="#fa7a6d">
                <v:path arrowok="t"/>
              </v:shape>
            </v:group>
            <v:group style="position:absolute;left:1531;top:2673;width:2;height:291" coordorigin="1531,2673" coordsize="2,291">
              <v:shape style="position:absolute;left:1531;top:2673;width:2;height:291" coordorigin="1531,2673" coordsize="0,291" path="m1531,2964l1531,2673e" filled="false" stroked="true" strokeweight=".75pt" strokecolor="#fa7a6d">
                <v:path arrowok="t"/>
              </v:shape>
            </v:group>
            <v:group style="position:absolute;left:1542;top:2671;width:2;height:293" coordorigin="1542,2671" coordsize="2,293">
              <v:shape style="position:absolute;left:1542;top:2671;width:2;height:293" coordorigin="1542,2671" coordsize="0,293" path="m1542,2964l1542,2671e" filled="false" stroked="true" strokeweight=".75pt" strokecolor="#fa7a6d">
                <v:path arrowok="t"/>
              </v:shape>
            </v:group>
            <v:group style="position:absolute;left:1552;top:2670;width:2;height:294" coordorigin="1552,2670" coordsize="2,294">
              <v:shape style="position:absolute;left:1552;top:2670;width:2;height:294" coordorigin="1552,2670" coordsize="0,294" path="m1552,2964l1552,2670e" filled="false" stroked="true" strokeweight=".75pt" strokecolor="#fa7a6d">
                <v:path arrowok="t"/>
              </v:shape>
            </v:group>
            <v:group style="position:absolute;left:1563;top:2673;width:2;height:291" coordorigin="1563,2673" coordsize="2,291">
              <v:shape style="position:absolute;left:1563;top:2673;width:2;height:291" coordorigin="1563,2673" coordsize="0,291" path="m1563,2964l1563,2673e" filled="false" stroked="true" strokeweight=".75pt" strokecolor="#fa7a6d">
                <v:path arrowok="t"/>
              </v:shape>
            </v:group>
            <v:group style="position:absolute;left:1573;top:2678;width:2;height:286" coordorigin="1573,2678" coordsize="2,286">
              <v:shape style="position:absolute;left:1573;top:2678;width:2;height:286" coordorigin="1573,2678" coordsize="0,286" path="m1573,2964l1573,2678e" filled="false" stroked="true" strokeweight=".75pt" strokecolor="#fa7a6d">
                <v:path arrowok="t"/>
              </v:shape>
            </v:group>
            <v:group style="position:absolute;left:1584;top:2683;width:2;height:281" coordorigin="1584,2683" coordsize="2,281">
              <v:shape style="position:absolute;left:1584;top:2683;width:2;height:281" coordorigin="1584,2683" coordsize="0,281" path="m1584,2964l1584,2683e" filled="false" stroked="true" strokeweight=".75pt" strokecolor="#fa7a6d">
                <v:path arrowok="t"/>
              </v:shape>
            </v:group>
            <v:group style="position:absolute;left:1594;top:2688;width:2;height:276" coordorigin="1594,2688" coordsize="2,276">
              <v:shape style="position:absolute;left:1594;top:2688;width:2;height:276" coordorigin="1594,2688" coordsize="0,276" path="m1594,2964l1594,2688e" filled="false" stroked="true" strokeweight=".75pt" strokecolor="#fa7a6d">
                <v:path arrowok="t"/>
              </v:shape>
            </v:group>
            <v:group style="position:absolute;left:1605;top:2693;width:2;height:271" coordorigin="1605,2693" coordsize="2,271">
              <v:shape style="position:absolute;left:1605;top:2693;width:2;height:271" coordorigin="1605,2693" coordsize="0,271" path="m1605,2964l1605,2693e" filled="false" stroked="true" strokeweight=".75pt" strokecolor="#fa7a6d">
                <v:path arrowok="t"/>
              </v:shape>
            </v:group>
            <v:group style="position:absolute;left:1615;top:2699;width:2;height:265" coordorigin="1615,2699" coordsize="2,265">
              <v:shape style="position:absolute;left:1615;top:2699;width:2;height:265" coordorigin="1615,2699" coordsize="0,265" path="m1615,2964l1615,2699e" filled="false" stroked="true" strokeweight=".75pt" strokecolor="#fa7a6d">
                <v:path arrowok="t"/>
              </v:shape>
            </v:group>
            <v:group style="position:absolute;left:1626;top:2705;width:2;height:259" coordorigin="1626,2705" coordsize="2,259">
              <v:shape style="position:absolute;left:1626;top:2705;width:2;height:259" coordorigin="1626,2705" coordsize="0,259" path="m1626,2964l1626,2705e" filled="false" stroked="true" strokeweight=".75pt" strokecolor="#fa7a6d">
                <v:path arrowok="t"/>
              </v:shape>
            </v:group>
            <v:group style="position:absolute;left:1636;top:2710;width:2;height:254" coordorigin="1636,2710" coordsize="2,254">
              <v:shape style="position:absolute;left:1636;top:2710;width:2;height:254" coordorigin="1636,2710" coordsize="0,254" path="m1636,2964l1636,2710e" filled="false" stroked="true" strokeweight=".75pt" strokecolor="#fa7a6d">
                <v:path arrowok="t"/>
              </v:shape>
            </v:group>
            <v:group style="position:absolute;left:1646;top:2716;width:2;height:248" coordorigin="1646,2716" coordsize="2,248">
              <v:shape style="position:absolute;left:1646;top:2716;width:2;height:248" coordorigin="1646,2716" coordsize="0,248" path="m1646,2964l1646,2716e" filled="false" stroked="true" strokeweight=".75pt" strokecolor="#fa7a6d">
                <v:path arrowok="t"/>
              </v:shape>
            </v:group>
            <v:group style="position:absolute;left:1657;top:2722;width:2;height:242" coordorigin="1657,2722" coordsize="2,242">
              <v:shape style="position:absolute;left:1657;top:2722;width:2;height:242" coordorigin="1657,2722" coordsize="0,242" path="m1657,2964l1657,2722e" filled="false" stroked="true" strokeweight=".75pt" strokecolor="#fa7a6d">
                <v:path arrowok="t"/>
              </v:shape>
            </v:group>
            <v:group style="position:absolute;left:1667;top:2725;width:2;height:239" coordorigin="1667,2725" coordsize="2,239">
              <v:shape style="position:absolute;left:1667;top:2725;width:2;height:239" coordorigin="1667,2725" coordsize="0,239" path="m1667,2964l1667,2725e" filled="false" stroked="true" strokeweight=".75pt" strokecolor="#fa7a6d">
                <v:path arrowok="t"/>
              </v:shape>
            </v:group>
            <v:group style="position:absolute;left:1678;top:2723;width:2;height:241" coordorigin="1678,2723" coordsize="2,241">
              <v:shape style="position:absolute;left:1678;top:2723;width:2;height:241" coordorigin="1678,2723" coordsize="0,241" path="m1678,2964l1678,2723e" filled="false" stroked="true" strokeweight=".75pt" strokecolor="#fa7a6d">
                <v:path arrowok="t"/>
              </v:shape>
            </v:group>
            <v:group style="position:absolute;left:1688;top:2716;width:2;height:248" coordorigin="1688,2716" coordsize="2,248">
              <v:shape style="position:absolute;left:1688;top:2716;width:2;height:248" coordorigin="1688,2716" coordsize="0,248" path="m1688,2964l1688,2716e" filled="false" stroked="true" strokeweight=".75pt" strokecolor="#fa7a6d">
                <v:path arrowok="t"/>
              </v:shape>
            </v:group>
            <v:group style="position:absolute;left:1699;top:2705;width:2;height:259" coordorigin="1699,2705" coordsize="2,259">
              <v:shape style="position:absolute;left:1699;top:2705;width:2;height:259" coordorigin="1699,2705" coordsize="0,259" path="m1699,2964l1699,2705e" filled="false" stroked="true" strokeweight=".75pt" strokecolor="#fa7a6d">
                <v:path arrowok="t"/>
              </v:shape>
            </v:group>
            <v:group style="position:absolute;left:1709;top:2691;width:2;height:273" coordorigin="1709,2691" coordsize="2,273">
              <v:shape style="position:absolute;left:1709;top:2691;width:2;height:273" coordorigin="1709,2691" coordsize="0,273" path="m1709,2964l1709,2691e" filled="false" stroked="true" strokeweight=".75pt" strokecolor="#fa7a6d">
                <v:path arrowok="t"/>
              </v:shape>
            </v:group>
            <v:group style="position:absolute;left:1720;top:2673;width:2;height:291" coordorigin="1720,2673" coordsize="2,291">
              <v:shape style="position:absolute;left:1720;top:2673;width:2;height:291" coordorigin="1720,2673" coordsize="0,291" path="m1720,2964l1720,2673e" filled="false" stroked="true" strokeweight=".75pt" strokecolor="#fa7a6d">
                <v:path arrowok="t"/>
              </v:shape>
            </v:group>
            <v:group style="position:absolute;left:1730;top:2655;width:2;height:309" coordorigin="1730,2655" coordsize="2,309">
              <v:shape style="position:absolute;left:1730;top:2655;width:2;height:309" coordorigin="1730,2655" coordsize="0,309" path="m1730,2964l1730,2655e" filled="false" stroked="true" strokeweight=".75pt" strokecolor="#fa7a6d">
                <v:path arrowok="t"/>
              </v:shape>
            </v:group>
            <v:group style="position:absolute;left:1741;top:2637;width:2;height:327" coordorigin="1741,2637" coordsize="2,327">
              <v:shape style="position:absolute;left:1741;top:2637;width:2;height:327" coordorigin="1741,2637" coordsize="0,327" path="m1741,2964l1741,2637e" filled="false" stroked="true" strokeweight=".75pt" strokecolor="#fa7a6d">
                <v:path arrowok="t"/>
              </v:shape>
            </v:group>
            <v:group style="position:absolute;left:1751;top:2620;width:2;height:344" coordorigin="1751,2620" coordsize="2,344">
              <v:shape style="position:absolute;left:1751;top:2620;width:2;height:344" coordorigin="1751,2620" coordsize="0,344" path="m1751,2964l1751,2620e" filled="false" stroked="true" strokeweight=".75pt" strokecolor="#fa7a6d">
                <v:path arrowok="t"/>
              </v:shape>
            </v:group>
            <v:group style="position:absolute;left:1762;top:2604;width:2;height:360" coordorigin="1762,2604" coordsize="2,360">
              <v:shape style="position:absolute;left:1762;top:2604;width:2;height:360" coordorigin="1762,2604" coordsize="0,360" path="m1762,2964l1762,2604e" filled="false" stroked="true" strokeweight=".75pt" strokecolor="#fa7a6d">
                <v:path arrowok="t"/>
              </v:shape>
            </v:group>
            <v:group style="position:absolute;left:1772;top:2592;width:2;height:372" coordorigin="1772,2592" coordsize="2,372">
              <v:shape style="position:absolute;left:1772;top:2592;width:2;height:372" coordorigin="1772,2592" coordsize="0,372" path="m1772,2964l1772,2592e" filled="false" stroked="true" strokeweight=".75pt" strokecolor="#fa7a6d">
                <v:path arrowok="t"/>
              </v:shape>
            </v:group>
            <v:group style="position:absolute;left:1782;top:2584;width:2;height:380" coordorigin="1782,2584" coordsize="2,380">
              <v:shape style="position:absolute;left:1782;top:2584;width:2;height:380" coordorigin="1782,2584" coordsize="0,380" path="m1782,2964l1782,2584e" filled="false" stroked="true" strokeweight=".75pt" strokecolor="#fa7a6d">
                <v:path arrowok="t"/>
              </v:shape>
            </v:group>
            <v:group style="position:absolute;left:1793;top:2578;width:2;height:386" coordorigin="1793,2578" coordsize="2,386">
              <v:shape style="position:absolute;left:1793;top:2578;width:2;height:386" coordorigin="1793,2578" coordsize="0,386" path="m1793,2964l1793,2578e" filled="false" stroked="true" strokeweight=".75pt" strokecolor="#fa7a6d">
                <v:path arrowok="t"/>
              </v:shape>
            </v:group>
            <v:group style="position:absolute;left:1803;top:2575;width:2;height:389" coordorigin="1803,2575" coordsize="2,389">
              <v:shape style="position:absolute;left:1803;top:2575;width:2;height:389" coordorigin="1803,2575" coordsize="0,389" path="m1803,2964l1803,2575e" filled="false" stroked="true" strokeweight=".75pt" strokecolor="#fa7a6d">
                <v:path arrowok="t"/>
              </v:shape>
            </v:group>
            <v:group style="position:absolute;left:1814;top:2573;width:2;height:391" coordorigin="1814,2573" coordsize="2,391">
              <v:shape style="position:absolute;left:1814;top:2573;width:2;height:391" coordorigin="1814,2573" coordsize="0,391" path="m1814,2964l1814,2573e" filled="false" stroked="true" strokeweight=".75pt" strokecolor="#fa7a6d">
                <v:path arrowok="t"/>
              </v:shape>
            </v:group>
            <v:group style="position:absolute;left:1824;top:2573;width:2;height:391" coordorigin="1824,2573" coordsize="2,391">
              <v:shape style="position:absolute;left:1824;top:2573;width:2;height:391" coordorigin="1824,2573" coordsize="0,391" path="m1824,2964l1824,2573e" filled="false" stroked="true" strokeweight=".75pt" strokecolor="#fa7a6d">
                <v:path arrowok="t"/>
              </v:shape>
            </v:group>
            <v:group style="position:absolute;left:1835;top:2573;width:2;height:391" coordorigin="1835,2573" coordsize="2,391">
              <v:shape style="position:absolute;left:1835;top:2573;width:2;height:391" coordorigin="1835,2573" coordsize="0,391" path="m1835,2964l1835,2573e" filled="false" stroked="true" strokeweight=".75pt" strokecolor="#fa7a6d">
                <v:path arrowok="t"/>
              </v:shape>
            </v:group>
            <v:group style="position:absolute;left:1845;top:2574;width:2;height:390" coordorigin="1845,2574" coordsize="2,390">
              <v:shape style="position:absolute;left:1845;top:2574;width:2;height:390" coordorigin="1845,2574" coordsize="0,390" path="m1845,2964l1845,2574e" filled="false" stroked="true" strokeweight=".75pt" strokecolor="#fa7a6d">
                <v:path arrowok="t"/>
              </v:shape>
            </v:group>
            <v:group style="position:absolute;left:1856;top:2575;width:2;height:389" coordorigin="1856,2575" coordsize="2,389">
              <v:shape style="position:absolute;left:1856;top:2575;width:2;height:389" coordorigin="1856,2575" coordsize="0,389" path="m1856,2964l1856,2575e" filled="false" stroked="true" strokeweight=".75pt" strokecolor="#fa7a6d">
                <v:path arrowok="t"/>
              </v:shape>
            </v:group>
            <v:group style="position:absolute;left:1866;top:2579;width:2;height:385" coordorigin="1866,2579" coordsize="2,385">
              <v:shape style="position:absolute;left:1866;top:2579;width:2;height:385" coordorigin="1866,2579" coordsize="0,385" path="m1866,2964l1866,2579e" filled="false" stroked="true" strokeweight=".75pt" strokecolor="#fa7a6d">
                <v:path arrowok="t"/>
              </v:shape>
            </v:group>
            <v:group style="position:absolute;left:1877;top:2592;width:2;height:372" coordorigin="1877,2592" coordsize="2,372">
              <v:shape style="position:absolute;left:1877;top:2592;width:2;height:372" coordorigin="1877,2592" coordsize="0,372" path="m1877,2964l1877,2592e" filled="false" stroked="true" strokeweight=".75pt" strokecolor="#fa7a6d">
                <v:path arrowok="t"/>
              </v:shape>
            </v:group>
            <v:group style="position:absolute;left:1887;top:2607;width:2;height:357" coordorigin="1887,2607" coordsize="2,357">
              <v:shape style="position:absolute;left:1887;top:2607;width:2;height:357" coordorigin="1887,2607" coordsize="0,357" path="m1887,2964l1887,2607e" filled="false" stroked="true" strokeweight=".75pt" strokecolor="#fa7a6d">
                <v:path arrowok="t"/>
              </v:shape>
            </v:group>
            <v:group style="position:absolute;left:1898;top:2622;width:2;height:342" coordorigin="1898,2622" coordsize="2,342">
              <v:shape style="position:absolute;left:1898;top:2622;width:2;height:342" coordorigin="1898,2622" coordsize="0,342" path="m1898,2964l1898,2622e" filled="false" stroked="true" strokeweight=".75pt" strokecolor="#fa7a6d">
                <v:path arrowok="t"/>
              </v:shape>
            </v:group>
            <v:group style="position:absolute;left:1908;top:2637;width:2;height:327" coordorigin="1908,2637" coordsize="2,327">
              <v:shape style="position:absolute;left:1908;top:2637;width:2;height:327" coordorigin="1908,2637" coordsize="0,327" path="m1908,2964l1908,2637e" filled="false" stroked="true" strokeweight=".75pt" strokecolor="#fa7a6d">
                <v:path arrowok="t"/>
              </v:shape>
            </v:group>
            <v:group style="position:absolute;left:1918;top:2652;width:2;height:312" coordorigin="1918,2652" coordsize="2,312">
              <v:shape style="position:absolute;left:1918;top:2652;width:2;height:312" coordorigin="1918,2652" coordsize="0,312" path="m1918,2964l1918,2652e" filled="false" stroked="true" strokeweight=".75pt" strokecolor="#fa7a6d">
                <v:path arrowok="t"/>
              </v:shape>
            </v:group>
            <v:group style="position:absolute;left:1929;top:2665;width:2;height:299" coordorigin="1929,2665" coordsize="2,299">
              <v:shape style="position:absolute;left:1929;top:2665;width:2;height:299" coordorigin="1929,2665" coordsize="0,299" path="m1929,2964l1929,2665e" filled="false" stroked="true" strokeweight=".75pt" strokecolor="#fa7a6d">
                <v:path arrowok="t"/>
              </v:shape>
            </v:group>
            <v:group style="position:absolute;left:1939;top:2672;width:2;height:292" coordorigin="1939,2672" coordsize="2,292">
              <v:shape style="position:absolute;left:1939;top:2672;width:2;height:292" coordorigin="1939,2672" coordsize="0,292" path="m1939,2964l1939,2672e" filled="false" stroked="true" strokeweight=".75pt" strokecolor="#fa7a6d">
                <v:path arrowok="t"/>
              </v:shape>
            </v:group>
            <v:group style="position:absolute;left:1950;top:2675;width:2;height:289" coordorigin="1950,2675" coordsize="2,289">
              <v:shape style="position:absolute;left:1950;top:2675;width:2;height:289" coordorigin="1950,2675" coordsize="0,289" path="m1950,2964l1950,2675e" filled="false" stroked="true" strokeweight=".75pt" strokecolor="#fa7a6d">
                <v:path arrowok="t"/>
              </v:shape>
            </v:group>
            <v:group style="position:absolute;left:1960;top:2673;width:2;height:291" coordorigin="1960,2673" coordsize="2,291">
              <v:shape style="position:absolute;left:1960;top:2673;width:2;height:291" coordorigin="1960,2673" coordsize="0,291" path="m1960,2964l1960,2673e" filled="false" stroked="true" strokeweight=".75pt" strokecolor="#fa7a6d">
                <v:path arrowok="t"/>
              </v:shape>
            </v:group>
            <v:group style="position:absolute;left:1971;top:2669;width:2;height:295" coordorigin="1971,2669" coordsize="2,295">
              <v:shape style="position:absolute;left:1971;top:2669;width:2;height:295" coordorigin="1971,2669" coordsize="0,295" path="m1971,2964l1971,2669e" filled="false" stroked="true" strokeweight=".75pt" strokecolor="#fa7a6d">
                <v:path arrowok="t"/>
              </v:shape>
            </v:group>
            <v:group style="position:absolute;left:1981;top:2665;width:2;height:299" coordorigin="1981,2665" coordsize="2,299">
              <v:shape style="position:absolute;left:1981;top:2665;width:2;height:299" coordorigin="1981,2665" coordsize="0,299" path="m1981,2964l1981,2665e" filled="false" stroked="true" strokeweight=".75pt" strokecolor="#fa7a6d">
                <v:path arrowok="t"/>
              </v:shape>
            </v:group>
            <v:group style="position:absolute;left:1992;top:2660;width:2;height:304" coordorigin="1992,2660" coordsize="2,304">
              <v:shape style="position:absolute;left:1992;top:2660;width:2;height:304" coordorigin="1992,2660" coordsize="0,304" path="m1992,2964l1992,2660e" filled="false" stroked="true" strokeweight=".75pt" strokecolor="#fa7a6d">
                <v:path arrowok="t"/>
              </v:shape>
            </v:group>
            <v:group style="position:absolute;left:2002;top:2655;width:2;height:309" coordorigin="2002,2655" coordsize="2,309">
              <v:shape style="position:absolute;left:2002;top:2655;width:2;height:309" coordorigin="2002,2655" coordsize="0,309" path="m2002,2964l2002,2655e" filled="false" stroked="true" strokeweight=".75pt" strokecolor="#fa7a6d">
                <v:path arrowok="t"/>
              </v:shape>
            </v:group>
            <v:group style="position:absolute;left:2013;top:2652;width:2;height:312" coordorigin="2013,2652" coordsize="2,312">
              <v:shape style="position:absolute;left:2013;top:2652;width:2;height:312" coordorigin="2013,2652" coordsize="0,312" path="m2013,2964l2013,2652e" filled="false" stroked="true" strokeweight=".75pt" strokecolor="#fa7a6d">
                <v:path arrowok="t"/>
              </v:shape>
            </v:group>
            <v:group style="position:absolute;left:2023;top:2650;width:2;height:314" coordorigin="2023,2650" coordsize="2,314">
              <v:shape style="position:absolute;left:2023;top:2650;width:2;height:314" coordorigin="2023,2650" coordsize="0,314" path="m2023,2964l2023,2650e" filled="false" stroked="true" strokeweight=".75pt" strokecolor="#fa7a6d">
                <v:path arrowok="t"/>
              </v:shape>
            </v:group>
            <v:group style="position:absolute;left:2034;top:2644;width:2;height:320" coordorigin="2034,2644" coordsize="2,320">
              <v:shape style="position:absolute;left:2034;top:2644;width:2;height:320" coordorigin="2034,2644" coordsize="0,320" path="m2034,2964l2034,2644e" filled="false" stroked="true" strokeweight=".75pt" strokecolor="#fa7a6d">
                <v:path arrowok="t"/>
              </v:shape>
            </v:group>
            <v:group style="position:absolute;left:2044;top:2640;width:2;height:324" coordorigin="2044,2640" coordsize="2,324">
              <v:shape style="position:absolute;left:2044;top:2640;width:2;height:324" coordorigin="2044,2640" coordsize="0,324" path="m2044,2964l2044,2640e" filled="false" stroked="true" strokeweight=".75pt" strokecolor="#fa7a6d">
                <v:path arrowok="t"/>
              </v:shape>
            </v:group>
            <v:group style="position:absolute;left:2054;top:2639;width:2;height:325" coordorigin="2054,2639" coordsize="2,325">
              <v:shape style="position:absolute;left:2054;top:2639;width:2;height:325" coordorigin="2054,2639" coordsize="0,325" path="m2054,2964l2054,2639e" filled="false" stroked="true" strokeweight=".75pt" strokecolor="#fa7a6d">
                <v:path arrowok="t"/>
              </v:shape>
            </v:group>
            <v:group style="position:absolute;left:2065;top:2640;width:2;height:324" coordorigin="2065,2640" coordsize="2,324">
              <v:shape style="position:absolute;left:2065;top:2640;width:2;height:324" coordorigin="2065,2640" coordsize="0,324" path="m2065,2964l2065,2640e" filled="false" stroked="true" strokeweight=".75pt" strokecolor="#fa7a6d">
                <v:path arrowok="t"/>
              </v:shape>
            </v:group>
            <v:group style="position:absolute;left:2075;top:2643;width:2;height:321" coordorigin="2075,2643" coordsize="2,321">
              <v:shape style="position:absolute;left:2075;top:2643;width:2;height:321" coordorigin="2075,2643" coordsize="0,321" path="m2075,2964l2075,2643e" filled="false" stroked="true" strokeweight=".75pt" strokecolor="#fa7a6d">
                <v:path arrowok="t"/>
              </v:shape>
            </v:group>
            <v:group style="position:absolute;left:2086;top:2647;width:2;height:317" coordorigin="2086,2647" coordsize="2,317">
              <v:shape style="position:absolute;left:2086;top:2647;width:2;height:317" coordorigin="2086,2647" coordsize="0,317" path="m2086,2964l2086,2647e" filled="false" stroked="true" strokeweight=".75pt" strokecolor="#fa7a6d">
                <v:path arrowok="t"/>
              </v:shape>
            </v:group>
            <v:group style="position:absolute;left:2096;top:2652;width:2;height:312" coordorigin="2096,2652" coordsize="2,312">
              <v:shape style="position:absolute;left:2096;top:2652;width:2;height:312" coordorigin="2096,2652" coordsize="0,312" path="m2096,2964l2096,2652e" filled="false" stroked="true" strokeweight=".75pt" strokecolor="#fa7a6d">
                <v:path arrowok="t"/>
              </v:shape>
            </v:group>
            <v:group style="position:absolute;left:2107;top:2657;width:2;height:307" coordorigin="2107,2657" coordsize="2,307">
              <v:shape style="position:absolute;left:2107;top:2657;width:2;height:307" coordorigin="2107,2657" coordsize="0,307" path="m2107,2964l2107,2657e" filled="false" stroked="true" strokeweight=".75pt" strokecolor="#fa7a6d">
                <v:path arrowok="t"/>
              </v:shape>
            </v:group>
            <v:group style="position:absolute;left:2117;top:2662;width:2;height:302" coordorigin="2117,2662" coordsize="2,302">
              <v:shape style="position:absolute;left:2117;top:2662;width:2;height:302" coordorigin="2117,2662" coordsize="0,302" path="m2117,2964l2117,2662e" filled="false" stroked="true" strokeweight=".75pt" strokecolor="#fa7a6d">
                <v:path arrowok="t"/>
              </v:shape>
            </v:group>
            <v:group style="position:absolute;left:2128;top:2668;width:2;height:296" coordorigin="2128,2668" coordsize="2,296">
              <v:shape style="position:absolute;left:2128;top:2668;width:2;height:296" coordorigin="2128,2668" coordsize="0,296" path="m2128,2964l2128,2668e" filled="false" stroked="true" strokeweight=".75pt" strokecolor="#fa7a6d">
                <v:path arrowok="t"/>
              </v:shape>
            </v:group>
            <v:group style="position:absolute;left:2138;top:2674;width:2;height:290" coordorigin="2138,2674" coordsize="2,290">
              <v:shape style="position:absolute;left:2138;top:2674;width:2;height:290" coordorigin="2138,2674" coordsize="0,290" path="m2138,2964l2138,2674e" filled="false" stroked="true" strokeweight=".75pt" strokecolor="#fa7a6d">
                <v:path arrowok="t"/>
              </v:shape>
            </v:group>
            <v:group style="position:absolute;left:2149;top:2680;width:2;height:284" coordorigin="2149,2680" coordsize="2,284">
              <v:shape style="position:absolute;left:2149;top:2680;width:2;height:284" coordorigin="2149,2680" coordsize="0,284" path="m2149,2964l2149,2680e" filled="false" stroked="true" strokeweight=".75pt" strokecolor="#fa7a6d">
                <v:path arrowok="t"/>
              </v:shape>
            </v:group>
            <v:group style="position:absolute;left:2159;top:2686;width:2;height:278" coordorigin="2159,2686" coordsize="2,278">
              <v:shape style="position:absolute;left:2159;top:2686;width:2;height:278" coordorigin="2159,2686" coordsize="0,278" path="m2159,2964l2159,2686e" filled="false" stroked="true" strokeweight=".75pt" strokecolor="#fa7a6d">
                <v:path arrowok="t"/>
              </v:shape>
            </v:group>
            <v:group style="position:absolute;left:2170;top:2693;width:2;height:271" coordorigin="2170,2693" coordsize="2,271">
              <v:shape style="position:absolute;left:2170;top:2693;width:2;height:271" coordorigin="2170,2693" coordsize="0,271" path="m2170,2964l2170,2693e" filled="false" stroked="true" strokeweight=".75pt" strokecolor="#fa7a6d">
                <v:path arrowok="t"/>
              </v:shape>
            </v:group>
            <v:group style="position:absolute;left:2180;top:2693;width:2;height:271" coordorigin="2180,2693" coordsize="2,271">
              <v:shape style="position:absolute;left:2180;top:2693;width:2;height:271" coordorigin="2180,2693" coordsize="0,271" path="m2180,2964l2180,2693e" filled="false" stroked="true" strokeweight=".75pt" strokecolor="#fa7a6d">
                <v:path arrowok="t"/>
              </v:shape>
            </v:group>
            <v:group style="position:absolute;left:2190;top:2709;width:2;height:255" coordorigin="2190,2709" coordsize="2,255">
              <v:shape style="position:absolute;left:2190;top:2709;width:2;height:255" coordorigin="2190,2709" coordsize="0,255" path="m2190,2964l2190,2709e" filled="false" stroked="true" strokeweight=".75pt" strokecolor="#fa7a6d">
                <v:path arrowok="t"/>
              </v:shape>
            </v:group>
            <v:group style="position:absolute;left:2201;top:2722;width:2;height:242" coordorigin="2201,2722" coordsize="2,242">
              <v:shape style="position:absolute;left:2201;top:2722;width:2;height:242" coordorigin="2201,2722" coordsize="0,242" path="m2201,2964l2201,2722e" filled="false" stroked="true" strokeweight=".75pt" strokecolor="#fa7a6d">
                <v:path arrowok="t"/>
              </v:shape>
            </v:group>
            <v:group style="position:absolute;left:2211;top:2730;width:2;height:234" coordorigin="2211,2730" coordsize="2,234">
              <v:shape style="position:absolute;left:2211;top:2730;width:2;height:234" coordorigin="2211,2730" coordsize="0,234" path="m2211,2964l2211,2730e" filled="false" stroked="true" strokeweight=".75pt" strokecolor="#fa7a6d">
                <v:path arrowok="t"/>
              </v:shape>
            </v:group>
            <v:group style="position:absolute;left:2222;top:2734;width:2;height:230" coordorigin="2222,2734" coordsize="2,230">
              <v:shape style="position:absolute;left:2222;top:2734;width:2;height:230" coordorigin="2222,2734" coordsize="0,230" path="m2222,2964l2222,2734e" filled="false" stroked="true" strokeweight=".75pt" strokecolor="#fa7a6d">
                <v:path arrowok="t"/>
              </v:shape>
            </v:group>
            <v:group style="position:absolute;left:2232;top:2736;width:2;height:228" coordorigin="2232,2736" coordsize="2,228">
              <v:shape style="position:absolute;left:2232;top:2736;width:2;height:228" coordorigin="2232,2736" coordsize="0,228" path="m2232,2964l2232,2736e" filled="false" stroked="true" strokeweight=".75pt" strokecolor="#fa7a6d">
                <v:path arrowok="t"/>
              </v:shape>
            </v:group>
            <v:group style="position:absolute;left:2243;top:2736;width:2;height:228" coordorigin="2243,2736" coordsize="2,228">
              <v:shape style="position:absolute;left:2243;top:2736;width:2;height:228" coordorigin="2243,2736" coordsize="0,228" path="m2243,2964l2243,2736e" filled="false" stroked="true" strokeweight=".75pt" strokecolor="#fa7a6d">
                <v:path arrowok="t"/>
              </v:shape>
            </v:group>
            <v:group style="position:absolute;left:2253;top:2737;width:2;height:227" coordorigin="2253,2737" coordsize="2,227">
              <v:shape style="position:absolute;left:2253;top:2737;width:2;height:227" coordorigin="2253,2737" coordsize="0,227" path="m2253,2964l2253,2737e" filled="false" stroked="true" strokeweight=".75pt" strokecolor="#fa7a6d">
                <v:path arrowok="t"/>
              </v:shape>
            </v:group>
            <v:group style="position:absolute;left:2264;top:2738;width:2;height:226" coordorigin="2264,2738" coordsize="2,226">
              <v:shape style="position:absolute;left:2264;top:2738;width:2;height:226" coordorigin="2264,2738" coordsize="0,226" path="m2264,2964l2264,2738e" filled="false" stroked="true" strokeweight=".75pt" strokecolor="#fa7a6d">
                <v:path arrowok="t"/>
              </v:shape>
            </v:group>
            <v:group style="position:absolute;left:2274;top:2740;width:2;height:224" coordorigin="2274,2740" coordsize="2,224">
              <v:shape style="position:absolute;left:2274;top:2740;width:2;height:224" coordorigin="2274,2740" coordsize="0,224" path="m2274,2964l2274,2740e" filled="false" stroked="true" strokeweight=".75pt" strokecolor="#fa7a6d">
                <v:path arrowok="t"/>
              </v:shape>
            </v:group>
            <v:group style="position:absolute;left:2285;top:2744;width:2;height:220" coordorigin="2285,2744" coordsize="2,220">
              <v:shape style="position:absolute;left:2285;top:2744;width:2;height:220" coordorigin="2285,2744" coordsize="0,220" path="m2285,2964l2285,2744e" filled="false" stroked="true" strokeweight=".75pt" strokecolor="#fa7a6d">
                <v:path arrowok="t"/>
              </v:shape>
            </v:group>
            <v:group style="position:absolute;left:2295;top:2751;width:2;height:213" coordorigin="2295,2751" coordsize="2,213">
              <v:shape style="position:absolute;left:2295;top:2751;width:2;height:213" coordorigin="2295,2751" coordsize="0,213" path="m2295,2964l2295,2751e" filled="false" stroked="true" strokeweight=".75pt" strokecolor="#fa7a6d">
                <v:path arrowok="t"/>
              </v:shape>
            </v:group>
            <v:group style="position:absolute;left:2306;top:2761;width:2;height:203" coordorigin="2306,2761" coordsize="2,203">
              <v:shape style="position:absolute;left:2306;top:2761;width:2;height:203" coordorigin="2306,2761" coordsize="0,203" path="m2306,2964l2306,2761e" filled="false" stroked="true" strokeweight=".75pt" strokecolor="#fa7a6d">
                <v:path arrowok="t"/>
              </v:shape>
            </v:group>
            <v:group style="position:absolute;left:2316;top:2775;width:2;height:189" coordorigin="2316,2775" coordsize="2,189">
              <v:shape style="position:absolute;left:2316;top:2775;width:2;height:189" coordorigin="2316,2775" coordsize="0,189" path="m2316,2964l2316,2775e" filled="false" stroked="true" strokeweight=".75pt" strokecolor="#fa7a6d">
                <v:path arrowok="t"/>
              </v:shape>
            </v:group>
            <v:group style="position:absolute;left:2326;top:2790;width:2;height:174" coordorigin="2326,2790" coordsize="2,174">
              <v:shape style="position:absolute;left:2326;top:2790;width:2;height:174" coordorigin="2326,2790" coordsize="0,174" path="m2326,2964l2326,2790e" filled="false" stroked="true" strokeweight=".75pt" strokecolor="#fa7a6d">
                <v:path arrowok="t"/>
              </v:shape>
            </v:group>
            <v:group style="position:absolute;left:2337;top:2790;width:2;height:174" coordorigin="2337,2790" coordsize="2,174">
              <v:shape style="position:absolute;left:2337;top:2790;width:2;height:174" coordorigin="2337,2790" coordsize="0,174" path="m2337,2964l2337,2790e" filled="false" stroked="true" strokeweight=".75pt" strokecolor="#fa7a6d">
                <v:path arrowok="t"/>
              </v:shape>
            </v:group>
            <v:group style="position:absolute;left:2347;top:2796;width:2;height:168" coordorigin="2347,2796" coordsize="2,168">
              <v:shape style="position:absolute;left:2347;top:2796;width:2;height:168" coordorigin="2347,2796" coordsize="0,168" path="m2347,2964l2347,2796e" filled="false" stroked="true" strokeweight=".75pt" strokecolor="#fa7a6d">
                <v:path arrowok="t"/>
              </v:shape>
            </v:group>
            <v:group style="position:absolute;left:2358;top:2801;width:2;height:163" coordorigin="2358,2801" coordsize="2,163">
              <v:shape style="position:absolute;left:2358;top:2801;width:2;height:163" coordorigin="2358,2801" coordsize="0,163" path="m2358,2964l2358,2801e" filled="false" stroked="true" strokeweight=".75pt" strokecolor="#fa7a6d">
                <v:path arrowok="t"/>
              </v:shape>
            </v:group>
            <v:group style="position:absolute;left:2368;top:2805;width:2;height:159" coordorigin="2368,2805" coordsize="2,159">
              <v:shape style="position:absolute;left:2368;top:2805;width:2;height:159" coordorigin="2368,2805" coordsize="0,159" path="m2368,2964l2368,2805e" filled="false" stroked="true" strokeweight=".75pt" strokecolor="#fa7a6d">
                <v:path arrowok="t"/>
              </v:shape>
            </v:group>
            <v:group style="position:absolute;left:2379;top:2810;width:2;height:154" coordorigin="2379,2810" coordsize="2,154">
              <v:shape style="position:absolute;left:2379;top:2810;width:2;height:154" coordorigin="2379,2810" coordsize="0,154" path="m2379,2964l2379,2810e" filled="false" stroked="true" strokeweight=".75pt" strokecolor="#fa7a6d">
                <v:path arrowok="t"/>
              </v:shape>
            </v:group>
            <v:group style="position:absolute;left:2389;top:2815;width:2;height:149" coordorigin="2389,2815" coordsize="2,149">
              <v:shape style="position:absolute;left:2389;top:2815;width:2;height:149" coordorigin="2389,2815" coordsize="0,149" path="m2389,2964l2389,2815e" filled="false" stroked="true" strokeweight=".75pt" strokecolor="#fa7a6d">
                <v:path arrowok="t"/>
              </v:shape>
            </v:group>
            <v:group style="position:absolute;left:2400;top:2821;width:2;height:143" coordorigin="2400,2821" coordsize="2,143">
              <v:shape style="position:absolute;left:2400;top:2821;width:2;height:143" coordorigin="2400,2821" coordsize="0,143" path="m2400,2964l2400,2821e" filled="false" stroked="true" strokeweight=".75pt" strokecolor="#fa7a6d">
                <v:path arrowok="t"/>
              </v:shape>
            </v:group>
            <v:group style="position:absolute;left:2410;top:2826;width:2;height:138" coordorigin="2410,2826" coordsize="2,138">
              <v:shape style="position:absolute;left:2410;top:2826;width:2;height:138" coordorigin="2410,2826" coordsize="0,138" path="m2410,2964l2410,2826e" filled="false" stroked="true" strokeweight=".75pt" strokecolor="#fa7a6d">
                <v:path arrowok="t"/>
              </v:shape>
            </v:group>
            <v:group style="position:absolute;left:2421;top:2832;width:2;height:132" coordorigin="2421,2832" coordsize="2,132">
              <v:shape style="position:absolute;left:2421;top:2832;width:2;height:132" coordorigin="2421,2832" coordsize="0,132" path="m2421,2964l2421,2832e" filled="false" stroked="true" strokeweight=".75pt" strokecolor="#fa7a6d">
                <v:path arrowok="t"/>
              </v:shape>
            </v:group>
            <v:group style="position:absolute;left:2431;top:2837;width:2;height:127" coordorigin="2431,2837" coordsize="2,127">
              <v:shape style="position:absolute;left:2431;top:2837;width:2;height:127" coordorigin="2431,2837" coordsize="0,127" path="m2431,2964l2431,2837e" filled="false" stroked="true" strokeweight=".75pt" strokecolor="#fa7a6d">
                <v:path arrowok="t"/>
              </v:shape>
            </v:group>
            <v:group style="position:absolute;left:2442;top:2843;width:2;height:121" coordorigin="2442,2843" coordsize="2,121">
              <v:shape style="position:absolute;left:2442;top:2843;width:2;height:121" coordorigin="2442,2843" coordsize="0,121" path="m2442,2964l2442,2843e" filled="false" stroked="true" strokeweight=".75pt" strokecolor="#fa7a6d">
                <v:path arrowok="t"/>
              </v:shape>
            </v:group>
            <v:group style="position:absolute;left:2452;top:2845;width:2;height:119" coordorigin="2452,2845" coordsize="2,119">
              <v:shape style="position:absolute;left:2452;top:2845;width:2;height:119" coordorigin="2452,2845" coordsize="0,119" path="m2452,2964l2452,2845e" filled="false" stroked="true" strokeweight=".75pt" strokecolor="#fa7a6d">
                <v:path arrowok="t"/>
              </v:shape>
            </v:group>
            <v:group style="position:absolute;left:2462;top:2843;width:2;height:121" coordorigin="2462,2843" coordsize="2,121">
              <v:shape style="position:absolute;left:2462;top:2843;width:2;height:121" coordorigin="2462,2843" coordsize="0,121" path="m2462,2964l2462,2843e" filled="false" stroked="true" strokeweight=".75pt" strokecolor="#fa7a6d">
                <v:path arrowok="t"/>
              </v:shape>
            </v:group>
            <v:group style="position:absolute;left:2473;top:2836;width:2;height:128" coordorigin="2473,2836" coordsize="2,128">
              <v:shape style="position:absolute;left:2473;top:2836;width:2;height:128" coordorigin="2473,2836" coordsize="0,128" path="m2473,2964l2473,2836e" filled="false" stroked="true" strokeweight=".75pt" strokecolor="#fa7a6d">
                <v:path arrowok="t"/>
              </v:shape>
            </v:group>
            <v:group style="position:absolute;left:2483;top:2825;width:2;height:139" coordorigin="2483,2825" coordsize="2,139">
              <v:shape style="position:absolute;left:2483;top:2825;width:2;height:139" coordorigin="2483,2825" coordsize="0,139" path="m2483,2964l2483,2825e" filled="false" stroked="true" strokeweight=".75pt" strokecolor="#fa7a6d">
                <v:path arrowok="t"/>
              </v:shape>
            </v:group>
            <v:group style="position:absolute;left:2494;top:2772;width:2;height:192" coordorigin="2494,2772" coordsize="2,192">
              <v:shape style="position:absolute;left:2494;top:2772;width:2;height:192" coordorigin="2494,2772" coordsize="0,192" path="m2494,2964l2494,2772e" filled="false" stroked="true" strokeweight=".75pt" strokecolor="#fa7a6d">
                <v:path arrowok="t"/>
              </v:shape>
            </v:group>
            <v:group style="position:absolute;left:2504;top:2797;width:2;height:167" coordorigin="2504,2797" coordsize="2,167">
              <v:shape style="position:absolute;left:2504;top:2797;width:2;height:167" coordorigin="2504,2797" coordsize="0,167" path="m2504,2964l2504,2797e" filled="false" stroked="true" strokeweight=".75pt" strokecolor="#fa7a6d">
                <v:path arrowok="t"/>
              </v:shape>
            </v:group>
            <v:group style="position:absolute;left:2515;top:2831;width:2;height:133" coordorigin="2515,2831" coordsize="2,133">
              <v:shape style="position:absolute;left:2515;top:2831;width:2;height:133" coordorigin="2515,2831" coordsize="0,133" path="m2515,2964l2515,2831e" filled="false" stroked="true" strokeweight=".75pt" strokecolor="#fa7a6d">
                <v:path arrowok="t"/>
              </v:shape>
            </v:group>
            <v:group style="position:absolute;left:2525;top:2872;width:2;height:92" coordorigin="2525,2872" coordsize="2,92">
              <v:shape style="position:absolute;left:2525;top:2872;width:2;height:92" coordorigin="2525,2872" coordsize="0,92" path="m2525,2964l2525,2872e" filled="false" stroked="true" strokeweight=".75pt" strokecolor="#fa7a6d">
                <v:path arrowok="t"/>
              </v:shape>
            </v:group>
            <v:group style="position:absolute;left:2536;top:2920;width:2;height:44" coordorigin="2536,2920" coordsize="2,44">
              <v:shape style="position:absolute;left:2536;top:2920;width:2;height:44" coordorigin="2536,2920" coordsize="0,44" path="m2536,2964l2536,2920e" filled="false" stroked="true" strokeweight=".75pt" strokecolor="#fa7a6d">
                <v:path arrowok="t"/>
              </v:shape>
            </v:group>
            <v:group style="position:absolute;left:2538;top:2960;width:15;height:2" coordorigin="2538,2960" coordsize="15,2">
              <v:shape style="position:absolute;left:2538;top:2960;width:15;height:2" coordorigin="2538,2960" coordsize="15,0" path="m2538,2960l2553,2960e" filled="false" stroked="true" strokeweight=".45pt" strokecolor="#fa7a6d">
                <v:path arrowok="t"/>
              </v:shape>
            </v:group>
            <v:group style="position:absolute;left:2557;top:2886;width:2;height:78" coordorigin="2557,2886" coordsize="2,78">
              <v:shape style="position:absolute;left:2557;top:2886;width:2;height:78" coordorigin="2557,2886" coordsize="0,78" path="m2557,2964l2557,2886e" filled="false" stroked="true" strokeweight=".75pt" strokecolor="#fa7a6d">
                <v:path arrowok="t"/>
              </v:shape>
            </v:group>
            <v:group style="position:absolute;left:2567;top:2813;width:2;height:151" coordorigin="2567,2813" coordsize="2,151">
              <v:shape style="position:absolute;left:2567;top:2813;width:2;height:151" coordorigin="2567,2813" coordsize="0,151" path="m2567,2964l2567,2813e" filled="false" stroked="true" strokeweight=".75pt" strokecolor="#fa7a6d">
                <v:path arrowok="t"/>
              </v:shape>
            </v:group>
            <v:group style="position:absolute;left:2578;top:2746;width:2;height:218" coordorigin="2578,2746" coordsize="2,218">
              <v:shape style="position:absolute;left:2578;top:2746;width:2;height:218" coordorigin="2578,2746" coordsize="0,218" path="m2578,2964l2578,2746e" filled="false" stroked="true" strokeweight=".75pt" strokecolor="#fa7a6d">
                <v:path arrowok="t"/>
              </v:shape>
            </v:group>
            <v:group style="position:absolute;left:2588;top:2680;width:2;height:284" coordorigin="2588,2680" coordsize="2,284">
              <v:shape style="position:absolute;left:2588;top:2680;width:2;height:284" coordorigin="2588,2680" coordsize="0,284" path="m2588,2964l2588,2680e" filled="false" stroked="true" strokeweight=".75pt" strokecolor="#fa7a6d">
                <v:path arrowok="t"/>
              </v:shape>
            </v:group>
            <v:group style="position:absolute;left:2598;top:2613;width:2;height:351" coordorigin="2598,2613" coordsize="2,351">
              <v:shape style="position:absolute;left:2598;top:2613;width:2;height:351" coordorigin="2598,2613" coordsize="0,351" path="m2598,2964l2598,2613e" filled="false" stroked="true" strokeweight=".75pt" strokecolor="#fa7a6d">
                <v:path arrowok="t"/>
              </v:shape>
            </v:group>
            <v:group style="position:absolute;left:2609;top:2546;width:2;height:418" coordorigin="2609,2546" coordsize="2,418">
              <v:shape style="position:absolute;left:2609;top:2546;width:2;height:418" coordorigin="2609,2546" coordsize="0,418" path="m2609,2964l2609,2546e" filled="false" stroked="true" strokeweight=".75pt" strokecolor="#fa7a6d">
                <v:path arrowok="t"/>
              </v:shape>
            </v:group>
            <v:group style="position:absolute;left:2619;top:2479;width:2;height:485" coordorigin="2619,2479" coordsize="2,485">
              <v:shape style="position:absolute;left:2619;top:2479;width:2;height:485" coordorigin="2619,2479" coordsize="0,485" path="m2619,2964l2619,2479e" filled="false" stroked="true" strokeweight=".75pt" strokecolor="#fa7a6d">
                <v:path arrowok="t"/>
              </v:shape>
            </v:group>
            <v:group style="position:absolute;left:2630;top:2414;width:2;height:550" coordorigin="2630,2414" coordsize="2,550">
              <v:shape style="position:absolute;left:2630;top:2414;width:2;height:550" coordorigin="2630,2414" coordsize="0,550" path="m2630,2964l2630,2414e" filled="false" stroked="true" strokeweight=".75pt" strokecolor="#fa7a6d">
                <v:path arrowok="t"/>
              </v:shape>
            </v:group>
            <v:group style="position:absolute;left:2640;top:2351;width:2;height:613" coordorigin="2640,2351" coordsize="2,613">
              <v:shape style="position:absolute;left:2640;top:2351;width:2;height:613" coordorigin="2640,2351" coordsize="0,613" path="m2640,2964l2640,2351e" filled="false" stroked="true" strokeweight=".75pt" strokecolor="#fa7a6d">
                <v:path arrowok="t"/>
              </v:shape>
            </v:group>
            <v:group style="position:absolute;left:2651;top:2236;width:2;height:728" coordorigin="2651,2236" coordsize="2,728">
              <v:shape style="position:absolute;left:2651;top:2236;width:2;height:728" coordorigin="2651,2236" coordsize="0,728" path="m2651,2964l2651,2236e" filled="false" stroked="true" strokeweight=".75pt" strokecolor="#fa7a6d">
                <v:path arrowok="t"/>
              </v:shape>
            </v:group>
            <v:group style="position:absolute;left:2661;top:2245;width:2;height:719" coordorigin="2661,2245" coordsize="2,719">
              <v:shape style="position:absolute;left:2661;top:2245;width:2;height:719" coordorigin="2661,2245" coordsize="0,719" path="m2661,2964l2661,2245e" filled="false" stroked="true" strokeweight=".75pt" strokecolor="#fa7a6d">
                <v:path arrowok="t"/>
              </v:shape>
            </v:group>
            <v:group style="position:absolute;left:2672;top:2262;width:2;height:702" coordorigin="2672,2262" coordsize="2,702">
              <v:shape style="position:absolute;left:2672;top:2262;width:2;height:702" coordorigin="2672,2262" coordsize="0,702" path="m2672,2964l2672,2262e" filled="false" stroked="true" strokeweight=".75pt" strokecolor="#fa7a6d">
                <v:path arrowok="t"/>
              </v:shape>
            </v:group>
            <v:group style="position:absolute;left:2682;top:2278;width:2;height:686" coordorigin="2682,2278" coordsize="2,686">
              <v:shape style="position:absolute;left:2682;top:2278;width:2;height:686" coordorigin="2682,2278" coordsize="0,686" path="m2682,2964l2682,2278e" filled="false" stroked="true" strokeweight=".75pt" strokecolor="#fa7a6d">
                <v:path arrowok="t"/>
              </v:shape>
            </v:group>
            <v:group style="position:absolute;left:2693;top:2297;width:2;height:667" coordorigin="2693,2297" coordsize="2,667">
              <v:shape style="position:absolute;left:2693;top:2297;width:2;height:667" coordorigin="2693,2297" coordsize="0,667" path="m2693,2964l2693,2297e" filled="false" stroked="true" strokeweight=".75pt" strokecolor="#fa7a6d">
                <v:path arrowok="t"/>
              </v:shape>
            </v:group>
            <v:group style="position:absolute;left:2703;top:2320;width:2;height:644" coordorigin="2703,2320" coordsize="2,644">
              <v:shape style="position:absolute;left:2703;top:2320;width:2;height:644" coordorigin="2703,2320" coordsize="0,644" path="m2703,2964l2703,2320e" filled="false" stroked="true" strokeweight=".75pt" strokecolor="#fa7a6d">
                <v:path arrowok="t"/>
              </v:shape>
            </v:group>
            <v:group style="position:absolute;left:2714;top:2361;width:2;height:603" coordorigin="2714,2361" coordsize="2,603">
              <v:shape style="position:absolute;left:2714;top:2361;width:2;height:603" coordorigin="2714,2361" coordsize="0,603" path="m2714,2964l2714,2361e" filled="false" stroked="true" strokeweight=".75pt" strokecolor="#fa7a6d">
                <v:path arrowok="t"/>
              </v:shape>
            </v:group>
            <v:group style="position:absolute;left:2724;top:2415;width:2;height:549" coordorigin="2724,2415" coordsize="2,549">
              <v:shape style="position:absolute;left:2724;top:2415;width:2;height:549" coordorigin="2724,2415" coordsize="0,549" path="m2724,2964l2724,2415e" filled="false" stroked="true" strokeweight=".75pt" strokecolor="#fa7a6d">
                <v:path arrowok="t"/>
              </v:shape>
            </v:group>
            <v:group style="position:absolute;left:2734;top:2465;width:2;height:499" coordorigin="2734,2465" coordsize="2,499">
              <v:shape style="position:absolute;left:2734;top:2465;width:2;height:499" coordorigin="2734,2465" coordsize="0,499" path="m2734,2964l2734,2465e" filled="false" stroked="true" strokeweight=".75pt" strokecolor="#fa7a6d">
                <v:path arrowok="t"/>
              </v:shape>
            </v:group>
            <v:group style="position:absolute;left:2745;top:2507;width:2;height:457" coordorigin="2745,2507" coordsize="2,457">
              <v:shape style="position:absolute;left:2745;top:2507;width:2;height:457" coordorigin="2745,2507" coordsize="0,457" path="m2745,2964l2745,2507e" filled="false" stroked="true" strokeweight=".75pt" strokecolor="#fa7a6d">
                <v:path arrowok="t"/>
              </v:shape>
            </v:group>
            <v:group style="position:absolute;left:2755;top:2543;width:2;height:421" coordorigin="2755,2543" coordsize="2,421">
              <v:shape style="position:absolute;left:2755;top:2543;width:2;height:421" coordorigin="2755,2543" coordsize="0,421" path="m2755,2964l2755,2543e" filled="false" stroked="true" strokeweight=".75pt" strokecolor="#fa7a6d">
                <v:path arrowok="t"/>
              </v:shape>
            </v:group>
            <v:group style="position:absolute;left:2766;top:2574;width:2;height:390" coordorigin="2766,2574" coordsize="2,390">
              <v:shape style="position:absolute;left:2766;top:2574;width:2;height:390" coordorigin="2766,2574" coordsize="0,390" path="m2766,2964l2766,2574e" filled="false" stroked="true" strokeweight=".75pt" strokecolor="#fa7a6d">
                <v:path arrowok="t"/>
              </v:shape>
            </v:group>
            <v:group style="position:absolute;left:2776;top:2603;width:2;height:361" coordorigin="2776,2603" coordsize="2,361">
              <v:shape style="position:absolute;left:2776;top:2603;width:2;height:361" coordorigin="2776,2603" coordsize="0,361" path="m2776,2964l2776,2603e" filled="false" stroked="true" strokeweight=".75pt" strokecolor="#fa7a6d">
                <v:path arrowok="t"/>
              </v:shape>
            </v:group>
            <v:group style="position:absolute;left:2787;top:2629;width:2;height:335" coordorigin="2787,2629" coordsize="2,335">
              <v:shape style="position:absolute;left:2787;top:2629;width:2;height:335" coordorigin="2787,2629" coordsize="0,335" path="m2787,2964l2787,2629e" filled="false" stroked="true" strokeweight=".75pt" strokecolor="#fa7a6d">
                <v:path arrowok="t"/>
              </v:shape>
            </v:group>
            <v:group style="position:absolute;left:2797;top:2650;width:2;height:314" coordorigin="2797,2650" coordsize="2,314">
              <v:shape style="position:absolute;left:2797;top:2650;width:2;height:314" coordorigin="2797,2650" coordsize="0,314" path="m2797,2964l2797,2650e" filled="false" stroked="true" strokeweight=".75pt" strokecolor="#fa7a6d">
                <v:path arrowok="t"/>
              </v:shape>
            </v:group>
            <v:group style="position:absolute;left:2808;top:2676;width:2;height:288" coordorigin="2808,2676" coordsize="2,288">
              <v:shape style="position:absolute;left:2808;top:2676;width:2;height:288" coordorigin="2808,2676" coordsize="0,288" path="m2808,2964l2808,2676e" filled="false" stroked="true" strokeweight=".75pt" strokecolor="#fa7a6d">
                <v:path arrowok="t"/>
              </v:shape>
            </v:group>
            <v:group style="position:absolute;left:2818;top:2637;width:2;height:327" coordorigin="2818,2637" coordsize="2,327">
              <v:shape style="position:absolute;left:2818;top:2637;width:2;height:327" coordorigin="2818,2637" coordsize="0,327" path="m2818,2964l2818,2637e" filled="false" stroked="true" strokeweight=".75pt" strokecolor="#fa7a6d">
                <v:path arrowok="t"/>
              </v:shape>
            </v:group>
            <v:group style="position:absolute;left:2829;top:2592;width:2;height:372" coordorigin="2829,2592" coordsize="2,372">
              <v:shape style="position:absolute;left:2829;top:2592;width:2;height:372" coordorigin="2829,2592" coordsize="0,372" path="m2829,2964l2829,2592e" filled="false" stroked="true" strokeweight=".75pt" strokecolor="#fa7a6d">
                <v:path arrowok="t"/>
              </v:shape>
            </v:group>
            <v:group style="position:absolute;left:2839;top:2560;width:2;height:404" coordorigin="2839,2560" coordsize="2,404">
              <v:shape style="position:absolute;left:2839;top:2560;width:2;height:404" coordorigin="2839,2560" coordsize="0,404" path="m2839,2964l2839,2560e" filled="false" stroked="true" strokeweight=".75pt" strokecolor="#fa7a6d">
                <v:path arrowok="t"/>
              </v:shape>
            </v:group>
            <v:group style="position:absolute;left:2850;top:2536;width:2;height:428" coordorigin="2850,2536" coordsize="2,428">
              <v:shape style="position:absolute;left:2850;top:2536;width:2;height:428" coordorigin="2850,2536" coordsize="0,428" path="m2850,2964l2850,2536e" filled="false" stroked="true" strokeweight=".75pt" strokecolor="#fa7a6d">
                <v:path arrowok="t"/>
              </v:shape>
            </v:group>
            <v:group style="position:absolute;left:2860;top:2515;width:2;height:449" coordorigin="2860,2515" coordsize="2,449">
              <v:shape style="position:absolute;left:2860;top:2515;width:2;height:449" coordorigin="2860,2515" coordsize="0,449" path="m2860,2964l2860,2515e" filled="false" stroked="true" strokeweight=".75pt" strokecolor="#fa7a6d">
                <v:path arrowok="t"/>
              </v:shape>
            </v:group>
            <v:group style="position:absolute;left:2870;top:2498;width:2;height:466" coordorigin="2870,2498" coordsize="2,466">
              <v:shape style="position:absolute;left:2870;top:2498;width:2;height:466" coordorigin="2870,2498" coordsize="0,466" path="m2870,2964l2870,2498e" filled="false" stroked="true" strokeweight=".75pt" strokecolor="#fa7a6d">
                <v:path arrowok="t"/>
              </v:shape>
            </v:group>
            <v:group style="position:absolute;left:2881;top:2483;width:2;height:481" coordorigin="2881,2483" coordsize="2,481">
              <v:shape style="position:absolute;left:2881;top:2483;width:2;height:481" coordorigin="2881,2483" coordsize="0,481" path="m2881,2964l2881,2483e" filled="false" stroked="true" strokeweight=".75pt" strokecolor="#fa7a6d">
                <v:path arrowok="t"/>
              </v:shape>
            </v:group>
            <v:group style="position:absolute;left:2891;top:2472;width:2;height:492" coordorigin="2891,2472" coordsize="2,492">
              <v:shape style="position:absolute;left:2891;top:2472;width:2;height:492" coordorigin="2891,2472" coordsize="0,492" path="m2891,2964l2891,2472e" filled="false" stroked="true" strokeweight=".75pt" strokecolor="#fa7a6d">
                <v:path arrowok="t"/>
              </v:shape>
            </v:group>
            <v:group style="position:absolute;left:2902;top:2465;width:2;height:499" coordorigin="2902,2465" coordsize="2,499">
              <v:shape style="position:absolute;left:2902;top:2465;width:2;height:499" coordorigin="2902,2465" coordsize="0,499" path="m2902,2964l2902,2465e" filled="false" stroked="true" strokeweight=".75pt" strokecolor="#fa7a6d">
                <v:path arrowok="t"/>
              </v:shape>
            </v:group>
            <v:group style="position:absolute;left:2912;top:2455;width:2;height:509" coordorigin="2912,2455" coordsize="2,509">
              <v:shape style="position:absolute;left:2912;top:2455;width:2;height:509" coordorigin="2912,2455" coordsize="0,509" path="m2912,2964l2912,2455e" filled="false" stroked="true" strokeweight=".75pt" strokecolor="#fa7a6d">
                <v:path arrowok="t"/>
              </v:shape>
            </v:group>
            <v:group style="position:absolute;left:2923;top:2445;width:2;height:519" coordorigin="2923,2445" coordsize="2,519">
              <v:shape style="position:absolute;left:2923;top:2445;width:2;height:519" coordorigin="2923,2445" coordsize="0,519" path="m2923,2964l2923,2445e" filled="false" stroked="true" strokeweight=".75pt" strokecolor="#fa7a6d">
                <v:path arrowok="t"/>
              </v:shape>
            </v:group>
            <v:group style="position:absolute;left:2933;top:2436;width:2;height:528" coordorigin="2933,2436" coordsize="2,528">
              <v:shape style="position:absolute;left:2933;top:2436;width:2;height:528" coordorigin="2933,2436" coordsize="0,528" path="m2933,2964l2933,2436e" filled="false" stroked="true" strokeweight=".75pt" strokecolor="#fa7a6d">
                <v:path arrowok="t"/>
              </v:shape>
            </v:group>
            <v:group style="position:absolute;left:2944;top:2427;width:2;height:537" coordorigin="2944,2427" coordsize="2,537">
              <v:shape style="position:absolute;left:2944;top:2427;width:2;height:537" coordorigin="2944,2427" coordsize="0,537" path="m2944,2964l2944,2427e" filled="false" stroked="true" strokeweight=".75pt" strokecolor="#fa7a6d">
                <v:path arrowok="t"/>
              </v:shape>
            </v:group>
            <v:group style="position:absolute;left:2954;top:2420;width:2;height:544" coordorigin="2954,2420" coordsize="2,544">
              <v:shape style="position:absolute;left:2954;top:2420;width:2;height:544" coordorigin="2954,2420" coordsize="0,544" path="m2954,2964l2954,2420e" filled="false" stroked="true" strokeweight=".75pt" strokecolor="#fa7a6d">
                <v:path arrowok="t"/>
              </v:shape>
            </v:group>
            <v:group style="position:absolute;left:2965;top:2417;width:2;height:547" coordorigin="2965,2417" coordsize="2,547">
              <v:shape style="position:absolute;left:2965;top:2417;width:2;height:547" coordorigin="2965,2417" coordsize="0,547" path="m2965,2964l2965,2417e" filled="false" stroked="true" strokeweight=".75pt" strokecolor="#fa7a6d">
                <v:path arrowok="t"/>
              </v:shape>
            </v:group>
            <v:group style="position:absolute;left:2975;top:2426;width:2;height:538" coordorigin="2975,2426" coordsize="2,538">
              <v:shape style="position:absolute;left:2975;top:2426;width:2;height:538" coordorigin="2975,2426" coordsize="0,538" path="m2975,2964l2975,2426e" filled="false" stroked="true" strokeweight=".75pt" strokecolor="#fa7a6d">
                <v:path arrowok="t"/>
              </v:shape>
            </v:group>
            <v:group style="position:absolute;left:2986;top:2445;width:2;height:519" coordorigin="2986,2445" coordsize="2,519">
              <v:shape style="position:absolute;left:2986;top:2445;width:2;height:519" coordorigin="2986,2445" coordsize="0,519" path="m2986,2964l2986,2445e" filled="false" stroked="true" strokeweight=".75pt" strokecolor="#fa7a6d">
                <v:path arrowok="t"/>
              </v:shape>
            </v:group>
            <v:group style="position:absolute;left:2996;top:2461;width:2;height:503" coordorigin="2996,2461" coordsize="2,503">
              <v:shape style="position:absolute;left:2996;top:2461;width:2;height:503" coordorigin="2996,2461" coordsize="0,503" path="m2996,2964l2996,2461e" filled="false" stroked="true" strokeweight=".75pt" strokecolor="#fa7a6d">
                <v:path arrowok="t"/>
              </v:shape>
            </v:group>
            <v:group style="position:absolute;left:3006;top:2470;width:2;height:494" coordorigin="3006,2470" coordsize="2,494">
              <v:shape style="position:absolute;left:3006;top:2470;width:2;height:494" coordorigin="3006,2470" coordsize="0,494" path="m3006,2964l3006,2470e" filled="false" stroked="true" strokeweight=".75pt" strokecolor="#fa7a6d">
                <v:path arrowok="t"/>
              </v:shape>
            </v:group>
            <v:group style="position:absolute;left:3017;top:2474;width:2;height:490" coordorigin="3017,2474" coordsize="2,490">
              <v:shape style="position:absolute;left:3017;top:2474;width:2;height:490" coordorigin="3017,2474" coordsize="0,490" path="m3017,2964l3017,2474e" filled="false" stroked="true" strokeweight=".75pt" strokecolor="#fa7a6d">
                <v:path arrowok="t"/>
              </v:shape>
            </v:group>
            <v:group style="position:absolute;left:3027;top:2474;width:2;height:490" coordorigin="3027,2474" coordsize="2,490">
              <v:shape style="position:absolute;left:3027;top:2474;width:2;height:490" coordorigin="3027,2474" coordsize="0,490" path="m3027,2964l3027,2474e" filled="false" stroked="true" strokeweight=".75pt" strokecolor="#fa7a6d">
                <v:path arrowok="t"/>
              </v:shape>
            </v:group>
            <v:group style="position:absolute;left:3038;top:2474;width:2;height:490" coordorigin="3038,2474" coordsize="2,490">
              <v:shape style="position:absolute;left:3038;top:2474;width:2;height:490" coordorigin="3038,2474" coordsize="0,490" path="m3038,2964l3038,2474e" filled="false" stroked="true" strokeweight=".75pt" strokecolor="#fa7a6d">
                <v:path arrowok="t"/>
              </v:shape>
            </v:group>
            <v:group style="position:absolute;left:3048;top:2472;width:2;height:492" coordorigin="3048,2472" coordsize="2,492">
              <v:shape style="position:absolute;left:3048;top:2472;width:2;height:492" coordorigin="3048,2472" coordsize="0,492" path="m3048,2964l3048,2472e" filled="false" stroked="true" strokeweight=".75pt" strokecolor="#fa7a6d">
                <v:path arrowok="t"/>
              </v:shape>
            </v:group>
            <v:group style="position:absolute;left:3059;top:2466;width:2;height:498" coordorigin="3059,2466" coordsize="2,498">
              <v:shape style="position:absolute;left:3059;top:2466;width:2;height:498" coordorigin="3059,2466" coordsize="0,498" path="m3059,2964l3059,2466e" filled="false" stroked="true" strokeweight=".75pt" strokecolor="#fa7a6d">
                <v:path arrowok="t"/>
              </v:shape>
            </v:group>
            <v:group style="position:absolute;left:3069;top:2459;width:2;height:505" coordorigin="3069,2459" coordsize="2,505">
              <v:shape style="position:absolute;left:3069;top:2459;width:2;height:505" coordorigin="3069,2459" coordsize="0,505" path="m3069,2964l3069,2459e" filled="false" stroked="true" strokeweight=".75pt" strokecolor="#fa7a6d">
                <v:path arrowok="t"/>
              </v:shape>
            </v:group>
            <v:group style="position:absolute;left:3080;top:2440;width:2;height:524" coordorigin="3080,2440" coordsize="2,524">
              <v:shape style="position:absolute;left:3080;top:2440;width:2;height:524" coordorigin="3080,2440" coordsize="0,524" path="m3080,2964l3080,2440e" filled="false" stroked="true" strokeweight=".75pt" strokecolor="#fa7a6d">
                <v:path arrowok="t"/>
              </v:shape>
            </v:group>
            <v:group style="position:absolute;left:3090;top:2420;width:2;height:544" coordorigin="3090,2420" coordsize="2,544">
              <v:shape style="position:absolute;left:3090;top:2420;width:2;height:544" coordorigin="3090,2420" coordsize="0,544" path="m3090,2964l3090,2420e" filled="false" stroked="true" strokeweight=".75pt" strokecolor="#fa7a6d">
                <v:path arrowok="t"/>
              </v:shape>
            </v:group>
            <v:group style="position:absolute;left:3101;top:2408;width:2;height:556" coordorigin="3101,2408" coordsize="2,556">
              <v:shape style="position:absolute;left:3101;top:2408;width:2;height:556" coordorigin="3101,2408" coordsize="0,556" path="m3101,2964l3101,2408e" filled="false" stroked="true" strokeweight=".75pt" strokecolor="#fa7a6d">
                <v:path arrowok="t"/>
              </v:shape>
            </v:group>
            <v:group style="position:absolute;left:3111;top:2400;width:2;height:564" coordorigin="3111,2400" coordsize="2,564">
              <v:shape style="position:absolute;left:3111;top:2400;width:2;height:564" coordorigin="3111,2400" coordsize="0,564" path="m3111,2964l3111,2400e" filled="false" stroked="true" strokeweight=".75pt" strokecolor="#fa7a6d">
                <v:path arrowok="t"/>
              </v:shape>
            </v:group>
            <v:group style="position:absolute;left:3121;top:2416;width:2;height:548" coordorigin="3121,2416" coordsize="2,548">
              <v:shape style="position:absolute;left:3121;top:2416;width:2;height:548" coordorigin="3121,2416" coordsize="0,548" path="m3121,2964l3121,2416e" filled="false" stroked="true" strokeweight=".75pt" strokecolor="#fa7a6d">
                <v:path arrowok="t"/>
              </v:shape>
            </v:group>
            <v:group style="position:absolute;left:3132;top:2407;width:2;height:557" coordorigin="3132,2407" coordsize="2,557">
              <v:shape style="position:absolute;left:3132;top:2407;width:2;height:557" coordorigin="3132,2407" coordsize="0,557" path="m3132,2964l3132,2407e" filled="false" stroked="true" strokeweight=".75pt" strokecolor="#fa7a6d">
                <v:path arrowok="t"/>
              </v:shape>
            </v:group>
            <v:group style="position:absolute;left:3142;top:2397;width:2;height:567" coordorigin="3142,2397" coordsize="2,567">
              <v:shape style="position:absolute;left:3142;top:2397;width:2;height:567" coordorigin="3142,2397" coordsize="0,567" path="m3142,2964l3142,2397e" filled="false" stroked="true" strokeweight=".75pt" strokecolor="#fa7a6d">
                <v:path arrowok="t"/>
              </v:shape>
            </v:group>
            <v:group style="position:absolute;left:3153;top:2387;width:2;height:577" coordorigin="3153,2387" coordsize="2,577">
              <v:shape style="position:absolute;left:3153;top:2387;width:2;height:577" coordorigin="3153,2387" coordsize="0,577" path="m3153,2964l3153,2387e" filled="false" stroked="true" strokeweight=".75pt" strokecolor="#fa7a6d">
                <v:path arrowok="t"/>
              </v:shape>
            </v:group>
            <v:group style="position:absolute;left:3163;top:2374;width:2;height:590" coordorigin="3163,2374" coordsize="2,590">
              <v:shape style="position:absolute;left:3163;top:2374;width:2;height:590" coordorigin="3163,2374" coordsize="0,590" path="m3163,2964l3163,2374e" filled="false" stroked="true" strokeweight=".75pt" strokecolor="#fa7a6d">
                <v:path arrowok="t"/>
              </v:shape>
            </v:group>
            <v:group style="position:absolute;left:3174;top:2355;width:2;height:609" coordorigin="3174,2355" coordsize="2,609">
              <v:shape style="position:absolute;left:3174;top:2355;width:2;height:609" coordorigin="3174,2355" coordsize="0,609" path="m3174,2964l3174,2355e" filled="false" stroked="true" strokeweight=".75pt" strokecolor="#fa7a6d">
                <v:path arrowok="t"/>
              </v:shape>
            </v:group>
            <v:group style="position:absolute;left:3184;top:2333;width:2;height:631" coordorigin="3184,2333" coordsize="2,631">
              <v:shape style="position:absolute;left:3184;top:2333;width:2;height:631" coordorigin="3184,2333" coordsize="0,631" path="m3184,2964l3184,2333e" filled="false" stroked="true" strokeweight=".75pt" strokecolor="#fa7a6d">
                <v:path arrowok="t"/>
              </v:shape>
            </v:group>
            <v:group style="position:absolute;left:3195;top:2309;width:2;height:655" coordorigin="3195,2309" coordsize="2,655">
              <v:shape style="position:absolute;left:3195;top:2309;width:2;height:655" coordorigin="3195,2309" coordsize="0,655" path="m3195,2964l3195,2309e" filled="false" stroked="true" strokeweight=".75pt" strokecolor="#fa7a6d">
                <v:path arrowok="t"/>
              </v:shape>
            </v:group>
            <v:group style="position:absolute;left:3205;top:2283;width:2;height:681" coordorigin="3205,2283" coordsize="2,681">
              <v:shape style="position:absolute;left:3205;top:2283;width:2;height:681" coordorigin="3205,2283" coordsize="0,681" path="m3205,2964l3205,2283e" filled="false" stroked="true" strokeweight=".75pt" strokecolor="#fa7a6d">
                <v:path arrowok="t"/>
              </v:shape>
            </v:group>
            <v:group style="position:absolute;left:3216;top:2258;width:2;height:706" coordorigin="3216,2258" coordsize="2,706">
              <v:shape style="position:absolute;left:3216;top:2258;width:2;height:706" coordorigin="3216,2258" coordsize="0,706" path="m3216,2964l3216,2258e" filled="false" stroked="true" strokeweight=".75pt" strokecolor="#fa7a6d">
                <v:path arrowok="t"/>
              </v:shape>
            </v:group>
            <v:group style="position:absolute;left:3226;top:2235;width:2;height:729" coordorigin="3226,2235" coordsize="2,729">
              <v:shape style="position:absolute;left:3226;top:2235;width:2;height:729" coordorigin="3226,2235" coordsize="0,729" path="m3226,2964l3226,2235e" filled="false" stroked="true" strokeweight=".75pt" strokecolor="#fa7a6d">
                <v:path arrowok="t"/>
              </v:shape>
            </v:group>
            <v:group style="position:absolute;left:3237;top:2230;width:2;height:734" coordorigin="3237,2230" coordsize="2,734">
              <v:shape style="position:absolute;left:3237;top:2230;width:2;height:734" coordorigin="3237,2230" coordsize="0,734" path="m3237,2964l3237,2230e" filled="false" stroked="true" strokeweight=".75pt" strokecolor="#fa7a6d">
                <v:path arrowok="t"/>
              </v:shape>
            </v:group>
            <v:group style="position:absolute;left:3247;top:2236;width:2;height:728" coordorigin="3247,2236" coordsize="2,728">
              <v:shape style="position:absolute;left:3247;top:2236;width:2;height:728" coordorigin="3247,2236" coordsize="0,728" path="m3247,2964l3247,2236e" filled="false" stroked="true" strokeweight=".75pt" strokecolor="#fa7a6d">
                <v:path arrowok="t"/>
              </v:shape>
            </v:group>
            <v:group style="position:absolute;left:3257;top:2238;width:2;height:726" coordorigin="3257,2238" coordsize="2,726">
              <v:shape style="position:absolute;left:3257;top:2238;width:2;height:726" coordorigin="3257,2238" coordsize="0,726" path="m3257,2964l3257,2238e" filled="false" stroked="true" strokeweight=".75pt" strokecolor="#fa7a6d">
                <v:path arrowok="t"/>
              </v:shape>
            </v:group>
            <v:group style="position:absolute;left:3268;top:2231;width:2;height:733" coordorigin="3268,2231" coordsize="2,733">
              <v:shape style="position:absolute;left:3268;top:2231;width:2;height:733" coordorigin="3268,2231" coordsize="0,733" path="m3268,2964l3268,2231e" filled="false" stroked="true" strokeweight=".75pt" strokecolor="#fa7a6d">
                <v:path arrowok="t"/>
              </v:shape>
            </v:group>
            <v:group style="position:absolute;left:3278;top:2267;width:2;height:697" coordorigin="3278,2267" coordsize="2,697">
              <v:shape style="position:absolute;left:3278;top:2267;width:2;height:697" coordorigin="3278,2267" coordsize="0,697" path="m3278,2964l3278,2267e" filled="false" stroked="true" strokeweight=".75pt" strokecolor="#fa7a6d">
                <v:path arrowok="t"/>
              </v:shape>
            </v:group>
            <v:group style="position:absolute;left:3289;top:2299;width:2;height:665" coordorigin="3289,2299" coordsize="2,665">
              <v:shape style="position:absolute;left:3289;top:2299;width:2;height:665" coordorigin="3289,2299" coordsize="0,665" path="m3289,2964l3289,2299e" filled="false" stroked="true" strokeweight=".75pt" strokecolor="#fa7a6d">
                <v:path arrowok="t"/>
              </v:shape>
            </v:group>
            <v:group style="position:absolute;left:3299;top:2337;width:2;height:627" coordorigin="3299,2337" coordsize="2,627">
              <v:shape style="position:absolute;left:3299;top:2337;width:2;height:627" coordorigin="3299,2337" coordsize="0,627" path="m3299,2964l3299,2337e" filled="false" stroked="true" strokeweight=".75pt" strokecolor="#fa7a6d">
                <v:path arrowok="t"/>
              </v:shape>
            </v:group>
            <v:group style="position:absolute;left:3310;top:2368;width:2;height:596" coordorigin="3310,2368" coordsize="2,596">
              <v:shape style="position:absolute;left:3310;top:2368;width:2;height:596" coordorigin="3310,2368" coordsize="0,596" path="m3310,2964l3310,2368e" filled="false" stroked="true" strokeweight=".75pt" strokecolor="#fa7a6d">
                <v:path arrowok="t"/>
              </v:shape>
            </v:group>
            <v:group style="position:absolute;left:3320;top:2389;width:2;height:575" coordorigin="3320,2389" coordsize="2,575">
              <v:shape style="position:absolute;left:3320;top:2389;width:2;height:575" coordorigin="3320,2389" coordsize="0,575" path="m3320,2964l3320,2389e" filled="false" stroked="true" strokeweight=".75pt" strokecolor="#fa7a6d">
                <v:path arrowok="t"/>
              </v:shape>
            </v:group>
            <v:group style="position:absolute;left:3331;top:2327;width:2;height:637" coordorigin="3331,2327" coordsize="2,637">
              <v:shape style="position:absolute;left:3331;top:2327;width:2;height:637" coordorigin="3331,2327" coordsize="0,637" path="m3331,2964l3331,2327e" filled="false" stroked="true" strokeweight=".75pt" strokecolor="#fa7a6d">
                <v:path arrowok="t"/>
              </v:shape>
            </v:group>
            <v:group style="position:absolute;left:3341;top:2220;width:2;height:744" coordorigin="3341,2220" coordsize="2,744">
              <v:shape style="position:absolute;left:3341;top:2220;width:2;height:744" coordorigin="3341,2220" coordsize="0,744" path="m3341,2964l3341,2220e" filled="false" stroked="true" strokeweight=".75pt" strokecolor="#fa7a6d">
                <v:path arrowok="t"/>
              </v:shape>
            </v:group>
            <v:group style="position:absolute;left:3352;top:2107;width:2;height:857" coordorigin="3352,2107" coordsize="2,857">
              <v:shape style="position:absolute;left:3352;top:2107;width:2;height:857" coordorigin="3352,2107" coordsize="0,857" path="m3352,2964l3352,2107e" filled="false" stroked="true" strokeweight=".75pt" strokecolor="#fa7a6d">
                <v:path arrowok="t"/>
              </v:shape>
            </v:group>
            <v:group style="position:absolute;left:3362;top:1993;width:2;height:971" coordorigin="3362,1993" coordsize="2,971">
              <v:shape style="position:absolute;left:3362;top:1993;width:2;height:971" coordorigin="3362,1993" coordsize="0,971" path="m3362,2964l3362,1993e" filled="false" stroked="true" strokeweight=".75pt" strokecolor="#fa7a6d">
                <v:path arrowok="t"/>
              </v:shape>
            </v:group>
            <v:group style="position:absolute;left:3373;top:1879;width:2;height:1085" coordorigin="3373,1879" coordsize="2,1085">
              <v:shape style="position:absolute;left:3373;top:1879;width:2;height:1085" coordorigin="3373,1879" coordsize="0,1085" path="m3373,2964l3373,1879e" filled="false" stroked="true" strokeweight=".75pt" strokecolor="#fa7a6d">
                <v:path arrowok="t"/>
              </v:shape>
            </v:group>
            <v:group style="position:absolute;left:3383;top:1766;width:2;height:1198" coordorigin="3383,1766" coordsize="2,1198">
              <v:shape style="position:absolute;left:3383;top:1766;width:2;height:1198" coordorigin="3383,1766" coordsize="0,1198" path="m3383,2964l3383,1766e" filled="false" stroked="true" strokeweight=".75pt" strokecolor="#fa7a6d">
                <v:path arrowok="t"/>
              </v:shape>
            </v:group>
            <v:group style="position:absolute;left:3393;top:2046;width:2;height:918" coordorigin="3393,2046" coordsize="2,918">
              <v:shape style="position:absolute;left:3393;top:2046;width:2;height:918" coordorigin="3393,2046" coordsize="0,918" path="m3393,2964l3393,2046e" filled="false" stroked="true" strokeweight=".75pt" strokecolor="#fa7a6d">
                <v:path arrowok="t"/>
              </v:shape>
            </v:group>
            <v:group style="position:absolute;left:3404;top:2668;width:2;height:296" coordorigin="3404,2668" coordsize="2,296">
              <v:shape style="position:absolute;left:3404;top:2668;width:2;height:296" coordorigin="3404,2668" coordsize="0,296" path="m3404,2964l3404,2668e" filled="false" stroked="true" strokeweight=".75pt" strokecolor="#fa7a6d">
                <v:path arrowok="t"/>
              </v:shape>
            </v:group>
            <v:group style="position:absolute;left:3414;top:2762;width:2;height:202" coordorigin="3414,2762" coordsize="2,202">
              <v:shape style="position:absolute;left:3414;top:2762;width:2;height:202" coordorigin="3414,2762" coordsize="0,202" path="m3414,2964l3414,2762e" filled="false" stroked="true" strokeweight=".75pt" strokecolor="#fa7a6d">
                <v:path arrowok="t"/>
              </v:shape>
            </v:group>
            <v:group style="position:absolute;left:3425;top:2823;width:2;height:141" coordorigin="3425,2823" coordsize="2,141">
              <v:shape style="position:absolute;left:3425;top:2823;width:2;height:141" coordorigin="3425,2823" coordsize="0,141" path="m3425,2964l3425,2823e" filled="false" stroked="true" strokeweight=".75pt" strokecolor="#fa7a6d">
                <v:path arrowok="t"/>
              </v:shape>
            </v:group>
            <v:group style="position:absolute;left:3435;top:2819;width:2;height:145" coordorigin="3435,2819" coordsize="2,145">
              <v:shape style="position:absolute;left:3435;top:2819;width:2;height:145" coordorigin="3435,2819" coordsize="0,145" path="m3435,2964l3435,2819e" filled="false" stroked="true" strokeweight=".75pt" strokecolor="#fa7a6d">
                <v:path arrowok="t"/>
              </v:shape>
            </v:group>
            <v:group style="position:absolute;left:3446;top:2821;width:2;height:143" coordorigin="3446,2821" coordsize="2,143">
              <v:shape style="position:absolute;left:3446;top:2821;width:2;height:143" coordorigin="3446,2821" coordsize="0,143" path="m3446,2964l3446,2821e" filled="false" stroked="true" strokeweight=".75pt" strokecolor="#fa7a6d">
                <v:path arrowok="t"/>
              </v:shape>
            </v:group>
            <v:group style="position:absolute;left:3456;top:2795;width:2;height:169" coordorigin="3456,2795" coordsize="2,169">
              <v:shape style="position:absolute;left:3456;top:2795;width:2;height:169" coordorigin="3456,2795" coordsize="0,169" path="m3456,2964l3456,2795e" filled="false" stroked="true" strokeweight=".75pt" strokecolor="#fa7a6d">
                <v:path arrowok="t"/>
              </v:shape>
            </v:group>
            <v:group style="position:absolute;left:3467;top:2768;width:2;height:196" coordorigin="3467,2768" coordsize="2,196">
              <v:shape style="position:absolute;left:3467;top:2768;width:2;height:196" coordorigin="3467,2768" coordsize="0,196" path="m3467,2964l3467,2768e" filled="false" stroked="true" strokeweight=".75pt" strokecolor="#fa7a6d">
                <v:path arrowok="t"/>
              </v:shape>
            </v:group>
            <v:group style="position:absolute;left:3477;top:2742;width:2;height:222" coordorigin="3477,2742" coordsize="2,222">
              <v:shape style="position:absolute;left:3477;top:2742;width:2;height:222" coordorigin="3477,2742" coordsize="0,222" path="m3477,2964l3477,2742e" filled="false" stroked="true" strokeweight=".75pt" strokecolor="#fa7a6d">
                <v:path arrowok="t"/>
              </v:shape>
            </v:group>
            <v:group style="position:absolute;left:3488;top:2722;width:2;height:242" coordorigin="3488,2722" coordsize="2,242">
              <v:shape style="position:absolute;left:3488;top:2722;width:2;height:242" coordorigin="3488,2722" coordsize="0,242" path="m3488,2964l3488,2722e" filled="false" stroked="true" strokeweight=".75pt" strokecolor="#fa7a6d">
                <v:path arrowok="t"/>
              </v:shape>
            </v:group>
            <v:group style="position:absolute;left:3498;top:2723;width:2;height:241" coordorigin="3498,2723" coordsize="2,241">
              <v:shape style="position:absolute;left:3498;top:2723;width:2;height:241" coordorigin="3498,2723" coordsize="0,241" path="m3498,2964l3498,2723e" filled="false" stroked="true" strokeweight=".75pt" strokecolor="#fa7a6d">
                <v:path arrowok="t"/>
              </v:shape>
            </v:group>
            <v:group style="position:absolute;left:3509;top:2746;width:2;height:218" coordorigin="3509,2746" coordsize="2,218">
              <v:shape style="position:absolute;left:3509;top:2746;width:2;height:218" coordorigin="3509,2746" coordsize="0,218" path="m3509,2964l3509,2746e" filled="false" stroked="true" strokeweight=".75pt" strokecolor="#fa7a6d">
                <v:path arrowok="t"/>
              </v:shape>
            </v:group>
            <v:group style="position:absolute;left:3519;top:2773;width:2;height:191" coordorigin="3519,2773" coordsize="2,191">
              <v:shape style="position:absolute;left:3519;top:2773;width:2;height:191" coordorigin="3519,2773" coordsize="0,191" path="m3519,2964l3519,2773e" filled="false" stroked="true" strokeweight=".75pt" strokecolor="#fa7a6d">
                <v:path arrowok="t"/>
              </v:shape>
            </v:group>
            <v:group style="position:absolute;left:3529;top:2794;width:2;height:170" coordorigin="3529,2794" coordsize="2,170">
              <v:shape style="position:absolute;left:3529;top:2794;width:2;height:170" coordorigin="3529,2794" coordsize="0,170" path="m3529,2964l3529,2794e" filled="false" stroked="true" strokeweight=".75pt" strokecolor="#fa7a6d">
                <v:path arrowok="t"/>
              </v:shape>
            </v:group>
            <v:group style="position:absolute;left:3540;top:2809;width:2;height:155" coordorigin="3540,2809" coordsize="2,155">
              <v:shape style="position:absolute;left:3540;top:2809;width:2;height:155" coordorigin="3540,2809" coordsize="0,155" path="m3540,2964l3540,2809e" filled="false" stroked="true" strokeweight=".75pt" strokecolor="#fa7a6d">
                <v:path arrowok="t"/>
              </v:shape>
            </v:group>
            <v:group style="position:absolute;left:3550;top:2819;width:2;height:145" coordorigin="3550,2819" coordsize="2,145">
              <v:shape style="position:absolute;left:3550;top:2819;width:2;height:145" coordorigin="3550,2819" coordsize="0,145" path="m3550,2964l3550,2819e" filled="false" stroked="true" strokeweight=".75pt" strokecolor="#fa7a6d">
                <v:path arrowok="t"/>
              </v:shape>
            </v:group>
            <v:group style="position:absolute;left:3561;top:2826;width:2;height:138" coordorigin="3561,2826" coordsize="2,138">
              <v:shape style="position:absolute;left:3561;top:2826;width:2;height:138" coordorigin="3561,2826" coordsize="0,138" path="m3561,2964l3561,2826e" filled="false" stroked="true" strokeweight=".75pt" strokecolor="#fa7a6d">
                <v:path arrowok="t"/>
              </v:shape>
            </v:group>
            <v:group style="position:absolute;left:3571;top:2828;width:2;height:136" coordorigin="3571,2828" coordsize="2,136">
              <v:shape style="position:absolute;left:3571;top:2828;width:2;height:136" coordorigin="3571,2828" coordsize="0,136" path="m3571,2964l3571,2828e" filled="false" stroked="true" strokeweight=".75pt" strokecolor="#fa7a6d">
                <v:path arrowok="t"/>
              </v:shape>
            </v:group>
            <v:group style="position:absolute;left:3582;top:2823;width:2;height:141" coordorigin="3582,2823" coordsize="2,141">
              <v:shape style="position:absolute;left:3582;top:2823;width:2;height:141" coordorigin="3582,2823" coordsize="0,141" path="m3582,2964l3582,2823e" filled="false" stroked="true" strokeweight=".75pt" strokecolor="#fa7a6d">
                <v:path arrowok="t"/>
              </v:shape>
            </v:group>
            <v:group style="position:absolute;left:3592;top:2814;width:2;height:150" coordorigin="3592,2814" coordsize="2,150">
              <v:shape style="position:absolute;left:3592;top:2814;width:2;height:150" coordorigin="3592,2814" coordsize="0,150" path="m3592,2964l3592,2814e" filled="false" stroked="true" strokeweight=".75pt" strokecolor="#fa7a6d">
                <v:path arrowok="t"/>
              </v:shape>
            </v:group>
            <v:group style="position:absolute;left:3603;top:2794;width:2;height:170" coordorigin="3603,2794" coordsize="2,170">
              <v:shape style="position:absolute;left:3603;top:2794;width:2;height:170" coordorigin="3603,2794" coordsize="0,170" path="m3603,2964l3603,2794e" filled="false" stroked="true" strokeweight=".75pt" strokecolor="#fa7a6d">
                <v:path arrowok="t"/>
              </v:shape>
            </v:group>
            <v:group style="position:absolute;left:3613;top:2770;width:2;height:194" coordorigin="3613,2770" coordsize="2,194">
              <v:shape style="position:absolute;left:3613;top:2770;width:2;height:194" coordorigin="3613,2770" coordsize="0,194" path="m3613,2964l3613,2770e" filled="false" stroked="true" strokeweight=".75pt" strokecolor="#fa7a6d">
                <v:path arrowok="t"/>
              </v:shape>
            </v:group>
            <v:group style="position:absolute;left:3624;top:2751;width:2;height:213" coordorigin="3624,2751" coordsize="2,213">
              <v:shape style="position:absolute;left:3624;top:2751;width:2;height:213" coordorigin="3624,2751" coordsize="0,213" path="m3624,2964l3624,2751e" filled="false" stroked="true" strokeweight=".75pt" strokecolor="#fa7a6d">
                <v:path arrowok="t"/>
              </v:shape>
            </v:group>
            <v:group style="position:absolute;left:3634;top:2735;width:2;height:229" coordorigin="3634,2735" coordsize="2,229">
              <v:shape style="position:absolute;left:3634;top:2735;width:2;height:229" coordorigin="3634,2735" coordsize="0,229" path="m3634,2964l3634,2735e" filled="false" stroked="true" strokeweight=".75pt" strokecolor="#fa7a6d">
                <v:path arrowok="t"/>
              </v:shape>
            </v:group>
            <v:group style="position:absolute;left:3645;top:2718;width:2;height:246" coordorigin="3645,2718" coordsize="2,246">
              <v:shape style="position:absolute;left:3645;top:2718;width:2;height:246" coordorigin="3645,2718" coordsize="0,246" path="m3645,2964l3645,2718e" filled="false" stroked="true" strokeweight=".75pt" strokecolor="#fa7a6d">
                <v:path arrowok="t"/>
              </v:shape>
            </v:group>
            <v:group style="position:absolute;left:3655;top:2702;width:2;height:262" coordorigin="3655,2702" coordsize="2,262">
              <v:shape style="position:absolute;left:3655;top:2702;width:2;height:262" coordorigin="3655,2702" coordsize="0,262" path="m3655,2964l3655,2702e" filled="false" stroked="true" strokeweight=".75pt" strokecolor="#fa7a6d">
                <v:path arrowok="t"/>
              </v:shape>
            </v:group>
            <v:group style="position:absolute;left:3665;top:2686;width:2;height:278" coordorigin="3665,2686" coordsize="2,278">
              <v:shape style="position:absolute;left:3665;top:2686;width:2;height:278" coordorigin="3665,2686" coordsize="0,278" path="m3665,2964l3665,2686e" filled="false" stroked="true" strokeweight=".75pt" strokecolor="#fa7a6d">
                <v:path arrowok="t"/>
              </v:shape>
            </v:group>
            <v:group style="position:absolute;left:3676;top:2673;width:2;height:291" coordorigin="3676,2673" coordsize="2,291">
              <v:shape style="position:absolute;left:3676;top:2673;width:2;height:291" coordorigin="3676,2673" coordsize="0,291" path="m3676,2964l3676,2673e" filled="false" stroked="true" strokeweight=".75pt" strokecolor="#fa7a6d">
                <v:path arrowok="t"/>
              </v:shape>
            </v:group>
            <v:group style="position:absolute;left:3686;top:2664;width:2;height:300" coordorigin="3686,2664" coordsize="2,300">
              <v:shape style="position:absolute;left:3686;top:2664;width:2;height:300" coordorigin="3686,2664" coordsize="0,300" path="m3686,2964l3686,2664e" filled="false" stroked="true" strokeweight=".75pt" strokecolor="#fa7a6d">
                <v:path arrowok="t"/>
              </v:shape>
            </v:group>
            <v:group style="position:absolute;left:3697;top:2651;width:2;height:313" coordorigin="3697,2651" coordsize="2,313">
              <v:shape style="position:absolute;left:3697;top:2651;width:2;height:313" coordorigin="3697,2651" coordsize="0,313" path="m3697,2964l3697,2651e" filled="false" stroked="true" strokeweight=".75pt" strokecolor="#fa7a6d">
                <v:path arrowok="t"/>
              </v:shape>
            </v:group>
            <v:group style="position:absolute;left:3707;top:2637;width:2;height:327" coordorigin="3707,2637" coordsize="2,327">
              <v:shape style="position:absolute;left:3707;top:2637;width:2;height:327" coordorigin="3707,2637" coordsize="0,327" path="m3707,2964l3707,2637e" filled="false" stroked="true" strokeweight=".75pt" strokecolor="#fa7a6d">
                <v:path arrowok="t"/>
              </v:shape>
            </v:group>
            <v:group style="position:absolute;left:3718;top:2623;width:2;height:341" coordorigin="3718,2623" coordsize="2,341">
              <v:shape style="position:absolute;left:3718;top:2623;width:2;height:341" coordorigin="3718,2623" coordsize="0,341" path="m3718,2964l3718,2623e" filled="false" stroked="true" strokeweight=".75pt" strokecolor="#fa7a6d">
                <v:path arrowok="t"/>
              </v:shape>
            </v:group>
            <v:group style="position:absolute;left:3728;top:2609;width:2;height:355" coordorigin="3728,2609" coordsize="2,355">
              <v:shape style="position:absolute;left:3728;top:2609;width:2;height:355" coordorigin="3728,2609" coordsize="0,355" path="m3728,2964l3728,2609e" filled="false" stroked="true" strokeweight=".75pt" strokecolor="#fa7a6d">
                <v:path arrowok="t"/>
              </v:shape>
            </v:group>
            <v:group style="position:absolute;left:3739;top:2597;width:2;height:367" coordorigin="3739,2597" coordsize="2,367">
              <v:shape style="position:absolute;left:3739;top:2597;width:2;height:367" coordorigin="3739,2597" coordsize="0,367" path="m3739,2964l3739,2597e" filled="false" stroked="true" strokeweight=".75pt" strokecolor="#fa7a6d">
                <v:path arrowok="t"/>
              </v:shape>
            </v:group>
            <v:group style="position:absolute;left:3749;top:2589;width:2;height:375" coordorigin="3749,2589" coordsize="2,375">
              <v:shape style="position:absolute;left:3749;top:2589;width:2;height:375" coordorigin="3749,2589" coordsize="0,375" path="m3749,2964l3749,2589e" filled="false" stroked="true" strokeweight=".75pt" strokecolor="#fa7a6d">
                <v:path arrowok="t"/>
              </v:shape>
            </v:group>
            <v:group style="position:absolute;left:3760;top:2592;width:2;height:372" coordorigin="3760,2592" coordsize="2,372">
              <v:shape style="position:absolute;left:3760;top:2592;width:2;height:372" coordorigin="3760,2592" coordsize="0,372" path="m3760,2964l3760,2592e" filled="false" stroked="true" strokeweight=".75pt" strokecolor="#fa7a6d">
                <v:path arrowok="t"/>
              </v:shape>
            </v:group>
            <v:group style="position:absolute;left:3770;top:2610;width:2;height:354" coordorigin="3770,2610" coordsize="2,354">
              <v:shape style="position:absolute;left:3770;top:2610;width:2;height:354" coordorigin="3770,2610" coordsize="0,354" path="m3770,2964l3770,2610e" filled="false" stroked="true" strokeweight=".75pt" strokecolor="#fa7a6d">
                <v:path arrowok="t"/>
              </v:shape>
            </v:group>
            <v:group style="position:absolute;left:3781;top:2632;width:2;height:332" coordorigin="3781,2632" coordsize="2,332">
              <v:shape style="position:absolute;left:3781;top:2632;width:2;height:332" coordorigin="3781,2632" coordsize="0,332" path="m3781,2964l3781,2632e" filled="false" stroked="true" strokeweight=".75pt" strokecolor="#fa7a6d">
                <v:path arrowok="t"/>
              </v:shape>
            </v:group>
            <v:group style="position:absolute;left:3791;top:2648;width:2;height:316" coordorigin="3791,2648" coordsize="2,316">
              <v:shape style="position:absolute;left:3791;top:2648;width:2;height:316" coordorigin="3791,2648" coordsize="0,316" path="m3791,2964l3791,2648e" filled="false" stroked="true" strokeweight=".75pt" strokecolor="#fa7a6d">
                <v:path arrowok="t"/>
              </v:shape>
            </v:group>
            <v:group style="position:absolute;left:3801;top:2659;width:2;height:305" coordorigin="3801,2659" coordsize="2,305">
              <v:shape style="position:absolute;left:3801;top:2659;width:2;height:305" coordorigin="3801,2659" coordsize="0,305" path="m3801,2964l3801,2659e" filled="false" stroked="true" strokeweight=".75pt" strokecolor="#fa7a6d">
                <v:path arrowok="t"/>
              </v:shape>
            </v:group>
            <v:group style="position:absolute;left:3812;top:2664;width:2;height:300" coordorigin="3812,2664" coordsize="2,300">
              <v:shape style="position:absolute;left:3812;top:2664;width:2;height:300" coordorigin="3812,2664" coordsize="0,300" path="m3812,2964l3812,2664e" filled="false" stroked="true" strokeweight=".75pt" strokecolor="#fa7a6d">
                <v:path arrowok="t"/>
              </v:shape>
            </v:group>
            <v:group style="position:absolute;left:3822;top:2666;width:2;height:298" coordorigin="3822,2666" coordsize="2,298">
              <v:shape style="position:absolute;left:3822;top:2666;width:2;height:298" coordorigin="3822,2666" coordsize="0,298" path="m3822,2964l3822,2666e" filled="false" stroked="true" strokeweight=".75pt" strokecolor="#fa7a6d">
                <v:path arrowok="t"/>
              </v:shape>
            </v:group>
            <v:group style="position:absolute;left:3833;top:2663;width:2;height:301" coordorigin="3833,2663" coordsize="2,301">
              <v:shape style="position:absolute;left:3833;top:2663;width:2;height:301" coordorigin="3833,2663" coordsize="0,301" path="m3833,2964l3833,2663e" filled="false" stroked="true" strokeweight=".75pt" strokecolor="#fa7a6d">
                <v:path arrowok="t"/>
              </v:shape>
            </v:group>
            <v:group style="position:absolute;left:3843;top:2654;width:2;height:310" coordorigin="3843,2654" coordsize="2,310">
              <v:shape style="position:absolute;left:3843;top:2654;width:2;height:310" coordorigin="3843,2654" coordsize="0,310" path="m3843,2964l3843,2654e" filled="false" stroked="true" strokeweight=".75pt" strokecolor="#fa7a6d">
                <v:path arrowok="t"/>
              </v:shape>
            </v:group>
            <v:group style="position:absolute;left:3854;top:2639;width:2;height:325" coordorigin="3854,2639" coordsize="2,325">
              <v:shape style="position:absolute;left:3854;top:2639;width:2;height:325" coordorigin="3854,2639" coordsize="0,325" path="m3854,2964l3854,2639e" filled="false" stroked="true" strokeweight=".75pt" strokecolor="#fa7a6d">
                <v:path arrowok="t"/>
              </v:shape>
            </v:group>
            <v:group style="position:absolute;left:3864;top:2610;width:2;height:354" coordorigin="3864,2610" coordsize="2,354">
              <v:shape style="position:absolute;left:3864;top:2610;width:2;height:354" coordorigin="3864,2610" coordsize="0,354" path="m3864,2964l3864,2610e" filled="false" stroked="true" strokeweight=".75pt" strokecolor="#fa7a6d">
                <v:path arrowok="t"/>
              </v:shape>
            </v:group>
            <v:group style="position:absolute;left:3875;top:2571;width:2;height:393" coordorigin="3875,2571" coordsize="2,393">
              <v:shape style="position:absolute;left:3875;top:2571;width:2;height:393" coordorigin="3875,2571" coordsize="0,393" path="m3875,2964l3875,2571e" filled="false" stroked="true" strokeweight=".75pt" strokecolor="#fa7a6d">
                <v:path arrowok="t"/>
              </v:shape>
            </v:group>
            <v:group style="position:absolute;left:3885;top:2538;width:2;height:426" coordorigin="3885,2538" coordsize="2,426">
              <v:shape style="position:absolute;left:3885;top:2538;width:2;height:426" coordorigin="3885,2538" coordsize="0,426" path="m3885,2964l3885,2538e" filled="false" stroked="true" strokeweight=".75pt" strokecolor="#fa7a6d">
                <v:path arrowok="t"/>
              </v:shape>
            </v:group>
            <v:group style="position:absolute;left:3896;top:2507;width:2;height:457" coordorigin="3896,2507" coordsize="2,457">
              <v:shape style="position:absolute;left:3896;top:2507;width:2;height:457" coordorigin="3896,2507" coordsize="0,457" path="m3896,2964l3896,2507e" filled="false" stroked="true" strokeweight=".75pt" strokecolor="#fa7a6d">
                <v:path arrowok="t"/>
              </v:shape>
            </v:group>
            <v:group style="position:absolute;left:3906;top:2476;width:2;height:488" coordorigin="3906,2476" coordsize="2,488">
              <v:shape style="position:absolute;left:3906;top:2476;width:2;height:488" coordorigin="3906,2476" coordsize="0,488" path="m3906,2964l3906,2476e" filled="false" stroked="true" strokeweight=".75pt" strokecolor="#fa7a6d">
                <v:path arrowok="t"/>
              </v:shape>
            </v:group>
            <v:group style="position:absolute;left:3917;top:2449;width:2;height:515" coordorigin="3917,2449" coordsize="2,515">
              <v:shape style="position:absolute;left:3917;top:2449;width:2;height:515" coordorigin="3917,2449" coordsize="0,515" path="m3917,2964l3917,2449e" filled="false" stroked="true" strokeweight=".75pt" strokecolor="#fa7a6d">
                <v:path arrowok="t"/>
              </v:shape>
            </v:group>
            <v:group style="position:absolute;left:3927;top:2422;width:2;height:542" coordorigin="3927,2422" coordsize="2,542">
              <v:shape style="position:absolute;left:3927;top:2422;width:2;height:542" coordorigin="3927,2422" coordsize="0,542" path="m3927,2964l3927,2422e" filled="false" stroked="true" strokeweight=".75pt" strokecolor="#fa7a6d">
                <v:path arrowok="t"/>
              </v:shape>
            </v:group>
            <v:group style="position:absolute;left:3937;top:2399;width:2;height:565" coordorigin="3937,2399" coordsize="2,565">
              <v:shape style="position:absolute;left:3937;top:2399;width:2;height:565" coordorigin="3937,2399" coordsize="0,565" path="m3937,2964l3937,2399e" filled="false" stroked="true" strokeweight=".75pt" strokecolor="#fa7a6d">
                <v:path arrowok="t"/>
              </v:shape>
            </v:group>
            <v:group style="position:absolute;left:3948;top:2379;width:2;height:585" coordorigin="3948,2379" coordsize="2,585">
              <v:shape style="position:absolute;left:3948;top:2379;width:2;height:585" coordorigin="3948,2379" coordsize="0,585" path="m3948,2964l3948,2379e" filled="false" stroked="true" strokeweight=".75pt" strokecolor="#fa7a6d">
                <v:path arrowok="t"/>
              </v:shape>
            </v:group>
            <v:group style="position:absolute;left:3958;top:2356;width:2;height:608" coordorigin="3958,2356" coordsize="2,608">
              <v:shape style="position:absolute;left:3958;top:2356;width:2;height:608" coordorigin="3958,2356" coordsize="0,608" path="m3958,2964l3958,2356e" filled="false" stroked="true" strokeweight=".75pt" strokecolor="#fa7a6d">
                <v:path arrowok="t"/>
              </v:shape>
            </v:group>
            <v:group style="position:absolute;left:3969;top:2332;width:2;height:632" coordorigin="3969,2332" coordsize="2,632">
              <v:shape style="position:absolute;left:3969;top:2332;width:2;height:632" coordorigin="3969,2332" coordsize="0,632" path="m3969,2964l3969,2332e" filled="false" stroked="true" strokeweight=".75pt" strokecolor="#fa7a6d">
                <v:path arrowok="t"/>
              </v:shape>
            </v:group>
            <v:group style="position:absolute;left:3979;top:2309;width:2;height:655" coordorigin="3979,2309" coordsize="2,655">
              <v:shape style="position:absolute;left:3979;top:2309;width:2;height:655" coordorigin="3979,2309" coordsize="0,655" path="m3979,2964l3979,2309e" filled="false" stroked="true" strokeweight=".75pt" strokecolor="#fa7a6d">
                <v:path arrowok="t"/>
              </v:shape>
            </v:group>
            <v:group style="position:absolute;left:3990;top:2286;width:2;height:678" coordorigin="3990,2286" coordsize="2,678">
              <v:shape style="position:absolute;left:3990;top:2286;width:2;height:678" coordorigin="3990,2286" coordsize="0,678" path="m3990,2964l3990,2286e" filled="false" stroked="true" strokeweight=".75pt" strokecolor="#fa7a6d">
                <v:path arrowok="t"/>
              </v:shape>
            </v:group>
            <v:group style="position:absolute;left:4000;top:2264;width:2;height:700" coordorigin="4000,2264" coordsize="2,700">
              <v:shape style="position:absolute;left:4000;top:2264;width:2;height:700" coordorigin="4000,2264" coordsize="0,700" path="m4000,2964l4000,2264e" filled="false" stroked="true" strokeweight=".75pt" strokecolor="#fa7a6d">
                <v:path arrowok="t"/>
              </v:shape>
            </v:group>
            <v:group style="position:absolute;left:4011;top:2247;width:2;height:717" coordorigin="4011,2247" coordsize="2,717">
              <v:shape style="position:absolute;left:4011;top:2247;width:2;height:717" coordorigin="4011,2247" coordsize="0,717" path="m4011,2964l4011,2247e" filled="false" stroked="true" strokeweight=".75pt" strokecolor="#fa7a6d">
                <v:path arrowok="t"/>
              </v:shape>
            </v:group>
            <v:group style="position:absolute;left:4021;top:2249;width:2;height:715" coordorigin="4021,2249" coordsize="2,715">
              <v:shape style="position:absolute;left:4021;top:2249;width:2;height:715" coordorigin="4021,2249" coordsize="0,715" path="m4021,2964l4021,2249e" filled="false" stroked="true" strokeweight=".75pt" strokecolor="#fa7a6d">
                <v:path arrowok="t"/>
              </v:shape>
            </v:group>
            <v:group style="position:absolute;left:4032;top:2270;width:2;height:694" coordorigin="4032,2270" coordsize="2,694">
              <v:shape style="position:absolute;left:4032;top:2270;width:2;height:694" coordorigin="4032,2270" coordsize="0,694" path="m4032,2964l4032,2270e" filled="false" stroked="true" strokeweight=".75pt" strokecolor="#fa7a6d">
                <v:path arrowok="t"/>
              </v:shape>
            </v:group>
            <v:group style="position:absolute;left:4042;top:2294;width:2;height:670" coordorigin="4042,2294" coordsize="2,670">
              <v:shape style="position:absolute;left:4042;top:2294;width:2;height:670" coordorigin="4042,2294" coordsize="0,670" path="m4042,2964l4042,2294e" filled="false" stroked="true" strokeweight=".75pt" strokecolor="#fa7a6d">
                <v:path arrowok="t"/>
              </v:shape>
            </v:group>
            <v:group style="position:absolute;left:4053;top:2313;width:2;height:651" coordorigin="4053,2313" coordsize="2,651">
              <v:shape style="position:absolute;left:4053;top:2313;width:2;height:651" coordorigin="4053,2313" coordsize="0,651" path="m4053,2964l4053,2313e" filled="false" stroked="true" strokeweight=".75pt" strokecolor="#fa7a6d">
                <v:path arrowok="t"/>
              </v:shape>
            </v:group>
            <v:group style="position:absolute;left:4063;top:2332;width:2;height:632" coordorigin="4063,2332" coordsize="2,632">
              <v:shape style="position:absolute;left:4063;top:2332;width:2;height:632" coordorigin="4063,2332" coordsize="0,632" path="m4063,2964l4063,2332e" filled="false" stroked="true" strokeweight=".75pt" strokecolor="#fa7a6d">
                <v:path arrowok="t"/>
              </v:shape>
            </v:group>
            <v:group style="position:absolute;left:4073;top:2359;width:2;height:605" coordorigin="4073,2359" coordsize="2,605">
              <v:shape style="position:absolute;left:4073;top:2359;width:2;height:605" coordorigin="4073,2359" coordsize="0,605" path="m4073,2964l4073,2359e" filled="false" stroked="true" strokeweight=".75pt" strokecolor="#fa7a6d">
                <v:path arrowok="t"/>
              </v:shape>
            </v:group>
            <v:group style="position:absolute;left:4084;top:2390;width:2;height:574" coordorigin="4084,2390" coordsize="2,574">
              <v:shape style="position:absolute;left:4084;top:2390;width:2;height:574" coordorigin="4084,2390" coordsize="0,574" path="m4084,2964l4084,2390e" filled="false" stroked="true" strokeweight=".75pt" strokecolor="#fa7a6d">
                <v:path arrowok="t"/>
              </v:shape>
            </v:group>
            <v:group style="position:absolute;left:4094;top:2417;width:2;height:547" coordorigin="4094,2417" coordsize="2,547">
              <v:shape style="position:absolute;left:4094;top:2417;width:2;height:547" coordorigin="4094,2417" coordsize="0,547" path="m4094,2964l4094,2417e" filled="false" stroked="true" strokeweight=".75pt" strokecolor="#fa7a6d">
                <v:path arrowok="t"/>
              </v:shape>
            </v:group>
            <v:group style="position:absolute;left:4105;top:2439;width:2;height:525" coordorigin="4105,2439" coordsize="2,525">
              <v:shape style="position:absolute;left:4105;top:2439;width:2;height:525" coordorigin="4105,2439" coordsize="0,525" path="m4105,2964l4105,2439e" filled="false" stroked="true" strokeweight=".75pt" strokecolor="#fa7a6d">
                <v:path arrowok="t"/>
              </v:shape>
            </v:group>
            <v:group style="position:absolute;left:4115;top:2456;width:2;height:508" coordorigin="4115,2456" coordsize="2,508">
              <v:shape style="position:absolute;left:4115;top:2456;width:2;height:508" coordorigin="4115,2456" coordsize="0,508" path="m4115,2964l4115,2456e" filled="false" stroked="true" strokeweight=".75pt" strokecolor="#fa7a6d">
                <v:path arrowok="t"/>
              </v:shape>
            </v:group>
            <v:group style="position:absolute;left:4126;top:2459;width:2;height:505" coordorigin="4126,2459" coordsize="2,505">
              <v:shape style="position:absolute;left:4126;top:2459;width:2;height:505" coordorigin="4126,2459" coordsize="0,505" path="m4126,2964l4126,2459e" filled="false" stroked="true" strokeweight=".75pt" strokecolor="#fa7a6d">
                <v:path arrowok="t"/>
              </v:shape>
            </v:group>
            <v:group style="position:absolute;left:4136;top:2455;width:2;height:509" coordorigin="4136,2455" coordsize="2,509">
              <v:shape style="position:absolute;left:4136;top:2455;width:2;height:509" coordorigin="4136,2455" coordsize="0,509" path="m4136,2964l4136,2455e" filled="false" stroked="true" strokeweight=".75pt" strokecolor="#fa7a6d">
                <v:path arrowok="t"/>
              </v:shape>
            </v:group>
            <v:group style="position:absolute;left:4147;top:2455;width:2;height:509" coordorigin="4147,2455" coordsize="2,509">
              <v:shape style="position:absolute;left:4147;top:2455;width:2;height:509" coordorigin="4147,2455" coordsize="0,509" path="m4147,2964l4147,2455e" filled="false" stroked="true" strokeweight=".75pt" strokecolor="#fa7a6d">
                <v:path arrowok="t"/>
              </v:shape>
            </v:group>
            <v:group style="position:absolute;left:4157;top:2458;width:2;height:506" coordorigin="4157,2458" coordsize="2,506">
              <v:shape style="position:absolute;left:4157;top:2458;width:2;height:506" coordorigin="4157,2458" coordsize="0,506" path="m4157,2964l4157,2458e" filled="false" stroked="true" strokeweight=".75pt" strokecolor="#fa7a6d">
                <v:path arrowok="t"/>
              </v:shape>
            </v:group>
            <v:group style="position:absolute;left:4168;top:2461;width:2;height:503" coordorigin="4168,2461" coordsize="2,503">
              <v:shape style="position:absolute;left:4168;top:2461;width:2;height:503" coordorigin="4168,2461" coordsize="0,503" path="m4168,2964l4168,2461e" filled="false" stroked="true" strokeweight=".75pt" strokecolor="#fa7a6d">
                <v:path arrowok="t"/>
              </v:shape>
            </v:group>
            <v:group style="position:absolute;left:4178;top:2465;width:2;height:499" coordorigin="4178,2465" coordsize="2,499">
              <v:shape style="position:absolute;left:4178;top:2465;width:2;height:499" coordorigin="4178,2465" coordsize="0,499" path="m4178,2964l4178,2465e" filled="false" stroked="true" strokeweight=".75pt" strokecolor="#fa7a6d">
                <v:path arrowok="t"/>
              </v:shape>
            </v:group>
            <v:group style="position:absolute;left:4189;top:2469;width:2;height:495" coordorigin="4189,2469" coordsize="2,495">
              <v:shape style="position:absolute;left:4189;top:2469;width:2;height:495" coordorigin="4189,2469" coordsize="0,495" path="m4189,2964l4189,2469e" filled="false" stroked="true" strokeweight=".75pt" strokecolor="#fa7a6d">
                <v:path arrowok="t"/>
              </v:shape>
            </v:group>
            <v:group style="position:absolute;left:4199;top:2476;width:2;height:488" coordorigin="4199,2476" coordsize="2,488">
              <v:shape style="position:absolute;left:4199;top:2476;width:2;height:488" coordorigin="4199,2476" coordsize="0,488" path="m4199,2964l4199,2476e" filled="false" stroked="true" strokeweight=".75pt" strokecolor="#fa7a6d">
                <v:path arrowok="t"/>
              </v:shape>
            </v:group>
            <v:group style="position:absolute;left:4209;top:2486;width:2;height:478" coordorigin="4209,2486" coordsize="2,478">
              <v:shape style="position:absolute;left:4209;top:2486;width:2;height:478" coordorigin="4209,2486" coordsize="0,478" path="m4209,2964l4209,2486e" filled="false" stroked="true" strokeweight=".75pt" strokecolor="#fa7a6d">
                <v:path arrowok="t"/>
              </v:shape>
            </v:group>
            <v:group style="position:absolute;left:4220;top:2430;width:2;height:534" coordorigin="4220,2430" coordsize="2,534">
              <v:shape style="position:absolute;left:4220;top:2430;width:2;height:534" coordorigin="4220,2430" coordsize="0,534" path="m4220,2964l4220,2430e" filled="false" stroked="true" strokeweight=".75pt" strokecolor="#fa7a6d">
                <v:path arrowok="t"/>
              </v:shape>
            </v:group>
            <v:group style="position:absolute;left:4230;top:2418;width:2;height:546" coordorigin="4230,2418" coordsize="2,546">
              <v:shape style="position:absolute;left:4230;top:2418;width:2;height:546" coordorigin="4230,2418" coordsize="0,546" path="m4230,2964l4230,2418e" filled="false" stroked="true" strokeweight=".75pt" strokecolor="#fa7a6d">
                <v:path arrowok="t"/>
              </v:shape>
            </v:group>
            <v:group style="position:absolute;left:4241;top:2401;width:2;height:563" coordorigin="4241,2401" coordsize="2,563">
              <v:shape style="position:absolute;left:4241;top:2401;width:2;height:563" coordorigin="4241,2401" coordsize="0,563" path="m4241,2964l4241,2401e" filled="false" stroked="true" strokeweight=".75pt" strokecolor="#fa7a6d">
                <v:path arrowok="t"/>
              </v:shape>
            </v:group>
            <v:group style="position:absolute;left:4251;top:2383;width:2;height:581" coordorigin="4251,2383" coordsize="2,581">
              <v:shape style="position:absolute;left:4251;top:2383;width:2;height:581" coordorigin="4251,2383" coordsize="0,581" path="m4251,2964l4251,2383e" filled="false" stroked="true" strokeweight=".75pt" strokecolor="#fa7a6d">
                <v:path arrowok="t"/>
              </v:shape>
            </v:group>
            <v:group style="position:absolute;left:4262;top:2367;width:2;height:597" coordorigin="4262,2367" coordsize="2,597">
              <v:shape style="position:absolute;left:4262;top:2367;width:2;height:597" coordorigin="4262,2367" coordsize="0,597" path="m4262,2964l4262,2367e" filled="false" stroked="true" strokeweight=".75pt" strokecolor="#fa7a6d">
                <v:path arrowok="t"/>
              </v:shape>
            </v:group>
            <v:group style="position:absolute;left:4272;top:2543;width:2;height:421" coordorigin="4272,2543" coordsize="2,421">
              <v:shape style="position:absolute;left:4272;top:2543;width:2;height:421" coordorigin="4272,2543" coordsize="0,421" path="m4272,2964l4272,2543e" filled="false" stroked="true" strokeweight=".75pt" strokecolor="#fa7a6d">
                <v:path arrowok="t"/>
              </v:shape>
            </v:group>
            <v:group style="position:absolute;left:4283;top:2644;width:2;height:320" coordorigin="4283,2644" coordsize="2,320">
              <v:shape style="position:absolute;left:4283;top:2644;width:2;height:320" coordorigin="4283,2644" coordsize="0,320" path="m4283,2964l4283,2644e" filled="false" stroked="true" strokeweight=".75pt" strokecolor="#fa7a6d">
                <v:path arrowok="t"/>
              </v:shape>
            </v:group>
            <v:group style="position:absolute;left:4293;top:2665;width:2;height:299" coordorigin="4293,2665" coordsize="2,299">
              <v:shape style="position:absolute;left:4293;top:2665;width:2;height:299" coordorigin="4293,2665" coordsize="0,299" path="m4293,2964l4293,2665e" filled="false" stroked="true" strokeweight=".75pt" strokecolor="#fa7a6d">
                <v:path arrowok="t"/>
              </v:shape>
            </v:group>
            <v:group style="position:absolute;left:4304;top:2695;width:2;height:269" coordorigin="4304,2695" coordsize="2,269">
              <v:shape style="position:absolute;left:4304;top:2695;width:2;height:269" coordorigin="4304,2695" coordsize="0,269" path="m4304,2964l4304,2695e" filled="false" stroked="true" strokeweight=".75pt" strokecolor="#fa7a6d">
                <v:path arrowok="t"/>
              </v:shape>
            </v:group>
            <v:group style="position:absolute;left:4314;top:2730;width:2;height:234" coordorigin="4314,2730" coordsize="2,234">
              <v:shape style="position:absolute;left:4314;top:2730;width:2;height:234" coordorigin="4314,2730" coordsize="0,234" path="m4314,2964l4314,2730e" filled="false" stroked="true" strokeweight=".75pt" strokecolor="#fa7a6d">
                <v:path arrowok="t"/>
              </v:shape>
            </v:group>
            <v:group style="position:absolute;left:4325;top:2768;width:2;height:196" coordorigin="4325,2768" coordsize="2,196">
              <v:shape style="position:absolute;left:4325;top:2768;width:2;height:196" coordorigin="4325,2768" coordsize="0,196" path="m4325,2964l4325,2768e" filled="false" stroked="true" strokeweight=".75pt" strokecolor="#fa7a6d">
                <v:path arrowok="t"/>
              </v:shape>
            </v:group>
            <v:group style="position:absolute;left:4335;top:2811;width:2;height:153" coordorigin="4335,2811" coordsize="2,153">
              <v:shape style="position:absolute;left:4335;top:2811;width:2;height:153" coordorigin="4335,2811" coordsize="0,153" path="m4335,2964l4335,2811e" filled="false" stroked="true" strokeweight=".75pt" strokecolor="#fa7a6d">
                <v:path arrowok="t"/>
              </v:shape>
            </v:group>
            <v:group style="position:absolute;left:4345;top:2879;width:2;height:85" coordorigin="4345,2879" coordsize="2,85">
              <v:shape style="position:absolute;left:4345;top:2879;width:2;height:85" coordorigin="4345,2879" coordsize="0,85" path="m4345,2964l4345,2879e" filled="false" stroked="true" strokeweight=".75pt" strokecolor="#fa7a6d">
                <v:path arrowok="t"/>
              </v:shape>
            </v:group>
            <v:group style="position:absolute;left:4348;top:2952;width:15;height:2" coordorigin="4348,2952" coordsize="15,2">
              <v:shape style="position:absolute;left:4348;top:2952;width:15;height:2" coordorigin="4348,2952" coordsize="15,0" path="m4348,2952l4363,2952e" filled="false" stroked="true" strokeweight="1.2pt" strokecolor="#fa7a6d">
                <v:path arrowok="t"/>
              </v:shape>
            </v:group>
            <v:group style="position:absolute;left:4366;top:2816;width:2;height:148" coordorigin="4366,2816" coordsize="2,148">
              <v:shape style="position:absolute;left:4366;top:2816;width:2;height:148" coordorigin="4366,2816" coordsize="0,148" path="m4366,2964l4366,2816e" filled="false" stroked="true" strokeweight=".75pt" strokecolor="#fa7a6d">
                <v:path arrowok="t"/>
              </v:shape>
            </v:group>
            <v:group style="position:absolute;left:4377;top:2701;width:2;height:263" coordorigin="4377,2701" coordsize="2,263">
              <v:shape style="position:absolute;left:4377;top:2701;width:2;height:263" coordorigin="4377,2701" coordsize="0,263" path="m4377,2964l4377,2701e" filled="false" stroked="true" strokeweight=".75pt" strokecolor="#fa7a6d">
                <v:path arrowok="t"/>
              </v:shape>
            </v:group>
            <v:group style="position:absolute;left:4387;top:2652;width:2;height:312" coordorigin="4387,2652" coordsize="2,312">
              <v:shape style="position:absolute;left:4387;top:2652;width:2;height:312" coordorigin="4387,2652" coordsize="0,312" path="m4387,2964l4387,2652e" filled="false" stroked="true" strokeweight=".75pt" strokecolor="#fa7a6d">
                <v:path arrowok="t"/>
              </v:shape>
            </v:group>
            <v:group style="position:absolute;left:4398;top:2606;width:2;height:358" coordorigin="4398,2606" coordsize="2,358">
              <v:shape style="position:absolute;left:4398;top:2606;width:2;height:358" coordorigin="4398,2606" coordsize="0,358" path="m4398,2964l4398,2606e" filled="false" stroked="true" strokeweight=".75pt" strokecolor="#fa7a6d">
                <v:path arrowok="t"/>
              </v:shape>
            </v:group>
            <v:group style="position:absolute;left:4408;top:2560;width:2;height:404" coordorigin="4408,2560" coordsize="2,404">
              <v:shape style="position:absolute;left:4408;top:2560;width:2;height:404" coordorigin="4408,2560" coordsize="0,404" path="m4408,2964l4408,2560e" filled="false" stroked="true" strokeweight=".75pt" strokecolor="#fa7a6d">
                <v:path arrowok="t"/>
              </v:shape>
            </v:group>
            <v:group style="position:absolute;left:4419;top:2601;width:2;height:363" coordorigin="4419,2601" coordsize="2,363">
              <v:shape style="position:absolute;left:4419;top:2601;width:2;height:363" coordorigin="4419,2601" coordsize="0,363" path="m4419,2964l4419,2601e" filled="false" stroked="true" strokeweight=".75pt" strokecolor="#fa7a6d">
                <v:path arrowok="t"/>
              </v:shape>
            </v:group>
            <v:group style="position:absolute;left:4429;top:2880;width:2;height:84" coordorigin="4429,2880" coordsize="2,84">
              <v:shape style="position:absolute;left:4429;top:2880;width:2;height:84" coordorigin="4429,2880" coordsize="0,84" path="m4429,2964l4429,2880e" filled="false" stroked="true" strokeweight=".75pt" strokecolor="#fa7a6d">
                <v:path arrowok="t"/>
              </v:shape>
            </v:group>
            <v:group style="position:absolute;left:4440;top:2889;width:2;height:75" coordorigin="4440,2889" coordsize="2,75">
              <v:shape style="position:absolute;left:4440;top:2889;width:2;height:75" coordorigin="4440,2889" coordsize="0,75" path="m4440,2964l4440,2889e" filled="false" stroked="true" strokeweight=".75pt" strokecolor="#fa7a6d">
                <v:path arrowok="t"/>
              </v:shape>
            </v:group>
            <v:group style="position:absolute;left:4450;top:2893;width:2;height:71" coordorigin="4450,2893" coordsize="2,71">
              <v:shape style="position:absolute;left:4450;top:2893;width:2;height:71" coordorigin="4450,2893" coordsize="0,71" path="m4450,2964l4450,2893e" filled="false" stroked="true" strokeweight=".75pt" strokecolor="#fa7a6d">
                <v:path arrowok="t"/>
              </v:shape>
            </v:group>
            <v:group style="position:absolute;left:4461;top:2897;width:2;height:67" coordorigin="4461,2897" coordsize="2,67">
              <v:shape style="position:absolute;left:4461;top:2897;width:2;height:67" coordorigin="4461,2897" coordsize="0,67" path="m4461,2964l4461,2897e" filled="false" stroked="true" strokeweight=".75pt" strokecolor="#fa7a6d">
                <v:path arrowok="t"/>
              </v:shape>
            </v:group>
            <v:group style="position:absolute;left:4471;top:2901;width:2;height:63" coordorigin="4471,2901" coordsize="2,63">
              <v:shape style="position:absolute;left:4471;top:2901;width:2;height:63" coordorigin="4471,2901" coordsize="0,63" path="m4471,2964l4471,2901e" filled="false" stroked="true" strokeweight=".75pt" strokecolor="#fa7a6d">
                <v:path arrowok="t"/>
              </v:shape>
            </v:group>
            <v:group style="position:absolute;left:4481;top:2906;width:2;height:58" coordorigin="4481,2906" coordsize="2,58">
              <v:shape style="position:absolute;left:4481;top:2906;width:2;height:58" coordorigin="4481,2906" coordsize="0,58" path="m4481,2964l4481,2906e" filled="false" stroked="true" strokeweight=".75pt" strokecolor="#fa7a6d">
                <v:path arrowok="t"/>
              </v:shape>
            </v:group>
            <v:group style="position:absolute;left:4492;top:2910;width:2;height:54" coordorigin="4492,2910" coordsize="2,54">
              <v:shape style="position:absolute;left:4492;top:2910;width:2;height:54" coordorigin="4492,2910" coordsize="0,54" path="m4492,2964l4492,2910e" filled="false" stroked="true" strokeweight=".75pt" strokecolor="#fa7a6d">
                <v:path arrowok="t"/>
              </v:shape>
            </v:group>
            <v:group style="position:absolute;left:4502;top:2914;width:2;height:50" coordorigin="4502,2914" coordsize="2,50">
              <v:shape style="position:absolute;left:4502;top:2914;width:2;height:50" coordorigin="4502,2914" coordsize="0,50" path="m4502,2964l4502,2914e" filled="false" stroked="true" strokeweight=".75pt" strokecolor="#fa7a6d">
                <v:path arrowok="t"/>
              </v:shape>
            </v:group>
            <v:group style="position:absolute;left:4513;top:2919;width:2;height:45" coordorigin="4513,2919" coordsize="2,45">
              <v:shape style="position:absolute;left:4513;top:2919;width:2;height:45" coordorigin="4513,2919" coordsize="0,45" path="m4513,2964l4513,2919e" filled="false" stroked="true" strokeweight=".75pt" strokecolor="#fa7a6d">
                <v:path arrowok="t"/>
              </v:shape>
            </v:group>
            <v:group style="position:absolute;left:4523;top:2924;width:2;height:40" coordorigin="4523,2924" coordsize="2,40">
              <v:shape style="position:absolute;left:4523;top:2924;width:2;height:40" coordorigin="4523,2924" coordsize="0,40" path="m4523,2964l4523,2924e" filled="false" stroked="true" strokeweight=".75pt" strokecolor="#fa7a6d">
                <v:path arrowok="t"/>
              </v:shape>
            </v:group>
            <v:group style="position:absolute;left:4534;top:2888;width:2;height:76" coordorigin="4534,2888" coordsize="2,76">
              <v:shape style="position:absolute;left:4534;top:2888;width:2;height:76" coordorigin="4534,2888" coordsize="0,76" path="m4534,2964l4534,2888e" filled="false" stroked="true" strokeweight=".75pt" strokecolor="#fa7a6d">
                <v:path arrowok="t"/>
              </v:shape>
            </v:group>
            <v:group style="position:absolute;left:4544;top:2899;width:2;height:65" coordorigin="4544,2899" coordsize="2,65">
              <v:shape style="position:absolute;left:4544;top:2899;width:2;height:65" coordorigin="4544,2899" coordsize="0,65" path="m4544,2964l4544,2899e" filled="false" stroked="true" strokeweight=".75pt" strokecolor="#fa7a6d">
                <v:path arrowok="t"/>
              </v:shape>
            </v:group>
            <v:group style="position:absolute;left:4555;top:2908;width:2;height:56" coordorigin="4555,2908" coordsize="2,56">
              <v:shape style="position:absolute;left:4555;top:2908;width:2;height:56" coordorigin="4555,2908" coordsize="0,56" path="m4555,2964l4555,2908e" filled="false" stroked="true" strokeweight=".75pt" strokecolor="#fa7a6d">
                <v:path arrowok="t"/>
              </v:shape>
            </v:group>
            <v:group style="position:absolute;left:4565;top:2912;width:2;height:52" coordorigin="4565,2912" coordsize="2,52">
              <v:shape style="position:absolute;left:4565;top:2912;width:2;height:52" coordorigin="4565,2912" coordsize="0,52" path="m4565,2964l4565,2912e" filled="false" stroked="true" strokeweight=".75pt" strokecolor="#fa7a6d">
                <v:path arrowok="t"/>
              </v:shape>
            </v:group>
            <v:group style="position:absolute;left:4576;top:2912;width:2;height:52" coordorigin="4576,2912" coordsize="2,52">
              <v:shape style="position:absolute;left:4576;top:2912;width:2;height:52" coordorigin="4576,2912" coordsize="0,52" path="m4576,2964l4576,2912e" filled="false" stroked="true" strokeweight=".75pt" strokecolor="#fa7a6d">
                <v:path arrowok="t"/>
              </v:shape>
            </v:group>
            <v:group style="position:absolute;left:4586;top:2910;width:2;height:54" coordorigin="4586,2910" coordsize="2,54">
              <v:shape style="position:absolute;left:4586;top:2910;width:2;height:54" coordorigin="4586,2910" coordsize="0,54" path="m4586,2964l4586,2910e" filled="false" stroked="true" strokeweight=".75pt" strokecolor="#fa7a6d">
                <v:path arrowok="t"/>
              </v:shape>
            </v:group>
            <v:group style="position:absolute;left:4597;top:2907;width:2;height:57" coordorigin="4597,2907" coordsize="2,57">
              <v:shape style="position:absolute;left:4597;top:2907;width:2;height:57" coordorigin="4597,2907" coordsize="0,57" path="m4597,2964l4597,2907e" filled="false" stroked="true" strokeweight=".75pt" strokecolor="#fa7a6d">
                <v:path arrowok="t"/>
              </v:shape>
            </v:group>
            <v:group style="position:absolute;left:4607;top:2904;width:2;height:60" coordorigin="4607,2904" coordsize="2,60">
              <v:shape style="position:absolute;left:4607;top:2904;width:2;height:60" coordorigin="4607,2904" coordsize="0,60" path="m4607,2964l4607,2904e" filled="false" stroked="true" strokeweight=".75pt" strokecolor="#fa7a6d">
                <v:path arrowok="t"/>
              </v:shape>
            </v:group>
            <v:group style="position:absolute;left:4617;top:2901;width:2;height:63" coordorigin="4617,2901" coordsize="2,63">
              <v:shape style="position:absolute;left:4617;top:2901;width:2;height:63" coordorigin="4617,2901" coordsize="0,63" path="m4617,2964l4617,2901e" filled="false" stroked="true" strokeweight=".75pt" strokecolor="#fa7a6d">
                <v:path arrowok="t"/>
              </v:shape>
            </v:group>
            <v:group style="position:absolute;left:4628;top:2900;width:2;height:64" coordorigin="4628,2900" coordsize="2,64">
              <v:shape style="position:absolute;left:4628;top:2900;width:2;height:64" coordorigin="4628,2900" coordsize="0,64" path="m4628,2964l4628,2900e" filled="false" stroked="true" strokeweight=".75pt" strokecolor="#fa7a6d">
                <v:path arrowok="t"/>
              </v:shape>
            </v:group>
            <v:group style="position:absolute;left:4638;top:2900;width:2;height:64" coordorigin="4638,2900" coordsize="2,64">
              <v:shape style="position:absolute;left:4638;top:2900;width:2;height:64" coordorigin="4638,2900" coordsize="0,64" path="m4638,2964l4638,2900e" filled="false" stroked="true" strokeweight=".75pt" strokecolor="#fa7a6d">
                <v:path arrowok="t"/>
              </v:shape>
            </v:group>
            <v:group style="position:absolute;left:4649;top:2904;width:2;height:60" coordorigin="4649,2904" coordsize="2,60">
              <v:shape style="position:absolute;left:4649;top:2904;width:2;height:60" coordorigin="4649,2904" coordsize="0,60" path="m4649,2964l4649,2904e" filled="false" stroked="true" strokeweight=".75pt" strokecolor="#fa7a6d">
                <v:path arrowok="t"/>
              </v:shape>
            </v:group>
            <v:group style="position:absolute;left:4659;top:2912;width:2;height:52" coordorigin="4659,2912" coordsize="2,52">
              <v:shape style="position:absolute;left:4659;top:2912;width:2;height:52" coordorigin="4659,2912" coordsize="0,52" path="m4659,2964l4659,2912e" filled="false" stroked="true" strokeweight=".75pt" strokecolor="#fa7a6d">
                <v:path arrowok="t"/>
              </v:shape>
            </v:group>
            <v:group style="position:absolute;left:4670;top:2923;width:2;height:41" coordorigin="4670,2923" coordsize="2,41">
              <v:shape style="position:absolute;left:4670;top:2923;width:2;height:41" coordorigin="4670,2923" coordsize="0,41" path="m4670,2964l4670,2923e" filled="false" stroked="true" strokeweight=".75pt" strokecolor="#fa7a6d">
                <v:path arrowok="t"/>
              </v:shape>
            </v:group>
            <v:group style="position:absolute;left:4672;top:2950;width:15;height:2" coordorigin="4672,2950" coordsize="15,2">
              <v:shape style="position:absolute;left:4672;top:2950;width:15;height:2" coordorigin="4672,2950" coordsize="15,0" path="m4672,2950l4687,2950e" filled="false" stroked="true" strokeweight="1.4pt" strokecolor="#fa7a6d">
                <v:path arrowok="t"/>
              </v:shape>
            </v:group>
            <v:group style="position:absolute;left:4691;top:2897;width:2;height:67" coordorigin="4691,2897" coordsize="2,67">
              <v:shape style="position:absolute;left:4691;top:2897;width:2;height:67" coordorigin="4691,2897" coordsize="0,67" path="m4691,2964l4691,2897e" filled="false" stroked="true" strokeweight=".75pt" strokecolor="#fa7a6d">
                <v:path arrowok="t"/>
              </v:shape>
            </v:group>
            <v:group style="position:absolute;left:4693;top:2950;width:15;height:2" coordorigin="4693,2950" coordsize="15,2">
              <v:shape style="position:absolute;left:4693;top:2950;width:15;height:2" coordorigin="4693,2950" coordsize="15,0" path="m4693,2950l4708,2950e" filled="false" stroked="true" strokeweight="1.45pt" strokecolor="#fa7a6d">
                <v:path arrowok="t"/>
              </v:shape>
            </v:group>
            <v:group style="position:absolute;left:4704;top:2955;width:15;height:2" coordorigin="4704,2955" coordsize="15,2">
              <v:shape style="position:absolute;left:4704;top:2955;width:15;height:2" coordorigin="4704,2955" coordsize="15,0" path="m4704,2955l4719,2955e" filled="false" stroked="true" strokeweight=".9pt" strokecolor="#fa7a6d">
                <v:path arrowok="t"/>
              </v:shape>
            </v:group>
            <v:group style="position:absolute;left:4722;top:2899;width:2;height:65" coordorigin="4722,2899" coordsize="2,65">
              <v:shape style="position:absolute;left:4722;top:2899;width:2;height:65" coordorigin="4722,2899" coordsize="0,65" path="m4722,2964l4722,2899e" filled="false" stroked="true" strokeweight=".75pt" strokecolor="#fa7a6d">
                <v:path arrowok="t"/>
              </v:shape>
            </v:group>
            <v:group style="position:absolute;left:4733;top:2853;width:2;height:111" coordorigin="4733,2853" coordsize="2,111">
              <v:shape style="position:absolute;left:4733;top:2853;width:2;height:111" coordorigin="4733,2853" coordsize="0,111" path="m4733,2964l4733,2853e" filled="false" stroked="true" strokeweight=".75pt" strokecolor="#fa7a6d">
                <v:path arrowok="t"/>
              </v:shape>
            </v:group>
            <v:group style="position:absolute;left:4743;top:2807;width:2;height:157" coordorigin="4743,2807" coordsize="2,157">
              <v:shape style="position:absolute;left:4743;top:2807;width:2;height:157" coordorigin="4743,2807" coordsize="0,157" path="m4743,2964l4743,2807e" filled="false" stroked="true" strokeweight=".75pt" strokecolor="#fa7a6d">
                <v:path arrowok="t"/>
              </v:shape>
            </v:group>
            <v:group style="position:absolute;left:4753;top:2762;width:2;height:202" coordorigin="4753,2762" coordsize="2,202">
              <v:shape style="position:absolute;left:4753;top:2762;width:2;height:202" coordorigin="4753,2762" coordsize="0,202" path="m4753,2964l4753,2762e" filled="false" stroked="true" strokeweight=".75pt" strokecolor="#fa7a6d">
                <v:path arrowok="t"/>
              </v:shape>
            </v:group>
            <v:group style="position:absolute;left:4764;top:2718;width:2;height:246" coordorigin="4764,2718" coordsize="2,246">
              <v:shape style="position:absolute;left:4764;top:2718;width:2;height:246" coordorigin="4764,2718" coordsize="0,246" path="m4764,2964l4764,2718e" filled="false" stroked="true" strokeweight=".75pt" strokecolor="#fa7a6d">
                <v:path arrowok="t"/>
              </v:shape>
            </v:group>
            <v:group style="position:absolute;left:4774;top:2675;width:2;height:289" coordorigin="4774,2675" coordsize="2,289">
              <v:shape style="position:absolute;left:4774;top:2675;width:2;height:289" coordorigin="4774,2675" coordsize="0,289" path="m4774,2964l4774,2675e" filled="false" stroked="true" strokeweight=".75pt" strokecolor="#fa7a6d">
                <v:path arrowok="t"/>
              </v:shape>
            </v:group>
            <v:group style="position:absolute;left:4785;top:2633;width:2;height:331" coordorigin="4785,2633" coordsize="2,331">
              <v:shape style="position:absolute;left:4785;top:2633;width:2;height:331" coordorigin="4785,2633" coordsize="0,331" path="m4785,2964l4785,2633e" filled="false" stroked="true" strokeweight=".75pt" strokecolor="#fa7a6d">
                <v:path arrowok="t"/>
              </v:shape>
            </v:group>
            <v:group style="position:absolute;left:4795;top:2591;width:2;height:373" coordorigin="4795,2591" coordsize="2,373">
              <v:shape style="position:absolute;left:4795;top:2591;width:2;height:373" coordorigin="4795,2591" coordsize="0,373" path="m4795,2964l4795,2591e" filled="false" stroked="true" strokeweight=".75pt" strokecolor="#fa7a6d">
                <v:path arrowok="t"/>
              </v:shape>
            </v:group>
            <v:group style="position:absolute;left:4806;top:2547;width:2;height:417" coordorigin="4806,2547" coordsize="2,417">
              <v:shape style="position:absolute;left:4806;top:2547;width:2;height:417" coordorigin="4806,2547" coordsize="0,417" path="m4806,2964l4806,2547e" filled="false" stroked="true" strokeweight=".75pt" strokecolor="#fa7a6d">
                <v:path arrowok="t"/>
              </v:shape>
            </v:group>
            <v:group style="position:absolute;left:4816;top:2499;width:2;height:465" coordorigin="4816,2499" coordsize="2,465">
              <v:shape style="position:absolute;left:4816;top:2499;width:2;height:465" coordorigin="4816,2499" coordsize="0,465" path="m4816,2964l4816,2499e" filled="false" stroked="true" strokeweight=".75pt" strokecolor="#fa7a6d">
                <v:path arrowok="t"/>
              </v:shape>
            </v:group>
            <v:group style="position:absolute;left:4827;top:2447;width:2;height:517" coordorigin="4827,2447" coordsize="2,517">
              <v:shape style="position:absolute;left:4827;top:2447;width:2;height:517" coordorigin="4827,2447" coordsize="0,517" path="m4827,2964l4827,2447e" filled="false" stroked="true" strokeweight=".75pt" strokecolor="#fa7a6d">
                <v:path arrowok="t"/>
              </v:shape>
            </v:group>
            <v:group style="position:absolute;left:4837;top:2392;width:2;height:572" coordorigin="4837,2392" coordsize="2,572">
              <v:shape style="position:absolute;left:4837;top:2392;width:2;height:572" coordorigin="4837,2392" coordsize="0,572" path="m4837,2964l4837,2392e" filled="false" stroked="true" strokeweight=".75pt" strokecolor="#fa7a6d">
                <v:path arrowok="t"/>
              </v:shape>
            </v:group>
            <v:group style="position:absolute;left:4848;top:2227;width:2;height:737" coordorigin="4848,2227" coordsize="2,737">
              <v:shape style="position:absolute;left:4848;top:2227;width:2;height:737" coordorigin="4848,2227" coordsize="0,737" path="m4848,2964l4848,2227e" filled="false" stroked="true" strokeweight=".75pt" strokecolor="#fa7a6d">
                <v:path arrowok="t"/>
              </v:shape>
            </v:group>
            <v:group style="position:absolute;left:4858;top:2263;width:2;height:701" coordorigin="4858,2263" coordsize="2,701">
              <v:shape style="position:absolute;left:4858;top:2263;width:2;height:701" coordorigin="4858,2263" coordsize="0,701" path="m4858,2964l4858,2263e" filled="false" stroked="true" strokeweight=".75pt" strokecolor="#fa7a6d">
                <v:path arrowok="t"/>
              </v:shape>
            </v:group>
            <v:group style="position:absolute;left:4869;top:2319;width:2;height:645" coordorigin="4869,2319" coordsize="2,645">
              <v:shape style="position:absolute;left:4869;top:2319;width:2;height:645" coordorigin="4869,2319" coordsize="0,645" path="m4869,2964l4869,2319e" filled="false" stroked="true" strokeweight=".75pt" strokecolor="#fa7a6d">
                <v:path arrowok="t"/>
              </v:shape>
            </v:group>
            <v:group style="position:absolute;left:4879;top:2376;width:2;height:588" coordorigin="4879,2376" coordsize="2,588">
              <v:shape style="position:absolute;left:4879;top:2376;width:2;height:588" coordorigin="4879,2376" coordsize="0,588" path="m4879,2964l4879,2376e" filled="false" stroked="true" strokeweight=".75pt" strokecolor="#fa7a6d">
                <v:path arrowok="t"/>
              </v:shape>
            </v:group>
            <v:group style="position:absolute;left:4889;top:2435;width:2;height:529" coordorigin="4889,2435" coordsize="2,529">
              <v:shape style="position:absolute;left:4889;top:2435;width:2;height:529" coordorigin="4889,2435" coordsize="0,529" path="m4889,2964l4889,2435e" filled="false" stroked="true" strokeweight=".75pt" strokecolor="#fa7a6d">
                <v:path arrowok="t"/>
              </v:shape>
            </v:group>
            <v:group style="position:absolute;left:4900;top:2496;width:2;height:468" coordorigin="4900,2496" coordsize="2,468">
              <v:shape style="position:absolute;left:4900;top:2496;width:2;height:468" coordorigin="4900,2496" coordsize="0,468" path="m4900,2964l4900,2496e" filled="false" stroked="true" strokeweight=".75pt" strokecolor="#fa7a6d">
                <v:path arrowok="t"/>
              </v:shape>
            </v:group>
            <v:group style="position:absolute;left:4910;top:2561;width:2;height:403" coordorigin="4910,2561" coordsize="2,403">
              <v:shape style="position:absolute;left:4910;top:2561;width:2;height:403" coordorigin="4910,2561" coordsize="0,403" path="m4910,2964l4910,2561e" filled="false" stroked="true" strokeweight=".75pt" strokecolor="#fa7a6d">
                <v:path arrowok="t"/>
              </v:shape>
            </v:group>
            <v:group style="position:absolute;left:4921;top:2629;width:2;height:335" coordorigin="4921,2629" coordsize="2,335">
              <v:shape style="position:absolute;left:4921;top:2629;width:2;height:335" coordorigin="4921,2629" coordsize="0,335" path="m4921,2964l4921,2629e" filled="false" stroked="true" strokeweight=".75pt" strokecolor="#fa7a6d">
                <v:path arrowok="t"/>
              </v:shape>
            </v:group>
            <v:group style="position:absolute;left:4931;top:2701;width:2;height:263" coordorigin="4931,2701" coordsize="2,263">
              <v:shape style="position:absolute;left:4931;top:2701;width:2;height:263" coordorigin="4931,2701" coordsize="0,263" path="m4931,2964l4931,2701e" filled="false" stroked="true" strokeweight=".75pt" strokecolor="#fa7a6d">
                <v:path arrowok="t"/>
              </v:shape>
            </v:group>
            <v:group style="position:absolute;left:4942;top:2776;width:2;height:188" coordorigin="4942,2776" coordsize="2,188">
              <v:shape style="position:absolute;left:4942;top:2776;width:2;height:188" coordorigin="4942,2776" coordsize="0,188" path="m4942,2964l4942,2776e" filled="false" stroked="true" strokeweight=".75pt" strokecolor="#fa7a6d">
                <v:path arrowok="t"/>
              </v:shape>
            </v:group>
            <v:group style="position:absolute;left:4952;top:2852;width:2;height:112" coordorigin="4952,2852" coordsize="2,112">
              <v:shape style="position:absolute;left:4952;top:2852;width:2;height:112" coordorigin="4952,2852" coordsize="0,112" path="m4952,2964l4952,2852e" filled="false" stroked="true" strokeweight=".75pt" strokecolor="#fa7a6d">
                <v:path arrowok="t"/>
              </v:shape>
            </v:group>
            <v:group style="position:absolute;left:4963;top:2929;width:2;height:35" coordorigin="4963,2929" coordsize="2,35">
              <v:shape style="position:absolute;left:4963;top:2929;width:2;height:35" coordorigin="4963,2929" coordsize="0,35" path="m4963,2964l4963,2929e" filled="false" stroked="true" strokeweight=".75pt" strokecolor="#fa7a6d">
                <v:path arrowok="t"/>
              </v:shape>
            </v:group>
            <v:group style="position:absolute;left:4973;top:2920;width:2;height:44" coordorigin="4973,2920" coordsize="2,44">
              <v:shape style="position:absolute;left:4973;top:2920;width:2;height:44" coordorigin="4973,2920" coordsize="0,44" path="m4973,2964l4973,2920e" filled="false" stroked="true" strokeweight=".75pt" strokecolor="#fa7a6d">
                <v:path arrowok="t"/>
              </v:shape>
            </v:group>
            <v:group style="position:absolute;left:4984;top:2840;width:2;height:124" coordorigin="4984,2840" coordsize="2,124">
              <v:shape style="position:absolute;left:4984;top:2840;width:2;height:124" coordorigin="4984,2840" coordsize="0,124" path="m4984,2964l4984,2840e" filled="false" stroked="true" strokeweight=".75pt" strokecolor="#fa7a6d">
                <v:path arrowok="t"/>
              </v:shape>
            </v:group>
            <v:group style="position:absolute;left:4994;top:2760;width:2;height:204" coordorigin="4994,2760" coordsize="2,204">
              <v:shape style="position:absolute;left:4994;top:2760;width:2;height:204" coordorigin="4994,2760" coordsize="0,204" path="m4994,2964l4994,2760e" filled="false" stroked="true" strokeweight=".75pt" strokecolor="#fa7a6d">
                <v:path arrowok="t"/>
              </v:shape>
            </v:group>
            <v:group style="position:absolute;left:5004;top:2672;width:2;height:292" coordorigin="5004,2672" coordsize="2,292">
              <v:shape style="position:absolute;left:5004;top:2672;width:2;height:292" coordorigin="5004,2672" coordsize="0,292" path="m5004,2964l5004,2672e" filled="false" stroked="true" strokeweight=".75pt" strokecolor="#fa7a6d">
                <v:path arrowok="t"/>
              </v:shape>
            </v:group>
            <v:group style="position:absolute;left:5015;top:2664;width:2;height:300" coordorigin="5015,2664" coordsize="2,300">
              <v:shape style="position:absolute;left:5015;top:2664;width:2;height:300" coordorigin="5015,2664" coordsize="0,300" path="m5015,2964l5015,2664e" filled="false" stroked="true" strokeweight=".75pt" strokecolor="#fa7a6d">
                <v:path arrowok="t"/>
              </v:shape>
            </v:group>
            <v:group style="position:absolute;left:5025;top:2671;width:2;height:293" coordorigin="5025,2671" coordsize="2,293">
              <v:shape style="position:absolute;left:5025;top:2671;width:2;height:293" coordorigin="5025,2671" coordsize="0,293" path="m5025,2964l5025,2671e" filled="false" stroked="true" strokeweight=".75pt" strokecolor="#fa7a6d">
                <v:path arrowok="t"/>
              </v:shape>
            </v:group>
            <v:group style="position:absolute;left:5036;top:2678;width:2;height:286" coordorigin="5036,2678" coordsize="2,286">
              <v:shape style="position:absolute;left:5036;top:2678;width:2;height:286" coordorigin="5036,2678" coordsize="0,286" path="m5036,2964l5036,2678e" filled="false" stroked="true" strokeweight=".75pt" strokecolor="#fa7a6d">
                <v:path arrowok="t"/>
              </v:shape>
            </v:group>
            <v:group style="position:absolute;left:5046;top:2685;width:2;height:279" coordorigin="5046,2685" coordsize="2,279">
              <v:shape style="position:absolute;left:5046;top:2685;width:2;height:279" coordorigin="5046,2685" coordsize="0,279" path="m5046,2964l5046,2685e" filled="false" stroked="true" strokeweight=".75pt" strokecolor="#fa7a6d">
                <v:path arrowok="t"/>
              </v:shape>
            </v:group>
            <v:group style="position:absolute;left:5057;top:2693;width:2;height:271" coordorigin="5057,2693" coordsize="2,271">
              <v:shape style="position:absolute;left:5057;top:2693;width:2;height:271" coordorigin="5057,2693" coordsize="0,271" path="m5057,2964l5057,2693e" filled="false" stroked="true" strokeweight=".75pt" strokecolor="#fa7a6d">
                <v:path arrowok="t"/>
              </v:shape>
            </v:group>
            <v:group style="position:absolute;left:5067;top:2704;width:2;height:260" coordorigin="5067,2704" coordsize="2,260">
              <v:shape style="position:absolute;left:5067;top:2704;width:2;height:260" coordorigin="5067,2704" coordsize="0,260" path="m5067,2964l5067,2704e" filled="false" stroked="true" strokeweight=".75pt" strokecolor="#fa7a6d">
                <v:path arrowok="t"/>
              </v:shape>
            </v:group>
            <v:group style="position:absolute;left:5078;top:2719;width:2;height:245" coordorigin="5078,2719" coordsize="2,245">
              <v:shape style="position:absolute;left:5078;top:2719;width:2;height:245" coordorigin="5078,2719" coordsize="0,245" path="m5078,2964l5078,2719e" filled="false" stroked="true" strokeweight=".75pt" strokecolor="#fa7a6d">
                <v:path arrowok="t"/>
              </v:shape>
            </v:group>
            <v:group style="position:absolute;left:5088;top:2740;width:2;height:224" coordorigin="5088,2740" coordsize="2,224">
              <v:shape style="position:absolute;left:5088;top:2740;width:2;height:224" coordorigin="5088,2740" coordsize="0,224" path="m5088,2964l5088,2740e" filled="false" stroked="true" strokeweight=".75pt" strokecolor="#fa7a6d">
                <v:path arrowok="t"/>
              </v:shape>
            </v:group>
            <v:group style="position:absolute;left:5099;top:2764;width:2;height:200" coordorigin="5099,2764" coordsize="2,200">
              <v:shape style="position:absolute;left:5099;top:2764;width:2;height:200" coordorigin="5099,2764" coordsize="0,200" path="m5099,2964l5099,2764e" filled="false" stroked="true" strokeweight=".75pt" strokecolor="#fa7a6d">
                <v:path arrowok="t"/>
              </v:shape>
            </v:group>
            <v:group style="position:absolute;left:5109;top:2791;width:2;height:173" coordorigin="5109,2791" coordsize="2,173">
              <v:shape style="position:absolute;left:5109;top:2791;width:2;height:173" coordorigin="5109,2791" coordsize="0,173" path="m5109,2964l5109,2791e" filled="false" stroked="true" strokeweight=".75pt" strokecolor="#fa7a6d">
                <v:path arrowok="t"/>
              </v:shape>
            </v:group>
            <v:group style="position:absolute;left:5120;top:2820;width:2;height:144" coordorigin="5120,2820" coordsize="2,144">
              <v:shape style="position:absolute;left:5120;top:2820;width:2;height:144" coordorigin="5120,2820" coordsize="0,144" path="m5120,2964l5120,2820e" filled="false" stroked="true" strokeweight=".75pt" strokecolor="#fa7a6d">
                <v:path arrowok="t"/>
              </v:shape>
            </v:group>
            <v:group style="position:absolute;left:5130;top:2849;width:2;height:115" coordorigin="5130,2849" coordsize="2,115">
              <v:shape style="position:absolute;left:5130;top:2849;width:2;height:115" coordorigin="5130,2849" coordsize="0,115" path="m5130,2964l5130,2849e" filled="false" stroked="true" strokeweight=".75pt" strokecolor="#fa7a6d">
                <v:path arrowok="t"/>
              </v:shape>
            </v:group>
            <v:group style="position:absolute;left:5140;top:2880;width:2;height:84" coordorigin="5140,2880" coordsize="2,84">
              <v:shape style="position:absolute;left:5140;top:2880;width:2;height:84" coordorigin="5140,2880" coordsize="0,84" path="m5140,2964l5140,2880e" filled="false" stroked="true" strokeweight=".75pt" strokecolor="#fa7a6d">
                <v:path arrowok="t"/>
              </v:shape>
            </v:group>
            <v:group style="position:absolute;left:5143;top:2953;width:15;height:2" coordorigin="5143,2953" coordsize="15,2">
              <v:shape style="position:absolute;left:5143;top:2953;width:15;height:2" coordorigin="5143,2953" coordsize="15,0" path="m5143,2953l5158,2953e" filled="false" stroked="true" strokeweight="1.150pt" strokecolor="#fa7a6d">
                <v:path arrowok="t"/>
              </v:shape>
            </v:group>
            <v:group style="position:absolute;left:5161;top:2831;width:2;height:133" coordorigin="5161,2831" coordsize="2,133">
              <v:shape style="position:absolute;left:5161;top:2831;width:2;height:133" coordorigin="5161,2831" coordsize="0,133" path="m5161,2964l5161,2831e" filled="false" stroked="true" strokeweight=".75pt" strokecolor="#fa7a6d">
                <v:path arrowok="t"/>
              </v:shape>
            </v:group>
            <v:group style="position:absolute;left:5172;top:2823;width:2;height:141" coordorigin="5172,2823" coordsize="2,141">
              <v:shape style="position:absolute;left:5172;top:2823;width:2;height:141" coordorigin="5172,2823" coordsize="0,141" path="m5172,2964l5172,2823e" filled="false" stroked="true" strokeweight=".75pt" strokecolor="#fa7a6d">
                <v:path arrowok="t"/>
              </v:shape>
            </v:group>
            <v:group style="position:absolute;left:5182;top:2827;width:2;height:137" coordorigin="5182,2827" coordsize="2,137">
              <v:shape style="position:absolute;left:5182;top:2827;width:2;height:137" coordorigin="5182,2827" coordsize="0,137" path="m5182,2964l5182,2827e" filled="false" stroked="true" strokeweight=".75pt" strokecolor="#fa7a6d">
                <v:path arrowok="t"/>
              </v:shape>
            </v:group>
            <v:group style="position:absolute;left:5193;top:2831;width:2;height:133" coordorigin="5193,2831" coordsize="2,133">
              <v:shape style="position:absolute;left:5193;top:2831;width:2;height:133" coordorigin="5193,2831" coordsize="0,133" path="m5193,2964l5193,2831e" filled="false" stroked="true" strokeweight=".75pt" strokecolor="#fa7a6d">
                <v:path arrowok="t"/>
              </v:shape>
            </v:group>
            <v:group style="position:absolute;left:5203;top:2837;width:2;height:127" coordorigin="5203,2837" coordsize="2,127">
              <v:shape style="position:absolute;left:5203;top:2837;width:2;height:127" coordorigin="5203,2837" coordsize="0,127" path="m5203,2964l5203,2837e" filled="false" stroked="true" strokeweight=".75pt" strokecolor="#fa7a6d">
                <v:path arrowok="t"/>
              </v:shape>
            </v:group>
            <v:group style="position:absolute;left:5214;top:2843;width:2;height:121" coordorigin="5214,2843" coordsize="2,121">
              <v:shape style="position:absolute;left:5214;top:2843;width:2;height:121" coordorigin="5214,2843" coordsize="0,121" path="m5214,2964l5214,2843e" filled="false" stroked="true" strokeweight=".75pt" strokecolor="#fa7a6d">
                <v:path arrowok="t"/>
              </v:shape>
            </v:group>
            <v:group style="position:absolute;left:5224;top:2851;width:2;height:113" coordorigin="5224,2851" coordsize="2,113">
              <v:shape style="position:absolute;left:5224;top:2851;width:2;height:113" coordorigin="5224,2851" coordsize="0,113" path="m5224,2964l5224,2851e" filled="false" stroked="true" strokeweight=".75pt" strokecolor="#fa7a6d">
                <v:path arrowok="t"/>
              </v:shape>
            </v:group>
            <v:group style="position:absolute;left:5235;top:2858;width:2;height:106" coordorigin="5235,2858" coordsize="2,106">
              <v:shape style="position:absolute;left:5235;top:2858;width:2;height:106" coordorigin="5235,2858" coordsize="0,106" path="m5235,2964l5235,2858e" filled="false" stroked="true" strokeweight=".75pt" strokecolor="#fa7a6d">
                <v:path arrowok="t"/>
              </v:shape>
            </v:group>
            <v:group style="position:absolute;left:5245;top:2866;width:2;height:98" coordorigin="5245,2866" coordsize="2,98">
              <v:shape style="position:absolute;left:5245;top:2866;width:2;height:98" coordorigin="5245,2866" coordsize="0,98" path="m5245,2964l5245,2866e" filled="false" stroked="true" strokeweight=".75pt" strokecolor="#fa7a6d">
                <v:path arrowok="t"/>
              </v:shape>
            </v:group>
            <v:group style="position:absolute;left:5256;top:2874;width:2;height:90" coordorigin="5256,2874" coordsize="2,90">
              <v:shape style="position:absolute;left:5256;top:2874;width:2;height:90" coordorigin="5256,2874" coordsize="0,90" path="m5256,2964l5256,2874e" filled="false" stroked="true" strokeweight=".75pt" strokecolor="#fa7a6d">
                <v:path arrowok="t"/>
              </v:shape>
            </v:group>
            <v:group style="position:absolute;left:5266;top:2882;width:2;height:82" coordorigin="5266,2882" coordsize="2,82">
              <v:shape style="position:absolute;left:5266;top:2882;width:2;height:82" coordorigin="5266,2882" coordsize="0,82" path="m5266,2964l5266,2882e" filled="false" stroked="true" strokeweight=".75pt" strokecolor="#fa7a6d">
                <v:path arrowok="t"/>
              </v:shape>
            </v:group>
            <v:group style="position:absolute;left:5276;top:2890;width:2;height:74" coordorigin="5276,2890" coordsize="2,74">
              <v:shape style="position:absolute;left:5276;top:2890;width:2;height:74" coordorigin="5276,2890" coordsize="0,74" path="m5276,2964l5276,2890e" filled="false" stroked="true" strokeweight=".75pt" strokecolor="#fa7a6d">
                <v:path arrowok="t"/>
              </v:shape>
            </v:group>
            <v:group style="position:absolute;left:5287;top:2899;width:2;height:65" coordorigin="5287,2899" coordsize="2,65">
              <v:shape style="position:absolute;left:5287;top:2899;width:2;height:65" coordorigin="5287,2899" coordsize="0,65" path="m5287,2964l5287,2899e" filled="false" stroked="true" strokeweight=".75pt" strokecolor="#fa7a6d">
                <v:path arrowok="t"/>
              </v:shape>
            </v:group>
            <v:group style="position:absolute;left:5297;top:2907;width:2;height:57" coordorigin="5297,2907" coordsize="2,57">
              <v:shape style="position:absolute;left:5297;top:2907;width:2;height:57" coordorigin="5297,2907" coordsize="0,57" path="m5297,2964l5297,2907e" filled="false" stroked="true" strokeweight=".75pt" strokecolor="#fa7a6d">
                <v:path arrowok="t"/>
              </v:shape>
            </v:group>
            <v:group style="position:absolute;left:5308;top:2916;width:2;height:48" coordorigin="5308,2916" coordsize="2,48">
              <v:shape style="position:absolute;left:5308;top:2916;width:2;height:48" coordorigin="5308,2916" coordsize="0,48" path="m5308,2964l5308,2916e" filled="false" stroked="true" strokeweight=".75pt" strokecolor="#fa7a6d">
                <v:path arrowok="t"/>
              </v:shape>
            </v:group>
            <v:group style="position:absolute;left:5318;top:2920;width:2;height:44" coordorigin="5318,2920" coordsize="2,44">
              <v:shape style="position:absolute;left:5318;top:2920;width:2;height:44" coordorigin="5318,2920" coordsize="0,44" path="m5318,2964l5318,2920e" filled="false" stroked="true" strokeweight=".75pt" strokecolor="#fa7a6d">
                <v:path arrowok="t"/>
              </v:shape>
            </v:group>
            <v:group style="position:absolute;left:5329;top:2923;width:2;height:41" coordorigin="5329,2923" coordsize="2,41">
              <v:shape style="position:absolute;left:5329;top:2923;width:2;height:41" coordorigin="5329,2923" coordsize="0,41" path="m5329,2964l5329,2923e" filled="false" stroked="true" strokeweight=".75pt" strokecolor="#fa7a6d">
                <v:path arrowok="t"/>
              </v:shape>
            </v:group>
            <v:group style="position:absolute;left:5339;top:2922;width:2;height:42" coordorigin="5339,2922" coordsize="2,42">
              <v:shape style="position:absolute;left:5339;top:2922;width:2;height:42" coordorigin="5339,2922" coordsize="0,42" path="m5339,2964l5339,2922e" filled="false" stroked="true" strokeweight=".75pt" strokecolor="#fa7a6d">
                <v:path arrowok="t"/>
              </v:shape>
            </v:group>
            <v:group style="position:absolute;left:5350;top:2918;width:2;height:46" coordorigin="5350,2918" coordsize="2,46">
              <v:shape style="position:absolute;left:5350;top:2918;width:2;height:46" coordorigin="5350,2918" coordsize="0,46" path="m5350,2964l5350,2918e" filled="false" stroked="true" strokeweight=".75pt" strokecolor="#fa7a6d">
                <v:path arrowok="t"/>
              </v:shape>
            </v:group>
            <v:group style="position:absolute;left:5360;top:2912;width:2;height:52" coordorigin="5360,2912" coordsize="2,52">
              <v:shape style="position:absolute;left:5360;top:2912;width:2;height:52" coordorigin="5360,2912" coordsize="0,52" path="m5360,2964l5360,2912e" filled="false" stroked="true" strokeweight=".75pt" strokecolor="#fa7a6d">
                <v:path arrowok="t"/>
              </v:shape>
            </v:group>
            <v:group style="position:absolute;left:5371;top:2905;width:2;height:59" coordorigin="5371,2905" coordsize="2,59">
              <v:shape style="position:absolute;left:5371;top:2905;width:2;height:59" coordorigin="5371,2905" coordsize="0,59" path="m5371,2964l5371,2905e" filled="false" stroked="true" strokeweight=".75pt" strokecolor="#fa7a6d">
                <v:path arrowok="t"/>
              </v:shape>
            </v:group>
            <v:group style="position:absolute;left:5381;top:2897;width:2;height:67" coordorigin="5381,2897" coordsize="2,67">
              <v:shape style="position:absolute;left:5381;top:2897;width:2;height:67" coordorigin="5381,2897" coordsize="0,67" path="m5381,2964l5381,2897e" filled="false" stroked="true" strokeweight=".75pt" strokecolor="#fa7a6d">
                <v:path arrowok="t"/>
              </v:shape>
            </v:group>
            <v:group style="position:absolute;left:5392;top:2890;width:2;height:74" coordorigin="5392,2890" coordsize="2,74">
              <v:shape style="position:absolute;left:5392;top:2890;width:2;height:74" coordorigin="5392,2890" coordsize="0,74" path="m5392,2964l5392,2890e" filled="false" stroked="true" strokeweight=".75pt" strokecolor="#fa7a6d">
                <v:path arrowok="t"/>
              </v:shape>
            </v:group>
            <v:group style="position:absolute;left:5402;top:2882;width:2;height:82" coordorigin="5402,2882" coordsize="2,82">
              <v:shape style="position:absolute;left:5402;top:2882;width:2;height:82" coordorigin="5402,2882" coordsize="0,82" path="m5402,2964l5402,2882e" filled="false" stroked="true" strokeweight=".75pt" strokecolor="#fa7a6d">
                <v:path arrowok="t"/>
              </v:shape>
            </v:group>
            <v:group style="position:absolute;left:5412;top:2875;width:2;height:89" coordorigin="5412,2875" coordsize="2,89">
              <v:shape style="position:absolute;left:5412;top:2875;width:2;height:89" coordorigin="5412,2875" coordsize="0,89" path="m5412,2964l5412,2875e" filled="false" stroked="true" strokeweight=".75pt" strokecolor="#fa7a6d">
                <v:path arrowok="t"/>
              </v:shape>
            </v:group>
            <v:group style="position:absolute;left:5423;top:2869;width:2;height:95" coordorigin="5423,2869" coordsize="2,95">
              <v:shape style="position:absolute;left:5423;top:2869;width:2;height:95" coordorigin="5423,2869" coordsize="0,95" path="m5423,2964l5423,2869e" filled="false" stroked="true" strokeweight=".75pt" strokecolor="#fa7a6d">
                <v:path arrowok="t"/>
              </v:shape>
            </v:group>
            <v:group style="position:absolute;left:5433;top:2865;width:2;height:99" coordorigin="5433,2865" coordsize="2,99">
              <v:shape style="position:absolute;left:5433;top:2865;width:2;height:99" coordorigin="5433,2865" coordsize="0,99" path="m5433,2964l5433,2865e" filled="false" stroked="true" strokeweight=".75pt" strokecolor="#fa7a6d">
                <v:path arrowok="t"/>
              </v:shape>
            </v:group>
            <v:group style="position:absolute;left:5444;top:2863;width:2;height:101" coordorigin="5444,2863" coordsize="2,101">
              <v:shape style="position:absolute;left:5444;top:2863;width:2;height:101" coordorigin="5444,2863" coordsize="0,101" path="m5444,2964l5444,2863e" filled="false" stroked="true" strokeweight=".75pt" strokecolor="#fa7a6d">
                <v:path arrowok="t"/>
              </v:shape>
            </v:group>
            <v:group style="position:absolute;left:5454;top:2862;width:2;height:102" coordorigin="5454,2862" coordsize="2,102">
              <v:shape style="position:absolute;left:5454;top:2862;width:2;height:102" coordorigin="5454,2862" coordsize="0,102" path="m5454,2964l5454,2862e" filled="false" stroked="true" strokeweight=".75pt" strokecolor="#fa7a6d">
                <v:path arrowok="t"/>
              </v:shape>
            </v:group>
            <v:group style="position:absolute;left:5465;top:2863;width:2;height:101" coordorigin="5465,2863" coordsize="2,101">
              <v:shape style="position:absolute;left:5465;top:2863;width:2;height:101" coordorigin="5465,2863" coordsize="0,101" path="m5465,2964l5465,2863e" filled="false" stroked="true" strokeweight=".75pt" strokecolor="#fa7a6d">
                <v:path arrowok="t"/>
              </v:shape>
            </v:group>
            <v:group style="position:absolute;left:5475;top:2872;width:2;height:92" coordorigin="5475,2872" coordsize="2,92">
              <v:shape style="position:absolute;left:5475;top:2872;width:2;height:92" coordorigin="5475,2872" coordsize="0,92" path="m5475,2964l5475,2872e" filled="false" stroked="true" strokeweight=".75pt" strokecolor="#fa7a6d">
                <v:path arrowok="t"/>
              </v:shape>
            </v:group>
            <v:group style="position:absolute;left:5486;top:2870;width:2;height:94" coordorigin="5486,2870" coordsize="2,94">
              <v:shape style="position:absolute;left:5486;top:2870;width:2;height:94" coordorigin="5486,2870" coordsize="0,94" path="m5486,2964l5486,2870e" filled="false" stroked="true" strokeweight=".75pt" strokecolor="#fa7a6d">
                <v:path arrowok="t"/>
              </v:shape>
            </v:group>
            <v:group style="position:absolute;left:5496;top:2870;width:2;height:94" coordorigin="5496,2870" coordsize="2,94">
              <v:shape style="position:absolute;left:5496;top:2870;width:2;height:94" coordorigin="5496,2870" coordsize="0,94" path="m5496,2964l5496,2870e" filled="false" stroked="true" strokeweight=".75pt" strokecolor="#fa7a6d">
                <v:path arrowok="t"/>
              </v:shape>
            </v:group>
            <v:group style="position:absolute;left:5507;top:2869;width:2;height:95" coordorigin="5507,2869" coordsize="2,95">
              <v:shape style="position:absolute;left:5507;top:2869;width:2;height:95" coordorigin="5507,2869" coordsize="0,95" path="m5507,2964l5507,2869e" filled="false" stroked="true" strokeweight=".75pt" strokecolor="#fa7a6d">
                <v:path arrowok="t"/>
              </v:shape>
            </v:group>
            <v:group style="position:absolute;left:5517;top:2869;width:2;height:95" coordorigin="5517,2869" coordsize="2,95">
              <v:shape style="position:absolute;left:5517;top:2869;width:2;height:95" coordorigin="5517,2869" coordsize="0,95" path="m5517,2964l5517,2869e" filled="false" stroked="true" strokeweight=".75pt" strokecolor="#fa7a6d">
                <v:path arrowok="t"/>
              </v:shape>
            </v:group>
            <v:group style="position:absolute;left:5528;top:2868;width:2;height:96" coordorigin="5528,2868" coordsize="2,96">
              <v:shape style="position:absolute;left:5528;top:2868;width:2;height:96" coordorigin="5528,2868" coordsize="0,96" path="m5528,2964l5528,2868e" filled="false" stroked="true" strokeweight=".75pt" strokecolor="#fa7a6d">
                <v:path arrowok="t"/>
              </v:shape>
            </v:group>
            <v:group style="position:absolute;left:5538;top:2868;width:2;height:96" coordorigin="5538,2868" coordsize="2,96">
              <v:shape style="position:absolute;left:5538;top:2868;width:2;height:96" coordorigin="5538,2868" coordsize="0,96" path="m5538,2964l5538,2868e" filled="false" stroked="true" strokeweight=".75pt" strokecolor="#fa7a6d">
                <v:path arrowok="t"/>
              </v:shape>
            </v:group>
            <v:group style="position:absolute;left:5548;top:2869;width:2;height:95" coordorigin="5548,2869" coordsize="2,95">
              <v:shape style="position:absolute;left:5548;top:2869;width:2;height:95" coordorigin="5548,2869" coordsize="0,95" path="m5548,2964l5548,2869e" filled="false" stroked="true" strokeweight=".75pt" strokecolor="#fa7a6d">
                <v:path arrowok="t"/>
              </v:shape>
            </v:group>
            <v:group style="position:absolute;left:5559;top:2869;width:2;height:95" coordorigin="5559,2869" coordsize="2,95">
              <v:shape style="position:absolute;left:5559;top:2869;width:2;height:95" coordorigin="5559,2869" coordsize="0,95" path="m5559,2964l5559,2869e" filled="false" stroked="true" strokeweight=".75pt" strokecolor="#fa7a6d">
                <v:path arrowok="t"/>
              </v:shape>
            </v:group>
            <v:group style="position:absolute;left:5569;top:2870;width:2;height:94" coordorigin="5569,2870" coordsize="2,94">
              <v:shape style="position:absolute;left:5569;top:2870;width:2;height:94" coordorigin="5569,2870" coordsize="0,94" path="m5569,2964l5569,2870e" filled="false" stroked="true" strokeweight=".75pt" strokecolor="#fa7a6d">
                <v:path arrowok="t"/>
              </v:shape>
            </v:group>
            <v:group style="position:absolute;left:5580;top:2859;width:2;height:105" coordorigin="5580,2859" coordsize="2,105">
              <v:shape style="position:absolute;left:5580;top:2859;width:2;height:105" coordorigin="5580,2859" coordsize="0,105" path="m5580,2964l5580,2859e" filled="false" stroked="true" strokeweight=".75pt" strokecolor="#fa7a6d">
                <v:path arrowok="t"/>
              </v:shape>
            </v:group>
            <v:group style="position:absolute;left:5590;top:2848;width:2;height:116" coordorigin="5590,2848" coordsize="2,116">
              <v:shape style="position:absolute;left:5590;top:2848;width:2;height:116" coordorigin="5590,2848" coordsize="0,116" path="m5590,2964l5590,2848e" filled="false" stroked="true" strokeweight=".75pt" strokecolor="#fa7a6d">
                <v:path arrowok="t"/>
              </v:shape>
            </v:group>
            <v:group style="position:absolute;left:5601;top:2834;width:2;height:130" coordorigin="5601,2834" coordsize="2,130">
              <v:shape style="position:absolute;left:5601;top:2834;width:2;height:130" coordorigin="5601,2834" coordsize="0,130" path="m5601,2964l5601,2834e" filled="false" stroked="true" strokeweight=".75pt" strokecolor="#fa7a6d">
                <v:path arrowok="t"/>
              </v:shape>
            </v:group>
            <v:group style="position:absolute;left:5611;top:2815;width:2;height:149" coordorigin="5611,2815" coordsize="2,149">
              <v:shape style="position:absolute;left:5611;top:2815;width:2;height:149" coordorigin="5611,2815" coordsize="0,149" path="m5611,2964l5611,2815e" filled="false" stroked="true" strokeweight=".75pt" strokecolor="#fa7a6d">
                <v:path arrowok="t"/>
              </v:shape>
            </v:group>
            <v:group style="position:absolute;left:5622;top:2793;width:2;height:171" coordorigin="5622,2793" coordsize="2,171">
              <v:shape style="position:absolute;left:5622;top:2793;width:2;height:171" coordorigin="5622,2793" coordsize="0,171" path="m5622,2964l5622,2793e" filled="false" stroked="true" strokeweight=".75pt" strokecolor="#fa7a6d">
                <v:path arrowok="t"/>
              </v:shape>
            </v:group>
            <v:group style="position:absolute;left:5632;top:2762;width:2;height:202" coordorigin="5632,2762" coordsize="2,202">
              <v:shape style="position:absolute;left:5632;top:2762;width:2;height:202" coordorigin="5632,2762" coordsize="0,202" path="m5632,2964l5632,2762e" filled="false" stroked="true" strokeweight=".75pt" strokecolor="#fa7a6d">
                <v:path arrowok="t"/>
              </v:shape>
            </v:group>
            <v:group style="position:absolute;left:5643;top:2739;width:2;height:225" coordorigin="5643,2739" coordsize="2,225">
              <v:shape style="position:absolute;left:5643;top:2739;width:2;height:225" coordorigin="5643,2739" coordsize="0,225" path="m5643,2964l5643,2739e" filled="false" stroked="true" strokeweight=".75pt" strokecolor="#fa7a6d">
                <v:path arrowok="t"/>
              </v:shape>
            </v:group>
            <v:group style="position:absolute;left:5653;top:2716;width:2;height:248" coordorigin="5653,2716" coordsize="2,248">
              <v:shape style="position:absolute;left:5653;top:2716;width:2;height:248" coordorigin="5653,2716" coordsize="0,248" path="m5653,2964l5653,2716e" filled="false" stroked="true" strokeweight=".75pt" strokecolor="#fa7a6d">
                <v:path arrowok="t"/>
              </v:shape>
            </v:group>
            <v:group style="position:absolute;left:5664;top:2694;width:2;height:270" coordorigin="5664,2694" coordsize="2,270">
              <v:shape style="position:absolute;left:5664;top:2694;width:2;height:270" coordorigin="5664,2694" coordsize="0,270" path="m5664,2964l5664,2694e" filled="false" stroked="true" strokeweight=".75pt" strokecolor="#fa7a6d">
                <v:path arrowok="t"/>
              </v:shape>
            </v:group>
            <v:group style="position:absolute;left:5674;top:2673;width:2;height:291" coordorigin="5674,2673" coordsize="2,291">
              <v:shape style="position:absolute;left:5674;top:2673;width:2;height:291" coordorigin="5674,2673" coordsize="0,291" path="m5674,2964l5674,2673e" filled="false" stroked="true" strokeweight=".75pt" strokecolor="#fa7a6d">
                <v:path arrowok="t"/>
              </v:shape>
            </v:group>
            <v:group style="position:absolute;left:5684;top:2653;width:2;height:311" coordorigin="5684,2653" coordsize="2,311">
              <v:shape style="position:absolute;left:5684;top:2653;width:2;height:311" coordorigin="5684,2653" coordsize="0,311" path="m5684,2964l5684,2653e" filled="false" stroked="true" strokeweight=".75pt" strokecolor="#fa7a6d">
                <v:path arrowok="t"/>
              </v:shape>
            </v:group>
            <v:group style="position:absolute;left:5695;top:2636;width:2;height:328" coordorigin="5695,2636" coordsize="2,328">
              <v:shape style="position:absolute;left:5695;top:2636;width:2;height:328" coordorigin="5695,2636" coordsize="0,328" path="m5695,2964l5695,2636e" filled="false" stroked="true" strokeweight=".75pt" strokecolor="#fa7a6d">
                <v:path arrowok="t"/>
              </v:shape>
            </v:group>
            <v:group style="position:absolute;left:5705;top:2624;width:2;height:340" coordorigin="5705,2624" coordsize="2,340">
              <v:shape style="position:absolute;left:5705;top:2624;width:2;height:340" coordorigin="5705,2624" coordsize="0,340" path="m5705,2964l5705,2624e" filled="false" stroked="true" strokeweight=".75pt" strokecolor="#fa7a6d">
                <v:path arrowok="t"/>
              </v:shape>
            </v:group>
            <v:group style="position:absolute;left:5716;top:2614;width:2;height:350" coordorigin="5716,2614" coordsize="2,350">
              <v:shape style="position:absolute;left:5716;top:2614;width:2;height:350" coordorigin="5716,2614" coordsize="0,350" path="m5716,2964l5716,2614e" filled="false" stroked="true" strokeweight=".75pt" strokecolor="#fa7a6d">
                <v:path arrowok="t"/>
              </v:shape>
            </v:group>
            <v:group style="position:absolute;left:5726;top:2606;width:2;height:358" coordorigin="5726,2606" coordsize="2,358">
              <v:shape style="position:absolute;left:5726;top:2606;width:2;height:358" coordorigin="5726,2606" coordsize="0,358" path="m5726,2964l5726,2606e" filled="false" stroked="true" strokeweight=".75pt" strokecolor="#fa7a6d">
                <v:path arrowok="t"/>
              </v:shape>
            </v:group>
            <v:group style="position:absolute;left:5737;top:2600;width:2;height:364" coordorigin="5737,2600" coordsize="2,364">
              <v:shape style="position:absolute;left:5737;top:2600;width:2;height:364" coordorigin="5737,2600" coordsize="0,364" path="m5737,2964l5737,2600e" filled="false" stroked="true" strokeweight=".75pt" strokecolor="#fa7a6d">
                <v:path arrowok="t"/>
              </v:shape>
            </v:group>
            <v:group style="position:absolute;left:5747;top:2595;width:2;height:369" coordorigin="5747,2595" coordsize="2,369">
              <v:shape style="position:absolute;left:5747;top:2595;width:2;height:369" coordorigin="5747,2595" coordsize="0,369" path="m5747,2964l5747,2595e" filled="false" stroked="true" strokeweight=".75pt" strokecolor="#fa7a6d">
                <v:path arrowok="t"/>
              </v:shape>
            </v:group>
            <v:group style="position:absolute;left:5758;top:2591;width:2;height:373" coordorigin="5758,2591" coordsize="2,373">
              <v:shape style="position:absolute;left:5758;top:2591;width:2;height:373" coordorigin="5758,2591" coordsize="0,373" path="m5758,2964l5758,2591e" filled="false" stroked="true" strokeweight=".75pt" strokecolor="#fa7a6d">
                <v:path arrowok="t"/>
              </v:shape>
            </v:group>
            <v:group style="position:absolute;left:5768;top:2588;width:2;height:376" coordorigin="5768,2588" coordsize="2,376">
              <v:shape style="position:absolute;left:5768;top:2588;width:2;height:376" coordorigin="5768,2588" coordsize="0,376" path="m5768,2964l5768,2588e" filled="false" stroked="true" strokeweight=".75pt" strokecolor="#fa7a6d">
                <v:path arrowok="t"/>
              </v:shape>
            </v:group>
            <v:group style="position:absolute;left:5779;top:2585;width:2;height:379" coordorigin="5779,2585" coordsize="2,379">
              <v:shape style="position:absolute;left:5779;top:2585;width:2;height:379" coordorigin="5779,2585" coordsize="0,379" path="m5779,2964l5779,2585e" filled="false" stroked="true" strokeweight=".75pt" strokecolor="#fa7a6d">
                <v:path arrowok="t"/>
              </v:shape>
            </v:group>
            <v:group style="position:absolute;left:5789;top:2581;width:2;height:383" coordorigin="5789,2581" coordsize="2,383">
              <v:shape style="position:absolute;left:5789;top:2581;width:2;height:383" coordorigin="5789,2581" coordsize="0,383" path="m5789,2964l5789,2581e" filled="false" stroked="true" strokeweight=".75pt" strokecolor="#fa7a6d">
                <v:path arrowok="t"/>
              </v:shape>
            </v:group>
            <v:group style="position:absolute;left:5800;top:2589;width:2;height:375" coordorigin="5800,2589" coordsize="2,375">
              <v:shape style="position:absolute;left:5800;top:2589;width:2;height:375" coordorigin="5800,2589" coordsize="0,375" path="m5800,2964l5800,2589e" filled="false" stroked="true" strokeweight=".75pt" strokecolor="#fa7a6d">
                <v:path arrowok="t"/>
              </v:shape>
            </v:group>
            <v:group style="position:absolute;left:5810;top:2599;width:2;height:365" coordorigin="5810,2599" coordsize="2,365">
              <v:shape style="position:absolute;left:5810;top:2599;width:2;height:365" coordorigin="5810,2599" coordsize="0,365" path="m5810,2964l5810,2599e" filled="false" stroked="true" strokeweight=".75pt" strokecolor="#fa7a6d">
                <v:path arrowok="t"/>
              </v:shape>
            </v:group>
            <v:group style="position:absolute;left:5820;top:2608;width:2;height:356" coordorigin="5820,2608" coordsize="2,356">
              <v:shape style="position:absolute;left:5820;top:2608;width:2;height:356" coordorigin="5820,2608" coordsize="0,356" path="m5820,2964l5820,2608e" filled="false" stroked="true" strokeweight=".75pt" strokecolor="#fa7a6d">
                <v:path arrowok="t"/>
              </v:shape>
            </v:group>
            <v:group style="position:absolute;left:5831;top:2618;width:2;height:346" coordorigin="5831,2618" coordsize="2,346">
              <v:shape style="position:absolute;left:5831;top:2618;width:2;height:346" coordorigin="5831,2618" coordsize="0,346" path="m5831,2964l5831,2618e" filled="false" stroked="true" strokeweight=".75pt" strokecolor="#fa7a6d">
                <v:path arrowok="t"/>
              </v:shape>
            </v:group>
            <v:group style="position:absolute;left:5841;top:2627;width:2;height:337" coordorigin="5841,2627" coordsize="2,337">
              <v:shape style="position:absolute;left:5841;top:2627;width:2;height:337" coordorigin="5841,2627" coordsize="0,337" path="m5841,2964l5841,2627e" filled="false" stroked="true" strokeweight=".75pt" strokecolor="#fa7a6d">
                <v:path arrowok="t"/>
              </v:shape>
            </v:group>
            <v:group style="position:absolute;left:5852;top:2634;width:2;height:330" coordorigin="5852,2634" coordsize="2,330">
              <v:shape style="position:absolute;left:5852;top:2634;width:2;height:330" coordorigin="5852,2634" coordsize="0,330" path="m5852,2964l5852,2634e" filled="false" stroked="true" strokeweight=".75pt" strokecolor="#fa7a6d">
                <v:path arrowok="t"/>
              </v:shape>
            </v:group>
            <v:group style="position:absolute;left:5862;top:2636;width:2;height:328" coordorigin="5862,2636" coordsize="2,328">
              <v:shape style="position:absolute;left:5862;top:2636;width:2;height:328" coordorigin="5862,2636" coordsize="0,328" path="m5862,2964l5862,2636e" filled="false" stroked="true" strokeweight=".75pt" strokecolor="#fa7a6d">
                <v:path arrowok="t"/>
              </v:shape>
            </v:group>
            <v:group style="position:absolute;left:5873;top:2633;width:2;height:331" coordorigin="5873,2633" coordsize="2,331">
              <v:shape style="position:absolute;left:5873;top:2633;width:2;height:331" coordorigin="5873,2633" coordsize="0,331" path="m5873,2964l5873,2633e" filled="false" stroked="true" strokeweight=".75pt" strokecolor="#fa7a6d">
                <v:path arrowok="t"/>
              </v:shape>
            </v:group>
            <v:group style="position:absolute;left:5883;top:2626;width:2;height:338" coordorigin="5883,2626" coordsize="2,338">
              <v:shape style="position:absolute;left:5883;top:2626;width:2;height:338" coordorigin="5883,2626" coordsize="0,338" path="m5883,2964l5883,2626e" filled="false" stroked="true" strokeweight=".75pt" strokecolor="#fa7a6d">
                <v:path arrowok="t"/>
              </v:shape>
            </v:group>
            <v:group style="position:absolute;left:5894;top:2616;width:2;height:348" coordorigin="5894,2616" coordsize="2,348">
              <v:shape style="position:absolute;left:5894;top:2616;width:2;height:348" coordorigin="5894,2616" coordsize="0,348" path="m5894,2964l5894,2616e" filled="false" stroked="true" strokeweight=".75pt" strokecolor="#fa7a6d">
                <v:path arrowok="t"/>
              </v:shape>
            </v:group>
            <v:group style="position:absolute;left:5904;top:2606;width:2;height:358" coordorigin="5904,2606" coordsize="2,358">
              <v:shape style="position:absolute;left:5904;top:2606;width:2;height:358" coordorigin="5904,2606" coordsize="0,358" path="m5904,2964l5904,2606e" filled="false" stroked="true" strokeweight=".75pt" strokecolor="#fa7a6d">
                <v:path arrowok="t"/>
              </v:shape>
            </v:group>
            <v:group style="position:absolute;left:5915;top:2595;width:2;height:369" coordorigin="5915,2595" coordsize="2,369">
              <v:shape style="position:absolute;left:5915;top:2595;width:2;height:369" coordorigin="5915,2595" coordsize="0,369" path="m5915,2964l5915,2595e" filled="false" stroked="true" strokeweight=".75pt" strokecolor="#fa7a6d">
                <v:path arrowok="t"/>
              </v:shape>
            </v:group>
            <v:group style="position:absolute;left:5925;top:2585;width:2;height:379" coordorigin="5925,2585" coordsize="2,379">
              <v:shape style="position:absolute;left:5925;top:2585;width:2;height:379" coordorigin="5925,2585" coordsize="0,379" path="m5925,2964l5925,2585e" filled="false" stroked="true" strokeweight=".75pt" strokecolor="#fa7a6d">
                <v:path arrowok="t"/>
              </v:shape>
            </v:group>
            <v:group style="position:absolute;left:5936;top:2575;width:2;height:389" coordorigin="5936,2575" coordsize="2,389">
              <v:shape style="position:absolute;left:5936;top:2575;width:2;height:389" coordorigin="5936,2575" coordsize="0,389" path="m5936,2964l5936,2575e" filled="false" stroked="true" strokeweight=".75pt" strokecolor="#fa7a6d">
                <v:path arrowok="t"/>
              </v:shape>
            </v:group>
            <v:group style="position:absolute;left:5946;top:2565;width:2;height:399" coordorigin="5946,2565" coordsize="2,399">
              <v:shape style="position:absolute;left:5946;top:2565;width:2;height:399" coordorigin="5946,2565" coordsize="0,399" path="m5946,2964l5946,2565e" filled="false" stroked="true" strokeweight=".75pt" strokecolor="#fa7a6d">
                <v:path arrowok="t"/>
              </v:shape>
            </v:group>
            <v:group style="position:absolute;left:5956;top:2569;width:2;height:395" coordorigin="5956,2569" coordsize="2,395">
              <v:shape style="position:absolute;left:5956;top:2569;width:2;height:395" coordorigin="5956,2569" coordsize="0,395" path="m5956,2964l5956,2569e" filled="false" stroked="true" strokeweight=".75pt" strokecolor="#fa7a6d">
                <v:path arrowok="t"/>
              </v:shape>
            </v:group>
            <v:group style="position:absolute;left:5967;top:2579;width:2;height:385" coordorigin="5967,2579" coordsize="2,385">
              <v:shape style="position:absolute;left:5967;top:2579;width:2;height:385" coordorigin="5967,2579" coordsize="0,385" path="m5967,2964l5967,2579e" filled="false" stroked="true" strokeweight=".75pt" strokecolor="#fa7a6d">
                <v:path arrowok="t"/>
              </v:shape>
            </v:group>
            <v:group style="position:absolute;left:5977;top:2591;width:2;height:373" coordorigin="5977,2591" coordsize="2,373">
              <v:shape style="position:absolute;left:5977;top:2591;width:2;height:373" coordorigin="5977,2591" coordsize="0,373" path="m5977,2964l5977,2591e" filled="false" stroked="true" strokeweight=".75pt" strokecolor="#fa7a6d">
                <v:path arrowok="t"/>
              </v:shape>
            </v:group>
            <v:group style="position:absolute;left:5988;top:2606;width:2;height:358" coordorigin="5988,2606" coordsize="2,358">
              <v:shape style="position:absolute;left:5988;top:2606;width:2;height:358" coordorigin="5988,2606" coordsize="0,358" path="m5988,2964l5988,2606e" filled="false" stroked="true" strokeweight=".75pt" strokecolor="#fa7a6d">
                <v:path arrowok="t"/>
              </v:shape>
            </v:group>
            <v:group style="position:absolute;left:5998;top:2622;width:2;height:342" coordorigin="5998,2622" coordsize="2,342">
              <v:shape style="position:absolute;left:5998;top:2622;width:2;height:342" coordorigin="5998,2622" coordsize="0,342" path="m5998,2964l5998,2622e" filled="false" stroked="true" strokeweight=".75pt" strokecolor="#fa7a6d">
                <v:path arrowok="t"/>
              </v:shape>
            </v:group>
            <v:group style="position:absolute;left:6009;top:2639;width:2;height:325" coordorigin="6009,2639" coordsize="2,325">
              <v:shape style="position:absolute;left:6009;top:2639;width:2;height:325" coordorigin="6009,2639" coordsize="0,325" path="m6009,2964l6009,2639e" filled="false" stroked="true" strokeweight=".75pt" strokecolor="#fa7a6d">
                <v:path arrowok="t"/>
              </v:shape>
            </v:group>
            <v:group style="position:absolute;left:6019;top:2657;width:2;height:307" coordorigin="6019,2657" coordsize="2,307">
              <v:shape style="position:absolute;left:6019;top:2657;width:2;height:307" coordorigin="6019,2657" coordsize="0,307" path="m6019,2964l6019,2657e" filled="false" stroked="true" strokeweight=".75pt" strokecolor="#fa7a6d">
                <v:path arrowok="t"/>
              </v:shape>
            </v:group>
            <v:group style="position:absolute;left:6030;top:2675;width:2;height:289" coordorigin="6030,2675" coordsize="2,289">
              <v:shape style="position:absolute;left:6030;top:2675;width:2;height:289" coordorigin="6030,2675" coordsize="0,289" path="m6030,2964l6030,2675e" filled="false" stroked="true" strokeweight=".75pt" strokecolor="#fa7a6d">
                <v:path arrowok="t"/>
              </v:shape>
            </v:group>
            <v:group style="position:absolute;left:6040;top:2694;width:2;height:270" coordorigin="6040,2694" coordsize="2,270">
              <v:shape style="position:absolute;left:6040;top:2694;width:2;height:270" coordorigin="6040,2694" coordsize="0,270" path="m6040,2964l6040,2694e" filled="false" stroked="true" strokeweight=".75pt" strokecolor="#fa7a6d">
                <v:path arrowok="t"/>
              </v:shape>
            </v:group>
            <v:group style="position:absolute;left:6051;top:2712;width:2;height:252" coordorigin="6051,2712" coordsize="2,252">
              <v:shape style="position:absolute;left:6051;top:2712;width:2;height:252" coordorigin="6051,2712" coordsize="0,252" path="m6051,2964l6051,2712e" filled="false" stroked="true" strokeweight=".75pt" strokecolor="#fa7a6d">
                <v:path arrowok="t"/>
              </v:shape>
            </v:group>
            <v:group style="position:absolute;left:6061;top:2731;width:2;height:233" coordorigin="6061,2731" coordsize="2,233">
              <v:shape style="position:absolute;left:6061;top:2731;width:2;height:233" coordorigin="6061,2731" coordsize="0,233" path="m6061,2964l6061,2731e" filled="false" stroked="true" strokeweight=".75pt" strokecolor="#fa7a6d">
                <v:path arrowok="t"/>
              </v:shape>
            </v:group>
            <v:group style="position:absolute;left:6072;top:2750;width:2;height:214" coordorigin="6072,2750" coordsize="2,214">
              <v:shape style="position:absolute;left:6072;top:2750;width:2;height:214" coordorigin="6072,2750" coordsize="0,214" path="m6072,2964l6072,2750e" filled="false" stroked="true" strokeweight=".75pt" strokecolor="#fa7a6d">
                <v:path arrowok="t"/>
              </v:shape>
            </v:group>
            <v:group style="position:absolute;left:6082;top:2769;width:2;height:195" coordorigin="6082,2769" coordsize="2,195">
              <v:shape style="position:absolute;left:6082;top:2769;width:2;height:195" coordorigin="6082,2769" coordsize="0,195" path="m6082,2964l6082,2769e" filled="false" stroked="true" strokeweight=".75pt" strokecolor="#fa7a6d">
                <v:path arrowok="t"/>
              </v:shape>
            </v:group>
            <v:group style="position:absolute;left:6092;top:2788;width:2;height:176" coordorigin="6092,2788" coordsize="2,176">
              <v:shape style="position:absolute;left:6092;top:2788;width:2;height:176" coordorigin="6092,2788" coordsize="0,176" path="m6092,2964l6092,2788e" filled="false" stroked="true" strokeweight=".75pt" strokecolor="#fa7a6d">
                <v:path arrowok="t"/>
              </v:shape>
            </v:group>
            <v:group style="position:absolute;left:6103;top:2810;width:2;height:154" coordorigin="6103,2810" coordsize="2,154">
              <v:shape style="position:absolute;left:6103;top:2810;width:2;height:154" coordorigin="6103,2810" coordsize="0,154" path="m6103,2964l6103,2810e" filled="false" stroked="true" strokeweight=".75pt" strokecolor="#fa7a6d">
                <v:path arrowok="t"/>
              </v:shape>
            </v:group>
            <v:group style="position:absolute;left:6113;top:2824;width:2;height:140" coordorigin="6113,2824" coordsize="2,140">
              <v:shape style="position:absolute;left:6113;top:2824;width:2;height:140" coordorigin="6113,2824" coordsize="0,140" path="m6113,2964l6113,2824e" filled="false" stroked="true" strokeweight=".75pt" strokecolor="#fa7a6d">
                <v:path arrowok="t"/>
              </v:shape>
            </v:group>
            <v:group style="position:absolute;left:6124;top:2834;width:2;height:130" coordorigin="6124,2834" coordsize="2,130">
              <v:shape style="position:absolute;left:6124;top:2834;width:2;height:130" coordorigin="6124,2834" coordsize="0,130" path="m6124,2964l6124,2834e" filled="false" stroked="true" strokeweight=".75pt" strokecolor="#fa7a6d">
                <v:path arrowok="t"/>
              </v:shape>
            </v:group>
            <v:group style="position:absolute;left:6134;top:2838;width:2;height:126" coordorigin="6134,2838" coordsize="2,126">
              <v:shape style="position:absolute;left:6134;top:2838;width:2;height:126" coordorigin="6134,2838" coordsize="0,126" path="m6134,2964l6134,2838e" filled="false" stroked="true" strokeweight=".75pt" strokecolor="#fa7a6d">
                <v:path arrowok="t"/>
              </v:shape>
            </v:group>
            <v:group style="position:absolute;left:6145;top:2839;width:2;height:125" coordorigin="6145,2839" coordsize="2,125">
              <v:shape style="position:absolute;left:6145;top:2839;width:2;height:125" coordorigin="6145,2839" coordsize="0,125" path="m6145,2964l6145,2839e" filled="false" stroked="true" strokeweight=".75pt" strokecolor="#fa7a6d">
                <v:path arrowok="t"/>
              </v:shape>
            </v:group>
            <v:group style="position:absolute;left:6155;top:2838;width:2;height:126" coordorigin="6155,2838" coordsize="2,126">
              <v:shape style="position:absolute;left:6155;top:2838;width:2;height:126" coordorigin="6155,2838" coordsize="0,126" path="m6155,2964l6155,2838e" filled="false" stroked="true" strokeweight=".75pt" strokecolor="#fa7a6d">
                <v:path arrowok="t"/>
              </v:shape>
            </v:group>
            <v:group style="position:absolute;left:6166;top:2836;width:2;height:128" coordorigin="6166,2836" coordsize="2,128">
              <v:shape style="position:absolute;left:6166;top:2836;width:2;height:128" coordorigin="6166,2836" coordsize="0,128" path="m6166,2964l6166,2836e" filled="false" stroked="true" strokeweight=".75pt" strokecolor="#fa7a6d">
                <v:path arrowok="t"/>
              </v:shape>
            </v:group>
            <v:group style="position:absolute;left:6176;top:2833;width:2;height:131" coordorigin="6176,2833" coordsize="2,131">
              <v:shape style="position:absolute;left:6176;top:2833;width:2;height:131" coordorigin="6176,2833" coordsize="0,131" path="m6176,2964l6176,2833e" filled="false" stroked="true" strokeweight=".75pt" strokecolor="#fa7a6d">
                <v:path arrowok="t"/>
              </v:shape>
            </v:group>
            <v:group style="position:absolute;left:6187;top:2831;width:2;height:133" coordorigin="6187,2831" coordsize="2,133">
              <v:shape style="position:absolute;left:6187;top:2831;width:2;height:133" coordorigin="6187,2831" coordsize="0,133" path="m6187,2964l6187,2831e" filled="false" stroked="true" strokeweight=".75pt" strokecolor="#fa7a6d">
                <v:path arrowok="t"/>
              </v:shape>
            </v:group>
            <v:group style="position:absolute;left:6197;top:2830;width:2;height:134" coordorigin="6197,2830" coordsize="2,134">
              <v:shape style="position:absolute;left:6197;top:2830;width:2;height:134" coordorigin="6197,2830" coordsize="0,134" path="m6197,2964l6197,2830e" filled="false" stroked="true" strokeweight=".75pt" strokecolor="#fa7a6d">
                <v:path arrowok="t"/>
              </v:shape>
            </v:group>
            <v:group style="position:absolute;left:6208;top:2831;width:2;height:133" coordorigin="6208,2831" coordsize="2,133">
              <v:shape style="position:absolute;left:6208;top:2831;width:2;height:133" coordorigin="6208,2831" coordsize="0,133" path="m6208,2964l6208,2831e" filled="false" stroked="true" strokeweight=".75pt" strokecolor="#fa7a6d">
                <v:path arrowok="t"/>
              </v:shape>
            </v:group>
            <v:group style="position:absolute;left:6218;top:2835;width:2;height:129" coordorigin="6218,2835" coordsize="2,129">
              <v:shape style="position:absolute;left:6218;top:2835;width:2;height:129" coordorigin="6218,2835" coordsize="0,129" path="m6218,2964l6218,2835e" filled="false" stroked="true" strokeweight=".75pt" strokecolor="#fa7a6d">
                <v:path arrowok="t"/>
              </v:shape>
            </v:group>
            <v:group style="position:absolute;left:6228;top:2843;width:2;height:121" coordorigin="6228,2843" coordsize="2,121">
              <v:shape style="position:absolute;left:6228;top:2843;width:2;height:121" coordorigin="6228,2843" coordsize="0,121" path="m6228,2964l6228,2843e" filled="false" stroked="true" strokeweight=".75pt" strokecolor="#fa7a6d">
                <v:path arrowok="t"/>
              </v:shape>
            </v:group>
            <v:group style="position:absolute;left:6239;top:2853;width:2;height:111" coordorigin="6239,2853" coordsize="2,111">
              <v:shape style="position:absolute;left:6239;top:2853;width:2;height:111" coordorigin="6239,2853" coordsize="0,111" path="m6239,2964l6239,2853e" filled="false" stroked="true" strokeweight=".75pt" strokecolor="#fa7a6d">
                <v:path arrowok="t"/>
              </v:shape>
            </v:group>
            <v:group style="position:absolute;left:6249;top:2865;width:2;height:99" coordorigin="6249,2865" coordsize="2,99">
              <v:shape style="position:absolute;left:6249;top:2865;width:2;height:99" coordorigin="6249,2865" coordsize="0,99" path="m6249,2964l6249,2865e" filled="false" stroked="true" strokeweight=".75pt" strokecolor="#fa7a6d">
                <v:path arrowok="t"/>
              </v:shape>
            </v:group>
            <v:group style="position:absolute;left:6260;top:2877;width:2;height:87" coordorigin="6260,2877" coordsize="2,87">
              <v:shape style="position:absolute;left:6260;top:2877;width:2;height:87" coordorigin="6260,2877" coordsize="0,87" path="m6260,2964l6260,2877e" filled="false" stroked="true" strokeweight=".75pt" strokecolor="#fa7a6d">
                <v:path arrowok="t"/>
              </v:shape>
            </v:group>
            <v:group style="position:absolute;left:6270;top:2891;width:2;height:73" coordorigin="6270,2891" coordsize="2,73">
              <v:shape style="position:absolute;left:6270;top:2891;width:2;height:73" coordorigin="6270,2891" coordsize="0,73" path="m6270,2964l6270,2891e" filled="false" stroked="true" strokeweight=".75pt" strokecolor="#fa7a6d">
                <v:path arrowok="t"/>
              </v:shape>
            </v:group>
            <v:group style="position:absolute;left:6281;top:2906;width:2;height:58" coordorigin="6281,2906" coordsize="2,58">
              <v:shape style="position:absolute;left:6281;top:2906;width:2;height:58" coordorigin="6281,2906" coordsize="0,58" path="m6281,2964l6281,2906e" filled="false" stroked="true" strokeweight=".75pt" strokecolor="#fa7a6d">
                <v:path arrowok="t"/>
              </v:shape>
            </v:group>
            <v:group style="position:absolute;left:6291;top:2921;width:2;height:43" coordorigin="6291,2921" coordsize="2,43">
              <v:shape style="position:absolute;left:6291;top:2921;width:2;height:43" coordorigin="6291,2921" coordsize="0,43" path="m6291,2964l6291,2921e" filled="false" stroked="true" strokeweight=".75pt" strokecolor="#fa7a6d">
                <v:path arrowok="t"/>
              </v:shape>
            </v:group>
            <v:group style="position:absolute;left:6294;top:2951;width:15;height:2" coordorigin="6294,2951" coordsize="15,2">
              <v:shape style="position:absolute;left:6294;top:2951;width:15;height:2" coordorigin="6294,2951" coordsize="15,0" path="m6294,2951l6309,2951e" filled="false" stroked="true" strokeweight="1.35pt" strokecolor="#fa7a6d">
                <v:path arrowok="t"/>
              </v:shape>
            </v:group>
            <v:group style="position:absolute;left:6304;top:2959;width:15;height:2" coordorigin="6304,2959" coordsize="15,2">
              <v:shape style="position:absolute;left:6304;top:2959;width:15;height:2" coordorigin="6304,2959" coordsize="15,0" path="m6304,2959l6319,2959e" filled="false" stroked="true" strokeweight=".550pt" strokecolor="#fa7a6d">
                <v:path arrowok="t"/>
              </v:shape>
            </v:group>
            <v:group style="position:absolute;left:6315;top:2961;width:15;height:2" coordorigin="6315,2961" coordsize="15,2">
              <v:shape style="position:absolute;left:6315;top:2961;width:15;height:2" coordorigin="6315,2961" coordsize="15,0" path="m6315,2961l6330,2961e" filled="false" stroked="true" strokeweight=".3pt" strokecolor="#fa7a6d">
                <v:path arrowok="t"/>
              </v:shape>
            </v:group>
            <v:group style="position:absolute;left:6325;top:2953;width:15;height:2" coordorigin="6325,2953" coordsize="15,2">
              <v:shape style="position:absolute;left:6325;top:2953;width:15;height:2" coordorigin="6325,2953" coordsize="15,0" path="m6325,2953l6340,2953e" filled="false" stroked="true" strokeweight="1.150pt" strokecolor="#fa7a6d">
                <v:path arrowok="t"/>
              </v:shape>
            </v:group>
            <v:group style="position:absolute;left:6344;top:2924;width:2;height:40" coordorigin="6344,2924" coordsize="2,40">
              <v:shape style="position:absolute;left:6344;top:2924;width:2;height:40" coordorigin="6344,2924" coordsize="0,40" path="m6344,2964l6344,2924e" filled="false" stroked="true" strokeweight=".75pt" strokecolor="#fa7a6d">
                <v:path arrowok="t"/>
              </v:shape>
            </v:group>
            <v:group style="position:absolute;left:6354;top:2906;width:2;height:58" coordorigin="6354,2906" coordsize="2,58">
              <v:shape style="position:absolute;left:6354;top:2906;width:2;height:58" coordorigin="6354,2906" coordsize="0,58" path="m6354,2964l6354,2906e" filled="false" stroked="true" strokeweight=".75pt" strokecolor="#fa7a6d">
                <v:path arrowok="t"/>
              </v:shape>
            </v:group>
            <v:group style="position:absolute;left:6364;top:2889;width:2;height:75" coordorigin="6364,2889" coordsize="2,75">
              <v:shape style="position:absolute;left:6364;top:2889;width:2;height:75" coordorigin="6364,2889" coordsize="0,75" path="m6364,2964l6364,2889e" filled="false" stroked="true" strokeweight=".75pt" strokecolor="#fa7a6d">
                <v:path arrowok="t"/>
              </v:shape>
            </v:group>
            <v:group style="position:absolute;left:6375;top:2874;width:2;height:90" coordorigin="6375,2874" coordsize="2,90">
              <v:shape style="position:absolute;left:6375;top:2874;width:2;height:90" coordorigin="6375,2874" coordsize="0,90" path="m6375,2964l6375,2874e" filled="false" stroked="true" strokeweight=".75pt" strokecolor="#fa7a6d">
                <v:path arrowok="t"/>
              </v:shape>
            </v:group>
            <v:group style="position:absolute;left:6385;top:2862;width:2;height:102" coordorigin="6385,2862" coordsize="2,102">
              <v:shape style="position:absolute;left:6385;top:2862;width:2;height:102" coordorigin="6385,2862" coordsize="0,102" path="m6385,2964l6385,2862e" filled="false" stroked="true" strokeweight=".75pt" strokecolor="#fa7a6d">
                <v:path arrowok="t"/>
              </v:shape>
            </v:group>
            <v:group style="position:absolute;left:6396;top:2856;width:2;height:108" coordorigin="6396,2856" coordsize="2,108">
              <v:shape style="position:absolute;left:6396;top:2856;width:2;height:108" coordorigin="6396,2856" coordsize="0,108" path="m6396,2964l6396,2856e" filled="false" stroked="true" strokeweight=".75pt" strokecolor="#fa7a6d">
                <v:path arrowok="t"/>
              </v:shape>
            </v:group>
            <v:group style="position:absolute;left:6406;top:2853;width:2;height:111" coordorigin="6406,2853" coordsize="2,111">
              <v:shape style="position:absolute;left:6406;top:2853;width:2;height:111" coordorigin="6406,2853" coordsize="0,111" path="m6406,2964l6406,2853e" filled="false" stroked="true" strokeweight=".75pt" strokecolor="#fa7a6d">
                <v:path arrowok="t"/>
              </v:shape>
            </v:group>
            <v:group style="position:absolute;left:6417;top:2852;width:2;height:112" coordorigin="6417,2852" coordsize="2,112">
              <v:shape style="position:absolute;left:6417;top:2852;width:2;height:112" coordorigin="6417,2852" coordsize="0,112" path="m6417,2964l6417,2852e" filled="false" stroked="true" strokeweight=".75pt" strokecolor="#fa7a6d">
                <v:path arrowok="t"/>
              </v:shape>
            </v:group>
            <v:group style="position:absolute;left:6427;top:2861;width:2;height:103" coordorigin="6427,2861" coordsize="2,103">
              <v:shape style="position:absolute;left:6427;top:2861;width:2;height:103" coordorigin="6427,2861" coordsize="0,103" path="m6427,2964l6427,2861e" filled="false" stroked="true" strokeweight=".75pt" strokecolor="#fa7a6d">
                <v:path arrowok="t"/>
              </v:shape>
            </v:group>
            <v:group style="position:absolute;left:6438;top:2870;width:2;height:94" coordorigin="6438,2870" coordsize="2,94">
              <v:shape style="position:absolute;left:6438;top:2870;width:2;height:94" coordorigin="6438,2870" coordsize="0,94" path="m6438,2964l6438,2870e" filled="false" stroked="true" strokeweight=".75pt" strokecolor="#fa7a6d">
                <v:path arrowok="t"/>
              </v:shape>
            </v:group>
            <v:group style="position:absolute;left:6448;top:2880;width:2;height:84" coordorigin="6448,2880" coordsize="2,84">
              <v:shape style="position:absolute;left:6448;top:2880;width:2;height:84" coordorigin="6448,2880" coordsize="0,84" path="m6448,2964l6448,2880e" filled="false" stroked="true" strokeweight=".75pt" strokecolor="#fa7a6d">
                <v:path arrowok="t"/>
              </v:shape>
            </v:group>
            <v:group style="position:absolute;left:6459;top:2888;width:2;height:76" coordorigin="6459,2888" coordsize="2,76">
              <v:shape style="position:absolute;left:6459;top:2888;width:2;height:76" coordorigin="6459,2888" coordsize="0,76" path="m6459,2964l6459,2888e" filled="false" stroked="true" strokeweight=".75pt" strokecolor="#fa7a6d">
                <v:path arrowok="t"/>
              </v:shape>
            </v:group>
            <v:group style="position:absolute;left:6469;top:2894;width:2;height:70" coordorigin="6469,2894" coordsize="2,70">
              <v:shape style="position:absolute;left:6469;top:2894;width:2;height:70" coordorigin="6469,2894" coordsize="0,70" path="m6469,2964l6469,2894e" filled="false" stroked="true" strokeweight=".75pt" strokecolor="#fa7a6d">
                <v:path arrowok="t"/>
              </v:shape>
            </v:group>
            <v:group style="position:absolute;left:6480;top:2897;width:2;height:67" coordorigin="6480,2897" coordsize="2,67">
              <v:shape style="position:absolute;left:6480;top:2897;width:2;height:67" coordorigin="6480,2897" coordsize="0,67" path="m6480,2964l6480,2897e" filled="false" stroked="true" strokeweight=".75pt" strokecolor="#fa7a6d">
                <v:path arrowok="t"/>
              </v:shape>
            </v:group>
            <v:group style="position:absolute;left:6490;top:2896;width:2;height:68" coordorigin="6490,2896" coordsize="2,68">
              <v:shape style="position:absolute;left:6490;top:2896;width:2;height:68" coordorigin="6490,2896" coordsize="0,68" path="m6490,2964l6490,2896e" filled="false" stroked="true" strokeweight=".75pt" strokecolor="#fa7a6d">
                <v:path arrowok="t"/>
              </v:shape>
            </v:group>
            <v:group style="position:absolute;left:6500;top:2892;width:2;height:72" coordorigin="6500,2892" coordsize="2,72">
              <v:shape style="position:absolute;left:6500;top:2892;width:2;height:72" coordorigin="6500,2892" coordsize="0,72" path="m6500,2964l6500,2892e" filled="false" stroked="true" strokeweight=".75pt" strokecolor="#fa7a6d">
                <v:path arrowok="t"/>
              </v:shape>
            </v:group>
            <v:group style="position:absolute;left:6511;top:2886;width:2;height:78" coordorigin="6511,2886" coordsize="2,78">
              <v:shape style="position:absolute;left:6511;top:2886;width:2;height:78" coordorigin="6511,2886" coordsize="0,78" path="m6511,2964l6511,2886e" filled="false" stroked="true" strokeweight=".75pt" strokecolor="#fa7a6d">
                <v:path arrowok="t"/>
              </v:shape>
            </v:group>
            <v:group style="position:absolute;left:6521;top:2879;width:2;height:85" coordorigin="6521,2879" coordsize="2,85">
              <v:shape style="position:absolute;left:6521;top:2879;width:2;height:85" coordorigin="6521,2879" coordsize="0,85" path="m6521,2964l6521,2879e" filled="false" stroked="true" strokeweight=".75pt" strokecolor="#fa7a6d">
                <v:path arrowok="t"/>
              </v:shape>
            </v:group>
            <v:group style="position:absolute;left:6532;top:2869;width:2;height:95" coordorigin="6532,2869" coordsize="2,95">
              <v:shape style="position:absolute;left:6532;top:2869;width:2;height:95" coordorigin="6532,2869" coordsize="0,95" path="m6532,2964l6532,2869e" filled="false" stroked="true" strokeweight=".75pt" strokecolor="#fa7a6d">
                <v:path arrowok="t"/>
              </v:shape>
            </v:group>
            <v:group style="position:absolute;left:6542;top:2859;width:2;height:105" coordorigin="6542,2859" coordsize="2,105">
              <v:shape style="position:absolute;left:6542;top:2859;width:2;height:105" coordorigin="6542,2859" coordsize="0,105" path="m6542,2964l6542,2859e" filled="false" stroked="true" strokeweight=".75pt" strokecolor="#fa7a6d">
                <v:path arrowok="t"/>
              </v:shape>
            </v:group>
            <v:group style="position:absolute;left:6553;top:2848;width:2;height:116" coordorigin="6553,2848" coordsize="2,116">
              <v:shape style="position:absolute;left:6553;top:2848;width:2;height:116" coordorigin="6553,2848" coordsize="0,116" path="m6553,2964l6553,2848e" filled="false" stroked="true" strokeweight=".75pt" strokecolor="#fa7a6d">
                <v:path arrowok="t"/>
              </v:shape>
            </v:group>
            <v:group style="position:absolute;left:6563;top:2837;width:2;height:127" coordorigin="6563,2837" coordsize="2,127">
              <v:shape style="position:absolute;left:6563;top:2837;width:2;height:127" coordorigin="6563,2837" coordsize="0,127" path="m6563,2964l6563,2837e" filled="false" stroked="true" strokeweight=".75pt" strokecolor="#fa7a6d">
                <v:path arrowok="t"/>
              </v:shape>
            </v:group>
            <v:group style="position:absolute;left:6574;top:2826;width:2;height:138" coordorigin="6574,2826" coordsize="2,138">
              <v:shape style="position:absolute;left:6574;top:2826;width:2;height:138" coordorigin="6574,2826" coordsize="0,138" path="m6574,2964l6574,2826e" filled="false" stroked="true" strokeweight=".75pt" strokecolor="#fa7a6d">
                <v:path arrowok="t"/>
              </v:shape>
            </v:group>
            <v:group style="position:absolute;left:6584;top:2813;width:2;height:151" coordorigin="6584,2813" coordsize="2,151">
              <v:shape style="position:absolute;left:6584;top:2813;width:2;height:151" coordorigin="6584,2813" coordsize="0,151" path="m6584,2964l6584,2813e" filled="false" stroked="true" strokeweight=".75pt" strokecolor="#fa7a6d">
                <v:path arrowok="t"/>
              </v:shape>
            </v:group>
            <v:group style="position:absolute;left:6595;top:2799;width:2;height:165" coordorigin="6595,2799" coordsize="2,165">
              <v:shape style="position:absolute;left:6595;top:2799;width:2;height:165" coordorigin="6595,2799" coordsize="0,165" path="m6595,2964l6595,2799e" filled="false" stroked="true" strokeweight=".75pt" strokecolor="#fa7a6d">
                <v:path arrowok="t"/>
              </v:shape>
            </v:group>
            <v:group style="position:absolute;left:6605;top:2785;width:2;height:179" coordorigin="6605,2785" coordsize="2,179">
              <v:shape style="position:absolute;left:6605;top:2785;width:2;height:179" coordorigin="6605,2785" coordsize="0,179" path="m6605,2964l6605,2785e" filled="false" stroked="true" strokeweight=".75pt" strokecolor="#fa7a6d">
                <v:path arrowok="t"/>
              </v:shape>
            </v:group>
            <v:group style="position:absolute;left:6616;top:2771;width:2;height:193" coordorigin="6616,2771" coordsize="2,193">
              <v:shape style="position:absolute;left:6616;top:2771;width:2;height:193" coordorigin="6616,2771" coordsize="0,193" path="m6616,2964l6616,2771e" filled="false" stroked="true" strokeweight=".75pt" strokecolor="#fa7a6d">
                <v:path arrowok="t"/>
              </v:shape>
            </v:group>
            <v:group style="position:absolute;left:6626;top:2757;width:2;height:207" coordorigin="6626,2757" coordsize="2,207">
              <v:shape style="position:absolute;left:6626;top:2757;width:2;height:207" coordorigin="6626,2757" coordsize="0,207" path="m6626,2964l6626,2757e" filled="false" stroked="true" strokeweight=".75pt" strokecolor="#fa7a6d">
                <v:path arrowok="t"/>
              </v:shape>
            </v:group>
            <v:group style="position:absolute;left:6636;top:2745;width:2;height:219" coordorigin="6636,2745" coordsize="2,219">
              <v:shape style="position:absolute;left:6636;top:2745;width:2;height:219" coordorigin="6636,2745" coordsize="0,219" path="m6636,2964l6636,2745e" filled="false" stroked="true" strokeweight=".75pt" strokecolor="#fa7a6d">
                <v:path arrowok="t"/>
              </v:shape>
            </v:group>
            <v:group style="position:absolute;left:6647;top:2738;width:2;height:226" coordorigin="6647,2738" coordsize="2,226">
              <v:shape style="position:absolute;left:6647;top:2738;width:2;height:226" coordorigin="6647,2738" coordsize="0,226" path="m6647,2964l6647,2738e" filled="false" stroked="true" strokeweight=".75pt" strokecolor="#fa7a6d">
                <v:path arrowok="t"/>
              </v:shape>
            </v:group>
            <v:group style="position:absolute;left:6657;top:2734;width:2;height:230" coordorigin="6657,2734" coordsize="2,230">
              <v:shape style="position:absolute;left:6657;top:2734;width:2;height:230" coordorigin="6657,2734" coordsize="0,230" path="m6657,2964l6657,2734e" filled="false" stroked="true" strokeweight=".75pt" strokecolor="#fa7a6d">
                <v:path arrowok="t"/>
              </v:shape>
            </v:group>
            <v:group style="position:absolute;left:6668;top:2735;width:2;height:229" coordorigin="6668,2735" coordsize="2,229">
              <v:shape style="position:absolute;left:6668;top:2735;width:2;height:229" coordorigin="6668,2735" coordsize="0,229" path="m6668,2964l6668,2735e" filled="false" stroked="true" strokeweight=".75pt" strokecolor="#fa7a6d">
                <v:path arrowok="t"/>
              </v:shape>
            </v:group>
            <v:group style="position:absolute;left:6678;top:2737;width:2;height:227" coordorigin="6678,2737" coordsize="2,227">
              <v:shape style="position:absolute;left:6678;top:2737;width:2;height:227" coordorigin="6678,2737" coordsize="0,227" path="m6678,2964l6678,2737e" filled="false" stroked="true" strokeweight=".75pt" strokecolor="#fa7a6d">
                <v:path arrowok="t"/>
              </v:shape>
            </v:group>
            <v:group style="position:absolute;left:6689;top:2740;width:2;height:224" coordorigin="6689,2740" coordsize="2,224">
              <v:shape style="position:absolute;left:6689;top:2740;width:2;height:224" coordorigin="6689,2740" coordsize="0,224" path="m6689,2964l6689,2740e" filled="false" stroked="true" strokeweight=".75pt" strokecolor="#fa7a6d">
                <v:path arrowok="t"/>
              </v:shape>
            </v:group>
            <v:group style="position:absolute;left:6699;top:2743;width:2;height:221" coordorigin="6699,2743" coordsize="2,221">
              <v:shape style="position:absolute;left:6699;top:2743;width:2;height:221" coordorigin="6699,2743" coordsize="0,221" path="m6699,2964l6699,2743e" filled="false" stroked="true" strokeweight=".75pt" strokecolor="#fa7a6d">
                <v:path arrowok="t"/>
              </v:shape>
            </v:group>
            <v:group style="position:absolute;left:6710;top:2746;width:2;height:218" coordorigin="6710,2746" coordsize="2,218">
              <v:shape style="position:absolute;left:6710;top:2746;width:2;height:218" coordorigin="6710,2746" coordsize="0,218" path="m6710,2964l6710,2746e" filled="false" stroked="true" strokeweight=".75pt" strokecolor="#fa7a6d">
                <v:path arrowok="t"/>
              </v:shape>
            </v:group>
            <v:group style="position:absolute;left:6720;top:2747;width:2;height:217" coordorigin="6720,2747" coordsize="2,217">
              <v:shape style="position:absolute;left:6720;top:2747;width:2;height:217" coordorigin="6720,2747" coordsize="0,217" path="m6720,2964l6720,2747e" filled="false" stroked="true" strokeweight=".75pt" strokecolor="#fa7a6d">
                <v:path arrowok="t"/>
              </v:shape>
            </v:group>
            <v:group style="position:absolute;left:6731;top:2742;width:2;height:222" coordorigin="6731,2742" coordsize="2,222">
              <v:shape style="position:absolute;left:6731;top:2742;width:2;height:222" coordorigin="6731,2742" coordsize="0,222" path="m6731,2964l6731,2742e" filled="false" stroked="true" strokeweight=".75pt" strokecolor="#fa7a6d">
                <v:path arrowok="t"/>
              </v:shape>
            </v:group>
            <v:group style="position:absolute;left:6741;top:2743;width:2;height:221" coordorigin="6741,2743" coordsize="2,221">
              <v:shape style="position:absolute;left:6741;top:2743;width:2;height:221" coordorigin="6741,2743" coordsize="0,221" path="m6741,2964l6741,2743e" filled="false" stroked="true" strokeweight=".75pt" strokecolor="#fa7a6d">
                <v:path arrowok="t"/>
              </v:shape>
            </v:group>
            <v:group style="position:absolute;left:6752;top:2741;width:2;height:223" coordorigin="6752,2741" coordsize="2,223">
              <v:shape style="position:absolute;left:6752;top:2741;width:2;height:223" coordorigin="6752,2741" coordsize="0,223" path="m6752,2964l6752,2741e" filled="false" stroked="true" strokeweight=".75pt" strokecolor="#fa7a6d">
                <v:path arrowok="t"/>
              </v:shape>
            </v:group>
            <v:group style="position:absolute;left:6762;top:2737;width:2;height:227" coordorigin="6762,2737" coordsize="2,227">
              <v:shape style="position:absolute;left:6762;top:2737;width:2;height:227" coordorigin="6762,2737" coordsize="0,227" path="m6762,2964l6762,2737e" filled="false" stroked="true" strokeweight=".75pt" strokecolor="#fa7a6d">
                <v:path arrowok="t"/>
              </v:shape>
            </v:group>
            <v:group style="position:absolute;left:6772;top:2731;width:2;height:233" coordorigin="6772,2731" coordsize="2,233">
              <v:shape style="position:absolute;left:6772;top:2731;width:2;height:233" coordorigin="6772,2731" coordsize="0,233" path="m6772,2964l6772,2731e" filled="false" stroked="true" strokeweight=".75pt" strokecolor="#fa7a6d">
                <v:path arrowok="t"/>
              </v:shape>
            </v:group>
            <v:group style="position:absolute;left:6783;top:2723;width:2;height:241" coordorigin="6783,2723" coordsize="2,241">
              <v:shape style="position:absolute;left:6783;top:2723;width:2;height:241" coordorigin="6783,2723" coordsize="0,241" path="m6783,2964l6783,2723e" filled="false" stroked="true" strokeweight=".75pt" strokecolor="#fa7a6d">
                <v:path arrowok="t"/>
              </v:shape>
            </v:group>
            <v:group style="position:absolute;left:6793;top:2715;width:2;height:249" coordorigin="6793,2715" coordsize="2,249">
              <v:shape style="position:absolute;left:6793;top:2715;width:2;height:249" coordorigin="6793,2715" coordsize="0,249" path="m6793,2964l6793,2715e" filled="false" stroked="true" strokeweight=".75pt" strokecolor="#fa7a6d">
                <v:path arrowok="t"/>
              </v:shape>
            </v:group>
            <v:group style="position:absolute;left:6804;top:2705;width:2;height:259" coordorigin="6804,2705" coordsize="2,259">
              <v:shape style="position:absolute;left:6804;top:2705;width:2;height:259" coordorigin="6804,2705" coordsize="0,259" path="m6804,2964l6804,2705e" filled="false" stroked="true" strokeweight=".75pt" strokecolor="#fa7a6d">
                <v:path arrowok="t"/>
              </v:shape>
            </v:group>
            <v:group style="position:absolute;left:6814;top:2695;width:2;height:269" coordorigin="6814,2695" coordsize="2,269">
              <v:shape style="position:absolute;left:6814;top:2695;width:2;height:269" coordorigin="6814,2695" coordsize="0,269" path="m6814,2964l6814,2695e" filled="false" stroked="true" strokeweight=".75pt" strokecolor="#fa7a6d">
                <v:path arrowok="t"/>
              </v:shape>
            </v:group>
            <v:group style="position:absolute;left:6825;top:2685;width:2;height:279" coordorigin="6825,2685" coordsize="2,279">
              <v:shape style="position:absolute;left:6825;top:2685;width:2;height:279" coordorigin="6825,2685" coordsize="0,279" path="m6825,2964l6825,2685e" filled="false" stroked="true" strokeweight=".75pt" strokecolor="#fa7a6d">
                <v:path arrowok="t"/>
              </v:shape>
            </v:group>
            <v:group style="position:absolute;left:6835;top:2675;width:2;height:289" coordorigin="6835,2675" coordsize="2,289">
              <v:shape style="position:absolute;left:6835;top:2675;width:2;height:289" coordorigin="6835,2675" coordsize="0,289" path="m6835,2964l6835,2675e" filled="false" stroked="true" strokeweight=".75pt" strokecolor="#fa7a6d">
                <v:path arrowok="t"/>
              </v:shape>
            </v:group>
            <v:group style="position:absolute;left:6846;top:2664;width:2;height:300" coordorigin="6846,2664" coordsize="2,300">
              <v:shape style="position:absolute;left:6846;top:2664;width:2;height:300" coordorigin="6846,2664" coordsize="0,300" path="m6846,2964l6846,2664e" filled="false" stroked="true" strokeweight=".75pt" strokecolor="#fa7a6d">
                <v:path arrowok="t"/>
              </v:shape>
            </v:group>
            <v:group style="position:absolute;left:6856;top:2653;width:2;height:311" coordorigin="6856,2653" coordsize="2,311">
              <v:shape style="position:absolute;left:6856;top:2653;width:2;height:311" coordorigin="6856,2653" coordsize="0,311" path="m6856,2964l6856,2653e" filled="false" stroked="true" strokeweight=".75pt" strokecolor="#fa7a6d">
                <v:path arrowok="t"/>
              </v:shape>
            </v:group>
            <v:group style="position:absolute;left:6867;top:2642;width:2;height:322" coordorigin="6867,2642" coordsize="2,322">
              <v:shape style="position:absolute;left:6867;top:2642;width:2;height:322" coordorigin="6867,2642" coordsize="0,322" path="m6867,2964l6867,2642e" filled="false" stroked="true" strokeweight=".75pt" strokecolor="#fa7a6d">
                <v:path arrowok="t"/>
              </v:shape>
            </v:group>
            <v:group style="position:absolute;left:6877;top:2631;width:2;height:333" coordorigin="6877,2631" coordsize="2,333">
              <v:shape style="position:absolute;left:6877;top:2631;width:2;height:333" coordorigin="6877,2631" coordsize="0,333" path="m6877,2964l6877,2631e" filled="false" stroked="true" strokeweight=".75pt" strokecolor="#fa7a6d">
                <v:path arrowok="t"/>
              </v:shape>
            </v:group>
            <v:group style="position:absolute;left:6887;top:2619;width:2;height:345" coordorigin="6887,2619" coordsize="2,345">
              <v:shape style="position:absolute;left:6887;top:2619;width:2;height:345" coordorigin="6887,2619" coordsize="0,345" path="m6887,2964l6887,2619e" filled="false" stroked="true" strokeweight=".75pt" strokecolor="#fa7a6d">
                <v:path arrowok="t"/>
              </v:shape>
            </v:group>
            <v:group style="position:absolute;left:6898;top:2614;width:2;height:350" coordorigin="6898,2614" coordsize="2,350">
              <v:shape style="position:absolute;left:6898;top:2614;width:2;height:350" coordorigin="6898,2614" coordsize="0,350" path="m6898,2964l6898,2614e" filled="false" stroked="true" strokeweight=".75pt" strokecolor="#fa7a6d">
                <v:path arrowok="t"/>
              </v:shape>
            </v:group>
            <v:group style="position:absolute;left:6908;top:2613;width:2;height:351" coordorigin="6908,2613" coordsize="2,351">
              <v:shape style="position:absolute;left:6908;top:2613;width:2;height:351" coordorigin="6908,2613" coordsize="0,351" path="m6908,2964l6908,2613e" filled="false" stroked="true" strokeweight=".75pt" strokecolor="#fa7a6d">
                <v:path arrowok="t"/>
              </v:shape>
            </v:group>
            <v:group style="position:absolute;left:6919;top:2617;width:2;height:347" coordorigin="6919,2617" coordsize="2,347">
              <v:shape style="position:absolute;left:6919;top:2617;width:2;height:347" coordorigin="6919,2617" coordsize="0,347" path="m6919,2964l6919,2617e" filled="false" stroked="true" strokeweight=".75pt" strokecolor="#fa7a6d">
                <v:path arrowok="t"/>
              </v:shape>
            </v:group>
            <v:group style="position:absolute;left:6929;top:2624;width:2;height:340" coordorigin="6929,2624" coordsize="2,340">
              <v:shape style="position:absolute;left:6929;top:2624;width:2;height:340" coordorigin="6929,2624" coordsize="0,340" path="m6929,2964l6929,2624e" filled="false" stroked="true" strokeweight=".75pt" strokecolor="#fa7a6d">
                <v:path arrowok="t"/>
              </v:shape>
            </v:group>
            <v:group style="position:absolute;left:6940;top:2632;width:2;height:332" coordorigin="6940,2632" coordsize="2,332">
              <v:shape style="position:absolute;left:6940;top:2632;width:2;height:332" coordorigin="6940,2632" coordsize="0,332" path="m6940,2964l6940,2632e" filled="false" stroked="true" strokeweight=".75pt" strokecolor="#fa7a6d">
                <v:path arrowok="t"/>
              </v:shape>
            </v:group>
            <v:group style="position:absolute;left:6950;top:2641;width:2;height:323" coordorigin="6950,2641" coordsize="2,323">
              <v:shape style="position:absolute;left:6950;top:2641;width:2;height:323" coordorigin="6950,2641" coordsize="0,323" path="m6950,2964l6950,2641e" filled="false" stroked="true" strokeweight=".75pt" strokecolor="#fa7a6d">
                <v:path arrowok="t"/>
              </v:shape>
            </v:group>
            <v:group style="position:absolute;left:6961;top:2649;width:2;height:315" coordorigin="6961,2649" coordsize="2,315">
              <v:shape style="position:absolute;left:6961;top:2649;width:2;height:315" coordorigin="6961,2649" coordsize="0,315" path="m6961,2964l6961,2649e" filled="false" stroked="true" strokeweight=".75pt" strokecolor="#fa7a6d">
                <v:path arrowok="t"/>
              </v:shape>
            </v:group>
            <v:group style="position:absolute;left:6971;top:2657;width:2;height:307" coordorigin="6971,2657" coordsize="2,307">
              <v:shape style="position:absolute;left:6971;top:2657;width:2;height:307" coordorigin="6971,2657" coordsize="0,307" path="m6971,2964l6971,2657e" filled="false" stroked="true" strokeweight=".75pt" strokecolor="#fa7a6d">
                <v:path arrowok="t"/>
              </v:shape>
            </v:group>
            <v:group style="position:absolute;left:6982;top:2662;width:2;height:302" coordorigin="6982,2662" coordsize="2,302">
              <v:shape style="position:absolute;left:6982;top:2662;width:2;height:302" coordorigin="6982,2662" coordsize="0,302" path="m6982,2964l6982,2662e" filled="false" stroked="true" strokeweight=".75pt" strokecolor="#fa7a6d">
                <v:path arrowok="t"/>
              </v:shape>
            </v:group>
            <v:group style="position:absolute;left:6992;top:2666;width:2;height:298" coordorigin="6992,2666" coordsize="2,298">
              <v:shape style="position:absolute;left:6992;top:2666;width:2;height:298" coordorigin="6992,2666" coordsize="0,298" path="m6992,2964l6992,2666e" filled="false" stroked="true" strokeweight=".75pt" strokecolor="#fa7a6d">
                <v:path arrowok="t"/>
              </v:shape>
            </v:group>
            <v:group style="position:absolute;left:7003;top:2666;width:2;height:298" coordorigin="7003,2666" coordsize="2,298">
              <v:shape style="position:absolute;left:7003;top:2666;width:2;height:298" coordorigin="7003,2666" coordsize="0,298" path="m7003,2964l7003,2666e" filled="false" stroked="true" strokeweight=".75pt" strokecolor="#fa7a6d">
                <v:path arrowok="t"/>
              </v:shape>
            </v:group>
            <v:group style="position:absolute;left:7013;top:2662;width:2;height:302" coordorigin="7013,2662" coordsize="2,302">
              <v:shape style="position:absolute;left:7013;top:2662;width:2;height:302" coordorigin="7013,2662" coordsize="0,302" path="m7013,2964l7013,2662e" filled="false" stroked="true" strokeweight=".75pt" strokecolor="#fa7a6d">
                <v:path arrowok="t"/>
              </v:shape>
            </v:group>
            <v:group style="position:absolute;left:7023;top:2654;width:2;height:310" coordorigin="7023,2654" coordsize="2,310">
              <v:shape style="position:absolute;left:7023;top:2654;width:2;height:310" coordorigin="7023,2654" coordsize="0,310" path="m7023,2964l7023,2654e" filled="false" stroked="true" strokeweight=".75pt" strokecolor="#fa7a6d">
                <v:path arrowok="t"/>
              </v:shape>
            </v:group>
            <v:group style="position:absolute;left:7034;top:2644;width:2;height:320" coordorigin="7034,2644" coordsize="2,320">
              <v:shape style="position:absolute;left:7034;top:2644;width:2;height:320" coordorigin="7034,2644" coordsize="0,320" path="m7034,2964l7034,2644e" filled="false" stroked="true" strokeweight=".75pt" strokecolor="#fa7a6d">
                <v:path arrowok="t"/>
              </v:shape>
            </v:group>
            <v:group style="position:absolute;left:7044;top:2635;width:2;height:329" coordorigin="7044,2635" coordsize="2,329">
              <v:shape style="position:absolute;left:7044;top:2635;width:2;height:329" coordorigin="7044,2635" coordsize="0,329" path="m7044,2964l7044,2635e" filled="false" stroked="true" strokeweight=".75pt" strokecolor="#fa7a6d">
                <v:path arrowok="t"/>
              </v:shape>
            </v:group>
            <v:group style="position:absolute;left:7055;top:2617;width:2;height:347" coordorigin="7055,2617" coordsize="2,347">
              <v:shape style="position:absolute;left:7055;top:2617;width:2;height:347" coordorigin="7055,2617" coordsize="0,347" path="m7055,2964l7055,2617e" filled="false" stroked="true" strokeweight=".75pt" strokecolor="#fa7a6d">
                <v:path arrowok="t"/>
              </v:shape>
            </v:group>
            <v:group style="position:absolute;left:7065;top:2598;width:2;height:366" coordorigin="7065,2598" coordsize="2,366">
              <v:shape style="position:absolute;left:7065;top:2598;width:2;height:366" coordorigin="7065,2598" coordsize="0,366" path="m7065,2964l7065,2598e" filled="false" stroked="true" strokeweight=".75pt" strokecolor="#fa7a6d">
                <v:path arrowok="t"/>
              </v:shape>
            </v:group>
            <v:group style="position:absolute;left:7076;top:2577;width:2;height:387" coordorigin="7076,2577" coordsize="2,387">
              <v:shape style="position:absolute;left:7076;top:2577;width:2;height:387" coordorigin="7076,2577" coordsize="0,387" path="m7076,2964l7076,2577e" filled="false" stroked="true" strokeweight=".75pt" strokecolor="#fa7a6d">
                <v:path arrowok="t"/>
              </v:shape>
            </v:group>
            <v:group style="position:absolute;left:7086;top:2557;width:2;height:407" coordorigin="7086,2557" coordsize="2,407">
              <v:shape style="position:absolute;left:7086;top:2557;width:2;height:407" coordorigin="7086,2557" coordsize="0,407" path="m7086,2964l7086,2557e" filled="false" stroked="true" strokeweight=".75pt" strokecolor="#fa7a6d">
                <v:path arrowok="t"/>
              </v:shape>
            </v:group>
            <v:group style="position:absolute;left:7097;top:2535;width:2;height:429" coordorigin="7097,2535" coordsize="2,429">
              <v:shape style="position:absolute;left:7097;top:2535;width:2;height:429" coordorigin="7097,2535" coordsize="0,429" path="m7097,2964l7097,2535e" filled="false" stroked="true" strokeweight=".75pt" strokecolor="#fa7a6d">
                <v:path arrowok="t"/>
              </v:shape>
            </v:group>
            <v:group style="position:absolute;left:7107;top:2513;width:2;height:451" coordorigin="7107,2513" coordsize="2,451">
              <v:shape style="position:absolute;left:7107;top:2513;width:2;height:451" coordorigin="7107,2513" coordsize="0,451" path="m7107,2964l7107,2513e" filled="false" stroked="true" strokeweight=".75pt" strokecolor="#fa7a6d">
                <v:path arrowok="t"/>
              </v:shape>
            </v:group>
            <v:group style="position:absolute;left:7118;top:2490;width:2;height:474" coordorigin="7118,2490" coordsize="2,474">
              <v:shape style="position:absolute;left:7118;top:2490;width:2;height:474" coordorigin="7118,2490" coordsize="0,474" path="m7118,2964l7118,2490e" filled="false" stroked="true" strokeweight=".75pt" strokecolor="#fa7a6d">
                <v:path arrowok="t"/>
              </v:shape>
            </v:group>
            <v:group style="position:absolute;left:7128;top:2466;width:2;height:498" coordorigin="7128,2466" coordsize="2,498">
              <v:shape style="position:absolute;left:7128;top:2466;width:2;height:498" coordorigin="7128,2466" coordsize="0,498" path="m7128,2964l7128,2466e" filled="false" stroked="true" strokeweight=".75pt" strokecolor="#fa7a6d">
                <v:path arrowok="t"/>
              </v:shape>
            </v:group>
            <v:group style="position:absolute;left:7139;top:2441;width:2;height:523" coordorigin="7139,2441" coordsize="2,523">
              <v:shape style="position:absolute;left:7139;top:2441;width:2;height:523" coordorigin="7139,2441" coordsize="0,523" path="m7139,2964l7139,2441e" filled="false" stroked="true" strokeweight=".75pt" strokecolor="#fa7a6d">
                <v:path arrowok="t"/>
              </v:shape>
            </v:group>
            <v:group style="position:absolute;left:7149;top:2416;width:2;height:548" coordorigin="7149,2416" coordsize="2,548">
              <v:shape style="position:absolute;left:7149;top:2416;width:2;height:548" coordorigin="7149,2416" coordsize="0,548" path="m7149,2964l7149,2416e" filled="false" stroked="true" strokeweight=".75pt" strokecolor="#fa7a6d">
                <v:path arrowok="t"/>
              </v:shape>
            </v:group>
            <v:group style="position:absolute;left:7159;top:2393;width:2;height:571" coordorigin="7159,2393" coordsize="2,571">
              <v:shape style="position:absolute;left:7159;top:2393;width:2;height:571" coordorigin="7159,2393" coordsize="0,571" path="m7159,2964l7159,2393e" filled="false" stroked="true" strokeweight=".75pt" strokecolor="#fa7a6d">
                <v:path arrowok="t"/>
              </v:shape>
            </v:group>
            <v:group style="position:absolute;left:7170;top:2373;width:2;height:591" coordorigin="7170,2373" coordsize="2,591">
              <v:shape style="position:absolute;left:7170;top:2373;width:2;height:591" coordorigin="7170,2373" coordsize="0,591" path="m7170,2964l7170,2373e" filled="false" stroked="true" strokeweight=".75pt" strokecolor="#fa7a6d">
                <v:path arrowok="t"/>
              </v:shape>
            </v:group>
            <v:group style="position:absolute;left:7180;top:2357;width:2;height:607" coordorigin="7180,2357" coordsize="2,607">
              <v:shape style="position:absolute;left:7180;top:2357;width:2;height:607" coordorigin="7180,2357" coordsize="0,607" path="m7180,2964l7180,2357e" filled="false" stroked="true" strokeweight=".75pt" strokecolor="#fa7a6d">
                <v:path arrowok="t"/>
              </v:shape>
            </v:group>
            <v:group style="position:absolute;left:7191;top:2343;width:2;height:621" coordorigin="7191,2343" coordsize="2,621">
              <v:shape style="position:absolute;left:7191;top:2343;width:2;height:621" coordorigin="7191,2343" coordsize="0,621" path="m7191,2964l7191,2343e" filled="false" stroked="true" strokeweight=".75pt" strokecolor="#fa7a6d">
                <v:path arrowok="t"/>
              </v:shape>
            </v:group>
            <v:group style="position:absolute;left:7201;top:2546;width:2;height:418" coordorigin="7201,2546" coordsize="2,418">
              <v:shape style="position:absolute;left:7201;top:2546;width:2;height:418" coordorigin="7201,2546" coordsize="0,418" path="m7201,2964l7201,2546e" filled="false" stroked="true" strokeweight=".75pt" strokecolor="#fa7a6d">
                <v:path arrowok="t"/>
              </v:shape>
            </v:group>
            <v:group style="position:absolute;left:7212;top:2603;width:2;height:361" coordorigin="7212,2603" coordsize="2,361">
              <v:shape style="position:absolute;left:7212;top:2603;width:2;height:361" coordorigin="7212,2603" coordsize="0,361" path="m7212,2964l7212,2603e" filled="false" stroked="true" strokeweight=".75pt" strokecolor="#fa7a6d">
                <v:path arrowok="t"/>
              </v:shape>
            </v:group>
            <v:group style="position:absolute;left:7222;top:2644;width:2;height:320" coordorigin="7222,2644" coordsize="2,320">
              <v:shape style="position:absolute;left:7222;top:2644;width:2;height:320" coordorigin="7222,2644" coordsize="0,320" path="m7222,2964l7222,2644e" filled="false" stroked="true" strokeweight=".75pt" strokecolor="#fa7a6d">
                <v:path arrowok="t"/>
              </v:shape>
            </v:group>
            <v:group style="position:absolute;left:7233;top:2681;width:2;height:283" coordorigin="7233,2681" coordsize="2,283">
              <v:shape style="position:absolute;left:7233;top:2681;width:2;height:283" coordorigin="7233,2681" coordsize="0,283" path="m7233,2964l7233,2681e" filled="false" stroked="true" strokeweight=".75pt" strokecolor="#fa7a6d">
                <v:path arrowok="t"/>
              </v:shape>
            </v:group>
            <v:group style="position:absolute;left:7243;top:2716;width:2;height:248" coordorigin="7243,2716" coordsize="2,248">
              <v:shape style="position:absolute;left:7243;top:2716;width:2;height:248" coordorigin="7243,2716" coordsize="0,248" path="m7243,2964l7243,2716e" filled="false" stroked="true" strokeweight=".75pt" strokecolor="#fa7a6d">
                <v:path arrowok="t"/>
              </v:shape>
            </v:group>
            <v:group style="position:absolute;left:7254;top:2746;width:2;height:218" coordorigin="7254,2746" coordsize="2,218">
              <v:shape style="position:absolute;left:7254;top:2746;width:2;height:218" coordorigin="7254,2746" coordsize="0,218" path="m7254,2964l7254,2746e" filled="false" stroked="true" strokeweight=".75pt" strokecolor="#fa7a6d">
                <v:path arrowok="t"/>
              </v:shape>
            </v:group>
            <v:group style="position:absolute;left:7264;top:2773;width:2;height:191" coordorigin="7264,2773" coordsize="2,191">
              <v:shape style="position:absolute;left:7264;top:2773;width:2;height:191" coordorigin="7264,2773" coordsize="0,191" path="m7264,2964l7264,2773e" filled="false" stroked="true" strokeweight=".75pt" strokecolor="#fa7a6d">
                <v:path arrowok="t"/>
              </v:shape>
            </v:group>
            <v:group style="position:absolute;left:7275;top:2793;width:2;height:171" coordorigin="7275,2793" coordsize="2,171">
              <v:shape style="position:absolute;left:7275;top:2793;width:2;height:171" coordorigin="7275,2793" coordsize="0,171" path="m7275,2964l7275,2793e" filled="false" stroked="true" strokeweight=".75pt" strokecolor="#fa7a6d">
                <v:path arrowok="t"/>
              </v:shape>
            </v:group>
            <v:group style="position:absolute;left:7285;top:2809;width:2;height:155" coordorigin="7285,2809" coordsize="2,155">
              <v:shape style="position:absolute;left:7285;top:2809;width:2;height:155" coordorigin="7285,2809" coordsize="0,155" path="m7285,2964l7285,2809e" filled="false" stroked="true" strokeweight=".75pt" strokecolor="#fa7a6d">
                <v:path arrowok="t"/>
              </v:shape>
            </v:group>
            <v:group style="position:absolute;left:7295;top:2822;width:2;height:142" coordorigin="7295,2822" coordsize="2,142">
              <v:shape style="position:absolute;left:7295;top:2822;width:2;height:142" coordorigin="7295,2822" coordsize="0,142" path="m7295,2964l7295,2822e" filled="false" stroked="true" strokeweight=".75pt" strokecolor="#fa7a6d">
                <v:path arrowok="t"/>
              </v:shape>
            </v:group>
            <v:group style="position:absolute;left:7306;top:2831;width:2;height:133" coordorigin="7306,2831" coordsize="2,133">
              <v:shape style="position:absolute;left:7306;top:2831;width:2;height:133" coordorigin="7306,2831" coordsize="0,133" path="m7306,2964l7306,2831e" filled="false" stroked="true" strokeweight=".75pt" strokecolor="#fa7a6d">
                <v:path arrowok="t"/>
              </v:shape>
            </v:group>
            <v:group style="position:absolute;left:7316;top:2838;width:2;height:126" coordorigin="7316,2838" coordsize="2,126">
              <v:shape style="position:absolute;left:7316;top:2838;width:2;height:126" coordorigin="7316,2838" coordsize="0,126" path="m7316,2964l7316,2838e" filled="false" stroked="true" strokeweight=".75pt" strokecolor="#fa7a6d">
                <v:path arrowok="t"/>
              </v:shape>
            </v:group>
            <v:group style="position:absolute;left:7327;top:2843;width:2;height:121" coordorigin="7327,2843" coordsize="2,121">
              <v:shape style="position:absolute;left:7327;top:2843;width:2;height:121" coordorigin="7327,2843" coordsize="0,121" path="m7327,2964l7327,2843e" filled="false" stroked="true" strokeweight=".75pt" strokecolor="#fa7a6d">
                <v:path arrowok="t"/>
              </v:shape>
            </v:group>
            <v:group style="position:absolute;left:7337;top:2845;width:2;height:119" coordorigin="7337,2845" coordsize="2,119">
              <v:shape style="position:absolute;left:7337;top:2845;width:2;height:119" coordorigin="7337,2845" coordsize="0,119" path="m7337,2964l7337,2845e" filled="false" stroked="true" strokeweight=".75pt" strokecolor="#fa7a6d">
                <v:path arrowok="t"/>
              </v:shape>
            </v:group>
            <v:group style="position:absolute;left:7348;top:2773;width:2;height:191" coordorigin="7348,2773" coordsize="2,191">
              <v:shape style="position:absolute;left:7348;top:2773;width:2;height:191" coordorigin="7348,2773" coordsize="0,191" path="m7348,2964l7348,2773e" filled="false" stroked="true" strokeweight=".75pt" strokecolor="#fa7a6d">
                <v:path arrowok="t"/>
              </v:shape>
            </v:group>
            <v:group style="position:absolute;left:7358;top:2674;width:2;height:290" coordorigin="7358,2674" coordsize="2,290">
              <v:shape style="position:absolute;left:7358;top:2674;width:2;height:290" coordorigin="7358,2674" coordsize="0,290" path="m7358,2964l7358,2674e" filled="false" stroked="true" strokeweight=".75pt" strokecolor="#fa7a6d">
                <v:path arrowok="t"/>
              </v:shape>
            </v:group>
            <v:group style="position:absolute;left:7369;top:2649;width:2;height:315" coordorigin="7369,2649" coordsize="2,315">
              <v:shape style="position:absolute;left:7369;top:2649;width:2;height:315" coordorigin="7369,2649" coordsize="0,315" path="m7369,2964l7369,2649e" filled="false" stroked="true" strokeweight=".75pt" strokecolor="#fa7a6d">
                <v:path arrowok="t"/>
              </v:shape>
            </v:group>
            <v:group style="position:absolute;left:7379;top:2644;width:2;height:320" coordorigin="7379,2644" coordsize="2,320">
              <v:shape style="position:absolute;left:7379;top:2644;width:2;height:320" coordorigin="7379,2644" coordsize="0,320" path="m7379,2964l7379,2644e" filled="false" stroked="true" strokeweight=".75pt" strokecolor="#fa7a6d">
                <v:path arrowok="t"/>
              </v:shape>
            </v:group>
            <v:group style="position:absolute;left:7390;top:2661;width:2;height:303" coordorigin="7390,2661" coordsize="2,303">
              <v:shape style="position:absolute;left:7390;top:2661;width:2;height:303" coordorigin="7390,2661" coordsize="0,303" path="m7390,2964l7390,2661e" filled="false" stroked="true" strokeweight=".75pt" strokecolor="#fa7a6d">
                <v:path arrowok="t"/>
              </v:shape>
            </v:group>
            <v:group style="position:absolute;left:7400;top:2676;width:2;height:288" coordorigin="7400,2676" coordsize="2,288">
              <v:shape style="position:absolute;left:7400;top:2676;width:2;height:288" coordorigin="7400,2676" coordsize="0,288" path="m7400,2964l7400,2676e" filled="false" stroked="true" strokeweight=".75pt" strokecolor="#fa7a6d">
                <v:path arrowok="t"/>
              </v:shape>
            </v:group>
            <v:group style="position:absolute;left:7411;top:2687;width:2;height:277" coordorigin="7411,2687" coordsize="2,277">
              <v:shape style="position:absolute;left:7411;top:2687;width:2;height:277" coordorigin="7411,2687" coordsize="0,277" path="m7411,2964l7411,2687e" filled="false" stroked="true" strokeweight=".75pt" strokecolor="#fa7a6d">
                <v:path arrowok="t"/>
              </v:shape>
            </v:group>
            <v:group style="position:absolute;left:7421;top:2698;width:2;height:266" coordorigin="7421,2698" coordsize="2,266">
              <v:shape style="position:absolute;left:7421;top:2698;width:2;height:266" coordorigin="7421,2698" coordsize="0,266" path="m7421,2964l7421,2698e" filled="false" stroked="true" strokeweight=".75pt" strokecolor="#fa7a6d">
                <v:path arrowok="t"/>
              </v:shape>
            </v:group>
            <v:group style="position:absolute;left:7431;top:2710;width:2;height:254" coordorigin="7431,2710" coordsize="2,254">
              <v:shape style="position:absolute;left:7431;top:2710;width:2;height:254" coordorigin="7431,2710" coordsize="0,254" path="m7431,2964l7431,2710e" filled="false" stroked="true" strokeweight=".75pt" strokecolor="#fa7a6d">
                <v:path arrowok="t"/>
              </v:shape>
            </v:group>
            <v:group style="position:absolute;left:7442;top:2723;width:2;height:241" coordorigin="7442,2723" coordsize="2,241">
              <v:shape style="position:absolute;left:7442;top:2723;width:2;height:241" coordorigin="7442,2723" coordsize="0,241" path="m7442,2964l7442,2723e" filled="false" stroked="true" strokeweight=".75pt" strokecolor="#fa7a6d">
                <v:path arrowok="t"/>
              </v:shape>
            </v:group>
            <v:group style="position:absolute;left:7452;top:2736;width:2;height:228" coordorigin="7452,2736" coordsize="2,228">
              <v:shape style="position:absolute;left:7452;top:2736;width:2;height:228" coordorigin="7452,2736" coordsize="0,228" path="m7452,2964l7452,2736e" filled="false" stroked="true" strokeweight=".75pt" strokecolor="#fa7a6d">
                <v:path arrowok="t"/>
              </v:shape>
            </v:group>
            <v:group style="position:absolute;left:7463;top:2748;width:2;height:216" coordorigin="7463,2748" coordsize="2,216">
              <v:shape style="position:absolute;left:7463;top:2748;width:2;height:216" coordorigin="7463,2748" coordsize="0,216" path="m7463,2964l7463,2748e" filled="false" stroked="true" strokeweight=".75pt" strokecolor="#fa7a6d">
                <v:path arrowok="t"/>
              </v:shape>
            </v:group>
            <v:group style="position:absolute;left:7473;top:2757;width:2;height:207" coordorigin="7473,2757" coordsize="2,207">
              <v:shape style="position:absolute;left:7473;top:2757;width:2;height:207" coordorigin="7473,2757" coordsize="0,207" path="m7473,2964l7473,2757e" filled="false" stroked="true" strokeweight=".75pt" strokecolor="#fa7a6d">
                <v:path arrowok="t"/>
              </v:shape>
            </v:group>
            <v:group style="position:absolute;left:7484;top:2769;width:2;height:195" coordorigin="7484,2769" coordsize="2,195">
              <v:shape style="position:absolute;left:7484;top:2769;width:2;height:195" coordorigin="7484,2769" coordsize="0,195" path="m7484,2964l7484,2769e" filled="false" stroked="true" strokeweight=".75pt" strokecolor="#fa7a6d">
                <v:path arrowok="t"/>
              </v:shape>
            </v:group>
            <v:group style="position:absolute;left:7494;top:2784;width:2;height:180" coordorigin="7494,2784" coordsize="2,180">
              <v:shape style="position:absolute;left:7494;top:2784;width:2;height:180" coordorigin="7494,2784" coordsize="0,180" path="m7494,2964l7494,2784e" filled="false" stroked="true" strokeweight=".75pt" strokecolor="#fa7a6d">
                <v:path arrowok="t"/>
              </v:shape>
            </v:group>
            <v:group style="position:absolute;left:7505;top:2791;width:2;height:173" coordorigin="7505,2791" coordsize="2,173">
              <v:shape style="position:absolute;left:7505;top:2791;width:2;height:173" coordorigin="7505,2791" coordsize="0,173" path="m7505,2964l7505,2791e" filled="false" stroked="true" strokeweight=".75pt" strokecolor="#fa7a6d">
                <v:path arrowok="t"/>
              </v:shape>
            </v:group>
            <v:group style="position:absolute;left:7515;top:2828;width:2;height:136" coordorigin="7515,2828" coordsize="2,136">
              <v:shape style="position:absolute;left:7515;top:2828;width:2;height:136" coordorigin="7515,2828" coordsize="0,136" path="m7515,2964l7515,2828e" filled="false" stroked="true" strokeweight=".75pt" strokecolor="#fa7a6d">
                <v:path arrowok="t"/>
              </v:shape>
            </v:group>
            <v:group style="position:absolute;left:7526;top:2696;width:2;height:268" coordorigin="7526,2696" coordsize="2,268">
              <v:shape style="position:absolute;left:7526;top:2696;width:2;height:268" coordorigin="7526,2696" coordsize="0,268" path="m7526,2964l7526,2696e" filled="false" stroked="true" strokeweight=".75pt" strokecolor="#fa7a6d">
                <v:path arrowok="t"/>
              </v:shape>
            </v:group>
            <v:group style="position:absolute;left:7536;top:2503;width:2;height:461" coordorigin="7536,2503" coordsize="2,461">
              <v:shape style="position:absolute;left:7536;top:2503;width:2;height:461" coordorigin="7536,2503" coordsize="0,461" path="m7536,2964l7536,2503e" filled="false" stroked="true" strokeweight=".75pt" strokecolor="#fa7a6d">
                <v:path arrowok="t"/>
              </v:shape>
            </v:group>
            <v:group style="position:absolute;left:7547;top:2435;width:2;height:529" coordorigin="7547,2435" coordsize="2,529">
              <v:shape style="position:absolute;left:7547;top:2435;width:2;height:529" coordorigin="7547,2435" coordsize="0,529" path="m7547,2964l7547,2435e" filled="false" stroked="true" strokeweight=".75pt" strokecolor="#fa7a6d">
                <v:path arrowok="t"/>
              </v:shape>
            </v:group>
            <v:group style="position:absolute;left:7557;top:2319;width:2;height:645" coordorigin="7557,2319" coordsize="2,645">
              <v:shape style="position:absolute;left:7557;top:2319;width:2;height:645" coordorigin="7557,2319" coordsize="0,645" path="m7557,2964l7557,2319e" filled="false" stroked="true" strokeweight=".75pt" strokecolor="#fa7a6d">
                <v:path arrowok="t"/>
              </v:shape>
            </v:group>
            <v:group style="position:absolute;left:7567;top:2182;width:2;height:782" coordorigin="7567,2182" coordsize="2,782">
              <v:shape style="position:absolute;left:7567;top:2182;width:2;height:782" coordorigin="7567,2182" coordsize="0,782" path="m7567,2964l7567,2182e" filled="false" stroked="true" strokeweight=".75pt" strokecolor="#fa7a6d">
                <v:path arrowok="t"/>
              </v:shape>
            </v:group>
            <v:group style="position:absolute;left:7578;top:2040;width:2;height:924" coordorigin="7578,2040" coordsize="2,924">
              <v:shape style="position:absolute;left:7578;top:2040;width:2;height:924" coordorigin="7578,2040" coordsize="0,924" path="m7578,2964l7578,2040e" filled="false" stroked="true" strokeweight=".75pt" strokecolor="#fa7a6d">
                <v:path arrowok="t"/>
              </v:shape>
            </v:group>
            <v:group style="position:absolute;left:7588;top:2086;width:2;height:878" coordorigin="7588,2086" coordsize="2,878">
              <v:shape style="position:absolute;left:7588;top:2086;width:2;height:878" coordorigin="7588,2086" coordsize="0,878" path="m7588,2964l7588,2086e" filled="false" stroked="true" strokeweight=".75pt" strokecolor="#fa7a6d">
                <v:path arrowok="t"/>
              </v:shape>
            </v:group>
            <v:group style="position:absolute;left:7599;top:2132;width:2;height:832" coordorigin="7599,2132" coordsize="2,832">
              <v:shape style="position:absolute;left:7599;top:2132;width:2;height:832" coordorigin="7599,2132" coordsize="0,832" path="m7599,2964l7599,2132e" filled="false" stroked="true" strokeweight=".75pt" strokecolor="#fa7a6d">
                <v:path arrowok="t"/>
              </v:shape>
            </v:group>
            <v:group style="position:absolute;left:7609;top:2179;width:2;height:785" coordorigin="7609,2179" coordsize="2,785">
              <v:shape style="position:absolute;left:7609;top:2179;width:2;height:785" coordorigin="7609,2179" coordsize="0,785" path="m7609,2964l7609,2179e" filled="false" stroked="true" strokeweight=".75pt" strokecolor="#fa7a6d">
                <v:path arrowok="t"/>
              </v:shape>
            </v:group>
            <v:group style="position:absolute;left:7620;top:2226;width:2;height:738" coordorigin="7620,2226" coordsize="2,738">
              <v:shape style="position:absolute;left:7620;top:2226;width:2;height:738" coordorigin="7620,2226" coordsize="0,738" path="m7620,2964l7620,2226e" filled="false" stroked="true" strokeweight=".75pt" strokecolor="#fa7a6d">
                <v:path arrowok="t"/>
              </v:shape>
            </v:group>
            <v:group style="position:absolute;left:7630;top:2273;width:2;height:691" coordorigin="7630,2273" coordsize="2,691">
              <v:shape style="position:absolute;left:7630;top:2273;width:2;height:691" coordorigin="7630,2273" coordsize="0,691" path="m7630,2964l7630,2273e" filled="false" stroked="true" strokeweight=".75pt" strokecolor="#fa7a6d">
                <v:path arrowok="t"/>
              </v:shape>
            </v:group>
            <v:group style="position:absolute;left:7641;top:2321;width:2;height:643" coordorigin="7641,2321" coordsize="2,643">
              <v:shape style="position:absolute;left:7641;top:2321;width:2;height:643" coordorigin="7641,2321" coordsize="0,643" path="m7641,2964l7641,2321e" filled="false" stroked="true" strokeweight=".75pt" strokecolor="#fa7a6d">
                <v:path arrowok="t"/>
              </v:shape>
            </v:group>
            <v:group style="position:absolute;left:7651;top:2370;width:2;height:594" coordorigin="7651,2370" coordsize="2,594">
              <v:shape style="position:absolute;left:7651;top:2370;width:2;height:594" coordorigin="7651,2370" coordsize="0,594" path="m7651,2964l7651,2370e" filled="false" stroked="true" strokeweight=".75pt" strokecolor="#fa7a6d">
                <v:path arrowok="t"/>
              </v:shape>
            </v:group>
            <v:group style="position:absolute;left:7662;top:2418;width:2;height:546" coordorigin="7662,2418" coordsize="2,546">
              <v:shape style="position:absolute;left:7662;top:2418;width:2;height:546" coordorigin="7662,2418" coordsize="0,546" path="m7662,2964l7662,2418e" filled="false" stroked="true" strokeweight=".75pt" strokecolor="#fa7a6d">
                <v:path arrowok="t"/>
              </v:shape>
            </v:group>
            <v:group style="position:absolute;left:7672;top:2468;width:2;height:496" coordorigin="7672,2468" coordsize="2,496">
              <v:shape style="position:absolute;left:7672;top:2468;width:2;height:496" coordorigin="7672,2468" coordsize="0,496" path="m7672,2964l7672,2468e" filled="false" stroked="true" strokeweight=".75pt" strokecolor="#fa7a6d">
                <v:path arrowok="t"/>
              </v:shape>
            </v:group>
            <v:group style="position:absolute;left:7683;top:2468;width:2;height:496" coordorigin="7683,2468" coordsize="2,496">
              <v:shape style="position:absolute;left:7683;top:2468;width:2;height:496" coordorigin="7683,2468" coordsize="0,496" path="m7683,2964l7683,2468e" filled="false" stroked="true" strokeweight=".75pt" strokecolor="#fa7a6d">
                <v:path arrowok="t"/>
              </v:shape>
            </v:group>
            <v:group style="position:absolute;left:7693;top:2468;width:2;height:496" coordorigin="7693,2468" coordsize="2,496">
              <v:shape style="position:absolute;left:7693;top:2468;width:2;height:496" coordorigin="7693,2468" coordsize="0,496" path="m7693,2964l7693,2468e" filled="false" stroked="true" strokeweight=".75pt" strokecolor="#fa7a6d">
                <v:path arrowok="t"/>
              </v:shape>
            </v:group>
            <v:group style="position:absolute;left:7703;top:2468;width:2;height:496" coordorigin="7703,2468" coordsize="2,496">
              <v:shape style="position:absolute;left:7703;top:2468;width:2;height:496" coordorigin="7703,2468" coordsize="0,496" path="m7703,2964l7703,2468e" filled="false" stroked="true" strokeweight=".75pt" strokecolor="#fa7a6d">
                <v:path arrowok="t"/>
              </v:shape>
            </v:group>
            <v:group style="position:absolute;left:7714;top:2468;width:2;height:496" coordorigin="7714,2468" coordsize="2,496">
              <v:shape style="position:absolute;left:7714;top:2468;width:2;height:496" coordorigin="7714,2468" coordsize="0,496" path="m7714,2964l7714,2468e" filled="false" stroked="true" strokeweight=".75pt" strokecolor="#fa7a6d">
                <v:path arrowok="t"/>
              </v:shape>
            </v:group>
            <v:group style="position:absolute;left:7724;top:2468;width:2;height:496" coordorigin="7724,2468" coordsize="2,496">
              <v:shape style="position:absolute;left:7724;top:2468;width:2;height:496" coordorigin="7724,2468" coordsize="0,496" path="m7724,2964l7724,2468e" filled="false" stroked="true" strokeweight=".75pt" strokecolor="#fa7a6d">
                <v:path arrowok="t"/>
              </v:shape>
            </v:group>
            <v:group style="position:absolute;left:7735;top:2468;width:2;height:496" coordorigin="7735,2468" coordsize="2,496">
              <v:shape style="position:absolute;left:7735;top:2468;width:2;height:496" coordorigin="7735,2468" coordsize="0,496" path="m7735,2964l7735,2468e" filled="false" stroked="true" strokeweight=".75pt" strokecolor="#fa7a6d">
                <v:path arrowok="t"/>
              </v:shape>
            </v:group>
            <v:group style="position:absolute;left:7745;top:2468;width:2;height:496" coordorigin="7745,2468" coordsize="2,496">
              <v:shape style="position:absolute;left:7745;top:2468;width:2;height:496" coordorigin="7745,2468" coordsize="0,496" path="m7745,2964l7745,2468e" filled="false" stroked="true" strokeweight=".75pt" strokecolor="#fa7a6d">
                <v:path arrowok="t"/>
              </v:shape>
            </v:group>
            <v:group style="position:absolute;left:7756;top:2468;width:2;height:496" coordorigin="7756,2468" coordsize="2,496">
              <v:shape style="position:absolute;left:7756;top:2468;width:2;height:496" coordorigin="7756,2468" coordsize="0,496" path="m7756,2964l7756,2468e" filled="false" stroked="true" strokeweight=".75pt" strokecolor="#fa7a6d">
                <v:path arrowok="t"/>
              </v:shape>
            </v:group>
            <v:group style="position:absolute;left:7766;top:2468;width:2;height:496" coordorigin="7766,2468" coordsize="2,496">
              <v:shape style="position:absolute;left:7766;top:2468;width:2;height:496" coordorigin="7766,2468" coordsize="0,496" path="m7766,2964l7766,2468e" filled="false" stroked="true" strokeweight=".75pt" strokecolor="#fa7a6d">
                <v:path arrowok="t"/>
              </v:shape>
            </v:group>
            <v:group style="position:absolute;left:7777;top:2468;width:2;height:496" coordorigin="7777,2468" coordsize="2,496">
              <v:shape style="position:absolute;left:7777;top:2468;width:2;height:496" coordorigin="7777,2468" coordsize="0,496" path="m7777,2964l7777,2468e" filled="false" stroked="true" strokeweight=".75pt" strokecolor="#fa7a6d">
                <v:path arrowok="t"/>
              </v:shape>
            </v:group>
            <v:group style="position:absolute;left:7787;top:2468;width:2;height:496" coordorigin="7787,2468" coordsize="2,496">
              <v:shape style="position:absolute;left:7787;top:2468;width:2;height:496" coordorigin="7787,2468" coordsize="0,496" path="m7787,2964l7787,2468e" filled="false" stroked="true" strokeweight=".75pt" strokecolor="#fa7a6d">
                <v:path arrowok="t"/>
              </v:shape>
            </v:group>
            <v:group style="position:absolute;left:7798;top:2469;width:2;height:495" coordorigin="7798,2469" coordsize="2,495">
              <v:shape style="position:absolute;left:7798;top:2469;width:2;height:495" coordorigin="7798,2469" coordsize="0,495" path="m7798,2964l7798,2469e" filled="false" stroked="true" strokeweight=".75pt" strokecolor="#fa7a6d">
                <v:path arrowok="t"/>
              </v:shape>
            </v:group>
            <v:group style="position:absolute;left:7808;top:2469;width:2;height:495" coordorigin="7808,2469" coordsize="2,495">
              <v:shape style="position:absolute;left:7808;top:2469;width:2;height:495" coordorigin="7808,2469" coordsize="0,495" path="m7808,2964l7808,2469e" filled="false" stroked="true" strokeweight=".75pt" strokecolor="#fa7a6d">
                <v:path arrowok="t"/>
              </v:shape>
            </v:group>
            <v:group style="position:absolute;left:7819;top:2469;width:2;height:495" coordorigin="7819,2469" coordsize="2,495">
              <v:shape style="position:absolute;left:7819;top:2469;width:2;height:495" coordorigin="7819,2469" coordsize="0,495" path="m7819,2964l7819,2469e" filled="false" stroked="true" strokeweight=".75pt" strokecolor="#fa7a6d">
                <v:path arrowok="t"/>
              </v:shape>
            </v:group>
            <v:group style="position:absolute;left:297;top:121;width:7532;height:2843" coordorigin="297,121" coordsize="7532,2843">
              <v:shape style="position:absolute;left:297;top:121;width:7532;height:2843" coordorigin="297,121" coordsize="7532,2843" path="m297,2964l7829,2964,7829,121,297,121,297,2964xe" filled="false" stroked="true" strokeweight=".375pt" strokecolor="#000000">
                <v:path arrowok="t"/>
              </v:shape>
              <v:shape style="position:absolute;left:0;top:0;width:534;height:3303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1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8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79"/>
                        <w:ind w:left="1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7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80"/>
                        <w:ind w:left="1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6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79"/>
                        <w:ind w:left="1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79"/>
                        <w:ind w:left="1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80"/>
                        <w:ind w:left="1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3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79"/>
                        <w:ind w:left="1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80"/>
                        <w:ind w:left="1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79"/>
                        <w:ind w:left="1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255;top:3063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04:00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511;top:3063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08:00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3766;top:3063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12:00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5021;top:3063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16:00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6277;top:3063;width:533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pacing w:val="-1"/>
                          <w:w w:val="97"/>
                          <w:sz w:val="24"/>
                        </w:rPr>
                        <w:t>2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7532;top:2843;width:534;height:460" type="#_x0000_t202" filled="false" stroked="false">
                <v:textbox inset="0,0,0,0">
                  <w:txbxContent>
                    <w:p>
                      <w:pPr>
                        <w:spacing w:line="203" w:lineRule="exact" w:before="0"/>
                        <w:ind w:left="0" w:right="15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0"/>
                        <w:ind w:left="0" w:right="0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65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tabs>
          <w:tab w:pos="5281" w:val="left" w:leader="none"/>
          <w:tab w:pos="8116" w:val="left" w:leader="none"/>
        </w:tabs>
        <w:spacing w:line="20" w:lineRule="exact"/>
        <w:ind w:left="2446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/>
          <w:sz w:val="2"/>
        </w:rPr>
        <w:pict>
          <v:group style="width:30.3pt;height:.75pt;mso-position-horizontal-relative:char;mso-position-vertical-relative:line" coordorigin="0,0" coordsize="606,15">
            <v:group style="position:absolute;left:8;top:8;width:591;height:2" coordorigin="8,8" coordsize="591,2">
              <v:shape style="position:absolute;left:8;top:8;width:591;height:2" coordorigin="8,8" coordsize="591,0" path="m8,8l599,8e" filled="false" stroked="true" strokeweight=".75pt" strokecolor="#7296e5">
                <v:path arrowok="t"/>
              </v:shape>
            </v:group>
          </v:group>
        </w:pict>
      </w:r>
      <w:r>
        <w:rPr>
          <w:rFonts w:ascii="Times New Roman"/>
          <w:sz w:val="2"/>
        </w:rPr>
      </w:r>
      <w:r>
        <w:rPr>
          <w:rFonts w:ascii="Times New Roman"/>
          <w:sz w:val="2"/>
        </w:rPr>
        <w:tab/>
      </w:r>
      <w:r>
        <w:rPr>
          <w:rFonts w:ascii="Times New Roman"/>
          <w:sz w:val="2"/>
        </w:rPr>
        <w:pict>
          <v:group style="width:30.3pt;height:.75pt;mso-position-horizontal-relative:char;mso-position-vertical-relative:line" coordorigin="0,0" coordsize="606,15">
            <v:group style="position:absolute;left:8;top:8;width:591;height:2" coordorigin="8,8" coordsize="591,2">
              <v:shape style="position:absolute;left:8;top:8;width:591;height:2" coordorigin="8,8" coordsize="591,0" path="m8,8l599,8e" filled="false" stroked="true" strokeweight=".75pt" strokecolor="#fac96d">
                <v:path arrowok="t"/>
              </v:shape>
            </v:group>
          </v:group>
        </w:pict>
      </w:r>
      <w:r>
        <w:rPr>
          <w:rFonts w:ascii="Times New Roman"/>
          <w:sz w:val="2"/>
        </w:rPr>
      </w:r>
      <w:r>
        <w:rPr>
          <w:rFonts w:ascii="Times New Roman"/>
          <w:sz w:val="2"/>
        </w:rPr>
        <w:tab/>
      </w:r>
      <w:r>
        <w:rPr>
          <w:rFonts w:ascii="Times New Roman"/>
          <w:sz w:val="2"/>
        </w:rPr>
        <w:pict>
          <v:group style="width:30.3pt;height:.75pt;mso-position-horizontal-relative:char;mso-position-vertical-relative:line" coordorigin="0,0" coordsize="606,15">
            <v:group style="position:absolute;left:8;top:8;width:591;height:2" coordorigin="8,8" coordsize="591,2">
              <v:shape style="position:absolute;left:8;top:8;width:591;height:2" coordorigin="8,8" coordsize="591,0" path="m8,8l599,8e" filled="false" stroked="true" strokeweight=".75pt" strokecolor="#fa7a6d">
                <v:path arrowok="t"/>
              </v:shape>
            </v:group>
          </v:group>
        </w:pict>
      </w:r>
      <w:r>
        <w:rPr>
          <w:rFonts w:ascii="Times New Roman"/>
          <w:sz w:val="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40" w:lineRule="auto" w:before="194"/>
        <w:ind w:left="1165" w:right="1053"/>
        <w:jc w:val="left"/>
      </w:pPr>
      <w:r>
        <w:rPr/>
        <w:pict>
          <v:group style="position:absolute;margin-left:70.616997pt;margin-top:-205.998901pt;width:467.65pt;height:204pt;mso-position-horizontal-relative:page;mso-position-vertical-relative:paragraph;z-index:-418576" coordorigin="1412,-4120" coordsize="9353,4080">
            <v:group style="position:absolute;left:1417;top:-4115;width:9344;height:2" coordorigin="1417,-4115" coordsize="9344,2">
              <v:shape style="position:absolute;left:1417;top:-4115;width:9344;height:2" coordorigin="1417,-4115" coordsize="9344,0" path="m1417,-4115l10760,-4115e" filled="false" stroked="true" strokeweight=".498pt" strokecolor="#000000">
                <v:path arrowok="t"/>
              </v:shape>
            </v:group>
            <v:group style="position:absolute;left:1422;top:-4115;width:2;height:4070" coordorigin="1422,-4115" coordsize="2,4070">
              <v:shape style="position:absolute;left:1422;top:-4115;width:2;height:4070" coordorigin="1422,-4115" coordsize="0,4070" path="m1422,-45l1422,-4115e" filled="false" stroked="true" strokeweight=".498pt" strokecolor="#000000">
                <v:path arrowok="t"/>
              </v:shape>
            </v:group>
            <v:group style="position:absolute;left:10755;top:-4115;width:2;height:4070" coordorigin="10755,-4115" coordsize="2,4070">
              <v:shape style="position:absolute;left:10755;top:-4115;width:2;height:4070" coordorigin="10755,-4115" coordsize="0,4070" path="m10755,-45l10755,-4115e" filled="false" stroked="true" strokeweight=".498pt" strokecolor="#000000">
                <v:path arrowok="t"/>
              </v:shape>
            </v:group>
            <v:group style="position:absolute;left:1417;top:-45;width:9344;height:2" coordorigin="1417,-45" coordsize="9344,2">
              <v:shape style="position:absolute;left:1417;top:-45;width:9344;height:2" coordorigin="1417,-45" coordsize="9344,0" path="m1417,-45l10760,-45e" filled="false" stroked="true" strokeweight=".498pt" strokecolor="#000000">
                <v:path arrowok="t"/>
              </v:shape>
              <v:shape style="position:absolute;left:9763;top:-3389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763;top:-2252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059;top:-565;width:7203;height:441" type="#_x0000_t20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409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5"/>
                          <w:sz w:val="24"/>
                        </w:rPr>
                        <w:t>Time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4"/>
                          <w:sz w:val="24"/>
                        </w:rPr>
                        <w:t>of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Day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tabs>
                          <w:tab w:pos="2650" w:val="left" w:leader="none"/>
                          <w:tab w:pos="6653" w:val="left" w:leader="none"/>
                        </w:tabs>
                        <w:spacing w:line="23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1"/>
                          <w:sz w:val="24"/>
                        </w:rPr>
                        <w:t>Baseline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1"/>
                          <w:sz w:val="24"/>
                        </w:rPr>
                        <w:t>power</w:t>
                      </w:r>
                      <w:r>
                        <w:rPr>
                          <w:rFonts w:asci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/>
                          <w:w w:val="105"/>
                          <w:sz w:val="24"/>
                        </w:rPr>
                        <w:t>Simulated</w:t>
                      </w:r>
                      <w:r>
                        <w:rPr>
                          <w:rFonts w:ascii="Times New Roman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1"/>
                          <w:sz w:val="24"/>
                        </w:rPr>
                        <w:t>power</w:t>
                      </w:r>
                      <w:r>
                        <w:rPr>
                          <w:rFonts w:asci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/>
                          <w:w w:val="110"/>
                          <w:sz w:val="24"/>
                        </w:rPr>
                        <w:t>E</w:t>
                      </w:r>
                      <w:r>
                        <w:rPr>
                          <w:rFonts w:ascii="Times New Roman"/>
                          <w:spacing w:val="-1"/>
                          <w:w w:val="110"/>
                          <w:sz w:val="24"/>
                        </w:rPr>
                        <w:t>r</w:t>
                      </w:r>
                      <w:r>
                        <w:rPr>
                          <w:rFonts w:ascii="Times New Roman"/>
                          <w:w w:val="106"/>
                          <w:sz w:val="24"/>
                        </w:rPr>
                        <w:t>ror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group style="position:absolute;margin-left:70.616997pt;margin-top:25.469095pt;width:467.65pt;height:204pt;mso-position-horizontal-relative:page;mso-position-vertical-relative:paragraph;z-index:-418408" coordorigin="1412,509" coordsize="9353,4080">
            <v:group style="position:absolute;left:1417;top:514;width:9344;height:2" coordorigin="1417,514" coordsize="9344,2">
              <v:shape style="position:absolute;left:1417;top:514;width:9344;height:2" coordorigin="1417,514" coordsize="9344,0" path="m1417,514l10760,514e" filled="false" stroked="true" strokeweight=".498pt" strokecolor="#000000">
                <v:path arrowok="t"/>
              </v:shape>
            </v:group>
            <v:group style="position:absolute;left:1422;top:514;width:2;height:4070" coordorigin="1422,514" coordsize="2,4070">
              <v:shape style="position:absolute;left:1422;top:514;width:2;height:4070" coordorigin="1422,514" coordsize="0,4070" path="m1422,4584l1422,514e" filled="false" stroked="true" strokeweight=".498pt" strokecolor="#000000">
                <v:path arrowok="t"/>
              </v:shape>
            </v:group>
            <v:group style="position:absolute;left:10755;top:514;width:2;height:4070" coordorigin="10755,514" coordsize="2,4070">
              <v:shape style="position:absolute;left:10755;top:514;width:2;height:4070" coordorigin="10755,514" coordsize="0,4070" path="m10755,4584l10755,514e" filled="false" stroked="true" strokeweight=".498pt" strokecolor="#000000">
                <v:path arrowok="t"/>
              </v:shape>
            </v:group>
            <v:group style="position:absolute;left:1417;top:4584;width:9344;height:2" coordorigin="1417,4584" coordsize="9344,2">
              <v:shape style="position:absolute;left:1417;top:4584;width:9344;height:2" coordorigin="1417,4584" coordsize="9344,0" path="m1417,4584l10760,4584e" filled="false" stroked="true" strokeweight=".498pt" strokecolor="#000000">
                <v:path arrowok="t"/>
              </v:shape>
              <v:shape style="position:absolute;left:1865;top:671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763;top:1240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865;top:1619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982;top:2566;width:1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763;top:2377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380;top:4064;width:6750;height:441" type="#_x0000_t20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352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5"/>
                          <w:sz w:val="24"/>
                        </w:rPr>
                        <w:t>Time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4"/>
                          <w:sz w:val="24"/>
                        </w:rPr>
                        <w:t>of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Day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tabs>
                          <w:tab w:pos="2518" w:val="left" w:leader="none"/>
                          <w:tab w:pos="6200" w:val="left" w:leader="none"/>
                        </w:tabs>
                        <w:spacing w:line="23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1"/>
                          <w:sz w:val="24"/>
                        </w:rPr>
                        <w:t>Baseline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5"/>
                          <w:sz w:val="24"/>
                        </w:rPr>
                        <w:t>flow</w:t>
                      </w:r>
                      <w:r>
                        <w:rPr>
                          <w:rFonts w:asci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/>
                          <w:w w:val="105"/>
                          <w:sz w:val="24"/>
                        </w:rPr>
                        <w:t>Simulated</w:t>
                      </w:r>
                      <w:r>
                        <w:rPr>
                          <w:rFonts w:ascii="Times New Roman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5"/>
                          <w:sz w:val="24"/>
                        </w:rPr>
                        <w:t>flow</w:t>
                      </w:r>
                      <w:r>
                        <w:rPr>
                          <w:rFonts w:asci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/>
                          <w:w w:val="108"/>
                          <w:sz w:val="24"/>
                        </w:rPr>
                        <w:t>Error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72.5886pt;margin-top:78.678116pt;width:14pt;height:64.1pt;mso-position-horizontal-relative:page;mso-position-vertical-relative:paragraph;z-index:10888" type="#_x0000_t202" filled="false" stroked="false">
            <v:textbox inset="0,0,0,0" style="layout-flow:vertical;mso-layout-flow-alt:bottom-to-top">
              <w:txbxContent>
                <w:p>
                  <w:pPr>
                    <w:spacing w:line="251" w:lineRule="exact" w:before="0"/>
                    <w:ind w:left="20" w:right="0" w:firstLine="0"/>
                    <w:jc w:val="left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>
                    <w:rPr>
                      <w:rFonts w:ascii="Times New Roman"/>
                      <w:w w:val="102"/>
                      <w:sz w:val="24"/>
                    </w:rPr>
                    <w:t>Flow</w:t>
                  </w:r>
                  <w:r>
                    <w:rPr>
                      <w:rFonts w:ascii="Times New Roman"/>
                      <w:spacing w:val="18"/>
                      <w:sz w:val="24"/>
                    </w:rPr>
                    <w:t> 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(</w:t>
                  </w:r>
                  <w:r>
                    <w:rPr>
                      <w:rFonts w:ascii="Arial"/>
                      <w:i/>
                      <w:spacing w:val="7"/>
                      <w:w w:val="101"/>
                      <w:sz w:val="24"/>
                    </w:rPr>
                    <w:t>k</w:t>
                  </w:r>
                  <w:r>
                    <w:rPr>
                      <w:rFonts w:ascii="Arial"/>
                      <w:i/>
                      <w:spacing w:val="8"/>
                      <w:w w:val="83"/>
                      <w:sz w:val="24"/>
                    </w:rPr>
                    <w:t>g</w:t>
                  </w:r>
                  <w:r>
                    <w:rPr>
                      <w:rFonts w:ascii="Arial"/>
                      <w:i/>
                      <w:w w:val="121"/>
                      <w:sz w:val="24"/>
                    </w:rPr>
                    <w:t>/s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)</w:t>
                  </w:r>
                  <w:r>
                    <w:rPr>
                      <w:rFonts w:ascii="Times New Roman"/>
                      <w:sz w:val="24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.5886pt;margin-top:-156.884888pt;width:14pt;height:72.3pt;mso-position-horizontal-relative:page;mso-position-vertical-relative:paragraph;z-index:10912" type="#_x0000_t202" filled="false" stroked="false">
            <v:textbox inset="0,0,0,0" style="layout-flow:vertical;mso-layout-flow-alt:bottom-to-top">
              <w:txbxContent>
                <w:p>
                  <w:pPr>
                    <w:spacing w:line="251" w:lineRule="exact" w:before="0"/>
                    <w:ind w:left="20" w:right="0" w:firstLine="0"/>
                    <w:jc w:val="left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>
                    <w:rPr>
                      <w:rFonts w:ascii="Times New Roman"/>
                      <w:w w:val="104"/>
                      <w:sz w:val="24"/>
                    </w:rPr>
                    <w:t>Power</w:t>
                  </w:r>
                  <w:r>
                    <w:rPr>
                      <w:rFonts w:ascii="Times New Roman"/>
                      <w:spacing w:val="18"/>
                      <w:sz w:val="24"/>
                    </w:rPr>
                    <w:t> 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(</w:t>
                  </w:r>
                  <w:r>
                    <w:rPr>
                      <w:rFonts w:ascii="Arial"/>
                      <w:i/>
                      <w:spacing w:val="24"/>
                      <w:w w:val="113"/>
                      <w:sz w:val="24"/>
                    </w:rPr>
                    <w:t>M</w:t>
                  </w:r>
                  <w:r>
                    <w:rPr>
                      <w:rFonts w:ascii="Arial"/>
                      <w:i/>
                      <w:w w:val="97"/>
                      <w:sz w:val="24"/>
                    </w:rPr>
                    <w:t>W</w:t>
                  </w:r>
                  <w:r>
                    <w:rPr>
                      <w:rFonts w:ascii="Arial"/>
                      <w:i/>
                      <w:spacing w:val="-34"/>
                      <w:sz w:val="24"/>
                    </w:rPr>
                    <w:t> 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)</w:t>
                  </w:r>
                  <w:r>
                    <w:rPr>
                      <w:rFonts w:ascii="Times New Roman"/>
                      <w:sz w:val="24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06.326599pt;margin-top:91.234657pt;width:14pt;height:39.3pt;mso-position-horizontal-relative:page;mso-position-vertical-relative:paragraph;z-index:10960" type="#_x0000_t202" filled="false" stroked="false">
            <v:textbox inset="0,0,0,0" style="layout-flow:vertical;mso-layout-flow-alt:bottom-to-top">
              <w:txbxContent>
                <w:p>
                  <w:pPr>
                    <w:spacing w:line="251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24"/>
                      <w:szCs w:val="24"/>
                    </w:rPr>
                  </w:pPr>
                  <w:r>
                    <w:rPr>
                      <w:rFonts w:ascii="Times New Roman"/>
                      <w:w w:val="97"/>
                      <w:sz w:val="24"/>
                    </w:rPr>
                    <w:t>%</w:t>
                  </w:r>
                  <w:r>
                    <w:rPr>
                      <w:rFonts w:ascii="Arial"/>
                      <w:i/>
                      <w:w w:val="100"/>
                      <w:sz w:val="24"/>
                    </w:rPr>
                    <w:t>e</w:t>
                  </w:r>
                  <w:r>
                    <w:rPr>
                      <w:rFonts w:ascii="Arial"/>
                      <w:i/>
                      <w:spacing w:val="6"/>
                      <w:w w:val="100"/>
                      <w:sz w:val="24"/>
                    </w:rPr>
                    <w:t>r</w:t>
                  </w:r>
                  <w:r>
                    <w:rPr>
                      <w:rFonts w:ascii="Arial"/>
                      <w:i/>
                      <w:spacing w:val="6"/>
                      <w:w w:val="131"/>
                      <w:sz w:val="24"/>
                    </w:rPr>
                    <w:t>r</w:t>
                  </w:r>
                  <w:r>
                    <w:rPr>
                      <w:rFonts w:ascii="Arial"/>
                      <w:i/>
                      <w:w w:val="102"/>
                      <w:sz w:val="24"/>
                    </w:rPr>
                    <w:t>or</w:t>
                  </w:r>
                  <w:r>
                    <w:rPr>
                      <w:rFonts w:ascii="Arial"/>
                      <w:sz w:val="24"/>
                    </w:rPr>
                  </w:r>
                </w:p>
              </w:txbxContent>
            </v:textbox>
            <w10:wrap type="none"/>
          </v:shape>
        </w:pict>
      </w:r>
      <w:r>
        <w:rPr>
          <w:w w:val="105"/>
        </w:rPr>
        <w:t>Figure 4.3:  </w:t>
      </w:r>
      <w:bookmarkStart w:name="_bookmark55" w:id="94"/>
      <w:bookmarkEnd w:id="94"/>
      <w:r>
        <w:rPr>
          <w:w w:val="105"/>
        </w:rPr>
        <w:t>The</w:t>
      </w:r>
      <w:r>
        <w:rPr>
          <w:w w:val="105"/>
        </w:rPr>
        <w:t> simulated power compared to the actual  </w:t>
      </w:r>
      <w:r>
        <w:rPr>
          <w:spacing w:val="4"/>
          <w:w w:val="105"/>
        </w:rPr>
        <w:t> </w:t>
      </w:r>
      <w:r>
        <w:rPr>
          <w:w w:val="105"/>
        </w:rPr>
        <w:t>measurement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spacing w:line="3184" w:lineRule="exact"/>
        <w:ind w:left="66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63"/>
          <w:sz w:val="20"/>
          <w:szCs w:val="20"/>
        </w:rPr>
        <w:pict>
          <v:group style="width:396.7pt;height:159.25pt;mso-position-horizontal-relative:char;mso-position-vertical-relative:line" coordorigin="0,0" coordsize="7934,3185">
            <v:group style="position:absolute;left:297;top:2847;width:7400;height:2" coordorigin="297,2847" coordsize="7400,2">
              <v:shape style="position:absolute;left:297;top:2847;width:7400;height:2" coordorigin="297,2847" coordsize="7400,0" path="m297,2847l7697,2847e" filled="false" stroked="true" strokeweight=".0625pt" strokecolor="#d6e0c9">
                <v:path arrowok="t"/>
                <v:stroke dashstyle="longDash"/>
              </v:shape>
            </v:group>
            <v:group style="position:absolute;left:297;top:2847;width:63;height:2" coordorigin="297,2847" coordsize="63,2">
              <v:shape style="position:absolute;left:297;top:2847;width:63;height:2" coordorigin="297,2847" coordsize="63,0" path="m297,2847l360,2847e" filled="false" stroked="true" strokeweight=".375pt" strokecolor="#000000">
                <v:path arrowok="t"/>
              </v:shape>
            </v:group>
            <v:group style="position:absolute;left:297;top:1899;width:7400;height:2" coordorigin="297,1899" coordsize="7400,2">
              <v:shape style="position:absolute;left:297;top:1899;width:7400;height:2" coordorigin="297,1899" coordsize="7400,0" path="m297,1899l7697,1899e" filled="false" stroked="true" strokeweight=".0625pt" strokecolor="#d6e0c9">
                <v:path arrowok="t"/>
                <v:stroke dashstyle="longDash"/>
              </v:shape>
            </v:group>
            <v:group style="position:absolute;left:297;top:1899;width:63;height:2" coordorigin="297,1899" coordsize="63,2">
              <v:shape style="position:absolute;left:297;top:1899;width:63;height:2" coordorigin="297,1899" coordsize="63,0" path="m297,1899l360,1899e" filled="false" stroked="true" strokeweight=".375pt" strokecolor="#000000">
                <v:path arrowok="t"/>
              </v:shape>
            </v:group>
            <v:group style="position:absolute;left:297;top:952;width:7400;height:2" coordorigin="297,952" coordsize="7400,2">
              <v:shape style="position:absolute;left:297;top:952;width:7400;height:2" coordorigin="297,952" coordsize="7400,0" path="m297,952l7697,952e" filled="false" stroked="true" strokeweight=".0625pt" strokecolor="#d6e0c9">
                <v:path arrowok="t"/>
                <v:stroke dashstyle="longDash"/>
              </v:shape>
            </v:group>
            <v:group style="position:absolute;left:297;top:952;width:63;height:2" coordorigin="297,952" coordsize="63,2">
              <v:shape style="position:absolute;left:297;top:952;width:63;height:2" coordorigin="297,952" coordsize="63,0" path="m297,952l360,952e" filled="false" stroked="true" strokeweight=".375pt" strokecolor="#000000">
                <v:path arrowok="t"/>
              </v:shape>
            </v:group>
            <v:group style="position:absolute;left:297;top:4;width:7400;height:2" coordorigin="297,4" coordsize="7400,2">
              <v:shape style="position:absolute;left:297;top:4;width:7400;height:2" coordorigin="297,4" coordsize="7400,0" path="m297,4l7697,4e" filled="false" stroked="true" strokeweight=".0625pt" strokecolor="#d6e0c9">
                <v:path arrowok="t"/>
                <v:stroke dashstyle="longDash"/>
              </v:shape>
            </v:group>
            <v:group style="position:absolute;left:297;top:4;width:63;height:2" coordorigin="297,4" coordsize="63,2">
              <v:shape style="position:absolute;left:297;top:4;width:63;height:2" coordorigin="297,4" coordsize="63,0" path="m297,4l360,4e" filled="false" stroked="true" strokeweight=".375pt" strokecolor="#000000">
                <v:path arrowok="t"/>
              </v:shape>
            </v:group>
            <v:group style="position:absolute;left:297;top:4;width:2;height:2843" coordorigin="297,4" coordsize="2,2843">
              <v:shape style="position:absolute;left:297;top:4;width:2;height:2843" coordorigin="297,4" coordsize="0,2843" path="m297,2847l297,4e" filled="false" stroked="true" strokeweight=".0625pt" strokecolor="#d6e0c9">
                <v:path arrowok="t"/>
                <v:stroke dashstyle="longDash"/>
              </v:shape>
            </v:group>
            <v:group style="position:absolute;left:297;top:2784;width:2;height:63" coordorigin="297,2784" coordsize="2,63">
              <v:shape style="position:absolute;left:297;top:2784;width:2;height:63" coordorigin="297,2784" coordsize="0,63" path="m297,2847l297,2784e" filled="false" stroked="true" strokeweight=".375pt" strokecolor="#000000">
                <v:path arrowok="t"/>
              </v:shape>
            </v:group>
            <v:group style="position:absolute;left:297;top:4;width:2;height:63" coordorigin="297,4" coordsize="2,63">
              <v:shape style="position:absolute;left:297;top:4;width:2;height:63" coordorigin="297,4" coordsize="0,63" path="m297,4l297,67e" filled="false" stroked="true" strokeweight=".375pt" strokecolor="#000000">
                <v:path arrowok="t"/>
              </v:shape>
            </v:group>
            <v:group style="position:absolute;left:605;top:2816;width:2;height:31" coordorigin="605,2816" coordsize="2,31">
              <v:shape style="position:absolute;left:605;top:2816;width:2;height:31" coordorigin="605,2816" coordsize="0,31" path="m605,2847l605,2816e" filled="false" stroked="true" strokeweight=".375pt" strokecolor="#000000">
                <v:path arrowok="t"/>
              </v:shape>
            </v:group>
            <v:group style="position:absolute;left:605;top:4;width:2;height:31" coordorigin="605,4" coordsize="2,31">
              <v:shape style="position:absolute;left:605;top:4;width:2;height:31" coordorigin="605,4" coordsize="0,31" path="m605,4l605,35e" filled="false" stroked="true" strokeweight=".375pt" strokecolor="#000000">
                <v:path arrowok="t"/>
              </v:shape>
            </v:group>
            <v:group style="position:absolute;left:914;top:2816;width:2;height:31" coordorigin="914,2816" coordsize="2,31">
              <v:shape style="position:absolute;left:914;top:2816;width:2;height:31" coordorigin="914,2816" coordsize="0,31" path="m914,2847l914,2816e" filled="false" stroked="true" strokeweight=".375pt" strokecolor="#000000">
                <v:path arrowok="t"/>
              </v:shape>
            </v:group>
            <v:group style="position:absolute;left:914;top:4;width:2;height:31" coordorigin="914,4" coordsize="2,31">
              <v:shape style="position:absolute;left:914;top:4;width:2;height:31" coordorigin="914,4" coordsize="0,31" path="m914,4l914,35e" filled="false" stroked="true" strokeweight=".375pt" strokecolor="#000000">
                <v:path arrowok="t"/>
              </v:shape>
            </v:group>
            <v:group style="position:absolute;left:1222;top:2816;width:2;height:31" coordorigin="1222,2816" coordsize="2,31">
              <v:shape style="position:absolute;left:1222;top:2816;width:2;height:31" coordorigin="1222,2816" coordsize="0,31" path="m1222,2847l1222,2816e" filled="false" stroked="true" strokeweight=".375pt" strokecolor="#000000">
                <v:path arrowok="t"/>
              </v:shape>
            </v:group>
            <v:group style="position:absolute;left:1222;top:4;width:2;height:31" coordorigin="1222,4" coordsize="2,31">
              <v:shape style="position:absolute;left:1222;top:4;width:2;height:31" coordorigin="1222,4" coordsize="0,31" path="m1222,4l1222,35e" filled="false" stroked="true" strokeweight=".375pt" strokecolor="#000000">
                <v:path arrowok="t"/>
              </v:shape>
            </v:group>
            <v:group style="position:absolute;left:1530;top:4;width:2;height:2843" coordorigin="1530,4" coordsize="2,2843">
              <v:shape style="position:absolute;left:1530;top:4;width:2;height:2843" coordorigin="1530,4" coordsize="0,2843" path="m1530,2847l1530,4e" filled="false" stroked="true" strokeweight=".0625pt" strokecolor="#d6e0c9">
                <v:path arrowok="t"/>
                <v:stroke dashstyle="longDash"/>
              </v:shape>
            </v:group>
            <v:group style="position:absolute;left:1530;top:2784;width:2;height:63" coordorigin="1530,2784" coordsize="2,63">
              <v:shape style="position:absolute;left:1530;top:2784;width:2;height:63" coordorigin="1530,2784" coordsize="0,63" path="m1530,2847l1530,2784e" filled="false" stroked="true" strokeweight=".375pt" strokecolor="#000000">
                <v:path arrowok="t"/>
              </v:shape>
            </v:group>
            <v:group style="position:absolute;left:1530;top:4;width:2;height:63" coordorigin="1530,4" coordsize="2,63">
              <v:shape style="position:absolute;left:1530;top:4;width:2;height:63" coordorigin="1530,4" coordsize="0,63" path="m1530,4l1530,67e" filled="false" stroked="true" strokeweight=".375pt" strokecolor="#000000">
                <v:path arrowok="t"/>
              </v:shape>
            </v:group>
            <v:group style="position:absolute;left:1839;top:2816;width:2;height:31" coordorigin="1839,2816" coordsize="2,31">
              <v:shape style="position:absolute;left:1839;top:2816;width:2;height:31" coordorigin="1839,2816" coordsize="0,31" path="m1839,2847l1839,2816e" filled="false" stroked="true" strokeweight=".375pt" strokecolor="#000000">
                <v:path arrowok="t"/>
              </v:shape>
            </v:group>
            <v:group style="position:absolute;left:1839;top:4;width:2;height:31" coordorigin="1839,4" coordsize="2,31">
              <v:shape style="position:absolute;left:1839;top:4;width:2;height:31" coordorigin="1839,4" coordsize="0,31" path="m1839,4l1839,35e" filled="false" stroked="true" strokeweight=".375pt" strokecolor="#000000">
                <v:path arrowok="t"/>
              </v:shape>
            </v:group>
            <v:group style="position:absolute;left:2147;top:2816;width:2;height:31" coordorigin="2147,2816" coordsize="2,31">
              <v:shape style="position:absolute;left:2147;top:2816;width:2;height:31" coordorigin="2147,2816" coordsize="0,31" path="m2147,2847l2147,2816e" filled="false" stroked="true" strokeweight=".375pt" strokecolor="#000000">
                <v:path arrowok="t"/>
              </v:shape>
            </v:group>
            <v:group style="position:absolute;left:2147;top:4;width:2;height:31" coordorigin="2147,4" coordsize="2,31">
              <v:shape style="position:absolute;left:2147;top:4;width:2;height:31" coordorigin="2147,4" coordsize="0,31" path="m2147,4l2147,35e" filled="false" stroked="true" strokeweight=".375pt" strokecolor="#000000">
                <v:path arrowok="t"/>
              </v:shape>
            </v:group>
            <v:group style="position:absolute;left:2455;top:2816;width:2;height:31" coordorigin="2455,2816" coordsize="2,31">
              <v:shape style="position:absolute;left:2455;top:2816;width:2;height:31" coordorigin="2455,2816" coordsize="0,31" path="m2455,2847l2455,2816e" filled="false" stroked="true" strokeweight=".375pt" strokecolor="#000000">
                <v:path arrowok="t"/>
              </v:shape>
            </v:group>
            <v:group style="position:absolute;left:2455;top:4;width:2;height:31" coordorigin="2455,4" coordsize="2,31">
              <v:shape style="position:absolute;left:2455;top:4;width:2;height:31" coordorigin="2455,4" coordsize="0,31" path="m2455,4l2455,35e" filled="false" stroked="true" strokeweight=".375pt" strokecolor="#000000">
                <v:path arrowok="t"/>
              </v:shape>
            </v:group>
            <v:group style="position:absolute;left:2764;top:4;width:2;height:2843" coordorigin="2764,4" coordsize="2,2843">
              <v:shape style="position:absolute;left:2764;top:4;width:2;height:2843" coordorigin="2764,4" coordsize="0,2843" path="m2764,2847l2764,4e" filled="false" stroked="true" strokeweight=".0625pt" strokecolor="#d6e0c9">
                <v:path arrowok="t"/>
                <v:stroke dashstyle="longDash"/>
              </v:shape>
            </v:group>
            <v:group style="position:absolute;left:2764;top:2784;width:2;height:63" coordorigin="2764,2784" coordsize="2,63">
              <v:shape style="position:absolute;left:2764;top:2784;width:2;height:63" coordorigin="2764,2784" coordsize="0,63" path="m2764,2847l2764,2784e" filled="false" stroked="true" strokeweight=".375pt" strokecolor="#000000">
                <v:path arrowok="t"/>
              </v:shape>
            </v:group>
            <v:group style="position:absolute;left:2764;top:4;width:2;height:63" coordorigin="2764,4" coordsize="2,63">
              <v:shape style="position:absolute;left:2764;top:4;width:2;height:63" coordorigin="2764,4" coordsize="0,63" path="m2764,4l2764,67e" filled="false" stroked="true" strokeweight=".375pt" strokecolor="#000000">
                <v:path arrowok="t"/>
              </v:shape>
            </v:group>
            <v:group style="position:absolute;left:3072;top:2816;width:2;height:31" coordorigin="3072,2816" coordsize="2,31">
              <v:shape style="position:absolute;left:3072;top:2816;width:2;height:31" coordorigin="3072,2816" coordsize="0,31" path="m3072,2847l3072,2816e" filled="false" stroked="true" strokeweight=".375pt" strokecolor="#000000">
                <v:path arrowok="t"/>
              </v:shape>
            </v:group>
            <v:group style="position:absolute;left:3072;top:4;width:2;height:31" coordorigin="3072,4" coordsize="2,31">
              <v:shape style="position:absolute;left:3072;top:4;width:2;height:31" coordorigin="3072,4" coordsize="0,31" path="m3072,4l3072,35e" filled="false" stroked="true" strokeweight=".375pt" strokecolor="#000000">
                <v:path arrowok="t"/>
              </v:shape>
            </v:group>
            <v:group style="position:absolute;left:3380;top:2816;width:2;height:31" coordorigin="3380,2816" coordsize="2,31">
              <v:shape style="position:absolute;left:3380;top:2816;width:2;height:31" coordorigin="3380,2816" coordsize="0,31" path="m3380,2847l3380,2816e" filled="false" stroked="true" strokeweight=".375pt" strokecolor="#000000">
                <v:path arrowok="t"/>
              </v:shape>
            </v:group>
            <v:group style="position:absolute;left:3380;top:4;width:2;height:31" coordorigin="3380,4" coordsize="2,31">
              <v:shape style="position:absolute;left:3380;top:4;width:2;height:31" coordorigin="3380,4" coordsize="0,31" path="m3380,4l3380,35e" filled="false" stroked="true" strokeweight=".375pt" strokecolor="#000000">
                <v:path arrowok="t"/>
              </v:shape>
            </v:group>
            <v:group style="position:absolute;left:3689;top:2816;width:2;height:31" coordorigin="3689,2816" coordsize="2,31">
              <v:shape style="position:absolute;left:3689;top:2816;width:2;height:31" coordorigin="3689,2816" coordsize="0,31" path="m3689,2847l3689,2816e" filled="false" stroked="true" strokeweight=".375pt" strokecolor="#000000">
                <v:path arrowok="t"/>
              </v:shape>
            </v:group>
            <v:group style="position:absolute;left:3689;top:4;width:2;height:31" coordorigin="3689,4" coordsize="2,31">
              <v:shape style="position:absolute;left:3689;top:4;width:2;height:31" coordorigin="3689,4" coordsize="0,31" path="m3689,4l3689,35e" filled="false" stroked="true" strokeweight=".375pt" strokecolor="#000000">
                <v:path arrowok="t"/>
              </v:shape>
            </v:group>
            <v:group style="position:absolute;left:3997;top:4;width:2;height:2843" coordorigin="3997,4" coordsize="2,2843">
              <v:shape style="position:absolute;left:3997;top:4;width:2;height:2843" coordorigin="3997,4" coordsize="0,2843" path="m3997,2847l3997,4e" filled="false" stroked="true" strokeweight=".0625pt" strokecolor="#d6e0c9">
                <v:path arrowok="t"/>
                <v:stroke dashstyle="longDash"/>
              </v:shape>
            </v:group>
            <v:group style="position:absolute;left:3997;top:2784;width:2;height:63" coordorigin="3997,2784" coordsize="2,63">
              <v:shape style="position:absolute;left:3997;top:2784;width:2;height:63" coordorigin="3997,2784" coordsize="0,63" path="m3997,2847l3997,2784e" filled="false" stroked="true" strokeweight=".375pt" strokecolor="#000000">
                <v:path arrowok="t"/>
              </v:shape>
            </v:group>
            <v:group style="position:absolute;left:3997;top:4;width:2;height:63" coordorigin="3997,4" coordsize="2,63">
              <v:shape style="position:absolute;left:3997;top:4;width:2;height:63" coordorigin="3997,4" coordsize="0,63" path="m3997,4l3997,67e" filled="false" stroked="true" strokeweight=".375pt" strokecolor="#000000">
                <v:path arrowok="t"/>
              </v:shape>
            </v:group>
            <v:group style="position:absolute;left:4305;top:2816;width:2;height:31" coordorigin="4305,2816" coordsize="2,31">
              <v:shape style="position:absolute;left:4305;top:2816;width:2;height:31" coordorigin="4305,2816" coordsize="0,31" path="m4305,2847l4305,2816e" filled="false" stroked="true" strokeweight=".375pt" strokecolor="#000000">
                <v:path arrowok="t"/>
              </v:shape>
            </v:group>
            <v:group style="position:absolute;left:4305;top:4;width:2;height:31" coordorigin="4305,4" coordsize="2,31">
              <v:shape style="position:absolute;left:4305;top:4;width:2;height:31" coordorigin="4305,4" coordsize="0,31" path="m4305,4l4305,35e" filled="false" stroked="true" strokeweight=".375pt" strokecolor="#000000">
                <v:path arrowok="t"/>
              </v:shape>
            </v:group>
            <v:group style="position:absolute;left:4614;top:2816;width:2;height:31" coordorigin="4614,2816" coordsize="2,31">
              <v:shape style="position:absolute;left:4614;top:2816;width:2;height:31" coordorigin="4614,2816" coordsize="0,31" path="m4614,2847l4614,2816e" filled="false" stroked="true" strokeweight=".375pt" strokecolor="#000000">
                <v:path arrowok="t"/>
              </v:shape>
            </v:group>
            <v:group style="position:absolute;left:4614;top:4;width:2;height:31" coordorigin="4614,4" coordsize="2,31">
              <v:shape style="position:absolute;left:4614;top:4;width:2;height:31" coordorigin="4614,4" coordsize="0,31" path="m4614,4l4614,35e" filled="false" stroked="true" strokeweight=".375pt" strokecolor="#000000">
                <v:path arrowok="t"/>
              </v:shape>
            </v:group>
            <v:group style="position:absolute;left:4922;top:2816;width:2;height:31" coordorigin="4922,2816" coordsize="2,31">
              <v:shape style="position:absolute;left:4922;top:2816;width:2;height:31" coordorigin="4922,2816" coordsize="0,31" path="m4922,2847l4922,2816e" filled="false" stroked="true" strokeweight=".375pt" strokecolor="#000000">
                <v:path arrowok="t"/>
              </v:shape>
            </v:group>
            <v:group style="position:absolute;left:4922;top:4;width:2;height:31" coordorigin="4922,4" coordsize="2,31">
              <v:shape style="position:absolute;left:4922;top:4;width:2;height:31" coordorigin="4922,4" coordsize="0,31" path="m4922,4l4922,35e" filled="false" stroked="true" strokeweight=".375pt" strokecolor="#000000">
                <v:path arrowok="t"/>
              </v:shape>
            </v:group>
            <v:group style="position:absolute;left:5230;top:4;width:2;height:2843" coordorigin="5230,4" coordsize="2,2843">
              <v:shape style="position:absolute;left:5230;top:4;width:2;height:2843" coordorigin="5230,4" coordsize="0,2843" path="m5230,2847l5230,4e" filled="false" stroked="true" strokeweight=".0625pt" strokecolor="#d6e0c9">
                <v:path arrowok="t"/>
                <v:stroke dashstyle="longDash"/>
              </v:shape>
            </v:group>
            <v:group style="position:absolute;left:5230;top:2784;width:2;height:63" coordorigin="5230,2784" coordsize="2,63">
              <v:shape style="position:absolute;left:5230;top:2784;width:2;height:63" coordorigin="5230,2784" coordsize="0,63" path="m5230,2847l5230,2784e" filled="false" stroked="true" strokeweight=".375pt" strokecolor="#000000">
                <v:path arrowok="t"/>
              </v:shape>
            </v:group>
            <v:group style="position:absolute;left:5230;top:4;width:2;height:63" coordorigin="5230,4" coordsize="2,63">
              <v:shape style="position:absolute;left:5230;top:4;width:2;height:63" coordorigin="5230,4" coordsize="0,63" path="m5230,4l5230,67e" filled="false" stroked="true" strokeweight=".375pt" strokecolor="#000000">
                <v:path arrowok="t"/>
              </v:shape>
            </v:group>
            <v:group style="position:absolute;left:5539;top:2816;width:2;height:31" coordorigin="5539,2816" coordsize="2,31">
              <v:shape style="position:absolute;left:5539;top:2816;width:2;height:31" coordorigin="5539,2816" coordsize="0,31" path="m5539,2847l5539,2816e" filled="false" stroked="true" strokeweight=".375pt" strokecolor="#000000">
                <v:path arrowok="t"/>
              </v:shape>
            </v:group>
            <v:group style="position:absolute;left:5539;top:4;width:2;height:31" coordorigin="5539,4" coordsize="2,31">
              <v:shape style="position:absolute;left:5539;top:4;width:2;height:31" coordorigin="5539,4" coordsize="0,31" path="m5539,4l5539,35e" filled="false" stroked="true" strokeweight=".375pt" strokecolor="#000000">
                <v:path arrowok="t"/>
              </v:shape>
            </v:group>
            <v:group style="position:absolute;left:5847;top:2816;width:2;height:31" coordorigin="5847,2816" coordsize="2,31">
              <v:shape style="position:absolute;left:5847;top:2816;width:2;height:31" coordorigin="5847,2816" coordsize="0,31" path="m5847,2847l5847,2816e" filled="false" stroked="true" strokeweight=".375pt" strokecolor="#000000">
                <v:path arrowok="t"/>
              </v:shape>
            </v:group>
            <v:group style="position:absolute;left:5847;top:4;width:2;height:31" coordorigin="5847,4" coordsize="2,31">
              <v:shape style="position:absolute;left:5847;top:4;width:2;height:31" coordorigin="5847,4" coordsize="0,31" path="m5847,4l5847,35e" filled="false" stroked="true" strokeweight=".375pt" strokecolor="#000000">
                <v:path arrowok="t"/>
              </v:shape>
            </v:group>
            <v:group style="position:absolute;left:6155;top:2816;width:2;height:31" coordorigin="6155,2816" coordsize="2,31">
              <v:shape style="position:absolute;left:6155;top:2816;width:2;height:31" coordorigin="6155,2816" coordsize="0,31" path="m6155,2847l6155,2816e" filled="false" stroked="true" strokeweight=".375pt" strokecolor="#000000">
                <v:path arrowok="t"/>
              </v:shape>
            </v:group>
            <v:group style="position:absolute;left:6155;top:4;width:2;height:31" coordorigin="6155,4" coordsize="2,31">
              <v:shape style="position:absolute;left:6155;top:4;width:2;height:31" coordorigin="6155,4" coordsize="0,31" path="m6155,4l6155,35e" filled="false" stroked="true" strokeweight=".375pt" strokecolor="#000000">
                <v:path arrowok="t"/>
              </v:shape>
            </v:group>
            <v:group style="position:absolute;left:6464;top:4;width:2;height:2843" coordorigin="6464,4" coordsize="2,2843">
              <v:shape style="position:absolute;left:6464;top:4;width:2;height:2843" coordorigin="6464,4" coordsize="0,2843" path="m6464,2847l6464,4e" filled="false" stroked="true" strokeweight=".0625pt" strokecolor="#d6e0c9">
                <v:path arrowok="t"/>
                <v:stroke dashstyle="longDash"/>
              </v:shape>
            </v:group>
            <v:group style="position:absolute;left:6464;top:2784;width:2;height:63" coordorigin="6464,2784" coordsize="2,63">
              <v:shape style="position:absolute;left:6464;top:2784;width:2;height:63" coordorigin="6464,2784" coordsize="0,63" path="m6464,2847l6464,2784e" filled="false" stroked="true" strokeweight=".375pt" strokecolor="#000000">
                <v:path arrowok="t"/>
              </v:shape>
            </v:group>
            <v:group style="position:absolute;left:6464;top:4;width:2;height:63" coordorigin="6464,4" coordsize="2,63">
              <v:shape style="position:absolute;left:6464;top:4;width:2;height:63" coordorigin="6464,4" coordsize="0,63" path="m6464,4l6464,67e" filled="false" stroked="true" strokeweight=".375pt" strokecolor="#000000">
                <v:path arrowok="t"/>
              </v:shape>
            </v:group>
            <v:group style="position:absolute;left:6772;top:2816;width:2;height:31" coordorigin="6772,2816" coordsize="2,31">
              <v:shape style="position:absolute;left:6772;top:2816;width:2;height:31" coordorigin="6772,2816" coordsize="0,31" path="m6772,2847l6772,2816e" filled="false" stroked="true" strokeweight=".375pt" strokecolor="#000000">
                <v:path arrowok="t"/>
              </v:shape>
            </v:group>
            <v:group style="position:absolute;left:6772;top:4;width:2;height:31" coordorigin="6772,4" coordsize="2,31">
              <v:shape style="position:absolute;left:6772;top:4;width:2;height:31" coordorigin="6772,4" coordsize="0,31" path="m6772,4l6772,35e" filled="false" stroked="true" strokeweight=".375pt" strokecolor="#000000">
                <v:path arrowok="t"/>
              </v:shape>
            </v:group>
            <v:group style="position:absolute;left:7080;top:2816;width:2;height:31" coordorigin="7080,2816" coordsize="2,31">
              <v:shape style="position:absolute;left:7080;top:2816;width:2;height:31" coordorigin="7080,2816" coordsize="0,31" path="m7080,2847l7080,2816e" filled="false" stroked="true" strokeweight=".375pt" strokecolor="#000000">
                <v:path arrowok="t"/>
              </v:shape>
            </v:group>
            <v:group style="position:absolute;left:7080;top:4;width:2;height:31" coordorigin="7080,4" coordsize="2,31">
              <v:shape style="position:absolute;left:7080;top:4;width:2;height:31" coordorigin="7080,4" coordsize="0,31" path="m7080,4l7080,35e" filled="false" stroked="true" strokeweight=".375pt" strokecolor="#000000">
                <v:path arrowok="t"/>
              </v:shape>
            </v:group>
            <v:group style="position:absolute;left:7389;top:2816;width:2;height:31" coordorigin="7389,2816" coordsize="2,31">
              <v:shape style="position:absolute;left:7389;top:2816;width:2;height:31" coordorigin="7389,2816" coordsize="0,31" path="m7389,2847l7389,2816e" filled="false" stroked="true" strokeweight=".375pt" strokecolor="#000000">
                <v:path arrowok="t"/>
              </v:shape>
            </v:group>
            <v:group style="position:absolute;left:7389;top:4;width:2;height:31" coordorigin="7389,4" coordsize="2,31">
              <v:shape style="position:absolute;left:7389;top:4;width:2;height:31" coordorigin="7389,4" coordsize="0,31" path="m7389,4l7389,35e" filled="false" stroked="true" strokeweight=".375pt" strokecolor="#000000">
                <v:path arrowok="t"/>
              </v:shape>
            </v:group>
            <v:group style="position:absolute;left:7697;top:4;width:2;height:2843" coordorigin="7697,4" coordsize="2,2843">
              <v:shape style="position:absolute;left:7697;top:4;width:2;height:2843" coordorigin="7697,4" coordsize="0,2843" path="m7697,2847l7697,4e" filled="false" stroked="true" strokeweight=".0625pt" strokecolor="#d6e0c9">
                <v:path arrowok="t"/>
                <v:stroke dashstyle="longDash"/>
              </v:shape>
            </v:group>
            <v:group style="position:absolute;left:7697;top:2784;width:2;height:63" coordorigin="7697,2784" coordsize="2,63">
              <v:shape style="position:absolute;left:7697;top:2784;width:2;height:63" coordorigin="7697,2784" coordsize="0,63" path="m7697,2847l7697,2784e" filled="false" stroked="true" strokeweight=".375pt" strokecolor="#000000">
                <v:path arrowok="t"/>
              </v:shape>
            </v:group>
            <v:group style="position:absolute;left:7697;top:4;width:2;height:63" coordorigin="7697,4" coordsize="2,63">
              <v:shape style="position:absolute;left:7697;top:4;width:2;height:63" coordorigin="7697,4" coordsize="0,63" path="m7697,4l7697,67e" filled="false" stroked="true" strokeweight=".375pt" strokecolor="#000000">
                <v:path arrowok="t"/>
              </v:shape>
            </v:group>
            <v:group style="position:absolute;left:7634;top:2847;width:63;height:2" coordorigin="7634,2847" coordsize="63,2">
              <v:shape style="position:absolute;left:7634;top:2847;width:63;height:2" coordorigin="7634,2847" coordsize="63,0" path="m7697,2847l7634,2847e" filled="false" stroked="true" strokeweight=".375pt" strokecolor="#000000">
                <v:path arrowok="t"/>
              </v:shape>
            </v:group>
            <v:group style="position:absolute;left:7634;top:1710;width:63;height:2" coordorigin="7634,1710" coordsize="63,2">
              <v:shape style="position:absolute;left:7634;top:1710;width:63;height:2" coordorigin="7634,1710" coordsize="63,0" path="m7697,1710l7634,1710e" filled="false" stroked="true" strokeweight=".375pt" strokecolor="#000000">
                <v:path arrowok="t"/>
              </v:shape>
            </v:group>
            <v:group style="position:absolute;left:7634;top:573;width:63;height:2" coordorigin="7634,573" coordsize="63,2">
              <v:shape style="position:absolute;left:7634;top:573;width:63;height:2" coordorigin="7634,573" coordsize="63,0" path="m7697,573l7634,573e" filled="false" stroked="true" strokeweight=".375pt" strokecolor="#000000">
                <v:path arrowok="t"/>
              </v:shape>
            </v:group>
            <v:group style="position:absolute;left:297;top:4;width:7400;height:2843" coordorigin="297,4" coordsize="7400,2843">
              <v:shape style="position:absolute;left:297;top:4;width:7400;height:2843" coordorigin="297,4" coordsize="7400,2843" path="m297,2847l7697,2847,7697,4,297,4,297,2847xe" filled="false" stroked="true" strokeweight=".375pt" strokecolor="#000000">
                <v:path arrowok="t"/>
              </v:shape>
              <v:shape style="position:absolute;left:289;top:395;width:7405;height:1207" type="#_x0000_t75" stroked="false">
                <v:imagedata r:id="rId82" o:title=""/>
              </v:shape>
            </v:group>
            <v:group style="position:absolute;left:297;top:2522;width:2;height:325" coordorigin="297,2522" coordsize="2,325">
              <v:shape style="position:absolute;left:297;top:2522;width:2;height:325" coordorigin="297,2522" coordsize="0,325" path="m297,2847l297,2522e" filled="false" stroked="true" strokeweight=".75pt" strokecolor="#fa7a6d">
                <v:path arrowok="t"/>
              </v:shape>
            </v:group>
            <v:group style="position:absolute;left:307;top:2007;width:2;height:840" coordorigin="307,2007" coordsize="2,840">
              <v:shape style="position:absolute;left:307;top:2007;width:2;height:840" coordorigin="307,2007" coordsize="0,840" path="m307,2847l307,2007e" filled="false" stroked="true" strokeweight=".75pt" strokecolor="#fa7a6d">
                <v:path arrowok="t"/>
              </v:shape>
            </v:group>
            <v:group style="position:absolute;left:318;top:2334;width:2;height:513" coordorigin="318,2334" coordsize="2,513">
              <v:shape style="position:absolute;left:318;top:2334;width:2;height:513" coordorigin="318,2334" coordsize="0,513" path="m318,2847l318,2334e" filled="false" stroked="true" strokeweight=".75pt" strokecolor="#fa7a6d">
                <v:path arrowok="t"/>
              </v:shape>
            </v:group>
            <v:group style="position:absolute;left:328;top:2410;width:2;height:437" coordorigin="328,2410" coordsize="2,437">
              <v:shape style="position:absolute;left:328;top:2410;width:2;height:437" coordorigin="328,2410" coordsize="0,437" path="m328,2847l328,2410e" filled="false" stroked="true" strokeweight=".75pt" strokecolor="#fa7a6d">
                <v:path arrowok="t"/>
              </v:shape>
            </v:group>
            <v:group style="position:absolute;left:338;top:2464;width:2;height:383" coordorigin="338,2464" coordsize="2,383">
              <v:shape style="position:absolute;left:338;top:2464;width:2;height:383" coordorigin="338,2464" coordsize="0,383" path="m338,2847l338,2464e" filled="false" stroked="true" strokeweight=".75pt" strokecolor="#fa7a6d">
                <v:path arrowok="t"/>
              </v:shape>
            </v:group>
            <v:group style="position:absolute;left:348;top:2515;width:2;height:332" coordorigin="348,2515" coordsize="2,332">
              <v:shape style="position:absolute;left:348;top:2515;width:2;height:332" coordorigin="348,2515" coordsize="0,332" path="m348,2847l348,2515e" filled="false" stroked="true" strokeweight=".75pt" strokecolor="#fa7a6d">
                <v:path arrowok="t"/>
              </v:shape>
            </v:group>
            <v:group style="position:absolute;left:359;top:2561;width:2;height:286" coordorigin="359,2561" coordsize="2,286">
              <v:shape style="position:absolute;left:359;top:2561;width:2;height:286" coordorigin="359,2561" coordsize="0,286" path="m359,2847l359,2561e" filled="false" stroked="true" strokeweight=".75pt" strokecolor="#fa7a6d">
                <v:path arrowok="t"/>
              </v:shape>
            </v:group>
            <v:group style="position:absolute;left:369;top:2587;width:2;height:260" coordorigin="369,2587" coordsize="2,260">
              <v:shape style="position:absolute;left:369;top:2587;width:2;height:260" coordorigin="369,2587" coordsize="0,260" path="m369,2847l369,2587e" filled="false" stroked="true" strokeweight=".75pt" strokecolor="#fa7a6d">
                <v:path arrowok="t"/>
              </v:shape>
            </v:group>
            <v:group style="position:absolute;left:379;top:2604;width:2;height:243" coordorigin="379,2604" coordsize="2,243">
              <v:shape style="position:absolute;left:379;top:2604;width:2;height:243" coordorigin="379,2604" coordsize="0,243" path="m379,2847l379,2604e" filled="false" stroked="true" strokeweight=".75pt" strokecolor="#fa7a6d">
                <v:path arrowok="t"/>
              </v:shape>
            </v:group>
            <v:group style="position:absolute;left:390;top:2629;width:2;height:218" coordorigin="390,2629" coordsize="2,218">
              <v:shape style="position:absolute;left:390;top:2629;width:2;height:218" coordorigin="390,2629" coordsize="0,218" path="m390,2847l390,2629e" filled="false" stroked="true" strokeweight=".75pt" strokecolor="#fa7a6d">
                <v:path arrowok="t"/>
              </v:shape>
            </v:group>
            <v:group style="position:absolute;left:400;top:2663;width:2;height:184" coordorigin="400,2663" coordsize="2,184">
              <v:shape style="position:absolute;left:400;top:2663;width:2;height:184" coordorigin="400,2663" coordsize="0,184" path="m400,2847l400,2663e" filled="false" stroked="true" strokeweight=".75pt" strokecolor="#fa7a6d">
                <v:path arrowok="t"/>
              </v:shape>
            </v:group>
            <v:group style="position:absolute;left:410;top:2701;width:2;height:146" coordorigin="410,2701" coordsize="2,146">
              <v:shape style="position:absolute;left:410;top:2701;width:2;height:146" coordorigin="410,2701" coordsize="0,146" path="m410,2847l410,2701e" filled="false" stroked="true" strokeweight=".75pt" strokecolor="#fa7a6d">
                <v:path arrowok="t"/>
              </v:shape>
            </v:group>
            <v:group style="position:absolute;left:420;top:2742;width:2;height:105" coordorigin="420,2742" coordsize="2,105">
              <v:shape style="position:absolute;left:420;top:2742;width:2;height:105" coordorigin="420,2742" coordsize="0,105" path="m420,2847l420,2742e" filled="false" stroked="true" strokeweight=".75pt" strokecolor="#fa7a6d">
                <v:path arrowok="t"/>
              </v:shape>
            </v:group>
            <v:group style="position:absolute;left:431;top:2782;width:2;height:65" coordorigin="431,2782" coordsize="2,65">
              <v:shape style="position:absolute;left:431;top:2782;width:2;height:65" coordorigin="431,2782" coordsize="0,65" path="m431,2847l431,2782e" filled="false" stroked="true" strokeweight=".75pt" strokecolor="#fa7a6d">
                <v:path arrowok="t"/>
              </v:shape>
            </v:group>
            <v:group style="position:absolute;left:433;top:2834;width:15;height:2" coordorigin="433,2834" coordsize="15,2">
              <v:shape style="position:absolute;left:433;top:2834;width:15;height:2" coordorigin="433,2834" coordsize="15,0" path="m433,2834l448,2834e" filled="false" stroked="true" strokeweight="1.25pt" strokecolor="#fa7a6d">
                <v:path arrowok="t"/>
              </v:shape>
            </v:group>
            <v:group style="position:absolute;left:443;top:2839;width:15;height:2" coordorigin="443,2839" coordsize="15,2">
              <v:shape style="position:absolute;left:443;top:2839;width:15;height:2" coordorigin="443,2839" coordsize="15,0" path="m443,2839l458,2839e" filled="false" stroked="true" strokeweight=".75pt" strokecolor="#fa7a6d">
                <v:path arrowok="t"/>
              </v:shape>
            </v:group>
            <v:group style="position:absolute;left:461;top:2787;width:2;height:60" coordorigin="461,2787" coordsize="2,60">
              <v:shape style="position:absolute;left:461;top:2787;width:2;height:60" coordorigin="461,2787" coordsize="0,60" path="m461,2847l461,2787e" filled="false" stroked="true" strokeweight=".75pt" strokecolor="#fa7a6d">
                <v:path arrowok="t"/>
              </v:shape>
            </v:group>
            <v:group style="position:absolute;left:472;top:2732;width:2;height:115" coordorigin="472,2732" coordsize="2,115">
              <v:shape style="position:absolute;left:472;top:2732;width:2;height:115" coordorigin="472,2732" coordsize="0,115" path="m472,2847l472,2732e" filled="false" stroked="true" strokeweight=".75pt" strokecolor="#fa7a6d">
                <v:path arrowok="t"/>
              </v:shape>
            </v:group>
            <v:group style="position:absolute;left:482;top:2686;width:2;height:161" coordorigin="482,2686" coordsize="2,161">
              <v:shape style="position:absolute;left:482;top:2686;width:2;height:161" coordorigin="482,2686" coordsize="0,161" path="m482,2847l482,2686e" filled="false" stroked="true" strokeweight=".75pt" strokecolor="#fa7a6d">
                <v:path arrowok="t"/>
              </v:shape>
            </v:group>
            <v:group style="position:absolute;left:492;top:2656;width:2;height:191" coordorigin="492,2656" coordsize="2,191">
              <v:shape style="position:absolute;left:492;top:2656;width:2;height:191" coordorigin="492,2656" coordsize="0,191" path="m492,2847l492,2656e" filled="false" stroked="true" strokeweight=".75pt" strokecolor="#fa7a6d">
                <v:path arrowok="t"/>
              </v:shape>
            </v:group>
            <v:group style="position:absolute;left:503;top:2631;width:2;height:216" coordorigin="503,2631" coordsize="2,216">
              <v:shape style="position:absolute;left:503;top:2631;width:2;height:216" coordorigin="503,2631" coordsize="0,216" path="m503,2847l503,2631e" filled="false" stroked="true" strokeweight=".75pt" strokecolor="#fa7a6d">
                <v:path arrowok="t"/>
              </v:shape>
            </v:group>
            <v:group style="position:absolute;left:513;top:2611;width:2;height:236" coordorigin="513,2611" coordsize="2,236">
              <v:shape style="position:absolute;left:513;top:2611;width:2;height:236" coordorigin="513,2611" coordsize="0,236" path="m513,2847l513,2611e" filled="false" stroked="true" strokeweight=".75pt" strokecolor="#fa7a6d">
                <v:path arrowok="t"/>
              </v:shape>
            </v:group>
            <v:group style="position:absolute;left:523;top:2596;width:2;height:251" coordorigin="523,2596" coordsize="2,251">
              <v:shape style="position:absolute;left:523;top:2596;width:2;height:251" coordorigin="523,2596" coordsize="0,251" path="m523,2847l523,2596e" filled="false" stroked="true" strokeweight=".75pt" strokecolor="#fa7a6d">
                <v:path arrowok="t"/>
              </v:shape>
            </v:group>
            <v:group style="position:absolute;left:533;top:2584;width:2;height:263" coordorigin="533,2584" coordsize="2,263">
              <v:shape style="position:absolute;left:533;top:2584;width:2;height:263" coordorigin="533,2584" coordsize="0,263" path="m533,2847l533,2584e" filled="false" stroked="true" strokeweight=".75pt" strokecolor="#fa7a6d">
                <v:path arrowok="t"/>
              </v:shape>
            </v:group>
            <v:group style="position:absolute;left:544;top:2578;width:2;height:269" coordorigin="544,2578" coordsize="2,269">
              <v:shape style="position:absolute;left:544;top:2578;width:2;height:269" coordorigin="544,2578" coordsize="0,269" path="m544,2847l544,2578e" filled="false" stroked="true" strokeweight=".75pt" strokecolor="#fa7a6d">
                <v:path arrowok="t"/>
              </v:shape>
            </v:group>
            <v:group style="position:absolute;left:554;top:2570;width:2;height:277" coordorigin="554,2570" coordsize="2,277">
              <v:shape style="position:absolute;left:554;top:2570;width:2;height:277" coordorigin="554,2570" coordsize="0,277" path="m554,2847l554,2570e" filled="false" stroked="true" strokeweight=".75pt" strokecolor="#fa7a6d">
                <v:path arrowok="t"/>
              </v:shape>
            </v:group>
            <v:group style="position:absolute;left:564;top:2563;width:2;height:284" coordorigin="564,2563" coordsize="2,284">
              <v:shape style="position:absolute;left:564;top:2563;width:2;height:284" coordorigin="564,2563" coordsize="0,284" path="m564,2847l564,2563e" filled="false" stroked="true" strokeweight=".75pt" strokecolor="#fa7a6d">
                <v:path arrowok="t"/>
              </v:shape>
            </v:group>
            <v:group style="position:absolute;left:575;top:2559;width:2;height:288" coordorigin="575,2559" coordsize="2,288">
              <v:shape style="position:absolute;left:575;top:2559;width:2;height:288" coordorigin="575,2559" coordsize="0,288" path="m575,2847l575,2559e" filled="false" stroked="true" strokeweight=".75pt" strokecolor="#fa7a6d">
                <v:path arrowok="t"/>
              </v:shape>
            </v:group>
            <v:group style="position:absolute;left:585;top:2554;width:2;height:293" coordorigin="585,2554" coordsize="2,293">
              <v:shape style="position:absolute;left:585;top:2554;width:2;height:293" coordorigin="585,2554" coordsize="0,293" path="m585,2847l585,2554e" filled="false" stroked="true" strokeweight=".75pt" strokecolor="#fa7a6d">
                <v:path arrowok="t"/>
              </v:shape>
            </v:group>
            <v:group style="position:absolute;left:595;top:2552;width:2;height:295" coordorigin="595,2552" coordsize="2,295">
              <v:shape style="position:absolute;left:595;top:2552;width:2;height:295" coordorigin="595,2552" coordsize="0,295" path="m595,2847l595,2552e" filled="false" stroked="true" strokeweight=".75pt" strokecolor="#fa7a6d">
                <v:path arrowok="t"/>
              </v:shape>
            </v:group>
            <v:group style="position:absolute;left:605;top:2554;width:2;height:293" coordorigin="605,2554" coordsize="2,293">
              <v:shape style="position:absolute;left:605;top:2554;width:2;height:293" coordorigin="605,2554" coordsize="0,293" path="m605,2847l605,2554e" filled="false" stroked="true" strokeweight=".75pt" strokecolor="#fa7a6d">
                <v:path arrowok="t"/>
              </v:shape>
            </v:group>
            <v:group style="position:absolute;left:616;top:2577;width:2;height:270" coordorigin="616,2577" coordsize="2,270">
              <v:shape style="position:absolute;left:616;top:2577;width:2;height:270" coordorigin="616,2577" coordsize="0,270" path="m616,2847l616,2577e" filled="false" stroked="true" strokeweight=".75pt" strokecolor="#fa7a6d">
                <v:path arrowok="t"/>
              </v:shape>
            </v:group>
            <v:group style="position:absolute;left:626;top:2607;width:2;height:240" coordorigin="626,2607" coordsize="2,240">
              <v:shape style="position:absolute;left:626;top:2607;width:2;height:240" coordorigin="626,2607" coordsize="0,240" path="m626,2847l626,2607e" filled="false" stroked="true" strokeweight=".75pt" strokecolor="#fa7a6d">
                <v:path arrowok="t"/>
              </v:shape>
            </v:group>
            <v:group style="position:absolute;left:636;top:2625;width:2;height:222" coordorigin="636,2625" coordsize="2,222">
              <v:shape style="position:absolute;left:636;top:2625;width:2;height:222" coordorigin="636,2625" coordsize="0,222" path="m636,2847l636,2625e" filled="false" stroked="true" strokeweight=".75pt" strokecolor="#fa7a6d">
                <v:path arrowok="t"/>
              </v:shape>
            </v:group>
            <v:group style="position:absolute;left:646;top:2632;width:2;height:215" coordorigin="646,2632" coordsize="2,215">
              <v:shape style="position:absolute;left:646;top:2632;width:2;height:215" coordorigin="646,2632" coordsize="0,215" path="m646,2847l646,2632e" filled="false" stroked="true" strokeweight=".75pt" strokecolor="#fa7a6d">
                <v:path arrowok="t"/>
              </v:shape>
            </v:group>
            <v:group style="position:absolute;left:657;top:2631;width:2;height:216" coordorigin="657,2631" coordsize="2,216">
              <v:shape style="position:absolute;left:657;top:2631;width:2;height:216" coordorigin="657,2631" coordsize="0,216" path="m657,2847l657,2631e" filled="false" stroked="true" strokeweight=".75pt" strokecolor="#fa7a6d">
                <v:path arrowok="t"/>
              </v:shape>
            </v:group>
            <v:group style="position:absolute;left:667;top:2625;width:2;height:222" coordorigin="667,2625" coordsize="2,222">
              <v:shape style="position:absolute;left:667;top:2625;width:2;height:222" coordorigin="667,2625" coordsize="0,222" path="m667,2847l667,2625e" filled="false" stroked="true" strokeweight=".75pt" strokecolor="#fa7a6d">
                <v:path arrowok="t"/>
              </v:shape>
            </v:group>
            <v:group style="position:absolute;left:677;top:2617;width:2;height:230" coordorigin="677,2617" coordsize="2,230">
              <v:shape style="position:absolute;left:677;top:2617;width:2;height:230" coordorigin="677,2617" coordsize="0,230" path="m677,2847l677,2617e" filled="false" stroked="true" strokeweight=".75pt" strokecolor="#fa7a6d">
                <v:path arrowok="t"/>
              </v:shape>
            </v:group>
            <v:group style="position:absolute;left:688;top:2606;width:2;height:241" coordorigin="688,2606" coordsize="2,241">
              <v:shape style="position:absolute;left:688;top:2606;width:2;height:241" coordorigin="688,2606" coordsize="0,241" path="m688,2847l688,2606e" filled="false" stroked="true" strokeweight=".75pt" strokecolor="#fa7a6d">
                <v:path arrowok="t"/>
              </v:shape>
            </v:group>
            <v:group style="position:absolute;left:698;top:2592;width:2;height:255" coordorigin="698,2592" coordsize="2,255">
              <v:shape style="position:absolute;left:698;top:2592;width:2;height:255" coordorigin="698,2592" coordsize="0,255" path="m698,2847l698,2592e" filled="false" stroked="true" strokeweight=".75pt" strokecolor="#fa7a6d">
                <v:path arrowok="t"/>
              </v:shape>
            </v:group>
            <v:group style="position:absolute;left:708;top:2578;width:2;height:269" coordorigin="708,2578" coordsize="2,269">
              <v:shape style="position:absolute;left:708;top:2578;width:2;height:269" coordorigin="708,2578" coordsize="0,269" path="m708,2847l708,2578e" filled="false" stroked="true" strokeweight=".75pt" strokecolor="#fa7a6d">
                <v:path arrowok="t"/>
              </v:shape>
            </v:group>
            <v:group style="position:absolute;left:718;top:2552;width:2;height:295" coordorigin="718,2552" coordsize="2,295">
              <v:shape style="position:absolute;left:718;top:2552;width:2;height:295" coordorigin="718,2552" coordsize="0,295" path="m718,2847l718,2552e" filled="false" stroked="true" strokeweight=".75pt" strokecolor="#fa7a6d">
                <v:path arrowok="t"/>
              </v:shape>
            </v:group>
            <v:group style="position:absolute;left:729;top:2531;width:2;height:316" coordorigin="729,2531" coordsize="2,316">
              <v:shape style="position:absolute;left:729;top:2531;width:2;height:316" coordorigin="729,2531" coordsize="0,316" path="m729,2847l729,2531e" filled="false" stroked="true" strokeweight=".75pt" strokecolor="#fa7a6d">
                <v:path arrowok="t"/>
              </v:shape>
            </v:group>
            <v:group style="position:absolute;left:739;top:2522;width:2;height:325" coordorigin="739,2522" coordsize="2,325">
              <v:shape style="position:absolute;left:739;top:2522;width:2;height:325" coordorigin="739,2522" coordsize="0,325" path="m739,2847l739,2522e" filled="false" stroked="true" strokeweight=".75pt" strokecolor="#fa7a6d">
                <v:path arrowok="t"/>
              </v:shape>
            </v:group>
            <v:group style="position:absolute;left:749;top:2517;width:2;height:330" coordorigin="749,2517" coordsize="2,330">
              <v:shape style="position:absolute;left:749;top:2517;width:2;height:330" coordorigin="749,2517" coordsize="0,330" path="m749,2847l749,2517e" filled="false" stroked="true" strokeweight=".75pt" strokecolor="#fa7a6d">
                <v:path arrowok="t"/>
              </v:shape>
            </v:group>
            <v:group style="position:absolute;left:760;top:2513;width:2;height:334" coordorigin="760,2513" coordsize="2,334">
              <v:shape style="position:absolute;left:760;top:2513;width:2;height:334" coordorigin="760,2513" coordsize="0,334" path="m760,2847l760,2513e" filled="false" stroked="true" strokeweight=".75pt" strokecolor="#fa7a6d">
                <v:path arrowok="t"/>
              </v:shape>
            </v:group>
            <v:group style="position:absolute;left:770;top:2509;width:2;height:338" coordorigin="770,2509" coordsize="2,338">
              <v:shape style="position:absolute;left:770;top:2509;width:2;height:338" coordorigin="770,2509" coordsize="0,338" path="m770,2847l770,2509e" filled="false" stroked="true" strokeweight=".75pt" strokecolor="#fa7a6d">
                <v:path arrowok="t"/>
              </v:shape>
            </v:group>
            <v:group style="position:absolute;left:780;top:2506;width:2;height:341" coordorigin="780,2506" coordsize="2,341">
              <v:shape style="position:absolute;left:780;top:2506;width:2;height:341" coordorigin="780,2506" coordsize="0,341" path="m780,2847l780,2506e" filled="false" stroked="true" strokeweight=".75pt" strokecolor="#fa7a6d">
                <v:path arrowok="t"/>
              </v:shape>
            </v:group>
            <v:group style="position:absolute;left:790;top:2507;width:2;height:340" coordorigin="790,2507" coordsize="2,340">
              <v:shape style="position:absolute;left:790;top:2507;width:2;height:340" coordorigin="790,2507" coordsize="0,340" path="m790,2847l790,2507e" filled="false" stroked="true" strokeweight=".75pt" strokecolor="#fa7a6d">
                <v:path arrowok="t"/>
              </v:shape>
            </v:group>
            <v:group style="position:absolute;left:801;top:2397;width:2;height:450" coordorigin="801,2397" coordsize="2,450">
              <v:shape style="position:absolute;left:801;top:2397;width:2;height:450" coordorigin="801,2397" coordsize="0,450" path="m801,2847l801,2397e" filled="false" stroked="true" strokeweight=".75pt" strokecolor="#fa7a6d">
                <v:path arrowok="t"/>
              </v:shape>
            </v:group>
            <v:group style="position:absolute;left:811;top:2331;width:2;height:516" coordorigin="811,2331" coordsize="2,516">
              <v:shape style="position:absolute;left:811;top:2331;width:2;height:516" coordorigin="811,2331" coordsize="0,516" path="m811,2847l811,2331e" filled="false" stroked="true" strokeweight=".75pt" strokecolor="#fa7a6d">
                <v:path arrowok="t"/>
              </v:shape>
            </v:group>
            <v:group style="position:absolute;left:821;top:2349;width:2;height:498" coordorigin="821,2349" coordsize="2,498">
              <v:shape style="position:absolute;left:821;top:2349;width:2;height:498" coordorigin="821,2349" coordsize="0,498" path="m821,2847l821,2349e" filled="false" stroked="true" strokeweight=".75pt" strokecolor="#fa7a6d">
                <v:path arrowok="t"/>
              </v:shape>
            </v:group>
            <v:group style="position:absolute;left:831;top:2371;width:2;height:476" coordorigin="831,2371" coordsize="2,476">
              <v:shape style="position:absolute;left:831;top:2371;width:2;height:476" coordorigin="831,2371" coordsize="0,476" path="m831,2847l831,2371e" filled="false" stroked="true" strokeweight=".75pt" strokecolor="#fa7a6d">
                <v:path arrowok="t"/>
              </v:shape>
            </v:group>
            <v:group style="position:absolute;left:842;top:2390;width:2;height:457" coordorigin="842,2390" coordsize="2,457">
              <v:shape style="position:absolute;left:842;top:2390;width:2;height:457" coordorigin="842,2390" coordsize="0,457" path="m842,2847l842,2390e" filled="false" stroked="true" strokeweight=".75pt" strokecolor="#fa7a6d">
                <v:path arrowok="t"/>
              </v:shape>
            </v:group>
            <v:group style="position:absolute;left:852;top:2408;width:2;height:439" coordorigin="852,2408" coordsize="2,439">
              <v:shape style="position:absolute;left:852;top:2408;width:2;height:439" coordorigin="852,2408" coordsize="0,439" path="m852,2847l852,2408e" filled="false" stroked="true" strokeweight=".75pt" strokecolor="#fa7a6d">
                <v:path arrowok="t"/>
              </v:shape>
            </v:group>
            <v:group style="position:absolute;left:862;top:2427;width:2;height:420" coordorigin="862,2427" coordsize="2,420">
              <v:shape style="position:absolute;left:862;top:2427;width:2;height:420" coordorigin="862,2427" coordsize="0,420" path="m862,2847l862,2427e" filled="false" stroked="true" strokeweight=".75pt" strokecolor="#fa7a6d">
                <v:path arrowok="t"/>
              </v:shape>
            </v:group>
            <v:group style="position:absolute;left:873;top:2463;width:2;height:384" coordorigin="873,2463" coordsize="2,384">
              <v:shape style="position:absolute;left:873;top:2463;width:2;height:384" coordorigin="873,2463" coordsize="0,384" path="m873,2847l873,2463e" filled="false" stroked="true" strokeweight=".75pt" strokecolor="#fa7a6d">
                <v:path arrowok="t"/>
              </v:shape>
            </v:group>
            <v:group style="position:absolute;left:883;top:2502;width:2;height:345" coordorigin="883,2502" coordsize="2,345">
              <v:shape style="position:absolute;left:883;top:2502;width:2;height:345" coordorigin="883,2502" coordsize="0,345" path="m883,2847l883,2502e" filled="false" stroked="true" strokeweight=".75pt" strokecolor="#fa7a6d">
                <v:path arrowok="t"/>
              </v:shape>
            </v:group>
            <v:group style="position:absolute;left:893;top:2530;width:2;height:317" coordorigin="893,2530" coordsize="2,317">
              <v:shape style="position:absolute;left:893;top:2530;width:2;height:317" coordorigin="893,2530" coordsize="0,317" path="m893,2847l893,2530e" filled="false" stroked="true" strokeweight=".75pt" strokecolor="#fa7a6d">
                <v:path arrowok="t"/>
              </v:shape>
            </v:group>
            <v:group style="position:absolute;left:903;top:2545;width:2;height:302" coordorigin="903,2545" coordsize="2,302">
              <v:shape style="position:absolute;left:903;top:2545;width:2;height:302" coordorigin="903,2545" coordsize="0,302" path="m903,2847l903,2545e" filled="false" stroked="true" strokeweight=".75pt" strokecolor="#fa7a6d">
                <v:path arrowok="t"/>
              </v:shape>
            </v:group>
            <v:group style="position:absolute;left:914;top:2552;width:2;height:295" coordorigin="914,2552" coordsize="2,295">
              <v:shape style="position:absolute;left:914;top:2552;width:2;height:295" coordorigin="914,2552" coordsize="0,295" path="m914,2847l914,2552e" filled="false" stroked="true" strokeweight=".75pt" strokecolor="#fa7a6d">
                <v:path arrowok="t"/>
              </v:shape>
            </v:group>
            <v:group style="position:absolute;left:924;top:2534;width:2;height:313" coordorigin="924,2534" coordsize="2,313">
              <v:shape style="position:absolute;left:924;top:2534;width:2;height:313" coordorigin="924,2534" coordsize="0,313" path="m924,2847l924,2534e" filled="false" stroked="true" strokeweight=".75pt" strokecolor="#fa7a6d">
                <v:path arrowok="t"/>
              </v:shape>
            </v:group>
            <v:group style="position:absolute;left:934;top:2514;width:2;height:333" coordorigin="934,2514" coordsize="2,333">
              <v:shape style="position:absolute;left:934;top:2514;width:2;height:333" coordorigin="934,2514" coordsize="0,333" path="m934,2847l934,2514e" filled="false" stroked="true" strokeweight=".75pt" strokecolor="#fa7a6d">
                <v:path arrowok="t"/>
              </v:shape>
            </v:group>
            <v:group style="position:absolute;left:945;top:2492;width:2;height:355" coordorigin="945,2492" coordsize="2,355">
              <v:shape style="position:absolute;left:945;top:2492;width:2;height:355" coordorigin="945,2492" coordsize="0,355" path="m945,2847l945,2492e" filled="false" stroked="true" strokeweight=".75pt" strokecolor="#fa7a6d">
                <v:path arrowok="t"/>
              </v:shape>
            </v:group>
            <v:group style="position:absolute;left:955;top:2535;width:2;height:312" coordorigin="955,2535" coordsize="2,312">
              <v:shape style="position:absolute;left:955;top:2535;width:2;height:312" coordorigin="955,2535" coordsize="0,312" path="m955,2847l955,2535e" filled="false" stroked="true" strokeweight=".75pt" strokecolor="#fa7a6d">
                <v:path arrowok="t"/>
              </v:shape>
            </v:group>
            <v:group style="position:absolute;left:965;top:2538;width:2;height:309" coordorigin="965,2538" coordsize="2,309">
              <v:shape style="position:absolute;left:965;top:2538;width:2;height:309" coordorigin="965,2538" coordsize="0,309" path="m965,2847l965,2538e" filled="false" stroked="true" strokeweight=".75pt" strokecolor="#fa7a6d">
                <v:path arrowok="t"/>
              </v:shape>
            </v:group>
            <v:group style="position:absolute;left:975;top:2538;width:2;height:309" coordorigin="975,2538" coordsize="2,309">
              <v:shape style="position:absolute;left:975;top:2538;width:2;height:309" coordorigin="975,2538" coordsize="0,309" path="m975,2847l975,2538e" filled="false" stroked="true" strokeweight=".75pt" strokecolor="#fa7a6d">
                <v:path arrowok="t"/>
              </v:shape>
            </v:group>
            <v:group style="position:absolute;left:986;top:2537;width:2;height:310" coordorigin="986,2537" coordsize="2,310">
              <v:shape style="position:absolute;left:986;top:2537;width:2;height:310" coordorigin="986,2537" coordsize="0,310" path="m986,2847l986,2537e" filled="false" stroked="true" strokeweight=".75pt" strokecolor="#fa7a6d">
                <v:path arrowok="t"/>
              </v:shape>
            </v:group>
            <v:group style="position:absolute;left:996;top:2537;width:2;height:310" coordorigin="996,2537" coordsize="2,310">
              <v:shape style="position:absolute;left:996;top:2537;width:2;height:310" coordorigin="996,2537" coordsize="0,310" path="m996,2847l996,2537e" filled="false" stroked="true" strokeweight=".75pt" strokecolor="#fa7a6d">
                <v:path arrowok="t"/>
              </v:shape>
            </v:group>
            <v:group style="position:absolute;left:1006;top:2537;width:2;height:310" coordorigin="1006,2537" coordsize="2,310">
              <v:shape style="position:absolute;left:1006;top:2537;width:2;height:310" coordorigin="1006,2537" coordsize="0,310" path="m1006,2847l1006,2537e" filled="false" stroked="true" strokeweight=".75pt" strokecolor="#fa7a6d">
                <v:path arrowok="t"/>
              </v:shape>
            </v:group>
            <v:group style="position:absolute;left:1016;top:2537;width:2;height:310" coordorigin="1016,2537" coordsize="2,310">
              <v:shape style="position:absolute;left:1016;top:2537;width:2;height:310" coordorigin="1016,2537" coordsize="0,310" path="m1016,2847l1016,2537e" filled="false" stroked="true" strokeweight=".75pt" strokecolor="#fa7a6d">
                <v:path arrowok="t"/>
              </v:shape>
            </v:group>
            <v:group style="position:absolute;left:1027;top:2536;width:2;height:311" coordorigin="1027,2536" coordsize="2,311">
              <v:shape style="position:absolute;left:1027;top:2536;width:2;height:311" coordorigin="1027,2536" coordsize="0,311" path="m1027,2847l1027,2536e" filled="false" stroked="true" strokeweight=".75pt" strokecolor="#fa7a6d">
                <v:path arrowok="t"/>
              </v:shape>
            </v:group>
            <v:group style="position:absolute;left:1037;top:2536;width:2;height:311" coordorigin="1037,2536" coordsize="2,311">
              <v:shape style="position:absolute;left:1037;top:2536;width:2;height:311" coordorigin="1037,2536" coordsize="0,311" path="m1037,2847l1037,2536e" filled="false" stroked="true" strokeweight=".75pt" strokecolor="#fa7a6d">
                <v:path arrowok="t"/>
              </v:shape>
            </v:group>
            <v:group style="position:absolute;left:1047;top:2536;width:2;height:311" coordorigin="1047,2536" coordsize="2,311">
              <v:shape style="position:absolute;left:1047;top:2536;width:2;height:311" coordorigin="1047,2536" coordsize="0,311" path="m1047,2847l1047,2536e" filled="false" stroked="true" strokeweight=".75pt" strokecolor="#fa7a6d">
                <v:path arrowok="t"/>
              </v:shape>
            </v:group>
            <v:group style="position:absolute;left:1058;top:2536;width:2;height:311" coordorigin="1058,2536" coordsize="2,311">
              <v:shape style="position:absolute;left:1058;top:2536;width:2;height:311" coordorigin="1058,2536" coordsize="0,311" path="m1058,2847l1058,2536e" filled="false" stroked="true" strokeweight=".75pt" strokecolor="#fa7a6d">
                <v:path arrowok="t"/>
              </v:shape>
            </v:group>
            <v:group style="position:absolute;left:1068;top:2536;width:2;height:311" coordorigin="1068,2536" coordsize="2,311">
              <v:shape style="position:absolute;left:1068;top:2536;width:2;height:311" coordorigin="1068,2536" coordsize="0,311" path="m1068,2847l1068,2536e" filled="false" stroked="true" strokeweight=".75pt" strokecolor="#fa7a6d">
                <v:path arrowok="t"/>
              </v:shape>
            </v:group>
            <v:group style="position:absolute;left:1078;top:2536;width:2;height:311" coordorigin="1078,2536" coordsize="2,311">
              <v:shape style="position:absolute;left:1078;top:2536;width:2;height:311" coordorigin="1078,2536" coordsize="0,311" path="m1078,2847l1078,2536e" filled="false" stroked="true" strokeweight=".75pt" strokecolor="#fa7a6d">
                <v:path arrowok="t"/>
              </v:shape>
            </v:group>
            <v:group style="position:absolute;left:1088;top:2535;width:2;height:312" coordorigin="1088,2535" coordsize="2,312">
              <v:shape style="position:absolute;left:1088;top:2535;width:2;height:312" coordorigin="1088,2535" coordsize="0,312" path="m1088,2847l1088,2535e" filled="false" stroked="true" strokeweight=".75pt" strokecolor="#fa7a6d">
                <v:path arrowok="t"/>
              </v:shape>
            </v:group>
            <v:group style="position:absolute;left:1099;top:2534;width:2;height:313" coordorigin="1099,2534" coordsize="2,313">
              <v:shape style="position:absolute;left:1099;top:2534;width:2;height:313" coordorigin="1099,2534" coordsize="0,313" path="m1099,2847l1099,2534e" filled="false" stroked="true" strokeweight=".75pt" strokecolor="#fa7a6d">
                <v:path arrowok="t"/>
              </v:shape>
            </v:group>
            <v:group style="position:absolute;left:1109;top:2533;width:2;height:314" coordorigin="1109,2533" coordsize="2,314">
              <v:shape style="position:absolute;left:1109;top:2533;width:2;height:314" coordorigin="1109,2533" coordsize="0,314" path="m1109,2847l1109,2533e" filled="false" stroked="true" strokeweight=".75pt" strokecolor="#fa7a6d">
                <v:path arrowok="t"/>
              </v:shape>
            </v:group>
            <v:group style="position:absolute;left:1119;top:2532;width:2;height:315" coordorigin="1119,2532" coordsize="2,315">
              <v:shape style="position:absolute;left:1119;top:2532;width:2;height:315" coordorigin="1119,2532" coordsize="0,315" path="m1119,2847l1119,2532e" filled="false" stroked="true" strokeweight=".75pt" strokecolor="#fa7a6d">
                <v:path arrowok="t"/>
              </v:shape>
            </v:group>
            <v:group style="position:absolute;left:1130;top:2531;width:2;height:316" coordorigin="1130,2531" coordsize="2,316">
              <v:shape style="position:absolute;left:1130;top:2531;width:2;height:316" coordorigin="1130,2531" coordsize="0,316" path="m1130,2847l1130,2531e" filled="false" stroked="true" strokeweight=".75pt" strokecolor="#fa7a6d">
                <v:path arrowok="t"/>
              </v:shape>
            </v:group>
            <v:group style="position:absolute;left:1140;top:2529;width:2;height:318" coordorigin="1140,2529" coordsize="2,318">
              <v:shape style="position:absolute;left:1140;top:2529;width:2;height:318" coordorigin="1140,2529" coordsize="0,318" path="m1140,2847l1140,2529e" filled="false" stroked="true" strokeweight=".75pt" strokecolor="#fa7a6d">
                <v:path arrowok="t"/>
              </v:shape>
            </v:group>
            <v:group style="position:absolute;left:1150;top:2528;width:2;height:319" coordorigin="1150,2528" coordsize="2,319">
              <v:shape style="position:absolute;left:1150;top:2528;width:2;height:319" coordorigin="1150,2528" coordsize="0,319" path="m1150,2847l1150,2528e" filled="false" stroked="true" strokeweight=".75pt" strokecolor="#fa7a6d">
                <v:path arrowok="t"/>
              </v:shape>
            </v:group>
            <v:group style="position:absolute;left:1160;top:2527;width:2;height:320" coordorigin="1160,2527" coordsize="2,320">
              <v:shape style="position:absolute;left:1160;top:2527;width:2;height:320" coordorigin="1160,2527" coordsize="0,320" path="m1160,2847l1160,2527e" filled="false" stroked="true" strokeweight=".75pt" strokecolor="#fa7a6d">
                <v:path arrowok="t"/>
              </v:shape>
            </v:group>
            <v:group style="position:absolute;left:1171;top:2526;width:2;height:321" coordorigin="1171,2526" coordsize="2,321">
              <v:shape style="position:absolute;left:1171;top:2526;width:2;height:321" coordorigin="1171,2526" coordsize="0,321" path="m1171,2847l1171,2526e" filled="false" stroked="true" strokeweight=".75pt" strokecolor="#fa7a6d">
                <v:path arrowok="t"/>
              </v:shape>
            </v:group>
            <v:group style="position:absolute;left:1181;top:2525;width:2;height:322" coordorigin="1181,2525" coordsize="2,322">
              <v:shape style="position:absolute;left:1181;top:2525;width:2;height:322" coordorigin="1181,2525" coordsize="0,322" path="m1181,2847l1181,2525e" filled="false" stroked="true" strokeweight=".75pt" strokecolor="#fa7a6d">
                <v:path arrowok="t"/>
              </v:shape>
            </v:group>
            <v:group style="position:absolute;left:1191;top:2524;width:2;height:323" coordorigin="1191,2524" coordsize="2,323">
              <v:shape style="position:absolute;left:1191;top:2524;width:2;height:323" coordorigin="1191,2524" coordsize="0,323" path="m1191,2847l1191,2524e" filled="false" stroked="true" strokeweight=".75pt" strokecolor="#fa7a6d">
                <v:path arrowok="t"/>
              </v:shape>
            </v:group>
            <v:group style="position:absolute;left:1201;top:2523;width:2;height:324" coordorigin="1201,2523" coordsize="2,324">
              <v:shape style="position:absolute;left:1201;top:2523;width:2;height:324" coordorigin="1201,2523" coordsize="0,324" path="m1201,2847l1201,2523e" filled="false" stroked="true" strokeweight=".75pt" strokecolor="#fa7a6d">
                <v:path arrowok="t"/>
              </v:shape>
            </v:group>
            <v:group style="position:absolute;left:1212;top:2522;width:2;height:325" coordorigin="1212,2522" coordsize="2,325">
              <v:shape style="position:absolute;left:1212;top:2522;width:2;height:325" coordorigin="1212,2522" coordsize="0,325" path="m1212,2847l1212,2522e" filled="false" stroked="true" strokeweight=".75pt" strokecolor="#fa7a6d">
                <v:path arrowok="t"/>
              </v:shape>
            </v:group>
            <v:group style="position:absolute;left:1222;top:2521;width:2;height:326" coordorigin="1222,2521" coordsize="2,326">
              <v:shape style="position:absolute;left:1222;top:2521;width:2;height:326" coordorigin="1222,2521" coordsize="0,326" path="m1222,2847l1222,2521e" filled="false" stroked="true" strokeweight=".75pt" strokecolor="#fa7a6d">
                <v:path arrowok="t"/>
              </v:shape>
            </v:group>
            <v:group style="position:absolute;left:1232;top:2520;width:2;height:327" coordorigin="1232,2520" coordsize="2,327">
              <v:shape style="position:absolute;left:1232;top:2520;width:2;height:327" coordorigin="1232,2520" coordsize="0,327" path="m1232,2847l1232,2520e" filled="false" stroked="true" strokeweight=".75pt" strokecolor="#fa7a6d">
                <v:path arrowok="t"/>
              </v:shape>
            </v:group>
            <v:group style="position:absolute;left:1243;top:2519;width:2;height:328" coordorigin="1243,2519" coordsize="2,328">
              <v:shape style="position:absolute;left:1243;top:2519;width:2;height:328" coordorigin="1243,2519" coordsize="0,328" path="m1243,2847l1243,2519e" filled="false" stroked="true" strokeweight=".75pt" strokecolor="#fa7a6d">
                <v:path arrowok="t"/>
              </v:shape>
            </v:group>
            <v:group style="position:absolute;left:1253;top:2518;width:2;height:329" coordorigin="1253,2518" coordsize="2,329">
              <v:shape style="position:absolute;left:1253;top:2518;width:2;height:329" coordorigin="1253,2518" coordsize="0,329" path="m1253,2847l1253,2518e" filled="false" stroked="true" strokeweight=".75pt" strokecolor="#fa7a6d">
                <v:path arrowok="t"/>
              </v:shape>
            </v:group>
            <v:group style="position:absolute;left:1263;top:2517;width:2;height:330" coordorigin="1263,2517" coordsize="2,330">
              <v:shape style="position:absolute;left:1263;top:2517;width:2;height:330" coordorigin="1263,2517" coordsize="0,330" path="m1263,2847l1263,2517e" filled="false" stroked="true" strokeweight=".75pt" strokecolor="#fa7a6d">
                <v:path arrowok="t"/>
              </v:shape>
            </v:group>
            <v:group style="position:absolute;left:1273;top:2517;width:2;height:330" coordorigin="1273,2517" coordsize="2,330">
              <v:shape style="position:absolute;left:1273;top:2517;width:2;height:330" coordorigin="1273,2517" coordsize="0,330" path="m1273,2847l1273,2517e" filled="false" stroked="true" strokeweight=".75pt" strokecolor="#fa7a6d">
                <v:path arrowok="t"/>
              </v:shape>
            </v:group>
            <v:group style="position:absolute;left:1284;top:2516;width:2;height:331" coordorigin="1284,2516" coordsize="2,331">
              <v:shape style="position:absolute;left:1284;top:2516;width:2;height:331" coordorigin="1284,2516" coordsize="0,331" path="m1284,2847l1284,2516e" filled="false" stroked="true" strokeweight=".75pt" strokecolor="#fa7a6d">
                <v:path arrowok="t"/>
              </v:shape>
            </v:group>
            <v:group style="position:absolute;left:1294;top:2515;width:2;height:332" coordorigin="1294,2515" coordsize="2,332">
              <v:shape style="position:absolute;left:1294;top:2515;width:2;height:332" coordorigin="1294,2515" coordsize="0,332" path="m1294,2847l1294,2515e" filled="false" stroked="true" strokeweight=".75pt" strokecolor="#fa7a6d">
                <v:path arrowok="t"/>
              </v:shape>
            </v:group>
            <v:group style="position:absolute;left:1304;top:2514;width:2;height:333" coordorigin="1304,2514" coordsize="2,333">
              <v:shape style="position:absolute;left:1304;top:2514;width:2;height:333" coordorigin="1304,2514" coordsize="0,333" path="m1304,2847l1304,2514e" filled="false" stroked="true" strokeweight=".75pt" strokecolor="#fa7a6d">
                <v:path arrowok="t"/>
              </v:shape>
            </v:group>
            <v:group style="position:absolute;left:1315;top:2513;width:2;height:334" coordorigin="1315,2513" coordsize="2,334">
              <v:shape style="position:absolute;left:1315;top:2513;width:2;height:334" coordorigin="1315,2513" coordsize="0,334" path="m1315,2847l1315,2513e" filled="false" stroked="true" strokeweight=".75pt" strokecolor="#fa7a6d">
                <v:path arrowok="t"/>
              </v:shape>
            </v:group>
            <v:group style="position:absolute;left:1325;top:2512;width:2;height:335" coordorigin="1325,2512" coordsize="2,335">
              <v:shape style="position:absolute;left:1325;top:2512;width:2;height:335" coordorigin="1325,2512" coordsize="0,335" path="m1325,2847l1325,2512e" filled="false" stroked="true" strokeweight=".75pt" strokecolor="#fa7a6d">
                <v:path arrowok="t"/>
              </v:shape>
            </v:group>
            <v:group style="position:absolute;left:1335;top:2511;width:2;height:336" coordorigin="1335,2511" coordsize="2,336">
              <v:shape style="position:absolute;left:1335;top:2511;width:2;height:336" coordorigin="1335,2511" coordsize="0,336" path="m1335,2847l1335,2511e" filled="false" stroked="true" strokeweight=".75pt" strokecolor="#fa7a6d">
                <v:path arrowok="t"/>
              </v:shape>
            </v:group>
            <v:group style="position:absolute;left:1345;top:2510;width:2;height:337" coordorigin="1345,2510" coordsize="2,337">
              <v:shape style="position:absolute;left:1345;top:2510;width:2;height:337" coordorigin="1345,2510" coordsize="0,337" path="m1345,2847l1345,2510e" filled="false" stroked="true" strokeweight=".75pt" strokecolor="#fa7a6d">
                <v:path arrowok="t"/>
              </v:shape>
            </v:group>
            <v:group style="position:absolute;left:1356;top:2509;width:2;height:338" coordorigin="1356,2509" coordsize="2,338">
              <v:shape style="position:absolute;left:1356;top:2509;width:2;height:338" coordorigin="1356,2509" coordsize="0,338" path="m1356,2847l1356,2509e" filled="false" stroked="true" strokeweight=".75pt" strokecolor="#fa7a6d">
                <v:path arrowok="t"/>
              </v:shape>
            </v:group>
            <v:group style="position:absolute;left:1366;top:2508;width:2;height:339" coordorigin="1366,2508" coordsize="2,339">
              <v:shape style="position:absolute;left:1366;top:2508;width:2;height:339" coordorigin="1366,2508" coordsize="0,339" path="m1366,2847l1366,2508e" filled="false" stroked="true" strokeweight=".75pt" strokecolor="#fa7a6d">
                <v:path arrowok="t"/>
              </v:shape>
            </v:group>
            <v:group style="position:absolute;left:1376;top:2507;width:2;height:340" coordorigin="1376,2507" coordsize="2,340">
              <v:shape style="position:absolute;left:1376;top:2507;width:2;height:340" coordorigin="1376,2507" coordsize="0,340" path="m1376,2847l1376,2507e" filled="false" stroked="true" strokeweight=".75pt" strokecolor="#fa7a6d">
                <v:path arrowok="t"/>
              </v:shape>
            </v:group>
            <v:group style="position:absolute;left:1386;top:2507;width:2;height:340" coordorigin="1386,2507" coordsize="2,340">
              <v:shape style="position:absolute;left:1386;top:2507;width:2;height:340" coordorigin="1386,2507" coordsize="0,340" path="m1386,2847l1386,2507e" filled="false" stroked="true" strokeweight=".75pt" strokecolor="#fa7a6d">
                <v:path arrowok="t"/>
              </v:shape>
            </v:group>
            <v:group style="position:absolute;left:1397;top:2506;width:2;height:341" coordorigin="1397,2506" coordsize="2,341">
              <v:shape style="position:absolute;left:1397;top:2506;width:2;height:341" coordorigin="1397,2506" coordsize="0,341" path="m1397,2847l1397,2506e" filled="false" stroked="true" strokeweight=".75pt" strokecolor="#fa7a6d">
                <v:path arrowok="t"/>
              </v:shape>
            </v:group>
            <v:group style="position:absolute;left:1407;top:2505;width:2;height:342" coordorigin="1407,2505" coordsize="2,342">
              <v:shape style="position:absolute;left:1407;top:2505;width:2;height:342" coordorigin="1407,2505" coordsize="0,342" path="m1407,2847l1407,2505e" filled="false" stroked="true" strokeweight=".75pt" strokecolor="#fa7a6d">
                <v:path arrowok="t"/>
              </v:shape>
            </v:group>
            <v:group style="position:absolute;left:1417;top:2505;width:2;height:342" coordorigin="1417,2505" coordsize="2,342">
              <v:shape style="position:absolute;left:1417;top:2505;width:2;height:342" coordorigin="1417,2505" coordsize="0,342" path="m1417,2847l1417,2505e" filled="false" stroked="true" strokeweight=".75pt" strokecolor="#fa7a6d">
                <v:path arrowok="t"/>
              </v:shape>
            </v:group>
            <v:group style="position:absolute;left:1428;top:2505;width:2;height:342" coordorigin="1428,2505" coordsize="2,342">
              <v:shape style="position:absolute;left:1428;top:2505;width:2;height:342" coordorigin="1428,2505" coordsize="0,342" path="m1428,2847l1428,2505e" filled="false" stroked="true" strokeweight=".75pt" strokecolor="#fa7a6d">
                <v:path arrowok="t"/>
              </v:shape>
            </v:group>
            <v:group style="position:absolute;left:1438;top:2505;width:2;height:342" coordorigin="1438,2505" coordsize="2,342">
              <v:shape style="position:absolute;left:1438;top:2505;width:2;height:342" coordorigin="1438,2505" coordsize="0,342" path="m1438,2847l1438,2505e" filled="false" stroked="true" strokeweight=".75pt" strokecolor="#fa7a6d">
                <v:path arrowok="t"/>
              </v:shape>
            </v:group>
            <v:group style="position:absolute;left:1448;top:2505;width:2;height:342" coordorigin="1448,2505" coordsize="2,342">
              <v:shape style="position:absolute;left:1448;top:2505;width:2;height:342" coordorigin="1448,2505" coordsize="0,342" path="m1448,2847l1448,2505e" filled="false" stroked="true" strokeweight=".75pt" strokecolor="#fa7a6d">
                <v:path arrowok="t"/>
              </v:shape>
            </v:group>
            <v:group style="position:absolute;left:1458;top:2505;width:2;height:342" coordorigin="1458,2505" coordsize="2,342">
              <v:shape style="position:absolute;left:1458;top:2505;width:2;height:342" coordorigin="1458,2505" coordsize="0,342" path="m1458,2847l1458,2505e" filled="false" stroked="true" strokeweight=".75pt" strokecolor="#fa7a6d">
                <v:path arrowok="t"/>
              </v:shape>
            </v:group>
            <v:group style="position:absolute;left:1469;top:2505;width:2;height:342" coordorigin="1469,2505" coordsize="2,342">
              <v:shape style="position:absolute;left:1469;top:2505;width:2;height:342" coordorigin="1469,2505" coordsize="0,342" path="m1469,2847l1469,2505e" filled="false" stroked="true" strokeweight=".75pt" strokecolor="#fa7a6d">
                <v:path arrowok="t"/>
              </v:shape>
            </v:group>
            <v:group style="position:absolute;left:1479;top:2505;width:2;height:342" coordorigin="1479,2505" coordsize="2,342">
              <v:shape style="position:absolute;left:1479;top:2505;width:2;height:342" coordorigin="1479,2505" coordsize="0,342" path="m1479,2847l1479,2505e" filled="false" stroked="true" strokeweight=".75pt" strokecolor="#fa7a6d">
                <v:path arrowok="t"/>
              </v:shape>
            </v:group>
            <v:group style="position:absolute;left:1489;top:2504;width:2;height:343" coordorigin="1489,2504" coordsize="2,343">
              <v:shape style="position:absolute;left:1489;top:2504;width:2;height:343" coordorigin="1489,2504" coordsize="0,343" path="m1489,2847l1489,2504e" filled="false" stroked="true" strokeweight=".75pt" strokecolor="#fa7a6d">
                <v:path arrowok="t"/>
              </v:shape>
            </v:group>
            <v:group style="position:absolute;left:1500;top:2505;width:2;height:342" coordorigin="1500,2505" coordsize="2,342">
              <v:shape style="position:absolute;left:1500;top:2505;width:2;height:342" coordorigin="1500,2505" coordsize="0,342" path="m1500,2847l1500,2505e" filled="false" stroked="true" strokeweight=".75pt" strokecolor="#fa7a6d">
                <v:path arrowok="t"/>
              </v:shape>
            </v:group>
            <v:group style="position:absolute;left:1510;top:2505;width:2;height:342" coordorigin="1510,2505" coordsize="2,342">
              <v:shape style="position:absolute;left:1510;top:2505;width:2;height:342" coordorigin="1510,2505" coordsize="0,342" path="m1510,2847l1510,2505e" filled="false" stroked="true" strokeweight=".75pt" strokecolor="#fa7a6d">
                <v:path arrowok="t"/>
              </v:shape>
            </v:group>
            <v:group style="position:absolute;left:1520;top:2505;width:2;height:342" coordorigin="1520,2505" coordsize="2,342">
              <v:shape style="position:absolute;left:1520;top:2505;width:2;height:342" coordorigin="1520,2505" coordsize="0,342" path="m1520,2847l1520,2505e" filled="false" stroked="true" strokeweight=".75pt" strokecolor="#fa7a6d">
                <v:path arrowok="t"/>
              </v:shape>
            </v:group>
            <v:group style="position:absolute;left:1530;top:2505;width:2;height:342" coordorigin="1530,2505" coordsize="2,342">
              <v:shape style="position:absolute;left:1530;top:2505;width:2;height:342" coordorigin="1530,2505" coordsize="0,342" path="m1530,2847l1530,2505e" filled="false" stroked="true" strokeweight=".75pt" strokecolor="#fa7a6d">
                <v:path arrowok="t"/>
              </v:shape>
            </v:group>
            <v:group style="position:absolute;left:1541;top:2504;width:2;height:343" coordorigin="1541,2504" coordsize="2,343">
              <v:shape style="position:absolute;left:1541;top:2504;width:2;height:343" coordorigin="1541,2504" coordsize="0,343" path="m1541,2847l1541,2504e" filled="false" stroked="true" strokeweight=".75pt" strokecolor="#fa7a6d">
                <v:path arrowok="t"/>
              </v:shape>
            </v:group>
            <v:group style="position:absolute;left:1551;top:2504;width:2;height:343" coordorigin="1551,2504" coordsize="2,343">
              <v:shape style="position:absolute;left:1551;top:2504;width:2;height:343" coordorigin="1551,2504" coordsize="0,343" path="m1551,2847l1551,2504e" filled="false" stroked="true" strokeweight=".75pt" strokecolor="#fa7a6d">
                <v:path arrowok="t"/>
              </v:shape>
            </v:group>
            <v:group style="position:absolute;left:1561;top:2503;width:2;height:344" coordorigin="1561,2503" coordsize="2,344">
              <v:shape style="position:absolute;left:1561;top:2503;width:2;height:344" coordorigin="1561,2503" coordsize="0,344" path="m1561,2847l1561,2503e" filled="false" stroked="true" strokeweight=".75pt" strokecolor="#fa7a6d">
                <v:path arrowok="t"/>
              </v:shape>
            </v:group>
            <v:group style="position:absolute;left:1571;top:2503;width:2;height:344" coordorigin="1571,2503" coordsize="2,344">
              <v:shape style="position:absolute;left:1571;top:2503;width:2;height:344" coordorigin="1571,2503" coordsize="0,344" path="m1571,2847l1571,2503e" filled="false" stroked="true" strokeweight=".75pt" strokecolor="#fa7a6d">
                <v:path arrowok="t"/>
              </v:shape>
            </v:group>
            <v:group style="position:absolute;left:1582;top:2502;width:2;height:345" coordorigin="1582,2502" coordsize="2,345">
              <v:shape style="position:absolute;left:1582;top:2502;width:2;height:345" coordorigin="1582,2502" coordsize="0,345" path="m1582,2847l1582,2502e" filled="false" stroked="true" strokeweight=".75pt" strokecolor="#fa7a6d">
                <v:path arrowok="t"/>
              </v:shape>
            </v:group>
            <v:group style="position:absolute;left:1592;top:2502;width:2;height:345" coordorigin="1592,2502" coordsize="2,345">
              <v:shape style="position:absolute;left:1592;top:2502;width:2;height:345" coordorigin="1592,2502" coordsize="0,345" path="m1592,2847l1592,2502e" filled="false" stroked="true" strokeweight=".75pt" strokecolor="#fa7a6d">
                <v:path arrowok="t"/>
              </v:shape>
            </v:group>
            <v:group style="position:absolute;left:1602;top:2502;width:2;height:345" coordorigin="1602,2502" coordsize="2,345">
              <v:shape style="position:absolute;left:1602;top:2502;width:2;height:345" coordorigin="1602,2502" coordsize="0,345" path="m1602,2847l1602,2502e" filled="false" stroked="true" strokeweight=".75pt" strokecolor="#fa7a6d">
                <v:path arrowok="t"/>
              </v:shape>
            </v:group>
            <v:group style="position:absolute;left:1613;top:2501;width:2;height:346" coordorigin="1613,2501" coordsize="2,346">
              <v:shape style="position:absolute;left:1613;top:2501;width:2;height:346" coordorigin="1613,2501" coordsize="0,346" path="m1613,2847l1613,2501e" filled="false" stroked="true" strokeweight=".75pt" strokecolor="#fa7a6d">
                <v:path arrowok="t"/>
              </v:shape>
            </v:group>
            <v:group style="position:absolute;left:1623;top:2501;width:2;height:346" coordorigin="1623,2501" coordsize="2,346">
              <v:shape style="position:absolute;left:1623;top:2501;width:2;height:346" coordorigin="1623,2501" coordsize="0,346" path="m1623,2847l1623,2501e" filled="false" stroked="true" strokeweight=".75pt" strokecolor="#fa7a6d">
                <v:path arrowok="t"/>
              </v:shape>
            </v:group>
            <v:group style="position:absolute;left:1633;top:2500;width:2;height:347" coordorigin="1633,2500" coordsize="2,347">
              <v:shape style="position:absolute;left:1633;top:2500;width:2;height:347" coordorigin="1633,2500" coordsize="0,347" path="m1633,2847l1633,2500e" filled="false" stroked="true" strokeweight=".75pt" strokecolor="#fa7a6d">
                <v:path arrowok="t"/>
              </v:shape>
            </v:group>
            <v:group style="position:absolute;left:1643;top:2500;width:2;height:347" coordorigin="1643,2500" coordsize="2,347">
              <v:shape style="position:absolute;left:1643;top:2500;width:2;height:347" coordorigin="1643,2500" coordsize="0,347" path="m1643,2847l1643,2500e" filled="false" stroked="true" strokeweight=".75pt" strokecolor="#fa7a6d">
                <v:path arrowok="t"/>
              </v:shape>
            </v:group>
            <v:group style="position:absolute;left:1654;top:2499;width:2;height:348" coordorigin="1654,2499" coordsize="2,348">
              <v:shape style="position:absolute;left:1654;top:2499;width:2;height:348" coordorigin="1654,2499" coordsize="0,348" path="m1654,2847l1654,2499e" filled="false" stroked="true" strokeweight=".75pt" strokecolor="#fa7a6d">
                <v:path arrowok="t"/>
              </v:shape>
            </v:group>
            <v:group style="position:absolute;left:1664;top:2498;width:2;height:349" coordorigin="1664,2498" coordsize="2,349">
              <v:shape style="position:absolute;left:1664;top:2498;width:2;height:349" coordorigin="1664,2498" coordsize="0,349" path="m1664,2847l1664,2498e" filled="false" stroked="true" strokeweight=".75pt" strokecolor="#fa7a6d">
                <v:path arrowok="t"/>
              </v:shape>
            </v:group>
            <v:group style="position:absolute;left:1674;top:2498;width:2;height:349" coordorigin="1674,2498" coordsize="2,349">
              <v:shape style="position:absolute;left:1674;top:2498;width:2;height:349" coordorigin="1674,2498" coordsize="0,349" path="m1674,2847l1674,2498e" filled="false" stroked="true" strokeweight=".75pt" strokecolor="#fa7a6d">
                <v:path arrowok="t"/>
              </v:shape>
            </v:group>
            <v:group style="position:absolute;left:1685;top:2497;width:2;height:350" coordorigin="1685,2497" coordsize="2,350">
              <v:shape style="position:absolute;left:1685;top:2497;width:2;height:350" coordorigin="1685,2497" coordsize="0,350" path="m1685,2847l1685,2497e" filled="false" stroked="true" strokeweight=".75pt" strokecolor="#fa7a6d">
                <v:path arrowok="t"/>
              </v:shape>
            </v:group>
            <v:group style="position:absolute;left:1695;top:2496;width:2;height:351" coordorigin="1695,2496" coordsize="2,351">
              <v:shape style="position:absolute;left:1695;top:2496;width:2;height:351" coordorigin="1695,2496" coordsize="0,351" path="m1695,2847l1695,2496e" filled="false" stroked="true" strokeweight=".75pt" strokecolor="#fa7a6d">
                <v:path arrowok="t"/>
              </v:shape>
            </v:group>
            <v:group style="position:absolute;left:1705;top:2496;width:2;height:351" coordorigin="1705,2496" coordsize="2,351">
              <v:shape style="position:absolute;left:1705;top:2496;width:2;height:351" coordorigin="1705,2496" coordsize="0,351" path="m1705,2847l1705,2496e" filled="false" stroked="true" strokeweight=".75pt" strokecolor="#fa7a6d">
                <v:path arrowok="t"/>
              </v:shape>
            </v:group>
            <v:group style="position:absolute;left:1715;top:2495;width:2;height:352" coordorigin="1715,2495" coordsize="2,352">
              <v:shape style="position:absolute;left:1715;top:2495;width:2;height:352" coordorigin="1715,2495" coordsize="0,352" path="m1715,2847l1715,2495e" filled="false" stroked="true" strokeweight=".75pt" strokecolor="#fa7a6d">
                <v:path arrowok="t"/>
              </v:shape>
            </v:group>
            <v:group style="position:absolute;left:1726;top:2495;width:2;height:352" coordorigin="1726,2495" coordsize="2,352">
              <v:shape style="position:absolute;left:1726;top:2495;width:2;height:352" coordorigin="1726,2495" coordsize="0,352" path="m1726,2847l1726,2495e" filled="false" stroked="true" strokeweight=".75pt" strokecolor="#fa7a6d">
                <v:path arrowok="t"/>
              </v:shape>
            </v:group>
            <v:group style="position:absolute;left:1736;top:2494;width:2;height:353" coordorigin="1736,2494" coordsize="2,353">
              <v:shape style="position:absolute;left:1736;top:2494;width:2;height:353" coordorigin="1736,2494" coordsize="0,353" path="m1736,2847l1736,2494e" filled="false" stroked="true" strokeweight=".75pt" strokecolor="#fa7a6d">
                <v:path arrowok="t"/>
              </v:shape>
            </v:group>
            <v:group style="position:absolute;left:1746;top:2494;width:2;height:353" coordorigin="1746,2494" coordsize="2,353">
              <v:shape style="position:absolute;left:1746;top:2494;width:2;height:353" coordorigin="1746,2494" coordsize="0,353" path="m1746,2847l1746,2494e" filled="false" stroked="true" strokeweight=".75pt" strokecolor="#fa7a6d">
                <v:path arrowok="t"/>
              </v:shape>
            </v:group>
            <v:group style="position:absolute;left:1756;top:2494;width:2;height:353" coordorigin="1756,2494" coordsize="2,353">
              <v:shape style="position:absolute;left:1756;top:2494;width:2;height:353" coordorigin="1756,2494" coordsize="0,353" path="m1756,2847l1756,2494e" filled="false" stroked="true" strokeweight=".75pt" strokecolor="#fa7a6d">
                <v:path arrowok="t"/>
              </v:shape>
            </v:group>
            <v:group style="position:absolute;left:1767;top:2493;width:2;height:354" coordorigin="1767,2493" coordsize="2,354">
              <v:shape style="position:absolute;left:1767;top:2493;width:2;height:354" coordorigin="1767,2493" coordsize="0,354" path="m1767,2847l1767,2493e" filled="false" stroked="true" strokeweight=".75pt" strokecolor="#fa7a6d">
                <v:path arrowok="t"/>
              </v:shape>
            </v:group>
            <v:group style="position:absolute;left:1777;top:2493;width:2;height:354" coordorigin="1777,2493" coordsize="2,354">
              <v:shape style="position:absolute;left:1777;top:2493;width:2;height:354" coordorigin="1777,2493" coordsize="0,354" path="m1777,2847l1777,2493e" filled="false" stroked="true" strokeweight=".75pt" strokecolor="#fa7a6d">
                <v:path arrowok="t"/>
              </v:shape>
            </v:group>
            <v:group style="position:absolute;left:1787;top:2493;width:2;height:354" coordorigin="1787,2493" coordsize="2,354">
              <v:shape style="position:absolute;left:1787;top:2493;width:2;height:354" coordorigin="1787,2493" coordsize="0,354" path="m1787,2847l1787,2493e" filled="false" stroked="true" strokeweight=".75pt" strokecolor="#fa7a6d">
                <v:path arrowok="t"/>
              </v:shape>
            </v:group>
            <v:group style="position:absolute;left:1798;top:2492;width:2;height:355" coordorigin="1798,2492" coordsize="2,355">
              <v:shape style="position:absolute;left:1798;top:2492;width:2;height:355" coordorigin="1798,2492" coordsize="0,355" path="m1798,2847l1798,2492e" filled="false" stroked="true" strokeweight=".75pt" strokecolor="#fa7a6d">
                <v:path arrowok="t"/>
              </v:shape>
            </v:group>
            <v:group style="position:absolute;left:1808;top:2492;width:2;height:355" coordorigin="1808,2492" coordsize="2,355">
              <v:shape style="position:absolute;left:1808;top:2492;width:2;height:355" coordorigin="1808,2492" coordsize="0,355" path="m1808,2847l1808,2492e" filled="false" stroked="true" strokeweight=".75pt" strokecolor="#fa7a6d">
                <v:path arrowok="t"/>
              </v:shape>
            </v:group>
            <v:group style="position:absolute;left:1818;top:2491;width:2;height:356" coordorigin="1818,2491" coordsize="2,356">
              <v:shape style="position:absolute;left:1818;top:2491;width:2;height:356" coordorigin="1818,2491" coordsize="0,356" path="m1818,2847l1818,2491e" filled="false" stroked="true" strokeweight=".75pt" strokecolor="#fa7a6d">
                <v:path arrowok="t"/>
              </v:shape>
            </v:group>
            <v:group style="position:absolute;left:1828;top:2491;width:2;height:356" coordorigin="1828,2491" coordsize="2,356">
              <v:shape style="position:absolute;left:1828;top:2491;width:2;height:356" coordorigin="1828,2491" coordsize="0,356" path="m1828,2847l1828,2491e" filled="false" stroked="true" strokeweight=".75pt" strokecolor="#fa7a6d">
                <v:path arrowok="t"/>
              </v:shape>
            </v:group>
            <v:group style="position:absolute;left:1839;top:2491;width:2;height:356" coordorigin="1839,2491" coordsize="2,356">
              <v:shape style="position:absolute;left:1839;top:2491;width:2;height:356" coordorigin="1839,2491" coordsize="0,356" path="m1839,2847l1839,2491e" filled="false" stroked="true" strokeweight=".75pt" strokecolor="#fa7a6d">
                <v:path arrowok="t"/>
              </v:shape>
            </v:group>
            <v:group style="position:absolute;left:1849;top:2491;width:2;height:356" coordorigin="1849,2491" coordsize="2,356">
              <v:shape style="position:absolute;left:1849;top:2491;width:2;height:356" coordorigin="1849,2491" coordsize="0,356" path="m1849,2847l1849,2491e" filled="false" stroked="true" strokeweight=".75pt" strokecolor="#fa7a6d">
                <v:path arrowok="t"/>
              </v:shape>
            </v:group>
            <v:group style="position:absolute;left:1859;top:2491;width:2;height:356" coordorigin="1859,2491" coordsize="2,356">
              <v:shape style="position:absolute;left:1859;top:2491;width:2;height:356" coordorigin="1859,2491" coordsize="0,356" path="m1859,2847l1859,2491e" filled="false" stroked="true" strokeweight=".75pt" strokecolor="#fa7a6d">
                <v:path arrowok="t"/>
              </v:shape>
            </v:group>
            <v:group style="position:absolute;left:1870;top:2490;width:2;height:357" coordorigin="1870,2490" coordsize="2,357">
              <v:shape style="position:absolute;left:1870;top:2490;width:2;height:357" coordorigin="1870,2490" coordsize="0,357" path="m1870,2847l1870,2490e" filled="false" stroked="true" strokeweight=".75pt" strokecolor="#fa7a6d">
                <v:path arrowok="t"/>
              </v:shape>
            </v:group>
            <v:group style="position:absolute;left:1880;top:2490;width:2;height:357" coordorigin="1880,2490" coordsize="2,357">
              <v:shape style="position:absolute;left:1880;top:2490;width:2;height:357" coordorigin="1880,2490" coordsize="0,357" path="m1880,2847l1880,2490e" filled="false" stroked="true" strokeweight=".75pt" strokecolor="#fa7a6d">
                <v:path arrowok="t"/>
              </v:shape>
            </v:group>
            <v:group style="position:absolute;left:1890;top:2489;width:2;height:358" coordorigin="1890,2489" coordsize="2,358">
              <v:shape style="position:absolute;left:1890;top:2489;width:2;height:358" coordorigin="1890,2489" coordsize="0,358" path="m1890,2847l1890,2489e" filled="false" stroked="true" strokeweight=".75pt" strokecolor="#fa7a6d">
                <v:path arrowok="t"/>
              </v:shape>
            </v:group>
            <v:group style="position:absolute;left:1900;top:2489;width:2;height:358" coordorigin="1900,2489" coordsize="2,358">
              <v:shape style="position:absolute;left:1900;top:2489;width:2;height:358" coordorigin="1900,2489" coordsize="0,358" path="m1900,2847l1900,2489e" filled="false" stroked="true" strokeweight=".75pt" strokecolor="#fa7a6d">
                <v:path arrowok="t"/>
              </v:shape>
            </v:group>
            <v:group style="position:absolute;left:1911;top:2488;width:2;height:359" coordorigin="1911,2488" coordsize="2,359">
              <v:shape style="position:absolute;left:1911;top:2488;width:2;height:359" coordorigin="1911,2488" coordsize="0,359" path="m1911,2847l1911,2488e" filled="false" stroked="true" strokeweight=".75pt" strokecolor="#fa7a6d">
                <v:path arrowok="t"/>
              </v:shape>
            </v:group>
            <v:group style="position:absolute;left:1921;top:2487;width:2;height:360" coordorigin="1921,2487" coordsize="2,360">
              <v:shape style="position:absolute;left:1921;top:2487;width:2;height:360" coordorigin="1921,2487" coordsize="0,360" path="m1921,2847l1921,2487e" filled="false" stroked="true" strokeweight=".75pt" strokecolor="#fa7a6d">
                <v:path arrowok="t"/>
              </v:shape>
            </v:group>
            <v:group style="position:absolute;left:1931;top:2486;width:2;height:361" coordorigin="1931,2486" coordsize="2,361">
              <v:shape style="position:absolute;left:1931;top:2486;width:2;height:361" coordorigin="1931,2486" coordsize="0,361" path="m1931,2847l1931,2486e" filled="false" stroked="true" strokeweight=".75pt" strokecolor="#fa7a6d">
                <v:path arrowok="t"/>
              </v:shape>
            </v:group>
            <v:group style="position:absolute;left:1941;top:2486;width:2;height:361" coordorigin="1941,2486" coordsize="2,361">
              <v:shape style="position:absolute;left:1941;top:2486;width:2;height:361" coordorigin="1941,2486" coordsize="0,361" path="m1941,2847l1941,2486e" filled="false" stroked="true" strokeweight=".75pt" strokecolor="#fa7a6d">
                <v:path arrowok="t"/>
              </v:shape>
            </v:group>
            <v:group style="position:absolute;left:1952;top:2486;width:2;height:361" coordorigin="1952,2486" coordsize="2,361">
              <v:shape style="position:absolute;left:1952;top:2486;width:2;height:361" coordorigin="1952,2486" coordsize="0,361" path="m1952,2847l1952,2486e" filled="false" stroked="true" strokeweight=".75pt" strokecolor="#fa7a6d">
                <v:path arrowok="t"/>
              </v:shape>
            </v:group>
            <v:group style="position:absolute;left:1962;top:2485;width:2;height:362" coordorigin="1962,2485" coordsize="2,362">
              <v:shape style="position:absolute;left:1962;top:2485;width:2;height:362" coordorigin="1962,2485" coordsize="0,362" path="m1962,2847l1962,2485e" filled="false" stroked="true" strokeweight=".75pt" strokecolor="#fa7a6d">
                <v:path arrowok="t"/>
              </v:shape>
            </v:group>
            <v:group style="position:absolute;left:1972;top:2485;width:2;height:362" coordorigin="1972,2485" coordsize="2,362">
              <v:shape style="position:absolute;left:1972;top:2485;width:2;height:362" coordorigin="1972,2485" coordsize="0,362" path="m1972,2847l1972,2485e" filled="false" stroked="true" strokeweight=".75pt" strokecolor="#fa7a6d">
                <v:path arrowok="t"/>
              </v:shape>
            </v:group>
            <v:group style="position:absolute;left:1983;top:2485;width:2;height:362" coordorigin="1983,2485" coordsize="2,362">
              <v:shape style="position:absolute;left:1983;top:2485;width:2;height:362" coordorigin="1983,2485" coordsize="0,362" path="m1983,2847l1983,2485e" filled="false" stroked="true" strokeweight=".75pt" strokecolor="#fa7a6d">
                <v:path arrowok="t"/>
              </v:shape>
            </v:group>
            <v:group style="position:absolute;left:1993;top:2484;width:2;height:363" coordorigin="1993,2484" coordsize="2,363">
              <v:shape style="position:absolute;left:1993;top:2484;width:2;height:363" coordorigin="1993,2484" coordsize="0,363" path="m1993,2847l1993,2484e" filled="false" stroked="true" strokeweight=".75pt" strokecolor="#fa7a6d">
                <v:path arrowok="t"/>
              </v:shape>
            </v:group>
            <v:group style="position:absolute;left:2003;top:2483;width:2;height:364" coordorigin="2003,2483" coordsize="2,364">
              <v:shape style="position:absolute;left:2003;top:2483;width:2;height:364" coordorigin="2003,2483" coordsize="0,364" path="m2003,2847l2003,2483e" filled="false" stroked="true" strokeweight=".75pt" strokecolor="#fa7a6d">
                <v:path arrowok="t"/>
              </v:shape>
            </v:group>
            <v:group style="position:absolute;left:2013;top:2483;width:2;height:364" coordorigin="2013,2483" coordsize="2,364">
              <v:shape style="position:absolute;left:2013;top:2483;width:2;height:364" coordorigin="2013,2483" coordsize="0,364" path="m2013,2847l2013,2483e" filled="false" stroked="true" strokeweight=".75pt" strokecolor="#fa7a6d">
                <v:path arrowok="t"/>
              </v:shape>
            </v:group>
            <v:group style="position:absolute;left:2024;top:2483;width:2;height:364" coordorigin="2024,2483" coordsize="2,364">
              <v:shape style="position:absolute;left:2024;top:2483;width:2;height:364" coordorigin="2024,2483" coordsize="0,364" path="m2024,2847l2024,2483e" filled="false" stroked="true" strokeweight=".75pt" strokecolor="#fa7a6d">
                <v:path arrowok="t"/>
              </v:shape>
            </v:group>
            <v:group style="position:absolute;left:2034;top:2483;width:2;height:364" coordorigin="2034,2483" coordsize="2,364">
              <v:shape style="position:absolute;left:2034;top:2483;width:2;height:364" coordorigin="2034,2483" coordsize="0,364" path="m2034,2847l2034,2483e" filled="false" stroked="true" strokeweight=".75pt" strokecolor="#fa7a6d">
                <v:path arrowok="t"/>
              </v:shape>
            </v:group>
            <v:group style="position:absolute;left:2044;top:2482;width:2;height:365" coordorigin="2044,2482" coordsize="2,365">
              <v:shape style="position:absolute;left:2044;top:2482;width:2;height:365" coordorigin="2044,2482" coordsize="0,365" path="m2044,2847l2044,2482e" filled="false" stroked="true" strokeweight=".75pt" strokecolor="#fa7a6d">
                <v:path arrowok="t"/>
              </v:shape>
            </v:group>
            <v:group style="position:absolute;left:2055;top:2482;width:2;height:365" coordorigin="2055,2482" coordsize="2,365">
              <v:shape style="position:absolute;left:2055;top:2482;width:2;height:365" coordorigin="2055,2482" coordsize="0,365" path="m2055,2847l2055,2482e" filled="false" stroked="true" strokeweight=".75pt" strokecolor="#fa7a6d">
                <v:path arrowok="t"/>
              </v:shape>
            </v:group>
            <v:group style="position:absolute;left:2065;top:2481;width:2;height:366" coordorigin="2065,2481" coordsize="2,366">
              <v:shape style="position:absolute;left:2065;top:2481;width:2;height:366" coordorigin="2065,2481" coordsize="0,366" path="m2065,2847l2065,2481e" filled="false" stroked="true" strokeweight=".75pt" strokecolor="#fa7a6d">
                <v:path arrowok="t"/>
              </v:shape>
            </v:group>
            <v:group style="position:absolute;left:2075;top:2481;width:2;height:366" coordorigin="2075,2481" coordsize="2,366">
              <v:shape style="position:absolute;left:2075;top:2481;width:2;height:366" coordorigin="2075,2481" coordsize="0,366" path="m2075,2847l2075,2481e" filled="false" stroked="true" strokeweight=".75pt" strokecolor="#fa7a6d">
                <v:path arrowok="t"/>
              </v:shape>
            </v:group>
            <v:group style="position:absolute;left:2085;top:2480;width:2;height:367" coordorigin="2085,2480" coordsize="2,367">
              <v:shape style="position:absolute;left:2085;top:2480;width:2;height:367" coordorigin="2085,2480" coordsize="0,367" path="m2085,2847l2085,2480e" filled="false" stroked="true" strokeweight=".75pt" strokecolor="#fa7a6d">
                <v:path arrowok="t"/>
              </v:shape>
            </v:group>
            <v:group style="position:absolute;left:2096;top:2480;width:2;height:367" coordorigin="2096,2480" coordsize="2,367">
              <v:shape style="position:absolute;left:2096;top:2480;width:2;height:367" coordorigin="2096,2480" coordsize="0,367" path="m2096,2847l2096,2480e" filled="false" stroked="true" strokeweight=".75pt" strokecolor="#fa7a6d">
                <v:path arrowok="t"/>
              </v:shape>
            </v:group>
            <v:group style="position:absolute;left:2106;top:2480;width:2;height:367" coordorigin="2106,2480" coordsize="2,367">
              <v:shape style="position:absolute;left:2106;top:2480;width:2;height:367" coordorigin="2106,2480" coordsize="0,367" path="m2106,2847l2106,2480e" filled="false" stroked="true" strokeweight=".75pt" strokecolor="#fa7a6d">
                <v:path arrowok="t"/>
              </v:shape>
            </v:group>
            <v:group style="position:absolute;left:2116;top:2479;width:2;height:368" coordorigin="2116,2479" coordsize="2,368">
              <v:shape style="position:absolute;left:2116;top:2479;width:2;height:368" coordorigin="2116,2479" coordsize="0,368" path="m2116,2847l2116,2479e" filled="false" stroked="true" strokeweight=".75pt" strokecolor="#fa7a6d">
                <v:path arrowok="t"/>
              </v:shape>
            </v:group>
            <v:group style="position:absolute;left:2126;top:2479;width:2;height:368" coordorigin="2126,2479" coordsize="2,368">
              <v:shape style="position:absolute;left:2126;top:2479;width:2;height:368" coordorigin="2126,2479" coordsize="0,368" path="m2126,2847l2126,2479e" filled="false" stroked="true" strokeweight=".75pt" strokecolor="#fa7a6d">
                <v:path arrowok="t"/>
              </v:shape>
            </v:group>
            <v:group style="position:absolute;left:2137;top:2478;width:2;height:369" coordorigin="2137,2478" coordsize="2,369">
              <v:shape style="position:absolute;left:2137;top:2478;width:2;height:369" coordorigin="2137,2478" coordsize="0,369" path="m2137,2847l2137,2478e" filled="false" stroked="true" strokeweight=".75pt" strokecolor="#fa7a6d">
                <v:path arrowok="t"/>
              </v:shape>
            </v:group>
            <v:group style="position:absolute;left:2147;top:2477;width:2;height:370" coordorigin="2147,2477" coordsize="2,370">
              <v:shape style="position:absolute;left:2147;top:2477;width:2;height:370" coordorigin="2147,2477" coordsize="0,370" path="m2147,2847l2147,2477e" filled="false" stroked="true" strokeweight=".75pt" strokecolor="#fa7a6d">
                <v:path arrowok="t"/>
              </v:shape>
            </v:group>
            <v:group style="position:absolute;left:2157;top:2478;width:2;height:369" coordorigin="2157,2478" coordsize="2,369">
              <v:shape style="position:absolute;left:2157;top:2478;width:2;height:369" coordorigin="2157,2478" coordsize="0,369" path="m2157,2847l2157,2478e" filled="false" stroked="true" strokeweight=".75pt" strokecolor="#fa7a6d">
                <v:path arrowok="t"/>
              </v:shape>
            </v:group>
            <v:group style="position:absolute;left:2168;top:2477;width:2;height:370" coordorigin="2168,2477" coordsize="2,370">
              <v:shape style="position:absolute;left:2168;top:2477;width:2;height:370" coordorigin="2168,2477" coordsize="0,370" path="m2168,2847l2168,2477e" filled="false" stroked="true" strokeweight=".75pt" strokecolor="#fa7a6d">
                <v:path arrowok="t"/>
              </v:shape>
            </v:group>
            <v:group style="position:absolute;left:2178;top:2476;width:2;height:371" coordorigin="2178,2476" coordsize="2,371">
              <v:shape style="position:absolute;left:2178;top:2476;width:2;height:371" coordorigin="2178,2476" coordsize="0,371" path="m2178,2847l2178,2476e" filled="false" stroked="true" strokeweight=".75pt" strokecolor="#fa7a6d">
                <v:path arrowok="t"/>
              </v:shape>
            </v:group>
            <v:group style="position:absolute;left:2188;top:2476;width:2;height:371" coordorigin="2188,2476" coordsize="2,371">
              <v:shape style="position:absolute;left:2188;top:2476;width:2;height:371" coordorigin="2188,2476" coordsize="0,371" path="m2188,2847l2188,2476e" filled="false" stroked="true" strokeweight=".75pt" strokecolor="#fa7a6d">
                <v:path arrowok="t"/>
              </v:shape>
            </v:group>
            <v:group style="position:absolute;left:2198;top:2476;width:2;height:371" coordorigin="2198,2476" coordsize="2,371">
              <v:shape style="position:absolute;left:2198;top:2476;width:2;height:371" coordorigin="2198,2476" coordsize="0,371" path="m2198,2847l2198,2476e" filled="false" stroked="true" strokeweight=".75pt" strokecolor="#fa7a6d">
                <v:path arrowok="t"/>
              </v:shape>
            </v:group>
            <v:group style="position:absolute;left:2209;top:2476;width:2;height:371" coordorigin="2209,2476" coordsize="2,371">
              <v:shape style="position:absolute;left:2209;top:2476;width:2;height:371" coordorigin="2209,2476" coordsize="0,371" path="m2209,2847l2209,2476e" filled="false" stroked="true" strokeweight=".75pt" strokecolor="#fa7a6d">
                <v:path arrowok="t"/>
              </v:shape>
            </v:group>
            <v:group style="position:absolute;left:2219;top:2475;width:2;height:372" coordorigin="2219,2475" coordsize="2,372">
              <v:shape style="position:absolute;left:2219;top:2475;width:2;height:372" coordorigin="2219,2475" coordsize="0,372" path="m2219,2847l2219,2475e" filled="false" stroked="true" strokeweight=".75pt" strokecolor="#fa7a6d">
                <v:path arrowok="t"/>
              </v:shape>
            </v:group>
            <v:group style="position:absolute;left:2229;top:2475;width:2;height:372" coordorigin="2229,2475" coordsize="2,372">
              <v:shape style="position:absolute;left:2229;top:2475;width:2;height:372" coordorigin="2229,2475" coordsize="0,372" path="m2229,2847l2229,2475e" filled="false" stroked="true" strokeweight=".75pt" strokecolor="#fa7a6d">
                <v:path arrowok="t"/>
              </v:shape>
            </v:group>
            <v:group style="position:absolute;left:2240;top:2475;width:2;height:372" coordorigin="2240,2475" coordsize="2,372">
              <v:shape style="position:absolute;left:2240;top:2475;width:2;height:372" coordorigin="2240,2475" coordsize="0,372" path="m2240,2847l2240,2475e" filled="false" stroked="true" strokeweight=".75pt" strokecolor="#fa7a6d">
                <v:path arrowok="t"/>
              </v:shape>
            </v:group>
            <v:group style="position:absolute;left:2250;top:2475;width:2;height:372" coordorigin="2250,2475" coordsize="2,372">
              <v:shape style="position:absolute;left:2250;top:2475;width:2;height:372" coordorigin="2250,2475" coordsize="0,372" path="m2250,2847l2250,2475e" filled="false" stroked="true" strokeweight=".75pt" strokecolor="#fa7a6d">
                <v:path arrowok="t"/>
              </v:shape>
            </v:group>
            <v:group style="position:absolute;left:2260;top:2475;width:2;height:372" coordorigin="2260,2475" coordsize="2,372">
              <v:shape style="position:absolute;left:2260;top:2475;width:2;height:372" coordorigin="2260,2475" coordsize="0,372" path="m2260,2847l2260,2475e" filled="false" stroked="true" strokeweight=".75pt" strokecolor="#fa7a6d">
                <v:path arrowok="t"/>
              </v:shape>
            </v:group>
            <v:group style="position:absolute;left:2270;top:2475;width:2;height:372" coordorigin="2270,2475" coordsize="2,372">
              <v:shape style="position:absolute;left:2270;top:2475;width:2;height:372" coordorigin="2270,2475" coordsize="0,372" path="m2270,2847l2270,2475e" filled="false" stroked="true" strokeweight=".75pt" strokecolor="#fa7a6d">
                <v:path arrowok="t"/>
              </v:shape>
            </v:group>
            <v:group style="position:absolute;left:2281;top:2475;width:2;height:372" coordorigin="2281,2475" coordsize="2,372">
              <v:shape style="position:absolute;left:2281;top:2475;width:2;height:372" coordorigin="2281,2475" coordsize="0,372" path="m2281,2847l2281,2475e" filled="false" stroked="true" strokeweight=".75pt" strokecolor="#fa7a6d">
                <v:path arrowok="t"/>
              </v:shape>
            </v:group>
            <v:group style="position:absolute;left:2291;top:2475;width:2;height:372" coordorigin="2291,2475" coordsize="2,372">
              <v:shape style="position:absolute;left:2291;top:2475;width:2;height:372" coordorigin="2291,2475" coordsize="0,372" path="m2291,2847l2291,2475e" filled="false" stroked="true" strokeweight=".75pt" strokecolor="#fa7a6d">
                <v:path arrowok="t"/>
              </v:shape>
            </v:group>
            <v:group style="position:absolute;left:2301;top:2472;width:2;height:375" coordorigin="2301,2472" coordsize="2,375">
              <v:shape style="position:absolute;left:2301;top:2472;width:2;height:375" coordorigin="2301,2472" coordsize="0,375" path="m2301,2847l2301,2472e" filled="false" stroked="true" strokeweight=".75pt" strokecolor="#fa7a6d">
                <v:path arrowok="t"/>
              </v:shape>
            </v:group>
            <v:group style="position:absolute;left:2311;top:2471;width:2;height:376" coordorigin="2311,2471" coordsize="2,376">
              <v:shape style="position:absolute;left:2311;top:2471;width:2;height:376" coordorigin="2311,2471" coordsize="0,376" path="m2311,2847l2311,2471e" filled="false" stroked="true" strokeweight=".75pt" strokecolor="#fa7a6d">
                <v:path arrowok="t"/>
              </v:shape>
            </v:group>
            <v:group style="position:absolute;left:2322;top:2470;width:2;height:377" coordorigin="2322,2470" coordsize="2,377">
              <v:shape style="position:absolute;left:2322;top:2470;width:2;height:377" coordorigin="2322,2470" coordsize="0,377" path="m2322,2847l2322,2470e" filled="false" stroked="true" strokeweight=".75pt" strokecolor="#fa7a6d">
                <v:path arrowok="t"/>
              </v:shape>
            </v:group>
            <v:group style="position:absolute;left:2332;top:2470;width:2;height:377" coordorigin="2332,2470" coordsize="2,377">
              <v:shape style="position:absolute;left:2332;top:2470;width:2;height:377" coordorigin="2332,2470" coordsize="0,377" path="m2332,2847l2332,2470e" filled="false" stroked="true" strokeweight=".75pt" strokecolor="#fa7a6d">
                <v:path arrowok="t"/>
              </v:shape>
            </v:group>
            <v:group style="position:absolute;left:2342;top:2469;width:2;height:378" coordorigin="2342,2469" coordsize="2,378">
              <v:shape style="position:absolute;left:2342;top:2469;width:2;height:378" coordorigin="2342,2469" coordsize="0,378" path="m2342,2847l2342,2469e" filled="false" stroked="true" strokeweight=".75pt" strokecolor="#fa7a6d">
                <v:path arrowok="t"/>
              </v:shape>
            </v:group>
            <v:group style="position:absolute;left:2353;top:2469;width:2;height:378" coordorigin="2353,2469" coordsize="2,378">
              <v:shape style="position:absolute;left:2353;top:2469;width:2;height:378" coordorigin="2353,2469" coordsize="0,378" path="m2353,2847l2353,2469e" filled="false" stroked="true" strokeweight=".75pt" strokecolor="#fa7a6d">
                <v:path arrowok="t"/>
              </v:shape>
            </v:group>
            <v:group style="position:absolute;left:2363;top:2468;width:2;height:379" coordorigin="2363,2468" coordsize="2,379">
              <v:shape style="position:absolute;left:2363;top:2468;width:2;height:379" coordorigin="2363,2468" coordsize="0,379" path="m2363,2847l2363,2468e" filled="false" stroked="true" strokeweight=".75pt" strokecolor="#fa7a6d">
                <v:path arrowok="t"/>
              </v:shape>
            </v:group>
            <v:group style="position:absolute;left:2373;top:2468;width:2;height:379" coordorigin="2373,2468" coordsize="2,379">
              <v:shape style="position:absolute;left:2373;top:2468;width:2;height:379" coordorigin="2373,2468" coordsize="0,379" path="m2373,2847l2373,2468e" filled="false" stroked="true" strokeweight=".75pt" strokecolor="#fa7a6d">
                <v:path arrowok="t"/>
              </v:shape>
            </v:group>
            <v:group style="position:absolute;left:2383;top:2467;width:2;height:380" coordorigin="2383,2467" coordsize="2,380">
              <v:shape style="position:absolute;left:2383;top:2467;width:2;height:380" coordorigin="2383,2467" coordsize="0,380" path="m2383,2847l2383,2467e" filled="false" stroked="true" strokeweight=".75pt" strokecolor="#fa7a6d">
                <v:path arrowok="t"/>
              </v:shape>
            </v:group>
            <v:group style="position:absolute;left:2394;top:2467;width:2;height:380" coordorigin="2394,2467" coordsize="2,380">
              <v:shape style="position:absolute;left:2394;top:2467;width:2;height:380" coordorigin="2394,2467" coordsize="0,380" path="m2394,2847l2394,2467e" filled="false" stroked="true" strokeweight=".75pt" strokecolor="#fa7a6d">
                <v:path arrowok="t"/>
              </v:shape>
            </v:group>
            <v:group style="position:absolute;left:2404;top:2466;width:2;height:381" coordorigin="2404,2466" coordsize="2,381">
              <v:shape style="position:absolute;left:2404;top:2466;width:2;height:381" coordorigin="2404,2466" coordsize="0,381" path="m2404,2847l2404,2466e" filled="false" stroked="true" strokeweight=".75pt" strokecolor="#fa7a6d">
                <v:path arrowok="t"/>
              </v:shape>
            </v:group>
            <v:group style="position:absolute;left:2414;top:2466;width:2;height:381" coordorigin="2414,2466" coordsize="2,381">
              <v:shape style="position:absolute;left:2414;top:2466;width:2;height:381" coordorigin="2414,2466" coordsize="0,381" path="m2414,2847l2414,2466e" filled="false" stroked="true" strokeweight=".75pt" strokecolor="#fa7a6d">
                <v:path arrowok="t"/>
              </v:shape>
            </v:group>
            <v:group style="position:absolute;left:2425;top:2465;width:2;height:382" coordorigin="2425,2465" coordsize="2,382">
              <v:shape style="position:absolute;left:2425;top:2465;width:2;height:382" coordorigin="2425,2465" coordsize="0,382" path="m2425,2847l2425,2465e" filled="false" stroked="true" strokeweight=".75pt" strokecolor="#fa7a6d">
                <v:path arrowok="t"/>
              </v:shape>
            </v:group>
            <v:group style="position:absolute;left:2435;top:2464;width:2;height:383" coordorigin="2435,2464" coordsize="2,383">
              <v:shape style="position:absolute;left:2435;top:2464;width:2;height:383" coordorigin="2435,2464" coordsize="0,383" path="m2435,2847l2435,2464e" filled="false" stroked="true" strokeweight=".75pt" strokecolor="#fa7a6d">
                <v:path arrowok="t"/>
              </v:shape>
            </v:group>
            <v:group style="position:absolute;left:2445;top:2463;width:2;height:384" coordorigin="2445,2463" coordsize="2,384">
              <v:shape style="position:absolute;left:2445;top:2463;width:2;height:384" coordorigin="2445,2463" coordsize="0,384" path="m2445,2847l2445,2463e" filled="false" stroked="true" strokeweight=".75pt" strokecolor="#fa7a6d">
                <v:path arrowok="t"/>
              </v:shape>
            </v:group>
            <v:group style="position:absolute;left:2455;top:2469;width:2;height:378" coordorigin="2455,2469" coordsize="2,378">
              <v:shape style="position:absolute;left:2455;top:2469;width:2;height:378" coordorigin="2455,2469" coordsize="0,378" path="m2455,2847l2455,2469e" filled="false" stroked="true" strokeweight=".75pt" strokecolor="#fa7a6d">
                <v:path arrowok="t"/>
              </v:shape>
            </v:group>
            <v:group style="position:absolute;left:2466;top:2514;width:2;height:333" coordorigin="2466,2514" coordsize="2,333">
              <v:shape style="position:absolute;left:2466;top:2514;width:2;height:333" coordorigin="2466,2514" coordsize="0,333" path="m2466,2847l2466,2514e" filled="false" stroked="true" strokeweight=".75pt" strokecolor="#fa7a6d">
                <v:path arrowok="t"/>
              </v:shape>
            </v:group>
            <v:group style="position:absolute;left:2476;top:2550;width:2;height:297" coordorigin="2476,2550" coordsize="2,297">
              <v:shape style="position:absolute;left:2476;top:2550;width:2;height:297" coordorigin="2476,2550" coordsize="0,297" path="m2476,2847l2476,2550e" filled="false" stroked="true" strokeweight=".75pt" strokecolor="#fa7a6d">
                <v:path arrowok="t"/>
              </v:shape>
            </v:group>
            <v:group style="position:absolute;left:2486;top:2577;width:2;height:270" coordorigin="2486,2577" coordsize="2,270">
              <v:shape style="position:absolute;left:2486;top:2577;width:2;height:270" coordorigin="2486,2577" coordsize="0,270" path="m2486,2847l2486,2577e" filled="false" stroked="true" strokeweight=".75pt" strokecolor="#fa7a6d">
                <v:path arrowok="t"/>
              </v:shape>
            </v:group>
            <v:group style="position:absolute;left:2496;top:2596;width:2;height:251" coordorigin="2496,2596" coordsize="2,251">
              <v:shape style="position:absolute;left:2496;top:2596;width:2;height:251" coordorigin="2496,2596" coordsize="0,251" path="m2496,2847l2496,2596e" filled="false" stroked="true" strokeweight=".75pt" strokecolor="#fa7a6d">
                <v:path arrowok="t"/>
              </v:shape>
            </v:group>
            <v:group style="position:absolute;left:2507;top:2610;width:2;height:237" coordorigin="2507,2610" coordsize="2,237">
              <v:shape style="position:absolute;left:2507;top:2610;width:2;height:237" coordorigin="2507,2610" coordsize="0,237" path="m2507,2847l2507,2610e" filled="false" stroked="true" strokeweight=".75pt" strokecolor="#fa7a6d">
                <v:path arrowok="t"/>
              </v:shape>
            </v:group>
            <v:group style="position:absolute;left:2517;top:2608;width:2;height:239" coordorigin="2517,2608" coordsize="2,239">
              <v:shape style="position:absolute;left:2517;top:2608;width:2;height:239" coordorigin="2517,2608" coordsize="0,239" path="m2517,2847l2517,2608e" filled="false" stroked="true" strokeweight=".75pt" strokecolor="#fa7a6d">
                <v:path arrowok="t"/>
              </v:shape>
            </v:group>
            <v:group style="position:absolute;left:2527;top:2607;width:2;height:240" coordorigin="2527,2607" coordsize="2,240">
              <v:shape style="position:absolute;left:2527;top:2607;width:2;height:240" coordorigin="2527,2607" coordsize="0,240" path="m2527,2847l2527,2607e" filled="false" stroked="true" strokeweight=".75pt" strokecolor="#fa7a6d">
                <v:path arrowok="t"/>
              </v:shape>
            </v:group>
            <v:group style="position:absolute;left:2538;top:2616;width:2;height:231" coordorigin="2538,2616" coordsize="2,231">
              <v:shape style="position:absolute;left:2538;top:2616;width:2;height:231" coordorigin="2538,2616" coordsize="0,231" path="m2538,2847l2538,2616e" filled="false" stroked="true" strokeweight=".75pt" strokecolor="#fa7a6d">
                <v:path arrowok="t"/>
              </v:shape>
            </v:group>
            <v:group style="position:absolute;left:2548;top:2626;width:2;height:221" coordorigin="2548,2626" coordsize="2,221">
              <v:shape style="position:absolute;left:2548;top:2626;width:2;height:221" coordorigin="2548,2626" coordsize="0,221" path="m2548,2847l2548,2626e" filled="false" stroked="true" strokeweight=".75pt" strokecolor="#fa7a6d">
                <v:path arrowok="t"/>
              </v:shape>
            </v:group>
            <v:group style="position:absolute;left:2558;top:2635;width:2;height:212" coordorigin="2558,2635" coordsize="2,212">
              <v:shape style="position:absolute;left:2558;top:2635;width:2;height:212" coordorigin="2558,2635" coordsize="0,212" path="m2558,2847l2558,2635e" filled="false" stroked="true" strokeweight=".75pt" strokecolor="#fa7a6d">
                <v:path arrowok="t"/>
              </v:shape>
            </v:group>
            <v:group style="position:absolute;left:2568;top:2645;width:2;height:202" coordorigin="2568,2645" coordsize="2,202">
              <v:shape style="position:absolute;left:2568;top:2645;width:2;height:202" coordorigin="2568,2645" coordsize="0,202" path="m2568,2847l2568,2645e" filled="false" stroked="true" strokeweight=".75pt" strokecolor="#fa7a6d">
                <v:path arrowok="t"/>
              </v:shape>
            </v:group>
            <v:group style="position:absolute;left:2579;top:2654;width:2;height:193" coordorigin="2579,2654" coordsize="2,193">
              <v:shape style="position:absolute;left:2579;top:2654;width:2;height:193" coordorigin="2579,2654" coordsize="0,193" path="m2579,2847l2579,2654e" filled="false" stroked="true" strokeweight=".75pt" strokecolor="#fa7a6d">
                <v:path arrowok="t"/>
              </v:shape>
            </v:group>
            <v:group style="position:absolute;left:2589;top:2666;width:2;height:181" coordorigin="2589,2666" coordsize="2,181">
              <v:shape style="position:absolute;left:2589;top:2666;width:2;height:181" coordorigin="2589,2666" coordsize="0,181" path="m2589,2847l2589,2666e" filled="false" stroked="true" strokeweight=".75pt" strokecolor="#fa7a6d">
                <v:path arrowok="t"/>
              </v:shape>
            </v:group>
            <v:group style="position:absolute;left:2599;top:2679;width:2;height:168" coordorigin="2599,2679" coordsize="2,168">
              <v:shape style="position:absolute;left:2599;top:2679;width:2;height:168" coordorigin="2599,2679" coordsize="0,168" path="m2599,2847l2599,2679e" filled="false" stroked="true" strokeweight=".75pt" strokecolor="#fa7a6d">
                <v:path arrowok="t"/>
              </v:shape>
            </v:group>
            <v:group style="position:absolute;left:2610;top:2693;width:2;height:154" coordorigin="2610,2693" coordsize="2,154">
              <v:shape style="position:absolute;left:2610;top:2693;width:2;height:154" coordorigin="2610,2693" coordsize="0,154" path="m2610,2847l2610,2693e" filled="false" stroked="true" strokeweight=".75pt" strokecolor="#fa7a6d">
                <v:path arrowok="t"/>
              </v:shape>
            </v:group>
            <v:group style="position:absolute;left:2620;top:2680;width:2;height:167" coordorigin="2620,2680" coordsize="2,167">
              <v:shape style="position:absolute;left:2620;top:2680;width:2;height:167" coordorigin="2620,2680" coordsize="0,167" path="m2620,2847l2620,2680e" filled="false" stroked="true" strokeweight=".75pt" strokecolor="#fa7a6d">
                <v:path arrowok="t"/>
              </v:shape>
            </v:group>
            <v:group style="position:absolute;left:2630;top:2671;width:2;height:176" coordorigin="2630,2671" coordsize="2,176">
              <v:shape style="position:absolute;left:2630;top:2671;width:2;height:176" coordorigin="2630,2671" coordsize="0,176" path="m2630,2847l2630,2671e" filled="false" stroked="true" strokeweight=".75pt" strokecolor="#fa7a6d">
                <v:path arrowok="t"/>
              </v:shape>
            </v:group>
            <v:group style="position:absolute;left:2640;top:2663;width:2;height:184" coordorigin="2640,2663" coordsize="2,184">
              <v:shape style="position:absolute;left:2640;top:2663;width:2;height:184" coordorigin="2640,2663" coordsize="0,184" path="m2640,2847l2640,2663e" filled="false" stroked="true" strokeweight=".75pt" strokecolor="#fa7a6d">
                <v:path arrowok="t"/>
              </v:shape>
            </v:group>
            <v:group style="position:absolute;left:2651;top:2658;width:2;height:189" coordorigin="2651,2658" coordsize="2,189">
              <v:shape style="position:absolute;left:2651;top:2658;width:2;height:189" coordorigin="2651,2658" coordsize="0,189" path="m2651,2847l2651,2658e" filled="false" stroked="true" strokeweight=".75pt" strokecolor="#fa7a6d">
                <v:path arrowok="t"/>
              </v:shape>
            </v:group>
            <v:group style="position:absolute;left:2661;top:2657;width:2;height:190" coordorigin="2661,2657" coordsize="2,190">
              <v:shape style="position:absolute;left:2661;top:2657;width:2;height:190" coordorigin="2661,2657" coordsize="0,190" path="m2661,2847l2661,2657e" filled="false" stroked="true" strokeweight=".75pt" strokecolor="#fa7a6d">
                <v:path arrowok="t"/>
              </v:shape>
            </v:group>
            <v:group style="position:absolute;left:2671;top:2677;width:2;height:170" coordorigin="2671,2677" coordsize="2,170">
              <v:shape style="position:absolute;left:2671;top:2677;width:2;height:170" coordorigin="2671,2677" coordsize="0,170" path="m2671,2847l2671,2677e" filled="false" stroked="true" strokeweight=".75pt" strokecolor="#fa7a6d">
                <v:path arrowok="t"/>
              </v:shape>
            </v:group>
            <v:group style="position:absolute;left:2681;top:2703;width:2;height:144" coordorigin="2681,2703" coordsize="2,144">
              <v:shape style="position:absolute;left:2681;top:2703;width:2;height:144" coordorigin="2681,2703" coordsize="0,144" path="m2681,2847l2681,2703e" filled="false" stroked="true" strokeweight=".75pt" strokecolor="#fa7a6d">
                <v:path arrowok="t"/>
              </v:shape>
            </v:group>
            <v:group style="position:absolute;left:2692;top:2717;width:2;height:130" coordorigin="2692,2717" coordsize="2,130">
              <v:shape style="position:absolute;left:2692;top:2717;width:2;height:130" coordorigin="2692,2717" coordsize="0,130" path="m2692,2847l2692,2717e" filled="false" stroked="true" strokeweight=".75pt" strokecolor="#fa7a6d">
                <v:path arrowok="t"/>
              </v:shape>
            </v:group>
            <v:group style="position:absolute;left:2702;top:2719;width:2;height:128" coordorigin="2702,2719" coordsize="2,128">
              <v:shape style="position:absolute;left:2702;top:2719;width:2;height:128" coordorigin="2702,2719" coordsize="0,128" path="m2702,2847l2702,2719e" filled="false" stroked="true" strokeweight=".75pt" strokecolor="#fa7a6d">
                <v:path arrowok="t"/>
              </v:shape>
            </v:group>
            <v:group style="position:absolute;left:2712;top:2713;width:2;height:134" coordorigin="2712,2713" coordsize="2,134">
              <v:shape style="position:absolute;left:2712;top:2713;width:2;height:134" coordorigin="2712,2713" coordsize="0,134" path="m2712,2847l2712,2713e" filled="false" stroked="true" strokeweight=".75pt" strokecolor="#fa7a6d">
                <v:path arrowok="t"/>
              </v:shape>
            </v:group>
            <v:group style="position:absolute;left:2723;top:2701;width:2;height:146" coordorigin="2723,2701" coordsize="2,146">
              <v:shape style="position:absolute;left:2723;top:2701;width:2;height:146" coordorigin="2723,2701" coordsize="0,146" path="m2723,2847l2723,2701e" filled="false" stroked="true" strokeweight=".75pt" strokecolor="#fa7a6d">
                <v:path arrowok="t"/>
              </v:shape>
            </v:group>
            <v:group style="position:absolute;left:2733;top:2689;width:2;height:158" coordorigin="2733,2689" coordsize="2,158">
              <v:shape style="position:absolute;left:2733;top:2689;width:2;height:158" coordorigin="2733,2689" coordsize="0,158" path="m2733,2847l2733,2689e" filled="false" stroked="true" strokeweight=".75pt" strokecolor="#fa7a6d">
                <v:path arrowok="t"/>
              </v:shape>
            </v:group>
            <v:group style="position:absolute;left:2743;top:2674;width:2;height:173" coordorigin="2743,2674" coordsize="2,173">
              <v:shape style="position:absolute;left:2743;top:2674;width:2;height:173" coordorigin="2743,2674" coordsize="0,173" path="m2743,2847l2743,2674e" filled="false" stroked="true" strokeweight=".75pt" strokecolor="#fa7a6d">
                <v:path arrowok="t"/>
              </v:shape>
            </v:group>
            <v:group style="position:absolute;left:2753;top:2656;width:2;height:191" coordorigin="2753,2656" coordsize="2,191">
              <v:shape style="position:absolute;left:2753;top:2656;width:2;height:191" coordorigin="2753,2656" coordsize="0,191" path="m2753,2847l2753,2656e" filled="false" stroked="true" strokeweight=".75pt" strokecolor="#fa7a6d">
                <v:path arrowok="t"/>
              </v:shape>
            </v:group>
            <v:group style="position:absolute;left:2764;top:2637;width:2;height:210" coordorigin="2764,2637" coordsize="2,210">
              <v:shape style="position:absolute;left:2764;top:2637;width:2;height:210" coordorigin="2764,2637" coordsize="0,210" path="m2764,2847l2764,2637e" filled="false" stroked="true" strokeweight=".75pt" strokecolor="#fa7a6d">
                <v:path arrowok="t"/>
              </v:shape>
            </v:group>
            <v:group style="position:absolute;left:2774;top:2582;width:2;height:265" coordorigin="2774,2582" coordsize="2,265">
              <v:shape style="position:absolute;left:2774;top:2582;width:2;height:265" coordorigin="2774,2582" coordsize="0,265" path="m2774,2847l2774,2582e" filled="false" stroked="true" strokeweight=".75pt" strokecolor="#fa7a6d">
                <v:path arrowok="t"/>
              </v:shape>
            </v:group>
            <v:group style="position:absolute;left:2784;top:2533;width:2;height:314" coordorigin="2784,2533" coordsize="2,314">
              <v:shape style="position:absolute;left:2784;top:2533;width:2;height:314" coordorigin="2784,2533" coordsize="0,314" path="m2784,2847l2784,2533e" filled="false" stroked="true" strokeweight=".75pt" strokecolor="#fa7a6d">
                <v:path arrowok="t"/>
              </v:shape>
            </v:group>
            <v:group style="position:absolute;left:2795;top:2501;width:2;height:346" coordorigin="2795,2501" coordsize="2,346">
              <v:shape style="position:absolute;left:2795;top:2501;width:2;height:346" coordorigin="2795,2501" coordsize="0,346" path="m2795,2847l2795,2501e" filled="false" stroked="true" strokeweight=".75pt" strokecolor="#fa7a6d">
                <v:path arrowok="t"/>
              </v:shape>
            </v:group>
            <v:group style="position:absolute;left:2805;top:2478;width:2;height:369" coordorigin="2805,2478" coordsize="2,369">
              <v:shape style="position:absolute;left:2805;top:2478;width:2;height:369" coordorigin="2805,2478" coordsize="0,369" path="m2805,2847l2805,2478e" filled="false" stroked="true" strokeweight=".75pt" strokecolor="#fa7a6d">
                <v:path arrowok="t"/>
              </v:shape>
            </v:group>
            <v:group style="position:absolute;left:2815;top:2459;width:2;height:388" coordorigin="2815,2459" coordsize="2,388">
              <v:shape style="position:absolute;left:2815;top:2459;width:2;height:388" coordorigin="2815,2459" coordsize="0,388" path="m2815,2847l2815,2459e" filled="false" stroked="true" strokeweight=".75pt" strokecolor="#fa7a6d">
                <v:path arrowok="t"/>
              </v:shape>
            </v:group>
            <v:group style="position:absolute;left:2825;top:2446;width:2;height:401" coordorigin="2825,2446" coordsize="2,401">
              <v:shape style="position:absolute;left:2825;top:2446;width:2;height:401" coordorigin="2825,2446" coordsize="0,401" path="m2825,2847l2825,2446e" filled="false" stroked="true" strokeweight=".75pt" strokecolor="#fa7a6d">
                <v:path arrowok="t"/>
              </v:shape>
            </v:group>
            <v:group style="position:absolute;left:2836;top:2435;width:2;height:412" coordorigin="2836,2435" coordsize="2,412">
              <v:shape style="position:absolute;left:2836;top:2435;width:2;height:412" coordorigin="2836,2435" coordsize="0,412" path="m2836,2847l2836,2435e" filled="false" stroked="true" strokeweight=".75pt" strokecolor="#fa7a6d">
                <v:path arrowok="t"/>
              </v:shape>
            </v:group>
            <v:group style="position:absolute;left:2846;top:2431;width:2;height:416" coordorigin="2846,2431" coordsize="2,416">
              <v:shape style="position:absolute;left:2846;top:2431;width:2;height:416" coordorigin="2846,2431" coordsize="0,416" path="m2846,2847l2846,2431e" filled="false" stroked="true" strokeweight=".75pt" strokecolor="#fa7a6d">
                <v:path arrowok="t"/>
              </v:shape>
            </v:group>
            <v:group style="position:absolute;left:2856;top:2429;width:2;height:418" coordorigin="2856,2429" coordsize="2,418">
              <v:shape style="position:absolute;left:2856;top:2429;width:2;height:418" coordorigin="2856,2429" coordsize="0,418" path="m2856,2847l2856,2429e" filled="false" stroked="true" strokeweight=".75pt" strokecolor="#fa7a6d">
                <v:path arrowok="t"/>
              </v:shape>
            </v:group>
            <v:group style="position:absolute;left:2866;top:2423;width:2;height:424" coordorigin="2866,2423" coordsize="2,424">
              <v:shape style="position:absolute;left:2866;top:2423;width:2;height:424" coordorigin="2866,2423" coordsize="0,424" path="m2866,2847l2866,2423e" filled="false" stroked="true" strokeweight=".75pt" strokecolor="#fa7a6d">
                <v:path arrowok="t"/>
              </v:shape>
            </v:group>
            <v:group style="position:absolute;left:2877;top:2419;width:2;height:428" coordorigin="2877,2419" coordsize="2,428">
              <v:shape style="position:absolute;left:2877;top:2419;width:2;height:428" coordorigin="2877,2419" coordsize="0,428" path="m2877,2847l2877,2419e" filled="false" stroked="true" strokeweight=".75pt" strokecolor="#fa7a6d">
                <v:path arrowok="t"/>
              </v:shape>
            </v:group>
            <v:group style="position:absolute;left:2887;top:2416;width:2;height:431" coordorigin="2887,2416" coordsize="2,431">
              <v:shape style="position:absolute;left:2887;top:2416;width:2;height:431" coordorigin="2887,2416" coordsize="0,431" path="m2887,2847l2887,2416e" filled="false" stroked="true" strokeweight=".75pt" strokecolor="#fa7a6d">
                <v:path arrowok="t"/>
              </v:shape>
            </v:group>
            <v:group style="position:absolute;left:2897;top:2413;width:2;height:434" coordorigin="2897,2413" coordsize="2,434">
              <v:shape style="position:absolute;left:2897;top:2413;width:2;height:434" coordorigin="2897,2413" coordsize="0,434" path="m2897,2847l2897,2413e" filled="false" stroked="true" strokeweight=".75pt" strokecolor="#fa7a6d">
                <v:path arrowok="t"/>
              </v:shape>
            </v:group>
            <v:group style="position:absolute;left:2908;top:2413;width:2;height:434" coordorigin="2908,2413" coordsize="2,434">
              <v:shape style="position:absolute;left:2908;top:2413;width:2;height:434" coordorigin="2908,2413" coordsize="0,434" path="m2908,2847l2908,2413e" filled="false" stroked="true" strokeweight=".75pt" strokecolor="#fa7a6d">
                <v:path arrowok="t"/>
              </v:shape>
            </v:group>
            <v:group style="position:absolute;left:2918;top:2417;width:2;height:430" coordorigin="2918,2417" coordsize="2,430">
              <v:shape style="position:absolute;left:2918;top:2417;width:2;height:430" coordorigin="2918,2417" coordsize="0,430" path="m2918,2847l2918,2417e" filled="false" stroked="true" strokeweight=".75pt" strokecolor="#fa7a6d">
                <v:path arrowok="t"/>
              </v:shape>
            </v:group>
            <v:group style="position:absolute;left:2928;top:2436;width:2;height:411" coordorigin="2928,2436" coordsize="2,411">
              <v:shape style="position:absolute;left:2928;top:2436;width:2;height:411" coordorigin="2928,2436" coordsize="0,411" path="m2928,2847l2928,2436e" filled="false" stroked="true" strokeweight=".75pt" strokecolor="#fa7a6d">
                <v:path arrowok="t"/>
              </v:shape>
            </v:group>
            <v:group style="position:absolute;left:2938;top:2459;width:2;height:388" coordorigin="2938,2459" coordsize="2,388">
              <v:shape style="position:absolute;left:2938;top:2459;width:2;height:388" coordorigin="2938,2459" coordsize="0,388" path="m2938,2847l2938,2459e" filled="false" stroked="true" strokeweight=".75pt" strokecolor="#fa7a6d">
                <v:path arrowok="t"/>
              </v:shape>
            </v:group>
            <v:group style="position:absolute;left:2949;top:2472;width:2;height:375" coordorigin="2949,2472" coordsize="2,375">
              <v:shape style="position:absolute;left:2949;top:2472;width:2;height:375" coordorigin="2949,2472" coordsize="0,375" path="m2949,2847l2949,2472e" filled="false" stroked="true" strokeweight=".75pt" strokecolor="#fa7a6d">
                <v:path arrowok="t"/>
              </v:shape>
            </v:group>
            <v:group style="position:absolute;left:2959;top:2473;width:2;height:374" coordorigin="2959,2473" coordsize="2,374">
              <v:shape style="position:absolute;left:2959;top:2473;width:2;height:374" coordorigin="2959,2473" coordsize="0,374" path="m2959,2847l2959,2473e" filled="false" stroked="true" strokeweight=".75pt" strokecolor="#fa7a6d">
                <v:path arrowok="t"/>
              </v:shape>
            </v:group>
            <v:group style="position:absolute;left:2969;top:2468;width:2;height:379" coordorigin="2969,2468" coordsize="2,379">
              <v:shape style="position:absolute;left:2969;top:2468;width:2;height:379" coordorigin="2969,2468" coordsize="0,379" path="m2969,2847l2969,2468e" filled="false" stroked="true" strokeweight=".75pt" strokecolor="#fa7a6d">
                <v:path arrowok="t"/>
              </v:shape>
            </v:group>
            <v:group style="position:absolute;left:2980;top:2458;width:2;height:389" coordorigin="2980,2458" coordsize="2,389">
              <v:shape style="position:absolute;left:2980;top:2458;width:2;height:389" coordorigin="2980,2458" coordsize="0,389" path="m2980,2847l2980,2458e" filled="false" stroked="true" strokeweight=".75pt" strokecolor="#fa7a6d">
                <v:path arrowok="t"/>
              </v:shape>
            </v:group>
            <v:group style="position:absolute;left:2990;top:2447;width:2;height:400" coordorigin="2990,2447" coordsize="2,400">
              <v:shape style="position:absolute;left:2990;top:2447;width:2;height:400" coordorigin="2990,2447" coordsize="0,400" path="m2990,2847l2990,2447e" filled="false" stroked="true" strokeweight=".75pt" strokecolor="#fa7a6d">
                <v:path arrowok="t"/>
              </v:shape>
            </v:group>
            <v:group style="position:absolute;left:3000;top:2434;width:2;height:413" coordorigin="3000,2434" coordsize="2,413">
              <v:shape style="position:absolute;left:3000;top:2434;width:2;height:413" coordorigin="3000,2434" coordsize="0,413" path="m3000,2847l3000,2434e" filled="false" stroked="true" strokeweight=".75pt" strokecolor="#fa7a6d">
                <v:path arrowok="t"/>
              </v:shape>
            </v:group>
            <v:group style="position:absolute;left:3010;top:2419;width:2;height:428" coordorigin="3010,2419" coordsize="2,428">
              <v:shape style="position:absolute;left:3010;top:2419;width:2;height:428" coordorigin="3010,2419" coordsize="0,428" path="m3010,2847l3010,2419e" filled="false" stroked="true" strokeweight=".75pt" strokecolor="#fa7a6d">
                <v:path arrowok="t"/>
              </v:shape>
            </v:group>
            <v:group style="position:absolute;left:3021;top:2404;width:2;height:443" coordorigin="3021,2404" coordsize="2,443">
              <v:shape style="position:absolute;left:3021;top:2404;width:2;height:443" coordorigin="3021,2404" coordsize="0,443" path="m3021,2847l3021,2404e" filled="false" stroked="true" strokeweight=".75pt" strokecolor="#fa7a6d">
                <v:path arrowok="t"/>
              </v:shape>
            </v:group>
            <v:group style="position:absolute;left:3031;top:2377;width:2;height:470" coordorigin="3031,2377" coordsize="2,470">
              <v:shape style="position:absolute;left:3031;top:2377;width:2;height:470" coordorigin="3031,2377" coordsize="0,470" path="m3031,2847l3031,2377e" filled="false" stroked="true" strokeweight=".75pt" strokecolor="#fa7a6d">
                <v:path arrowok="t"/>
              </v:shape>
            </v:group>
            <v:group style="position:absolute;left:3041;top:2356;width:2;height:491" coordorigin="3041,2356" coordsize="2,491">
              <v:shape style="position:absolute;left:3041;top:2356;width:2;height:491" coordorigin="3041,2356" coordsize="0,491" path="m3041,2847l3041,2356e" filled="false" stroked="true" strokeweight=".75pt" strokecolor="#fa7a6d">
                <v:path arrowok="t"/>
              </v:shape>
            </v:group>
            <v:group style="position:absolute;left:3051;top:2349;width:2;height:498" coordorigin="3051,2349" coordsize="2,498">
              <v:shape style="position:absolute;left:3051;top:2349;width:2;height:498" coordorigin="3051,2349" coordsize="0,498" path="m3051,2847l3051,2349e" filled="false" stroked="true" strokeweight=".75pt" strokecolor="#fa7a6d">
                <v:path arrowok="t"/>
              </v:shape>
            </v:group>
            <v:group style="position:absolute;left:3062;top:2344;width:2;height:503" coordorigin="3062,2344" coordsize="2,503">
              <v:shape style="position:absolute;left:3062;top:2344;width:2;height:503" coordorigin="3062,2344" coordsize="0,503" path="m3062,2847l3062,2344e" filled="false" stroked="true" strokeweight=".75pt" strokecolor="#fa7a6d">
                <v:path arrowok="t"/>
              </v:shape>
            </v:group>
            <v:group style="position:absolute;left:3072;top:2338;width:2;height:509" coordorigin="3072,2338" coordsize="2,509">
              <v:shape style="position:absolute;left:3072;top:2338;width:2;height:509" coordorigin="3072,2338" coordsize="0,509" path="m3072,2847l3072,2338e" filled="false" stroked="true" strokeweight=".75pt" strokecolor="#fa7a6d">
                <v:path arrowok="t"/>
              </v:shape>
            </v:group>
            <v:group style="position:absolute;left:3082;top:2367;width:2;height:480" coordorigin="3082,2367" coordsize="2,480">
              <v:shape style="position:absolute;left:3082;top:2367;width:2;height:480" coordorigin="3082,2367" coordsize="0,480" path="m3082,2847l3082,2367e" filled="false" stroked="true" strokeweight=".75pt" strokecolor="#fa7a6d">
                <v:path arrowok="t"/>
              </v:shape>
            </v:group>
            <v:group style="position:absolute;left:3093;top:2393;width:2;height:454" coordorigin="3093,2393" coordsize="2,454">
              <v:shape style="position:absolute;left:3093;top:2393;width:2;height:454" coordorigin="3093,2393" coordsize="0,454" path="m3093,2847l3093,2393e" filled="false" stroked="true" strokeweight=".75pt" strokecolor="#fa7a6d">
                <v:path arrowok="t"/>
              </v:shape>
            </v:group>
            <v:group style="position:absolute;left:3103;top:2419;width:2;height:428" coordorigin="3103,2419" coordsize="2,428">
              <v:shape style="position:absolute;left:3103;top:2419;width:2;height:428" coordorigin="3103,2419" coordsize="0,428" path="m3103,2847l3103,2419e" filled="false" stroked="true" strokeweight=".75pt" strokecolor="#fa7a6d">
                <v:path arrowok="t"/>
              </v:shape>
            </v:group>
            <v:group style="position:absolute;left:3113;top:2443;width:2;height:404" coordorigin="3113,2443" coordsize="2,404">
              <v:shape style="position:absolute;left:3113;top:2443;width:2;height:404" coordorigin="3113,2443" coordsize="0,404" path="m3113,2847l3113,2443e" filled="false" stroked="true" strokeweight=".75pt" strokecolor="#fa7a6d">
                <v:path arrowok="t"/>
              </v:shape>
            </v:group>
            <v:group style="position:absolute;left:3123;top:2459;width:2;height:388" coordorigin="3123,2459" coordsize="2,388">
              <v:shape style="position:absolute;left:3123;top:2459;width:2;height:388" coordorigin="3123,2459" coordsize="0,388" path="m3123,2847l3123,2459e" filled="false" stroked="true" strokeweight=".75pt" strokecolor="#fa7a6d">
                <v:path arrowok="t"/>
              </v:shape>
            </v:group>
            <v:group style="position:absolute;left:3134;top:2472;width:2;height:375" coordorigin="3134,2472" coordsize="2,375">
              <v:shape style="position:absolute;left:3134;top:2472;width:2;height:375" coordorigin="3134,2472" coordsize="0,375" path="m3134,2847l3134,2472e" filled="false" stroked="true" strokeweight=".75pt" strokecolor="#fa7a6d">
                <v:path arrowok="t"/>
              </v:shape>
            </v:group>
            <v:group style="position:absolute;left:3144;top:2484;width:2;height:363" coordorigin="3144,2484" coordsize="2,363">
              <v:shape style="position:absolute;left:3144;top:2484;width:2;height:363" coordorigin="3144,2484" coordsize="0,363" path="m3144,2847l3144,2484e" filled="false" stroked="true" strokeweight=".75pt" strokecolor="#fa7a6d">
                <v:path arrowok="t"/>
              </v:shape>
            </v:group>
            <v:group style="position:absolute;left:3154;top:2493;width:2;height:354" coordorigin="3154,2493" coordsize="2,354">
              <v:shape style="position:absolute;left:3154;top:2493;width:2;height:354" coordorigin="3154,2493" coordsize="0,354" path="m3154,2847l3154,2493e" filled="false" stroked="true" strokeweight=".75pt" strokecolor="#fa7a6d">
                <v:path arrowok="t"/>
              </v:shape>
            </v:group>
            <v:group style="position:absolute;left:3165;top:2504;width:2;height:343" coordorigin="3165,2504" coordsize="2,343">
              <v:shape style="position:absolute;left:3165;top:2504;width:2;height:343" coordorigin="3165,2504" coordsize="0,343" path="m3165,2847l3165,2504e" filled="false" stroked="true" strokeweight=".75pt" strokecolor="#fa7a6d">
                <v:path arrowok="t"/>
              </v:shape>
            </v:group>
            <v:group style="position:absolute;left:3175;top:2516;width:2;height:331" coordorigin="3175,2516" coordsize="2,331">
              <v:shape style="position:absolute;left:3175;top:2516;width:2;height:331" coordorigin="3175,2516" coordsize="0,331" path="m3175,2847l3175,2516e" filled="false" stroked="true" strokeweight=".75pt" strokecolor="#fa7a6d">
                <v:path arrowok="t"/>
              </v:shape>
            </v:group>
            <v:group style="position:absolute;left:3185;top:2548;width:2;height:299" coordorigin="3185,2548" coordsize="2,299">
              <v:shape style="position:absolute;left:3185;top:2548;width:2;height:299" coordorigin="3185,2548" coordsize="0,299" path="m3185,2847l3185,2548e" filled="false" stroked="true" strokeweight=".75pt" strokecolor="#fa7a6d">
                <v:path arrowok="t"/>
              </v:shape>
            </v:group>
            <v:group style="position:absolute;left:3195;top:2584;width:2;height:263" coordorigin="3195,2584" coordsize="2,263">
              <v:shape style="position:absolute;left:3195;top:2584;width:2;height:263" coordorigin="3195,2584" coordsize="0,263" path="m3195,2847l3195,2584e" filled="false" stroked="true" strokeweight=".75pt" strokecolor="#fa7a6d">
                <v:path arrowok="t"/>
              </v:shape>
            </v:group>
            <v:group style="position:absolute;left:3206;top:2607;width:2;height:240" coordorigin="3206,2607" coordsize="2,240">
              <v:shape style="position:absolute;left:3206;top:2607;width:2;height:240" coordorigin="3206,2607" coordsize="0,240" path="m3206,2847l3206,2607e" filled="false" stroked="true" strokeweight=".75pt" strokecolor="#fa7a6d">
                <v:path arrowok="t"/>
              </v:shape>
            </v:group>
            <v:group style="position:absolute;left:3216;top:2616;width:2;height:231" coordorigin="3216,2616" coordsize="2,231">
              <v:shape style="position:absolute;left:3216;top:2616;width:2;height:231" coordorigin="3216,2616" coordsize="0,231" path="m3216,2847l3216,2616e" filled="false" stroked="true" strokeweight=".75pt" strokecolor="#fa7a6d">
                <v:path arrowok="t"/>
              </v:shape>
            </v:group>
            <v:group style="position:absolute;left:3226;top:2609;width:2;height:238" coordorigin="3226,2609" coordsize="2,238">
              <v:shape style="position:absolute;left:3226;top:2609;width:2;height:238" coordorigin="3226,2609" coordsize="0,238" path="m3226,2847l3226,2609e" filled="false" stroked="true" strokeweight=".75pt" strokecolor="#fa7a6d">
                <v:path arrowok="t"/>
              </v:shape>
            </v:group>
            <v:group style="position:absolute;left:3236;top:2622;width:2;height:225" coordorigin="3236,2622" coordsize="2,225">
              <v:shape style="position:absolute;left:3236;top:2622;width:2;height:225" coordorigin="3236,2622" coordsize="0,225" path="m3236,2847l3236,2622e" filled="false" stroked="true" strokeweight=".75pt" strokecolor="#fa7a6d">
                <v:path arrowok="t"/>
              </v:shape>
            </v:group>
            <v:group style="position:absolute;left:3247;top:2635;width:2;height:212" coordorigin="3247,2635" coordsize="2,212">
              <v:shape style="position:absolute;left:3247;top:2635;width:2;height:212" coordorigin="3247,2635" coordsize="0,212" path="m3247,2847l3247,2635e" filled="false" stroked="true" strokeweight=".75pt" strokecolor="#fa7a6d">
                <v:path arrowok="t"/>
              </v:shape>
            </v:group>
            <v:group style="position:absolute;left:3257;top:2640;width:2;height:207" coordorigin="3257,2640" coordsize="2,207">
              <v:shape style="position:absolute;left:3257;top:2640;width:2;height:207" coordorigin="3257,2640" coordsize="0,207" path="m3257,2847l3257,2640e" filled="false" stroked="true" strokeweight=".75pt" strokecolor="#fa7a6d">
                <v:path arrowok="t"/>
              </v:shape>
            </v:group>
            <v:group style="position:absolute;left:3267;top:2638;width:2;height:209" coordorigin="3267,2638" coordsize="2,209">
              <v:shape style="position:absolute;left:3267;top:2638;width:2;height:209" coordorigin="3267,2638" coordsize="0,209" path="m3267,2847l3267,2638e" filled="false" stroked="true" strokeweight=".75pt" strokecolor="#fa7a6d">
                <v:path arrowok="t"/>
              </v:shape>
            </v:group>
            <v:group style="position:absolute;left:3278;top:2588;width:2;height:259" coordorigin="3278,2588" coordsize="2,259">
              <v:shape style="position:absolute;left:3278;top:2588;width:2;height:259" coordorigin="3278,2588" coordsize="0,259" path="m3278,2847l3278,2588e" filled="false" stroked="true" strokeweight=".75pt" strokecolor="#fa7a6d">
                <v:path arrowok="t"/>
              </v:shape>
            </v:group>
            <v:group style="position:absolute;left:3288;top:2516;width:2;height:331" coordorigin="3288,2516" coordsize="2,331">
              <v:shape style="position:absolute;left:3288;top:2516;width:2;height:331" coordorigin="3288,2516" coordsize="0,331" path="m3288,2847l3288,2516e" filled="false" stroked="true" strokeweight=".75pt" strokecolor="#fa7a6d">
                <v:path arrowok="t"/>
              </v:shape>
            </v:group>
            <v:group style="position:absolute;left:3298;top:2452;width:2;height:395" coordorigin="3298,2452" coordsize="2,395">
              <v:shape style="position:absolute;left:3298;top:2452;width:2;height:395" coordorigin="3298,2452" coordsize="0,395" path="m3298,2847l3298,2452e" filled="false" stroked="true" strokeweight=".75pt" strokecolor="#fa7a6d">
                <v:path arrowok="t"/>
              </v:shape>
            </v:group>
            <v:group style="position:absolute;left:3308;top:2393;width:2;height:454" coordorigin="3308,2393" coordsize="2,454">
              <v:shape style="position:absolute;left:3308;top:2393;width:2;height:454" coordorigin="3308,2393" coordsize="0,454" path="m3308,2847l3308,2393e" filled="false" stroked="true" strokeweight=".75pt" strokecolor="#fa7a6d">
                <v:path arrowok="t"/>
              </v:shape>
            </v:group>
            <v:group style="position:absolute;left:3319;top:2336;width:2;height:511" coordorigin="3319,2336" coordsize="2,511">
              <v:shape style="position:absolute;left:3319;top:2336;width:2;height:511" coordorigin="3319,2336" coordsize="0,511" path="m3319,2847l3319,2336e" filled="false" stroked="true" strokeweight=".75pt" strokecolor="#fa7a6d">
                <v:path arrowok="t"/>
              </v:shape>
            </v:group>
            <v:group style="position:absolute;left:3329;top:2278;width:2;height:569" coordorigin="3329,2278" coordsize="2,569">
              <v:shape style="position:absolute;left:3329;top:2278;width:2;height:569" coordorigin="3329,2278" coordsize="0,569" path="m3329,2847l3329,2278e" filled="false" stroked="true" strokeweight=".75pt" strokecolor="#fa7a6d">
                <v:path arrowok="t"/>
              </v:shape>
            </v:group>
            <v:group style="position:absolute;left:3339;top:2457;width:2;height:390" coordorigin="3339,2457" coordsize="2,390">
              <v:shape style="position:absolute;left:3339;top:2457;width:2;height:390" coordorigin="3339,2457" coordsize="0,390" path="m3339,2847l3339,2457e" filled="false" stroked="true" strokeweight=".75pt" strokecolor="#fa7a6d">
                <v:path arrowok="t"/>
              </v:shape>
            </v:group>
            <v:group style="position:absolute;left:3350;top:2813;width:2;height:34" coordorigin="3350,2813" coordsize="2,34">
              <v:shape style="position:absolute;left:3350;top:2813;width:2;height:34" coordorigin="3350,2813" coordsize="0,34" path="m3350,2847l3350,2813e" filled="false" stroked="true" strokeweight=".75pt" strokecolor="#fa7a6d">
                <v:path arrowok="t"/>
              </v:shape>
            </v:group>
            <v:group style="position:absolute;left:3360;top:2816;width:2;height:31" coordorigin="3360,2816" coordsize="2,31">
              <v:shape style="position:absolute;left:3360;top:2816;width:2;height:31" coordorigin="3360,2816" coordsize="0,31" path="m3360,2847l3360,2816e" filled="false" stroked="true" strokeweight=".75pt" strokecolor="#fa7a6d">
                <v:path arrowok="t"/>
              </v:shape>
            </v:group>
            <v:group style="position:absolute;left:3370;top:2768;width:2;height:79" coordorigin="3370,2768" coordsize="2,79">
              <v:shape style="position:absolute;left:3370;top:2768;width:2;height:79" coordorigin="3370,2768" coordsize="0,79" path="m3370,2847l3370,2768e" filled="false" stroked="true" strokeweight=".75pt" strokecolor="#fa7a6d">
                <v:path arrowok="t"/>
              </v:shape>
            </v:group>
            <v:group style="position:absolute;left:3380;top:2706;width:2;height:141" coordorigin="3380,2706" coordsize="2,141">
              <v:shape style="position:absolute;left:3380;top:2706;width:2;height:141" coordorigin="3380,2706" coordsize="0,141" path="m3380,2847l3380,2706e" filled="false" stroked="true" strokeweight=".75pt" strokecolor="#fa7a6d">
                <v:path arrowok="t"/>
              </v:shape>
            </v:group>
            <v:group style="position:absolute;left:3391;top:2710;width:2;height:137" coordorigin="3391,2710" coordsize="2,137">
              <v:shape style="position:absolute;left:3391;top:2710;width:2;height:137" coordorigin="3391,2710" coordsize="0,137" path="m3391,2847l3391,2710e" filled="false" stroked="true" strokeweight=".75pt" strokecolor="#fa7a6d">
                <v:path arrowok="t"/>
              </v:shape>
            </v:group>
            <v:group style="position:absolute;left:3401;top:2728;width:2;height:119" coordorigin="3401,2728" coordsize="2,119">
              <v:shape style="position:absolute;left:3401;top:2728;width:2;height:119" coordorigin="3401,2728" coordsize="0,119" path="m3401,2847l3401,2728e" filled="false" stroked="true" strokeweight=".75pt" strokecolor="#fa7a6d">
                <v:path arrowok="t"/>
              </v:shape>
            </v:group>
            <v:group style="position:absolute;left:3411;top:2747;width:2;height:100" coordorigin="3411,2747" coordsize="2,100">
              <v:shape style="position:absolute;left:3411;top:2747;width:2;height:100" coordorigin="3411,2747" coordsize="0,100" path="m3411,2847l3411,2747e" filled="false" stroked="true" strokeweight=".75pt" strokecolor="#fa7a6d">
                <v:path arrowok="t"/>
              </v:shape>
            </v:group>
            <v:group style="position:absolute;left:3421;top:2763;width:2;height:84" coordorigin="3421,2763" coordsize="2,84">
              <v:shape style="position:absolute;left:3421;top:2763;width:2;height:84" coordorigin="3421,2763" coordsize="0,84" path="m3421,2847l3421,2763e" filled="false" stroked="true" strokeweight=".75pt" strokecolor="#fa7a6d">
                <v:path arrowok="t"/>
              </v:shape>
            </v:group>
            <v:group style="position:absolute;left:3432;top:2776;width:2;height:71" coordorigin="3432,2776" coordsize="2,71">
              <v:shape style="position:absolute;left:3432;top:2776;width:2;height:71" coordorigin="3432,2776" coordsize="0,71" path="m3432,2847l3432,2776e" filled="false" stroked="true" strokeweight=".75pt" strokecolor="#fa7a6d">
                <v:path arrowok="t"/>
              </v:shape>
            </v:group>
            <v:group style="position:absolute;left:3442;top:2766;width:2;height:81" coordorigin="3442,2766" coordsize="2,81">
              <v:shape style="position:absolute;left:3442;top:2766;width:2;height:81" coordorigin="3442,2766" coordsize="0,81" path="m3442,2847l3442,2766e" filled="false" stroked="true" strokeweight=".75pt" strokecolor="#fa7a6d">
                <v:path arrowok="t"/>
              </v:shape>
            </v:group>
            <v:group style="position:absolute;left:3452;top:2745;width:2;height:102" coordorigin="3452,2745" coordsize="2,102">
              <v:shape style="position:absolute;left:3452;top:2745;width:2;height:102" coordorigin="3452,2745" coordsize="0,102" path="m3452,2847l3452,2745e" filled="false" stroked="true" strokeweight=".75pt" strokecolor="#fa7a6d">
                <v:path arrowok="t"/>
              </v:shape>
            </v:group>
            <v:group style="position:absolute;left:3463;top:2731;width:2;height:116" coordorigin="3463,2731" coordsize="2,116">
              <v:shape style="position:absolute;left:3463;top:2731;width:2;height:116" coordorigin="3463,2731" coordsize="0,116" path="m3463,2847l3463,2731e" filled="false" stroked="true" strokeweight=".75pt" strokecolor="#fa7a6d">
                <v:path arrowok="t"/>
              </v:shape>
            </v:group>
            <v:group style="position:absolute;left:3473;top:2726;width:2;height:121" coordorigin="3473,2726" coordsize="2,121">
              <v:shape style="position:absolute;left:3473;top:2726;width:2;height:121" coordorigin="3473,2726" coordsize="0,121" path="m3473,2847l3473,2726e" filled="false" stroked="true" strokeweight=".75pt" strokecolor="#fa7a6d">
                <v:path arrowok="t"/>
              </v:shape>
            </v:group>
            <v:group style="position:absolute;left:3483;top:2728;width:2;height:119" coordorigin="3483,2728" coordsize="2,119">
              <v:shape style="position:absolute;left:3483;top:2728;width:2;height:119" coordorigin="3483,2728" coordsize="0,119" path="m3483,2847l3483,2728e" filled="false" stroked="true" strokeweight=".75pt" strokecolor="#fa7a6d">
                <v:path arrowok="t"/>
              </v:shape>
            </v:group>
            <v:group style="position:absolute;left:3493;top:2738;width:2;height:109" coordorigin="3493,2738" coordsize="2,109">
              <v:shape style="position:absolute;left:3493;top:2738;width:2;height:109" coordorigin="3493,2738" coordsize="0,109" path="m3493,2847l3493,2738e" filled="false" stroked="true" strokeweight=".75pt" strokecolor="#fa7a6d">
                <v:path arrowok="t"/>
              </v:shape>
            </v:group>
            <v:group style="position:absolute;left:3504;top:2750;width:2;height:97" coordorigin="3504,2750" coordsize="2,97">
              <v:shape style="position:absolute;left:3504;top:2750;width:2;height:97" coordorigin="3504,2750" coordsize="0,97" path="m3504,2847l3504,2750e" filled="false" stroked="true" strokeweight=".75pt" strokecolor="#fa7a6d">
                <v:path arrowok="t"/>
              </v:shape>
            </v:group>
            <v:group style="position:absolute;left:3514;top:2766;width:2;height:81" coordorigin="3514,2766" coordsize="2,81">
              <v:shape style="position:absolute;left:3514;top:2766;width:2;height:81" coordorigin="3514,2766" coordsize="0,81" path="m3514,2847l3514,2766e" filled="false" stroked="true" strokeweight=".75pt" strokecolor="#fa7a6d">
                <v:path arrowok="t"/>
              </v:shape>
            </v:group>
            <v:group style="position:absolute;left:3524;top:2788;width:2;height:59" coordorigin="3524,2788" coordsize="2,59">
              <v:shape style="position:absolute;left:3524;top:2788;width:2;height:59" coordorigin="3524,2788" coordsize="0,59" path="m3524,2847l3524,2788e" filled="false" stroked="true" strokeweight=".75pt" strokecolor="#fa7a6d">
                <v:path arrowok="t"/>
              </v:shape>
            </v:group>
            <v:group style="position:absolute;left:3535;top:2814;width:2;height:33" coordorigin="3535,2814" coordsize="2,33">
              <v:shape style="position:absolute;left:3535;top:2814;width:2;height:33" coordorigin="3535,2814" coordsize="0,33" path="m3535,2847l3535,2814e" filled="false" stroked="true" strokeweight=".75pt" strokecolor="#fa7a6d">
                <v:path arrowok="t"/>
              </v:shape>
            </v:group>
            <v:group style="position:absolute;left:3537;top:2841;width:15;height:2" coordorigin="3537,2841" coordsize="15,2">
              <v:shape style="position:absolute;left:3537;top:2841;width:15;height:2" coordorigin="3537,2841" coordsize="15,0" path="m3537,2841l3552,2841e" filled="false" stroked="true" strokeweight=".550pt" strokecolor="#fa7a6d">
                <v:path arrowok="t"/>
              </v:shape>
            </v:group>
            <v:group style="position:absolute;left:3547;top:2843;width:15;height:2" coordorigin="3547,2843" coordsize="15,2">
              <v:shape style="position:absolute;left:3547;top:2843;width:15;height:2" coordorigin="3547,2843" coordsize="15,0" path="m3547,2843l3562,2843e" filled="false" stroked="true" strokeweight=".4pt" strokecolor="#fa7a6d">
                <v:path arrowok="t"/>
              </v:shape>
            </v:group>
            <v:group style="position:absolute;left:3557;top:2838;width:15;height:2" coordorigin="3557,2838" coordsize="15,2">
              <v:shape style="position:absolute;left:3557;top:2838;width:15;height:2" coordorigin="3557,2838" coordsize="15,0" path="m3557,2838l3572,2838e" filled="false" stroked="true" strokeweight=".85pt" strokecolor="#fa7a6d">
                <v:path arrowok="t"/>
              </v:shape>
            </v:group>
            <v:group style="position:absolute;left:3568;top:2835;width:15;height:2" coordorigin="3568,2835" coordsize="15,2">
              <v:shape style="position:absolute;left:3568;top:2835;width:15;height:2" coordorigin="3568,2835" coordsize="15,0" path="m3568,2835l3583,2835e" filled="false" stroked="true" strokeweight="1.150pt" strokecolor="#fa7a6d">
                <v:path arrowok="t"/>
              </v:shape>
            </v:group>
            <v:group style="position:absolute;left:3578;top:2832;width:15;height:2" coordorigin="3578,2832" coordsize="15,2">
              <v:shape style="position:absolute;left:3578;top:2832;width:15;height:2" coordorigin="3578,2832" coordsize="15,0" path="m3578,2832l3593,2832e" filled="false" stroked="true" strokeweight="1.45pt" strokecolor="#fa7a6d">
                <v:path arrowok="t"/>
              </v:shape>
            </v:group>
            <v:group style="position:absolute;left:3596;top:2816;width:2;height:31" coordorigin="3596,2816" coordsize="2,31">
              <v:shape style="position:absolute;left:3596;top:2816;width:2;height:31" coordorigin="3596,2816" coordsize="0,31" path="m3596,2847l3596,2816e" filled="false" stroked="true" strokeweight=".75pt" strokecolor="#fa7a6d">
                <v:path arrowok="t"/>
              </v:shape>
            </v:group>
            <v:group style="position:absolute;left:3606;top:2814;width:2;height:33" coordorigin="3606,2814" coordsize="2,33">
              <v:shape style="position:absolute;left:3606;top:2814;width:2;height:33" coordorigin="3606,2814" coordsize="0,33" path="m3606,2847l3606,2814e" filled="false" stroked="true" strokeweight=".75pt" strokecolor="#fa7a6d">
                <v:path arrowok="t"/>
              </v:shape>
            </v:group>
            <v:group style="position:absolute;left:3609;top:2832;width:15;height:2" coordorigin="3609,2832" coordsize="15,2">
              <v:shape style="position:absolute;left:3609;top:2832;width:15;height:2" coordorigin="3609,2832" coordsize="15,0" path="m3609,2832l3624,2832e" filled="false" stroked="true" strokeweight="1.5pt" strokecolor="#fa7a6d">
                <v:path arrowok="t"/>
              </v:shape>
            </v:group>
            <v:group style="position:absolute;left:3619;top:2834;width:15;height:2" coordorigin="3619,2834" coordsize="15,2">
              <v:shape style="position:absolute;left:3619;top:2834;width:15;height:2" coordorigin="3619,2834" coordsize="15,0" path="m3619,2834l3634,2834e" filled="false" stroked="true" strokeweight="1.25pt" strokecolor="#fa7a6d">
                <v:path arrowok="t"/>
              </v:shape>
            </v:group>
            <v:group style="position:absolute;left:3629;top:2835;width:15;height:2" coordorigin="3629,2835" coordsize="15,2">
              <v:shape style="position:absolute;left:3629;top:2835;width:15;height:2" coordorigin="3629,2835" coordsize="15,0" path="m3629,2835l3644,2835e" filled="false" stroked="true" strokeweight="1.2pt" strokecolor="#fa7a6d">
                <v:path arrowok="t"/>
              </v:shape>
            </v:group>
            <v:group style="position:absolute;left:3640;top:2835;width:15;height:2" coordorigin="3640,2835" coordsize="15,2">
              <v:shape style="position:absolute;left:3640;top:2835;width:15;height:2" coordorigin="3640,2835" coordsize="15,0" path="m3640,2835l3655,2835e" filled="false" stroked="true" strokeweight="1.150pt" strokecolor="#fa7a6d">
                <v:path arrowok="t"/>
              </v:shape>
            </v:group>
            <v:group style="position:absolute;left:3650;top:2836;width:15;height:2" coordorigin="3650,2836" coordsize="15,2">
              <v:shape style="position:absolute;left:3650;top:2836;width:15;height:2" coordorigin="3650,2836" coordsize="15,0" path="m3650,2836l3665,2836e" filled="false" stroked="true" strokeweight="1.1pt" strokecolor="#fa7a6d">
                <v:path arrowok="t"/>
              </v:shape>
            </v:group>
            <v:group style="position:absolute;left:3660;top:2836;width:15;height:2" coordorigin="3660,2836" coordsize="15,2">
              <v:shape style="position:absolute;left:3660;top:2836;width:15;height:2" coordorigin="3660,2836" coordsize="15,0" path="m3660,2836l3675,2836e" filled="false" stroked="true" strokeweight="1.05pt" strokecolor="#fa7a6d">
                <v:path arrowok="t"/>
              </v:shape>
            </v:group>
            <v:group style="position:absolute;left:3670;top:2838;width:15;height:2" coordorigin="3670,2838" coordsize="15,2">
              <v:shape style="position:absolute;left:3670;top:2838;width:15;height:2" coordorigin="3670,2838" coordsize="15,0" path="m3670,2838l3685,2838e" filled="false" stroked="true" strokeweight=".85pt" strokecolor="#fa7a6d">
                <v:path arrowok="t"/>
              </v:shape>
            </v:group>
            <v:group style="position:absolute;left:3681;top:2842;width:15;height:2" coordorigin="3681,2842" coordsize="15,2">
              <v:shape style="position:absolute;left:3681;top:2842;width:15;height:2" coordorigin="3681,2842" coordsize="15,0" path="m3681,2842l3696,2842e" filled="false" stroked="true" strokeweight=".45pt" strokecolor="#fa7a6d">
                <v:path arrowok="t"/>
              </v:shape>
            </v:group>
            <v:group style="position:absolute;left:3691;top:2844;width:15;height:2" coordorigin="3691,2844" coordsize="15,2">
              <v:shape style="position:absolute;left:3691;top:2844;width:15;height:2" coordorigin="3691,2844" coordsize="15,0" path="m3691,2844l3706,2844e" filled="false" stroked="true" strokeweight=".25pt" strokecolor="#fa7a6d">
                <v:path arrowok="t"/>
              </v:shape>
            </v:group>
            <v:group style="position:absolute;left:3701;top:2834;width:15;height:2" coordorigin="3701,2834" coordsize="15,2">
              <v:shape style="position:absolute;left:3701;top:2834;width:15;height:2" coordorigin="3701,2834" coordsize="15,0" path="m3701,2834l3716,2834e" filled="false" stroked="true" strokeweight="1.3pt" strokecolor="#fa7a6d">
                <v:path arrowok="t"/>
              </v:shape>
            </v:group>
            <v:group style="position:absolute;left:3720;top:2805;width:2;height:42" coordorigin="3720,2805" coordsize="2,42">
              <v:shape style="position:absolute;left:3720;top:2805;width:2;height:42" coordorigin="3720,2805" coordsize="0,42" path="m3720,2847l3720,2805e" filled="false" stroked="true" strokeweight=".75pt" strokecolor="#fa7a6d">
                <v:path arrowok="t"/>
              </v:shape>
            </v:group>
            <v:group style="position:absolute;left:3730;top:2800;width:2;height:47" coordorigin="3730,2800" coordsize="2,47">
              <v:shape style="position:absolute;left:3730;top:2800;width:2;height:47" coordorigin="3730,2800" coordsize="0,47" path="m3730,2847l3730,2800e" filled="false" stroked="true" strokeweight=".75pt" strokecolor="#fa7a6d">
                <v:path arrowok="t"/>
              </v:shape>
            </v:group>
            <v:group style="position:absolute;left:3740;top:2802;width:2;height:45" coordorigin="3740,2802" coordsize="2,45">
              <v:shape style="position:absolute;left:3740;top:2802;width:2;height:45" coordorigin="3740,2802" coordsize="0,45" path="m3740,2847l3740,2802e" filled="false" stroked="true" strokeweight=".75pt" strokecolor="#fa7a6d">
                <v:path arrowok="t"/>
              </v:shape>
            </v:group>
            <v:group style="position:absolute;left:3750;top:2810;width:2;height:37" coordorigin="3750,2810" coordsize="2,37">
              <v:shape style="position:absolute;left:3750;top:2810;width:2;height:37" coordorigin="3750,2810" coordsize="0,37" path="m3750,2847l3750,2810e" filled="false" stroked="true" strokeweight=".75pt" strokecolor="#fa7a6d">
                <v:path arrowok="t"/>
              </v:shape>
            </v:group>
            <v:group style="position:absolute;left:3753;top:2834;width:15;height:2" coordorigin="3753,2834" coordsize="15,2">
              <v:shape style="position:absolute;left:3753;top:2834;width:15;height:2" coordorigin="3753,2834" coordsize="15,0" path="m3753,2834l3768,2834e" filled="false" stroked="true" strokeweight="1.3pt" strokecolor="#fa7a6d">
                <v:path arrowok="t"/>
              </v:shape>
            </v:group>
            <v:group style="position:absolute;left:3763;top:2842;width:15;height:2" coordorigin="3763,2842" coordsize="15,2">
              <v:shape style="position:absolute;left:3763;top:2842;width:15;height:2" coordorigin="3763,2842" coordsize="15,0" path="m3763,2842l3778,2842e" filled="false" stroked="true" strokeweight=".5pt" strokecolor="#fa7a6d">
                <v:path arrowok="t"/>
              </v:shape>
            </v:group>
            <v:group style="position:absolute;left:3773;top:2841;width:15;height:2" coordorigin="3773,2841" coordsize="15,2">
              <v:shape style="position:absolute;left:3773;top:2841;width:15;height:2" coordorigin="3773,2841" coordsize="15,0" path="m3773,2841l3788,2841e" filled="false" stroked="true" strokeweight=".550pt" strokecolor="#fa7a6d">
                <v:path arrowok="t"/>
              </v:shape>
            </v:group>
            <v:group style="position:absolute;left:3791;top:2812;width:2;height:35" coordorigin="3791,2812" coordsize="2,35">
              <v:shape style="position:absolute;left:3791;top:2812;width:2;height:35" coordorigin="3791,2812" coordsize="0,35" path="m3791,2847l3791,2812e" filled="false" stroked="true" strokeweight=".75pt" strokecolor="#fa7a6d">
                <v:path arrowok="t"/>
              </v:shape>
            </v:group>
            <v:group style="position:absolute;left:3802;top:2774;width:2;height:73" coordorigin="3802,2774" coordsize="2,73">
              <v:shape style="position:absolute;left:3802;top:2774;width:2;height:73" coordorigin="3802,2774" coordsize="0,73" path="m3802,2847l3802,2774e" filled="false" stroked="true" strokeweight=".75pt" strokecolor="#fa7a6d">
                <v:path arrowok="t"/>
              </v:shape>
            </v:group>
            <v:group style="position:absolute;left:3812;top:2735;width:2;height:112" coordorigin="3812,2735" coordsize="2,112">
              <v:shape style="position:absolute;left:3812;top:2735;width:2;height:112" coordorigin="3812,2735" coordsize="0,112" path="m3812,2847l3812,2735e" filled="false" stroked="true" strokeweight=".75pt" strokecolor="#fa7a6d">
                <v:path arrowok="t"/>
              </v:shape>
            </v:group>
            <v:group style="position:absolute;left:3822;top:2706;width:2;height:141" coordorigin="3822,2706" coordsize="2,141">
              <v:shape style="position:absolute;left:3822;top:2706;width:2;height:141" coordorigin="3822,2706" coordsize="0,141" path="m3822,2847l3822,2706e" filled="false" stroked="true" strokeweight=".75pt" strokecolor="#fa7a6d">
                <v:path arrowok="t"/>
              </v:shape>
            </v:group>
            <v:group style="position:absolute;left:3833;top:2680;width:2;height:167" coordorigin="3833,2680" coordsize="2,167">
              <v:shape style="position:absolute;left:3833;top:2680;width:2;height:167" coordorigin="3833,2680" coordsize="0,167" path="m3833,2847l3833,2680e" filled="false" stroked="true" strokeweight=".75pt" strokecolor="#fa7a6d">
                <v:path arrowok="t"/>
              </v:shape>
            </v:group>
            <v:group style="position:absolute;left:3843;top:2655;width:2;height:192" coordorigin="3843,2655" coordsize="2,192">
              <v:shape style="position:absolute;left:3843;top:2655;width:2;height:192" coordorigin="3843,2655" coordsize="0,192" path="m3843,2847l3843,2655e" filled="false" stroked="true" strokeweight=".75pt" strokecolor="#fa7a6d">
                <v:path arrowok="t"/>
              </v:shape>
            </v:group>
            <v:group style="position:absolute;left:3853;top:2633;width:2;height:214" coordorigin="3853,2633" coordsize="2,214">
              <v:shape style="position:absolute;left:3853;top:2633;width:2;height:214" coordorigin="3853,2633" coordsize="0,214" path="m3853,2847l3853,2633e" filled="false" stroked="true" strokeweight=".75pt" strokecolor="#fa7a6d">
                <v:path arrowok="t"/>
              </v:shape>
            </v:group>
            <v:group style="position:absolute;left:3863;top:2613;width:2;height:234" coordorigin="3863,2613" coordsize="2,234">
              <v:shape style="position:absolute;left:3863;top:2613;width:2;height:234" coordorigin="3863,2613" coordsize="0,234" path="m3863,2847l3863,2613e" filled="false" stroked="true" strokeweight=".75pt" strokecolor="#fa7a6d">
                <v:path arrowok="t"/>
              </v:shape>
            </v:group>
            <v:group style="position:absolute;left:3874;top:2597;width:2;height:250" coordorigin="3874,2597" coordsize="2,250">
              <v:shape style="position:absolute;left:3874;top:2597;width:2;height:250" coordorigin="3874,2597" coordsize="0,250" path="m3874,2847l3874,2597e" filled="false" stroked="true" strokeweight=".75pt" strokecolor="#fa7a6d">
                <v:path arrowok="t"/>
              </v:shape>
            </v:group>
            <v:group style="position:absolute;left:3884;top:2583;width:2;height:264" coordorigin="3884,2583" coordsize="2,264">
              <v:shape style="position:absolute;left:3884;top:2583;width:2;height:264" coordorigin="3884,2583" coordsize="0,264" path="m3884,2847l3884,2583e" filled="false" stroked="true" strokeweight=".75pt" strokecolor="#fa7a6d">
                <v:path arrowok="t"/>
              </v:shape>
            </v:group>
            <v:group style="position:absolute;left:3894;top:2565;width:2;height:282" coordorigin="3894,2565" coordsize="2,282">
              <v:shape style="position:absolute;left:3894;top:2565;width:2;height:282" coordorigin="3894,2565" coordsize="0,282" path="m3894,2847l3894,2565e" filled="false" stroked="true" strokeweight=".75pt" strokecolor="#fa7a6d">
                <v:path arrowok="t"/>
              </v:shape>
            </v:group>
            <v:group style="position:absolute;left:3905;top:2547;width:2;height:300" coordorigin="3905,2547" coordsize="2,300">
              <v:shape style="position:absolute;left:3905;top:2547;width:2;height:300" coordorigin="3905,2547" coordsize="0,300" path="m3905,2847l3905,2547e" filled="false" stroked="true" strokeweight=".75pt" strokecolor="#fa7a6d">
                <v:path arrowok="t"/>
              </v:shape>
            </v:group>
            <v:group style="position:absolute;left:3915;top:2530;width:2;height:317" coordorigin="3915,2530" coordsize="2,317">
              <v:shape style="position:absolute;left:3915;top:2530;width:2;height:317" coordorigin="3915,2530" coordsize="0,317" path="m3915,2847l3915,2530e" filled="false" stroked="true" strokeweight=".75pt" strokecolor="#fa7a6d">
                <v:path arrowok="t"/>
              </v:shape>
            </v:group>
            <v:group style="position:absolute;left:3925;top:2512;width:2;height:335" coordorigin="3925,2512" coordsize="2,335">
              <v:shape style="position:absolute;left:3925;top:2512;width:2;height:335" coordorigin="3925,2512" coordsize="0,335" path="m3925,2847l3925,2512e" filled="false" stroked="true" strokeweight=".75pt" strokecolor="#fa7a6d">
                <v:path arrowok="t"/>
              </v:shape>
            </v:group>
            <v:group style="position:absolute;left:3935;top:2498;width:2;height:349" coordorigin="3935,2498" coordsize="2,349">
              <v:shape style="position:absolute;left:3935;top:2498;width:2;height:349" coordorigin="3935,2498" coordsize="0,349" path="m3935,2847l3935,2498e" filled="false" stroked="true" strokeweight=".75pt" strokecolor="#fa7a6d">
                <v:path arrowok="t"/>
              </v:shape>
            </v:group>
            <v:group style="position:absolute;left:3946;top:2487;width:2;height:360" coordorigin="3946,2487" coordsize="2,360">
              <v:shape style="position:absolute;left:3946;top:2487;width:2;height:360" coordorigin="3946,2487" coordsize="0,360" path="m3946,2847l3946,2487e" filled="false" stroked="true" strokeweight=".75pt" strokecolor="#fa7a6d">
                <v:path arrowok="t"/>
              </v:shape>
            </v:group>
            <v:group style="position:absolute;left:3956;top:2498;width:2;height:349" coordorigin="3956,2498" coordsize="2,349">
              <v:shape style="position:absolute;left:3956;top:2498;width:2;height:349" coordorigin="3956,2498" coordsize="0,349" path="m3956,2847l3956,2498e" filled="false" stroked="true" strokeweight=".75pt" strokecolor="#fa7a6d">
                <v:path arrowok="t"/>
              </v:shape>
            </v:group>
            <v:group style="position:absolute;left:3966;top:2520;width:2;height:327" coordorigin="3966,2520" coordsize="2,327">
              <v:shape style="position:absolute;left:3966;top:2520;width:2;height:327" coordorigin="3966,2520" coordsize="0,327" path="m3966,2847l3966,2520e" filled="false" stroked="true" strokeweight=".75pt" strokecolor="#fa7a6d">
                <v:path arrowok="t"/>
              </v:shape>
            </v:group>
            <v:group style="position:absolute;left:3976;top:2536;width:2;height:311" coordorigin="3976,2536" coordsize="2,311">
              <v:shape style="position:absolute;left:3976;top:2536;width:2;height:311" coordorigin="3976,2536" coordsize="0,311" path="m3976,2847l3976,2536e" filled="false" stroked="true" strokeweight=".75pt" strokecolor="#fa7a6d">
                <v:path arrowok="t"/>
              </v:shape>
            </v:group>
            <v:group style="position:absolute;left:3987;top:2542;width:2;height:305" coordorigin="3987,2542" coordsize="2,305">
              <v:shape style="position:absolute;left:3987;top:2542;width:2;height:305" coordorigin="3987,2542" coordsize="0,305" path="m3987,2847l3987,2542e" filled="false" stroked="true" strokeweight=".75pt" strokecolor="#fa7a6d">
                <v:path arrowok="t"/>
              </v:shape>
            </v:group>
            <v:group style="position:absolute;left:3997;top:2539;width:2;height:308" coordorigin="3997,2539" coordsize="2,308">
              <v:shape style="position:absolute;left:3997;top:2539;width:2;height:308" coordorigin="3997,2539" coordsize="0,308" path="m3997,2847l3997,2539e" filled="false" stroked="true" strokeweight=".75pt" strokecolor="#fa7a6d">
                <v:path arrowok="t"/>
              </v:shape>
            </v:group>
            <v:group style="position:absolute;left:4007;top:2532;width:2;height:315" coordorigin="4007,2532" coordsize="2,315">
              <v:shape style="position:absolute;left:4007;top:2532;width:2;height:315" coordorigin="4007,2532" coordsize="0,315" path="m4007,2847l4007,2532e" filled="false" stroked="true" strokeweight=".75pt" strokecolor="#fa7a6d">
                <v:path arrowok="t"/>
              </v:shape>
            </v:group>
            <v:group style="position:absolute;left:4018;top:2525;width:2;height:322" coordorigin="4018,2525" coordsize="2,322">
              <v:shape style="position:absolute;left:4018;top:2525;width:2;height:322" coordorigin="4018,2525" coordsize="0,322" path="m4018,2847l4018,2525e" filled="false" stroked="true" strokeweight=".75pt" strokecolor="#fa7a6d">
                <v:path arrowok="t"/>
              </v:shape>
            </v:group>
            <v:group style="position:absolute;left:4028;top:2514;width:2;height:333" coordorigin="4028,2514" coordsize="2,333">
              <v:shape style="position:absolute;left:4028;top:2514;width:2;height:333" coordorigin="4028,2514" coordsize="0,333" path="m4028,2847l4028,2514e" filled="false" stroked="true" strokeweight=".75pt" strokecolor="#fa7a6d">
                <v:path arrowok="t"/>
              </v:shape>
            </v:group>
            <v:group style="position:absolute;left:4038;top:2498;width:2;height:349" coordorigin="4038,2498" coordsize="2,349">
              <v:shape style="position:absolute;left:4038;top:2498;width:2;height:349" coordorigin="4038,2498" coordsize="0,349" path="m4038,2847l4038,2498e" filled="false" stroked="true" strokeweight=".75pt" strokecolor="#fa7a6d">
                <v:path arrowok="t"/>
              </v:shape>
            </v:group>
            <v:group style="position:absolute;left:4048;top:2479;width:2;height:368" coordorigin="4048,2479" coordsize="2,368">
              <v:shape style="position:absolute;left:4048;top:2479;width:2;height:368" coordorigin="4048,2479" coordsize="0,368" path="m4048,2847l4048,2479e" filled="false" stroked="true" strokeweight=".75pt" strokecolor="#fa7a6d">
                <v:path arrowok="t"/>
              </v:shape>
            </v:group>
            <v:group style="position:absolute;left:4059;top:2445;width:2;height:402" coordorigin="4059,2445" coordsize="2,402">
              <v:shape style="position:absolute;left:4059;top:2445;width:2;height:402" coordorigin="4059,2445" coordsize="0,402" path="m4059,2847l4059,2445e" filled="false" stroked="true" strokeweight=".75pt" strokecolor="#fa7a6d">
                <v:path arrowok="t"/>
              </v:shape>
            </v:group>
            <v:group style="position:absolute;left:4069;top:2411;width:2;height:436" coordorigin="4069,2411" coordsize="2,436">
              <v:shape style="position:absolute;left:4069;top:2411;width:2;height:436" coordorigin="4069,2411" coordsize="0,436" path="m4069,2847l4069,2411e" filled="false" stroked="true" strokeweight=".75pt" strokecolor="#fa7a6d">
                <v:path arrowok="t"/>
              </v:shape>
            </v:group>
            <v:group style="position:absolute;left:4079;top:2388;width:2;height:459" coordorigin="4079,2388" coordsize="2,459">
              <v:shape style="position:absolute;left:4079;top:2388;width:2;height:459" coordorigin="4079,2388" coordsize="0,459" path="m4079,2847l4079,2388e" filled="false" stroked="true" strokeweight=".75pt" strokecolor="#fa7a6d">
                <v:path arrowok="t"/>
              </v:shape>
            </v:group>
            <v:group style="position:absolute;left:4090;top:2367;width:2;height:480" coordorigin="4090,2367" coordsize="2,480">
              <v:shape style="position:absolute;left:4090;top:2367;width:2;height:480" coordorigin="4090,2367" coordsize="0,480" path="m4090,2847l4090,2367e" filled="false" stroked="true" strokeweight=".75pt" strokecolor="#fa7a6d">
                <v:path arrowok="t"/>
              </v:shape>
            </v:group>
            <v:group style="position:absolute;left:4100;top:2348;width:2;height:499" coordorigin="4100,2348" coordsize="2,499">
              <v:shape style="position:absolute;left:4100;top:2348;width:2;height:499" coordorigin="4100,2348" coordsize="0,499" path="m4100,2847l4100,2348e" filled="false" stroked="true" strokeweight=".75pt" strokecolor="#fa7a6d">
                <v:path arrowok="t"/>
              </v:shape>
            </v:group>
            <v:group style="position:absolute;left:4110;top:2331;width:2;height:516" coordorigin="4110,2331" coordsize="2,516">
              <v:shape style="position:absolute;left:4110;top:2331;width:2;height:516" coordorigin="4110,2331" coordsize="0,516" path="m4110,2847l4110,2331e" filled="false" stroked="true" strokeweight=".75pt" strokecolor="#fa7a6d">
                <v:path arrowok="t"/>
              </v:shape>
            </v:group>
            <v:group style="position:absolute;left:4120;top:2315;width:2;height:532" coordorigin="4120,2315" coordsize="2,532">
              <v:shape style="position:absolute;left:4120;top:2315;width:2;height:532" coordorigin="4120,2315" coordsize="0,532" path="m4120,2847l4120,2315e" filled="false" stroked="true" strokeweight=".75pt" strokecolor="#fa7a6d">
                <v:path arrowok="t"/>
              </v:shape>
            </v:group>
            <v:group style="position:absolute;left:4131;top:2303;width:2;height:544" coordorigin="4131,2303" coordsize="2,544">
              <v:shape style="position:absolute;left:4131;top:2303;width:2;height:544" coordorigin="4131,2303" coordsize="0,544" path="m4131,2847l4131,2303e" filled="false" stroked="true" strokeweight=".75pt" strokecolor="#fa7a6d">
                <v:path arrowok="t"/>
              </v:shape>
            </v:group>
            <v:group style="position:absolute;left:4141;top:2294;width:2;height:553" coordorigin="4141,2294" coordsize="2,553">
              <v:shape style="position:absolute;left:4141;top:2294;width:2;height:553" coordorigin="4141,2294" coordsize="0,553" path="m4141,2847l4141,2294e" filled="false" stroked="true" strokeweight=".75pt" strokecolor="#fa7a6d">
                <v:path arrowok="t"/>
              </v:shape>
            </v:group>
            <v:group style="position:absolute;left:4151;top:2301;width:2;height:546" coordorigin="4151,2301" coordsize="2,546">
              <v:shape style="position:absolute;left:4151;top:2301;width:2;height:546" coordorigin="4151,2301" coordsize="0,546" path="m4151,2847l4151,2301e" filled="false" stroked="true" strokeweight=".75pt" strokecolor="#fa7a6d">
                <v:path arrowok="t"/>
              </v:shape>
            </v:group>
            <v:group style="position:absolute;left:4161;top:2265;width:2;height:582" coordorigin="4161,2265" coordsize="2,582">
              <v:shape style="position:absolute;left:4161;top:2265;width:2;height:582" coordorigin="4161,2265" coordsize="0,582" path="m4161,2847l4161,2265e" filled="false" stroked="true" strokeweight=".75pt" strokecolor="#fa7a6d">
                <v:path arrowok="t"/>
              </v:shape>
            </v:group>
            <v:group style="position:absolute;left:4172;top:2227;width:2;height:620" coordorigin="4172,2227" coordsize="2,620">
              <v:shape style="position:absolute;left:4172;top:2227;width:2;height:620" coordorigin="4172,2227" coordsize="0,620" path="m4172,2847l4172,2227e" filled="false" stroked="true" strokeweight=".75pt" strokecolor="#fa7a6d">
                <v:path arrowok="t"/>
              </v:shape>
            </v:group>
            <v:group style="position:absolute;left:4182;top:2187;width:2;height:660" coordorigin="4182,2187" coordsize="2,660">
              <v:shape style="position:absolute;left:4182;top:2187;width:2;height:660" coordorigin="4182,2187" coordsize="0,660" path="m4182,2847l4182,2187e" filled="false" stroked="true" strokeweight=".75pt" strokecolor="#fa7a6d">
                <v:path arrowok="t"/>
              </v:shape>
            </v:group>
            <v:group style="position:absolute;left:4192;top:2150;width:2;height:697" coordorigin="4192,2150" coordsize="2,697">
              <v:shape style="position:absolute;left:4192;top:2150;width:2;height:697" coordorigin="4192,2150" coordsize="0,697" path="m4192,2847l4192,2150e" filled="false" stroked="true" strokeweight=".75pt" strokecolor="#fa7a6d">
                <v:path arrowok="t"/>
              </v:shape>
            </v:group>
            <v:group style="position:absolute;left:4203;top:2410;width:2;height:437" coordorigin="4203,2410" coordsize="2,437">
              <v:shape style="position:absolute;left:4203;top:2410;width:2;height:437" coordorigin="4203,2410" coordsize="0,437" path="m4203,2847l4203,2410e" filled="false" stroked="true" strokeweight=".75pt" strokecolor="#fa7a6d">
                <v:path arrowok="t"/>
              </v:shape>
            </v:group>
            <v:group style="position:absolute;left:4213;top:2441;width:2;height:406" coordorigin="4213,2441" coordsize="2,406">
              <v:shape style="position:absolute;left:4213;top:2441;width:2;height:406" coordorigin="4213,2441" coordsize="0,406" path="m4213,2847l4213,2441e" filled="false" stroked="true" strokeweight=".75pt" strokecolor="#fa7a6d">
                <v:path arrowok="t"/>
              </v:shape>
            </v:group>
            <v:group style="position:absolute;left:4223;top:2438;width:2;height:409" coordorigin="4223,2438" coordsize="2,409">
              <v:shape style="position:absolute;left:4223;top:2438;width:2;height:409" coordorigin="4223,2438" coordsize="0,409" path="m4223,2847l4223,2438e" filled="false" stroked="true" strokeweight=".75pt" strokecolor="#fa7a6d">
                <v:path arrowok="t"/>
              </v:shape>
            </v:group>
            <v:group style="position:absolute;left:4233;top:2438;width:2;height:409" coordorigin="4233,2438" coordsize="2,409">
              <v:shape style="position:absolute;left:4233;top:2438;width:2;height:409" coordorigin="4233,2438" coordsize="0,409" path="m4233,2847l4233,2438e" filled="false" stroked="true" strokeweight=".75pt" strokecolor="#fa7a6d">
                <v:path arrowok="t"/>
              </v:shape>
            </v:group>
            <v:group style="position:absolute;left:4244;top:2438;width:2;height:409" coordorigin="4244,2438" coordsize="2,409">
              <v:shape style="position:absolute;left:4244;top:2438;width:2;height:409" coordorigin="4244,2438" coordsize="0,409" path="m4244,2847l4244,2438e" filled="false" stroked="true" strokeweight=".75pt" strokecolor="#fa7a6d">
                <v:path arrowok="t"/>
              </v:shape>
            </v:group>
            <v:group style="position:absolute;left:4254;top:2439;width:2;height:408" coordorigin="4254,2439" coordsize="2,408">
              <v:shape style="position:absolute;left:4254;top:2439;width:2;height:408" coordorigin="4254,2439" coordsize="0,408" path="m4254,2847l4254,2439e" filled="false" stroked="true" strokeweight=".75pt" strokecolor="#fa7a6d">
                <v:path arrowok="t"/>
              </v:shape>
            </v:group>
            <v:group style="position:absolute;left:4264;top:2441;width:2;height:406" coordorigin="4264,2441" coordsize="2,406">
              <v:shape style="position:absolute;left:4264;top:2441;width:2;height:406" coordorigin="4264,2441" coordsize="0,406" path="m4264,2847l4264,2441e" filled="false" stroked="true" strokeweight=".75pt" strokecolor="#fa7a6d">
                <v:path arrowok="t"/>
              </v:shape>
            </v:group>
            <v:group style="position:absolute;left:4275;top:2453;width:2;height:394" coordorigin="4275,2453" coordsize="2,394">
              <v:shape style="position:absolute;left:4275;top:2453;width:2;height:394" coordorigin="4275,2453" coordsize="0,394" path="m4275,2847l4275,2453e" filled="false" stroked="true" strokeweight=".75pt" strokecolor="#fa7a6d">
                <v:path arrowok="t"/>
              </v:shape>
            </v:group>
            <v:group style="position:absolute;left:4285;top:2488;width:2;height:359" coordorigin="4285,2488" coordsize="2,359">
              <v:shape style="position:absolute;left:4285;top:2488;width:2;height:359" coordorigin="4285,2488" coordsize="0,359" path="m4285,2847l4285,2488e" filled="false" stroked="true" strokeweight=".75pt" strokecolor="#fa7a6d">
                <v:path arrowok="t"/>
              </v:shape>
            </v:group>
            <v:group style="position:absolute;left:4295;top:2531;width:2;height:316" coordorigin="4295,2531" coordsize="2,316">
              <v:shape style="position:absolute;left:4295;top:2531;width:2;height:316" coordorigin="4295,2531" coordsize="0,316" path="m4295,2847l4295,2531e" filled="false" stroked="true" strokeweight=".75pt" strokecolor="#fa7a6d">
                <v:path arrowok="t"/>
              </v:shape>
            </v:group>
            <v:group style="position:absolute;left:4305;top:2535;width:2;height:312" coordorigin="4305,2535" coordsize="2,312">
              <v:shape style="position:absolute;left:4305;top:2535;width:2;height:312" coordorigin="4305,2535" coordsize="0,312" path="m4305,2847l4305,2535e" filled="false" stroked="true" strokeweight=".75pt" strokecolor="#fa7a6d">
                <v:path arrowok="t"/>
              </v:shape>
            </v:group>
            <v:group style="position:absolute;left:4316;top:2556;width:2;height:291" coordorigin="4316,2556" coordsize="2,291">
              <v:shape style="position:absolute;left:4316;top:2556;width:2;height:291" coordorigin="4316,2556" coordsize="0,291" path="m4316,2847l4316,2556e" filled="false" stroked="true" strokeweight=".75pt" strokecolor="#fa7a6d">
                <v:path arrowok="t"/>
              </v:shape>
            </v:group>
            <v:group style="position:absolute;left:4326;top:2578;width:2;height:269" coordorigin="4326,2578" coordsize="2,269">
              <v:shape style="position:absolute;left:4326;top:2578;width:2;height:269" coordorigin="4326,2578" coordsize="0,269" path="m4326,2847l4326,2578e" filled="false" stroked="true" strokeweight=".75pt" strokecolor="#fa7a6d">
                <v:path arrowok="t"/>
              </v:shape>
            </v:group>
            <v:group style="position:absolute;left:4336;top:2602;width:2;height:245" coordorigin="4336,2602" coordsize="2,245">
              <v:shape style="position:absolute;left:4336;top:2602;width:2;height:245" coordorigin="4336,2602" coordsize="0,245" path="m4336,2847l4336,2602e" filled="false" stroked="true" strokeweight=".75pt" strokecolor="#fa7a6d">
                <v:path arrowok="t"/>
              </v:shape>
            </v:group>
            <v:group style="position:absolute;left:4346;top:2581;width:2;height:266" coordorigin="4346,2581" coordsize="2,266">
              <v:shape style="position:absolute;left:4346;top:2581;width:2;height:266" coordorigin="4346,2581" coordsize="0,266" path="m4346,2847l4346,2581e" filled="false" stroked="true" strokeweight=".75pt" strokecolor="#fa7a6d">
                <v:path arrowok="t"/>
              </v:shape>
            </v:group>
            <v:group style="position:absolute;left:4357;top:2440;width:2;height:407" coordorigin="4357,2440" coordsize="2,407">
              <v:shape style="position:absolute;left:4357;top:2440;width:2;height:407" coordorigin="4357,2440" coordsize="0,407" path="m4357,2847l4357,2440e" filled="false" stroked="true" strokeweight=".75pt" strokecolor="#fa7a6d">
                <v:path arrowok="t"/>
              </v:shape>
            </v:group>
            <v:group style="position:absolute;left:4367;top:2437;width:2;height:410" coordorigin="4367,2437" coordsize="2,410">
              <v:shape style="position:absolute;left:4367;top:2437;width:2;height:410" coordorigin="4367,2437" coordsize="0,410" path="m4367,2847l4367,2437e" filled="false" stroked="true" strokeweight=".75pt" strokecolor="#fa7a6d">
                <v:path arrowok="t"/>
              </v:shape>
            </v:group>
            <v:group style="position:absolute;left:4377;top:2438;width:2;height:409" coordorigin="4377,2438" coordsize="2,409">
              <v:shape style="position:absolute;left:4377;top:2438;width:2;height:409" coordorigin="4377,2438" coordsize="0,409" path="m4377,2847l4377,2438e" filled="false" stroked="true" strokeweight=".75pt" strokecolor="#fa7a6d">
                <v:path arrowok="t"/>
              </v:shape>
            </v:group>
            <v:group style="position:absolute;left:4388;top:2439;width:2;height:408" coordorigin="4388,2439" coordsize="2,408">
              <v:shape style="position:absolute;left:4388;top:2439;width:2;height:408" coordorigin="4388,2439" coordsize="0,408" path="m4388,2847l4388,2439e" filled="false" stroked="true" strokeweight=".75pt" strokecolor="#fa7a6d">
                <v:path arrowok="t"/>
              </v:shape>
            </v:group>
            <v:group style="position:absolute;left:4398;top:2439;width:2;height:408" coordorigin="4398,2439" coordsize="2,408">
              <v:shape style="position:absolute;left:4398;top:2439;width:2;height:408" coordorigin="4398,2439" coordsize="0,408" path="m4398,2847l4398,2439e" filled="false" stroked="true" strokeweight=".75pt" strokecolor="#fa7a6d">
                <v:path arrowok="t"/>
              </v:shape>
            </v:group>
            <v:group style="position:absolute;left:4408;top:2440;width:2;height:407" coordorigin="4408,2440" coordsize="2,407">
              <v:shape style="position:absolute;left:4408;top:2440;width:2;height:407" coordorigin="4408,2440" coordsize="0,407" path="m4408,2847l4408,2440e" filled="false" stroked="true" strokeweight=".75pt" strokecolor="#fa7a6d">
                <v:path arrowok="t"/>
              </v:shape>
            </v:group>
            <v:group style="position:absolute;left:4418;top:2441;width:2;height:406" coordorigin="4418,2441" coordsize="2,406">
              <v:shape style="position:absolute;left:4418;top:2441;width:2;height:406" coordorigin="4418,2441" coordsize="0,406" path="m4418,2847l4418,2441e" filled="false" stroked="true" strokeweight=".75pt" strokecolor="#fa7a6d">
                <v:path arrowok="t"/>
              </v:shape>
            </v:group>
            <v:group style="position:absolute;left:4429;top:2442;width:2;height:405" coordorigin="4429,2442" coordsize="2,405">
              <v:shape style="position:absolute;left:4429;top:2442;width:2;height:405" coordorigin="4429,2442" coordsize="0,405" path="m4429,2847l4429,2442e" filled="false" stroked="true" strokeweight=".75pt" strokecolor="#fa7a6d">
                <v:path arrowok="t"/>
              </v:shape>
            </v:group>
            <v:group style="position:absolute;left:4439;top:2442;width:2;height:405" coordorigin="4439,2442" coordsize="2,405">
              <v:shape style="position:absolute;left:4439;top:2442;width:2;height:405" coordorigin="4439,2442" coordsize="0,405" path="m4439,2847l4439,2442e" filled="false" stroked="true" strokeweight=".75pt" strokecolor="#fa7a6d">
                <v:path arrowok="t"/>
              </v:shape>
            </v:group>
            <v:group style="position:absolute;left:4449;top:2443;width:2;height:404" coordorigin="4449,2443" coordsize="2,404">
              <v:shape style="position:absolute;left:4449;top:2443;width:2;height:404" coordorigin="4449,2443" coordsize="0,404" path="m4449,2847l4449,2443e" filled="false" stroked="true" strokeweight=".75pt" strokecolor="#fa7a6d">
                <v:path arrowok="t"/>
              </v:shape>
            </v:group>
            <v:group style="position:absolute;left:4460;top:2439;width:2;height:408" coordorigin="4460,2439" coordsize="2,408">
              <v:shape style="position:absolute;left:4460;top:2439;width:2;height:408" coordorigin="4460,2439" coordsize="0,408" path="m4460,2847l4460,2439e" filled="false" stroked="true" strokeweight=".75pt" strokecolor="#fa7a6d">
                <v:path arrowok="t"/>
              </v:shape>
            </v:group>
            <v:group style="position:absolute;left:4470;top:2439;width:2;height:408" coordorigin="4470,2439" coordsize="2,408">
              <v:shape style="position:absolute;left:4470;top:2439;width:2;height:408" coordorigin="4470,2439" coordsize="0,408" path="m4470,2847l4470,2439e" filled="false" stroked="true" strokeweight=".75pt" strokecolor="#fa7a6d">
                <v:path arrowok="t"/>
              </v:shape>
            </v:group>
            <v:group style="position:absolute;left:4480;top:2438;width:2;height:409" coordorigin="4480,2438" coordsize="2,409">
              <v:shape style="position:absolute;left:4480;top:2438;width:2;height:409" coordorigin="4480,2438" coordsize="0,409" path="m4480,2847l4480,2438e" filled="false" stroked="true" strokeweight=".75pt" strokecolor="#fa7a6d">
                <v:path arrowok="t"/>
              </v:shape>
            </v:group>
            <v:group style="position:absolute;left:4490;top:2437;width:2;height:410" coordorigin="4490,2437" coordsize="2,410">
              <v:shape style="position:absolute;left:4490;top:2437;width:2;height:410" coordorigin="4490,2437" coordsize="0,410" path="m4490,2847l4490,2437e" filled="false" stroked="true" strokeweight=".75pt" strokecolor="#fa7a6d">
                <v:path arrowok="t"/>
              </v:shape>
            </v:group>
            <v:group style="position:absolute;left:4501;top:2435;width:2;height:412" coordorigin="4501,2435" coordsize="2,412">
              <v:shape style="position:absolute;left:4501;top:2435;width:2;height:412" coordorigin="4501,2435" coordsize="0,412" path="m4501,2847l4501,2435e" filled="false" stroked="true" strokeweight=".75pt" strokecolor="#fa7a6d">
                <v:path arrowok="t"/>
              </v:shape>
            </v:group>
            <v:group style="position:absolute;left:4511;top:2435;width:2;height:412" coordorigin="4511,2435" coordsize="2,412">
              <v:shape style="position:absolute;left:4511;top:2435;width:2;height:412" coordorigin="4511,2435" coordsize="0,412" path="m4511,2847l4511,2435e" filled="false" stroked="true" strokeweight=".75pt" strokecolor="#fa7a6d">
                <v:path arrowok="t"/>
              </v:shape>
            </v:group>
            <v:group style="position:absolute;left:4521;top:2434;width:2;height:413" coordorigin="4521,2434" coordsize="2,413">
              <v:shape style="position:absolute;left:4521;top:2434;width:2;height:413" coordorigin="4521,2434" coordsize="0,413" path="m4521,2847l4521,2434e" filled="false" stroked="true" strokeweight=".75pt" strokecolor="#fa7a6d">
                <v:path arrowok="t"/>
              </v:shape>
            </v:group>
            <v:group style="position:absolute;left:4531;top:2433;width:2;height:414" coordorigin="4531,2433" coordsize="2,414">
              <v:shape style="position:absolute;left:4531;top:2433;width:2;height:414" coordorigin="4531,2433" coordsize="0,414" path="m4531,2847l4531,2433e" filled="false" stroked="true" strokeweight=".75pt" strokecolor="#fa7a6d">
                <v:path arrowok="t"/>
              </v:shape>
            </v:group>
            <v:group style="position:absolute;left:4542;top:2432;width:2;height:415" coordorigin="4542,2432" coordsize="2,415">
              <v:shape style="position:absolute;left:4542;top:2432;width:2;height:415" coordorigin="4542,2432" coordsize="0,415" path="m4542,2847l4542,2432e" filled="false" stroked="true" strokeweight=".75pt" strokecolor="#fa7a6d">
                <v:path arrowok="t"/>
              </v:shape>
            </v:group>
            <v:group style="position:absolute;left:4552;top:2431;width:2;height:416" coordorigin="4552,2431" coordsize="2,416">
              <v:shape style="position:absolute;left:4552;top:2431;width:2;height:416" coordorigin="4552,2431" coordsize="0,416" path="m4552,2847l4552,2431e" filled="false" stroked="true" strokeweight=".75pt" strokecolor="#fa7a6d">
                <v:path arrowok="t"/>
              </v:shape>
            </v:group>
            <v:group style="position:absolute;left:4562;top:2431;width:2;height:416" coordorigin="4562,2431" coordsize="2,416">
              <v:shape style="position:absolute;left:4562;top:2431;width:2;height:416" coordorigin="4562,2431" coordsize="0,416" path="m4562,2847l4562,2431e" filled="false" stroked="true" strokeweight=".75pt" strokecolor="#fa7a6d">
                <v:path arrowok="t"/>
              </v:shape>
            </v:group>
            <v:group style="position:absolute;left:4573;top:2430;width:2;height:417" coordorigin="4573,2430" coordsize="2,417">
              <v:shape style="position:absolute;left:4573;top:2430;width:2;height:417" coordorigin="4573,2430" coordsize="0,417" path="m4573,2847l4573,2430e" filled="false" stroked="true" strokeweight=".75pt" strokecolor="#fa7a6d">
                <v:path arrowok="t"/>
              </v:shape>
            </v:group>
            <v:group style="position:absolute;left:4583;top:2430;width:2;height:417" coordorigin="4583,2430" coordsize="2,417">
              <v:shape style="position:absolute;left:4583;top:2430;width:2;height:417" coordorigin="4583,2430" coordsize="0,417" path="m4583,2847l4583,2430e" filled="false" stroked="true" strokeweight=".75pt" strokecolor="#fa7a6d">
                <v:path arrowok="t"/>
              </v:shape>
            </v:group>
            <v:group style="position:absolute;left:4593;top:2429;width:2;height:418" coordorigin="4593,2429" coordsize="2,418">
              <v:shape style="position:absolute;left:4593;top:2429;width:2;height:418" coordorigin="4593,2429" coordsize="0,418" path="m4593,2847l4593,2429e" filled="false" stroked="true" strokeweight=".75pt" strokecolor="#fa7a6d">
                <v:path arrowok="t"/>
              </v:shape>
            </v:group>
            <v:group style="position:absolute;left:4603;top:2428;width:2;height:419" coordorigin="4603,2428" coordsize="2,419">
              <v:shape style="position:absolute;left:4603;top:2428;width:2;height:419" coordorigin="4603,2428" coordsize="0,419" path="m4603,2847l4603,2428e" filled="false" stroked="true" strokeweight=".75pt" strokecolor="#fa7a6d">
                <v:path arrowok="t"/>
              </v:shape>
            </v:group>
            <v:group style="position:absolute;left:4614;top:2439;width:2;height:408" coordorigin="4614,2439" coordsize="2,408">
              <v:shape style="position:absolute;left:4614;top:2439;width:2;height:408" coordorigin="4614,2439" coordsize="0,408" path="m4614,2847l4614,2439e" filled="false" stroked="true" strokeweight=".75pt" strokecolor="#fa7a6d">
                <v:path arrowok="t"/>
              </v:shape>
            </v:group>
            <v:group style="position:absolute;left:4624;top:2433;width:2;height:414" coordorigin="4624,2433" coordsize="2,414">
              <v:shape style="position:absolute;left:4624;top:2433;width:2;height:414" coordorigin="4624,2433" coordsize="0,414" path="m4624,2847l4624,2433e" filled="false" stroked="true" strokeweight=".75pt" strokecolor="#fa7a6d">
                <v:path arrowok="t"/>
              </v:shape>
            </v:group>
            <v:group style="position:absolute;left:4634;top:2433;width:2;height:414" coordorigin="4634,2433" coordsize="2,414">
              <v:shape style="position:absolute;left:4634;top:2433;width:2;height:414" coordorigin="4634,2433" coordsize="0,414" path="m4634,2847l4634,2433e" filled="false" stroked="true" strokeweight=".75pt" strokecolor="#fa7a6d">
                <v:path arrowok="t"/>
              </v:shape>
            </v:group>
            <v:group style="position:absolute;left:4645;top:2433;width:2;height:414" coordorigin="4645,2433" coordsize="2,414">
              <v:shape style="position:absolute;left:4645;top:2433;width:2;height:414" coordorigin="4645,2433" coordsize="0,414" path="m4645,2847l4645,2433e" filled="false" stroked="true" strokeweight=".75pt" strokecolor="#fa7a6d">
                <v:path arrowok="t"/>
              </v:shape>
            </v:group>
            <v:group style="position:absolute;left:4655;top:2432;width:2;height:415" coordorigin="4655,2432" coordsize="2,415">
              <v:shape style="position:absolute;left:4655;top:2432;width:2;height:415" coordorigin="4655,2432" coordsize="0,415" path="m4655,2847l4655,2432e" filled="false" stroked="true" strokeweight=".75pt" strokecolor="#fa7a6d">
                <v:path arrowok="t"/>
              </v:shape>
            </v:group>
            <v:group style="position:absolute;left:4665;top:2432;width:2;height:415" coordorigin="4665,2432" coordsize="2,415">
              <v:shape style="position:absolute;left:4665;top:2432;width:2;height:415" coordorigin="4665,2432" coordsize="0,415" path="m4665,2847l4665,2432e" filled="false" stroked="true" strokeweight=".75pt" strokecolor="#fa7a6d">
                <v:path arrowok="t"/>
              </v:shape>
            </v:group>
            <v:group style="position:absolute;left:4675;top:2432;width:2;height:415" coordorigin="4675,2432" coordsize="2,415">
              <v:shape style="position:absolute;left:4675;top:2432;width:2;height:415" coordorigin="4675,2432" coordsize="0,415" path="m4675,2847l4675,2432e" filled="false" stroked="true" strokeweight=".75pt" strokecolor="#fa7a6d">
                <v:path arrowok="t"/>
              </v:shape>
            </v:group>
            <v:group style="position:absolute;left:4686;top:2432;width:2;height:415" coordorigin="4686,2432" coordsize="2,415">
              <v:shape style="position:absolute;left:4686;top:2432;width:2;height:415" coordorigin="4686,2432" coordsize="0,415" path="m4686,2847l4686,2432e" filled="false" stroked="true" strokeweight=".75pt" strokecolor="#fa7a6d">
                <v:path arrowok="t"/>
              </v:shape>
            </v:group>
            <v:group style="position:absolute;left:4696;top:2432;width:2;height:415" coordorigin="4696,2432" coordsize="2,415">
              <v:shape style="position:absolute;left:4696;top:2432;width:2;height:415" coordorigin="4696,2432" coordsize="0,415" path="m4696,2847l4696,2432e" filled="false" stroked="true" strokeweight=".75pt" strokecolor="#fa7a6d">
                <v:path arrowok="t"/>
              </v:shape>
            </v:group>
            <v:group style="position:absolute;left:4706;top:2432;width:2;height:415" coordorigin="4706,2432" coordsize="2,415">
              <v:shape style="position:absolute;left:4706;top:2432;width:2;height:415" coordorigin="4706,2432" coordsize="0,415" path="m4706,2847l4706,2432e" filled="false" stroked="true" strokeweight=".75pt" strokecolor="#fa7a6d">
                <v:path arrowok="t"/>
              </v:shape>
            </v:group>
            <v:group style="position:absolute;left:4716;top:2432;width:2;height:415" coordorigin="4716,2432" coordsize="2,415">
              <v:shape style="position:absolute;left:4716;top:2432;width:2;height:415" coordorigin="4716,2432" coordsize="0,415" path="m4716,2847l4716,2432e" filled="false" stroked="true" strokeweight=".75pt" strokecolor="#fa7a6d">
                <v:path arrowok="t"/>
              </v:shape>
            </v:group>
            <v:group style="position:absolute;left:4727;top:2432;width:2;height:415" coordorigin="4727,2432" coordsize="2,415">
              <v:shape style="position:absolute;left:4727;top:2432;width:2;height:415" coordorigin="4727,2432" coordsize="0,415" path="m4727,2847l4727,2432e" filled="false" stroked="true" strokeweight=".75pt" strokecolor="#fa7a6d">
                <v:path arrowok="t"/>
              </v:shape>
            </v:group>
            <v:group style="position:absolute;left:4737;top:2432;width:2;height:415" coordorigin="4737,2432" coordsize="2,415">
              <v:shape style="position:absolute;left:4737;top:2432;width:2;height:415" coordorigin="4737,2432" coordsize="0,415" path="m4737,2847l4737,2432e" filled="false" stroked="true" strokeweight=".75pt" strokecolor="#fa7a6d">
                <v:path arrowok="t"/>
              </v:shape>
            </v:group>
            <v:group style="position:absolute;left:4747;top:2431;width:2;height:416" coordorigin="4747,2431" coordsize="2,416">
              <v:shape style="position:absolute;left:4747;top:2431;width:2;height:416" coordorigin="4747,2431" coordsize="0,416" path="m4747,2847l4747,2431e" filled="false" stroked="true" strokeweight=".75pt" strokecolor="#fa7a6d">
                <v:path arrowok="t"/>
              </v:shape>
            </v:group>
            <v:group style="position:absolute;left:4758;top:2431;width:2;height:416" coordorigin="4758,2431" coordsize="2,416">
              <v:shape style="position:absolute;left:4758;top:2431;width:2;height:416" coordorigin="4758,2431" coordsize="0,416" path="m4758,2847l4758,2431e" filled="false" stroked="true" strokeweight=".75pt" strokecolor="#fa7a6d">
                <v:path arrowok="t"/>
              </v:shape>
            </v:group>
            <v:group style="position:absolute;left:4768;top:2419;width:2;height:428" coordorigin="4768,2419" coordsize="2,428">
              <v:shape style="position:absolute;left:4768;top:2419;width:2;height:428" coordorigin="4768,2419" coordsize="0,428" path="m4768,2847l4768,2419e" filled="false" stroked="true" strokeweight=".75pt" strokecolor="#fa7a6d">
                <v:path arrowok="t"/>
              </v:shape>
            </v:group>
            <v:group style="position:absolute;left:4778;top:2430;width:2;height:417" coordorigin="4778,2430" coordsize="2,417">
              <v:shape style="position:absolute;left:4778;top:2430;width:2;height:417" coordorigin="4778,2430" coordsize="0,417" path="m4778,2847l4778,2430e" filled="false" stroked="true" strokeweight=".75pt" strokecolor="#fa7a6d">
                <v:path arrowok="t"/>
              </v:shape>
            </v:group>
            <v:group style="position:absolute;left:4788;top:2431;width:2;height:416" coordorigin="4788,2431" coordsize="2,416">
              <v:shape style="position:absolute;left:4788;top:2431;width:2;height:416" coordorigin="4788,2431" coordsize="0,416" path="m4788,2847l4788,2431e" filled="false" stroked="true" strokeweight=".75pt" strokecolor="#fa7a6d">
                <v:path arrowok="t"/>
              </v:shape>
            </v:group>
            <v:group style="position:absolute;left:4799;top:2433;width:2;height:414" coordorigin="4799,2433" coordsize="2,414">
              <v:shape style="position:absolute;left:4799;top:2433;width:2;height:414" coordorigin="4799,2433" coordsize="0,414" path="m4799,2847l4799,2433e" filled="false" stroked="true" strokeweight=".75pt" strokecolor="#fa7a6d">
                <v:path arrowok="t"/>
              </v:shape>
            </v:group>
            <v:group style="position:absolute;left:4809;top:2434;width:2;height:413" coordorigin="4809,2434" coordsize="2,413">
              <v:shape style="position:absolute;left:4809;top:2434;width:2;height:413" coordorigin="4809,2434" coordsize="0,413" path="m4809,2847l4809,2434e" filled="false" stroked="true" strokeweight=".75pt" strokecolor="#fa7a6d">
                <v:path arrowok="t"/>
              </v:shape>
            </v:group>
            <v:group style="position:absolute;left:4819;top:2436;width:2;height:411" coordorigin="4819,2436" coordsize="2,411">
              <v:shape style="position:absolute;left:4819;top:2436;width:2;height:411" coordorigin="4819,2436" coordsize="0,411" path="m4819,2847l4819,2436e" filled="false" stroked="true" strokeweight=".75pt" strokecolor="#fa7a6d">
                <v:path arrowok="t"/>
              </v:shape>
            </v:group>
            <v:group style="position:absolute;left:4830;top:2437;width:2;height:410" coordorigin="4830,2437" coordsize="2,410">
              <v:shape style="position:absolute;left:4830;top:2437;width:2;height:410" coordorigin="4830,2437" coordsize="0,410" path="m4830,2847l4830,2437e" filled="false" stroked="true" strokeweight=".75pt" strokecolor="#fa7a6d">
                <v:path arrowok="t"/>
              </v:shape>
            </v:group>
            <v:group style="position:absolute;left:4840;top:2439;width:2;height:408" coordorigin="4840,2439" coordsize="2,408">
              <v:shape style="position:absolute;left:4840;top:2439;width:2;height:408" coordorigin="4840,2439" coordsize="0,408" path="m4840,2847l4840,2439e" filled="false" stroked="true" strokeweight=".75pt" strokecolor="#fa7a6d">
                <v:path arrowok="t"/>
              </v:shape>
            </v:group>
            <v:group style="position:absolute;left:4850;top:2441;width:2;height:406" coordorigin="4850,2441" coordsize="2,406">
              <v:shape style="position:absolute;left:4850;top:2441;width:2;height:406" coordorigin="4850,2441" coordsize="0,406" path="m4850,2847l4850,2441e" filled="false" stroked="true" strokeweight=".75pt" strokecolor="#fa7a6d">
                <v:path arrowok="t"/>
              </v:shape>
            </v:group>
            <v:group style="position:absolute;left:4860;top:2442;width:2;height:405" coordorigin="4860,2442" coordsize="2,405">
              <v:shape style="position:absolute;left:4860;top:2442;width:2;height:405" coordorigin="4860,2442" coordsize="0,405" path="m4860,2847l4860,2442e" filled="false" stroked="true" strokeweight=".75pt" strokecolor="#fa7a6d">
                <v:path arrowok="t"/>
              </v:shape>
            </v:group>
            <v:group style="position:absolute;left:4871;top:2444;width:2;height:403" coordorigin="4871,2444" coordsize="2,403">
              <v:shape style="position:absolute;left:4871;top:2444;width:2;height:403" coordorigin="4871,2444" coordsize="0,403" path="m4871,2847l4871,2444e" filled="false" stroked="true" strokeweight=".75pt" strokecolor="#fa7a6d">
                <v:path arrowok="t"/>
              </v:shape>
            </v:group>
            <v:group style="position:absolute;left:4881;top:2446;width:2;height:401" coordorigin="4881,2446" coordsize="2,401">
              <v:shape style="position:absolute;left:4881;top:2446;width:2;height:401" coordorigin="4881,2446" coordsize="0,401" path="m4881,2847l4881,2446e" filled="false" stroked="true" strokeweight=".75pt" strokecolor="#fa7a6d">
                <v:path arrowok="t"/>
              </v:shape>
            </v:group>
            <v:group style="position:absolute;left:4891;top:2447;width:2;height:400" coordorigin="4891,2447" coordsize="2,400">
              <v:shape style="position:absolute;left:4891;top:2447;width:2;height:400" coordorigin="4891,2447" coordsize="0,400" path="m4891,2847l4891,2447e" filled="false" stroked="true" strokeweight=".75pt" strokecolor="#fa7a6d">
                <v:path arrowok="t"/>
              </v:shape>
            </v:group>
            <v:group style="position:absolute;left:4901;top:2449;width:2;height:398" coordorigin="4901,2449" coordsize="2,398">
              <v:shape style="position:absolute;left:4901;top:2449;width:2;height:398" coordorigin="4901,2449" coordsize="0,398" path="m4901,2847l4901,2449e" filled="false" stroked="true" strokeweight=".75pt" strokecolor="#fa7a6d">
                <v:path arrowok="t"/>
              </v:shape>
            </v:group>
            <v:group style="position:absolute;left:4912;top:2451;width:2;height:396" coordorigin="4912,2451" coordsize="2,396">
              <v:shape style="position:absolute;left:4912;top:2451;width:2;height:396" coordorigin="4912,2451" coordsize="0,396" path="m4912,2847l4912,2451e" filled="false" stroked="true" strokeweight=".75pt" strokecolor="#fa7a6d">
                <v:path arrowok="t"/>
              </v:shape>
            </v:group>
            <v:group style="position:absolute;left:4922;top:2454;width:2;height:393" coordorigin="4922,2454" coordsize="2,393">
              <v:shape style="position:absolute;left:4922;top:2454;width:2;height:393" coordorigin="4922,2454" coordsize="0,393" path="m4922,2847l4922,2454e" filled="false" stroked="true" strokeweight=".75pt" strokecolor="#fa7a6d">
                <v:path arrowok="t"/>
              </v:shape>
            </v:group>
            <v:group style="position:absolute;left:4932;top:2448;width:2;height:399" coordorigin="4932,2448" coordsize="2,399">
              <v:shape style="position:absolute;left:4932;top:2448;width:2;height:399" coordorigin="4932,2448" coordsize="0,399" path="m4932,2847l4932,2448e" filled="false" stroked="true" strokeweight=".75pt" strokecolor="#fa7a6d">
                <v:path arrowok="t"/>
              </v:shape>
            </v:group>
            <v:group style="position:absolute;left:4943;top:2449;width:2;height:398" coordorigin="4943,2449" coordsize="2,398">
              <v:shape style="position:absolute;left:4943;top:2449;width:2;height:398" coordorigin="4943,2449" coordsize="0,398" path="m4943,2847l4943,2449e" filled="false" stroked="true" strokeweight=".75pt" strokecolor="#fa7a6d">
                <v:path arrowok="t"/>
              </v:shape>
            </v:group>
            <v:group style="position:absolute;left:4953;top:2450;width:2;height:397" coordorigin="4953,2450" coordsize="2,397">
              <v:shape style="position:absolute;left:4953;top:2450;width:2;height:397" coordorigin="4953,2450" coordsize="0,397" path="m4953,2847l4953,2450e" filled="false" stroked="true" strokeweight=".75pt" strokecolor="#fa7a6d">
                <v:path arrowok="t"/>
              </v:shape>
            </v:group>
            <v:group style="position:absolute;left:4963;top:2451;width:2;height:396" coordorigin="4963,2451" coordsize="2,396">
              <v:shape style="position:absolute;left:4963;top:2451;width:2;height:396" coordorigin="4963,2451" coordsize="0,396" path="m4963,2847l4963,2451e" filled="false" stroked="true" strokeweight=".75pt" strokecolor="#fa7a6d">
                <v:path arrowok="t"/>
              </v:shape>
            </v:group>
            <v:group style="position:absolute;left:4973;top:2452;width:2;height:395" coordorigin="4973,2452" coordsize="2,395">
              <v:shape style="position:absolute;left:4973;top:2452;width:2;height:395" coordorigin="4973,2452" coordsize="0,395" path="m4973,2847l4973,2452e" filled="false" stroked="true" strokeweight=".75pt" strokecolor="#fa7a6d">
                <v:path arrowok="t"/>
              </v:shape>
            </v:group>
            <v:group style="position:absolute;left:4984;top:2453;width:2;height:394" coordorigin="4984,2453" coordsize="2,394">
              <v:shape style="position:absolute;left:4984;top:2453;width:2;height:394" coordorigin="4984,2453" coordsize="0,394" path="m4984,2847l4984,2453e" filled="false" stroked="true" strokeweight=".75pt" strokecolor="#fa7a6d">
                <v:path arrowok="t"/>
              </v:shape>
            </v:group>
            <v:group style="position:absolute;left:4994;top:2454;width:2;height:393" coordorigin="4994,2454" coordsize="2,393">
              <v:shape style="position:absolute;left:4994;top:2454;width:2;height:393" coordorigin="4994,2454" coordsize="0,393" path="m4994,2847l4994,2454e" filled="false" stroked="true" strokeweight=".75pt" strokecolor="#fa7a6d">
                <v:path arrowok="t"/>
              </v:shape>
            </v:group>
            <v:group style="position:absolute;left:5004;top:2455;width:2;height:392" coordorigin="5004,2455" coordsize="2,392">
              <v:shape style="position:absolute;left:5004;top:2455;width:2;height:392" coordorigin="5004,2455" coordsize="0,392" path="m5004,2847l5004,2455e" filled="false" stroked="true" strokeweight=".75pt" strokecolor="#fa7a6d">
                <v:path arrowok="t"/>
              </v:shape>
            </v:group>
            <v:group style="position:absolute;left:5015;top:2456;width:2;height:391" coordorigin="5015,2456" coordsize="2,391">
              <v:shape style="position:absolute;left:5015;top:2456;width:2;height:391" coordorigin="5015,2456" coordsize="0,391" path="m5015,2847l5015,2456e" filled="false" stroked="true" strokeweight=".75pt" strokecolor="#fa7a6d">
                <v:path arrowok="t"/>
              </v:shape>
            </v:group>
            <v:group style="position:absolute;left:5025;top:2457;width:2;height:390" coordorigin="5025,2457" coordsize="2,390">
              <v:shape style="position:absolute;left:5025;top:2457;width:2;height:390" coordorigin="5025,2457" coordsize="0,390" path="m5025,2847l5025,2457e" filled="false" stroked="true" strokeweight=".75pt" strokecolor="#fa7a6d">
                <v:path arrowok="t"/>
              </v:shape>
            </v:group>
            <v:group style="position:absolute;left:5035;top:2458;width:2;height:389" coordorigin="5035,2458" coordsize="2,389">
              <v:shape style="position:absolute;left:5035;top:2458;width:2;height:389" coordorigin="5035,2458" coordsize="0,389" path="m5035,2847l5035,2458e" filled="false" stroked="true" strokeweight=".75pt" strokecolor="#fa7a6d">
                <v:path arrowok="t"/>
              </v:shape>
            </v:group>
            <v:group style="position:absolute;left:5045;top:2459;width:2;height:388" coordorigin="5045,2459" coordsize="2,388">
              <v:shape style="position:absolute;left:5045;top:2459;width:2;height:388" coordorigin="5045,2459" coordsize="0,388" path="m5045,2847l5045,2459e" filled="false" stroked="true" strokeweight=".75pt" strokecolor="#fa7a6d">
                <v:path arrowok="t"/>
              </v:shape>
            </v:group>
            <v:group style="position:absolute;left:5056;top:2462;width:2;height:385" coordorigin="5056,2462" coordsize="2,385">
              <v:shape style="position:absolute;left:5056;top:2462;width:2;height:385" coordorigin="5056,2462" coordsize="0,385" path="m5056,2847l5056,2462e" filled="false" stroked="true" strokeweight=".75pt" strokecolor="#fa7a6d">
                <v:path arrowok="t"/>
              </v:shape>
            </v:group>
            <v:group style="position:absolute;left:5066;top:2530;width:2;height:317" coordorigin="5066,2530" coordsize="2,317">
              <v:shape style="position:absolute;left:5066;top:2530;width:2;height:317" coordorigin="5066,2530" coordsize="0,317" path="m5066,2847l5066,2530e" filled="false" stroked="true" strokeweight=".75pt" strokecolor="#fa7a6d">
                <v:path arrowok="t"/>
              </v:shape>
            </v:group>
            <v:group style="position:absolute;left:5076;top:2598;width:2;height:249" coordorigin="5076,2598" coordsize="2,249">
              <v:shape style="position:absolute;left:5076;top:2598;width:2;height:249" coordorigin="5076,2598" coordsize="0,249" path="m5076,2847l5076,2598e" filled="false" stroked="true" strokeweight=".75pt" strokecolor="#fa7a6d">
                <v:path arrowok="t"/>
              </v:shape>
            </v:group>
            <v:group style="position:absolute;left:5086;top:2592;width:2;height:255" coordorigin="5086,2592" coordsize="2,255">
              <v:shape style="position:absolute;left:5086;top:2592;width:2;height:255" coordorigin="5086,2592" coordsize="0,255" path="m5086,2847l5086,2592e" filled="false" stroked="true" strokeweight=".75pt" strokecolor="#fa7a6d">
                <v:path arrowok="t"/>
              </v:shape>
            </v:group>
            <v:group style="position:absolute;left:5097;top:2588;width:2;height:259" coordorigin="5097,2588" coordsize="2,259">
              <v:shape style="position:absolute;left:5097;top:2588;width:2;height:259" coordorigin="5097,2588" coordsize="0,259" path="m5097,2847l5097,2588e" filled="false" stroked="true" strokeweight=".75pt" strokecolor="#fa7a6d">
                <v:path arrowok="t"/>
              </v:shape>
            </v:group>
            <v:group style="position:absolute;left:5107;top:2585;width:2;height:262" coordorigin="5107,2585" coordsize="2,262">
              <v:shape style="position:absolute;left:5107;top:2585;width:2;height:262" coordorigin="5107,2585" coordsize="0,262" path="m5107,2847l5107,2585e" filled="false" stroked="true" strokeweight=".75pt" strokecolor="#fa7a6d">
                <v:path arrowok="t"/>
              </v:shape>
            </v:group>
            <v:group style="position:absolute;left:5117;top:2582;width:2;height:265" coordorigin="5117,2582" coordsize="2,265">
              <v:shape style="position:absolute;left:5117;top:2582;width:2;height:265" coordorigin="5117,2582" coordsize="0,265" path="m5117,2847l5117,2582e" filled="false" stroked="true" strokeweight=".75pt" strokecolor="#fa7a6d">
                <v:path arrowok="t"/>
              </v:shape>
            </v:group>
            <v:group style="position:absolute;left:5128;top:2580;width:2;height:267" coordorigin="5128,2580" coordsize="2,267">
              <v:shape style="position:absolute;left:5128;top:2580;width:2;height:267" coordorigin="5128,2580" coordsize="0,267" path="m5128,2847l5128,2580e" filled="false" stroked="true" strokeweight=".75pt" strokecolor="#fa7a6d">
                <v:path arrowok="t"/>
              </v:shape>
            </v:group>
            <v:group style="position:absolute;left:5138;top:2578;width:2;height:269" coordorigin="5138,2578" coordsize="2,269">
              <v:shape style="position:absolute;left:5138;top:2578;width:2;height:269" coordorigin="5138,2578" coordsize="0,269" path="m5138,2847l5138,2578e" filled="false" stroked="true" strokeweight=".75pt" strokecolor="#fa7a6d">
                <v:path arrowok="t"/>
              </v:shape>
            </v:group>
            <v:group style="position:absolute;left:5148;top:2576;width:2;height:271" coordorigin="5148,2576" coordsize="2,271">
              <v:shape style="position:absolute;left:5148;top:2576;width:2;height:271" coordorigin="5148,2576" coordsize="0,271" path="m5148,2847l5148,2576e" filled="false" stroked="true" strokeweight=".75pt" strokecolor="#fa7a6d">
                <v:path arrowok="t"/>
              </v:shape>
            </v:group>
            <v:group style="position:absolute;left:5158;top:2574;width:2;height:273" coordorigin="5158,2574" coordsize="2,273">
              <v:shape style="position:absolute;left:5158;top:2574;width:2;height:273" coordorigin="5158,2574" coordsize="0,273" path="m5158,2847l5158,2574e" filled="false" stroked="true" strokeweight=".75pt" strokecolor="#fa7a6d">
                <v:path arrowok="t"/>
              </v:shape>
            </v:group>
            <v:group style="position:absolute;left:5169;top:2573;width:2;height:274" coordorigin="5169,2573" coordsize="2,274">
              <v:shape style="position:absolute;left:5169;top:2573;width:2;height:274" coordorigin="5169,2573" coordsize="0,274" path="m5169,2847l5169,2573e" filled="false" stroked="true" strokeweight=".75pt" strokecolor="#fa7a6d">
                <v:path arrowok="t"/>
              </v:shape>
            </v:group>
            <v:group style="position:absolute;left:5179;top:2571;width:2;height:276" coordorigin="5179,2571" coordsize="2,276">
              <v:shape style="position:absolute;left:5179;top:2571;width:2;height:276" coordorigin="5179,2571" coordsize="0,276" path="m5179,2847l5179,2571e" filled="false" stroked="true" strokeweight=".75pt" strokecolor="#fa7a6d">
                <v:path arrowok="t"/>
              </v:shape>
            </v:group>
            <v:group style="position:absolute;left:5189;top:2570;width:2;height:277" coordorigin="5189,2570" coordsize="2,277">
              <v:shape style="position:absolute;left:5189;top:2570;width:2;height:277" coordorigin="5189,2570" coordsize="0,277" path="m5189,2847l5189,2570e" filled="false" stroked="true" strokeweight=".75pt" strokecolor="#fa7a6d">
                <v:path arrowok="t"/>
              </v:shape>
            </v:group>
            <v:group style="position:absolute;left:5200;top:2568;width:2;height:279" coordorigin="5200,2568" coordsize="2,279">
              <v:shape style="position:absolute;left:5200;top:2568;width:2;height:279" coordorigin="5200,2568" coordsize="0,279" path="m5200,2847l5200,2568e" filled="false" stroked="true" strokeweight=".75pt" strokecolor="#fa7a6d">
                <v:path arrowok="t"/>
              </v:shape>
            </v:group>
            <v:group style="position:absolute;left:5210;top:2567;width:2;height:280" coordorigin="5210,2567" coordsize="2,280">
              <v:shape style="position:absolute;left:5210;top:2567;width:2;height:280" coordorigin="5210,2567" coordsize="0,280" path="m5210,2847l5210,2567e" filled="false" stroked="true" strokeweight=".75pt" strokecolor="#fa7a6d">
                <v:path arrowok="t"/>
              </v:shape>
            </v:group>
            <v:group style="position:absolute;left:5220;top:2566;width:2;height:281" coordorigin="5220,2566" coordsize="2,281">
              <v:shape style="position:absolute;left:5220;top:2566;width:2;height:281" coordorigin="5220,2566" coordsize="0,281" path="m5220,2847l5220,2566e" filled="false" stroked="true" strokeweight=".75pt" strokecolor="#fa7a6d">
                <v:path arrowok="t"/>
              </v:shape>
            </v:group>
            <v:group style="position:absolute;left:5230;top:2564;width:2;height:283" coordorigin="5230,2564" coordsize="2,283">
              <v:shape style="position:absolute;left:5230;top:2564;width:2;height:283" coordorigin="5230,2564" coordsize="0,283" path="m5230,2847l5230,2564e" filled="false" stroked="true" strokeweight=".75pt" strokecolor="#fa7a6d">
                <v:path arrowok="t"/>
              </v:shape>
            </v:group>
            <v:group style="position:absolute;left:5241;top:2564;width:2;height:283" coordorigin="5241,2564" coordsize="2,283">
              <v:shape style="position:absolute;left:5241;top:2564;width:2;height:283" coordorigin="5241,2564" coordsize="0,283" path="m5241,2847l5241,2564e" filled="false" stroked="true" strokeweight=".75pt" strokecolor="#fa7a6d">
                <v:path arrowok="t"/>
              </v:shape>
            </v:group>
            <v:group style="position:absolute;left:5251;top:2562;width:2;height:285" coordorigin="5251,2562" coordsize="2,285">
              <v:shape style="position:absolute;left:5251;top:2562;width:2;height:285" coordorigin="5251,2562" coordsize="0,285" path="m5251,2847l5251,2562e" filled="false" stroked="true" strokeweight=".75pt" strokecolor="#fa7a6d">
                <v:path arrowok="t"/>
              </v:shape>
            </v:group>
            <v:group style="position:absolute;left:5261;top:2558;width:2;height:289" coordorigin="5261,2558" coordsize="2,289">
              <v:shape style="position:absolute;left:5261;top:2558;width:2;height:289" coordorigin="5261,2558" coordsize="0,289" path="m5261,2847l5261,2558e" filled="false" stroked="true" strokeweight=".75pt" strokecolor="#fa7a6d">
                <v:path arrowok="t"/>
              </v:shape>
            </v:group>
            <v:group style="position:absolute;left:5271;top:2553;width:2;height:294" coordorigin="5271,2553" coordsize="2,294">
              <v:shape style="position:absolute;left:5271;top:2553;width:2;height:294" coordorigin="5271,2553" coordsize="0,294" path="m5271,2847l5271,2553e" filled="false" stroked="true" strokeweight=".75pt" strokecolor="#fa7a6d">
                <v:path arrowok="t"/>
              </v:shape>
            </v:group>
            <v:group style="position:absolute;left:5282;top:2547;width:2;height:300" coordorigin="5282,2547" coordsize="2,300">
              <v:shape style="position:absolute;left:5282;top:2547;width:2;height:300" coordorigin="5282,2547" coordsize="0,300" path="m5282,2847l5282,2547e" filled="false" stroked="true" strokeweight=".75pt" strokecolor="#fa7a6d">
                <v:path arrowok="t"/>
              </v:shape>
            </v:group>
            <v:group style="position:absolute;left:5292;top:2542;width:2;height:305" coordorigin="5292,2542" coordsize="2,305">
              <v:shape style="position:absolute;left:5292;top:2542;width:2;height:305" coordorigin="5292,2542" coordsize="0,305" path="m5292,2847l5292,2542e" filled="false" stroked="true" strokeweight=".75pt" strokecolor="#fa7a6d">
                <v:path arrowok="t"/>
              </v:shape>
            </v:group>
            <v:group style="position:absolute;left:5302;top:2536;width:2;height:311" coordorigin="5302,2536" coordsize="2,311">
              <v:shape style="position:absolute;left:5302;top:2536;width:2;height:311" coordorigin="5302,2536" coordsize="0,311" path="m5302,2847l5302,2536e" filled="false" stroked="true" strokeweight=".75pt" strokecolor="#fa7a6d">
                <v:path arrowok="t"/>
              </v:shape>
            </v:group>
            <v:group style="position:absolute;left:5313;top:2530;width:2;height:317" coordorigin="5313,2530" coordsize="2,317">
              <v:shape style="position:absolute;left:5313;top:2530;width:2;height:317" coordorigin="5313,2530" coordsize="0,317" path="m5313,2847l5313,2530e" filled="false" stroked="true" strokeweight=".75pt" strokecolor="#fa7a6d">
                <v:path arrowok="t"/>
              </v:shape>
            </v:group>
            <v:group style="position:absolute;left:5323;top:2525;width:2;height:322" coordorigin="5323,2525" coordsize="2,322">
              <v:shape style="position:absolute;left:5323;top:2525;width:2;height:322" coordorigin="5323,2525" coordsize="0,322" path="m5323,2847l5323,2525e" filled="false" stroked="true" strokeweight=".75pt" strokecolor="#fa7a6d">
                <v:path arrowok="t"/>
              </v:shape>
            </v:group>
            <v:group style="position:absolute;left:5333;top:2521;width:2;height:326" coordorigin="5333,2521" coordsize="2,326">
              <v:shape style="position:absolute;left:5333;top:2521;width:2;height:326" coordorigin="5333,2521" coordsize="0,326" path="m5333,2847l5333,2521e" filled="false" stroked="true" strokeweight=".75pt" strokecolor="#fa7a6d">
                <v:path arrowok="t"/>
              </v:shape>
            </v:group>
            <v:group style="position:absolute;left:5343;top:2517;width:2;height:330" coordorigin="5343,2517" coordsize="2,330">
              <v:shape style="position:absolute;left:5343;top:2517;width:2;height:330" coordorigin="5343,2517" coordsize="0,330" path="m5343,2847l5343,2517e" filled="false" stroked="true" strokeweight=".75pt" strokecolor="#fa7a6d">
                <v:path arrowok="t"/>
              </v:shape>
            </v:group>
            <v:group style="position:absolute;left:5354;top:2515;width:2;height:332" coordorigin="5354,2515" coordsize="2,332">
              <v:shape style="position:absolute;left:5354;top:2515;width:2;height:332" coordorigin="5354,2515" coordsize="0,332" path="m5354,2847l5354,2515e" filled="false" stroked="true" strokeweight=".75pt" strokecolor="#fa7a6d">
                <v:path arrowok="t"/>
              </v:shape>
            </v:group>
            <v:group style="position:absolute;left:5364;top:2513;width:2;height:334" coordorigin="5364,2513" coordsize="2,334">
              <v:shape style="position:absolute;left:5364;top:2513;width:2;height:334" coordorigin="5364,2513" coordsize="0,334" path="m5364,2847l5364,2513e" filled="false" stroked="true" strokeweight=".75pt" strokecolor="#fa7a6d">
                <v:path arrowok="t"/>
              </v:shape>
            </v:group>
            <v:group style="position:absolute;left:5374;top:2513;width:2;height:334" coordorigin="5374,2513" coordsize="2,334">
              <v:shape style="position:absolute;left:5374;top:2513;width:2;height:334" coordorigin="5374,2513" coordsize="0,334" path="m5374,2847l5374,2513e" filled="false" stroked="true" strokeweight=".75pt" strokecolor="#fa7a6d">
                <v:path arrowok="t"/>
              </v:shape>
            </v:group>
            <v:group style="position:absolute;left:5385;top:2512;width:2;height:335" coordorigin="5385,2512" coordsize="2,335">
              <v:shape style="position:absolute;left:5385;top:2512;width:2;height:335" coordorigin="5385,2512" coordsize="0,335" path="m5385,2847l5385,2512e" filled="false" stroked="true" strokeweight=".75pt" strokecolor="#fa7a6d">
                <v:path arrowok="t"/>
              </v:shape>
            </v:group>
            <v:group style="position:absolute;left:5395;top:2505;width:2;height:342" coordorigin="5395,2505" coordsize="2,342">
              <v:shape style="position:absolute;left:5395;top:2505;width:2;height:342" coordorigin="5395,2505" coordsize="0,342" path="m5395,2847l5395,2505e" filled="false" stroked="true" strokeweight=".75pt" strokecolor="#fa7a6d">
                <v:path arrowok="t"/>
              </v:shape>
            </v:group>
            <v:group style="position:absolute;left:5405;top:2499;width:2;height:348" coordorigin="5405,2499" coordsize="2,348">
              <v:shape style="position:absolute;left:5405;top:2499;width:2;height:348" coordorigin="5405,2499" coordsize="0,348" path="m5405,2847l5405,2499e" filled="false" stroked="true" strokeweight=".75pt" strokecolor="#fa7a6d">
                <v:path arrowok="t"/>
              </v:shape>
            </v:group>
            <v:group style="position:absolute;left:5415;top:2492;width:2;height:355" coordorigin="5415,2492" coordsize="2,355">
              <v:shape style="position:absolute;left:5415;top:2492;width:2;height:355" coordorigin="5415,2492" coordsize="0,355" path="m5415,2847l5415,2492e" filled="false" stroked="true" strokeweight=".75pt" strokecolor="#fa7a6d">
                <v:path arrowok="t"/>
              </v:shape>
            </v:group>
            <v:group style="position:absolute;left:5426;top:2486;width:2;height:361" coordorigin="5426,2486" coordsize="2,361">
              <v:shape style="position:absolute;left:5426;top:2486;width:2;height:361" coordorigin="5426,2486" coordsize="0,361" path="m5426,2847l5426,2486e" filled="false" stroked="true" strokeweight=".75pt" strokecolor="#fa7a6d">
                <v:path arrowok="t"/>
              </v:shape>
            </v:group>
            <v:group style="position:absolute;left:5436;top:2479;width:2;height:368" coordorigin="5436,2479" coordsize="2,368">
              <v:shape style="position:absolute;left:5436;top:2479;width:2;height:368" coordorigin="5436,2479" coordsize="0,368" path="m5436,2847l5436,2479e" filled="false" stroked="true" strokeweight=".75pt" strokecolor="#fa7a6d">
                <v:path arrowok="t"/>
              </v:shape>
            </v:group>
            <v:group style="position:absolute;left:5446;top:2473;width:2;height:374" coordorigin="5446,2473" coordsize="2,374">
              <v:shape style="position:absolute;left:5446;top:2473;width:2;height:374" coordorigin="5446,2473" coordsize="0,374" path="m5446,2847l5446,2473e" filled="false" stroked="true" strokeweight=".75pt" strokecolor="#fa7a6d">
                <v:path arrowok="t"/>
              </v:shape>
            </v:group>
            <v:group style="position:absolute;left:5456;top:2467;width:2;height:380" coordorigin="5456,2467" coordsize="2,380">
              <v:shape style="position:absolute;left:5456;top:2467;width:2;height:380" coordorigin="5456,2467" coordsize="0,380" path="m5456,2847l5456,2467e" filled="false" stroked="true" strokeweight=".75pt" strokecolor="#fa7a6d">
                <v:path arrowok="t"/>
              </v:shape>
            </v:group>
            <v:group style="position:absolute;left:5467;top:2461;width:2;height:386" coordorigin="5467,2461" coordsize="2,386">
              <v:shape style="position:absolute;left:5467;top:2461;width:2;height:386" coordorigin="5467,2461" coordsize="0,386" path="m5467,2847l5467,2461e" filled="false" stroked="true" strokeweight=".75pt" strokecolor="#fa7a6d">
                <v:path arrowok="t"/>
              </v:shape>
            </v:group>
            <v:group style="position:absolute;left:5477;top:2455;width:2;height:392" coordorigin="5477,2455" coordsize="2,392">
              <v:shape style="position:absolute;left:5477;top:2455;width:2;height:392" coordorigin="5477,2455" coordsize="0,392" path="m5477,2847l5477,2455e" filled="false" stroked="true" strokeweight=".75pt" strokecolor="#fa7a6d">
                <v:path arrowok="t"/>
              </v:shape>
            </v:group>
            <v:group style="position:absolute;left:5487;top:2458;width:2;height:389" coordorigin="5487,2458" coordsize="2,389">
              <v:shape style="position:absolute;left:5487;top:2458;width:2;height:389" coordorigin="5487,2458" coordsize="0,389" path="m5487,2847l5487,2458e" filled="false" stroked="true" strokeweight=".75pt" strokecolor="#fa7a6d">
                <v:path arrowok="t"/>
              </v:shape>
            </v:group>
            <v:group style="position:absolute;left:5498;top:2459;width:2;height:388" coordorigin="5498,2459" coordsize="2,388">
              <v:shape style="position:absolute;left:5498;top:2459;width:2;height:388" coordorigin="5498,2459" coordsize="0,388" path="m5498,2847l5498,2459e" filled="false" stroked="true" strokeweight=".75pt" strokecolor="#fa7a6d">
                <v:path arrowok="t"/>
              </v:shape>
            </v:group>
            <v:group style="position:absolute;left:5508;top:2458;width:2;height:389" coordorigin="5508,2458" coordsize="2,389">
              <v:shape style="position:absolute;left:5508;top:2458;width:2;height:389" coordorigin="5508,2458" coordsize="0,389" path="m5508,2847l5508,2458e" filled="false" stroked="true" strokeweight=".75pt" strokecolor="#fa7a6d">
                <v:path arrowok="t"/>
              </v:shape>
            </v:group>
            <v:group style="position:absolute;left:5518;top:2458;width:2;height:389" coordorigin="5518,2458" coordsize="2,389">
              <v:shape style="position:absolute;left:5518;top:2458;width:2;height:389" coordorigin="5518,2458" coordsize="0,389" path="m5518,2847l5518,2458e" filled="false" stroked="true" strokeweight=".75pt" strokecolor="#fa7a6d">
                <v:path arrowok="t"/>
              </v:shape>
            </v:group>
            <v:group style="position:absolute;left:5528;top:2457;width:2;height:390" coordorigin="5528,2457" coordsize="2,390">
              <v:shape style="position:absolute;left:5528;top:2457;width:2;height:390" coordorigin="5528,2457" coordsize="0,390" path="m5528,2847l5528,2457e" filled="false" stroked="true" strokeweight=".75pt" strokecolor="#fa7a6d">
                <v:path arrowok="t"/>
              </v:shape>
            </v:group>
            <v:group style="position:absolute;left:5539;top:2456;width:2;height:391" coordorigin="5539,2456" coordsize="2,391">
              <v:shape style="position:absolute;left:5539;top:2456;width:2;height:391" coordorigin="5539,2456" coordsize="0,391" path="m5539,2847l5539,2456e" filled="false" stroked="true" strokeweight=".75pt" strokecolor="#fa7a6d">
                <v:path arrowok="t"/>
              </v:shape>
            </v:group>
            <v:group style="position:absolute;left:5549;top:2456;width:2;height:391" coordorigin="5549,2456" coordsize="2,391">
              <v:shape style="position:absolute;left:5549;top:2456;width:2;height:391" coordorigin="5549,2456" coordsize="0,391" path="m5549,2847l5549,2456e" filled="false" stroked="true" strokeweight=".75pt" strokecolor="#fa7a6d">
                <v:path arrowok="t"/>
              </v:shape>
            </v:group>
            <v:group style="position:absolute;left:5559;top:2456;width:2;height:391" coordorigin="5559,2456" coordsize="2,391">
              <v:shape style="position:absolute;left:5559;top:2456;width:2;height:391" coordorigin="5559,2456" coordsize="0,391" path="m5559,2847l5559,2456e" filled="false" stroked="true" strokeweight=".75pt" strokecolor="#fa7a6d">
                <v:path arrowok="t"/>
              </v:shape>
            </v:group>
            <v:group style="position:absolute;left:5570;top:2456;width:2;height:391" coordorigin="5570,2456" coordsize="2,391">
              <v:shape style="position:absolute;left:5570;top:2456;width:2;height:391" coordorigin="5570,2456" coordsize="0,391" path="m5570,2847l5570,2456e" filled="false" stroked="true" strokeweight=".75pt" strokecolor="#fa7a6d">
                <v:path arrowok="t"/>
              </v:shape>
            </v:group>
            <v:group style="position:absolute;left:5580;top:2456;width:2;height:391" coordorigin="5580,2456" coordsize="2,391">
              <v:shape style="position:absolute;left:5580;top:2456;width:2;height:391" coordorigin="5580,2456" coordsize="0,391" path="m5580,2847l5580,2456e" filled="false" stroked="true" strokeweight=".75pt" strokecolor="#fa7a6d">
                <v:path arrowok="t"/>
              </v:shape>
            </v:group>
            <v:group style="position:absolute;left:5590;top:2456;width:2;height:391" coordorigin="5590,2456" coordsize="2,391">
              <v:shape style="position:absolute;left:5590;top:2456;width:2;height:391" coordorigin="5590,2456" coordsize="0,391" path="m5590,2847l5590,2456e" filled="false" stroked="true" strokeweight=".75pt" strokecolor="#fa7a6d">
                <v:path arrowok="t"/>
              </v:shape>
            </v:group>
            <v:group style="position:absolute;left:5600;top:2456;width:2;height:391" coordorigin="5600,2456" coordsize="2,391">
              <v:shape style="position:absolute;left:5600;top:2456;width:2;height:391" coordorigin="5600,2456" coordsize="0,391" path="m5600,2847l5600,2456e" filled="false" stroked="true" strokeweight=".75pt" strokecolor="#fa7a6d">
                <v:path arrowok="t"/>
              </v:shape>
            </v:group>
            <v:group style="position:absolute;left:5611;top:2456;width:2;height:391" coordorigin="5611,2456" coordsize="2,391">
              <v:shape style="position:absolute;left:5611;top:2456;width:2;height:391" coordorigin="5611,2456" coordsize="0,391" path="m5611,2847l5611,2456e" filled="false" stroked="true" strokeweight=".75pt" strokecolor="#fa7a6d">
                <v:path arrowok="t"/>
              </v:shape>
            </v:group>
            <v:group style="position:absolute;left:5621;top:2456;width:2;height:391" coordorigin="5621,2456" coordsize="2,391">
              <v:shape style="position:absolute;left:5621;top:2456;width:2;height:391" coordorigin="5621,2456" coordsize="0,391" path="m5621,2847l5621,2456e" filled="false" stroked="true" strokeweight=".75pt" strokecolor="#fa7a6d">
                <v:path arrowok="t"/>
              </v:shape>
            </v:group>
            <v:group style="position:absolute;left:5631;top:2456;width:2;height:391" coordorigin="5631,2456" coordsize="2,391">
              <v:shape style="position:absolute;left:5631;top:2456;width:2;height:391" coordorigin="5631,2456" coordsize="0,391" path="m5631,2847l5631,2456e" filled="false" stroked="true" strokeweight=".75pt" strokecolor="#fa7a6d">
                <v:path arrowok="t"/>
              </v:shape>
            </v:group>
            <v:group style="position:absolute;left:5641;top:2456;width:2;height:391" coordorigin="5641,2456" coordsize="2,391">
              <v:shape style="position:absolute;left:5641;top:2456;width:2;height:391" coordorigin="5641,2456" coordsize="0,391" path="m5641,2847l5641,2456e" filled="false" stroked="true" strokeweight=".75pt" strokecolor="#fa7a6d">
                <v:path arrowok="t"/>
              </v:shape>
            </v:group>
            <v:group style="position:absolute;left:5652;top:2456;width:2;height:391" coordorigin="5652,2456" coordsize="2,391">
              <v:shape style="position:absolute;left:5652;top:2456;width:2;height:391" coordorigin="5652,2456" coordsize="0,391" path="m5652,2847l5652,2456e" filled="false" stroked="true" strokeweight=".75pt" strokecolor="#fa7a6d">
                <v:path arrowok="t"/>
              </v:shape>
            </v:group>
            <v:group style="position:absolute;left:5662;top:2456;width:2;height:391" coordorigin="5662,2456" coordsize="2,391">
              <v:shape style="position:absolute;left:5662;top:2456;width:2;height:391" coordorigin="5662,2456" coordsize="0,391" path="m5662,2847l5662,2456e" filled="false" stroked="true" strokeweight=".75pt" strokecolor="#fa7a6d">
                <v:path arrowok="t"/>
              </v:shape>
            </v:group>
            <v:group style="position:absolute;left:5672;top:2456;width:2;height:391" coordorigin="5672,2456" coordsize="2,391">
              <v:shape style="position:absolute;left:5672;top:2456;width:2;height:391" coordorigin="5672,2456" coordsize="0,391" path="m5672,2847l5672,2456e" filled="false" stroked="true" strokeweight=".75pt" strokecolor="#fa7a6d">
                <v:path arrowok="t"/>
              </v:shape>
            </v:group>
            <v:group style="position:absolute;left:5683;top:2456;width:2;height:391" coordorigin="5683,2456" coordsize="2,391">
              <v:shape style="position:absolute;left:5683;top:2456;width:2;height:391" coordorigin="5683,2456" coordsize="0,391" path="m5683,2847l5683,2456e" filled="false" stroked="true" strokeweight=".75pt" strokecolor="#fa7a6d">
                <v:path arrowok="t"/>
              </v:shape>
            </v:group>
            <v:group style="position:absolute;left:5693;top:2456;width:2;height:391" coordorigin="5693,2456" coordsize="2,391">
              <v:shape style="position:absolute;left:5693;top:2456;width:2;height:391" coordorigin="5693,2456" coordsize="0,391" path="m5693,2847l5693,2456e" filled="false" stroked="true" strokeweight=".75pt" strokecolor="#fa7a6d">
                <v:path arrowok="t"/>
              </v:shape>
            </v:group>
            <v:group style="position:absolute;left:5703;top:2456;width:2;height:391" coordorigin="5703,2456" coordsize="2,391">
              <v:shape style="position:absolute;left:5703;top:2456;width:2;height:391" coordorigin="5703,2456" coordsize="0,391" path="m5703,2847l5703,2456e" filled="false" stroked="true" strokeweight=".75pt" strokecolor="#fa7a6d">
                <v:path arrowok="t"/>
              </v:shape>
            </v:group>
            <v:group style="position:absolute;left:5713;top:2456;width:2;height:391" coordorigin="5713,2456" coordsize="2,391">
              <v:shape style="position:absolute;left:5713;top:2456;width:2;height:391" coordorigin="5713,2456" coordsize="0,391" path="m5713,2847l5713,2456e" filled="false" stroked="true" strokeweight=".75pt" strokecolor="#fa7a6d">
                <v:path arrowok="t"/>
              </v:shape>
            </v:group>
            <v:group style="position:absolute;left:5724;top:2456;width:2;height:391" coordorigin="5724,2456" coordsize="2,391">
              <v:shape style="position:absolute;left:5724;top:2456;width:2;height:391" coordorigin="5724,2456" coordsize="0,391" path="m5724,2847l5724,2456e" filled="false" stroked="true" strokeweight=".75pt" strokecolor="#fa7a6d">
                <v:path arrowok="t"/>
              </v:shape>
            </v:group>
            <v:group style="position:absolute;left:5734;top:2457;width:2;height:390" coordorigin="5734,2457" coordsize="2,390">
              <v:shape style="position:absolute;left:5734;top:2457;width:2;height:390" coordorigin="5734,2457" coordsize="0,390" path="m5734,2847l5734,2457e" filled="false" stroked="true" strokeweight=".75pt" strokecolor="#fa7a6d">
                <v:path arrowok="t"/>
              </v:shape>
            </v:group>
            <v:group style="position:absolute;left:5744;top:2457;width:2;height:390" coordorigin="5744,2457" coordsize="2,390">
              <v:shape style="position:absolute;left:5744;top:2457;width:2;height:390" coordorigin="5744,2457" coordsize="0,390" path="m5744,2847l5744,2457e" filled="false" stroked="true" strokeweight=".75pt" strokecolor="#fa7a6d">
                <v:path arrowok="t"/>
              </v:shape>
            </v:group>
            <v:group style="position:absolute;left:5755;top:2457;width:2;height:390" coordorigin="5755,2457" coordsize="2,390">
              <v:shape style="position:absolute;left:5755;top:2457;width:2;height:390" coordorigin="5755,2457" coordsize="0,390" path="m5755,2847l5755,2457e" filled="false" stroked="true" strokeweight=".75pt" strokecolor="#fa7a6d">
                <v:path arrowok="t"/>
              </v:shape>
            </v:group>
            <v:group style="position:absolute;left:5765;top:2457;width:2;height:390" coordorigin="5765,2457" coordsize="2,390">
              <v:shape style="position:absolute;left:5765;top:2457;width:2;height:390" coordorigin="5765,2457" coordsize="0,390" path="m5765,2847l5765,2457e" filled="false" stroked="true" strokeweight=".75pt" strokecolor="#fa7a6d">
                <v:path arrowok="t"/>
              </v:shape>
            </v:group>
            <v:group style="position:absolute;left:5775;top:2456;width:2;height:391" coordorigin="5775,2456" coordsize="2,391">
              <v:shape style="position:absolute;left:5775;top:2456;width:2;height:391" coordorigin="5775,2456" coordsize="0,391" path="m5775,2847l5775,2456e" filled="false" stroked="true" strokeweight=".75pt" strokecolor="#fa7a6d">
                <v:path arrowok="t"/>
              </v:shape>
            </v:group>
            <v:group style="position:absolute;left:5785;top:2456;width:2;height:391" coordorigin="5785,2456" coordsize="2,391">
              <v:shape style="position:absolute;left:5785;top:2456;width:2;height:391" coordorigin="5785,2456" coordsize="0,391" path="m5785,2847l5785,2456e" filled="false" stroked="true" strokeweight=".75pt" strokecolor="#fa7a6d">
                <v:path arrowok="t"/>
              </v:shape>
            </v:group>
            <v:group style="position:absolute;left:5796;top:2456;width:2;height:391" coordorigin="5796,2456" coordsize="2,391">
              <v:shape style="position:absolute;left:5796;top:2456;width:2;height:391" coordorigin="5796,2456" coordsize="0,391" path="m5796,2847l5796,2456e" filled="false" stroked="true" strokeweight=".75pt" strokecolor="#fa7a6d">
                <v:path arrowok="t"/>
              </v:shape>
            </v:group>
            <v:group style="position:absolute;left:5806;top:2456;width:2;height:391" coordorigin="5806,2456" coordsize="2,391">
              <v:shape style="position:absolute;left:5806;top:2456;width:2;height:391" coordorigin="5806,2456" coordsize="0,391" path="m5806,2847l5806,2456e" filled="false" stroked="true" strokeweight=".75pt" strokecolor="#fa7a6d">
                <v:path arrowok="t"/>
              </v:shape>
            </v:group>
            <v:group style="position:absolute;left:5816;top:2456;width:2;height:391" coordorigin="5816,2456" coordsize="2,391">
              <v:shape style="position:absolute;left:5816;top:2456;width:2;height:391" coordorigin="5816,2456" coordsize="0,391" path="m5816,2847l5816,2456e" filled="false" stroked="true" strokeweight=".75pt" strokecolor="#fa7a6d">
                <v:path arrowok="t"/>
              </v:shape>
            </v:group>
            <v:group style="position:absolute;left:5826;top:2456;width:2;height:391" coordorigin="5826,2456" coordsize="2,391">
              <v:shape style="position:absolute;left:5826;top:2456;width:2;height:391" coordorigin="5826,2456" coordsize="0,391" path="m5826,2847l5826,2456e" filled="false" stroked="true" strokeweight=".75pt" strokecolor="#fa7a6d">
                <v:path arrowok="t"/>
              </v:shape>
            </v:group>
            <v:group style="position:absolute;left:5837;top:2456;width:2;height:391" coordorigin="5837,2456" coordsize="2,391">
              <v:shape style="position:absolute;left:5837;top:2456;width:2;height:391" coordorigin="5837,2456" coordsize="0,391" path="m5837,2847l5837,2456e" filled="false" stroked="true" strokeweight=".75pt" strokecolor="#fa7a6d">
                <v:path arrowok="t"/>
              </v:shape>
            </v:group>
            <v:group style="position:absolute;left:5847;top:2456;width:2;height:391" coordorigin="5847,2456" coordsize="2,391">
              <v:shape style="position:absolute;left:5847;top:2456;width:2;height:391" coordorigin="5847,2456" coordsize="0,391" path="m5847,2847l5847,2456e" filled="false" stroked="true" strokeweight=".75pt" strokecolor="#fa7a6d">
                <v:path arrowok="t"/>
              </v:shape>
            </v:group>
            <v:group style="position:absolute;left:5857;top:2457;width:2;height:390" coordorigin="5857,2457" coordsize="2,390">
              <v:shape style="position:absolute;left:5857;top:2457;width:2;height:390" coordorigin="5857,2457" coordsize="0,390" path="m5857,2847l5857,2457e" filled="false" stroked="true" strokeweight=".75pt" strokecolor="#fa7a6d">
                <v:path arrowok="t"/>
              </v:shape>
            </v:group>
            <v:group style="position:absolute;left:5868;top:2457;width:2;height:390" coordorigin="5868,2457" coordsize="2,390">
              <v:shape style="position:absolute;left:5868;top:2457;width:2;height:390" coordorigin="5868,2457" coordsize="0,390" path="m5868,2847l5868,2457e" filled="false" stroked="true" strokeweight=".75pt" strokecolor="#fa7a6d">
                <v:path arrowok="t"/>
              </v:shape>
            </v:group>
            <v:group style="position:absolute;left:5878;top:2458;width:2;height:389" coordorigin="5878,2458" coordsize="2,389">
              <v:shape style="position:absolute;left:5878;top:2458;width:2;height:389" coordorigin="5878,2458" coordsize="0,389" path="m5878,2847l5878,2458e" filled="false" stroked="true" strokeweight=".75pt" strokecolor="#fa7a6d">
                <v:path arrowok="t"/>
              </v:shape>
            </v:group>
            <v:group style="position:absolute;left:5888;top:2458;width:2;height:389" coordorigin="5888,2458" coordsize="2,389">
              <v:shape style="position:absolute;left:5888;top:2458;width:2;height:389" coordorigin="5888,2458" coordsize="0,389" path="m5888,2847l5888,2458e" filled="false" stroked="true" strokeweight=".75pt" strokecolor="#fa7a6d">
                <v:path arrowok="t"/>
              </v:shape>
            </v:group>
            <v:group style="position:absolute;left:5898;top:2458;width:2;height:389" coordorigin="5898,2458" coordsize="2,389">
              <v:shape style="position:absolute;left:5898;top:2458;width:2;height:389" coordorigin="5898,2458" coordsize="0,389" path="m5898,2847l5898,2458e" filled="false" stroked="true" strokeweight=".75pt" strokecolor="#fa7a6d">
                <v:path arrowok="t"/>
              </v:shape>
            </v:group>
            <v:group style="position:absolute;left:5909;top:2458;width:2;height:389" coordorigin="5909,2458" coordsize="2,389">
              <v:shape style="position:absolute;left:5909;top:2458;width:2;height:389" coordorigin="5909,2458" coordsize="0,389" path="m5909,2847l5909,2458e" filled="false" stroked="true" strokeweight=".75pt" strokecolor="#fa7a6d">
                <v:path arrowok="t"/>
              </v:shape>
            </v:group>
            <v:group style="position:absolute;left:5919;top:2458;width:2;height:389" coordorigin="5919,2458" coordsize="2,389">
              <v:shape style="position:absolute;left:5919;top:2458;width:2;height:389" coordorigin="5919,2458" coordsize="0,389" path="m5919,2847l5919,2458e" filled="false" stroked="true" strokeweight=".75pt" strokecolor="#fa7a6d">
                <v:path arrowok="t"/>
              </v:shape>
            </v:group>
            <v:group style="position:absolute;left:5929;top:2458;width:2;height:389" coordorigin="5929,2458" coordsize="2,389">
              <v:shape style="position:absolute;left:5929;top:2458;width:2;height:389" coordorigin="5929,2458" coordsize="0,389" path="m5929,2847l5929,2458e" filled="false" stroked="true" strokeweight=".75pt" strokecolor="#fa7a6d">
                <v:path arrowok="t"/>
              </v:shape>
            </v:group>
            <v:group style="position:absolute;left:5940;top:2458;width:2;height:389" coordorigin="5940,2458" coordsize="2,389">
              <v:shape style="position:absolute;left:5940;top:2458;width:2;height:389" coordorigin="5940,2458" coordsize="0,389" path="m5940,2847l5940,2458e" filled="false" stroked="true" strokeweight=".75pt" strokecolor="#fa7a6d">
                <v:path arrowok="t"/>
              </v:shape>
            </v:group>
            <v:group style="position:absolute;left:5950;top:2458;width:2;height:389" coordorigin="5950,2458" coordsize="2,389">
              <v:shape style="position:absolute;left:5950;top:2458;width:2;height:389" coordorigin="5950,2458" coordsize="0,389" path="m5950,2847l5950,2458e" filled="false" stroked="true" strokeweight=".75pt" strokecolor="#fa7a6d">
                <v:path arrowok="t"/>
              </v:shape>
            </v:group>
            <v:group style="position:absolute;left:5960;top:2458;width:2;height:389" coordorigin="5960,2458" coordsize="2,389">
              <v:shape style="position:absolute;left:5960;top:2458;width:2;height:389" coordorigin="5960,2458" coordsize="0,389" path="m5960,2847l5960,2458e" filled="false" stroked="true" strokeweight=".75pt" strokecolor="#fa7a6d">
                <v:path arrowok="t"/>
              </v:shape>
            </v:group>
            <v:group style="position:absolute;left:5970;top:2458;width:2;height:389" coordorigin="5970,2458" coordsize="2,389">
              <v:shape style="position:absolute;left:5970;top:2458;width:2;height:389" coordorigin="5970,2458" coordsize="0,389" path="m5970,2847l5970,2458e" filled="false" stroked="true" strokeweight=".75pt" strokecolor="#fa7a6d">
                <v:path arrowok="t"/>
              </v:shape>
            </v:group>
            <v:group style="position:absolute;left:5981;top:2458;width:2;height:389" coordorigin="5981,2458" coordsize="2,389">
              <v:shape style="position:absolute;left:5981;top:2458;width:2;height:389" coordorigin="5981,2458" coordsize="0,389" path="m5981,2847l5981,2458e" filled="false" stroked="true" strokeweight=".75pt" strokecolor="#fa7a6d">
                <v:path arrowok="t"/>
              </v:shape>
            </v:group>
            <v:group style="position:absolute;left:5991;top:2458;width:2;height:389" coordorigin="5991,2458" coordsize="2,389">
              <v:shape style="position:absolute;left:5991;top:2458;width:2;height:389" coordorigin="5991,2458" coordsize="0,389" path="m5991,2847l5991,2458e" filled="false" stroked="true" strokeweight=".75pt" strokecolor="#fa7a6d">
                <v:path arrowok="t"/>
              </v:shape>
            </v:group>
            <v:group style="position:absolute;left:6001;top:2459;width:2;height:388" coordorigin="6001,2459" coordsize="2,388">
              <v:shape style="position:absolute;left:6001;top:2459;width:2;height:388" coordorigin="6001,2459" coordsize="0,388" path="m6001,2847l6001,2459e" filled="false" stroked="true" strokeweight=".75pt" strokecolor="#fa7a6d">
                <v:path arrowok="t"/>
              </v:shape>
            </v:group>
            <v:group style="position:absolute;left:6011;top:2459;width:2;height:388" coordorigin="6011,2459" coordsize="2,388">
              <v:shape style="position:absolute;left:6011;top:2459;width:2;height:388" coordorigin="6011,2459" coordsize="0,388" path="m6011,2847l6011,2459e" filled="false" stroked="true" strokeweight=".75pt" strokecolor="#fa7a6d">
                <v:path arrowok="t"/>
              </v:shape>
            </v:group>
            <v:group style="position:absolute;left:6022;top:2458;width:2;height:389" coordorigin="6022,2458" coordsize="2,389">
              <v:shape style="position:absolute;left:6022;top:2458;width:2;height:389" coordorigin="6022,2458" coordsize="0,389" path="m6022,2847l6022,2458e" filled="false" stroked="true" strokeweight=".75pt" strokecolor="#fa7a6d">
                <v:path arrowok="t"/>
              </v:shape>
            </v:group>
            <v:group style="position:absolute;left:6032;top:2458;width:2;height:389" coordorigin="6032,2458" coordsize="2,389">
              <v:shape style="position:absolute;left:6032;top:2458;width:2;height:389" coordorigin="6032,2458" coordsize="0,389" path="m6032,2847l6032,2458e" filled="false" stroked="true" strokeweight=".75pt" strokecolor="#fa7a6d">
                <v:path arrowok="t"/>
              </v:shape>
            </v:group>
            <v:group style="position:absolute;left:6042;top:2457;width:2;height:390" coordorigin="6042,2457" coordsize="2,390">
              <v:shape style="position:absolute;left:6042;top:2457;width:2;height:390" coordorigin="6042,2457" coordsize="0,390" path="m6042,2847l6042,2457e" filled="false" stroked="true" strokeweight=".75pt" strokecolor="#fa7a6d">
                <v:path arrowok="t"/>
              </v:shape>
            </v:group>
            <v:group style="position:absolute;left:6053;top:2457;width:2;height:390" coordorigin="6053,2457" coordsize="2,390">
              <v:shape style="position:absolute;left:6053;top:2457;width:2;height:390" coordorigin="6053,2457" coordsize="0,390" path="m6053,2847l6053,2457e" filled="false" stroked="true" strokeweight=".75pt" strokecolor="#fa7a6d">
                <v:path arrowok="t"/>
              </v:shape>
            </v:group>
            <v:group style="position:absolute;left:6063;top:2457;width:2;height:390" coordorigin="6063,2457" coordsize="2,390">
              <v:shape style="position:absolute;left:6063;top:2457;width:2;height:390" coordorigin="6063,2457" coordsize="0,390" path="m6063,2847l6063,2457e" filled="false" stroked="true" strokeweight=".75pt" strokecolor="#fa7a6d">
                <v:path arrowok="t"/>
              </v:shape>
            </v:group>
            <v:group style="position:absolute;left:6073;top:2457;width:2;height:390" coordorigin="6073,2457" coordsize="2,390">
              <v:shape style="position:absolute;left:6073;top:2457;width:2;height:390" coordorigin="6073,2457" coordsize="0,390" path="m6073,2847l6073,2457e" filled="false" stroked="true" strokeweight=".75pt" strokecolor="#fa7a6d">
                <v:path arrowok="t"/>
              </v:shape>
            </v:group>
            <v:group style="position:absolute;left:6083;top:2457;width:2;height:390" coordorigin="6083,2457" coordsize="2,390">
              <v:shape style="position:absolute;left:6083;top:2457;width:2;height:390" coordorigin="6083,2457" coordsize="0,390" path="m6083,2847l6083,2457e" filled="false" stroked="true" strokeweight=".75pt" strokecolor="#fa7a6d">
                <v:path arrowok="t"/>
              </v:shape>
            </v:group>
            <v:group style="position:absolute;left:6094;top:2457;width:2;height:390" coordorigin="6094,2457" coordsize="2,390">
              <v:shape style="position:absolute;left:6094;top:2457;width:2;height:390" coordorigin="6094,2457" coordsize="0,390" path="m6094,2847l6094,2457e" filled="false" stroked="true" strokeweight=".75pt" strokecolor="#fa7a6d">
                <v:path arrowok="t"/>
              </v:shape>
            </v:group>
            <v:group style="position:absolute;left:6104;top:2457;width:2;height:390" coordorigin="6104,2457" coordsize="2,390">
              <v:shape style="position:absolute;left:6104;top:2457;width:2;height:390" coordorigin="6104,2457" coordsize="0,390" path="m6104,2847l6104,2457e" filled="false" stroked="true" strokeweight=".75pt" strokecolor="#fa7a6d">
                <v:path arrowok="t"/>
              </v:shape>
            </v:group>
            <v:group style="position:absolute;left:6114;top:2457;width:2;height:390" coordorigin="6114,2457" coordsize="2,390">
              <v:shape style="position:absolute;left:6114;top:2457;width:2;height:390" coordorigin="6114,2457" coordsize="0,390" path="m6114,2847l6114,2457e" filled="false" stroked="true" strokeweight=".75pt" strokecolor="#fa7a6d">
                <v:path arrowok="t"/>
              </v:shape>
            </v:group>
            <v:group style="position:absolute;left:6125;top:2457;width:2;height:390" coordorigin="6125,2457" coordsize="2,390">
              <v:shape style="position:absolute;left:6125;top:2457;width:2;height:390" coordorigin="6125,2457" coordsize="0,390" path="m6125,2847l6125,2457e" filled="false" stroked="true" strokeweight=".75pt" strokecolor="#fa7a6d">
                <v:path arrowok="t"/>
              </v:shape>
            </v:group>
            <v:group style="position:absolute;left:6135;top:2457;width:2;height:390" coordorigin="6135,2457" coordsize="2,390">
              <v:shape style="position:absolute;left:6135;top:2457;width:2;height:390" coordorigin="6135,2457" coordsize="0,390" path="m6135,2847l6135,2457e" filled="false" stroked="true" strokeweight=".75pt" strokecolor="#fa7a6d">
                <v:path arrowok="t"/>
              </v:shape>
            </v:group>
            <v:group style="position:absolute;left:6145;top:2458;width:2;height:389" coordorigin="6145,2458" coordsize="2,389">
              <v:shape style="position:absolute;left:6145;top:2458;width:2;height:389" coordorigin="6145,2458" coordsize="0,389" path="m6145,2847l6145,2458e" filled="false" stroked="true" strokeweight=".75pt" strokecolor="#fa7a6d">
                <v:path arrowok="t"/>
              </v:shape>
            </v:group>
            <v:group style="position:absolute;left:6155;top:2457;width:2;height:390" coordorigin="6155,2457" coordsize="2,390">
              <v:shape style="position:absolute;left:6155;top:2457;width:2;height:390" coordorigin="6155,2457" coordsize="0,390" path="m6155,2847l6155,2457e" filled="false" stroked="true" strokeweight=".75pt" strokecolor="#fa7a6d">
                <v:path arrowok="t"/>
              </v:shape>
            </v:group>
            <v:group style="position:absolute;left:6166;top:2457;width:2;height:390" coordorigin="6166,2457" coordsize="2,390">
              <v:shape style="position:absolute;left:6166;top:2457;width:2;height:390" coordorigin="6166,2457" coordsize="0,390" path="m6166,2847l6166,2457e" filled="false" stroked="true" strokeweight=".75pt" strokecolor="#fa7a6d">
                <v:path arrowok="t"/>
              </v:shape>
            </v:group>
            <v:group style="position:absolute;left:6176;top:2457;width:2;height:390" coordorigin="6176,2457" coordsize="2,390">
              <v:shape style="position:absolute;left:6176;top:2457;width:2;height:390" coordorigin="6176,2457" coordsize="0,390" path="m6176,2847l6176,2457e" filled="false" stroked="true" strokeweight=".75pt" strokecolor="#fa7a6d">
                <v:path arrowok="t"/>
              </v:shape>
            </v:group>
            <v:group style="position:absolute;left:6186;top:2456;width:2;height:391" coordorigin="6186,2456" coordsize="2,391">
              <v:shape style="position:absolute;left:6186;top:2456;width:2;height:391" coordorigin="6186,2456" coordsize="0,391" path="m6186,2847l6186,2456e" filled="false" stroked="true" strokeweight=".75pt" strokecolor="#fa7a6d">
                <v:path arrowok="t"/>
              </v:shape>
            </v:group>
            <v:group style="position:absolute;left:6196;top:2456;width:2;height:391" coordorigin="6196,2456" coordsize="2,391">
              <v:shape style="position:absolute;left:6196;top:2456;width:2;height:391" coordorigin="6196,2456" coordsize="0,391" path="m6196,2847l6196,2456e" filled="false" stroked="true" strokeweight=".75pt" strokecolor="#fa7a6d">
                <v:path arrowok="t"/>
              </v:shape>
            </v:group>
            <v:group style="position:absolute;left:6207;top:2455;width:2;height:392" coordorigin="6207,2455" coordsize="2,392">
              <v:shape style="position:absolute;left:6207;top:2455;width:2;height:392" coordorigin="6207,2455" coordsize="0,392" path="m6207,2847l6207,2455e" filled="false" stroked="true" strokeweight=".75pt" strokecolor="#fa7a6d">
                <v:path arrowok="t"/>
              </v:shape>
            </v:group>
            <v:group style="position:absolute;left:6217;top:2455;width:2;height:392" coordorigin="6217,2455" coordsize="2,392">
              <v:shape style="position:absolute;left:6217;top:2455;width:2;height:392" coordorigin="6217,2455" coordsize="0,392" path="m6217,2847l6217,2455e" filled="false" stroked="true" strokeweight=".75pt" strokecolor="#fa7a6d">
                <v:path arrowok="t"/>
              </v:shape>
            </v:group>
            <v:group style="position:absolute;left:6227;top:2454;width:2;height:393" coordorigin="6227,2454" coordsize="2,393">
              <v:shape style="position:absolute;left:6227;top:2454;width:2;height:393" coordorigin="6227,2454" coordsize="0,393" path="m6227,2847l6227,2454e" filled="false" stroked="true" strokeweight=".75pt" strokecolor="#fa7a6d">
                <v:path arrowok="t"/>
              </v:shape>
            </v:group>
            <v:group style="position:absolute;left:6238;top:2454;width:2;height:393" coordorigin="6238,2454" coordsize="2,393">
              <v:shape style="position:absolute;left:6238;top:2454;width:2;height:393" coordorigin="6238,2454" coordsize="0,393" path="m6238,2847l6238,2454e" filled="false" stroked="true" strokeweight=".75pt" strokecolor="#fa7a6d">
                <v:path arrowok="t"/>
              </v:shape>
            </v:group>
            <v:group style="position:absolute;left:6248;top:2454;width:2;height:393" coordorigin="6248,2454" coordsize="2,393">
              <v:shape style="position:absolute;left:6248;top:2454;width:2;height:393" coordorigin="6248,2454" coordsize="0,393" path="m6248,2847l6248,2454e" filled="false" stroked="true" strokeweight=".75pt" strokecolor="#fa7a6d">
                <v:path arrowok="t"/>
              </v:shape>
            </v:group>
            <v:group style="position:absolute;left:6258;top:2453;width:2;height:394" coordorigin="6258,2453" coordsize="2,394">
              <v:shape style="position:absolute;left:6258;top:2453;width:2;height:394" coordorigin="6258,2453" coordsize="0,394" path="m6258,2847l6258,2453e" filled="false" stroked="true" strokeweight=".75pt" strokecolor="#fa7a6d">
                <v:path arrowok="t"/>
              </v:shape>
            </v:group>
            <v:group style="position:absolute;left:6268;top:2453;width:2;height:394" coordorigin="6268,2453" coordsize="2,394">
              <v:shape style="position:absolute;left:6268;top:2453;width:2;height:394" coordorigin="6268,2453" coordsize="0,394" path="m6268,2847l6268,2453e" filled="false" stroked="true" strokeweight=".75pt" strokecolor="#fa7a6d">
                <v:path arrowok="t"/>
              </v:shape>
            </v:group>
            <v:group style="position:absolute;left:6279;top:2452;width:2;height:395" coordorigin="6279,2452" coordsize="2,395">
              <v:shape style="position:absolute;left:6279;top:2452;width:2;height:395" coordorigin="6279,2452" coordsize="0,395" path="m6279,2847l6279,2452e" filled="false" stroked="true" strokeweight=".75pt" strokecolor="#fa7a6d">
                <v:path arrowok="t"/>
              </v:shape>
            </v:group>
            <v:group style="position:absolute;left:6289;top:2451;width:2;height:396" coordorigin="6289,2451" coordsize="2,396">
              <v:shape style="position:absolute;left:6289;top:2451;width:2;height:396" coordorigin="6289,2451" coordsize="0,396" path="m6289,2847l6289,2451e" filled="false" stroked="true" strokeweight=".75pt" strokecolor="#fa7a6d">
                <v:path arrowok="t"/>
              </v:shape>
            </v:group>
            <v:group style="position:absolute;left:6299;top:2450;width:2;height:397" coordorigin="6299,2450" coordsize="2,397">
              <v:shape style="position:absolute;left:6299;top:2450;width:2;height:397" coordorigin="6299,2450" coordsize="0,397" path="m6299,2847l6299,2450e" filled="false" stroked="true" strokeweight=".75pt" strokecolor="#fa7a6d">
                <v:path arrowok="t"/>
              </v:shape>
            </v:group>
            <v:group style="position:absolute;left:6310;top:2450;width:2;height:397" coordorigin="6310,2450" coordsize="2,397">
              <v:shape style="position:absolute;left:6310;top:2450;width:2;height:397" coordorigin="6310,2450" coordsize="0,397" path="m6310,2847l6310,2450e" filled="false" stroked="true" strokeweight=".75pt" strokecolor="#fa7a6d">
                <v:path arrowok="t"/>
              </v:shape>
            </v:group>
            <v:group style="position:absolute;left:6320;top:2448;width:2;height:399" coordorigin="6320,2448" coordsize="2,399">
              <v:shape style="position:absolute;left:6320;top:2448;width:2;height:399" coordorigin="6320,2448" coordsize="0,399" path="m6320,2847l6320,2448e" filled="false" stroked="true" strokeweight=".75pt" strokecolor="#fa7a6d">
                <v:path arrowok="t"/>
              </v:shape>
            </v:group>
            <v:group style="position:absolute;left:6330;top:2448;width:2;height:399" coordorigin="6330,2448" coordsize="2,399">
              <v:shape style="position:absolute;left:6330;top:2448;width:2;height:399" coordorigin="6330,2448" coordsize="0,399" path="m6330,2847l6330,2448e" filled="false" stroked="true" strokeweight=".75pt" strokecolor="#fa7a6d">
                <v:path arrowok="t"/>
              </v:shape>
            </v:group>
            <v:group style="position:absolute;left:6340;top:2448;width:2;height:399" coordorigin="6340,2448" coordsize="2,399">
              <v:shape style="position:absolute;left:6340;top:2448;width:2;height:399" coordorigin="6340,2448" coordsize="0,399" path="m6340,2847l6340,2448e" filled="false" stroked="true" strokeweight=".75pt" strokecolor="#fa7a6d">
                <v:path arrowok="t"/>
              </v:shape>
            </v:group>
            <v:group style="position:absolute;left:6351;top:2448;width:2;height:399" coordorigin="6351,2448" coordsize="2,399">
              <v:shape style="position:absolute;left:6351;top:2448;width:2;height:399" coordorigin="6351,2448" coordsize="0,399" path="m6351,2847l6351,2448e" filled="false" stroked="true" strokeweight=".75pt" strokecolor="#fa7a6d">
                <v:path arrowok="t"/>
              </v:shape>
            </v:group>
            <v:group style="position:absolute;left:6361;top:2448;width:2;height:399" coordorigin="6361,2448" coordsize="2,399">
              <v:shape style="position:absolute;left:6361;top:2448;width:2;height:399" coordorigin="6361,2448" coordsize="0,399" path="m6361,2847l6361,2448e" filled="false" stroked="true" strokeweight=".75pt" strokecolor="#fa7a6d">
                <v:path arrowok="t"/>
              </v:shape>
            </v:group>
            <v:group style="position:absolute;left:6371;top:2448;width:2;height:399" coordorigin="6371,2448" coordsize="2,399">
              <v:shape style="position:absolute;left:6371;top:2448;width:2;height:399" coordorigin="6371,2448" coordsize="0,399" path="m6371,2847l6371,2448e" filled="false" stroked="true" strokeweight=".75pt" strokecolor="#fa7a6d">
                <v:path arrowok="t"/>
              </v:shape>
            </v:group>
            <v:group style="position:absolute;left:6381;top:2448;width:2;height:399" coordorigin="6381,2448" coordsize="2,399">
              <v:shape style="position:absolute;left:6381;top:2448;width:2;height:399" coordorigin="6381,2448" coordsize="0,399" path="m6381,2847l6381,2448e" filled="false" stroked="true" strokeweight=".75pt" strokecolor="#fa7a6d">
                <v:path arrowok="t"/>
              </v:shape>
            </v:group>
            <v:group style="position:absolute;left:6392;top:2448;width:2;height:399" coordorigin="6392,2448" coordsize="2,399">
              <v:shape style="position:absolute;left:6392;top:2448;width:2;height:399" coordorigin="6392,2448" coordsize="0,399" path="m6392,2847l6392,2448e" filled="false" stroked="true" strokeweight=".75pt" strokecolor="#fa7a6d">
                <v:path arrowok="t"/>
              </v:shape>
            </v:group>
            <v:group style="position:absolute;left:6402;top:2447;width:2;height:400" coordorigin="6402,2447" coordsize="2,400">
              <v:shape style="position:absolute;left:6402;top:2447;width:2;height:400" coordorigin="6402,2447" coordsize="0,400" path="m6402,2847l6402,2447e" filled="false" stroked="true" strokeweight=".75pt" strokecolor="#fa7a6d">
                <v:path arrowok="t"/>
              </v:shape>
            </v:group>
            <v:group style="position:absolute;left:6412;top:2447;width:2;height:400" coordorigin="6412,2447" coordsize="2,400">
              <v:shape style="position:absolute;left:6412;top:2447;width:2;height:400" coordorigin="6412,2447" coordsize="0,400" path="m6412,2847l6412,2447e" filled="false" stroked="true" strokeweight=".75pt" strokecolor="#fa7a6d">
                <v:path arrowok="t"/>
              </v:shape>
            </v:group>
            <v:group style="position:absolute;left:6423;top:2447;width:2;height:400" coordorigin="6423,2447" coordsize="2,400">
              <v:shape style="position:absolute;left:6423;top:2447;width:2;height:400" coordorigin="6423,2447" coordsize="0,400" path="m6423,2847l6423,2447e" filled="false" stroked="true" strokeweight=".75pt" strokecolor="#fa7a6d">
                <v:path arrowok="t"/>
              </v:shape>
            </v:group>
            <v:group style="position:absolute;left:6433;top:2447;width:2;height:400" coordorigin="6433,2447" coordsize="2,400">
              <v:shape style="position:absolute;left:6433;top:2447;width:2;height:400" coordorigin="6433,2447" coordsize="0,400" path="m6433,2847l6433,2447e" filled="false" stroked="true" strokeweight=".75pt" strokecolor="#fa7a6d">
                <v:path arrowok="t"/>
              </v:shape>
            </v:group>
            <v:group style="position:absolute;left:6443;top:2447;width:2;height:400" coordorigin="6443,2447" coordsize="2,400">
              <v:shape style="position:absolute;left:6443;top:2447;width:2;height:400" coordorigin="6443,2447" coordsize="0,400" path="m6443,2847l6443,2447e" filled="false" stroked="true" strokeweight=".75pt" strokecolor="#fa7a6d">
                <v:path arrowok="t"/>
              </v:shape>
            </v:group>
            <v:group style="position:absolute;left:6453;top:2446;width:2;height:401" coordorigin="6453,2446" coordsize="2,401">
              <v:shape style="position:absolute;left:6453;top:2446;width:2;height:401" coordorigin="6453,2446" coordsize="0,401" path="m6453,2847l6453,2446e" filled="false" stroked="true" strokeweight=".75pt" strokecolor="#fa7a6d">
                <v:path arrowok="t"/>
              </v:shape>
            </v:group>
            <v:group style="position:absolute;left:6464;top:2446;width:2;height:401" coordorigin="6464,2446" coordsize="2,401">
              <v:shape style="position:absolute;left:6464;top:2446;width:2;height:401" coordorigin="6464,2446" coordsize="0,401" path="m6464,2847l6464,2446e" filled="false" stroked="true" strokeweight=".75pt" strokecolor="#fa7a6d">
                <v:path arrowok="t"/>
              </v:shape>
            </v:group>
            <v:group style="position:absolute;left:6474;top:2446;width:2;height:401" coordorigin="6474,2446" coordsize="2,401">
              <v:shape style="position:absolute;left:6474;top:2446;width:2;height:401" coordorigin="6474,2446" coordsize="0,401" path="m6474,2847l6474,2446e" filled="false" stroked="true" strokeweight=".75pt" strokecolor="#fa7a6d">
                <v:path arrowok="t"/>
              </v:shape>
            </v:group>
            <v:group style="position:absolute;left:6484;top:2446;width:2;height:401" coordorigin="6484,2446" coordsize="2,401">
              <v:shape style="position:absolute;left:6484;top:2446;width:2;height:401" coordorigin="6484,2446" coordsize="0,401" path="m6484,2847l6484,2446e" filled="false" stroked="true" strokeweight=".75pt" strokecolor="#fa7a6d">
                <v:path arrowok="t"/>
              </v:shape>
            </v:group>
            <v:group style="position:absolute;left:6495;top:2446;width:2;height:401" coordorigin="6495,2446" coordsize="2,401">
              <v:shape style="position:absolute;left:6495;top:2446;width:2;height:401" coordorigin="6495,2446" coordsize="0,401" path="m6495,2847l6495,2446e" filled="false" stroked="true" strokeweight=".75pt" strokecolor="#fa7a6d">
                <v:path arrowok="t"/>
              </v:shape>
            </v:group>
            <v:group style="position:absolute;left:6505;top:2446;width:2;height:401" coordorigin="6505,2446" coordsize="2,401">
              <v:shape style="position:absolute;left:6505;top:2446;width:2;height:401" coordorigin="6505,2446" coordsize="0,401" path="m6505,2847l6505,2446e" filled="false" stroked="true" strokeweight=".75pt" strokecolor="#fa7a6d">
                <v:path arrowok="t"/>
              </v:shape>
            </v:group>
            <v:group style="position:absolute;left:6515;top:2446;width:2;height:401" coordorigin="6515,2446" coordsize="2,401">
              <v:shape style="position:absolute;left:6515;top:2446;width:2;height:401" coordorigin="6515,2446" coordsize="0,401" path="m6515,2847l6515,2446e" filled="false" stroked="true" strokeweight=".75pt" strokecolor="#fa7a6d">
                <v:path arrowok="t"/>
              </v:shape>
            </v:group>
            <v:group style="position:absolute;left:6525;top:2445;width:2;height:402" coordorigin="6525,2445" coordsize="2,402">
              <v:shape style="position:absolute;left:6525;top:2445;width:2;height:402" coordorigin="6525,2445" coordsize="0,402" path="m6525,2847l6525,2445e" filled="false" stroked="true" strokeweight=".75pt" strokecolor="#fa7a6d">
                <v:path arrowok="t"/>
              </v:shape>
            </v:group>
            <v:group style="position:absolute;left:6536;top:2445;width:2;height:402" coordorigin="6536,2445" coordsize="2,402">
              <v:shape style="position:absolute;left:6536;top:2445;width:2;height:402" coordorigin="6536,2445" coordsize="0,402" path="m6536,2847l6536,2445e" filled="false" stroked="true" strokeweight=".75pt" strokecolor="#fa7a6d">
                <v:path arrowok="t"/>
              </v:shape>
            </v:group>
            <v:group style="position:absolute;left:6546;top:2444;width:2;height:403" coordorigin="6546,2444" coordsize="2,403">
              <v:shape style="position:absolute;left:6546;top:2444;width:2;height:403" coordorigin="6546,2444" coordsize="0,403" path="m6546,2847l6546,2444e" filled="false" stroked="true" strokeweight=".75pt" strokecolor="#fa7a6d">
                <v:path arrowok="t"/>
              </v:shape>
            </v:group>
            <v:group style="position:absolute;left:6556;top:2444;width:2;height:403" coordorigin="6556,2444" coordsize="2,403">
              <v:shape style="position:absolute;left:6556;top:2444;width:2;height:403" coordorigin="6556,2444" coordsize="0,403" path="m6556,2847l6556,2444e" filled="false" stroked="true" strokeweight=".75pt" strokecolor="#fa7a6d">
                <v:path arrowok="t"/>
              </v:shape>
            </v:group>
            <v:group style="position:absolute;left:6566;top:2444;width:2;height:403" coordorigin="6566,2444" coordsize="2,403">
              <v:shape style="position:absolute;left:6566;top:2444;width:2;height:403" coordorigin="6566,2444" coordsize="0,403" path="m6566,2847l6566,2444e" filled="false" stroked="true" strokeweight=".75pt" strokecolor="#fa7a6d">
                <v:path arrowok="t"/>
              </v:shape>
            </v:group>
            <v:group style="position:absolute;left:6577;top:2444;width:2;height:403" coordorigin="6577,2444" coordsize="2,403">
              <v:shape style="position:absolute;left:6577;top:2444;width:2;height:403" coordorigin="6577,2444" coordsize="0,403" path="m6577,2847l6577,2444e" filled="false" stroked="true" strokeweight=".75pt" strokecolor="#fa7a6d">
                <v:path arrowok="t"/>
              </v:shape>
            </v:group>
            <v:group style="position:absolute;left:6587;top:2444;width:2;height:403" coordorigin="6587,2444" coordsize="2,403">
              <v:shape style="position:absolute;left:6587;top:2444;width:2;height:403" coordorigin="6587,2444" coordsize="0,403" path="m6587,2847l6587,2444e" filled="false" stroked="true" strokeweight=".75pt" strokecolor="#fa7a6d">
                <v:path arrowok="t"/>
              </v:shape>
            </v:group>
            <v:group style="position:absolute;left:6597;top:2444;width:2;height:403" coordorigin="6597,2444" coordsize="2,403">
              <v:shape style="position:absolute;left:6597;top:2444;width:2;height:403" coordorigin="6597,2444" coordsize="0,403" path="m6597,2847l6597,2444e" filled="false" stroked="true" strokeweight=".75pt" strokecolor="#fa7a6d">
                <v:path arrowok="t"/>
              </v:shape>
            </v:group>
            <v:group style="position:absolute;left:6608;top:2444;width:2;height:403" coordorigin="6608,2444" coordsize="2,403">
              <v:shape style="position:absolute;left:6608;top:2444;width:2;height:403" coordorigin="6608,2444" coordsize="0,403" path="m6608,2847l6608,2444e" filled="false" stroked="true" strokeweight=".75pt" strokecolor="#fa7a6d">
                <v:path arrowok="t"/>
              </v:shape>
            </v:group>
            <v:group style="position:absolute;left:6618;top:2445;width:2;height:402" coordorigin="6618,2445" coordsize="2,402">
              <v:shape style="position:absolute;left:6618;top:2445;width:2;height:402" coordorigin="6618,2445" coordsize="0,402" path="m6618,2847l6618,2445e" filled="false" stroked="true" strokeweight=".75pt" strokecolor="#fa7a6d">
                <v:path arrowok="t"/>
              </v:shape>
            </v:group>
            <v:group style="position:absolute;left:6628;top:2444;width:2;height:403" coordorigin="6628,2444" coordsize="2,403">
              <v:shape style="position:absolute;left:6628;top:2444;width:2;height:403" coordorigin="6628,2444" coordsize="0,403" path="m6628,2847l6628,2444e" filled="false" stroked="true" strokeweight=".75pt" strokecolor="#fa7a6d">
                <v:path arrowok="t"/>
              </v:shape>
            </v:group>
            <v:group style="position:absolute;left:6638;top:2445;width:2;height:402" coordorigin="6638,2445" coordsize="2,402">
              <v:shape style="position:absolute;left:6638;top:2445;width:2;height:402" coordorigin="6638,2445" coordsize="0,402" path="m6638,2847l6638,2445e" filled="false" stroked="true" strokeweight=".75pt" strokecolor="#fa7a6d">
                <v:path arrowok="t"/>
              </v:shape>
            </v:group>
            <v:group style="position:absolute;left:6649;top:2445;width:2;height:402" coordorigin="6649,2445" coordsize="2,402">
              <v:shape style="position:absolute;left:6649;top:2445;width:2;height:402" coordorigin="6649,2445" coordsize="0,402" path="m6649,2847l6649,2445e" filled="false" stroked="true" strokeweight=".75pt" strokecolor="#fa7a6d">
                <v:path arrowok="t"/>
              </v:shape>
            </v:group>
            <v:group style="position:absolute;left:6659;top:2445;width:2;height:402" coordorigin="6659,2445" coordsize="2,402">
              <v:shape style="position:absolute;left:6659;top:2445;width:2;height:402" coordorigin="6659,2445" coordsize="0,402" path="m6659,2847l6659,2445e" filled="false" stroked="true" strokeweight=".75pt" strokecolor="#fa7a6d">
                <v:path arrowok="t"/>
              </v:shape>
            </v:group>
            <v:group style="position:absolute;left:6669;top:2445;width:2;height:402" coordorigin="6669,2445" coordsize="2,402">
              <v:shape style="position:absolute;left:6669;top:2445;width:2;height:402" coordorigin="6669,2445" coordsize="0,402" path="m6669,2847l6669,2445e" filled="false" stroked="true" strokeweight=".75pt" strokecolor="#fa7a6d">
                <v:path arrowok="t"/>
              </v:shape>
            </v:group>
            <v:group style="position:absolute;left:6680;top:2445;width:2;height:402" coordorigin="6680,2445" coordsize="2,402">
              <v:shape style="position:absolute;left:6680;top:2445;width:2;height:402" coordorigin="6680,2445" coordsize="0,402" path="m6680,2847l6680,2445e" filled="false" stroked="true" strokeweight=".75pt" strokecolor="#fa7a6d">
                <v:path arrowok="t"/>
              </v:shape>
            </v:group>
            <v:group style="position:absolute;left:6690;top:2445;width:2;height:402" coordorigin="6690,2445" coordsize="2,402">
              <v:shape style="position:absolute;left:6690;top:2445;width:2;height:402" coordorigin="6690,2445" coordsize="0,402" path="m6690,2847l6690,2445e" filled="false" stroked="true" strokeweight=".75pt" strokecolor="#fa7a6d">
                <v:path arrowok="t"/>
              </v:shape>
            </v:group>
            <v:group style="position:absolute;left:6700;top:2445;width:2;height:402" coordorigin="6700,2445" coordsize="2,402">
              <v:shape style="position:absolute;left:6700;top:2445;width:2;height:402" coordorigin="6700,2445" coordsize="0,402" path="m6700,2847l6700,2445e" filled="false" stroked="true" strokeweight=".75pt" strokecolor="#fa7a6d">
                <v:path arrowok="t"/>
              </v:shape>
            </v:group>
            <v:group style="position:absolute;left:6710;top:2445;width:2;height:402" coordorigin="6710,2445" coordsize="2,402">
              <v:shape style="position:absolute;left:6710;top:2445;width:2;height:402" coordorigin="6710,2445" coordsize="0,402" path="m6710,2847l6710,2445e" filled="false" stroked="true" strokeweight=".75pt" strokecolor="#fa7a6d">
                <v:path arrowok="t"/>
              </v:shape>
            </v:group>
            <v:group style="position:absolute;left:6721;top:2445;width:2;height:402" coordorigin="6721,2445" coordsize="2,402">
              <v:shape style="position:absolute;left:6721;top:2445;width:2;height:402" coordorigin="6721,2445" coordsize="0,402" path="m6721,2847l6721,2445e" filled="false" stroked="true" strokeweight=".75pt" strokecolor="#fa7a6d">
                <v:path arrowok="t"/>
              </v:shape>
            </v:group>
            <v:group style="position:absolute;left:6731;top:2445;width:2;height:402" coordorigin="6731,2445" coordsize="2,402">
              <v:shape style="position:absolute;left:6731;top:2445;width:2;height:402" coordorigin="6731,2445" coordsize="0,402" path="m6731,2847l6731,2445e" filled="false" stroked="true" strokeweight=".75pt" strokecolor="#fa7a6d">
                <v:path arrowok="t"/>
              </v:shape>
            </v:group>
            <v:group style="position:absolute;left:6741;top:2445;width:2;height:402" coordorigin="6741,2445" coordsize="2,402">
              <v:shape style="position:absolute;left:6741;top:2445;width:2;height:402" coordorigin="6741,2445" coordsize="0,402" path="m6741,2847l6741,2445e" filled="false" stroked="true" strokeweight=".75pt" strokecolor="#fa7a6d">
                <v:path arrowok="t"/>
              </v:shape>
            </v:group>
            <v:group style="position:absolute;left:6751;top:2445;width:2;height:402" coordorigin="6751,2445" coordsize="2,402">
              <v:shape style="position:absolute;left:6751;top:2445;width:2;height:402" coordorigin="6751,2445" coordsize="0,402" path="m6751,2847l6751,2445e" filled="false" stroked="true" strokeweight=".75pt" strokecolor="#fa7a6d">
                <v:path arrowok="t"/>
              </v:shape>
            </v:group>
            <v:group style="position:absolute;left:6762;top:2446;width:2;height:401" coordorigin="6762,2446" coordsize="2,401">
              <v:shape style="position:absolute;left:6762;top:2446;width:2;height:401" coordorigin="6762,2446" coordsize="0,401" path="m6762,2847l6762,2446e" filled="false" stroked="true" strokeweight=".75pt" strokecolor="#fa7a6d">
                <v:path arrowok="t"/>
              </v:shape>
            </v:group>
            <v:group style="position:absolute;left:6772;top:2446;width:2;height:401" coordorigin="6772,2446" coordsize="2,401">
              <v:shape style="position:absolute;left:6772;top:2446;width:2;height:401" coordorigin="6772,2446" coordsize="0,401" path="m6772,2847l6772,2446e" filled="false" stroked="true" strokeweight=".75pt" strokecolor="#fa7a6d">
                <v:path arrowok="t"/>
              </v:shape>
            </v:group>
            <v:group style="position:absolute;left:6782;top:2446;width:2;height:401" coordorigin="6782,2446" coordsize="2,401">
              <v:shape style="position:absolute;left:6782;top:2446;width:2;height:401" coordorigin="6782,2446" coordsize="0,401" path="m6782,2847l6782,2446e" filled="false" stroked="true" strokeweight=".75pt" strokecolor="#fa7a6d">
                <v:path arrowok="t"/>
              </v:shape>
            </v:group>
            <v:group style="position:absolute;left:6793;top:2446;width:2;height:401" coordorigin="6793,2446" coordsize="2,401">
              <v:shape style="position:absolute;left:6793;top:2446;width:2;height:401" coordorigin="6793,2446" coordsize="0,401" path="m6793,2847l6793,2446e" filled="false" stroked="true" strokeweight=".75pt" strokecolor="#fa7a6d">
                <v:path arrowok="t"/>
              </v:shape>
            </v:group>
            <v:group style="position:absolute;left:6803;top:2446;width:2;height:401" coordorigin="6803,2446" coordsize="2,401">
              <v:shape style="position:absolute;left:6803;top:2446;width:2;height:401" coordorigin="6803,2446" coordsize="0,401" path="m6803,2847l6803,2446e" filled="false" stroked="true" strokeweight=".75pt" strokecolor="#fa7a6d">
                <v:path arrowok="t"/>
              </v:shape>
            </v:group>
            <v:group style="position:absolute;left:6813;top:2446;width:2;height:401" coordorigin="6813,2446" coordsize="2,401">
              <v:shape style="position:absolute;left:6813;top:2446;width:2;height:401" coordorigin="6813,2446" coordsize="0,401" path="m6813,2847l6813,2446e" filled="false" stroked="true" strokeweight=".75pt" strokecolor="#fa7a6d">
                <v:path arrowok="t"/>
              </v:shape>
            </v:group>
            <v:group style="position:absolute;left:6823;top:2446;width:2;height:401" coordorigin="6823,2446" coordsize="2,401">
              <v:shape style="position:absolute;left:6823;top:2446;width:2;height:401" coordorigin="6823,2446" coordsize="0,401" path="m6823,2847l6823,2446e" filled="false" stroked="true" strokeweight=".75pt" strokecolor="#fa7a6d">
                <v:path arrowok="t"/>
              </v:shape>
            </v:group>
            <v:group style="position:absolute;left:6834;top:2446;width:2;height:401" coordorigin="6834,2446" coordsize="2,401">
              <v:shape style="position:absolute;left:6834;top:2446;width:2;height:401" coordorigin="6834,2446" coordsize="0,401" path="m6834,2847l6834,2446e" filled="false" stroked="true" strokeweight=".75pt" strokecolor="#fa7a6d">
                <v:path arrowok="t"/>
              </v:shape>
            </v:group>
            <v:group style="position:absolute;left:6844;top:2447;width:2;height:400" coordorigin="6844,2447" coordsize="2,400">
              <v:shape style="position:absolute;left:6844;top:2447;width:2;height:400" coordorigin="6844,2447" coordsize="0,400" path="m6844,2847l6844,2447e" filled="false" stroked="true" strokeweight=".75pt" strokecolor="#fa7a6d">
                <v:path arrowok="t"/>
              </v:shape>
            </v:group>
            <v:group style="position:absolute;left:6854;top:2447;width:2;height:400" coordorigin="6854,2447" coordsize="2,400">
              <v:shape style="position:absolute;left:6854;top:2447;width:2;height:400" coordorigin="6854,2447" coordsize="0,400" path="m6854,2847l6854,2447e" filled="false" stroked="true" strokeweight=".75pt" strokecolor="#fa7a6d">
                <v:path arrowok="t"/>
              </v:shape>
            </v:group>
            <v:group style="position:absolute;left:6865;top:2447;width:2;height:400" coordorigin="6865,2447" coordsize="2,400">
              <v:shape style="position:absolute;left:6865;top:2447;width:2;height:400" coordorigin="6865,2447" coordsize="0,400" path="m6865,2847l6865,2447e" filled="false" stroked="true" strokeweight=".75pt" strokecolor="#fa7a6d">
                <v:path arrowok="t"/>
              </v:shape>
            </v:group>
            <v:group style="position:absolute;left:6875;top:2448;width:2;height:399" coordorigin="6875,2448" coordsize="2,399">
              <v:shape style="position:absolute;left:6875;top:2448;width:2;height:399" coordorigin="6875,2448" coordsize="0,399" path="m6875,2847l6875,2448e" filled="false" stroked="true" strokeweight=".75pt" strokecolor="#fa7a6d">
                <v:path arrowok="t"/>
              </v:shape>
            </v:group>
            <v:group style="position:absolute;left:6885;top:2448;width:2;height:399" coordorigin="6885,2448" coordsize="2,399">
              <v:shape style="position:absolute;left:6885;top:2448;width:2;height:399" coordorigin="6885,2448" coordsize="0,399" path="m6885,2847l6885,2448e" filled="false" stroked="true" strokeweight=".75pt" strokecolor="#fa7a6d">
                <v:path arrowok="t"/>
              </v:shape>
            </v:group>
            <v:group style="position:absolute;left:6895;top:2449;width:2;height:398" coordorigin="6895,2449" coordsize="2,398">
              <v:shape style="position:absolute;left:6895;top:2449;width:2;height:398" coordorigin="6895,2449" coordsize="0,398" path="m6895,2847l6895,2449e" filled="false" stroked="true" strokeweight=".75pt" strokecolor="#fa7a6d">
                <v:path arrowok="t"/>
              </v:shape>
            </v:group>
            <v:group style="position:absolute;left:6906;top:2450;width:2;height:397" coordorigin="6906,2450" coordsize="2,397">
              <v:shape style="position:absolute;left:6906;top:2450;width:2;height:397" coordorigin="6906,2450" coordsize="0,397" path="m6906,2847l6906,2450e" filled="false" stroked="true" strokeweight=".75pt" strokecolor="#fa7a6d">
                <v:path arrowok="t"/>
              </v:shape>
            </v:group>
            <v:group style="position:absolute;left:6916;top:2450;width:2;height:397" coordorigin="6916,2450" coordsize="2,397">
              <v:shape style="position:absolute;left:6916;top:2450;width:2;height:397" coordorigin="6916,2450" coordsize="0,397" path="m6916,2847l6916,2450e" filled="false" stroked="true" strokeweight=".75pt" strokecolor="#fa7a6d">
                <v:path arrowok="t"/>
              </v:shape>
            </v:group>
            <v:group style="position:absolute;left:6926;top:2450;width:2;height:397" coordorigin="6926,2450" coordsize="2,397">
              <v:shape style="position:absolute;left:6926;top:2450;width:2;height:397" coordorigin="6926,2450" coordsize="0,397" path="m6926,2847l6926,2450e" filled="false" stroked="true" strokeweight=".75pt" strokecolor="#fa7a6d">
                <v:path arrowok="t"/>
              </v:shape>
            </v:group>
            <v:group style="position:absolute;left:6936;top:2451;width:2;height:396" coordorigin="6936,2451" coordsize="2,396">
              <v:shape style="position:absolute;left:6936;top:2451;width:2;height:396" coordorigin="6936,2451" coordsize="0,396" path="m6936,2847l6936,2451e" filled="false" stroked="true" strokeweight=".75pt" strokecolor="#fa7a6d">
                <v:path arrowok="t"/>
              </v:shape>
            </v:group>
            <v:group style="position:absolute;left:6947;top:2451;width:2;height:396" coordorigin="6947,2451" coordsize="2,396">
              <v:shape style="position:absolute;left:6947;top:2451;width:2;height:396" coordorigin="6947,2451" coordsize="0,396" path="m6947,2847l6947,2451e" filled="false" stroked="true" strokeweight=".75pt" strokecolor="#fa7a6d">
                <v:path arrowok="t"/>
              </v:shape>
            </v:group>
            <v:group style="position:absolute;left:6957;top:2451;width:2;height:396" coordorigin="6957,2451" coordsize="2,396">
              <v:shape style="position:absolute;left:6957;top:2451;width:2;height:396" coordorigin="6957,2451" coordsize="0,396" path="m6957,2847l6957,2451e" filled="false" stroked="true" strokeweight=".75pt" strokecolor="#fa7a6d">
                <v:path arrowok="t"/>
              </v:shape>
            </v:group>
            <v:group style="position:absolute;left:6967;top:2451;width:2;height:396" coordorigin="6967,2451" coordsize="2,396">
              <v:shape style="position:absolute;left:6967;top:2451;width:2;height:396" coordorigin="6967,2451" coordsize="0,396" path="m6967,2847l6967,2451e" filled="false" stroked="true" strokeweight=".75pt" strokecolor="#fa7a6d">
                <v:path arrowok="t"/>
              </v:shape>
            </v:group>
            <v:group style="position:absolute;left:6978;top:2452;width:2;height:395" coordorigin="6978,2452" coordsize="2,395">
              <v:shape style="position:absolute;left:6978;top:2452;width:2;height:395" coordorigin="6978,2452" coordsize="0,395" path="m6978,2847l6978,2452e" filled="false" stroked="true" strokeweight=".75pt" strokecolor="#fa7a6d">
                <v:path arrowok="t"/>
              </v:shape>
            </v:group>
            <v:group style="position:absolute;left:6988;top:2452;width:2;height:395" coordorigin="6988,2452" coordsize="2,395">
              <v:shape style="position:absolute;left:6988;top:2452;width:2;height:395" coordorigin="6988,2452" coordsize="0,395" path="m6988,2847l6988,2452e" filled="false" stroked="true" strokeweight=".75pt" strokecolor="#fa7a6d">
                <v:path arrowok="t"/>
              </v:shape>
            </v:group>
            <v:group style="position:absolute;left:6998;top:2452;width:2;height:395" coordorigin="6998,2452" coordsize="2,395">
              <v:shape style="position:absolute;left:6998;top:2452;width:2;height:395" coordorigin="6998,2452" coordsize="0,395" path="m6998,2847l6998,2452e" filled="false" stroked="true" strokeweight=".75pt" strokecolor="#fa7a6d">
                <v:path arrowok="t"/>
              </v:shape>
            </v:group>
            <v:group style="position:absolute;left:7008;top:2453;width:2;height:394" coordorigin="7008,2453" coordsize="2,394">
              <v:shape style="position:absolute;left:7008;top:2453;width:2;height:394" coordorigin="7008,2453" coordsize="0,394" path="m7008,2847l7008,2453e" filled="false" stroked="true" strokeweight=".75pt" strokecolor="#fa7a6d">
                <v:path arrowok="t"/>
              </v:shape>
            </v:group>
            <v:group style="position:absolute;left:7019;top:2453;width:2;height:394" coordorigin="7019,2453" coordsize="2,394">
              <v:shape style="position:absolute;left:7019;top:2453;width:2;height:394" coordorigin="7019,2453" coordsize="0,394" path="m7019,2847l7019,2453e" filled="false" stroked="true" strokeweight=".75pt" strokecolor="#fa7a6d">
                <v:path arrowok="t"/>
              </v:shape>
            </v:group>
            <v:group style="position:absolute;left:7029;top:2453;width:2;height:394" coordorigin="7029,2453" coordsize="2,394">
              <v:shape style="position:absolute;left:7029;top:2453;width:2;height:394" coordorigin="7029,2453" coordsize="0,394" path="m7029,2847l7029,2453e" filled="false" stroked="true" strokeweight=".75pt" strokecolor="#fa7a6d">
                <v:path arrowok="t"/>
              </v:shape>
            </v:group>
            <v:group style="position:absolute;left:7039;top:2454;width:2;height:393" coordorigin="7039,2454" coordsize="2,393">
              <v:shape style="position:absolute;left:7039;top:2454;width:2;height:393" coordorigin="7039,2454" coordsize="0,393" path="m7039,2847l7039,2454e" filled="false" stroked="true" strokeweight=".75pt" strokecolor="#fa7a6d">
                <v:path arrowok="t"/>
              </v:shape>
            </v:group>
            <v:group style="position:absolute;left:7050;top:2453;width:2;height:394" coordorigin="7050,2453" coordsize="2,394">
              <v:shape style="position:absolute;left:7050;top:2453;width:2;height:394" coordorigin="7050,2453" coordsize="0,394" path="m7050,2847l7050,2453e" filled="false" stroked="true" strokeweight=".75pt" strokecolor="#fa7a6d">
                <v:path arrowok="t"/>
              </v:shape>
            </v:group>
            <v:group style="position:absolute;left:7060;top:2453;width:2;height:394" coordorigin="7060,2453" coordsize="2,394">
              <v:shape style="position:absolute;left:7060;top:2453;width:2;height:394" coordorigin="7060,2453" coordsize="0,394" path="m7060,2847l7060,2453e" filled="false" stroked="true" strokeweight=".75pt" strokecolor="#fa7a6d">
                <v:path arrowok="t"/>
              </v:shape>
            </v:group>
            <v:group style="position:absolute;left:7070;top:2453;width:2;height:394" coordorigin="7070,2453" coordsize="2,394">
              <v:shape style="position:absolute;left:7070;top:2453;width:2;height:394" coordorigin="7070,2453" coordsize="0,394" path="m7070,2847l7070,2453e" filled="false" stroked="true" strokeweight=".75pt" strokecolor="#fa7a6d">
                <v:path arrowok="t"/>
              </v:shape>
            </v:group>
            <v:group style="position:absolute;left:7080;top:2424;width:2;height:423" coordorigin="7080,2424" coordsize="2,423">
              <v:shape style="position:absolute;left:7080;top:2424;width:2;height:423" coordorigin="7080,2424" coordsize="0,423" path="m7080,2847l7080,2424e" filled="false" stroked="true" strokeweight=".75pt" strokecolor="#fa7a6d">
                <v:path arrowok="t"/>
              </v:shape>
            </v:group>
            <v:group style="position:absolute;left:7091;top:2431;width:2;height:416" coordorigin="7091,2431" coordsize="2,416">
              <v:shape style="position:absolute;left:7091;top:2431;width:2;height:416" coordorigin="7091,2431" coordsize="0,416" path="m7091,2847l7091,2431e" filled="false" stroked="true" strokeweight=".75pt" strokecolor="#fa7a6d">
                <v:path arrowok="t"/>
              </v:shape>
            </v:group>
            <v:group style="position:absolute;left:7101;top:2430;width:2;height:417" coordorigin="7101,2430" coordsize="2,417">
              <v:shape style="position:absolute;left:7101;top:2430;width:2;height:417" coordorigin="7101,2430" coordsize="0,417" path="m7101,2847l7101,2430e" filled="false" stroked="true" strokeweight=".75pt" strokecolor="#fa7a6d">
                <v:path arrowok="t"/>
              </v:shape>
            </v:group>
            <v:group style="position:absolute;left:7111;top:2430;width:2;height:417" coordorigin="7111,2430" coordsize="2,417">
              <v:shape style="position:absolute;left:7111;top:2430;width:2;height:417" coordorigin="7111,2430" coordsize="0,417" path="m7111,2847l7111,2430e" filled="false" stroked="true" strokeweight=".75pt" strokecolor="#fa7a6d">
                <v:path arrowok="t"/>
              </v:shape>
            </v:group>
            <v:group style="position:absolute;left:7121;top:2429;width:2;height:418" coordorigin="7121,2429" coordsize="2,418">
              <v:shape style="position:absolute;left:7121;top:2429;width:2;height:418" coordorigin="7121,2429" coordsize="0,418" path="m7121,2847l7121,2429e" filled="false" stroked="true" strokeweight=".75pt" strokecolor="#fa7a6d">
                <v:path arrowok="t"/>
              </v:shape>
            </v:group>
            <v:group style="position:absolute;left:7132;top:2429;width:2;height:418" coordorigin="7132,2429" coordsize="2,418">
              <v:shape style="position:absolute;left:7132;top:2429;width:2;height:418" coordorigin="7132,2429" coordsize="0,418" path="m7132,2847l7132,2429e" filled="false" stroked="true" strokeweight=".75pt" strokecolor="#fa7a6d">
                <v:path arrowok="t"/>
              </v:shape>
            </v:group>
            <v:group style="position:absolute;left:7142;top:2429;width:2;height:418" coordorigin="7142,2429" coordsize="2,418">
              <v:shape style="position:absolute;left:7142;top:2429;width:2;height:418" coordorigin="7142,2429" coordsize="0,418" path="m7142,2847l7142,2429e" filled="false" stroked="true" strokeweight=".75pt" strokecolor="#fa7a6d">
                <v:path arrowok="t"/>
              </v:shape>
            </v:group>
            <v:group style="position:absolute;left:7152;top:2429;width:2;height:418" coordorigin="7152,2429" coordsize="2,418">
              <v:shape style="position:absolute;left:7152;top:2429;width:2;height:418" coordorigin="7152,2429" coordsize="0,418" path="m7152,2847l7152,2429e" filled="false" stroked="true" strokeweight=".75pt" strokecolor="#fa7a6d">
                <v:path arrowok="t"/>
              </v:shape>
            </v:group>
            <v:group style="position:absolute;left:7163;top:2429;width:2;height:418" coordorigin="7163,2429" coordsize="2,418">
              <v:shape style="position:absolute;left:7163;top:2429;width:2;height:418" coordorigin="7163,2429" coordsize="0,418" path="m7163,2847l7163,2429e" filled="false" stroked="true" strokeweight=".75pt" strokecolor="#fa7a6d">
                <v:path arrowok="t"/>
              </v:shape>
            </v:group>
            <v:group style="position:absolute;left:7173;top:2429;width:2;height:418" coordorigin="7173,2429" coordsize="2,418">
              <v:shape style="position:absolute;left:7173;top:2429;width:2;height:418" coordorigin="7173,2429" coordsize="0,418" path="m7173,2847l7173,2429e" filled="false" stroked="true" strokeweight=".75pt" strokecolor="#fa7a6d">
                <v:path arrowok="t"/>
              </v:shape>
            </v:group>
            <v:group style="position:absolute;left:7183;top:2429;width:2;height:418" coordorigin="7183,2429" coordsize="2,418">
              <v:shape style="position:absolute;left:7183;top:2429;width:2;height:418" coordorigin="7183,2429" coordsize="0,418" path="m7183,2847l7183,2429e" filled="false" stroked="true" strokeweight=".75pt" strokecolor="#fa7a6d">
                <v:path arrowok="t"/>
              </v:shape>
            </v:group>
            <v:group style="position:absolute;left:7193;top:2429;width:2;height:418" coordorigin="7193,2429" coordsize="2,418">
              <v:shape style="position:absolute;left:7193;top:2429;width:2;height:418" coordorigin="7193,2429" coordsize="0,418" path="m7193,2847l7193,2429e" filled="false" stroked="true" strokeweight=".75pt" strokecolor="#fa7a6d">
                <v:path arrowok="t"/>
              </v:shape>
            </v:group>
            <v:group style="position:absolute;left:7204;top:2428;width:2;height:419" coordorigin="7204,2428" coordsize="2,419">
              <v:shape style="position:absolute;left:7204;top:2428;width:2;height:419" coordorigin="7204,2428" coordsize="0,419" path="m7204,2847l7204,2428e" filled="false" stroked="true" strokeweight=".75pt" strokecolor="#fa7a6d">
                <v:path arrowok="t"/>
              </v:shape>
            </v:group>
            <v:group style="position:absolute;left:7214;top:2427;width:2;height:420" coordorigin="7214,2427" coordsize="2,420">
              <v:shape style="position:absolute;left:7214;top:2427;width:2;height:420" coordorigin="7214,2427" coordsize="0,420" path="m7214,2847l7214,2427e" filled="false" stroked="true" strokeweight=".75pt" strokecolor="#fa7a6d">
                <v:path arrowok="t"/>
              </v:shape>
            </v:group>
            <v:group style="position:absolute;left:7224;top:2387;width:2;height:460" coordorigin="7224,2387" coordsize="2,460">
              <v:shape style="position:absolute;left:7224;top:2387;width:2;height:460" coordorigin="7224,2387" coordsize="0,460" path="m7224,2847l7224,2387e" filled="false" stroked="true" strokeweight=".75pt" strokecolor="#fa7a6d">
                <v:path arrowok="t"/>
              </v:shape>
            </v:group>
            <v:group style="position:absolute;left:7235;top:2486;width:2;height:361" coordorigin="7235,2486" coordsize="2,361">
              <v:shape style="position:absolute;left:7235;top:2486;width:2;height:361" coordorigin="7235,2486" coordsize="0,361" path="m7235,2847l7235,2486e" filled="false" stroked="true" strokeweight=".75pt" strokecolor="#fa7a6d">
                <v:path arrowok="t"/>
              </v:shape>
            </v:group>
            <v:group style="position:absolute;left:7245;top:2458;width:2;height:389" coordorigin="7245,2458" coordsize="2,389">
              <v:shape style="position:absolute;left:7245;top:2458;width:2;height:389" coordorigin="7245,2458" coordsize="0,389" path="m7245,2847l7245,2458e" filled="false" stroked="true" strokeweight=".75pt" strokecolor="#fa7a6d">
                <v:path arrowok="t"/>
              </v:shape>
            </v:group>
            <v:group style="position:absolute;left:7255;top:2442;width:2;height:405" coordorigin="7255,2442" coordsize="2,405">
              <v:shape style="position:absolute;left:7255;top:2442;width:2;height:405" coordorigin="7255,2442" coordsize="0,405" path="m7255,2847l7255,2442e" filled="false" stroked="true" strokeweight=".75pt" strokecolor="#fa7a6d">
                <v:path arrowok="t"/>
              </v:shape>
            </v:group>
            <v:group style="position:absolute;left:7265;top:2440;width:2;height:407" coordorigin="7265,2440" coordsize="2,407">
              <v:shape style="position:absolute;left:7265;top:2440;width:2;height:407" coordorigin="7265,2440" coordsize="0,407" path="m7265,2847l7265,2440e" filled="false" stroked="true" strokeweight=".75pt" strokecolor="#fa7a6d">
                <v:path arrowok="t"/>
              </v:shape>
            </v:group>
            <v:group style="position:absolute;left:7276;top:2438;width:2;height:409" coordorigin="7276,2438" coordsize="2,409">
              <v:shape style="position:absolute;left:7276;top:2438;width:2;height:409" coordorigin="7276,2438" coordsize="0,409" path="m7276,2847l7276,2438e" filled="false" stroked="true" strokeweight=".75pt" strokecolor="#fa7a6d">
                <v:path arrowok="t"/>
              </v:shape>
            </v:group>
            <v:group style="position:absolute;left:7286;top:2436;width:2;height:411" coordorigin="7286,2436" coordsize="2,411">
              <v:shape style="position:absolute;left:7286;top:2436;width:2;height:411" coordorigin="7286,2436" coordsize="0,411" path="m7286,2847l7286,2436e" filled="false" stroked="true" strokeweight=".75pt" strokecolor="#fa7a6d">
                <v:path arrowok="t"/>
              </v:shape>
            </v:group>
            <v:group style="position:absolute;left:7296;top:2435;width:2;height:412" coordorigin="7296,2435" coordsize="2,412">
              <v:shape style="position:absolute;left:7296;top:2435;width:2;height:412" coordorigin="7296,2435" coordsize="0,412" path="m7296,2847l7296,2435e" filled="false" stroked="true" strokeweight=".75pt" strokecolor="#fa7a6d">
                <v:path arrowok="t"/>
              </v:shape>
            </v:group>
            <v:group style="position:absolute;left:7306;top:2433;width:2;height:414" coordorigin="7306,2433" coordsize="2,414">
              <v:shape style="position:absolute;left:7306;top:2433;width:2;height:414" coordorigin="7306,2433" coordsize="0,414" path="m7306,2847l7306,2433e" filled="false" stroked="true" strokeweight=".75pt" strokecolor="#fa7a6d">
                <v:path arrowok="t"/>
              </v:shape>
            </v:group>
            <v:group style="position:absolute;left:7317;top:2431;width:2;height:416" coordorigin="7317,2431" coordsize="2,416">
              <v:shape style="position:absolute;left:7317;top:2431;width:2;height:416" coordorigin="7317,2431" coordsize="0,416" path="m7317,2847l7317,2431e" filled="false" stroked="true" strokeweight=".75pt" strokecolor="#fa7a6d">
                <v:path arrowok="t"/>
              </v:shape>
            </v:group>
            <v:group style="position:absolute;left:7327;top:2429;width:2;height:418" coordorigin="7327,2429" coordsize="2,418">
              <v:shape style="position:absolute;left:7327;top:2429;width:2;height:418" coordorigin="7327,2429" coordsize="0,418" path="m7327,2847l7327,2429e" filled="false" stroked="true" strokeweight=".75pt" strokecolor="#fa7a6d">
                <v:path arrowok="t"/>
              </v:shape>
            </v:group>
            <v:group style="position:absolute;left:7337;top:2427;width:2;height:420" coordorigin="7337,2427" coordsize="2,420">
              <v:shape style="position:absolute;left:7337;top:2427;width:2;height:420" coordorigin="7337,2427" coordsize="0,420" path="m7337,2847l7337,2427e" filled="false" stroked="true" strokeweight=".75pt" strokecolor="#fa7a6d">
                <v:path arrowok="t"/>
              </v:shape>
            </v:group>
            <v:group style="position:absolute;left:7348;top:2426;width:2;height:421" coordorigin="7348,2426" coordsize="2,421">
              <v:shape style="position:absolute;left:7348;top:2426;width:2;height:421" coordorigin="7348,2426" coordsize="0,421" path="m7348,2847l7348,2426e" filled="false" stroked="true" strokeweight=".75pt" strokecolor="#fa7a6d">
                <v:path arrowok="t"/>
              </v:shape>
            </v:group>
            <v:group style="position:absolute;left:7358;top:2436;width:2;height:411" coordorigin="7358,2436" coordsize="2,411">
              <v:shape style="position:absolute;left:7358;top:2436;width:2;height:411" coordorigin="7358,2436" coordsize="0,411" path="m7358,2847l7358,2436e" filled="false" stroked="true" strokeweight=".75pt" strokecolor="#fa7a6d">
                <v:path arrowok="t"/>
              </v:shape>
            </v:group>
            <v:group style="position:absolute;left:7368;top:2454;width:2;height:393" coordorigin="7368,2454" coordsize="2,393">
              <v:shape style="position:absolute;left:7368;top:2454;width:2;height:393" coordorigin="7368,2454" coordsize="0,393" path="m7368,2847l7368,2454e" filled="false" stroked="true" strokeweight=".75pt" strokecolor="#fa7a6d">
                <v:path arrowok="t"/>
              </v:shape>
            </v:group>
            <v:group style="position:absolute;left:7378;top:2470;width:2;height:377" coordorigin="7378,2470" coordsize="2,377">
              <v:shape style="position:absolute;left:7378;top:2470;width:2;height:377" coordorigin="7378,2470" coordsize="0,377" path="m7378,2847l7378,2470e" filled="false" stroked="true" strokeweight=".75pt" strokecolor="#fa7a6d">
                <v:path arrowok="t"/>
              </v:shape>
            </v:group>
            <v:group style="position:absolute;left:7389;top:2477;width:2;height:370" coordorigin="7389,2477" coordsize="2,370">
              <v:shape style="position:absolute;left:7389;top:2477;width:2;height:370" coordorigin="7389,2477" coordsize="0,370" path="m7389,2847l7389,2477e" filled="false" stroked="true" strokeweight=".75pt" strokecolor="#fa7a6d">
                <v:path arrowok="t"/>
              </v:shape>
            </v:group>
            <v:group style="position:absolute;left:7399;top:2424;width:2;height:423" coordorigin="7399,2424" coordsize="2,423">
              <v:shape style="position:absolute;left:7399;top:2424;width:2;height:423" coordorigin="7399,2424" coordsize="0,423" path="m7399,2847l7399,2424e" filled="false" stroked="true" strokeweight=".75pt" strokecolor="#fa7a6d">
                <v:path arrowok="t"/>
              </v:shape>
            </v:group>
            <v:group style="position:absolute;left:7409;top:2344;width:2;height:503" coordorigin="7409,2344" coordsize="2,503">
              <v:shape style="position:absolute;left:7409;top:2344;width:2;height:503" coordorigin="7409,2344" coordsize="0,503" path="m7409,2847l7409,2344e" filled="false" stroked="true" strokeweight=".75pt" strokecolor="#fa7a6d">
                <v:path arrowok="t"/>
              </v:shape>
            </v:group>
            <v:group style="position:absolute;left:7420;top:2433;width:2;height:414" coordorigin="7420,2433" coordsize="2,414">
              <v:shape style="position:absolute;left:7420;top:2433;width:2;height:414" coordorigin="7420,2433" coordsize="0,414" path="m7420,2847l7420,2433e" filled="false" stroked="true" strokeweight=".75pt" strokecolor="#fa7a6d">
                <v:path arrowok="t"/>
              </v:shape>
            </v:group>
            <v:group style="position:absolute;left:7430;top:2443;width:2;height:404" coordorigin="7430,2443" coordsize="2,404">
              <v:shape style="position:absolute;left:7430;top:2443;width:2;height:404" coordorigin="7430,2443" coordsize="0,404" path="m7430,2847l7430,2443e" filled="false" stroked="true" strokeweight=".75pt" strokecolor="#fa7a6d">
                <v:path arrowok="t"/>
              </v:shape>
            </v:group>
            <v:group style="position:absolute;left:7440;top:2444;width:2;height:403" coordorigin="7440,2444" coordsize="2,403">
              <v:shape style="position:absolute;left:7440;top:2444;width:2;height:403" coordorigin="7440,2444" coordsize="0,403" path="m7440,2847l7440,2444e" filled="false" stroked="true" strokeweight=".75pt" strokecolor="#fa7a6d">
                <v:path arrowok="t"/>
              </v:shape>
            </v:group>
            <v:group style="position:absolute;left:7450;top:2446;width:2;height:401" coordorigin="7450,2446" coordsize="2,401">
              <v:shape style="position:absolute;left:7450;top:2446;width:2;height:401" coordorigin="7450,2446" coordsize="0,401" path="m7450,2847l7450,2446e" filled="false" stroked="true" strokeweight=".75pt" strokecolor="#fa7a6d">
                <v:path arrowok="t"/>
              </v:shape>
            </v:group>
            <v:group style="position:absolute;left:7461;top:2448;width:2;height:399" coordorigin="7461,2448" coordsize="2,399">
              <v:shape style="position:absolute;left:7461;top:2448;width:2;height:399" coordorigin="7461,2448" coordsize="0,399" path="m7461,2847l7461,2448e" filled="false" stroked="true" strokeweight=".75pt" strokecolor="#fa7a6d">
                <v:path arrowok="t"/>
              </v:shape>
            </v:group>
            <v:group style="position:absolute;left:7471;top:2450;width:2;height:397" coordorigin="7471,2450" coordsize="2,397">
              <v:shape style="position:absolute;left:7471;top:2450;width:2;height:397" coordorigin="7471,2450" coordsize="0,397" path="m7471,2847l7471,2450e" filled="false" stroked="true" strokeweight=".75pt" strokecolor="#fa7a6d">
                <v:path arrowok="t"/>
              </v:shape>
            </v:group>
            <v:group style="position:absolute;left:7481;top:2452;width:2;height:395" coordorigin="7481,2452" coordsize="2,395">
              <v:shape style="position:absolute;left:7481;top:2452;width:2;height:395" coordorigin="7481,2452" coordsize="0,395" path="m7481,2847l7481,2452e" filled="false" stroked="true" strokeweight=".75pt" strokecolor="#fa7a6d">
                <v:path arrowok="t"/>
              </v:shape>
            </v:group>
            <v:group style="position:absolute;left:7491;top:2455;width:2;height:392" coordorigin="7491,2455" coordsize="2,392">
              <v:shape style="position:absolute;left:7491;top:2455;width:2;height:392" coordorigin="7491,2455" coordsize="0,392" path="m7491,2847l7491,2455e" filled="false" stroked="true" strokeweight=".75pt" strokecolor="#fa7a6d">
                <v:path arrowok="t"/>
              </v:shape>
            </v:group>
            <v:group style="position:absolute;left:7502;top:2458;width:2;height:389" coordorigin="7502,2458" coordsize="2,389">
              <v:shape style="position:absolute;left:7502;top:2458;width:2;height:389" coordorigin="7502,2458" coordsize="0,389" path="m7502,2847l7502,2458e" filled="false" stroked="true" strokeweight=".75pt" strokecolor="#fa7a6d">
                <v:path arrowok="t"/>
              </v:shape>
            </v:group>
            <v:group style="position:absolute;left:7512;top:2461;width:2;height:386" coordorigin="7512,2461" coordsize="2,386">
              <v:shape style="position:absolute;left:7512;top:2461;width:2;height:386" coordorigin="7512,2461" coordsize="0,386" path="m7512,2847l7512,2461e" filled="false" stroked="true" strokeweight=".75pt" strokecolor="#fa7a6d">
                <v:path arrowok="t"/>
              </v:shape>
            </v:group>
            <v:group style="position:absolute;left:7522;top:2465;width:2;height:382" coordorigin="7522,2465" coordsize="2,382">
              <v:shape style="position:absolute;left:7522;top:2465;width:2;height:382" coordorigin="7522,2465" coordsize="0,382" path="m7522,2847l7522,2465e" filled="false" stroked="true" strokeweight=".75pt" strokecolor="#fa7a6d">
                <v:path arrowok="t"/>
              </v:shape>
            </v:group>
            <v:group style="position:absolute;left:7533;top:2470;width:2;height:377" coordorigin="7533,2470" coordsize="2,377">
              <v:shape style="position:absolute;left:7533;top:2470;width:2;height:377" coordorigin="7533,2470" coordsize="0,377" path="m7533,2847l7533,2470e" filled="false" stroked="true" strokeweight=".75pt" strokecolor="#fa7a6d">
                <v:path arrowok="t"/>
              </v:shape>
            </v:group>
            <v:group style="position:absolute;left:7543;top:2468;width:2;height:379" coordorigin="7543,2468" coordsize="2,379">
              <v:shape style="position:absolute;left:7543;top:2468;width:2;height:379" coordorigin="7543,2468" coordsize="0,379" path="m7543,2847l7543,2468e" filled="false" stroked="true" strokeweight=".75pt" strokecolor="#fa7a6d">
                <v:path arrowok="t"/>
              </v:shape>
            </v:group>
            <v:group style="position:absolute;left:7553;top:2451;width:2;height:396" coordorigin="7553,2451" coordsize="2,396">
              <v:shape style="position:absolute;left:7553;top:2451;width:2;height:396" coordorigin="7553,2451" coordsize="0,396" path="m7553,2847l7553,2451e" filled="false" stroked="true" strokeweight=".75pt" strokecolor="#fa7a6d">
                <v:path arrowok="t"/>
              </v:shape>
            </v:group>
            <v:group style="position:absolute;left:7563;top:2451;width:2;height:396" coordorigin="7563,2451" coordsize="2,396">
              <v:shape style="position:absolute;left:7563;top:2451;width:2;height:396" coordorigin="7563,2451" coordsize="0,396" path="m7563,2847l7563,2451e" filled="false" stroked="true" strokeweight=".75pt" strokecolor="#fa7a6d">
                <v:path arrowok="t"/>
              </v:shape>
            </v:group>
            <v:group style="position:absolute;left:7574;top:2451;width:2;height:396" coordorigin="7574,2451" coordsize="2,396">
              <v:shape style="position:absolute;left:7574;top:2451;width:2;height:396" coordorigin="7574,2451" coordsize="0,396" path="m7574,2847l7574,2451e" filled="false" stroked="true" strokeweight=".75pt" strokecolor="#fa7a6d">
                <v:path arrowok="t"/>
              </v:shape>
            </v:group>
            <v:group style="position:absolute;left:7584;top:2451;width:2;height:396" coordorigin="7584,2451" coordsize="2,396">
              <v:shape style="position:absolute;left:7584;top:2451;width:2;height:396" coordorigin="7584,2451" coordsize="0,396" path="m7584,2847l7584,2451e" filled="false" stroked="true" strokeweight=".75pt" strokecolor="#fa7a6d">
                <v:path arrowok="t"/>
              </v:shape>
            </v:group>
            <v:group style="position:absolute;left:7594;top:2452;width:2;height:395" coordorigin="7594,2452" coordsize="2,395">
              <v:shape style="position:absolute;left:7594;top:2452;width:2;height:395" coordorigin="7594,2452" coordsize="0,395" path="m7594,2847l7594,2452e" filled="false" stroked="true" strokeweight=".75pt" strokecolor="#fa7a6d">
                <v:path arrowok="t"/>
              </v:shape>
            </v:group>
            <v:group style="position:absolute;left:7605;top:2453;width:2;height:394" coordorigin="7605,2453" coordsize="2,394">
              <v:shape style="position:absolute;left:7605;top:2453;width:2;height:394" coordorigin="7605,2453" coordsize="0,394" path="m7605,2847l7605,2453e" filled="false" stroked="true" strokeweight=".75pt" strokecolor="#fa7a6d">
                <v:path arrowok="t"/>
              </v:shape>
            </v:group>
            <v:group style="position:absolute;left:7615;top:2454;width:2;height:393" coordorigin="7615,2454" coordsize="2,393">
              <v:shape style="position:absolute;left:7615;top:2454;width:2;height:393" coordorigin="7615,2454" coordsize="0,393" path="m7615,2847l7615,2454e" filled="false" stroked="true" strokeweight=".75pt" strokecolor="#fa7a6d">
                <v:path arrowok="t"/>
              </v:shape>
            </v:group>
            <v:group style="position:absolute;left:7625;top:2456;width:2;height:391" coordorigin="7625,2456" coordsize="2,391">
              <v:shape style="position:absolute;left:7625;top:2456;width:2;height:391" coordorigin="7625,2456" coordsize="0,391" path="m7625,2847l7625,2456e" filled="false" stroked="true" strokeweight=".75pt" strokecolor="#fa7a6d">
                <v:path arrowok="t"/>
              </v:shape>
            </v:group>
            <v:group style="position:absolute;left:7635;top:2606;width:2;height:241" coordorigin="7635,2606" coordsize="2,241">
              <v:shape style="position:absolute;left:7635;top:2606;width:2;height:241" coordorigin="7635,2606" coordsize="0,241" path="m7635,2847l7635,2606e" filled="false" stroked="true" strokeweight=".75pt" strokecolor="#fa7a6d">
                <v:path arrowok="t"/>
              </v:shape>
            </v:group>
            <v:group style="position:absolute;left:7638;top:2836;width:15;height:2" coordorigin="7638,2836" coordsize="15,2">
              <v:shape style="position:absolute;left:7638;top:2836;width:15;height:2" coordorigin="7638,2836" coordsize="15,0" path="m7638,2836l7653,2836e" filled="false" stroked="true" strokeweight="1.1pt" strokecolor="#fa7a6d">
                <v:path arrowok="t"/>
              </v:shape>
            </v:group>
            <v:group style="position:absolute;left:7656;top:2654;width:2;height:193" coordorigin="7656,2654" coordsize="2,193">
              <v:shape style="position:absolute;left:7656;top:2654;width:2;height:193" coordorigin="7656,2654" coordsize="0,193" path="m7656,2847l7656,2654e" filled="false" stroked="true" strokeweight=".75pt" strokecolor="#fa7a6d">
                <v:path arrowok="t"/>
              </v:shape>
            </v:group>
            <v:group style="position:absolute;left:7666;top:2445;width:2;height:402" coordorigin="7666,2445" coordsize="2,402">
              <v:shape style="position:absolute;left:7666;top:2445;width:2;height:402" coordorigin="7666,2445" coordsize="0,402" path="m7666,2847l7666,2445e" filled="false" stroked="true" strokeweight=".75pt" strokecolor="#fa7a6d">
                <v:path arrowok="t"/>
              </v:shape>
            </v:group>
            <v:group style="position:absolute;left:7676;top:2240;width:2;height:607" coordorigin="7676,2240" coordsize="2,607">
              <v:shape style="position:absolute;left:7676;top:2240;width:2;height:607" coordorigin="7676,2240" coordsize="0,607" path="m7676,2847l7676,2240e" filled="false" stroked="true" strokeweight=".75pt" strokecolor="#fa7a6d">
                <v:path arrowok="t"/>
              </v:shape>
            </v:group>
            <v:group style="position:absolute;left:7687;top:2042;width:2;height:805" coordorigin="7687,2042" coordsize="2,805">
              <v:shape style="position:absolute;left:7687;top:2042;width:2;height:805" coordorigin="7687,2042" coordsize="0,805" path="m7687,2847l7687,2042e" filled="false" stroked="true" strokeweight=".75pt" strokecolor="#fa7a6d">
                <v:path arrowok="t"/>
              </v:shape>
            </v:group>
            <v:group style="position:absolute;left:297;top:4;width:7400;height:2843" coordorigin="297,4" coordsize="7400,2843">
              <v:shape style="position:absolute;left:297;top:4;width:7400;height:2843" coordorigin="297,4" coordsize="7400,2843" path="m297,2847l7697,2847,7697,4,297,4,297,2847xe" filled="false" stroked="true" strokeweight=".375pt" strokecolor="#000000">
                <v:path arrowok="t"/>
              </v:shape>
              <v:shape style="position:absolute;left:0;top:2725;width:534;height:460" type="#_x0000_t202" filled="false" stroked="false">
                <v:textbox inset="0,0,0,0">
                  <w:txbxContent>
                    <w:p>
                      <w:pPr>
                        <w:spacing w:line="203" w:lineRule="exact" w:before="0"/>
                        <w:ind w:left="1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233;top:2945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04:00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467;top:2945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08:00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3700;top:2945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12:00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4933;top:2945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16:00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6167;top:2945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7400;top:2725;width:534;height:460" type="#_x0000_t202" filled="false" stroked="false">
                <v:textbox inset="0,0,0,0">
                  <w:txbxContent>
                    <w:p>
                      <w:pPr>
                        <w:spacing w:line="203" w:lineRule="exact" w:before="0"/>
                        <w:ind w:left="0" w:right="15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0"/>
                        <w:ind w:left="0" w:right="0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63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tabs>
          <w:tab w:pos="5281" w:val="left" w:leader="none"/>
          <w:tab w:pos="7984" w:val="left" w:leader="none"/>
        </w:tabs>
        <w:spacing w:line="20" w:lineRule="exact"/>
        <w:ind w:left="2578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/>
          <w:sz w:val="2"/>
        </w:rPr>
        <w:pict>
          <v:group style="width:30.3pt;height:.75pt;mso-position-horizontal-relative:char;mso-position-vertical-relative:line" coordorigin="0,0" coordsize="606,15">
            <v:group style="position:absolute;left:8;top:8;width:591;height:2" coordorigin="8,8" coordsize="591,2">
              <v:shape style="position:absolute;left:8;top:8;width:591;height:2" coordorigin="8,8" coordsize="591,0" path="m8,8l599,8e" filled="false" stroked="true" strokeweight=".75pt" strokecolor="#7296e5">
                <v:path arrowok="t"/>
              </v:shape>
            </v:group>
          </v:group>
        </w:pict>
      </w:r>
      <w:r>
        <w:rPr>
          <w:rFonts w:ascii="Times New Roman"/>
          <w:sz w:val="2"/>
        </w:rPr>
      </w:r>
      <w:r>
        <w:rPr>
          <w:rFonts w:ascii="Times New Roman"/>
          <w:sz w:val="2"/>
        </w:rPr>
        <w:tab/>
      </w:r>
      <w:r>
        <w:rPr>
          <w:rFonts w:ascii="Times New Roman"/>
          <w:sz w:val="2"/>
        </w:rPr>
        <w:pict>
          <v:group style="width:30.3pt;height:.75pt;mso-position-horizontal-relative:char;mso-position-vertical-relative:line" coordorigin="0,0" coordsize="606,15">
            <v:group style="position:absolute;left:8;top:8;width:591;height:2" coordorigin="8,8" coordsize="591,2">
              <v:shape style="position:absolute;left:8;top:8;width:591;height:2" coordorigin="8,8" coordsize="591,0" path="m8,8l599,8e" filled="false" stroked="true" strokeweight=".75pt" strokecolor="#fac96d">
                <v:path arrowok="t"/>
              </v:shape>
            </v:group>
          </v:group>
        </w:pict>
      </w:r>
      <w:r>
        <w:rPr>
          <w:rFonts w:ascii="Times New Roman"/>
          <w:sz w:val="2"/>
        </w:rPr>
      </w:r>
      <w:r>
        <w:rPr>
          <w:rFonts w:ascii="Times New Roman"/>
          <w:sz w:val="2"/>
        </w:rPr>
        <w:tab/>
      </w:r>
      <w:r>
        <w:rPr>
          <w:rFonts w:ascii="Times New Roman"/>
          <w:sz w:val="2"/>
        </w:rPr>
        <w:pict>
          <v:group style="width:30.3pt;height:.75pt;mso-position-horizontal-relative:char;mso-position-vertical-relative:line" coordorigin="0,0" coordsize="606,15">
            <v:group style="position:absolute;left:8;top:8;width:591;height:2" coordorigin="8,8" coordsize="591,2">
              <v:shape style="position:absolute;left:8;top:8;width:591;height:2" coordorigin="8,8" coordsize="591,0" path="m8,8l599,8e" filled="false" stroked="true" strokeweight=".75pt" strokecolor="#fa7a6d">
                <v:path arrowok="t"/>
              </v:shape>
            </v:group>
          </v:group>
        </w:pict>
      </w:r>
      <w:r>
        <w:rPr>
          <w:rFonts w:ascii="Times New Roman"/>
          <w:sz w:val="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40" w:lineRule="auto" w:before="194"/>
        <w:ind w:left="1260" w:right="1053"/>
        <w:jc w:val="left"/>
      </w:pPr>
      <w:r>
        <w:rPr/>
        <w:pict>
          <v:group style="position:absolute;margin-left:70.616997pt;margin-top:25.469131pt;width:467.65pt;height:204pt;mso-position-horizontal-relative:page;mso-position-vertical-relative:paragraph;z-index:-418312" coordorigin="1412,509" coordsize="9353,4080">
            <v:group style="position:absolute;left:1417;top:514;width:9344;height:2" coordorigin="1417,514" coordsize="9344,2">
              <v:shape style="position:absolute;left:1417;top:514;width:9344;height:2" coordorigin="1417,514" coordsize="9344,0" path="m1417,514l10760,514e" filled="false" stroked="true" strokeweight=".498pt" strokecolor="#000000">
                <v:path arrowok="t"/>
              </v:shape>
            </v:group>
            <v:group style="position:absolute;left:1422;top:514;width:2;height:4070" coordorigin="1422,514" coordsize="2,4070">
              <v:shape style="position:absolute;left:1422;top:514;width:2;height:4070" coordorigin="1422,514" coordsize="0,4070" path="m1422,4584l1422,514e" filled="false" stroked="true" strokeweight=".498pt" strokecolor="#000000">
                <v:path arrowok="t"/>
              </v:shape>
            </v:group>
            <v:group style="position:absolute;left:10755;top:514;width:2;height:4070" coordorigin="10755,514" coordsize="2,4070">
              <v:shape style="position:absolute;left:10755;top:514;width:2;height:4070" coordorigin="10755,514" coordsize="0,4070" path="m10755,4584l10755,514e" filled="false" stroked="true" strokeweight=".498pt" strokecolor="#000000">
                <v:path arrowok="t"/>
              </v:shape>
            </v:group>
            <v:group style="position:absolute;left:1417;top:4584;width:9344;height:2" coordorigin="1417,4584" coordsize="9344,2">
              <v:shape style="position:absolute;left:1417;top:4584;width:9344;height:2" coordorigin="1417,4584" coordsize="9344,0" path="m1417,4584l10760,4584e" filled="false" stroked="true" strokeweight=".498pt" strokecolor="#000000">
                <v:path arrowok="t"/>
              </v:shape>
              <v:shape style="position:absolute;left:9763;top:1240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763;top:2377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162;top:4064;width:7430;height:441" type="#_x0000_t20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241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5"/>
                          <w:sz w:val="24"/>
                        </w:rPr>
                        <w:t>Time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4"/>
                          <w:sz w:val="24"/>
                        </w:rPr>
                        <w:t>of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Day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tabs>
                          <w:tab w:pos="2782" w:val="left" w:leader="none"/>
                          <w:tab w:pos="6880" w:val="left" w:leader="none"/>
                        </w:tabs>
                        <w:spacing w:line="23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1"/>
                          <w:sz w:val="24"/>
                        </w:rPr>
                        <w:t>Baseline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3"/>
                          <w:sz w:val="24"/>
                        </w:rPr>
                        <w:t>press.</w:t>
                      </w:r>
                      <w:r>
                        <w:rPr>
                          <w:rFonts w:asci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/>
                          <w:w w:val="106"/>
                          <w:sz w:val="24"/>
                        </w:rPr>
                        <w:t>Simula</w:t>
                      </w:r>
                      <w:r>
                        <w:rPr>
                          <w:rFonts w:ascii="Times New Roman"/>
                          <w:spacing w:val="-1"/>
                          <w:w w:val="106"/>
                          <w:sz w:val="24"/>
                        </w:rPr>
                        <w:t>t</w:t>
                      </w:r>
                      <w:r>
                        <w:rPr>
                          <w:rFonts w:ascii="Times New Roman"/>
                          <w:w w:val="103"/>
                          <w:sz w:val="24"/>
                        </w:rPr>
                        <w:t>ed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3"/>
                          <w:sz w:val="24"/>
                        </w:rPr>
                        <w:t>press.</w:t>
                      </w:r>
                      <w:r>
                        <w:rPr>
                          <w:rFonts w:asci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/>
                          <w:w w:val="108"/>
                          <w:sz w:val="24"/>
                        </w:rPr>
                        <w:t>Error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72.5886pt;margin-top:70.713158pt;width:14pt;height:80.05pt;mso-position-horizontal-relative:page;mso-position-vertical-relative:paragraph;z-index:10864" type="#_x0000_t202" filled="false" stroked="false">
            <v:textbox inset="0,0,0,0" style="layout-flow:vertical;mso-layout-flow-alt:bottom-to-top">
              <w:txbxContent>
                <w:p>
                  <w:pPr>
                    <w:spacing w:line="251" w:lineRule="exact" w:before="0"/>
                    <w:ind w:left="20" w:right="0" w:firstLine="0"/>
                    <w:jc w:val="left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>
                    <w:rPr>
                      <w:rFonts w:ascii="Times New Roman"/>
                      <w:w w:val="106"/>
                      <w:sz w:val="24"/>
                    </w:rPr>
                    <w:t>Pressure</w:t>
                  </w:r>
                  <w:r>
                    <w:rPr>
                      <w:rFonts w:ascii="Times New Roman"/>
                      <w:spacing w:val="18"/>
                      <w:sz w:val="24"/>
                    </w:rPr>
                    <w:t> 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(</w:t>
                  </w:r>
                  <w:r>
                    <w:rPr>
                      <w:rFonts w:ascii="Arial"/>
                      <w:i/>
                      <w:spacing w:val="8"/>
                      <w:w w:val="101"/>
                      <w:sz w:val="24"/>
                    </w:rPr>
                    <w:t>k</w:t>
                  </w:r>
                  <w:r>
                    <w:rPr>
                      <w:rFonts w:ascii="Arial"/>
                      <w:i/>
                      <w:spacing w:val="32"/>
                      <w:w w:val="94"/>
                      <w:sz w:val="24"/>
                    </w:rPr>
                    <w:t>P</w:t>
                  </w:r>
                  <w:r>
                    <w:rPr>
                      <w:rFonts w:ascii="Arial"/>
                      <w:i/>
                      <w:spacing w:val="-1"/>
                      <w:w w:val="92"/>
                      <w:sz w:val="24"/>
                    </w:rPr>
                    <w:t>a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)</w:t>
                  </w:r>
                  <w:r>
                    <w:rPr>
                      <w:rFonts w:ascii="Times New Roman"/>
                      <w:sz w:val="24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06.326599pt;margin-top:91.234695pt;width:14pt;height:39.3pt;mso-position-horizontal-relative:page;mso-position-vertical-relative:paragraph;z-index:10936" type="#_x0000_t202" filled="false" stroked="false">
            <v:textbox inset="0,0,0,0" style="layout-flow:vertical;mso-layout-flow-alt:bottom-to-top">
              <w:txbxContent>
                <w:p>
                  <w:pPr>
                    <w:spacing w:line="251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24"/>
                      <w:szCs w:val="24"/>
                    </w:rPr>
                  </w:pPr>
                  <w:r>
                    <w:rPr>
                      <w:rFonts w:ascii="Times New Roman"/>
                      <w:w w:val="97"/>
                      <w:sz w:val="24"/>
                    </w:rPr>
                    <w:t>%</w:t>
                  </w:r>
                  <w:r>
                    <w:rPr>
                      <w:rFonts w:ascii="Arial"/>
                      <w:i/>
                      <w:w w:val="100"/>
                      <w:sz w:val="24"/>
                    </w:rPr>
                    <w:t>e</w:t>
                  </w:r>
                  <w:r>
                    <w:rPr>
                      <w:rFonts w:ascii="Arial"/>
                      <w:i/>
                      <w:spacing w:val="6"/>
                      <w:w w:val="100"/>
                      <w:sz w:val="24"/>
                    </w:rPr>
                    <w:t>r</w:t>
                  </w:r>
                  <w:r>
                    <w:rPr>
                      <w:rFonts w:ascii="Arial"/>
                      <w:i/>
                      <w:spacing w:val="6"/>
                      <w:w w:val="131"/>
                      <w:sz w:val="24"/>
                    </w:rPr>
                    <w:t>r</w:t>
                  </w:r>
                  <w:r>
                    <w:rPr>
                      <w:rFonts w:ascii="Arial"/>
                      <w:i/>
                      <w:w w:val="102"/>
                      <w:sz w:val="24"/>
                    </w:rPr>
                    <w:t>or</w:t>
                  </w:r>
                  <w:r>
                    <w:rPr>
                      <w:rFonts w:ascii="Arial"/>
                      <w:sz w:val="24"/>
                    </w:rPr>
                  </w:r>
                </w:p>
              </w:txbxContent>
            </v:textbox>
            <w10:wrap type="none"/>
          </v:shape>
        </w:pict>
      </w:r>
      <w:r>
        <w:rPr>
          <w:w w:val="105"/>
        </w:rPr>
        <w:t>Figure 4.4:  </w:t>
      </w:r>
      <w:bookmarkStart w:name="_bookmark56" w:id="95"/>
      <w:bookmarkEnd w:id="95"/>
      <w:r>
        <w:rPr>
          <w:w w:val="105"/>
        </w:rPr>
        <w:t>The</w:t>
      </w:r>
      <w:r>
        <w:rPr>
          <w:w w:val="105"/>
        </w:rPr>
        <w:t> simulated flow compared to the actual </w:t>
      </w:r>
      <w:r>
        <w:rPr>
          <w:spacing w:val="47"/>
          <w:w w:val="105"/>
        </w:rPr>
        <w:t> </w:t>
      </w:r>
      <w:r>
        <w:rPr>
          <w:w w:val="105"/>
        </w:rPr>
        <w:t>measurement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spacing w:line="3302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65"/>
          <w:sz w:val="20"/>
          <w:szCs w:val="20"/>
        </w:rPr>
        <w:pict>
          <v:group style="width:400.9pt;height:165.15pt;mso-position-horizontal-relative:char;mso-position-vertical-relative:line" coordorigin="0,0" coordsize="8018,3303">
            <v:group style="position:absolute;left:513;top:2964;width:7268;height:2" coordorigin="513,2964" coordsize="7268,2">
              <v:shape style="position:absolute;left:513;top:2964;width:7268;height:2" coordorigin="513,2964" coordsize="7268,0" path="m513,2964l7781,2964e" filled="false" stroked="true" strokeweight=".0625pt" strokecolor="#d6e0c9">
                <v:path arrowok="t"/>
                <v:stroke dashstyle="longDash"/>
              </v:shape>
            </v:group>
            <v:group style="position:absolute;left:513;top:2964;width:63;height:2" coordorigin="513,2964" coordsize="63,2">
              <v:shape style="position:absolute;left:513;top:2964;width:63;height:2" coordorigin="513,2964" coordsize="63,0" path="m513,2964l576,2964e" filled="false" stroked="true" strokeweight=".375pt" strokecolor="#000000">
                <v:path arrowok="t"/>
              </v:shape>
            </v:group>
            <v:group style="position:absolute;left:513;top:2490;width:7268;height:2" coordorigin="513,2490" coordsize="7268,2">
              <v:shape style="position:absolute;left:513;top:2490;width:7268;height:2" coordorigin="513,2490" coordsize="7268,0" path="m513,2490l7781,2490e" filled="false" stroked="true" strokeweight=".0625pt" strokecolor="#d6e0c9">
                <v:path arrowok="t"/>
                <v:stroke dashstyle="longDash"/>
              </v:shape>
            </v:group>
            <v:group style="position:absolute;left:513;top:2490;width:63;height:2" coordorigin="513,2490" coordsize="63,2">
              <v:shape style="position:absolute;left:513;top:2490;width:63;height:2" coordorigin="513,2490" coordsize="63,0" path="m513,2490l576,2490e" filled="false" stroked="true" strokeweight=".375pt" strokecolor="#000000">
                <v:path arrowok="t"/>
              </v:shape>
            </v:group>
            <v:group style="position:absolute;left:513;top:2016;width:7268;height:2" coordorigin="513,2016" coordsize="7268,2">
              <v:shape style="position:absolute;left:513;top:2016;width:7268;height:2" coordorigin="513,2016" coordsize="7268,0" path="m513,2016l7781,2016e" filled="false" stroked="true" strokeweight=".0625pt" strokecolor="#d6e0c9">
                <v:path arrowok="t"/>
                <v:stroke dashstyle="longDash"/>
              </v:shape>
            </v:group>
            <v:group style="position:absolute;left:513;top:2016;width:63;height:2" coordorigin="513,2016" coordsize="63,2">
              <v:shape style="position:absolute;left:513;top:2016;width:63;height:2" coordorigin="513,2016" coordsize="63,0" path="m513,2016l576,2016e" filled="false" stroked="true" strokeweight=".375pt" strokecolor="#000000">
                <v:path arrowok="t"/>
              </v:shape>
            </v:group>
            <v:group style="position:absolute;left:513;top:1543;width:7268;height:2" coordorigin="513,1543" coordsize="7268,2">
              <v:shape style="position:absolute;left:513;top:1543;width:7268;height:2" coordorigin="513,1543" coordsize="7268,0" path="m513,1543l7781,1543e" filled="false" stroked="true" strokeweight=".0625pt" strokecolor="#d6e0c9">
                <v:path arrowok="t"/>
                <v:stroke dashstyle="longDash"/>
              </v:shape>
            </v:group>
            <v:group style="position:absolute;left:513;top:1543;width:63;height:2" coordorigin="513,1543" coordsize="63,2">
              <v:shape style="position:absolute;left:513;top:1543;width:63;height:2" coordorigin="513,1543" coordsize="63,0" path="m513,1543l576,1543e" filled="false" stroked="true" strokeweight=".375pt" strokecolor="#000000">
                <v:path arrowok="t"/>
              </v:shape>
            </v:group>
            <v:group style="position:absolute;left:513;top:1069;width:7268;height:2" coordorigin="513,1069" coordsize="7268,2">
              <v:shape style="position:absolute;left:513;top:1069;width:7268;height:2" coordorigin="513,1069" coordsize="7268,0" path="m513,1069l7781,1069e" filled="false" stroked="true" strokeweight=".0625pt" strokecolor="#d6e0c9">
                <v:path arrowok="t"/>
                <v:stroke dashstyle="longDash"/>
              </v:shape>
            </v:group>
            <v:group style="position:absolute;left:513;top:1069;width:63;height:2" coordorigin="513,1069" coordsize="63,2">
              <v:shape style="position:absolute;left:513;top:1069;width:63;height:2" coordorigin="513,1069" coordsize="63,0" path="m513,1069l576,1069e" filled="false" stroked="true" strokeweight=".375pt" strokecolor="#000000">
                <v:path arrowok="t"/>
              </v:shape>
            </v:group>
            <v:group style="position:absolute;left:513;top:595;width:7268;height:2" coordorigin="513,595" coordsize="7268,2">
              <v:shape style="position:absolute;left:513;top:595;width:7268;height:2" coordorigin="513,595" coordsize="7268,0" path="m513,595l7781,595e" filled="false" stroked="true" strokeweight=".0625pt" strokecolor="#d6e0c9">
                <v:path arrowok="t"/>
                <v:stroke dashstyle="longDash"/>
              </v:shape>
            </v:group>
            <v:group style="position:absolute;left:513;top:595;width:63;height:2" coordorigin="513,595" coordsize="63,2">
              <v:shape style="position:absolute;left:513;top:595;width:63;height:2" coordorigin="513,595" coordsize="63,0" path="m513,595l576,595e" filled="false" stroked="true" strokeweight=".375pt" strokecolor="#000000">
                <v:path arrowok="t"/>
              </v:shape>
            </v:group>
            <v:group style="position:absolute;left:513;top:121;width:7268;height:2" coordorigin="513,121" coordsize="7268,2">
              <v:shape style="position:absolute;left:513;top:121;width:7268;height:2" coordorigin="513,121" coordsize="7268,0" path="m513,121l7781,121e" filled="false" stroked="true" strokeweight=".0625pt" strokecolor="#d6e0c9">
                <v:path arrowok="t"/>
                <v:stroke dashstyle="longDash"/>
              </v:shape>
            </v:group>
            <v:group style="position:absolute;left:513;top:121;width:63;height:2" coordorigin="513,121" coordsize="63,2">
              <v:shape style="position:absolute;left:513;top:121;width:63;height:2" coordorigin="513,121" coordsize="63,0" path="m513,121l576,121e" filled="false" stroked="true" strokeweight=".375pt" strokecolor="#000000">
                <v:path arrowok="t"/>
              </v:shape>
            </v:group>
            <v:group style="position:absolute;left:513;top:121;width:2;height:2843" coordorigin="513,121" coordsize="2,2843">
              <v:shape style="position:absolute;left:513;top:121;width:2;height:2843" coordorigin="513,121" coordsize="0,2843" path="m513,2964l513,121e" filled="false" stroked="true" strokeweight=".0625pt" strokecolor="#d6e0c9">
                <v:path arrowok="t"/>
                <v:stroke dashstyle="longDash"/>
              </v:shape>
            </v:group>
            <v:group style="position:absolute;left:513;top:2901;width:2;height:63" coordorigin="513,2901" coordsize="2,63">
              <v:shape style="position:absolute;left:513;top:2901;width:2;height:63" coordorigin="513,2901" coordsize="0,63" path="m513,2964l513,2901e" filled="false" stroked="true" strokeweight=".375pt" strokecolor="#000000">
                <v:path arrowok="t"/>
              </v:shape>
            </v:group>
            <v:group style="position:absolute;left:513;top:121;width:2;height:63" coordorigin="513,121" coordsize="2,63">
              <v:shape style="position:absolute;left:513;top:121;width:2;height:63" coordorigin="513,121" coordsize="0,63" path="m513,121l513,184e" filled="false" stroked="true" strokeweight=".375pt" strokecolor="#000000">
                <v:path arrowok="t"/>
              </v:shape>
            </v:group>
            <v:group style="position:absolute;left:816;top:2933;width:2;height:31" coordorigin="816,2933" coordsize="2,31">
              <v:shape style="position:absolute;left:816;top:2933;width:2;height:31" coordorigin="816,2933" coordsize="0,31" path="m816,2964l816,2933e" filled="false" stroked="true" strokeweight=".375pt" strokecolor="#000000">
                <v:path arrowok="t"/>
              </v:shape>
            </v:group>
            <v:group style="position:absolute;left:816;top:121;width:2;height:31" coordorigin="816,121" coordsize="2,31">
              <v:shape style="position:absolute;left:816;top:121;width:2;height:31" coordorigin="816,121" coordsize="0,31" path="m816,121l816,152e" filled="false" stroked="true" strokeweight=".375pt" strokecolor="#000000">
                <v:path arrowok="t"/>
              </v:shape>
            </v:group>
            <v:group style="position:absolute;left:1119;top:2933;width:2;height:31" coordorigin="1119,2933" coordsize="2,31">
              <v:shape style="position:absolute;left:1119;top:2933;width:2;height:31" coordorigin="1119,2933" coordsize="0,31" path="m1119,2964l1119,2933e" filled="false" stroked="true" strokeweight=".375pt" strokecolor="#000000">
                <v:path arrowok="t"/>
              </v:shape>
            </v:group>
            <v:group style="position:absolute;left:1119;top:121;width:2;height:31" coordorigin="1119,121" coordsize="2,31">
              <v:shape style="position:absolute;left:1119;top:121;width:2;height:31" coordorigin="1119,121" coordsize="0,31" path="m1119,121l1119,152e" filled="false" stroked="true" strokeweight=".375pt" strokecolor="#000000">
                <v:path arrowok="t"/>
              </v:shape>
            </v:group>
            <v:group style="position:absolute;left:1422;top:2933;width:2;height:31" coordorigin="1422,2933" coordsize="2,31">
              <v:shape style="position:absolute;left:1422;top:2933;width:2;height:31" coordorigin="1422,2933" coordsize="0,31" path="m1422,2964l1422,2933e" filled="false" stroked="true" strokeweight=".375pt" strokecolor="#000000">
                <v:path arrowok="t"/>
              </v:shape>
            </v:group>
            <v:group style="position:absolute;left:1422;top:121;width:2;height:31" coordorigin="1422,121" coordsize="2,31">
              <v:shape style="position:absolute;left:1422;top:121;width:2;height:31" coordorigin="1422,121" coordsize="0,31" path="m1422,121l1422,152e" filled="false" stroked="true" strokeweight=".375pt" strokecolor="#000000">
                <v:path arrowok="t"/>
              </v:shape>
            </v:group>
            <v:group style="position:absolute;left:1724;top:121;width:2;height:2843" coordorigin="1724,121" coordsize="2,2843">
              <v:shape style="position:absolute;left:1724;top:121;width:2;height:2843" coordorigin="1724,121" coordsize="0,2843" path="m1724,2964l1724,121e" filled="false" stroked="true" strokeweight=".0625pt" strokecolor="#d6e0c9">
                <v:path arrowok="t"/>
                <v:stroke dashstyle="longDash"/>
              </v:shape>
            </v:group>
            <v:group style="position:absolute;left:1724;top:2901;width:2;height:63" coordorigin="1724,2901" coordsize="2,63">
              <v:shape style="position:absolute;left:1724;top:2901;width:2;height:63" coordorigin="1724,2901" coordsize="0,63" path="m1724,2964l1724,2901e" filled="false" stroked="true" strokeweight=".375pt" strokecolor="#000000">
                <v:path arrowok="t"/>
              </v:shape>
            </v:group>
            <v:group style="position:absolute;left:1724;top:121;width:2;height:63" coordorigin="1724,121" coordsize="2,63">
              <v:shape style="position:absolute;left:1724;top:121;width:2;height:63" coordorigin="1724,121" coordsize="0,63" path="m1724,121l1724,184e" filled="false" stroked="true" strokeweight=".375pt" strokecolor="#000000">
                <v:path arrowok="t"/>
              </v:shape>
            </v:group>
            <v:group style="position:absolute;left:2027;top:2933;width:2;height:31" coordorigin="2027,2933" coordsize="2,31">
              <v:shape style="position:absolute;left:2027;top:2933;width:2;height:31" coordorigin="2027,2933" coordsize="0,31" path="m2027,2964l2027,2933e" filled="false" stroked="true" strokeweight=".375pt" strokecolor="#000000">
                <v:path arrowok="t"/>
              </v:shape>
            </v:group>
            <v:group style="position:absolute;left:2027;top:121;width:2;height:31" coordorigin="2027,121" coordsize="2,31">
              <v:shape style="position:absolute;left:2027;top:121;width:2;height:31" coordorigin="2027,121" coordsize="0,31" path="m2027,121l2027,152e" filled="false" stroked="true" strokeweight=".375pt" strokecolor="#000000">
                <v:path arrowok="t"/>
              </v:shape>
            </v:group>
            <v:group style="position:absolute;left:2330;top:2933;width:2;height:31" coordorigin="2330,2933" coordsize="2,31">
              <v:shape style="position:absolute;left:2330;top:2933;width:2;height:31" coordorigin="2330,2933" coordsize="0,31" path="m2330,2964l2330,2933e" filled="false" stroked="true" strokeweight=".375pt" strokecolor="#000000">
                <v:path arrowok="t"/>
              </v:shape>
            </v:group>
            <v:group style="position:absolute;left:2330;top:121;width:2;height:31" coordorigin="2330,121" coordsize="2,31">
              <v:shape style="position:absolute;left:2330;top:121;width:2;height:31" coordorigin="2330,121" coordsize="0,31" path="m2330,121l2330,152e" filled="false" stroked="true" strokeweight=".375pt" strokecolor="#000000">
                <v:path arrowok="t"/>
              </v:shape>
            </v:group>
            <v:group style="position:absolute;left:2633;top:2933;width:2;height:31" coordorigin="2633,2933" coordsize="2,31">
              <v:shape style="position:absolute;left:2633;top:2933;width:2;height:31" coordorigin="2633,2933" coordsize="0,31" path="m2633,2964l2633,2933e" filled="false" stroked="true" strokeweight=".375pt" strokecolor="#000000">
                <v:path arrowok="t"/>
              </v:shape>
            </v:group>
            <v:group style="position:absolute;left:2633;top:121;width:2;height:31" coordorigin="2633,121" coordsize="2,31">
              <v:shape style="position:absolute;left:2633;top:121;width:2;height:31" coordorigin="2633,121" coordsize="0,31" path="m2633,121l2633,152e" filled="false" stroked="true" strokeweight=".375pt" strokecolor="#000000">
                <v:path arrowok="t"/>
              </v:shape>
            </v:group>
            <v:group style="position:absolute;left:2936;top:121;width:2;height:2843" coordorigin="2936,121" coordsize="2,2843">
              <v:shape style="position:absolute;left:2936;top:121;width:2;height:2843" coordorigin="2936,121" coordsize="0,2843" path="m2936,2964l2936,121e" filled="false" stroked="true" strokeweight=".0625pt" strokecolor="#d6e0c9">
                <v:path arrowok="t"/>
                <v:stroke dashstyle="longDash"/>
              </v:shape>
            </v:group>
            <v:group style="position:absolute;left:2936;top:2901;width:2;height:63" coordorigin="2936,2901" coordsize="2,63">
              <v:shape style="position:absolute;left:2936;top:2901;width:2;height:63" coordorigin="2936,2901" coordsize="0,63" path="m2936,2964l2936,2901e" filled="false" stroked="true" strokeweight=".375pt" strokecolor="#000000">
                <v:path arrowok="t"/>
              </v:shape>
            </v:group>
            <v:group style="position:absolute;left:2936;top:121;width:2;height:63" coordorigin="2936,121" coordsize="2,63">
              <v:shape style="position:absolute;left:2936;top:121;width:2;height:63" coordorigin="2936,121" coordsize="0,63" path="m2936,121l2936,184e" filled="false" stroked="true" strokeweight=".375pt" strokecolor="#000000">
                <v:path arrowok="t"/>
              </v:shape>
            </v:group>
            <v:group style="position:absolute;left:3239;top:2933;width:2;height:31" coordorigin="3239,2933" coordsize="2,31">
              <v:shape style="position:absolute;left:3239;top:2933;width:2;height:31" coordorigin="3239,2933" coordsize="0,31" path="m3239,2964l3239,2933e" filled="false" stroked="true" strokeweight=".375pt" strokecolor="#000000">
                <v:path arrowok="t"/>
              </v:shape>
            </v:group>
            <v:group style="position:absolute;left:3239;top:121;width:2;height:31" coordorigin="3239,121" coordsize="2,31">
              <v:shape style="position:absolute;left:3239;top:121;width:2;height:31" coordorigin="3239,121" coordsize="0,31" path="m3239,121l3239,152e" filled="false" stroked="true" strokeweight=".375pt" strokecolor="#000000">
                <v:path arrowok="t"/>
              </v:shape>
            </v:group>
            <v:group style="position:absolute;left:3541;top:2933;width:2;height:31" coordorigin="3541,2933" coordsize="2,31">
              <v:shape style="position:absolute;left:3541;top:2933;width:2;height:31" coordorigin="3541,2933" coordsize="0,31" path="m3541,2964l3541,2933e" filled="false" stroked="true" strokeweight=".375pt" strokecolor="#000000">
                <v:path arrowok="t"/>
              </v:shape>
            </v:group>
            <v:group style="position:absolute;left:3541;top:121;width:2;height:31" coordorigin="3541,121" coordsize="2,31">
              <v:shape style="position:absolute;left:3541;top:121;width:2;height:31" coordorigin="3541,121" coordsize="0,31" path="m3541,121l3541,152e" filled="false" stroked="true" strokeweight=".375pt" strokecolor="#000000">
                <v:path arrowok="t"/>
              </v:shape>
            </v:group>
            <v:group style="position:absolute;left:3844;top:2933;width:2;height:31" coordorigin="3844,2933" coordsize="2,31">
              <v:shape style="position:absolute;left:3844;top:2933;width:2;height:31" coordorigin="3844,2933" coordsize="0,31" path="m3844,2964l3844,2933e" filled="false" stroked="true" strokeweight=".375pt" strokecolor="#000000">
                <v:path arrowok="t"/>
              </v:shape>
            </v:group>
            <v:group style="position:absolute;left:3844;top:121;width:2;height:31" coordorigin="3844,121" coordsize="2,31">
              <v:shape style="position:absolute;left:3844;top:121;width:2;height:31" coordorigin="3844,121" coordsize="0,31" path="m3844,121l3844,152e" filled="false" stroked="true" strokeweight=".375pt" strokecolor="#000000">
                <v:path arrowok="t"/>
              </v:shape>
            </v:group>
            <v:group style="position:absolute;left:4147;top:121;width:2;height:2843" coordorigin="4147,121" coordsize="2,2843">
              <v:shape style="position:absolute;left:4147;top:121;width:2;height:2843" coordorigin="4147,121" coordsize="0,2843" path="m4147,2964l4147,121e" filled="false" stroked="true" strokeweight=".0625pt" strokecolor="#d6e0c9">
                <v:path arrowok="t"/>
                <v:stroke dashstyle="longDash"/>
              </v:shape>
            </v:group>
            <v:group style="position:absolute;left:4147;top:2901;width:2;height:63" coordorigin="4147,2901" coordsize="2,63">
              <v:shape style="position:absolute;left:4147;top:2901;width:2;height:63" coordorigin="4147,2901" coordsize="0,63" path="m4147,2964l4147,2901e" filled="false" stroked="true" strokeweight=".375pt" strokecolor="#000000">
                <v:path arrowok="t"/>
              </v:shape>
            </v:group>
            <v:group style="position:absolute;left:4147;top:121;width:2;height:63" coordorigin="4147,121" coordsize="2,63">
              <v:shape style="position:absolute;left:4147;top:121;width:2;height:63" coordorigin="4147,121" coordsize="0,63" path="m4147,121l4147,184e" filled="false" stroked="true" strokeweight=".375pt" strokecolor="#000000">
                <v:path arrowok="t"/>
              </v:shape>
            </v:group>
            <v:group style="position:absolute;left:4450;top:2933;width:2;height:31" coordorigin="4450,2933" coordsize="2,31">
              <v:shape style="position:absolute;left:4450;top:2933;width:2;height:31" coordorigin="4450,2933" coordsize="0,31" path="m4450,2964l4450,2933e" filled="false" stroked="true" strokeweight=".375pt" strokecolor="#000000">
                <v:path arrowok="t"/>
              </v:shape>
            </v:group>
            <v:group style="position:absolute;left:4450;top:121;width:2;height:31" coordorigin="4450,121" coordsize="2,31">
              <v:shape style="position:absolute;left:4450;top:121;width:2;height:31" coordorigin="4450,121" coordsize="0,31" path="m4450,121l4450,152e" filled="false" stroked="true" strokeweight=".375pt" strokecolor="#000000">
                <v:path arrowok="t"/>
              </v:shape>
            </v:group>
            <v:group style="position:absolute;left:4753;top:2933;width:2;height:31" coordorigin="4753,2933" coordsize="2,31">
              <v:shape style="position:absolute;left:4753;top:2933;width:2;height:31" coordorigin="4753,2933" coordsize="0,31" path="m4753,2964l4753,2933e" filled="false" stroked="true" strokeweight=".375pt" strokecolor="#000000">
                <v:path arrowok="t"/>
              </v:shape>
            </v:group>
            <v:group style="position:absolute;left:4753;top:121;width:2;height:31" coordorigin="4753,121" coordsize="2,31">
              <v:shape style="position:absolute;left:4753;top:121;width:2;height:31" coordorigin="4753,121" coordsize="0,31" path="m4753,121l4753,152e" filled="false" stroked="true" strokeweight=".375pt" strokecolor="#000000">
                <v:path arrowok="t"/>
              </v:shape>
            </v:group>
            <v:group style="position:absolute;left:5056;top:2933;width:2;height:31" coordorigin="5056,2933" coordsize="2,31">
              <v:shape style="position:absolute;left:5056;top:2933;width:2;height:31" coordorigin="5056,2933" coordsize="0,31" path="m5056,2964l5056,2933e" filled="false" stroked="true" strokeweight=".375pt" strokecolor="#000000">
                <v:path arrowok="t"/>
              </v:shape>
            </v:group>
            <v:group style="position:absolute;left:5056;top:121;width:2;height:31" coordorigin="5056,121" coordsize="2,31">
              <v:shape style="position:absolute;left:5056;top:121;width:2;height:31" coordorigin="5056,121" coordsize="0,31" path="m5056,121l5056,152e" filled="false" stroked="true" strokeweight=".375pt" strokecolor="#000000">
                <v:path arrowok="t"/>
              </v:shape>
            </v:group>
            <v:group style="position:absolute;left:5358;top:121;width:2;height:2843" coordorigin="5358,121" coordsize="2,2843">
              <v:shape style="position:absolute;left:5358;top:121;width:2;height:2843" coordorigin="5358,121" coordsize="0,2843" path="m5358,2964l5358,121e" filled="false" stroked="true" strokeweight=".0625pt" strokecolor="#d6e0c9">
                <v:path arrowok="t"/>
                <v:stroke dashstyle="longDash"/>
              </v:shape>
            </v:group>
            <v:group style="position:absolute;left:5358;top:2901;width:2;height:63" coordorigin="5358,2901" coordsize="2,63">
              <v:shape style="position:absolute;left:5358;top:2901;width:2;height:63" coordorigin="5358,2901" coordsize="0,63" path="m5358,2964l5358,2901e" filled="false" stroked="true" strokeweight=".375pt" strokecolor="#000000">
                <v:path arrowok="t"/>
              </v:shape>
            </v:group>
            <v:group style="position:absolute;left:5358;top:121;width:2;height:63" coordorigin="5358,121" coordsize="2,63">
              <v:shape style="position:absolute;left:5358;top:121;width:2;height:63" coordorigin="5358,121" coordsize="0,63" path="m5358,121l5358,184e" filled="false" stroked="true" strokeweight=".375pt" strokecolor="#000000">
                <v:path arrowok="t"/>
              </v:shape>
            </v:group>
            <v:group style="position:absolute;left:5661;top:2933;width:2;height:31" coordorigin="5661,2933" coordsize="2,31">
              <v:shape style="position:absolute;left:5661;top:2933;width:2;height:31" coordorigin="5661,2933" coordsize="0,31" path="m5661,2964l5661,2933e" filled="false" stroked="true" strokeweight=".375pt" strokecolor="#000000">
                <v:path arrowok="t"/>
              </v:shape>
            </v:group>
            <v:group style="position:absolute;left:5661;top:121;width:2;height:31" coordorigin="5661,121" coordsize="2,31">
              <v:shape style="position:absolute;left:5661;top:121;width:2;height:31" coordorigin="5661,121" coordsize="0,31" path="m5661,121l5661,152e" filled="false" stroked="true" strokeweight=".375pt" strokecolor="#000000">
                <v:path arrowok="t"/>
              </v:shape>
            </v:group>
            <v:group style="position:absolute;left:5964;top:2933;width:2;height:31" coordorigin="5964,2933" coordsize="2,31">
              <v:shape style="position:absolute;left:5964;top:2933;width:2;height:31" coordorigin="5964,2933" coordsize="0,31" path="m5964,2964l5964,2933e" filled="false" stroked="true" strokeweight=".375pt" strokecolor="#000000">
                <v:path arrowok="t"/>
              </v:shape>
            </v:group>
            <v:group style="position:absolute;left:5964;top:121;width:2;height:31" coordorigin="5964,121" coordsize="2,31">
              <v:shape style="position:absolute;left:5964;top:121;width:2;height:31" coordorigin="5964,121" coordsize="0,31" path="m5964,121l5964,152e" filled="false" stroked="true" strokeweight=".375pt" strokecolor="#000000">
                <v:path arrowok="t"/>
              </v:shape>
            </v:group>
            <v:group style="position:absolute;left:6267;top:2933;width:2;height:31" coordorigin="6267,2933" coordsize="2,31">
              <v:shape style="position:absolute;left:6267;top:2933;width:2;height:31" coordorigin="6267,2933" coordsize="0,31" path="m6267,2964l6267,2933e" filled="false" stroked="true" strokeweight=".375pt" strokecolor="#000000">
                <v:path arrowok="t"/>
              </v:shape>
            </v:group>
            <v:group style="position:absolute;left:6267;top:121;width:2;height:31" coordorigin="6267,121" coordsize="2,31">
              <v:shape style="position:absolute;left:6267;top:121;width:2;height:31" coordorigin="6267,121" coordsize="0,31" path="m6267,121l6267,152e" filled="false" stroked="true" strokeweight=".375pt" strokecolor="#000000">
                <v:path arrowok="t"/>
              </v:shape>
            </v:group>
            <v:group style="position:absolute;left:6570;top:121;width:2;height:2843" coordorigin="6570,121" coordsize="2,2843">
              <v:shape style="position:absolute;left:6570;top:121;width:2;height:2843" coordorigin="6570,121" coordsize="0,2843" path="m6570,2964l6570,121e" filled="false" stroked="true" strokeweight=".0625pt" strokecolor="#d6e0c9">
                <v:path arrowok="t"/>
                <v:stroke dashstyle="longDash"/>
              </v:shape>
            </v:group>
            <v:group style="position:absolute;left:6570;top:2901;width:2;height:63" coordorigin="6570,2901" coordsize="2,63">
              <v:shape style="position:absolute;left:6570;top:2901;width:2;height:63" coordorigin="6570,2901" coordsize="0,63" path="m6570,2964l6570,2901e" filled="false" stroked="true" strokeweight=".375pt" strokecolor="#000000">
                <v:path arrowok="t"/>
              </v:shape>
            </v:group>
            <v:group style="position:absolute;left:6570;top:121;width:2;height:63" coordorigin="6570,121" coordsize="2,63">
              <v:shape style="position:absolute;left:6570;top:121;width:2;height:63" coordorigin="6570,121" coordsize="0,63" path="m6570,121l6570,184e" filled="false" stroked="true" strokeweight=".375pt" strokecolor="#000000">
                <v:path arrowok="t"/>
              </v:shape>
            </v:group>
            <v:group style="position:absolute;left:6873;top:2933;width:2;height:31" coordorigin="6873,2933" coordsize="2,31">
              <v:shape style="position:absolute;left:6873;top:2933;width:2;height:31" coordorigin="6873,2933" coordsize="0,31" path="m6873,2964l6873,2933e" filled="false" stroked="true" strokeweight=".375pt" strokecolor="#000000">
                <v:path arrowok="t"/>
              </v:shape>
            </v:group>
            <v:group style="position:absolute;left:6873;top:121;width:2;height:31" coordorigin="6873,121" coordsize="2,31">
              <v:shape style="position:absolute;left:6873;top:121;width:2;height:31" coordorigin="6873,121" coordsize="0,31" path="m6873,121l6873,152e" filled="false" stroked="true" strokeweight=".375pt" strokecolor="#000000">
                <v:path arrowok="t"/>
              </v:shape>
            </v:group>
            <v:group style="position:absolute;left:7175;top:2933;width:2;height:31" coordorigin="7175,2933" coordsize="2,31">
              <v:shape style="position:absolute;left:7175;top:2933;width:2;height:31" coordorigin="7175,2933" coordsize="0,31" path="m7175,2964l7175,2933e" filled="false" stroked="true" strokeweight=".375pt" strokecolor="#000000">
                <v:path arrowok="t"/>
              </v:shape>
            </v:group>
            <v:group style="position:absolute;left:7175;top:121;width:2;height:31" coordorigin="7175,121" coordsize="2,31">
              <v:shape style="position:absolute;left:7175;top:121;width:2;height:31" coordorigin="7175,121" coordsize="0,31" path="m7175,121l7175,152e" filled="false" stroked="true" strokeweight=".375pt" strokecolor="#000000">
                <v:path arrowok="t"/>
              </v:shape>
            </v:group>
            <v:group style="position:absolute;left:7478;top:2933;width:2;height:31" coordorigin="7478,2933" coordsize="2,31">
              <v:shape style="position:absolute;left:7478;top:2933;width:2;height:31" coordorigin="7478,2933" coordsize="0,31" path="m7478,2964l7478,2933e" filled="false" stroked="true" strokeweight=".375pt" strokecolor="#000000">
                <v:path arrowok="t"/>
              </v:shape>
            </v:group>
            <v:group style="position:absolute;left:7478;top:121;width:2;height:31" coordorigin="7478,121" coordsize="2,31">
              <v:shape style="position:absolute;left:7478;top:121;width:2;height:31" coordorigin="7478,121" coordsize="0,31" path="m7478,121l7478,152e" filled="false" stroked="true" strokeweight=".375pt" strokecolor="#000000">
                <v:path arrowok="t"/>
              </v:shape>
            </v:group>
            <v:group style="position:absolute;left:7781;top:121;width:2;height:2843" coordorigin="7781,121" coordsize="2,2843">
              <v:shape style="position:absolute;left:7781;top:121;width:2;height:2843" coordorigin="7781,121" coordsize="0,2843" path="m7781,2964l7781,121e" filled="false" stroked="true" strokeweight=".0625pt" strokecolor="#d6e0c9">
                <v:path arrowok="t"/>
                <v:stroke dashstyle="longDash"/>
              </v:shape>
            </v:group>
            <v:group style="position:absolute;left:7781;top:2901;width:2;height:63" coordorigin="7781,2901" coordsize="2,63">
              <v:shape style="position:absolute;left:7781;top:2901;width:2;height:63" coordorigin="7781,2901" coordsize="0,63" path="m7781,2964l7781,2901e" filled="false" stroked="true" strokeweight=".375pt" strokecolor="#000000">
                <v:path arrowok="t"/>
              </v:shape>
            </v:group>
            <v:group style="position:absolute;left:7781;top:121;width:2;height:63" coordorigin="7781,121" coordsize="2,63">
              <v:shape style="position:absolute;left:7781;top:121;width:2;height:63" coordorigin="7781,121" coordsize="0,63" path="m7781,121l7781,184e" filled="false" stroked="true" strokeweight=".375pt" strokecolor="#000000">
                <v:path arrowok="t"/>
              </v:shape>
            </v:group>
            <v:group style="position:absolute;left:7718;top:2964;width:63;height:2" coordorigin="7718,2964" coordsize="63,2">
              <v:shape style="position:absolute;left:7718;top:2964;width:63;height:2" coordorigin="7718,2964" coordsize="63,0" path="m7781,2964l7718,2964e" filled="false" stroked="true" strokeweight=".375pt" strokecolor="#000000">
                <v:path arrowok="t"/>
              </v:shape>
            </v:group>
            <v:group style="position:absolute;left:7718;top:1827;width:63;height:2" coordorigin="7718,1827" coordsize="63,2">
              <v:shape style="position:absolute;left:7718;top:1827;width:63;height:2" coordorigin="7718,1827" coordsize="63,0" path="m7781,1827l7718,1827e" filled="false" stroked="true" strokeweight=".375pt" strokecolor="#000000">
                <v:path arrowok="t"/>
              </v:shape>
            </v:group>
            <v:group style="position:absolute;left:7718;top:690;width:63;height:2" coordorigin="7718,690" coordsize="63,2">
              <v:shape style="position:absolute;left:7718;top:690;width:63;height:2" coordorigin="7718,690" coordsize="63,0" path="m7781,690l7718,690e" filled="false" stroked="true" strokeweight=".375pt" strokecolor="#000000">
                <v:path arrowok="t"/>
              </v:shape>
            </v:group>
            <v:group style="position:absolute;left:513;top:121;width:7268;height:2843" coordorigin="513,121" coordsize="7268,2843">
              <v:shape style="position:absolute;left:513;top:121;width:7268;height:2843" coordorigin="513,121" coordsize="7268,2843" path="m513,2964l7781,2964,7781,121,513,121,513,2964xe" filled="false" stroked="true" strokeweight=".375pt" strokecolor="#000000">
                <v:path arrowok="t"/>
              </v:shape>
            </v:group>
            <v:group style="position:absolute;left:513;top:1053;width:1030;height:17" coordorigin="513,1053" coordsize="1030,17">
              <v:shape style="position:absolute;left:513;top:1053;width:1030;height:17" coordorigin="513,1053" coordsize="1030,17" path="m513,1070l523,1069,533,1069,543,1068,553,1068,563,1067,574,1067,584,1066,594,1066,604,1065,624,1065,634,1064,644,1064,654,1063,685,1063,695,1064,715,1064,725,1065,735,1065,745,1066,765,1066,775,1067,796,1067,806,1068,856,1068,866,1067,927,1067,937,1066,967,1066,977,1065,987,1064,998,1063,1008,1063,1018,1062,1078,1056,1088,1056,1098,1055,1109,1054,1119,1053,1129,1054,1139,1054,1149,1055,1159,1056,1169,1057,1179,1057,1189,1058,1199,1059,1210,1059,1220,1060,1230,1061,1240,1062,1250,1062,1260,1063,1270,1064,1290,1064,1300,1065,1310,1065,1321,1066,1341,1066,1351,1067,1361,1067,1371,1068,1391,1068,1401,1069,1411,1069,1422,1070,1432,1069,1442,1068,1452,1068,1462,1067,1472,1066,1482,1066,1492,1065,1502,1064,1512,1064,1522,1063,1533,1063,1543,1062e" filled="false" stroked="true" strokeweight=".75pt" strokecolor="#7296e5">
                <v:path arrowok="t"/>
              </v:shape>
            </v:group>
            <v:group style="position:absolute;left:1543;top:1011;width:1049;height:89" coordorigin="1543,1011" coordsize="1049,89">
              <v:shape style="position:absolute;left:1543;top:1011;width:1049;height:89" coordorigin="1543,1011" coordsize="1049,89" path="m1543,1062l1553,1061,1563,1061,1573,1060,1734,1060,1745,1059,1755,1059,1765,1058,1775,1057,1785,1057,1795,1056,1805,1055,1815,1055,1825,1054,1835,1054,1845,1053,1856,1052,1866,1052,1876,1051,1886,1048,1896,1046,1906,1043,1916,1040,1926,1038,1936,1035,1946,1032,1957,1030,1967,1027,1977,1024,1987,1022,1997,1019,2007,1016,2017,1014,2027,1011,2037,1014,2047,1016,2057,1019,2068,1021,2078,1024,2088,1026,2098,1029,2108,1031,2118,1034,2128,1036,2138,1038,2148,1041,2158,1043,2168,1046,2179,1048,2269,1039,2280,1038,2330,1033,2340,1037,2350,1042,2360,1046,2370,1051,2380,1055,2391,1060,2401,1064,2411,1069,2421,1073,2431,1078,2441,1082,2451,1087,2461,1091,2471,1096,2481,1100,2492,1098,2502,1096,2512,1093,2522,1091,2532,1089,2542,1086,2552,1084,2562,1082,2572,1079,2582,1077,2592,1075e" filled="false" stroked="true" strokeweight=".75pt" strokecolor="#7296e5">
                <v:path arrowok="t"/>
              </v:shape>
            </v:group>
            <v:group style="position:absolute;left:2592;top:1065;width:1050;height:400" coordorigin="2592,1065" coordsize="1050,400">
              <v:shape style="position:absolute;left:2592;top:1065;width:1050;height:400" coordorigin="2592,1065" coordsize="1050,400" path="m2592,1075l2603,1072,2613,1070,2623,1068,2633,1065,2643,1092,2653,1119,2663,1145,2673,1172,2683,1199,2693,1225,2703,1252,2714,1279,2724,1305,2734,1332,2744,1358,2754,1385,2764,1412,2774,1438,2784,1465,2794,1450,2804,1435,2815,1420,2825,1405,2835,1389,2845,1374,2895,1299,2905,1283,2915,1268,2926,1253,2936,1238,2946,1236,2956,1234,2966,1232,2976,1229,2986,1227,2996,1225,3006,1223,3016,1221,3027,1219,3037,1216,3047,1214,3057,1212,3067,1210,3077,1208,3087,1206,3107,1206,3117,1207,3138,1207,3148,1208,3158,1208,3168,1209,3188,1209,3198,1210,3218,1210,3228,1211,3239,1211,3249,1221,3259,1230,3269,1240,3279,1250,3289,1259,3299,1269,3309,1278,3319,1288,3329,1298,3339,1307,3350,1317,3360,1326,3370,1336,3380,1346,3390,1355,3400,1342,3410,1329,3420,1317,3430,1304,3440,1291,3450,1278,3461,1265,3471,1252,3481,1239,3491,1226,3501,1214,3511,1201,3521,1188,3531,1175,3541,1162,3551,1160,3562,1158,3572,1156,3582,1154,3632,1144,3642,1141e" filled="false" stroked="true" strokeweight=".75pt" strokecolor="#7296e5">
                <v:path arrowok="t"/>
              </v:shape>
            </v:group>
            <v:group style="position:absolute;left:3642;top:868;width:1050;height:284" coordorigin="3642,868" coordsize="1050,284">
              <v:shape style="position:absolute;left:3642;top:868;width:1050;height:284" coordorigin="3642,868" coordsize="1050,284" path="m3642,1141l3652,1139,3662,1137,3673,1135,3683,1133,3693,1131,3703,1132,3713,1133,3723,1134,3733,1135,3743,1137,3753,1138,3763,1139,3774,1140,3854,1148,3874,1148,3885,1149,3905,1149,3915,1150,3935,1150,3945,1151,3965,1151,3975,1152,4006,1152,4016,1151,4026,1150,4036,1150,4046,1149,4056,1148,4066,1148,4076,1147,4086,1146,4097,1146,4107,1145,4117,1144,4127,1144,4137,1143,4147,1142,4157,1133,4167,1123,4177,1114,4187,1104,4197,1095,4208,1085,4218,1075,4228,1066,4238,1056,4248,1047,4258,1037,4268,1028,4278,1018,4288,1009,4298,999,4309,990,4319,982,4329,973,4339,964,4349,955,4359,947,4369,938,4379,929,4389,920,4399,911,4409,903,4420,894,4430,885,4440,876,4450,868,4460,871,4470,875,4480,879,4490,882,4500,886,4510,889,4520,893,4531,897,4541,900,4551,904,4561,907,4571,911,4581,915,4591,918,4601,922,4611,923,4621,924,4632,925,4642,926,4652,927,4662,928,4672,929,4682,930,4692,931e" filled="false" stroked="true" strokeweight=".75pt" strokecolor="#7296e5">
                <v:path arrowok="t"/>
              </v:shape>
            </v:group>
            <v:group style="position:absolute;left:4692;top:577;width:1050;height:511" coordorigin="4692,577" coordsize="1050,511">
              <v:shape style="position:absolute;left:4692;top:577;width:1050;height:511" coordorigin="4692,577" coordsize="1050,511" path="m4692,931l4702,932,4712,933,4722,934,4732,935,4743,936,4753,937,4763,913,4773,889,4833,745,4844,721,4904,577,4914,611,4924,645,4934,679,4944,713,4955,747,4965,781,4975,815,4985,849,4995,884,5045,1054,5056,1088,5066,1086,5076,1083,5086,1081,5096,1078,5106,1076,5116,1074,5126,1071,5136,1069,5146,1067,5156,1064,5167,1062,5177,1059,5187,1057,5197,1055,5207,1052,5217,1053,5227,1054,5237,1054,5247,1055,5257,1056,5267,1056,5278,1057,5288,1057,5298,1058,5308,1059,5318,1059,5328,1060,5338,1061,5348,1061,5358,1062,5368,1061,5379,1061,5389,1060,5399,1060,5409,1059,5419,1058,5429,1058,5439,1057,5449,1057,5459,1056,5469,1055,5479,1055,5490,1054,5500,1054,5510,1053,5520,1048,5530,1042,5540,1036,5550,1031,5560,1025,5570,1020,5580,1014,5591,1009,5601,1003,5611,998,5621,992,5631,986,5641,981,5651,975,5661,970,5671,965,5681,960,5691,956,5702,951,5712,946,5722,941,5732,937,5742,932e" filled="false" stroked="true" strokeweight=".75pt" strokecolor="#7296e5">
                <v:path arrowok="t"/>
              </v:shape>
            </v:group>
            <v:group style="position:absolute;left:5742;top:899;width:1050;height:192" coordorigin="5742,899" coordsize="1050,192">
              <v:shape style="position:absolute;left:5742;top:899;width:1050;height:192" coordorigin="5742,899" coordsize="1050,192" path="m5742,932l5752,927,5762,922,5772,918,5782,913,5792,908,5802,903,5813,899,5823,901,5833,903,5843,905,5853,907,5863,910,5873,912,5883,914,5893,916,5903,918,5914,920,5924,923,5934,925,5944,927,5954,929,5964,931,5974,936,5984,941,5994,946,6004,952,6014,957,6025,962,6035,967,6115,1007,6126,1011,6136,1015,6146,1018,6156,1022,6226,1050,6237,1053,6247,1057,6257,1061,6267,1065,6277,1067,6287,1069,6297,1070,6307,1072,6317,1074,6327,1075,6337,1077,6348,1079,6358,1080,6368,1082,6378,1084,6388,1086,6398,1087,6408,1089,6418,1091,6428,1089,6438,1087,6449,1086,6459,1084,6469,1082,6479,1080,6489,1079,6499,1077,6509,1075,6519,1074,6529,1072,6539,1070,6549,1068,6560,1067,6570,1065,6580,1064,6590,1064,6600,1063,6610,1062,6620,1062,6630,1061,6640,1061,6650,1060,6661,1059,6671,1059,6681,1058,6691,1057,6701,1057,6711,1056,6721,1055,6731,1054,6741,1052,6751,1050,6761,1048,6772,1046,6782,1045,6792,1043e" filled="false" stroked="true" strokeweight=".75pt" strokecolor="#7296e5">
                <v:path arrowok="t"/>
              </v:shape>
            </v:group>
            <v:group style="position:absolute;left:6792;top:399;width:979;height:865" coordorigin="6792,399" coordsize="979,865">
              <v:shape style="position:absolute;left:6792;top:399;width:979;height:865" coordorigin="6792,399" coordsize="979,865" path="m6792,1043l6802,1041,6812,1039,6822,1037,6832,1035,6842,1034,6852,1032,6862,1030,6873,1028,6883,1023,6893,1017,6903,1012,6913,1006,6923,1001,6933,995,6943,990,6953,984,6963,979,6973,973,6984,968,6994,962,7004,957,7014,951,7024,946,7034,943,7044,941,7054,939,7064,936,7074,934,7084,932,7095,929,7105,927,7115,925,7125,923,7135,920,7145,918,7155,916,7165,913,7175,911,7185,935,7196,958,7206,982,7216,1005,7226,1029,7236,1052,7246,1076,7256,1099,7266,1123,7276,1147,7286,1170,7296,1194,7307,1217,7317,1241,7327,1264,7337,1207,7347,1149,7357,1091,7367,1034,7377,976,7387,918,7397,860,7408,803,7418,745,7428,687,7438,630,7448,572,7458,514,7468,457,7478,399,7488,442,7498,486,7508,529,7519,573,7529,616,7539,659,7549,703,7559,746,7569,790,7579,833,7589,877,7599,920,7609,963,7619,1007,7630,1050,7640,1019,7650,987,7660,955,7670,923,7680,892,7690,860,7700,828,7710,796,7720,765,7731,733,7741,701,7751,669,7761,638,7771,606e" filled="false" stroked="true" strokeweight=".75pt" strokecolor="#7296e5">
                <v:path arrowok="t"/>
              </v:shape>
            </v:group>
            <v:group style="position:absolute;left:513;top:995;width:1020;height:1969" coordorigin="513,995" coordsize="1020,1969">
              <v:shape style="position:absolute;left:513;top:995;width:1020;height:1969" coordorigin="513,995" coordsize="1020,1969" path="m513,2964l513,1173,523,995,533,1069,543,1068,574,1068,584,1067,624,1067,634,1066,715,1066,725,1067,765,1067,775,1068,937,1068,947,1067,977,1067,987,1066,998,1066,1008,1065,1028,1065,1038,1064,1048,1064,1058,1063,1078,1063,1088,1062,1098,1062,1109,1061,1129,1061,1139,1062,1159,1062,1169,1063,1189,1063,1199,1064,1220,1064,1230,1065,1250,1065,1260,1066,1290,1066,1300,1067,1331,1067,1341,1068,1381,1068,1391,1069,1432,1069,1442,1068,1462,1068,1472,1067,1492,1067,1502,1066,1522,1066,1533,1065e" filled="false" stroked="true" strokeweight=".75pt" strokecolor="#fac96d">
                <v:path arrowok="t"/>
              </v:shape>
            </v:group>
            <v:group style="position:absolute;left:1533;top:1040;width:1049;height:44" coordorigin="1533,1040" coordsize="1049,44">
              <v:shape style="position:absolute;left:1533;top:1040;width:1049;height:44" coordorigin="1533,1040" coordsize="1049,44" path="m1533,1065l1563,1065,1573,1064,1613,1064,1623,1065,1684,1065,1694,1064,1755,1064,1765,1063,1785,1063,1795,1062,1815,1062,1825,1061,1856,1061,1866,1060,1876,1060,1886,1059,1896,1057,1906,1056,1916,1055,1926,1053,1936,1052,1946,1051,1957,1049,1967,1048,1977,1046,1987,1045,1997,1044,2007,1042,2017,1041,2027,1040,2037,1041,2047,1042,2057,1044,2068,1045,2078,1046,2088,1047,2098,1049,2108,1050,2118,1051,2128,1052,2138,1054,2148,1055,2158,1056,2168,1057,2179,1059,2189,1058,2199,1057,2209,1057,2219,1056,2229,1056,2239,1055,2249,1055,2259,1054,2269,1054,2280,1053,2290,1053,2300,1052,2310,1052,2320,1051,2330,1051,2340,1053,2350,1055,2360,1058,2370,1060,2380,1062,2391,1064,2401,1067,2411,1069,2421,1071,2431,1073,2441,1076,2451,1078,2461,1080,2471,1082,2481,1084,2492,1083,2502,1082,2512,1081,2522,1080,2532,1079,2542,1077,2552,1076,2562,1075,2572,1074,2582,1073e" filled="false" stroked="true" strokeweight=".75pt" strokecolor="#fac96d">
                <v:path arrowok="t"/>
              </v:shape>
            </v:group>
            <v:group style="position:absolute;left:2582;top:1067;width:1050;height:200" coordorigin="2582,1067" coordsize="1050,200">
              <v:shape style="position:absolute;left:2582;top:1067;width:1050;height:200" coordorigin="2582,1067" coordsize="1050,200" path="m2582,1073l2592,1072,2603,1071,2613,1069,2623,1068,2633,1067,2643,1081,2653,1094,2663,1107,2673,1120,2683,1134,2693,1147,2703,1160,2714,1174,2724,1187,2734,1200,2744,1214,2754,1227,2764,1240,2774,1253,2784,1267,2794,1259,2804,1252,2815,1244,2825,1237,2835,1229,2845,1221,2855,1214,2865,1206,2875,1199,2885,1191,2895,1184,2905,1176,2915,1169,2926,1161,2936,1153,2946,1152,3016,1145,3027,1144,3037,1142,3047,1141,3057,1140,3067,1139,3077,1138,3087,1137,3097,1137,3107,1138,3148,1138,3158,1139,3208,1139,3218,1140,3239,1140,3249,1145,3259,1149,3269,1154,3279,1159,3289,1164,3299,1169,3309,1173,3319,1178,3329,1183,3339,1188,3350,1193,3360,1198,3370,1202,3380,1207,3390,1212,3400,1206,3410,1199,3420,1193,3430,1187,3440,1192,3450,1201,3461,1211,3471,1224,3481,1236,3491,1248,3501,1148,3511,1135,3521,1129,3531,1122,3541,1115,3551,1114,3562,1113,3572,1112,3622,1107,3632,1106e" filled="false" stroked="true" strokeweight=".75pt" strokecolor="#fac96d">
                <v:path arrowok="t"/>
              </v:shape>
            </v:group>
            <v:group style="position:absolute;left:3632;top:933;width:1050;height:177" coordorigin="3632,933" coordsize="1050,177">
              <v:shape style="position:absolute;left:3632;top:933;width:1050;height:177" coordorigin="3632,933" coordsize="1050,177" path="m3632,1106l3642,1105,3652,1104,3662,1103,3673,1102,3683,1101,3693,1100,3703,1100,3713,1101,3723,1101,3733,1102,3743,1102,3753,1103,3763,1103,3774,1104,3784,1105,3794,1105,3804,1106,3814,1106,3824,1107,3834,1107,3844,1108,3854,1108,3864,1109,3915,1109,3925,1110,4016,1110,4026,1109,4046,1109,4056,1108,4076,1108,4086,1107,4117,1107,4127,1106,4147,1106,4157,1101,4167,1096,4177,1092,4187,1087,4197,1082,4208,1077,4218,1072,4228,1067,4238,1062,4248,1058,4258,1053,4268,1048,4278,1043,4288,1039,4298,1033,4309,1029,4319,1025,4329,1020,4339,1016,4349,1013,4359,1007,4369,1003,4379,999,4389,994,4399,990,4409,985,4420,978,4430,963,4440,949,4450,943,4460,940,4470,936,4480,933,4490,973,4500,977,4510,979,4520,981,4531,983,4541,984,4551,986,4561,988,4571,990,4581,992,4591,993,4601,995,4611,996,4621,996,4632,997,4642,997,4652,998,4662,998,4672,999,4682,999e" filled="false" stroked="true" strokeweight=".75pt" strokecolor="#fac96d">
                <v:path arrowok="t"/>
              </v:shape>
            </v:group>
            <v:group style="position:absolute;left:4682;top:823;width:1050;height:255" coordorigin="4682,823" coordsize="1050,255">
              <v:shape style="position:absolute;left:4682;top:823;width:1050;height:255" coordorigin="4682,823" coordsize="1050,255" path="m4682,999l4692,1000,4702,1000,4712,1001,4722,1001,4732,1002,4743,1002,4753,1003,4763,991,4773,979,4833,907,4844,895,4904,823,4914,840,4924,857,4934,874,4944,891,4955,908,5045,1061,5056,1078,5066,1077,5076,1076,5086,1075,5096,1073,5156,1067,5167,1065,5177,1064,5187,1063,5197,1062,5207,1061,5237,1061,5247,1062,5267,1062,5278,1063,5298,1063,5308,1064,5328,1064,5338,1065,5379,1065,5389,1064,5419,1064,5429,1063,5449,1063,5459,1062,5479,1062,5490,1061,5510,1061,5520,1058,5530,1055,5540,1053,5550,1050,5560,1047,5570,1044,5580,1041,5591,1039,5601,1036,5611,1033,5621,1030,5631,1028,5641,1025,5651,1022,5661,1019,5671,1017,5681,1015,5691,1012,5702,1010,5712,1007,5722,1005,5732,1003e" filled="false" stroked="true" strokeweight=".75pt" strokecolor="#fac96d">
                <v:path arrowok="t"/>
              </v:shape>
            </v:group>
            <v:group style="position:absolute;left:5732;top:984;width:1050;height:96" coordorigin="5732,984" coordsize="1050,96">
              <v:shape style="position:absolute;left:5732;top:984;width:1050;height:96" coordorigin="5732,984" coordsize="1050,96" path="m5732,1003l5742,1000,5752,998,5762,995,5772,993,5782,991,5792,988,5802,986,5813,984,5823,985,5833,986,5893,992,5903,994,5914,995,5924,996,5934,997,5944,998,5954,999,5964,1000,5974,1003,5984,1005,5994,1008,6004,1010,6014,1013,6025,1015,6035,1018,6045,1020,6055,1023,6065,1025,6075,1028,6085,1030,6095,1033,6105,1035,6115,1038,6126,1040,6176,1050,6186,1051,6196,1053,6206,1055,6216,1057,6226,1059,6237,1061,6247,1063,6257,1065,6267,1067,6277,1068,6287,1069,6297,1069,6307,1070,6317,1071,6327,1072,6337,1073,6348,1074,6358,1074,6368,1075,6378,1076,6388,1077,6398,1078,6408,1079,6418,1080,6428,1079,6438,1078,6449,1077,6459,1076,6469,1076,6479,1075,6489,1074,6549,1068,6560,1068,6570,1067,6580,1066,6600,1066,6610,1065,6640,1065,6650,1064,6671,1064,6681,1063,6701,1063,6711,1062,6721,1062,6731,1061,6741,1060,6751,1059,6761,1058,6772,1057,6782,1057e" filled="false" stroked="true" strokeweight=".75pt" strokecolor="#fac96d">
                <v:path arrowok="t"/>
              </v:shape>
            </v:group>
            <v:group style="position:absolute;left:6782;top:734;width:989;height:432" coordorigin="6782,734" coordsize="989,432">
              <v:shape style="position:absolute;left:6782;top:734;width:989;height:432" coordorigin="6782,734" coordsize="989,432" path="m6782,1057l6782,1057,6862,1049,6873,1048,6883,1046,6893,1043,6903,1040,6913,1037,6923,1035,6933,1032,6943,1029,6953,1026,6963,1024,6973,1021,6984,1018,6994,1015,7004,1013,7014,1010,7024,1007,7034,1006,7044,1005,7054,1004,7064,1002,7074,1001,7084,1000,7095,999,7105,998,7115,997,7125,996,7135,994,7145,993,7155,992,7165,991,7175,990,7185,1002,7196,1014,7206,1025,7216,1037,7226,1049,7236,1061,7246,1072,7256,1084,7266,1096,7276,1108,7286,1119,7296,1131,7307,1143,7317,1166,7327,1157,7337,1138,7347,1109,7357,1080,7367,1051,7377,1022,7387,993,7397,965,7408,936,7418,907,7428,878,7438,849,7448,820,7458,792,7468,763,7478,734,7488,756,7498,777,7508,799,7519,821,7529,842,7539,864,7549,886,7559,907,7569,929,7579,951,7589,973,7599,994,7609,1016,7619,1038,7630,1059,7640,1044,7650,1028,7660,1012,7670,996,7680,980,7690,964,7700,948,7710,933,7720,917,7731,901,7741,885,7751,869,7761,853,7771,837e" filled="false" stroked="true" strokeweight=".75pt" strokecolor="#fac96d">
                <v:path arrowok="t"/>
              </v:shape>
            </v:group>
            <v:group style="position:absolute;left:513;top:2854;width:2;height:110" coordorigin="513,2854" coordsize="2,110">
              <v:shape style="position:absolute;left:513;top:2854;width:2;height:110" coordorigin="513,2854" coordsize="0,110" path="m513,2964l513,2854e" filled="false" stroked="true" strokeweight=".75pt" strokecolor="#fa7a6d">
                <v:path arrowok="t"/>
              </v:shape>
            </v:group>
            <v:group style="position:absolute;left:513;top:2717;width:2;height:247" coordorigin="513,2717" coordsize="2,247">
              <v:shape style="position:absolute;left:513;top:2717;width:2;height:247" coordorigin="513,2717" coordsize="0,247" path="m513,2964l513,2717e" filled="false" stroked="true" strokeweight=".75pt" strokecolor="#fa7a6d">
                <v:path arrowok="t"/>
              </v:shape>
            </v:group>
            <v:group style="position:absolute;left:523;top:2784;width:2;height:180" coordorigin="523,2784" coordsize="2,180">
              <v:shape style="position:absolute;left:523;top:2784;width:2;height:180" coordorigin="523,2784" coordsize="0,180" path="m523,2964l523,2784e" filled="false" stroked="true" strokeweight=".75pt" strokecolor="#fa7a6d">
                <v:path arrowok="t"/>
              </v:shape>
            </v:group>
            <v:group style="position:absolute;left:546;top:2964;width:15;height:2" coordorigin="546,2964" coordsize="15,2">
              <v:shape style="position:absolute;left:546;top:2964;width:15;height:2" coordorigin="546,2964" coordsize="15,0" path="m546,2964l561,2964e" filled="false" stroked="true" strokeweight=".05pt" strokecolor="#fa7a6d">
                <v:path arrowok="t"/>
              </v:shape>
            </v:group>
            <v:group style="position:absolute;left:556;top:2964;width:15;height:2" coordorigin="556,2964" coordsize="15,2">
              <v:shape style="position:absolute;left:556;top:2964;width:15;height:2" coordorigin="556,2964" coordsize="15,0" path="m556,2964l571,2964e" filled="false" stroked="true" strokeweight=".05pt" strokecolor="#fa7a6d">
                <v:path arrowok="t"/>
              </v:shape>
            </v:group>
            <v:group style="position:absolute;left:567;top:2963;width:15;height:2" coordorigin="567,2963" coordsize="15,2">
              <v:shape style="position:absolute;left:567;top:2963;width:15;height:2" coordorigin="567,2963" coordsize="15,0" path="m567,2963l582,2963e" filled="false" stroked="true" strokeweight=".1pt" strokecolor="#fa7a6d">
                <v:path arrowok="t"/>
              </v:shape>
            </v:group>
            <v:group style="position:absolute;left:577;top:2963;width:15;height:2" coordorigin="577,2963" coordsize="15,2">
              <v:shape style="position:absolute;left:577;top:2963;width:15;height:2" coordorigin="577,2963" coordsize="15,0" path="m577,2963l592,2963e" filled="false" stroked="true" strokeweight=".1pt" strokecolor="#fa7a6d">
                <v:path arrowok="t"/>
              </v:shape>
            </v:group>
            <v:group style="position:absolute;left:587;top:2963;width:15;height:2" coordorigin="587,2963" coordsize="15,2">
              <v:shape style="position:absolute;left:587;top:2963;width:15;height:2" coordorigin="587,2963" coordsize="15,0" path="m587,2963l602,2963e" filled="false" stroked="true" strokeweight=".15pt" strokecolor="#fa7a6d">
                <v:path arrowok="t"/>
              </v:shape>
            </v:group>
            <v:group style="position:absolute;left:597;top:2962;width:15;height:2" coordorigin="597,2962" coordsize="15,2">
              <v:shape style="position:absolute;left:597;top:2962;width:15;height:2" coordorigin="597,2962" coordsize="15,0" path="m597,2962l612,2962e" filled="false" stroked="true" strokeweight=".2pt" strokecolor="#fa7a6d">
                <v:path arrowok="t"/>
              </v:shape>
            </v:group>
            <v:group style="position:absolute;left:607;top:2962;width:15;height:2" coordorigin="607,2962" coordsize="15,2">
              <v:shape style="position:absolute;left:607;top:2962;width:15;height:2" coordorigin="607,2962" coordsize="15,0" path="m607,2962l622,2962e" filled="false" stroked="true" strokeweight=".25pt" strokecolor="#fa7a6d">
                <v:path arrowok="t"/>
              </v:shape>
            </v:group>
            <v:group style="position:absolute;left:617;top:2962;width:15;height:2" coordorigin="617,2962" coordsize="15,2">
              <v:shape style="position:absolute;left:617;top:2962;width:15;height:2" coordorigin="617,2962" coordsize="15,0" path="m617,2962l632,2962e" filled="false" stroked="true" strokeweight=".25pt" strokecolor="#fa7a6d">
                <v:path arrowok="t"/>
              </v:shape>
            </v:group>
            <v:group style="position:absolute;left:627;top:2961;width:15;height:2" coordorigin="627,2961" coordsize="15,2">
              <v:shape style="position:absolute;left:627;top:2961;width:15;height:2" coordorigin="627,2961" coordsize="15,0" path="m627,2961l642,2961e" filled="false" stroked="true" strokeweight=".3pt" strokecolor="#fa7a6d">
                <v:path arrowok="t"/>
              </v:shape>
            </v:group>
            <v:group style="position:absolute;left:637;top:2961;width:15;height:2" coordorigin="637,2961" coordsize="15,2">
              <v:shape style="position:absolute;left:637;top:2961;width:15;height:2" coordorigin="637,2961" coordsize="15,0" path="m637,2961l652,2961e" filled="false" stroked="true" strokeweight=".3pt" strokecolor="#fa7a6d">
                <v:path arrowok="t"/>
              </v:shape>
            </v:group>
            <v:group style="position:absolute;left:647;top:2961;width:15;height:2" coordorigin="647,2961" coordsize="15,2">
              <v:shape style="position:absolute;left:647;top:2961;width:15;height:2" coordorigin="647,2961" coordsize="15,0" path="m647,2961l662,2961e" filled="false" stroked="true" strokeweight=".35pt" strokecolor="#fa7a6d">
                <v:path arrowok="t"/>
              </v:shape>
            </v:group>
            <v:group style="position:absolute;left:657;top:2960;width:15;height:2" coordorigin="657,2960" coordsize="15,2">
              <v:shape style="position:absolute;left:657;top:2960;width:15;height:2" coordorigin="657,2960" coordsize="15,0" path="m657,2960l672,2960e" filled="false" stroked="true" strokeweight=".4pt" strokecolor="#fa7a6d">
                <v:path arrowok="t"/>
              </v:shape>
            </v:group>
            <v:group style="position:absolute;left:668;top:2961;width:15;height:2" coordorigin="668,2961" coordsize="15,2">
              <v:shape style="position:absolute;left:668;top:2961;width:15;height:2" coordorigin="668,2961" coordsize="15,0" path="m668,2961l683,2961e" filled="false" stroked="true" strokeweight=".35pt" strokecolor="#fa7a6d">
                <v:path arrowok="t"/>
              </v:shape>
            </v:group>
            <v:group style="position:absolute;left:678;top:2961;width:15;height:2" coordorigin="678,2961" coordsize="15,2">
              <v:shape style="position:absolute;left:678;top:2961;width:15;height:2" coordorigin="678,2961" coordsize="15,0" path="m678,2961l693,2961e" filled="false" stroked="true" strokeweight=".3pt" strokecolor="#fa7a6d">
                <v:path arrowok="t"/>
              </v:shape>
            </v:group>
            <v:group style="position:absolute;left:688;top:2961;width:15;height:2" coordorigin="688,2961" coordsize="15,2">
              <v:shape style="position:absolute;left:688;top:2961;width:15;height:2" coordorigin="688,2961" coordsize="15,0" path="m688,2961l703,2961e" filled="false" stroked="true" strokeweight=".3pt" strokecolor="#fa7a6d">
                <v:path arrowok="t"/>
              </v:shape>
            </v:group>
            <v:group style="position:absolute;left:698;top:2962;width:15;height:2" coordorigin="698,2962" coordsize="15,2">
              <v:shape style="position:absolute;left:698;top:2962;width:15;height:2" coordorigin="698,2962" coordsize="15,0" path="m698,2962l713,2962e" filled="false" stroked="true" strokeweight=".25pt" strokecolor="#fa7a6d">
                <v:path arrowok="t"/>
              </v:shape>
            </v:group>
            <v:group style="position:absolute;left:708;top:2962;width:15;height:2" coordorigin="708,2962" coordsize="15,2">
              <v:shape style="position:absolute;left:708;top:2962;width:15;height:2" coordorigin="708,2962" coordsize="15,0" path="m708,2962l723,2962e" filled="false" stroked="true" strokeweight=".25pt" strokecolor="#fa7a6d">
                <v:path arrowok="t"/>
              </v:shape>
            </v:group>
            <v:group style="position:absolute;left:718;top:2962;width:15;height:2" coordorigin="718,2962" coordsize="15,2">
              <v:shape style="position:absolute;left:718;top:2962;width:15;height:2" coordorigin="718,2962" coordsize="15,0" path="m718,2962l733,2962e" filled="false" stroked="true" strokeweight=".2pt" strokecolor="#fa7a6d">
                <v:path arrowok="t"/>
              </v:shape>
            </v:group>
            <v:group style="position:absolute;left:728;top:2962;width:15;height:2" coordorigin="728,2962" coordsize="15,2">
              <v:shape style="position:absolute;left:728;top:2962;width:15;height:2" coordorigin="728,2962" coordsize="15,0" path="m728,2962l743,2962e" filled="false" stroked="true" strokeweight=".2pt" strokecolor="#fa7a6d">
                <v:path arrowok="t"/>
              </v:shape>
            </v:group>
            <v:group style="position:absolute;left:738;top:2963;width:15;height:2" coordorigin="738,2963" coordsize="15,2">
              <v:shape style="position:absolute;left:738;top:2963;width:15;height:2" coordorigin="738,2963" coordsize="15,0" path="m738,2963l753,2963e" filled="false" stroked="true" strokeweight=".15pt" strokecolor="#fa7a6d">
                <v:path arrowok="t"/>
              </v:shape>
            </v:group>
            <v:group style="position:absolute;left:748;top:2963;width:15;height:2" coordorigin="748,2963" coordsize="15,2">
              <v:shape style="position:absolute;left:748;top:2963;width:15;height:2" coordorigin="748,2963" coordsize="15,0" path="m748,2963l763,2963e" filled="false" stroked="true" strokeweight=".15pt" strokecolor="#fa7a6d">
                <v:path arrowok="t"/>
              </v:shape>
            </v:group>
            <v:group style="position:absolute;left:758;top:2963;width:15;height:2" coordorigin="758,2963" coordsize="15,2">
              <v:shape style="position:absolute;left:758;top:2963;width:15;height:2" coordorigin="758,2963" coordsize="15,0" path="m758,2963l773,2963e" filled="false" stroked="true" strokeweight=".15pt" strokecolor="#fa7a6d">
                <v:path arrowok="t"/>
              </v:shape>
            </v:group>
            <v:group style="position:absolute;left:768;top:2963;width:15;height:2" coordorigin="768,2963" coordsize="15,2">
              <v:shape style="position:absolute;left:768;top:2963;width:15;height:2" coordorigin="768,2963" coordsize="15,0" path="m768,2963l783,2963e" filled="false" stroked="true" strokeweight=".1pt" strokecolor="#fa7a6d">
                <v:path arrowok="t"/>
              </v:shape>
            </v:group>
            <v:group style="position:absolute;left:779;top:2963;width:15;height:2" coordorigin="779,2963" coordsize="15,2">
              <v:shape style="position:absolute;left:779;top:2963;width:15;height:2" coordorigin="779,2963" coordsize="15,0" path="m779,2963l794,2963e" filled="false" stroked="true" strokeweight=".1pt" strokecolor="#fa7a6d">
                <v:path arrowok="t"/>
              </v:shape>
            </v:group>
            <v:group style="position:absolute;left:789;top:2964;width:15;height:2" coordorigin="789,2964" coordsize="15,2">
              <v:shape style="position:absolute;left:789;top:2964;width:15;height:2" coordorigin="789,2964" coordsize="15,0" path="m789,2964l804,2964e" filled="false" stroked="true" strokeweight=".05pt" strokecolor="#fa7a6d">
                <v:path arrowok="t"/>
              </v:shape>
            </v:group>
            <v:group style="position:absolute;left:799;top:2964;width:15;height:2" coordorigin="799,2964" coordsize="15,2">
              <v:shape style="position:absolute;left:799;top:2964;width:15;height:2" coordorigin="799,2964" coordsize="15,0" path="m799,2964l814,2964e" filled="false" stroked="true" strokeweight=".05pt" strokecolor="#fa7a6d">
                <v:path arrowok="t"/>
              </v:shape>
            </v:group>
            <v:group style="position:absolute;left:819;top:2964;width:15;height:2" coordorigin="819,2964" coordsize="15,2">
              <v:shape style="position:absolute;left:819;top:2964;width:15;height:2" coordorigin="819,2964" coordsize="15,0" path="m819,2964l834,2964e" filled="false" stroked="true" strokeweight=".05pt" strokecolor="#fa7a6d">
                <v:path arrowok="t"/>
              </v:shape>
            </v:group>
            <v:group style="position:absolute;left:829;top:2964;width:15;height:2" coordorigin="829,2964" coordsize="15,2">
              <v:shape style="position:absolute;left:829;top:2964;width:15;height:2" coordorigin="829,2964" coordsize="15,0" path="m829,2964l844,2964e" filled="false" stroked="true" strokeweight=".05pt" strokecolor="#fa7a6d">
                <v:path arrowok="t"/>
              </v:shape>
            </v:group>
            <v:group style="position:absolute;left:839;top:2964;width:15;height:2" coordorigin="839,2964" coordsize="15,2">
              <v:shape style="position:absolute;left:839;top:2964;width:15;height:2" coordorigin="839,2964" coordsize="15,0" path="m839,2964l854,2964e" filled="false" stroked="true" strokeweight=".05pt" strokecolor="#fa7a6d">
                <v:path arrowok="t"/>
              </v:shape>
            </v:group>
            <v:group style="position:absolute;left:849;top:2963;width:15;height:2" coordorigin="849,2963" coordsize="15,2">
              <v:shape style="position:absolute;left:849;top:2963;width:15;height:2" coordorigin="849,2963" coordsize="15,0" path="m849,2963l864,2963e" filled="false" stroked="true" strokeweight=".1pt" strokecolor="#fa7a6d">
                <v:path arrowok="t"/>
              </v:shape>
            </v:group>
            <v:group style="position:absolute;left:859;top:2963;width:15;height:2" coordorigin="859,2963" coordsize="15,2">
              <v:shape style="position:absolute;left:859;top:2963;width:15;height:2" coordorigin="859,2963" coordsize="15,0" path="m859,2963l874,2963e" filled="false" stroked="true" strokeweight=".1pt" strokecolor="#fa7a6d">
                <v:path arrowok="t"/>
              </v:shape>
            </v:group>
            <v:group style="position:absolute;left:869;top:2963;width:15;height:2" coordorigin="869,2963" coordsize="15,2">
              <v:shape style="position:absolute;left:869;top:2963;width:15;height:2" coordorigin="869,2963" coordsize="15,0" path="m869,2963l884,2963e" filled="false" stroked="true" strokeweight=".1pt" strokecolor="#fa7a6d">
                <v:path arrowok="t"/>
              </v:shape>
            </v:group>
            <v:group style="position:absolute;left:879;top:2963;width:15;height:2" coordorigin="879,2963" coordsize="15,2">
              <v:shape style="position:absolute;left:879;top:2963;width:15;height:2" coordorigin="879,2963" coordsize="15,0" path="m879,2963l894,2963e" filled="false" stroked="true" strokeweight=".1pt" strokecolor="#fa7a6d">
                <v:path arrowok="t"/>
              </v:shape>
            </v:group>
            <v:group style="position:absolute;left:890;top:2963;width:15;height:2" coordorigin="890,2963" coordsize="15,2">
              <v:shape style="position:absolute;left:890;top:2963;width:15;height:2" coordorigin="890,2963" coordsize="15,0" path="m890,2963l905,2963e" filled="false" stroked="true" strokeweight=".1pt" strokecolor="#fa7a6d">
                <v:path arrowok="t"/>
              </v:shape>
            </v:group>
            <v:group style="position:absolute;left:900;top:2963;width:15;height:2" coordorigin="900,2963" coordsize="15,2">
              <v:shape style="position:absolute;left:900;top:2963;width:15;height:2" coordorigin="900,2963" coordsize="15,0" path="m900,2963l915,2963e" filled="false" stroked="true" strokeweight=".1pt" strokecolor="#fa7a6d">
                <v:path arrowok="t"/>
              </v:shape>
            </v:group>
            <v:group style="position:absolute;left:910;top:2963;width:15;height:2" coordorigin="910,2963" coordsize="15,2">
              <v:shape style="position:absolute;left:910;top:2963;width:15;height:2" coordorigin="910,2963" coordsize="15,0" path="m910,2963l925,2963e" filled="false" stroked="true" strokeweight=".15pt" strokecolor="#fa7a6d">
                <v:path arrowok="t"/>
              </v:shape>
            </v:group>
            <v:group style="position:absolute;left:920;top:2963;width:15;height:2" coordorigin="920,2963" coordsize="15,2">
              <v:shape style="position:absolute;left:920;top:2963;width:15;height:2" coordorigin="920,2963" coordsize="15,0" path="m920,2963l935,2963e" filled="false" stroked="true" strokeweight=".15pt" strokecolor="#fa7a6d">
                <v:path arrowok="t"/>
              </v:shape>
            </v:group>
            <v:group style="position:absolute;left:930;top:2963;width:15;height:2" coordorigin="930,2963" coordsize="15,2">
              <v:shape style="position:absolute;left:930;top:2963;width:15;height:2" coordorigin="930,2963" coordsize="15,0" path="m930,2963l945,2963e" filled="false" stroked="true" strokeweight=".15pt" strokecolor="#fa7a6d">
                <v:path arrowok="t"/>
              </v:shape>
            </v:group>
            <v:group style="position:absolute;left:940;top:2963;width:15;height:2" coordorigin="940,2963" coordsize="15,2">
              <v:shape style="position:absolute;left:940;top:2963;width:15;height:2" coordorigin="940,2963" coordsize="15,0" path="m940,2963l955,2963e" filled="false" stroked="true" strokeweight=".15pt" strokecolor="#fa7a6d">
                <v:path arrowok="t"/>
              </v:shape>
            </v:group>
            <v:group style="position:absolute;left:950;top:2963;width:15;height:2" coordorigin="950,2963" coordsize="15,2">
              <v:shape style="position:absolute;left:950;top:2963;width:15;height:2" coordorigin="950,2963" coordsize="15,0" path="m950,2963l965,2963e" filled="false" stroked="true" strokeweight=".15pt" strokecolor="#fa7a6d">
                <v:path arrowok="t"/>
              </v:shape>
            </v:group>
            <v:group style="position:absolute;left:960;top:2963;width:15;height:2" coordorigin="960,2963" coordsize="15,2">
              <v:shape style="position:absolute;left:960;top:2963;width:15;height:2" coordorigin="960,2963" coordsize="15,0" path="m960,2963l975,2963e" filled="false" stroked="true" strokeweight=".15pt" strokecolor="#fa7a6d">
                <v:path arrowok="t"/>
              </v:shape>
            </v:group>
            <v:group style="position:absolute;left:970;top:2962;width:15;height:2" coordorigin="970,2962" coordsize="15,2">
              <v:shape style="position:absolute;left:970;top:2962;width:15;height:2" coordorigin="970,2962" coordsize="15,0" path="m970,2962l985,2962e" filled="false" stroked="true" strokeweight=".2pt" strokecolor="#fa7a6d">
                <v:path arrowok="t"/>
              </v:shape>
            </v:group>
            <v:group style="position:absolute;left:980;top:2962;width:15;height:2" coordorigin="980,2962" coordsize="15,2">
              <v:shape style="position:absolute;left:980;top:2962;width:15;height:2" coordorigin="980,2962" coordsize="15,0" path="m980,2962l995,2962e" filled="false" stroked="true" strokeweight=".25pt" strokecolor="#fa7a6d">
                <v:path arrowok="t"/>
              </v:shape>
            </v:group>
            <v:group style="position:absolute;left:991;top:2961;width:15;height:2" coordorigin="991,2961" coordsize="15,2">
              <v:shape style="position:absolute;left:991;top:2961;width:15;height:2" coordorigin="991,2961" coordsize="15,0" path="m991,2961l1006,2961e" filled="false" stroked="true" strokeweight=".3pt" strokecolor="#fa7a6d">
                <v:path arrowok="t"/>
              </v:shape>
            </v:group>
            <v:group style="position:absolute;left:1001;top:2961;width:15;height:2" coordorigin="1001,2961" coordsize="15,2">
              <v:shape style="position:absolute;left:1001;top:2961;width:15;height:2" coordorigin="1001,2961" coordsize="15,0" path="m1001,2961l1016,2961e" filled="false" stroked="true" strokeweight=".35pt" strokecolor="#fa7a6d">
                <v:path arrowok="t"/>
              </v:shape>
            </v:group>
            <v:group style="position:absolute;left:1011;top:2960;width:15;height:2" coordorigin="1011,2960" coordsize="15,2">
              <v:shape style="position:absolute;left:1011;top:2960;width:15;height:2" coordorigin="1011,2960" coordsize="15,0" path="m1011,2960l1026,2960e" filled="false" stroked="true" strokeweight=".4pt" strokecolor="#fa7a6d">
                <v:path arrowok="t"/>
              </v:shape>
            </v:group>
            <v:group style="position:absolute;left:1021;top:2960;width:15;height:2" coordorigin="1021,2960" coordsize="15,2">
              <v:shape style="position:absolute;left:1021;top:2960;width:15;height:2" coordorigin="1021,2960" coordsize="15,0" path="m1021,2960l1036,2960e" filled="false" stroked="true" strokeweight=".45pt" strokecolor="#fa7a6d">
                <v:path arrowok="t"/>
              </v:shape>
            </v:group>
            <v:group style="position:absolute;left:1031;top:2959;width:15;height:2" coordorigin="1031,2959" coordsize="15,2">
              <v:shape style="position:absolute;left:1031;top:2959;width:15;height:2" coordorigin="1031,2959" coordsize="15,0" path="m1031,2959l1046,2959e" filled="false" stroked="true" strokeweight=".5pt" strokecolor="#fa7a6d">
                <v:path arrowok="t"/>
              </v:shape>
            </v:group>
            <v:group style="position:absolute;left:1041;top:2959;width:15;height:2" coordorigin="1041,2959" coordsize="15,2">
              <v:shape style="position:absolute;left:1041;top:2959;width:15;height:2" coordorigin="1041,2959" coordsize="15,0" path="m1041,2959l1056,2959e" filled="false" stroked="true" strokeweight=".550pt" strokecolor="#fa7a6d">
                <v:path arrowok="t"/>
              </v:shape>
            </v:group>
            <v:group style="position:absolute;left:1051;top:2958;width:15;height:2" coordorigin="1051,2958" coordsize="15,2">
              <v:shape style="position:absolute;left:1051;top:2958;width:15;height:2" coordorigin="1051,2958" coordsize="15,0" path="m1051,2958l1066,2958e" filled="false" stroked="true" strokeweight=".6pt" strokecolor="#fa7a6d">
                <v:path arrowok="t"/>
              </v:shape>
            </v:group>
            <v:group style="position:absolute;left:1061;top:2958;width:15;height:2" coordorigin="1061,2958" coordsize="15,2">
              <v:shape style="position:absolute;left:1061;top:2958;width:15;height:2" coordorigin="1061,2958" coordsize="15,0" path="m1061,2958l1076,2958e" filled="false" stroked="true" strokeweight=".65pt" strokecolor="#fa7a6d">
                <v:path arrowok="t"/>
              </v:shape>
            </v:group>
            <v:group style="position:absolute;left:1071;top:2957;width:15;height:2" coordorigin="1071,2957" coordsize="15,2">
              <v:shape style="position:absolute;left:1071;top:2957;width:15;height:2" coordorigin="1071,2957" coordsize="15,0" path="m1071,2957l1086,2957e" filled="false" stroked="true" strokeweight=".7pt" strokecolor="#fa7a6d">
                <v:path arrowok="t"/>
              </v:shape>
            </v:group>
            <v:group style="position:absolute;left:1081;top:2956;width:15;height:2" coordorigin="1081,2956" coordsize="15,2">
              <v:shape style="position:absolute;left:1081;top:2956;width:15;height:2" coordorigin="1081,2956" coordsize="15,0" path="m1081,2956l1096,2956e" filled="false" stroked="true" strokeweight=".8pt" strokecolor="#fa7a6d">
                <v:path arrowok="t"/>
              </v:shape>
            </v:group>
            <v:group style="position:absolute;left:1091;top:2956;width:15;height:2" coordorigin="1091,2956" coordsize="15,2">
              <v:shape style="position:absolute;left:1091;top:2956;width:15;height:2" coordorigin="1091,2956" coordsize="15,0" path="m1091,2956l1106,2956e" filled="false" stroked="true" strokeweight=".85pt" strokecolor="#fa7a6d">
                <v:path arrowok="t"/>
              </v:shape>
            </v:group>
            <v:group style="position:absolute;left:1102;top:2955;width:15;height:2" coordorigin="1102,2955" coordsize="15,2">
              <v:shape style="position:absolute;left:1102;top:2955;width:15;height:2" coordorigin="1102,2955" coordsize="15,0" path="m1102,2955l1117,2955e" filled="false" stroked="true" strokeweight=".9pt" strokecolor="#fa7a6d">
                <v:path arrowok="t"/>
              </v:shape>
            </v:group>
            <v:group style="position:absolute;left:1112;top:2955;width:15;height:2" coordorigin="1112,2955" coordsize="15,2">
              <v:shape style="position:absolute;left:1112;top:2955;width:15;height:2" coordorigin="1112,2955" coordsize="15,0" path="m1112,2955l1127,2955e" filled="false" stroked="true" strokeweight=".95pt" strokecolor="#fa7a6d">
                <v:path arrowok="t"/>
              </v:shape>
            </v:group>
            <v:group style="position:absolute;left:1122;top:2955;width:15;height:2" coordorigin="1122,2955" coordsize="15,2">
              <v:shape style="position:absolute;left:1122;top:2955;width:15;height:2" coordorigin="1122,2955" coordsize="15,0" path="m1122,2955l1137,2955e" filled="false" stroked="true" strokeweight=".9pt" strokecolor="#fa7a6d">
                <v:path arrowok="t"/>
              </v:shape>
            </v:group>
            <v:group style="position:absolute;left:1132;top:2956;width:15;height:2" coordorigin="1132,2956" coordsize="15,2">
              <v:shape style="position:absolute;left:1132;top:2956;width:15;height:2" coordorigin="1132,2956" coordsize="15,0" path="m1132,2956l1147,2956e" filled="false" stroked="true" strokeweight=".85pt" strokecolor="#fa7a6d">
                <v:path arrowok="t"/>
              </v:shape>
            </v:group>
            <v:group style="position:absolute;left:1142;top:2956;width:15;height:2" coordorigin="1142,2956" coordsize="15,2">
              <v:shape style="position:absolute;left:1142;top:2956;width:15;height:2" coordorigin="1142,2956" coordsize="15,0" path="m1142,2956l1157,2956e" filled="false" stroked="true" strokeweight=".8pt" strokecolor="#fa7a6d">
                <v:path arrowok="t"/>
              </v:shape>
            </v:group>
            <v:group style="position:absolute;left:1152;top:2956;width:15;height:2" coordorigin="1152,2956" coordsize="15,2">
              <v:shape style="position:absolute;left:1152;top:2956;width:15;height:2" coordorigin="1152,2956" coordsize="15,0" path="m1152,2956l1167,2956e" filled="false" stroked="true" strokeweight=".8pt" strokecolor="#fa7a6d">
                <v:path arrowok="t"/>
              </v:shape>
            </v:group>
            <v:group style="position:absolute;left:1162;top:2957;width:15;height:2" coordorigin="1162,2957" coordsize="15,2">
              <v:shape style="position:absolute;left:1162;top:2957;width:15;height:2" coordorigin="1162,2957" coordsize="15,0" path="m1162,2957l1177,2957e" filled="false" stroked="true" strokeweight=".75pt" strokecolor="#fa7a6d">
                <v:path arrowok="t"/>
              </v:shape>
            </v:group>
            <v:group style="position:absolute;left:1172;top:2957;width:15;height:2" coordorigin="1172,2957" coordsize="15,2">
              <v:shape style="position:absolute;left:1172;top:2957;width:15;height:2" coordorigin="1172,2957" coordsize="15,0" path="m1172,2957l1187,2957e" filled="false" stroked="true" strokeweight=".7pt" strokecolor="#fa7a6d">
                <v:path arrowok="t"/>
              </v:shape>
            </v:group>
            <v:group style="position:absolute;left:1182;top:2958;width:15;height:2" coordorigin="1182,2958" coordsize="15,2">
              <v:shape style="position:absolute;left:1182;top:2958;width:15;height:2" coordorigin="1182,2958" coordsize="15,0" path="m1182,2958l1197,2958e" filled="false" stroked="true" strokeweight=".65pt" strokecolor="#fa7a6d">
                <v:path arrowok="t"/>
              </v:shape>
            </v:group>
            <v:group style="position:absolute;left:1192;top:2958;width:15;height:2" coordorigin="1192,2958" coordsize="15,2">
              <v:shape style="position:absolute;left:1192;top:2958;width:15;height:2" coordorigin="1192,2958" coordsize="15,0" path="m1192,2958l1207,2958e" filled="false" stroked="true" strokeweight=".6pt" strokecolor="#fa7a6d">
                <v:path arrowok="t"/>
              </v:shape>
            </v:group>
            <v:group style="position:absolute;left:1203;top:2959;width:15;height:2" coordorigin="1203,2959" coordsize="15,2">
              <v:shape style="position:absolute;left:1203;top:2959;width:15;height:2" coordorigin="1203,2959" coordsize="15,0" path="m1203,2959l1218,2959e" filled="false" stroked="true" strokeweight=".550pt" strokecolor="#fa7a6d">
                <v:path arrowok="t"/>
              </v:shape>
            </v:group>
            <v:group style="position:absolute;left:1213;top:2959;width:15;height:2" coordorigin="1213,2959" coordsize="15,2">
              <v:shape style="position:absolute;left:1213;top:2959;width:15;height:2" coordorigin="1213,2959" coordsize="15,0" path="m1213,2959l1228,2959e" filled="false" stroked="true" strokeweight=".5pt" strokecolor="#fa7a6d">
                <v:path arrowok="t"/>
              </v:shape>
            </v:group>
            <v:group style="position:absolute;left:1223;top:2960;width:15;height:2" coordorigin="1223,2960" coordsize="15,2">
              <v:shape style="position:absolute;left:1223;top:2960;width:15;height:2" coordorigin="1223,2960" coordsize="15,0" path="m1223,2960l1238,2960e" filled="false" stroked="true" strokeweight=".45pt" strokecolor="#fa7a6d">
                <v:path arrowok="t"/>
              </v:shape>
            </v:group>
            <v:group style="position:absolute;left:1233;top:2960;width:15;height:2" coordorigin="1233,2960" coordsize="15,2">
              <v:shape style="position:absolute;left:1233;top:2960;width:15;height:2" coordorigin="1233,2960" coordsize="15,0" path="m1233,2960l1248,2960e" filled="false" stroked="true" strokeweight=".4pt" strokecolor="#fa7a6d">
                <v:path arrowok="t"/>
              </v:shape>
            </v:group>
            <v:group style="position:absolute;left:1243;top:2961;width:15;height:2" coordorigin="1243,2961" coordsize="15,2">
              <v:shape style="position:absolute;left:1243;top:2961;width:15;height:2" coordorigin="1243,2961" coordsize="15,0" path="m1243,2961l1258,2961e" filled="false" stroked="true" strokeweight=".35pt" strokecolor="#fa7a6d">
                <v:path arrowok="t"/>
              </v:shape>
            </v:group>
            <v:group style="position:absolute;left:1253;top:2961;width:15;height:2" coordorigin="1253,2961" coordsize="15,2">
              <v:shape style="position:absolute;left:1253;top:2961;width:15;height:2" coordorigin="1253,2961" coordsize="15,0" path="m1253,2961l1268,2961e" filled="false" stroked="true" strokeweight=".35pt" strokecolor="#fa7a6d">
                <v:path arrowok="t"/>
              </v:shape>
            </v:group>
            <v:group style="position:absolute;left:1263;top:2961;width:15;height:2" coordorigin="1263,2961" coordsize="15,2">
              <v:shape style="position:absolute;left:1263;top:2961;width:15;height:2" coordorigin="1263,2961" coordsize="15,0" path="m1263,2961l1278,2961e" filled="false" stroked="true" strokeweight=".3pt" strokecolor="#fa7a6d">
                <v:path arrowok="t"/>
              </v:shape>
            </v:group>
            <v:group style="position:absolute;left:1273;top:2962;width:15;height:2" coordorigin="1273,2962" coordsize="15,2">
              <v:shape style="position:absolute;left:1273;top:2962;width:15;height:2" coordorigin="1273,2962" coordsize="15,0" path="m1273,2962l1288,2962e" filled="false" stroked="true" strokeweight=".25pt" strokecolor="#fa7a6d">
                <v:path arrowok="t"/>
              </v:shape>
            </v:group>
            <v:group style="position:absolute;left:1283;top:2962;width:15;height:2" coordorigin="1283,2962" coordsize="15,2">
              <v:shape style="position:absolute;left:1283;top:2962;width:15;height:2" coordorigin="1283,2962" coordsize="15,0" path="m1283,2962l1298,2962e" filled="false" stroked="true" strokeweight=".25pt" strokecolor="#fa7a6d">
                <v:path arrowok="t"/>
              </v:shape>
            </v:group>
            <v:group style="position:absolute;left:1293;top:2962;width:15;height:2" coordorigin="1293,2962" coordsize="15,2">
              <v:shape style="position:absolute;left:1293;top:2962;width:15;height:2" coordorigin="1293,2962" coordsize="15,0" path="m1293,2962l1308,2962e" filled="false" stroked="true" strokeweight=".2pt" strokecolor="#fa7a6d">
                <v:path arrowok="t"/>
              </v:shape>
            </v:group>
            <v:group style="position:absolute;left:1303;top:2962;width:15;height:2" coordorigin="1303,2962" coordsize="15,2">
              <v:shape style="position:absolute;left:1303;top:2962;width:15;height:2" coordorigin="1303,2962" coordsize="15,0" path="m1303,2962l1318,2962e" filled="false" stroked="true" strokeweight=".2pt" strokecolor="#fa7a6d">
                <v:path arrowok="t"/>
              </v:shape>
            </v:group>
            <v:group style="position:absolute;left:1314;top:2963;width:15;height:2" coordorigin="1314,2963" coordsize="15,2">
              <v:shape style="position:absolute;left:1314;top:2963;width:15;height:2" coordorigin="1314,2963" coordsize="15,0" path="m1314,2963l1329,2963e" filled="false" stroked="true" strokeweight=".15pt" strokecolor="#fa7a6d">
                <v:path arrowok="t"/>
              </v:shape>
            </v:group>
            <v:group style="position:absolute;left:1324;top:2963;width:15;height:2" coordorigin="1324,2963" coordsize="15,2">
              <v:shape style="position:absolute;left:1324;top:2963;width:15;height:2" coordorigin="1324,2963" coordsize="15,0" path="m1324,2963l1339,2963e" filled="false" stroked="true" strokeweight=".15pt" strokecolor="#fa7a6d">
                <v:path arrowok="t"/>
              </v:shape>
            </v:group>
            <v:group style="position:absolute;left:1334;top:2963;width:15;height:2" coordorigin="1334,2963" coordsize="15,2">
              <v:shape style="position:absolute;left:1334;top:2963;width:15;height:2" coordorigin="1334,2963" coordsize="15,0" path="m1334,2963l1349,2963e" filled="false" stroked="true" strokeweight=".15pt" strokecolor="#fa7a6d">
                <v:path arrowok="t"/>
              </v:shape>
            </v:group>
            <v:group style="position:absolute;left:1344;top:2963;width:15;height:2" coordorigin="1344,2963" coordsize="15,2">
              <v:shape style="position:absolute;left:1344;top:2963;width:15;height:2" coordorigin="1344,2963" coordsize="15,0" path="m1344,2963l1359,2963e" filled="false" stroked="true" strokeweight=".1pt" strokecolor="#fa7a6d">
                <v:path arrowok="t"/>
              </v:shape>
            </v:group>
            <v:group style="position:absolute;left:1354;top:2963;width:15;height:2" coordorigin="1354,2963" coordsize="15,2">
              <v:shape style="position:absolute;left:1354;top:2963;width:15;height:2" coordorigin="1354,2963" coordsize="15,0" path="m1354,2963l1369,2963e" filled="false" stroked="true" strokeweight=".1pt" strokecolor="#fa7a6d">
                <v:path arrowok="t"/>
              </v:shape>
            </v:group>
            <v:group style="position:absolute;left:1364;top:2963;width:15;height:2" coordorigin="1364,2963" coordsize="15,2">
              <v:shape style="position:absolute;left:1364;top:2963;width:15;height:2" coordorigin="1364,2963" coordsize="15,0" path="m1364,2963l1379,2963e" filled="false" stroked="true" strokeweight=".1pt" strokecolor="#fa7a6d">
                <v:path arrowok="t"/>
              </v:shape>
            </v:group>
            <v:group style="position:absolute;left:1374;top:2964;width:15;height:2" coordorigin="1374,2964" coordsize="15,2">
              <v:shape style="position:absolute;left:1374;top:2964;width:15;height:2" coordorigin="1374,2964" coordsize="15,0" path="m1374,2964l1389,2964e" filled="false" stroked="true" strokeweight=".05pt" strokecolor="#fa7a6d">
                <v:path arrowok="t"/>
              </v:shape>
            </v:group>
            <v:group style="position:absolute;left:1384;top:2964;width:15;height:2" coordorigin="1384,2964" coordsize="15,2">
              <v:shape style="position:absolute;left:1384;top:2964;width:15;height:2" coordorigin="1384,2964" coordsize="15,0" path="m1384,2964l1399,2964e" filled="false" stroked="true" strokeweight=".05pt" strokecolor="#fa7a6d">
                <v:path arrowok="t"/>
              </v:shape>
            </v:group>
            <v:group style="position:absolute;left:1415;top:2964;width:15;height:2" coordorigin="1415,2964" coordsize="15,2">
              <v:shape style="position:absolute;left:1415;top:2964;width:15;height:2" coordorigin="1415,2964" coordsize="15,0" path="m1415,2964l1430,2964e" filled="false" stroked="true" strokeweight=".05pt" strokecolor="#fa7a6d">
                <v:path arrowok="t"/>
              </v:shape>
            </v:group>
            <v:group style="position:absolute;left:1445;top:2964;width:15;height:2" coordorigin="1445,2964" coordsize="15,2">
              <v:shape style="position:absolute;left:1445;top:2964;width:15;height:2" coordorigin="1445,2964" coordsize="15,0" path="m1445,2964l1460,2964e" filled="false" stroked="true" strokeweight=".05pt" strokecolor="#fa7a6d">
                <v:path arrowok="t"/>
              </v:shape>
            </v:group>
            <v:group style="position:absolute;left:1455;top:2963;width:15;height:2" coordorigin="1455,2963" coordsize="15,2">
              <v:shape style="position:absolute;left:1455;top:2963;width:15;height:2" coordorigin="1455,2963" coordsize="15,0" path="m1455,2963l1470,2963e" filled="false" stroked="true" strokeweight=".1pt" strokecolor="#fa7a6d">
                <v:path arrowok="t"/>
              </v:shape>
            </v:group>
            <v:group style="position:absolute;left:1465;top:2963;width:15;height:2" coordorigin="1465,2963" coordsize="15,2">
              <v:shape style="position:absolute;left:1465;top:2963;width:15;height:2" coordorigin="1465,2963" coordsize="15,0" path="m1465,2963l1480,2963e" filled="false" stroked="true" strokeweight=".15pt" strokecolor="#fa7a6d">
                <v:path arrowok="t"/>
              </v:shape>
            </v:group>
            <v:group style="position:absolute;left:1475;top:2963;width:15;height:2" coordorigin="1475,2963" coordsize="15,2">
              <v:shape style="position:absolute;left:1475;top:2963;width:15;height:2" coordorigin="1475,2963" coordsize="15,0" path="m1475,2963l1490,2963e" filled="false" stroked="true" strokeweight=".15pt" strokecolor="#fa7a6d">
                <v:path arrowok="t"/>
              </v:shape>
            </v:group>
            <v:group style="position:absolute;left:1485;top:2962;width:15;height:2" coordorigin="1485,2962" coordsize="15,2">
              <v:shape style="position:absolute;left:1485;top:2962;width:15;height:2" coordorigin="1485,2962" coordsize="15,0" path="m1485,2962l1500,2962e" filled="false" stroked="true" strokeweight=".2pt" strokecolor="#fa7a6d">
                <v:path arrowok="t"/>
              </v:shape>
            </v:group>
            <v:group style="position:absolute;left:1495;top:2962;width:15;height:2" coordorigin="1495,2962" coordsize="15,2">
              <v:shape style="position:absolute;left:1495;top:2962;width:15;height:2" coordorigin="1495,2962" coordsize="15,0" path="m1495,2962l1510,2962e" filled="false" stroked="true" strokeweight=".25pt" strokecolor="#fa7a6d">
                <v:path arrowok="t"/>
              </v:shape>
            </v:group>
            <v:group style="position:absolute;left:1505;top:2961;width:15;height:2" coordorigin="1505,2961" coordsize="15,2">
              <v:shape style="position:absolute;left:1505;top:2961;width:15;height:2" coordorigin="1505,2961" coordsize="15,0" path="m1505,2961l1520,2961e" filled="false" stroked="true" strokeweight=".3pt" strokecolor="#fa7a6d">
                <v:path arrowok="t"/>
              </v:shape>
            </v:group>
            <v:group style="position:absolute;left:1515;top:2961;width:15;height:2" coordorigin="1515,2961" coordsize="15,2">
              <v:shape style="position:absolute;left:1515;top:2961;width:15;height:2" coordorigin="1515,2961" coordsize="15,0" path="m1515,2961l1530,2961e" filled="false" stroked="true" strokeweight=".3pt" strokecolor="#fa7a6d">
                <v:path arrowok="t"/>
              </v:shape>
            </v:group>
            <v:group style="position:absolute;left:1526;top:2961;width:15;height:2" coordorigin="1526,2961" coordsize="15,2">
              <v:shape style="position:absolute;left:1526;top:2961;width:15;height:2" coordorigin="1526,2961" coordsize="15,0" path="m1526,2961l1541,2961e" filled="false" stroked="true" strokeweight=".35pt" strokecolor="#fa7a6d">
                <v:path arrowok="t"/>
              </v:shape>
            </v:group>
            <v:group style="position:absolute;left:1536;top:2960;width:15;height:2" coordorigin="1536,2960" coordsize="15,2">
              <v:shape style="position:absolute;left:1536;top:2960;width:15;height:2" coordorigin="1536,2960" coordsize="15,0" path="m1536,2960l1551,2960e" filled="false" stroked="true" strokeweight=".4pt" strokecolor="#fa7a6d">
                <v:path arrowok="t"/>
              </v:shape>
            </v:group>
            <v:group style="position:absolute;left:1546;top:2960;width:15;height:2" coordorigin="1546,2960" coordsize="15,2">
              <v:shape style="position:absolute;left:1546;top:2960;width:15;height:2" coordorigin="1546,2960" coordsize="15,0" path="m1546,2960l1561,2960e" filled="false" stroked="true" strokeweight=".45pt" strokecolor="#fa7a6d">
                <v:path arrowok="t"/>
              </v:shape>
            </v:group>
            <v:group style="position:absolute;left:1556;top:2960;width:15;height:2" coordorigin="1556,2960" coordsize="15,2">
              <v:shape style="position:absolute;left:1556;top:2960;width:15;height:2" coordorigin="1556,2960" coordsize="15,0" path="m1556,2960l1571,2960e" filled="false" stroked="true" strokeweight=".45pt" strokecolor="#fa7a6d">
                <v:path arrowok="t"/>
              </v:shape>
            </v:group>
            <v:group style="position:absolute;left:1566;top:2959;width:15;height:2" coordorigin="1566,2959" coordsize="15,2">
              <v:shape style="position:absolute;left:1566;top:2959;width:15;height:2" coordorigin="1566,2959" coordsize="15,0" path="m1566,2959l1581,2959e" filled="false" stroked="true" strokeweight=".5pt" strokecolor="#fa7a6d">
                <v:path arrowok="t"/>
              </v:shape>
            </v:group>
            <v:group style="position:absolute;left:1576;top:2959;width:15;height:2" coordorigin="1576,2959" coordsize="15,2">
              <v:shape style="position:absolute;left:1576;top:2959;width:15;height:2" coordorigin="1576,2959" coordsize="15,0" path="m1576,2959l1591,2959e" filled="false" stroked="true" strokeweight=".5pt" strokecolor="#fa7a6d">
                <v:path arrowok="t"/>
              </v:shape>
            </v:group>
            <v:group style="position:absolute;left:1586;top:2959;width:15;height:2" coordorigin="1586,2959" coordsize="15,2">
              <v:shape style="position:absolute;left:1586;top:2959;width:15;height:2" coordorigin="1586,2959" coordsize="15,0" path="m1586,2959l1601,2959e" filled="false" stroked="true" strokeweight=".5pt" strokecolor="#fa7a6d">
                <v:path arrowok="t"/>
              </v:shape>
            </v:group>
            <v:group style="position:absolute;left:1596;top:2959;width:15;height:2" coordorigin="1596,2959" coordsize="15,2">
              <v:shape style="position:absolute;left:1596;top:2959;width:15;height:2" coordorigin="1596,2959" coordsize="15,0" path="m1596,2959l1611,2959e" filled="false" stroked="true" strokeweight=".550pt" strokecolor="#fa7a6d">
                <v:path arrowok="t"/>
              </v:shape>
            </v:group>
            <v:group style="position:absolute;left:1606;top:2959;width:15;height:2" coordorigin="1606,2959" coordsize="15,2">
              <v:shape style="position:absolute;left:1606;top:2959;width:15;height:2" coordorigin="1606,2959" coordsize="15,0" path="m1606,2959l1621,2959e" filled="false" stroked="true" strokeweight=".550pt" strokecolor="#fa7a6d">
                <v:path arrowok="t"/>
              </v:shape>
            </v:group>
            <v:group style="position:absolute;left:1616;top:2959;width:15;height:2" coordorigin="1616,2959" coordsize="15,2">
              <v:shape style="position:absolute;left:1616;top:2959;width:15;height:2" coordorigin="1616,2959" coordsize="15,0" path="m1616,2959l1631,2959e" filled="false" stroked="true" strokeweight=".550pt" strokecolor="#fa7a6d">
                <v:path arrowok="t"/>
              </v:shape>
            </v:group>
            <v:group style="position:absolute;left:1626;top:2959;width:15;height:2" coordorigin="1626,2959" coordsize="15,2">
              <v:shape style="position:absolute;left:1626;top:2959;width:15;height:2" coordorigin="1626,2959" coordsize="15,0" path="m1626,2959l1641,2959e" filled="false" stroked="true" strokeweight=".550pt" strokecolor="#fa7a6d">
                <v:path arrowok="t"/>
              </v:shape>
            </v:group>
            <v:group style="position:absolute;left:1637;top:2959;width:15;height:2" coordorigin="1637,2959" coordsize="15,2">
              <v:shape style="position:absolute;left:1637;top:2959;width:15;height:2" coordorigin="1637,2959" coordsize="15,0" path="m1637,2959l1652,2959e" filled="false" stroked="true" strokeweight=".5pt" strokecolor="#fa7a6d">
                <v:path arrowok="t"/>
              </v:shape>
            </v:group>
            <v:group style="position:absolute;left:1647;top:2959;width:15;height:2" coordorigin="1647,2959" coordsize="15,2">
              <v:shape style="position:absolute;left:1647;top:2959;width:15;height:2" coordorigin="1647,2959" coordsize="15,0" path="m1647,2959l1662,2959e" filled="false" stroked="true" strokeweight=".5pt" strokecolor="#fa7a6d">
                <v:path arrowok="t"/>
              </v:shape>
            </v:group>
            <v:group style="position:absolute;left:1657;top:2959;width:15;height:2" coordorigin="1657,2959" coordsize="15,2">
              <v:shape style="position:absolute;left:1657;top:2959;width:15;height:2" coordorigin="1657,2959" coordsize="15,0" path="m1657,2959l1672,2959e" filled="false" stroked="true" strokeweight=".5pt" strokecolor="#fa7a6d">
                <v:path arrowok="t"/>
              </v:shape>
            </v:group>
            <v:group style="position:absolute;left:1667;top:2959;width:15;height:2" coordorigin="1667,2959" coordsize="15,2">
              <v:shape style="position:absolute;left:1667;top:2959;width:15;height:2" coordorigin="1667,2959" coordsize="15,0" path="m1667,2959l1682,2959e" filled="false" stroked="true" strokeweight=".5pt" strokecolor="#fa7a6d">
                <v:path arrowok="t"/>
              </v:shape>
            </v:group>
            <v:group style="position:absolute;left:1677;top:2959;width:15;height:2" coordorigin="1677,2959" coordsize="15,2">
              <v:shape style="position:absolute;left:1677;top:2959;width:15;height:2" coordorigin="1677,2959" coordsize="15,0" path="m1677,2959l1692,2959e" filled="false" stroked="true" strokeweight=".5pt" strokecolor="#fa7a6d">
                <v:path arrowok="t"/>
              </v:shape>
            </v:group>
            <v:group style="position:absolute;left:1687;top:2959;width:15;height:2" coordorigin="1687,2959" coordsize="15,2">
              <v:shape style="position:absolute;left:1687;top:2959;width:15;height:2" coordorigin="1687,2959" coordsize="15,0" path="m1687,2959l1702,2959e" filled="false" stroked="true" strokeweight=".5pt" strokecolor="#fa7a6d">
                <v:path arrowok="t"/>
              </v:shape>
            </v:group>
            <v:group style="position:absolute;left:1697;top:2959;width:15;height:2" coordorigin="1697,2959" coordsize="15,2">
              <v:shape style="position:absolute;left:1697;top:2959;width:15;height:2" coordorigin="1697,2959" coordsize="15,0" path="m1697,2959l1712,2959e" filled="false" stroked="true" strokeweight=".5pt" strokecolor="#fa7a6d">
                <v:path arrowok="t"/>
              </v:shape>
            </v:group>
            <v:group style="position:absolute;left:1707;top:2959;width:15;height:2" coordorigin="1707,2959" coordsize="15,2">
              <v:shape style="position:absolute;left:1707;top:2959;width:15;height:2" coordorigin="1707,2959" coordsize="15,0" path="m1707,2959l1722,2959e" filled="false" stroked="true" strokeweight=".5pt" strokecolor="#fa7a6d">
                <v:path arrowok="t"/>
              </v:shape>
            </v:group>
            <v:group style="position:absolute;left:1717;top:2959;width:15;height:2" coordorigin="1717,2959" coordsize="15,2">
              <v:shape style="position:absolute;left:1717;top:2959;width:15;height:2" coordorigin="1717,2959" coordsize="15,0" path="m1717,2959l1732,2959e" filled="false" stroked="true" strokeweight=".5pt" strokecolor="#fa7a6d">
                <v:path arrowok="t"/>
              </v:shape>
            </v:group>
            <v:group style="position:absolute;left:1727;top:2959;width:15;height:2" coordorigin="1727,2959" coordsize="15,2">
              <v:shape style="position:absolute;left:1727;top:2959;width:15;height:2" coordorigin="1727,2959" coordsize="15,0" path="m1727,2959l1742,2959e" filled="false" stroked="true" strokeweight=".5pt" strokecolor="#fa7a6d">
                <v:path arrowok="t"/>
              </v:shape>
            </v:group>
            <v:group style="position:absolute;left:1738;top:2959;width:15;height:2" coordorigin="1738,2959" coordsize="15,2">
              <v:shape style="position:absolute;left:1738;top:2959;width:15;height:2" coordorigin="1738,2959" coordsize="15,0" path="m1738,2959l1753,2959e" filled="false" stroked="true" strokeweight=".550pt" strokecolor="#fa7a6d">
                <v:path arrowok="t"/>
              </v:shape>
            </v:group>
            <v:group style="position:absolute;left:1748;top:2958;width:15;height:2" coordorigin="1748,2958" coordsize="15,2">
              <v:shape style="position:absolute;left:1748;top:2958;width:15;height:2" coordorigin="1748,2958" coordsize="15,0" path="m1748,2958l1763,2958e" filled="false" stroked="true" strokeweight=".6pt" strokecolor="#fa7a6d">
                <v:path arrowok="t"/>
              </v:shape>
            </v:group>
            <v:group style="position:absolute;left:1758;top:2958;width:15;height:2" coordorigin="1758,2958" coordsize="15,2">
              <v:shape style="position:absolute;left:1758;top:2958;width:15;height:2" coordorigin="1758,2958" coordsize="15,0" path="m1758,2958l1773,2958e" filled="false" stroked="true" strokeweight=".65pt" strokecolor="#fa7a6d">
                <v:path arrowok="t"/>
              </v:shape>
            </v:group>
            <v:group style="position:absolute;left:1768;top:2958;width:15;height:2" coordorigin="1768,2958" coordsize="15,2">
              <v:shape style="position:absolute;left:1768;top:2958;width:15;height:2" coordorigin="1768,2958" coordsize="15,0" path="m1768,2958l1783,2958e" filled="false" stroked="true" strokeweight=".65pt" strokecolor="#fa7a6d">
                <v:path arrowok="t"/>
              </v:shape>
            </v:group>
            <v:group style="position:absolute;left:1778;top:2957;width:15;height:2" coordorigin="1778,2957" coordsize="15,2">
              <v:shape style="position:absolute;left:1778;top:2957;width:15;height:2" coordorigin="1778,2957" coordsize="15,0" path="m1778,2957l1793,2957e" filled="false" stroked="true" strokeweight=".7pt" strokecolor="#fa7a6d">
                <v:path arrowok="t"/>
              </v:shape>
            </v:group>
            <v:group style="position:absolute;left:1788;top:2957;width:15;height:2" coordorigin="1788,2957" coordsize="15,2">
              <v:shape style="position:absolute;left:1788;top:2957;width:15;height:2" coordorigin="1788,2957" coordsize="15,0" path="m1788,2957l1803,2957e" filled="false" stroked="true" strokeweight=".75pt" strokecolor="#fa7a6d">
                <v:path arrowok="t"/>
              </v:shape>
            </v:group>
            <v:group style="position:absolute;left:1798;top:2956;width:15;height:2" coordorigin="1798,2956" coordsize="15,2">
              <v:shape style="position:absolute;left:1798;top:2956;width:15;height:2" coordorigin="1798,2956" coordsize="15,0" path="m1798,2956l1813,2956e" filled="false" stroked="true" strokeweight=".8pt" strokecolor="#fa7a6d">
                <v:path arrowok="t"/>
              </v:shape>
            </v:group>
            <v:group style="position:absolute;left:1808;top:2956;width:15;height:2" coordorigin="1808,2956" coordsize="15,2">
              <v:shape style="position:absolute;left:1808;top:2956;width:15;height:2" coordorigin="1808,2956" coordsize="15,0" path="m1808,2956l1823,2956e" filled="false" stroked="true" strokeweight=".8pt" strokecolor="#fa7a6d">
                <v:path arrowok="t"/>
              </v:shape>
            </v:group>
            <v:group style="position:absolute;left:1818;top:2956;width:15;height:2" coordorigin="1818,2956" coordsize="15,2">
              <v:shape style="position:absolute;left:1818;top:2956;width:15;height:2" coordorigin="1818,2956" coordsize="15,0" path="m1818,2956l1833,2956e" filled="false" stroked="true" strokeweight=".85pt" strokecolor="#fa7a6d">
                <v:path arrowok="t"/>
              </v:shape>
            </v:group>
            <v:group style="position:absolute;left:1828;top:2955;width:15;height:2" coordorigin="1828,2955" coordsize="15,2">
              <v:shape style="position:absolute;left:1828;top:2955;width:15;height:2" coordorigin="1828,2955" coordsize="15,0" path="m1828,2955l1843,2955e" filled="false" stroked="true" strokeweight=".9pt" strokecolor="#fa7a6d">
                <v:path arrowok="t"/>
              </v:shape>
            </v:group>
            <v:group style="position:absolute;left:1838;top:2955;width:15;height:2" coordorigin="1838,2955" coordsize="15,2">
              <v:shape style="position:absolute;left:1838;top:2955;width:15;height:2" coordorigin="1838,2955" coordsize="15,0" path="m1838,2955l1853,2955e" filled="false" stroked="true" strokeweight=".95pt" strokecolor="#fa7a6d">
                <v:path arrowok="t"/>
              </v:shape>
            </v:group>
            <v:group style="position:absolute;left:1849;top:2954;width:15;height:2" coordorigin="1849,2954" coordsize="15,2">
              <v:shape style="position:absolute;left:1849;top:2954;width:15;height:2" coordorigin="1849,2954" coordsize="15,0" path="m1849,2954l1864,2954e" filled="false" stroked="true" strokeweight="1.0pt" strokecolor="#fa7a6d">
                <v:path arrowok="t"/>
              </v:shape>
            </v:group>
            <v:group style="position:absolute;left:1859;top:2954;width:15;height:2" coordorigin="1859,2954" coordsize="15,2">
              <v:shape style="position:absolute;left:1859;top:2954;width:15;height:2" coordorigin="1859,2954" coordsize="15,0" path="m1859,2954l1874,2954e" filled="false" stroked="true" strokeweight="1.05pt" strokecolor="#fa7a6d">
                <v:path arrowok="t"/>
              </v:shape>
            </v:group>
            <v:group style="position:absolute;left:1869;top:2954;width:15;height:2" coordorigin="1869,2954" coordsize="15,2">
              <v:shape style="position:absolute;left:1869;top:2954;width:15;height:2" coordorigin="1869,2954" coordsize="15,0" path="m1869,2954l1884,2954e" filled="false" stroked="true" strokeweight="1.05pt" strokecolor="#fa7a6d">
                <v:path arrowok="t"/>
              </v:shape>
            </v:group>
            <v:group style="position:absolute;left:1879;top:2952;width:15;height:2" coordorigin="1879,2952" coordsize="15,2">
              <v:shape style="position:absolute;left:1879;top:2952;width:15;height:2" coordorigin="1879,2952" coordsize="15,0" path="m1879,2952l1894,2952e" filled="false" stroked="true" strokeweight="1.25pt" strokecolor="#fa7a6d">
                <v:path arrowok="t"/>
              </v:shape>
            </v:group>
            <v:group style="position:absolute;left:1889;top:2950;width:15;height:2" coordorigin="1889,2950" coordsize="15,2">
              <v:shape style="position:absolute;left:1889;top:2950;width:15;height:2" coordorigin="1889,2950" coordsize="15,0" path="m1889,2950l1904,2950e" filled="false" stroked="true" strokeweight="1.4pt" strokecolor="#fa7a6d">
                <v:path arrowok="t"/>
              </v:shape>
            </v:group>
            <v:group style="position:absolute;left:1906;top:2933;width:2;height:31" coordorigin="1906,2933" coordsize="2,31">
              <v:shape style="position:absolute;left:1906;top:2933;width:2;height:31" coordorigin="1906,2933" coordsize="0,31" path="m1906,2964l1906,2933e" filled="false" stroked="true" strokeweight=".75pt" strokecolor="#fa7a6d">
                <v:path arrowok="t"/>
              </v:shape>
            </v:group>
            <v:group style="position:absolute;left:1916;top:2930;width:2;height:34" coordorigin="1916,2930" coordsize="2,34">
              <v:shape style="position:absolute;left:1916;top:2930;width:2;height:34" coordorigin="1916,2930" coordsize="0,34" path="m1916,2964l1916,2930e" filled="false" stroked="true" strokeweight=".75pt" strokecolor="#fa7a6d">
                <v:path arrowok="t"/>
              </v:shape>
            </v:group>
            <v:group style="position:absolute;left:1926;top:2927;width:2;height:37" coordorigin="1926,2927" coordsize="2,37">
              <v:shape style="position:absolute;left:1926;top:2927;width:2;height:37" coordorigin="1926,2927" coordsize="0,37" path="m1926,2964l1926,2927e" filled="false" stroked="true" strokeweight=".75pt" strokecolor="#fa7a6d">
                <v:path arrowok="t"/>
              </v:shape>
            </v:group>
            <v:group style="position:absolute;left:1936;top:2924;width:2;height:40" coordorigin="1936,2924" coordsize="2,40">
              <v:shape style="position:absolute;left:1936;top:2924;width:2;height:40" coordorigin="1936,2924" coordsize="0,40" path="m1936,2964l1936,2924e" filled="false" stroked="true" strokeweight=".75pt" strokecolor="#fa7a6d">
                <v:path arrowok="t"/>
              </v:shape>
            </v:group>
            <v:group style="position:absolute;left:1946;top:2921;width:2;height:43" coordorigin="1946,2921" coordsize="2,43">
              <v:shape style="position:absolute;left:1946;top:2921;width:2;height:43" coordorigin="1946,2921" coordsize="0,43" path="m1946,2964l1946,2921e" filled="false" stroked="true" strokeweight=".75pt" strokecolor="#fa7a6d">
                <v:path arrowok="t"/>
              </v:shape>
            </v:group>
            <v:group style="position:absolute;left:1957;top:2918;width:2;height:46" coordorigin="1957,2918" coordsize="2,46">
              <v:shape style="position:absolute;left:1957;top:2918;width:2;height:46" coordorigin="1957,2918" coordsize="0,46" path="m1957,2964l1957,2918e" filled="false" stroked="true" strokeweight=".75pt" strokecolor="#fa7a6d">
                <v:path arrowok="t"/>
              </v:shape>
            </v:group>
            <v:group style="position:absolute;left:1967;top:2915;width:2;height:49" coordorigin="1967,2915" coordsize="2,49">
              <v:shape style="position:absolute;left:1967;top:2915;width:2;height:49" coordorigin="1967,2915" coordsize="0,49" path="m1967,2964l1967,2915e" filled="false" stroked="true" strokeweight=".75pt" strokecolor="#fa7a6d">
                <v:path arrowok="t"/>
              </v:shape>
            </v:group>
            <v:group style="position:absolute;left:1977;top:2912;width:2;height:52" coordorigin="1977,2912" coordsize="2,52">
              <v:shape style="position:absolute;left:1977;top:2912;width:2;height:52" coordorigin="1977,2912" coordsize="0,52" path="m1977,2964l1977,2912e" filled="false" stroked="true" strokeweight=".75pt" strokecolor="#fa7a6d">
                <v:path arrowok="t"/>
              </v:shape>
            </v:group>
            <v:group style="position:absolute;left:1987;top:2908;width:2;height:56" coordorigin="1987,2908" coordsize="2,56">
              <v:shape style="position:absolute;left:1987;top:2908;width:2;height:56" coordorigin="1987,2908" coordsize="0,56" path="m1987,2964l1987,2908e" filled="false" stroked="true" strokeweight=".75pt" strokecolor="#fa7a6d">
                <v:path arrowok="t"/>
              </v:shape>
            </v:group>
            <v:group style="position:absolute;left:1997;top:2905;width:2;height:59" coordorigin="1997,2905" coordsize="2,59">
              <v:shape style="position:absolute;left:1997;top:2905;width:2;height:59" coordorigin="1997,2905" coordsize="0,59" path="m1997,2964l1997,2905e" filled="false" stroked="true" strokeweight=".75pt" strokecolor="#fa7a6d">
                <v:path arrowok="t"/>
              </v:shape>
            </v:group>
            <v:group style="position:absolute;left:2007;top:2902;width:2;height:62" coordorigin="2007,2902" coordsize="2,62">
              <v:shape style="position:absolute;left:2007;top:2902;width:2;height:62" coordorigin="2007,2902" coordsize="0,62" path="m2007,2964l2007,2902e" filled="false" stroked="true" strokeweight=".75pt" strokecolor="#fa7a6d">
                <v:path arrowok="t"/>
              </v:shape>
            </v:group>
            <v:group style="position:absolute;left:2017;top:2899;width:2;height:65" coordorigin="2017,2899" coordsize="2,65">
              <v:shape style="position:absolute;left:2017;top:2899;width:2;height:65" coordorigin="2017,2899" coordsize="0,65" path="m2017,2964l2017,2899e" filled="false" stroked="true" strokeweight=".75pt" strokecolor="#fa7a6d">
                <v:path arrowok="t"/>
              </v:shape>
            </v:group>
            <v:group style="position:absolute;left:2027;top:2896;width:2;height:68" coordorigin="2027,2896" coordsize="2,68">
              <v:shape style="position:absolute;left:2027;top:2896;width:2;height:68" coordorigin="2027,2896" coordsize="0,68" path="m2027,2964l2027,2896e" filled="false" stroked="true" strokeweight=".75pt" strokecolor="#fa7a6d">
                <v:path arrowok="t"/>
              </v:shape>
            </v:group>
            <v:group style="position:absolute;left:2037;top:2899;width:2;height:65" coordorigin="2037,2899" coordsize="2,65">
              <v:shape style="position:absolute;left:2037;top:2899;width:2;height:65" coordorigin="2037,2899" coordsize="0,65" path="m2037,2964l2037,2899e" filled="false" stroked="true" strokeweight=".75pt" strokecolor="#fa7a6d">
                <v:path arrowok="t"/>
              </v:shape>
            </v:group>
            <v:group style="position:absolute;left:2047;top:2902;width:2;height:62" coordorigin="2047,2902" coordsize="2,62">
              <v:shape style="position:absolute;left:2047;top:2902;width:2;height:62" coordorigin="2047,2902" coordsize="0,62" path="m2047,2964l2047,2902e" filled="false" stroked="true" strokeweight=".75pt" strokecolor="#fa7a6d">
                <v:path arrowok="t"/>
              </v:shape>
            </v:group>
            <v:group style="position:absolute;left:2057;top:2905;width:2;height:59" coordorigin="2057,2905" coordsize="2,59">
              <v:shape style="position:absolute;left:2057;top:2905;width:2;height:59" coordorigin="2057,2905" coordsize="0,59" path="m2057,2964l2057,2905e" filled="false" stroked="true" strokeweight=".75pt" strokecolor="#fa7a6d">
                <v:path arrowok="t"/>
              </v:shape>
            </v:group>
            <v:group style="position:absolute;left:2068;top:2908;width:2;height:56" coordorigin="2068,2908" coordsize="2,56">
              <v:shape style="position:absolute;left:2068;top:2908;width:2;height:56" coordorigin="2068,2908" coordsize="0,56" path="m2068,2964l2068,2908e" filled="false" stroked="true" strokeweight=".75pt" strokecolor="#fa7a6d">
                <v:path arrowok="t"/>
              </v:shape>
            </v:group>
            <v:group style="position:absolute;left:2078;top:2911;width:2;height:53" coordorigin="2078,2911" coordsize="2,53">
              <v:shape style="position:absolute;left:2078;top:2911;width:2;height:53" coordorigin="2078,2911" coordsize="0,53" path="m2078,2964l2078,2911e" filled="false" stroked="true" strokeweight=".75pt" strokecolor="#fa7a6d">
                <v:path arrowok="t"/>
              </v:shape>
            </v:group>
            <v:group style="position:absolute;left:2088;top:2913;width:2;height:51" coordorigin="2088,2913" coordsize="2,51">
              <v:shape style="position:absolute;left:2088;top:2913;width:2;height:51" coordorigin="2088,2913" coordsize="0,51" path="m2088,2964l2088,2913e" filled="false" stroked="true" strokeweight=".75pt" strokecolor="#fa7a6d">
                <v:path arrowok="t"/>
              </v:shape>
            </v:group>
            <v:group style="position:absolute;left:2098;top:2916;width:2;height:48" coordorigin="2098,2916" coordsize="2,48">
              <v:shape style="position:absolute;left:2098;top:2916;width:2;height:48" coordorigin="2098,2916" coordsize="0,48" path="m2098,2964l2098,2916e" filled="false" stroked="true" strokeweight=".75pt" strokecolor="#fa7a6d">
                <v:path arrowok="t"/>
              </v:shape>
            </v:group>
            <v:group style="position:absolute;left:2108;top:2919;width:2;height:45" coordorigin="2108,2919" coordsize="2,45">
              <v:shape style="position:absolute;left:2108;top:2919;width:2;height:45" coordorigin="2108,2919" coordsize="0,45" path="m2108,2964l2108,2919e" filled="false" stroked="true" strokeweight=".75pt" strokecolor="#fa7a6d">
                <v:path arrowok="t"/>
              </v:shape>
            </v:group>
            <v:group style="position:absolute;left:2118;top:2922;width:2;height:42" coordorigin="2118,2922" coordsize="2,42">
              <v:shape style="position:absolute;left:2118;top:2922;width:2;height:42" coordorigin="2118,2922" coordsize="0,42" path="m2118,2964l2118,2922e" filled="false" stroked="true" strokeweight=".75pt" strokecolor="#fa7a6d">
                <v:path arrowok="t"/>
              </v:shape>
            </v:group>
            <v:group style="position:absolute;left:2128;top:2925;width:2;height:39" coordorigin="2128,2925" coordsize="2,39">
              <v:shape style="position:absolute;left:2128;top:2925;width:2;height:39" coordorigin="2128,2925" coordsize="0,39" path="m2128,2964l2128,2925e" filled="false" stroked="true" strokeweight=".75pt" strokecolor="#fa7a6d">
                <v:path arrowok="t"/>
              </v:shape>
            </v:group>
            <v:group style="position:absolute;left:2138;top:2928;width:2;height:36" coordorigin="2138,2928" coordsize="2,36">
              <v:shape style="position:absolute;left:2138;top:2928;width:2;height:36" coordorigin="2138,2928" coordsize="0,36" path="m2138,2964l2138,2928e" filled="false" stroked="true" strokeweight=".75pt" strokecolor="#fa7a6d">
                <v:path arrowok="t"/>
              </v:shape>
            </v:group>
            <v:group style="position:absolute;left:2148;top:2931;width:2;height:33" coordorigin="2148,2931" coordsize="2,33">
              <v:shape style="position:absolute;left:2148;top:2931;width:2;height:33" coordorigin="2148,2931" coordsize="0,33" path="m2148,2964l2148,2931e" filled="false" stroked="true" strokeweight=".75pt" strokecolor="#fa7a6d">
                <v:path arrowok="t"/>
              </v:shape>
            </v:group>
            <v:group style="position:absolute;left:2151;top:2949;width:15;height:2" coordorigin="2151,2949" coordsize="15,2">
              <v:shape style="position:absolute;left:2151;top:2949;width:15;height:2" coordorigin="2151,2949" coordsize="15,0" path="m2151,2949l2166,2949e" filled="false" stroked="true" strokeweight="1.5pt" strokecolor="#fa7a6d">
                <v:path arrowok="t"/>
              </v:shape>
            </v:group>
            <v:group style="position:absolute;left:2161;top:2951;width:15;height:2" coordorigin="2161,2951" coordsize="15,2">
              <v:shape style="position:absolute;left:2161;top:2951;width:15;height:2" coordorigin="2161,2951" coordsize="15,0" path="m2161,2951l2176,2951e" filled="false" stroked="true" strokeweight="1.35pt" strokecolor="#fa7a6d">
                <v:path arrowok="t"/>
              </v:shape>
            </v:group>
            <v:group style="position:absolute;left:2172;top:2952;width:15;height:2" coordorigin="2172,2952" coordsize="15,2">
              <v:shape style="position:absolute;left:2172;top:2952;width:15;height:2" coordorigin="2172,2952" coordsize="15,0" path="m2172,2952l2187,2952e" filled="false" stroked="true" strokeweight="1.2pt" strokecolor="#fa7a6d">
                <v:path arrowok="t"/>
              </v:shape>
            </v:group>
            <v:group style="position:absolute;left:2182;top:2951;width:15;height:2" coordorigin="2182,2951" coordsize="15,2">
              <v:shape style="position:absolute;left:2182;top:2951;width:15;height:2" coordorigin="2182,2951" coordsize="15,0" path="m2182,2951l2197,2951e" filled="false" stroked="true" strokeweight="1.3pt" strokecolor="#fa7a6d">
                <v:path arrowok="t"/>
              </v:shape>
            </v:group>
            <v:group style="position:absolute;left:2192;top:2951;width:15;height:2" coordorigin="2192,2951" coordsize="15,2">
              <v:shape style="position:absolute;left:2192;top:2951;width:15;height:2" coordorigin="2192,2951" coordsize="15,0" path="m2192,2951l2207,2951e" filled="false" stroked="true" strokeweight="1.35pt" strokecolor="#fa7a6d">
                <v:path arrowok="t"/>
              </v:shape>
            </v:group>
            <v:group style="position:absolute;left:2202;top:2950;width:15;height:2" coordorigin="2202,2950" coordsize="15,2">
              <v:shape style="position:absolute;left:2202;top:2950;width:15;height:2" coordorigin="2202,2950" coordsize="15,0" path="m2202,2950l2217,2950e" filled="false" stroked="true" strokeweight="1.4pt" strokecolor="#fa7a6d">
                <v:path arrowok="t"/>
              </v:shape>
            </v:group>
            <v:group style="position:absolute;left:2212;top:2950;width:15;height:2" coordorigin="2212,2950" coordsize="15,2">
              <v:shape style="position:absolute;left:2212;top:2950;width:15;height:2" coordorigin="2212,2950" coordsize="15,0" path="m2212,2950l2227,2950e" filled="false" stroked="true" strokeweight="1.45pt" strokecolor="#fa7a6d">
                <v:path arrowok="t"/>
              </v:shape>
            </v:group>
            <v:group style="position:absolute;left:2222;top:2949;width:15;height:2" coordorigin="2222,2949" coordsize="15,2">
              <v:shape style="position:absolute;left:2222;top:2949;width:15;height:2" coordorigin="2222,2949" coordsize="15,0" path="m2222,2949l2237,2949e" filled="false" stroked="true" strokeweight="1.5pt" strokecolor="#fa7a6d">
                <v:path arrowok="t"/>
              </v:shape>
            </v:group>
            <v:group style="position:absolute;left:2239;top:2933;width:2;height:31" coordorigin="2239,2933" coordsize="2,31">
              <v:shape style="position:absolute;left:2239;top:2933;width:2;height:31" coordorigin="2239,2933" coordsize="0,31" path="m2239,2964l2239,2933e" filled="false" stroked="true" strokeweight=".75pt" strokecolor="#fa7a6d">
                <v:path arrowok="t"/>
              </v:shape>
            </v:group>
            <v:group style="position:absolute;left:2249;top:2931;width:2;height:33" coordorigin="2249,2931" coordsize="2,33">
              <v:shape style="position:absolute;left:2249;top:2931;width:2;height:33" coordorigin="2249,2931" coordsize="0,33" path="m2249,2964l2249,2931e" filled="false" stroked="true" strokeweight=".75pt" strokecolor="#fa7a6d">
                <v:path arrowok="t"/>
              </v:shape>
            </v:group>
            <v:group style="position:absolute;left:2259;top:2930;width:2;height:34" coordorigin="2259,2930" coordsize="2,34">
              <v:shape style="position:absolute;left:2259;top:2930;width:2;height:34" coordorigin="2259,2930" coordsize="0,34" path="m2259,2964l2259,2930e" filled="false" stroked="true" strokeweight=".75pt" strokecolor="#fa7a6d">
                <v:path arrowok="t"/>
              </v:shape>
            </v:group>
            <v:group style="position:absolute;left:2269;top:2929;width:2;height:35" coordorigin="2269,2929" coordsize="2,35">
              <v:shape style="position:absolute;left:2269;top:2929;width:2;height:35" coordorigin="2269,2929" coordsize="0,35" path="m2269,2964l2269,2929e" filled="false" stroked="true" strokeweight=".75pt" strokecolor="#fa7a6d">
                <v:path arrowok="t"/>
              </v:shape>
            </v:group>
            <v:group style="position:absolute;left:2280;top:2928;width:2;height:36" coordorigin="2280,2928" coordsize="2,36">
              <v:shape style="position:absolute;left:2280;top:2928;width:2;height:36" coordorigin="2280,2928" coordsize="0,36" path="m2280,2964l2280,2928e" filled="false" stroked="true" strokeweight=".75pt" strokecolor="#fa7a6d">
                <v:path arrowok="t"/>
              </v:shape>
            </v:group>
            <v:group style="position:absolute;left:2290;top:2926;width:2;height:38" coordorigin="2290,2926" coordsize="2,38">
              <v:shape style="position:absolute;left:2290;top:2926;width:2;height:38" coordorigin="2290,2926" coordsize="0,38" path="m2290,2964l2290,2926e" filled="false" stroked="true" strokeweight=".75pt" strokecolor="#fa7a6d">
                <v:path arrowok="t"/>
              </v:shape>
            </v:group>
            <v:group style="position:absolute;left:2300;top:2925;width:2;height:39" coordorigin="2300,2925" coordsize="2,39">
              <v:shape style="position:absolute;left:2300;top:2925;width:2;height:39" coordorigin="2300,2925" coordsize="0,39" path="m2300,2964l2300,2925e" filled="false" stroked="true" strokeweight=".75pt" strokecolor="#fa7a6d">
                <v:path arrowok="t"/>
              </v:shape>
            </v:group>
            <v:group style="position:absolute;left:2310;top:2924;width:2;height:40" coordorigin="2310,2924" coordsize="2,40">
              <v:shape style="position:absolute;left:2310;top:2924;width:2;height:40" coordorigin="2310,2924" coordsize="0,40" path="m2310,2964l2310,2924e" filled="false" stroked="true" strokeweight=".75pt" strokecolor="#fa7a6d">
                <v:path arrowok="t"/>
              </v:shape>
            </v:group>
            <v:group style="position:absolute;left:2320;top:2923;width:2;height:41" coordorigin="2320,2923" coordsize="2,41">
              <v:shape style="position:absolute;left:2320;top:2923;width:2;height:41" coordorigin="2320,2923" coordsize="0,41" path="m2320,2964l2320,2923e" filled="false" stroked="true" strokeweight=".75pt" strokecolor="#fa7a6d">
                <v:path arrowok="t"/>
              </v:shape>
            </v:group>
            <v:group style="position:absolute;left:2330;top:2922;width:2;height:42" coordorigin="2330,2922" coordsize="2,42">
              <v:shape style="position:absolute;left:2330;top:2922;width:2;height:42" coordorigin="2330,2922" coordsize="0,42" path="m2330,2964l2330,2922e" filled="false" stroked="true" strokeweight=".75pt" strokecolor="#fa7a6d">
                <v:path arrowok="t"/>
              </v:shape>
            </v:group>
            <v:group style="position:absolute;left:2340;top:2927;width:2;height:37" coordorigin="2340,2927" coordsize="2,37">
              <v:shape style="position:absolute;left:2340;top:2927;width:2;height:37" coordorigin="2340,2927" coordsize="0,37" path="m2340,2964l2340,2927e" filled="false" stroked="true" strokeweight=".75pt" strokecolor="#fa7a6d">
                <v:path arrowok="t"/>
              </v:shape>
            </v:group>
            <v:group style="position:absolute;left:2350;top:2932;width:2;height:32" coordorigin="2350,2932" coordsize="2,32">
              <v:shape style="position:absolute;left:2350;top:2932;width:2;height:32" coordorigin="2350,2932" coordsize="0,32" path="m2350,2964l2350,2932e" filled="false" stroked="true" strokeweight=".75pt" strokecolor="#fa7a6d">
                <v:path arrowok="t"/>
              </v:shape>
            </v:group>
            <v:group style="position:absolute;left:2353;top:2951;width:15;height:2" coordorigin="2353,2951" coordsize="15,2">
              <v:shape style="position:absolute;left:2353;top:2951;width:15;height:2" coordorigin="2353,2951" coordsize="15,0" path="m2353,2951l2368,2951e" filled="false" stroked="true" strokeweight="1.35pt" strokecolor="#fa7a6d">
                <v:path arrowok="t"/>
              </v:shape>
            </v:group>
            <v:group style="position:absolute;left:2363;top:2953;width:15;height:2" coordorigin="2363,2953" coordsize="15,2">
              <v:shape style="position:absolute;left:2363;top:2953;width:15;height:2" coordorigin="2363,2953" coordsize="15,0" path="m2363,2953l2378,2953e" filled="false" stroked="true" strokeweight="1.1pt" strokecolor="#fa7a6d">
                <v:path arrowok="t"/>
              </v:shape>
            </v:group>
            <v:group style="position:absolute;left:2373;top:2956;width:15;height:2" coordorigin="2373,2956" coordsize="15,2">
              <v:shape style="position:absolute;left:2373;top:2956;width:15;height:2" coordorigin="2373,2956" coordsize="15,0" path="m2373,2956l2388,2956e" filled="false" stroked="true" strokeweight=".8pt" strokecolor="#fa7a6d">
                <v:path arrowok="t"/>
              </v:shape>
            </v:group>
            <v:group style="position:absolute;left:2384;top:2959;width:15;height:2" coordorigin="2384,2959" coordsize="15,2">
              <v:shape style="position:absolute;left:2384;top:2959;width:15;height:2" coordorigin="2384,2959" coordsize="15,0" path="m2384,2959l2399,2959e" filled="false" stroked="true" strokeweight=".550pt" strokecolor="#fa7a6d">
                <v:path arrowok="t"/>
              </v:shape>
            </v:group>
            <v:group style="position:absolute;left:2394;top:2961;width:15;height:2" coordorigin="2394,2961" coordsize="15,2">
              <v:shape style="position:absolute;left:2394;top:2961;width:15;height:2" coordorigin="2394,2961" coordsize="15,0" path="m2394,2961l2409,2961e" filled="false" stroked="true" strokeweight=".3pt" strokecolor="#fa7a6d">
                <v:path arrowok="t"/>
              </v:shape>
            </v:group>
            <v:group style="position:absolute;left:2414;top:2962;width:15;height:2" coordorigin="2414,2962" coordsize="15,2">
              <v:shape style="position:absolute;left:2414;top:2962;width:15;height:2" coordorigin="2414,2962" coordsize="15,0" path="m2414,2962l2429,2962e" filled="false" stroked="true" strokeweight=".25pt" strokecolor="#fa7a6d">
                <v:path arrowok="t"/>
              </v:shape>
            </v:group>
            <v:group style="position:absolute;left:2424;top:2959;width:15;height:2" coordorigin="2424,2959" coordsize="15,2">
              <v:shape style="position:absolute;left:2424;top:2959;width:15;height:2" coordorigin="2424,2959" coordsize="15,0" path="m2424,2959l2439,2959e" filled="false" stroked="true" strokeweight=".550pt" strokecolor="#fa7a6d">
                <v:path arrowok="t"/>
              </v:shape>
            </v:group>
            <v:group style="position:absolute;left:2434;top:2956;width:15;height:2" coordorigin="2434,2956" coordsize="15,2">
              <v:shape style="position:absolute;left:2434;top:2956;width:15;height:2" coordorigin="2434,2956" coordsize="15,0" path="m2434,2956l2449,2956e" filled="false" stroked="true" strokeweight=".8pt" strokecolor="#fa7a6d">
                <v:path arrowok="t"/>
              </v:shape>
            </v:group>
            <v:group style="position:absolute;left:2444;top:2953;width:15;height:2" coordorigin="2444,2953" coordsize="15,2">
              <v:shape style="position:absolute;left:2444;top:2953;width:15;height:2" coordorigin="2444,2953" coordsize="15,0" path="m2444,2953l2459,2953e" filled="false" stroked="true" strokeweight="1.1pt" strokecolor="#fa7a6d">
                <v:path arrowok="t"/>
              </v:shape>
            </v:group>
            <v:group style="position:absolute;left:2454;top:2951;width:15;height:2" coordorigin="2454,2951" coordsize="15,2">
              <v:shape style="position:absolute;left:2454;top:2951;width:15;height:2" coordorigin="2454,2951" coordsize="15,0" path="m2454,2951l2469,2951e" filled="false" stroked="true" strokeweight="1.35pt" strokecolor="#fa7a6d">
                <v:path arrowok="t"/>
              </v:shape>
            </v:group>
            <v:group style="position:absolute;left:2471;top:2931;width:2;height:33" coordorigin="2471,2931" coordsize="2,33">
              <v:shape style="position:absolute;left:2471;top:2931;width:2;height:33" coordorigin="2471,2931" coordsize="0,33" path="m2471,2964l2471,2931e" filled="false" stroked="true" strokeweight=".75pt" strokecolor="#fa7a6d">
                <v:path arrowok="t"/>
              </v:shape>
            </v:group>
            <v:group style="position:absolute;left:2481;top:2926;width:2;height:38" coordorigin="2481,2926" coordsize="2,38">
              <v:shape style="position:absolute;left:2481;top:2926;width:2;height:38" coordorigin="2481,2926" coordsize="0,38" path="m2481,2964l2481,2926e" filled="false" stroked="true" strokeweight=".75pt" strokecolor="#fa7a6d">
                <v:path arrowok="t"/>
              </v:shape>
            </v:group>
            <v:group style="position:absolute;left:2492;top:2928;width:2;height:36" coordorigin="2492,2928" coordsize="2,36">
              <v:shape style="position:absolute;left:2492;top:2928;width:2;height:36" coordorigin="2492,2928" coordsize="0,36" path="m2492,2964l2492,2928e" filled="false" stroked="true" strokeweight=".75pt" strokecolor="#fa7a6d">
                <v:path arrowok="t"/>
              </v:shape>
            </v:group>
            <v:group style="position:absolute;left:2502;top:2931;width:2;height:33" coordorigin="2502,2931" coordsize="2,33">
              <v:shape style="position:absolute;left:2502;top:2931;width:2;height:33" coordorigin="2502,2931" coordsize="0,33" path="m2502,2964l2502,2931e" filled="false" stroked="true" strokeweight=".75pt" strokecolor="#fa7a6d">
                <v:path arrowok="t"/>
              </v:shape>
            </v:group>
            <v:group style="position:absolute;left:2505;top:2949;width:15;height:2" coordorigin="2505,2949" coordsize="15,2">
              <v:shape style="position:absolute;left:2505;top:2949;width:15;height:2" coordorigin="2505,2949" coordsize="15,0" path="m2505,2949l2520,2949e" filled="false" stroked="true" strokeweight="1.5pt" strokecolor="#fa7a6d">
                <v:path arrowok="t"/>
              </v:shape>
            </v:group>
            <v:group style="position:absolute;left:2515;top:2951;width:15;height:2" coordorigin="2515,2951" coordsize="15,2">
              <v:shape style="position:absolute;left:2515;top:2951;width:15;height:2" coordorigin="2515,2951" coordsize="15,0" path="m2515,2951l2530,2951e" filled="false" stroked="true" strokeweight="1.35pt" strokecolor="#fa7a6d">
                <v:path arrowok="t"/>
              </v:shape>
            </v:group>
            <v:group style="position:absolute;left:2525;top:2952;width:15;height:2" coordorigin="2525,2952" coordsize="15,2">
              <v:shape style="position:absolute;left:2525;top:2952;width:15;height:2" coordorigin="2525,2952" coordsize="15,0" path="m2525,2952l2540,2952e" filled="false" stroked="true" strokeweight="1.2pt" strokecolor="#fa7a6d">
                <v:path arrowok="t"/>
              </v:shape>
            </v:group>
            <v:group style="position:absolute;left:2535;top:2953;width:15;height:2" coordorigin="2535,2953" coordsize="15,2">
              <v:shape style="position:absolute;left:2535;top:2953;width:15;height:2" coordorigin="2535,2953" coordsize="15,0" path="m2535,2953l2550,2953e" filled="false" stroked="true" strokeweight="1.1pt" strokecolor="#fa7a6d">
                <v:path arrowok="t"/>
              </v:shape>
            </v:group>
            <v:group style="position:absolute;left:2545;top:2955;width:15;height:2" coordorigin="2545,2955" coordsize="15,2">
              <v:shape style="position:absolute;left:2545;top:2955;width:15;height:2" coordorigin="2545,2955" coordsize="15,0" path="m2545,2955l2560,2955e" filled="false" stroked="true" strokeweight=".95pt" strokecolor="#fa7a6d">
                <v:path arrowok="t"/>
              </v:shape>
            </v:group>
            <v:group style="position:absolute;left:2555;top:2956;width:15;height:2" coordorigin="2555,2956" coordsize="15,2">
              <v:shape style="position:absolute;left:2555;top:2956;width:15;height:2" coordorigin="2555,2956" coordsize="15,0" path="m2555,2956l2570,2956e" filled="false" stroked="true" strokeweight=".8pt" strokecolor="#fa7a6d">
                <v:path arrowok="t"/>
              </v:shape>
            </v:group>
            <v:group style="position:absolute;left:2565;top:2958;width:15;height:2" coordorigin="2565,2958" coordsize="15,2">
              <v:shape style="position:absolute;left:2565;top:2958;width:15;height:2" coordorigin="2565,2958" coordsize="15,0" path="m2565,2958l2580,2958e" filled="false" stroked="true" strokeweight=".65pt" strokecolor="#fa7a6d">
                <v:path arrowok="t"/>
              </v:shape>
            </v:group>
            <v:group style="position:absolute;left:2575;top:2959;width:15;height:2" coordorigin="2575,2959" coordsize="15,2">
              <v:shape style="position:absolute;left:2575;top:2959;width:15;height:2" coordorigin="2575,2959" coordsize="15,0" path="m2575,2959l2590,2959e" filled="false" stroked="true" strokeweight=".5pt" strokecolor="#fa7a6d">
                <v:path arrowok="t"/>
              </v:shape>
            </v:group>
            <v:group style="position:absolute;left:2585;top:2961;width:15;height:2" coordorigin="2585,2961" coordsize="15,2">
              <v:shape style="position:absolute;left:2585;top:2961;width:15;height:2" coordorigin="2585,2961" coordsize="15,0" path="m2585,2961l2600,2961e" filled="false" stroked="true" strokeweight=".35pt" strokecolor="#fa7a6d">
                <v:path arrowok="t"/>
              </v:shape>
            </v:group>
            <v:group style="position:absolute;left:2596;top:2962;width:15;height:2" coordorigin="2596,2962" coordsize="15,2">
              <v:shape style="position:absolute;left:2596;top:2962;width:15;height:2" coordorigin="2596,2962" coordsize="15,0" path="m2596,2962l2611,2962e" filled="false" stroked="true" strokeweight=".2pt" strokecolor="#fa7a6d">
                <v:path arrowok="t"/>
              </v:shape>
            </v:group>
            <v:group style="position:absolute;left:2606;top:2964;width:15;height:2" coordorigin="2606,2964" coordsize="15,2">
              <v:shape style="position:absolute;left:2606;top:2964;width:15;height:2" coordorigin="2606,2964" coordsize="15,0" path="m2606,2964l2621,2964e" filled="false" stroked="true" strokeweight=".05pt" strokecolor="#fa7a6d">
                <v:path arrowok="t"/>
              </v:shape>
            </v:group>
            <v:group style="position:absolute;left:2616;top:2964;width:15;height:2" coordorigin="2616,2964" coordsize="15,2">
              <v:shape style="position:absolute;left:2616;top:2964;width:15;height:2" coordorigin="2616,2964" coordsize="15,0" path="m2616,2964l2631,2964e" filled="false" stroked="true" strokeweight=".05pt" strokecolor="#fa7a6d">
                <v:path arrowok="t"/>
              </v:shape>
            </v:group>
            <v:group style="position:absolute;left:2626;top:2962;width:15;height:2" coordorigin="2626,2962" coordsize="15,2">
              <v:shape style="position:absolute;left:2626;top:2962;width:15;height:2" coordorigin="2626,2962" coordsize="15,0" path="m2626,2962l2641,2962e" filled="false" stroked="true" strokeweight=".2pt" strokecolor="#fa7a6d">
                <v:path arrowok="t"/>
              </v:shape>
            </v:group>
            <v:group style="position:absolute;left:2636;top:2950;width:15;height:2" coordorigin="2636,2950" coordsize="15,2">
              <v:shape style="position:absolute;left:2636;top:2950;width:15;height:2" coordorigin="2636,2950" coordsize="15,0" path="m2636,2950l2651,2950e" filled="false" stroked="true" strokeweight="1.4pt" strokecolor="#fa7a6d">
                <v:path arrowok="t"/>
              </v:shape>
            </v:group>
            <v:group style="position:absolute;left:2653;top:2904;width:2;height:60" coordorigin="2653,2904" coordsize="2,60">
              <v:shape style="position:absolute;left:2653;top:2904;width:2;height:60" coordorigin="2653,2904" coordsize="0,60" path="m2653,2964l2653,2904e" filled="false" stroked="true" strokeweight=".75pt" strokecolor="#fa7a6d">
                <v:path arrowok="t"/>
              </v:shape>
            </v:group>
            <v:group style="position:absolute;left:2663;top:2871;width:2;height:93" coordorigin="2663,2871" coordsize="2,93">
              <v:shape style="position:absolute;left:2663;top:2871;width:2;height:93" coordorigin="2663,2871" coordsize="0,93" path="m2663,2964l2663,2871e" filled="false" stroked="true" strokeweight=".75pt" strokecolor="#fa7a6d">
                <v:path arrowok="t"/>
              </v:shape>
            </v:group>
            <v:group style="position:absolute;left:2673;top:2838;width:2;height:126" coordorigin="2673,2838" coordsize="2,126">
              <v:shape style="position:absolute;left:2673;top:2838;width:2;height:126" coordorigin="2673,2838" coordsize="0,126" path="m2673,2964l2673,2838e" filled="false" stroked="true" strokeweight=".75pt" strokecolor="#fa7a6d">
                <v:path arrowok="t"/>
              </v:shape>
            </v:group>
            <v:group style="position:absolute;left:2683;top:2804;width:2;height:160" coordorigin="2683,2804" coordsize="2,160">
              <v:shape style="position:absolute;left:2683;top:2804;width:2;height:160" coordorigin="2683,2804" coordsize="0,160" path="m2683,2964l2683,2804e" filled="false" stroked="true" strokeweight=".75pt" strokecolor="#fa7a6d">
                <v:path arrowok="t"/>
              </v:shape>
            </v:group>
            <v:group style="position:absolute;left:2693;top:2770;width:2;height:194" coordorigin="2693,2770" coordsize="2,194">
              <v:shape style="position:absolute;left:2693;top:2770;width:2;height:194" coordorigin="2693,2770" coordsize="0,194" path="m2693,2964l2693,2770e" filled="false" stroked="true" strokeweight=".75pt" strokecolor="#fa7a6d">
                <v:path arrowok="t"/>
              </v:shape>
            </v:group>
            <v:group style="position:absolute;left:2703;top:2735;width:2;height:229" coordorigin="2703,2735" coordsize="2,229">
              <v:shape style="position:absolute;left:2703;top:2735;width:2;height:229" coordorigin="2703,2735" coordsize="0,229" path="m2703,2964l2703,2735e" filled="false" stroked="true" strokeweight=".75pt" strokecolor="#fa7a6d">
                <v:path arrowok="t"/>
              </v:shape>
            </v:group>
            <v:group style="position:absolute;left:2714;top:2700;width:2;height:264" coordorigin="2714,2700" coordsize="2,264">
              <v:shape style="position:absolute;left:2714;top:2700;width:2;height:264" coordorigin="2714,2700" coordsize="0,264" path="m2714,2964l2714,2700e" filled="false" stroked="true" strokeweight=".75pt" strokecolor="#fa7a6d">
                <v:path arrowok="t"/>
              </v:shape>
            </v:group>
            <v:group style="position:absolute;left:2724;top:2665;width:2;height:299" coordorigin="2724,2665" coordsize="2,299">
              <v:shape style="position:absolute;left:2724;top:2665;width:2;height:299" coordorigin="2724,2665" coordsize="0,299" path="m2724,2964l2724,2665e" filled="false" stroked="true" strokeweight=".75pt" strokecolor="#fa7a6d">
                <v:path arrowok="t"/>
              </v:shape>
            </v:group>
            <v:group style="position:absolute;left:2734;top:2629;width:2;height:335" coordorigin="2734,2629" coordsize="2,335">
              <v:shape style="position:absolute;left:2734;top:2629;width:2;height:335" coordorigin="2734,2629" coordsize="0,335" path="m2734,2964l2734,2629e" filled="false" stroked="true" strokeweight=".75pt" strokecolor="#fa7a6d">
                <v:path arrowok="t"/>
              </v:shape>
            </v:group>
            <v:group style="position:absolute;left:2744;top:2593;width:2;height:371" coordorigin="2744,2593" coordsize="2,371">
              <v:shape style="position:absolute;left:2744;top:2593;width:2;height:371" coordorigin="2744,2593" coordsize="0,371" path="m2744,2964l2744,2593e" filled="false" stroked="true" strokeweight=".75pt" strokecolor="#fa7a6d">
                <v:path arrowok="t"/>
              </v:shape>
            </v:group>
            <v:group style="position:absolute;left:2754;top:2557;width:2;height:407" coordorigin="2754,2557" coordsize="2,407">
              <v:shape style="position:absolute;left:2754;top:2557;width:2;height:407" coordorigin="2754,2557" coordsize="0,407" path="m2754,2964l2754,2557e" filled="false" stroked="true" strokeweight=".75pt" strokecolor="#fa7a6d">
                <v:path arrowok="t"/>
              </v:shape>
            </v:group>
            <v:group style="position:absolute;left:2764;top:2520;width:2;height:444" coordorigin="2764,2520" coordsize="2,444">
              <v:shape style="position:absolute;left:2764;top:2520;width:2;height:444" coordorigin="2764,2520" coordsize="0,444" path="m2764,2964l2764,2520e" filled="false" stroked="true" strokeweight=".75pt" strokecolor="#fa7a6d">
                <v:path arrowok="t"/>
              </v:shape>
            </v:group>
            <v:group style="position:absolute;left:2774;top:2483;width:2;height:481" coordorigin="2774,2483" coordsize="2,481">
              <v:shape style="position:absolute;left:2774;top:2483;width:2;height:481" coordorigin="2774,2483" coordsize="0,481" path="m2774,2964l2774,2483e" filled="false" stroked="true" strokeweight=".75pt" strokecolor="#fa7a6d">
                <v:path arrowok="t"/>
              </v:shape>
            </v:group>
            <v:group style="position:absolute;left:2784;top:2445;width:2;height:519" coordorigin="2784,2445" coordsize="2,519">
              <v:shape style="position:absolute;left:2784;top:2445;width:2;height:519" coordorigin="2784,2445" coordsize="0,519" path="m2784,2964l2784,2445e" filled="false" stroked="true" strokeweight=".75pt" strokecolor="#fa7a6d">
                <v:path arrowok="t"/>
              </v:shape>
            </v:group>
            <v:group style="position:absolute;left:2794;top:2466;width:2;height:498" coordorigin="2794,2466" coordsize="2,498">
              <v:shape style="position:absolute;left:2794;top:2466;width:2;height:498" coordorigin="2794,2466" coordsize="0,498" path="m2794,2964l2794,2466e" filled="false" stroked="true" strokeweight=".75pt" strokecolor="#fa7a6d">
                <v:path arrowok="t"/>
              </v:shape>
            </v:group>
            <v:group style="position:absolute;left:2804;top:2488;width:2;height:476" coordorigin="2804,2488" coordsize="2,476">
              <v:shape style="position:absolute;left:2804;top:2488;width:2;height:476" coordorigin="2804,2488" coordsize="0,476" path="m2804,2964l2804,2488e" filled="false" stroked="true" strokeweight=".75pt" strokecolor="#fa7a6d">
                <v:path arrowok="t"/>
              </v:shape>
            </v:group>
            <v:group style="position:absolute;left:2815;top:2509;width:2;height:455" coordorigin="2815,2509" coordsize="2,455">
              <v:shape style="position:absolute;left:2815;top:2509;width:2;height:455" coordorigin="2815,2509" coordsize="0,455" path="m2815,2964l2815,2509e" filled="false" stroked="true" strokeweight=".75pt" strokecolor="#fa7a6d">
                <v:path arrowok="t"/>
              </v:shape>
            </v:group>
            <v:group style="position:absolute;left:2825;top:2530;width:2;height:434" coordorigin="2825,2530" coordsize="2,434">
              <v:shape style="position:absolute;left:2825;top:2530;width:2;height:434" coordorigin="2825,2530" coordsize="0,434" path="m2825,2964l2825,2530e" filled="false" stroked="true" strokeweight=".75pt" strokecolor="#fa7a6d">
                <v:path arrowok="t"/>
              </v:shape>
            </v:group>
            <v:group style="position:absolute;left:2835;top:2551;width:2;height:413" coordorigin="2835,2551" coordsize="2,413">
              <v:shape style="position:absolute;left:2835;top:2551;width:2;height:413" coordorigin="2835,2551" coordsize="0,413" path="m2835,2964l2835,2551e" filled="false" stroked="true" strokeweight=".75pt" strokecolor="#fa7a6d">
                <v:path arrowok="t"/>
              </v:shape>
            </v:group>
            <v:group style="position:absolute;left:2845;top:2572;width:2;height:392" coordorigin="2845,2572" coordsize="2,392">
              <v:shape style="position:absolute;left:2845;top:2572;width:2;height:392" coordorigin="2845,2572" coordsize="0,392" path="m2845,2964l2845,2572e" filled="false" stroked="true" strokeweight=".75pt" strokecolor="#fa7a6d">
                <v:path arrowok="t"/>
              </v:shape>
            </v:group>
            <v:group style="position:absolute;left:2855;top:2593;width:2;height:371" coordorigin="2855,2593" coordsize="2,371">
              <v:shape style="position:absolute;left:2855;top:2593;width:2;height:371" coordorigin="2855,2593" coordsize="0,371" path="m2855,2964l2855,2593e" filled="false" stroked="true" strokeweight=".75pt" strokecolor="#fa7a6d">
                <v:path arrowok="t"/>
              </v:shape>
            </v:group>
            <v:group style="position:absolute;left:2865;top:2614;width:2;height:350" coordorigin="2865,2614" coordsize="2,350">
              <v:shape style="position:absolute;left:2865;top:2614;width:2;height:350" coordorigin="2865,2614" coordsize="0,350" path="m2865,2964l2865,2614e" filled="false" stroked="true" strokeweight=".75pt" strokecolor="#fa7a6d">
                <v:path arrowok="t"/>
              </v:shape>
            </v:group>
            <v:group style="position:absolute;left:2875;top:2634;width:2;height:330" coordorigin="2875,2634" coordsize="2,330">
              <v:shape style="position:absolute;left:2875;top:2634;width:2;height:330" coordorigin="2875,2634" coordsize="0,330" path="m2875,2964l2875,2634e" filled="false" stroked="true" strokeweight=".75pt" strokecolor="#fa7a6d">
                <v:path arrowok="t"/>
              </v:shape>
            </v:group>
            <v:group style="position:absolute;left:2885;top:2654;width:2;height:310" coordorigin="2885,2654" coordsize="2,310">
              <v:shape style="position:absolute;left:2885;top:2654;width:2;height:310" coordorigin="2885,2654" coordsize="0,310" path="m2885,2964l2885,2654e" filled="false" stroked="true" strokeweight=".75pt" strokecolor="#fa7a6d">
                <v:path arrowok="t"/>
              </v:shape>
            </v:group>
            <v:group style="position:absolute;left:2895;top:2674;width:2;height:290" coordorigin="2895,2674" coordsize="2,290">
              <v:shape style="position:absolute;left:2895;top:2674;width:2;height:290" coordorigin="2895,2674" coordsize="0,290" path="m2895,2964l2895,2674e" filled="false" stroked="true" strokeweight=".75pt" strokecolor="#fa7a6d">
                <v:path arrowok="t"/>
              </v:shape>
            </v:group>
            <v:group style="position:absolute;left:2905;top:2694;width:2;height:270" coordorigin="2905,2694" coordsize="2,270">
              <v:shape style="position:absolute;left:2905;top:2694;width:2;height:270" coordorigin="2905,2694" coordsize="0,270" path="m2905,2964l2905,2694e" filled="false" stroked="true" strokeweight=".75pt" strokecolor="#fa7a6d">
                <v:path arrowok="t"/>
              </v:shape>
            </v:group>
            <v:group style="position:absolute;left:2915;top:2714;width:2;height:250" coordorigin="2915,2714" coordsize="2,250">
              <v:shape style="position:absolute;left:2915;top:2714;width:2;height:250" coordorigin="2915,2714" coordsize="0,250" path="m2915,2964l2915,2714e" filled="false" stroked="true" strokeweight=".75pt" strokecolor="#fa7a6d">
                <v:path arrowok="t"/>
              </v:shape>
            </v:group>
            <v:group style="position:absolute;left:2926;top:2734;width:2;height:230" coordorigin="2926,2734" coordsize="2,230">
              <v:shape style="position:absolute;left:2926;top:2734;width:2;height:230" coordorigin="2926,2734" coordsize="0,230" path="m2926,2964l2926,2734e" filled="false" stroked="true" strokeweight=".75pt" strokecolor="#fa7a6d">
                <v:path arrowok="t"/>
              </v:shape>
            </v:group>
            <v:group style="position:absolute;left:2936;top:2753;width:2;height:211" coordorigin="2936,2753" coordsize="2,211">
              <v:shape style="position:absolute;left:2936;top:2753;width:2;height:211" coordorigin="2936,2753" coordsize="0,211" path="m2936,2964l2936,2753e" filled="false" stroked="true" strokeweight=".75pt" strokecolor="#fa7a6d">
                <v:path arrowok="t"/>
              </v:shape>
            </v:group>
            <v:group style="position:absolute;left:2946;top:2756;width:2;height:208" coordorigin="2946,2756" coordsize="2,208">
              <v:shape style="position:absolute;left:2946;top:2756;width:2;height:208" coordorigin="2946,2756" coordsize="0,208" path="m2946,2964l2946,2756e" filled="false" stroked="true" strokeweight=".75pt" strokecolor="#fa7a6d">
                <v:path arrowok="t"/>
              </v:shape>
            </v:group>
            <v:group style="position:absolute;left:2956;top:2759;width:2;height:205" coordorigin="2956,2759" coordsize="2,205">
              <v:shape style="position:absolute;left:2956;top:2759;width:2;height:205" coordorigin="2956,2759" coordsize="0,205" path="m2956,2964l2956,2759e" filled="false" stroked="true" strokeweight=".75pt" strokecolor="#fa7a6d">
                <v:path arrowok="t"/>
              </v:shape>
            </v:group>
            <v:group style="position:absolute;left:2966;top:2762;width:2;height:202" coordorigin="2966,2762" coordsize="2,202">
              <v:shape style="position:absolute;left:2966;top:2762;width:2;height:202" coordorigin="2966,2762" coordsize="0,202" path="m2966,2964l2966,2762e" filled="false" stroked="true" strokeweight=".75pt" strokecolor="#fa7a6d">
                <v:path arrowok="t"/>
              </v:shape>
            </v:group>
            <v:group style="position:absolute;left:2976;top:2764;width:2;height:200" coordorigin="2976,2764" coordsize="2,200">
              <v:shape style="position:absolute;left:2976;top:2764;width:2;height:200" coordorigin="2976,2764" coordsize="0,200" path="m2976,2964l2976,2764e" filled="false" stroked="true" strokeweight=".75pt" strokecolor="#fa7a6d">
                <v:path arrowok="t"/>
              </v:shape>
            </v:group>
            <v:group style="position:absolute;left:2986;top:2767;width:2;height:197" coordorigin="2986,2767" coordsize="2,197">
              <v:shape style="position:absolute;left:2986;top:2767;width:2;height:197" coordorigin="2986,2767" coordsize="0,197" path="m2986,2964l2986,2767e" filled="false" stroked="true" strokeweight=".75pt" strokecolor="#fa7a6d">
                <v:path arrowok="t"/>
              </v:shape>
            </v:group>
            <v:group style="position:absolute;left:2996;top:2770;width:2;height:194" coordorigin="2996,2770" coordsize="2,194">
              <v:shape style="position:absolute;left:2996;top:2770;width:2;height:194" coordorigin="2996,2770" coordsize="0,194" path="m2996,2964l2996,2770e" filled="false" stroked="true" strokeweight=".75pt" strokecolor="#fa7a6d">
                <v:path arrowok="t"/>
              </v:shape>
            </v:group>
            <v:group style="position:absolute;left:3006;top:2773;width:2;height:191" coordorigin="3006,2773" coordsize="2,191">
              <v:shape style="position:absolute;left:3006;top:2773;width:2;height:191" coordorigin="3006,2773" coordsize="0,191" path="m3006,2964l3006,2773e" filled="false" stroked="true" strokeweight=".75pt" strokecolor="#fa7a6d">
                <v:path arrowok="t"/>
              </v:shape>
            </v:group>
            <v:group style="position:absolute;left:3016;top:2775;width:2;height:189" coordorigin="3016,2775" coordsize="2,189">
              <v:shape style="position:absolute;left:3016;top:2775;width:2;height:189" coordorigin="3016,2775" coordsize="0,189" path="m3016,2964l3016,2775e" filled="false" stroked="true" strokeweight=".75pt" strokecolor="#fa7a6d">
                <v:path arrowok="t"/>
              </v:shape>
            </v:group>
            <v:group style="position:absolute;left:3027;top:2778;width:2;height:186" coordorigin="3027,2778" coordsize="2,186">
              <v:shape style="position:absolute;left:3027;top:2778;width:2;height:186" coordorigin="3027,2778" coordsize="0,186" path="m3027,2964l3027,2778e" filled="false" stroked="true" strokeweight=".75pt" strokecolor="#fa7a6d">
                <v:path arrowok="t"/>
              </v:shape>
            </v:group>
            <v:group style="position:absolute;left:3037;top:2781;width:2;height:183" coordorigin="3037,2781" coordsize="2,183">
              <v:shape style="position:absolute;left:3037;top:2781;width:2;height:183" coordorigin="3037,2781" coordsize="0,183" path="m3037,2964l3037,2781e" filled="false" stroked="true" strokeweight=".75pt" strokecolor="#fa7a6d">
                <v:path arrowok="t"/>
              </v:shape>
            </v:group>
            <v:group style="position:absolute;left:3047;top:2784;width:2;height:180" coordorigin="3047,2784" coordsize="2,180">
              <v:shape style="position:absolute;left:3047;top:2784;width:2;height:180" coordorigin="3047,2784" coordsize="0,180" path="m3047,2964l3047,2784e" filled="false" stroked="true" strokeweight=".75pt" strokecolor="#fa7a6d">
                <v:path arrowok="t"/>
              </v:shape>
            </v:group>
            <v:group style="position:absolute;left:3057;top:2786;width:2;height:178" coordorigin="3057,2786" coordsize="2,178">
              <v:shape style="position:absolute;left:3057;top:2786;width:2;height:178" coordorigin="3057,2786" coordsize="0,178" path="m3057,2964l3057,2786e" filled="false" stroked="true" strokeweight=".75pt" strokecolor="#fa7a6d">
                <v:path arrowok="t"/>
              </v:shape>
            </v:group>
            <v:group style="position:absolute;left:3067;top:2789;width:2;height:175" coordorigin="3067,2789" coordsize="2,175">
              <v:shape style="position:absolute;left:3067;top:2789;width:2;height:175" coordorigin="3067,2789" coordsize="0,175" path="m3067,2964l3067,2789e" filled="false" stroked="true" strokeweight=".75pt" strokecolor="#fa7a6d">
                <v:path arrowok="t"/>
              </v:shape>
            </v:group>
            <v:group style="position:absolute;left:3077;top:2792;width:2;height:172" coordorigin="3077,2792" coordsize="2,172">
              <v:shape style="position:absolute;left:3077;top:2792;width:2;height:172" coordorigin="3077,2792" coordsize="0,172" path="m3077,2964l3077,2792e" filled="false" stroked="true" strokeweight=".75pt" strokecolor="#fa7a6d">
                <v:path arrowok="t"/>
              </v:shape>
            </v:group>
            <v:group style="position:absolute;left:3087;top:2795;width:2;height:169" coordorigin="3087,2795" coordsize="2,169">
              <v:shape style="position:absolute;left:3087;top:2795;width:2;height:169" coordorigin="3087,2795" coordsize="0,169" path="m3087,2964l3087,2795e" filled="false" stroked="true" strokeweight=".75pt" strokecolor="#fa7a6d">
                <v:path arrowok="t"/>
              </v:shape>
            </v:group>
            <v:group style="position:absolute;left:3097;top:2794;width:2;height:170" coordorigin="3097,2794" coordsize="2,170">
              <v:shape style="position:absolute;left:3097;top:2794;width:2;height:170" coordorigin="3097,2794" coordsize="0,170" path="m3097,2964l3097,2794e" filled="false" stroked="true" strokeweight=".75pt" strokecolor="#fa7a6d">
                <v:path arrowok="t"/>
              </v:shape>
            </v:group>
            <v:group style="position:absolute;left:3107;top:2794;width:2;height:170" coordorigin="3107,2794" coordsize="2,170">
              <v:shape style="position:absolute;left:3107;top:2794;width:2;height:170" coordorigin="3107,2794" coordsize="0,170" path="m3107,2964l3107,2794e" filled="false" stroked="true" strokeweight=".75pt" strokecolor="#fa7a6d">
                <v:path arrowok="t"/>
              </v:shape>
            </v:group>
            <v:group style="position:absolute;left:3117;top:2794;width:2;height:170" coordorigin="3117,2794" coordsize="2,170">
              <v:shape style="position:absolute;left:3117;top:2794;width:2;height:170" coordorigin="3117,2794" coordsize="0,170" path="m3117,2964l3117,2794e" filled="false" stroked="true" strokeweight=".75pt" strokecolor="#fa7a6d">
                <v:path arrowok="t"/>
              </v:shape>
            </v:group>
            <v:group style="position:absolute;left:3127;top:2793;width:2;height:171" coordorigin="3127,2793" coordsize="2,171">
              <v:shape style="position:absolute;left:3127;top:2793;width:2;height:171" coordorigin="3127,2793" coordsize="0,171" path="m3127,2964l3127,2793e" filled="false" stroked="true" strokeweight=".75pt" strokecolor="#fa7a6d">
                <v:path arrowok="t"/>
              </v:shape>
            </v:group>
            <v:group style="position:absolute;left:3138;top:2793;width:2;height:171" coordorigin="3138,2793" coordsize="2,171">
              <v:shape style="position:absolute;left:3138;top:2793;width:2;height:171" coordorigin="3138,2793" coordsize="0,171" path="m3138,2964l3138,2793e" filled="false" stroked="true" strokeweight=".75pt" strokecolor="#fa7a6d">
                <v:path arrowok="t"/>
              </v:shape>
            </v:group>
            <v:group style="position:absolute;left:3148;top:2792;width:2;height:172" coordorigin="3148,2792" coordsize="2,172">
              <v:shape style="position:absolute;left:3148;top:2792;width:2;height:172" coordorigin="3148,2792" coordsize="0,172" path="m3148,2964l3148,2792e" filled="false" stroked="true" strokeweight=".75pt" strokecolor="#fa7a6d">
                <v:path arrowok="t"/>
              </v:shape>
            </v:group>
            <v:group style="position:absolute;left:3158;top:2792;width:2;height:172" coordorigin="3158,2792" coordsize="2,172">
              <v:shape style="position:absolute;left:3158;top:2792;width:2;height:172" coordorigin="3158,2792" coordsize="0,172" path="m3158,2964l3158,2792e" filled="false" stroked="true" strokeweight=".75pt" strokecolor="#fa7a6d">
                <v:path arrowok="t"/>
              </v:shape>
            </v:group>
            <v:group style="position:absolute;left:3168;top:2791;width:2;height:173" coordorigin="3168,2791" coordsize="2,173">
              <v:shape style="position:absolute;left:3168;top:2791;width:2;height:173" coordorigin="3168,2791" coordsize="0,173" path="m3168,2964l3168,2791e" filled="false" stroked="true" strokeweight=".75pt" strokecolor="#fa7a6d">
                <v:path arrowok="t"/>
              </v:shape>
            </v:group>
            <v:group style="position:absolute;left:3178;top:2791;width:2;height:173" coordorigin="3178,2791" coordsize="2,173">
              <v:shape style="position:absolute;left:3178;top:2791;width:2;height:173" coordorigin="3178,2791" coordsize="0,173" path="m3178,2964l3178,2791e" filled="false" stroked="true" strokeweight=".75pt" strokecolor="#fa7a6d">
                <v:path arrowok="t"/>
              </v:shape>
            </v:group>
            <v:group style="position:absolute;left:3188;top:2790;width:2;height:174" coordorigin="3188,2790" coordsize="2,174">
              <v:shape style="position:absolute;left:3188;top:2790;width:2;height:174" coordorigin="3188,2790" coordsize="0,174" path="m3188,2964l3188,2790e" filled="false" stroked="true" strokeweight=".75pt" strokecolor="#fa7a6d">
                <v:path arrowok="t"/>
              </v:shape>
            </v:group>
            <v:group style="position:absolute;left:3198;top:2790;width:2;height:174" coordorigin="3198,2790" coordsize="2,174">
              <v:shape style="position:absolute;left:3198;top:2790;width:2;height:174" coordorigin="3198,2790" coordsize="0,174" path="m3198,2964l3198,2790e" filled="false" stroked="true" strokeweight=".75pt" strokecolor="#fa7a6d">
                <v:path arrowok="t"/>
              </v:shape>
            </v:group>
            <v:group style="position:absolute;left:3208;top:2789;width:2;height:175" coordorigin="3208,2789" coordsize="2,175">
              <v:shape style="position:absolute;left:3208;top:2789;width:2;height:175" coordorigin="3208,2789" coordsize="0,175" path="m3208,2964l3208,2789e" filled="false" stroked="true" strokeweight=".75pt" strokecolor="#fa7a6d">
                <v:path arrowok="t"/>
              </v:shape>
            </v:group>
            <v:group style="position:absolute;left:3218;top:2789;width:2;height:175" coordorigin="3218,2789" coordsize="2,175">
              <v:shape style="position:absolute;left:3218;top:2789;width:2;height:175" coordorigin="3218,2789" coordsize="0,175" path="m3218,2964l3218,2789e" filled="false" stroked="true" strokeweight=".75pt" strokecolor="#fa7a6d">
                <v:path arrowok="t"/>
              </v:shape>
            </v:group>
            <v:group style="position:absolute;left:3228;top:2788;width:2;height:176" coordorigin="3228,2788" coordsize="2,176">
              <v:shape style="position:absolute;left:3228;top:2788;width:2;height:176" coordorigin="3228,2788" coordsize="0,176" path="m3228,2964l3228,2788e" filled="false" stroked="true" strokeweight=".75pt" strokecolor="#fa7a6d">
                <v:path arrowok="t"/>
              </v:shape>
            </v:group>
            <v:group style="position:absolute;left:3239;top:2788;width:2;height:176" coordorigin="3239,2788" coordsize="2,176">
              <v:shape style="position:absolute;left:3239;top:2788;width:2;height:176" coordorigin="3239,2788" coordsize="0,176" path="m3239,2964l3239,2788e" filled="false" stroked="true" strokeweight=".75pt" strokecolor="#fa7a6d">
                <v:path arrowok="t"/>
              </v:shape>
            </v:group>
            <v:group style="position:absolute;left:3249;top:2775;width:2;height:189" coordorigin="3249,2775" coordsize="2,189">
              <v:shape style="position:absolute;left:3249;top:2775;width:2;height:189" coordorigin="3249,2775" coordsize="0,189" path="m3249,2964l3249,2775e" filled="false" stroked="true" strokeweight=".75pt" strokecolor="#fa7a6d">
                <v:path arrowok="t"/>
              </v:shape>
            </v:group>
            <v:group style="position:absolute;left:3259;top:2763;width:2;height:201" coordorigin="3259,2763" coordsize="2,201">
              <v:shape style="position:absolute;left:3259;top:2763;width:2;height:201" coordorigin="3259,2763" coordsize="0,201" path="m3259,2964l3259,2763e" filled="false" stroked="true" strokeweight=".75pt" strokecolor="#fa7a6d">
                <v:path arrowok="t"/>
              </v:shape>
            </v:group>
            <v:group style="position:absolute;left:3269;top:2751;width:2;height:213" coordorigin="3269,2751" coordsize="2,213">
              <v:shape style="position:absolute;left:3269;top:2751;width:2;height:213" coordorigin="3269,2751" coordsize="0,213" path="m3269,2964l3269,2751e" filled="false" stroked="true" strokeweight=".75pt" strokecolor="#fa7a6d">
                <v:path arrowok="t"/>
              </v:shape>
            </v:group>
            <v:group style="position:absolute;left:3279;top:2738;width:2;height:226" coordorigin="3279,2738" coordsize="2,226">
              <v:shape style="position:absolute;left:3279;top:2738;width:2;height:226" coordorigin="3279,2738" coordsize="0,226" path="m3279,2964l3279,2738e" filled="false" stroked="true" strokeweight=".75pt" strokecolor="#fa7a6d">
                <v:path arrowok="t"/>
              </v:shape>
            </v:group>
            <v:group style="position:absolute;left:3289;top:2726;width:2;height:238" coordorigin="3289,2726" coordsize="2,238">
              <v:shape style="position:absolute;left:3289;top:2726;width:2;height:238" coordorigin="3289,2726" coordsize="0,238" path="m3289,2964l3289,2726e" filled="false" stroked="true" strokeweight=".75pt" strokecolor="#fa7a6d">
                <v:path arrowok="t"/>
              </v:shape>
            </v:group>
            <v:group style="position:absolute;left:3299;top:2713;width:2;height:251" coordorigin="3299,2713" coordsize="2,251">
              <v:shape style="position:absolute;left:3299;top:2713;width:2;height:251" coordorigin="3299,2713" coordsize="0,251" path="m3299,2964l3299,2713e" filled="false" stroked="true" strokeweight=".75pt" strokecolor="#fa7a6d">
                <v:path arrowok="t"/>
              </v:shape>
            </v:group>
            <v:group style="position:absolute;left:3309;top:2701;width:2;height:263" coordorigin="3309,2701" coordsize="2,263">
              <v:shape style="position:absolute;left:3309;top:2701;width:2;height:263" coordorigin="3309,2701" coordsize="0,263" path="m3309,2964l3309,2701e" filled="false" stroked="true" strokeweight=".75pt" strokecolor="#fa7a6d">
                <v:path arrowok="t"/>
              </v:shape>
            </v:group>
            <v:group style="position:absolute;left:3319;top:2688;width:2;height:276" coordorigin="3319,2688" coordsize="2,276">
              <v:shape style="position:absolute;left:3319;top:2688;width:2;height:276" coordorigin="3319,2688" coordsize="0,276" path="m3319,2964l3319,2688e" filled="false" stroked="true" strokeweight=".75pt" strokecolor="#fa7a6d">
                <v:path arrowok="t"/>
              </v:shape>
            </v:group>
            <v:group style="position:absolute;left:3329;top:2675;width:2;height:289" coordorigin="3329,2675" coordsize="2,289">
              <v:shape style="position:absolute;left:3329;top:2675;width:2;height:289" coordorigin="3329,2675" coordsize="0,289" path="m3329,2964l3329,2675e" filled="false" stroked="true" strokeweight=".75pt" strokecolor="#fa7a6d">
                <v:path arrowok="t"/>
              </v:shape>
            </v:group>
            <v:group style="position:absolute;left:3339;top:2662;width:2;height:302" coordorigin="3339,2662" coordsize="2,302">
              <v:shape style="position:absolute;left:3339;top:2662;width:2;height:302" coordorigin="3339,2662" coordsize="0,302" path="m3339,2964l3339,2662e" filled="false" stroked="true" strokeweight=".75pt" strokecolor="#fa7a6d">
                <v:path arrowok="t"/>
              </v:shape>
            </v:group>
            <v:group style="position:absolute;left:3350;top:2650;width:2;height:314" coordorigin="3350,2650" coordsize="2,314">
              <v:shape style="position:absolute;left:3350;top:2650;width:2;height:314" coordorigin="3350,2650" coordsize="0,314" path="m3350,2964l3350,2650e" filled="false" stroked="true" strokeweight=".75pt" strokecolor="#fa7a6d">
                <v:path arrowok="t"/>
              </v:shape>
            </v:group>
            <v:group style="position:absolute;left:3360;top:2637;width:2;height:327" coordorigin="3360,2637" coordsize="2,327">
              <v:shape style="position:absolute;left:3360;top:2637;width:2;height:327" coordorigin="3360,2637" coordsize="0,327" path="m3360,2964l3360,2637e" filled="false" stroked="true" strokeweight=".75pt" strokecolor="#fa7a6d">
                <v:path arrowok="t"/>
              </v:shape>
            </v:group>
            <v:group style="position:absolute;left:3370;top:2624;width:2;height:340" coordorigin="3370,2624" coordsize="2,340">
              <v:shape style="position:absolute;left:3370;top:2624;width:2;height:340" coordorigin="3370,2624" coordsize="0,340" path="m3370,2964l3370,2624e" filled="false" stroked="true" strokeweight=".75pt" strokecolor="#fa7a6d">
                <v:path arrowok="t"/>
              </v:shape>
            </v:group>
            <v:group style="position:absolute;left:3380;top:2611;width:2;height:353" coordorigin="3380,2611" coordsize="2,353">
              <v:shape style="position:absolute;left:3380;top:2611;width:2;height:353" coordorigin="3380,2611" coordsize="0,353" path="m3380,2964l3380,2611e" filled="false" stroked="true" strokeweight=".75pt" strokecolor="#fa7a6d">
                <v:path arrowok="t"/>
              </v:shape>
            </v:group>
            <v:group style="position:absolute;left:3390;top:2598;width:2;height:366" coordorigin="3390,2598" coordsize="2,366">
              <v:shape style="position:absolute;left:3390;top:2598;width:2;height:366" coordorigin="3390,2598" coordsize="0,366" path="m3390,2964l3390,2598e" filled="false" stroked="true" strokeweight=".75pt" strokecolor="#fa7a6d">
                <v:path arrowok="t"/>
              </v:shape>
            </v:group>
            <v:group style="position:absolute;left:3400;top:2616;width:2;height:348" coordorigin="3400,2616" coordsize="2,348">
              <v:shape style="position:absolute;left:3400;top:2616;width:2;height:348" coordorigin="3400,2616" coordsize="0,348" path="m3400,2964l3400,2616e" filled="false" stroked="true" strokeweight=".75pt" strokecolor="#fa7a6d">
                <v:path arrowok="t"/>
              </v:shape>
            </v:group>
            <v:group style="position:absolute;left:3410;top:2633;width:2;height:331" coordorigin="3410,2633" coordsize="2,331">
              <v:shape style="position:absolute;left:3410;top:2633;width:2;height:331" coordorigin="3410,2633" coordsize="0,331" path="m3410,2964l3410,2633e" filled="false" stroked="true" strokeweight=".75pt" strokecolor="#fa7a6d">
                <v:path arrowok="t"/>
              </v:shape>
            </v:group>
            <v:group style="position:absolute;left:3420;top:2651;width:2;height:313" coordorigin="3420,2651" coordsize="2,313">
              <v:shape style="position:absolute;left:3420;top:2651;width:2;height:313" coordorigin="3420,2651" coordsize="0,313" path="m3420,2964l3420,2651e" filled="false" stroked="true" strokeweight=".75pt" strokecolor="#fa7a6d">
                <v:path arrowok="t"/>
              </v:shape>
            </v:group>
            <v:group style="position:absolute;left:3430;top:2668;width:2;height:296" coordorigin="3430,2668" coordsize="2,296">
              <v:shape style="position:absolute;left:3430;top:2668;width:2;height:296" coordorigin="3430,2668" coordsize="0,296" path="m3430,2964l3430,2668e" filled="false" stroked="true" strokeweight=".75pt" strokecolor="#fa7a6d">
                <v:path arrowok="t"/>
              </v:shape>
            </v:group>
            <v:group style="position:absolute;left:3440;top:2716;width:2;height:248" coordorigin="3440,2716" coordsize="2,248">
              <v:shape style="position:absolute;left:3440;top:2716;width:2;height:248" coordorigin="3440,2716" coordsize="0,248" path="m3440,2964l3440,2716e" filled="false" stroked="true" strokeweight=".75pt" strokecolor="#fa7a6d">
                <v:path arrowok="t"/>
              </v:shape>
            </v:group>
            <v:group style="position:absolute;left:3450;top:2770;width:2;height:194" coordorigin="3450,2770" coordsize="2,194">
              <v:shape style="position:absolute;left:3450;top:2770;width:2;height:194" coordorigin="3450,2770" coordsize="0,194" path="m3450,2964l3450,2770e" filled="false" stroked="true" strokeweight=".75pt" strokecolor="#fa7a6d">
                <v:path arrowok="t"/>
              </v:shape>
            </v:group>
            <v:group style="position:absolute;left:3461;top:2830;width:2;height:134" coordorigin="3461,2830" coordsize="2,134">
              <v:shape style="position:absolute;left:3461;top:2830;width:2;height:134" coordorigin="3461,2830" coordsize="0,134" path="m3461,2964l3461,2830e" filled="false" stroked="true" strokeweight=".75pt" strokecolor="#fa7a6d">
                <v:path arrowok="t"/>
              </v:shape>
            </v:group>
            <v:group style="position:absolute;left:3471;top:2893;width:2;height:71" coordorigin="3471,2893" coordsize="2,71">
              <v:shape style="position:absolute;left:3471;top:2893;width:2;height:71" coordorigin="3471,2893" coordsize="0,71" path="m3471,2964l3471,2893e" filled="false" stroked="true" strokeweight=".75pt" strokecolor="#fa7a6d">
                <v:path arrowok="t"/>
              </v:shape>
            </v:group>
            <v:group style="position:absolute;left:3474;top:2960;width:15;height:2" coordorigin="3474,2960" coordsize="15,2">
              <v:shape style="position:absolute;left:3474;top:2960;width:15;height:2" coordorigin="3474,2960" coordsize="15,0" path="m3474,2960l3489,2960e" filled="false" stroked="true" strokeweight=".45pt" strokecolor="#fa7a6d">
                <v:path arrowok="t"/>
              </v:shape>
            </v:group>
            <v:group style="position:absolute;left:3491;top:2911;width:2;height:53" coordorigin="3491,2911" coordsize="2,53">
              <v:shape style="position:absolute;left:3491;top:2911;width:2;height:53" coordorigin="3491,2911" coordsize="0,53" path="m3491,2964l3491,2911e" filled="false" stroked="true" strokeweight=".75pt" strokecolor="#fa7a6d">
                <v:path arrowok="t"/>
              </v:shape>
            </v:group>
            <v:group style="position:absolute;left:3501;top:2801;width:2;height:163" coordorigin="3501,2801" coordsize="2,163">
              <v:shape style="position:absolute;left:3501;top:2801;width:2;height:163" coordorigin="3501,2801" coordsize="0,163" path="m3501,2964l3501,2801e" filled="false" stroked="true" strokeweight=".75pt" strokecolor="#fa7a6d">
                <v:path arrowok="t"/>
              </v:shape>
            </v:group>
            <v:group style="position:absolute;left:3511;top:2802;width:2;height:162" coordorigin="3511,2802" coordsize="2,162">
              <v:shape style="position:absolute;left:3511;top:2802;width:2;height:162" coordorigin="3511,2802" coordsize="0,162" path="m3511,2964l3511,2802e" filled="false" stroked="true" strokeweight=".75pt" strokecolor="#fa7a6d">
                <v:path arrowok="t"/>
              </v:shape>
            </v:group>
            <v:group style="position:absolute;left:3521;top:2818;width:2;height:146" coordorigin="3521,2818" coordsize="2,146">
              <v:shape style="position:absolute;left:3521;top:2818;width:2;height:146" coordorigin="3521,2818" coordsize="0,146" path="m3521,2964l3521,2818e" filled="false" stroked="true" strokeweight=".75pt" strokecolor="#fa7a6d">
                <v:path arrowok="t"/>
              </v:shape>
            </v:group>
            <v:group style="position:absolute;left:3531;top:2835;width:2;height:129" coordorigin="3531,2835" coordsize="2,129">
              <v:shape style="position:absolute;left:3531;top:2835;width:2;height:129" coordorigin="3531,2835" coordsize="0,129" path="m3531,2964l3531,2835e" filled="false" stroked="true" strokeweight=".75pt" strokecolor="#fa7a6d">
                <v:path arrowok="t"/>
              </v:shape>
            </v:group>
            <v:group style="position:absolute;left:3541;top:2850;width:2;height:114" coordorigin="3541,2850" coordsize="2,114">
              <v:shape style="position:absolute;left:3541;top:2850;width:2;height:114" coordorigin="3541,2850" coordsize="0,114" path="m3541,2964l3541,2850e" filled="false" stroked="true" strokeweight=".75pt" strokecolor="#fa7a6d">
                <v:path arrowok="t"/>
              </v:shape>
            </v:group>
            <v:group style="position:absolute;left:3551;top:2851;width:2;height:113" coordorigin="3551,2851" coordsize="2,113">
              <v:shape style="position:absolute;left:3551;top:2851;width:2;height:113" coordorigin="3551,2851" coordsize="0,113" path="m3551,2964l3551,2851e" filled="false" stroked="true" strokeweight=".75pt" strokecolor="#fa7a6d">
                <v:path arrowok="t"/>
              </v:shape>
            </v:group>
            <v:group style="position:absolute;left:3562;top:2854;width:2;height:110" coordorigin="3562,2854" coordsize="2,110">
              <v:shape style="position:absolute;left:3562;top:2854;width:2;height:110" coordorigin="3562,2854" coordsize="0,110" path="m3562,2964l3562,2854e" filled="false" stroked="true" strokeweight=".75pt" strokecolor="#fa7a6d">
                <v:path arrowok="t"/>
              </v:shape>
            </v:group>
            <v:group style="position:absolute;left:3572;top:2857;width:2;height:107" coordorigin="3572,2857" coordsize="2,107">
              <v:shape style="position:absolute;left:3572;top:2857;width:2;height:107" coordorigin="3572,2857" coordsize="0,107" path="m3572,2964l3572,2857e" filled="false" stroked="true" strokeweight=".75pt" strokecolor="#fa7a6d">
                <v:path arrowok="t"/>
              </v:shape>
            </v:group>
            <v:group style="position:absolute;left:3582;top:2859;width:2;height:105" coordorigin="3582,2859" coordsize="2,105">
              <v:shape style="position:absolute;left:3582;top:2859;width:2;height:105" coordorigin="3582,2859" coordsize="0,105" path="m3582,2964l3582,2859e" filled="false" stroked="true" strokeweight=".75pt" strokecolor="#fa7a6d">
                <v:path arrowok="t"/>
              </v:shape>
            </v:group>
            <v:group style="position:absolute;left:3592;top:2862;width:2;height:102" coordorigin="3592,2862" coordsize="2,102">
              <v:shape style="position:absolute;left:3592;top:2862;width:2;height:102" coordorigin="3592,2862" coordsize="0,102" path="m3592,2964l3592,2862e" filled="false" stroked="true" strokeweight=".75pt" strokecolor="#fa7a6d">
                <v:path arrowok="t"/>
              </v:shape>
            </v:group>
            <v:group style="position:absolute;left:3602;top:2865;width:2;height:99" coordorigin="3602,2865" coordsize="2,99">
              <v:shape style="position:absolute;left:3602;top:2865;width:2;height:99" coordorigin="3602,2865" coordsize="0,99" path="m3602,2964l3602,2865e" filled="false" stroked="true" strokeweight=".75pt" strokecolor="#fa7a6d">
                <v:path arrowok="t"/>
              </v:shape>
            </v:group>
            <v:group style="position:absolute;left:3612;top:2868;width:2;height:96" coordorigin="3612,2868" coordsize="2,96">
              <v:shape style="position:absolute;left:3612;top:2868;width:2;height:96" coordorigin="3612,2868" coordsize="0,96" path="m3612,2964l3612,2868e" filled="false" stroked="true" strokeweight=".75pt" strokecolor="#fa7a6d">
                <v:path arrowok="t"/>
              </v:shape>
            </v:group>
            <v:group style="position:absolute;left:3622;top:2871;width:2;height:93" coordorigin="3622,2871" coordsize="2,93">
              <v:shape style="position:absolute;left:3622;top:2871;width:2;height:93" coordorigin="3622,2871" coordsize="0,93" path="m3622,2964l3622,2871e" filled="false" stroked="true" strokeweight=".75pt" strokecolor="#fa7a6d">
                <v:path arrowok="t"/>
              </v:shape>
            </v:group>
            <v:group style="position:absolute;left:3632;top:2873;width:2;height:91" coordorigin="3632,2873" coordsize="2,91">
              <v:shape style="position:absolute;left:3632;top:2873;width:2;height:91" coordorigin="3632,2873" coordsize="0,91" path="m3632,2964l3632,2873e" filled="false" stroked="true" strokeweight=".75pt" strokecolor="#fa7a6d">
                <v:path arrowok="t"/>
              </v:shape>
            </v:group>
            <v:group style="position:absolute;left:3642;top:2876;width:2;height:88" coordorigin="3642,2876" coordsize="2,88">
              <v:shape style="position:absolute;left:3642;top:2876;width:2;height:88" coordorigin="3642,2876" coordsize="0,88" path="m3642,2964l3642,2876e" filled="false" stroked="true" strokeweight=".75pt" strokecolor="#fa7a6d">
                <v:path arrowok="t"/>
              </v:shape>
            </v:group>
            <v:group style="position:absolute;left:3652;top:2879;width:2;height:85" coordorigin="3652,2879" coordsize="2,85">
              <v:shape style="position:absolute;left:3652;top:2879;width:2;height:85" coordorigin="3652,2879" coordsize="0,85" path="m3652,2964l3652,2879e" filled="false" stroked="true" strokeweight=".75pt" strokecolor="#fa7a6d">
                <v:path arrowok="t"/>
              </v:shape>
            </v:group>
            <v:group style="position:absolute;left:3662;top:2881;width:2;height:83" coordorigin="3662,2881" coordsize="2,83">
              <v:shape style="position:absolute;left:3662;top:2881;width:2;height:83" coordorigin="3662,2881" coordsize="0,83" path="m3662,2964l3662,2881e" filled="false" stroked="true" strokeweight=".75pt" strokecolor="#fa7a6d">
                <v:path arrowok="t"/>
              </v:shape>
            </v:group>
            <v:group style="position:absolute;left:3673;top:2884;width:2;height:80" coordorigin="3673,2884" coordsize="2,80">
              <v:shape style="position:absolute;left:3673;top:2884;width:2;height:80" coordorigin="3673,2884" coordsize="0,80" path="m3673,2964l3673,2884e" filled="false" stroked="true" strokeweight=".75pt" strokecolor="#fa7a6d">
                <v:path arrowok="t"/>
              </v:shape>
            </v:group>
            <v:group style="position:absolute;left:3683;top:2886;width:2;height:78" coordorigin="3683,2886" coordsize="2,78">
              <v:shape style="position:absolute;left:3683;top:2886;width:2;height:78" coordorigin="3683,2886" coordsize="0,78" path="m3683,2964l3683,2886e" filled="false" stroked="true" strokeweight=".75pt" strokecolor="#fa7a6d">
                <v:path arrowok="t"/>
              </v:shape>
            </v:group>
            <v:group style="position:absolute;left:3693;top:2888;width:2;height:76" coordorigin="3693,2888" coordsize="2,76">
              <v:shape style="position:absolute;left:3693;top:2888;width:2;height:76" coordorigin="3693,2888" coordsize="0,76" path="m3693,2964l3693,2888e" filled="false" stroked="true" strokeweight=".75pt" strokecolor="#fa7a6d">
                <v:path arrowok="t"/>
              </v:shape>
            </v:group>
            <v:group style="position:absolute;left:3703;top:2887;width:2;height:77" coordorigin="3703,2887" coordsize="2,77">
              <v:shape style="position:absolute;left:3703;top:2887;width:2;height:77" coordorigin="3703,2887" coordsize="0,77" path="m3703,2964l3703,2887e" filled="false" stroked="true" strokeweight=".75pt" strokecolor="#fa7a6d">
                <v:path arrowok="t"/>
              </v:shape>
            </v:group>
            <v:group style="position:absolute;left:3713;top:2885;width:2;height:79" coordorigin="3713,2885" coordsize="2,79">
              <v:shape style="position:absolute;left:3713;top:2885;width:2;height:79" coordorigin="3713,2885" coordsize="0,79" path="m3713,2964l3713,2885e" filled="false" stroked="true" strokeweight=".75pt" strokecolor="#fa7a6d">
                <v:path arrowok="t"/>
              </v:shape>
            </v:group>
            <v:group style="position:absolute;left:3723;top:2884;width:2;height:80" coordorigin="3723,2884" coordsize="2,80">
              <v:shape style="position:absolute;left:3723;top:2884;width:2;height:80" coordorigin="3723,2884" coordsize="0,80" path="m3723,2964l3723,2884e" filled="false" stroked="true" strokeweight=".75pt" strokecolor="#fa7a6d">
                <v:path arrowok="t"/>
              </v:shape>
            </v:group>
            <v:group style="position:absolute;left:3733;top:2882;width:2;height:82" coordorigin="3733,2882" coordsize="2,82">
              <v:shape style="position:absolute;left:3733;top:2882;width:2;height:82" coordorigin="3733,2882" coordsize="0,82" path="m3733,2964l3733,2882e" filled="false" stroked="true" strokeweight=".75pt" strokecolor="#fa7a6d">
                <v:path arrowok="t"/>
              </v:shape>
            </v:group>
            <v:group style="position:absolute;left:3743;top:2881;width:2;height:83" coordorigin="3743,2881" coordsize="2,83">
              <v:shape style="position:absolute;left:3743;top:2881;width:2;height:83" coordorigin="3743,2881" coordsize="0,83" path="m3743,2964l3743,2881e" filled="false" stroked="true" strokeweight=".75pt" strokecolor="#fa7a6d">
                <v:path arrowok="t"/>
              </v:shape>
            </v:group>
            <v:group style="position:absolute;left:3753;top:2879;width:2;height:85" coordorigin="3753,2879" coordsize="2,85">
              <v:shape style="position:absolute;left:3753;top:2879;width:2;height:85" coordorigin="3753,2879" coordsize="0,85" path="m3753,2964l3753,2879e" filled="false" stroked="true" strokeweight=".75pt" strokecolor="#fa7a6d">
                <v:path arrowok="t"/>
              </v:shape>
            </v:group>
            <v:group style="position:absolute;left:3763;top:2878;width:2;height:86" coordorigin="3763,2878" coordsize="2,86">
              <v:shape style="position:absolute;left:3763;top:2878;width:2;height:86" coordorigin="3763,2878" coordsize="0,86" path="m3763,2964l3763,2878e" filled="false" stroked="true" strokeweight=".75pt" strokecolor="#fa7a6d">
                <v:path arrowok="t"/>
              </v:shape>
            </v:group>
            <v:group style="position:absolute;left:3774;top:2877;width:2;height:87" coordorigin="3774,2877" coordsize="2,87">
              <v:shape style="position:absolute;left:3774;top:2877;width:2;height:87" coordorigin="3774,2877" coordsize="0,87" path="m3774,2964l3774,2877e" filled="false" stroked="true" strokeweight=".75pt" strokecolor="#fa7a6d">
                <v:path arrowok="t"/>
              </v:shape>
            </v:group>
            <v:group style="position:absolute;left:3784;top:2875;width:2;height:89" coordorigin="3784,2875" coordsize="2,89">
              <v:shape style="position:absolute;left:3784;top:2875;width:2;height:89" coordorigin="3784,2875" coordsize="0,89" path="m3784,2964l3784,2875e" filled="false" stroked="true" strokeweight=".75pt" strokecolor="#fa7a6d">
                <v:path arrowok="t"/>
              </v:shape>
            </v:group>
            <v:group style="position:absolute;left:3794;top:2874;width:2;height:90" coordorigin="3794,2874" coordsize="2,90">
              <v:shape style="position:absolute;left:3794;top:2874;width:2;height:90" coordorigin="3794,2874" coordsize="0,90" path="m3794,2964l3794,2874e" filled="false" stroked="true" strokeweight=".75pt" strokecolor="#fa7a6d">
                <v:path arrowok="t"/>
              </v:shape>
            </v:group>
            <v:group style="position:absolute;left:3804;top:2873;width:2;height:91" coordorigin="3804,2873" coordsize="2,91">
              <v:shape style="position:absolute;left:3804;top:2873;width:2;height:91" coordorigin="3804,2873" coordsize="0,91" path="m3804,2964l3804,2873e" filled="false" stroked="true" strokeweight=".75pt" strokecolor="#fa7a6d">
                <v:path arrowok="t"/>
              </v:shape>
            </v:group>
            <v:group style="position:absolute;left:3814;top:2871;width:2;height:93" coordorigin="3814,2871" coordsize="2,93">
              <v:shape style="position:absolute;left:3814;top:2871;width:2;height:93" coordorigin="3814,2871" coordsize="0,93" path="m3814,2964l3814,2871e" filled="false" stroked="true" strokeweight=".75pt" strokecolor="#fa7a6d">
                <v:path arrowok="t"/>
              </v:shape>
            </v:group>
            <v:group style="position:absolute;left:3824;top:2870;width:2;height:94" coordorigin="3824,2870" coordsize="2,94">
              <v:shape style="position:absolute;left:3824;top:2870;width:2;height:94" coordorigin="3824,2870" coordsize="0,94" path="m3824,2964l3824,2870e" filled="false" stroked="true" strokeweight=".75pt" strokecolor="#fa7a6d">
                <v:path arrowok="t"/>
              </v:shape>
            </v:group>
            <v:group style="position:absolute;left:3834;top:2869;width:2;height:95" coordorigin="3834,2869" coordsize="2,95">
              <v:shape style="position:absolute;left:3834;top:2869;width:2;height:95" coordorigin="3834,2869" coordsize="0,95" path="m3834,2964l3834,2869e" filled="false" stroked="true" strokeweight=".75pt" strokecolor="#fa7a6d">
                <v:path arrowok="t"/>
              </v:shape>
            </v:group>
            <v:group style="position:absolute;left:3844;top:2867;width:2;height:97" coordorigin="3844,2867" coordsize="2,97">
              <v:shape style="position:absolute;left:3844;top:2867;width:2;height:97" coordorigin="3844,2867" coordsize="0,97" path="m3844,2964l3844,2867e" filled="false" stroked="true" strokeweight=".75pt" strokecolor="#fa7a6d">
                <v:path arrowok="t"/>
              </v:shape>
            </v:group>
            <v:group style="position:absolute;left:3854;top:2867;width:2;height:97" coordorigin="3854,2867" coordsize="2,97">
              <v:shape style="position:absolute;left:3854;top:2867;width:2;height:97" coordorigin="3854,2867" coordsize="0,97" path="m3854,2964l3854,2867e" filled="false" stroked="true" strokeweight=".75pt" strokecolor="#fa7a6d">
                <v:path arrowok="t"/>
              </v:shape>
            </v:group>
            <v:group style="position:absolute;left:3864;top:2867;width:2;height:97" coordorigin="3864,2867" coordsize="2,97">
              <v:shape style="position:absolute;left:3864;top:2867;width:2;height:97" coordorigin="3864,2867" coordsize="0,97" path="m3864,2964l3864,2867e" filled="false" stroked="true" strokeweight=".75pt" strokecolor="#fa7a6d">
                <v:path arrowok="t"/>
              </v:shape>
            </v:group>
            <v:group style="position:absolute;left:3874;top:2867;width:2;height:97" coordorigin="3874,2867" coordsize="2,97">
              <v:shape style="position:absolute;left:3874;top:2867;width:2;height:97" coordorigin="3874,2867" coordsize="0,97" path="m3874,2964l3874,2867e" filled="false" stroked="true" strokeweight=".75pt" strokecolor="#fa7a6d">
                <v:path arrowok="t"/>
              </v:shape>
            </v:group>
            <v:group style="position:absolute;left:3885;top:2867;width:2;height:97" coordorigin="3885,2867" coordsize="2,97">
              <v:shape style="position:absolute;left:3885;top:2867;width:2;height:97" coordorigin="3885,2867" coordsize="0,97" path="m3885,2964l3885,2867e" filled="false" stroked="true" strokeweight=".75pt" strokecolor="#fa7a6d">
                <v:path arrowok="t"/>
              </v:shape>
            </v:group>
            <v:group style="position:absolute;left:3895;top:2867;width:2;height:97" coordorigin="3895,2867" coordsize="2,97">
              <v:shape style="position:absolute;left:3895;top:2867;width:2;height:97" coordorigin="3895,2867" coordsize="0,97" path="m3895,2964l3895,2867e" filled="false" stroked="true" strokeweight=".75pt" strokecolor="#fa7a6d">
                <v:path arrowok="t"/>
              </v:shape>
            </v:group>
            <v:group style="position:absolute;left:3905;top:2866;width:2;height:98" coordorigin="3905,2866" coordsize="2,98">
              <v:shape style="position:absolute;left:3905;top:2866;width:2;height:98" coordorigin="3905,2866" coordsize="0,98" path="m3905,2964l3905,2866e" filled="false" stroked="true" strokeweight=".75pt" strokecolor="#fa7a6d">
                <v:path arrowok="t"/>
              </v:shape>
            </v:group>
            <v:group style="position:absolute;left:3915;top:2866;width:2;height:98" coordorigin="3915,2866" coordsize="2,98">
              <v:shape style="position:absolute;left:3915;top:2866;width:2;height:98" coordorigin="3915,2866" coordsize="0,98" path="m3915,2964l3915,2866e" filled="false" stroked="true" strokeweight=".75pt" strokecolor="#fa7a6d">
                <v:path arrowok="t"/>
              </v:shape>
            </v:group>
            <v:group style="position:absolute;left:3925;top:2865;width:2;height:99" coordorigin="3925,2865" coordsize="2,99">
              <v:shape style="position:absolute;left:3925;top:2865;width:2;height:99" coordorigin="3925,2865" coordsize="0,99" path="m3925,2964l3925,2865e" filled="false" stroked="true" strokeweight=".75pt" strokecolor="#fa7a6d">
                <v:path arrowok="t"/>
              </v:shape>
            </v:group>
            <v:group style="position:absolute;left:3935;top:2865;width:2;height:99" coordorigin="3935,2865" coordsize="2,99">
              <v:shape style="position:absolute;left:3935;top:2865;width:2;height:99" coordorigin="3935,2865" coordsize="0,99" path="m3935,2964l3935,2865e" filled="false" stroked="true" strokeweight=".75pt" strokecolor="#fa7a6d">
                <v:path arrowok="t"/>
              </v:shape>
            </v:group>
            <v:group style="position:absolute;left:3945;top:2864;width:2;height:100" coordorigin="3945,2864" coordsize="2,100">
              <v:shape style="position:absolute;left:3945;top:2864;width:2;height:100" coordorigin="3945,2864" coordsize="0,100" path="m3945,2964l3945,2864e" filled="false" stroked="true" strokeweight=".75pt" strokecolor="#fa7a6d">
                <v:path arrowok="t"/>
              </v:shape>
            </v:group>
            <v:group style="position:absolute;left:3955;top:2863;width:2;height:101" coordorigin="3955,2863" coordsize="2,101">
              <v:shape style="position:absolute;left:3955;top:2863;width:2;height:101" coordorigin="3955,2863" coordsize="0,101" path="m3955,2964l3955,2863e" filled="false" stroked="true" strokeweight=".75pt" strokecolor="#fa7a6d">
                <v:path arrowok="t"/>
              </v:shape>
            </v:group>
            <v:group style="position:absolute;left:3965;top:2863;width:2;height:101" coordorigin="3965,2863" coordsize="2,101">
              <v:shape style="position:absolute;left:3965;top:2863;width:2;height:101" coordorigin="3965,2863" coordsize="0,101" path="m3965,2964l3965,2863e" filled="false" stroked="true" strokeweight=".75pt" strokecolor="#fa7a6d">
                <v:path arrowok="t"/>
              </v:shape>
            </v:group>
            <v:group style="position:absolute;left:3975;top:2862;width:2;height:102" coordorigin="3975,2862" coordsize="2,102">
              <v:shape style="position:absolute;left:3975;top:2862;width:2;height:102" coordorigin="3975,2862" coordsize="0,102" path="m3975,2964l3975,2862e" filled="false" stroked="true" strokeweight=".75pt" strokecolor="#fa7a6d">
                <v:path arrowok="t"/>
              </v:shape>
            </v:group>
            <v:group style="position:absolute;left:3985;top:2862;width:2;height:102" coordorigin="3985,2862" coordsize="2,102">
              <v:shape style="position:absolute;left:3985;top:2862;width:2;height:102" coordorigin="3985,2862" coordsize="0,102" path="m3985,2964l3985,2862e" filled="false" stroked="true" strokeweight=".75pt" strokecolor="#fa7a6d">
                <v:path arrowok="t"/>
              </v:shape>
            </v:group>
            <v:group style="position:absolute;left:3996;top:2861;width:2;height:103" coordorigin="3996,2861" coordsize="2,103">
              <v:shape style="position:absolute;left:3996;top:2861;width:2;height:103" coordorigin="3996,2861" coordsize="0,103" path="m3996,2964l3996,2861e" filled="false" stroked="true" strokeweight=".75pt" strokecolor="#fa7a6d">
                <v:path arrowok="t"/>
              </v:shape>
            </v:group>
            <v:group style="position:absolute;left:4006;top:2862;width:2;height:102" coordorigin="4006,2862" coordsize="2,102">
              <v:shape style="position:absolute;left:4006;top:2862;width:2;height:102" coordorigin="4006,2862" coordsize="0,102" path="m4006,2964l4006,2862e" filled="false" stroked="true" strokeweight=".75pt" strokecolor="#fa7a6d">
                <v:path arrowok="t"/>
              </v:shape>
            </v:group>
            <v:group style="position:absolute;left:4016;top:2863;width:2;height:101" coordorigin="4016,2863" coordsize="2,101">
              <v:shape style="position:absolute;left:4016;top:2863;width:2;height:101" coordorigin="4016,2863" coordsize="0,101" path="m4016,2964l4016,2863e" filled="false" stroked="true" strokeweight=".75pt" strokecolor="#fa7a6d">
                <v:path arrowok="t"/>
              </v:shape>
            </v:group>
            <v:group style="position:absolute;left:4026;top:2864;width:2;height:100" coordorigin="4026,2864" coordsize="2,100">
              <v:shape style="position:absolute;left:4026;top:2864;width:2;height:100" coordorigin="4026,2864" coordsize="0,100" path="m4026,2964l4026,2864e" filled="false" stroked="true" strokeweight=".75pt" strokecolor="#fa7a6d">
                <v:path arrowok="t"/>
              </v:shape>
            </v:group>
            <v:group style="position:absolute;left:4036;top:2865;width:2;height:99" coordorigin="4036,2865" coordsize="2,99">
              <v:shape style="position:absolute;left:4036;top:2865;width:2;height:99" coordorigin="4036,2865" coordsize="0,99" path="m4036,2964l4036,2865e" filled="false" stroked="true" strokeweight=".75pt" strokecolor="#fa7a6d">
                <v:path arrowok="t"/>
              </v:shape>
            </v:group>
            <v:group style="position:absolute;left:4046;top:2865;width:2;height:99" coordorigin="4046,2865" coordsize="2,99">
              <v:shape style="position:absolute;left:4046;top:2865;width:2;height:99" coordorigin="4046,2865" coordsize="0,99" path="m4046,2964l4046,2865e" filled="false" stroked="true" strokeweight=".75pt" strokecolor="#fa7a6d">
                <v:path arrowok="t"/>
              </v:shape>
            </v:group>
            <v:group style="position:absolute;left:4056;top:2866;width:2;height:98" coordorigin="4056,2866" coordsize="2,98">
              <v:shape style="position:absolute;left:4056;top:2866;width:2;height:98" coordorigin="4056,2866" coordsize="0,98" path="m4056,2964l4056,2866e" filled="false" stroked="true" strokeweight=".75pt" strokecolor="#fa7a6d">
                <v:path arrowok="t"/>
              </v:shape>
            </v:group>
            <v:group style="position:absolute;left:4066;top:2867;width:2;height:97" coordorigin="4066,2867" coordsize="2,97">
              <v:shape style="position:absolute;left:4066;top:2867;width:2;height:97" coordorigin="4066,2867" coordsize="0,97" path="m4066,2964l4066,2867e" filled="false" stroked="true" strokeweight=".75pt" strokecolor="#fa7a6d">
                <v:path arrowok="t"/>
              </v:shape>
            </v:group>
            <v:group style="position:absolute;left:4076;top:2868;width:2;height:96" coordorigin="4076,2868" coordsize="2,96">
              <v:shape style="position:absolute;left:4076;top:2868;width:2;height:96" coordorigin="4076,2868" coordsize="0,96" path="m4076,2964l4076,2868e" filled="false" stroked="true" strokeweight=".75pt" strokecolor="#fa7a6d">
                <v:path arrowok="t"/>
              </v:shape>
            </v:group>
            <v:group style="position:absolute;left:4086;top:2869;width:2;height:95" coordorigin="4086,2869" coordsize="2,95">
              <v:shape style="position:absolute;left:4086;top:2869;width:2;height:95" coordorigin="4086,2869" coordsize="0,95" path="m4086,2964l4086,2869e" filled="false" stroked="true" strokeweight=".75pt" strokecolor="#fa7a6d">
                <v:path arrowok="t"/>
              </v:shape>
            </v:group>
            <v:group style="position:absolute;left:4097;top:2870;width:2;height:94" coordorigin="4097,2870" coordsize="2,94">
              <v:shape style="position:absolute;left:4097;top:2870;width:2;height:94" coordorigin="4097,2870" coordsize="0,94" path="m4097,2964l4097,2870e" filled="false" stroked="true" strokeweight=".75pt" strokecolor="#fa7a6d">
                <v:path arrowok="t"/>
              </v:shape>
            </v:group>
            <v:group style="position:absolute;left:4107;top:2871;width:2;height:93" coordorigin="4107,2871" coordsize="2,93">
              <v:shape style="position:absolute;left:4107;top:2871;width:2;height:93" coordorigin="4107,2871" coordsize="0,93" path="m4107,2964l4107,2871e" filled="false" stroked="true" strokeweight=".75pt" strokecolor="#fa7a6d">
                <v:path arrowok="t"/>
              </v:shape>
            </v:group>
            <v:group style="position:absolute;left:4117;top:2872;width:2;height:92" coordorigin="4117,2872" coordsize="2,92">
              <v:shape style="position:absolute;left:4117;top:2872;width:2;height:92" coordorigin="4117,2872" coordsize="0,92" path="m4117,2964l4117,2872e" filled="false" stroked="true" strokeweight=".75pt" strokecolor="#fa7a6d">
                <v:path arrowok="t"/>
              </v:shape>
            </v:group>
            <v:group style="position:absolute;left:4127;top:2873;width:2;height:91" coordorigin="4127,2873" coordsize="2,91">
              <v:shape style="position:absolute;left:4127;top:2873;width:2;height:91" coordorigin="4127,2873" coordsize="0,91" path="m4127,2964l4127,2873e" filled="false" stroked="true" strokeweight=".75pt" strokecolor="#fa7a6d">
                <v:path arrowok="t"/>
              </v:shape>
            </v:group>
            <v:group style="position:absolute;left:4137;top:2874;width:2;height:90" coordorigin="4137,2874" coordsize="2,90">
              <v:shape style="position:absolute;left:4137;top:2874;width:2;height:90" coordorigin="4137,2874" coordsize="0,90" path="m4137,2964l4137,2874e" filled="false" stroked="true" strokeweight=".75pt" strokecolor="#fa7a6d">
                <v:path arrowok="t"/>
              </v:shape>
            </v:group>
            <v:group style="position:absolute;left:4147;top:2875;width:2;height:89" coordorigin="4147,2875" coordsize="2,89">
              <v:shape style="position:absolute;left:4147;top:2875;width:2;height:89" coordorigin="4147,2875" coordsize="0,89" path="m4147,2964l4147,2875e" filled="false" stroked="true" strokeweight=".75pt" strokecolor="#fa7a6d">
                <v:path arrowok="t"/>
              </v:shape>
            </v:group>
            <v:group style="position:absolute;left:4157;top:2887;width:2;height:77" coordorigin="4157,2887" coordsize="2,77">
              <v:shape style="position:absolute;left:4157;top:2887;width:2;height:77" coordorigin="4157,2887" coordsize="0,77" path="m4157,2964l4157,2887e" filled="false" stroked="true" strokeweight=".75pt" strokecolor="#fa7a6d">
                <v:path arrowok="t"/>
              </v:shape>
            </v:group>
            <v:group style="position:absolute;left:4167;top:2899;width:2;height:65" coordorigin="4167,2899" coordsize="2,65">
              <v:shape style="position:absolute;left:4167;top:2899;width:2;height:65" coordorigin="4167,2899" coordsize="0,65" path="m4167,2964l4167,2899e" filled="false" stroked="true" strokeweight=".75pt" strokecolor="#fa7a6d">
                <v:path arrowok="t"/>
              </v:shape>
            </v:group>
            <v:group style="position:absolute;left:4177;top:2910;width:2;height:54" coordorigin="4177,2910" coordsize="2,54">
              <v:shape style="position:absolute;left:4177;top:2910;width:2;height:54" coordorigin="4177,2910" coordsize="0,54" path="m4177,2964l4177,2910e" filled="false" stroked="true" strokeweight=".75pt" strokecolor="#fa7a6d">
                <v:path arrowok="t"/>
              </v:shape>
            </v:group>
            <v:group style="position:absolute;left:4187;top:2922;width:2;height:42" coordorigin="4187,2922" coordsize="2,42">
              <v:shape style="position:absolute;left:4187;top:2922;width:2;height:42" coordorigin="4187,2922" coordsize="0,42" path="m4187,2964l4187,2922e" filled="false" stroked="true" strokeweight=".75pt" strokecolor="#fa7a6d">
                <v:path arrowok="t"/>
              </v:shape>
            </v:group>
            <v:group style="position:absolute;left:4197;top:2933;width:2;height:31" coordorigin="4197,2933" coordsize="2,31">
              <v:shape style="position:absolute;left:4197;top:2933;width:2;height:31" coordorigin="4197,2933" coordsize="0,31" path="m4197,2964l4197,2933e" filled="false" stroked="true" strokeweight=".75pt" strokecolor="#fa7a6d">
                <v:path arrowok="t"/>
              </v:shape>
            </v:group>
            <v:group style="position:absolute;left:4201;top:2954;width:15;height:2" coordorigin="4201,2954" coordsize="15,2">
              <v:shape style="position:absolute;left:4201;top:2954;width:15;height:2" coordorigin="4201,2954" coordsize="15,0" path="m4201,2954l4216,2954e" filled="false" stroked="true" strokeweight="1.0pt" strokecolor="#fa7a6d">
                <v:path arrowok="t"/>
              </v:shape>
            </v:group>
            <v:group style="position:absolute;left:4211;top:2960;width:15;height:2" coordorigin="4211,2960" coordsize="15,2">
              <v:shape style="position:absolute;left:4211;top:2960;width:15;height:2" coordorigin="4211,2960" coordsize="15,0" path="m4211,2960l4226,2960e" filled="false" stroked="true" strokeweight=".4pt" strokecolor="#fa7a6d">
                <v:path arrowok="t"/>
              </v:shape>
            </v:group>
            <v:group style="position:absolute;left:4221;top:2963;width:15;height:2" coordorigin="4221,2963" coordsize="15,2">
              <v:shape style="position:absolute;left:4221;top:2963;width:15;height:2" coordorigin="4221,2963" coordsize="15,0" path="m4221,2963l4236,2963e" filled="false" stroked="true" strokeweight=".15pt" strokecolor="#fa7a6d">
                <v:path arrowok="t"/>
              </v:shape>
            </v:group>
            <v:group style="position:absolute;left:4231;top:2957;width:15;height:2" coordorigin="4231,2957" coordsize="15,2">
              <v:shape style="position:absolute;left:4231;top:2957;width:15;height:2" coordorigin="4231,2957" coordsize="15,0" path="m4231,2957l4246,2957e" filled="false" stroked="true" strokeweight=".75pt" strokecolor="#fa7a6d">
                <v:path arrowok="t"/>
              </v:shape>
            </v:group>
            <v:group style="position:absolute;left:4241;top:2951;width:15;height:2" coordorigin="4241,2951" coordsize="15,2">
              <v:shape style="position:absolute;left:4241;top:2951;width:15;height:2" coordorigin="4241,2951" coordsize="15,0" path="m4241,2951l4256,2951e" filled="false" stroked="true" strokeweight="1.3pt" strokecolor="#fa7a6d">
                <v:path arrowok="t"/>
              </v:shape>
            </v:group>
            <v:group style="position:absolute;left:4258;top:2927;width:2;height:37" coordorigin="4258,2927" coordsize="2,37">
              <v:shape style="position:absolute;left:4258;top:2927;width:2;height:37" coordorigin="4258,2927" coordsize="0,37" path="m4258,2964l4258,2927e" filled="false" stroked="true" strokeweight=".75pt" strokecolor="#fa7a6d">
                <v:path arrowok="t"/>
              </v:shape>
            </v:group>
            <v:group style="position:absolute;left:4268;top:2915;width:2;height:49" coordorigin="4268,2915" coordsize="2,49">
              <v:shape style="position:absolute;left:4268;top:2915;width:2;height:49" coordorigin="4268,2915" coordsize="0,49" path="m4268,2964l4268,2915e" filled="false" stroked="true" strokeweight=".75pt" strokecolor="#fa7a6d">
                <v:path arrowok="t"/>
              </v:shape>
            </v:group>
            <v:group style="position:absolute;left:4278;top:2904;width:2;height:60" coordorigin="4278,2904" coordsize="2,60">
              <v:shape style="position:absolute;left:4278;top:2904;width:2;height:60" coordorigin="4278,2904" coordsize="0,60" path="m4278,2964l4278,2904e" filled="false" stroked="true" strokeweight=".75pt" strokecolor="#fa7a6d">
                <v:path arrowok="t"/>
              </v:shape>
            </v:group>
            <v:group style="position:absolute;left:4288;top:2893;width:2;height:71" coordorigin="4288,2893" coordsize="2,71">
              <v:shape style="position:absolute;left:4288;top:2893;width:2;height:71" coordorigin="4288,2893" coordsize="0,71" path="m4288,2964l4288,2893e" filled="false" stroked="true" strokeweight=".75pt" strokecolor="#fa7a6d">
                <v:path arrowok="t"/>
              </v:shape>
            </v:group>
            <v:group style="position:absolute;left:4298;top:2883;width:2;height:81" coordorigin="4298,2883" coordsize="2,81">
              <v:shape style="position:absolute;left:4298;top:2883;width:2;height:81" coordorigin="4298,2883" coordsize="0,81" path="m4298,2964l4298,2883e" filled="false" stroked="true" strokeweight=".75pt" strokecolor="#fa7a6d">
                <v:path arrowok="t"/>
              </v:shape>
            </v:group>
            <v:group style="position:absolute;left:4309;top:2873;width:2;height:91" coordorigin="4309,2873" coordsize="2,91">
              <v:shape style="position:absolute;left:4309;top:2873;width:2;height:91" coordorigin="4309,2873" coordsize="0,91" path="m4309,2964l4309,2873e" filled="false" stroked="true" strokeweight=".75pt" strokecolor="#fa7a6d">
                <v:path arrowok="t"/>
              </v:shape>
            </v:group>
            <v:group style="position:absolute;left:4319;top:2863;width:2;height:101" coordorigin="4319,2863" coordsize="2,101">
              <v:shape style="position:absolute;left:4319;top:2863;width:2;height:101" coordorigin="4319,2863" coordsize="0,101" path="m4319,2964l4319,2863e" filled="false" stroked="true" strokeweight=".75pt" strokecolor="#fa7a6d">
                <v:path arrowok="t"/>
              </v:shape>
            </v:group>
            <v:group style="position:absolute;left:4329;top:2853;width:2;height:111" coordorigin="4329,2853" coordsize="2,111">
              <v:shape style="position:absolute;left:4329;top:2853;width:2;height:111" coordorigin="4329,2853" coordsize="0,111" path="m4329,2964l4329,2853e" filled="false" stroked="true" strokeweight=".75pt" strokecolor="#fa7a6d">
                <v:path arrowok="t"/>
              </v:shape>
            </v:group>
            <v:group style="position:absolute;left:4339;top:2842;width:2;height:122" coordorigin="4339,2842" coordsize="2,122">
              <v:shape style="position:absolute;left:4339;top:2842;width:2;height:122" coordorigin="4339,2842" coordsize="0,122" path="m4339,2964l4339,2842e" filled="false" stroked="true" strokeweight=".75pt" strokecolor="#fa7a6d">
                <v:path arrowok="t"/>
              </v:shape>
            </v:group>
            <v:group style="position:absolute;left:4349;top:2830;width:2;height:134" coordorigin="4349,2830" coordsize="2,134">
              <v:shape style="position:absolute;left:4349;top:2830;width:2;height:134" coordorigin="4349,2830" coordsize="0,134" path="m4349,2964l4349,2830e" filled="false" stroked="true" strokeweight=".75pt" strokecolor="#fa7a6d">
                <v:path arrowok="t"/>
              </v:shape>
            </v:group>
            <v:group style="position:absolute;left:4359;top:2822;width:2;height:142" coordorigin="4359,2822" coordsize="2,142">
              <v:shape style="position:absolute;left:4359;top:2822;width:2;height:142" coordorigin="4359,2822" coordsize="0,142" path="m4359,2964l4359,2822e" filled="false" stroked="true" strokeweight=".75pt" strokecolor="#fa7a6d">
                <v:path arrowok="t"/>
              </v:shape>
            </v:group>
            <v:group style="position:absolute;left:4369;top:2811;width:2;height:153" coordorigin="4369,2811" coordsize="2,153">
              <v:shape style="position:absolute;left:4369;top:2811;width:2;height:153" coordorigin="4369,2811" coordsize="0,153" path="m4369,2964l4369,2811e" filled="false" stroked="true" strokeweight=".75pt" strokecolor="#fa7a6d">
                <v:path arrowok="t"/>
              </v:shape>
            </v:group>
            <v:group style="position:absolute;left:4379;top:2801;width:2;height:163" coordorigin="4379,2801" coordsize="2,163">
              <v:shape style="position:absolute;left:4379;top:2801;width:2;height:163" coordorigin="4379,2801" coordsize="0,163" path="m4379,2964l4379,2801e" filled="false" stroked="true" strokeweight=".75pt" strokecolor="#fa7a6d">
                <v:path arrowok="t"/>
              </v:shape>
            </v:group>
            <v:group style="position:absolute;left:4389;top:2791;width:2;height:173" coordorigin="4389,2791" coordsize="2,173">
              <v:shape style="position:absolute;left:4389;top:2791;width:2;height:173" coordorigin="4389,2791" coordsize="0,173" path="m4389,2964l4389,2791e" filled="false" stroked="true" strokeweight=".75pt" strokecolor="#fa7a6d">
                <v:path arrowok="t"/>
              </v:shape>
            </v:group>
            <v:group style="position:absolute;left:4399;top:2781;width:2;height:183" coordorigin="4399,2781" coordsize="2,183">
              <v:shape style="position:absolute;left:4399;top:2781;width:2;height:183" coordorigin="4399,2781" coordsize="0,183" path="m4399,2964l4399,2781e" filled="false" stroked="true" strokeweight=".75pt" strokecolor="#fa7a6d">
                <v:path arrowok="t"/>
              </v:shape>
            </v:group>
            <v:group style="position:absolute;left:4409;top:2773;width:2;height:191" coordorigin="4409,2773" coordsize="2,191">
              <v:shape style="position:absolute;left:4409;top:2773;width:2;height:191" coordorigin="4409,2773" coordsize="0,191" path="m4409,2964l4409,2773e" filled="false" stroked="true" strokeweight=".75pt" strokecolor="#fa7a6d">
                <v:path arrowok="t"/>
              </v:shape>
            </v:group>
            <v:group style="position:absolute;left:4420;top:2770;width:2;height:194" coordorigin="4420,2770" coordsize="2,194">
              <v:shape style="position:absolute;left:4420;top:2770;width:2;height:194" coordorigin="4420,2770" coordsize="0,194" path="m4420,2964l4420,2770e" filled="false" stroked="true" strokeweight=".75pt" strokecolor="#fa7a6d">
                <v:path arrowok="t"/>
              </v:shape>
            </v:group>
            <v:group style="position:absolute;left:4430;top:2784;width:2;height:180" coordorigin="4430,2784" coordsize="2,180">
              <v:shape style="position:absolute;left:4430;top:2784;width:2;height:180" coordorigin="4430,2784" coordsize="0,180" path="m4430,2964l4430,2784e" filled="false" stroked="true" strokeweight=".75pt" strokecolor="#fa7a6d">
                <v:path arrowok="t"/>
              </v:shape>
            </v:group>
            <v:group style="position:absolute;left:4440;top:2797;width:2;height:167" coordorigin="4440,2797" coordsize="2,167">
              <v:shape style="position:absolute;left:4440;top:2797;width:2;height:167" coordorigin="4440,2797" coordsize="0,167" path="m4440,2964l4440,2797e" filled="false" stroked="true" strokeweight=".75pt" strokecolor="#fa7a6d">
                <v:path arrowok="t"/>
              </v:shape>
            </v:group>
            <v:group style="position:absolute;left:4450;top:2790;width:2;height:174" coordorigin="4450,2790" coordsize="2,174">
              <v:shape style="position:absolute;left:4450;top:2790;width:2;height:174" coordorigin="4450,2790" coordsize="0,174" path="m4450,2964l4450,2790e" filled="false" stroked="true" strokeweight=".75pt" strokecolor="#fa7a6d">
                <v:path arrowok="t"/>
              </v:shape>
            </v:group>
            <v:group style="position:absolute;left:4460;top:2806;width:2;height:158" coordorigin="4460,2806" coordsize="2,158">
              <v:shape style="position:absolute;left:4460;top:2806;width:2;height:158" coordorigin="4460,2806" coordsize="0,158" path="m4460,2964l4460,2806e" filled="false" stroked="true" strokeweight=".75pt" strokecolor="#fa7a6d">
                <v:path arrowok="t"/>
              </v:shape>
            </v:group>
            <v:group style="position:absolute;left:4470;top:2822;width:2;height:142" coordorigin="4470,2822" coordsize="2,142">
              <v:shape style="position:absolute;left:4470;top:2822;width:2;height:142" coordorigin="4470,2822" coordsize="0,142" path="m4470,2964l4470,2822e" filled="false" stroked="true" strokeweight=".75pt" strokecolor="#fa7a6d">
                <v:path arrowok="t"/>
              </v:shape>
            </v:group>
            <v:group style="position:absolute;left:4480;top:2839;width:2;height:125" coordorigin="4480,2839" coordsize="2,125">
              <v:shape style="position:absolute;left:4480;top:2839;width:2;height:125" coordorigin="4480,2839" coordsize="0,125" path="m4480,2964l4480,2839e" filled="false" stroked="true" strokeweight=".75pt" strokecolor="#fa7a6d">
                <v:path arrowok="t"/>
              </v:shape>
            </v:group>
            <v:group style="position:absolute;left:4490;top:2753;width:2;height:211" coordorigin="4490,2753" coordsize="2,211">
              <v:shape style="position:absolute;left:4490;top:2753;width:2;height:211" coordorigin="4490,2753" coordsize="0,211" path="m4490,2964l4490,2753e" filled="false" stroked="true" strokeweight=".75pt" strokecolor="#fa7a6d">
                <v:path arrowok="t"/>
              </v:shape>
            </v:group>
            <v:group style="position:absolute;left:4500;top:2753;width:2;height:211" coordorigin="4500,2753" coordsize="2,211">
              <v:shape style="position:absolute;left:4500;top:2753;width:2;height:211" coordorigin="4500,2753" coordsize="0,211" path="m4500,2964l4500,2753e" filled="false" stroked="true" strokeweight=".75pt" strokecolor="#fa7a6d">
                <v:path arrowok="t"/>
              </v:shape>
            </v:group>
            <v:group style="position:absolute;left:4510;top:2757;width:2;height:207" coordorigin="4510,2757" coordsize="2,207">
              <v:shape style="position:absolute;left:4510;top:2757;width:2;height:207" coordorigin="4510,2757" coordsize="0,207" path="m4510,2964l4510,2757e" filled="false" stroked="true" strokeweight=".75pt" strokecolor="#fa7a6d">
                <v:path arrowok="t"/>
              </v:shape>
            </v:group>
            <v:group style="position:absolute;left:4520;top:2761;width:2;height:203" coordorigin="4520,2761" coordsize="2,203">
              <v:shape style="position:absolute;left:4520;top:2761;width:2;height:203" coordorigin="4520,2761" coordsize="0,203" path="m4520,2964l4520,2761e" filled="false" stroked="true" strokeweight=".75pt" strokecolor="#fa7a6d">
                <v:path arrowok="t"/>
              </v:shape>
            </v:group>
            <v:group style="position:absolute;left:4531;top:2765;width:2;height:199" coordorigin="4531,2765" coordsize="2,199">
              <v:shape style="position:absolute;left:4531;top:2765;width:2;height:199" coordorigin="4531,2765" coordsize="0,199" path="m4531,2964l4531,2765e" filled="false" stroked="true" strokeweight=".75pt" strokecolor="#fa7a6d">
                <v:path arrowok="t"/>
              </v:shape>
            </v:group>
            <v:group style="position:absolute;left:4541;top:2769;width:2;height:195" coordorigin="4541,2769" coordsize="2,195">
              <v:shape style="position:absolute;left:4541;top:2769;width:2;height:195" coordorigin="4541,2769" coordsize="0,195" path="m4541,2964l4541,2769e" filled="false" stroked="true" strokeweight=".75pt" strokecolor="#fa7a6d">
                <v:path arrowok="t"/>
              </v:shape>
            </v:group>
            <v:group style="position:absolute;left:4551;top:2773;width:2;height:191" coordorigin="4551,2773" coordsize="2,191">
              <v:shape style="position:absolute;left:4551;top:2773;width:2;height:191" coordorigin="4551,2773" coordsize="0,191" path="m4551,2964l4551,2773e" filled="false" stroked="true" strokeweight=".75pt" strokecolor="#fa7a6d">
                <v:path arrowok="t"/>
              </v:shape>
            </v:group>
            <v:group style="position:absolute;left:4561;top:2777;width:2;height:187" coordorigin="4561,2777" coordsize="2,187">
              <v:shape style="position:absolute;left:4561;top:2777;width:2;height:187" coordorigin="4561,2777" coordsize="0,187" path="m4561,2964l4561,2777e" filled="false" stroked="true" strokeweight=".75pt" strokecolor="#fa7a6d">
                <v:path arrowok="t"/>
              </v:shape>
            </v:group>
            <v:group style="position:absolute;left:4571;top:2781;width:2;height:183" coordorigin="4571,2781" coordsize="2,183">
              <v:shape style="position:absolute;left:4571;top:2781;width:2;height:183" coordorigin="4571,2781" coordsize="0,183" path="m4571,2964l4571,2781e" filled="false" stroked="true" strokeweight=".75pt" strokecolor="#fa7a6d">
                <v:path arrowok="t"/>
              </v:shape>
            </v:group>
            <v:group style="position:absolute;left:4581;top:2785;width:2;height:179" coordorigin="4581,2785" coordsize="2,179">
              <v:shape style="position:absolute;left:4581;top:2785;width:2;height:179" coordorigin="4581,2785" coordsize="0,179" path="m4581,2964l4581,2785e" filled="false" stroked="true" strokeweight=".75pt" strokecolor="#fa7a6d">
                <v:path arrowok="t"/>
              </v:shape>
            </v:group>
            <v:group style="position:absolute;left:4591;top:2789;width:2;height:175" coordorigin="4591,2789" coordsize="2,175">
              <v:shape style="position:absolute;left:4591;top:2789;width:2;height:175" coordorigin="4591,2789" coordsize="0,175" path="m4591,2964l4591,2789e" filled="false" stroked="true" strokeweight=".75pt" strokecolor="#fa7a6d">
                <v:path arrowok="t"/>
              </v:shape>
            </v:group>
            <v:group style="position:absolute;left:4601;top:2793;width:2;height:171" coordorigin="4601,2793" coordsize="2,171">
              <v:shape style="position:absolute;left:4601;top:2793;width:2;height:171" coordorigin="4601,2793" coordsize="0,171" path="m4601,2964l4601,2793e" filled="false" stroked="true" strokeweight=".75pt" strokecolor="#fa7a6d">
                <v:path arrowok="t"/>
              </v:shape>
            </v:group>
            <v:group style="position:absolute;left:4611;top:2794;width:2;height:170" coordorigin="4611,2794" coordsize="2,170">
              <v:shape style="position:absolute;left:4611;top:2794;width:2;height:170" coordorigin="4611,2794" coordsize="0,170" path="m4611,2964l4611,2794e" filled="false" stroked="true" strokeweight=".75pt" strokecolor="#fa7a6d">
                <v:path arrowok="t"/>
              </v:shape>
            </v:group>
            <v:group style="position:absolute;left:4621;top:2795;width:2;height:169" coordorigin="4621,2795" coordsize="2,169">
              <v:shape style="position:absolute;left:4621;top:2795;width:2;height:169" coordorigin="4621,2795" coordsize="0,169" path="m4621,2964l4621,2795e" filled="false" stroked="true" strokeweight=".75pt" strokecolor="#fa7a6d">
                <v:path arrowok="t"/>
              </v:shape>
            </v:group>
            <v:group style="position:absolute;left:4632;top:2796;width:2;height:168" coordorigin="4632,2796" coordsize="2,168">
              <v:shape style="position:absolute;left:4632;top:2796;width:2;height:168" coordorigin="4632,2796" coordsize="0,168" path="m4632,2964l4632,2796e" filled="false" stroked="true" strokeweight=".75pt" strokecolor="#fa7a6d">
                <v:path arrowok="t"/>
              </v:shape>
            </v:group>
            <v:group style="position:absolute;left:4642;top:2797;width:2;height:167" coordorigin="4642,2797" coordsize="2,167">
              <v:shape style="position:absolute;left:4642;top:2797;width:2;height:167" coordorigin="4642,2797" coordsize="0,167" path="m4642,2964l4642,2797e" filled="false" stroked="true" strokeweight=".75pt" strokecolor="#fa7a6d">
                <v:path arrowok="t"/>
              </v:shape>
            </v:group>
            <v:group style="position:absolute;left:4652;top:2798;width:2;height:166" coordorigin="4652,2798" coordsize="2,166">
              <v:shape style="position:absolute;left:4652;top:2798;width:2;height:166" coordorigin="4652,2798" coordsize="0,166" path="m4652,2964l4652,2798e" filled="false" stroked="true" strokeweight=".75pt" strokecolor="#fa7a6d">
                <v:path arrowok="t"/>
              </v:shape>
            </v:group>
            <v:group style="position:absolute;left:4662;top:2799;width:2;height:165" coordorigin="4662,2799" coordsize="2,165">
              <v:shape style="position:absolute;left:4662;top:2799;width:2;height:165" coordorigin="4662,2799" coordsize="0,165" path="m4662,2964l4662,2799e" filled="false" stroked="true" strokeweight=".75pt" strokecolor="#fa7a6d">
                <v:path arrowok="t"/>
              </v:shape>
            </v:group>
            <v:group style="position:absolute;left:4672;top:2801;width:2;height:163" coordorigin="4672,2801" coordsize="2,163">
              <v:shape style="position:absolute;left:4672;top:2801;width:2;height:163" coordorigin="4672,2801" coordsize="0,163" path="m4672,2964l4672,2801e" filled="false" stroked="true" strokeweight=".75pt" strokecolor="#fa7a6d">
                <v:path arrowok="t"/>
              </v:shape>
            </v:group>
            <v:group style="position:absolute;left:4682;top:2802;width:2;height:162" coordorigin="4682,2802" coordsize="2,162">
              <v:shape style="position:absolute;left:4682;top:2802;width:2;height:162" coordorigin="4682,2802" coordsize="0,162" path="m4682,2964l4682,2802e" filled="false" stroked="true" strokeweight=".75pt" strokecolor="#fa7a6d">
                <v:path arrowok="t"/>
              </v:shape>
            </v:group>
            <v:group style="position:absolute;left:4692;top:2803;width:2;height:161" coordorigin="4692,2803" coordsize="2,161">
              <v:shape style="position:absolute;left:4692;top:2803;width:2;height:161" coordorigin="4692,2803" coordsize="0,161" path="m4692,2964l4692,2803e" filled="false" stroked="true" strokeweight=".75pt" strokecolor="#fa7a6d">
                <v:path arrowok="t"/>
              </v:shape>
            </v:group>
            <v:group style="position:absolute;left:4702;top:2804;width:2;height:160" coordorigin="4702,2804" coordsize="2,160">
              <v:shape style="position:absolute;left:4702;top:2804;width:2;height:160" coordorigin="4702,2804" coordsize="0,160" path="m4702,2964l4702,2804e" filled="false" stroked="true" strokeweight=".75pt" strokecolor="#fa7a6d">
                <v:path arrowok="t"/>
              </v:shape>
            </v:group>
            <v:group style="position:absolute;left:4712;top:2805;width:2;height:159" coordorigin="4712,2805" coordsize="2,159">
              <v:shape style="position:absolute;left:4712;top:2805;width:2;height:159" coordorigin="4712,2805" coordsize="0,159" path="m4712,2964l4712,2805e" filled="false" stroked="true" strokeweight=".75pt" strokecolor="#fa7a6d">
                <v:path arrowok="t"/>
              </v:shape>
            </v:group>
            <v:group style="position:absolute;left:4722;top:2806;width:2;height:158" coordorigin="4722,2806" coordsize="2,158">
              <v:shape style="position:absolute;left:4722;top:2806;width:2;height:158" coordorigin="4722,2806" coordsize="0,158" path="m4722,2964l4722,2806e" filled="false" stroked="true" strokeweight=".75pt" strokecolor="#fa7a6d">
                <v:path arrowok="t"/>
              </v:shape>
            </v:group>
            <v:group style="position:absolute;left:4732;top:2808;width:2;height:156" coordorigin="4732,2808" coordsize="2,156">
              <v:shape style="position:absolute;left:4732;top:2808;width:2;height:156" coordorigin="4732,2808" coordsize="0,156" path="m4732,2964l4732,2808e" filled="false" stroked="true" strokeweight=".75pt" strokecolor="#fa7a6d">
                <v:path arrowok="t"/>
              </v:shape>
            </v:group>
            <v:group style="position:absolute;left:4743;top:2809;width:2;height:155" coordorigin="4743,2809" coordsize="2,155">
              <v:shape style="position:absolute;left:4743;top:2809;width:2;height:155" coordorigin="4743,2809" coordsize="0,155" path="m4743,2964l4743,2809e" filled="false" stroked="true" strokeweight=".75pt" strokecolor="#fa7a6d">
                <v:path arrowok="t"/>
              </v:shape>
            </v:group>
            <v:group style="position:absolute;left:4753;top:2810;width:2;height:154" coordorigin="4753,2810" coordsize="2,154">
              <v:shape style="position:absolute;left:4753;top:2810;width:2;height:154" coordorigin="4753,2810" coordsize="0,154" path="m4753,2964l4753,2810e" filled="false" stroked="true" strokeweight=".75pt" strokecolor="#fa7a6d">
                <v:path arrowok="t"/>
              </v:shape>
            </v:group>
            <v:group style="position:absolute;left:4763;top:2783;width:2;height:181" coordorigin="4763,2783" coordsize="2,181">
              <v:shape style="position:absolute;left:4763;top:2783;width:2;height:181" coordorigin="4763,2783" coordsize="0,181" path="m4763,2964l4763,2783e" filled="false" stroked="true" strokeweight=".75pt" strokecolor="#fa7a6d">
                <v:path arrowok="t"/>
              </v:shape>
            </v:group>
            <v:group style="position:absolute;left:4773;top:2756;width:2;height:208" coordorigin="4773,2756" coordsize="2,208">
              <v:shape style="position:absolute;left:4773;top:2756;width:2;height:208" coordorigin="4773,2756" coordsize="0,208" path="m4773,2964l4773,2756e" filled="false" stroked="true" strokeweight=".75pt" strokecolor="#fa7a6d">
                <v:path arrowok="t"/>
              </v:shape>
            </v:group>
            <v:group style="position:absolute;left:4783;top:2729;width:2;height:235" coordorigin="4783,2729" coordsize="2,235">
              <v:shape style="position:absolute;left:4783;top:2729;width:2;height:235" coordorigin="4783,2729" coordsize="0,235" path="m4783,2964l4783,2729e" filled="false" stroked="true" strokeweight=".75pt" strokecolor="#fa7a6d">
                <v:path arrowok="t"/>
              </v:shape>
            </v:group>
            <v:group style="position:absolute;left:4793;top:2703;width:2;height:261" coordorigin="4793,2703" coordsize="2,261">
              <v:shape style="position:absolute;left:4793;top:2703;width:2;height:261" coordorigin="4793,2703" coordsize="0,261" path="m4793,2964l4793,2703e" filled="false" stroked="true" strokeweight=".75pt" strokecolor="#fa7a6d">
                <v:path arrowok="t"/>
              </v:shape>
            </v:group>
            <v:group style="position:absolute;left:4803;top:2677;width:2;height:287" coordorigin="4803,2677" coordsize="2,287">
              <v:shape style="position:absolute;left:4803;top:2677;width:2;height:287" coordorigin="4803,2677" coordsize="0,287" path="m4803,2964l4803,2677e" filled="false" stroked="true" strokeweight=".75pt" strokecolor="#fa7a6d">
                <v:path arrowok="t"/>
              </v:shape>
            </v:group>
            <v:group style="position:absolute;left:4813;top:2651;width:2;height:313" coordorigin="4813,2651" coordsize="2,313">
              <v:shape style="position:absolute;left:4813;top:2651;width:2;height:313" coordorigin="4813,2651" coordsize="0,313" path="m4813,2964l4813,2651e" filled="false" stroked="true" strokeweight=".75pt" strokecolor="#fa7a6d">
                <v:path arrowok="t"/>
              </v:shape>
            </v:group>
            <v:group style="position:absolute;left:4823;top:2626;width:2;height:338" coordorigin="4823,2626" coordsize="2,338">
              <v:shape style="position:absolute;left:4823;top:2626;width:2;height:338" coordorigin="4823,2626" coordsize="0,338" path="m4823,2964l4823,2626e" filled="false" stroked="true" strokeweight=".75pt" strokecolor="#fa7a6d">
                <v:path arrowok="t"/>
              </v:shape>
            </v:group>
            <v:group style="position:absolute;left:4833;top:2600;width:2;height:364" coordorigin="4833,2600" coordsize="2,364">
              <v:shape style="position:absolute;left:4833;top:2600;width:2;height:364" coordorigin="4833,2600" coordsize="0,364" path="m4833,2964l4833,2600e" filled="false" stroked="true" strokeweight=".75pt" strokecolor="#fa7a6d">
                <v:path arrowok="t"/>
              </v:shape>
            </v:group>
            <v:group style="position:absolute;left:4844;top:2575;width:2;height:389" coordorigin="4844,2575" coordsize="2,389">
              <v:shape style="position:absolute;left:4844;top:2575;width:2;height:389" coordorigin="4844,2575" coordsize="0,389" path="m4844,2964l4844,2575e" filled="false" stroked="true" strokeweight=".75pt" strokecolor="#fa7a6d">
                <v:path arrowok="t"/>
              </v:shape>
            </v:group>
            <v:group style="position:absolute;left:4854;top:2550;width:2;height:414" coordorigin="4854,2550" coordsize="2,414">
              <v:shape style="position:absolute;left:4854;top:2550;width:2;height:414" coordorigin="4854,2550" coordsize="0,414" path="m4854,2964l4854,2550e" filled="false" stroked="true" strokeweight=".75pt" strokecolor="#fa7a6d">
                <v:path arrowok="t"/>
              </v:shape>
            </v:group>
            <v:group style="position:absolute;left:4864;top:2526;width:2;height:438" coordorigin="4864,2526" coordsize="2,438">
              <v:shape style="position:absolute;left:4864;top:2526;width:2;height:438" coordorigin="4864,2526" coordsize="0,438" path="m4864,2964l4864,2526e" filled="false" stroked="true" strokeweight=".75pt" strokecolor="#fa7a6d">
                <v:path arrowok="t"/>
              </v:shape>
            </v:group>
            <v:group style="position:absolute;left:4874;top:2501;width:2;height:463" coordorigin="4874,2501" coordsize="2,463">
              <v:shape style="position:absolute;left:4874;top:2501;width:2;height:463" coordorigin="4874,2501" coordsize="0,463" path="m4874,2964l4874,2501e" filled="false" stroked="true" strokeweight=".75pt" strokecolor="#fa7a6d">
                <v:path arrowok="t"/>
              </v:shape>
            </v:group>
            <v:group style="position:absolute;left:4884;top:2477;width:2;height:487" coordorigin="4884,2477" coordsize="2,487">
              <v:shape style="position:absolute;left:4884;top:2477;width:2;height:487" coordorigin="4884,2477" coordsize="0,487" path="m4884,2964l4884,2477e" filled="false" stroked="true" strokeweight=".75pt" strokecolor="#fa7a6d">
                <v:path arrowok="t"/>
              </v:shape>
            </v:group>
            <v:group style="position:absolute;left:4894;top:2453;width:2;height:511" coordorigin="4894,2453" coordsize="2,511">
              <v:shape style="position:absolute;left:4894;top:2453;width:2;height:511" coordorigin="4894,2453" coordsize="0,511" path="m4894,2964l4894,2453e" filled="false" stroked="true" strokeweight=".75pt" strokecolor="#fa7a6d">
                <v:path arrowok="t"/>
              </v:shape>
            </v:group>
            <v:group style="position:absolute;left:4904;top:2429;width:2;height:535" coordorigin="4904,2429" coordsize="2,535">
              <v:shape style="position:absolute;left:4904;top:2429;width:2;height:535" coordorigin="4904,2429" coordsize="0,535" path="m4904,2964l4904,2429e" filled="false" stroked="true" strokeweight=".75pt" strokecolor="#fa7a6d">
                <v:path arrowok="t"/>
              </v:shape>
            </v:group>
            <v:group style="position:absolute;left:4914;top:2463;width:2;height:501" coordorigin="4914,2463" coordsize="2,501">
              <v:shape style="position:absolute;left:4914;top:2463;width:2;height:501" coordorigin="4914,2463" coordsize="0,501" path="m4914,2964l4914,2463e" filled="false" stroked="true" strokeweight=".75pt" strokecolor="#fa7a6d">
                <v:path arrowok="t"/>
              </v:shape>
            </v:group>
            <v:group style="position:absolute;left:4924;top:2497;width:2;height:467" coordorigin="4924,2497" coordsize="2,467">
              <v:shape style="position:absolute;left:4924;top:2497;width:2;height:467" coordorigin="4924,2497" coordsize="0,467" path="m4924,2964l4924,2497e" filled="false" stroked="true" strokeweight=".75pt" strokecolor="#fa7a6d">
                <v:path arrowok="t"/>
              </v:shape>
            </v:group>
            <v:group style="position:absolute;left:4934;top:2532;width:2;height:432" coordorigin="4934,2532" coordsize="2,432">
              <v:shape style="position:absolute;left:4934;top:2532;width:2;height:432" coordorigin="4934,2532" coordsize="0,432" path="m4934,2964l4934,2532e" filled="false" stroked="true" strokeweight=".75pt" strokecolor="#fa7a6d">
                <v:path arrowok="t"/>
              </v:shape>
            </v:group>
            <v:group style="position:absolute;left:4944;top:2567;width:2;height:397" coordorigin="4944,2567" coordsize="2,397">
              <v:shape style="position:absolute;left:4944;top:2567;width:2;height:397" coordorigin="4944,2567" coordsize="0,397" path="m4944,2964l4944,2567e" filled="false" stroked="true" strokeweight=".75pt" strokecolor="#fa7a6d">
                <v:path arrowok="t"/>
              </v:shape>
            </v:group>
            <v:group style="position:absolute;left:4955;top:2603;width:2;height:361" coordorigin="4955,2603" coordsize="2,361">
              <v:shape style="position:absolute;left:4955;top:2603;width:2;height:361" coordorigin="4955,2603" coordsize="0,361" path="m4955,2964l4955,2603e" filled="false" stroked="true" strokeweight=".75pt" strokecolor="#fa7a6d">
                <v:path arrowok="t"/>
              </v:shape>
            </v:group>
            <v:group style="position:absolute;left:4965;top:2639;width:2;height:325" coordorigin="4965,2639" coordsize="2,325">
              <v:shape style="position:absolute;left:4965;top:2639;width:2;height:325" coordorigin="4965,2639" coordsize="0,325" path="m4965,2964l4965,2639e" filled="false" stroked="true" strokeweight=".75pt" strokecolor="#fa7a6d">
                <v:path arrowok="t"/>
              </v:shape>
            </v:group>
            <v:group style="position:absolute;left:4975;top:2676;width:2;height:288" coordorigin="4975,2676" coordsize="2,288">
              <v:shape style="position:absolute;left:4975;top:2676;width:2;height:288" coordorigin="4975,2676" coordsize="0,288" path="m4975,2964l4975,2676e" filled="false" stroked="true" strokeweight=".75pt" strokecolor="#fa7a6d">
                <v:path arrowok="t"/>
              </v:shape>
            </v:group>
            <v:group style="position:absolute;left:4985;top:2713;width:2;height:251" coordorigin="4985,2713" coordsize="2,251">
              <v:shape style="position:absolute;left:4985;top:2713;width:2;height:251" coordorigin="4985,2713" coordsize="0,251" path="m4985,2964l4985,2713e" filled="false" stroked="true" strokeweight=".75pt" strokecolor="#fa7a6d">
                <v:path arrowok="t"/>
              </v:shape>
            </v:group>
            <v:group style="position:absolute;left:4995;top:2750;width:2;height:214" coordorigin="4995,2750" coordsize="2,214">
              <v:shape style="position:absolute;left:4995;top:2750;width:2;height:214" coordorigin="4995,2750" coordsize="0,214" path="m4995,2964l4995,2750e" filled="false" stroked="true" strokeweight=".75pt" strokecolor="#fa7a6d">
                <v:path arrowok="t"/>
              </v:shape>
            </v:group>
            <v:group style="position:absolute;left:5005;top:2788;width:2;height:176" coordorigin="5005,2788" coordsize="2,176">
              <v:shape style="position:absolute;left:5005;top:2788;width:2;height:176" coordorigin="5005,2788" coordsize="0,176" path="m5005,2964l5005,2788e" filled="false" stroked="true" strokeweight=".75pt" strokecolor="#fa7a6d">
                <v:path arrowok="t"/>
              </v:shape>
            </v:group>
            <v:group style="position:absolute;left:5015;top:2827;width:2;height:137" coordorigin="5015,2827" coordsize="2,137">
              <v:shape style="position:absolute;left:5015;top:2827;width:2;height:137" coordorigin="5015,2827" coordsize="0,137" path="m5015,2964l5015,2827e" filled="false" stroked="true" strokeweight=".75pt" strokecolor="#fa7a6d">
                <v:path arrowok="t"/>
              </v:shape>
            </v:group>
            <v:group style="position:absolute;left:5025;top:2866;width:2;height:98" coordorigin="5025,2866" coordsize="2,98">
              <v:shape style="position:absolute;left:5025;top:2866;width:2;height:98" coordorigin="5025,2866" coordsize="0,98" path="m5025,2964l5025,2866e" filled="false" stroked="true" strokeweight=".75pt" strokecolor="#fa7a6d">
                <v:path arrowok="t"/>
              </v:shape>
            </v:group>
            <v:group style="position:absolute;left:5035;top:2906;width:2;height:58" coordorigin="5035,2906" coordsize="2,58">
              <v:shape style="position:absolute;left:5035;top:2906;width:2;height:58" coordorigin="5035,2906" coordsize="0,58" path="m5035,2964l5035,2906e" filled="false" stroked="true" strokeweight=".75pt" strokecolor="#fa7a6d">
                <v:path arrowok="t"/>
              </v:shape>
            </v:group>
            <v:group style="position:absolute;left:5038;top:2955;width:15;height:2" coordorigin="5038,2955" coordsize="15,2">
              <v:shape style="position:absolute;left:5038;top:2955;width:15;height:2" coordorigin="5038,2955" coordsize="15,0" path="m5038,2955l5053,2955e" filled="false" stroked="true" strokeweight=".9pt" strokecolor="#fa7a6d">
                <v:path arrowok="t"/>
              </v:shape>
            </v:group>
            <v:group style="position:absolute;left:5049;top:2953;width:15;height:2" coordorigin="5049,2953" coordsize="15,2">
              <v:shape style="position:absolute;left:5049;top:2953;width:15;height:2" coordorigin="5049,2953" coordsize="15,0" path="m5049,2953l5064,2953e" filled="false" stroked="true" strokeweight="1.150pt" strokecolor="#fa7a6d">
                <v:path arrowok="t"/>
              </v:shape>
            </v:group>
            <v:group style="position:absolute;left:5059;top:2954;width:15;height:2" coordorigin="5059,2954" coordsize="15,2">
              <v:shape style="position:absolute;left:5059;top:2954;width:15;height:2" coordorigin="5059,2954" coordsize="15,0" path="m5059,2954l5074,2954e" filled="false" stroked="true" strokeweight="1.05pt" strokecolor="#fa7a6d">
                <v:path arrowok="t"/>
              </v:shape>
            </v:group>
            <v:group style="position:absolute;left:5069;top:2955;width:15;height:2" coordorigin="5069,2955" coordsize="15,2">
              <v:shape style="position:absolute;left:5069;top:2955;width:15;height:2" coordorigin="5069,2955" coordsize="15,0" path="m5069,2955l5084,2955e" filled="false" stroked="true" strokeweight=".9pt" strokecolor="#fa7a6d">
                <v:path arrowok="t"/>
              </v:shape>
            </v:group>
            <v:group style="position:absolute;left:5079;top:2957;width:15;height:2" coordorigin="5079,2957" coordsize="15,2">
              <v:shape style="position:absolute;left:5079;top:2957;width:15;height:2" coordorigin="5079,2957" coordsize="15,0" path="m5079,2957l5094,2957e" filled="false" stroked="true" strokeweight=".75pt" strokecolor="#fa7a6d">
                <v:path arrowok="t"/>
              </v:shape>
            </v:group>
            <v:group style="position:absolute;left:5089;top:2958;width:15;height:2" coordorigin="5089,2958" coordsize="15,2">
              <v:shape style="position:absolute;left:5089;top:2958;width:15;height:2" coordorigin="5089,2958" coordsize="15,0" path="m5089,2958l5104,2958e" filled="false" stroked="true" strokeweight=".6pt" strokecolor="#fa7a6d">
                <v:path arrowok="t"/>
              </v:shape>
            </v:group>
            <v:group style="position:absolute;left:5099;top:2960;width:15;height:2" coordorigin="5099,2960" coordsize="15,2">
              <v:shape style="position:absolute;left:5099;top:2960;width:15;height:2" coordorigin="5099,2960" coordsize="15,0" path="m5099,2960l5114,2960e" filled="false" stroked="true" strokeweight=".45pt" strokecolor="#fa7a6d">
                <v:path arrowok="t"/>
              </v:shape>
            </v:group>
            <v:group style="position:absolute;left:5109;top:2961;width:15;height:2" coordorigin="5109,2961" coordsize="15,2">
              <v:shape style="position:absolute;left:5109;top:2961;width:15;height:2" coordorigin="5109,2961" coordsize="15,0" path="m5109,2961l5124,2961e" filled="false" stroked="true" strokeweight=".3pt" strokecolor="#fa7a6d">
                <v:path arrowok="t"/>
              </v:shape>
            </v:group>
            <v:group style="position:absolute;left:5119;top:2963;width:15;height:2" coordorigin="5119,2963" coordsize="15,2">
              <v:shape style="position:absolute;left:5119;top:2963;width:15;height:2" coordorigin="5119,2963" coordsize="15,0" path="m5119,2963l5134,2963e" filled="false" stroked="true" strokeweight=".15pt" strokecolor="#fa7a6d">
                <v:path arrowok="t"/>
              </v:shape>
            </v:group>
            <v:group style="position:absolute;left:5139;top:2963;width:15;height:2" coordorigin="5139,2963" coordsize="15,2">
              <v:shape style="position:absolute;left:5139;top:2963;width:15;height:2" coordorigin="5139,2963" coordsize="15,0" path="m5139,2963l5154,2963e" filled="false" stroked="true" strokeweight=".15pt" strokecolor="#fa7a6d">
                <v:path arrowok="t"/>
              </v:shape>
            </v:group>
            <v:group style="position:absolute;left:5149;top:2961;width:15;height:2" coordorigin="5149,2961" coordsize="15,2">
              <v:shape style="position:absolute;left:5149;top:2961;width:15;height:2" coordorigin="5149,2961" coordsize="15,0" path="m5149,2961l5164,2961e" filled="false" stroked="true" strokeweight=".3pt" strokecolor="#fa7a6d">
                <v:path arrowok="t"/>
              </v:shape>
            </v:group>
            <v:group style="position:absolute;left:5160;top:2960;width:15;height:2" coordorigin="5160,2960" coordsize="15,2">
              <v:shape style="position:absolute;left:5160;top:2960;width:15;height:2" coordorigin="5160,2960" coordsize="15,0" path="m5160,2960l5175,2960e" filled="false" stroked="true" strokeweight=".45pt" strokecolor="#fa7a6d">
                <v:path arrowok="t"/>
              </v:shape>
            </v:group>
            <v:group style="position:absolute;left:5170;top:2959;width:15;height:2" coordorigin="5170,2959" coordsize="15,2">
              <v:shape style="position:absolute;left:5170;top:2959;width:15;height:2" coordorigin="5170,2959" coordsize="15,0" path="m5170,2959l5185,2959e" filled="false" stroked="true" strokeweight=".550pt" strokecolor="#fa7a6d">
                <v:path arrowok="t"/>
              </v:shape>
            </v:group>
            <v:group style="position:absolute;left:5180;top:2957;width:15;height:2" coordorigin="5180,2957" coordsize="15,2">
              <v:shape style="position:absolute;left:5180;top:2957;width:15;height:2" coordorigin="5180,2957" coordsize="15,0" path="m5180,2957l5195,2957e" filled="false" stroked="true" strokeweight=".7pt" strokecolor="#fa7a6d">
                <v:path arrowok="t"/>
              </v:shape>
            </v:group>
            <v:group style="position:absolute;left:5190;top:2956;width:15;height:2" coordorigin="5190,2956" coordsize="15,2">
              <v:shape style="position:absolute;left:5190;top:2956;width:15;height:2" coordorigin="5190,2956" coordsize="15,0" path="m5190,2956l5205,2956e" filled="false" stroked="true" strokeweight=".85pt" strokecolor="#fa7a6d">
                <v:path arrowok="t"/>
              </v:shape>
            </v:group>
            <v:group style="position:absolute;left:5200;top:2954;width:15;height:2" coordorigin="5200,2954" coordsize="15,2">
              <v:shape style="position:absolute;left:5200;top:2954;width:15;height:2" coordorigin="5200,2954" coordsize="15,0" path="m5200,2954l5215,2954e" filled="false" stroked="true" strokeweight="1.0pt" strokecolor="#fa7a6d">
                <v:path arrowok="t"/>
              </v:shape>
            </v:group>
            <v:group style="position:absolute;left:5210;top:2955;width:15;height:2" coordorigin="5210,2955" coordsize="15,2">
              <v:shape style="position:absolute;left:5210;top:2955;width:15;height:2" coordorigin="5210,2955" coordsize="15,0" path="m5210,2955l5225,2955e" filled="false" stroked="true" strokeweight=".95pt" strokecolor="#fa7a6d">
                <v:path arrowok="t"/>
              </v:shape>
            </v:group>
            <v:group style="position:absolute;left:5220;top:2955;width:15;height:2" coordorigin="5220,2955" coordsize="15,2">
              <v:shape style="position:absolute;left:5220;top:2955;width:15;height:2" coordorigin="5220,2955" coordsize="15,0" path="m5220,2955l5235,2955e" filled="false" stroked="true" strokeweight=".9pt" strokecolor="#fa7a6d">
                <v:path arrowok="t"/>
              </v:shape>
            </v:group>
            <v:group style="position:absolute;left:5230;top:2956;width:15;height:2" coordorigin="5230,2956" coordsize="15,2">
              <v:shape style="position:absolute;left:5230;top:2956;width:15;height:2" coordorigin="5230,2956" coordsize="15,0" path="m5230,2956l5245,2956e" filled="false" stroked="true" strokeweight=".85pt" strokecolor="#fa7a6d">
                <v:path arrowok="t"/>
              </v:shape>
            </v:group>
            <v:group style="position:absolute;left:5240;top:2956;width:15;height:2" coordorigin="5240,2956" coordsize="15,2">
              <v:shape style="position:absolute;left:5240;top:2956;width:15;height:2" coordorigin="5240,2956" coordsize="15,0" path="m5240,2956l5255,2956e" filled="false" stroked="true" strokeweight=".8pt" strokecolor="#fa7a6d">
                <v:path arrowok="t"/>
              </v:shape>
            </v:group>
            <v:group style="position:absolute;left:5250;top:2956;width:15;height:2" coordorigin="5250,2956" coordsize="15,2">
              <v:shape style="position:absolute;left:5250;top:2956;width:15;height:2" coordorigin="5250,2956" coordsize="15,0" path="m5250,2956l5265,2956e" filled="false" stroked="true" strokeweight=".8pt" strokecolor="#fa7a6d">
                <v:path arrowok="t"/>
              </v:shape>
            </v:group>
            <v:group style="position:absolute;left:5260;top:2957;width:15;height:2" coordorigin="5260,2957" coordsize="15,2">
              <v:shape style="position:absolute;left:5260;top:2957;width:15;height:2" coordorigin="5260,2957" coordsize="15,0" path="m5260,2957l5275,2957e" filled="false" stroked="true" strokeweight=".75pt" strokecolor="#fa7a6d">
                <v:path arrowok="t"/>
              </v:shape>
            </v:group>
            <v:group style="position:absolute;left:5271;top:2957;width:15;height:2" coordorigin="5271,2957" coordsize="15,2">
              <v:shape style="position:absolute;left:5271;top:2957;width:15;height:2" coordorigin="5271,2957" coordsize="15,0" path="m5271,2957l5286,2957e" filled="false" stroked="true" strokeweight=".7pt" strokecolor="#fa7a6d">
                <v:path arrowok="t"/>
              </v:shape>
            </v:group>
            <v:group style="position:absolute;left:5281;top:2958;width:15;height:2" coordorigin="5281,2958" coordsize="15,2">
              <v:shape style="position:absolute;left:5281;top:2958;width:15;height:2" coordorigin="5281,2958" coordsize="15,0" path="m5281,2958l5296,2958e" filled="false" stroked="true" strokeweight=".65pt" strokecolor="#fa7a6d">
                <v:path arrowok="t"/>
              </v:shape>
            </v:group>
            <v:group style="position:absolute;left:5291;top:2958;width:15;height:2" coordorigin="5291,2958" coordsize="15,2">
              <v:shape style="position:absolute;left:5291;top:2958;width:15;height:2" coordorigin="5291,2958" coordsize="15,0" path="m5291,2958l5306,2958e" filled="false" stroked="true" strokeweight=".65pt" strokecolor="#fa7a6d">
                <v:path arrowok="t"/>
              </v:shape>
            </v:group>
            <v:group style="position:absolute;left:5301;top:2958;width:15;height:2" coordorigin="5301,2958" coordsize="15,2">
              <v:shape style="position:absolute;left:5301;top:2958;width:15;height:2" coordorigin="5301,2958" coordsize="15,0" path="m5301,2958l5316,2958e" filled="false" stroked="true" strokeweight=".6pt" strokecolor="#fa7a6d">
                <v:path arrowok="t"/>
              </v:shape>
            </v:group>
            <v:group style="position:absolute;left:5311;top:2959;width:15;height:2" coordorigin="5311,2959" coordsize="15,2">
              <v:shape style="position:absolute;left:5311;top:2959;width:15;height:2" coordorigin="5311,2959" coordsize="15,0" path="m5311,2959l5326,2959e" filled="false" stroked="true" strokeweight=".550pt" strokecolor="#fa7a6d">
                <v:path arrowok="t"/>
              </v:shape>
            </v:group>
            <v:group style="position:absolute;left:5321;top:2959;width:15;height:2" coordorigin="5321,2959" coordsize="15,2">
              <v:shape style="position:absolute;left:5321;top:2959;width:15;height:2" coordorigin="5321,2959" coordsize="15,0" path="m5321,2959l5336,2959e" filled="false" stroked="true" strokeweight=".5pt" strokecolor="#fa7a6d">
                <v:path arrowok="t"/>
              </v:shape>
            </v:group>
            <v:group style="position:absolute;left:5331;top:2960;width:15;height:2" coordorigin="5331,2960" coordsize="15,2">
              <v:shape style="position:absolute;left:5331;top:2960;width:15;height:2" coordorigin="5331,2960" coordsize="15,0" path="m5331,2960l5346,2960e" filled="false" stroked="true" strokeweight=".45pt" strokecolor="#fa7a6d">
                <v:path arrowok="t"/>
              </v:shape>
            </v:group>
            <v:group style="position:absolute;left:5341;top:2960;width:15;height:2" coordorigin="5341,2960" coordsize="15,2">
              <v:shape style="position:absolute;left:5341;top:2960;width:15;height:2" coordorigin="5341,2960" coordsize="15,0" path="m5341,2960l5356,2960e" filled="false" stroked="true" strokeweight=".45pt" strokecolor="#fa7a6d">
                <v:path arrowok="t"/>
              </v:shape>
            </v:group>
            <v:group style="position:absolute;left:5351;top:2960;width:15;height:2" coordorigin="5351,2960" coordsize="15,2">
              <v:shape style="position:absolute;left:5351;top:2960;width:15;height:2" coordorigin="5351,2960" coordsize="15,0" path="m5351,2960l5366,2960e" filled="false" stroked="true" strokeweight=".4pt" strokecolor="#fa7a6d">
                <v:path arrowok="t"/>
              </v:shape>
            </v:group>
            <v:group style="position:absolute;left:5361;top:2960;width:15;height:2" coordorigin="5361,2960" coordsize="15,2">
              <v:shape style="position:absolute;left:5361;top:2960;width:15;height:2" coordorigin="5361,2960" coordsize="15,0" path="m5361,2960l5376,2960e" filled="false" stroked="true" strokeweight=".45pt" strokecolor="#fa7a6d">
                <v:path arrowok="t"/>
              </v:shape>
            </v:group>
            <v:group style="position:absolute;left:5372;top:2960;width:15;height:2" coordorigin="5372,2960" coordsize="15,2">
              <v:shape style="position:absolute;left:5372;top:2960;width:15;height:2" coordorigin="5372,2960" coordsize="15,0" path="m5372,2960l5387,2960e" filled="false" stroked="true" strokeweight=".45pt" strokecolor="#fa7a6d">
                <v:path arrowok="t"/>
              </v:shape>
            </v:group>
            <v:group style="position:absolute;left:5382;top:2959;width:15;height:2" coordorigin="5382,2959" coordsize="15,2">
              <v:shape style="position:absolute;left:5382;top:2959;width:15;height:2" coordorigin="5382,2959" coordsize="15,0" path="m5382,2959l5397,2959e" filled="false" stroked="true" strokeweight=".5pt" strokecolor="#fa7a6d">
                <v:path arrowok="t"/>
              </v:shape>
            </v:group>
            <v:group style="position:absolute;left:5392;top:2959;width:15;height:2" coordorigin="5392,2959" coordsize="15,2">
              <v:shape style="position:absolute;left:5392;top:2959;width:15;height:2" coordorigin="5392,2959" coordsize="15,0" path="m5392,2959l5407,2959e" filled="false" stroked="true" strokeweight=".550pt" strokecolor="#fa7a6d">
                <v:path arrowok="t"/>
              </v:shape>
            </v:group>
            <v:group style="position:absolute;left:5402;top:2958;width:15;height:2" coordorigin="5402,2958" coordsize="15,2">
              <v:shape style="position:absolute;left:5402;top:2958;width:15;height:2" coordorigin="5402,2958" coordsize="15,0" path="m5402,2958l5417,2958e" filled="false" stroked="true" strokeweight=".6pt" strokecolor="#fa7a6d">
                <v:path arrowok="t"/>
              </v:shape>
            </v:group>
            <v:group style="position:absolute;left:5412;top:2958;width:15;height:2" coordorigin="5412,2958" coordsize="15,2">
              <v:shape style="position:absolute;left:5412;top:2958;width:15;height:2" coordorigin="5412,2958" coordsize="15,0" path="m5412,2958l5427,2958e" filled="false" stroked="true" strokeweight=".6pt" strokecolor="#fa7a6d">
                <v:path arrowok="t"/>
              </v:shape>
            </v:group>
            <v:group style="position:absolute;left:5422;top:2958;width:15;height:2" coordorigin="5422,2958" coordsize="15,2">
              <v:shape style="position:absolute;left:5422;top:2958;width:15;height:2" coordorigin="5422,2958" coordsize="15,0" path="m5422,2958l5437,2958e" filled="false" stroked="true" strokeweight=".65pt" strokecolor="#fa7a6d">
                <v:path arrowok="t"/>
              </v:shape>
            </v:group>
            <v:group style="position:absolute;left:5432;top:2957;width:15;height:2" coordorigin="5432,2957" coordsize="15,2">
              <v:shape style="position:absolute;left:5432;top:2957;width:15;height:2" coordorigin="5432,2957" coordsize="15,0" path="m5432,2957l5447,2957e" filled="false" stroked="true" strokeweight=".7pt" strokecolor="#fa7a6d">
                <v:path arrowok="t"/>
              </v:shape>
            </v:group>
            <v:group style="position:absolute;left:5442;top:2957;width:15;height:2" coordorigin="5442,2957" coordsize="15,2">
              <v:shape style="position:absolute;left:5442;top:2957;width:15;height:2" coordorigin="5442,2957" coordsize="15,0" path="m5442,2957l5457,2957e" filled="false" stroked="true" strokeweight=".7pt" strokecolor="#fa7a6d">
                <v:path arrowok="t"/>
              </v:shape>
            </v:group>
            <v:group style="position:absolute;left:5452;top:2957;width:15;height:2" coordorigin="5452,2957" coordsize="15,2">
              <v:shape style="position:absolute;left:5452;top:2957;width:15;height:2" coordorigin="5452,2957" coordsize="15,0" path="m5452,2957l5467,2957e" filled="false" stroked="true" strokeweight=".75pt" strokecolor="#fa7a6d">
                <v:path arrowok="t"/>
              </v:shape>
            </v:group>
            <v:group style="position:absolute;left:5462;top:2956;width:15;height:2" coordorigin="5462,2956" coordsize="15,2">
              <v:shape style="position:absolute;left:5462;top:2956;width:15;height:2" coordorigin="5462,2956" coordsize="15,0" path="m5462,2956l5477,2956e" filled="false" stroked="true" strokeweight=".8pt" strokecolor="#fa7a6d">
                <v:path arrowok="t"/>
              </v:shape>
            </v:group>
            <v:group style="position:absolute;left:5472;top:2956;width:15;height:2" coordorigin="5472,2956" coordsize="15,2">
              <v:shape style="position:absolute;left:5472;top:2956;width:15;height:2" coordorigin="5472,2956" coordsize="15,0" path="m5472,2956l5487,2956e" filled="false" stroked="true" strokeweight=".85pt" strokecolor="#fa7a6d">
                <v:path arrowok="t"/>
              </v:shape>
            </v:group>
            <v:group style="position:absolute;left:5483;top:2956;width:15;height:2" coordorigin="5483,2956" coordsize="15,2">
              <v:shape style="position:absolute;left:5483;top:2956;width:15;height:2" coordorigin="5483,2956" coordsize="15,0" path="m5483,2956l5498,2956e" filled="false" stroked="true" strokeweight=".85pt" strokecolor="#fa7a6d">
                <v:path arrowok="t"/>
              </v:shape>
            </v:group>
            <v:group style="position:absolute;left:5493;top:2955;width:15;height:2" coordorigin="5493,2955" coordsize="15,2">
              <v:shape style="position:absolute;left:5493;top:2955;width:15;height:2" coordorigin="5493,2955" coordsize="15,0" path="m5493,2955l5508,2955e" filled="false" stroked="true" strokeweight=".9pt" strokecolor="#fa7a6d">
                <v:path arrowok="t"/>
              </v:shape>
            </v:group>
            <v:group style="position:absolute;left:5503;top:2955;width:15;height:2" coordorigin="5503,2955" coordsize="15,2">
              <v:shape style="position:absolute;left:5503;top:2955;width:15;height:2" coordorigin="5503,2955" coordsize="15,0" path="m5503,2955l5518,2955e" filled="false" stroked="true" strokeweight=".95pt" strokecolor="#fa7a6d">
                <v:path arrowok="t"/>
              </v:shape>
            </v:group>
            <v:group style="position:absolute;left:5513;top:2952;width:15;height:2" coordorigin="5513,2952" coordsize="15,2">
              <v:shape style="position:absolute;left:5513;top:2952;width:15;height:2" coordorigin="5513,2952" coordsize="15,0" path="m5513,2952l5528,2952e" filled="false" stroked="true" strokeweight="1.25pt" strokecolor="#fa7a6d">
                <v:path arrowok="t"/>
              </v:shape>
            </v:group>
            <v:group style="position:absolute;left:5530;top:2932;width:2;height:32" coordorigin="5530,2932" coordsize="2,32">
              <v:shape style="position:absolute;left:5530;top:2932;width:2;height:32" coordorigin="5530,2932" coordsize="0,32" path="m5530,2964l5530,2932e" filled="false" stroked="true" strokeweight=".75pt" strokecolor="#fa7a6d">
                <v:path arrowok="t"/>
              </v:shape>
            </v:group>
            <v:group style="position:absolute;left:5540;top:2926;width:2;height:38" coordorigin="5540,2926" coordsize="2,38">
              <v:shape style="position:absolute;left:5540;top:2926;width:2;height:38" coordorigin="5540,2926" coordsize="0,38" path="m5540,2964l5540,2926e" filled="false" stroked="true" strokeweight=".75pt" strokecolor="#fa7a6d">
                <v:path arrowok="t"/>
              </v:shape>
            </v:group>
            <v:group style="position:absolute;left:5550;top:2919;width:2;height:45" coordorigin="5550,2919" coordsize="2,45">
              <v:shape style="position:absolute;left:5550;top:2919;width:2;height:45" coordorigin="5550,2919" coordsize="0,45" path="m5550,2964l5550,2919e" filled="false" stroked="true" strokeweight=".75pt" strokecolor="#fa7a6d">
                <v:path arrowok="t"/>
              </v:shape>
            </v:group>
            <v:group style="position:absolute;left:5560;top:2912;width:2;height:52" coordorigin="5560,2912" coordsize="2,52">
              <v:shape style="position:absolute;left:5560;top:2912;width:2;height:52" coordorigin="5560,2912" coordsize="0,52" path="m5560,2964l5560,2912e" filled="false" stroked="true" strokeweight=".75pt" strokecolor="#fa7a6d">
                <v:path arrowok="t"/>
              </v:shape>
            </v:group>
            <v:group style="position:absolute;left:5570;top:2906;width:2;height:58" coordorigin="5570,2906" coordsize="2,58">
              <v:shape style="position:absolute;left:5570;top:2906;width:2;height:58" coordorigin="5570,2906" coordsize="0,58" path="m5570,2964l5570,2906e" filled="false" stroked="true" strokeweight=".75pt" strokecolor="#fa7a6d">
                <v:path arrowok="t"/>
              </v:shape>
            </v:group>
            <v:group style="position:absolute;left:5580;top:2899;width:2;height:65" coordorigin="5580,2899" coordsize="2,65">
              <v:shape style="position:absolute;left:5580;top:2899;width:2;height:65" coordorigin="5580,2899" coordsize="0,65" path="m5580,2964l5580,2899e" filled="false" stroked="true" strokeweight=".75pt" strokecolor="#fa7a6d">
                <v:path arrowok="t"/>
              </v:shape>
            </v:group>
            <v:group style="position:absolute;left:5591;top:2893;width:2;height:71" coordorigin="5591,2893" coordsize="2,71">
              <v:shape style="position:absolute;left:5591;top:2893;width:2;height:71" coordorigin="5591,2893" coordsize="0,71" path="m5591,2964l5591,2893e" filled="false" stroked="true" strokeweight=".75pt" strokecolor="#fa7a6d">
                <v:path arrowok="t"/>
              </v:shape>
            </v:group>
            <v:group style="position:absolute;left:5601;top:2886;width:2;height:78" coordorigin="5601,2886" coordsize="2,78">
              <v:shape style="position:absolute;left:5601;top:2886;width:2;height:78" coordorigin="5601,2886" coordsize="0,78" path="m5601,2964l5601,2886e" filled="false" stroked="true" strokeweight=".75pt" strokecolor="#fa7a6d">
                <v:path arrowok="t"/>
              </v:shape>
            </v:group>
            <v:group style="position:absolute;left:5611;top:2880;width:2;height:84" coordorigin="5611,2880" coordsize="2,84">
              <v:shape style="position:absolute;left:5611;top:2880;width:2;height:84" coordorigin="5611,2880" coordsize="0,84" path="m5611,2964l5611,2880e" filled="false" stroked="true" strokeweight=".75pt" strokecolor="#fa7a6d">
                <v:path arrowok="t"/>
              </v:shape>
            </v:group>
            <v:group style="position:absolute;left:5621;top:2874;width:2;height:90" coordorigin="5621,2874" coordsize="2,90">
              <v:shape style="position:absolute;left:5621;top:2874;width:2;height:90" coordorigin="5621,2874" coordsize="0,90" path="m5621,2964l5621,2874e" filled="false" stroked="true" strokeweight=".75pt" strokecolor="#fa7a6d">
                <v:path arrowok="t"/>
              </v:shape>
            </v:group>
            <v:group style="position:absolute;left:5631;top:2867;width:2;height:97" coordorigin="5631,2867" coordsize="2,97">
              <v:shape style="position:absolute;left:5631;top:2867;width:2;height:97" coordorigin="5631,2867" coordsize="0,97" path="m5631,2964l5631,2867e" filled="false" stroked="true" strokeweight=".75pt" strokecolor="#fa7a6d">
                <v:path arrowok="t"/>
              </v:shape>
            </v:group>
            <v:group style="position:absolute;left:5641;top:2860;width:2;height:104" coordorigin="5641,2860" coordsize="2,104">
              <v:shape style="position:absolute;left:5641;top:2860;width:2;height:104" coordorigin="5641,2860" coordsize="0,104" path="m5641,2964l5641,2860e" filled="false" stroked="true" strokeweight=".75pt" strokecolor="#fa7a6d">
                <v:path arrowok="t"/>
              </v:shape>
            </v:group>
            <v:group style="position:absolute;left:5651;top:2854;width:2;height:110" coordorigin="5651,2854" coordsize="2,110">
              <v:shape style="position:absolute;left:5651;top:2854;width:2;height:110" coordorigin="5651,2854" coordsize="0,110" path="m5651,2964l5651,2854e" filled="false" stroked="true" strokeweight=".75pt" strokecolor="#fa7a6d">
                <v:path arrowok="t"/>
              </v:shape>
            </v:group>
            <v:group style="position:absolute;left:5661;top:2847;width:2;height:117" coordorigin="5661,2847" coordsize="2,117">
              <v:shape style="position:absolute;left:5661;top:2847;width:2;height:117" coordorigin="5661,2847" coordsize="0,117" path="m5661,2964l5661,2847e" filled="false" stroked="true" strokeweight=".75pt" strokecolor="#fa7a6d">
                <v:path arrowok="t"/>
              </v:shape>
            </v:group>
            <v:group style="position:absolute;left:5671;top:2842;width:2;height:122" coordorigin="5671,2842" coordsize="2,122">
              <v:shape style="position:absolute;left:5671;top:2842;width:2;height:122" coordorigin="5671,2842" coordsize="0,122" path="m5671,2964l5671,2842e" filled="false" stroked="true" strokeweight=".75pt" strokecolor="#fa7a6d">
                <v:path arrowok="t"/>
              </v:shape>
            </v:group>
            <v:group style="position:absolute;left:5681;top:2837;width:2;height:127" coordorigin="5681,2837" coordsize="2,127">
              <v:shape style="position:absolute;left:5681;top:2837;width:2;height:127" coordorigin="5681,2837" coordsize="0,127" path="m5681,2964l5681,2837e" filled="false" stroked="true" strokeweight=".75pt" strokecolor="#fa7a6d">
                <v:path arrowok="t"/>
              </v:shape>
            </v:group>
            <v:group style="position:absolute;left:5691;top:2831;width:2;height:133" coordorigin="5691,2831" coordsize="2,133">
              <v:shape style="position:absolute;left:5691;top:2831;width:2;height:133" coordorigin="5691,2831" coordsize="0,133" path="m5691,2964l5691,2831e" filled="false" stroked="true" strokeweight=".75pt" strokecolor="#fa7a6d">
                <v:path arrowok="t"/>
              </v:shape>
            </v:group>
            <v:group style="position:absolute;left:5702;top:2826;width:2;height:138" coordorigin="5702,2826" coordsize="2,138">
              <v:shape style="position:absolute;left:5702;top:2826;width:2;height:138" coordorigin="5702,2826" coordsize="0,138" path="m5702,2964l5702,2826e" filled="false" stroked="true" strokeweight=".75pt" strokecolor="#fa7a6d">
                <v:path arrowok="t"/>
              </v:shape>
            </v:group>
            <v:group style="position:absolute;left:5712;top:2820;width:2;height:144" coordorigin="5712,2820" coordsize="2,144">
              <v:shape style="position:absolute;left:5712;top:2820;width:2;height:144" coordorigin="5712,2820" coordsize="0,144" path="m5712,2964l5712,2820e" filled="false" stroked="true" strokeweight=".75pt" strokecolor="#fa7a6d">
                <v:path arrowok="t"/>
              </v:shape>
            </v:group>
            <v:group style="position:absolute;left:5722;top:2815;width:2;height:149" coordorigin="5722,2815" coordsize="2,149">
              <v:shape style="position:absolute;left:5722;top:2815;width:2;height:149" coordorigin="5722,2815" coordsize="0,149" path="m5722,2964l5722,2815e" filled="false" stroked="true" strokeweight=".75pt" strokecolor="#fa7a6d">
                <v:path arrowok="t"/>
              </v:shape>
            </v:group>
            <v:group style="position:absolute;left:5732;top:2810;width:2;height:154" coordorigin="5732,2810" coordsize="2,154">
              <v:shape style="position:absolute;left:5732;top:2810;width:2;height:154" coordorigin="5732,2810" coordsize="0,154" path="m5732,2964l5732,2810e" filled="false" stroked="true" strokeweight=".75pt" strokecolor="#fa7a6d">
                <v:path arrowok="t"/>
              </v:shape>
            </v:group>
            <v:group style="position:absolute;left:5742;top:2804;width:2;height:160" coordorigin="5742,2804" coordsize="2,160">
              <v:shape style="position:absolute;left:5742;top:2804;width:2;height:160" coordorigin="5742,2804" coordsize="0,160" path="m5742,2964l5742,2804e" filled="false" stroked="true" strokeweight=".75pt" strokecolor="#fa7a6d">
                <v:path arrowok="t"/>
              </v:shape>
            </v:group>
            <v:group style="position:absolute;left:5752;top:2799;width:2;height:165" coordorigin="5752,2799" coordsize="2,165">
              <v:shape style="position:absolute;left:5752;top:2799;width:2;height:165" coordorigin="5752,2799" coordsize="0,165" path="m5752,2964l5752,2799e" filled="false" stroked="true" strokeweight=".75pt" strokecolor="#fa7a6d">
                <v:path arrowok="t"/>
              </v:shape>
            </v:group>
            <v:group style="position:absolute;left:5762;top:2794;width:2;height:170" coordorigin="5762,2794" coordsize="2,170">
              <v:shape style="position:absolute;left:5762;top:2794;width:2;height:170" coordorigin="5762,2794" coordsize="0,170" path="m5762,2964l5762,2794e" filled="false" stroked="true" strokeweight=".75pt" strokecolor="#fa7a6d">
                <v:path arrowok="t"/>
              </v:shape>
            </v:group>
            <v:group style="position:absolute;left:5772;top:2788;width:2;height:176" coordorigin="5772,2788" coordsize="2,176">
              <v:shape style="position:absolute;left:5772;top:2788;width:2;height:176" coordorigin="5772,2788" coordsize="0,176" path="m5772,2964l5772,2788e" filled="false" stroked="true" strokeweight=".75pt" strokecolor="#fa7a6d">
                <v:path arrowok="t"/>
              </v:shape>
            </v:group>
            <v:group style="position:absolute;left:5782;top:2783;width:2;height:181" coordorigin="5782,2783" coordsize="2,181">
              <v:shape style="position:absolute;left:5782;top:2783;width:2;height:181" coordorigin="5782,2783" coordsize="0,181" path="m5782,2964l5782,2783e" filled="false" stroked="true" strokeweight=".75pt" strokecolor="#fa7a6d">
                <v:path arrowok="t"/>
              </v:shape>
            </v:group>
            <v:group style="position:absolute;left:5792;top:2778;width:2;height:186" coordorigin="5792,2778" coordsize="2,186">
              <v:shape style="position:absolute;left:5792;top:2778;width:2;height:186" coordorigin="5792,2778" coordsize="0,186" path="m5792,2964l5792,2778e" filled="false" stroked="true" strokeweight=".75pt" strokecolor="#fa7a6d">
                <v:path arrowok="t"/>
              </v:shape>
            </v:group>
            <v:group style="position:absolute;left:5802;top:2772;width:2;height:192" coordorigin="5802,2772" coordsize="2,192">
              <v:shape style="position:absolute;left:5802;top:2772;width:2;height:192" coordorigin="5802,2772" coordsize="0,192" path="m5802,2964l5802,2772e" filled="false" stroked="true" strokeweight=".75pt" strokecolor="#fa7a6d">
                <v:path arrowok="t"/>
              </v:shape>
            </v:group>
            <v:group style="position:absolute;left:5813;top:2767;width:2;height:197" coordorigin="5813,2767" coordsize="2,197">
              <v:shape style="position:absolute;left:5813;top:2767;width:2;height:197" coordorigin="5813,2767" coordsize="0,197" path="m5813,2964l5813,2767e" filled="false" stroked="true" strokeweight=".75pt" strokecolor="#fa7a6d">
                <v:path arrowok="t"/>
              </v:shape>
            </v:group>
            <v:group style="position:absolute;left:5823;top:2770;width:2;height:194" coordorigin="5823,2770" coordsize="2,194">
              <v:shape style="position:absolute;left:5823;top:2770;width:2;height:194" coordorigin="5823,2770" coordsize="0,194" path="m5823,2964l5823,2770e" filled="false" stroked="true" strokeweight=".75pt" strokecolor="#fa7a6d">
                <v:path arrowok="t"/>
              </v:shape>
            </v:group>
            <v:group style="position:absolute;left:5833;top:2772;width:2;height:192" coordorigin="5833,2772" coordsize="2,192">
              <v:shape style="position:absolute;left:5833;top:2772;width:2;height:192" coordorigin="5833,2772" coordsize="0,192" path="m5833,2964l5833,2772e" filled="false" stroked="true" strokeweight=".75pt" strokecolor="#fa7a6d">
                <v:path arrowok="t"/>
              </v:shape>
            </v:group>
            <v:group style="position:absolute;left:5843;top:2775;width:2;height:189" coordorigin="5843,2775" coordsize="2,189">
              <v:shape style="position:absolute;left:5843;top:2775;width:2;height:189" coordorigin="5843,2775" coordsize="0,189" path="m5843,2964l5843,2775e" filled="false" stroked="true" strokeweight=".75pt" strokecolor="#fa7a6d">
                <v:path arrowok="t"/>
              </v:shape>
            </v:group>
            <v:group style="position:absolute;left:5853;top:2777;width:2;height:187" coordorigin="5853,2777" coordsize="2,187">
              <v:shape style="position:absolute;left:5853;top:2777;width:2;height:187" coordorigin="5853,2777" coordsize="0,187" path="m5853,2964l5853,2777e" filled="false" stroked="true" strokeweight=".75pt" strokecolor="#fa7a6d">
                <v:path arrowok="t"/>
              </v:shape>
            </v:group>
            <v:group style="position:absolute;left:5863;top:2779;width:2;height:185" coordorigin="5863,2779" coordsize="2,185">
              <v:shape style="position:absolute;left:5863;top:2779;width:2;height:185" coordorigin="5863,2779" coordsize="0,185" path="m5863,2964l5863,2779e" filled="false" stroked="true" strokeweight=".75pt" strokecolor="#fa7a6d">
                <v:path arrowok="t"/>
              </v:shape>
            </v:group>
            <v:group style="position:absolute;left:5873;top:2782;width:2;height:182" coordorigin="5873,2782" coordsize="2,182">
              <v:shape style="position:absolute;left:5873;top:2782;width:2;height:182" coordorigin="5873,2782" coordsize="0,182" path="m5873,2964l5873,2782e" filled="false" stroked="true" strokeweight=".75pt" strokecolor="#fa7a6d">
                <v:path arrowok="t"/>
              </v:shape>
            </v:group>
            <v:group style="position:absolute;left:5883;top:2784;width:2;height:180" coordorigin="5883,2784" coordsize="2,180">
              <v:shape style="position:absolute;left:5883;top:2784;width:2;height:180" coordorigin="5883,2784" coordsize="0,180" path="m5883,2964l5883,2784e" filled="false" stroked="true" strokeweight=".75pt" strokecolor="#fa7a6d">
                <v:path arrowok="t"/>
              </v:shape>
            </v:group>
            <v:group style="position:absolute;left:5893;top:2786;width:2;height:178" coordorigin="5893,2786" coordsize="2,178">
              <v:shape style="position:absolute;left:5893;top:2786;width:2;height:178" coordorigin="5893,2786" coordsize="0,178" path="m5893,2964l5893,2786e" filled="false" stroked="true" strokeweight=".75pt" strokecolor="#fa7a6d">
                <v:path arrowok="t"/>
              </v:shape>
            </v:group>
            <v:group style="position:absolute;left:5903;top:2789;width:2;height:175" coordorigin="5903,2789" coordsize="2,175">
              <v:shape style="position:absolute;left:5903;top:2789;width:2;height:175" coordorigin="5903,2789" coordsize="0,175" path="m5903,2964l5903,2789e" filled="false" stroked="true" strokeweight=".75pt" strokecolor="#fa7a6d">
                <v:path arrowok="t"/>
              </v:shape>
            </v:group>
            <v:group style="position:absolute;left:5914;top:2791;width:2;height:173" coordorigin="5914,2791" coordsize="2,173">
              <v:shape style="position:absolute;left:5914;top:2791;width:2;height:173" coordorigin="5914,2791" coordsize="0,173" path="m5914,2964l5914,2791e" filled="false" stroked="true" strokeweight=".75pt" strokecolor="#fa7a6d">
                <v:path arrowok="t"/>
              </v:shape>
            </v:group>
            <v:group style="position:absolute;left:5924;top:2794;width:2;height:170" coordorigin="5924,2794" coordsize="2,170">
              <v:shape style="position:absolute;left:5924;top:2794;width:2;height:170" coordorigin="5924,2794" coordsize="0,170" path="m5924,2964l5924,2794e" filled="false" stroked="true" strokeweight=".75pt" strokecolor="#fa7a6d">
                <v:path arrowok="t"/>
              </v:shape>
            </v:group>
            <v:group style="position:absolute;left:5934;top:2796;width:2;height:168" coordorigin="5934,2796" coordsize="2,168">
              <v:shape style="position:absolute;left:5934;top:2796;width:2;height:168" coordorigin="5934,2796" coordsize="0,168" path="m5934,2964l5934,2796e" filled="false" stroked="true" strokeweight=".75pt" strokecolor="#fa7a6d">
                <v:path arrowok="t"/>
              </v:shape>
            </v:group>
            <v:group style="position:absolute;left:5944;top:2799;width:2;height:165" coordorigin="5944,2799" coordsize="2,165">
              <v:shape style="position:absolute;left:5944;top:2799;width:2;height:165" coordorigin="5944,2799" coordsize="0,165" path="m5944,2964l5944,2799e" filled="false" stroked="true" strokeweight=".75pt" strokecolor="#fa7a6d">
                <v:path arrowok="t"/>
              </v:shape>
            </v:group>
            <v:group style="position:absolute;left:5954;top:2801;width:2;height:163" coordorigin="5954,2801" coordsize="2,163">
              <v:shape style="position:absolute;left:5954;top:2801;width:2;height:163" coordorigin="5954,2801" coordsize="0,163" path="m5954,2964l5954,2801e" filled="false" stroked="true" strokeweight=".75pt" strokecolor="#fa7a6d">
                <v:path arrowok="t"/>
              </v:shape>
            </v:group>
            <v:group style="position:absolute;left:5964;top:2804;width:2;height:160" coordorigin="5964,2804" coordsize="2,160">
              <v:shape style="position:absolute;left:5964;top:2804;width:2;height:160" coordorigin="5964,2804" coordsize="0,160" path="m5964,2964l5964,2804e" filled="false" stroked="true" strokeweight=".75pt" strokecolor="#fa7a6d">
                <v:path arrowok="t"/>
              </v:shape>
            </v:group>
            <v:group style="position:absolute;left:5974;top:2810;width:2;height:154" coordorigin="5974,2810" coordsize="2,154">
              <v:shape style="position:absolute;left:5974;top:2810;width:2;height:154" coordorigin="5974,2810" coordsize="0,154" path="m5974,2964l5974,2810e" filled="false" stroked="true" strokeweight=".75pt" strokecolor="#fa7a6d">
                <v:path arrowok="t"/>
              </v:shape>
            </v:group>
            <v:group style="position:absolute;left:5984;top:2815;width:2;height:149" coordorigin="5984,2815" coordsize="2,149">
              <v:shape style="position:absolute;left:5984;top:2815;width:2;height:149" coordorigin="5984,2815" coordsize="0,149" path="m5984,2964l5984,2815e" filled="false" stroked="true" strokeweight=".75pt" strokecolor="#fa7a6d">
                <v:path arrowok="t"/>
              </v:shape>
            </v:group>
            <v:group style="position:absolute;left:5994;top:2821;width:2;height:143" coordorigin="5994,2821" coordsize="2,143">
              <v:shape style="position:absolute;left:5994;top:2821;width:2;height:143" coordorigin="5994,2821" coordsize="0,143" path="m5994,2964l5994,2821e" filled="false" stroked="true" strokeweight=".75pt" strokecolor="#fa7a6d">
                <v:path arrowok="t"/>
              </v:shape>
            </v:group>
            <v:group style="position:absolute;left:6004;top:2827;width:2;height:137" coordorigin="6004,2827" coordsize="2,137">
              <v:shape style="position:absolute;left:6004;top:2827;width:2;height:137" coordorigin="6004,2827" coordsize="0,137" path="m6004,2964l6004,2827e" filled="false" stroked="true" strokeweight=".75pt" strokecolor="#fa7a6d">
                <v:path arrowok="t"/>
              </v:shape>
            </v:group>
            <v:group style="position:absolute;left:6014;top:2833;width:2;height:131" coordorigin="6014,2833" coordsize="2,131">
              <v:shape style="position:absolute;left:6014;top:2833;width:2;height:131" coordorigin="6014,2833" coordsize="0,131" path="m6014,2964l6014,2833e" filled="false" stroked="true" strokeweight=".75pt" strokecolor="#fa7a6d">
                <v:path arrowok="t"/>
              </v:shape>
            </v:group>
            <v:group style="position:absolute;left:6025;top:2838;width:2;height:126" coordorigin="6025,2838" coordsize="2,126">
              <v:shape style="position:absolute;left:6025;top:2838;width:2;height:126" coordorigin="6025,2838" coordsize="0,126" path="m6025,2964l6025,2838e" filled="false" stroked="true" strokeweight=".75pt" strokecolor="#fa7a6d">
                <v:path arrowok="t"/>
              </v:shape>
            </v:group>
            <v:group style="position:absolute;left:6035;top:2844;width:2;height:120" coordorigin="6035,2844" coordsize="2,120">
              <v:shape style="position:absolute;left:6035;top:2844;width:2;height:120" coordorigin="6035,2844" coordsize="0,120" path="m6035,2964l6035,2844e" filled="false" stroked="true" strokeweight=".75pt" strokecolor="#fa7a6d">
                <v:path arrowok="t"/>
              </v:shape>
            </v:group>
            <v:group style="position:absolute;left:6045;top:2850;width:2;height:114" coordorigin="6045,2850" coordsize="2,114">
              <v:shape style="position:absolute;left:6045;top:2850;width:2;height:114" coordorigin="6045,2850" coordsize="0,114" path="m6045,2964l6045,2850e" filled="false" stroked="true" strokeweight=".75pt" strokecolor="#fa7a6d">
                <v:path arrowok="t"/>
              </v:shape>
            </v:group>
            <v:group style="position:absolute;left:6055;top:2856;width:2;height:108" coordorigin="6055,2856" coordsize="2,108">
              <v:shape style="position:absolute;left:6055;top:2856;width:2;height:108" coordorigin="6055,2856" coordsize="0,108" path="m6055,2964l6055,2856e" filled="false" stroked="true" strokeweight=".75pt" strokecolor="#fa7a6d">
                <v:path arrowok="t"/>
              </v:shape>
            </v:group>
            <v:group style="position:absolute;left:6065;top:2862;width:2;height:102" coordorigin="6065,2862" coordsize="2,102">
              <v:shape style="position:absolute;left:6065;top:2862;width:2;height:102" coordorigin="6065,2862" coordsize="0,102" path="m6065,2964l6065,2862e" filled="false" stroked="true" strokeweight=".75pt" strokecolor="#fa7a6d">
                <v:path arrowok="t"/>
              </v:shape>
            </v:group>
            <v:group style="position:absolute;left:6075;top:2867;width:2;height:97" coordorigin="6075,2867" coordsize="2,97">
              <v:shape style="position:absolute;left:6075;top:2867;width:2;height:97" coordorigin="6075,2867" coordsize="0,97" path="m6075,2964l6075,2867e" filled="false" stroked="true" strokeweight=".75pt" strokecolor="#fa7a6d">
                <v:path arrowok="t"/>
              </v:shape>
            </v:group>
            <v:group style="position:absolute;left:6085;top:2873;width:2;height:91" coordorigin="6085,2873" coordsize="2,91">
              <v:shape style="position:absolute;left:6085;top:2873;width:2;height:91" coordorigin="6085,2873" coordsize="0,91" path="m6085,2964l6085,2873e" filled="false" stroked="true" strokeweight=".75pt" strokecolor="#fa7a6d">
                <v:path arrowok="t"/>
              </v:shape>
            </v:group>
            <v:group style="position:absolute;left:6095;top:2879;width:2;height:85" coordorigin="6095,2879" coordsize="2,85">
              <v:shape style="position:absolute;left:6095;top:2879;width:2;height:85" coordorigin="6095,2879" coordsize="0,85" path="m6095,2964l6095,2879e" filled="false" stroked="true" strokeweight=".75pt" strokecolor="#fa7a6d">
                <v:path arrowok="t"/>
              </v:shape>
            </v:group>
            <v:group style="position:absolute;left:6105;top:2885;width:2;height:79" coordorigin="6105,2885" coordsize="2,79">
              <v:shape style="position:absolute;left:6105;top:2885;width:2;height:79" coordorigin="6105,2885" coordsize="0,79" path="m6105,2964l6105,2885e" filled="false" stroked="true" strokeweight=".75pt" strokecolor="#fa7a6d">
                <v:path arrowok="t"/>
              </v:shape>
            </v:group>
            <v:group style="position:absolute;left:6115;top:2891;width:2;height:73" coordorigin="6115,2891" coordsize="2,73">
              <v:shape style="position:absolute;left:6115;top:2891;width:2;height:73" coordorigin="6115,2891" coordsize="0,73" path="m6115,2964l6115,2891e" filled="false" stroked="true" strokeweight=".75pt" strokecolor="#fa7a6d">
                <v:path arrowok="t"/>
              </v:shape>
            </v:group>
            <v:group style="position:absolute;left:6126;top:2895;width:2;height:69" coordorigin="6126,2895" coordsize="2,69">
              <v:shape style="position:absolute;left:6126;top:2895;width:2;height:69" coordorigin="6126,2895" coordsize="0,69" path="m6126,2964l6126,2895e" filled="false" stroked="true" strokeweight=".75pt" strokecolor="#fa7a6d">
                <v:path arrowok="t"/>
              </v:shape>
            </v:group>
            <v:group style="position:absolute;left:6136;top:2900;width:2;height:64" coordorigin="6136,2900" coordsize="2,64">
              <v:shape style="position:absolute;left:6136;top:2900;width:2;height:64" coordorigin="6136,2900" coordsize="0,64" path="m6136,2964l6136,2900e" filled="false" stroked="true" strokeweight=".75pt" strokecolor="#fa7a6d">
                <v:path arrowok="t"/>
              </v:shape>
            </v:group>
            <v:group style="position:absolute;left:6146;top:2904;width:2;height:60" coordorigin="6146,2904" coordsize="2,60">
              <v:shape style="position:absolute;left:6146;top:2904;width:2;height:60" coordorigin="6146,2904" coordsize="0,60" path="m6146,2964l6146,2904e" filled="false" stroked="true" strokeweight=".75pt" strokecolor="#fa7a6d">
                <v:path arrowok="t"/>
              </v:shape>
            </v:group>
            <v:group style="position:absolute;left:6156;top:2909;width:2;height:55" coordorigin="6156,2909" coordsize="2,55">
              <v:shape style="position:absolute;left:6156;top:2909;width:2;height:55" coordorigin="6156,2909" coordsize="0,55" path="m6156,2964l6156,2909e" filled="false" stroked="true" strokeweight=".75pt" strokecolor="#fa7a6d">
                <v:path arrowok="t"/>
              </v:shape>
            </v:group>
            <v:group style="position:absolute;left:6166;top:2913;width:2;height:51" coordorigin="6166,2913" coordsize="2,51">
              <v:shape style="position:absolute;left:6166;top:2913;width:2;height:51" coordorigin="6166,2913" coordsize="0,51" path="m6166,2964l6166,2913e" filled="false" stroked="true" strokeweight=".75pt" strokecolor="#fa7a6d">
                <v:path arrowok="t"/>
              </v:shape>
            </v:group>
            <v:group style="position:absolute;left:6176;top:2918;width:2;height:46" coordorigin="6176,2918" coordsize="2,46">
              <v:shape style="position:absolute;left:6176;top:2918;width:2;height:46" coordorigin="6176,2918" coordsize="0,46" path="m6176,2964l6176,2918e" filled="false" stroked="true" strokeweight=".75pt" strokecolor="#fa7a6d">
                <v:path arrowok="t"/>
              </v:shape>
            </v:group>
            <v:group style="position:absolute;left:6186;top:2922;width:2;height:42" coordorigin="6186,2922" coordsize="2,42">
              <v:shape style="position:absolute;left:6186;top:2922;width:2;height:42" coordorigin="6186,2922" coordsize="0,42" path="m6186,2964l6186,2922e" filled="false" stroked="true" strokeweight=".75pt" strokecolor="#fa7a6d">
                <v:path arrowok="t"/>
              </v:shape>
            </v:group>
            <v:group style="position:absolute;left:6196;top:2927;width:2;height:37" coordorigin="6196,2927" coordsize="2,37">
              <v:shape style="position:absolute;left:6196;top:2927;width:2;height:37" coordorigin="6196,2927" coordsize="0,37" path="m6196,2964l6196,2927e" filled="false" stroked="true" strokeweight=".75pt" strokecolor="#fa7a6d">
                <v:path arrowok="t"/>
              </v:shape>
            </v:group>
            <v:group style="position:absolute;left:6206;top:2932;width:2;height:32" coordorigin="6206,2932" coordsize="2,32">
              <v:shape style="position:absolute;left:6206;top:2932;width:2;height:32" coordorigin="6206,2932" coordsize="0,32" path="m6206,2964l6206,2932e" filled="false" stroked="true" strokeweight=".75pt" strokecolor="#fa7a6d">
                <v:path arrowok="t"/>
              </v:shape>
            </v:group>
            <v:group style="position:absolute;left:6209;top:2950;width:15;height:2" coordorigin="6209,2950" coordsize="15,2">
              <v:shape style="position:absolute;left:6209;top:2950;width:15;height:2" coordorigin="6209,2950" coordsize="15,0" path="m6209,2950l6224,2950e" filled="false" stroked="true" strokeweight="1.4pt" strokecolor="#fa7a6d">
                <v:path arrowok="t"/>
              </v:shape>
            </v:group>
            <v:group style="position:absolute;left:6219;top:2953;width:15;height:2" coordorigin="6219,2953" coordsize="15,2">
              <v:shape style="position:absolute;left:6219;top:2953;width:15;height:2" coordorigin="6219,2953" coordsize="15,0" path="m6219,2953l6234,2953e" filled="false" stroked="true" strokeweight="1.150pt" strokecolor="#fa7a6d">
                <v:path arrowok="t"/>
              </v:shape>
            </v:group>
            <v:group style="position:absolute;left:6230;top:2955;width:15;height:2" coordorigin="6230,2955" coordsize="15,2">
              <v:shape style="position:absolute;left:6230;top:2955;width:15;height:2" coordorigin="6230,2955" coordsize="15,0" path="m6230,2955l6245,2955e" filled="false" stroked="true" strokeweight=".9pt" strokecolor="#fa7a6d">
                <v:path arrowok="t"/>
              </v:shape>
            </v:group>
            <v:group style="position:absolute;left:6240;top:2957;width:15;height:2" coordorigin="6240,2957" coordsize="15,2">
              <v:shape style="position:absolute;left:6240;top:2957;width:15;height:2" coordorigin="6240,2957" coordsize="15,0" path="m6240,2957l6255,2957e" filled="false" stroked="true" strokeweight=".7pt" strokecolor="#fa7a6d">
                <v:path arrowok="t"/>
              </v:shape>
            </v:group>
            <v:group style="position:absolute;left:6250;top:2960;width:15;height:2" coordorigin="6250,2960" coordsize="15,2">
              <v:shape style="position:absolute;left:6250;top:2960;width:15;height:2" coordorigin="6250,2960" coordsize="15,0" path="m6250,2960l6265,2960e" filled="false" stroked="true" strokeweight=".45pt" strokecolor="#fa7a6d">
                <v:path arrowok="t"/>
              </v:shape>
            </v:group>
            <v:group style="position:absolute;left:6260;top:2962;width:15;height:2" coordorigin="6260,2962" coordsize="15,2">
              <v:shape style="position:absolute;left:6260;top:2962;width:15;height:2" coordorigin="6260,2962" coordsize="15,0" path="m6260,2962l6275,2962e" filled="false" stroked="true" strokeweight=".2pt" strokecolor="#fa7a6d">
                <v:path arrowok="t"/>
              </v:shape>
            </v:group>
            <v:group style="position:absolute;left:6270;top:2963;width:15;height:2" coordorigin="6270,2963" coordsize="15,2">
              <v:shape style="position:absolute;left:6270;top:2963;width:15;height:2" coordorigin="6270,2963" coordsize="15,0" path="m6270,2963l6285,2963e" filled="false" stroked="true" strokeweight=".1pt" strokecolor="#fa7a6d">
                <v:path arrowok="t"/>
              </v:shape>
            </v:group>
            <v:group style="position:absolute;left:6290;top:2963;width:15;height:2" coordorigin="6290,2963" coordsize="15,2">
              <v:shape style="position:absolute;left:6290;top:2963;width:15;height:2" coordorigin="6290,2963" coordsize="15,0" path="m6290,2963l6305,2963e" filled="false" stroked="true" strokeweight=".1pt" strokecolor="#fa7a6d">
                <v:path arrowok="t"/>
              </v:shape>
            </v:group>
            <v:group style="position:absolute;left:6300;top:2962;width:15;height:2" coordorigin="6300,2962" coordsize="15,2">
              <v:shape style="position:absolute;left:6300;top:2962;width:15;height:2" coordorigin="6300,2962" coordsize="15,0" path="m6300,2962l6315,2962e" filled="false" stroked="true" strokeweight=".2pt" strokecolor="#fa7a6d">
                <v:path arrowok="t"/>
              </v:shape>
            </v:group>
            <v:group style="position:absolute;left:6310;top:2961;width:15;height:2" coordorigin="6310,2961" coordsize="15,2">
              <v:shape style="position:absolute;left:6310;top:2961;width:15;height:2" coordorigin="6310,2961" coordsize="15,0" path="m6310,2961l6325,2961e" filled="false" stroked="true" strokeweight=".3pt" strokecolor="#fa7a6d">
                <v:path arrowok="t"/>
              </v:shape>
            </v:group>
            <v:group style="position:absolute;left:6320;top:2960;width:15;height:2" coordorigin="6320,2960" coordsize="15,2">
              <v:shape style="position:absolute;left:6320;top:2960;width:15;height:2" coordorigin="6320,2960" coordsize="15,0" path="m6320,2960l6335,2960e" filled="false" stroked="true" strokeweight=".4pt" strokecolor="#fa7a6d">
                <v:path arrowok="t"/>
              </v:shape>
            </v:group>
            <v:group style="position:absolute;left:6330;top:2959;width:15;height:2" coordorigin="6330,2959" coordsize="15,2">
              <v:shape style="position:absolute;left:6330;top:2959;width:15;height:2" coordorigin="6330,2959" coordsize="15,0" path="m6330,2959l6345,2959e" filled="false" stroked="true" strokeweight=".5pt" strokecolor="#fa7a6d">
                <v:path arrowok="t"/>
              </v:shape>
            </v:group>
            <v:group style="position:absolute;left:6341;top:2958;width:15;height:2" coordorigin="6341,2958" coordsize="15,2">
              <v:shape style="position:absolute;left:6341;top:2958;width:15;height:2" coordorigin="6341,2958" coordsize="15,0" path="m6341,2958l6356,2958e" filled="false" stroked="true" strokeweight=".6pt" strokecolor="#fa7a6d">
                <v:path arrowok="t"/>
              </v:shape>
            </v:group>
            <v:group style="position:absolute;left:6351;top:2957;width:15;height:2" coordorigin="6351,2957" coordsize="15,2">
              <v:shape style="position:absolute;left:6351;top:2957;width:15;height:2" coordorigin="6351,2957" coordsize="15,0" path="m6351,2957l6366,2957e" filled="false" stroked="true" strokeweight=".7pt" strokecolor="#fa7a6d">
                <v:path arrowok="t"/>
              </v:shape>
            </v:group>
            <v:group style="position:absolute;left:6361;top:2956;width:15;height:2" coordorigin="6361,2956" coordsize="15,2">
              <v:shape style="position:absolute;left:6361;top:2956;width:15;height:2" coordorigin="6361,2956" coordsize="15,0" path="m6361,2956l6376,2956e" filled="false" stroked="true" strokeweight=".8pt" strokecolor="#fa7a6d">
                <v:path arrowok="t"/>
              </v:shape>
            </v:group>
            <v:group style="position:absolute;left:6371;top:2955;width:15;height:2" coordorigin="6371,2955" coordsize="15,2">
              <v:shape style="position:absolute;left:6371;top:2955;width:15;height:2" coordorigin="6371,2955" coordsize="15,0" path="m6371,2955l6386,2955e" filled="false" stroked="true" strokeweight=".9pt" strokecolor="#fa7a6d">
                <v:path arrowok="t"/>
              </v:shape>
            </v:group>
            <v:group style="position:absolute;left:6381;top:2954;width:15;height:2" coordorigin="6381,2954" coordsize="15,2">
              <v:shape style="position:absolute;left:6381;top:2954;width:15;height:2" coordorigin="6381,2954" coordsize="15,0" path="m6381,2954l6396,2954e" filled="false" stroked="true" strokeweight="1.0pt" strokecolor="#fa7a6d">
                <v:path arrowok="t"/>
              </v:shape>
            </v:group>
            <v:group style="position:absolute;left:6391;top:2953;width:15;height:2" coordorigin="6391,2953" coordsize="15,2">
              <v:shape style="position:absolute;left:6391;top:2953;width:15;height:2" coordorigin="6391,2953" coordsize="15,0" path="m6391,2953l6406,2953e" filled="false" stroked="true" strokeweight="1.1pt" strokecolor="#fa7a6d">
                <v:path arrowok="t"/>
              </v:shape>
            </v:group>
            <v:group style="position:absolute;left:6401;top:2952;width:15;height:2" coordorigin="6401,2952" coordsize="15,2">
              <v:shape style="position:absolute;left:6401;top:2952;width:15;height:2" coordorigin="6401,2952" coordsize="15,0" path="m6401,2952l6416,2952e" filled="false" stroked="true" strokeweight="1.2pt" strokecolor="#fa7a6d">
                <v:path arrowok="t"/>
              </v:shape>
            </v:group>
            <v:group style="position:absolute;left:6411;top:2951;width:15;height:2" coordorigin="6411,2951" coordsize="15,2">
              <v:shape style="position:absolute;left:6411;top:2951;width:15;height:2" coordorigin="6411,2951" coordsize="15,0" path="m6411,2951l6426,2951e" filled="false" stroked="true" strokeweight="1.3pt" strokecolor="#fa7a6d">
                <v:path arrowok="t"/>
              </v:shape>
            </v:group>
            <v:group style="position:absolute;left:6421;top:2952;width:15;height:2" coordorigin="6421,2952" coordsize="15,2">
              <v:shape style="position:absolute;left:6421;top:2952;width:15;height:2" coordorigin="6421,2952" coordsize="15,0" path="m6421,2952l6436,2952e" filled="false" stroked="true" strokeweight="1.2pt" strokecolor="#fa7a6d">
                <v:path arrowok="t"/>
              </v:shape>
            </v:group>
            <v:group style="position:absolute;left:6431;top:2953;width:15;height:2" coordorigin="6431,2953" coordsize="15,2">
              <v:shape style="position:absolute;left:6431;top:2953;width:15;height:2" coordorigin="6431,2953" coordsize="15,0" path="m6431,2953l6446,2953e" filled="false" stroked="true" strokeweight="1.1pt" strokecolor="#fa7a6d">
                <v:path arrowok="t"/>
              </v:shape>
            </v:group>
            <v:group style="position:absolute;left:6442;top:2954;width:15;height:2" coordorigin="6442,2954" coordsize="15,2">
              <v:shape style="position:absolute;left:6442;top:2954;width:15;height:2" coordorigin="6442,2954" coordsize="15,0" path="m6442,2954l6457,2954e" filled="false" stroked="true" strokeweight="1.0pt" strokecolor="#fa7a6d">
                <v:path arrowok="t"/>
              </v:shape>
            </v:group>
            <v:group style="position:absolute;left:6452;top:2955;width:15;height:2" coordorigin="6452,2955" coordsize="15,2">
              <v:shape style="position:absolute;left:6452;top:2955;width:15;height:2" coordorigin="6452,2955" coordsize="15,0" path="m6452,2955l6467,2955e" filled="false" stroked="true" strokeweight=".9pt" strokecolor="#fa7a6d">
                <v:path arrowok="t"/>
              </v:shape>
            </v:group>
            <v:group style="position:absolute;left:6462;top:2956;width:15;height:2" coordorigin="6462,2956" coordsize="15,2">
              <v:shape style="position:absolute;left:6462;top:2956;width:15;height:2" coordorigin="6462,2956" coordsize="15,0" path="m6462,2956l6477,2956e" filled="false" stroked="true" strokeweight=".8pt" strokecolor="#fa7a6d">
                <v:path arrowok="t"/>
              </v:shape>
            </v:group>
            <v:group style="position:absolute;left:6472;top:2957;width:15;height:2" coordorigin="6472,2957" coordsize="15,2">
              <v:shape style="position:absolute;left:6472;top:2957;width:15;height:2" coordorigin="6472,2957" coordsize="15,0" path="m6472,2957l6487,2957e" filled="false" stroked="true" strokeweight=".7pt" strokecolor="#fa7a6d">
                <v:path arrowok="t"/>
              </v:shape>
            </v:group>
            <v:group style="position:absolute;left:6482;top:2958;width:15;height:2" coordorigin="6482,2958" coordsize="15,2">
              <v:shape style="position:absolute;left:6482;top:2958;width:15;height:2" coordorigin="6482,2958" coordsize="15,0" path="m6482,2958l6497,2958e" filled="false" stroked="true" strokeweight=".6pt" strokecolor="#fa7a6d">
                <v:path arrowok="t"/>
              </v:shape>
            </v:group>
            <v:group style="position:absolute;left:6492;top:2959;width:15;height:2" coordorigin="6492,2959" coordsize="15,2">
              <v:shape style="position:absolute;left:6492;top:2959;width:15;height:2" coordorigin="6492,2959" coordsize="15,0" path="m6492,2959l6507,2959e" filled="false" stroked="true" strokeweight=".5pt" strokecolor="#fa7a6d">
                <v:path arrowok="t"/>
              </v:shape>
            </v:group>
            <v:group style="position:absolute;left:6502;top:2960;width:15;height:2" coordorigin="6502,2960" coordsize="15,2">
              <v:shape style="position:absolute;left:6502;top:2960;width:15;height:2" coordorigin="6502,2960" coordsize="15,0" path="m6502,2960l6517,2960e" filled="false" stroked="true" strokeweight=".4pt" strokecolor="#fa7a6d">
                <v:path arrowok="t"/>
              </v:shape>
            </v:group>
            <v:group style="position:absolute;left:6512;top:2961;width:15;height:2" coordorigin="6512,2961" coordsize="15,2">
              <v:shape style="position:absolute;left:6512;top:2961;width:15;height:2" coordorigin="6512,2961" coordsize="15,0" path="m6512,2961l6527,2961e" filled="false" stroked="true" strokeweight=".3pt" strokecolor="#fa7a6d">
                <v:path arrowok="t"/>
              </v:shape>
            </v:group>
            <v:group style="position:absolute;left:6522;top:2962;width:15;height:2" coordorigin="6522,2962" coordsize="15,2">
              <v:shape style="position:absolute;left:6522;top:2962;width:15;height:2" coordorigin="6522,2962" coordsize="15,0" path="m6522,2962l6537,2962e" filled="false" stroked="true" strokeweight=".2pt" strokecolor="#fa7a6d">
                <v:path arrowok="t"/>
              </v:shape>
            </v:group>
            <v:group style="position:absolute;left:6532;top:2963;width:15;height:2" coordorigin="6532,2963" coordsize="15,2">
              <v:shape style="position:absolute;left:6532;top:2963;width:15;height:2" coordorigin="6532,2963" coordsize="15,0" path="m6532,2963l6547,2963e" filled="false" stroked="true" strokeweight=".1pt" strokecolor="#fa7a6d">
                <v:path arrowok="t"/>
              </v:shape>
            </v:group>
            <v:group style="position:absolute;left:6553;top:2963;width:15;height:2" coordorigin="6553,2963" coordsize="15,2">
              <v:shape style="position:absolute;left:6553;top:2963;width:15;height:2" coordorigin="6553,2963" coordsize="15,0" path="m6553,2963l6568,2963e" filled="false" stroked="true" strokeweight=".1pt" strokecolor="#fa7a6d">
                <v:path arrowok="t"/>
              </v:shape>
            </v:group>
            <v:group style="position:absolute;left:6563;top:2962;width:15;height:2" coordorigin="6563,2962" coordsize="15,2">
              <v:shape style="position:absolute;left:6563;top:2962;width:15;height:2" coordorigin="6563,2962" coordsize="15,0" path="m6563,2962l6578,2962e" filled="false" stroked="true" strokeweight=".2pt" strokecolor="#fa7a6d">
                <v:path arrowok="t"/>
              </v:shape>
            </v:group>
            <v:group style="position:absolute;left:6573;top:2962;width:15;height:2" coordorigin="6573,2962" coordsize="15,2">
              <v:shape style="position:absolute;left:6573;top:2962;width:15;height:2" coordorigin="6573,2962" coordsize="15,0" path="m6573,2962l6588,2962e" filled="false" stroked="true" strokeweight=".25pt" strokecolor="#fa7a6d">
                <v:path arrowok="t"/>
              </v:shape>
            </v:group>
            <v:group style="position:absolute;left:6583;top:2961;width:15;height:2" coordorigin="6583,2961" coordsize="15,2">
              <v:shape style="position:absolute;left:6583;top:2961;width:15;height:2" coordorigin="6583,2961" coordsize="15,0" path="m6583,2961l6598,2961e" filled="false" stroked="true" strokeweight=".3pt" strokecolor="#fa7a6d">
                <v:path arrowok="t"/>
              </v:shape>
            </v:group>
            <v:group style="position:absolute;left:6593;top:2961;width:15;height:2" coordorigin="6593,2961" coordsize="15,2">
              <v:shape style="position:absolute;left:6593;top:2961;width:15;height:2" coordorigin="6593,2961" coordsize="15,0" path="m6593,2961l6608,2961e" filled="false" stroked="true" strokeweight=".3pt" strokecolor="#fa7a6d">
                <v:path arrowok="t"/>
              </v:shape>
            </v:group>
            <v:group style="position:absolute;left:6603;top:2961;width:15;height:2" coordorigin="6603,2961" coordsize="15,2">
              <v:shape style="position:absolute;left:6603;top:2961;width:15;height:2" coordorigin="6603,2961" coordsize="15,0" path="m6603,2961l6618,2961e" filled="false" stroked="true" strokeweight=".35pt" strokecolor="#fa7a6d">
                <v:path arrowok="t"/>
              </v:shape>
            </v:group>
            <v:group style="position:absolute;left:6613;top:2960;width:15;height:2" coordorigin="6613,2960" coordsize="15,2">
              <v:shape style="position:absolute;left:6613;top:2960;width:15;height:2" coordorigin="6613,2960" coordsize="15,0" path="m6613,2960l6628,2960e" filled="false" stroked="true" strokeweight=".4pt" strokecolor="#fa7a6d">
                <v:path arrowok="t"/>
              </v:shape>
            </v:group>
            <v:group style="position:absolute;left:6623;top:2960;width:15;height:2" coordorigin="6623,2960" coordsize="15,2">
              <v:shape style="position:absolute;left:6623;top:2960;width:15;height:2" coordorigin="6623,2960" coordsize="15,0" path="m6623,2960l6638,2960e" filled="false" stroked="true" strokeweight=".45pt" strokecolor="#fa7a6d">
                <v:path arrowok="t"/>
              </v:shape>
            </v:group>
            <v:group style="position:absolute;left:6633;top:2959;width:15;height:2" coordorigin="6633,2959" coordsize="15,2">
              <v:shape style="position:absolute;left:6633;top:2959;width:15;height:2" coordorigin="6633,2959" coordsize="15,0" path="m6633,2959l6648,2959e" filled="false" stroked="true" strokeweight=".5pt" strokecolor="#fa7a6d">
                <v:path arrowok="t"/>
              </v:shape>
            </v:group>
            <v:group style="position:absolute;left:6643;top:2959;width:15;height:2" coordorigin="6643,2959" coordsize="15,2">
              <v:shape style="position:absolute;left:6643;top:2959;width:15;height:2" coordorigin="6643,2959" coordsize="15,0" path="m6643,2959l6658,2959e" filled="false" stroked="true" strokeweight=".550pt" strokecolor="#fa7a6d">
                <v:path arrowok="t"/>
              </v:shape>
            </v:group>
            <v:group style="position:absolute;left:6654;top:2958;width:15;height:2" coordorigin="6654,2958" coordsize="15,2">
              <v:shape style="position:absolute;left:6654;top:2958;width:15;height:2" coordorigin="6654,2958" coordsize="15,0" path="m6654,2958l6669,2958e" filled="false" stroked="true" strokeweight=".6pt" strokecolor="#fa7a6d">
                <v:path arrowok="t"/>
              </v:shape>
            </v:group>
            <v:group style="position:absolute;left:6664;top:2958;width:15;height:2" coordorigin="6664,2958" coordsize="15,2">
              <v:shape style="position:absolute;left:6664;top:2958;width:15;height:2" coordorigin="6664,2958" coordsize="15,0" path="m6664,2958l6679,2958e" filled="false" stroked="true" strokeweight=".6pt" strokecolor="#fa7a6d">
                <v:path arrowok="t"/>
              </v:shape>
            </v:group>
            <v:group style="position:absolute;left:6674;top:2958;width:15;height:2" coordorigin="6674,2958" coordsize="15,2">
              <v:shape style="position:absolute;left:6674;top:2958;width:15;height:2" coordorigin="6674,2958" coordsize="15,0" path="m6674,2958l6689,2958e" filled="false" stroked="true" strokeweight=".65pt" strokecolor="#fa7a6d">
                <v:path arrowok="t"/>
              </v:shape>
            </v:group>
            <v:group style="position:absolute;left:6684;top:2957;width:15;height:2" coordorigin="6684,2957" coordsize="15,2">
              <v:shape style="position:absolute;left:6684;top:2957;width:15;height:2" coordorigin="6684,2957" coordsize="15,0" path="m6684,2957l6699,2957e" filled="false" stroked="true" strokeweight=".7pt" strokecolor="#fa7a6d">
                <v:path arrowok="t"/>
              </v:shape>
            </v:group>
            <v:group style="position:absolute;left:6694;top:2957;width:15;height:2" coordorigin="6694,2957" coordsize="15,2">
              <v:shape style="position:absolute;left:6694;top:2957;width:15;height:2" coordorigin="6694,2957" coordsize="15,0" path="m6694,2957l6709,2957e" filled="false" stroked="true" strokeweight=".75pt" strokecolor="#fa7a6d">
                <v:path arrowok="t"/>
              </v:shape>
            </v:group>
            <v:group style="position:absolute;left:6704;top:2957;width:15;height:2" coordorigin="6704,2957" coordsize="15,2">
              <v:shape style="position:absolute;left:6704;top:2957;width:15;height:2" coordorigin="6704,2957" coordsize="15,0" path="m6704,2957l6719,2957e" filled="false" stroked="true" strokeweight=".75pt" strokecolor="#fa7a6d">
                <v:path arrowok="t"/>
              </v:shape>
            </v:group>
            <v:group style="position:absolute;left:6714;top:2956;width:15;height:2" coordorigin="6714,2956" coordsize="15,2">
              <v:shape style="position:absolute;left:6714;top:2956;width:15;height:2" coordorigin="6714,2956" coordsize="15,0" path="m6714,2956l6729,2956e" filled="false" stroked="true" strokeweight=".8pt" strokecolor="#fa7a6d">
                <v:path arrowok="t"/>
              </v:shape>
            </v:group>
            <v:group style="position:absolute;left:6724;top:2955;width:15;height:2" coordorigin="6724,2955" coordsize="15,2">
              <v:shape style="position:absolute;left:6724;top:2955;width:15;height:2" coordorigin="6724,2955" coordsize="15,0" path="m6724,2955l6739,2955e" filled="false" stroked="true" strokeweight=".9pt" strokecolor="#fa7a6d">
                <v:path arrowok="t"/>
              </v:shape>
            </v:group>
            <v:group style="position:absolute;left:6734;top:2954;width:15;height:2" coordorigin="6734,2954" coordsize="15,2">
              <v:shape style="position:absolute;left:6734;top:2954;width:15;height:2" coordorigin="6734,2954" coordsize="15,0" path="m6734,2954l6749,2954e" filled="false" stroked="true" strokeweight="1.0pt" strokecolor="#fa7a6d">
                <v:path arrowok="t"/>
              </v:shape>
            </v:group>
            <v:group style="position:absolute;left:6744;top:2953;width:15;height:2" coordorigin="6744,2953" coordsize="15,2">
              <v:shape style="position:absolute;left:6744;top:2953;width:15;height:2" coordorigin="6744,2953" coordsize="15,0" path="m6744,2953l6759,2953e" filled="false" stroked="true" strokeweight="1.1pt" strokecolor="#fa7a6d">
                <v:path arrowok="t"/>
              </v:shape>
            </v:group>
            <v:group style="position:absolute;left:6754;top:2952;width:15;height:2" coordorigin="6754,2952" coordsize="15,2">
              <v:shape style="position:absolute;left:6754;top:2952;width:15;height:2" coordorigin="6754,2952" coordsize="15,0" path="m6754,2952l6769,2952e" filled="false" stroked="true" strokeweight="1.2pt" strokecolor="#fa7a6d">
                <v:path arrowok="t"/>
              </v:shape>
            </v:group>
            <v:group style="position:absolute;left:6765;top:2951;width:15;height:2" coordorigin="6765,2951" coordsize="15,2">
              <v:shape style="position:absolute;left:6765;top:2951;width:15;height:2" coordorigin="6765,2951" coordsize="15,0" path="m6765,2951l6780,2951e" filled="false" stroked="true" strokeweight="1.35pt" strokecolor="#fa7a6d">
                <v:path arrowok="t"/>
              </v:shape>
            </v:group>
            <v:group style="position:absolute;left:6775;top:2950;width:15;height:2" coordorigin="6775,2950" coordsize="15,2">
              <v:shape style="position:absolute;left:6775;top:2950;width:15;height:2" coordorigin="6775,2950" coordsize="15,0" path="m6775,2950l6790,2950e" filled="false" stroked="true" strokeweight="1.45pt" strokecolor="#fa7a6d">
                <v:path arrowok="t"/>
              </v:shape>
            </v:group>
            <v:group style="position:absolute;left:6792;top:2933;width:2;height:31" coordorigin="6792,2933" coordsize="2,31">
              <v:shape style="position:absolute;left:6792;top:2933;width:2;height:31" coordorigin="6792,2933" coordsize="0,31" path="m6792,2964l6792,2933e" filled="false" stroked="true" strokeweight=".75pt" strokecolor="#fa7a6d">
                <v:path arrowok="t"/>
              </v:shape>
            </v:group>
            <v:group style="position:absolute;left:6802;top:2931;width:2;height:33" coordorigin="6802,2931" coordsize="2,33">
              <v:shape style="position:absolute;left:6802;top:2931;width:2;height:33" coordorigin="6802,2931" coordsize="0,33" path="m6802,2964l6802,2931e" filled="false" stroked="true" strokeweight=".75pt" strokecolor="#fa7a6d">
                <v:path arrowok="t"/>
              </v:shape>
            </v:group>
            <v:group style="position:absolute;left:6812;top:2929;width:2;height:35" coordorigin="6812,2929" coordsize="2,35">
              <v:shape style="position:absolute;left:6812;top:2929;width:2;height:35" coordorigin="6812,2929" coordsize="0,35" path="m6812,2964l6812,2929e" filled="false" stroked="true" strokeweight=".75pt" strokecolor="#fa7a6d">
                <v:path arrowok="t"/>
              </v:shape>
            </v:group>
            <v:group style="position:absolute;left:6822;top:2927;width:2;height:37" coordorigin="6822,2927" coordsize="2,37">
              <v:shape style="position:absolute;left:6822;top:2927;width:2;height:37" coordorigin="6822,2927" coordsize="0,37" path="m6822,2964l6822,2927e" filled="false" stroked="true" strokeweight=".75pt" strokecolor="#fa7a6d">
                <v:path arrowok="t"/>
              </v:shape>
            </v:group>
            <v:group style="position:absolute;left:6832;top:2925;width:2;height:39" coordorigin="6832,2925" coordsize="2,39">
              <v:shape style="position:absolute;left:6832;top:2925;width:2;height:39" coordorigin="6832,2925" coordsize="0,39" path="m6832,2964l6832,2925e" filled="false" stroked="true" strokeweight=".75pt" strokecolor="#fa7a6d">
                <v:path arrowok="t"/>
              </v:shape>
            </v:group>
            <v:group style="position:absolute;left:6842;top:2922;width:2;height:42" coordorigin="6842,2922" coordsize="2,42">
              <v:shape style="position:absolute;left:6842;top:2922;width:2;height:42" coordorigin="6842,2922" coordsize="0,42" path="m6842,2964l6842,2922e" filled="false" stroked="true" strokeweight=".75pt" strokecolor="#fa7a6d">
                <v:path arrowok="t"/>
              </v:shape>
            </v:group>
            <v:group style="position:absolute;left:6852;top:2920;width:2;height:44" coordorigin="6852,2920" coordsize="2,44">
              <v:shape style="position:absolute;left:6852;top:2920;width:2;height:44" coordorigin="6852,2920" coordsize="0,44" path="m6852,2964l6852,2920e" filled="false" stroked="true" strokeweight=".75pt" strokecolor="#fa7a6d">
                <v:path arrowok="t"/>
              </v:shape>
            </v:group>
            <v:group style="position:absolute;left:6862;top:2918;width:2;height:46" coordorigin="6862,2918" coordsize="2,46">
              <v:shape style="position:absolute;left:6862;top:2918;width:2;height:46" coordorigin="6862,2918" coordsize="0,46" path="m6862,2964l6862,2918e" filled="false" stroked="true" strokeweight=".75pt" strokecolor="#fa7a6d">
                <v:path arrowok="t"/>
              </v:shape>
            </v:group>
            <v:group style="position:absolute;left:6873;top:2916;width:2;height:48" coordorigin="6873,2916" coordsize="2,48">
              <v:shape style="position:absolute;left:6873;top:2916;width:2;height:48" coordorigin="6873,2916" coordsize="0,48" path="m6873,2964l6873,2916e" filled="false" stroked="true" strokeweight=".75pt" strokecolor="#fa7a6d">
                <v:path arrowok="t"/>
              </v:shape>
            </v:group>
            <v:group style="position:absolute;left:6883;top:2909;width:2;height:55" coordorigin="6883,2909" coordsize="2,55">
              <v:shape style="position:absolute;left:6883;top:2909;width:2;height:55" coordorigin="6883,2909" coordsize="0,55" path="m6883,2964l6883,2909e" filled="false" stroked="true" strokeweight=".75pt" strokecolor="#fa7a6d">
                <v:path arrowok="t"/>
              </v:shape>
            </v:group>
            <v:group style="position:absolute;left:6893;top:2903;width:2;height:61" coordorigin="6893,2903" coordsize="2,61">
              <v:shape style="position:absolute;left:6893;top:2903;width:2;height:61" coordorigin="6893,2903" coordsize="0,61" path="m6893,2964l6893,2903e" filled="false" stroked="true" strokeweight=".75pt" strokecolor="#fa7a6d">
                <v:path arrowok="t"/>
              </v:shape>
            </v:group>
            <v:group style="position:absolute;left:6903;top:2896;width:2;height:68" coordorigin="6903,2896" coordsize="2,68">
              <v:shape style="position:absolute;left:6903;top:2896;width:2;height:68" coordorigin="6903,2896" coordsize="0,68" path="m6903,2964l6903,2896e" filled="false" stroked="true" strokeweight=".75pt" strokecolor="#fa7a6d">
                <v:path arrowok="t"/>
              </v:shape>
            </v:group>
            <v:group style="position:absolute;left:6913;top:2890;width:2;height:74" coordorigin="6913,2890" coordsize="2,74">
              <v:shape style="position:absolute;left:6913;top:2890;width:2;height:74" coordorigin="6913,2890" coordsize="0,74" path="m6913,2964l6913,2890e" filled="false" stroked="true" strokeweight=".75pt" strokecolor="#fa7a6d">
                <v:path arrowok="t"/>
              </v:shape>
            </v:group>
            <v:group style="position:absolute;left:6923;top:2883;width:2;height:81" coordorigin="6923,2883" coordsize="2,81">
              <v:shape style="position:absolute;left:6923;top:2883;width:2;height:81" coordorigin="6923,2883" coordsize="0,81" path="m6923,2964l6923,2883e" filled="false" stroked="true" strokeweight=".75pt" strokecolor="#fa7a6d">
                <v:path arrowok="t"/>
              </v:shape>
            </v:group>
            <v:group style="position:absolute;left:6933;top:2877;width:2;height:87" coordorigin="6933,2877" coordsize="2,87">
              <v:shape style="position:absolute;left:6933;top:2877;width:2;height:87" coordorigin="6933,2877" coordsize="0,87" path="m6933,2964l6933,2877e" filled="false" stroked="true" strokeweight=".75pt" strokecolor="#fa7a6d">
                <v:path arrowok="t"/>
              </v:shape>
            </v:group>
            <v:group style="position:absolute;left:6943;top:2870;width:2;height:94" coordorigin="6943,2870" coordsize="2,94">
              <v:shape style="position:absolute;left:6943;top:2870;width:2;height:94" coordorigin="6943,2870" coordsize="0,94" path="m6943,2964l6943,2870e" filled="false" stroked="true" strokeweight=".75pt" strokecolor="#fa7a6d">
                <v:path arrowok="t"/>
              </v:shape>
            </v:group>
            <v:group style="position:absolute;left:6953;top:2864;width:2;height:100" coordorigin="6953,2864" coordsize="2,100">
              <v:shape style="position:absolute;left:6953;top:2864;width:2;height:100" coordorigin="6953,2864" coordsize="0,100" path="m6953,2964l6953,2864e" filled="false" stroked="true" strokeweight=".75pt" strokecolor="#fa7a6d">
                <v:path arrowok="t"/>
              </v:shape>
            </v:group>
            <v:group style="position:absolute;left:6963;top:2858;width:2;height:106" coordorigin="6963,2858" coordsize="2,106">
              <v:shape style="position:absolute;left:6963;top:2858;width:2;height:106" coordorigin="6963,2858" coordsize="0,106" path="m6963,2964l6963,2858e" filled="false" stroked="true" strokeweight=".75pt" strokecolor="#fa7a6d">
                <v:path arrowok="t"/>
              </v:shape>
            </v:group>
            <v:group style="position:absolute;left:6973;top:2851;width:2;height:113" coordorigin="6973,2851" coordsize="2,113">
              <v:shape style="position:absolute;left:6973;top:2851;width:2;height:113" coordorigin="6973,2851" coordsize="0,113" path="m6973,2964l6973,2851e" filled="false" stroked="true" strokeweight=".75pt" strokecolor="#fa7a6d">
                <v:path arrowok="t"/>
              </v:shape>
            </v:group>
            <v:group style="position:absolute;left:6984;top:2845;width:2;height:119" coordorigin="6984,2845" coordsize="2,119">
              <v:shape style="position:absolute;left:6984;top:2845;width:2;height:119" coordorigin="6984,2845" coordsize="0,119" path="m6984,2964l6984,2845e" filled="false" stroked="true" strokeweight=".75pt" strokecolor="#fa7a6d">
                <v:path arrowok="t"/>
              </v:shape>
            </v:group>
            <v:group style="position:absolute;left:6994;top:2839;width:2;height:125" coordorigin="6994,2839" coordsize="2,125">
              <v:shape style="position:absolute;left:6994;top:2839;width:2;height:125" coordorigin="6994,2839" coordsize="0,125" path="m6994,2964l6994,2839e" filled="false" stroked="true" strokeweight=".75pt" strokecolor="#fa7a6d">
                <v:path arrowok="t"/>
              </v:shape>
            </v:group>
            <v:group style="position:absolute;left:7004;top:2833;width:2;height:131" coordorigin="7004,2833" coordsize="2,131">
              <v:shape style="position:absolute;left:7004;top:2833;width:2;height:131" coordorigin="7004,2833" coordsize="0,131" path="m7004,2964l7004,2833e" filled="false" stroked="true" strokeweight=".75pt" strokecolor="#fa7a6d">
                <v:path arrowok="t"/>
              </v:shape>
            </v:group>
            <v:group style="position:absolute;left:7014;top:2826;width:2;height:138" coordorigin="7014,2826" coordsize="2,138">
              <v:shape style="position:absolute;left:7014;top:2826;width:2;height:138" coordorigin="7014,2826" coordsize="0,138" path="m7014,2964l7014,2826e" filled="false" stroked="true" strokeweight=".75pt" strokecolor="#fa7a6d">
                <v:path arrowok="t"/>
              </v:shape>
            </v:group>
            <v:group style="position:absolute;left:7024;top:2820;width:2;height:144" coordorigin="7024,2820" coordsize="2,144">
              <v:shape style="position:absolute;left:7024;top:2820;width:2;height:144" coordorigin="7024,2820" coordsize="0,144" path="m7024,2964l7024,2820e" filled="false" stroked="true" strokeweight=".75pt" strokecolor="#fa7a6d">
                <v:path arrowok="t"/>
              </v:shape>
            </v:group>
            <v:group style="position:absolute;left:7034;top:2817;width:2;height:147" coordorigin="7034,2817" coordsize="2,147">
              <v:shape style="position:absolute;left:7034;top:2817;width:2;height:147" coordorigin="7034,2817" coordsize="0,147" path="m7034,2964l7034,2817e" filled="false" stroked="true" strokeweight=".75pt" strokecolor="#fa7a6d">
                <v:path arrowok="t"/>
              </v:shape>
            </v:group>
            <v:group style="position:absolute;left:7044;top:2815;width:2;height:149" coordorigin="7044,2815" coordsize="2,149">
              <v:shape style="position:absolute;left:7044;top:2815;width:2;height:149" coordorigin="7044,2815" coordsize="0,149" path="m7044,2964l7044,2815e" filled="false" stroked="true" strokeweight=".75pt" strokecolor="#fa7a6d">
                <v:path arrowok="t"/>
              </v:shape>
            </v:group>
            <v:group style="position:absolute;left:7054;top:2812;width:2;height:152" coordorigin="7054,2812" coordsize="2,152">
              <v:shape style="position:absolute;left:7054;top:2812;width:2;height:152" coordorigin="7054,2812" coordsize="0,152" path="m7054,2964l7054,2812e" filled="false" stroked="true" strokeweight=".75pt" strokecolor="#fa7a6d">
                <v:path arrowok="t"/>
              </v:shape>
            </v:group>
            <v:group style="position:absolute;left:7064;top:2810;width:2;height:154" coordorigin="7064,2810" coordsize="2,154">
              <v:shape style="position:absolute;left:7064;top:2810;width:2;height:154" coordorigin="7064,2810" coordsize="0,154" path="m7064,2964l7064,2810e" filled="false" stroked="true" strokeweight=".75pt" strokecolor="#fa7a6d">
                <v:path arrowok="t"/>
              </v:shape>
            </v:group>
            <v:group style="position:absolute;left:7074;top:2807;width:2;height:157" coordorigin="7074,2807" coordsize="2,157">
              <v:shape style="position:absolute;left:7074;top:2807;width:2;height:157" coordorigin="7074,2807" coordsize="0,157" path="m7074,2964l7074,2807e" filled="false" stroked="true" strokeweight=".75pt" strokecolor="#fa7a6d">
                <v:path arrowok="t"/>
              </v:shape>
            </v:group>
            <v:group style="position:absolute;left:7084;top:2804;width:2;height:160" coordorigin="7084,2804" coordsize="2,160">
              <v:shape style="position:absolute;left:7084;top:2804;width:2;height:160" coordorigin="7084,2804" coordsize="0,160" path="m7084,2964l7084,2804e" filled="false" stroked="true" strokeweight=".75pt" strokecolor="#fa7a6d">
                <v:path arrowok="t"/>
              </v:shape>
            </v:group>
            <v:group style="position:absolute;left:7095;top:2802;width:2;height:162" coordorigin="7095,2802" coordsize="2,162">
              <v:shape style="position:absolute;left:7095;top:2802;width:2;height:162" coordorigin="7095,2802" coordsize="0,162" path="m7095,2964l7095,2802e" filled="false" stroked="true" strokeweight=".75pt" strokecolor="#fa7a6d">
                <v:path arrowok="t"/>
              </v:shape>
            </v:group>
            <v:group style="position:absolute;left:7105;top:2799;width:2;height:165" coordorigin="7105,2799" coordsize="2,165">
              <v:shape style="position:absolute;left:7105;top:2799;width:2;height:165" coordorigin="7105,2799" coordsize="0,165" path="m7105,2964l7105,2799e" filled="false" stroked="true" strokeweight=".75pt" strokecolor="#fa7a6d">
                <v:path arrowok="t"/>
              </v:shape>
            </v:group>
            <v:group style="position:absolute;left:7115;top:2797;width:2;height:167" coordorigin="7115,2797" coordsize="2,167">
              <v:shape style="position:absolute;left:7115;top:2797;width:2;height:167" coordorigin="7115,2797" coordsize="0,167" path="m7115,2964l7115,2797e" filled="false" stroked="true" strokeweight=".75pt" strokecolor="#fa7a6d">
                <v:path arrowok="t"/>
              </v:shape>
            </v:group>
            <v:group style="position:absolute;left:7125;top:2794;width:2;height:170" coordorigin="7125,2794" coordsize="2,170">
              <v:shape style="position:absolute;left:7125;top:2794;width:2;height:170" coordorigin="7125,2794" coordsize="0,170" path="m7125,2964l7125,2794e" filled="false" stroked="true" strokeweight=".75pt" strokecolor="#fa7a6d">
                <v:path arrowok="t"/>
              </v:shape>
            </v:group>
            <v:group style="position:absolute;left:7135;top:2791;width:2;height:173" coordorigin="7135,2791" coordsize="2,173">
              <v:shape style="position:absolute;left:7135;top:2791;width:2;height:173" coordorigin="7135,2791" coordsize="0,173" path="m7135,2964l7135,2791e" filled="false" stroked="true" strokeweight=".75pt" strokecolor="#fa7a6d">
                <v:path arrowok="t"/>
              </v:shape>
            </v:group>
            <v:group style="position:absolute;left:7145;top:2789;width:2;height:175" coordorigin="7145,2789" coordsize="2,175">
              <v:shape style="position:absolute;left:7145;top:2789;width:2;height:175" coordorigin="7145,2789" coordsize="0,175" path="m7145,2964l7145,2789e" filled="false" stroked="true" strokeweight=".75pt" strokecolor="#fa7a6d">
                <v:path arrowok="t"/>
              </v:shape>
            </v:group>
            <v:group style="position:absolute;left:7155;top:2786;width:2;height:178" coordorigin="7155,2786" coordsize="2,178">
              <v:shape style="position:absolute;left:7155;top:2786;width:2;height:178" coordorigin="7155,2786" coordsize="0,178" path="m7155,2964l7155,2786e" filled="false" stroked="true" strokeweight=".75pt" strokecolor="#fa7a6d">
                <v:path arrowok="t"/>
              </v:shape>
            </v:group>
            <v:group style="position:absolute;left:7165;top:2783;width:2;height:181" coordorigin="7165,2783" coordsize="2,181">
              <v:shape style="position:absolute;left:7165;top:2783;width:2;height:181" coordorigin="7165,2783" coordsize="0,181" path="m7165,2964l7165,2783e" filled="false" stroked="true" strokeweight=".75pt" strokecolor="#fa7a6d">
                <v:path arrowok="t"/>
              </v:shape>
            </v:group>
            <v:group style="position:absolute;left:7175;top:2781;width:2;height:183" coordorigin="7175,2781" coordsize="2,183">
              <v:shape style="position:absolute;left:7175;top:2781;width:2;height:183" coordorigin="7175,2781" coordsize="0,183" path="m7175,2964l7175,2781e" filled="false" stroked="true" strokeweight=".75pt" strokecolor="#fa7a6d">
                <v:path arrowok="t"/>
              </v:shape>
            </v:group>
            <v:group style="position:absolute;left:7185;top:2807;width:2;height:157" coordorigin="7185,2807" coordsize="2,157">
              <v:shape style="position:absolute;left:7185;top:2807;width:2;height:157" coordorigin="7185,2807" coordsize="0,157" path="m7185,2964l7185,2807e" filled="false" stroked="true" strokeweight=".75pt" strokecolor="#fa7a6d">
                <v:path arrowok="t"/>
              </v:shape>
            </v:group>
            <v:group style="position:absolute;left:7196;top:2834;width:2;height:130" coordorigin="7196,2834" coordsize="2,130">
              <v:shape style="position:absolute;left:7196;top:2834;width:2;height:130" coordorigin="7196,2834" coordsize="0,130" path="m7196,2964l7196,2834e" filled="false" stroked="true" strokeweight=".75pt" strokecolor="#fa7a6d">
                <v:path arrowok="t"/>
              </v:shape>
            </v:group>
            <v:group style="position:absolute;left:7206;top:2861;width:2;height:103" coordorigin="7206,2861" coordsize="2,103">
              <v:shape style="position:absolute;left:7206;top:2861;width:2;height:103" coordorigin="7206,2861" coordsize="0,103" path="m7206,2964l7206,2861e" filled="false" stroked="true" strokeweight=".75pt" strokecolor="#fa7a6d">
                <v:path arrowok="t"/>
              </v:shape>
            </v:group>
            <v:group style="position:absolute;left:7216;top:2889;width:2;height:75" coordorigin="7216,2889" coordsize="2,75">
              <v:shape style="position:absolute;left:7216;top:2889;width:2;height:75" coordorigin="7216,2889" coordsize="0,75" path="m7216,2964l7216,2889e" filled="false" stroked="true" strokeweight=".75pt" strokecolor="#fa7a6d">
                <v:path arrowok="t"/>
              </v:shape>
            </v:group>
            <v:group style="position:absolute;left:7226;top:2916;width:2;height:48" coordorigin="7226,2916" coordsize="2,48">
              <v:shape style="position:absolute;left:7226;top:2916;width:2;height:48" coordorigin="7226,2916" coordsize="0,48" path="m7226,2964l7226,2916e" filled="false" stroked="true" strokeweight=".75pt" strokecolor="#fa7a6d">
                <v:path arrowok="t"/>
              </v:shape>
            </v:group>
            <v:group style="position:absolute;left:7229;top:2954;width:15;height:2" coordorigin="7229,2954" coordsize="15,2">
              <v:shape style="position:absolute;left:7229;top:2954;width:15;height:2" coordorigin="7229,2954" coordsize="15,0" path="m7229,2954l7244,2954e" filled="false" stroked="true" strokeweight="1.0pt" strokecolor="#fa7a6d">
                <v:path arrowok="t"/>
              </v:shape>
            </v:group>
            <v:group style="position:absolute;left:7239;top:2960;width:15;height:2" coordorigin="7239,2960" coordsize="15,2">
              <v:shape style="position:absolute;left:7239;top:2960;width:15;height:2" coordorigin="7239,2960" coordsize="15,0" path="m7239,2960l7254,2960e" filled="false" stroked="true" strokeweight=".45pt" strokecolor="#fa7a6d">
                <v:path arrowok="t"/>
              </v:shape>
            </v:group>
            <v:group style="position:absolute;left:7256;top:2927;width:2;height:37" coordorigin="7256,2927" coordsize="2,37">
              <v:shape style="position:absolute;left:7256;top:2927;width:2;height:37" coordorigin="7256,2927" coordsize="0,37" path="m7256,2964l7256,2927e" filled="false" stroked="true" strokeweight=".75pt" strokecolor="#fa7a6d">
                <v:path arrowok="t"/>
              </v:shape>
            </v:group>
            <v:group style="position:absolute;left:7266;top:2898;width:2;height:66" coordorigin="7266,2898" coordsize="2,66">
              <v:shape style="position:absolute;left:7266;top:2898;width:2;height:66" coordorigin="7266,2898" coordsize="0,66" path="m7266,2964l7266,2898e" filled="false" stroked="true" strokeweight=".75pt" strokecolor="#fa7a6d">
                <v:path arrowok="t"/>
              </v:shape>
            </v:group>
            <v:group style="position:absolute;left:7276;top:2869;width:2;height:95" coordorigin="7276,2869" coordsize="2,95">
              <v:shape style="position:absolute;left:7276;top:2869;width:2;height:95" coordorigin="7276,2869" coordsize="0,95" path="m7276,2964l7276,2869e" filled="false" stroked="true" strokeweight=".75pt" strokecolor="#fa7a6d">
                <v:path arrowok="t"/>
              </v:shape>
            </v:group>
            <v:group style="position:absolute;left:7286;top:2839;width:2;height:125" coordorigin="7286,2839" coordsize="2,125">
              <v:shape style="position:absolute;left:7286;top:2839;width:2;height:125" coordorigin="7286,2839" coordsize="0,125" path="m7286,2964l7286,2839e" filled="false" stroked="true" strokeweight=".75pt" strokecolor="#fa7a6d">
                <v:path arrowok="t"/>
              </v:shape>
            </v:group>
            <v:group style="position:absolute;left:7296;top:2810;width:2;height:154" coordorigin="7296,2810" coordsize="2,154">
              <v:shape style="position:absolute;left:7296;top:2810;width:2;height:154" coordorigin="7296,2810" coordsize="0,154" path="m7296,2964l7296,2810e" filled="false" stroked="true" strokeweight=".75pt" strokecolor="#fa7a6d">
                <v:path arrowok="t"/>
              </v:shape>
            </v:group>
            <v:group style="position:absolute;left:7307;top:2780;width:2;height:184" coordorigin="7307,2780" coordsize="2,184">
              <v:shape style="position:absolute;left:7307;top:2780;width:2;height:184" coordorigin="7307,2780" coordsize="0,184" path="m7307,2964l7307,2780e" filled="false" stroked="true" strokeweight=".75pt" strokecolor="#fa7a6d">
                <v:path arrowok="t"/>
              </v:shape>
            </v:group>
            <v:group style="position:absolute;left:7317;top:2777;width:2;height:187" coordorigin="7317,2777" coordsize="2,187">
              <v:shape style="position:absolute;left:7317;top:2777;width:2;height:187" coordorigin="7317,2777" coordsize="0,187" path="m7317,2964l7317,2777e" filled="false" stroked="true" strokeweight=".75pt" strokecolor="#fa7a6d">
                <v:path arrowok="t"/>
              </v:shape>
            </v:group>
            <v:group style="position:absolute;left:7327;top:2696;width:2;height:268" coordorigin="7327,2696" coordsize="2,268">
              <v:shape style="position:absolute;left:7327;top:2696;width:2;height:268" coordorigin="7327,2696" coordsize="0,268" path="m7327,2964l7327,2696e" filled="false" stroked="true" strokeweight=".75pt" strokecolor="#fa7a6d">
                <v:path arrowok="t"/>
              </v:shape>
            </v:group>
            <v:group style="position:absolute;left:7337;top:2793;width:2;height:171" coordorigin="7337,2793" coordsize="2,171">
              <v:shape style="position:absolute;left:7337;top:2793;width:2;height:171" coordorigin="7337,2793" coordsize="0,171" path="m7337,2964l7337,2793e" filled="false" stroked="true" strokeweight=".75pt" strokecolor="#fa7a6d">
                <v:path arrowok="t"/>
              </v:shape>
            </v:group>
            <v:group style="position:absolute;left:7347;top:2866;width:2;height:98" coordorigin="7347,2866" coordsize="2,98">
              <v:shape style="position:absolute;left:7347;top:2866;width:2;height:98" coordorigin="7347,2866" coordsize="0,98" path="m7347,2964l7347,2866e" filled="false" stroked="true" strokeweight=".75pt" strokecolor="#fa7a6d">
                <v:path arrowok="t"/>
              </v:shape>
            </v:group>
            <v:group style="position:absolute;left:7350;top:2951;width:15;height:2" coordorigin="7350,2951" coordsize="15,2">
              <v:shape style="position:absolute;left:7350;top:2951;width:15;height:2" coordorigin="7350,2951" coordsize="15,0" path="m7350,2951l7365,2951e" filled="false" stroked="true" strokeweight="1.35pt" strokecolor="#fa7a6d">
                <v:path arrowok="t"/>
              </v:shape>
            </v:group>
            <v:group style="position:absolute;left:7367;top:2922;width:2;height:42" coordorigin="7367,2922" coordsize="2,42">
              <v:shape style="position:absolute;left:7367;top:2922;width:2;height:42" coordorigin="7367,2922" coordsize="0,42" path="m7367,2964l7367,2922e" filled="false" stroked="true" strokeweight=".75pt" strokecolor="#fa7a6d">
                <v:path arrowok="t"/>
              </v:shape>
            </v:group>
            <v:group style="position:absolute;left:7377;top:2855;width:2;height:109" coordorigin="7377,2855" coordsize="2,109">
              <v:shape style="position:absolute;left:7377;top:2855;width:2;height:109" coordorigin="7377,2855" coordsize="0,109" path="m7377,2964l7377,2855e" filled="false" stroked="true" strokeweight=".75pt" strokecolor="#fa7a6d">
                <v:path arrowok="t"/>
              </v:shape>
            </v:group>
            <v:group style="position:absolute;left:7387;top:2789;width:2;height:175" coordorigin="7387,2789" coordsize="2,175">
              <v:shape style="position:absolute;left:7387;top:2789;width:2;height:175" coordorigin="7387,2789" coordsize="0,175" path="m7387,2964l7387,2789e" filled="false" stroked="true" strokeweight=".75pt" strokecolor="#fa7a6d">
                <v:path arrowok="t"/>
              </v:shape>
            </v:group>
            <v:group style="position:absolute;left:7397;top:2725;width:2;height:239" coordorigin="7397,2725" coordsize="2,239">
              <v:shape style="position:absolute;left:7397;top:2725;width:2;height:239" coordorigin="7397,2725" coordsize="0,239" path="m7397,2964l7397,2725e" filled="false" stroked="true" strokeweight=".75pt" strokecolor="#fa7a6d">
                <v:path arrowok="t"/>
              </v:shape>
            </v:group>
            <v:group style="position:absolute;left:7408;top:2662;width:2;height:302" coordorigin="7408,2662" coordsize="2,302">
              <v:shape style="position:absolute;left:7408;top:2662;width:2;height:302" coordorigin="7408,2662" coordsize="0,302" path="m7408,2964l7408,2662e" filled="false" stroked="true" strokeweight=".75pt" strokecolor="#fa7a6d">
                <v:path arrowok="t"/>
              </v:shape>
            </v:group>
            <v:group style="position:absolute;left:7418;top:2600;width:2;height:364" coordorigin="7418,2600" coordsize="2,364">
              <v:shape style="position:absolute;left:7418;top:2600;width:2;height:364" coordorigin="7418,2600" coordsize="0,364" path="m7418,2964l7418,2600e" filled="false" stroked="true" strokeweight=".75pt" strokecolor="#fa7a6d">
                <v:path arrowok="t"/>
              </v:shape>
            </v:group>
            <v:group style="position:absolute;left:7428;top:2540;width:2;height:424" coordorigin="7428,2540" coordsize="2,424">
              <v:shape style="position:absolute;left:7428;top:2540;width:2;height:424" coordorigin="7428,2540" coordsize="0,424" path="m7428,2964l7428,2540e" filled="false" stroked="true" strokeweight=".75pt" strokecolor="#fa7a6d">
                <v:path arrowok="t"/>
              </v:shape>
            </v:group>
            <v:group style="position:absolute;left:7438;top:2481;width:2;height:483" coordorigin="7438,2481" coordsize="2,483">
              <v:shape style="position:absolute;left:7438;top:2481;width:2;height:483" coordorigin="7438,2481" coordsize="0,483" path="m7438,2964l7438,2481e" filled="false" stroked="true" strokeweight=".75pt" strokecolor="#fa7a6d">
                <v:path arrowok="t"/>
              </v:shape>
            </v:group>
            <v:group style="position:absolute;left:7448;top:2424;width:2;height:540" coordorigin="7448,2424" coordsize="2,540">
              <v:shape style="position:absolute;left:7448;top:2424;width:2;height:540" coordorigin="7448,2424" coordsize="0,540" path="m7448,2964l7448,2424e" filled="false" stroked="true" strokeweight=".75pt" strokecolor="#fa7a6d">
                <v:path arrowok="t"/>
              </v:shape>
            </v:group>
            <v:group style="position:absolute;left:7458;top:2368;width:2;height:596" coordorigin="7458,2368" coordsize="2,596">
              <v:shape style="position:absolute;left:7458;top:2368;width:2;height:596" coordorigin="7458,2368" coordsize="0,596" path="m7458,2964l7458,2368e" filled="false" stroked="true" strokeweight=".75pt" strokecolor="#fa7a6d">
                <v:path arrowok="t"/>
              </v:shape>
            </v:group>
            <v:group style="position:absolute;left:7468;top:2313;width:2;height:651" coordorigin="7468,2313" coordsize="2,651">
              <v:shape style="position:absolute;left:7468;top:2313;width:2;height:651" coordorigin="7468,2313" coordsize="0,651" path="m7468,2964l7468,2313e" filled="false" stroked="true" strokeweight=".75pt" strokecolor="#fa7a6d">
                <v:path arrowok="t"/>
              </v:shape>
            </v:group>
            <v:group style="position:absolute;left:7478;top:2259;width:2;height:705" coordorigin="7478,2259" coordsize="2,705">
              <v:shape style="position:absolute;left:7478;top:2259;width:2;height:705" coordorigin="7478,2259" coordsize="0,705" path="m7478,2964l7478,2259e" filled="false" stroked="true" strokeweight=".75pt" strokecolor="#fa7a6d">
                <v:path arrowok="t"/>
              </v:shape>
            </v:group>
            <v:group style="position:absolute;left:7488;top:2300;width:2;height:664" coordorigin="7488,2300" coordsize="2,664">
              <v:shape style="position:absolute;left:7488;top:2300;width:2;height:664" coordorigin="7488,2300" coordsize="0,664" path="m7488,2964l7488,2300e" filled="false" stroked="true" strokeweight=".75pt" strokecolor="#fa7a6d">
                <v:path arrowok="t"/>
              </v:shape>
            </v:group>
            <v:group style="position:absolute;left:7498;top:2341;width:2;height:623" coordorigin="7498,2341" coordsize="2,623">
              <v:shape style="position:absolute;left:7498;top:2341;width:2;height:623" coordorigin="7498,2341" coordsize="0,623" path="m7498,2964l7498,2341e" filled="false" stroked="true" strokeweight=".75pt" strokecolor="#fa7a6d">
                <v:path arrowok="t"/>
              </v:shape>
            </v:group>
            <v:group style="position:absolute;left:7508;top:2383;width:2;height:581" coordorigin="7508,2383" coordsize="2,581">
              <v:shape style="position:absolute;left:7508;top:2383;width:2;height:581" coordorigin="7508,2383" coordsize="0,581" path="m7508,2964l7508,2383e" filled="false" stroked="true" strokeweight=".75pt" strokecolor="#fa7a6d">
                <v:path arrowok="t"/>
              </v:shape>
            </v:group>
            <v:group style="position:absolute;left:7519;top:2425;width:2;height:539" coordorigin="7519,2425" coordsize="2,539">
              <v:shape style="position:absolute;left:7519;top:2425;width:2;height:539" coordorigin="7519,2425" coordsize="0,539" path="m7519,2964l7519,2425e" filled="false" stroked="true" strokeweight=".75pt" strokecolor="#fa7a6d">
                <v:path arrowok="t"/>
              </v:shape>
            </v:group>
            <v:group style="position:absolute;left:7529;top:2468;width:2;height:496" coordorigin="7529,2468" coordsize="2,496">
              <v:shape style="position:absolute;left:7529;top:2468;width:2;height:496" coordorigin="7529,2468" coordsize="0,496" path="m7529,2964l7529,2468e" filled="false" stroked="true" strokeweight=".75pt" strokecolor="#fa7a6d">
                <v:path arrowok="t"/>
              </v:shape>
            </v:group>
            <v:group style="position:absolute;left:7539;top:2512;width:2;height:452" coordorigin="7539,2512" coordsize="2,452">
              <v:shape style="position:absolute;left:7539;top:2512;width:2;height:452" coordorigin="7539,2512" coordsize="0,452" path="m7539,2964l7539,2512e" filled="false" stroked="true" strokeweight=".75pt" strokecolor="#fa7a6d">
                <v:path arrowok="t"/>
              </v:shape>
            </v:group>
            <v:group style="position:absolute;left:7549;top:2557;width:2;height:407" coordorigin="7549,2557" coordsize="2,407">
              <v:shape style="position:absolute;left:7549;top:2557;width:2;height:407" coordorigin="7549,2557" coordsize="0,407" path="m7549,2964l7549,2557e" filled="false" stroked="true" strokeweight=".75pt" strokecolor="#fa7a6d">
                <v:path arrowok="t"/>
              </v:shape>
            </v:group>
            <v:group style="position:absolute;left:7559;top:2602;width:2;height:362" coordorigin="7559,2602" coordsize="2,362">
              <v:shape style="position:absolute;left:7559;top:2602;width:2;height:362" coordorigin="7559,2602" coordsize="0,362" path="m7559,2964l7559,2602e" filled="false" stroked="true" strokeweight=".75pt" strokecolor="#fa7a6d">
                <v:path arrowok="t"/>
              </v:shape>
            </v:group>
            <v:group style="position:absolute;left:7569;top:2648;width:2;height:316" coordorigin="7569,2648" coordsize="2,316">
              <v:shape style="position:absolute;left:7569;top:2648;width:2;height:316" coordorigin="7569,2648" coordsize="0,316" path="m7569,2964l7569,2648e" filled="false" stroked="true" strokeweight=".75pt" strokecolor="#fa7a6d">
                <v:path arrowok="t"/>
              </v:shape>
            </v:group>
            <v:group style="position:absolute;left:7579;top:2695;width:2;height:269" coordorigin="7579,2695" coordsize="2,269">
              <v:shape style="position:absolute;left:7579;top:2695;width:2;height:269" coordorigin="7579,2695" coordsize="0,269" path="m7579,2964l7579,2695e" filled="false" stroked="true" strokeweight=".75pt" strokecolor="#fa7a6d">
                <v:path arrowok="t"/>
              </v:shape>
            </v:group>
            <v:group style="position:absolute;left:7589;top:2743;width:2;height:221" coordorigin="7589,2743" coordsize="2,221">
              <v:shape style="position:absolute;left:7589;top:2743;width:2;height:221" coordorigin="7589,2743" coordsize="0,221" path="m7589,2964l7589,2743e" filled="false" stroked="true" strokeweight=".75pt" strokecolor="#fa7a6d">
                <v:path arrowok="t"/>
              </v:shape>
            </v:group>
            <v:group style="position:absolute;left:7599;top:2791;width:2;height:173" coordorigin="7599,2791" coordsize="2,173">
              <v:shape style="position:absolute;left:7599;top:2791;width:2;height:173" coordorigin="7599,2791" coordsize="0,173" path="m7599,2964l7599,2791e" filled="false" stroked="true" strokeweight=".75pt" strokecolor="#fa7a6d">
                <v:path arrowok="t"/>
              </v:shape>
            </v:group>
            <v:group style="position:absolute;left:7609;top:2841;width:2;height:123" coordorigin="7609,2841" coordsize="2,123">
              <v:shape style="position:absolute;left:7609;top:2841;width:2;height:123" coordorigin="7609,2841" coordsize="0,123" path="m7609,2964l7609,2841e" filled="false" stroked="true" strokeweight=".75pt" strokecolor="#fa7a6d">
                <v:path arrowok="t"/>
              </v:shape>
            </v:group>
            <v:group style="position:absolute;left:7619;top:2891;width:2;height:73" coordorigin="7619,2891" coordsize="2,73">
              <v:shape style="position:absolute;left:7619;top:2891;width:2;height:73" coordorigin="7619,2891" coordsize="0,73" path="m7619,2964l7619,2891e" filled="false" stroked="true" strokeweight=".75pt" strokecolor="#fa7a6d">
                <v:path arrowok="t"/>
              </v:shape>
            </v:group>
            <v:group style="position:absolute;left:7623;top:2953;width:15;height:2" coordorigin="7623,2953" coordsize="15,2">
              <v:shape style="position:absolute;left:7623;top:2953;width:15;height:2" coordorigin="7623,2953" coordsize="15,0" path="m7623,2953l7638,2953e" filled="false" stroked="true" strokeweight="1.1pt" strokecolor="#fa7a6d">
                <v:path arrowok="t"/>
              </v:shape>
            </v:group>
            <v:group style="position:absolute;left:7640;top:2904;width:2;height:60" coordorigin="7640,2904" coordsize="2,60">
              <v:shape style="position:absolute;left:7640;top:2904;width:2;height:60" coordorigin="7640,2904" coordsize="0,60" path="m7640,2964l7640,2904e" filled="false" stroked="true" strokeweight=".75pt" strokecolor="#fa7a6d">
                <v:path arrowok="t"/>
              </v:shape>
            </v:group>
            <v:group style="position:absolute;left:7650;top:2867;width:2;height:97" coordorigin="7650,2867" coordsize="2,97">
              <v:shape style="position:absolute;left:7650;top:2867;width:2;height:97" coordorigin="7650,2867" coordsize="0,97" path="m7650,2964l7650,2867e" filled="false" stroked="true" strokeweight=".75pt" strokecolor="#fa7a6d">
                <v:path arrowok="t"/>
              </v:shape>
            </v:group>
            <v:group style="position:absolute;left:7660;top:2831;width:2;height:133" coordorigin="7660,2831" coordsize="2,133">
              <v:shape style="position:absolute;left:7660;top:2831;width:2;height:133" coordorigin="7660,2831" coordsize="0,133" path="m7660,2964l7660,2831e" filled="false" stroked="true" strokeweight=".75pt" strokecolor="#fa7a6d">
                <v:path arrowok="t"/>
              </v:shape>
            </v:group>
            <v:group style="position:absolute;left:7670;top:2794;width:2;height:170" coordorigin="7670,2794" coordsize="2,170">
              <v:shape style="position:absolute;left:7670;top:2794;width:2;height:170" coordorigin="7670,2794" coordsize="0,170" path="m7670,2964l7670,2794e" filled="false" stroked="true" strokeweight=".75pt" strokecolor="#fa7a6d">
                <v:path arrowok="t"/>
              </v:shape>
            </v:group>
            <v:group style="position:absolute;left:7680;top:2759;width:2;height:205" coordorigin="7680,2759" coordsize="2,205">
              <v:shape style="position:absolute;left:7680;top:2759;width:2;height:205" coordorigin="7680,2759" coordsize="0,205" path="m7680,2964l7680,2759e" filled="false" stroked="true" strokeweight=".75pt" strokecolor="#fa7a6d">
                <v:path arrowok="t"/>
              </v:shape>
            </v:group>
            <v:group style="position:absolute;left:7690;top:2724;width:2;height:240" coordorigin="7690,2724" coordsize="2,240">
              <v:shape style="position:absolute;left:7690;top:2724;width:2;height:240" coordorigin="7690,2724" coordsize="0,240" path="m7690,2964l7690,2724e" filled="false" stroked="true" strokeweight=".75pt" strokecolor="#fa7a6d">
                <v:path arrowok="t"/>
              </v:shape>
            </v:group>
            <v:group style="position:absolute;left:7700;top:2689;width:2;height:275" coordorigin="7700,2689" coordsize="2,275">
              <v:shape style="position:absolute;left:7700;top:2689;width:2;height:275" coordorigin="7700,2689" coordsize="0,275" path="m7700,2964l7700,2689e" filled="false" stroked="true" strokeweight=".75pt" strokecolor="#fa7a6d">
                <v:path arrowok="t"/>
              </v:shape>
            </v:group>
            <v:group style="position:absolute;left:7710;top:2655;width:2;height:309" coordorigin="7710,2655" coordsize="2,309">
              <v:shape style="position:absolute;left:7710;top:2655;width:2;height:309" coordorigin="7710,2655" coordsize="0,309" path="m7710,2964l7710,2655e" filled="false" stroked="true" strokeweight=".75pt" strokecolor="#fa7a6d">
                <v:path arrowok="t"/>
              </v:shape>
            </v:group>
            <v:group style="position:absolute;left:7720;top:2621;width:2;height:343" coordorigin="7720,2621" coordsize="2,343">
              <v:shape style="position:absolute;left:7720;top:2621;width:2;height:343" coordorigin="7720,2621" coordsize="0,343" path="m7720,2964l7720,2621e" filled="false" stroked="true" strokeweight=".75pt" strokecolor="#fa7a6d">
                <v:path arrowok="t"/>
              </v:shape>
            </v:group>
            <v:group style="position:absolute;left:7731;top:2588;width:2;height:376" coordorigin="7731,2588" coordsize="2,376">
              <v:shape style="position:absolute;left:7731;top:2588;width:2;height:376" coordorigin="7731,2588" coordsize="0,376" path="m7731,2964l7731,2588e" filled="false" stroked="true" strokeweight=".75pt" strokecolor="#fa7a6d">
                <v:path arrowok="t"/>
              </v:shape>
            </v:group>
            <v:group style="position:absolute;left:7741;top:2555;width:2;height:409" coordorigin="7741,2555" coordsize="2,409">
              <v:shape style="position:absolute;left:7741;top:2555;width:2;height:409" coordorigin="7741,2555" coordsize="0,409" path="m7741,2964l7741,2555e" filled="false" stroked="true" strokeweight=".75pt" strokecolor="#fa7a6d">
                <v:path arrowok="t"/>
              </v:shape>
            </v:group>
            <v:group style="position:absolute;left:7751;top:2522;width:2;height:442" coordorigin="7751,2522" coordsize="2,442">
              <v:shape style="position:absolute;left:7751;top:2522;width:2;height:442" coordorigin="7751,2522" coordsize="0,442" path="m7751,2964l7751,2522e" filled="false" stroked="true" strokeweight=".75pt" strokecolor="#fa7a6d">
                <v:path arrowok="t"/>
              </v:shape>
            </v:group>
            <v:group style="position:absolute;left:7761;top:2490;width:2;height:474" coordorigin="7761,2490" coordsize="2,474">
              <v:shape style="position:absolute;left:7761;top:2490;width:2;height:474" coordorigin="7761,2490" coordsize="0,474" path="m7761,2964l7761,2490e" filled="false" stroked="true" strokeweight=".75pt" strokecolor="#fa7a6d">
                <v:path arrowok="t"/>
              </v:shape>
            </v:group>
            <v:group style="position:absolute;left:7771;top:2458;width:2;height:506" coordorigin="7771,2458" coordsize="2,506">
              <v:shape style="position:absolute;left:7771;top:2458;width:2;height:506" coordorigin="7771,2458" coordsize="0,506" path="m7771,2964l7771,2458e" filled="false" stroked="true" strokeweight=".75pt" strokecolor="#fa7a6d">
                <v:path arrowok="t"/>
              </v:shape>
            </v:group>
            <v:group style="position:absolute;left:513;top:121;width:7268;height:2843" coordorigin="513,121" coordsize="7268,2843">
              <v:shape style="position:absolute;left:513;top:121;width:7268;height:2843" coordorigin="513,121" coordsize="7268,2843" path="m513,2964l7781,2964,7781,121,513,121,513,2964xe" filled="false" stroked="true" strokeweight=".375pt" strokecolor="#000000">
                <v:path arrowok="t"/>
              </v:shape>
              <v:shape style="position:absolute;left:0;top:0;width:750;height:3303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600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198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550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198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500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198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450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197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198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350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198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300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0"/>
                        <w:ind w:left="216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427;top:3063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04:00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640;top:3063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08:00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3850;top:3063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12:00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5061;top:3063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16:00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6273;top:3063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7484;top:2843;width:534;height:460" type="#_x0000_t202" filled="false" stroked="false">
                <v:textbox inset="0,0,0,0">
                  <w:txbxContent>
                    <w:p>
                      <w:pPr>
                        <w:spacing w:line="203" w:lineRule="exact" w:before="0"/>
                        <w:ind w:left="0" w:right="15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0"/>
                        <w:ind w:left="0" w:right="0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65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tabs>
          <w:tab w:pos="5479" w:val="left" w:leader="none"/>
          <w:tab w:pos="8446" w:val="left" w:leader="none"/>
        </w:tabs>
        <w:spacing w:line="20" w:lineRule="exact"/>
        <w:ind w:left="2512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/>
          <w:sz w:val="2"/>
        </w:rPr>
        <w:pict>
          <v:group style="width:30.3pt;height:.75pt;mso-position-horizontal-relative:char;mso-position-vertical-relative:line" coordorigin="0,0" coordsize="606,15">
            <v:group style="position:absolute;left:8;top:8;width:591;height:2" coordorigin="8,8" coordsize="591,2">
              <v:shape style="position:absolute;left:8;top:8;width:591;height:2" coordorigin="8,8" coordsize="591,0" path="m8,7l599,7e" filled="false" stroked="true" strokeweight=".75pt" strokecolor="#7296e5">
                <v:path arrowok="t"/>
              </v:shape>
            </v:group>
          </v:group>
        </w:pict>
      </w:r>
      <w:r>
        <w:rPr>
          <w:rFonts w:ascii="Times New Roman"/>
          <w:sz w:val="2"/>
        </w:rPr>
      </w:r>
      <w:r>
        <w:rPr>
          <w:rFonts w:ascii="Times New Roman"/>
          <w:sz w:val="2"/>
        </w:rPr>
        <w:tab/>
      </w:r>
      <w:r>
        <w:rPr>
          <w:rFonts w:ascii="Times New Roman"/>
          <w:sz w:val="2"/>
        </w:rPr>
        <w:pict>
          <v:group style="width:30.3pt;height:.75pt;mso-position-horizontal-relative:char;mso-position-vertical-relative:line" coordorigin="0,0" coordsize="606,15">
            <v:group style="position:absolute;left:8;top:8;width:591;height:2" coordorigin="8,8" coordsize="591,2">
              <v:shape style="position:absolute;left:8;top:8;width:591;height:2" coordorigin="8,8" coordsize="591,0" path="m8,7l599,7e" filled="false" stroked="true" strokeweight=".75pt" strokecolor="#fac96d">
                <v:path arrowok="t"/>
              </v:shape>
            </v:group>
          </v:group>
        </w:pict>
      </w:r>
      <w:r>
        <w:rPr>
          <w:rFonts w:ascii="Times New Roman"/>
          <w:sz w:val="2"/>
        </w:rPr>
      </w:r>
      <w:r>
        <w:rPr>
          <w:rFonts w:ascii="Times New Roman"/>
          <w:sz w:val="2"/>
        </w:rPr>
        <w:tab/>
      </w:r>
      <w:r>
        <w:rPr>
          <w:rFonts w:ascii="Times New Roman"/>
          <w:sz w:val="2"/>
        </w:rPr>
        <w:pict>
          <v:group style="width:30.3pt;height:.75pt;mso-position-horizontal-relative:char;mso-position-vertical-relative:line" coordorigin="0,0" coordsize="606,15">
            <v:group style="position:absolute;left:8;top:8;width:591;height:2" coordorigin="8,8" coordsize="591,2">
              <v:shape style="position:absolute;left:8;top:8;width:591;height:2" coordorigin="8,8" coordsize="591,0" path="m8,7l599,7e" filled="false" stroked="true" strokeweight=".75pt" strokecolor="#fa7a6d">
                <v:path arrowok="t"/>
              </v:shape>
            </v:group>
          </v:group>
        </w:pict>
      </w:r>
      <w:r>
        <w:rPr>
          <w:rFonts w:ascii="Times New Roman"/>
          <w:sz w:val="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40" w:lineRule="auto" w:before="194"/>
        <w:ind w:left="1039" w:right="1053"/>
        <w:jc w:val="left"/>
      </w:pPr>
      <w:r>
        <w:rPr>
          <w:w w:val="105"/>
        </w:rPr>
        <w:t>Figure 4.5:  </w:t>
      </w:r>
      <w:bookmarkStart w:name="_bookmark57" w:id="96"/>
      <w:bookmarkEnd w:id="96"/>
      <w:r>
        <w:rPr>
          <w:w w:val="105"/>
        </w:rPr>
        <w:t>The</w:t>
      </w:r>
      <w:r>
        <w:rPr>
          <w:w w:val="105"/>
        </w:rPr>
        <w:t> simulated Pressure compared to the actual  </w:t>
      </w:r>
      <w:r>
        <w:rPr>
          <w:spacing w:val="33"/>
          <w:w w:val="105"/>
        </w:rPr>
        <w:t> </w:t>
      </w:r>
      <w:r>
        <w:rPr>
          <w:w w:val="105"/>
        </w:rPr>
        <w:t>measurement</w:t>
      </w:r>
      <w:r>
        <w:rPr/>
      </w:r>
    </w:p>
    <w:p>
      <w:pPr>
        <w:spacing w:after="0" w:line="240" w:lineRule="auto"/>
        <w:jc w:val="left"/>
        <w:sectPr>
          <w:pgSz w:w="11910" w:h="16840"/>
          <w:pgMar w:header="420" w:footer="799" w:top="680" w:bottom="1080" w:left="1300" w:right="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Heading3"/>
        <w:numPr>
          <w:ilvl w:val="2"/>
          <w:numId w:val="23"/>
        </w:numPr>
        <w:tabs>
          <w:tab w:pos="1104" w:val="left" w:leader="none"/>
        </w:tabs>
        <w:spacing w:line="240" w:lineRule="auto" w:before="58" w:after="0"/>
        <w:ind w:left="1103" w:right="0" w:hanging="986"/>
        <w:jc w:val="both"/>
        <w:rPr>
          <w:b w:val="0"/>
          <w:bCs w:val="0"/>
        </w:rPr>
      </w:pPr>
      <w:r>
        <w:rPr/>
        <w:t>Scenario 1. Compressor set</w:t>
      </w:r>
      <w:r>
        <w:rPr>
          <w:spacing w:val="14"/>
        </w:rPr>
        <w:t> </w:t>
      </w:r>
      <w:r>
        <w:rPr/>
        <w:t>points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right="121" w:hanging="9"/>
        <w:jc w:val="both"/>
      </w:pP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Eskom</w:t>
      </w:r>
      <w:r>
        <w:rPr>
          <w:spacing w:val="20"/>
          <w:w w:val="105"/>
        </w:rPr>
        <w:t> </w:t>
      </w:r>
      <w:r>
        <w:rPr>
          <w:w w:val="105"/>
        </w:rPr>
        <w:t>evening</w:t>
      </w:r>
      <w:r>
        <w:rPr>
          <w:spacing w:val="20"/>
          <w:w w:val="105"/>
        </w:rPr>
        <w:t> </w:t>
      </w:r>
      <w:r>
        <w:rPr>
          <w:w w:val="105"/>
        </w:rPr>
        <w:t>peak</w:t>
      </w:r>
      <w:r>
        <w:rPr>
          <w:spacing w:val="19"/>
          <w:w w:val="105"/>
        </w:rPr>
        <w:t> </w:t>
      </w:r>
      <w:r>
        <w:rPr>
          <w:w w:val="105"/>
        </w:rPr>
        <w:t>tariff</w:t>
      </w:r>
      <w:r>
        <w:rPr>
          <w:spacing w:val="19"/>
          <w:w w:val="105"/>
        </w:rPr>
        <w:t> </w:t>
      </w:r>
      <w:r>
        <w:rPr>
          <w:w w:val="105"/>
        </w:rPr>
        <w:t>time</w:t>
      </w:r>
      <w:r>
        <w:rPr>
          <w:spacing w:val="19"/>
          <w:w w:val="105"/>
        </w:rPr>
        <w:t> </w:t>
      </w:r>
      <w:r>
        <w:rPr>
          <w:w w:val="105"/>
        </w:rPr>
        <w:t>occurs</w:t>
      </w:r>
      <w:r>
        <w:rPr>
          <w:spacing w:val="19"/>
          <w:w w:val="105"/>
        </w:rPr>
        <w:t> </w:t>
      </w:r>
      <w:r>
        <w:rPr>
          <w:w w:val="105"/>
        </w:rPr>
        <w:t>during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blasting</w:t>
      </w:r>
      <w:r>
        <w:rPr>
          <w:spacing w:val="19"/>
          <w:w w:val="105"/>
        </w:rPr>
        <w:t> </w:t>
      </w:r>
      <w:r>
        <w:rPr>
          <w:w w:val="105"/>
        </w:rPr>
        <w:t>shift.</w:t>
      </w:r>
      <w:r>
        <w:rPr>
          <w:spacing w:val="48"/>
          <w:w w:val="105"/>
        </w:rPr>
        <w:t> </w:t>
      </w:r>
      <w:r>
        <w:rPr>
          <w:w w:val="105"/>
        </w:rPr>
        <w:t>During</w:t>
      </w:r>
      <w:r>
        <w:rPr>
          <w:spacing w:val="19"/>
          <w:w w:val="105"/>
        </w:rPr>
        <w:t> </w:t>
      </w:r>
      <w:r>
        <w:rPr>
          <w:w w:val="105"/>
        </w:rPr>
        <w:t>this</w:t>
      </w:r>
      <w:r>
        <w:rPr>
          <w:spacing w:val="20"/>
          <w:w w:val="105"/>
        </w:rPr>
        <w:t> </w:t>
      </w:r>
      <w:r>
        <w:rPr>
          <w:w w:val="105"/>
        </w:rPr>
        <w:t>shift,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-59"/>
          <w:w w:val="105"/>
        </w:rPr>
        <w:t> </w:t>
      </w:r>
      <w:r>
        <w:rPr>
          <w:spacing w:val="-59"/>
          <w:w w:val="105"/>
        </w:rPr>
      </w:r>
      <w:r>
        <w:rPr>
          <w:w w:val="105"/>
        </w:rPr>
        <w:t>pressure</w:t>
      </w:r>
      <w:r>
        <w:rPr>
          <w:spacing w:val="28"/>
          <w:w w:val="105"/>
        </w:rPr>
        <w:t> </w:t>
      </w:r>
      <w:r>
        <w:rPr>
          <w:w w:val="105"/>
        </w:rPr>
        <w:t>requirements</w:t>
      </w:r>
      <w:r>
        <w:rPr>
          <w:spacing w:val="30"/>
          <w:w w:val="105"/>
        </w:rPr>
        <w:t> </w:t>
      </w:r>
      <w:r>
        <w:rPr>
          <w:w w:val="105"/>
        </w:rPr>
        <w:t>underground</w:t>
      </w:r>
      <w:r>
        <w:rPr>
          <w:spacing w:val="30"/>
          <w:w w:val="105"/>
        </w:rPr>
        <w:t> </w:t>
      </w:r>
      <w:r>
        <w:rPr>
          <w:w w:val="105"/>
        </w:rPr>
        <w:t>are</w:t>
      </w:r>
      <w:r>
        <w:rPr>
          <w:spacing w:val="30"/>
          <w:w w:val="105"/>
        </w:rPr>
        <w:t> </w:t>
      </w:r>
      <w:r>
        <w:rPr>
          <w:w w:val="105"/>
        </w:rPr>
        <w:t>lower</w:t>
      </w:r>
      <w:r>
        <w:rPr>
          <w:spacing w:val="30"/>
          <w:w w:val="105"/>
        </w:rPr>
        <w:t> </w:t>
      </w:r>
      <w:r>
        <w:rPr>
          <w:w w:val="105"/>
        </w:rPr>
        <w:t>than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rest</w:t>
      </w:r>
      <w:r>
        <w:rPr>
          <w:spacing w:val="30"/>
          <w:w w:val="105"/>
        </w:rPr>
        <w:t> </w:t>
      </w:r>
      <w:r>
        <w:rPr>
          <w:w w:val="105"/>
        </w:rPr>
        <w:t>of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day.</w:t>
      </w:r>
      <w:r>
        <w:rPr>
          <w:spacing w:val="61"/>
          <w:w w:val="105"/>
        </w:rPr>
        <w:t> </w:t>
      </w:r>
      <w:r>
        <w:rPr>
          <w:w w:val="105"/>
        </w:rPr>
        <w:t>Reducing</w:t>
      </w:r>
      <w:r>
        <w:rPr>
          <w:spacing w:val="30"/>
          <w:w w:val="105"/>
        </w:rPr>
        <w:t> </w:t>
      </w:r>
      <w:r>
        <w:rPr>
          <w:w w:val="105"/>
        </w:rPr>
        <w:t>pressure</w:t>
      </w:r>
      <w:r>
        <w:rPr>
          <w:w w:val="106"/>
        </w:rPr>
        <w:t> </w:t>
      </w:r>
      <w:r>
        <w:rPr>
          <w:w w:val="105"/>
        </w:rPr>
        <w:t>in the network reduces power as less work is required from the compressors.</w:t>
      </w:r>
      <w:r>
        <w:rPr>
          <w:spacing w:val="58"/>
          <w:w w:val="105"/>
        </w:rPr>
        <w:t> </w:t>
      </w:r>
      <w:r>
        <w:rPr>
          <w:w w:val="105"/>
        </w:rPr>
        <w:t>Additionally,</w:t>
      </w:r>
      <w:r>
        <w:rPr>
          <w:w w:val="106"/>
        </w:rPr>
        <w:t> </w:t>
      </w:r>
      <w:r>
        <w:rPr>
          <w:w w:val="105"/>
        </w:rPr>
        <w:t>losses caused leaks, open valves, etc. are reduced. However, lowering the pressure</w:t>
      </w:r>
      <w:r>
        <w:rPr>
          <w:spacing w:val="28"/>
          <w:w w:val="105"/>
        </w:rPr>
        <w:t> </w:t>
      </w:r>
      <w:r>
        <w:rPr>
          <w:w w:val="105"/>
        </w:rPr>
        <w:t>set-point</w:t>
      </w:r>
      <w:r>
        <w:rPr>
          <w:w w:val="136"/>
        </w:rPr>
        <w:t> </w:t>
      </w:r>
      <w:r>
        <w:rPr>
          <w:w w:val="105"/>
        </w:rPr>
        <w:t>of the compressors requires independently controlling the air to the gold  </w:t>
      </w:r>
      <w:r>
        <w:rPr>
          <w:spacing w:val="40"/>
          <w:w w:val="105"/>
        </w:rPr>
        <w:t> </w:t>
      </w:r>
      <w:r>
        <w:rPr>
          <w:w w:val="105"/>
        </w:rPr>
        <w:t>plant.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left="108" w:right="118" w:firstLine="8"/>
        <w:jc w:val="both"/>
      </w:pPr>
      <w:r>
        <w:rPr>
          <w:w w:val="105"/>
        </w:rPr>
        <w:t>Using</w:t>
      </w:r>
      <w:r>
        <w:rPr>
          <w:spacing w:val="-27"/>
          <w:w w:val="105"/>
        </w:rPr>
        <w:t> </w:t>
      </w:r>
      <w:r>
        <w:rPr>
          <w:w w:val="105"/>
        </w:rPr>
        <w:t>the</w:t>
      </w:r>
      <w:r>
        <w:rPr>
          <w:spacing w:val="-27"/>
          <w:w w:val="105"/>
        </w:rPr>
        <w:t> </w:t>
      </w:r>
      <w:r>
        <w:rPr>
          <w:w w:val="105"/>
        </w:rPr>
        <w:t>verified</w:t>
      </w:r>
      <w:r>
        <w:rPr>
          <w:spacing w:val="-28"/>
          <w:w w:val="105"/>
        </w:rPr>
        <w:t> </w:t>
      </w:r>
      <w:r>
        <w:rPr>
          <w:w w:val="105"/>
        </w:rPr>
        <w:t>simulation</w:t>
      </w:r>
      <w:r>
        <w:rPr>
          <w:spacing w:val="-26"/>
          <w:w w:val="105"/>
        </w:rPr>
        <w:t> </w:t>
      </w:r>
      <w:r>
        <w:rPr>
          <w:w w:val="105"/>
        </w:rPr>
        <w:t>model,</w:t>
      </w:r>
      <w:r>
        <w:rPr>
          <w:spacing w:val="-25"/>
          <w:w w:val="105"/>
        </w:rPr>
        <w:t> </w:t>
      </w:r>
      <w:r>
        <w:rPr>
          <w:w w:val="105"/>
        </w:rPr>
        <w:t>the</w:t>
      </w:r>
      <w:r>
        <w:rPr>
          <w:spacing w:val="-27"/>
          <w:w w:val="105"/>
        </w:rPr>
        <w:t> </w:t>
      </w:r>
      <w:r>
        <w:rPr>
          <w:w w:val="105"/>
        </w:rPr>
        <w:t>compressor</w:t>
      </w:r>
      <w:r>
        <w:rPr>
          <w:spacing w:val="-27"/>
          <w:w w:val="105"/>
        </w:rPr>
        <w:t> </w:t>
      </w:r>
      <w:r>
        <w:rPr>
          <w:w w:val="105"/>
        </w:rPr>
        <w:t>set-points</w:t>
      </w:r>
      <w:r>
        <w:rPr>
          <w:spacing w:val="-27"/>
          <w:w w:val="105"/>
        </w:rPr>
        <w:t> </w:t>
      </w:r>
      <w:r>
        <w:rPr>
          <w:w w:val="105"/>
        </w:rPr>
        <w:t>were</w:t>
      </w:r>
      <w:r>
        <w:rPr>
          <w:spacing w:val="-27"/>
          <w:w w:val="105"/>
        </w:rPr>
        <w:t> </w:t>
      </w:r>
      <w:r>
        <w:rPr>
          <w:w w:val="105"/>
        </w:rPr>
        <w:t>reduced</w:t>
      </w:r>
      <w:r>
        <w:rPr>
          <w:spacing w:val="-28"/>
          <w:w w:val="105"/>
        </w:rPr>
        <w:t> </w:t>
      </w:r>
      <w:r>
        <w:rPr>
          <w:w w:val="105"/>
        </w:rPr>
        <w:t>to</w:t>
      </w:r>
      <w:r>
        <w:rPr>
          <w:spacing w:val="-27"/>
          <w:w w:val="105"/>
        </w:rPr>
        <w:t> </w:t>
      </w:r>
      <w:r>
        <w:rPr>
          <w:w w:val="105"/>
        </w:rPr>
        <w:t>420</w:t>
      </w:r>
      <w:r>
        <w:rPr>
          <w:spacing w:val="-27"/>
          <w:w w:val="105"/>
        </w:rPr>
        <w:t> </w:t>
      </w:r>
      <w:r>
        <w:rPr>
          <w:w w:val="105"/>
        </w:rPr>
        <w:t>kilopascals,</w:t>
      </w:r>
      <w:r>
        <w:rPr>
          <w:w w:val="100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minimum</w:t>
      </w:r>
      <w:r>
        <w:rPr>
          <w:spacing w:val="-13"/>
          <w:w w:val="105"/>
        </w:rPr>
        <w:t> </w:t>
      </w:r>
      <w:r>
        <w:rPr>
          <w:w w:val="105"/>
        </w:rPr>
        <w:t>allowed</w:t>
      </w:r>
      <w:r>
        <w:rPr>
          <w:spacing w:val="-13"/>
          <w:w w:val="105"/>
        </w:rPr>
        <w:t> </w:t>
      </w:r>
      <w:r>
        <w:rPr>
          <w:w w:val="105"/>
        </w:rPr>
        <w:t>compressor</w:t>
      </w:r>
      <w:r>
        <w:rPr>
          <w:spacing w:val="-13"/>
          <w:w w:val="105"/>
        </w:rPr>
        <w:t> </w:t>
      </w:r>
      <w:r>
        <w:rPr>
          <w:w w:val="105"/>
        </w:rPr>
        <w:t>set-point</w:t>
      </w:r>
      <w:r>
        <w:rPr>
          <w:spacing w:val="-13"/>
          <w:w w:val="105"/>
        </w:rPr>
        <w:t> </w:t>
      </w:r>
      <w:r>
        <w:rPr>
          <w:w w:val="105"/>
        </w:rPr>
        <w:t>during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drilling</w:t>
      </w:r>
      <w:r>
        <w:rPr>
          <w:spacing w:val="-14"/>
          <w:w w:val="105"/>
        </w:rPr>
        <w:t> </w:t>
      </w:r>
      <w:r>
        <w:rPr>
          <w:w w:val="105"/>
        </w:rPr>
        <w:t>shift.</w:t>
      </w:r>
      <w:r>
        <w:rPr>
          <w:spacing w:val="9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compressor</w:t>
      </w:r>
      <w:r>
        <w:rPr>
          <w:spacing w:val="-13"/>
          <w:w w:val="105"/>
        </w:rPr>
        <w:t> </w:t>
      </w:r>
      <w:r>
        <w:rPr>
          <w:w w:val="105"/>
        </w:rPr>
        <w:t>schedule</w:t>
      </w:r>
      <w:r>
        <w:rPr>
          <w:w w:val="100"/>
        </w:rPr>
        <w:t> </w:t>
      </w:r>
      <w:r>
        <w:rPr>
          <w:w w:val="105"/>
        </w:rPr>
        <w:t>was</w:t>
      </w:r>
      <w:r>
        <w:rPr>
          <w:spacing w:val="25"/>
          <w:w w:val="105"/>
        </w:rPr>
        <w:t> </w:t>
      </w:r>
      <w:r>
        <w:rPr>
          <w:w w:val="105"/>
        </w:rPr>
        <w:t>changed</w:t>
      </w:r>
      <w:r>
        <w:rPr>
          <w:spacing w:val="25"/>
          <w:w w:val="105"/>
        </w:rPr>
        <w:t> </w:t>
      </w:r>
      <w:r>
        <w:rPr>
          <w:w w:val="105"/>
        </w:rPr>
        <w:t>to</w:t>
      </w:r>
      <w:r>
        <w:rPr>
          <w:spacing w:val="25"/>
          <w:w w:val="105"/>
        </w:rPr>
        <w:t> </w:t>
      </w:r>
      <w:r>
        <w:rPr>
          <w:w w:val="105"/>
        </w:rPr>
        <w:t>allow</w:t>
      </w:r>
      <w:r>
        <w:rPr>
          <w:spacing w:val="25"/>
          <w:w w:val="105"/>
        </w:rPr>
        <w:t> </w:t>
      </w:r>
      <w:r>
        <w:rPr>
          <w:w w:val="105"/>
        </w:rPr>
        <w:t>independent</w:t>
      </w:r>
      <w:r>
        <w:rPr>
          <w:spacing w:val="24"/>
          <w:w w:val="105"/>
        </w:rPr>
        <w:t> </w:t>
      </w:r>
      <w:r>
        <w:rPr>
          <w:w w:val="105"/>
        </w:rPr>
        <w:t>control</w:t>
      </w:r>
      <w:r>
        <w:rPr>
          <w:spacing w:val="27"/>
          <w:w w:val="105"/>
        </w:rPr>
        <w:t> </w:t>
      </w:r>
      <w:r>
        <w:rPr>
          <w:w w:val="105"/>
        </w:rPr>
        <w:t>of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gold</w:t>
      </w:r>
      <w:r>
        <w:rPr>
          <w:spacing w:val="25"/>
          <w:w w:val="105"/>
        </w:rPr>
        <w:t> </w:t>
      </w:r>
      <w:r>
        <w:rPr>
          <w:w w:val="105"/>
        </w:rPr>
        <w:t>plant</w:t>
      </w:r>
      <w:r>
        <w:rPr>
          <w:spacing w:val="25"/>
          <w:w w:val="105"/>
        </w:rPr>
        <w:t> </w:t>
      </w:r>
      <w:r>
        <w:rPr>
          <w:w w:val="105"/>
        </w:rPr>
        <w:t>pressure.</w:t>
      </w:r>
      <w:r>
        <w:rPr>
          <w:spacing w:val="55"/>
          <w:w w:val="105"/>
        </w:rPr>
        <w:t> </w:t>
      </w:r>
      <w:r>
        <w:rPr>
          <w:w w:val="105"/>
        </w:rPr>
        <w:t>Gold</w:t>
      </w:r>
      <w:r>
        <w:rPr>
          <w:spacing w:val="25"/>
          <w:w w:val="105"/>
        </w:rPr>
        <w:t> </w:t>
      </w:r>
      <w:r>
        <w:rPr>
          <w:w w:val="105"/>
        </w:rPr>
        <w:t>plant</w:t>
      </w:r>
      <w:r>
        <w:rPr>
          <w:spacing w:val="25"/>
          <w:w w:val="105"/>
        </w:rPr>
        <w:t> </w:t>
      </w:r>
      <w:r>
        <w:rPr>
          <w:w w:val="105"/>
        </w:rPr>
        <w:t>pressure</w:t>
      </w:r>
      <w:r>
        <w:rPr>
          <w:spacing w:val="-56"/>
          <w:w w:val="105"/>
        </w:rPr>
        <w:t> </w:t>
      </w:r>
      <w:r>
        <w:rPr>
          <w:spacing w:val="-56"/>
          <w:w w:val="105"/>
        </w:rPr>
      </w:r>
      <w:r>
        <w:rPr>
          <w:w w:val="105"/>
        </w:rPr>
        <w:t>was maintained at 490</w:t>
      </w:r>
      <w:r>
        <w:rPr>
          <w:spacing w:val="35"/>
          <w:w w:val="105"/>
        </w:rPr>
        <w:t> </w:t>
      </w:r>
      <w:r>
        <w:rPr>
          <w:w w:val="105"/>
        </w:rPr>
        <w:t>kilopascals.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240" w:lineRule="auto"/>
        <w:ind w:left="108" w:right="0"/>
        <w:jc w:val="both"/>
      </w:pP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results</w:t>
      </w:r>
      <w:r>
        <w:rPr>
          <w:spacing w:val="27"/>
          <w:w w:val="105"/>
        </w:rPr>
        <w:t> </w:t>
      </w:r>
      <w:r>
        <w:rPr>
          <w:w w:val="105"/>
        </w:rPr>
        <w:t>of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simulation,</w:t>
      </w:r>
      <w:r>
        <w:rPr>
          <w:spacing w:val="30"/>
          <w:w w:val="105"/>
        </w:rPr>
        <w:t> </w:t>
      </w:r>
      <w:r>
        <w:rPr>
          <w:w w:val="105"/>
        </w:rPr>
        <w:t>shown,</w:t>
      </w:r>
      <w:r>
        <w:rPr>
          <w:spacing w:val="30"/>
          <w:w w:val="105"/>
        </w:rPr>
        <w:t> </w:t>
      </w:r>
      <w:r>
        <w:rPr>
          <w:w w:val="105"/>
        </w:rPr>
        <w:t>in</w:t>
      </w:r>
      <w:r>
        <w:rPr>
          <w:spacing w:val="27"/>
          <w:w w:val="105"/>
        </w:rPr>
        <w:t> </w:t>
      </w:r>
      <w:r>
        <w:rPr>
          <w:w w:val="105"/>
        </w:rPr>
        <w:t>fig.</w:t>
      </w:r>
      <w:r>
        <w:rPr>
          <w:spacing w:val="27"/>
          <w:w w:val="105"/>
        </w:rPr>
        <w:t> </w:t>
      </w:r>
      <w:hyperlink w:history="true" w:anchor="_bookmark58">
        <w:r>
          <w:rPr>
            <w:w w:val="105"/>
          </w:rPr>
          <w:t>4.6,</w:t>
        </w:r>
      </w:hyperlink>
      <w:r>
        <w:rPr>
          <w:spacing w:val="30"/>
          <w:w w:val="105"/>
        </w:rPr>
        <w:t> </w:t>
      </w:r>
      <w:r>
        <w:rPr>
          <w:w w:val="105"/>
        </w:rPr>
        <w:t>indicated</w:t>
      </w:r>
      <w:r>
        <w:rPr>
          <w:spacing w:val="27"/>
          <w:w w:val="105"/>
        </w:rPr>
        <w:t> </w:t>
      </w:r>
      <w:r>
        <w:rPr>
          <w:w w:val="105"/>
        </w:rPr>
        <w:t>an</w:t>
      </w:r>
      <w:r>
        <w:rPr>
          <w:spacing w:val="27"/>
          <w:w w:val="105"/>
        </w:rPr>
        <w:t> </w:t>
      </w:r>
      <w:r>
        <w:rPr>
          <w:w w:val="105"/>
        </w:rPr>
        <w:t>average</w:t>
      </w:r>
      <w:r>
        <w:rPr>
          <w:spacing w:val="27"/>
          <w:w w:val="105"/>
        </w:rPr>
        <w:t> </w:t>
      </w:r>
      <w:r>
        <w:rPr>
          <w:w w:val="105"/>
        </w:rPr>
        <w:t>power</w:t>
      </w:r>
      <w:r>
        <w:rPr>
          <w:spacing w:val="26"/>
          <w:w w:val="105"/>
        </w:rPr>
        <w:t> </w:t>
      </w:r>
      <w:r>
        <w:rPr>
          <w:w w:val="105"/>
        </w:rPr>
        <w:t>reduction</w:t>
      </w:r>
      <w:r>
        <w:rPr>
          <w:spacing w:val="27"/>
          <w:w w:val="105"/>
        </w:rPr>
        <w:t> </w:t>
      </w:r>
      <w:r>
        <w:rPr>
          <w:w w:val="105"/>
        </w:rPr>
        <w:t>of</w:t>
      </w:r>
      <w:r>
        <w:rPr/>
      </w:r>
    </w:p>
    <w:p>
      <w:pPr>
        <w:pStyle w:val="BodyText"/>
        <w:spacing w:line="352" w:lineRule="auto" w:before="128"/>
        <w:ind w:right="124"/>
        <w:jc w:val="both"/>
      </w:pPr>
      <w:r>
        <w:rPr/>
        <w:pict>
          <v:group style="position:absolute;margin-left:70.616997pt;margin-top:49.854126pt;width:468.65pt;height:192pt;mso-position-horizontal-relative:page;mso-position-vertical-relative:paragraph;z-index:-417664" coordorigin="1412,997" coordsize="9373,3840">
            <v:group style="position:absolute;left:1417;top:1002;width:9364;height:2" coordorigin="1417,1002" coordsize="9364,2">
              <v:shape style="position:absolute;left:1417;top:1002;width:9364;height:2" coordorigin="1417,1002" coordsize="9364,0" path="m1417,1002l10780,1002e" filled="false" stroked="true" strokeweight=".498pt" strokecolor="#000000">
                <v:path arrowok="t"/>
              </v:shape>
            </v:group>
            <v:group style="position:absolute;left:1422;top:1002;width:2;height:3830" coordorigin="1422,1002" coordsize="2,3830">
              <v:shape style="position:absolute;left:1422;top:1002;width:2;height:3830" coordorigin="1422,1002" coordsize="0,3830" path="m1422,4832l1422,1002e" filled="false" stroked="true" strokeweight=".498pt" strokecolor="#000000">
                <v:path arrowok="t"/>
              </v:shape>
            </v:group>
            <v:group style="position:absolute;left:10775;top:1002;width:2;height:3830" coordorigin="10775,1002" coordsize="2,3830">
              <v:shape style="position:absolute;left:10775;top:1002;width:2;height:3830" coordorigin="10775,1002" coordsize="0,3830" path="m10775,4832l10775,1002e" filled="false" stroked="true" strokeweight=".498pt" strokecolor="#000000">
                <v:path arrowok="t"/>
              </v:shape>
            </v:group>
            <v:group style="position:absolute;left:1417;top:4832;width:9364;height:2" coordorigin="1417,4832" coordsize="9364,2">
              <v:shape style="position:absolute;left:1417;top:4832;width:9364;height:2" coordorigin="1417,4832" coordsize="9364,0" path="m1417,4832l10780,4832e" filled="false" stroked="true" strokeweight=".498pt" strokecolor="#000000">
                <v:path arrowok="t"/>
              </v:shape>
              <v:shape style="position:absolute;left:1850;top:1171;width:1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6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631;top:1171;width:1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631;top:1818;width:300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</w:t>
                      </w:r>
                      <w:r>
                        <w:rPr>
                          <w:rFonts w:ascii="Arial"/>
                          <w:i/>
                          <w:w w:val="97"/>
                          <w:sz w:val="24"/>
                        </w:rPr>
                        <w:t>.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850;top:2035;width:1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631;top:2466;width:1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850;top:2898;width:1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631;top:3113;width:300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Arial"/>
                          <w:i/>
                          <w:w w:val="97"/>
                          <w:sz w:val="24"/>
                        </w:rPr>
                        <w:t>.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72.5896pt;margin-top:93.267151pt;width:14pt;height:72.3pt;mso-position-horizontal-relative:page;mso-position-vertical-relative:paragraph;z-index:11512" type="#_x0000_t202" filled="false" stroked="false">
            <v:textbox inset="0,0,0,0" style="layout-flow:vertical;mso-layout-flow-alt:bottom-to-top">
              <w:txbxContent>
                <w:p>
                  <w:pPr>
                    <w:spacing w:line="251" w:lineRule="exact" w:before="0"/>
                    <w:ind w:left="20" w:right="0" w:firstLine="0"/>
                    <w:jc w:val="left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>
                    <w:rPr>
                      <w:rFonts w:ascii="Times New Roman"/>
                      <w:w w:val="104"/>
                      <w:sz w:val="24"/>
                    </w:rPr>
                    <w:t>Power</w:t>
                  </w:r>
                  <w:r>
                    <w:rPr>
                      <w:rFonts w:ascii="Times New Roman"/>
                      <w:spacing w:val="18"/>
                      <w:sz w:val="24"/>
                    </w:rPr>
                    <w:t> 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(</w:t>
                  </w:r>
                  <w:r>
                    <w:rPr>
                      <w:rFonts w:ascii="Arial"/>
                      <w:i/>
                      <w:spacing w:val="24"/>
                      <w:w w:val="113"/>
                      <w:sz w:val="24"/>
                    </w:rPr>
                    <w:t>M</w:t>
                  </w:r>
                  <w:r>
                    <w:rPr>
                      <w:rFonts w:ascii="Arial"/>
                      <w:i/>
                      <w:w w:val="97"/>
                      <w:sz w:val="24"/>
                    </w:rPr>
                    <w:t>W</w:t>
                  </w:r>
                  <w:r>
                    <w:rPr>
                      <w:rFonts w:ascii="Arial"/>
                      <w:i/>
                      <w:spacing w:val="-34"/>
                      <w:sz w:val="24"/>
                    </w:rPr>
                    <w:t> 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)</w:t>
                  </w:r>
                  <w:r>
                    <w:rPr>
                      <w:rFonts w:ascii="Times New Roman"/>
                      <w:sz w:val="24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06.327606pt;margin-top:74.245148pt;width:14pt;height:110.35pt;mso-position-horizontal-relative:page;mso-position-vertical-relative:paragraph;z-index:11536" type="#_x0000_t20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51" w:lineRule="exact"/>
                    <w:ind w:left="20" w:right="0"/>
                    <w:jc w:val="left"/>
                  </w:pPr>
                  <w:r>
                    <w:rPr>
                      <w:w w:val="104"/>
                    </w:rPr>
                    <w:t>Power</w:t>
                  </w:r>
                  <w:r>
                    <w:rPr>
                      <w:spacing w:val="18"/>
                    </w:rPr>
                    <w:t> </w:t>
                  </w:r>
                  <w:r>
                    <w:rPr>
                      <w:w w:val="102"/>
                    </w:rPr>
                    <w:t>Saving</w:t>
                  </w:r>
                  <w:r>
                    <w:rPr>
                      <w:spacing w:val="18"/>
                    </w:rPr>
                    <w:t> </w:t>
                  </w:r>
                  <w:r>
                    <w:rPr>
                      <w:w w:val="113"/>
                    </w:rPr>
                    <w:t>(</w:t>
                  </w:r>
                  <w:r>
                    <w:rPr>
                      <w:rFonts w:ascii="Arial"/>
                      <w:i/>
                      <w:spacing w:val="24"/>
                      <w:w w:val="113"/>
                    </w:rPr>
                    <w:t>M</w:t>
                  </w:r>
                  <w:r>
                    <w:rPr>
                      <w:rFonts w:ascii="Arial"/>
                      <w:i/>
                      <w:w w:val="97"/>
                    </w:rPr>
                    <w:t>W</w:t>
                  </w:r>
                  <w:r>
                    <w:rPr>
                      <w:rFonts w:ascii="Arial"/>
                      <w:i/>
                      <w:spacing w:val="-34"/>
                    </w:rPr>
                    <w:t> </w:t>
                  </w:r>
                  <w:r>
                    <w:rPr>
                      <w:w w:val="113"/>
                    </w:rPr>
                    <w:t>)</w:t>
                  </w:r>
                  <w:r>
                    <w:rPr/>
                  </w:r>
                </w:p>
              </w:txbxContent>
            </v:textbox>
            <w10:wrap type="none"/>
          </v:shape>
        </w:pict>
      </w:r>
      <w:r>
        <w:rPr>
          <w:w w:val="105"/>
        </w:rPr>
        <w:t>0.46</w:t>
      </w:r>
      <w:r>
        <w:rPr>
          <w:spacing w:val="18"/>
          <w:w w:val="105"/>
        </w:rPr>
        <w:t> </w:t>
      </w:r>
      <w:r>
        <w:rPr>
          <w:w w:val="105"/>
        </w:rPr>
        <w:t>MW</w:t>
      </w:r>
      <w:r>
        <w:rPr>
          <w:spacing w:val="18"/>
          <w:w w:val="105"/>
        </w:rPr>
        <w:t> </w:t>
      </w:r>
      <w:r>
        <w:rPr>
          <w:w w:val="105"/>
        </w:rPr>
        <w:t>Peak-clip</w:t>
      </w:r>
      <w:r>
        <w:rPr>
          <w:spacing w:val="18"/>
          <w:w w:val="105"/>
        </w:rPr>
        <w:t> </w:t>
      </w:r>
      <w:r>
        <w:rPr>
          <w:w w:val="105"/>
        </w:rPr>
        <w:t>(P.C.).</w:t>
      </w:r>
      <w:r>
        <w:rPr>
          <w:spacing w:val="45"/>
          <w:w w:val="105"/>
        </w:rPr>
        <w:t> </w:t>
      </w:r>
      <w:r>
        <w:rPr>
          <w:w w:val="105"/>
        </w:rPr>
        <w:t>This</w:t>
      </w:r>
      <w:r>
        <w:rPr>
          <w:spacing w:val="18"/>
          <w:w w:val="105"/>
        </w:rPr>
        <w:t> </w:t>
      </w:r>
      <w:r>
        <w:rPr>
          <w:w w:val="105"/>
        </w:rPr>
        <w:t>energy</w:t>
      </w:r>
      <w:r>
        <w:rPr>
          <w:spacing w:val="18"/>
          <w:w w:val="105"/>
        </w:rPr>
        <w:t> </w:t>
      </w:r>
      <w:r>
        <w:rPr>
          <w:w w:val="105"/>
        </w:rPr>
        <w:t>optimisation</w:t>
      </w:r>
      <w:r>
        <w:rPr>
          <w:spacing w:val="18"/>
          <w:w w:val="105"/>
        </w:rPr>
        <w:t> </w:t>
      </w:r>
      <w:r>
        <w:rPr>
          <w:w w:val="105"/>
        </w:rPr>
        <w:t>relates</w:t>
      </w:r>
      <w:r>
        <w:rPr>
          <w:spacing w:val="18"/>
          <w:w w:val="105"/>
        </w:rPr>
        <w:t> </w:t>
      </w:r>
      <w:r>
        <w:rPr>
          <w:w w:val="105"/>
        </w:rPr>
        <w:t>to</w:t>
      </w:r>
      <w:r>
        <w:rPr>
          <w:spacing w:val="18"/>
          <w:w w:val="105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w w:val="105"/>
        </w:rPr>
        <w:t>R0.37</w:t>
      </w:r>
      <w:r>
        <w:rPr>
          <w:spacing w:val="18"/>
          <w:w w:val="105"/>
        </w:rPr>
        <w:t> </w:t>
      </w:r>
      <w:r>
        <w:rPr>
          <w:w w:val="105"/>
        </w:rPr>
        <w:t>M</w:t>
      </w:r>
      <w:r>
        <w:rPr>
          <w:spacing w:val="18"/>
          <w:w w:val="105"/>
        </w:rPr>
        <w:t> </w:t>
      </w:r>
      <w:r>
        <w:rPr>
          <w:w w:val="105"/>
        </w:rPr>
        <w:t>Per</w:t>
      </w:r>
      <w:r>
        <w:rPr>
          <w:spacing w:val="18"/>
          <w:w w:val="105"/>
        </w:rPr>
        <w:t> </w:t>
      </w:r>
      <w:r>
        <w:rPr>
          <w:w w:val="105"/>
        </w:rPr>
        <w:t>annum</w:t>
      </w:r>
      <w:r>
        <w:rPr>
          <w:spacing w:val="18"/>
          <w:w w:val="105"/>
        </w:rPr>
        <w:t> </w:t>
      </w:r>
      <w:r>
        <w:rPr>
          <w:w w:val="105"/>
        </w:rPr>
        <w:t>(p.a)</w:t>
      </w:r>
      <w:r>
        <w:rPr>
          <w:w w:val="110"/>
        </w:rPr>
        <w:t> </w:t>
      </w:r>
      <w:r>
        <w:rPr>
          <w:w w:val="105"/>
        </w:rPr>
        <w:t>energy cost saving to the</w:t>
      </w:r>
      <w:r>
        <w:rPr>
          <w:spacing w:val="62"/>
          <w:w w:val="105"/>
        </w:rPr>
        <w:t> </w:t>
      </w:r>
      <w:r>
        <w:rPr>
          <w:w w:val="105"/>
        </w:rPr>
        <w:t>mine.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0"/>
          <w:szCs w:val="10"/>
        </w:rPr>
      </w:pPr>
    </w:p>
    <w:p>
      <w:pPr>
        <w:spacing w:line="3463" w:lineRule="exact"/>
        <w:ind w:left="532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68"/>
          <w:sz w:val="20"/>
          <w:szCs w:val="20"/>
        </w:rPr>
        <w:pict>
          <v:group style="width:396.7pt;height:173.2pt;mso-position-horizontal-relative:char;mso-position-vertical-relative:line" coordorigin="0,0" coordsize="7934,3464">
            <v:group style="position:absolute;left:297;top:2595;width:7400;height:2" coordorigin="297,2595" coordsize="7400,2">
              <v:shape style="position:absolute;left:297;top:2595;width:7400;height:2" coordorigin="297,2595" coordsize="7400,0" path="m297,2595l7697,2595e" filled="false" stroked="true" strokeweight=".0625pt" strokecolor="#d6e0c9">
                <v:path arrowok="t"/>
                <v:stroke dashstyle="longDash"/>
              </v:shape>
            </v:group>
            <v:group style="position:absolute;left:297;top:2595;width:63;height:2" coordorigin="297,2595" coordsize="63,2">
              <v:shape style="position:absolute;left:297;top:2595;width:63;height:2" coordorigin="297,2595" coordsize="63,0" path="m297,2595l360,2595e" filled="false" stroked="true" strokeweight=".375pt" strokecolor="#000000">
                <v:path arrowok="t"/>
              </v:shape>
            </v:group>
            <v:group style="position:absolute;left:297;top:1731;width:7400;height:2" coordorigin="297,1731" coordsize="7400,2">
              <v:shape style="position:absolute;left:297;top:1731;width:7400;height:2" coordorigin="297,1731" coordsize="7400,0" path="m297,1731l7697,1731e" filled="false" stroked="true" strokeweight=".0625pt" strokecolor="#d6e0c9">
                <v:path arrowok="t"/>
                <v:stroke dashstyle="longDash"/>
              </v:shape>
            </v:group>
            <v:group style="position:absolute;left:297;top:1731;width:63;height:2" coordorigin="297,1731" coordsize="63,2">
              <v:shape style="position:absolute;left:297;top:1731;width:63;height:2" coordorigin="297,1731" coordsize="63,0" path="m297,1731l360,1731e" filled="false" stroked="true" strokeweight=".375pt" strokecolor="#000000">
                <v:path arrowok="t"/>
              </v:shape>
            </v:group>
            <v:group style="position:absolute;left:297;top:868;width:7400;height:2" coordorigin="297,868" coordsize="7400,2">
              <v:shape style="position:absolute;left:297;top:868;width:7400;height:2" coordorigin="297,868" coordsize="7400,0" path="m297,868l7697,868e" filled="false" stroked="true" strokeweight=".0625pt" strokecolor="#d6e0c9">
                <v:path arrowok="t"/>
                <v:stroke dashstyle="longDash"/>
              </v:shape>
            </v:group>
            <v:group style="position:absolute;left:297;top:868;width:63;height:2" coordorigin="297,868" coordsize="63,2">
              <v:shape style="position:absolute;left:297;top:868;width:63;height:2" coordorigin="297,868" coordsize="63,0" path="m297,868l360,868e" filled="false" stroked="true" strokeweight=".375pt" strokecolor="#000000">
                <v:path arrowok="t"/>
              </v:shape>
            </v:group>
            <v:group style="position:absolute;left:297;top:4;width:7400;height:2" coordorigin="297,4" coordsize="7400,2">
              <v:shape style="position:absolute;left:297;top:4;width:7400;height:2" coordorigin="297,4" coordsize="7400,0" path="m297,4l7697,4e" filled="false" stroked="true" strokeweight=".0625pt" strokecolor="#d6e0c9">
                <v:path arrowok="t"/>
                <v:stroke dashstyle="longDash"/>
              </v:shape>
            </v:group>
            <v:group style="position:absolute;left:297;top:4;width:63;height:2" coordorigin="297,4" coordsize="63,2">
              <v:shape style="position:absolute;left:297;top:4;width:63;height:2" coordorigin="297,4" coordsize="63,0" path="m297,4l360,4e" filled="false" stroked="true" strokeweight=".375pt" strokecolor="#000000">
                <v:path arrowok="t"/>
              </v:shape>
            </v:group>
            <v:group style="position:absolute;left:297;top:4;width:2;height:2591" coordorigin="297,4" coordsize="2,2591">
              <v:shape style="position:absolute;left:297;top:4;width:2;height:2591" coordorigin="297,4" coordsize="0,2591" path="m297,2595l297,4e" filled="false" stroked="true" strokeweight=".0625pt" strokecolor="#d6e0c9">
                <v:path arrowok="t"/>
                <v:stroke dashstyle="longDash"/>
              </v:shape>
            </v:group>
            <v:group style="position:absolute;left:297;top:2532;width:2;height:63" coordorigin="297,2532" coordsize="2,63">
              <v:shape style="position:absolute;left:297;top:2532;width:2;height:63" coordorigin="297,2532" coordsize="0,63" path="m297,2595l297,2532e" filled="false" stroked="true" strokeweight=".375pt" strokecolor="#000000">
                <v:path arrowok="t"/>
              </v:shape>
            </v:group>
            <v:group style="position:absolute;left:297;top:4;width:2;height:63" coordorigin="297,4" coordsize="2,63">
              <v:shape style="position:absolute;left:297;top:4;width:2;height:63" coordorigin="297,4" coordsize="0,63" path="m297,4l297,67e" filled="false" stroked="true" strokeweight=".375pt" strokecolor="#000000">
                <v:path arrowok="t"/>
              </v:shape>
            </v:group>
            <v:group style="position:absolute;left:605;top:2564;width:2;height:31" coordorigin="605,2564" coordsize="2,31">
              <v:shape style="position:absolute;left:605;top:2564;width:2;height:31" coordorigin="605,2564" coordsize="0,31" path="m605,2595l605,2564e" filled="false" stroked="true" strokeweight=".375pt" strokecolor="#000000">
                <v:path arrowok="t"/>
              </v:shape>
            </v:group>
            <v:group style="position:absolute;left:605;top:4;width:2;height:31" coordorigin="605,4" coordsize="2,31">
              <v:shape style="position:absolute;left:605;top:4;width:2;height:31" coordorigin="605,4" coordsize="0,31" path="m605,4l605,35e" filled="false" stroked="true" strokeweight=".375pt" strokecolor="#000000">
                <v:path arrowok="t"/>
              </v:shape>
            </v:group>
            <v:group style="position:absolute;left:914;top:2564;width:2;height:31" coordorigin="914,2564" coordsize="2,31">
              <v:shape style="position:absolute;left:914;top:2564;width:2;height:31" coordorigin="914,2564" coordsize="0,31" path="m914,2595l914,2564e" filled="false" stroked="true" strokeweight=".375pt" strokecolor="#000000">
                <v:path arrowok="t"/>
              </v:shape>
            </v:group>
            <v:group style="position:absolute;left:914;top:4;width:2;height:31" coordorigin="914,4" coordsize="2,31">
              <v:shape style="position:absolute;left:914;top:4;width:2;height:31" coordorigin="914,4" coordsize="0,31" path="m914,4l914,35e" filled="false" stroked="true" strokeweight=".375pt" strokecolor="#000000">
                <v:path arrowok="t"/>
              </v:shape>
            </v:group>
            <v:group style="position:absolute;left:1222;top:2564;width:2;height:31" coordorigin="1222,2564" coordsize="2,31">
              <v:shape style="position:absolute;left:1222;top:2564;width:2;height:31" coordorigin="1222,2564" coordsize="0,31" path="m1222,2595l1222,2564e" filled="false" stroked="true" strokeweight=".375pt" strokecolor="#000000">
                <v:path arrowok="t"/>
              </v:shape>
            </v:group>
            <v:group style="position:absolute;left:1222;top:4;width:2;height:31" coordorigin="1222,4" coordsize="2,31">
              <v:shape style="position:absolute;left:1222;top:4;width:2;height:31" coordorigin="1222,4" coordsize="0,31" path="m1222,4l1222,35e" filled="false" stroked="true" strokeweight=".375pt" strokecolor="#000000">
                <v:path arrowok="t"/>
              </v:shape>
            </v:group>
            <v:group style="position:absolute;left:1530;top:4;width:2;height:2591" coordorigin="1530,4" coordsize="2,2591">
              <v:shape style="position:absolute;left:1530;top:4;width:2;height:2591" coordorigin="1530,4" coordsize="0,2591" path="m1530,2595l1530,4e" filled="false" stroked="true" strokeweight=".0625pt" strokecolor="#d6e0c9">
                <v:path arrowok="t"/>
                <v:stroke dashstyle="longDash"/>
              </v:shape>
            </v:group>
            <v:group style="position:absolute;left:1530;top:2532;width:2;height:63" coordorigin="1530,2532" coordsize="2,63">
              <v:shape style="position:absolute;left:1530;top:2532;width:2;height:63" coordorigin="1530,2532" coordsize="0,63" path="m1530,2595l1530,2532e" filled="false" stroked="true" strokeweight=".375pt" strokecolor="#000000">
                <v:path arrowok="t"/>
              </v:shape>
            </v:group>
            <v:group style="position:absolute;left:1530;top:4;width:2;height:63" coordorigin="1530,4" coordsize="2,63">
              <v:shape style="position:absolute;left:1530;top:4;width:2;height:63" coordorigin="1530,4" coordsize="0,63" path="m1530,4l1530,67e" filled="false" stroked="true" strokeweight=".375pt" strokecolor="#000000">
                <v:path arrowok="t"/>
              </v:shape>
            </v:group>
            <v:group style="position:absolute;left:1839;top:2564;width:2;height:31" coordorigin="1839,2564" coordsize="2,31">
              <v:shape style="position:absolute;left:1839;top:2564;width:2;height:31" coordorigin="1839,2564" coordsize="0,31" path="m1839,2595l1839,2564e" filled="false" stroked="true" strokeweight=".375pt" strokecolor="#000000">
                <v:path arrowok="t"/>
              </v:shape>
            </v:group>
            <v:group style="position:absolute;left:1839;top:4;width:2;height:31" coordorigin="1839,4" coordsize="2,31">
              <v:shape style="position:absolute;left:1839;top:4;width:2;height:31" coordorigin="1839,4" coordsize="0,31" path="m1839,4l1839,35e" filled="false" stroked="true" strokeweight=".375pt" strokecolor="#000000">
                <v:path arrowok="t"/>
              </v:shape>
            </v:group>
            <v:group style="position:absolute;left:2147;top:2564;width:2;height:31" coordorigin="2147,2564" coordsize="2,31">
              <v:shape style="position:absolute;left:2147;top:2564;width:2;height:31" coordorigin="2147,2564" coordsize="0,31" path="m2147,2595l2147,2564e" filled="false" stroked="true" strokeweight=".375pt" strokecolor="#000000">
                <v:path arrowok="t"/>
              </v:shape>
            </v:group>
            <v:group style="position:absolute;left:2147;top:4;width:2;height:31" coordorigin="2147,4" coordsize="2,31">
              <v:shape style="position:absolute;left:2147;top:4;width:2;height:31" coordorigin="2147,4" coordsize="0,31" path="m2147,4l2147,35e" filled="false" stroked="true" strokeweight=".375pt" strokecolor="#000000">
                <v:path arrowok="t"/>
              </v:shape>
            </v:group>
            <v:group style="position:absolute;left:2455;top:2564;width:2;height:31" coordorigin="2455,2564" coordsize="2,31">
              <v:shape style="position:absolute;left:2455;top:2564;width:2;height:31" coordorigin="2455,2564" coordsize="0,31" path="m2455,2595l2455,2564e" filled="false" stroked="true" strokeweight=".375pt" strokecolor="#000000">
                <v:path arrowok="t"/>
              </v:shape>
            </v:group>
            <v:group style="position:absolute;left:2455;top:4;width:2;height:31" coordorigin="2455,4" coordsize="2,31">
              <v:shape style="position:absolute;left:2455;top:4;width:2;height:31" coordorigin="2455,4" coordsize="0,31" path="m2455,4l2455,35e" filled="false" stroked="true" strokeweight=".375pt" strokecolor="#000000">
                <v:path arrowok="t"/>
              </v:shape>
            </v:group>
            <v:group style="position:absolute;left:2764;top:4;width:2;height:2591" coordorigin="2764,4" coordsize="2,2591">
              <v:shape style="position:absolute;left:2764;top:4;width:2;height:2591" coordorigin="2764,4" coordsize="0,2591" path="m2764,2595l2764,4e" filled="false" stroked="true" strokeweight=".0625pt" strokecolor="#d6e0c9">
                <v:path arrowok="t"/>
                <v:stroke dashstyle="longDash"/>
              </v:shape>
            </v:group>
            <v:group style="position:absolute;left:2764;top:2532;width:2;height:63" coordorigin="2764,2532" coordsize="2,63">
              <v:shape style="position:absolute;left:2764;top:2532;width:2;height:63" coordorigin="2764,2532" coordsize="0,63" path="m2764,2595l2764,2532e" filled="false" stroked="true" strokeweight=".375pt" strokecolor="#000000">
                <v:path arrowok="t"/>
              </v:shape>
            </v:group>
            <v:group style="position:absolute;left:2764;top:4;width:2;height:63" coordorigin="2764,4" coordsize="2,63">
              <v:shape style="position:absolute;left:2764;top:4;width:2;height:63" coordorigin="2764,4" coordsize="0,63" path="m2764,4l2764,67e" filled="false" stroked="true" strokeweight=".375pt" strokecolor="#000000">
                <v:path arrowok="t"/>
              </v:shape>
            </v:group>
            <v:group style="position:absolute;left:3072;top:2564;width:2;height:31" coordorigin="3072,2564" coordsize="2,31">
              <v:shape style="position:absolute;left:3072;top:2564;width:2;height:31" coordorigin="3072,2564" coordsize="0,31" path="m3072,2595l3072,2564e" filled="false" stroked="true" strokeweight=".375pt" strokecolor="#000000">
                <v:path arrowok="t"/>
              </v:shape>
            </v:group>
            <v:group style="position:absolute;left:3072;top:4;width:2;height:31" coordorigin="3072,4" coordsize="2,31">
              <v:shape style="position:absolute;left:3072;top:4;width:2;height:31" coordorigin="3072,4" coordsize="0,31" path="m3072,4l3072,35e" filled="false" stroked="true" strokeweight=".375pt" strokecolor="#000000">
                <v:path arrowok="t"/>
              </v:shape>
            </v:group>
            <v:group style="position:absolute;left:3380;top:2564;width:2;height:31" coordorigin="3380,2564" coordsize="2,31">
              <v:shape style="position:absolute;left:3380;top:2564;width:2;height:31" coordorigin="3380,2564" coordsize="0,31" path="m3380,2595l3380,2564e" filled="false" stroked="true" strokeweight=".375pt" strokecolor="#000000">
                <v:path arrowok="t"/>
              </v:shape>
            </v:group>
            <v:group style="position:absolute;left:3380;top:4;width:2;height:31" coordorigin="3380,4" coordsize="2,31">
              <v:shape style="position:absolute;left:3380;top:4;width:2;height:31" coordorigin="3380,4" coordsize="0,31" path="m3380,4l3380,35e" filled="false" stroked="true" strokeweight=".375pt" strokecolor="#000000">
                <v:path arrowok="t"/>
              </v:shape>
            </v:group>
            <v:group style="position:absolute;left:3689;top:2564;width:2;height:31" coordorigin="3689,2564" coordsize="2,31">
              <v:shape style="position:absolute;left:3689;top:2564;width:2;height:31" coordorigin="3689,2564" coordsize="0,31" path="m3689,2595l3689,2564e" filled="false" stroked="true" strokeweight=".375pt" strokecolor="#000000">
                <v:path arrowok="t"/>
              </v:shape>
            </v:group>
            <v:group style="position:absolute;left:3689;top:4;width:2;height:31" coordorigin="3689,4" coordsize="2,31">
              <v:shape style="position:absolute;left:3689;top:4;width:2;height:31" coordorigin="3689,4" coordsize="0,31" path="m3689,4l3689,35e" filled="false" stroked="true" strokeweight=".375pt" strokecolor="#000000">
                <v:path arrowok="t"/>
              </v:shape>
            </v:group>
            <v:group style="position:absolute;left:3997;top:4;width:2;height:2591" coordorigin="3997,4" coordsize="2,2591">
              <v:shape style="position:absolute;left:3997;top:4;width:2;height:2591" coordorigin="3997,4" coordsize="0,2591" path="m3997,2595l3997,4e" filled="false" stroked="true" strokeweight=".0625pt" strokecolor="#d6e0c9">
                <v:path arrowok="t"/>
                <v:stroke dashstyle="longDash"/>
              </v:shape>
            </v:group>
            <v:group style="position:absolute;left:3997;top:2532;width:2;height:63" coordorigin="3997,2532" coordsize="2,63">
              <v:shape style="position:absolute;left:3997;top:2532;width:2;height:63" coordorigin="3997,2532" coordsize="0,63" path="m3997,2595l3997,2532e" filled="false" stroked="true" strokeweight=".375pt" strokecolor="#000000">
                <v:path arrowok="t"/>
              </v:shape>
            </v:group>
            <v:group style="position:absolute;left:3997;top:4;width:2;height:63" coordorigin="3997,4" coordsize="2,63">
              <v:shape style="position:absolute;left:3997;top:4;width:2;height:63" coordorigin="3997,4" coordsize="0,63" path="m3997,4l3997,67e" filled="false" stroked="true" strokeweight=".375pt" strokecolor="#000000">
                <v:path arrowok="t"/>
              </v:shape>
            </v:group>
            <v:group style="position:absolute;left:4305;top:2564;width:2;height:31" coordorigin="4305,2564" coordsize="2,31">
              <v:shape style="position:absolute;left:4305;top:2564;width:2;height:31" coordorigin="4305,2564" coordsize="0,31" path="m4305,2595l4305,2564e" filled="false" stroked="true" strokeweight=".375pt" strokecolor="#000000">
                <v:path arrowok="t"/>
              </v:shape>
            </v:group>
            <v:group style="position:absolute;left:4305;top:4;width:2;height:31" coordorigin="4305,4" coordsize="2,31">
              <v:shape style="position:absolute;left:4305;top:4;width:2;height:31" coordorigin="4305,4" coordsize="0,31" path="m4305,4l4305,35e" filled="false" stroked="true" strokeweight=".375pt" strokecolor="#000000">
                <v:path arrowok="t"/>
              </v:shape>
            </v:group>
            <v:group style="position:absolute;left:4614;top:2564;width:2;height:31" coordorigin="4614,2564" coordsize="2,31">
              <v:shape style="position:absolute;left:4614;top:2564;width:2;height:31" coordorigin="4614,2564" coordsize="0,31" path="m4614,2595l4614,2564e" filled="false" stroked="true" strokeweight=".375pt" strokecolor="#000000">
                <v:path arrowok="t"/>
              </v:shape>
            </v:group>
            <v:group style="position:absolute;left:4614;top:4;width:2;height:31" coordorigin="4614,4" coordsize="2,31">
              <v:shape style="position:absolute;left:4614;top:4;width:2;height:31" coordorigin="4614,4" coordsize="0,31" path="m4614,4l4614,35e" filled="false" stroked="true" strokeweight=".375pt" strokecolor="#000000">
                <v:path arrowok="t"/>
              </v:shape>
            </v:group>
            <v:group style="position:absolute;left:4922;top:2564;width:2;height:31" coordorigin="4922,2564" coordsize="2,31">
              <v:shape style="position:absolute;left:4922;top:2564;width:2;height:31" coordorigin="4922,2564" coordsize="0,31" path="m4922,2595l4922,2564e" filled="false" stroked="true" strokeweight=".375pt" strokecolor="#000000">
                <v:path arrowok="t"/>
              </v:shape>
            </v:group>
            <v:group style="position:absolute;left:4922;top:4;width:2;height:31" coordorigin="4922,4" coordsize="2,31">
              <v:shape style="position:absolute;left:4922;top:4;width:2;height:31" coordorigin="4922,4" coordsize="0,31" path="m4922,4l4922,35e" filled="false" stroked="true" strokeweight=".375pt" strokecolor="#000000">
                <v:path arrowok="t"/>
              </v:shape>
            </v:group>
            <v:group style="position:absolute;left:5230;top:4;width:2;height:2591" coordorigin="5230,4" coordsize="2,2591">
              <v:shape style="position:absolute;left:5230;top:4;width:2;height:2591" coordorigin="5230,4" coordsize="0,2591" path="m5230,2595l5230,4e" filled="false" stroked="true" strokeweight=".0625pt" strokecolor="#d6e0c9">
                <v:path arrowok="t"/>
                <v:stroke dashstyle="longDash"/>
              </v:shape>
            </v:group>
            <v:group style="position:absolute;left:5230;top:2532;width:2;height:63" coordorigin="5230,2532" coordsize="2,63">
              <v:shape style="position:absolute;left:5230;top:2532;width:2;height:63" coordorigin="5230,2532" coordsize="0,63" path="m5230,2595l5230,2532e" filled="false" stroked="true" strokeweight=".375pt" strokecolor="#000000">
                <v:path arrowok="t"/>
              </v:shape>
            </v:group>
            <v:group style="position:absolute;left:5230;top:4;width:2;height:63" coordorigin="5230,4" coordsize="2,63">
              <v:shape style="position:absolute;left:5230;top:4;width:2;height:63" coordorigin="5230,4" coordsize="0,63" path="m5230,4l5230,67e" filled="false" stroked="true" strokeweight=".375pt" strokecolor="#000000">
                <v:path arrowok="t"/>
              </v:shape>
            </v:group>
            <v:group style="position:absolute;left:5539;top:2564;width:2;height:31" coordorigin="5539,2564" coordsize="2,31">
              <v:shape style="position:absolute;left:5539;top:2564;width:2;height:31" coordorigin="5539,2564" coordsize="0,31" path="m5539,2595l5539,2564e" filled="false" stroked="true" strokeweight=".375pt" strokecolor="#000000">
                <v:path arrowok="t"/>
              </v:shape>
            </v:group>
            <v:group style="position:absolute;left:5539;top:4;width:2;height:31" coordorigin="5539,4" coordsize="2,31">
              <v:shape style="position:absolute;left:5539;top:4;width:2;height:31" coordorigin="5539,4" coordsize="0,31" path="m5539,4l5539,35e" filled="false" stroked="true" strokeweight=".375pt" strokecolor="#000000">
                <v:path arrowok="t"/>
              </v:shape>
            </v:group>
            <v:group style="position:absolute;left:5847;top:2564;width:2;height:31" coordorigin="5847,2564" coordsize="2,31">
              <v:shape style="position:absolute;left:5847;top:2564;width:2;height:31" coordorigin="5847,2564" coordsize="0,31" path="m5847,2595l5847,2564e" filled="false" stroked="true" strokeweight=".375pt" strokecolor="#000000">
                <v:path arrowok="t"/>
              </v:shape>
            </v:group>
            <v:group style="position:absolute;left:5847;top:4;width:2;height:31" coordorigin="5847,4" coordsize="2,31">
              <v:shape style="position:absolute;left:5847;top:4;width:2;height:31" coordorigin="5847,4" coordsize="0,31" path="m5847,4l5847,35e" filled="false" stroked="true" strokeweight=".375pt" strokecolor="#000000">
                <v:path arrowok="t"/>
              </v:shape>
            </v:group>
            <v:group style="position:absolute;left:6155;top:2564;width:2;height:31" coordorigin="6155,2564" coordsize="2,31">
              <v:shape style="position:absolute;left:6155;top:2564;width:2;height:31" coordorigin="6155,2564" coordsize="0,31" path="m6155,2595l6155,2564e" filled="false" stroked="true" strokeweight=".375pt" strokecolor="#000000">
                <v:path arrowok="t"/>
              </v:shape>
            </v:group>
            <v:group style="position:absolute;left:6155;top:4;width:2;height:31" coordorigin="6155,4" coordsize="2,31">
              <v:shape style="position:absolute;left:6155;top:4;width:2;height:31" coordorigin="6155,4" coordsize="0,31" path="m6155,4l6155,35e" filled="false" stroked="true" strokeweight=".375pt" strokecolor="#000000">
                <v:path arrowok="t"/>
              </v:shape>
            </v:group>
            <v:group style="position:absolute;left:6464;top:4;width:2;height:2591" coordorigin="6464,4" coordsize="2,2591">
              <v:shape style="position:absolute;left:6464;top:4;width:2;height:2591" coordorigin="6464,4" coordsize="0,2591" path="m6464,2595l6464,4e" filled="false" stroked="true" strokeweight=".0625pt" strokecolor="#d6e0c9">
                <v:path arrowok="t"/>
                <v:stroke dashstyle="longDash"/>
              </v:shape>
            </v:group>
            <v:group style="position:absolute;left:6464;top:2532;width:2;height:63" coordorigin="6464,2532" coordsize="2,63">
              <v:shape style="position:absolute;left:6464;top:2532;width:2;height:63" coordorigin="6464,2532" coordsize="0,63" path="m6464,2595l6464,2532e" filled="false" stroked="true" strokeweight=".375pt" strokecolor="#000000">
                <v:path arrowok="t"/>
              </v:shape>
            </v:group>
            <v:group style="position:absolute;left:6464;top:4;width:2;height:63" coordorigin="6464,4" coordsize="2,63">
              <v:shape style="position:absolute;left:6464;top:4;width:2;height:63" coordorigin="6464,4" coordsize="0,63" path="m6464,4l6464,67e" filled="false" stroked="true" strokeweight=".375pt" strokecolor="#000000">
                <v:path arrowok="t"/>
              </v:shape>
            </v:group>
            <v:group style="position:absolute;left:6772;top:2564;width:2;height:31" coordorigin="6772,2564" coordsize="2,31">
              <v:shape style="position:absolute;left:6772;top:2564;width:2;height:31" coordorigin="6772,2564" coordsize="0,31" path="m6772,2595l6772,2564e" filled="false" stroked="true" strokeweight=".375pt" strokecolor="#000000">
                <v:path arrowok="t"/>
              </v:shape>
            </v:group>
            <v:group style="position:absolute;left:6772;top:4;width:2;height:31" coordorigin="6772,4" coordsize="2,31">
              <v:shape style="position:absolute;left:6772;top:4;width:2;height:31" coordorigin="6772,4" coordsize="0,31" path="m6772,4l6772,35e" filled="false" stroked="true" strokeweight=".375pt" strokecolor="#000000">
                <v:path arrowok="t"/>
              </v:shape>
            </v:group>
            <v:group style="position:absolute;left:7080;top:2564;width:2;height:31" coordorigin="7080,2564" coordsize="2,31">
              <v:shape style="position:absolute;left:7080;top:2564;width:2;height:31" coordorigin="7080,2564" coordsize="0,31" path="m7080,2595l7080,2564e" filled="false" stroked="true" strokeweight=".375pt" strokecolor="#000000">
                <v:path arrowok="t"/>
              </v:shape>
            </v:group>
            <v:group style="position:absolute;left:7080;top:4;width:2;height:31" coordorigin="7080,4" coordsize="2,31">
              <v:shape style="position:absolute;left:7080;top:4;width:2;height:31" coordorigin="7080,4" coordsize="0,31" path="m7080,4l7080,35e" filled="false" stroked="true" strokeweight=".375pt" strokecolor="#000000">
                <v:path arrowok="t"/>
              </v:shape>
            </v:group>
            <v:group style="position:absolute;left:7389;top:2564;width:2;height:31" coordorigin="7389,2564" coordsize="2,31">
              <v:shape style="position:absolute;left:7389;top:2564;width:2;height:31" coordorigin="7389,2564" coordsize="0,31" path="m7389,2595l7389,2564e" filled="false" stroked="true" strokeweight=".375pt" strokecolor="#000000">
                <v:path arrowok="t"/>
              </v:shape>
            </v:group>
            <v:group style="position:absolute;left:7389;top:4;width:2;height:31" coordorigin="7389,4" coordsize="2,31">
              <v:shape style="position:absolute;left:7389;top:4;width:2;height:31" coordorigin="7389,4" coordsize="0,31" path="m7389,4l7389,35e" filled="false" stroked="true" strokeweight=".375pt" strokecolor="#000000">
                <v:path arrowok="t"/>
              </v:shape>
            </v:group>
            <v:group style="position:absolute;left:7697;top:4;width:2;height:2591" coordorigin="7697,4" coordsize="2,2591">
              <v:shape style="position:absolute;left:7697;top:4;width:2;height:2591" coordorigin="7697,4" coordsize="0,2591" path="m7697,2595l7697,4e" filled="false" stroked="true" strokeweight=".0625pt" strokecolor="#d6e0c9">
                <v:path arrowok="t"/>
                <v:stroke dashstyle="longDash"/>
              </v:shape>
            </v:group>
            <v:group style="position:absolute;left:7697;top:2532;width:2;height:63" coordorigin="7697,2532" coordsize="2,63">
              <v:shape style="position:absolute;left:7697;top:2532;width:2;height:63" coordorigin="7697,2532" coordsize="0,63" path="m7697,2595l7697,2532e" filled="false" stroked="true" strokeweight=".375pt" strokecolor="#000000">
                <v:path arrowok="t"/>
              </v:shape>
            </v:group>
            <v:group style="position:absolute;left:7697;top:4;width:2;height:63" coordorigin="7697,4" coordsize="2,63">
              <v:shape style="position:absolute;left:7697;top:4;width:2;height:63" coordorigin="7697,4" coordsize="0,63" path="m7697,4l7697,67e" filled="false" stroked="true" strokeweight=".375pt" strokecolor="#000000">
                <v:path arrowok="t"/>
              </v:shape>
            </v:group>
            <v:group style="position:absolute;left:7634;top:2595;width:63;height:2" coordorigin="7634,2595" coordsize="63,2">
              <v:shape style="position:absolute;left:7634;top:2595;width:63;height:2" coordorigin="7634,2595" coordsize="63,0" path="m7697,2595l7634,2595e" filled="false" stroked="true" strokeweight=".375pt" strokecolor="#000000">
                <v:path arrowok="t"/>
              </v:shape>
            </v:group>
            <v:group style="position:absolute;left:7634;top:1947;width:63;height:2" coordorigin="7634,1947" coordsize="63,2">
              <v:shape style="position:absolute;left:7634;top:1947;width:63;height:2" coordorigin="7634,1947" coordsize="63,0" path="m7697,1947l7634,1947e" filled="false" stroked="true" strokeweight=".375pt" strokecolor="#000000">
                <v:path arrowok="t"/>
              </v:shape>
            </v:group>
            <v:group style="position:absolute;left:7634;top:1299;width:63;height:2" coordorigin="7634,1299" coordsize="63,2">
              <v:shape style="position:absolute;left:7634;top:1299;width:63;height:2" coordorigin="7634,1299" coordsize="63,0" path="m7697,1299l7634,1299e" filled="false" stroked="true" strokeweight=".375pt" strokecolor="#000000">
                <v:path arrowok="t"/>
              </v:shape>
            </v:group>
            <v:group style="position:absolute;left:7634;top:652;width:63;height:2" coordorigin="7634,652" coordsize="63,2">
              <v:shape style="position:absolute;left:7634;top:652;width:63;height:2" coordorigin="7634,652" coordsize="63,0" path="m7697,652l7634,652e" filled="false" stroked="true" strokeweight=".375pt" strokecolor="#000000">
                <v:path arrowok="t"/>
              </v:shape>
            </v:group>
            <v:group style="position:absolute;left:7634;top:4;width:63;height:2" coordorigin="7634,4" coordsize="63,2">
              <v:shape style="position:absolute;left:7634;top:4;width:63;height:2" coordorigin="7634,4" coordsize="63,0" path="m7697,4l7634,4e" filled="false" stroked="true" strokeweight=".375pt" strokecolor="#000000">
                <v:path arrowok="t"/>
              </v:shape>
            </v:group>
            <v:group style="position:absolute;left:297;top:4;width:7400;height:2591" coordorigin="297,4" coordsize="7400,2591">
              <v:shape style="position:absolute;left:297;top:4;width:7400;height:2591" coordorigin="297,4" coordsize="7400,2591" path="m297,2595l7697,2595,7697,4,297,4,297,2595xe" filled="false" stroked="true" strokeweight=".375pt" strokecolor="#000000">
                <v:path arrowok="t"/>
              </v:shape>
              <v:shape style="position:absolute;left:289;top:109;width:7405;height:656" type="#_x0000_t75" stroked="false">
                <v:imagedata r:id="rId83" o:title=""/>
              </v:shape>
            </v:group>
            <v:group style="position:absolute;left:5847;top:2471;width:2;height:124" coordorigin="5847,2471" coordsize="2,124">
              <v:shape style="position:absolute;left:5847;top:2471;width:2;height:124" coordorigin="5847,2471" coordsize="0,124" path="m5847,2595l5847,2471e" filled="false" stroked="true" strokeweight=".375pt" strokecolor="#a5eab5">
                <v:path arrowok="t"/>
              </v:shape>
            </v:group>
            <v:group style="position:absolute;left:5857;top:2335;width:2;height:260" coordorigin="5857,2335" coordsize="2,260">
              <v:shape style="position:absolute;left:5857;top:2335;width:2;height:260" coordorigin="5857,2335" coordsize="0,260" path="m5857,2595l5857,2335e" filled="false" stroked="true" strokeweight=".375pt" strokecolor="#a5eab5">
                <v:path arrowok="t"/>
              </v:shape>
            </v:group>
            <v:group style="position:absolute;left:5868;top:2201;width:2;height:394" coordorigin="5868,2201" coordsize="2,394">
              <v:shape style="position:absolute;left:5868;top:2201;width:2;height:394" coordorigin="5868,2201" coordsize="0,394" path="m5868,2595l5868,2201e" filled="false" stroked="true" strokeweight=".375pt" strokecolor="#a5eab5">
                <v:path arrowok="t"/>
              </v:shape>
            </v:group>
            <v:group style="position:absolute;left:5878;top:2133;width:2;height:462" coordorigin="5878,2133" coordsize="2,462">
              <v:shape style="position:absolute;left:5878;top:2133;width:2;height:462" coordorigin="5878,2133" coordsize="0,462" path="m5878,2595l5878,2133e" filled="false" stroked="true" strokeweight=".375pt" strokecolor="#a5eab5">
                <v:path arrowok="t"/>
              </v:shape>
            </v:group>
            <v:group style="position:absolute;left:5888;top:2104;width:2;height:491" coordorigin="5888,2104" coordsize="2,491">
              <v:shape style="position:absolute;left:5888;top:2104;width:2;height:491" coordorigin="5888,2104" coordsize="0,491" path="m5888,2595l5888,2104e" filled="false" stroked="true" strokeweight=".375pt" strokecolor="#a5eab5">
                <v:path arrowok="t"/>
              </v:shape>
            </v:group>
            <v:group style="position:absolute;left:5898;top:2101;width:2;height:494" coordorigin="5898,2101" coordsize="2,494">
              <v:shape style="position:absolute;left:5898;top:2101;width:2;height:494" coordorigin="5898,2101" coordsize="0,494" path="m5898,2595l5898,2101e" filled="false" stroked="true" strokeweight=".375pt" strokecolor="#a5eab5">
                <v:path arrowok="t"/>
              </v:shape>
            </v:group>
            <v:group style="position:absolute;left:5909;top:2097;width:2;height:498" coordorigin="5909,2097" coordsize="2,498">
              <v:shape style="position:absolute;left:5909;top:2097;width:2;height:498" coordorigin="5909,2097" coordsize="0,498" path="m5909,2595l5909,2097e" filled="false" stroked="true" strokeweight=".375pt" strokecolor="#a5eab5">
                <v:path arrowok="t"/>
              </v:shape>
            </v:group>
            <v:group style="position:absolute;left:5919;top:2094;width:2;height:501" coordorigin="5919,2094" coordsize="2,501">
              <v:shape style="position:absolute;left:5919;top:2094;width:2;height:501" coordorigin="5919,2094" coordsize="0,501" path="m5919,2595l5919,2094e" filled="false" stroked="true" strokeweight=".375pt" strokecolor="#a5eab5">
                <v:path arrowok="t"/>
              </v:shape>
            </v:group>
            <v:group style="position:absolute;left:5929;top:2091;width:2;height:504" coordorigin="5929,2091" coordsize="2,504">
              <v:shape style="position:absolute;left:5929;top:2091;width:2;height:504" coordorigin="5929,2091" coordsize="0,504" path="m5929,2595l5929,2091e" filled="false" stroked="true" strokeweight=".375pt" strokecolor="#a5eab5">
                <v:path arrowok="t"/>
              </v:shape>
            </v:group>
            <v:group style="position:absolute;left:5940;top:2087;width:2;height:508" coordorigin="5940,2087" coordsize="2,508">
              <v:shape style="position:absolute;left:5940;top:2087;width:2;height:508" coordorigin="5940,2087" coordsize="0,508" path="m5940,2595l5940,2087e" filled="false" stroked="true" strokeweight=".375pt" strokecolor="#a5eab5">
                <v:path arrowok="t"/>
              </v:shape>
            </v:group>
            <v:group style="position:absolute;left:5950;top:2084;width:2;height:511" coordorigin="5950,2084" coordsize="2,511">
              <v:shape style="position:absolute;left:5950;top:2084;width:2;height:511" coordorigin="5950,2084" coordsize="0,511" path="m5950,2595l5950,2084e" filled="false" stroked="true" strokeweight=".375pt" strokecolor="#a5eab5">
                <v:path arrowok="t"/>
              </v:shape>
            </v:group>
            <v:group style="position:absolute;left:5960;top:2081;width:2;height:514" coordorigin="5960,2081" coordsize="2,514">
              <v:shape style="position:absolute;left:5960;top:2081;width:2;height:514" coordorigin="5960,2081" coordsize="0,514" path="m5960,2595l5960,2081e" filled="false" stroked="true" strokeweight=".375pt" strokecolor="#a5eab5">
                <v:path arrowok="t"/>
              </v:shape>
            </v:group>
            <v:group style="position:absolute;left:5970;top:2078;width:2;height:517" coordorigin="5970,2078" coordsize="2,517">
              <v:shape style="position:absolute;left:5970;top:2078;width:2;height:517" coordorigin="5970,2078" coordsize="0,517" path="m5970,2595l5970,2078e" filled="false" stroked="true" strokeweight=".375pt" strokecolor="#a5eab5">
                <v:path arrowok="t"/>
              </v:shape>
            </v:group>
            <v:group style="position:absolute;left:5981;top:2075;width:2;height:520" coordorigin="5981,2075" coordsize="2,520">
              <v:shape style="position:absolute;left:5981;top:2075;width:2;height:520" coordorigin="5981,2075" coordsize="0,520" path="m5981,2595l5981,2075e" filled="false" stroked="true" strokeweight=".375pt" strokecolor="#a5eab5">
                <v:path arrowok="t"/>
              </v:shape>
            </v:group>
            <v:group style="position:absolute;left:5991;top:2072;width:2;height:523" coordorigin="5991,2072" coordsize="2,523">
              <v:shape style="position:absolute;left:5991;top:2072;width:2;height:523" coordorigin="5991,2072" coordsize="0,523" path="m5991,2595l5991,2072e" filled="false" stroked="true" strokeweight=".375pt" strokecolor="#a5eab5">
                <v:path arrowok="t"/>
              </v:shape>
            </v:group>
            <v:group style="position:absolute;left:6001;top:2069;width:2;height:526" coordorigin="6001,2069" coordsize="2,526">
              <v:shape style="position:absolute;left:6001;top:2069;width:2;height:526" coordorigin="6001,2069" coordsize="0,526" path="m6001,2595l6001,2069e" filled="false" stroked="true" strokeweight=".375pt" strokecolor="#a5eab5">
                <v:path arrowok="t"/>
              </v:shape>
            </v:group>
            <v:group style="position:absolute;left:6011;top:2063;width:2;height:532" coordorigin="6011,2063" coordsize="2,532">
              <v:shape style="position:absolute;left:6011;top:2063;width:2;height:532" coordorigin="6011,2063" coordsize="0,532" path="m6011,2595l6011,2063e" filled="false" stroked="true" strokeweight=".375pt" strokecolor="#a5eab5">
                <v:path arrowok="t"/>
              </v:shape>
            </v:group>
            <v:group style="position:absolute;left:6022;top:2056;width:2;height:539" coordorigin="6022,2056" coordsize="2,539">
              <v:shape style="position:absolute;left:6022;top:2056;width:2;height:539" coordorigin="6022,2056" coordsize="0,539" path="m6022,2595l6022,2056e" filled="false" stroked="true" strokeweight=".375pt" strokecolor="#a5eab5">
                <v:path arrowok="t"/>
              </v:shape>
            </v:group>
            <v:group style="position:absolute;left:6032;top:2047;width:2;height:548" coordorigin="6032,2047" coordsize="2,548">
              <v:shape style="position:absolute;left:6032;top:2047;width:2;height:548" coordorigin="6032,2047" coordsize="0,548" path="m6032,2595l6032,2047e" filled="false" stroked="true" strokeweight=".375pt" strokecolor="#a5eab5">
                <v:path arrowok="t"/>
              </v:shape>
            </v:group>
            <v:group style="position:absolute;left:6042;top:2037;width:2;height:558" coordorigin="6042,2037" coordsize="2,558">
              <v:shape style="position:absolute;left:6042;top:2037;width:2;height:558" coordorigin="6042,2037" coordsize="0,558" path="m6042,2595l6042,2037e" filled="false" stroked="true" strokeweight=".375pt" strokecolor="#a5eab5">
                <v:path arrowok="t"/>
              </v:shape>
            </v:group>
            <v:group style="position:absolute;left:6053;top:2026;width:2;height:569" coordorigin="6053,2026" coordsize="2,569">
              <v:shape style="position:absolute;left:6053;top:2026;width:2;height:569" coordorigin="6053,2026" coordsize="0,569" path="m6053,2595l6053,2026e" filled="false" stroked="true" strokeweight=".375pt" strokecolor="#a5eab5">
                <v:path arrowok="t"/>
              </v:shape>
            </v:group>
            <v:group style="position:absolute;left:6063;top:2015;width:2;height:580" coordorigin="6063,2015" coordsize="2,580">
              <v:shape style="position:absolute;left:6063;top:2015;width:2;height:580" coordorigin="6063,2015" coordsize="0,580" path="m6063,2595l6063,2015e" filled="false" stroked="true" strokeweight=".375pt" strokecolor="#a5eab5">
                <v:path arrowok="t"/>
              </v:shape>
            </v:group>
            <v:group style="position:absolute;left:6073;top:2005;width:2;height:590" coordorigin="6073,2005" coordsize="2,590">
              <v:shape style="position:absolute;left:6073;top:2005;width:2;height:590" coordorigin="6073,2005" coordsize="0,590" path="m6073,2595l6073,2005e" filled="false" stroked="true" strokeweight=".375pt" strokecolor="#a5eab5">
                <v:path arrowok="t"/>
              </v:shape>
            </v:group>
            <v:group style="position:absolute;left:6083;top:1996;width:2;height:599" coordorigin="6083,1996" coordsize="2,599">
              <v:shape style="position:absolute;left:6083;top:1996;width:2;height:599" coordorigin="6083,1996" coordsize="0,599" path="m6083,2595l6083,1996e" filled="false" stroked="true" strokeweight=".375pt" strokecolor="#a5eab5">
                <v:path arrowok="t"/>
              </v:shape>
            </v:group>
            <v:group style="position:absolute;left:6094;top:1994;width:2;height:601" coordorigin="6094,1994" coordsize="2,601">
              <v:shape style="position:absolute;left:6094;top:1994;width:2;height:601" coordorigin="6094,1994" coordsize="0,601" path="m6094,2595l6094,1994e" filled="false" stroked="true" strokeweight=".375pt" strokecolor="#a5eab5">
                <v:path arrowok="t"/>
              </v:shape>
            </v:group>
            <v:group style="position:absolute;left:6104;top:1993;width:2;height:602" coordorigin="6104,1993" coordsize="2,602">
              <v:shape style="position:absolute;left:6104;top:1993;width:2;height:602" coordorigin="6104,1993" coordsize="0,602" path="m6104,2595l6104,1993e" filled="false" stroked="true" strokeweight=".375pt" strokecolor="#a5eab5">
                <v:path arrowok="t"/>
              </v:shape>
            </v:group>
            <v:group style="position:absolute;left:6114;top:1993;width:2;height:602" coordorigin="6114,1993" coordsize="2,602">
              <v:shape style="position:absolute;left:6114;top:1993;width:2;height:602" coordorigin="6114,1993" coordsize="0,602" path="m6114,2595l6114,1993e" filled="false" stroked="true" strokeweight=".375pt" strokecolor="#a5eab5">
                <v:path arrowok="t"/>
              </v:shape>
            </v:group>
            <v:group style="position:absolute;left:6125;top:1993;width:2;height:602" coordorigin="6125,1993" coordsize="2,602">
              <v:shape style="position:absolute;left:6125;top:1993;width:2;height:602" coordorigin="6125,1993" coordsize="0,602" path="m6125,2595l6125,1993e" filled="false" stroked="true" strokeweight=".375pt" strokecolor="#a5eab5">
                <v:path arrowok="t"/>
              </v:shape>
            </v:group>
            <v:group style="position:absolute;left:6135;top:1992;width:2;height:603" coordorigin="6135,1992" coordsize="2,603">
              <v:shape style="position:absolute;left:6135;top:1992;width:2;height:603" coordorigin="6135,1992" coordsize="0,603" path="m6135,2595l6135,1992e" filled="false" stroked="true" strokeweight=".375pt" strokecolor="#a5eab5">
                <v:path arrowok="t"/>
              </v:shape>
            </v:group>
            <v:group style="position:absolute;left:6145;top:1993;width:2;height:602" coordorigin="6145,1993" coordsize="2,602">
              <v:shape style="position:absolute;left:6145;top:1993;width:2;height:602" coordorigin="6145,1993" coordsize="0,602" path="m6145,2595l6145,1993e" filled="false" stroked="true" strokeweight=".375pt" strokecolor="#a5eab5">
                <v:path arrowok="t"/>
              </v:shape>
            </v:group>
            <v:group style="position:absolute;left:6155;top:1993;width:2;height:602" coordorigin="6155,1993" coordsize="2,602">
              <v:shape style="position:absolute;left:6155;top:1993;width:2;height:602" coordorigin="6155,1993" coordsize="0,602" path="m6155,2595l6155,1993e" filled="false" stroked="true" strokeweight=".375pt" strokecolor="#a5eab5">
                <v:path arrowok="t"/>
              </v:shape>
            </v:group>
            <v:group style="position:absolute;left:6166;top:1993;width:2;height:602" coordorigin="6166,1993" coordsize="2,602">
              <v:shape style="position:absolute;left:6166;top:1993;width:2;height:602" coordorigin="6166,1993" coordsize="0,602" path="m6166,2595l6166,1993e" filled="false" stroked="true" strokeweight=".375pt" strokecolor="#a5eab5">
                <v:path arrowok="t"/>
              </v:shape>
            </v:group>
            <v:group style="position:absolute;left:6176;top:1993;width:2;height:602" coordorigin="6176,1993" coordsize="2,602">
              <v:shape style="position:absolute;left:6176;top:1993;width:2;height:602" coordorigin="6176,1993" coordsize="0,602" path="m6176,2595l6176,1993e" filled="false" stroked="true" strokeweight=".375pt" strokecolor="#a5eab5">
                <v:path arrowok="t"/>
              </v:shape>
            </v:group>
            <v:group style="position:absolute;left:6186;top:1993;width:2;height:602" coordorigin="6186,1993" coordsize="2,602">
              <v:shape style="position:absolute;left:6186;top:1993;width:2;height:602" coordorigin="6186,1993" coordsize="0,602" path="m6186,2595l6186,1993e" filled="false" stroked="true" strokeweight=".375pt" strokecolor="#a5eab5">
                <v:path arrowok="t"/>
              </v:shape>
            </v:group>
            <v:group style="position:absolute;left:6196;top:1994;width:2;height:601" coordorigin="6196,1994" coordsize="2,601">
              <v:shape style="position:absolute;left:6196;top:1994;width:2;height:601" coordorigin="6196,1994" coordsize="0,601" path="m6196,2595l6196,1994e" filled="false" stroked="true" strokeweight=".375pt" strokecolor="#a5eab5">
                <v:path arrowok="t"/>
              </v:shape>
            </v:group>
            <v:group style="position:absolute;left:6207;top:1994;width:2;height:601" coordorigin="6207,1994" coordsize="2,601">
              <v:shape style="position:absolute;left:6207;top:1994;width:2;height:601" coordorigin="6207,1994" coordsize="0,601" path="m6207,2595l6207,1994e" filled="false" stroked="true" strokeweight=".375pt" strokecolor="#a5eab5">
                <v:path arrowok="t"/>
              </v:shape>
            </v:group>
            <v:group style="position:absolute;left:6217;top:1995;width:2;height:600" coordorigin="6217,1995" coordsize="2,600">
              <v:shape style="position:absolute;left:6217;top:1995;width:2;height:600" coordorigin="6217,1995" coordsize="0,600" path="m6217,2595l6217,1995e" filled="false" stroked="true" strokeweight=".375pt" strokecolor="#a5eab5">
                <v:path arrowok="t"/>
              </v:shape>
            </v:group>
            <v:group style="position:absolute;left:6227;top:1995;width:2;height:600" coordorigin="6227,1995" coordsize="2,600">
              <v:shape style="position:absolute;left:6227;top:1995;width:2;height:600" coordorigin="6227,1995" coordsize="0,600" path="m6227,2595l6227,1995e" filled="false" stroked="true" strokeweight=".375pt" strokecolor="#a5eab5">
                <v:path arrowok="t"/>
              </v:shape>
            </v:group>
            <v:group style="position:absolute;left:6238;top:1996;width:2;height:599" coordorigin="6238,1996" coordsize="2,599">
              <v:shape style="position:absolute;left:6238;top:1996;width:2;height:599" coordorigin="6238,1996" coordsize="0,599" path="m6238,2595l6238,1996e" filled="false" stroked="true" strokeweight=".375pt" strokecolor="#a5eab5">
                <v:path arrowok="t"/>
              </v:shape>
            </v:group>
            <v:group style="position:absolute;left:6248;top:1996;width:2;height:599" coordorigin="6248,1996" coordsize="2,599">
              <v:shape style="position:absolute;left:6248;top:1996;width:2;height:599" coordorigin="6248,1996" coordsize="0,599" path="m6248,2595l6248,1996e" filled="false" stroked="true" strokeweight=".375pt" strokecolor="#a5eab5">
                <v:path arrowok="t"/>
              </v:shape>
            </v:group>
            <v:group style="position:absolute;left:6258;top:1996;width:2;height:599" coordorigin="6258,1996" coordsize="2,599">
              <v:shape style="position:absolute;left:6258;top:1996;width:2;height:599" coordorigin="6258,1996" coordsize="0,599" path="m6258,2595l6258,1996e" filled="false" stroked="true" strokeweight=".375pt" strokecolor="#a5eab5">
                <v:path arrowok="t"/>
              </v:shape>
            </v:group>
            <v:group style="position:absolute;left:6268;top:1997;width:2;height:598" coordorigin="6268,1997" coordsize="2,598">
              <v:shape style="position:absolute;left:6268;top:1997;width:2;height:598" coordorigin="6268,1997" coordsize="0,598" path="m6268,2595l6268,1997e" filled="false" stroked="true" strokeweight=".375pt" strokecolor="#a5eab5">
                <v:path arrowok="t"/>
              </v:shape>
            </v:group>
            <v:group style="position:absolute;left:6279;top:1997;width:2;height:598" coordorigin="6279,1997" coordsize="2,598">
              <v:shape style="position:absolute;left:6279;top:1997;width:2;height:598" coordorigin="6279,1997" coordsize="0,598" path="m6279,2595l6279,1997e" filled="false" stroked="true" strokeweight=".375pt" strokecolor="#a5eab5">
                <v:path arrowok="t"/>
              </v:shape>
            </v:group>
            <v:group style="position:absolute;left:6289;top:1997;width:2;height:598" coordorigin="6289,1997" coordsize="2,598">
              <v:shape style="position:absolute;left:6289;top:1997;width:2;height:598" coordorigin="6289,1997" coordsize="0,598" path="m6289,2595l6289,1997e" filled="false" stroked="true" strokeweight=".375pt" strokecolor="#a5eab5">
                <v:path arrowok="t"/>
              </v:shape>
            </v:group>
            <v:group style="position:absolute;left:6299;top:1996;width:2;height:599" coordorigin="6299,1996" coordsize="2,599">
              <v:shape style="position:absolute;left:6299;top:1996;width:2;height:599" coordorigin="6299,1996" coordsize="0,599" path="m6299,2595l6299,1996e" filled="false" stroked="true" strokeweight=".375pt" strokecolor="#a5eab5">
                <v:path arrowok="t"/>
              </v:shape>
            </v:group>
            <v:group style="position:absolute;left:6310;top:1995;width:2;height:600" coordorigin="6310,1995" coordsize="2,600">
              <v:shape style="position:absolute;left:6310;top:1995;width:2;height:600" coordorigin="6310,1995" coordsize="0,600" path="m6310,2595l6310,1995e" filled="false" stroked="true" strokeweight=".375pt" strokecolor="#a5eab5">
                <v:path arrowok="t"/>
              </v:shape>
            </v:group>
            <v:group style="position:absolute;left:6320;top:1995;width:2;height:600" coordorigin="6320,1995" coordsize="2,600">
              <v:shape style="position:absolute;left:6320;top:1995;width:2;height:600" coordorigin="6320,1995" coordsize="0,600" path="m6320,2595l6320,1995e" filled="false" stroked="true" strokeweight=".375pt" strokecolor="#a5eab5">
                <v:path arrowok="t"/>
              </v:shape>
            </v:group>
            <v:group style="position:absolute;left:6330;top:1994;width:2;height:601" coordorigin="6330,1994" coordsize="2,601">
              <v:shape style="position:absolute;left:6330;top:1994;width:2;height:601" coordorigin="6330,1994" coordsize="0,601" path="m6330,2595l6330,1994e" filled="false" stroked="true" strokeweight=".375pt" strokecolor="#a5eab5">
                <v:path arrowok="t"/>
              </v:shape>
            </v:group>
            <v:group style="position:absolute;left:6340;top:1993;width:2;height:602" coordorigin="6340,1993" coordsize="2,602">
              <v:shape style="position:absolute;left:6340;top:1993;width:2;height:602" coordorigin="6340,1993" coordsize="0,602" path="m6340,2595l6340,1993e" filled="false" stroked="true" strokeweight=".375pt" strokecolor="#a5eab5">
                <v:path arrowok="t"/>
              </v:shape>
            </v:group>
            <v:group style="position:absolute;left:6351;top:1992;width:2;height:603" coordorigin="6351,1992" coordsize="2,603">
              <v:shape style="position:absolute;left:6351;top:1992;width:2;height:603" coordorigin="6351,1992" coordsize="0,603" path="m6351,2595l6351,1992e" filled="false" stroked="true" strokeweight=".375pt" strokecolor="#a5eab5">
                <v:path arrowok="t"/>
              </v:shape>
            </v:group>
            <v:group style="position:absolute;left:6361;top:1992;width:2;height:603" coordorigin="6361,1992" coordsize="2,603">
              <v:shape style="position:absolute;left:6361;top:1992;width:2;height:603" coordorigin="6361,1992" coordsize="0,603" path="m6361,2595l6361,1992e" filled="false" stroked="true" strokeweight=".375pt" strokecolor="#a5eab5">
                <v:path arrowok="t"/>
              </v:shape>
            </v:group>
            <v:group style="position:absolute;left:6371;top:1991;width:2;height:604" coordorigin="6371,1991" coordsize="2,604">
              <v:shape style="position:absolute;left:6371;top:1991;width:2;height:604" coordorigin="6371,1991" coordsize="0,604" path="m6371,2595l6371,1991e" filled="false" stroked="true" strokeweight=".375pt" strokecolor="#a5eab5">
                <v:path arrowok="t"/>
              </v:shape>
            </v:group>
            <v:group style="position:absolute;left:6381;top:1991;width:2;height:604" coordorigin="6381,1991" coordsize="2,604">
              <v:shape style="position:absolute;left:6381;top:1991;width:2;height:604" coordorigin="6381,1991" coordsize="0,604" path="m6381,2595l6381,1991e" filled="false" stroked="true" strokeweight=".375pt" strokecolor="#a5eab5">
                <v:path arrowok="t"/>
              </v:shape>
            </v:group>
            <v:group style="position:absolute;left:6392;top:1991;width:2;height:604" coordorigin="6392,1991" coordsize="2,604">
              <v:shape style="position:absolute;left:6392;top:1991;width:2;height:604" coordorigin="6392,1991" coordsize="0,604" path="m6392,2595l6392,1991e" filled="false" stroked="true" strokeweight=".375pt" strokecolor="#a5eab5">
                <v:path arrowok="t"/>
              </v:shape>
            </v:group>
            <v:group style="position:absolute;left:6402;top:1992;width:2;height:603" coordorigin="6402,1992" coordsize="2,603">
              <v:shape style="position:absolute;left:6402;top:1992;width:2;height:603" coordorigin="6402,1992" coordsize="0,603" path="m6402,2595l6402,1992e" filled="false" stroked="true" strokeweight=".375pt" strokecolor="#a5eab5">
                <v:path arrowok="t"/>
              </v:shape>
            </v:group>
            <v:group style="position:absolute;left:6412;top:1992;width:2;height:603" coordorigin="6412,1992" coordsize="2,603">
              <v:shape style="position:absolute;left:6412;top:1992;width:2;height:603" coordorigin="6412,1992" coordsize="0,603" path="m6412,2595l6412,1992e" filled="false" stroked="true" strokeweight=".375pt" strokecolor="#a5eab5">
                <v:path arrowok="t"/>
              </v:shape>
            </v:group>
            <v:group style="position:absolute;left:6423;top:1992;width:2;height:603" coordorigin="6423,1992" coordsize="2,603">
              <v:shape style="position:absolute;left:6423;top:1992;width:2;height:603" coordorigin="6423,1992" coordsize="0,603" path="m6423,2595l6423,1992e" filled="false" stroked="true" strokeweight=".375pt" strokecolor="#a5eab5">
                <v:path arrowok="t"/>
              </v:shape>
            </v:group>
            <v:group style="position:absolute;left:6433;top:1993;width:2;height:602" coordorigin="6433,1993" coordsize="2,602">
              <v:shape style="position:absolute;left:6433;top:1993;width:2;height:602" coordorigin="6433,1993" coordsize="0,602" path="m6433,2595l6433,1993e" filled="false" stroked="true" strokeweight=".375pt" strokecolor="#a5eab5">
                <v:path arrowok="t"/>
              </v:shape>
            </v:group>
            <v:group style="position:absolute;left:6443;top:1993;width:2;height:602" coordorigin="6443,1993" coordsize="2,602">
              <v:shape style="position:absolute;left:6443;top:1993;width:2;height:602" coordorigin="6443,1993" coordsize="0,602" path="m6443,2595l6443,1993e" filled="false" stroked="true" strokeweight=".375pt" strokecolor="#a5eab5">
                <v:path arrowok="t"/>
              </v:shape>
            </v:group>
            <v:group style="position:absolute;left:6453;top:1994;width:2;height:601" coordorigin="6453,1994" coordsize="2,601">
              <v:shape style="position:absolute;left:6453;top:1994;width:2;height:601" coordorigin="6453,1994" coordsize="0,601" path="m6453,2595l6453,1994e" filled="false" stroked="true" strokeweight=".375pt" strokecolor="#a5eab5">
                <v:path arrowok="t"/>
              </v:shape>
            </v:group>
            <v:group style="position:absolute;left:6464;top:1995;width:2;height:600" coordorigin="6464,1995" coordsize="2,600">
              <v:shape style="position:absolute;left:6464;top:1995;width:2;height:600" coordorigin="6464,1995" coordsize="0,600" path="m6464,2595l6464,1995e" filled="false" stroked="true" strokeweight=".375pt" strokecolor="#a5eab5">
                <v:path arrowok="t"/>
              </v:shape>
            </v:group>
            <v:group style="position:absolute;left:6474;top:2177;width:2;height:418" coordorigin="6474,2177" coordsize="2,418">
              <v:shape style="position:absolute;left:6474;top:2177;width:2;height:418" coordorigin="6474,2177" coordsize="0,418" path="m6474,2595l6474,2177e" filled="false" stroked="true" strokeweight=".375pt" strokecolor="#a5eab5">
                <v:path arrowok="t"/>
              </v:shape>
            </v:group>
            <v:group style="position:absolute;left:6484;top:2311;width:2;height:284" coordorigin="6484,2311" coordsize="2,284">
              <v:shape style="position:absolute;left:6484;top:2311;width:2;height:284" coordorigin="6484,2311" coordsize="0,284" path="m6484,2595l6484,2311e" filled="false" stroked="true" strokeweight=".375pt" strokecolor="#a5eab5">
                <v:path arrowok="t"/>
              </v:shape>
            </v:group>
            <v:group style="position:absolute;left:6495;top:2446;width:2;height:149" coordorigin="6495,2446" coordsize="2,149">
              <v:shape style="position:absolute;left:6495;top:2446;width:2;height:149" coordorigin="6495,2446" coordsize="0,149" path="m6495,2595l6495,2446e" filled="false" stroked="true" strokeweight=".375pt" strokecolor="#a5eab5">
                <v:path arrowok="t"/>
              </v:shape>
            </v:group>
            <v:group style="position:absolute;left:6505;top:2516;width:2;height:79" coordorigin="6505,2516" coordsize="2,79">
              <v:shape style="position:absolute;left:6505;top:2516;width:2;height:79" coordorigin="6505,2516" coordsize="0,79" path="m6505,2595l6505,2516e" filled="false" stroked="true" strokeweight=".375pt" strokecolor="#a5eab5">
                <v:path arrowok="t"/>
              </v:shape>
            </v:group>
            <v:group style="position:absolute;left:6511;top:2590;width:8;height:2" coordorigin="6511,2590" coordsize="8,2">
              <v:shape style="position:absolute;left:6511;top:2590;width:8;height:2" coordorigin="6511,2590" coordsize="8,0" path="m6511,2590l6518,2590e" filled="false" stroked="true" strokeweight=".45pt" strokecolor="#a5eab5">
                <v:path arrowok="t"/>
              </v:shape>
            </v:group>
            <v:group style="position:absolute;left:297;top:4;width:7400;height:2591" coordorigin="297,4" coordsize="7400,2591">
              <v:shape style="position:absolute;left:297;top:4;width:7400;height:2591" coordorigin="297,4" coordsize="7400,2591" path="m297,2595l7697,2595,7697,4,297,4,297,2595xe" filled="false" stroked="true" strokeweight=".375pt" strokecolor="#000000">
                <v:path arrowok="t"/>
              </v:shape>
              <v:shape style="position:absolute;left:0;top:2473;width:534;height:460" type="#_x0000_t202" filled="false" stroked="false">
                <v:textbox inset="0,0,0,0">
                  <w:txbxContent>
                    <w:p>
                      <w:pPr>
                        <w:spacing w:line="203" w:lineRule="exact" w:before="0"/>
                        <w:ind w:left="1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233;top:2693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04:00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467;top:2693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08:00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3069;top:2693;width:1547;height:771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63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12:00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175" w:lineRule="auto" w:before="114"/>
                        <w:ind w:left="0" w:right="0" w:firstLine="248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5"/>
                          <w:sz w:val="24"/>
                        </w:rPr>
                        <w:t>Time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4"/>
                          <w:sz w:val="24"/>
                        </w:rPr>
                        <w:t>of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Day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7"/>
                          <w:sz w:val="24"/>
                        </w:rPr>
                        <w:t>Intervention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4933;top:2693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16:00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6167;top:2693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7400;top:2473;width:534;height:460" type="#_x0000_t202" filled="false" stroked="false">
                <v:textbox inset="0,0,0,0">
                  <w:txbxContent>
                    <w:p>
                      <w:pPr>
                        <w:spacing w:line="203" w:lineRule="exact" w:before="0"/>
                        <w:ind w:left="0" w:right="15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0"/>
                        <w:ind w:left="0" w:right="0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048;top:3224;width:84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1"/>
                          <w:sz w:val="24"/>
                        </w:rPr>
                        <w:t>Baseline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5406;top:3224;width:1363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4"/>
                          <w:sz w:val="24"/>
                        </w:rPr>
                        <w:t>Power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2"/>
                          <w:sz w:val="24"/>
                        </w:rPr>
                        <w:t>saving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68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BodyText"/>
        <w:spacing w:line="240" w:lineRule="auto" w:before="55"/>
        <w:ind w:left="1287" w:right="1322"/>
        <w:jc w:val="center"/>
      </w:pPr>
      <w:r>
        <w:rPr/>
        <w:pict>
          <v:group style="position:absolute;margin-left:194.311005pt;margin-top:-19.105875pt;width:29.55pt;height:.1pt;mso-position-horizontal-relative:page;mso-position-vertical-relative:paragraph;z-index:-417904" coordorigin="3886,-382" coordsize="591,2">
            <v:shape style="position:absolute;left:3886;top:-382;width:591;height:2" coordorigin="3886,-382" coordsize="591,0" path="m3886,-382l4477,-382e" filled="false" stroked="true" strokeweight=".75pt" strokecolor="#7296e5">
              <v:path arrowok="t"/>
            </v:shape>
            <w10:wrap type="none"/>
          </v:group>
        </w:pict>
      </w:r>
      <w:r>
        <w:rPr/>
        <w:pict>
          <v:group style="position:absolute;margin-left:316.261017pt;margin-top:-19.105875pt;width:29.55pt;height:.1pt;mso-position-horizontal-relative:page;mso-position-vertical-relative:paragraph;z-index:-417880" coordorigin="6325,-382" coordsize="591,2">
            <v:shape style="position:absolute;left:6325;top:-382;width:591;height:2" coordorigin="6325,-382" coordsize="591,0" path="m6325,-382l6916,-382e" filled="false" stroked="true" strokeweight=".75pt" strokecolor="#fac96d">
              <v:path arrowok="t"/>
            </v:shape>
            <w10:wrap type="none"/>
          </v:group>
        </w:pict>
      </w:r>
      <w:r>
        <w:rPr/>
        <w:pict>
          <v:group style="position:absolute;margin-left:438.210999pt;margin-top:-19.105875pt;width:29.55pt;height:.1pt;mso-position-horizontal-relative:page;mso-position-vertical-relative:paragraph;z-index:-417856" coordorigin="8764,-382" coordsize="591,2">
            <v:shape style="position:absolute;left:8764;top:-382;width:591;height:2" coordorigin="8764,-382" coordsize="591,0" path="m8764,-382l9355,-382e" filled="false" stroked="true" strokeweight=".375pt" strokecolor="#a5eab5">
              <v:path arrowok="t"/>
            </v:shape>
            <w10:wrap type="none"/>
          </v:group>
        </w:pict>
      </w:r>
      <w:r>
        <w:rPr>
          <w:w w:val="105"/>
        </w:rPr>
        <w:t>Figure 4.6: </w:t>
      </w:r>
      <w:bookmarkStart w:name="_bookmark58" w:id="97"/>
      <w:bookmarkEnd w:id="97"/>
      <w:r>
        <w:rPr>
          <w:w w:val="105"/>
        </w:rPr>
        <w:t>Energy</w:t>
      </w:r>
      <w:r>
        <w:rPr>
          <w:w w:val="105"/>
        </w:rPr>
        <w:t> savings by reducing compressor</w:t>
      </w:r>
      <w:r>
        <w:rPr>
          <w:spacing w:val="56"/>
          <w:w w:val="105"/>
        </w:rPr>
        <w:t> </w:t>
      </w:r>
      <w:r>
        <w:rPr>
          <w:w w:val="105"/>
        </w:rPr>
        <w:t>set-points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2"/>
          <w:numId w:val="24"/>
        </w:numPr>
        <w:tabs>
          <w:tab w:pos="1104" w:val="left" w:leader="none"/>
        </w:tabs>
        <w:spacing w:line="240" w:lineRule="auto" w:before="174" w:after="0"/>
        <w:ind w:left="1103" w:right="0" w:hanging="986"/>
        <w:jc w:val="both"/>
        <w:rPr>
          <w:b w:val="0"/>
          <w:bCs w:val="0"/>
        </w:rPr>
      </w:pPr>
      <w:r>
        <w:rPr/>
        <w:t>Scenario 2. Control valves set</w:t>
      </w:r>
      <w:r>
        <w:rPr>
          <w:spacing w:val="44"/>
        </w:rPr>
        <w:t> </w:t>
      </w:r>
      <w:r>
        <w:rPr/>
        <w:t>points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left="108" w:right="107" w:hanging="1"/>
        <w:jc w:val="both"/>
      </w:pPr>
      <w:r>
        <w:rPr>
          <w:w w:val="105"/>
        </w:rPr>
        <w:t>An</w:t>
      </w:r>
      <w:r>
        <w:rPr>
          <w:spacing w:val="41"/>
          <w:w w:val="105"/>
        </w:rPr>
        <w:t> </w:t>
      </w:r>
      <w:r>
        <w:rPr>
          <w:w w:val="105"/>
        </w:rPr>
        <w:t>alternative</w:t>
      </w:r>
      <w:r>
        <w:rPr>
          <w:spacing w:val="40"/>
          <w:w w:val="105"/>
        </w:rPr>
        <w:t> </w:t>
      </w:r>
      <w:r>
        <w:rPr>
          <w:w w:val="105"/>
        </w:rPr>
        <w:t>scenario</w:t>
      </w:r>
      <w:r>
        <w:rPr>
          <w:spacing w:val="41"/>
          <w:w w:val="105"/>
        </w:rPr>
        <w:t> </w:t>
      </w:r>
      <w:r>
        <w:rPr>
          <w:w w:val="105"/>
        </w:rPr>
        <w:t>is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1"/>
          <w:w w:val="105"/>
        </w:rPr>
        <w:t> </w:t>
      </w:r>
      <w:r>
        <w:rPr>
          <w:w w:val="105"/>
        </w:rPr>
        <w:t>reduce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1"/>
          <w:w w:val="105"/>
        </w:rPr>
        <w:t> </w:t>
      </w:r>
      <w:r>
        <w:rPr>
          <w:w w:val="105"/>
        </w:rPr>
        <w:t>pressure</w:t>
      </w:r>
      <w:r>
        <w:rPr>
          <w:spacing w:val="40"/>
          <w:w w:val="105"/>
        </w:rPr>
        <w:t> </w:t>
      </w:r>
      <w:r>
        <w:rPr>
          <w:w w:val="105"/>
        </w:rPr>
        <w:t>at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1"/>
          <w:w w:val="105"/>
        </w:rPr>
        <w:t> </w:t>
      </w:r>
      <w:r>
        <w:rPr>
          <w:w w:val="105"/>
        </w:rPr>
        <w:t>control</w:t>
      </w:r>
      <w:r>
        <w:rPr>
          <w:spacing w:val="41"/>
          <w:w w:val="105"/>
        </w:rPr>
        <w:t> </w:t>
      </w:r>
      <w:r>
        <w:rPr>
          <w:w w:val="105"/>
        </w:rPr>
        <w:t>valves</w:t>
      </w:r>
      <w:r>
        <w:rPr>
          <w:spacing w:val="40"/>
          <w:w w:val="105"/>
        </w:rPr>
        <w:t> </w:t>
      </w:r>
      <w:r>
        <w:rPr>
          <w:w w:val="105"/>
        </w:rPr>
        <w:t>at</w:t>
      </w:r>
      <w:r>
        <w:rPr>
          <w:spacing w:val="41"/>
          <w:w w:val="105"/>
        </w:rPr>
        <w:t> </w:t>
      </w:r>
      <w:r>
        <w:rPr>
          <w:w w:val="105"/>
        </w:rPr>
        <w:t>each</w:t>
      </w:r>
      <w:r>
        <w:rPr>
          <w:spacing w:val="41"/>
          <w:w w:val="105"/>
        </w:rPr>
        <w:t> </w:t>
      </w:r>
      <w:r>
        <w:rPr>
          <w:w w:val="105"/>
        </w:rPr>
        <w:t>level.</w:t>
      </w:r>
      <w:r>
        <w:rPr>
          <w:spacing w:val="39"/>
          <w:w w:val="105"/>
        </w:rPr>
        <w:t> </w:t>
      </w:r>
      <w:r>
        <w:rPr>
          <w:w w:val="105"/>
        </w:rPr>
        <w:t>By</w:t>
      </w:r>
      <w:r>
        <w:rPr>
          <w:spacing w:val="-56"/>
          <w:w w:val="105"/>
        </w:rPr>
        <w:t> </w:t>
      </w:r>
      <w:r>
        <w:rPr>
          <w:spacing w:val="-56"/>
          <w:w w:val="105"/>
        </w:rPr>
      </w:r>
      <w:r>
        <w:rPr>
          <w:w w:val="105"/>
        </w:rPr>
        <w:t>reducing pressure at the control, set-points can be lowered to the minimum requirement</w:t>
      </w:r>
      <w:r>
        <w:rPr>
          <w:spacing w:val="8"/>
          <w:w w:val="105"/>
        </w:rPr>
        <w:t> </w:t>
      </w:r>
      <w:r>
        <w:rPr>
          <w:w w:val="105"/>
        </w:rPr>
        <w:t>per</w:t>
      </w:r>
      <w:r>
        <w:rPr>
          <w:w w:val="104"/>
        </w:rPr>
        <w:t> </w:t>
      </w:r>
      <w:r>
        <w:rPr>
          <w:w w:val="105"/>
        </w:rPr>
        <w:t>level. This can lead to higher savings than could be achieved through compressor</w:t>
      </w:r>
      <w:r>
        <w:rPr>
          <w:spacing w:val="23"/>
          <w:w w:val="105"/>
        </w:rPr>
        <w:t> </w:t>
      </w:r>
      <w:r>
        <w:rPr>
          <w:w w:val="105"/>
        </w:rPr>
        <w:t>set-points.</w:t>
      </w:r>
      <w:r>
        <w:rPr>
          <w:w w:val="104"/>
        </w:rPr>
        <w:t> </w:t>
      </w:r>
      <w:r>
        <w:rPr>
          <w:w w:val="105"/>
        </w:rPr>
        <w:t>This scenario would be relatively easy to implement as it does not require any changes to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w w:val="108"/>
        </w:rPr>
        <w:t> </w:t>
      </w:r>
      <w:r>
        <w:rPr>
          <w:w w:val="105"/>
        </w:rPr>
        <w:t>compressor control</w:t>
      </w:r>
      <w:r>
        <w:rPr>
          <w:spacing w:val="-21"/>
          <w:w w:val="105"/>
        </w:rPr>
        <w:t> </w:t>
      </w:r>
      <w:r>
        <w:rPr>
          <w:w w:val="105"/>
        </w:rPr>
        <w:t>schedule.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240" w:lineRule="auto"/>
        <w:ind w:left="108" w:right="0"/>
        <w:jc w:val="both"/>
      </w:pPr>
      <w:r>
        <w:rPr>
          <w:w w:val="105"/>
        </w:rPr>
        <w:t>Air pressure set-points were reduced to 300 kPa at the underground control valves during</w:t>
      </w:r>
      <w:r>
        <w:rPr>
          <w:spacing w:val="-34"/>
          <w:w w:val="105"/>
        </w:rPr>
        <w:t> </w:t>
      </w:r>
      <w:r>
        <w:rPr>
          <w:w w:val="105"/>
        </w:rPr>
        <w:t>the</w:t>
      </w:r>
      <w:r>
        <w:rPr/>
      </w:r>
    </w:p>
    <w:p>
      <w:pPr>
        <w:spacing w:after="0" w:line="240" w:lineRule="auto"/>
        <w:jc w:val="both"/>
        <w:sectPr>
          <w:pgSz w:w="11910" w:h="16840"/>
          <w:pgMar w:header="420" w:footer="799" w:top="680" w:bottom="1080" w:left="1300" w:right="98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BodyText"/>
        <w:spacing w:line="352" w:lineRule="auto"/>
        <w:ind w:left="108" w:right="1053" w:firstLine="8"/>
        <w:jc w:val="left"/>
      </w:pPr>
      <w:r>
        <w:rPr/>
        <w:pict>
          <v:group style="position:absolute;margin-left:70.616997pt;margin-top:46.20113pt;width:467.65pt;height:192pt;mso-position-horizontal-relative:page;mso-position-vertical-relative:paragraph;z-index:-417088" coordorigin="1412,924" coordsize="9353,3840">
            <v:group style="position:absolute;left:1417;top:929;width:9344;height:2" coordorigin="1417,929" coordsize="9344,2">
              <v:shape style="position:absolute;left:1417;top:929;width:9344;height:2" coordorigin="1417,929" coordsize="9344,0" path="m1417,929l10760,929e" filled="false" stroked="true" strokeweight=".498pt" strokecolor="#000000">
                <v:path arrowok="t"/>
              </v:shape>
            </v:group>
            <v:group style="position:absolute;left:1422;top:929;width:2;height:3830" coordorigin="1422,929" coordsize="2,3830">
              <v:shape style="position:absolute;left:1422;top:929;width:2;height:3830" coordorigin="1422,929" coordsize="0,3830" path="m1422,4759l1422,929e" filled="false" stroked="true" strokeweight=".498pt" strokecolor="#000000">
                <v:path arrowok="t"/>
              </v:shape>
            </v:group>
            <v:group style="position:absolute;left:10755;top:929;width:2;height:3830" coordorigin="10755,929" coordsize="2,3830">
              <v:shape style="position:absolute;left:10755;top:929;width:2;height:3830" coordorigin="10755,929" coordsize="0,3830" path="m10755,4759l10755,929e" filled="false" stroked="true" strokeweight=".498pt" strokecolor="#000000">
                <v:path arrowok="t"/>
              </v:shape>
            </v:group>
            <v:group style="position:absolute;left:1417;top:4759;width:9344;height:2" coordorigin="1417,4759" coordsize="9344,2">
              <v:shape style="position:absolute;left:1417;top:4759;width:9344;height:2" coordorigin="1417,4759" coordsize="9344,0" path="m1417,4759l10760,4759e" filled="false" stroked="true" strokeweight=".498pt" strokecolor="#000000">
                <v:path arrowok="t"/>
              </v:shape>
              <v:shape style="position:absolute;left:1850;top:1098;width:1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6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631;top:1098;width:1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631;top:1745;width:300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</w:t>
                      </w:r>
                      <w:r>
                        <w:rPr>
                          <w:rFonts w:ascii="Arial"/>
                          <w:i/>
                          <w:w w:val="97"/>
                          <w:sz w:val="24"/>
                        </w:rPr>
                        <w:t>.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850;top:1962;width:1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631;top:2393;width:1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850;top:2825;width:1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631;top:3040;width:300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Arial"/>
                          <w:i/>
                          <w:w w:val="97"/>
                          <w:sz w:val="24"/>
                        </w:rPr>
                        <w:t>.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72.5886pt;margin-top:89.61515pt;width:14pt;height:72.3pt;mso-position-horizontal-relative:page;mso-position-vertical-relative:paragraph;z-index:12088" type="#_x0000_t202" filled="false" stroked="false">
            <v:textbox inset="0,0,0,0" style="layout-flow:vertical;mso-layout-flow-alt:bottom-to-top">
              <w:txbxContent>
                <w:p>
                  <w:pPr>
                    <w:spacing w:line="251" w:lineRule="exact" w:before="0"/>
                    <w:ind w:left="20" w:right="0" w:firstLine="0"/>
                    <w:jc w:val="left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>
                    <w:rPr>
                      <w:rFonts w:ascii="Times New Roman"/>
                      <w:w w:val="104"/>
                      <w:sz w:val="24"/>
                    </w:rPr>
                    <w:t>Power</w:t>
                  </w:r>
                  <w:r>
                    <w:rPr>
                      <w:rFonts w:ascii="Times New Roman"/>
                      <w:spacing w:val="18"/>
                      <w:sz w:val="24"/>
                    </w:rPr>
                    <w:t> 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(</w:t>
                  </w:r>
                  <w:r>
                    <w:rPr>
                      <w:rFonts w:ascii="Arial"/>
                      <w:i/>
                      <w:spacing w:val="24"/>
                      <w:w w:val="113"/>
                      <w:sz w:val="24"/>
                    </w:rPr>
                    <w:t>M</w:t>
                  </w:r>
                  <w:r>
                    <w:rPr>
                      <w:rFonts w:ascii="Arial"/>
                      <w:i/>
                      <w:w w:val="97"/>
                      <w:sz w:val="24"/>
                    </w:rPr>
                    <w:t>W</w:t>
                  </w:r>
                  <w:r>
                    <w:rPr>
                      <w:rFonts w:ascii="Arial"/>
                      <w:i/>
                      <w:spacing w:val="-34"/>
                      <w:sz w:val="24"/>
                    </w:rPr>
                    <w:t> 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)</w:t>
                  </w:r>
                  <w:r>
                    <w:rPr>
                      <w:rFonts w:ascii="Times New Roman"/>
                      <w:sz w:val="24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06.326599pt;margin-top:70.593155pt;width:14pt;height:110.35pt;mso-position-horizontal-relative:page;mso-position-vertical-relative:paragraph;z-index:12112" type="#_x0000_t20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51" w:lineRule="exact"/>
                    <w:ind w:left="20" w:right="0"/>
                    <w:jc w:val="left"/>
                  </w:pPr>
                  <w:r>
                    <w:rPr>
                      <w:w w:val="104"/>
                    </w:rPr>
                    <w:t>Power</w:t>
                  </w:r>
                  <w:r>
                    <w:rPr>
                      <w:spacing w:val="18"/>
                    </w:rPr>
                    <w:t> </w:t>
                  </w:r>
                  <w:r>
                    <w:rPr>
                      <w:w w:val="102"/>
                    </w:rPr>
                    <w:t>Saving</w:t>
                  </w:r>
                  <w:r>
                    <w:rPr>
                      <w:spacing w:val="18"/>
                    </w:rPr>
                    <w:t> </w:t>
                  </w:r>
                  <w:r>
                    <w:rPr>
                      <w:w w:val="113"/>
                    </w:rPr>
                    <w:t>(</w:t>
                  </w:r>
                  <w:r>
                    <w:rPr>
                      <w:rFonts w:ascii="Arial"/>
                      <w:i/>
                      <w:spacing w:val="24"/>
                      <w:w w:val="113"/>
                    </w:rPr>
                    <w:t>M</w:t>
                  </w:r>
                  <w:r>
                    <w:rPr>
                      <w:rFonts w:ascii="Arial"/>
                      <w:i/>
                      <w:w w:val="97"/>
                    </w:rPr>
                    <w:t>W</w:t>
                  </w:r>
                  <w:r>
                    <w:rPr>
                      <w:rFonts w:ascii="Arial"/>
                      <w:i/>
                      <w:spacing w:val="-34"/>
                    </w:rPr>
                    <w:t> </w:t>
                  </w:r>
                  <w:r>
                    <w:rPr>
                      <w:w w:val="113"/>
                    </w:rPr>
                    <w:t>)</w:t>
                  </w:r>
                  <w:r>
                    <w:rPr/>
                  </w:r>
                </w:p>
              </w:txbxContent>
            </v:textbox>
            <w10:wrap type="none"/>
          </v:shape>
        </w:pict>
      </w:r>
      <w:r>
        <w:rPr>
          <w:w w:val="105"/>
        </w:rPr>
        <w:t>evening peak period. Analysis of the simulation results showed a 1MW average P.C.</w:t>
      </w:r>
      <w:r>
        <w:rPr>
          <w:spacing w:val="60"/>
          <w:w w:val="105"/>
        </w:rPr>
        <w:t> </w:t>
      </w:r>
      <w:r>
        <w:rPr>
          <w:w w:val="105"/>
        </w:rPr>
        <w:t>saving.</w:t>
      </w:r>
      <w:r>
        <w:rPr>
          <w:w w:val="101"/>
        </w:rPr>
        <w:t> </w:t>
      </w:r>
      <w:r>
        <w:rPr>
          <w:w w:val="105"/>
        </w:rPr>
        <w:t>The intervention would lead to an annual cost saving of  </w:t>
      </w:r>
      <w:r>
        <w:rPr>
          <w:spacing w:val="1"/>
          <w:w w:val="105"/>
        </w:rPr>
        <w:t> </w:t>
      </w:r>
      <w:r>
        <w:rPr>
          <w:w w:val="105"/>
        </w:rPr>
        <w:t>R0.91M.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3463" w:lineRule="exact"/>
        <w:ind w:left="532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68"/>
          <w:sz w:val="20"/>
          <w:szCs w:val="20"/>
        </w:rPr>
        <w:pict>
          <v:group style="width:396.7pt;height:173.2pt;mso-position-horizontal-relative:char;mso-position-vertical-relative:line" coordorigin="0,0" coordsize="7934,3464">
            <v:group style="position:absolute;left:297;top:2595;width:7400;height:2" coordorigin="297,2595" coordsize="7400,2">
              <v:shape style="position:absolute;left:297;top:2595;width:7400;height:2" coordorigin="297,2595" coordsize="7400,0" path="m297,2595l7697,2595e" filled="false" stroked="true" strokeweight=".0625pt" strokecolor="#d6e0c9">
                <v:path arrowok="t"/>
                <v:stroke dashstyle="longDash"/>
              </v:shape>
            </v:group>
            <v:group style="position:absolute;left:297;top:2595;width:63;height:2" coordorigin="297,2595" coordsize="63,2">
              <v:shape style="position:absolute;left:297;top:2595;width:63;height:2" coordorigin="297,2595" coordsize="63,0" path="m297,2595l360,2595e" filled="false" stroked="true" strokeweight=".375pt" strokecolor="#000000">
                <v:path arrowok="t"/>
              </v:shape>
            </v:group>
            <v:group style="position:absolute;left:297;top:1731;width:7400;height:2" coordorigin="297,1731" coordsize="7400,2">
              <v:shape style="position:absolute;left:297;top:1731;width:7400;height:2" coordorigin="297,1731" coordsize="7400,0" path="m297,1731l7697,1731e" filled="false" stroked="true" strokeweight=".0625pt" strokecolor="#d6e0c9">
                <v:path arrowok="t"/>
                <v:stroke dashstyle="longDash"/>
              </v:shape>
            </v:group>
            <v:group style="position:absolute;left:297;top:1731;width:63;height:2" coordorigin="297,1731" coordsize="63,2">
              <v:shape style="position:absolute;left:297;top:1731;width:63;height:2" coordorigin="297,1731" coordsize="63,0" path="m297,1731l360,1731e" filled="false" stroked="true" strokeweight=".375pt" strokecolor="#000000">
                <v:path arrowok="t"/>
              </v:shape>
            </v:group>
            <v:group style="position:absolute;left:297;top:868;width:7400;height:2" coordorigin="297,868" coordsize="7400,2">
              <v:shape style="position:absolute;left:297;top:868;width:7400;height:2" coordorigin="297,868" coordsize="7400,0" path="m297,868l7697,868e" filled="false" stroked="true" strokeweight=".0625pt" strokecolor="#d6e0c9">
                <v:path arrowok="t"/>
                <v:stroke dashstyle="longDash"/>
              </v:shape>
            </v:group>
            <v:group style="position:absolute;left:297;top:868;width:63;height:2" coordorigin="297,868" coordsize="63,2">
              <v:shape style="position:absolute;left:297;top:868;width:63;height:2" coordorigin="297,868" coordsize="63,0" path="m297,868l360,868e" filled="false" stroked="true" strokeweight=".375pt" strokecolor="#000000">
                <v:path arrowok="t"/>
              </v:shape>
            </v:group>
            <v:group style="position:absolute;left:297;top:4;width:7400;height:2" coordorigin="297,4" coordsize="7400,2">
              <v:shape style="position:absolute;left:297;top:4;width:7400;height:2" coordorigin="297,4" coordsize="7400,0" path="m297,4l7697,4e" filled="false" stroked="true" strokeweight=".0625pt" strokecolor="#d6e0c9">
                <v:path arrowok="t"/>
                <v:stroke dashstyle="longDash"/>
              </v:shape>
            </v:group>
            <v:group style="position:absolute;left:297;top:4;width:63;height:2" coordorigin="297,4" coordsize="63,2">
              <v:shape style="position:absolute;left:297;top:4;width:63;height:2" coordorigin="297,4" coordsize="63,0" path="m297,4l360,4e" filled="false" stroked="true" strokeweight=".375pt" strokecolor="#000000">
                <v:path arrowok="t"/>
              </v:shape>
            </v:group>
            <v:group style="position:absolute;left:297;top:4;width:2;height:2591" coordorigin="297,4" coordsize="2,2591">
              <v:shape style="position:absolute;left:297;top:4;width:2;height:2591" coordorigin="297,4" coordsize="0,2591" path="m297,2595l297,4e" filled="false" stroked="true" strokeweight=".0625pt" strokecolor="#d6e0c9">
                <v:path arrowok="t"/>
                <v:stroke dashstyle="longDash"/>
              </v:shape>
            </v:group>
            <v:group style="position:absolute;left:297;top:2532;width:2;height:63" coordorigin="297,2532" coordsize="2,63">
              <v:shape style="position:absolute;left:297;top:2532;width:2;height:63" coordorigin="297,2532" coordsize="0,63" path="m297,2595l297,2532e" filled="false" stroked="true" strokeweight=".375pt" strokecolor="#000000">
                <v:path arrowok="t"/>
              </v:shape>
            </v:group>
            <v:group style="position:absolute;left:297;top:4;width:2;height:63" coordorigin="297,4" coordsize="2,63">
              <v:shape style="position:absolute;left:297;top:4;width:2;height:63" coordorigin="297,4" coordsize="0,63" path="m297,4l297,67e" filled="false" stroked="true" strokeweight=".375pt" strokecolor="#000000">
                <v:path arrowok="t"/>
              </v:shape>
            </v:group>
            <v:group style="position:absolute;left:605;top:2564;width:2;height:31" coordorigin="605,2564" coordsize="2,31">
              <v:shape style="position:absolute;left:605;top:2564;width:2;height:31" coordorigin="605,2564" coordsize="0,31" path="m605,2595l605,2564e" filled="false" stroked="true" strokeweight=".375pt" strokecolor="#000000">
                <v:path arrowok="t"/>
              </v:shape>
            </v:group>
            <v:group style="position:absolute;left:605;top:4;width:2;height:31" coordorigin="605,4" coordsize="2,31">
              <v:shape style="position:absolute;left:605;top:4;width:2;height:31" coordorigin="605,4" coordsize="0,31" path="m605,4l605,35e" filled="false" stroked="true" strokeweight=".375pt" strokecolor="#000000">
                <v:path arrowok="t"/>
              </v:shape>
            </v:group>
            <v:group style="position:absolute;left:914;top:2564;width:2;height:31" coordorigin="914,2564" coordsize="2,31">
              <v:shape style="position:absolute;left:914;top:2564;width:2;height:31" coordorigin="914,2564" coordsize="0,31" path="m914,2595l914,2564e" filled="false" stroked="true" strokeweight=".375pt" strokecolor="#000000">
                <v:path arrowok="t"/>
              </v:shape>
            </v:group>
            <v:group style="position:absolute;left:914;top:4;width:2;height:31" coordorigin="914,4" coordsize="2,31">
              <v:shape style="position:absolute;left:914;top:4;width:2;height:31" coordorigin="914,4" coordsize="0,31" path="m914,4l914,35e" filled="false" stroked="true" strokeweight=".375pt" strokecolor="#000000">
                <v:path arrowok="t"/>
              </v:shape>
            </v:group>
            <v:group style="position:absolute;left:1222;top:2564;width:2;height:31" coordorigin="1222,2564" coordsize="2,31">
              <v:shape style="position:absolute;left:1222;top:2564;width:2;height:31" coordorigin="1222,2564" coordsize="0,31" path="m1222,2595l1222,2564e" filled="false" stroked="true" strokeweight=".375pt" strokecolor="#000000">
                <v:path arrowok="t"/>
              </v:shape>
            </v:group>
            <v:group style="position:absolute;left:1222;top:4;width:2;height:31" coordorigin="1222,4" coordsize="2,31">
              <v:shape style="position:absolute;left:1222;top:4;width:2;height:31" coordorigin="1222,4" coordsize="0,31" path="m1222,4l1222,35e" filled="false" stroked="true" strokeweight=".375pt" strokecolor="#000000">
                <v:path arrowok="t"/>
              </v:shape>
            </v:group>
            <v:group style="position:absolute;left:1530;top:4;width:2;height:2591" coordorigin="1530,4" coordsize="2,2591">
              <v:shape style="position:absolute;left:1530;top:4;width:2;height:2591" coordorigin="1530,4" coordsize="0,2591" path="m1530,2595l1530,4e" filled="false" stroked="true" strokeweight=".0625pt" strokecolor="#d6e0c9">
                <v:path arrowok="t"/>
                <v:stroke dashstyle="longDash"/>
              </v:shape>
            </v:group>
            <v:group style="position:absolute;left:1530;top:2532;width:2;height:63" coordorigin="1530,2532" coordsize="2,63">
              <v:shape style="position:absolute;left:1530;top:2532;width:2;height:63" coordorigin="1530,2532" coordsize="0,63" path="m1530,2595l1530,2532e" filled="false" stroked="true" strokeweight=".375pt" strokecolor="#000000">
                <v:path arrowok="t"/>
              </v:shape>
            </v:group>
            <v:group style="position:absolute;left:1530;top:4;width:2;height:63" coordorigin="1530,4" coordsize="2,63">
              <v:shape style="position:absolute;left:1530;top:4;width:2;height:63" coordorigin="1530,4" coordsize="0,63" path="m1530,4l1530,67e" filled="false" stroked="true" strokeweight=".375pt" strokecolor="#000000">
                <v:path arrowok="t"/>
              </v:shape>
            </v:group>
            <v:group style="position:absolute;left:1839;top:2564;width:2;height:31" coordorigin="1839,2564" coordsize="2,31">
              <v:shape style="position:absolute;left:1839;top:2564;width:2;height:31" coordorigin="1839,2564" coordsize="0,31" path="m1839,2595l1839,2564e" filled="false" stroked="true" strokeweight=".375pt" strokecolor="#000000">
                <v:path arrowok="t"/>
              </v:shape>
            </v:group>
            <v:group style="position:absolute;left:1839;top:4;width:2;height:31" coordorigin="1839,4" coordsize="2,31">
              <v:shape style="position:absolute;left:1839;top:4;width:2;height:31" coordorigin="1839,4" coordsize="0,31" path="m1839,4l1839,35e" filled="false" stroked="true" strokeweight=".375pt" strokecolor="#000000">
                <v:path arrowok="t"/>
              </v:shape>
            </v:group>
            <v:group style="position:absolute;left:2147;top:2564;width:2;height:31" coordorigin="2147,2564" coordsize="2,31">
              <v:shape style="position:absolute;left:2147;top:2564;width:2;height:31" coordorigin="2147,2564" coordsize="0,31" path="m2147,2595l2147,2564e" filled="false" stroked="true" strokeweight=".375pt" strokecolor="#000000">
                <v:path arrowok="t"/>
              </v:shape>
            </v:group>
            <v:group style="position:absolute;left:2147;top:4;width:2;height:31" coordorigin="2147,4" coordsize="2,31">
              <v:shape style="position:absolute;left:2147;top:4;width:2;height:31" coordorigin="2147,4" coordsize="0,31" path="m2147,4l2147,35e" filled="false" stroked="true" strokeweight=".375pt" strokecolor="#000000">
                <v:path arrowok="t"/>
              </v:shape>
            </v:group>
            <v:group style="position:absolute;left:2455;top:2564;width:2;height:31" coordorigin="2455,2564" coordsize="2,31">
              <v:shape style="position:absolute;left:2455;top:2564;width:2;height:31" coordorigin="2455,2564" coordsize="0,31" path="m2455,2595l2455,2564e" filled="false" stroked="true" strokeweight=".375pt" strokecolor="#000000">
                <v:path arrowok="t"/>
              </v:shape>
            </v:group>
            <v:group style="position:absolute;left:2455;top:4;width:2;height:31" coordorigin="2455,4" coordsize="2,31">
              <v:shape style="position:absolute;left:2455;top:4;width:2;height:31" coordorigin="2455,4" coordsize="0,31" path="m2455,4l2455,35e" filled="false" stroked="true" strokeweight=".375pt" strokecolor="#000000">
                <v:path arrowok="t"/>
              </v:shape>
            </v:group>
            <v:group style="position:absolute;left:2764;top:4;width:2;height:2591" coordorigin="2764,4" coordsize="2,2591">
              <v:shape style="position:absolute;left:2764;top:4;width:2;height:2591" coordorigin="2764,4" coordsize="0,2591" path="m2764,2595l2764,4e" filled="false" stroked="true" strokeweight=".0625pt" strokecolor="#d6e0c9">
                <v:path arrowok="t"/>
                <v:stroke dashstyle="longDash"/>
              </v:shape>
            </v:group>
            <v:group style="position:absolute;left:2764;top:2532;width:2;height:63" coordorigin="2764,2532" coordsize="2,63">
              <v:shape style="position:absolute;left:2764;top:2532;width:2;height:63" coordorigin="2764,2532" coordsize="0,63" path="m2764,2595l2764,2532e" filled="false" stroked="true" strokeweight=".375pt" strokecolor="#000000">
                <v:path arrowok="t"/>
              </v:shape>
            </v:group>
            <v:group style="position:absolute;left:2764;top:4;width:2;height:63" coordorigin="2764,4" coordsize="2,63">
              <v:shape style="position:absolute;left:2764;top:4;width:2;height:63" coordorigin="2764,4" coordsize="0,63" path="m2764,4l2764,67e" filled="false" stroked="true" strokeweight=".375pt" strokecolor="#000000">
                <v:path arrowok="t"/>
              </v:shape>
            </v:group>
            <v:group style="position:absolute;left:3072;top:2564;width:2;height:31" coordorigin="3072,2564" coordsize="2,31">
              <v:shape style="position:absolute;left:3072;top:2564;width:2;height:31" coordorigin="3072,2564" coordsize="0,31" path="m3072,2595l3072,2564e" filled="false" stroked="true" strokeweight=".375pt" strokecolor="#000000">
                <v:path arrowok="t"/>
              </v:shape>
            </v:group>
            <v:group style="position:absolute;left:3072;top:4;width:2;height:31" coordorigin="3072,4" coordsize="2,31">
              <v:shape style="position:absolute;left:3072;top:4;width:2;height:31" coordorigin="3072,4" coordsize="0,31" path="m3072,4l3072,35e" filled="false" stroked="true" strokeweight=".375pt" strokecolor="#000000">
                <v:path arrowok="t"/>
              </v:shape>
            </v:group>
            <v:group style="position:absolute;left:3380;top:2564;width:2;height:31" coordorigin="3380,2564" coordsize="2,31">
              <v:shape style="position:absolute;left:3380;top:2564;width:2;height:31" coordorigin="3380,2564" coordsize="0,31" path="m3380,2595l3380,2564e" filled="false" stroked="true" strokeweight=".375pt" strokecolor="#000000">
                <v:path arrowok="t"/>
              </v:shape>
            </v:group>
            <v:group style="position:absolute;left:3380;top:4;width:2;height:31" coordorigin="3380,4" coordsize="2,31">
              <v:shape style="position:absolute;left:3380;top:4;width:2;height:31" coordorigin="3380,4" coordsize="0,31" path="m3380,4l3380,35e" filled="false" stroked="true" strokeweight=".375pt" strokecolor="#000000">
                <v:path arrowok="t"/>
              </v:shape>
            </v:group>
            <v:group style="position:absolute;left:3689;top:2564;width:2;height:31" coordorigin="3689,2564" coordsize="2,31">
              <v:shape style="position:absolute;left:3689;top:2564;width:2;height:31" coordorigin="3689,2564" coordsize="0,31" path="m3689,2595l3689,2564e" filled="false" stroked="true" strokeweight=".375pt" strokecolor="#000000">
                <v:path arrowok="t"/>
              </v:shape>
            </v:group>
            <v:group style="position:absolute;left:3689;top:4;width:2;height:31" coordorigin="3689,4" coordsize="2,31">
              <v:shape style="position:absolute;left:3689;top:4;width:2;height:31" coordorigin="3689,4" coordsize="0,31" path="m3689,4l3689,35e" filled="false" stroked="true" strokeweight=".375pt" strokecolor="#000000">
                <v:path arrowok="t"/>
              </v:shape>
            </v:group>
            <v:group style="position:absolute;left:3997;top:4;width:2;height:2591" coordorigin="3997,4" coordsize="2,2591">
              <v:shape style="position:absolute;left:3997;top:4;width:2;height:2591" coordorigin="3997,4" coordsize="0,2591" path="m3997,2595l3997,4e" filled="false" stroked="true" strokeweight=".0625pt" strokecolor="#d6e0c9">
                <v:path arrowok="t"/>
                <v:stroke dashstyle="longDash"/>
              </v:shape>
            </v:group>
            <v:group style="position:absolute;left:3997;top:2532;width:2;height:63" coordorigin="3997,2532" coordsize="2,63">
              <v:shape style="position:absolute;left:3997;top:2532;width:2;height:63" coordorigin="3997,2532" coordsize="0,63" path="m3997,2595l3997,2532e" filled="false" stroked="true" strokeweight=".375pt" strokecolor="#000000">
                <v:path arrowok="t"/>
              </v:shape>
            </v:group>
            <v:group style="position:absolute;left:3997;top:4;width:2;height:63" coordorigin="3997,4" coordsize="2,63">
              <v:shape style="position:absolute;left:3997;top:4;width:2;height:63" coordorigin="3997,4" coordsize="0,63" path="m3997,4l3997,67e" filled="false" stroked="true" strokeweight=".375pt" strokecolor="#000000">
                <v:path arrowok="t"/>
              </v:shape>
            </v:group>
            <v:group style="position:absolute;left:4305;top:2564;width:2;height:31" coordorigin="4305,2564" coordsize="2,31">
              <v:shape style="position:absolute;left:4305;top:2564;width:2;height:31" coordorigin="4305,2564" coordsize="0,31" path="m4305,2595l4305,2564e" filled="false" stroked="true" strokeweight=".375pt" strokecolor="#000000">
                <v:path arrowok="t"/>
              </v:shape>
            </v:group>
            <v:group style="position:absolute;left:4305;top:4;width:2;height:31" coordorigin="4305,4" coordsize="2,31">
              <v:shape style="position:absolute;left:4305;top:4;width:2;height:31" coordorigin="4305,4" coordsize="0,31" path="m4305,4l4305,35e" filled="false" stroked="true" strokeweight=".375pt" strokecolor="#000000">
                <v:path arrowok="t"/>
              </v:shape>
            </v:group>
            <v:group style="position:absolute;left:4614;top:2564;width:2;height:31" coordorigin="4614,2564" coordsize="2,31">
              <v:shape style="position:absolute;left:4614;top:2564;width:2;height:31" coordorigin="4614,2564" coordsize="0,31" path="m4614,2595l4614,2564e" filled="false" stroked="true" strokeweight=".375pt" strokecolor="#000000">
                <v:path arrowok="t"/>
              </v:shape>
            </v:group>
            <v:group style="position:absolute;left:4614;top:4;width:2;height:31" coordorigin="4614,4" coordsize="2,31">
              <v:shape style="position:absolute;left:4614;top:4;width:2;height:31" coordorigin="4614,4" coordsize="0,31" path="m4614,4l4614,35e" filled="false" stroked="true" strokeweight=".375pt" strokecolor="#000000">
                <v:path arrowok="t"/>
              </v:shape>
            </v:group>
            <v:group style="position:absolute;left:4922;top:2564;width:2;height:31" coordorigin="4922,2564" coordsize="2,31">
              <v:shape style="position:absolute;left:4922;top:2564;width:2;height:31" coordorigin="4922,2564" coordsize="0,31" path="m4922,2595l4922,2564e" filled="false" stroked="true" strokeweight=".375pt" strokecolor="#000000">
                <v:path arrowok="t"/>
              </v:shape>
            </v:group>
            <v:group style="position:absolute;left:4922;top:4;width:2;height:31" coordorigin="4922,4" coordsize="2,31">
              <v:shape style="position:absolute;left:4922;top:4;width:2;height:31" coordorigin="4922,4" coordsize="0,31" path="m4922,4l4922,35e" filled="false" stroked="true" strokeweight=".375pt" strokecolor="#000000">
                <v:path arrowok="t"/>
              </v:shape>
            </v:group>
            <v:group style="position:absolute;left:5230;top:4;width:2;height:2591" coordorigin="5230,4" coordsize="2,2591">
              <v:shape style="position:absolute;left:5230;top:4;width:2;height:2591" coordorigin="5230,4" coordsize="0,2591" path="m5230,2595l5230,4e" filled="false" stroked="true" strokeweight=".0625pt" strokecolor="#d6e0c9">
                <v:path arrowok="t"/>
                <v:stroke dashstyle="longDash"/>
              </v:shape>
            </v:group>
            <v:group style="position:absolute;left:5230;top:2532;width:2;height:63" coordorigin="5230,2532" coordsize="2,63">
              <v:shape style="position:absolute;left:5230;top:2532;width:2;height:63" coordorigin="5230,2532" coordsize="0,63" path="m5230,2595l5230,2532e" filled="false" stroked="true" strokeweight=".375pt" strokecolor="#000000">
                <v:path arrowok="t"/>
              </v:shape>
            </v:group>
            <v:group style="position:absolute;left:5230;top:4;width:2;height:63" coordorigin="5230,4" coordsize="2,63">
              <v:shape style="position:absolute;left:5230;top:4;width:2;height:63" coordorigin="5230,4" coordsize="0,63" path="m5230,4l5230,67e" filled="false" stroked="true" strokeweight=".375pt" strokecolor="#000000">
                <v:path arrowok="t"/>
              </v:shape>
            </v:group>
            <v:group style="position:absolute;left:5539;top:2564;width:2;height:31" coordorigin="5539,2564" coordsize="2,31">
              <v:shape style="position:absolute;left:5539;top:2564;width:2;height:31" coordorigin="5539,2564" coordsize="0,31" path="m5539,2595l5539,2564e" filled="false" stroked="true" strokeweight=".375pt" strokecolor="#000000">
                <v:path arrowok="t"/>
              </v:shape>
            </v:group>
            <v:group style="position:absolute;left:5539;top:4;width:2;height:31" coordorigin="5539,4" coordsize="2,31">
              <v:shape style="position:absolute;left:5539;top:4;width:2;height:31" coordorigin="5539,4" coordsize="0,31" path="m5539,4l5539,35e" filled="false" stroked="true" strokeweight=".375pt" strokecolor="#000000">
                <v:path arrowok="t"/>
              </v:shape>
            </v:group>
            <v:group style="position:absolute;left:5847;top:2564;width:2;height:31" coordorigin="5847,2564" coordsize="2,31">
              <v:shape style="position:absolute;left:5847;top:2564;width:2;height:31" coordorigin="5847,2564" coordsize="0,31" path="m5847,2595l5847,2564e" filled="false" stroked="true" strokeweight=".375pt" strokecolor="#000000">
                <v:path arrowok="t"/>
              </v:shape>
            </v:group>
            <v:group style="position:absolute;left:5847;top:4;width:2;height:31" coordorigin="5847,4" coordsize="2,31">
              <v:shape style="position:absolute;left:5847;top:4;width:2;height:31" coordorigin="5847,4" coordsize="0,31" path="m5847,4l5847,35e" filled="false" stroked="true" strokeweight=".375pt" strokecolor="#000000">
                <v:path arrowok="t"/>
              </v:shape>
            </v:group>
            <v:group style="position:absolute;left:6155;top:2564;width:2;height:31" coordorigin="6155,2564" coordsize="2,31">
              <v:shape style="position:absolute;left:6155;top:2564;width:2;height:31" coordorigin="6155,2564" coordsize="0,31" path="m6155,2595l6155,2564e" filled="false" stroked="true" strokeweight=".375pt" strokecolor="#000000">
                <v:path arrowok="t"/>
              </v:shape>
            </v:group>
            <v:group style="position:absolute;left:6155;top:4;width:2;height:31" coordorigin="6155,4" coordsize="2,31">
              <v:shape style="position:absolute;left:6155;top:4;width:2;height:31" coordorigin="6155,4" coordsize="0,31" path="m6155,4l6155,35e" filled="false" stroked="true" strokeweight=".375pt" strokecolor="#000000">
                <v:path arrowok="t"/>
              </v:shape>
            </v:group>
            <v:group style="position:absolute;left:6464;top:4;width:2;height:2591" coordorigin="6464,4" coordsize="2,2591">
              <v:shape style="position:absolute;left:6464;top:4;width:2;height:2591" coordorigin="6464,4" coordsize="0,2591" path="m6464,2595l6464,4e" filled="false" stroked="true" strokeweight=".0625pt" strokecolor="#d6e0c9">
                <v:path arrowok="t"/>
                <v:stroke dashstyle="longDash"/>
              </v:shape>
            </v:group>
            <v:group style="position:absolute;left:6464;top:2532;width:2;height:63" coordorigin="6464,2532" coordsize="2,63">
              <v:shape style="position:absolute;left:6464;top:2532;width:2;height:63" coordorigin="6464,2532" coordsize="0,63" path="m6464,2595l6464,2532e" filled="false" stroked="true" strokeweight=".375pt" strokecolor="#000000">
                <v:path arrowok="t"/>
              </v:shape>
            </v:group>
            <v:group style="position:absolute;left:6464;top:4;width:2;height:63" coordorigin="6464,4" coordsize="2,63">
              <v:shape style="position:absolute;left:6464;top:4;width:2;height:63" coordorigin="6464,4" coordsize="0,63" path="m6464,4l6464,67e" filled="false" stroked="true" strokeweight=".375pt" strokecolor="#000000">
                <v:path arrowok="t"/>
              </v:shape>
            </v:group>
            <v:group style="position:absolute;left:6772;top:2564;width:2;height:31" coordorigin="6772,2564" coordsize="2,31">
              <v:shape style="position:absolute;left:6772;top:2564;width:2;height:31" coordorigin="6772,2564" coordsize="0,31" path="m6772,2595l6772,2564e" filled="false" stroked="true" strokeweight=".375pt" strokecolor="#000000">
                <v:path arrowok="t"/>
              </v:shape>
            </v:group>
            <v:group style="position:absolute;left:6772;top:4;width:2;height:31" coordorigin="6772,4" coordsize="2,31">
              <v:shape style="position:absolute;left:6772;top:4;width:2;height:31" coordorigin="6772,4" coordsize="0,31" path="m6772,4l6772,35e" filled="false" stroked="true" strokeweight=".375pt" strokecolor="#000000">
                <v:path arrowok="t"/>
              </v:shape>
            </v:group>
            <v:group style="position:absolute;left:7080;top:2564;width:2;height:31" coordorigin="7080,2564" coordsize="2,31">
              <v:shape style="position:absolute;left:7080;top:2564;width:2;height:31" coordorigin="7080,2564" coordsize="0,31" path="m7080,2595l7080,2564e" filled="false" stroked="true" strokeweight=".375pt" strokecolor="#000000">
                <v:path arrowok="t"/>
              </v:shape>
            </v:group>
            <v:group style="position:absolute;left:7080;top:4;width:2;height:31" coordorigin="7080,4" coordsize="2,31">
              <v:shape style="position:absolute;left:7080;top:4;width:2;height:31" coordorigin="7080,4" coordsize="0,31" path="m7080,4l7080,35e" filled="false" stroked="true" strokeweight=".375pt" strokecolor="#000000">
                <v:path arrowok="t"/>
              </v:shape>
            </v:group>
            <v:group style="position:absolute;left:7389;top:2564;width:2;height:31" coordorigin="7389,2564" coordsize="2,31">
              <v:shape style="position:absolute;left:7389;top:2564;width:2;height:31" coordorigin="7389,2564" coordsize="0,31" path="m7389,2595l7389,2564e" filled="false" stroked="true" strokeweight=".375pt" strokecolor="#000000">
                <v:path arrowok="t"/>
              </v:shape>
            </v:group>
            <v:group style="position:absolute;left:7389;top:4;width:2;height:31" coordorigin="7389,4" coordsize="2,31">
              <v:shape style="position:absolute;left:7389;top:4;width:2;height:31" coordorigin="7389,4" coordsize="0,31" path="m7389,4l7389,35e" filled="false" stroked="true" strokeweight=".375pt" strokecolor="#000000">
                <v:path arrowok="t"/>
              </v:shape>
            </v:group>
            <v:group style="position:absolute;left:7697;top:4;width:2;height:2591" coordorigin="7697,4" coordsize="2,2591">
              <v:shape style="position:absolute;left:7697;top:4;width:2;height:2591" coordorigin="7697,4" coordsize="0,2591" path="m7697,2595l7697,4e" filled="false" stroked="true" strokeweight=".0625pt" strokecolor="#d6e0c9">
                <v:path arrowok="t"/>
                <v:stroke dashstyle="longDash"/>
              </v:shape>
            </v:group>
            <v:group style="position:absolute;left:7697;top:2532;width:2;height:63" coordorigin="7697,2532" coordsize="2,63">
              <v:shape style="position:absolute;left:7697;top:2532;width:2;height:63" coordorigin="7697,2532" coordsize="0,63" path="m7697,2595l7697,2532e" filled="false" stroked="true" strokeweight=".375pt" strokecolor="#000000">
                <v:path arrowok="t"/>
              </v:shape>
            </v:group>
            <v:group style="position:absolute;left:7697;top:4;width:2;height:63" coordorigin="7697,4" coordsize="2,63">
              <v:shape style="position:absolute;left:7697;top:4;width:2;height:63" coordorigin="7697,4" coordsize="0,63" path="m7697,4l7697,67e" filled="false" stroked="true" strokeweight=".375pt" strokecolor="#000000">
                <v:path arrowok="t"/>
              </v:shape>
            </v:group>
            <v:group style="position:absolute;left:7634;top:2595;width:63;height:2" coordorigin="7634,2595" coordsize="63,2">
              <v:shape style="position:absolute;left:7634;top:2595;width:63;height:2" coordorigin="7634,2595" coordsize="63,0" path="m7697,2595l7634,2595e" filled="false" stroked="true" strokeweight=".375pt" strokecolor="#000000">
                <v:path arrowok="t"/>
              </v:shape>
            </v:group>
            <v:group style="position:absolute;left:7634;top:1947;width:63;height:2" coordorigin="7634,1947" coordsize="63,2">
              <v:shape style="position:absolute;left:7634;top:1947;width:63;height:2" coordorigin="7634,1947" coordsize="63,0" path="m7697,1947l7634,1947e" filled="false" stroked="true" strokeweight=".375pt" strokecolor="#000000">
                <v:path arrowok="t"/>
              </v:shape>
            </v:group>
            <v:group style="position:absolute;left:7634;top:1299;width:63;height:2" coordorigin="7634,1299" coordsize="63,2">
              <v:shape style="position:absolute;left:7634;top:1299;width:63;height:2" coordorigin="7634,1299" coordsize="63,0" path="m7697,1299l7634,1299e" filled="false" stroked="true" strokeweight=".375pt" strokecolor="#000000">
                <v:path arrowok="t"/>
              </v:shape>
            </v:group>
            <v:group style="position:absolute;left:7634;top:652;width:63;height:2" coordorigin="7634,652" coordsize="63,2">
              <v:shape style="position:absolute;left:7634;top:652;width:63;height:2" coordorigin="7634,652" coordsize="63,0" path="m7697,652l7634,652e" filled="false" stroked="true" strokeweight=".375pt" strokecolor="#000000">
                <v:path arrowok="t"/>
              </v:shape>
            </v:group>
            <v:group style="position:absolute;left:7634;top:4;width:63;height:2" coordorigin="7634,4" coordsize="63,2">
              <v:shape style="position:absolute;left:7634;top:4;width:63;height:2" coordorigin="7634,4" coordsize="63,0" path="m7697,4l7634,4e" filled="false" stroked="true" strokeweight=".375pt" strokecolor="#000000">
                <v:path arrowok="t"/>
              </v:shape>
            </v:group>
            <v:group style="position:absolute;left:297;top:4;width:7400;height:2591" coordorigin="297,4" coordsize="7400,2591">
              <v:shape style="position:absolute;left:297;top:4;width:7400;height:2591" coordorigin="297,4" coordsize="7400,2591" path="m297,2595l7697,2595,7697,4,297,4,297,2595xe" filled="false" stroked="true" strokeweight=".375pt" strokecolor="#000000">
                <v:path arrowok="t"/>
              </v:shape>
              <v:shape style="position:absolute;left:289;top:109;width:7405;height:886" type="#_x0000_t75" stroked="false">
                <v:imagedata r:id="rId84" o:title=""/>
              </v:shape>
            </v:group>
            <v:group style="position:absolute;left:5539;top:2412;width:2;height:183" coordorigin="5539,2412" coordsize="2,183">
              <v:shape style="position:absolute;left:5539;top:2412;width:2;height:183" coordorigin="5539,2412" coordsize="0,183" path="m5539,2595l5539,2412e" filled="false" stroked="true" strokeweight=".375pt" strokecolor="#a5eab5">
                <v:path arrowok="t"/>
              </v:shape>
            </v:group>
            <v:group style="position:absolute;left:5549;top:2276;width:2;height:319" coordorigin="5549,2276" coordsize="2,319">
              <v:shape style="position:absolute;left:5549;top:2276;width:2;height:319" coordorigin="5549,2276" coordsize="0,319" path="m5549,2595l5549,2276e" filled="false" stroked="true" strokeweight=".375pt" strokecolor="#a5eab5">
                <v:path arrowok="t"/>
              </v:shape>
            </v:group>
            <v:group style="position:absolute;left:5559;top:2011;width:2;height:584" coordorigin="5559,2011" coordsize="2,584">
              <v:shape style="position:absolute;left:5559;top:2011;width:2;height:584" coordorigin="5559,2011" coordsize="0,584" path="m5559,2595l5559,2011e" filled="false" stroked="true" strokeweight=".375pt" strokecolor="#a5eab5">
                <v:path arrowok="t"/>
              </v:shape>
            </v:group>
            <v:group style="position:absolute;left:5570;top:1745;width:2;height:850" coordorigin="5570,1745" coordsize="2,850">
              <v:shape style="position:absolute;left:5570;top:1745;width:2;height:850" coordorigin="5570,1745" coordsize="0,850" path="m5570,2595l5570,1745e" filled="false" stroked="true" strokeweight=".375pt" strokecolor="#a5eab5">
                <v:path arrowok="t"/>
              </v:shape>
            </v:group>
            <v:group style="position:absolute;left:5580;top:1610;width:2;height:985" coordorigin="5580,1610" coordsize="2,985">
              <v:shape style="position:absolute;left:5580;top:1610;width:2;height:985" coordorigin="5580,1610" coordsize="0,985" path="m5580,2595l5580,1610e" filled="false" stroked="true" strokeweight=".375pt" strokecolor="#a5eab5">
                <v:path arrowok="t"/>
              </v:shape>
            </v:group>
            <v:group style="position:absolute;left:5590;top:1540;width:2;height:1055" coordorigin="5590,1540" coordsize="2,1055">
              <v:shape style="position:absolute;left:5590;top:1540;width:2;height:1055" coordorigin="5590,1540" coordsize="0,1055" path="m5590,2595l5590,1540e" filled="false" stroked="true" strokeweight=".375pt" strokecolor="#a5eab5">
                <v:path arrowok="t"/>
              </v:shape>
            </v:group>
            <v:group style="position:absolute;left:5600;top:1511;width:2;height:1084" coordorigin="5600,1511" coordsize="2,1084">
              <v:shape style="position:absolute;left:5600;top:1511;width:2;height:1084" coordorigin="5600,1511" coordsize="0,1084" path="m5600,2595l5600,1511e" filled="false" stroked="true" strokeweight=".375pt" strokecolor="#a5eab5">
                <v:path arrowok="t"/>
              </v:shape>
            </v:group>
            <v:group style="position:absolute;left:5611;top:1444;width:2;height:1151" coordorigin="5611,1444" coordsize="2,1151">
              <v:shape style="position:absolute;left:5611;top:1444;width:2;height:1151" coordorigin="5611,1444" coordsize="0,1151" path="m5611,2595l5611,1444e" filled="false" stroked="true" strokeweight=".375pt" strokecolor="#a5eab5">
                <v:path arrowok="t"/>
              </v:shape>
            </v:group>
            <v:group style="position:absolute;left:5621;top:1402;width:2;height:1193" coordorigin="5621,1402" coordsize="2,1193">
              <v:shape style="position:absolute;left:5621;top:1402;width:2;height:1193" coordorigin="5621,1402" coordsize="0,1193" path="m5621,2595l5621,1402e" filled="false" stroked="true" strokeweight=".375pt" strokecolor="#a5eab5">
                <v:path arrowok="t"/>
              </v:shape>
            </v:group>
            <v:group style="position:absolute;left:5631;top:1399;width:2;height:1196" coordorigin="5631,1399" coordsize="2,1196">
              <v:shape style="position:absolute;left:5631;top:1399;width:2;height:1196" coordorigin="5631,1399" coordsize="0,1196" path="m5631,2595l5631,1399e" filled="false" stroked="true" strokeweight=".375pt" strokecolor="#a5eab5">
                <v:path arrowok="t"/>
              </v:shape>
            </v:group>
            <v:group style="position:absolute;left:5641;top:1397;width:2;height:1198" coordorigin="5641,1397" coordsize="2,1198">
              <v:shape style="position:absolute;left:5641;top:1397;width:2;height:1198" coordorigin="5641,1397" coordsize="0,1198" path="m5641,2595l5641,1397e" filled="false" stroked="true" strokeweight=".375pt" strokecolor="#a5eab5">
                <v:path arrowok="t"/>
              </v:shape>
            </v:group>
            <v:group style="position:absolute;left:5652;top:1395;width:2;height:1200" coordorigin="5652,1395" coordsize="2,1200">
              <v:shape style="position:absolute;left:5652;top:1395;width:2;height:1200" coordorigin="5652,1395" coordsize="0,1200" path="m5652,2595l5652,1395e" filled="false" stroked="true" strokeweight=".375pt" strokecolor="#a5eab5">
                <v:path arrowok="t"/>
              </v:shape>
            </v:group>
            <v:group style="position:absolute;left:5662;top:1394;width:2;height:1201" coordorigin="5662,1394" coordsize="2,1201">
              <v:shape style="position:absolute;left:5662;top:1394;width:2;height:1201" coordorigin="5662,1394" coordsize="0,1201" path="m5662,2595l5662,1394e" filled="false" stroked="true" strokeweight=".375pt" strokecolor="#a5eab5">
                <v:path arrowok="t"/>
              </v:shape>
            </v:group>
            <v:group style="position:absolute;left:5672;top:1392;width:2;height:1203" coordorigin="5672,1392" coordsize="2,1203">
              <v:shape style="position:absolute;left:5672;top:1392;width:2;height:1203" coordorigin="5672,1392" coordsize="0,1203" path="m5672,2595l5672,1392e" filled="false" stroked="true" strokeweight=".375pt" strokecolor="#a5eab5">
                <v:path arrowok="t"/>
              </v:shape>
            </v:group>
            <v:group style="position:absolute;left:5683;top:1390;width:2;height:1205" coordorigin="5683,1390" coordsize="2,1205">
              <v:shape style="position:absolute;left:5683;top:1390;width:2;height:1205" coordorigin="5683,1390" coordsize="0,1205" path="m5683,2595l5683,1390e" filled="false" stroked="true" strokeweight=".375pt" strokecolor="#a5eab5">
                <v:path arrowok="t"/>
              </v:shape>
            </v:group>
            <v:group style="position:absolute;left:5693;top:1389;width:2;height:1206" coordorigin="5693,1389" coordsize="2,1206">
              <v:shape style="position:absolute;left:5693;top:1389;width:2;height:1206" coordorigin="5693,1389" coordsize="0,1206" path="m5693,2595l5693,1389e" filled="false" stroked="true" strokeweight=".375pt" strokecolor="#a5eab5">
                <v:path arrowok="t"/>
              </v:shape>
            </v:group>
            <v:group style="position:absolute;left:5703;top:1394;width:2;height:1201" coordorigin="5703,1394" coordsize="2,1201">
              <v:shape style="position:absolute;left:5703;top:1394;width:2;height:1201" coordorigin="5703,1394" coordsize="0,1201" path="m5703,2595l5703,1394e" filled="false" stroked="true" strokeweight=".375pt" strokecolor="#a5eab5">
                <v:path arrowok="t"/>
              </v:shape>
            </v:group>
            <v:group style="position:absolute;left:5713;top:1399;width:2;height:1196" coordorigin="5713,1399" coordsize="2,1196">
              <v:shape style="position:absolute;left:5713;top:1399;width:2;height:1196" coordorigin="5713,1399" coordsize="0,1196" path="m5713,2595l5713,1399e" filled="false" stroked="true" strokeweight=".375pt" strokecolor="#a5eab5">
                <v:path arrowok="t"/>
              </v:shape>
            </v:group>
            <v:group style="position:absolute;left:5724;top:1404;width:2;height:1191" coordorigin="5724,1404" coordsize="2,1191">
              <v:shape style="position:absolute;left:5724;top:1404;width:2;height:1191" coordorigin="5724,1404" coordsize="0,1191" path="m5724,2595l5724,1404e" filled="false" stroked="true" strokeweight=".375pt" strokecolor="#a5eab5">
                <v:path arrowok="t"/>
              </v:shape>
            </v:group>
            <v:group style="position:absolute;left:5734;top:1409;width:2;height:1186" coordorigin="5734,1409" coordsize="2,1186">
              <v:shape style="position:absolute;left:5734;top:1409;width:2;height:1186" coordorigin="5734,1409" coordsize="0,1186" path="m5734,2595l5734,1409e" filled="false" stroked="true" strokeweight=".375pt" strokecolor="#a5eab5">
                <v:path arrowok="t"/>
              </v:shape>
            </v:group>
            <v:group style="position:absolute;left:5744;top:1414;width:2;height:1181" coordorigin="5744,1414" coordsize="2,1181">
              <v:shape style="position:absolute;left:5744;top:1414;width:2;height:1181" coordorigin="5744,1414" coordsize="0,1181" path="m5744,2595l5744,1414e" filled="false" stroked="true" strokeweight=".375pt" strokecolor="#a5eab5">
                <v:path arrowok="t"/>
              </v:shape>
            </v:group>
            <v:group style="position:absolute;left:5755;top:1418;width:2;height:1177" coordorigin="5755,1418" coordsize="2,1177">
              <v:shape style="position:absolute;left:5755;top:1418;width:2;height:1177" coordorigin="5755,1418" coordsize="0,1177" path="m5755,2595l5755,1418e" filled="false" stroked="true" strokeweight=".375pt" strokecolor="#a5eab5">
                <v:path arrowok="t"/>
              </v:shape>
            </v:group>
            <v:group style="position:absolute;left:5765;top:1422;width:2;height:1173" coordorigin="5765,1422" coordsize="2,1173">
              <v:shape style="position:absolute;left:5765;top:1422;width:2;height:1173" coordorigin="5765,1422" coordsize="0,1173" path="m5765,2595l5765,1422e" filled="false" stroked="true" strokeweight=".375pt" strokecolor="#a5eab5">
                <v:path arrowok="t"/>
              </v:shape>
            </v:group>
            <v:group style="position:absolute;left:5775;top:1425;width:2;height:1170" coordorigin="5775,1425" coordsize="2,1170">
              <v:shape style="position:absolute;left:5775;top:1425;width:2;height:1170" coordorigin="5775,1425" coordsize="0,1170" path="m5775,2595l5775,1425e" filled="false" stroked="true" strokeweight=".375pt" strokecolor="#a5eab5">
                <v:path arrowok="t"/>
              </v:shape>
            </v:group>
            <v:group style="position:absolute;left:5785;top:1427;width:2;height:1168" coordorigin="5785,1427" coordsize="2,1168">
              <v:shape style="position:absolute;left:5785;top:1427;width:2;height:1168" coordorigin="5785,1427" coordsize="0,1168" path="m5785,2595l5785,1427e" filled="false" stroked="true" strokeweight=".375pt" strokecolor="#a5eab5">
                <v:path arrowok="t"/>
              </v:shape>
            </v:group>
            <v:group style="position:absolute;left:5796;top:1429;width:2;height:1166" coordorigin="5796,1429" coordsize="2,1166">
              <v:shape style="position:absolute;left:5796;top:1429;width:2;height:1166" coordorigin="5796,1429" coordsize="0,1166" path="m5796,2595l5796,1429e" filled="false" stroked="true" strokeweight=".375pt" strokecolor="#a5eab5">
                <v:path arrowok="t"/>
              </v:shape>
            </v:group>
            <v:group style="position:absolute;left:5806;top:1431;width:2;height:1164" coordorigin="5806,1431" coordsize="2,1164">
              <v:shape style="position:absolute;left:5806;top:1431;width:2;height:1164" coordorigin="5806,1431" coordsize="0,1164" path="m5806,2595l5806,1431e" filled="false" stroked="true" strokeweight=".375pt" strokecolor="#a5eab5">
                <v:path arrowok="t"/>
              </v:shape>
            </v:group>
            <v:group style="position:absolute;left:5816;top:1433;width:2;height:1162" coordorigin="5816,1433" coordsize="2,1162">
              <v:shape style="position:absolute;left:5816;top:1433;width:2;height:1162" coordorigin="5816,1433" coordsize="0,1162" path="m5816,2595l5816,1433e" filled="false" stroked="true" strokeweight=".375pt" strokecolor="#a5eab5">
                <v:path arrowok="t"/>
              </v:shape>
            </v:group>
            <v:group style="position:absolute;left:5826;top:1435;width:2;height:1160" coordorigin="5826,1435" coordsize="2,1160">
              <v:shape style="position:absolute;left:5826;top:1435;width:2;height:1160" coordorigin="5826,1435" coordsize="0,1160" path="m5826,2595l5826,1435e" filled="false" stroked="true" strokeweight=".375pt" strokecolor="#a5eab5">
                <v:path arrowok="t"/>
              </v:shape>
            </v:group>
            <v:group style="position:absolute;left:5837;top:1437;width:2;height:1158" coordorigin="5837,1437" coordsize="2,1158">
              <v:shape style="position:absolute;left:5837;top:1437;width:2;height:1158" coordorigin="5837,1437" coordsize="0,1158" path="m5837,2595l5837,1437e" filled="false" stroked="true" strokeweight=".375pt" strokecolor="#a5eab5">
                <v:path arrowok="t"/>
              </v:shape>
            </v:group>
            <v:group style="position:absolute;left:5847;top:1440;width:2;height:1155" coordorigin="5847,1440" coordsize="2,1155">
              <v:shape style="position:absolute;left:5847;top:1440;width:2;height:1155" coordorigin="5847,1440" coordsize="0,1155" path="m5847,2595l5847,1440e" filled="false" stroked="true" strokeweight=".375pt" strokecolor="#a5eab5">
                <v:path arrowok="t"/>
              </v:shape>
            </v:group>
            <v:group style="position:absolute;left:5857;top:1436;width:2;height:1159" coordorigin="5857,1436" coordsize="2,1159">
              <v:shape style="position:absolute;left:5857;top:1436;width:2;height:1159" coordorigin="5857,1436" coordsize="0,1159" path="m5857,2595l5857,1436e" filled="false" stroked="true" strokeweight=".375pt" strokecolor="#a5eab5">
                <v:path arrowok="t"/>
              </v:shape>
            </v:group>
            <v:group style="position:absolute;left:5868;top:1434;width:2;height:1161" coordorigin="5868,1434" coordsize="2,1161">
              <v:shape style="position:absolute;left:5868;top:1434;width:2;height:1161" coordorigin="5868,1434" coordsize="0,1161" path="m5868,2595l5868,1434e" filled="false" stroked="true" strokeweight=".375pt" strokecolor="#a5eab5">
                <v:path arrowok="t"/>
              </v:shape>
            </v:group>
            <v:group style="position:absolute;left:5878;top:1432;width:2;height:1163" coordorigin="5878,1432" coordsize="2,1163">
              <v:shape style="position:absolute;left:5878;top:1432;width:2;height:1163" coordorigin="5878,1432" coordsize="0,1163" path="m5878,2595l5878,1432e" filled="false" stroked="true" strokeweight=".375pt" strokecolor="#a5eab5">
                <v:path arrowok="t"/>
              </v:shape>
            </v:group>
            <v:group style="position:absolute;left:5888;top:1430;width:2;height:1165" coordorigin="5888,1430" coordsize="2,1165">
              <v:shape style="position:absolute;left:5888;top:1430;width:2;height:1165" coordorigin="5888,1430" coordsize="0,1165" path="m5888,2595l5888,1430e" filled="false" stroked="true" strokeweight=".375pt" strokecolor="#a5eab5">
                <v:path arrowok="t"/>
              </v:shape>
            </v:group>
            <v:group style="position:absolute;left:5898;top:1428;width:2;height:1167" coordorigin="5898,1428" coordsize="2,1167">
              <v:shape style="position:absolute;left:5898;top:1428;width:2;height:1167" coordorigin="5898,1428" coordsize="0,1167" path="m5898,2595l5898,1428e" filled="false" stroked="true" strokeweight=".375pt" strokecolor="#a5eab5">
                <v:path arrowok="t"/>
              </v:shape>
            </v:group>
            <v:group style="position:absolute;left:5909;top:1427;width:2;height:1168" coordorigin="5909,1427" coordsize="2,1168">
              <v:shape style="position:absolute;left:5909;top:1427;width:2;height:1168" coordorigin="5909,1427" coordsize="0,1168" path="m5909,2595l5909,1427e" filled="false" stroked="true" strokeweight=".375pt" strokecolor="#a5eab5">
                <v:path arrowok="t"/>
              </v:shape>
            </v:group>
            <v:group style="position:absolute;left:5919;top:1426;width:2;height:1169" coordorigin="5919,1426" coordsize="2,1169">
              <v:shape style="position:absolute;left:5919;top:1426;width:2;height:1169" coordorigin="5919,1426" coordsize="0,1169" path="m5919,2595l5919,1426e" filled="false" stroked="true" strokeweight=".375pt" strokecolor="#a5eab5">
                <v:path arrowok="t"/>
              </v:shape>
            </v:group>
            <v:group style="position:absolute;left:5929;top:1425;width:2;height:1170" coordorigin="5929,1425" coordsize="2,1170">
              <v:shape style="position:absolute;left:5929;top:1425;width:2;height:1170" coordorigin="5929,1425" coordsize="0,1170" path="m5929,2595l5929,1425e" filled="false" stroked="true" strokeweight=".375pt" strokecolor="#a5eab5">
                <v:path arrowok="t"/>
              </v:shape>
            </v:group>
            <v:group style="position:absolute;left:5940;top:1424;width:2;height:1171" coordorigin="5940,1424" coordsize="2,1171">
              <v:shape style="position:absolute;left:5940;top:1424;width:2;height:1171" coordorigin="5940,1424" coordsize="0,1171" path="m5940,2595l5940,1424e" filled="false" stroked="true" strokeweight=".375pt" strokecolor="#a5eab5">
                <v:path arrowok="t"/>
              </v:shape>
            </v:group>
            <v:group style="position:absolute;left:5950;top:1423;width:2;height:1172" coordorigin="5950,1423" coordsize="2,1172">
              <v:shape style="position:absolute;left:5950;top:1423;width:2;height:1172" coordorigin="5950,1423" coordsize="0,1172" path="m5950,2595l5950,1423e" filled="false" stroked="true" strokeweight=".375pt" strokecolor="#a5eab5">
                <v:path arrowok="t"/>
              </v:shape>
            </v:group>
            <v:group style="position:absolute;left:5960;top:1422;width:2;height:1173" coordorigin="5960,1422" coordsize="2,1173">
              <v:shape style="position:absolute;left:5960;top:1422;width:2;height:1173" coordorigin="5960,1422" coordsize="0,1173" path="m5960,2595l5960,1422e" filled="false" stroked="true" strokeweight=".375pt" strokecolor="#a5eab5">
                <v:path arrowok="t"/>
              </v:shape>
            </v:group>
            <v:group style="position:absolute;left:5970;top:1421;width:2;height:1174" coordorigin="5970,1421" coordsize="2,1174">
              <v:shape style="position:absolute;left:5970;top:1421;width:2;height:1174" coordorigin="5970,1421" coordsize="0,1174" path="m5970,2595l5970,1421e" filled="false" stroked="true" strokeweight=".375pt" strokecolor="#a5eab5">
                <v:path arrowok="t"/>
              </v:shape>
            </v:group>
            <v:group style="position:absolute;left:5981;top:1420;width:2;height:1175" coordorigin="5981,1420" coordsize="2,1175">
              <v:shape style="position:absolute;left:5981;top:1420;width:2;height:1175" coordorigin="5981,1420" coordsize="0,1175" path="m5981,2595l5981,1420e" filled="false" stroked="true" strokeweight=".375pt" strokecolor="#a5eab5">
                <v:path arrowok="t"/>
              </v:shape>
            </v:group>
            <v:group style="position:absolute;left:5991;top:1419;width:2;height:1176" coordorigin="5991,1419" coordsize="2,1176">
              <v:shape style="position:absolute;left:5991;top:1419;width:2;height:1176" coordorigin="5991,1419" coordsize="0,1176" path="m5991,2595l5991,1419e" filled="false" stroked="true" strokeweight=".375pt" strokecolor="#a5eab5">
                <v:path arrowok="t"/>
              </v:shape>
            </v:group>
            <v:group style="position:absolute;left:6001;top:1418;width:2;height:1177" coordorigin="6001,1418" coordsize="2,1177">
              <v:shape style="position:absolute;left:6001;top:1418;width:2;height:1177" coordorigin="6001,1418" coordsize="0,1177" path="m6001,2595l6001,1418e" filled="false" stroked="true" strokeweight=".375pt" strokecolor="#a5eab5">
                <v:path arrowok="t"/>
              </v:shape>
            </v:group>
            <v:group style="position:absolute;left:6011;top:1415;width:2;height:1180" coordorigin="6011,1415" coordsize="2,1180">
              <v:shape style="position:absolute;left:6011;top:1415;width:2;height:1180" coordorigin="6011,1415" coordsize="0,1180" path="m6011,2595l6011,1415e" filled="false" stroked="true" strokeweight=".375pt" strokecolor="#a5eab5">
                <v:path arrowok="t"/>
              </v:shape>
            </v:group>
            <v:group style="position:absolute;left:6022;top:1411;width:2;height:1184" coordorigin="6022,1411" coordsize="2,1184">
              <v:shape style="position:absolute;left:6022;top:1411;width:2;height:1184" coordorigin="6022,1411" coordsize="0,1184" path="m6022,2595l6022,1411e" filled="false" stroked="true" strokeweight=".375pt" strokecolor="#a5eab5">
                <v:path arrowok="t"/>
              </v:shape>
            </v:group>
            <v:group style="position:absolute;left:6032;top:1406;width:2;height:1189" coordorigin="6032,1406" coordsize="2,1189">
              <v:shape style="position:absolute;left:6032;top:1406;width:2;height:1189" coordorigin="6032,1406" coordsize="0,1189" path="m6032,2595l6032,1406e" filled="false" stroked="true" strokeweight=".375pt" strokecolor="#a5eab5">
                <v:path arrowok="t"/>
              </v:shape>
            </v:group>
            <v:group style="position:absolute;left:6042;top:1401;width:2;height:1194" coordorigin="6042,1401" coordsize="2,1194">
              <v:shape style="position:absolute;left:6042;top:1401;width:2;height:1194" coordorigin="6042,1401" coordsize="0,1194" path="m6042,2595l6042,1401e" filled="false" stroked="true" strokeweight=".375pt" strokecolor="#a5eab5">
                <v:path arrowok="t"/>
              </v:shape>
            </v:group>
            <v:group style="position:absolute;left:6053;top:1395;width:2;height:1200" coordorigin="6053,1395" coordsize="2,1200">
              <v:shape style="position:absolute;left:6053;top:1395;width:2;height:1200" coordorigin="6053,1395" coordsize="0,1200" path="m6053,2595l6053,1395e" filled="false" stroked="true" strokeweight=".375pt" strokecolor="#a5eab5">
                <v:path arrowok="t"/>
              </v:shape>
            </v:group>
            <v:group style="position:absolute;left:6063;top:1389;width:2;height:1206" coordorigin="6063,1389" coordsize="2,1206">
              <v:shape style="position:absolute;left:6063;top:1389;width:2;height:1206" coordorigin="6063,1389" coordsize="0,1206" path="m6063,2595l6063,1389e" filled="false" stroked="true" strokeweight=".375pt" strokecolor="#a5eab5">
                <v:path arrowok="t"/>
              </v:shape>
            </v:group>
            <v:group style="position:absolute;left:6073;top:1383;width:2;height:1212" coordorigin="6073,1383" coordsize="2,1212">
              <v:shape style="position:absolute;left:6073;top:1383;width:2;height:1212" coordorigin="6073,1383" coordsize="0,1212" path="m6073,2595l6073,1383e" filled="false" stroked="true" strokeweight=".375pt" strokecolor="#a5eab5">
                <v:path arrowok="t"/>
              </v:shape>
            </v:group>
            <v:group style="position:absolute;left:6083;top:1378;width:2;height:1217" coordorigin="6083,1378" coordsize="2,1217">
              <v:shape style="position:absolute;left:6083;top:1378;width:2;height:1217" coordorigin="6083,1378" coordsize="0,1217" path="m6083,2595l6083,1378e" filled="false" stroked="true" strokeweight=".375pt" strokecolor="#a5eab5">
                <v:path arrowok="t"/>
              </v:shape>
            </v:group>
            <v:group style="position:absolute;left:6094;top:1372;width:2;height:1223" coordorigin="6094,1372" coordsize="2,1223">
              <v:shape style="position:absolute;left:6094;top:1372;width:2;height:1223" coordorigin="6094,1372" coordsize="0,1223" path="m6094,2595l6094,1372e" filled="false" stroked="true" strokeweight=".375pt" strokecolor="#a5eab5">
                <v:path arrowok="t"/>
              </v:shape>
            </v:group>
            <v:group style="position:absolute;left:6104;top:1367;width:2;height:1228" coordorigin="6104,1367" coordsize="2,1228">
              <v:shape style="position:absolute;left:6104;top:1367;width:2;height:1228" coordorigin="6104,1367" coordsize="0,1228" path="m6104,2595l6104,1367e" filled="false" stroked="true" strokeweight=".375pt" strokecolor="#a5eab5">
                <v:path arrowok="t"/>
              </v:shape>
            </v:group>
            <v:group style="position:absolute;left:6114;top:1362;width:2;height:1233" coordorigin="6114,1362" coordsize="2,1233">
              <v:shape style="position:absolute;left:6114;top:1362;width:2;height:1233" coordorigin="6114,1362" coordsize="0,1233" path="m6114,2595l6114,1362e" filled="false" stroked="true" strokeweight=".375pt" strokecolor="#a5eab5">
                <v:path arrowok="t"/>
              </v:shape>
            </v:group>
            <v:group style="position:absolute;left:6125;top:1357;width:2;height:1238" coordorigin="6125,1357" coordsize="2,1238">
              <v:shape style="position:absolute;left:6125;top:1357;width:2;height:1238" coordorigin="6125,1357" coordsize="0,1238" path="m6125,2595l6125,1357e" filled="false" stroked="true" strokeweight=".375pt" strokecolor="#a5eab5">
                <v:path arrowok="t"/>
              </v:shape>
            </v:group>
            <v:group style="position:absolute;left:6135;top:1354;width:2;height:1241" coordorigin="6135,1354" coordsize="2,1241">
              <v:shape style="position:absolute;left:6135;top:1354;width:2;height:1241" coordorigin="6135,1354" coordsize="0,1241" path="m6135,2595l6135,1354e" filled="false" stroked="true" strokeweight=".375pt" strokecolor="#a5eab5">
                <v:path arrowok="t"/>
              </v:shape>
            </v:group>
            <v:group style="position:absolute;left:6145;top:1350;width:2;height:1245" coordorigin="6145,1350" coordsize="2,1245">
              <v:shape style="position:absolute;left:6145;top:1350;width:2;height:1245" coordorigin="6145,1350" coordsize="0,1245" path="m6145,2595l6145,1350e" filled="false" stroked="true" strokeweight=".375pt" strokecolor="#a5eab5">
                <v:path arrowok="t"/>
              </v:shape>
            </v:group>
            <v:group style="position:absolute;left:6155;top:1347;width:2;height:1248" coordorigin="6155,1347" coordsize="2,1248">
              <v:shape style="position:absolute;left:6155;top:1347;width:2;height:1248" coordorigin="6155,1347" coordsize="0,1248" path="m6155,2595l6155,1347e" filled="false" stroked="true" strokeweight=".375pt" strokecolor="#a5eab5">
                <v:path arrowok="t"/>
              </v:shape>
            </v:group>
            <v:group style="position:absolute;left:6166;top:1357;width:2;height:1238" coordorigin="6166,1357" coordsize="2,1238">
              <v:shape style="position:absolute;left:6166;top:1357;width:2;height:1238" coordorigin="6166,1357" coordsize="0,1238" path="m6166,2595l6166,1357e" filled="false" stroked="true" strokeweight=".375pt" strokecolor="#a5eab5">
                <v:path arrowok="t"/>
              </v:shape>
            </v:group>
            <v:group style="position:absolute;left:6176;top:1375;width:2;height:1220" coordorigin="6176,1375" coordsize="2,1220">
              <v:shape style="position:absolute;left:6176;top:1375;width:2;height:1220" coordorigin="6176,1375" coordsize="0,1220" path="m6176,2595l6176,1375e" filled="false" stroked="true" strokeweight=".375pt" strokecolor="#a5eab5">
                <v:path arrowok="t"/>
              </v:shape>
            </v:group>
            <v:group style="position:absolute;left:6186;top:1394;width:2;height:1201" coordorigin="6186,1394" coordsize="2,1201">
              <v:shape style="position:absolute;left:6186;top:1394;width:2;height:1201" coordorigin="6186,1394" coordsize="0,1201" path="m6186,2595l6186,1394e" filled="false" stroked="true" strokeweight=".375pt" strokecolor="#a5eab5">
                <v:path arrowok="t"/>
              </v:shape>
            </v:group>
            <v:group style="position:absolute;left:6196;top:1413;width:2;height:1182" coordorigin="6196,1413" coordsize="2,1182">
              <v:shape style="position:absolute;left:6196;top:1413;width:2;height:1182" coordorigin="6196,1413" coordsize="0,1182" path="m6196,2595l6196,1413e" filled="false" stroked="true" strokeweight=".375pt" strokecolor="#a5eab5">
                <v:path arrowok="t"/>
              </v:shape>
            </v:group>
            <v:group style="position:absolute;left:6207;top:1432;width:2;height:1163" coordorigin="6207,1432" coordsize="2,1163">
              <v:shape style="position:absolute;left:6207;top:1432;width:2;height:1163" coordorigin="6207,1432" coordsize="0,1163" path="m6207,2595l6207,1432e" filled="false" stroked="true" strokeweight=".375pt" strokecolor="#a5eab5">
                <v:path arrowok="t"/>
              </v:shape>
            </v:group>
            <v:group style="position:absolute;left:6217;top:1451;width:2;height:1144" coordorigin="6217,1451" coordsize="2,1144">
              <v:shape style="position:absolute;left:6217;top:1451;width:2;height:1144" coordorigin="6217,1451" coordsize="0,1144" path="m6217,2595l6217,1451e" filled="false" stroked="true" strokeweight=".375pt" strokecolor="#a5eab5">
                <v:path arrowok="t"/>
              </v:shape>
            </v:group>
            <v:group style="position:absolute;left:6227;top:1471;width:2;height:1124" coordorigin="6227,1471" coordsize="2,1124">
              <v:shape style="position:absolute;left:6227;top:1471;width:2;height:1124" coordorigin="6227,1471" coordsize="0,1124" path="m6227,2595l6227,1471e" filled="false" stroked="true" strokeweight=".375pt" strokecolor="#a5eab5">
                <v:path arrowok="t"/>
              </v:shape>
            </v:group>
            <v:group style="position:absolute;left:6238;top:1491;width:2;height:1104" coordorigin="6238,1491" coordsize="2,1104">
              <v:shape style="position:absolute;left:6238;top:1491;width:2;height:1104" coordorigin="6238,1491" coordsize="0,1104" path="m6238,2595l6238,1491e" filled="false" stroked="true" strokeweight=".375pt" strokecolor="#a5eab5">
                <v:path arrowok="t"/>
              </v:shape>
            </v:group>
            <v:group style="position:absolute;left:6248;top:1511;width:2;height:1084" coordorigin="6248,1511" coordsize="2,1084">
              <v:shape style="position:absolute;left:6248;top:1511;width:2;height:1084" coordorigin="6248,1511" coordsize="0,1084" path="m6248,2595l6248,1511e" filled="false" stroked="true" strokeweight=".375pt" strokecolor="#a5eab5">
                <v:path arrowok="t"/>
              </v:shape>
            </v:group>
            <v:group style="position:absolute;left:6258;top:1532;width:2;height:1063" coordorigin="6258,1532" coordsize="2,1063">
              <v:shape style="position:absolute;left:6258;top:1532;width:2;height:1063" coordorigin="6258,1532" coordsize="0,1063" path="m6258,2595l6258,1532e" filled="false" stroked="true" strokeweight=".375pt" strokecolor="#a5eab5">
                <v:path arrowok="t"/>
              </v:shape>
            </v:group>
            <v:group style="position:absolute;left:6268;top:1553;width:2;height:1042" coordorigin="6268,1553" coordsize="2,1042">
              <v:shape style="position:absolute;left:6268;top:1553;width:2;height:1042" coordorigin="6268,1553" coordsize="0,1042" path="m6268,2595l6268,1553e" filled="false" stroked="true" strokeweight=".375pt" strokecolor="#a5eab5">
                <v:path arrowok="t"/>
              </v:shape>
            </v:group>
            <v:group style="position:absolute;left:6279;top:1573;width:2;height:1022" coordorigin="6279,1573" coordsize="2,1022">
              <v:shape style="position:absolute;left:6279;top:1573;width:2;height:1022" coordorigin="6279,1573" coordsize="0,1022" path="m6279,2595l6279,1573e" filled="false" stroked="true" strokeweight=".375pt" strokecolor="#a5eab5">
                <v:path arrowok="t"/>
              </v:shape>
            </v:group>
            <v:group style="position:absolute;left:6289;top:1592;width:2;height:1003" coordorigin="6289,1592" coordsize="2,1003">
              <v:shape style="position:absolute;left:6289;top:1592;width:2;height:1003" coordorigin="6289,1592" coordsize="0,1003" path="m6289,2595l6289,1592e" filled="false" stroked="true" strokeweight=".375pt" strokecolor="#a5eab5">
                <v:path arrowok="t"/>
              </v:shape>
            </v:group>
            <v:group style="position:absolute;left:6299;top:1611;width:2;height:984" coordorigin="6299,1611" coordsize="2,984">
              <v:shape style="position:absolute;left:6299;top:1611;width:2;height:984" coordorigin="6299,1611" coordsize="0,984" path="m6299,2595l6299,1611e" filled="false" stroked="true" strokeweight=".375pt" strokecolor="#a5eab5">
                <v:path arrowok="t"/>
              </v:shape>
            </v:group>
            <v:group style="position:absolute;left:6310;top:1631;width:2;height:964" coordorigin="6310,1631" coordsize="2,964">
              <v:shape style="position:absolute;left:6310;top:1631;width:2;height:964" coordorigin="6310,1631" coordsize="0,964" path="m6310,2595l6310,1631e" filled="false" stroked="true" strokeweight=".375pt" strokecolor="#a5eab5">
                <v:path arrowok="t"/>
              </v:shape>
            </v:group>
            <v:group style="position:absolute;left:6320;top:1657;width:2;height:938" coordorigin="6320,1657" coordsize="2,938">
              <v:shape style="position:absolute;left:6320;top:1657;width:2;height:938" coordorigin="6320,1657" coordsize="0,938" path="m6320,2595l6320,1657e" filled="false" stroked="true" strokeweight=".375pt" strokecolor="#a5eab5">
                <v:path arrowok="t"/>
              </v:shape>
            </v:group>
            <v:group style="position:absolute;left:6330;top:1682;width:2;height:913" coordorigin="6330,1682" coordsize="2,913">
              <v:shape style="position:absolute;left:6330;top:1682;width:2;height:913" coordorigin="6330,1682" coordsize="0,913" path="m6330,2595l6330,1682e" filled="false" stroked="true" strokeweight=".375pt" strokecolor="#a5eab5">
                <v:path arrowok="t"/>
              </v:shape>
            </v:group>
            <v:group style="position:absolute;left:6340;top:1707;width:2;height:888" coordorigin="6340,1707" coordsize="2,888">
              <v:shape style="position:absolute;left:6340;top:1707;width:2;height:888" coordorigin="6340,1707" coordsize="0,888" path="m6340,2595l6340,1707e" filled="false" stroked="true" strokeweight=".375pt" strokecolor="#a5eab5">
                <v:path arrowok="t"/>
              </v:shape>
            </v:group>
            <v:group style="position:absolute;left:6351;top:1733;width:2;height:862" coordorigin="6351,1733" coordsize="2,862">
              <v:shape style="position:absolute;left:6351;top:1733;width:2;height:862" coordorigin="6351,1733" coordsize="0,862" path="m6351,2595l6351,1733e" filled="false" stroked="true" strokeweight=".375pt" strokecolor="#a5eab5">
                <v:path arrowok="t"/>
              </v:shape>
            </v:group>
            <v:group style="position:absolute;left:6361;top:1759;width:2;height:836" coordorigin="6361,1759" coordsize="2,836">
              <v:shape style="position:absolute;left:6361;top:1759;width:2;height:836" coordorigin="6361,1759" coordsize="0,836" path="m6361,2595l6361,1759e" filled="false" stroked="true" strokeweight=".375pt" strokecolor="#a5eab5">
                <v:path arrowok="t"/>
              </v:shape>
            </v:group>
            <v:group style="position:absolute;left:6371;top:1786;width:2;height:809" coordorigin="6371,1786" coordsize="2,809">
              <v:shape style="position:absolute;left:6371;top:1786;width:2;height:809" coordorigin="6371,1786" coordsize="0,809" path="m6371,2595l6371,1786e" filled="false" stroked="true" strokeweight=".375pt" strokecolor="#a5eab5">
                <v:path arrowok="t"/>
              </v:shape>
            </v:group>
            <v:group style="position:absolute;left:6381;top:1814;width:2;height:781" coordorigin="6381,1814" coordsize="2,781">
              <v:shape style="position:absolute;left:6381;top:1814;width:2;height:781" coordorigin="6381,1814" coordsize="0,781" path="m6381,2595l6381,1814e" filled="false" stroked="true" strokeweight=".375pt" strokecolor="#a5eab5">
                <v:path arrowok="t"/>
              </v:shape>
            </v:group>
            <v:group style="position:absolute;left:6392;top:1842;width:2;height:753" coordorigin="6392,1842" coordsize="2,753">
              <v:shape style="position:absolute;left:6392;top:1842;width:2;height:753" coordorigin="6392,1842" coordsize="0,753" path="m6392,2595l6392,1842e" filled="false" stroked="true" strokeweight=".375pt" strokecolor="#a5eab5">
                <v:path arrowok="t"/>
              </v:shape>
            </v:group>
            <v:group style="position:absolute;left:6402;top:1870;width:2;height:725" coordorigin="6402,1870" coordsize="2,725">
              <v:shape style="position:absolute;left:6402;top:1870;width:2;height:725" coordorigin="6402,1870" coordsize="0,725" path="m6402,2595l6402,1870e" filled="false" stroked="true" strokeweight=".375pt" strokecolor="#a5eab5">
                <v:path arrowok="t"/>
              </v:shape>
            </v:group>
            <v:group style="position:absolute;left:6412;top:1899;width:2;height:696" coordorigin="6412,1899" coordsize="2,696">
              <v:shape style="position:absolute;left:6412;top:1899;width:2;height:696" coordorigin="6412,1899" coordsize="0,696" path="m6412,2595l6412,1899e" filled="false" stroked="true" strokeweight=".375pt" strokecolor="#a5eab5">
                <v:path arrowok="t"/>
              </v:shape>
            </v:group>
            <v:group style="position:absolute;left:6423;top:1927;width:2;height:668" coordorigin="6423,1927" coordsize="2,668">
              <v:shape style="position:absolute;left:6423;top:1927;width:2;height:668" coordorigin="6423,1927" coordsize="0,668" path="m6423,2595l6423,1927e" filled="false" stroked="true" strokeweight=".375pt" strokecolor="#a5eab5">
                <v:path arrowok="t"/>
              </v:shape>
            </v:group>
            <v:group style="position:absolute;left:6433;top:1957;width:2;height:638" coordorigin="6433,1957" coordsize="2,638">
              <v:shape style="position:absolute;left:6433;top:1957;width:2;height:638" coordorigin="6433,1957" coordsize="0,638" path="m6433,2595l6433,1957e" filled="false" stroked="true" strokeweight=".375pt" strokecolor="#a5eab5">
                <v:path arrowok="t"/>
              </v:shape>
            </v:group>
            <v:group style="position:absolute;left:6443;top:1995;width:2;height:600" coordorigin="6443,1995" coordsize="2,600">
              <v:shape style="position:absolute;left:6443;top:1995;width:2;height:600" coordorigin="6443,1995" coordsize="0,600" path="m6443,2595l6443,1995e" filled="false" stroked="true" strokeweight=".375pt" strokecolor="#a5eab5">
                <v:path arrowok="t"/>
              </v:shape>
            </v:group>
            <v:group style="position:absolute;left:6453;top:2032;width:2;height:563" coordorigin="6453,2032" coordsize="2,563">
              <v:shape style="position:absolute;left:6453;top:2032;width:2;height:563" coordorigin="6453,2032" coordsize="0,563" path="m6453,2595l6453,2032e" filled="false" stroked="true" strokeweight=".375pt" strokecolor="#a5eab5">
                <v:path arrowok="t"/>
              </v:shape>
            </v:group>
            <v:group style="position:absolute;left:6464;top:2121;width:2;height:474" coordorigin="6464,2121" coordsize="2,474">
              <v:shape style="position:absolute;left:6464;top:2121;width:2;height:474" coordorigin="6464,2121" coordsize="0,474" path="m6464,2595l6464,2121e" filled="false" stroked="true" strokeweight=".375pt" strokecolor="#a5eab5">
                <v:path arrowok="t"/>
              </v:shape>
            </v:group>
            <v:group style="position:absolute;left:6474;top:2177;width:2;height:418" coordorigin="6474,2177" coordsize="2,418">
              <v:shape style="position:absolute;left:6474;top:2177;width:2;height:418" coordorigin="6474,2177" coordsize="0,418" path="m6474,2595l6474,2177e" filled="false" stroked="true" strokeweight=".375pt" strokecolor="#a5eab5">
                <v:path arrowok="t"/>
              </v:shape>
            </v:group>
            <v:group style="position:absolute;left:6484;top:2247;width:2;height:348" coordorigin="6484,2247" coordsize="2,348">
              <v:shape style="position:absolute;left:6484;top:2247;width:2;height:348" coordorigin="6484,2247" coordsize="0,348" path="m6484,2595l6484,2247e" filled="false" stroked="true" strokeweight=".375pt" strokecolor="#a5eab5">
                <v:path arrowok="t"/>
              </v:shape>
            </v:group>
            <v:group style="position:absolute;left:6495;top:2291;width:2;height:304" coordorigin="6495,2291" coordsize="2,304">
              <v:shape style="position:absolute;left:6495;top:2291;width:2;height:304" coordorigin="6495,2291" coordsize="0,304" path="m6495,2595l6495,2291e" filled="false" stroked="true" strokeweight=".375pt" strokecolor="#a5eab5">
                <v:path arrowok="t"/>
              </v:shape>
            </v:group>
            <v:group style="position:absolute;left:6505;top:2322;width:2;height:273" coordorigin="6505,2322" coordsize="2,273">
              <v:shape style="position:absolute;left:6505;top:2322;width:2;height:273" coordorigin="6505,2322" coordsize="0,273" path="m6505,2595l6505,2322e" filled="false" stroked="true" strokeweight=".375pt" strokecolor="#a5eab5">
                <v:path arrowok="t"/>
              </v:shape>
            </v:group>
            <v:group style="position:absolute;left:6515;top:2353;width:2;height:242" coordorigin="6515,2353" coordsize="2,242">
              <v:shape style="position:absolute;left:6515;top:2353;width:2;height:242" coordorigin="6515,2353" coordsize="0,242" path="m6515,2595l6515,2353e" filled="false" stroked="true" strokeweight=".375pt" strokecolor="#a5eab5">
                <v:path arrowok="t"/>
              </v:shape>
            </v:group>
            <v:group style="position:absolute;left:6525;top:2370;width:2;height:225" coordorigin="6525,2370" coordsize="2,225">
              <v:shape style="position:absolute;left:6525;top:2370;width:2;height:225" coordorigin="6525,2370" coordsize="0,225" path="m6525,2595l6525,2370e" filled="false" stroked="true" strokeweight=".375pt" strokecolor="#a5eab5">
                <v:path arrowok="t"/>
              </v:shape>
            </v:group>
            <v:group style="position:absolute;left:6536;top:2449;width:2;height:146" coordorigin="6536,2449" coordsize="2,146">
              <v:shape style="position:absolute;left:6536;top:2449;width:2;height:146" coordorigin="6536,2449" coordsize="0,146" path="m6536,2595l6536,2449e" filled="false" stroked="true" strokeweight=".375pt" strokecolor="#a5eab5">
                <v:path arrowok="t"/>
              </v:shape>
            </v:group>
            <v:group style="position:absolute;left:6546;top:2486;width:2;height:109" coordorigin="6546,2486" coordsize="2,109">
              <v:shape style="position:absolute;left:6546;top:2486;width:2;height:109" coordorigin="6546,2486" coordsize="0,109" path="m6546,2595l6546,2486e" filled="false" stroked="true" strokeweight=".375pt" strokecolor="#a5eab5">
                <v:path arrowok="t"/>
              </v:shape>
            </v:group>
            <v:group style="position:absolute;left:6556;top:2522;width:2;height:73" coordorigin="6556,2522" coordsize="2,73">
              <v:shape style="position:absolute;left:6556;top:2522;width:2;height:73" coordorigin="6556,2522" coordsize="0,73" path="m6556,2595l6556,2522e" filled="false" stroked="true" strokeweight=".375pt" strokecolor="#a5eab5">
                <v:path arrowok="t"/>
              </v:shape>
            </v:group>
            <v:group style="position:absolute;left:6566;top:2557;width:2;height:38" coordorigin="6566,2557" coordsize="2,38">
              <v:shape style="position:absolute;left:6566;top:2557;width:2;height:38" coordorigin="6566,2557" coordsize="0,38" path="m6566,2595l6566,2557e" filled="false" stroked="true" strokeweight=".375pt" strokecolor="#a5eab5">
                <v:path arrowok="t"/>
              </v:shape>
            </v:group>
            <v:group style="position:absolute;left:297;top:4;width:7400;height:2591" coordorigin="297,4" coordsize="7400,2591">
              <v:shape style="position:absolute;left:297;top:4;width:7400;height:2591" coordorigin="297,4" coordsize="7400,2591" path="m297,2595l7697,2595,7697,4,297,4,297,2595xe" filled="false" stroked="true" strokeweight=".375pt" strokecolor="#000000">
                <v:path arrowok="t"/>
              </v:shape>
              <v:shape style="position:absolute;left:0;top:2473;width:534;height:460" type="#_x0000_t202" filled="false" stroked="false">
                <v:textbox inset="0,0,0,0">
                  <w:txbxContent>
                    <w:p>
                      <w:pPr>
                        <w:spacing w:line="203" w:lineRule="exact" w:before="0"/>
                        <w:ind w:left="1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233;top:2693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04:00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467;top:2693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08:00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3318;top:2693;width:1298;height:771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12:00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175" w:lineRule="auto" w:before="114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5"/>
                          <w:sz w:val="24"/>
                        </w:rPr>
                        <w:t>Time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4"/>
                          <w:sz w:val="24"/>
                        </w:rPr>
                        <w:t>of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Day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2"/>
                          <w:sz w:val="24"/>
                        </w:rPr>
                        <w:t>Scenario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4933;top:2693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16:00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6167;top:2693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7400;top:2473;width:534;height:460" type="#_x0000_t202" filled="false" stroked="false">
                <v:textbox inset="0,0,0,0">
                  <w:txbxContent>
                    <w:p>
                      <w:pPr>
                        <w:spacing w:line="203" w:lineRule="exact" w:before="0"/>
                        <w:ind w:left="0" w:right="15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0"/>
                        <w:ind w:left="0" w:right="0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048;top:3224;width:84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1"/>
                          <w:sz w:val="24"/>
                        </w:rPr>
                        <w:t>Baseline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5406;top:3224;width:1363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4"/>
                          <w:sz w:val="24"/>
                        </w:rPr>
                        <w:t>Power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2"/>
                          <w:sz w:val="24"/>
                        </w:rPr>
                        <w:t>saving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68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BodyText"/>
        <w:spacing w:line="240" w:lineRule="auto" w:before="55"/>
        <w:ind w:left="3463" w:right="1053"/>
        <w:jc w:val="left"/>
      </w:pPr>
      <w:r>
        <w:rPr/>
        <w:pict>
          <v:group style="position:absolute;margin-left:194.311005pt;margin-top:-19.104895pt;width:29.55pt;height:.1pt;mso-position-horizontal-relative:page;mso-position-vertical-relative:paragraph;z-index:-417328" coordorigin="3886,-382" coordsize="591,2">
            <v:shape style="position:absolute;left:3886;top:-382;width:591;height:2" coordorigin="3886,-382" coordsize="591,0" path="m3886,-382l4477,-382e" filled="false" stroked="true" strokeweight=".75pt" strokecolor="#7296e5">
              <v:path arrowok="t"/>
            </v:shape>
            <w10:wrap type="none"/>
          </v:group>
        </w:pict>
      </w:r>
      <w:r>
        <w:rPr/>
        <w:pict>
          <v:group style="position:absolute;margin-left:316.261017pt;margin-top:-19.104895pt;width:29.55pt;height:.1pt;mso-position-horizontal-relative:page;mso-position-vertical-relative:paragraph;z-index:-417304" coordorigin="6325,-382" coordsize="591,2">
            <v:shape style="position:absolute;left:6325;top:-382;width:591;height:2" coordorigin="6325,-382" coordsize="591,0" path="m6325,-382l6916,-382e" filled="false" stroked="true" strokeweight=".75pt" strokecolor="#fac96d">
              <v:path arrowok="t"/>
            </v:shape>
            <w10:wrap type="none"/>
          </v:group>
        </w:pict>
      </w:r>
      <w:r>
        <w:rPr/>
        <w:pict>
          <v:group style="position:absolute;margin-left:438.210999pt;margin-top:-19.104895pt;width:29.55pt;height:.1pt;mso-position-horizontal-relative:page;mso-position-vertical-relative:paragraph;z-index:-417280" coordorigin="8764,-382" coordsize="591,2">
            <v:shape style="position:absolute;left:8764;top:-382;width:591;height:2" coordorigin="8764,-382" coordsize="591,0" path="m8764,-382l9355,-382e" filled="false" stroked="true" strokeweight=".375pt" strokecolor="#a5eab5">
              <v:path arrowok="t"/>
            </v:shape>
            <w10:wrap type="none"/>
          </v:group>
        </w:pict>
      </w:r>
      <w:r>
        <w:rPr>
          <w:w w:val="105"/>
        </w:rPr>
        <w:t>Figure 4.7: </w:t>
      </w:r>
      <w:bookmarkStart w:name="_bookmark59" w:id="98"/>
      <w:bookmarkEnd w:id="98"/>
      <w:r>
        <w:rPr>
          <w:w w:val="105"/>
        </w:rPr>
        <w:t>Power</w:t>
      </w:r>
      <w:r>
        <w:rPr>
          <w:spacing w:val="27"/>
          <w:w w:val="105"/>
        </w:rPr>
        <w:t> </w:t>
      </w:r>
      <w:r>
        <w:rPr>
          <w:w w:val="105"/>
        </w:rPr>
        <w:t>savings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3"/>
        <w:numPr>
          <w:ilvl w:val="2"/>
          <w:numId w:val="24"/>
        </w:numPr>
        <w:tabs>
          <w:tab w:pos="1104" w:val="left" w:leader="none"/>
        </w:tabs>
        <w:spacing w:line="240" w:lineRule="auto" w:before="0" w:after="0"/>
        <w:ind w:left="1103" w:right="0" w:hanging="986"/>
        <w:jc w:val="both"/>
        <w:rPr>
          <w:b w:val="0"/>
          <w:bCs w:val="0"/>
        </w:rPr>
      </w:pPr>
      <w:r>
        <w:rPr/>
        <w:t>Comparison of scenario</w:t>
      </w:r>
      <w:r>
        <w:rPr>
          <w:spacing w:val="20"/>
        </w:rPr>
        <w:t> </w:t>
      </w:r>
      <w:r>
        <w:rPr/>
        <w:t>results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right="1125"/>
        <w:jc w:val="both"/>
      </w:pPr>
      <w:r>
        <w:rPr>
          <w:w w:val="105"/>
        </w:rPr>
        <w:t>Comparing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scenarios</w:t>
      </w:r>
      <w:r>
        <w:rPr>
          <w:spacing w:val="-3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table</w:t>
      </w:r>
      <w:r>
        <w:rPr>
          <w:spacing w:val="-3"/>
          <w:w w:val="105"/>
        </w:rPr>
        <w:t> </w:t>
      </w:r>
      <w:hyperlink w:history="true" w:anchor="_bookmark60">
        <w:r>
          <w:rPr>
            <w:w w:val="105"/>
          </w:rPr>
          <w:t>4.2</w:t>
        </w:r>
      </w:hyperlink>
      <w:r>
        <w:rPr>
          <w:spacing w:val="-3"/>
          <w:w w:val="105"/>
        </w:rPr>
        <w:t> </w:t>
      </w:r>
      <w:r>
        <w:rPr>
          <w:w w:val="105"/>
        </w:rPr>
        <w:t>showed</w:t>
      </w:r>
      <w:r>
        <w:rPr>
          <w:spacing w:val="-3"/>
          <w:w w:val="105"/>
        </w:rPr>
        <w:t> </w:t>
      </w:r>
      <w:r>
        <w:rPr>
          <w:w w:val="105"/>
        </w:rPr>
        <w:t>that</w:t>
      </w:r>
      <w:r>
        <w:rPr>
          <w:spacing w:val="-3"/>
          <w:w w:val="105"/>
        </w:rPr>
        <w:t> </w:t>
      </w:r>
      <w:r>
        <w:rPr>
          <w:w w:val="105"/>
        </w:rPr>
        <w:t>Scenario</w:t>
      </w:r>
      <w:r>
        <w:rPr>
          <w:spacing w:val="-3"/>
          <w:w w:val="105"/>
        </w:rPr>
        <w:t> </w:t>
      </w:r>
      <w:r>
        <w:rPr>
          <w:w w:val="105"/>
        </w:rPr>
        <w:t>2</w:t>
      </w:r>
      <w:r>
        <w:rPr>
          <w:spacing w:val="-3"/>
          <w:w w:val="105"/>
        </w:rPr>
        <w:t> </w:t>
      </w:r>
      <w:r>
        <w:rPr>
          <w:w w:val="105"/>
        </w:rPr>
        <w:t>had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3"/>
          <w:w w:val="105"/>
        </w:rPr>
        <w:t> </w:t>
      </w:r>
      <w:r>
        <w:rPr>
          <w:w w:val="105"/>
        </w:rPr>
        <w:t>larger</w:t>
      </w:r>
      <w:r>
        <w:rPr>
          <w:spacing w:val="-4"/>
          <w:w w:val="105"/>
        </w:rPr>
        <w:t> </w:t>
      </w:r>
      <w:r>
        <w:rPr>
          <w:w w:val="105"/>
        </w:rPr>
        <w:t>peak</w:t>
      </w:r>
      <w:r>
        <w:rPr>
          <w:spacing w:val="-3"/>
          <w:w w:val="105"/>
        </w:rPr>
        <w:t> </w:t>
      </w:r>
      <w:r>
        <w:rPr>
          <w:w w:val="105"/>
        </w:rPr>
        <w:t>energy</w:t>
      </w:r>
      <w:r>
        <w:rPr>
          <w:spacing w:val="-3"/>
          <w:w w:val="105"/>
        </w:rPr>
        <w:t> </w:t>
      </w:r>
      <w:r>
        <w:rPr>
          <w:w w:val="105"/>
        </w:rPr>
        <w:t>impact</w:t>
      </w:r>
      <w:r>
        <w:rPr>
          <w:w w:val="105"/>
        </w:rPr>
        <w:t> </w:t>
      </w:r>
      <w:r>
        <w:rPr>
          <w:w w:val="105"/>
        </w:rPr>
        <w:t>then</w:t>
      </w:r>
      <w:r>
        <w:rPr>
          <w:spacing w:val="-15"/>
          <w:w w:val="105"/>
        </w:rPr>
        <w:t> </w:t>
      </w:r>
      <w:r>
        <w:rPr>
          <w:w w:val="105"/>
        </w:rPr>
        <w:t>scenario</w:t>
      </w:r>
      <w:r>
        <w:rPr>
          <w:spacing w:val="-15"/>
          <w:w w:val="105"/>
        </w:rPr>
        <w:t> </w:t>
      </w:r>
      <w:r>
        <w:rPr>
          <w:w w:val="105"/>
        </w:rPr>
        <w:t>1.</w:t>
      </w:r>
      <w:r>
        <w:rPr>
          <w:spacing w:val="14"/>
          <w:w w:val="105"/>
        </w:rPr>
        <w:t> </w:t>
      </w:r>
      <w:r>
        <w:rPr>
          <w:w w:val="105"/>
        </w:rPr>
        <w:t>Further</w:t>
      </w:r>
      <w:r>
        <w:rPr>
          <w:spacing w:val="-15"/>
          <w:w w:val="105"/>
        </w:rPr>
        <w:t> </w:t>
      </w:r>
      <w:r>
        <w:rPr>
          <w:w w:val="105"/>
        </w:rPr>
        <w:t>savings</w:t>
      </w:r>
      <w:r>
        <w:rPr>
          <w:spacing w:val="-15"/>
          <w:w w:val="105"/>
        </w:rPr>
        <w:t> </w:t>
      </w:r>
      <w:r>
        <w:rPr>
          <w:w w:val="105"/>
        </w:rPr>
        <w:t>could</w:t>
      </w:r>
      <w:r>
        <w:rPr>
          <w:spacing w:val="-15"/>
          <w:w w:val="105"/>
        </w:rPr>
        <w:t> </w:t>
      </w:r>
      <w:r>
        <w:rPr>
          <w:w w:val="105"/>
        </w:rPr>
        <w:t>be</w:t>
      </w:r>
      <w:r>
        <w:rPr>
          <w:spacing w:val="-15"/>
          <w:w w:val="105"/>
        </w:rPr>
        <w:t> </w:t>
      </w:r>
      <w:r>
        <w:rPr>
          <w:w w:val="105"/>
        </w:rPr>
        <w:t>achieved</w:t>
      </w:r>
      <w:r>
        <w:rPr>
          <w:spacing w:val="-15"/>
          <w:w w:val="105"/>
        </w:rPr>
        <w:t> </w:t>
      </w:r>
      <w:r>
        <w:rPr>
          <w:w w:val="105"/>
        </w:rPr>
        <w:t>through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combination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two</w:t>
      </w:r>
      <w:r>
        <w:rPr>
          <w:spacing w:val="-15"/>
          <w:w w:val="105"/>
        </w:rPr>
        <w:t> </w:t>
      </w:r>
      <w:r>
        <w:rPr>
          <w:w w:val="105"/>
        </w:rPr>
        <w:t>scenarios</w:t>
      </w:r>
      <w:r>
        <w:rPr>
          <w:w w:val="100"/>
        </w:rPr>
        <w:t> </w:t>
      </w:r>
      <w:r>
        <w:rPr>
          <w:w w:val="105"/>
        </w:rPr>
        <w:t>as well as investigating set-point reductions during other periods of the  </w:t>
      </w:r>
      <w:r>
        <w:rPr>
          <w:spacing w:val="36"/>
          <w:w w:val="105"/>
        </w:rPr>
        <w:t> </w:t>
      </w:r>
      <w:r>
        <w:rPr>
          <w:w w:val="105"/>
        </w:rPr>
        <w:t>day.</w:t>
      </w:r>
      <w:r>
        <w:rPr/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13"/>
          <w:szCs w:val="13"/>
        </w:rPr>
      </w:pPr>
    </w:p>
    <w:tbl>
      <w:tblPr>
        <w:tblW w:w="0" w:type="auto"/>
        <w:jc w:val="left"/>
        <w:tblInd w:w="132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7"/>
        <w:gridCol w:w="2858"/>
        <w:gridCol w:w="1929"/>
      </w:tblGrid>
      <w:tr>
        <w:trPr>
          <w:trHeight w:val="321" w:hRule="exact"/>
        </w:trPr>
        <w:tc>
          <w:tcPr>
            <w:tcW w:w="4537" w:type="dxa"/>
            <w:tcBorders>
              <w:top w:val="single" w:sz="3" w:space="0" w:color="000000"/>
              <w:left w:val="nil" w:sz="6" w:space="0" w:color="auto"/>
              <w:bottom w:val="single" w:sz="22" w:space="0" w:color="000000"/>
              <w:right w:val="nil" w:sz="6" w:space="0" w:color="auto"/>
            </w:tcBorders>
          </w:tcPr>
          <w:p>
            <w:pPr>
              <w:pStyle w:val="TableParagraph"/>
              <w:spacing w:line="254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Scenario</w:t>
            </w:r>
          </w:p>
        </w:tc>
        <w:tc>
          <w:tcPr>
            <w:tcW w:w="2858" w:type="dxa"/>
            <w:tcBorders>
              <w:top w:val="single" w:sz="3" w:space="0" w:color="000000"/>
              <w:left w:val="nil" w:sz="6" w:space="0" w:color="auto"/>
              <w:bottom w:val="single" w:sz="22" w:space="0" w:color="000000"/>
              <w:right w:val="nil" w:sz="6" w:space="0" w:color="auto"/>
            </w:tcBorders>
          </w:tcPr>
          <w:p>
            <w:pPr>
              <w:pStyle w:val="TableParagraph"/>
              <w:spacing w:line="254" w:lineRule="exact"/>
              <w:ind w:left="118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05"/>
                <w:sz w:val="24"/>
              </w:rPr>
              <w:t>Power</w:t>
            </w:r>
            <w:r>
              <w:rPr>
                <w:rFonts w:ascii="Times New Roman"/>
                <w:spacing w:val="-3"/>
                <w:w w:val="105"/>
                <w:sz w:val="24"/>
              </w:rPr>
              <w:t> </w:t>
            </w:r>
            <w:r>
              <w:rPr>
                <w:rFonts w:ascii="Times New Roman"/>
                <w:w w:val="105"/>
                <w:sz w:val="24"/>
              </w:rPr>
              <w:t>saving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29" w:type="dxa"/>
            <w:tcBorders>
              <w:top w:val="single" w:sz="3" w:space="0" w:color="000000"/>
              <w:left w:val="nil" w:sz="6" w:space="0" w:color="auto"/>
              <w:bottom w:val="single" w:sz="22" w:space="0" w:color="000000"/>
              <w:right w:val="nil" w:sz="6" w:space="0" w:color="auto"/>
            </w:tcBorders>
          </w:tcPr>
          <w:p>
            <w:pPr>
              <w:pStyle w:val="TableParagraph"/>
              <w:spacing w:line="254" w:lineRule="exact"/>
              <w:ind w:left="18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05"/>
                <w:sz w:val="24"/>
              </w:rPr>
              <w:t>Cost saving</w:t>
            </w:r>
            <w:r>
              <w:rPr>
                <w:rFonts w:ascii="Times New Roman"/>
                <w:spacing w:val="33"/>
                <w:w w:val="105"/>
                <w:sz w:val="24"/>
              </w:rPr>
              <w:t> </w:t>
            </w:r>
            <w:r>
              <w:rPr>
                <w:rFonts w:ascii="Times New Roman"/>
                <w:w w:val="105"/>
                <w:sz w:val="24"/>
              </w:rPr>
              <w:t>p.a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679" w:hRule="exact"/>
        </w:trPr>
        <w:tc>
          <w:tcPr>
            <w:tcW w:w="4537" w:type="dxa"/>
            <w:tcBorders>
              <w:top w:val="single" w:sz="22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5" w:lineRule="exact"/>
              <w:ind w:left="119" w:right="0"/>
              <w:jc w:val="left"/>
              <w:rPr>
                <w:rFonts w:ascii="Georgia" w:hAnsi="Georgia" w:cs="Georgia" w:eastAsia="Georgia"/>
                <w:sz w:val="24"/>
                <w:szCs w:val="24"/>
              </w:rPr>
            </w:pPr>
            <w:r>
              <w:rPr>
                <w:rFonts w:ascii="Georgia"/>
                <w:b/>
                <w:w w:val="95"/>
                <w:sz w:val="24"/>
              </w:rPr>
              <w:t>Scenario 1</w:t>
            </w:r>
            <w:r>
              <w:rPr>
                <w:rFonts w:ascii="Georgia"/>
                <w:b/>
                <w:spacing w:val="5"/>
                <w:w w:val="95"/>
                <w:sz w:val="24"/>
              </w:rPr>
              <w:t> </w:t>
            </w:r>
            <w:r>
              <w:rPr>
                <w:rFonts w:ascii="Georgia"/>
                <w:b/>
                <w:w w:val="95"/>
                <w:sz w:val="24"/>
              </w:rPr>
              <w:t>results</w:t>
            </w:r>
            <w:r>
              <w:rPr>
                <w:rFonts w:ascii="Georgia"/>
                <w:sz w:val="24"/>
              </w:rPr>
            </w:r>
          </w:p>
          <w:p>
            <w:pPr>
              <w:pStyle w:val="TableParagraph"/>
              <w:spacing w:line="240" w:lineRule="auto" w:before="12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05"/>
                <w:sz w:val="24"/>
              </w:rPr>
              <w:t>Reducing compressor</w:t>
            </w:r>
            <w:r>
              <w:rPr>
                <w:rFonts w:ascii="Times New Roman"/>
                <w:spacing w:val="-4"/>
                <w:w w:val="105"/>
                <w:sz w:val="24"/>
              </w:rPr>
              <w:t> </w:t>
            </w:r>
            <w:r>
              <w:rPr>
                <w:rFonts w:ascii="Times New Roman"/>
                <w:w w:val="105"/>
                <w:sz w:val="24"/>
              </w:rPr>
              <w:t>set-points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858" w:type="dxa"/>
            <w:tcBorders>
              <w:top w:val="single" w:sz="22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2"/>
              <w:ind w:right="0"/>
              <w:jc w:val="left"/>
              <w:rPr>
                <w:rFonts w:ascii="Times New Roman" w:hAnsi="Times New Roman" w:cs="Times New Roman" w:eastAsia="Times New Roman"/>
                <w:sz w:val="23"/>
                <w:szCs w:val="23"/>
              </w:rPr>
            </w:pPr>
          </w:p>
          <w:p>
            <w:pPr>
              <w:pStyle w:val="TableParagraph"/>
              <w:spacing w:line="240" w:lineRule="auto"/>
              <w:ind w:left="118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05"/>
                <w:sz w:val="24"/>
              </w:rPr>
              <w:t>0</w:t>
            </w:r>
            <w:r>
              <w:rPr>
                <w:rFonts w:ascii="Arial"/>
                <w:i/>
                <w:w w:val="105"/>
                <w:sz w:val="24"/>
              </w:rPr>
              <w:t>.</w:t>
            </w:r>
            <w:r>
              <w:rPr>
                <w:rFonts w:ascii="Times New Roman"/>
                <w:w w:val="105"/>
                <w:sz w:val="24"/>
              </w:rPr>
              <w:t>46 MW</w:t>
            </w:r>
            <w:r>
              <w:rPr>
                <w:rFonts w:ascii="Times New Roman"/>
                <w:spacing w:val="14"/>
                <w:w w:val="105"/>
                <w:sz w:val="24"/>
              </w:rPr>
              <w:t> </w:t>
            </w:r>
            <w:r>
              <w:rPr>
                <w:rFonts w:ascii="Times New Roman"/>
                <w:w w:val="105"/>
                <w:sz w:val="24"/>
              </w:rPr>
              <w:t>P.C.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29" w:type="dxa"/>
            <w:tcBorders>
              <w:top w:val="single" w:sz="22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3"/>
              <w:ind w:right="0"/>
              <w:jc w:val="left"/>
              <w:rPr>
                <w:rFonts w:ascii="Times New Roman" w:hAnsi="Times New Roman" w:cs="Times New Roman" w:eastAsia="Times New Roman"/>
                <w:sz w:val="23"/>
                <w:szCs w:val="23"/>
              </w:rPr>
            </w:pPr>
          </w:p>
          <w:p>
            <w:pPr>
              <w:pStyle w:val="TableParagraph"/>
              <w:spacing w:line="240" w:lineRule="auto"/>
              <w:ind w:left="18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R0.37M</w:t>
            </w:r>
          </w:p>
        </w:tc>
      </w:tr>
    </w:tbl>
    <w:p>
      <w:pPr>
        <w:spacing w:line="240" w:lineRule="auto" w:before="1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pStyle w:val="Heading4"/>
        <w:spacing w:line="240" w:lineRule="auto" w:before="59"/>
        <w:ind w:left="251" w:right="1053"/>
        <w:jc w:val="left"/>
        <w:rPr>
          <w:b w:val="0"/>
          <w:bCs w:val="0"/>
        </w:rPr>
      </w:pPr>
      <w:r>
        <w:rPr>
          <w:w w:val="95"/>
        </w:rPr>
        <w:t>Scenario 2</w:t>
      </w:r>
      <w:r>
        <w:rPr>
          <w:spacing w:val="-26"/>
          <w:w w:val="95"/>
        </w:rPr>
        <w:t> </w:t>
      </w:r>
      <w:r>
        <w:rPr>
          <w:w w:val="95"/>
        </w:rPr>
        <w:t>results</w:t>
      </w:r>
      <w:r>
        <w:rPr>
          <w:b w:val="0"/>
        </w:rPr>
      </w:r>
    </w:p>
    <w:p>
      <w:pPr>
        <w:pStyle w:val="BodyText"/>
        <w:tabs>
          <w:tab w:pos="5854" w:val="left" w:leader="none"/>
          <w:tab w:pos="7715" w:val="left" w:leader="none"/>
        </w:tabs>
        <w:spacing w:line="240" w:lineRule="auto" w:before="11"/>
        <w:ind w:left="251" w:right="1053"/>
        <w:jc w:val="left"/>
      </w:pPr>
      <w:r>
        <w:rPr>
          <w:w w:val="105"/>
        </w:rPr>
        <w:t>Reducing underground pressure during evening</w:t>
      </w:r>
      <w:r>
        <w:rPr>
          <w:spacing w:val="13"/>
          <w:w w:val="105"/>
        </w:rPr>
        <w:t> </w:t>
      </w:r>
      <w:r>
        <w:rPr>
          <w:w w:val="105"/>
        </w:rPr>
        <w:t>peak</w:t>
        <w:tab/>
        <w:t>1</w:t>
      </w:r>
      <w:r>
        <w:rPr>
          <w:rFonts w:ascii="Arial"/>
          <w:i/>
          <w:w w:val="105"/>
        </w:rPr>
        <w:t>.</w:t>
      </w:r>
      <w:r>
        <w:rPr>
          <w:w w:val="105"/>
        </w:rPr>
        <w:t>0 MW</w:t>
      </w:r>
      <w:r>
        <w:rPr>
          <w:spacing w:val="23"/>
          <w:w w:val="105"/>
        </w:rPr>
        <w:t> </w:t>
      </w:r>
      <w:r>
        <w:rPr>
          <w:w w:val="105"/>
        </w:rPr>
        <w:t>P.C.</w:t>
        <w:tab/>
        <w:t>R0</w:t>
      </w:r>
      <w:r>
        <w:rPr>
          <w:rFonts w:ascii="Arial"/>
          <w:i/>
          <w:w w:val="105"/>
        </w:rPr>
        <w:t>.</w:t>
      </w:r>
      <w:r>
        <w:rPr>
          <w:w w:val="105"/>
        </w:rPr>
        <w:t>91M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3"/>
          <w:szCs w:val="3"/>
        </w:rPr>
      </w:pPr>
    </w:p>
    <w:p>
      <w:pPr>
        <w:spacing w:line="20" w:lineRule="exact"/>
        <w:ind w:left="128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66.65pt;height:.4pt;mso-position-horizontal-relative:char;mso-position-vertical-relative:line" coordorigin="0,0" coordsize="9333,8">
            <v:group style="position:absolute;left:4;top:4;width:9325;height:2" coordorigin="4,4" coordsize="9325,2">
              <v:shape style="position:absolute;left:4;top:4;width:9325;height:2" coordorigin="4,4" coordsize="9325,0" path="m4,4l9328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8"/>
          <w:szCs w:val="8"/>
        </w:rPr>
      </w:pPr>
    </w:p>
    <w:p>
      <w:pPr>
        <w:pStyle w:val="BodyText"/>
        <w:spacing w:line="240" w:lineRule="auto" w:before="55"/>
        <w:ind w:left="1287" w:right="2302"/>
        <w:jc w:val="center"/>
      </w:pPr>
      <w:r>
        <w:rPr>
          <w:w w:val="105"/>
        </w:rPr>
        <w:t>Table 4.2: </w:t>
      </w:r>
      <w:bookmarkStart w:name="_bookmark60" w:id="99"/>
      <w:bookmarkEnd w:id="99"/>
      <w:r>
        <w:rPr>
          <w:w w:val="105"/>
        </w:rPr>
        <w:t>Comparison</w:t>
      </w:r>
      <w:r>
        <w:rPr>
          <w:w w:val="105"/>
        </w:rPr>
        <w:t> of Mine A’s simulated</w:t>
      </w:r>
      <w:r>
        <w:rPr>
          <w:spacing w:val="23"/>
          <w:w w:val="105"/>
        </w:rPr>
        <w:t> </w:t>
      </w:r>
      <w:r>
        <w:rPr>
          <w:w w:val="105"/>
        </w:rPr>
        <w:t>scenarios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3"/>
        <w:numPr>
          <w:ilvl w:val="2"/>
          <w:numId w:val="24"/>
        </w:numPr>
        <w:tabs>
          <w:tab w:pos="1104" w:val="left" w:leader="none"/>
        </w:tabs>
        <w:spacing w:line="240" w:lineRule="auto" w:before="0" w:after="0"/>
        <w:ind w:left="1103" w:right="0" w:hanging="986"/>
        <w:jc w:val="both"/>
        <w:rPr>
          <w:b w:val="0"/>
          <w:bCs w:val="0"/>
        </w:rPr>
      </w:pPr>
      <w:r>
        <w:rPr/>
        <w:t>Validation of</w:t>
      </w:r>
      <w:r>
        <w:rPr>
          <w:spacing w:val="68"/>
        </w:rPr>
        <w:t> </w:t>
      </w:r>
      <w:r>
        <w:rPr/>
        <w:t>results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left="108" w:right="1125" w:firstLine="8"/>
        <w:jc w:val="both"/>
      </w:pPr>
      <w:r>
        <w:rPr>
          <w:w w:val="105"/>
        </w:rPr>
        <w:t>Scenario 2 was implemented on the actual compressed air system. An energy saving of</w:t>
      </w:r>
      <w:r>
        <w:rPr>
          <w:spacing w:val="17"/>
          <w:w w:val="105"/>
        </w:rPr>
        <w:t> </w:t>
      </w:r>
      <w:r>
        <w:rPr>
          <w:w w:val="105"/>
        </w:rPr>
        <w:t>just</w:t>
      </w:r>
      <w:r>
        <w:rPr>
          <w:w w:val="110"/>
        </w:rPr>
        <w:t> </w:t>
      </w:r>
      <w:r>
        <w:rPr>
          <w:w w:val="105"/>
        </w:rPr>
        <w:t>under 1 MW P.C. was recorded when compared with the 2016 power baseline profile.</w:t>
      </w:r>
      <w:r>
        <w:rPr>
          <w:spacing w:val="3"/>
          <w:w w:val="105"/>
        </w:rPr>
        <w:t> </w:t>
      </w:r>
      <w:r>
        <w:rPr>
          <w:w w:val="105"/>
        </w:rPr>
        <w:t>These</w:t>
      </w:r>
      <w:r>
        <w:rPr>
          <w:w w:val="99"/>
        </w:rPr>
        <w:t> </w:t>
      </w:r>
      <w:r>
        <w:rPr>
          <w:w w:val="105"/>
        </w:rPr>
        <w:t>results matched the simulated scenario closely. fig.</w:t>
      </w:r>
      <w:r>
        <w:rPr>
          <w:w w:val="105"/>
        </w:rPr>
        <w:t> </w:t>
      </w:r>
      <w:hyperlink w:history="true" w:anchor="_bookmark61">
        <w:r>
          <w:rPr>
            <w:w w:val="105"/>
          </w:rPr>
          <w:t>4.8</w:t>
        </w:r>
      </w:hyperlink>
      <w:r>
        <w:rPr>
          <w:w w:val="105"/>
        </w:rPr>
        <w:t> shows the practical result</w:t>
      </w:r>
      <w:r>
        <w:rPr>
          <w:spacing w:val="26"/>
          <w:w w:val="105"/>
        </w:rPr>
        <w:t> </w:t>
      </w:r>
      <w:r>
        <w:rPr>
          <w:w w:val="105"/>
        </w:rPr>
        <w:t>compared</w:t>
      </w:r>
      <w:r>
        <w:rPr>
          <w:w w:val="106"/>
        </w:rPr>
        <w:t> </w:t>
      </w:r>
      <w:r>
        <w:rPr>
          <w:w w:val="105"/>
        </w:rPr>
        <w:t>with the simulated and baseline power</w:t>
      </w:r>
      <w:r>
        <w:rPr>
          <w:spacing w:val="60"/>
          <w:w w:val="105"/>
        </w:rPr>
        <w:t> </w:t>
      </w:r>
      <w:r>
        <w:rPr>
          <w:w w:val="105"/>
        </w:rPr>
        <w:t>profiles.</w:t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3"/>
        <w:numPr>
          <w:ilvl w:val="2"/>
          <w:numId w:val="24"/>
        </w:numPr>
        <w:tabs>
          <w:tab w:pos="1104" w:val="left" w:leader="none"/>
        </w:tabs>
        <w:spacing w:line="240" w:lineRule="auto" w:before="0" w:after="0"/>
        <w:ind w:left="1103" w:right="0" w:hanging="986"/>
        <w:jc w:val="both"/>
        <w:rPr>
          <w:b w:val="0"/>
          <w:bCs w:val="0"/>
        </w:rPr>
      </w:pPr>
      <w:r>
        <w:rPr/>
        <w:t>Summary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right="1122" w:hanging="9"/>
        <w:jc w:val="both"/>
      </w:pPr>
      <w:r>
        <w:rPr>
          <w:w w:val="110"/>
        </w:rPr>
        <w:t>A case study was implemented mine compressed air network in the Freestate.</w:t>
      </w:r>
      <w:r>
        <w:rPr>
          <w:spacing w:val="8"/>
          <w:w w:val="110"/>
        </w:rPr>
        <w:t> </w:t>
      </w:r>
      <w:r>
        <w:rPr>
          <w:w w:val="110"/>
        </w:rPr>
        <w:t>Following</w:t>
      </w:r>
      <w:r>
        <w:rPr>
          <w:w w:val="103"/>
        </w:rPr>
        <w:t> </w:t>
      </w:r>
      <w:r>
        <w:rPr>
          <w:w w:val="110"/>
        </w:rPr>
        <w:t>the simulation methodology, An investigation was performed to gather data and</w:t>
      </w:r>
      <w:r>
        <w:rPr>
          <w:spacing w:val="18"/>
          <w:w w:val="110"/>
        </w:rPr>
        <w:t> </w:t>
      </w:r>
      <w:r>
        <w:rPr>
          <w:w w:val="110"/>
        </w:rPr>
        <w:t>identify</w:t>
      </w:r>
      <w:r>
        <w:rPr/>
      </w:r>
    </w:p>
    <w:p>
      <w:pPr>
        <w:spacing w:after="0" w:line="352" w:lineRule="auto"/>
        <w:jc w:val="both"/>
        <w:sectPr>
          <w:pgSz w:w="11910" w:h="16840"/>
          <w:pgMar w:header="420" w:footer="799" w:top="680" w:bottom="1080" w:left="1300" w:right="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spacing w:line="3463" w:lineRule="exact"/>
        <w:ind w:left="532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68"/>
          <w:sz w:val="20"/>
          <w:szCs w:val="20"/>
        </w:rPr>
        <w:pict>
          <v:group style="width:396.7pt;height:173.2pt;mso-position-horizontal-relative:char;mso-position-vertical-relative:line" coordorigin="0,0" coordsize="7934,3464">
            <v:group style="position:absolute;left:297;top:2375;width:7400;height:2" coordorigin="297,2375" coordsize="7400,2">
              <v:shape style="position:absolute;left:297;top:2375;width:7400;height:2" coordorigin="297,2375" coordsize="7400,0" path="m297,2375l7697,2375e" filled="false" stroked="true" strokeweight=".0625pt" strokecolor="#d6e0c9">
                <v:path arrowok="t"/>
                <v:stroke dashstyle="longDash"/>
              </v:shape>
            </v:group>
            <v:group style="position:absolute;left:297;top:2375;width:63;height:2" coordorigin="297,2375" coordsize="63,2">
              <v:shape style="position:absolute;left:297;top:2375;width:63;height:2" coordorigin="297,2375" coordsize="63,0" path="m297,2375l360,2375e" filled="false" stroked="true" strokeweight=".375pt" strokecolor="#000000">
                <v:path arrowok="t"/>
              </v:shape>
            </v:group>
            <v:group style="position:absolute;left:297;top:1585;width:7400;height:2" coordorigin="297,1585" coordsize="7400,2">
              <v:shape style="position:absolute;left:297;top:1585;width:7400;height:2" coordorigin="297,1585" coordsize="7400,0" path="m297,1585l7697,1585e" filled="false" stroked="true" strokeweight=".0625pt" strokecolor="#d6e0c9">
                <v:path arrowok="t"/>
                <v:stroke dashstyle="longDash"/>
              </v:shape>
            </v:group>
            <v:group style="position:absolute;left:297;top:1585;width:63;height:2" coordorigin="297,1585" coordsize="63,2">
              <v:shape style="position:absolute;left:297;top:1585;width:63;height:2" coordorigin="297,1585" coordsize="63,0" path="m297,1585l360,1585e" filled="false" stroked="true" strokeweight=".375pt" strokecolor="#000000">
                <v:path arrowok="t"/>
              </v:shape>
            </v:group>
            <v:group style="position:absolute;left:297;top:794;width:7400;height:2" coordorigin="297,794" coordsize="7400,2">
              <v:shape style="position:absolute;left:297;top:794;width:7400;height:2" coordorigin="297,794" coordsize="7400,0" path="m297,794l7697,794e" filled="false" stroked="true" strokeweight=".0625pt" strokecolor="#d6e0c9">
                <v:path arrowok="t"/>
                <v:stroke dashstyle="longDash"/>
              </v:shape>
            </v:group>
            <v:group style="position:absolute;left:297;top:794;width:63;height:2" coordorigin="297,794" coordsize="63,2">
              <v:shape style="position:absolute;left:297;top:794;width:63;height:2" coordorigin="297,794" coordsize="63,0" path="m297,794l360,794e" filled="false" stroked="true" strokeweight=".375pt" strokecolor="#000000">
                <v:path arrowok="t"/>
              </v:shape>
            </v:group>
            <v:group style="position:absolute;left:297;top:4;width:7400;height:2" coordorigin="297,4" coordsize="7400,2">
              <v:shape style="position:absolute;left:297;top:4;width:7400;height:2" coordorigin="297,4" coordsize="7400,0" path="m297,4l7697,4e" filled="false" stroked="true" strokeweight=".0625pt" strokecolor="#d6e0c9">
                <v:path arrowok="t"/>
                <v:stroke dashstyle="longDash"/>
              </v:shape>
            </v:group>
            <v:group style="position:absolute;left:297;top:4;width:63;height:2" coordorigin="297,4" coordsize="63,2">
              <v:shape style="position:absolute;left:297;top:4;width:63;height:2" coordorigin="297,4" coordsize="63,0" path="m297,4l360,4e" filled="false" stroked="true" strokeweight=".375pt" strokecolor="#000000">
                <v:path arrowok="t"/>
              </v:shape>
            </v:group>
            <v:group style="position:absolute;left:297;top:4;width:2;height:2371" coordorigin="297,4" coordsize="2,2371">
              <v:shape style="position:absolute;left:297;top:4;width:2;height:2371" coordorigin="297,4" coordsize="0,2371" path="m297,2375l297,4e" filled="false" stroked="true" strokeweight=".0625pt" strokecolor="#d6e0c9">
                <v:path arrowok="t"/>
                <v:stroke dashstyle="longDash"/>
              </v:shape>
            </v:group>
            <v:group style="position:absolute;left:297;top:2312;width:2;height:63" coordorigin="297,2312" coordsize="2,63">
              <v:shape style="position:absolute;left:297;top:2312;width:2;height:63" coordorigin="297,2312" coordsize="0,63" path="m297,2375l297,2312e" filled="false" stroked="true" strokeweight=".375pt" strokecolor="#000000">
                <v:path arrowok="t"/>
              </v:shape>
            </v:group>
            <v:group style="position:absolute;left:297;top:4;width:2;height:63" coordorigin="297,4" coordsize="2,63">
              <v:shape style="position:absolute;left:297;top:4;width:2;height:63" coordorigin="297,4" coordsize="0,63" path="m297,4l297,67e" filled="false" stroked="true" strokeweight=".375pt" strokecolor="#000000">
                <v:path arrowok="t"/>
              </v:shape>
            </v:group>
            <v:group style="position:absolute;left:605;top:2344;width:2;height:31" coordorigin="605,2344" coordsize="2,31">
              <v:shape style="position:absolute;left:605;top:2344;width:2;height:31" coordorigin="605,2344" coordsize="0,31" path="m605,2375l605,2344e" filled="false" stroked="true" strokeweight=".375pt" strokecolor="#000000">
                <v:path arrowok="t"/>
              </v:shape>
            </v:group>
            <v:group style="position:absolute;left:605;top:4;width:2;height:31" coordorigin="605,4" coordsize="2,31">
              <v:shape style="position:absolute;left:605;top:4;width:2;height:31" coordorigin="605,4" coordsize="0,31" path="m605,4l605,35e" filled="false" stroked="true" strokeweight=".375pt" strokecolor="#000000">
                <v:path arrowok="t"/>
              </v:shape>
            </v:group>
            <v:group style="position:absolute;left:914;top:2344;width:2;height:31" coordorigin="914,2344" coordsize="2,31">
              <v:shape style="position:absolute;left:914;top:2344;width:2;height:31" coordorigin="914,2344" coordsize="0,31" path="m914,2375l914,2344e" filled="false" stroked="true" strokeweight=".375pt" strokecolor="#000000">
                <v:path arrowok="t"/>
              </v:shape>
            </v:group>
            <v:group style="position:absolute;left:914;top:4;width:2;height:31" coordorigin="914,4" coordsize="2,31">
              <v:shape style="position:absolute;left:914;top:4;width:2;height:31" coordorigin="914,4" coordsize="0,31" path="m914,4l914,35e" filled="false" stroked="true" strokeweight=".375pt" strokecolor="#000000">
                <v:path arrowok="t"/>
              </v:shape>
            </v:group>
            <v:group style="position:absolute;left:1222;top:2344;width:2;height:31" coordorigin="1222,2344" coordsize="2,31">
              <v:shape style="position:absolute;left:1222;top:2344;width:2;height:31" coordorigin="1222,2344" coordsize="0,31" path="m1222,2375l1222,2344e" filled="false" stroked="true" strokeweight=".375pt" strokecolor="#000000">
                <v:path arrowok="t"/>
              </v:shape>
            </v:group>
            <v:group style="position:absolute;left:1222;top:4;width:2;height:31" coordorigin="1222,4" coordsize="2,31">
              <v:shape style="position:absolute;left:1222;top:4;width:2;height:31" coordorigin="1222,4" coordsize="0,31" path="m1222,4l1222,35e" filled="false" stroked="true" strokeweight=".375pt" strokecolor="#000000">
                <v:path arrowok="t"/>
              </v:shape>
            </v:group>
            <v:group style="position:absolute;left:1530;top:4;width:2;height:2371" coordorigin="1530,4" coordsize="2,2371">
              <v:shape style="position:absolute;left:1530;top:4;width:2;height:2371" coordorigin="1530,4" coordsize="0,2371" path="m1530,2375l1530,4e" filled="false" stroked="true" strokeweight=".0625pt" strokecolor="#d6e0c9">
                <v:path arrowok="t"/>
                <v:stroke dashstyle="longDash"/>
              </v:shape>
            </v:group>
            <v:group style="position:absolute;left:1530;top:2312;width:2;height:63" coordorigin="1530,2312" coordsize="2,63">
              <v:shape style="position:absolute;left:1530;top:2312;width:2;height:63" coordorigin="1530,2312" coordsize="0,63" path="m1530,2375l1530,2312e" filled="false" stroked="true" strokeweight=".375pt" strokecolor="#000000">
                <v:path arrowok="t"/>
              </v:shape>
            </v:group>
            <v:group style="position:absolute;left:1530;top:4;width:2;height:63" coordorigin="1530,4" coordsize="2,63">
              <v:shape style="position:absolute;left:1530;top:4;width:2;height:63" coordorigin="1530,4" coordsize="0,63" path="m1530,4l1530,67e" filled="false" stroked="true" strokeweight=".375pt" strokecolor="#000000">
                <v:path arrowok="t"/>
              </v:shape>
            </v:group>
            <v:group style="position:absolute;left:1839;top:2344;width:2;height:31" coordorigin="1839,2344" coordsize="2,31">
              <v:shape style="position:absolute;left:1839;top:2344;width:2;height:31" coordorigin="1839,2344" coordsize="0,31" path="m1839,2375l1839,2344e" filled="false" stroked="true" strokeweight=".375pt" strokecolor="#000000">
                <v:path arrowok="t"/>
              </v:shape>
            </v:group>
            <v:group style="position:absolute;left:1839;top:4;width:2;height:31" coordorigin="1839,4" coordsize="2,31">
              <v:shape style="position:absolute;left:1839;top:4;width:2;height:31" coordorigin="1839,4" coordsize="0,31" path="m1839,4l1839,35e" filled="false" stroked="true" strokeweight=".375pt" strokecolor="#000000">
                <v:path arrowok="t"/>
              </v:shape>
            </v:group>
            <v:group style="position:absolute;left:2147;top:2344;width:2;height:31" coordorigin="2147,2344" coordsize="2,31">
              <v:shape style="position:absolute;left:2147;top:2344;width:2;height:31" coordorigin="2147,2344" coordsize="0,31" path="m2147,2375l2147,2344e" filled="false" stroked="true" strokeweight=".375pt" strokecolor="#000000">
                <v:path arrowok="t"/>
              </v:shape>
            </v:group>
            <v:group style="position:absolute;left:2147;top:4;width:2;height:31" coordorigin="2147,4" coordsize="2,31">
              <v:shape style="position:absolute;left:2147;top:4;width:2;height:31" coordorigin="2147,4" coordsize="0,31" path="m2147,4l2147,35e" filled="false" stroked="true" strokeweight=".375pt" strokecolor="#000000">
                <v:path arrowok="t"/>
              </v:shape>
            </v:group>
            <v:group style="position:absolute;left:2455;top:2344;width:2;height:31" coordorigin="2455,2344" coordsize="2,31">
              <v:shape style="position:absolute;left:2455;top:2344;width:2;height:31" coordorigin="2455,2344" coordsize="0,31" path="m2455,2375l2455,2344e" filled="false" stroked="true" strokeweight=".375pt" strokecolor="#000000">
                <v:path arrowok="t"/>
              </v:shape>
            </v:group>
            <v:group style="position:absolute;left:2455;top:4;width:2;height:31" coordorigin="2455,4" coordsize="2,31">
              <v:shape style="position:absolute;left:2455;top:4;width:2;height:31" coordorigin="2455,4" coordsize="0,31" path="m2455,4l2455,35e" filled="false" stroked="true" strokeweight=".375pt" strokecolor="#000000">
                <v:path arrowok="t"/>
              </v:shape>
            </v:group>
            <v:group style="position:absolute;left:2764;top:4;width:2;height:2371" coordorigin="2764,4" coordsize="2,2371">
              <v:shape style="position:absolute;left:2764;top:4;width:2;height:2371" coordorigin="2764,4" coordsize="0,2371" path="m2764,2375l2764,4e" filled="false" stroked="true" strokeweight=".0625pt" strokecolor="#d6e0c9">
                <v:path arrowok="t"/>
                <v:stroke dashstyle="longDash"/>
              </v:shape>
            </v:group>
            <v:group style="position:absolute;left:2764;top:2312;width:2;height:63" coordorigin="2764,2312" coordsize="2,63">
              <v:shape style="position:absolute;left:2764;top:2312;width:2;height:63" coordorigin="2764,2312" coordsize="0,63" path="m2764,2375l2764,2312e" filled="false" stroked="true" strokeweight=".375pt" strokecolor="#000000">
                <v:path arrowok="t"/>
              </v:shape>
            </v:group>
            <v:group style="position:absolute;left:2764;top:4;width:2;height:63" coordorigin="2764,4" coordsize="2,63">
              <v:shape style="position:absolute;left:2764;top:4;width:2;height:63" coordorigin="2764,4" coordsize="0,63" path="m2764,4l2764,67e" filled="false" stroked="true" strokeweight=".375pt" strokecolor="#000000">
                <v:path arrowok="t"/>
              </v:shape>
            </v:group>
            <v:group style="position:absolute;left:3072;top:2344;width:2;height:31" coordorigin="3072,2344" coordsize="2,31">
              <v:shape style="position:absolute;left:3072;top:2344;width:2;height:31" coordorigin="3072,2344" coordsize="0,31" path="m3072,2375l3072,2344e" filled="false" stroked="true" strokeweight=".375pt" strokecolor="#000000">
                <v:path arrowok="t"/>
              </v:shape>
            </v:group>
            <v:group style="position:absolute;left:3072;top:4;width:2;height:31" coordorigin="3072,4" coordsize="2,31">
              <v:shape style="position:absolute;left:3072;top:4;width:2;height:31" coordorigin="3072,4" coordsize="0,31" path="m3072,4l3072,35e" filled="false" stroked="true" strokeweight=".375pt" strokecolor="#000000">
                <v:path arrowok="t"/>
              </v:shape>
            </v:group>
            <v:group style="position:absolute;left:3380;top:2344;width:2;height:31" coordorigin="3380,2344" coordsize="2,31">
              <v:shape style="position:absolute;left:3380;top:2344;width:2;height:31" coordorigin="3380,2344" coordsize="0,31" path="m3380,2375l3380,2344e" filled="false" stroked="true" strokeweight=".375pt" strokecolor="#000000">
                <v:path arrowok="t"/>
              </v:shape>
            </v:group>
            <v:group style="position:absolute;left:3380;top:4;width:2;height:31" coordorigin="3380,4" coordsize="2,31">
              <v:shape style="position:absolute;left:3380;top:4;width:2;height:31" coordorigin="3380,4" coordsize="0,31" path="m3380,4l3380,35e" filled="false" stroked="true" strokeweight=".375pt" strokecolor="#000000">
                <v:path arrowok="t"/>
              </v:shape>
            </v:group>
            <v:group style="position:absolute;left:3689;top:2344;width:2;height:31" coordorigin="3689,2344" coordsize="2,31">
              <v:shape style="position:absolute;left:3689;top:2344;width:2;height:31" coordorigin="3689,2344" coordsize="0,31" path="m3689,2375l3689,2344e" filled="false" stroked="true" strokeweight=".375pt" strokecolor="#000000">
                <v:path arrowok="t"/>
              </v:shape>
            </v:group>
            <v:group style="position:absolute;left:3689;top:4;width:2;height:31" coordorigin="3689,4" coordsize="2,31">
              <v:shape style="position:absolute;left:3689;top:4;width:2;height:31" coordorigin="3689,4" coordsize="0,31" path="m3689,4l3689,35e" filled="false" stroked="true" strokeweight=".375pt" strokecolor="#000000">
                <v:path arrowok="t"/>
              </v:shape>
            </v:group>
            <v:group style="position:absolute;left:3997;top:4;width:2;height:2371" coordorigin="3997,4" coordsize="2,2371">
              <v:shape style="position:absolute;left:3997;top:4;width:2;height:2371" coordorigin="3997,4" coordsize="0,2371" path="m3997,2375l3997,4e" filled="false" stroked="true" strokeweight=".0625pt" strokecolor="#d6e0c9">
                <v:path arrowok="t"/>
                <v:stroke dashstyle="longDash"/>
              </v:shape>
            </v:group>
            <v:group style="position:absolute;left:3997;top:2312;width:2;height:63" coordorigin="3997,2312" coordsize="2,63">
              <v:shape style="position:absolute;left:3997;top:2312;width:2;height:63" coordorigin="3997,2312" coordsize="0,63" path="m3997,2375l3997,2312e" filled="false" stroked="true" strokeweight=".375pt" strokecolor="#000000">
                <v:path arrowok="t"/>
              </v:shape>
            </v:group>
            <v:group style="position:absolute;left:3997;top:4;width:2;height:63" coordorigin="3997,4" coordsize="2,63">
              <v:shape style="position:absolute;left:3997;top:4;width:2;height:63" coordorigin="3997,4" coordsize="0,63" path="m3997,4l3997,67e" filled="false" stroked="true" strokeweight=".375pt" strokecolor="#000000">
                <v:path arrowok="t"/>
              </v:shape>
            </v:group>
            <v:group style="position:absolute;left:4305;top:2344;width:2;height:31" coordorigin="4305,2344" coordsize="2,31">
              <v:shape style="position:absolute;left:4305;top:2344;width:2;height:31" coordorigin="4305,2344" coordsize="0,31" path="m4305,2375l4305,2344e" filled="false" stroked="true" strokeweight=".375pt" strokecolor="#000000">
                <v:path arrowok="t"/>
              </v:shape>
            </v:group>
            <v:group style="position:absolute;left:4305;top:4;width:2;height:31" coordorigin="4305,4" coordsize="2,31">
              <v:shape style="position:absolute;left:4305;top:4;width:2;height:31" coordorigin="4305,4" coordsize="0,31" path="m4305,4l4305,35e" filled="false" stroked="true" strokeweight=".375pt" strokecolor="#000000">
                <v:path arrowok="t"/>
              </v:shape>
            </v:group>
            <v:group style="position:absolute;left:4614;top:2344;width:2;height:31" coordorigin="4614,2344" coordsize="2,31">
              <v:shape style="position:absolute;left:4614;top:2344;width:2;height:31" coordorigin="4614,2344" coordsize="0,31" path="m4614,2375l4614,2344e" filled="false" stroked="true" strokeweight=".375pt" strokecolor="#000000">
                <v:path arrowok="t"/>
              </v:shape>
            </v:group>
            <v:group style="position:absolute;left:4614;top:4;width:2;height:31" coordorigin="4614,4" coordsize="2,31">
              <v:shape style="position:absolute;left:4614;top:4;width:2;height:31" coordorigin="4614,4" coordsize="0,31" path="m4614,4l4614,35e" filled="false" stroked="true" strokeweight=".375pt" strokecolor="#000000">
                <v:path arrowok="t"/>
              </v:shape>
            </v:group>
            <v:group style="position:absolute;left:4922;top:2344;width:2;height:31" coordorigin="4922,2344" coordsize="2,31">
              <v:shape style="position:absolute;left:4922;top:2344;width:2;height:31" coordorigin="4922,2344" coordsize="0,31" path="m4922,2375l4922,2344e" filled="false" stroked="true" strokeweight=".375pt" strokecolor="#000000">
                <v:path arrowok="t"/>
              </v:shape>
            </v:group>
            <v:group style="position:absolute;left:4922;top:4;width:2;height:31" coordorigin="4922,4" coordsize="2,31">
              <v:shape style="position:absolute;left:4922;top:4;width:2;height:31" coordorigin="4922,4" coordsize="0,31" path="m4922,4l4922,35e" filled="false" stroked="true" strokeweight=".375pt" strokecolor="#000000">
                <v:path arrowok="t"/>
              </v:shape>
            </v:group>
            <v:group style="position:absolute;left:5230;top:4;width:2;height:2371" coordorigin="5230,4" coordsize="2,2371">
              <v:shape style="position:absolute;left:5230;top:4;width:2;height:2371" coordorigin="5230,4" coordsize="0,2371" path="m5230,2375l5230,4e" filled="false" stroked="true" strokeweight=".0625pt" strokecolor="#d6e0c9">
                <v:path arrowok="t"/>
                <v:stroke dashstyle="longDash"/>
              </v:shape>
            </v:group>
            <v:group style="position:absolute;left:5230;top:2312;width:2;height:63" coordorigin="5230,2312" coordsize="2,63">
              <v:shape style="position:absolute;left:5230;top:2312;width:2;height:63" coordorigin="5230,2312" coordsize="0,63" path="m5230,2375l5230,2312e" filled="false" stroked="true" strokeweight=".375pt" strokecolor="#000000">
                <v:path arrowok="t"/>
              </v:shape>
            </v:group>
            <v:group style="position:absolute;left:5230;top:4;width:2;height:63" coordorigin="5230,4" coordsize="2,63">
              <v:shape style="position:absolute;left:5230;top:4;width:2;height:63" coordorigin="5230,4" coordsize="0,63" path="m5230,4l5230,67e" filled="false" stroked="true" strokeweight=".375pt" strokecolor="#000000">
                <v:path arrowok="t"/>
              </v:shape>
            </v:group>
            <v:group style="position:absolute;left:5539;top:2344;width:2;height:31" coordorigin="5539,2344" coordsize="2,31">
              <v:shape style="position:absolute;left:5539;top:2344;width:2;height:31" coordorigin="5539,2344" coordsize="0,31" path="m5539,2375l5539,2344e" filled="false" stroked="true" strokeweight=".375pt" strokecolor="#000000">
                <v:path arrowok="t"/>
              </v:shape>
            </v:group>
            <v:group style="position:absolute;left:5539;top:4;width:2;height:31" coordorigin="5539,4" coordsize="2,31">
              <v:shape style="position:absolute;left:5539;top:4;width:2;height:31" coordorigin="5539,4" coordsize="0,31" path="m5539,4l5539,35e" filled="false" stroked="true" strokeweight=".375pt" strokecolor="#000000">
                <v:path arrowok="t"/>
              </v:shape>
            </v:group>
            <v:group style="position:absolute;left:5847;top:2344;width:2;height:31" coordorigin="5847,2344" coordsize="2,31">
              <v:shape style="position:absolute;left:5847;top:2344;width:2;height:31" coordorigin="5847,2344" coordsize="0,31" path="m5847,2375l5847,2344e" filled="false" stroked="true" strokeweight=".375pt" strokecolor="#000000">
                <v:path arrowok="t"/>
              </v:shape>
            </v:group>
            <v:group style="position:absolute;left:5847;top:4;width:2;height:31" coordorigin="5847,4" coordsize="2,31">
              <v:shape style="position:absolute;left:5847;top:4;width:2;height:31" coordorigin="5847,4" coordsize="0,31" path="m5847,4l5847,35e" filled="false" stroked="true" strokeweight=".375pt" strokecolor="#000000">
                <v:path arrowok="t"/>
              </v:shape>
            </v:group>
            <v:group style="position:absolute;left:6155;top:2344;width:2;height:31" coordorigin="6155,2344" coordsize="2,31">
              <v:shape style="position:absolute;left:6155;top:2344;width:2;height:31" coordorigin="6155,2344" coordsize="0,31" path="m6155,2375l6155,2344e" filled="false" stroked="true" strokeweight=".375pt" strokecolor="#000000">
                <v:path arrowok="t"/>
              </v:shape>
            </v:group>
            <v:group style="position:absolute;left:6155;top:4;width:2;height:31" coordorigin="6155,4" coordsize="2,31">
              <v:shape style="position:absolute;left:6155;top:4;width:2;height:31" coordorigin="6155,4" coordsize="0,31" path="m6155,4l6155,35e" filled="false" stroked="true" strokeweight=".375pt" strokecolor="#000000">
                <v:path arrowok="t"/>
              </v:shape>
            </v:group>
            <v:group style="position:absolute;left:6464;top:4;width:2;height:2371" coordorigin="6464,4" coordsize="2,2371">
              <v:shape style="position:absolute;left:6464;top:4;width:2;height:2371" coordorigin="6464,4" coordsize="0,2371" path="m6464,2375l6464,4e" filled="false" stroked="true" strokeweight=".0625pt" strokecolor="#d6e0c9">
                <v:path arrowok="t"/>
                <v:stroke dashstyle="longDash"/>
              </v:shape>
            </v:group>
            <v:group style="position:absolute;left:6464;top:2312;width:2;height:63" coordorigin="6464,2312" coordsize="2,63">
              <v:shape style="position:absolute;left:6464;top:2312;width:2;height:63" coordorigin="6464,2312" coordsize="0,63" path="m6464,2375l6464,2312e" filled="false" stroked="true" strokeweight=".375pt" strokecolor="#000000">
                <v:path arrowok="t"/>
              </v:shape>
            </v:group>
            <v:group style="position:absolute;left:6464;top:4;width:2;height:63" coordorigin="6464,4" coordsize="2,63">
              <v:shape style="position:absolute;left:6464;top:4;width:2;height:63" coordorigin="6464,4" coordsize="0,63" path="m6464,4l6464,67e" filled="false" stroked="true" strokeweight=".375pt" strokecolor="#000000">
                <v:path arrowok="t"/>
              </v:shape>
            </v:group>
            <v:group style="position:absolute;left:6772;top:2344;width:2;height:31" coordorigin="6772,2344" coordsize="2,31">
              <v:shape style="position:absolute;left:6772;top:2344;width:2;height:31" coordorigin="6772,2344" coordsize="0,31" path="m6772,2375l6772,2344e" filled="false" stroked="true" strokeweight=".375pt" strokecolor="#000000">
                <v:path arrowok="t"/>
              </v:shape>
            </v:group>
            <v:group style="position:absolute;left:6772;top:4;width:2;height:31" coordorigin="6772,4" coordsize="2,31">
              <v:shape style="position:absolute;left:6772;top:4;width:2;height:31" coordorigin="6772,4" coordsize="0,31" path="m6772,4l6772,35e" filled="false" stroked="true" strokeweight=".375pt" strokecolor="#000000">
                <v:path arrowok="t"/>
              </v:shape>
            </v:group>
            <v:group style="position:absolute;left:7080;top:2344;width:2;height:31" coordorigin="7080,2344" coordsize="2,31">
              <v:shape style="position:absolute;left:7080;top:2344;width:2;height:31" coordorigin="7080,2344" coordsize="0,31" path="m7080,2375l7080,2344e" filled="false" stroked="true" strokeweight=".375pt" strokecolor="#000000">
                <v:path arrowok="t"/>
              </v:shape>
            </v:group>
            <v:group style="position:absolute;left:7080;top:4;width:2;height:31" coordorigin="7080,4" coordsize="2,31">
              <v:shape style="position:absolute;left:7080;top:4;width:2;height:31" coordorigin="7080,4" coordsize="0,31" path="m7080,4l7080,35e" filled="false" stroked="true" strokeweight=".375pt" strokecolor="#000000">
                <v:path arrowok="t"/>
              </v:shape>
            </v:group>
            <v:group style="position:absolute;left:7389;top:2344;width:2;height:31" coordorigin="7389,2344" coordsize="2,31">
              <v:shape style="position:absolute;left:7389;top:2344;width:2;height:31" coordorigin="7389,2344" coordsize="0,31" path="m7389,2375l7389,2344e" filled="false" stroked="true" strokeweight=".375pt" strokecolor="#000000">
                <v:path arrowok="t"/>
              </v:shape>
            </v:group>
            <v:group style="position:absolute;left:7389;top:4;width:2;height:31" coordorigin="7389,4" coordsize="2,31">
              <v:shape style="position:absolute;left:7389;top:4;width:2;height:31" coordorigin="7389,4" coordsize="0,31" path="m7389,4l7389,35e" filled="false" stroked="true" strokeweight=".375pt" strokecolor="#000000">
                <v:path arrowok="t"/>
              </v:shape>
            </v:group>
            <v:group style="position:absolute;left:7697;top:4;width:2;height:2371" coordorigin="7697,4" coordsize="2,2371">
              <v:shape style="position:absolute;left:7697;top:4;width:2;height:2371" coordorigin="7697,4" coordsize="0,2371" path="m7697,2375l7697,4e" filled="false" stroked="true" strokeweight=".0625pt" strokecolor="#d6e0c9">
                <v:path arrowok="t"/>
                <v:stroke dashstyle="longDash"/>
              </v:shape>
            </v:group>
            <v:group style="position:absolute;left:7697;top:2312;width:2;height:63" coordorigin="7697,2312" coordsize="2,63">
              <v:shape style="position:absolute;left:7697;top:2312;width:2;height:63" coordorigin="7697,2312" coordsize="0,63" path="m7697,2375l7697,2312e" filled="false" stroked="true" strokeweight=".375pt" strokecolor="#000000">
                <v:path arrowok="t"/>
              </v:shape>
            </v:group>
            <v:group style="position:absolute;left:7697;top:4;width:2;height:63" coordorigin="7697,4" coordsize="2,63">
              <v:shape style="position:absolute;left:7697;top:4;width:2;height:63" coordorigin="7697,4" coordsize="0,63" path="m7697,4l7697,67e" filled="false" stroked="true" strokeweight=".375pt" strokecolor="#000000">
                <v:path arrowok="t"/>
              </v:shape>
            </v:group>
            <v:group style="position:absolute;left:7634;top:2375;width:63;height:2" coordorigin="7634,2375" coordsize="63,2">
              <v:shape style="position:absolute;left:7634;top:2375;width:63;height:2" coordorigin="7634,2375" coordsize="63,0" path="m7697,2375l7634,2375e" filled="false" stroked="true" strokeweight=".375pt" strokecolor="#000000">
                <v:path arrowok="t"/>
              </v:shape>
            </v:group>
            <v:group style="position:absolute;left:7634;top:1782;width:63;height:2" coordorigin="7634,1782" coordsize="63,2">
              <v:shape style="position:absolute;left:7634;top:1782;width:63;height:2" coordorigin="7634,1782" coordsize="63,0" path="m7697,1782l7634,1782e" filled="false" stroked="true" strokeweight=".375pt" strokecolor="#000000">
                <v:path arrowok="t"/>
              </v:shape>
            </v:group>
            <v:group style="position:absolute;left:7634;top:1189;width:63;height:2" coordorigin="7634,1189" coordsize="63,2">
              <v:shape style="position:absolute;left:7634;top:1189;width:63;height:2" coordorigin="7634,1189" coordsize="63,0" path="m7697,1189l7634,1189e" filled="false" stroked="true" strokeweight=".375pt" strokecolor="#000000">
                <v:path arrowok="t"/>
              </v:shape>
            </v:group>
            <v:group style="position:absolute;left:7634;top:597;width:63;height:2" coordorigin="7634,597" coordsize="63,2">
              <v:shape style="position:absolute;left:7634;top:597;width:63;height:2" coordorigin="7634,597" coordsize="63,0" path="m7697,597l7634,597e" filled="false" stroked="true" strokeweight=".375pt" strokecolor="#000000">
                <v:path arrowok="t"/>
              </v:shape>
            </v:group>
            <v:group style="position:absolute;left:7634;top:4;width:63;height:2" coordorigin="7634,4" coordsize="63,2">
              <v:shape style="position:absolute;left:7634;top:4;width:63;height:2" coordorigin="7634,4" coordsize="63,0" path="m7697,4l7634,4e" filled="false" stroked="true" strokeweight=".375pt" strokecolor="#000000">
                <v:path arrowok="t"/>
              </v:shape>
            </v:group>
            <v:group style="position:absolute;left:297;top:4;width:7400;height:2371" coordorigin="297,4" coordsize="7400,2371">
              <v:shape style="position:absolute;left:297;top:4;width:7400;height:2371" coordorigin="297,4" coordsize="7400,2371" path="m297,2375l7697,2375,7697,4,297,4,297,2375xe" filled="false" stroked="true" strokeweight=".375pt" strokecolor="#000000">
                <v:path arrowok="t"/>
              </v:shape>
              <v:shape style="position:absolute;left:289;top:7;width:7405;height:961" type="#_x0000_t75" stroked="false">
                <v:imagedata r:id="rId85" o:title=""/>
              </v:shape>
            </v:group>
            <v:group style="position:absolute;left:2616;top:2372;width:8;height:2" coordorigin="2616,2372" coordsize="8,2">
              <v:shape style="position:absolute;left:2616;top:2372;width:8;height:2" coordorigin="2616,2372" coordsize="8,0" path="m2616,2372l2623,2372e" filled="false" stroked="true" strokeweight=".25pt" strokecolor="#a5eab5">
                <v:path arrowok="t"/>
              </v:shape>
            </v:group>
            <v:group style="position:absolute;left:2626;top:2369;width:8;height:2" coordorigin="2626,2369" coordsize="8,2">
              <v:shape style="position:absolute;left:2626;top:2369;width:8;height:2" coordorigin="2626,2369" coordsize="8,0" path="m2626,2369l2633,2369e" filled="false" stroked="true" strokeweight=".6pt" strokecolor="#a5eab5">
                <v:path arrowok="t"/>
              </v:shape>
            </v:group>
            <v:group style="position:absolute;left:2640;top:2357;width:2;height:18" coordorigin="2640,2357" coordsize="2,18">
              <v:shape style="position:absolute;left:2640;top:2357;width:2;height:18" coordorigin="2640,2357" coordsize="0,18" path="m2640,2375l2640,2357e" filled="false" stroked="true" strokeweight=".375pt" strokecolor="#a5eab5">
                <v:path arrowok="t"/>
              </v:shape>
            </v:group>
            <v:group style="position:absolute;left:2651;top:2350;width:2;height:25" coordorigin="2651,2350" coordsize="2,25">
              <v:shape style="position:absolute;left:2651;top:2350;width:2;height:25" coordorigin="2651,2350" coordsize="0,25" path="m2651,2375l2651,2350e" filled="false" stroked="true" strokeweight=".375pt" strokecolor="#a5eab5">
                <v:path arrowok="t"/>
              </v:shape>
            </v:group>
            <v:group style="position:absolute;left:2661;top:2344;width:2;height:31" coordorigin="2661,2344" coordsize="2,31">
              <v:shape style="position:absolute;left:2661;top:2344;width:2;height:31" coordorigin="2661,2344" coordsize="0,31" path="m2661,2375l2661,2344e" filled="false" stroked="true" strokeweight=".375pt" strokecolor="#a5eab5">
                <v:path arrowok="t"/>
              </v:shape>
            </v:group>
            <v:group style="position:absolute;left:2671;top:2337;width:2;height:38" coordorigin="2671,2337" coordsize="2,38">
              <v:shape style="position:absolute;left:2671;top:2337;width:2;height:38" coordorigin="2671,2337" coordsize="0,38" path="m2671,2375l2671,2337e" filled="false" stroked="true" strokeweight=".375pt" strokecolor="#a5eab5">
                <v:path arrowok="t"/>
              </v:shape>
            </v:group>
            <v:group style="position:absolute;left:2681;top:2331;width:2;height:44" coordorigin="2681,2331" coordsize="2,44">
              <v:shape style="position:absolute;left:2681;top:2331;width:2;height:44" coordorigin="2681,2331" coordsize="0,44" path="m2681,2375l2681,2331e" filled="false" stroked="true" strokeweight=".375pt" strokecolor="#a5eab5">
                <v:path arrowok="t"/>
              </v:shape>
            </v:group>
            <v:group style="position:absolute;left:2692;top:2324;width:2;height:51" coordorigin="2692,2324" coordsize="2,51">
              <v:shape style="position:absolute;left:2692;top:2324;width:2;height:51" coordorigin="2692,2324" coordsize="0,51" path="m2692,2375l2692,2324e" filled="false" stroked="true" strokeweight=".375pt" strokecolor="#a5eab5">
                <v:path arrowok="t"/>
              </v:shape>
            </v:group>
            <v:group style="position:absolute;left:2702;top:2318;width:2;height:57" coordorigin="2702,2318" coordsize="2,57">
              <v:shape style="position:absolute;left:2702;top:2318;width:2;height:57" coordorigin="2702,2318" coordsize="0,57" path="m2702,2375l2702,2318e" filled="false" stroked="true" strokeweight=".375pt" strokecolor="#a5eab5">
                <v:path arrowok="t"/>
              </v:shape>
            </v:group>
            <v:group style="position:absolute;left:2712;top:2312;width:2;height:63" coordorigin="2712,2312" coordsize="2,63">
              <v:shape style="position:absolute;left:2712;top:2312;width:2;height:63" coordorigin="2712,2312" coordsize="0,63" path="m2712,2375l2712,2312e" filled="false" stroked="true" strokeweight=".375pt" strokecolor="#a5eab5">
                <v:path arrowok="t"/>
              </v:shape>
            </v:group>
            <v:group style="position:absolute;left:2723;top:2305;width:2;height:70" coordorigin="2723,2305" coordsize="2,70">
              <v:shape style="position:absolute;left:2723;top:2305;width:2;height:70" coordorigin="2723,2305" coordsize="0,70" path="m2723,2375l2723,2305e" filled="false" stroked="true" strokeweight=".375pt" strokecolor="#a5eab5">
                <v:path arrowok="t"/>
              </v:shape>
            </v:group>
            <v:group style="position:absolute;left:2733;top:2299;width:2;height:76" coordorigin="2733,2299" coordsize="2,76">
              <v:shape style="position:absolute;left:2733;top:2299;width:2;height:76" coordorigin="2733,2299" coordsize="0,76" path="m2733,2375l2733,2299e" filled="false" stroked="true" strokeweight=".375pt" strokecolor="#a5eab5">
                <v:path arrowok="t"/>
              </v:shape>
            </v:group>
            <v:group style="position:absolute;left:2743;top:2292;width:2;height:83" coordorigin="2743,2292" coordsize="2,83">
              <v:shape style="position:absolute;left:2743;top:2292;width:2;height:83" coordorigin="2743,2292" coordsize="0,83" path="m2743,2375l2743,2292e" filled="false" stroked="true" strokeweight=".375pt" strokecolor="#a5eab5">
                <v:path arrowok="t"/>
              </v:shape>
            </v:group>
            <v:group style="position:absolute;left:2753;top:2286;width:2;height:89" coordorigin="2753,2286" coordsize="2,89">
              <v:shape style="position:absolute;left:2753;top:2286;width:2;height:89" coordorigin="2753,2286" coordsize="0,89" path="m2753,2375l2753,2286e" filled="false" stroked="true" strokeweight=".375pt" strokecolor="#a5eab5">
                <v:path arrowok="t"/>
              </v:shape>
            </v:group>
            <v:group style="position:absolute;left:2764;top:2279;width:2;height:96" coordorigin="2764,2279" coordsize="2,96">
              <v:shape style="position:absolute;left:2764;top:2279;width:2;height:96" coordorigin="2764,2279" coordsize="0,96" path="m2764,2375l2764,2279e" filled="false" stroked="true" strokeweight=".375pt" strokecolor="#a5eab5">
                <v:path arrowok="t"/>
              </v:shape>
            </v:group>
            <v:group style="position:absolute;left:2774;top:2267;width:2;height:108" coordorigin="2774,2267" coordsize="2,108">
              <v:shape style="position:absolute;left:2774;top:2267;width:2;height:108" coordorigin="2774,2267" coordsize="0,108" path="m2774,2375l2774,2267e" filled="false" stroked="true" strokeweight=".375pt" strokecolor="#a5eab5">
                <v:path arrowok="t"/>
              </v:shape>
            </v:group>
            <v:group style="position:absolute;left:2784;top:2255;width:2;height:120" coordorigin="2784,2255" coordsize="2,120">
              <v:shape style="position:absolute;left:2784;top:2255;width:2;height:120" coordorigin="2784,2255" coordsize="0,120" path="m2784,2375l2784,2255e" filled="false" stroked="true" strokeweight=".375pt" strokecolor="#a5eab5">
                <v:path arrowok="t"/>
              </v:shape>
            </v:group>
            <v:group style="position:absolute;left:2795;top:2242;width:2;height:133" coordorigin="2795,2242" coordsize="2,133">
              <v:shape style="position:absolute;left:2795;top:2242;width:2;height:133" coordorigin="2795,2242" coordsize="0,133" path="m2795,2375l2795,2242e" filled="false" stroked="true" strokeweight=".375pt" strokecolor="#a5eab5">
                <v:path arrowok="t"/>
              </v:shape>
            </v:group>
            <v:group style="position:absolute;left:2805;top:2230;width:2;height:145" coordorigin="2805,2230" coordsize="2,145">
              <v:shape style="position:absolute;left:2805;top:2230;width:2;height:145" coordorigin="2805,2230" coordsize="0,145" path="m2805,2375l2805,2230e" filled="false" stroked="true" strokeweight=".375pt" strokecolor="#a5eab5">
                <v:path arrowok="t"/>
              </v:shape>
            </v:group>
            <v:group style="position:absolute;left:2815;top:2218;width:2;height:157" coordorigin="2815,2218" coordsize="2,157">
              <v:shape style="position:absolute;left:2815;top:2218;width:2;height:157" coordorigin="2815,2218" coordsize="0,157" path="m2815,2375l2815,2218e" filled="false" stroked="true" strokeweight=".375pt" strokecolor="#a5eab5">
                <v:path arrowok="t"/>
              </v:shape>
            </v:group>
            <v:group style="position:absolute;left:2825;top:2205;width:2;height:170" coordorigin="2825,2205" coordsize="2,170">
              <v:shape style="position:absolute;left:2825;top:2205;width:2;height:170" coordorigin="2825,2205" coordsize="0,170" path="m2825,2375l2825,2205e" filled="false" stroked="true" strokeweight=".375pt" strokecolor="#a5eab5">
                <v:path arrowok="t"/>
              </v:shape>
            </v:group>
            <v:group style="position:absolute;left:2836;top:2193;width:2;height:182" coordorigin="2836,2193" coordsize="2,182">
              <v:shape style="position:absolute;left:2836;top:2193;width:2;height:182" coordorigin="2836,2193" coordsize="0,182" path="m2836,2375l2836,2193e" filled="false" stroked="true" strokeweight=".375pt" strokecolor="#a5eab5">
                <v:path arrowok="t"/>
              </v:shape>
            </v:group>
            <v:group style="position:absolute;left:2846;top:2181;width:2;height:194" coordorigin="2846,2181" coordsize="2,194">
              <v:shape style="position:absolute;left:2846;top:2181;width:2;height:194" coordorigin="2846,2181" coordsize="0,194" path="m2846,2375l2846,2181e" filled="false" stroked="true" strokeweight=".375pt" strokecolor="#a5eab5">
                <v:path arrowok="t"/>
              </v:shape>
            </v:group>
            <v:group style="position:absolute;left:2856;top:2169;width:2;height:206" coordorigin="2856,2169" coordsize="2,206">
              <v:shape style="position:absolute;left:2856;top:2169;width:2;height:206" coordorigin="2856,2169" coordsize="0,206" path="m2856,2375l2856,2169e" filled="false" stroked="true" strokeweight=".375pt" strokecolor="#a5eab5">
                <v:path arrowok="t"/>
              </v:shape>
            </v:group>
            <v:group style="position:absolute;left:2866;top:2156;width:2;height:219" coordorigin="2866,2156" coordsize="2,219">
              <v:shape style="position:absolute;left:2866;top:2156;width:2;height:219" coordorigin="2866,2156" coordsize="0,219" path="m2866,2375l2866,2156e" filled="false" stroked="true" strokeweight=".375pt" strokecolor="#a5eab5">
                <v:path arrowok="t"/>
              </v:shape>
            </v:group>
            <v:group style="position:absolute;left:2877;top:2144;width:2;height:231" coordorigin="2877,2144" coordsize="2,231">
              <v:shape style="position:absolute;left:2877;top:2144;width:2;height:231" coordorigin="2877,2144" coordsize="0,231" path="m2877,2375l2877,2144e" filled="false" stroked="true" strokeweight=".375pt" strokecolor="#a5eab5">
                <v:path arrowok="t"/>
              </v:shape>
            </v:group>
            <v:group style="position:absolute;left:2887;top:2132;width:2;height:243" coordorigin="2887,2132" coordsize="2,243">
              <v:shape style="position:absolute;left:2887;top:2132;width:2;height:243" coordorigin="2887,2132" coordsize="0,243" path="m2887,2375l2887,2132e" filled="false" stroked="true" strokeweight=".375pt" strokecolor="#a5eab5">
                <v:path arrowok="t"/>
              </v:shape>
            </v:group>
            <v:group style="position:absolute;left:2897;top:2119;width:2;height:256" coordorigin="2897,2119" coordsize="2,256">
              <v:shape style="position:absolute;left:2897;top:2119;width:2;height:256" coordorigin="2897,2119" coordsize="0,256" path="m2897,2375l2897,2119e" filled="false" stroked="true" strokeweight=".375pt" strokecolor="#a5eab5">
                <v:path arrowok="t"/>
              </v:shape>
            </v:group>
            <v:group style="position:absolute;left:2908;top:2107;width:2;height:268" coordorigin="2908,2107" coordsize="2,268">
              <v:shape style="position:absolute;left:2908;top:2107;width:2;height:268" coordorigin="2908,2107" coordsize="0,268" path="m2908,2375l2908,2107e" filled="false" stroked="true" strokeweight=".375pt" strokecolor="#a5eab5">
                <v:path arrowok="t"/>
              </v:shape>
            </v:group>
            <v:group style="position:absolute;left:2918;top:2095;width:2;height:280" coordorigin="2918,2095" coordsize="2,280">
              <v:shape style="position:absolute;left:2918;top:2095;width:2;height:280" coordorigin="2918,2095" coordsize="0,280" path="m2918,2375l2918,2095e" filled="false" stroked="true" strokeweight=".375pt" strokecolor="#a5eab5">
                <v:path arrowok="t"/>
              </v:shape>
            </v:group>
            <v:group style="position:absolute;left:2928;top:2082;width:2;height:293" coordorigin="2928,2082" coordsize="2,293">
              <v:shape style="position:absolute;left:2928;top:2082;width:2;height:293" coordorigin="2928,2082" coordsize="0,293" path="m2928,2375l2928,2082e" filled="false" stroked="true" strokeweight=".375pt" strokecolor="#a5eab5">
                <v:path arrowok="t"/>
              </v:shape>
            </v:group>
            <v:group style="position:absolute;left:2938;top:2070;width:2;height:305" coordorigin="2938,2070" coordsize="2,305">
              <v:shape style="position:absolute;left:2938;top:2070;width:2;height:305" coordorigin="2938,2070" coordsize="0,305" path="m2938,2375l2938,2070e" filled="false" stroked="true" strokeweight=".375pt" strokecolor="#a5eab5">
                <v:path arrowok="t"/>
              </v:shape>
            </v:group>
            <v:group style="position:absolute;left:2949;top:2058;width:2;height:317" coordorigin="2949,2058" coordsize="2,317">
              <v:shape style="position:absolute;left:2949;top:2058;width:2;height:317" coordorigin="2949,2058" coordsize="0,317" path="m2949,2375l2949,2058e" filled="false" stroked="true" strokeweight=".375pt" strokecolor="#a5eab5">
                <v:path arrowok="t"/>
              </v:shape>
            </v:group>
            <v:group style="position:absolute;left:2959;top:2045;width:2;height:330" coordorigin="2959,2045" coordsize="2,330">
              <v:shape style="position:absolute;left:2959;top:2045;width:2;height:330" coordorigin="2959,2045" coordsize="0,330" path="m2959,2375l2959,2045e" filled="false" stroked="true" strokeweight=".375pt" strokecolor="#a5eab5">
                <v:path arrowok="t"/>
              </v:shape>
            </v:group>
            <v:group style="position:absolute;left:2969;top:2033;width:2;height:342" coordorigin="2969,2033" coordsize="2,342">
              <v:shape style="position:absolute;left:2969;top:2033;width:2;height:342" coordorigin="2969,2033" coordsize="0,342" path="m2969,2375l2969,2033e" filled="false" stroked="true" strokeweight=".375pt" strokecolor="#a5eab5">
                <v:path arrowok="t"/>
              </v:shape>
            </v:group>
            <v:group style="position:absolute;left:2980;top:2021;width:2;height:354" coordorigin="2980,2021" coordsize="2,354">
              <v:shape style="position:absolute;left:2980;top:2021;width:2;height:354" coordorigin="2980,2021" coordsize="0,354" path="m2980,2375l2980,2021e" filled="false" stroked="true" strokeweight=".375pt" strokecolor="#a5eab5">
                <v:path arrowok="t"/>
              </v:shape>
            </v:group>
            <v:group style="position:absolute;left:2990;top:2009;width:2;height:366" coordorigin="2990,2009" coordsize="2,366">
              <v:shape style="position:absolute;left:2990;top:2009;width:2;height:366" coordorigin="2990,2009" coordsize="0,366" path="m2990,2375l2990,2009e" filled="false" stroked="true" strokeweight=".375pt" strokecolor="#a5eab5">
                <v:path arrowok="t"/>
              </v:shape>
            </v:group>
            <v:group style="position:absolute;left:3000;top:1996;width:2;height:379" coordorigin="3000,1996" coordsize="2,379">
              <v:shape style="position:absolute;left:3000;top:1996;width:2;height:379" coordorigin="3000,1996" coordsize="0,379" path="m3000,2375l3000,1996e" filled="false" stroked="true" strokeweight=".375pt" strokecolor="#a5eab5">
                <v:path arrowok="t"/>
              </v:shape>
            </v:group>
            <v:group style="position:absolute;left:3010;top:1984;width:2;height:391" coordorigin="3010,1984" coordsize="2,391">
              <v:shape style="position:absolute;left:3010;top:1984;width:2;height:391" coordorigin="3010,1984" coordsize="0,391" path="m3010,2375l3010,1984e" filled="false" stroked="true" strokeweight=".375pt" strokecolor="#a5eab5">
                <v:path arrowok="t"/>
              </v:shape>
            </v:group>
            <v:group style="position:absolute;left:3021;top:1972;width:2;height:403" coordorigin="3021,1972" coordsize="2,403">
              <v:shape style="position:absolute;left:3021;top:1972;width:2;height:403" coordorigin="3021,1972" coordsize="0,403" path="m3021,2375l3021,1972e" filled="false" stroked="true" strokeweight=".375pt" strokecolor="#a5eab5">
                <v:path arrowok="t"/>
              </v:shape>
            </v:group>
            <v:group style="position:absolute;left:3031;top:1959;width:2;height:416" coordorigin="3031,1959" coordsize="2,416">
              <v:shape style="position:absolute;left:3031;top:1959;width:2;height:416" coordorigin="3031,1959" coordsize="0,416" path="m3031,2375l3031,1959e" filled="false" stroked="true" strokeweight=".375pt" strokecolor="#a5eab5">
                <v:path arrowok="t"/>
              </v:shape>
            </v:group>
            <v:group style="position:absolute;left:3041;top:1947;width:2;height:428" coordorigin="3041,1947" coordsize="2,428">
              <v:shape style="position:absolute;left:3041;top:1947;width:2;height:428" coordorigin="3041,1947" coordsize="0,428" path="m3041,2375l3041,1947e" filled="false" stroked="true" strokeweight=".375pt" strokecolor="#a5eab5">
                <v:path arrowok="t"/>
              </v:shape>
            </v:group>
            <v:group style="position:absolute;left:3051;top:1935;width:2;height:440" coordorigin="3051,1935" coordsize="2,440">
              <v:shape style="position:absolute;left:3051;top:1935;width:2;height:440" coordorigin="3051,1935" coordsize="0,440" path="m3051,2375l3051,1935e" filled="false" stroked="true" strokeweight=".375pt" strokecolor="#a5eab5">
                <v:path arrowok="t"/>
              </v:shape>
            </v:group>
            <v:group style="position:absolute;left:3062;top:1922;width:2;height:453" coordorigin="3062,1922" coordsize="2,453">
              <v:shape style="position:absolute;left:3062;top:1922;width:2;height:453" coordorigin="3062,1922" coordsize="0,453" path="m3062,2375l3062,1922e" filled="false" stroked="true" strokeweight=".375pt" strokecolor="#a5eab5">
                <v:path arrowok="t"/>
              </v:shape>
            </v:group>
            <v:group style="position:absolute;left:3072;top:1910;width:2;height:465" coordorigin="3072,1910" coordsize="2,465">
              <v:shape style="position:absolute;left:3072;top:1910;width:2;height:465" coordorigin="3072,1910" coordsize="0,465" path="m3072,2375l3072,1910e" filled="false" stroked="true" strokeweight=".375pt" strokecolor="#a5eab5">
                <v:path arrowok="t"/>
              </v:shape>
            </v:group>
            <v:group style="position:absolute;left:3082;top:1936;width:2;height:439" coordorigin="3082,1936" coordsize="2,439">
              <v:shape style="position:absolute;left:3082;top:1936;width:2;height:439" coordorigin="3082,1936" coordsize="0,439" path="m3082,2375l3082,1936e" filled="false" stroked="true" strokeweight=".375pt" strokecolor="#a5eab5">
                <v:path arrowok="t"/>
              </v:shape>
            </v:group>
            <v:group style="position:absolute;left:3093;top:1961;width:2;height:414" coordorigin="3093,1961" coordsize="2,414">
              <v:shape style="position:absolute;left:3093;top:1961;width:2;height:414" coordorigin="3093,1961" coordsize="0,414" path="m3093,2375l3093,1961e" filled="false" stroked="true" strokeweight=".375pt" strokecolor="#a5eab5">
                <v:path arrowok="t"/>
              </v:shape>
            </v:group>
            <v:group style="position:absolute;left:3103;top:1987;width:2;height:388" coordorigin="3103,1987" coordsize="2,388">
              <v:shape style="position:absolute;left:3103;top:1987;width:2;height:388" coordorigin="3103,1987" coordsize="0,388" path="m3103,2375l3103,1987e" filled="false" stroked="true" strokeweight=".375pt" strokecolor="#a5eab5">
                <v:path arrowok="t"/>
              </v:shape>
            </v:group>
            <v:group style="position:absolute;left:3113;top:2013;width:2;height:362" coordorigin="3113,2013" coordsize="2,362">
              <v:shape style="position:absolute;left:3113;top:2013;width:2;height:362" coordorigin="3113,2013" coordsize="0,362" path="m3113,2375l3113,2013e" filled="false" stroked="true" strokeweight=".375pt" strokecolor="#a5eab5">
                <v:path arrowok="t"/>
              </v:shape>
            </v:group>
            <v:group style="position:absolute;left:3123;top:2038;width:2;height:337" coordorigin="3123,2038" coordsize="2,337">
              <v:shape style="position:absolute;left:3123;top:2038;width:2;height:337" coordorigin="3123,2038" coordsize="0,337" path="m3123,2375l3123,2038e" filled="false" stroked="true" strokeweight=".375pt" strokecolor="#a5eab5">
                <v:path arrowok="t"/>
              </v:shape>
            </v:group>
            <v:group style="position:absolute;left:3134;top:2064;width:2;height:311" coordorigin="3134,2064" coordsize="2,311">
              <v:shape style="position:absolute;left:3134;top:2064;width:2;height:311" coordorigin="3134,2064" coordsize="0,311" path="m3134,2375l3134,2064e" filled="false" stroked="true" strokeweight=".375pt" strokecolor="#a5eab5">
                <v:path arrowok="t"/>
              </v:shape>
            </v:group>
            <v:group style="position:absolute;left:3144;top:2090;width:2;height:285" coordorigin="3144,2090" coordsize="2,285">
              <v:shape style="position:absolute;left:3144;top:2090;width:2;height:285" coordorigin="3144,2090" coordsize="0,285" path="m3144,2375l3144,2090e" filled="false" stroked="true" strokeweight=".375pt" strokecolor="#a5eab5">
                <v:path arrowok="t"/>
              </v:shape>
            </v:group>
            <v:group style="position:absolute;left:3154;top:2115;width:2;height:260" coordorigin="3154,2115" coordsize="2,260">
              <v:shape style="position:absolute;left:3154;top:2115;width:2;height:260" coordorigin="3154,2115" coordsize="0,260" path="m3154,2375l3154,2115e" filled="false" stroked="true" strokeweight=".375pt" strokecolor="#a5eab5">
                <v:path arrowok="t"/>
              </v:shape>
            </v:group>
            <v:group style="position:absolute;left:3165;top:2141;width:2;height:234" coordorigin="3165,2141" coordsize="2,234">
              <v:shape style="position:absolute;left:3165;top:2141;width:2;height:234" coordorigin="3165,2141" coordsize="0,234" path="m3165,2375l3165,2141e" filled="false" stroked="true" strokeweight=".375pt" strokecolor="#a5eab5">
                <v:path arrowok="t"/>
              </v:shape>
            </v:group>
            <v:group style="position:absolute;left:3175;top:2166;width:2;height:209" coordorigin="3175,2166" coordsize="2,209">
              <v:shape style="position:absolute;left:3175;top:2166;width:2;height:209" coordorigin="3175,2166" coordsize="0,209" path="m3175,2375l3175,2166e" filled="false" stroked="true" strokeweight=".375pt" strokecolor="#a5eab5">
                <v:path arrowok="t"/>
              </v:shape>
            </v:group>
            <v:group style="position:absolute;left:3185;top:2192;width:2;height:183" coordorigin="3185,2192" coordsize="2,183">
              <v:shape style="position:absolute;left:3185;top:2192;width:2;height:183" coordorigin="3185,2192" coordsize="0,183" path="m3185,2375l3185,2192e" filled="false" stroked="true" strokeweight=".375pt" strokecolor="#a5eab5">
                <v:path arrowok="t"/>
              </v:shape>
            </v:group>
            <v:group style="position:absolute;left:3195;top:2218;width:2;height:157" coordorigin="3195,2218" coordsize="2,157">
              <v:shape style="position:absolute;left:3195;top:2218;width:2;height:157" coordorigin="3195,2218" coordsize="0,157" path="m3195,2375l3195,2218e" filled="false" stroked="true" strokeweight=".375pt" strokecolor="#a5eab5">
                <v:path arrowok="t"/>
              </v:shape>
            </v:group>
            <v:group style="position:absolute;left:3206;top:2243;width:2;height:132" coordorigin="3206,2243" coordsize="2,132">
              <v:shape style="position:absolute;left:3206;top:2243;width:2;height:132" coordorigin="3206,2243" coordsize="0,132" path="m3206,2375l3206,2243e" filled="false" stroked="true" strokeweight=".375pt" strokecolor="#a5eab5">
                <v:path arrowok="t"/>
              </v:shape>
            </v:group>
            <v:group style="position:absolute;left:3216;top:2269;width:2;height:106" coordorigin="3216,2269" coordsize="2,106">
              <v:shape style="position:absolute;left:3216;top:2269;width:2;height:106" coordorigin="3216,2269" coordsize="0,106" path="m3216,2375l3216,2269e" filled="false" stroked="true" strokeweight=".375pt" strokecolor="#a5eab5">
                <v:path arrowok="t"/>
              </v:shape>
            </v:group>
            <v:group style="position:absolute;left:3226;top:2295;width:2;height:80" coordorigin="3226,2295" coordsize="2,80">
              <v:shape style="position:absolute;left:3226;top:2295;width:2;height:80" coordorigin="3226,2295" coordsize="0,80" path="m3226,2375l3226,2295e" filled="false" stroked="true" strokeweight=".375pt" strokecolor="#a5eab5">
                <v:path arrowok="t"/>
              </v:shape>
            </v:group>
            <v:group style="position:absolute;left:3236;top:2320;width:2;height:55" coordorigin="3236,2320" coordsize="2,55">
              <v:shape style="position:absolute;left:3236;top:2320;width:2;height:55" coordorigin="3236,2320" coordsize="0,55" path="m3236,2375l3236,2320e" filled="false" stroked="true" strokeweight=".375pt" strokecolor="#a5eab5">
                <v:path arrowok="t"/>
              </v:shape>
            </v:group>
            <v:group style="position:absolute;left:3247;top:2346;width:2;height:29" coordorigin="3247,2346" coordsize="2,29">
              <v:shape style="position:absolute;left:3247;top:2346;width:2;height:29" coordorigin="3247,2346" coordsize="0,29" path="m3247,2375l3247,2346e" filled="false" stroked="true" strokeweight=".375pt" strokecolor="#a5eab5">
                <v:path arrowok="t"/>
              </v:shape>
            </v:group>
            <v:group style="position:absolute;left:3253;top:2373;width:8;height:2" coordorigin="3253,2373" coordsize="8,2">
              <v:shape style="position:absolute;left:3253;top:2373;width:8;height:2" coordorigin="3253,2373" coordsize="8,0" path="m3253,2373l3260,2373e" filled="false" stroked="true" strokeweight=".2pt" strokecolor="#a5eab5">
                <v:path arrowok="t"/>
              </v:shape>
            </v:group>
            <v:group style="position:absolute;left:3833;top:2345;width:2;height:30" coordorigin="3833,2345" coordsize="2,30">
              <v:shape style="position:absolute;left:3833;top:2345;width:2;height:30" coordorigin="3833,2345" coordsize="0,30" path="m3833,2375l3833,2345e" filled="false" stroked="true" strokeweight=".375pt" strokecolor="#a5eab5">
                <v:path arrowok="t"/>
              </v:shape>
            </v:group>
            <v:group style="position:absolute;left:3843;top:2314;width:2;height:61" coordorigin="3843,2314" coordsize="2,61">
              <v:shape style="position:absolute;left:3843;top:2314;width:2;height:61" coordorigin="3843,2314" coordsize="0,61" path="m3843,2375l3843,2314e" filled="false" stroked="true" strokeweight=".375pt" strokecolor="#a5eab5">
                <v:path arrowok="t"/>
              </v:shape>
            </v:group>
            <v:group style="position:absolute;left:3853;top:2283;width:2;height:92" coordorigin="3853,2283" coordsize="2,92">
              <v:shape style="position:absolute;left:3853;top:2283;width:2;height:92" coordorigin="3853,2283" coordsize="0,92" path="m3853,2375l3853,2283e" filled="false" stroked="true" strokeweight=".375pt" strokecolor="#a5eab5">
                <v:path arrowok="t"/>
              </v:shape>
            </v:group>
            <v:group style="position:absolute;left:3863;top:2252;width:2;height:123" coordorigin="3863,2252" coordsize="2,123">
              <v:shape style="position:absolute;left:3863;top:2252;width:2;height:123" coordorigin="3863,2252" coordsize="0,123" path="m3863,2375l3863,2252e" filled="false" stroked="true" strokeweight=".375pt" strokecolor="#a5eab5">
                <v:path arrowok="t"/>
              </v:shape>
            </v:group>
            <v:group style="position:absolute;left:3874;top:2221;width:2;height:154" coordorigin="3874,2221" coordsize="2,154">
              <v:shape style="position:absolute;left:3874;top:2221;width:2;height:154" coordorigin="3874,2221" coordsize="0,154" path="m3874,2375l3874,2221e" filled="false" stroked="true" strokeweight=".375pt" strokecolor="#a5eab5">
                <v:path arrowok="t"/>
              </v:shape>
            </v:group>
            <v:group style="position:absolute;left:3884;top:2190;width:2;height:185" coordorigin="3884,2190" coordsize="2,185">
              <v:shape style="position:absolute;left:3884;top:2190;width:2;height:185" coordorigin="3884,2190" coordsize="0,185" path="m3884,2375l3884,2190e" filled="false" stroked="true" strokeweight=".375pt" strokecolor="#a5eab5">
                <v:path arrowok="t"/>
              </v:shape>
            </v:group>
            <v:group style="position:absolute;left:3894;top:2159;width:2;height:216" coordorigin="3894,2159" coordsize="2,216">
              <v:shape style="position:absolute;left:3894;top:2159;width:2;height:216" coordorigin="3894,2159" coordsize="0,216" path="m3894,2375l3894,2159e" filled="false" stroked="true" strokeweight=".375pt" strokecolor="#a5eab5">
                <v:path arrowok="t"/>
              </v:shape>
            </v:group>
            <v:group style="position:absolute;left:3905;top:2128;width:2;height:247" coordorigin="3905,2128" coordsize="2,247">
              <v:shape style="position:absolute;left:3905;top:2128;width:2;height:247" coordorigin="3905,2128" coordsize="0,247" path="m3905,2375l3905,2128e" filled="false" stroked="true" strokeweight=".375pt" strokecolor="#a5eab5">
                <v:path arrowok="t"/>
              </v:shape>
            </v:group>
            <v:group style="position:absolute;left:3915;top:2096;width:2;height:279" coordorigin="3915,2096" coordsize="2,279">
              <v:shape style="position:absolute;left:3915;top:2096;width:2;height:279" coordorigin="3915,2096" coordsize="0,279" path="m3915,2375l3915,2096e" filled="false" stroked="true" strokeweight=".375pt" strokecolor="#a5eab5">
                <v:path arrowok="t"/>
              </v:shape>
            </v:group>
            <v:group style="position:absolute;left:3925;top:2065;width:2;height:310" coordorigin="3925,2065" coordsize="2,310">
              <v:shape style="position:absolute;left:3925;top:2065;width:2;height:310" coordorigin="3925,2065" coordsize="0,310" path="m3925,2375l3925,2065e" filled="false" stroked="true" strokeweight=".375pt" strokecolor="#a5eab5">
                <v:path arrowok="t"/>
              </v:shape>
            </v:group>
            <v:group style="position:absolute;left:3935;top:2034;width:2;height:341" coordorigin="3935,2034" coordsize="2,341">
              <v:shape style="position:absolute;left:3935;top:2034;width:2;height:341" coordorigin="3935,2034" coordsize="0,341" path="m3935,2375l3935,2034e" filled="false" stroked="true" strokeweight=".375pt" strokecolor="#a5eab5">
                <v:path arrowok="t"/>
              </v:shape>
            </v:group>
            <v:group style="position:absolute;left:3946;top:2003;width:2;height:372" coordorigin="3946,2003" coordsize="2,372">
              <v:shape style="position:absolute;left:3946;top:2003;width:2;height:372" coordorigin="3946,2003" coordsize="0,372" path="m3946,2375l3946,2003e" filled="false" stroked="true" strokeweight=".375pt" strokecolor="#a5eab5">
                <v:path arrowok="t"/>
              </v:shape>
            </v:group>
            <v:group style="position:absolute;left:3956;top:1972;width:2;height:403" coordorigin="3956,1972" coordsize="2,403">
              <v:shape style="position:absolute;left:3956;top:1972;width:2;height:403" coordorigin="3956,1972" coordsize="0,403" path="m3956,2375l3956,1972e" filled="false" stroked="true" strokeweight=".375pt" strokecolor="#a5eab5">
                <v:path arrowok="t"/>
              </v:shape>
            </v:group>
            <v:group style="position:absolute;left:3966;top:1941;width:2;height:434" coordorigin="3966,1941" coordsize="2,434">
              <v:shape style="position:absolute;left:3966;top:1941;width:2;height:434" coordorigin="3966,1941" coordsize="0,434" path="m3966,2375l3966,1941e" filled="false" stroked="true" strokeweight=".375pt" strokecolor="#a5eab5">
                <v:path arrowok="t"/>
              </v:shape>
            </v:group>
            <v:group style="position:absolute;left:3976;top:1910;width:2;height:465" coordorigin="3976,1910" coordsize="2,465">
              <v:shape style="position:absolute;left:3976;top:1910;width:2;height:465" coordorigin="3976,1910" coordsize="0,465" path="m3976,2375l3976,1910e" filled="false" stroked="true" strokeweight=".375pt" strokecolor="#a5eab5">
                <v:path arrowok="t"/>
              </v:shape>
            </v:group>
            <v:group style="position:absolute;left:3987;top:1879;width:2;height:496" coordorigin="3987,1879" coordsize="2,496">
              <v:shape style="position:absolute;left:3987;top:1879;width:2;height:496" coordorigin="3987,1879" coordsize="0,496" path="m3987,2375l3987,1879e" filled="false" stroked="true" strokeweight=".375pt" strokecolor="#a5eab5">
                <v:path arrowok="t"/>
              </v:shape>
            </v:group>
            <v:group style="position:absolute;left:3997;top:1848;width:2;height:527" coordorigin="3997,1848" coordsize="2,527">
              <v:shape style="position:absolute;left:3997;top:1848;width:2;height:527" coordorigin="3997,1848" coordsize="0,527" path="m3997,2375l3997,1848e" filled="false" stroked="true" strokeweight=".375pt" strokecolor="#a5eab5">
                <v:path arrowok="t"/>
              </v:shape>
            </v:group>
            <v:group style="position:absolute;left:4007;top:1856;width:2;height:519" coordorigin="4007,1856" coordsize="2,519">
              <v:shape style="position:absolute;left:4007;top:1856;width:2;height:519" coordorigin="4007,1856" coordsize="0,519" path="m4007,2375l4007,1856e" filled="false" stroked="true" strokeweight=".375pt" strokecolor="#a5eab5">
                <v:path arrowok="t"/>
              </v:shape>
            </v:group>
            <v:group style="position:absolute;left:4018;top:1864;width:2;height:511" coordorigin="4018,1864" coordsize="2,511">
              <v:shape style="position:absolute;left:4018;top:1864;width:2;height:511" coordorigin="4018,1864" coordsize="0,511" path="m4018,2375l4018,1864e" filled="false" stroked="true" strokeweight=".375pt" strokecolor="#a5eab5">
                <v:path arrowok="t"/>
              </v:shape>
            </v:group>
            <v:group style="position:absolute;left:4028;top:1872;width:2;height:503" coordorigin="4028,1872" coordsize="2,503">
              <v:shape style="position:absolute;left:4028;top:1872;width:2;height:503" coordorigin="4028,1872" coordsize="0,503" path="m4028,2375l4028,1872e" filled="false" stroked="true" strokeweight=".375pt" strokecolor="#a5eab5">
                <v:path arrowok="t"/>
              </v:shape>
            </v:group>
            <v:group style="position:absolute;left:4038;top:1881;width:2;height:494" coordorigin="4038,1881" coordsize="2,494">
              <v:shape style="position:absolute;left:4038;top:1881;width:2;height:494" coordorigin="4038,1881" coordsize="0,494" path="m4038,2375l4038,1881e" filled="false" stroked="true" strokeweight=".375pt" strokecolor="#a5eab5">
                <v:path arrowok="t"/>
              </v:shape>
            </v:group>
            <v:group style="position:absolute;left:4048;top:1889;width:2;height:486" coordorigin="4048,1889" coordsize="2,486">
              <v:shape style="position:absolute;left:4048;top:1889;width:2;height:486" coordorigin="4048,1889" coordsize="0,486" path="m4048,2375l4048,1889e" filled="false" stroked="true" strokeweight=".375pt" strokecolor="#a5eab5">
                <v:path arrowok="t"/>
              </v:shape>
            </v:group>
            <v:group style="position:absolute;left:4059;top:1897;width:2;height:478" coordorigin="4059,1897" coordsize="2,478">
              <v:shape style="position:absolute;left:4059;top:1897;width:2;height:478" coordorigin="4059,1897" coordsize="0,478" path="m4059,2375l4059,1897e" filled="false" stroked="true" strokeweight=".375pt" strokecolor="#a5eab5">
                <v:path arrowok="t"/>
              </v:shape>
            </v:group>
            <v:group style="position:absolute;left:4069;top:1905;width:2;height:470" coordorigin="4069,1905" coordsize="2,470">
              <v:shape style="position:absolute;left:4069;top:1905;width:2;height:470" coordorigin="4069,1905" coordsize="0,470" path="m4069,2375l4069,1905e" filled="false" stroked="true" strokeweight=".375pt" strokecolor="#a5eab5">
                <v:path arrowok="t"/>
              </v:shape>
            </v:group>
            <v:group style="position:absolute;left:4079;top:1914;width:2;height:461" coordorigin="4079,1914" coordsize="2,461">
              <v:shape style="position:absolute;left:4079;top:1914;width:2;height:461" coordorigin="4079,1914" coordsize="0,461" path="m4079,2375l4079,1914e" filled="false" stroked="true" strokeweight=".375pt" strokecolor="#a5eab5">
                <v:path arrowok="t"/>
              </v:shape>
            </v:group>
            <v:group style="position:absolute;left:4090;top:1922;width:2;height:453" coordorigin="4090,1922" coordsize="2,453">
              <v:shape style="position:absolute;left:4090;top:1922;width:2;height:453" coordorigin="4090,1922" coordsize="0,453" path="m4090,2375l4090,1922e" filled="false" stroked="true" strokeweight=".375pt" strokecolor="#a5eab5">
                <v:path arrowok="t"/>
              </v:shape>
            </v:group>
            <v:group style="position:absolute;left:4100;top:1930;width:2;height:445" coordorigin="4100,1930" coordsize="2,445">
              <v:shape style="position:absolute;left:4100;top:1930;width:2;height:445" coordorigin="4100,1930" coordsize="0,445" path="m4100,2375l4100,1930e" filled="false" stroked="true" strokeweight=".375pt" strokecolor="#a5eab5">
                <v:path arrowok="t"/>
              </v:shape>
            </v:group>
            <v:group style="position:absolute;left:4110;top:1938;width:2;height:437" coordorigin="4110,1938" coordsize="2,437">
              <v:shape style="position:absolute;left:4110;top:1938;width:2;height:437" coordorigin="4110,1938" coordsize="0,437" path="m4110,2375l4110,1938e" filled="false" stroked="true" strokeweight=".375pt" strokecolor="#a5eab5">
                <v:path arrowok="t"/>
              </v:shape>
            </v:group>
            <v:group style="position:absolute;left:4120;top:1947;width:2;height:428" coordorigin="4120,1947" coordsize="2,428">
              <v:shape style="position:absolute;left:4120;top:1947;width:2;height:428" coordorigin="4120,1947" coordsize="0,428" path="m4120,2375l4120,1947e" filled="false" stroked="true" strokeweight=".375pt" strokecolor="#a5eab5">
                <v:path arrowok="t"/>
              </v:shape>
            </v:group>
            <v:group style="position:absolute;left:4131;top:1955;width:2;height:420" coordorigin="4131,1955" coordsize="2,420">
              <v:shape style="position:absolute;left:4131;top:1955;width:2;height:420" coordorigin="4131,1955" coordsize="0,420" path="m4131,2375l4131,1955e" filled="false" stroked="true" strokeweight=".375pt" strokecolor="#a5eab5">
                <v:path arrowok="t"/>
              </v:shape>
            </v:group>
            <v:group style="position:absolute;left:4141;top:1963;width:2;height:412" coordorigin="4141,1963" coordsize="2,412">
              <v:shape style="position:absolute;left:4141;top:1963;width:2;height:412" coordorigin="4141,1963" coordsize="0,412" path="m4141,2375l4141,1963e" filled="false" stroked="true" strokeweight=".375pt" strokecolor="#a5eab5">
                <v:path arrowok="t"/>
              </v:shape>
            </v:group>
            <v:group style="position:absolute;left:4151;top:1971;width:2;height:404" coordorigin="4151,1971" coordsize="2,404">
              <v:shape style="position:absolute;left:4151;top:1971;width:2;height:404" coordorigin="4151,1971" coordsize="0,404" path="m4151,2375l4151,1971e" filled="false" stroked="true" strokeweight=".375pt" strokecolor="#a5eab5">
                <v:path arrowok="t"/>
              </v:shape>
            </v:group>
            <v:group style="position:absolute;left:4161;top:1979;width:2;height:396" coordorigin="4161,1979" coordsize="2,396">
              <v:shape style="position:absolute;left:4161;top:1979;width:2;height:396" coordorigin="4161,1979" coordsize="0,396" path="m4161,2375l4161,1979e" filled="false" stroked="true" strokeweight=".375pt" strokecolor="#a5eab5">
                <v:path arrowok="t"/>
              </v:shape>
            </v:group>
            <v:group style="position:absolute;left:4172;top:1988;width:2;height:387" coordorigin="4172,1988" coordsize="2,387">
              <v:shape style="position:absolute;left:4172;top:1988;width:2;height:387" coordorigin="4172,1988" coordsize="0,387" path="m4172,2375l4172,1988e" filled="false" stroked="true" strokeweight=".375pt" strokecolor="#a5eab5">
                <v:path arrowok="t"/>
              </v:shape>
            </v:group>
            <v:group style="position:absolute;left:4182;top:1996;width:2;height:379" coordorigin="4182,1996" coordsize="2,379">
              <v:shape style="position:absolute;left:4182;top:1996;width:2;height:379" coordorigin="4182,1996" coordsize="0,379" path="m4182,2375l4182,1996e" filled="false" stroked="true" strokeweight=".375pt" strokecolor="#a5eab5">
                <v:path arrowok="t"/>
              </v:shape>
            </v:group>
            <v:group style="position:absolute;left:4192;top:2004;width:2;height:371" coordorigin="4192,2004" coordsize="2,371">
              <v:shape style="position:absolute;left:4192;top:2004;width:2;height:371" coordorigin="4192,2004" coordsize="0,371" path="m4192,2375l4192,2004e" filled="false" stroked="true" strokeweight=".375pt" strokecolor="#a5eab5">
                <v:path arrowok="t"/>
              </v:shape>
            </v:group>
            <v:group style="position:absolute;left:4203;top:2012;width:2;height:363" coordorigin="4203,2012" coordsize="2,363">
              <v:shape style="position:absolute;left:4203;top:2012;width:2;height:363" coordorigin="4203,2012" coordsize="0,363" path="m4203,2375l4203,2012e" filled="false" stroked="true" strokeweight=".375pt" strokecolor="#a5eab5">
                <v:path arrowok="t"/>
              </v:shape>
            </v:group>
            <v:group style="position:absolute;left:4213;top:2021;width:2;height:354" coordorigin="4213,2021" coordsize="2,354">
              <v:shape style="position:absolute;left:4213;top:2021;width:2;height:354" coordorigin="4213,2021" coordsize="0,354" path="m4213,2375l4213,2021e" filled="false" stroked="true" strokeweight=".375pt" strokecolor="#a5eab5">
                <v:path arrowok="t"/>
              </v:shape>
            </v:group>
            <v:group style="position:absolute;left:4223;top:2029;width:2;height:346" coordorigin="4223,2029" coordsize="2,346">
              <v:shape style="position:absolute;left:4223;top:2029;width:2;height:346" coordorigin="4223,2029" coordsize="0,346" path="m4223,2375l4223,2029e" filled="false" stroked="true" strokeweight=".375pt" strokecolor="#a5eab5">
                <v:path arrowok="t"/>
              </v:shape>
            </v:group>
            <v:group style="position:absolute;left:4233;top:2037;width:2;height:338" coordorigin="4233,2037" coordsize="2,338">
              <v:shape style="position:absolute;left:4233;top:2037;width:2;height:338" coordorigin="4233,2037" coordsize="0,338" path="m4233,2375l4233,2037e" filled="false" stroked="true" strokeweight=".375pt" strokecolor="#a5eab5">
                <v:path arrowok="t"/>
              </v:shape>
            </v:group>
            <v:group style="position:absolute;left:4244;top:2045;width:2;height:330" coordorigin="4244,2045" coordsize="2,330">
              <v:shape style="position:absolute;left:4244;top:2045;width:2;height:330" coordorigin="4244,2045" coordsize="0,330" path="m4244,2375l4244,2045e" filled="false" stroked="true" strokeweight=".375pt" strokecolor="#a5eab5">
                <v:path arrowok="t"/>
              </v:shape>
            </v:group>
            <v:group style="position:absolute;left:4254;top:2054;width:2;height:321" coordorigin="4254,2054" coordsize="2,321">
              <v:shape style="position:absolute;left:4254;top:2054;width:2;height:321" coordorigin="4254,2054" coordsize="0,321" path="m4254,2375l4254,2054e" filled="false" stroked="true" strokeweight=".375pt" strokecolor="#a5eab5">
                <v:path arrowok="t"/>
              </v:shape>
            </v:group>
            <v:group style="position:absolute;left:4264;top:2062;width:2;height:313" coordorigin="4264,2062" coordsize="2,313">
              <v:shape style="position:absolute;left:4264;top:2062;width:2;height:313" coordorigin="4264,2062" coordsize="0,313" path="m4264,2375l4264,2062e" filled="false" stroked="true" strokeweight=".375pt" strokecolor="#a5eab5">
                <v:path arrowok="t"/>
              </v:shape>
            </v:group>
            <v:group style="position:absolute;left:4275;top:2070;width:2;height:305" coordorigin="4275,2070" coordsize="2,305">
              <v:shape style="position:absolute;left:4275;top:2070;width:2;height:305" coordorigin="4275,2070" coordsize="0,305" path="m4275,2375l4275,2070e" filled="false" stroked="true" strokeweight=".375pt" strokecolor="#a5eab5">
                <v:path arrowok="t"/>
              </v:shape>
            </v:group>
            <v:group style="position:absolute;left:4285;top:2078;width:2;height:297" coordorigin="4285,2078" coordsize="2,297">
              <v:shape style="position:absolute;left:4285;top:2078;width:2;height:297" coordorigin="4285,2078" coordsize="0,297" path="m4285,2375l4285,2078e" filled="false" stroked="true" strokeweight=".375pt" strokecolor="#a5eab5">
                <v:path arrowok="t"/>
              </v:shape>
            </v:group>
            <v:group style="position:absolute;left:4295;top:2086;width:2;height:289" coordorigin="4295,2086" coordsize="2,289">
              <v:shape style="position:absolute;left:4295;top:2086;width:2;height:289" coordorigin="4295,2086" coordsize="0,289" path="m4295,2375l4295,2086e" filled="false" stroked="true" strokeweight=".375pt" strokecolor="#a5eab5">
                <v:path arrowok="t"/>
              </v:shape>
            </v:group>
            <v:group style="position:absolute;left:4305;top:2095;width:2;height:280" coordorigin="4305,2095" coordsize="2,280">
              <v:shape style="position:absolute;left:4305;top:2095;width:2;height:280" coordorigin="4305,2095" coordsize="0,280" path="m4305,2375l4305,2095e" filled="false" stroked="true" strokeweight=".375pt" strokecolor="#a5eab5">
                <v:path arrowok="t"/>
              </v:shape>
            </v:group>
            <v:group style="position:absolute;left:4316;top:2098;width:2;height:277" coordorigin="4316,2098" coordsize="2,277">
              <v:shape style="position:absolute;left:4316;top:2098;width:2;height:277" coordorigin="4316,2098" coordsize="0,277" path="m4316,2375l4316,2098e" filled="false" stroked="true" strokeweight=".375pt" strokecolor="#a5eab5">
                <v:path arrowok="t"/>
              </v:shape>
            </v:group>
            <v:group style="position:absolute;left:4326;top:2102;width:2;height:273" coordorigin="4326,2102" coordsize="2,273">
              <v:shape style="position:absolute;left:4326;top:2102;width:2;height:273" coordorigin="4326,2102" coordsize="0,273" path="m4326,2375l4326,2102e" filled="false" stroked="true" strokeweight=".375pt" strokecolor="#a5eab5">
                <v:path arrowok="t"/>
              </v:shape>
            </v:group>
            <v:group style="position:absolute;left:4336;top:2105;width:2;height:270" coordorigin="4336,2105" coordsize="2,270">
              <v:shape style="position:absolute;left:4336;top:2105;width:2;height:270" coordorigin="4336,2105" coordsize="0,270" path="m4336,2375l4336,2105e" filled="false" stroked="true" strokeweight=".375pt" strokecolor="#a5eab5">
                <v:path arrowok="t"/>
              </v:shape>
            </v:group>
            <v:group style="position:absolute;left:4346;top:2109;width:2;height:266" coordorigin="4346,2109" coordsize="2,266">
              <v:shape style="position:absolute;left:4346;top:2109;width:2;height:266" coordorigin="4346,2109" coordsize="0,266" path="m4346,2375l4346,2109e" filled="false" stroked="true" strokeweight=".375pt" strokecolor="#a5eab5">
                <v:path arrowok="t"/>
              </v:shape>
            </v:group>
            <v:group style="position:absolute;left:4357;top:2113;width:2;height:262" coordorigin="4357,2113" coordsize="2,262">
              <v:shape style="position:absolute;left:4357;top:2113;width:2;height:262" coordorigin="4357,2113" coordsize="0,262" path="m4357,2375l4357,2113e" filled="false" stroked="true" strokeweight=".375pt" strokecolor="#a5eab5">
                <v:path arrowok="t"/>
              </v:shape>
            </v:group>
            <v:group style="position:absolute;left:4367;top:2116;width:2;height:259" coordorigin="4367,2116" coordsize="2,259">
              <v:shape style="position:absolute;left:4367;top:2116;width:2;height:259" coordorigin="4367,2116" coordsize="0,259" path="m4367,2375l4367,2116e" filled="false" stroked="true" strokeweight=".375pt" strokecolor="#a5eab5">
                <v:path arrowok="t"/>
              </v:shape>
            </v:group>
            <v:group style="position:absolute;left:4377;top:2120;width:2;height:255" coordorigin="4377,2120" coordsize="2,255">
              <v:shape style="position:absolute;left:4377;top:2120;width:2;height:255" coordorigin="4377,2120" coordsize="0,255" path="m4377,2375l4377,2120e" filled="false" stroked="true" strokeweight=".375pt" strokecolor="#a5eab5">
                <v:path arrowok="t"/>
              </v:shape>
            </v:group>
            <v:group style="position:absolute;left:4388;top:2123;width:2;height:252" coordorigin="4388,2123" coordsize="2,252">
              <v:shape style="position:absolute;left:4388;top:2123;width:2;height:252" coordorigin="4388,2123" coordsize="0,252" path="m4388,2375l4388,2123e" filled="false" stroked="true" strokeweight=".375pt" strokecolor="#a5eab5">
                <v:path arrowok="t"/>
              </v:shape>
            </v:group>
            <v:group style="position:absolute;left:4398;top:2127;width:2;height:248" coordorigin="4398,2127" coordsize="2,248">
              <v:shape style="position:absolute;left:4398;top:2127;width:2;height:248" coordorigin="4398,2127" coordsize="0,248" path="m4398,2375l4398,2127e" filled="false" stroked="true" strokeweight=".375pt" strokecolor="#a5eab5">
                <v:path arrowok="t"/>
              </v:shape>
            </v:group>
            <v:group style="position:absolute;left:4408;top:2130;width:2;height:245" coordorigin="4408,2130" coordsize="2,245">
              <v:shape style="position:absolute;left:4408;top:2130;width:2;height:245" coordorigin="4408,2130" coordsize="0,245" path="m4408,2375l4408,2130e" filled="false" stroked="true" strokeweight=".375pt" strokecolor="#a5eab5">
                <v:path arrowok="t"/>
              </v:shape>
            </v:group>
            <v:group style="position:absolute;left:4418;top:2134;width:2;height:241" coordorigin="4418,2134" coordsize="2,241">
              <v:shape style="position:absolute;left:4418;top:2134;width:2;height:241" coordorigin="4418,2134" coordsize="0,241" path="m4418,2375l4418,2134e" filled="false" stroked="true" strokeweight=".375pt" strokecolor="#a5eab5">
                <v:path arrowok="t"/>
              </v:shape>
            </v:group>
            <v:group style="position:absolute;left:4429;top:2138;width:2;height:237" coordorigin="4429,2138" coordsize="2,237">
              <v:shape style="position:absolute;left:4429;top:2138;width:2;height:237" coordorigin="4429,2138" coordsize="0,237" path="m4429,2375l4429,2138e" filled="false" stroked="true" strokeweight=".375pt" strokecolor="#a5eab5">
                <v:path arrowok="t"/>
              </v:shape>
            </v:group>
            <v:group style="position:absolute;left:4439;top:2141;width:2;height:234" coordorigin="4439,2141" coordsize="2,234">
              <v:shape style="position:absolute;left:4439;top:2141;width:2;height:234" coordorigin="4439,2141" coordsize="0,234" path="m4439,2375l4439,2141e" filled="false" stroked="true" strokeweight=".375pt" strokecolor="#a5eab5">
                <v:path arrowok="t"/>
              </v:shape>
            </v:group>
            <v:group style="position:absolute;left:4449;top:2145;width:2;height:230" coordorigin="4449,2145" coordsize="2,230">
              <v:shape style="position:absolute;left:4449;top:2145;width:2;height:230" coordorigin="4449,2145" coordsize="0,230" path="m4449,2375l4449,2145e" filled="false" stroked="true" strokeweight=".375pt" strokecolor="#a5eab5">
                <v:path arrowok="t"/>
              </v:shape>
            </v:group>
            <v:group style="position:absolute;left:4460;top:2148;width:2;height:227" coordorigin="4460,2148" coordsize="2,227">
              <v:shape style="position:absolute;left:4460;top:2148;width:2;height:227" coordorigin="4460,2148" coordsize="0,227" path="m4460,2375l4460,2148e" filled="false" stroked="true" strokeweight=".375pt" strokecolor="#a5eab5">
                <v:path arrowok="t"/>
              </v:shape>
            </v:group>
            <v:group style="position:absolute;left:4470;top:2152;width:2;height:223" coordorigin="4470,2152" coordsize="2,223">
              <v:shape style="position:absolute;left:4470;top:2152;width:2;height:223" coordorigin="4470,2152" coordsize="0,223" path="m4470,2375l4470,2152e" filled="false" stroked="true" strokeweight=".375pt" strokecolor="#a5eab5">
                <v:path arrowok="t"/>
              </v:shape>
            </v:group>
            <v:group style="position:absolute;left:4480;top:2156;width:2;height:219" coordorigin="4480,2156" coordsize="2,219">
              <v:shape style="position:absolute;left:4480;top:2156;width:2;height:219" coordorigin="4480,2156" coordsize="0,219" path="m4480,2375l4480,2156e" filled="false" stroked="true" strokeweight=".375pt" strokecolor="#a5eab5">
                <v:path arrowok="t"/>
              </v:shape>
            </v:group>
            <v:group style="position:absolute;left:4490;top:2159;width:2;height:216" coordorigin="4490,2159" coordsize="2,216">
              <v:shape style="position:absolute;left:4490;top:2159;width:2;height:216" coordorigin="4490,2159" coordsize="0,216" path="m4490,2375l4490,2159e" filled="false" stroked="true" strokeweight=".375pt" strokecolor="#a5eab5">
                <v:path arrowok="t"/>
              </v:shape>
            </v:group>
            <v:group style="position:absolute;left:4501;top:2163;width:2;height:212" coordorigin="4501,2163" coordsize="2,212">
              <v:shape style="position:absolute;left:4501;top:2163;width:2;height:212" coordorigin="4501,2163" coordsize="0,212" path="m4501,2375l4501,2163e" filled="false" stroked="true" strokeweight=".375pt" strokecolor="#a5eab5">
                <v:path arrowok="t"/>
              </v:shape>
            </v:group>
            <v:group style="position:absolute;left:4511;top:2166;width:2;height:209" coordorigin="4511,2166" coordsize="2,209">
              <v:shape style="position:absolute;left:4511;top:2166;width:2;height:209" coordorigin="4511,2166" coordsize="0,209" path="m4511,2375l4511,2166e" filled="false" stroked="true" strokeweight=".375pt" strokecolor="#a5eab5">
                <v:path arrowok="t"/>
              </v:shape>
            </v:group>
            <v:group style="position:absolute;left:4521;top:2170;width:2;height:205" coordorigin="4521,2170" coordsize="2,205">
              <v:shape style="position:absolute;left:4521;top:2170;width:2;height:205" coordorigin="4521,2170" coordsize="0,205" path="m4521,2375l4521,2170e" filled="false" stroked="true" strokeweight=".375pt" strokecolor="#a5eab5">
                <v:path arrowok="t"/>
              </v:shape>
            </v:group>
            <v:group style="position:absolute;left:4531;top:2173;width:2;height:202" coordorigin="4531,2173" coordsize="2,202">
              <v:shape style="position:absolute;left:4531;top:2173;width:2;height:202" coordorigin="4531,2173" coordsize="0,202" path="m4531,2375l4531,2173e" filled="false" stroked="true" strokeweight=".375pt" strokecolor="#a5eab5">
                <v:path arrowok="t"/>
              </v:shape>
            </v:group>
            <v:group style="position:absolute;left:4542;top:2177;width:2;height:198" coordorigin="4542,2177" coordsize="2,198">
              <v:shape style="position:absolute;left:4542;top:2177;width:2;height:198" coordorigin="4542,2177" coordsize="0,198" path="m4542,2375l4542,2177e" filled="false" stroked="true" strokeweight=".375pt" strokecolor="#a5eab5">
                <v:path arrowok="t"/>
              </v:shape>
            </v:group>
            <v:group style="position:absolute;left:4552;top:2181;width:2;height:194" coordorigin="4552,2181" coordsize="2,194">
              <v:shape style="position:absolute;left:4552;top:2181;width:2;height:194" coordorigin="4552,2181" coordsize="0,194" path="m4552,2375l4552,2181e" filled="false" stroked="true" strokeweight=".375pt" strokecolor="#a5eab5">
                <v:path arrowok="t"/>
              </v:shape>
            </v:group>
            <v:group style="position:absolute;left:4562;top:2184;width:2;height:191" coordorigin="4562,2184" coordsize="2,191">
              <v:shape style="position:absolute;left:4562;top:2184;width:2;height:191" coordorigin="4562,2184" coordsize="0,191" path="m4562,2375l4562,2184e" filled="false" stroked="true" strokeweight=".375pt" strokecolor="#a5eab5">
                <v:path arrowok="t"/>
              </v:shape>
            </v:group>
            <v:group style="position:absolute;left:4573;top:2188;width:2;height:187" coordorigin="4573,2188" coordsize="2,187">
              <v:shape style="position:absolute;left:4573;top:2188;width:2;height:187" coordorigin="4573,2188" coordsize="0,187" path="m4573,2375l4573,2188e" filled="false" stroked="true" strokeweight=".375pt" strokecolor="#a5eab5">
                <v:path arrowok="t"/>
              </v:shape>
            </v:group>
            <v:group style="position:absolute;left:4583;top:2191;width:2;height:184" coordorigin="4583,2191" coordsize="2,184">
              <v:shape style="position:absolute;left:4583;top:2191;width:2;height:184" coordorigin="4583,2191" coordsize="0,184" path="m4583,2375l4583,2191e" filled="false" stroked="true" strokeweight=".375pt" strokecolor="#a5eab5">
                <v:path arrowok="t"/>
              </v:shape>
            </v:group>
            <v:group style="position:absolute;left:4593;top:2195;width:2;height:180" coordorigin="4593,2195" coordsize="2,180">
              <v:shape style="position:absolute;left:4593;top:2195;width:2;height:180" coordorigin="4593,2195" coordsize="0,180" path="m4593,2375l4593,2195e" filled="false" stroked="true" strokeweight=".375pt" strokecolor="#a5eab5">
                <v:path arrowok="t"/>
              </v:shape>
            </v:group>
            <v:group style="position:absolute;left:4603;top:2198;width:2;height:177" coordorigin="4603,2198" coordsize="2,177">
              <v:shape style="position:absolute;left:4603;top:2198;width:2;height:177" coordorigin="4603,2198" coordsize="0,177" path="m4603,2375l4603,2198e" filled="false" stroked="true" strokeweight=".375pt" strokecolor="#a5eab5">
                <v:path arrowok="t"/>
              </v:shape>
            </v:group>
            <v:group style="position:absolute;left:4614;top:2202;width:2;height:173" coordorigin="4614,2202" coordsize="2,173">
              <v:shape style="position:absolute;left:4614;top:2202;width:2;height:173" coordorigin="4614,2202" coordsize="0,173" path="m4614,2375l4614,2202e" filled="false" stroked="true" strokeweight=".375pt" strokecolor="#a5eab5">
                <v:path arrowok="t"/>
              </v:shape>
            </v:group>
            <v:group style="position:absolute;left:4624;top:2194;width:2;height:181" coordorigin="4624,2194" coordsize="2,181">
              <v:shape style="position:absolute;left:4624;top:2194;width:2;height:181" coordorigin="4624,2194" coordsize="0,181" path="m4624,2375l4624,2194e" filled="false" stroked="true" strokeweight=".375pt" strokecolor="#a5eab5">
                <v:path arrowok="t"/>
              </v:shape>
            </v:group>
            <v:group style="position:absolute;left:4634;top:2186;width:2;height:189" coordorigin="4634,2186" coordsize="2,189">
              <v:shape style="position:absolute;left:4634;top:2186;width:2;height:189" coordorigin="4634,2186" coordsize="0,189" path="m4634,2375l4634,2186e" filled="false" stroked="true" strokeweight=".375pt" strokecolor="#a5eab5">
                <v:path arrowok="t"/>
              </v:shape>
            </v:group>
            <v:group style="position:absolute;left:4645;top:2178;width:2;height:197" coordorigin="4645,2178" coordsize="2,197">
              <v:shape style="position:absolute;left:4645;top:2178;width:2;height:197" coordorigin="4645,2178" coordsize="0,197" path="m4645,2375l4645,2178e" filled="false" stroked="true" strokeweight=".375pt" strokecolor="#a5eab5">
                <v:path arrowok="t"/>
              </v:shape>
            </v:group>
            <v:group style="position:absolute;left:4655;top:2171;width:2;height:204" coordorigin="4655,2171" coordsize="2,204">
              <v:shape style="position:absolute;left:4655;top:2171;width:2;height:204" coordorigin="4655,2171" coordsize="0,204" path="m4655,2375l4655,2171e" filled="false" stroked="true" strokeweight=".375pt" strokecolor="#a5eab5">
                <v:path arrowok="t"/>
              </v:shape>
            </v:group>
            <v:group style="position:absolute;left:4665;top:2163;width:2;height:212" coordorigin="4665,2163" coordsize="2,212">
              <v:shape style="position:absolute;left:4665;top:2163;width:2;height:212" coordorigin="4665,2163" coordsize="0,212" path="m4665,2375l4665,2163e" filled="false" stroked="true" strokeweight=".375pt" strokecolor="#a5eab5">
                <v:path arrowok="t"/>
              </v:shape>
            </v:group>
            <v:group style="position:absolute;left:4675;top:2155;width:2;height:220" coordorigin="4675,2155" coordsize="2,220">
              <v:shape style="position:absolute;left:4675;top:2155;width:2;height:220" coordorigin="4675,2155" coordsize="0,220" path="m4675,2375l4675,2155e" filled="false" stroked="true" strokeweight=".375pt" strokecolor="#a5eab5">
                <v:path arrowok="t"/>
              </v:shape>
            </v:group>
            <v:group style="position:absolute;left:4686;top:2147;width:2;height:228" coordorigin="4686,2147" coordsize="2,228">
              <v:shape style="position:absolute;left:4686;top:2147;width:2;height:228" coordorigin="4686,2147" coordsize="0,228" path="m4686,2375l4686,2147e" filled="false" stroked="true" strokeweight=".375pt" strokecolor="#a5eab5">
                <v:path arrowok="t"/>
              </v:shape>
            </v:group>
            <v:group style="position:absolute;left:4696;top:2139;width:2;height:236" coordorigin="4696,2139" coordsize="2,236">
              <v:shape style="position:absolute;left:4696;top:2139;width:2;height:236" coordorigin="4696,2139" coordsize="0,236" path="m4696,2375l4696,2139e" filled="false" stroked="true" strokeweight=".375pt" strokecolor="#a5eab5">
                <v:path arrowok="t"/>
              </v:shape>
            </v:group>
            <v:group style="position:absolute;left:4706;top:2131;width:2;height:244" coordorigin="4706,2131" coordsize="2,244">
              <v:shape style="position:absolute;left:4706;top:2131;width:2;height:244" coordorigin="4706,2131" coordsize="0,244" path="m4706,2375l4706,2131e" filled="false" stroked="true" strokeweight=".375pt" strokecolor="#a5eab5">
                <v:path arrowok="t"/>
              </v:shape>
            </v:group>
            <v:group style="position:absolute;left:4716;top:2123;width:2;height:252" coordorigin="4716,2123" coordsize="2,252">
              <v:shape style="position:absolute;left:4716;top:2123;width:2;height:252" coordorigin="4716,2123" coordsize="0,252" path="m4716,2375l4716,2123e" filled="false" stroked="true" strokeweight=".375pt" strokecolor="#a5eab5">
                <v:path arrowok="t"/>
              </v:shape>
            </v:group>
            <v:group style="position:absolute;left:4727;top:2115;width:2;height:260" coordorigin="4727,2115" coordsize="2,260">
              <v:shape style="position:absolute;left:4727;top:2115;width:2;height:260" coordorigin="4727,2115" coordsize="0,260" path="m4727,2375l4727,2115e" filled="false" stroked="true" strokeweight=".375pt" strokecolor="#a5eab5">
                <v:path arrowok="t"/>
              </v:shape>
            </v:group>
            <v:group style="position:absolute;left:4737;top:2108;width:2;height:267" coordorigin="4737,2108" coordsize="2,267">
              <v:shape style="position:absolute;left:4737;top:2108;width:2;height:267" coordorigin="4737,2108" coordsize="0,267" path="m4737,2375l4737,2108e" filled="false" stroked="true" strokeweight=".375pt" strokecolor="#a5eab5">
                <v:path arrowok="t"/>
              </v:shape>
            </v:group>
            <v:group style="position:absolute;left:4747;top:2100;width:2;height:275" coordorigin="4747,2100" coordsize="2,275">
              <v:shape style="position:absolute;left:4747;top:2100;width:2;height:275" coordorigin="4747,2100" coordsize="0,275" path="m4747,2375l4747,2100e" filled="false" stroked="true" strokeweight=".375pt" strokecolor="#a5eab5">
                <v:path arrowok="t"/>
              </v:shape>
            </v:group>
            <v:group style="position:absolute;left:4758;top:2092;width:2;height:283" coordorigin="4758,2092" coordsize="2,283">
              <v:shape style="position:absolute;left:4758;top:2092;width:2;height:283" coordorigin="4758,2092" coordsize="0,283" path="m4758,2375l4758,2092e" filled="false" stroked="true" strokeweight=".375pt" strokecolor="#a5eab5">
                <v:path arrowok="t"/>
              </v:shape>
            </v:group>
            <v:group style="position:absolute;left:4768;top:2084;width:2;height:291" coordorigin="4768,2084" coordsize="2,291">
              <v:shape style="position:absolute;left:4768;top:2084;width:2;height:291" coordorigin="4768,2084" coordsize="0,291" path="m4768,2375l4768,2084e" filled="false" stroked="true" strokeweight=".375pt" strokecolor="#a5eab5">
                <v:path arrowok="t"/>
              </v:shape>
            </v:group>
            <v:group style="position:absolute;left:4778;top:2076;width:2;height:299" coordorigin="4778,2076" coordsize="2,299">
              <v:shape style="position:absolute;left:4778;top:2076;width:2;height:299" coordorigin="4778,2076" coordsize="0,299" path="m4778,2375l4778,2076e" filled="false" stroked="true" strokeweight=".375pt" strokecolor="#a5eab5">
                <v:path arrowok="t"/>
              </v:shape>
            </v:group>
            <v:group style="position:absolute;left:4788;top:2068;width:2;height:307" coordorigin="4788,2068" coordsize="2,307">
              <v:shape style="position:absolute;left:4788;top:2068;width:2;height:307" coordorigin="4788,2068" coordsize="0,307" path="m4788,2375l4788,2068e" filled="false" stroked="true" strokeweight=".375pt" strokecolor="#a5eab5">
                <v:path arrowok="t"/>
              </v:shape>
            </v:group>
            <v:group style="position:absolute;left:4799;top:2060;width:2;height:315" coordorigin="4799,2060" coordsize="2,315">
              <v:shape style="position:absolute;left:4799;top:2060;width:2;height:315" coordorigin="4799,2060" coordsize="0,315" path="m4799,2375l4799,2060e" filled="false" stroked="true" strokeweight=".375pt" strokecolor="#a5eab5">
                <v:path arrowok="t"/>
              </v:shape>
            </v:group>
            <v:group style="position:absolute;left:4809;top:2052;width:2;height:323" coordorigin="4809,2052" coordsize="2,323">
              <v:shape style="position:absolute;left:4809;top:2052;width:2;height:323" coordorigin="4809,2052" coordsize="0,323" path="m4809,2375l4809,2052e" filled="false" stroked="true" strokeweight=".375pt" strokecolor="#a5eab5">
                <v:path arrowok="t"/>
              </v:shape>
            </v:group>
            <v:group style="position:absolute;left:4819;top:2045;width:2;height:330" coordorigin="4819,2045" coordsize="2,330">
              <v:shape style="position:absolute;left:4819;top:2045;width:2;height:330" coordorigin="4819,2045" coordsize="0,330" path="m4819,2375l4819,2045e" filled="false" stroked="true" strokeweight=".375pt" strokecolor="#a5eab5">
                <v:path arrowok="t"/>
              </v:shape>
            </v:group>
            <v:group style="position:absolute;left:4830;top:2037;width:2;height:338" coordorigin="4830,2037" coordsize="2,338">
              <v:shape style="position:absolute;left:4830;top:2037;width:2;height:338" coordorigin="4830,2037" coordsize="0,338" path="m4830,2375l4830,2037e" filled="false" stroked="true" strokeweight=".375pt" strokecolor="#a5eab5">
                <v:path arrowok="t"/>
              </v:shape>
            </v:group>
            <v:group style="position:absolute;left:4840;top:2029;width:2;height:346" coordorigin="4840,2029" coordsize="2,346">
              <v:shape style="position:absolute;left:4840;top:2029;width:2;height:346" coordorigin="4840,2029" coordsize="0,346" path="m4840,2375l4840,2029e" filled="false" stroked="true" strokeweight=".375pt" strokecolor="#a5eab5">
                <v:path arrowok="t"/>
              </v:shape>
            </v:group>
            <v:group style="position:absolute;left:4850;top:2021;width:2;height:354" coordorigin="4850,2021" coordsize="2,354">
              <v:shape style="position:absolute;left:4850;top:2021;width:2;height:354" coordorigin="4850,2021" coordsize="0,354" path="m4850,2375l4850,2021e" filled="false" stroked="true" strokeweight=".375pt" strokecolor="#a5eab5">
                <v:path arrowok="t"/>
              </v:shape>
            </v:group>
            <v:group style="position:absolute;left:4860;top:2013;width:2;height:362" coordorigin="4860,2013" coordsize="2,362">
              <v:shape style="position:absolute;left:4860;top:2013;width:2;height:362" coordorigin="4860,2013" coordsize="0,362" path="m4860,2375l4860,2013e" filled="false" stroked="true" strokeweight=".375pt" strokecolor="#a5eab5">
                <v:path arrowok="t"/>
              </v:shape>
            </v:group>
            <v:group style="position:absolute;left:4871;top:2005;width:2;height:370" coordorigin="4871,2005" coordsize="2,370">
              <v:shape style="position:absolute;left:4871;top:2005;width:2;height:370" coordorigin="4871,2005" coordsize="0,370" path="m4871,2375l4871,2005e" filled="false" stroked="true" strokeweight=".375pt" strokecolor="#a5eab5">
                <v:path arrowok="t"/>
              </v:shape>
            </v:group>
            <v:group style="position:absolute;left:4881;top:1997;width:2;height:378" coordorigin="4881,1997" coordsize="2,378">
              <v:shape style="position:absolute;left:4881;top:1997;width:2;height:378" coordorigin="4881,1997" coordsize="0,378" path="m4881,2375l4881,1997e" filled="false" stroked="true" strokeweight=".375pt" strokecolor="#a5eab5">
                <v:path arrowok="t"/>
              </v:shape>
            </v:group>
            <v:group style="position:absolute;left:4891;top:1989;width:2;height:386" coordorigin="4891,1989" coordsize="2,386">
              <v:shape style="position:absolute;left:4891;top:1989;width:2;height:386" coordorigin="4891,1989" coordsize="0,386" path="m4891,2375l4891,1989e" filled="false" stroked="true" strokeweight=".375pt" strokecolor="#a5eab5">
                <v:path arrowok="t"/>
              </v:shape>
            </v:group>
            <v:group style="position:absolute;left:4901;top:1982;width:2;height:393" coordorigin="4901,1982" coordsize="2,393">
              <v:shape style="position:absolute;left:4901;top:1982;width:2;height:393" coordorigin="4901,1982" coordsize="0,393" path="m4901,2375l4901,1982e" filled="false" stroked="true" strokeweight=".375pt" strokecolor="#a5eab5">
                <v:path arrowok="t"/>
              </v:shape>
            </v:group>
            <v:group style="position:absolute;left:4912;top:1974;width:2;height:401" coordorigin="4912,1974" coordsize="2,401">
              <v:shape style="position:absolute;left:4912;top:1974;width:2;height:401" coordorigin="4912,1974" coordsize="0,401" path="m4912,2375l4912,1974e" filled="false" stroked="true" strokeweight=".375pt" strokecolor="#a5eab5">
                <v:path arrowok="t"/>
              </v:shape>
            </v:group>
            <v:group style="position:absolute;left:4922;top:1966;width:2;height:409" coordorigin="4922,1966" coordsize="2,409">
              <v:shape style="position:absolute;left:4922;top:1966;width:2;height:409" coordorigin="4922,1966" coordsize="0,409" path="m4922,2375l4922,1966e" filled="false" stroked="true" strokeweight=".375pt" strokecolor="#a5eab5">
                <v:path arrowok="t"/>
              </v:shape>
            </v:group>
            <v:group style="position:absolute;left:4932;top:1968;width:2;height:407" coordorigin="4932,1968" coordsize="2,407">
              <v:shape style="position:absolute;left:4932;top:1968;width:2;height:407" coordorigin="4932,1968" coordsize="0,407" path="m4932,2375l4932,1968e" filled="false" stroked="true" strokeweight=".375pt" strokecolor="#a5eab5">
                <v:path arrowok="t"/>
              </v:shape>
            </v:group>
            <v:group style="position:absolute;left:4943;top:1971;width:2;height:404" coordorigin="4943,1971" coordsize="2,404">
              <v:shape style="position:absolute;left:4943;top:1971;width:2;height:404" coordorigin="4943,1971" coordsize="0,404" path="m4943,2375l4943,1971e" filled="false" stroked="true" strokeweight=".375pt" strokecolor="#a5eab5">
                <v:path arrowok="t"/>
              </v:shape>
            </v:group>
            <v:group style="position:absolute;left:4953;top:1974;width:2;height:401" coordorigin="4953,1974" coordsize="2,401">
              <v:shape style="position:absolute;left:4953;top:1974;width:2;height:401" coordorigin="4953,1974" coordsize="0,401" path="m4953,2375l4953,1974e" filled="false" stroked="true" strokeweight=".375pt" strokecolor="#a5eab5">
                <v:path arrowok="t"/>
              </v:shape>
            </v:group>
            <v:group style="position:absolute;left:4963;top:1976;width:2;height:399" coordorigin="4963,1976" coordsize="2,399">
              <v:shape style="position:absolute;left:4963;top:1976;width:2;height:399" coordorigin="4963,1976" coordsize="0,399" path="m4963,2375l4963,1976e" filled="false" stroked="true" strokeweight=".375pt" strokecolor="#a5eab5">
                <v:path arrowok="t"/>
              </v:shape>
            </v:group>
            <v:group style="position:absolute;left:4973;top:1979;width:2;height:396" coordorigin="4973,1979" coordsize="2,396">
              <v:shape style="position:absolute;left:4973;top:1979;width:2;height:396" coordorigin="4973,1979" coordsize="0,396" path="m4973,2375l4973,1979e" filled="false" stroked="true" strokeweight=".375pt" strokecolor="#a5eab5">
                <v:path arrowok="t"/>
              </v:shape>
            </v:group>
            <v:group style="position:absolute;left:4984;top:1981;width:2;height:394" coordorigin="4984,1981" coordsize="2,394">
              <v:shape style="position:absolute;left:4984;top:1981;width:2;height:394" coordorigin="4984,1981" coordsize="0,394" path="m4984,2375l4984,1981e" filled="false" stroked="true" strokeweight=".375pt" strokecolor="#a5eab5">
                <v:path arrowok="t"/>
              </v:shape>
            </v:group>
            <v:group style="position:absolute;left:4994;top:1984;width:2;height:391" coordorigin="4994,1984" coordsize="2,391">
              <v:shape style="position:absolute;left:4994;top:1984;width:2;height:391" coordorigin="4994,1984" coordsize="0,391" path="m4994,2375l4994,1984e" filled="false" stroked="true" strokeweight=".375pt" strokecolor="#a5eab5">
                <v:path arrowok="t"/>
              </v:shape>
            </v:group>
            <v:group style="position:absolute;left:5004;top:1986;width:2;height:389" coordorigin="5004,1986" coordsize="2,389">
              <v:shape style="position:absolute;left:5004;top:1986;width:2;height:389" coordorigin="5004,1986" coordsize="0,389" path="m5004,2375l5004,1986e" filled="false" stroked="true" strokeweight=".375pt" strokecolor="#a5eab5">
                <v:path arrowok="t"/>
              </v:shape>
            </v:group>
            <v:group style="position:absolute;left:5015;top:1989;width:2;height:386" coordorigin="5015,1989" coordsize="2,386">
              <v:shape style="position:absolute;left:5015;top:1989;width:2;height:386" coordorigin="5015,1989" coordsize="0,386" path="m5015,2375l5015,1989e" filled="false" stroked="true" strokeweight=".375pt" strokecolor="#a5eab5">
                <v:path arrowok="t"/>
              </v:shape>
            </v:group>
            <v:group style="position:absolute;left:5025;top:1992;width:2;height:383" coordorigin="5025,1992" coordsize="2,383">
              <v:shape style="position:absolute;left:5025;top:1992;width:2;height:383" coordorigin="5025,1992" coordsize="0,383" path="m5025,2375l5025,1992e" filled="false" stroked="true" strokeweight=".375pt" strokecolor="#a5eab5">
                <v:path arrowok="t"/>
              </v:shape>
            </v:group>
            <v:group style="position:absolute;left:5035;top:1994;width:2;height:381" coordorigin="5035,1994" coordsize="2,381">
              <v:shape style="position:absolute;left:5035;top:1994;width:2;height:381" coordorigin="5035,1994" coordsize="0,381" path="m5035,2375l5035,1994e" filled="false" stroked="true" strokeweight=".375pt" strokecolor="#a5eab5">
                <v:path arrowok="t"/>
              </v:shape>
            </v:group>
            <v:group style="position:absolute;left:5045;top:1997;width:2;height:378" coordorigin="5045,1997" coordsize="2,378">
              <v:shape style="position:absolute;left:5045;top:1997;width:2;height:378" coordorigin="5045,1997" coordsize="0,378" path="m5045,2375l5045,1997e" filled="false" stroked="true" strokeweight=".375pt" strokecolor="#a5eab5">
                <v:path arrowok="t"/>
              </v:shape>
            </v:group>
            <v:group style="position:absolute;left:5056;top:1999;width:2;height:376" coordorigin="5056,1999" coordsize="2,376">
              <v:shape style="position:absolute;left:5056;top:1999;width:2;height:376" coordorigin="5056,1999" coordsize="0,376" path="m5056,2375l5056,1999e" filled="false" stroked="true" strokeweight=".375pt" strokecolor="#a5eab5">
                <v:path arrowok="t"/>
              </v:shape>
            </v:group>
            <v:group style="position:absolute;left:5066;top:2002;width:2;height:373" coordorigin="5066,2002" coordsize="2,373">
              <v:shape style="position:absolute;left:5066;top:2002;width:2;height:373" coordorigin="5066,2002" coordsize="0,373" path="m5066,2375l5066,2002e" filled="false" stroked="true" strokeweight=".375pt" strokecolor="#a5eab5">
                <v:path arrowok="t"/>
              </v:shape>
            </v:group>
            <v:group style="position:absolute;left:5076;top:2004;width:2;height:371" coordorigin="5076,2004" coordsize="2,371">
              <v:shape style="position:absolute;left:5076;top:2004;width:2;height:371" coordorigin="5076,2004" coordsize="0,371" path="m5076,2375l5076,2004e" filled="false" stroked="true" strokeweight=".375pt" strokecolor="#a5eab5">
                <v:path arrowok="t"/>
              </v:shape>
            </v:group>
            <v:group style="position:absolute;left:5086;top:2007;width:2;height:368" coordorigin="5086,2007" coordsize="2,368">
              <v:shape style="position:absolute;left:5086;top:2007;width:2;height:368" coordorigin="5086,2007" coordsize="0,368" path="m5086,2375l5086,2007e" filled="false" stroked="true" strokeweight=".375pt" strokecolor="#a5eab5">
                <v:path arrowok="t"/>
              </v:shape>
            </v:group>
            <v:group style="position:absolute;left:5097;top:2010;width:2;height:365" coordorigin="5097,2010" coordsize="2,365">
              <v:shape style="position:absolute;left:5097;top:2010;width:2;height:365" coordorigin="5097,2010" coordsize="0,365" path="m5097,2375l5097,2010e" filled="false" stroked="true" strokeweight=".375pt" strokecolor="#a5eab5">
                <v:path arrowok="t"/>
              </v:shape>
            </v:group>
            <v:group style="position:absolute;left:5107;top:2012;width:2;height:363" coordorigin="5107,2012" coordsize="2,363">
              <v:shape style="position:absolute;left:5107;top:2012;width:2;height:363" coordorigin="5107,2012" coordsize="0,363" path="m5107,2375l5107,2012e" filled="false" stroked="true" strokeweight=".375pt" strokecolor="#a5eab5">
                <v:path arrowok="t"/>
              </v:shape>
            </v:group>
            <v:group style="position:absolute;left:5117;top:2015;width:2;height:360" coordorigin="5117,2015" coordsize="2,360">
              <v:shape style="position:absolute;left:5117;top:2015;width:2;height:360" coordorigin="5117,2015" coordsize="0,360" path="m5117,2375l5117,2015e" filled="false" stroked="true" strokeweight=".375pt" strokecolor="#a5eab5">
                <v:path arrowok="t"/>
              </v:shape>
            </v:group>
            <v:group style="position:absolute;left:5128;top:2017;width:2;height:358" coordorigin="5128,2017" coordsize="2,358">
              <v:shape style="position:absolute;left:5128;top:2017;width:2;height:358" coordorigin="5128,2017" coordsize="0,358" path="m5128,2375l5128,2017e" filled="false" stroked="true" strokeweight=".375pt" strokecolor="#a5eab5">
                <v:path arrowok="t"/>
              </v:shape>
            </v:group>
            <v:group style="position:absolute;left:5138;top:2020;width:2;height:355" coordorigin="5138,2020" coordsize="2,355">
              <v:shape style="position:absolute;left:5138;top:2020;width:2;height:355" coordorigin="5138,2020" coordsize="0,355" path="m5138,2375l5138,2020e" filled="false" stroked="true" strokeweight=".375pt" strokecolor="#a5eab5">
                <v:path arrowok="t"/>
              </v:shape>
            </v:group>
            <v:group style="position:absolute;left:5148;top:2022;width:2;height:353" coordorigin="5148,2022" coordsize="2,353">
              <v:shape style="position:absolute;left:5148;top:2022;width:2;height:353" coordorigin="5148,2022" coordsize="0,353" path="m5148,2375l5148,2022e" filled="false" stroked="true" strokeweight=".375pt" strokecolor="#a5eab5">
                <v:path arrowok="t"/>
              </v:shape>
            </v:group>
            <v:group style="position:absolute;left:5158;top:2025;width:2;height:350" coordorigin="5158,2025" coordsize="2,350">
              <v:shape style="position:absolute;left:5158;top:2025;width:2;height:350" coordorigin="5158,2025" coordsize="0,350" path="m5158,2375l5158,2025e" filled="false" stroked="true" strokeweight=".375pt" strokecolor="#a5eab5">
                <v:path arrowok="t"/>
              </v:shape>
            </v:group>
            <v:group style="position:absolute;left:5169;top:2028;width:2;height:347" coordorigin="5169,2028" coordsize="2,347">
              <v:shape style="position:absolute;left:5169;top:2028;width:2;height:347" coordorigin="5169,2028" coordsize="0,347" path="m5169,2375l5169,2028e" filled="false" stroked="true" strokeweight=".375pt" strokecolor="#a5eab5">
                <v:path arrowok="t"/>
              </v:shape>
            </v:group>
            <v:group style="position:absolute;left:5179;top:2030;width:2;height:345" coordorigin="5179,2030" coordsize="2,345">
              <v:shape style="position:absolute;left:5179;top:2030;width:2;height:345" coordorigin="5179,2030" coordsize="0,345" path="m5179,2375l5179,2030e" filled="false" stroked="true" strokeweight=".375pt" strokecolor="#a5eab5">
                <v:path arrowok="t"/>
              </v:shape>
            </v:group>
            <v:group style="position:absolute;left:5189;top:2033;width:2;height:342" coordorigin="5189,2033" coordsize="2,342">
              <v:shape style="position:absolute;left:5189;top:2033;width:2;height:342" coordorigin="5189,2033" coordsize="0,342" path="m5189,2375l5189,2033e" filled="false" stroked="true" strokeweight=".375pt" strokecolor="#a5eab5">
                <v:path arrowok="t"/>
              </v:shape>
            </v:group>
            <v:group style="position:absolute;left:5200;top:2035;width:2;height:340" coordorigin="5200,2035" coordsize="2,340">
              <v:shape style="position:absolute;left:5200;top:2035;width:2;height:340" coordorigin="5200,2035" coordsize="0,340" path="m5200,2375l5200,2035e" filled="false" stroked="true" strokeweight=".375pt" strokecolor="#a5eab5">
                <v:path arrowok="t"/>
              </v:shape>
            </v:group>
            <v:group style="position:absolute;left:5210;top:2038;width:2;height:337" coordorigin="5210,2038" coordsize="2,337">
              <v:shape style="position:absolute;left:5210;top:2038;width:2;height:337" coordorigin="5210,2038" coordsize="0,337" path="m5210,2375l5210,2038e" filled="false" stroked="true" strokeweight=".375pt" strokecolor="#a5eab5">
                <v:path arrowok="t"/>
              </v:shape>
            </v:group>
            <v:group style="position:absolute;left:5220;top:2040;width:2;height:335" coordorigin="5220,2040" coordsize="2,335">
              <v:shape style="position:absolute;left:5220;top:2040;width:2;height:335" coordorigin="5220,2040" coordsize="0,335" path="m5220,2375l5220,2040e" filled="false" stroked="true" strokeweight=".375pt" strokecolor="#a5eab5">
                <v:path arrowok="t"/>
              </v:shape>
            </v:group>
            <v:group style="position:absolute;left:5230;top:2043;width:2;height:332" coordorigin="5230,2043" coordsize="2,332">
              <v:shape style="position:absolute;left:5230;top:2043;width:2;height:332" coordorigin="5230,2043" coordsize="0,332" path="m5230,2375l5230,2043e" filled="false" stroked="true" strokeweight=".375pt" strokecolor="#a5eab5">
                <v:path arrowok="t"/>
              </v:shape>
            </v:group>
            <v:group style="position:absolute;left:5241;top:2044;width:2;height:331" coordorigin="5241,2044" coordsize="2,331">
              <v:shape style="position:absolute;left:5241;top:2044;width:2;height:331" coordorigin="5241,2044" coordsize="0,331" path="m5241,2375l5241,2044e" filled="false" stroked="true" strokeweight=".375pt" strokecolor="#a5eab5">
                <v:path arrowok="t"/>
              </v:shape>
            </v:group>
            <v:group style="position:absolute;left:5251;top:2046;width:2;height:329" coordorigin="5251,2046" coordsize="2,329">
              <v:shape style="position:absolute;left:5251;top:2046;width:2;height:329" coordorigin="5251,2046" coordsize="0,329" path="m5251,2375l5251,2046e" filled="false" stroked="true" strokeweight=".375pt" strokecolor="#a5eab5">
                <v:path arrowok="t"/>
              </v:shape>
            </v:group>
            <v:group style="position:absolute;left:5261;top:2047;width:2;height:328" coordorigin="5261,2047" coordsize="2,328">
              <v:shape style="position:absolute;left:5261;top:2047;width:2;height:328" coordorigin="5261,2047" coordsize="0,328" path="m5261,2375l5261,2047e" filled="false" stroked="true" strokeweight=".375pt" strokecolor="#a5eab5">
                <v:path arrowok="t"/>
              </v:shape>
            </v:group>
            <v:group style="position:absolute;left:5271;top:2048;width:2;height:327" coordorigin="5271,2048" coordsize="2,327">
              <v:shape style="position:absolute;left:5271;top:2048;width:2;height:327" coordorigin="5271,2048" coordsize="0,327" path="m5271,2375l5271,2048e" filled="false" stroked="true" strokeweight=".375pt" strokecolor="#a5eab5">
                <v:path arrowok="t"/>
              </v:shape>
            </v:group>
            <v:group style="position:absolute;left:5282;top:2050;width:2;height:325" coordorigin="5282,2050" coordsize="2,325">
              <v:shape style="position:absolute;left:5282;top:2050;width:2;height:325" coordorigin="5282,2050" coordsize="0,325" path="m5282,2375l5282,2050e" filled="false" stroked="true" strokeweight=".375pt" strokecolor="#a5eab5">
                <v:path arrowok="t"/>
              </v:shape>
            </v:group>
            <v:group style="position:absolute;left:5292;top:2051;width:2;height:324" coordorigin="5292,2051" coordsize="2,324">
              <v:shape style="position:absolute;left:5292;top:2051;width:2;height:324" coordorigin="5292,2051" coordsize="0,324" path="m5292,2375l5292,2051e" filled="false" stroked="true" strokeweight=".375pt" strokecolor="#a5eab5">
                <v:path arrowok="t"/>
              </v:shape>
            </v:group>
            <v:group style="position:absolute;left:5302;top:2052;width:2;height:323" coordorigin="5302,2052" coordsize="2,323">
              <v:shape style="position:absolute;left:5302;top:2052;width:2;height:323" coordorigin="5302,2052" coordsize="0,323" path="m5302,2375l5302,2052e" filled="false" stroked="true" strokeweight=".375pt" strokecolor="#a5eab5">
                <v:path arrowok="t"/>
              </v:shape>
            </v:group>
            <v:group style="position:absolute;left:5313;top:2054;width:2;height:321" coordorigin="5313,2054" coordsize="2,321">
              <v:shape style="position:absolute;left:5313;top:2054;width:2;height:321" coordorigin="5313,2054" coordsize="0,321" path="m5313,2375l5313,2054e" filled="false" stroked="true" strokeweight=".375pt" strokecolor="#a5eab5">
                <v:path arrowok="t"/>
              </v:shape>
            </v:group>
            <v:group style="position:absolute;left:5323;top:2055;width:2;height:320" coordorigin="5323,2055" coordsize="2,320">
              <v:shape style="position:absolute;left:5323;top:2055;width:2;height:320" coordorigin="5323,2055" coordsize="0,320" path="m5323,2375l5323,2055e" filled="false" stroked="true" strokeweight=".375pt" strokecolor="#a5eab5">
                <v:path arrowok="t"/>
              </v:shape>
            </v:group>
            <v:group style="position:absolute;left:5333;top:2056;width:2;height:319" coordorigin="5333,2056" coordsize="2,319">
              <v:shape style="position:absolute;left:5333;top:2056;width:2;height:319" coordorigin="5333,2056" coordsize="0,319" path="m5333,2375l5333,2056e" filled="false" stroked="true" strokeweight=".375pt" strokecolor="#a5eab5">
                <v:path arrowok="t"/>
              </v:shape>
            </v:group>
            <v:group style="position:absolute;left:5343;top:2058;width:2;height:317" coordorigin="5343,2058" coordsize="2,317">
              <v:shape style="position:absolute;left:5343;top:2058;width:2;height:317" coordorigin="5343,2058" coordsize="0,317" path="m5343,2375l5343,2058e" filled="false" stroked="true" strokeweight=".375pt" strokecolor="#a5eab5">
                <v:path arrowok="t"/>
              </v:shape>
            </v:group>
            <v:group style="position:absolute;left:5354;top:2059;width:2;height:316" coordorigin="5354,2059" coordsize="2,316">
              <v:shape style="position:absolute;left:5354;top:2059;width:2;height:316" coordorigin="5354,2059" coordsize="0,316" path="m5354,2375l5354,2059e" filled="false" stroked="true" strokeweight=".375pt" strokecolor="#a5eab5">
                <v:path arrowok="t"/>
              </v:shape>
            </v:group>
            <v:group style="position:absolute;left:5364;top:2061;width:2;height:314" coordorigin="5364,2061" coordsize="2,314">
              <v:shape style="position:absolute;left:5364;top:2061;width:2;height:314" coordorigin="5364,2061" coordsize="0,314" path="m5364,2375l5364,2061e" filled="false" stroked="true" strokeweight=".375pt" strokecolor="#a5eab5">
                <v:path arrowok="t"/>
              </v:shape>
            </v:group>
            <v:group style="position:absolute;left:5374;top:2062;width:2;height:313" coordorigin="5374,2062" coordsize="2,313">
              <v:shape style="position:absolute;left:5374;top:2062;width:2;height:313" coordorigin="5374,2062" coordsize="0,313" path="m5374,2375l5374,2062e" filled="false" stroked="true" strokeweight=".375pt" strokecolor="#a5eab5">
                <v:path arrowok="t"/>
              </v:shape>
            </v:group>
            <v:group style="position:absolute;left:5385;top:2063;width:2;height:312" coordorigin="5385,2063" coordsize="2,312">
              <v:shape style="position:absolute;left:5385;top:2063;width:2;height:312" coordorigin="5385,2063" coordsize="0,312" path="m5385,2375l5385,2063e" filled="false" stroked="true" strokeweight=".375pt" strokecolor="#a5eab5">
                <v:path arrowok="t"/>
              </v:shape>
            </v:group>
            <v:group style="position:absolute;left:5395;top:2065;width:2;height:310" coordorigin="5395,2065" coordsize="2,310">
              <v:shape style="position:absolute;left:5395;top:2065;width:2;height:310" coordorigin="5395,2065" coordsize="0,310" path="m5395,2375l5395,2065e" filled="false" stroked="true" strokeweight=".375pt" strokecolor="#a5eab5">
                <v:path arrowok="t"/>
              </v:shape>
            </v:group>
            <v:group style="position:absolute;left:5405;top:2066;width:2;height:309" coordorigin="5405,2066" coordsize="2,309">
              <v:shape style="position:absolute;left:5405;top:2066;width:2;height:309" coordorigin="5405,2066" coordsize="0,309" path="m5405,2375l5405,2066e" filled="false" stroked="true" strokeweight=".375pt" strokecolor="#a5eab5">
                <v:path arrowok="t"/>
              </v:shape>
            </v:group>
            <v:group style="position:absolute;left:5415;top:2067;width:2;height:308" coordorigin="5415,2067" coordsize="2,308">
              <v:shape style="position:absolute;left:5415;top:2067;width:2;height:308" coordorigin="5415,2067" coordsize="0,308" path="m5415,2375l5415,2067e" filled="false" stroked="true" strokeweight=".375pt" strokecolor="#a5eab5">
                <v:path arrowok="t"/>
              </v:shape>
            </v:group>
            <v:group style="position:absolute;left:5426;top:2069;width:2;height:306" coordorigin="5426,2069" coordsize="2,306">
              <v:shape style="position:absolute;left:5426;top:2069;width:2;height:306" coordorigin="5426,2069" coordsize="0,306" path="m5426,2375l5426,2069e" filled="false" stroked="true" strokeweight=".375pt" strokecolor="#a5eab5">
                <v:path arrowok="t"/>
              </v:shape>
            </v:group>
            <v:group style="position:absolute;left:5436;top:2070;width:2;height:305" coordorigin="5436,2070" coordsize="2,305">
              <v:shape style="position:absolute;left:5436;top:2070;width:2;height:305" coordorigin="5436,2070" coordsize="0,305" path="m5436,2375l5436,2070e" filled="false" stroked="true" strokeweight=".375pt" strokecolor="#a5eab5">
                <v:path arrowok="t"/>
              </v:shape>
            </v:group>
            <v:group style="position:absolute;left:5446;top:2071;width:2;height:304" coordorigin="5446,2071" coordsize="2,304">
              <v:shape style="position:absolute;left:5446;top:2071;width:2;height:304" coordorigin="5446,2071" coordsize="0,304" path="m5446,2375l5446,2071e" filled="false" stroked="true" strokeweight=".375pt" strokecolor="#a5eab5">
                <v:path arrowok="t"/>
              </v:shape>
            </v:group>
            <v:group style="position:absolute;left:5456;top:2073;width:2;height:302" coordorigin="5456,2073" coordsize="2,302">
              <v:shape style="position:absolute;left:5456;top:2073;width:2;height:302" coordorigin="5456,2073" coordsize="0,302" path="m5456,2375l5456,2073e" filled="false" stroked="true" strokeweight=".375pt" strokecolor="#a5eab5">
                <v:path arrowok="t"/>
              </v:shape>
            </v:group>
            <v:group style="position:absolute;left:5467;top:2074;width:2;height:301" coordorigin="5467,2074" coordsize="2,301">
              <v:shape style="position:absolute;left:5467;top:2074;width:2;height:301" coordorigin="5467,2074" coordsize="0,301" path="m5467,2375l5467,2074e" filled="false" stroked="true" strokeweight=".375pt" strokecolor="#a5eab5">
                <v:path arrowok="t"/>
              </v:shape>
            </v:group>
            <v:group style="position:absolute;left:5477;top:2075;width:2;height:300" coordorigin="5477,2075" coordsize="2,300">
              <v:shape style="position:absolute;left:5477;top:2075;width:2;height:300" coordorigin="5477,2075" coordsize="0,300" path="m5477,2375l5477,2075e" filled="false" stroked="true" strokeweight=".375pt" strokecolor="#a5eab5">
                <v:path arrowok="t"/>
              </v:shape>
            </v:group>
            <v:group style="position:absolute;left:5487;top:2077;width:2;height:298" coordorigin="5487,2077" coordsize="2,298">
              <v:shape style="position:absolute;left:5487;top:2077;width:2;height:298" coordorigin="5487,2077" coordsize="0,298" path="m5487,2375l5487,2077e" filled="false" stroked="true" strokeweight=".375pt" strokecolor="#a5eab5">
                <v:path arrowok="t"/>
              </v:shape>
            </v:group>
            <v:group style="position:absolute;left:5498;top:2078;width:2;height:297" coordorigin="5498,2078" coordsize="2,297">
              <v:shape style="position:absolute;left:5498;top:2078;width:2;height:297" coordorigin="5498,2078" coordsize="0,297" path="m5498,2375l5498,2078e" filled="false" stroked="true" strokeweight=".375pt" strokecolor="#a5eab5">
                <v:path arrowok="t"/>
              </v:shape>
            </v:group>
            <v:group style="position:absolute;left:5508;top:2079;width:2;height:296" coordorigin="5508,2079" coordsize="2,296">
              <v:shape style="position:absolute;left:5508;top:2079;width:2;height:296" coordorigin="5508,2079" coordsize="0,296" path="m5508,2375l5508,2079e" filled="false" stroked="true" strokeweight=".375pt" strokecolor="#a5eab5">
                <v:path arrowok="t"/>
              </v:shape>
            </v:group>
            <v:group style="position:absolute;left:5518;top:2081;width:2;height:294" coordorigin="5518,2081" coordsize="2,294">
              <v:shape style="position:absolute;left:5518;top:2081;width:2;height:294" coordorigin="5518,2081" coordsize="0,294" path="m5518,2375l5518,2081e" filled="false" stroked="true" strokeweight=".375pt" strokecolor="#a5eab5">
                <v:path arrowok="t"/>
              </v:shape>
            </v:group>
            <v:group style="position:absolute;left:5528;top:2082;width:2;height:293" coordorigin="5528,2082" coordsize="2,293">
              <v:shape style="position:absolute;left:5528;top:2082;width:2;height:293" coordorigin="5528,2082" coordsize="0,293" path="m5528,2375l5528,2082e" filled="false" stroked="true" strokeweight=".375pt" strokecolor="#a5eab5">
                <v:path arrowok="t"/>
              </v:shape>
            </v:group>
            <v:group style="position:absolute;left:5539;top:2083;width:2;height:292" coordorigin="5539,2083" coordsize="2,292">
              <v:shape style="position:absolute;left:5539;top:2083;width:2;height:292" coordorigin="5539,2083" coordsize="0,292" path="m5539,2375l5539,2083e" filled="false" stroked="true" strokeweight=".375pt" strokecolor="#a5eab5">
                <v:path arrowok="t"/>
              </v:shape>
            </v:group>
            <v:group style="position:absolute;left:5549;top:2056;width:2;height:319" coordorigin="5549,2056" coordsize="2,319">
              <v:shape style="position:absolute;left:5549;top:2056;width:2;height:319" coordorigin="5549,2056" coordsize="0,319" path="m5549,2375l5549,2056e" filled="false" stroked="true" strokeweight=".375pt" strokecolor="#a5eab5">
                <v:path arrowok="t"/>
              </v:shape>
            </v:group>
            <v:group style="position:absolute;left:5559;top:2029;width:2;height:346" coordorigin="5559,2029" coordsize="2,346">
              <v:shape style="position:absolute;left:5559;top:2029;width:2;height:346" coordorigin="5559,2029" coordsize="0,346" path="m5559,2375l5559,2029e" filled="false" stroked="true" strokeweight=".375pt" strokecolor="#a5eab5">
                <v:path arrowok="t"/>
              </v:shape>
            </v:group>
            <v:group style="position:absolute;left:5570;top:2002;width:2;height:373" coordorigin="5570,2002" coordsize="2,373">
              <v:shape style="position:absolute;left:5570;top:2002;width:2;height:373" coordorigin="5570,2002" coordsize="0,373" path="m5570,2375l5570,2002e" filled="false" stroked="true" strokeweight=".375pt" strokecolor="#a5eab5">
                <v:path arrowok="t"/>
              </v:shape>
            </v:group>
            <v:group style="position:absolute;left:5580;top:1975;width:2;height:400" coordorigin="5580,1975" coordsize="2,400">
              <v:shape style="position:absolute;left:5580;top:1975;width:2;height:400" coordorigin="5580,1975" coordsize="0,400" path="m5580,2375l5580,1975e" filled="false" stroked="true" strokeweight=".375pt" strokecolor="#a5eab5">
                <v:path arrowok="t"/>
              </v:shape>
            </v:group>
            <v:group style="position:absolute;left:5590;top:1948;width:2;height:427" coordorigin="5590,1948" coordsize="2,427">
              <v:shape style="position:absolute;left:5590;top:1948;width:2;height:427" coordorigin="5590,1948" coordsize="0,427" path="m5590,2375l5590,1948e" filled="false" stroked="true" strokeweight=".375pt" strokecolor="#a5eab5">
                <v:path arrowok="t"/>
              </v:shape>
            </v:group>
            <v:group style="position:absolute;left:5600;top:1921;width:2;height:454" coordorigin="5600,1921" coordsize="2,454">
              <v:shape style="position:absolute;left:5600;top:1921;width:2;height:454" coordorigin="5600,1921" coordsize="0,454" path="m5600,2375l5600,1921e" filled="false" stroked="true" strokeweight=".375pt" strokecolor="#a5eab5">
                <v:path arrowok="t"/>
              </v:shape>
            </v:group>
            <v:group style="position:absolute;left:5611;top:1894;width:2;height:481" coordorigin="5611,1894" coordsize="2,481">
              <v:shape style="position:absolute;left:5611;top:1894;width:2;height:481" coordorigin="5611,1894" coordsize="0,481" path="m5611,2375l5611,1894e" filled="false" stroked="true" strokeweight=".375pt" strokecolor="#a5eab5">
                <v:path arrowok="t"/>
              </v:shape>
            </v:group>
            <v:group style="position:absolute;left:5621;top:1867;width:2;height:508" coordorigin="5621,1867" coordsize="2,508">
              <v:shape style="position:absolute;left:5621;top:1867;width:2;height:508" coordorigin="5621,1867" coordsize="0,508" path="m5621,2375l5621,1867e" filled="false" stroked="true" strokeweight=".375pt" strokecolor="#a5eab5">
                <v:path arrowok="t"/>
              </v:shape>
            </v:group>
            <v:group style="position:absolute;left:5631;top:1840;width:2;height:535" coordorigin="5631,1840" coordsize="2,535">
              <v:shape style="position:absolute;left:5631;top:1840;width:2;height:535" coordorigin="5631,1840" coordsize="0,535" path="m5631,2375l5631,1840e" filled="false" stroked="true" strokeweight=".375pt" strokecolor="#a5eab5">
                <v:path arrowok="t"/>
              </v:shape>
            </v:group>
            <v:group style="position:absolute;left:5641;top:1813;width:2;height:562" coordorigin="5641,1813" coordsize="2,562">
              <v:shape style="position:absolute;left:5641;top:1813;width:2;height:562" coordorigin="5641,1813" coordsize="0,562" path="m5641,2375l5641,1813e" filled="false" stroked="true" strokeweight=".375pt" strokecolor="#a5eab5">
                <v:path arrowok="t"/>
              </v:shape>
            </v:group>
            <v:group style="position:absolute;left:5652;top:1786;width:2;height:589" coordorigin="5652,1786" coordsize="2,589">
              <v:shape style="position:absolute;left:5652;top:1786;width:2;height:589" coordorigin="5652,1786" coordsize="0,589" path="m5652,2375l5652,1786e" filled="false" stroked="true" strokeweight=".375pt" strokecolor="#a5eab5">
                <v:path arrowok="t"/>
              </v:shape>
            </v:group>
            <v:group style="position:absolute;left:5662;top:1759;width:2;height:616" coordorigin="5662,1759" coordsize="2,616">
              <v:shape style="position:absolute;left:5662;top:1759;width:2;height:616" coordorigin="5662,1759" coordsize="0,616" path="m5662,2375l5662,1759e" filled="false" stroked="true" strokeweight=".375pt" strokecolor="#a5eab5">
                <v:path arrowok="t"/>
              </v:shape>
            </v:group>
            <v:group style="position:absolute;left:5672;top:1732;width:2;height:643" coordorigin="5672,1732" coordsize="2,643">
              <v:shape style="position:absolute;left:5672;top:1732;width:2;height:643" coordorigin="5672,1732" coordsize="0,643" path="m5672,2375l5672,1732e" filled="false" stroked="true" strokeweight=".375pt" strokecolor="#a5eab5">
                <v:path arrowok="t"/>
              </v:shape>
            </v:group>
            <v:group style="position:absolute;left:5683;top:1705;width:2;height:670" coordorigin="5683,1705" coordsize="2,670">
              <v:shape style="position:absolute;left:5683;top:1705;width:2;height:670" coordorigin="5683,1705" coordsize="0,670" path="m5683,2375l5683,1705e" filled="false" stroked="true" strokeweight=".375pt" strokecolor="#a5eab5">
                <v:path arrowok="t"/>
              </v:shape>
            </v:group>
            <v:group style="position:absolute;left:5693;top:1678;width:2;height:697" coordorigin="5693,1678" coordsize="2,697">
              <v:shape style="position:absolute;left:5693;top:1678;width:2;height:697" coordorigin="5693,1678" coordsize="0,697" path="m5693,2375l5693,1678e" filled="false" stroked="true" strokeweight=".375pt" strokecolor="#a5eab5">
                <v:path arrowok="t"/>
              </v:shape>
            </v:group>
            <v:group style="position:absolute;left:5703;top:1651;width:2;height:724" coordorigin="5703,1651" coordsize="2,724">
              <v:shape style="position:absolute;left:5703;top:1651;width:2;height:724" coordorigin="5703,1651" coordsize="0,724" path="m5703,2375l5703,1651e" filled="false" stroked="true" strokeweight=".375pt" strokecolor="#a5eab5">
                <v:path arrowok="t"/>
              </v:shape>
            </v:group>
            <v:group style="position:absolute;left:5713;top:1624;width:2;height:751" coordorigin="5713,1624" coordsize="2,751">
              <v:shape style="position:absolute;left:5713;top:1624;width:2;height:751" coordorigin="5713,1624" coordsize="0,751" path="m5713,2375l5713,1624e" filled="false" stroked="true" strokeweight=".375pt" strokecolor="#a5eab5">
                <v:path arrowok="t"/>
              </v:shape>
            </v:group>
            <v:group style="position:absolute;left:5724;top:1597;width:2;height:778" coordorigin="5724,1597" coordsize="2,778">
              <v:shape style="position:absolute;left:5724;top:1597;width:2;height:778" coordorigin="5724,1597" coordsize="0,778" path="m5724,2375l5724,1597e" filled="false" stroked="true" strokeweight=".375pt" strokecolor="#a5eab5">
                <v:path arrowok="t"/>
              </v:shape>
            </v:group>
            <v:group style="position:absolute;left:5734;top:1570;width:2;height:805" coordorigin="5734,1570" coordsize="2,805">
              <v:shape style="position:absolute;left:5734;top:1570;width:2;height:805" coordorigin="5734,1570" coordsize="0,805" path="m5734,2375l5734,1570e" filled="false" stroked="true" strokeweight=".375pt" strokecolor="#a5eab5">
                <v:path arrowok="t"/>
              </v:shape>
            </v:group>
            <v:group style="position:absolute;left:5744;top:1543;width:2;height:832" coordorigin="5744,1543" coordsize="2,832">
              <v:shape style="position:absolute;left:5744;top:1543;width:2;height:832" coordorigin="5744,1543" coordsize="0,832" path="m5744,2375l5744,1543e" filled="false" stroked="true" strokeweight=".375pt" strokecolor="#a5eab5">
                <v:path arrowok="t"/>
              </v:shape>
            </v:group>
            <v:group style="position:absolute;left:5755;top:1516;width:2;height:859" coordorigin="5755,1516" coordsize="2,859">
              <v:shape style="position:absolute;left:5755;top:1516;width:2;height:859" coordorigin="5755,1516" coordsize="0,859" path="m5755,2375l5755,1516e" filled="false" stroked="true" strokeweight=".375pt" strokecolor="#a5eab5">
                <v:path arrowok="t"/>
              </v:shape>
            </v:group>
            <v:group style="position:absolute;left:5765;top:1489;width:2;height:886" coordorigin="5765,1489" coordsize="2,886">
              <v:shape style="position:absolute;left:5765;top:1489;width:2;height:886" coordorigin="5765,1489" coordsize="0,886" path="m5765,2375l5765,1489e" filled="false" stroked="true" strokeweight=".375pt" strokecolor="#a5eab5">
                <v:path arrowok="t"/>
              </v:shape>
            </v:group>
            <v:group style="position:absolute;left:5775;top:1462;width:2;height:913" coordorigin="5775,1462" coordsize="2,913">
              <v:shape style="position:absolute;left:5775;top:1462;width:2;height:913" coordorigin="5775,1462" coordsize="0,913" path="m5775,2375l5775,1462e" filled="false" stroked="true" strokeweight=".375pt" strokecolor="#a5eab5">
                <v:path arrowok="t"/>
              </v:shape>
            </v:group>
            <v:group style="position:absolute;left:5785;top:1435;width:2;height:940" coordorigin="5785,1435" coordsize="2,940">
              <v:shape style="position:absolute;left:5785;top:1435;width:2;height:940" coordorigin="5785,1435" coordsize="0,940" path="m5785,2375l5785,1435e" filled="false" stroked="true" strokeweight=".375pt" strokecolor="#a5eab5">
                <v:path arrowok="t"/>
              </v:shape>
            </v:group>
            <v:group style="position:absolute;left:5796;top:1408;width:2;height:967" coordorigin="5796,1408" coordsize="2,967">
              <v:shape style="position:absolute;left:5796;top:1408;width:2;height:967" coordorigin="5796,1408" coordsize="0,967" path="m5796,2375l5796,1408e" filled="false" stroked="true" strokeweight=".375pt" strokecolor="#a5eab5">
                <v:path arrowok="t"/>
              </v:shape>
            </v:group>
            <v:group style="position:absolute;left:5806;top:1381;width:2;height:994" coordorigin="5806,1381" coordsize="2,994">
              <v:shape style="position:absolute;left:5806;top:1381;width:2;height:994" coordorigin="5806,1381" coordsize="0,994" path="m5806,2375l5806,1381e" filled="false" stroked="true" strokeweight=".375pt" strokecolor="#a5eab5">
                <v:path arrowok="t"/>
              </v:shape>
            </v:group>
            <v:group style="position:absolute;left:5816;top:1354;width:2;height:1021" coordorigin="5816,1354" coordsize="2,1021">
              <v:shape style="position:absolute;left:5816;top:1354;width:2;height:1021" coordorigin="5816,1354" coordsize="0,1021" path="m5816,2375l5816,1354e" filled="false" stroked="true" strokeweight=".375pt" strokecolor="#a5eab5">
                <v:path arrowok="t"/>
              </v:shape>
            </v:group>
            <v:group style="position:absolute;left:5826;top:1327;width:2;height:1048" coordorigin="5826,1327" coordsize="2,1048">
              <v:shape style="position:absolute;left:5826;top:1327;width:2;height:1048" coordorigin="5826,1327" coordsize="0,1048" path="m5826,2375l5826,1327e" filled="false" stroked="true" strokeweight=".375pt" strokecolor="#a5eab5">
                <v:path arrowok="t"/>
              </v:shape>
            </v:group>
            <v:group style="position:absolute;left:5837;top:1300;width:2;height:1075" coordorigin="5837,1300" coordsize="2,1075">
              <v:shape style="position:absolute;left:5837;top:1300;width:2;height:1075" coordorigin="5837,1300" coordsize="0,1075" path="m5837,2375l5837,1300e" filled="false" stroked="true" strokeweight=".375pt" strokecolor="#a5eab5">
                <v:path arrowok="t"/>
              </v:shape>
            </v:group>
            <v:group style="position:absolute;left:5847;top:1273;width:2;height:1102" coordorigin="5847,1273" coordsize="2,1102">
              <v:shape style="position:absolute;left:5847;top:1273;width:2;height:1102" coordorigin="5847,1273" coordsize="0,1102" path="m5847,2375l5847,1273e" filled="false" stroked="true" strokeweight=".375pt" strokecolor="#a5eab5">
                <v:path arrowok="t"/>
              </v:shape>
            </v:group>
            <v:group style="position:absolute;left:5857;top:1265;width:2;height:1110" coordorigin="5857,1265" coordsize="2,1110">
              <v:shape style="position:absolute;left:5857;top:1265;width:2;height:1110" coordorigin="5857,1265" coordsize="0,1110" path="m5857,2375l5857,1265e" filled="false" stroked="true" strokeweight=".375pt" strokecolor="#a5eab5">
                <v:path arrowok="t"/>
              </v:shape>
            </v:group>
            <v:group style="position:absolute;left:5868;top:1256;width:2;height:1119" coordorigin="5868,1256" coordsize="2,1119">
              <v:shape style="position:absolute;left:5868;top:1256;width:2;height:1119" coordorigin="5868,1256" coordsize="0,1119" path="m5868,2375l5868,1256e" filled="false" stroked="true" strokeweight=".375pt" strokecolor="#a5eab5">
                <v:path arrowok="t"/>
              </v:shape>
            </v:group>
            <v:group style="position:absolute;left:5878;top:1248;width:2;height:1127" coordorigin="5878,1248" coordsize="2,1127">
              <v:shape style="position:absolute;left:5878;top:1248;width:2;height:1127" coordorigin="5878,1248" coordsize="0,1127" path="m5878,2375l5878,1248e" filled="false" stroked="true" strokeweight=".375pt" strokecolor="#a5eab5">
                <v:path arrowok="t"/>
              </v:shape>
            </v:group>
            <v:group style="position:absolute;left:5888;top:1239;width:2;height:1136" coordorigin="5888,1239" coordsize="2,1136">
              <v:shape style="position:absolute;left:5888;top:1239;width:2;height:1136" coordorigin="5888,1239" coordsize="0,1136" path="m5888,2375l5888,1239e" filled="false" stroked="true" strokeweight=".375pt" strokecolor="#a5eab5">
                <v:path arrowok="t"/>
              </v:shape>
            </v:group>
            <v:group style="position:absolute;left:5898;top:1231;width:2;height:1144" coordorigin="5898,1231" coordsize="2,1144">
              <v:shape style="position:absolute;left:5898;top:1231;width:2;height:1144" coordorigin="5898,1231" coordsize="0,1144" path="m5898,2375l5898,1231e" filled="false" stroked="true" strokeweight=".375pt" strokecolor="#a5eab5">
                <v:path arrowok="t"/>
              </v:shape>
            </v:group>
            <v:group style="position:absolute;left:5909;top:1222;width:2;height:1153" coordorigin="5909,1222" coordsize="2,1153">
              <v:shape style="position:absolute;left:5909;top:1222;width:2;height:1153" coordorigin="5909,1222" coordsize="0,1153" path="m5909,2375l5909,1222e" filled="false" stroked="true" strokeweight=".375pt" strokecolor="#a5eab5">
                <v:path arrowok="t"/>
              </v:shape>
            </v:group>
            <v:group style="position:absolute;left:5919;top:1214;width:2;height:1161" coordorigin="5919,1214" coordsize="2,1161">
              <v:shape style="position:absolute;left:5919;top:1214;width:2;height:1161" coordorigin="5919,1214" coordsize="0,1161" path="m5919,2375l5919,1214e" filled="false" stroked="true" strokeweight=".375pt" strokecolor="#a5eab5">
                <v:path arrowok="t"/>
              </v:shape>
            </v:group>
            <v:group style="position:absolute;left:5929;top:1206;width:2;height:1169" coordorigin="5929,1206" coordsize="2,1169">
              <v:shape style="position:absolute;left:5929;top:1206;width:2;height:1169" coordorigin="5929,1206" coordsize="0,1169" path="m5929,2375l5929,1206e" filled="false" stroked="true" strokeweight=".375pt" strokecolor="#a5eab5">
                <v:path arrowok="t"/>
              </v:shape>
            </v:group>
            <v:group style="position:absolute;left:5940;top:1197;width:2;height:1178" coordorigin="5940,1197" coordsize="2,1178">
              <v:shape style="position:absolute;left:5940;top:1197;width:2;height:1178" coordorigin="5940,1197" coordsize="0,1178" path="m5940,2375l5940,1197e" filled="false" stroked="true" strokeweight=".375pt" strokecolor="#a5eab5">
                <v:path arrowok="t"/>
              </v:shape>
            </v:group>
            <v:group style="position:absolute;left:5950;top:1189;width:2;height:1186" coordorigin="5950,1189" coordsize="2,1186">
              <v:shape style="position:absolute;left:5950;top:1189;width:2;height:1186" coordorigin="5950,1189" coordsize="0,1186" path="m5950,2375l5950,1189e" filled="false" stroked="true" strokeweight=".375pt" strokecolor="#a5eab5">
                <v:path arrowok="t"/>
              </v:shape>
            </v:group>
            <v:group style="position:absolute;left:5960;top:1180;width:2;height:1195" coordorigin="5960,1180" coordsize="2,1195">
              <v:shape style="position:absolute;left:5960;top:1180;width:2;height:1195" coordorigin="5960,1180" coordsize="0,1195" path="m5960,2375l5960,1180e" filled="false" stroked="true" strokeweight=".375pt" strokecolor="#a5eab5">
                <v:path arrowok="t"/>
              </v:shape>
            </v:group>
            <v:group style="position:absolute;left:5970;top:1172;width:2;height:1203" coordorigin="5970,1172" coordsize="2,1203">
              <v:shape style="position:absolute;left:5970;top:1172;width:2;height:1203" coordorigin="5970,1172" coordsize="0,1203" path="m5970,2375l5970,1172e" filled="false" stroked="true" strokeweight=".375pt" strokecolor="#a5eab5">
                <v:path arrowok="t"/>
              </v:shape>
            </v:group>
            <v:group style="position:absolute;left:5981;top:1163;width:2;height:1212" coordorigin="5981,1163" coordsize="2,1212">
              <v:shape style="position:absolute;left:5981;top:1163;width:2;height:1212" coordorigin="5981,1163" coordsize="0,1212" path="m5981,2375l5981,1163e" filled="false" stroked="true" strokeweight=".375pt" strokecolor="#a5eab5">
                <v:path arrowok="t"/>
              </v:shape>
            </v:group>
            <v:group style="position:absolute;left:5991;top:1155;width:2;height:1220" coordorigin="5991,1155" coordsize="2,1220">
              <v:shape style="position:absolute;left:5991;top:1155;width:2;height:1220" coordorigin="5991,1155" coordsize="0,1220" path="m5991,2375l5991,1155e" filled="false" stroked="true" strokeweight=".375pt" strokecolor="#a5eab5">
                <v:path arrowok="t"/>
              </v:shape>
            </v:group>
            <v:group style="position:absolute;left:6001;top:1147;width:2;height:1228" coordorigin="6001,1147" coordsize="2,1228">
              <v:shape style="position:absolute;left:6001;top:1147;width:2;height:1228" coordorigin="6001,1147" coordsize="0,1228" path="m6001,2375l6001,1147e" filled="false" stroked="true" strokeweight=".375pt" strokecolor="#a5eab5">
                <v:path arrowok="t"/>
              </v:shape>
            </v:group>
            <v:group style="position:absolute;left:6011;top:1138;width:2;height:1237" coordorigin="6011,1138" coordsize="2,1237">
              <v:shape style="position:absolute;left:6011;top:1138;width:2;height:1237" coordorigin="6011,1138" coordsize="0,1237" path="m6011,2375l6011,1138e" filled="false" stroked="true" strokeweight=".375pt" strokecolor="#a5eab5">
                <v:path arrowok="t"/>
              </v:shape>
            </v:group>
            <v:group style="position:absolute;left:6022;top:1130;width:2;height:1245" coordorigin="6022,1130" coordsize="2,1245">
              <v:shape style="position:absolute;left:6022;top:1130;width:2;height:1245" coordorigin="6022,1130" coordsize="0,1245" path="m6022,2375l6022,1130e" filled="false" stroked="true" strokeweight=".375pt" strokecolor="#a5eab5">
                <v:path arrowok="t"/>
              </v:shape>
            </v:group>
            <v:group style="position:absolute;left:6032;top:1121;width:2;height:1254" coordorigin="6032,1121" coordsize="2,1254">
              <v:shape style="position:absolute;left:6032;top:1121;width:2;height:1254" coordorigin="6032,1121" coordsize="0,1254" path="m6032,2375l6032,1121e" filled="false" stroked="true" strokeweight=".375pt" strokecolor="#a5eab5">
                <v:path arrowok="t"/>
              </v:shape>
            </v:group>
            <v:group style="position:absolute;left:6042;top:1113;width:2;height:1262" coordorigin="6042,1113" coordsize="2,1262">
              <v:shape style="position:absolute;left:6042;top:1113;width:2;height:1262" coordorigin="6042,1113" coordsize="0,1262" path="m6042,2375l6042,1113e" filled="false" stroked="true" strokeweight=".375pt" strokecolor="#a5eab5">
                <v:path arrowok="t"/>
              </v:shape>
            </v:group>
            <v:group style="position:absolute;left:6053;top:1104;width:2;height:1271" coordorigin="6053,1104" coordsize="2,1271">
              <v:shape style="position:absolute;left:6053;top:1104;width:2;height:1271" coordorigin="6053,1104" coordsize="0,1271" path="m6053,2375l6053,1104e" filled="false" stroked="true" strokeweight=".375pt" strokecolor="#a5eab5">
                <v:path arrowok="t"/>
              </v:shape>
            </v:group>
            <v:group style="position:absolute;left:6063;top:1096;width:2;height:1279" coordorigin="6063,1096" coordsize="2,1279">
              <v:shape style="position:absolute;left:6063;top:1096;width:2;height:1279" coordorigin="6063,1096" coordsize="0,1279" path="m6063,2375l6063,1096e" filled="false" stroked="true" strokeweight=".375pt" strokecolor="#a5eab5">
                <v:path arrowok="t"/>
              </v:shape>
            </v:group>
            <v:group style="position:absolute;left:6073;top:1087;width:2;height:1288" coordorigin="6073,1087" coordsize="2,1288">
              <v:shape style="position:absolute;left:6073;top:1087;width:2;height:1288" coordorigin="6073,1087" coordsize="0,1288" path="m6073,2375l6073,1087e" filled="false" stroked="true" strokeweight=".375pt" strokecolor="#a5eab5">
                <v:path arrowok="t"/>
              </v:shape>
            </v:group>
            <v:group style="position:absolute;left:6083;top:1079;width:2;height:1296" coordorigin="6083,1079" coordsize="2,1296">
              <v:shape style="position:absolute;left:6083;top:1079;width:2;height:1296" coordorigin="6083,1079" coordsize="0,1296" path="m6083,2375l6083,1079e" filled="false" stroked="true" strokeweight=".375pt" strokecolor="#a5eab5">
                <v:path arrowok="t"/>
              </v:shape>
            </v:group>
            <v:group style="position:absolute;left:6094;top:1071;width:2;height:1304" coordorigin="6094,1071" coordsize="2,1304">
              <v:shape style="position:absolute;left:6094;top:1071;width:2;height:1304" coordorigin="6094,1071" coordsize="0,1304" path="m6094,2375l6094,1071e" filled="false" stroked="true" strokeweight=".375pt" strokecolor="#a5eab5">
                <v:path arrowok="t"/>
              </v:shape>
            </v:group>
            <v:group style="position:absolute;left:6104;top:1062;width:2;height:1313" coordorigin="6104,1062" coordsize="2,1313">
              <v:shape style="position:absolute;left:6104;top:1062;width:2;height:1313" coordorigin="6104,1062" coordsize="0,1313" path="m6104,2375l6104,1062e" filled="false" stroked="true" strokeweight=".375pt" strokecolor="#a5eab5">
                <v:path arrowok="t"/>
              </v:shape>
            </v:group>
            <v:group style="position:absolute;left:6114;top:1054;width:2;height:1321" coordorigin="6114,1054" coordsize="2,1321">
              <v:shape style="position:absolute;left:6114;top:1054;width:2;height:1321" coordorigin="6114,1054" coordsize="0,1321" path="m6114,2375l6114,1054e" filled="false" stroked="true" strokeweight=".375pt" strokecolor="#a5eab5">
                <v:path arrowok="t"/>
              </v:shape>
            </v:group>
            <v:group style="position:absolute;left:6125;top:1045;width:2;height:1330" coordorigin="6125,1045" coordsize="2,1330">
              <v:shape style="position:absolute;left:6125;top:1045;width:2;height:1330" coordorigin="6125,1045" coordsize="0,1330" path="m6125,2375l6125,1045e" filled="false" stroked="true" strokeweight=".375pt" strokecolor="#a5eab5">
                <v:path arrowok="t"/>
              </v:shape>
            </v:group>
            <v:group style="position:absolute;left:6135;top:1037;width:2;height:1338" coordorigin="6135,1037" coordsize="2,1338">
              <v:shape style="position:absolute;left:6135;top:1037;width:2;height:1338" coordorigin="6135,1037" coordsize="0,1338" path="m6135,2375l6135,1037e" filled="false" stroked="true" strokeweight=".375pt" strokecolor="#a5eab5">
                <v:path arrowok="t"/>
              </v:shape>
            </v:group>
            <v:group style="position:absolute;left:6145;top:1028;width:2;height:1347" coordorigin="6145,1028" coordsize="2,1347">
              <v:shape style="position:absolute;left:6145;top:1028;width:2;height:1347" coordorigin="6145,1028" coordsize="0,1347" path="m6145,2375l6145,1028e" filled="false" stroked="true" strokeweight=".375pt" strokecolor="#a5eab5">
                <v:path arrowok="t"/>
              </v:shape>
            </v:group>
            <v:group style="position:absolute;left:6155;top:1020;width:2;height:1355" coordorigin="6155,1020" coordsize="2,1355">
              <v:shape style="position:absolute;left:6155;top:1020;width:2;height:1355" coordorigin="6155,1020" coordsize="0,1355" path="m6155,2375l6155,1020e" filled="false" stroked="true" strokeweight=".375pt" strokecolor="#a5eab5">
                <v:path arrowok="t"/>
              </v:shape>
            </v:group>
            <v:group style="position:absolute;left:6166;top:1055;width:2;height:1320" coordorigin="6166,1055" coordsize="2,1320">
              <v:shape style="position:absolute;left:6166;top:1055;width:2;height:1320" coordorigin="6166,1055" coordsize="0,1320" path="m6166,2375l6166,1055e" filled="false" stroked="true" strokeweight=".375pt" strokecolor="#a5eab5">
                <v:path arrowok="t"/>
              </v:shape>
            </v:group>
            <v:group style="position:absolute;left:6176;top:1091;width:2;height:1284" coordorigin="6176,1091" coordsize="2,1284">
              <v:shape style="position:absolute;left:6176;top:1091;width:2;height:1284" coordorigin="6176,1091" coordsize="0,1284" path="m6176,2375l6176,1091e" filled="false" stroked="true" strokeweight=".375pt" strokecolor="#a5eab5">
                <v:path arrowok="t"/>
              </v:shape>
            </v:group>
            <v:group style="position:absolute;left:6186;top:1126;width:2;height:1249" coordorigin="6186,1126" coordsize="2,1249">
              <v:shape style="position:absolute;left:6186;top:1126;width:2;height:1249" coordorigin="6186,1126" coordsize="0,1249" path="m6186,2375l6186,1126e" filled="false" stroked="true" strokeweight=".375pt" strokecolor="#a5eab5">
                <v:path arrowok="t"/>
              </v:shape>
            </v:group>
            <v:group style="position:absolute;left:6196;top:1162;width:2;height:1213" coordorigin="6196,1162" coordsize="2,1213">
              <v:shape style="position:absolute;left:6196;top:1162;width:2;height:1213" coordorigin="6196,1162" coordsize="0,1213" path="m6196,2375l6196,1162e" filled="false" stroked="true" strokeweight=".375pt" strokecolor="#a5eab5">
                <v:path arrowok="t"/>
              </v:shape>
            </v:group>
            <v:group style="position:absolute;left:6207;top:1197;width:2;height:1178" coordorigin="6207,1197" coordsize="2,1178">
              <v:shape style="position:absolute;left:6207;top:1197;width:2;height:1178" coordorigin="6207,1197" coordsize="0,1178" path="m6207,2375l6207,1197e" filled="false" stroked="true" strokeweight=".375pt" strokecolor="#a5eab5">
                <v:path arrowok="t"/>
              </v:shape>
            </v:group>
            <v:group style="position:absolute;left:6217;top:1232;width:2;height:1143" coordorigin="6217,1232" coordsize="2,1143">
              <v:shape style="position:absolute;left:6217;top:1232;width:2;height:1143" coordorigin="6217,1232" coordsize="0,1143" path="m6217,2375l6217,1232e" filled="false" stroked="true" strokeweight=".375pt" strokecolor="#a5eab5">
                <v:path arrowok="t"/>
              </v:shape>
            </v:group>
            <v:group style="position:absolute;left:6227;top:1268;width:2;height:1107" coordorigin="6227,1268" coordsize="2,1107">
              <v:shape style="position:absolute;left:6227;top:1268;width:2;height:1107" coordorigin="6227,1268" coordsize="0,1107" path="m6227,2375l6227,1268e" filled="false" stroked="true" strokeweight=".375pt" strokecolor="#a5eab5">
                <v:path arrowok="t"/>
              </v:shape>
            </v:group>
            <v:group style="position:absolute;left:6238;top:1303;width:2;height:1072" coordorigin="6238,1303" coordsize="2,1072">
              <v:shape style="position:absolute;left:6238;top:1303;width:2;height:1072" coordorigin="6238,1303" coordsize="0,1072" path="m6238,2375l6238,1303e" filled="false" stroked="true" strokeweight=".375pt" strokecolor="#a5eab5">
                <v:path arrowok="t"/>
              </v:shape>
            </v:group>
            <v:group style="position:absolute;left:6248;top:1338;width:2;height:1037" coordorigin="6248,1338" coordsize="2,1037">
              <v:shape style="position:absolute;left:6248;top:1338;width:2;height:1037" coordorigin="6248,1338" coordsize="0,1037" path="m6248,2375l6248,1338e" filled="false" stroked="true" strokeweight=".375pt" strokecolor="#a5eab5">
                <v:path arrowok="t"/>
              </v:shape>
            </v:group>
            <v:group style="position:absolute;left:6258;top:1374;width:2;height:1001" coordorigin="6258,1374" coordsize="2,1001">
              <v:shape style="position:absolute;left:6258;top:1374;width:2;height:1001" coordorigin="6258,1374" coordsize="0,1001" path="m6258,2375l6258,1374e" filled="false" stroked="true" strokeweight=".375pt" strokecolor="#a5eab5">
                <v:path arrowok="t"/>
              </v:shape>
            </v:group>
            <v:group style="position:absolute;left:6268;top:1409;width:2;height:966" coordorigin="6268,1409" coordsize="2,966">
              <v:shape style="position:absolute;left:6268;top:1409;width:2;height:966" coordorigin="6268,1409" coordsize="0,966" path="m6268,2375l6268,1409e" filled="false" stroked="true" strokeweight=".375pt" strokecolor="#a5eab5">
                <v:path arrowok="t"/>
              </v:shape>
            </v:group>
            <v:group style="position:absolute;left:6279;top:1445;width:2;height:930" coordorigin="6279,1445" coordsize="2,930">
              <v:shape style="position:absolute;left:6279;top:1445;width:2;height:930" coordorigin="6279,1445" coordsize="0,930" path="m6279,2375l6279,1445e" filled="false" stroked="true" strokeweight=".375pt" strokecolor="#a5eab5">
                <v:path arrowok="t"/>
              </v:shape>
            </v:group>
            <v:group style="position:absolute;left:6289;top:1480;width:2;height:895" coordorigin="6289,1480" coordsize="2,895">
              <v:shape style="position:absolute;left:6289;top:1480;width:2;height:895" coordorigin="6289,1480" coordsize="0,895" path="m6289,2375l6289,1480e" filled="false" stroked="true" strokeweight=".375pt" strokecolor="#a5eab5">
                <v:path arrowok="t"/>
              </v:shape>
            </v:group>
            <v:group style="position:absolute;left:6299;top:1515;width:2;height:860" coordorigin="6299,1515" coordsize="2,860">
              <v:shape style="position:absolute;left:6299;top:1515;width:2;height:860" coordorigin="6299,1515" coordsize="0,860" path="m6299,2375l6299,1515e" filled="false" stroked="true" strokeweight=".375pt" strokecolor="#a5eab5">
                <v:path arrowok="t"/>
              </v:shape>
            </v:group>
            <v:group style="position:absolute;left:6310;top:1551;width:2;height:824" coordorigin="6310,1551" coordsize="2,824">
              <v:shape style="position:absolute;left:6310;top:1551;width:2;height:824" coordorigin="6310,1551" coordsize="0,824" path="m6310,2375l6310,1551e" filled="false" stroked="true" strokeweight=".375pt" strokecolor="#a5eab5">
                <v:path arrowok="t"/>
              </v:shape>
            </v:group>
            <v:group style="position:absolute;left:6320;top:1586;width:2;height:789" coordorigin="6320,1586" coordsize="2,789">
              <v:shape style="position:absolute;left:6320;top:1586;width:2;height:789" coordorigin="6320,1586" coordsize="0,789" path="m6320,2375l6320,1586e" filled="false" stroked="true" strokeweight=".375pt" strokecolor="#a5eab5">
                <v:path arrowok="t"/>
              </v:shape>
            </v:group>
            <v:group style="position:absolute;left:6330;top:1621;width:2;height:754" coordorigin="6330,1621" coordsize="2,754">
              <v:shape style="position:absolute;left:6330;top:1621;width:2;height:754" coordorigin="6330,1621" coordsize="0,754" path="m6330,2375l6330,1621e" filled="false" stroked="true" strokeweight=".375pt" strokecolor="#a5eab5">
                <v:path arrowok="t"/>
              </v:shape>
            </v:group>
            <v:group style="position:absolute;left:6340;top:1657;width:2;height:718" coordorigin="6340,1657" coordsize="2,718">
              <v:shape style="position:absolute;left:6340;top:1657;width:2;height:718" coordorigin="6340,1657" coordsize="0,718" path="m6340,2375l6340,1657e" filled="false" stroked="true" strokeweight=".375pt" strokecolor="#a5eab5">
                <v:path arrowok="t"/>
              </v:shape>
            </v:group>
            <v:group style="position:absolute;left:6351;top:1692;width:2;height:683" coordorigin="6351,1692" coordsize="2,683">
              <v:shape style="position:absolute;left:6351;top:1692;width:2;height:683" coordorigin="6351,1692" coordsize="0,683" path="m6351,2375l6351,1692e" filled="false" stroked="true" strokeweight=".375pt" strokecolor="#a5eab5">
                <v:path arrowok="t"/>
              </v:shape>
            </v:group>
            <v:group style="position:absolute;left:6361;top:1728;width:2;height:647" coordorigin="6361,1728" coordsize="2,647">
              <v:shape style="position:absolute;left:6361;top:1728;width:2;height:647" coordorigin="6361,1728" coordsize="0,647" path="m6361,2375l6361,1728e" filled="false" stroked="true" strokeweight=".375pt" strokecolor="#a5eab5">
                <v:path arrowok="t"/>
              </v:shape>
            </v:group>
            <v:group style="position:absolute;left:6371;top:1763;width:2;height:612" coordorigin="6371,1763" coordsize="2,612">
              <v:shape style="position:absolute;left:6371;top:1763;width:2;height:612" coordorigin="6371,1763" coordsize="0,612" path="m6371,2375l6371,1763e" filled="false" stroked="true" strokeweight=".375pt" strokecolor="#a5eab5">
                <v:path arrowok="t"/>
              </v:shape>
            </v:group>
            <v:group style="position:absolute;left:6381;top:1798;width:2;height:577" coordorigin="6381,1798" coordsize="2,577">
              <v:shape style="position:absolute;left:6381;top:1798;width:2;height:577" coordorigin="6381,1798" coordsize="0,577" path="m6381,2375l6381,1798e" filled="false" stroked="true" strokeweight=".375pt" strokecolor="#a5eab5">
                <v:path arrowok="t"/>
              </v:shape>
            </v:group>
            <v:group style="position:absolute;left:6392;top:1834;width:2;height:541" coordorigin="6392,1834" coordsize="2,541">
              <v:shape style="position:absolute;left:6392;top:1834;width:2;height:541" coordorigin="6392,1834" coordsize="0,541" path="m6392,2375l6392,1834e" filled="false" stroked="true" strokeweight=".375pt" strokecolor="#a5eab5">
                <v:path arrowok="t"/>
              </v:shape>
            </v:group>
            <v:group style="position:absolute;left:6402;top:1869;width:2;height:506" coordorigin="6402,1869" coordsize="2,506">
              <v:shape style="position:absolute;left:6402;top:1869;width:2;height:506" coordorigin="6402,1869" coordsize="0,506" path="m6402,2375l6402,1869e" filled="false" stroked="true" strokeweight=".375pt" strokecolor="#a5eab5">
                <v:path arrowok="t"/>
              </v:shape>
            </v:group>
            <v:group style="position:absolute;left:6412;top:1904;width:2;height:471" coordorigin="6412,1904" coordsize="2,471">
              <v:shape style="position:absolute;left:6412;top:1904;width:2;height:471" coordorigin="6412,1904" coordsize="0,471" path="m6412,2375l6412,1904e" filled="false" stroked="true" strokeweight=".375pt" strokecolor="#a5eab5">
                <v:path arrowok="t"/>
              </v:shape>
            </v:group>
            <v:group style="position:absolute;left:6423;top:1940;width:2;height:435" coordorigin="6423,1940" coordsize="2,435">
              <v:shape style="position:absolute;left:6423;top:1940;width:2;height:435" coordorigin="6423,1940" coordsize="0,435" path="m6423,2375l6423,1940e" filled="false" stroked="true" strokeweight=".375pt" strokecolor="#a5eab5">
                <v:path arrowok="t"/>
              </v:shape>
            </v:group>
            <v:group style="position:absolute;left:6433;top:1975;width:2;height:400" coordorigin="6433,1975" coordsize="2,400">
              <v:shape style="position:absolute;left:6433;top:1975;width:2;height:400" coordorigin="6433,1975" coordsize="0,400" path="m6433,2375l6433,1975e" filled="false" stroked="true" strokeweight=".375pt" strokecolor="#a5eab5">
                <v:path arrowok="t"/>
              </v:shape>
            </v:group>
            <v:group style="position:absolute;left:6443;top:2011;width:2;height:364" coordorigin="6443,2011" coordsize="2,364">
              <v:shape style="position:absolute;left:6443;top:2011;width:2;height:364" coordorigin="6443,2011" coordsize="0,364" path="m6443,2375l6443,2011e" filled="false" stroked="true" strokeweight=".375pt" strokecolor="#a5eab5">
                <v:path arrowok="t"/>
              </v:shape>
            </v:group>
            <v:group style="position:absolute;left:6453;top:2046;width:2;height:329" coordorigin="6453,2046" coordsize="2,329">
              <v:shape style="position:absolute;left:6453;top:2046;width:2;height:329" coordorigin="6453,2046" coordsize="0,329" path="m6453,2375l6453,2046e" filled="false" stroked="true" strokeweight=".375pt" strokecolor="#a5eab5">
                <v:path arrowok="t"/>
              </v:shape>
            </v:group>
            <v:group style="position:absolute;left:6464;top:2081;width:2;height:294" coordorigin="6464,2081" coordsize="2,294">
              <v:shape style="position:absolute;left:6464;top:2081;width:2;height:294" coordorigin="6464,2081" coordsize="0,294" path="m6464,2375l6464,2081e" filled="false" stroked="true" strokeweight=".375pt" strokecolor="#a5eab5">
                <v:path arrowok="t"/>
              </v:shape>
            </v:group>
            <v:group style="position:absolute;left:6474;top:2081;width:2;height:294" coordorigin="6474,2081" coordsize="2,294">
              <v:shape style="position:absolute;left:6474;top:2081;width:2;height:294" coordorigin="6474,2081" coordsize="0,294" path="m6474,2375l6474,2081e" filled="false" stroked="true" strokeweight=".375pt" strokecolor="#a5eab5">
                <v:path arrowok="t"/>
              </v:shape>
            </v:group>
            <v:group style="position:absolute;left:6484;top:2081;width:2;height:294" coordorigin="6484,2081" coordsize="2,294">
              <v:shape style="position:absolute;left:6484;top:2081;width:2;height:294" coordorigin="6484,2081" coordsize="0,294" path="m6484,2375l6484,2081e" filled="false" stroked="true" strokeweight=".375pt" strokecolor="#a5eab5">
                <v:path arrowok="t"/>
              </v:shape>
            </v:group>
            <v:group style="position:absolute;left:6495;top:2081;width:2;height:294" coordorigin="6495,2081" coordsize="2,294">
              <v:shape style="position:absolute;left:6495;top:2081;width:2;height:294" coordorigin="6495,2081" coordsize="0,294" path="m6495,2375l6495,2081e" filled="false" stroked="true" strokeweight=".375pt" strokecolor="#a5eab5">
                <v:path arrowok="t"/>
              </v:shape>
            </v:group>
            <v:group style="position:absolute;left:6505;top:2081;width:2;height:294" coordorigin="6505,2081" coordsize="2,294">
              <v:shape style="position:absolute;left:6505;top:2081;width:2;height:294" coordorigin="6505,2081" coordsize="0,294" path="m6505,2375l6505,2081e" filled="false" stroked="true" strokeweight=".375pt" strokecolor="#a5eab5">
                <v:path arrowok="t"/>
              </v:shape>
            </v:group>
            <v:group style="position:absolute;left:6515;top:2081;width:2;height:294" coordorigin="6515,2081" coordsize="2,294">
              <v:shape style="position:absolute;left:6515;top:2081;width:2;height:294" coordorigin="6515,2081" coordsize="0,294" path="m6515,2375l6515,2081e" filled="false" stroked="true" strokeweight=".375pt" strokecolor="#a5eab5">
                <v:path arrowok="t"/>
              </v:shape>
            </v:group>
            <v:group style="position:absolute;left:6525;top:2081;width:2;height:294" coordorigin="6525,2081" coordsize="2,294">
              <v:shape style="position:absolute;left:6525;top:2081;width:2;height:294" coordorigin="6525,2081" coordsize="0,294" path="m6525,2375l6525,2081e" filled="false" stroked="true" strokeweight=".375pt" strokecolor="#a5eab5">
                <v:path arrowok="t"/>
              </v:shape>
            </v:group>
            <v:group style="position:absolute;left:6536;top:2081;width:2;height:294" coordorigin="6536,2081" coordsize="2,294">
              <v:shape style="position:absolute;left:6536;top:2081;width:2;height:294" coordorigin="6536,2081" coordsize="0,294" path="m6536,2375l6536,2081e" filled="false" stroked="true" strokeweight=".375pt" strokecolor="#a5eab5">
                <v:path arrowok="t"/>
              </v:shape>
            </v:group>
            <v:group style="position:absolute;left:6546;top:2081;width:2;height:294" coordorigin="6546,2081" coordsize="2,294">
              <v:shape style="position:absolute;left:6546;top:2081;width:2;height:294" coordorigin="6546,2081" coordsize="0,294" path="m6546,2375l6546,2081e" filled="false" stroked="true" strokeweight=".375pt" strokecolor="#a5eab5">
                <v:path arrowok="t"/>
              </v:shape>
            </v:group>
            <v:group style="position:absolute;left:6556;top:2081;width:2;height:294" coordorigin="6556,2081" coordsize="2,294">
              <v:shape style="position:absolute;left:6556;top:2081;width:2;height:294" coordorigin="6556,2081" coordsize="0,294" path="m6556,2375l6556,2081e" filled="false" stroked="true" strokeweight=".375pt" strokecolor="#a5eab5">
                <v:path arrowok="t"/>
              </v:shape>
            </v:group>
            <v:group style="position:absolute;left:6566;top:2081;width:2;height:294" coordorigin="6566,2081" coordsize="2,294">
              <v:shape style="position:absolute;left:6566;top:2081;width:2;height:294" coordorigin="6566,2081" coordsize="0,294" path="m6566,2375l6566,2081e" filled="false" stroked="true" strokeweight=".375pt" strokecolor="#a5eab5">
                <v:path arrowok="t"/>
              </v:shape>
            </v:group>
            <v:group style="position:absolute;left:6577;top:2081;width:2;height:294" coordorigin="6577,2081" coordsize="2,294">
              <v:shape style="position:absolute;left:6577;top:2081;width:2;height:294" coordorigin="6577,2081" coordsize="0,294" path="m6577,2375l6577,2081e" filled="false" stroked="true" strokeweight=".375pt" strokecolor="#a5eab5">
                <v:path arrowok="t"/>
              </v:shape>
            </v:group>
            <v:group style="position:absolute;left:6587;top:2081;width:2;height:294" coordorigin="6587,2081" coordsize="2,294">
              <v:shape style="position:absolute;left:6587;top:2081;width:2;height:294" coordorigin="6587,2081" coordsize="0,294" path="m6587,2375l6587,2081e" filled="false" stroked="true" strokeweight=".375pt" strokecolor="#a5eab5">
                <v:path arrowok="t"/>
              </v:shape>
            </v:group>
            <v:group style="position:absolute;left:6597;top:2081;width:2;height:294" coordorigin="6597,2081" coordsize="2,294">
              <v:shape style="position:absolute;left:6597;top:2081;width:2;height:294" coordorigin="6597,2081" coordsize="0,294" path="m6597,2375l6597,2081e" filled="false" stroked="true" strokeweight=".375pt" strokecolor="#a5eab5">
                <v:path arrowok="t"/>
              </v:shape>
            </v:group>
            <v:group style="position:absolute;left:6608;top:2081;width:2;height:294" coordorigin="6608,2081" coordsize="2,294">
              <v:shape style="position:absolute;left:6608;top:2081;width:2;height:294" coordorigin="6608,2081" coordsize="0,294" path="m6608,2375l6608,2081e" filled="false" stroked="true" strokeweight=".375pt" strokecolor="#a5eab5">
                <v:path arrowok="t"/>
              </v:shape>
            </v:group>
            <v:group style="position:absolute;left:6618;top:2081;width:2;height:294" coordorigin="6618,2081" coordsize="2,294">
              <v:shape style="position:absolute;left:6618;top:2081;width:2;height:294" coordorigin="6618,2081" coordsize="0,294" path="m6618,2375l6618,2081e" filled="false" stroked="true" strokeweight=".375pt" strokecolor="#a5eab5">
                <v:path arrowok="t"/>
              </v:shape>
            </v:group>
            <v:group style="position:absolute;left:6628;top:2081;width:2;height:294" coordorigin="6628,2081" coordsize="2,294">
              <v:shape style="position:absolute;left:6628;top:2081;width:2;height:294" coordorigin="6628,2081" coordsize="0,294" path="m6628,2375l6628,2081e" filled="false" stroked="true" strokeweight=".375pt" strokecolor="#a5eab5">
                <v:path arrowok="t"/>
              </v:shape>
            </v:group>
            <v:group style="position:absolute;left:6638;top:2081;width:2;height:294" coordorigin="6638,2081" coordsize="2,294">
              <v:shape style="position:absolute;left:6638;top:2081;width:2;height:294" coordorigin="6638,2081" coordsize="0,294" path="m6638,2375l6638,2081e" filled="false" stroked="true" strokeweight=".375pt" strokecolor="#a5eab5">
                <v:path arrowok="t"/>
              </v:shape>
            </v:group>
            <v:group style="position:absolute;left:6649;top:2081;width:2;height:294" coordorigin="6649,2081" coordsize="2,294">
              <v:shape style="position:absolute;left:6649;top:2081;width:2;height:294" coordorigin="6649,2081" coordsize="0,294" path="m6649,2375l6649,2081e" filled="false" stroked="true" strokeweight=".375pt" strokecolor="#a5eab5">
                <v:path arrowok="t"/>
              </v:shape>
            </v:group>
            <v:group style="position:absolute;left:6659;top:2081;width:2;height:294" coordorigin="6659,2081" coordsize="2,294">
              <v:shape style="position:absolute;left:6659;top:2081;width:2;height:294" coordorigin="6659,2081" coordsize="0,294" path="m6659,2375l6659,2081e" filled="false" stroked="true" strokeweight=".375pt" strokecolor="#a5eab5">
                <v:path arrowok="t"/>
              </v:shape>
            </v:group>
            <v:group style="position:absolute;left:6669;top:2081;width:2;height:294" coordorigin="6669,2081" coordsize="2,294">
              <v:shape style="position:absolute;left:6669;top:2081;width:2;height:294" coordorigin="6669,2081" coordsize="0,294" path="m6669,2375l6669,2081e" filled="false" stroked="true" strokeweight=".375pt" strokecolor="#a5eab5">
                <v:path arrowok="t"/>
              </v:shape>
            </v:group>
            <v:group style="position:absolute;left:6680;top:2080;width:2;height:295" coordorigin="6680,2080" coordsize="2,295">
              <v:shape style="position:absolute;left:6680;top:2080;width:2;height:295" coordorigin="6680,2080" coordsize="0,295" path="m6680,2375l6680,2080e" filled="false" stroked="true" strokeweight=".375pt" strokecolor="#a5eab5">
                <v:path arrowok="t"/>
              </v:shape>
            </v:group>
            <v:group style="position:absolute;left:6690;top:2080;width:2;height:295" coordorigin="6690,2080" coordsize="2,295">
              <v:shape style="position:absolute;left:6690;top:2080;width:2;height:295" coordorigin="6690,2080" coordsize="0,295" path="m6690,2375l6690,2080e" filled="false" stroked="true" strokeweight=".375pt" strokecolor="#a5eab5">
                <v:path arrowok="t"/>
              </v:shape>
            </v:group>
            <v:group style="position:absolute;left:6700;top:2080;width:2;height:295" coordorigin="6700,2080" coordsize="2,295">
              <v:shape style="position:absolute;left:6700;top:2080;width:2;height:295" coordorigin="6700,2080" coordsize="0,295" path="m6700,2375l6700,2080e" filled="false" stroked="true" strokeweight=".375pt" strokecolor="#a5eab5">
                <v:path arrowok="t"/>
              </v:shape>
            </v:group>
            <v:group style="position:absolute;left:6710;top:2080;width:2;height:295" coordorigin="6710,2080" coordsize="2,295">
              <v:shape style="position:absolute;left:6710;top:2080;width:2;height:295" coordorigin="6710,2080" coordsize="0,295" path="m6710,2375l6710,2080e" filled="false" stroked="true" strokeweight=".375pt" strokecolor="#a5eab5">
                <v:path arrowok="t"/>
              </v:shape>
            </v:group>
            <v:group style="position:absolute;left:6721;top:2080;width:2;height:295" coordorigin="6721,2080" coordsize="2,295">
              <v:shape style="position:absolute;left:6721;top:2080;width:2;height:295" coordorigin="6721,2080" coordsize="0,295" path="m6721,2375l6721,2080e" filled="false" stroked="true" strokeweight=".375pt" strokecolor="#a5eab5">
                <v:path arrowok="t"/>
              </v:shape>
            </v:group>
            <v:group style="position:absolute;left:6731;top:2080;width:2;height:295" coordorigin="6731,2080" coordsize="2,295">
              <v:shape style="position:absolute;left:6731;top:2080;width:2;height:295" coordorigin="6731,2080" coordsize="0,295" path="m6731,2375l6731,2080e" filled="false" stroked="true" strokeweight=".375pt" strokecolor="#a5eab5">
                <v:path arrowok="t"/>
              </v:shape>
            </v:group>
            <v:group style="position:absolute;left:6741;top:2080;width:2;height:295" coordorigin="6741,2080" coordsize="2,295">
              <v:shape style="position:absolute;left:6741;top:2080;width:2;height:295" coordorigin="6741,2080" coordsize="0,295" path="m6741,2375l6741,2080e" filled="false" stroked="true" strokeweight=".375pt" strokecolor="#a5eab5">
                <v:path arrowok="t"/>
              </v:shape>
            </v:group>
            <v:group style="position:absolute;left:6751;top:2080;width:2;height:295" coordorigin="6751,2080" coordsize="2,295">
              <v:shape style="position:absolute;left:6751;top:2080;width:2;height:295" coordorigin="6751,2080" coordsize="0,295" path="m6751,2375l6751,2080e" filled="false" stroked="true" strokeweight=".375pt" strokecolor="#a5eab5">
                <v:path arrowok="t"/>
              </v:shape>
            </v:group>
            <v:group style="position:absolute;left:6762;top:2080;width:2;height:295" coordorigin="6762,2080" coordsize="2,295">
              <v:shape style="position:absolute;left:6762;top:2080;width:2;height:295" coordorigin="6762,2080" coordsize="0,295" path="m6762,2375l6762,2080e" filled="false" stroked="true" strokeweight=".375pt" strokecolor="#a5eab5">
                <v:path arrowok="t"/>
              </v:shape>
            </v:group>
            <v:group style="position:absolute;left:6772;top:2080;width:2;height:295" coordorigin="6772,2080" coordsize="2,295">
              <v:shape style="position:absolute;left:6772;top:2080;width:2;height:295" coordorigin="6772,2080" coordsize="0,295" path="m6772,2375l6772,2080e" filled="false" stroked="true" strokeweight=".375pt" strokecolor="#a5eab5">
                <v:path arrowok="t"/>
              </v:shape>
            </v:group>
            <v:group style="position:absolute;left:6782;top:2080;width:2;height:295" coordorigin="6782,2080" coordsize="2,295">
              <v:shape style="position:absolute;left:6782;top:2080;width:2;height:295" coordorigin="6782,2080" coordsize="0,295" path="m6782,2375l6782,2080e" filled="false" stroked="true" strokeweight=".375pt" strokecolor="#a5eab5">
                <v:path arrowok="t"/>
              </v:shape>
            </v:group>
            <v:group style="position:absolute;left:6793;top:2079;width:2;height:296" coordorigin="6793,2079" coordsize="2,296">
              <v:shape style="position:absolute;left:6793;top:2079;width:2;height:296" coordorigin="6793,2079" coordsize="0,296" path="m6793,2375l6793,2079e" filled="false" stroked="true" strokeweight=".375pt" strokecolor="#a5eab5">
                <v:path arrowok="t"/>
              </v:shape>
            </v:group>
            <v:group style="position:absolute;left:6803;top:2078;width:2;height:297" coordorigin="6803,2078" coordsize="2,297">
              <v:shape style="position:absolute;left:6803;top:2078;width:2;height:297" coordorigin="6803,2078" coordsize="0,297" path="m6803,2375l6803,2078e" filled="false" stroked="true" strokeweight=".375pt" strokecolor="#a5eab5">
                <v:path arrowok="t"/>
              </v:shape>
            </v:group>
            <v:group style="position:absolute;left:6813;top:2078;width:2;height:297" coordorigin="6813,2078" coordsize="2,297">
              <v:shape style="position:absolute;left:6813;top:2078;width:2;height:297" coordorigin="6813,2078" coordsize="0,297" path="m6813,2375l6813,2078e" filled="false" stroked="true" strokeweight=".375pt" strokecolor="#a5eab5">
                <v:path arrowok="t"/>
              </v:shape>
            </v:group>
            <v:group style="position:absolute;left:6823;top:2077;width:2;height:298" coordorigin="6823,2077" coordsize="2,298">
              <v:shape style="position:absolute;left:6823;top:2077;width:2;height:298" coordorigin="6823,2077" coordsize="0,298" path="m6823,2375l6823,2077e" filled="false" stroked="true" strokeweight=".375pt" strokecolor="#a5eab5">
                <v:path arrowok="t"/>
              </v:shape>
            </v:group>
            <v:group style="position:absolute;left:6834;top:2076;width:2;height:299" coordorigin="6834,2076" coordsize="2,299">
              <v:shape style="position:absolute;left:6834;top:2076;width:2;height:299" coordorigin="6834,2076" coordsize="0,299" path="m6834,2375l6834,2076e" filled="false" stroked="true" strokeweight=".375pt" strokecolor="#a5eab5">
                <v:path arrowok="t"/>
              </v:shape>
            </v:group>
            <v:group style="position:absolute;left:6844;top:2076;width:2;height:299" coordorigin="6844,2076" coordsize="2,299">
              <v:shape style="position:absolute;left:6844;top:2076;width:2;height:299" coordorigin="6844,2076" coordsize="0,299" path="m6844,2375l6844,2076e" filled="false" stroked="true" strokeweight=".375pt" strokecolor="#a5eab5">
                <v:path arrowok="t"/>
              </v:shape>
            </v:group>
            <v:group style="position:absolute;left:6854;top:2075;width:2;height:300" coordorigin="6854,2075" coordsize="2,300">
              <v:shape style="position:absolute;left:6854;top:2075;width:2;height:300" coordorigin="6854,2075" coordsize="0,300" path="m6854,2375l6854,2075e" filled="false" stroked="true" strokeweight=".375pt" strokecolor="#a5eab5">
                <v:path arrowok="t"/>
              </v:shape>
            </v:group>
            <v:group style="position:absolute;left:6865;top:2074;width:2;height:301" coordorigin="6865,2074" coordsize="2,301">
              <v:shape style="position:absolute;left:6865;top:2074;width:2;height:301" coordorigin="6865,2074" coordsize="0,301" path="m6865,2375l6865,2074e" filled="false" stroked="true" strokeweight=".375pt" strokecolor="#a5eab5">
                <v:path arrowok="t"/>
              </v:shape>
            </v:group>
            <v:group style="position:absolute;left:6875;top:2074;width:2;height:301" coordorigin="6875,2074" coordsize="2,301">
              <v:shape style="position:absolute;left:6875;top:2074;width:2;height:301" coordorigin="6875,2074" coordsize="0,301" path="m6875,2375l6875,2074e" filled="false" stroked="true" strokeweight=".375pt" strokecolor="#a5eab5">
                <v:path arrowok="t"/>
              </v:shape>
            </v:group>
            <v:group style="position:absolute;left:6885;top:2073;width:2;height:302" coordorigin="6885,2073" coordsize="2,302">
              <v:shape style="position:absolute;left:6885;top:2073;width:2;height:302" coordorigin="6885,2073" coordsize="0,302" path="m6885,2375l6885,2073e" filled="false" stroked="true" strokeweight=".375pt" strokecolor="#a5eab5">
                <v:path arrowok="t"/>
              </v:shape>
            </v:group>
            <v:group style="position:absolute;left:6895;top:2073;width:2;height:302" coordorigin="6895,2073" coordsize="2,302">
              <v:shape style="position:absolute;left:6895;top:2073;width:2;height:302" coordorigin="6895,2073" coordsize="0,302" path="m6895,2375l6895,2073e" filled="false" stroked="true" strokeweight=".375pt" strokecolor="#a5eab5">
                <v:path arrowok="t"/>
              </v:shape>
            </v:group>
            <v:group style="position:absolute;left:6906;top:2072;width:2;height:303" coordorigin="6906,2072" coordsize="2,303">
              <v:shape style="position:absolute;left:6906;top:2072;width:2;height:303" coordorigin="6906,2072" coordsize="0,303" path="m6906,2375l6906,2072e" filled="false" stroked="true" strokeweight=".375pt" strokecolor="#a5eab5">
                <v:path arrowok="t"/>
              </v:shape>
            </v:group>
            <v:group style="position:absolute;left:6916;top:2071;width:2;height:304" coordorigin="6916,2071" coordsize="2,304">
              <v:shape style="position:absolute;left:6916;top:2071;width:2;height:304" coordorigin="6916,2071" coordsize="0,304" path="m6916,2375l6916,2071e" filled="false" stroked="true" strokeweight=".375pt" strokecolor="#a5eab5">
                <v:path arrowok="t"/>
              </v:shape>
            </v:group>
            <v:group style="position:absolute;left:6926;top:2071;width:2;height:304" coordorigin="6926,2071" coordsize="2,304">
              <v:shape style="position:absolute;left:6926;top:2071;width:2;height:304" coordorigin="6926,2071" coordsize="0,304" path="m6926,2375l6926,2071e" filled="false" stroked="true" strokeweight=".375pt" strokecolor="#a5eab5">
                <v:path arrowok="t"/>
              </v:shape>
            </v:group>
            <v:group style="position:absolute;left:6936;top:2070;width:2;height:305" coordorigin="6936,2070" coordsize="2,305">
              <v:shape style="position:absolute;left:6936;top:2070;width:2;height:305" coordorigin="6936,2070" coordsize="0,305" path="m6936,2375l6936,2070e" filled="false" stroked="true" strokeweight=".375pt" strokecolor="#a5eab5">
                <v:path arrowok="t"/>
              </v:shape>
            </v:group>
            <v:group style="position:absolute;left:6947;top:2069;width:2;height:306" coordorigin="6947,2069" coordsize="2,306">
              <v:shape style="position:absolute;left:6947;top:2069;width:2;height:306" coordorigin="6947,2069" coordsize="0,306" path="m6947,2375l6947,2069e" filled="false" stroked="true" strokeweight=".375pt" strokecolor="#a5eab5">
                <v:path arrowok="t"/>
              </v:shape>
            </v:group>
            <v:group style="position:absolute;left:6957;top:2069;width:2;height:306" coordorigin="6957,2069" coordsize="2,306">
              <v:shape style="position:absolute;left:6957;top:2069;width:2;height:306" coordorigin="6957,2069" coordsize="0,306" path="m6957,2375l6957,2069e" filled="false" stroked="true" strokeweight=".375pt" strokecolor="#a5eab5">
                <v:path arrowok="t"/>
              </v:shape>
            </v:group>
            <v:group style="position:absolute;left:6967;top:2068;width:2;height:307" coordorigin="6967,2068" coordsize="2,307">
              <v:shape style="position:absolute;left:6967;top:2068;width:2;height:307" coordorigin="6967,2068" coordsize="0,307" path="m6967,2375l6967,2068e" filled="false" stroked="true" strokeweight=".375pt" strokecolor="#a5eab5">
                <v:path arrowok="t"/>
              </v:shape>
            </v:group>
            <v:group style="position:absolute;left:6978;top:2068;width:2;height:307" coordorigin="6978,2068" coordsize="2,307">
              <v:shape style="position:absolute;left:6978;top:2068;width:2;height:307" coordorigin="6978,2068" coordsize="0,307" path="m6978,2375l6978,2068e" filled="false" stroked="true" strokeweight=".375pt" strokecolor="#a5eab5">
                <v:path arrowok="t"/>
              </v:shape>
            </v:group>
            <v:group style="position:absolute;left:6988;top:2067;width:2;height:308" coordorigin="6988,2067" coordsize="2,308">
              <v:shape style="position:absolute;left:6988;top:2067;width:2;height:308" coordorigin="6988,2067" coordsize="0,308" path="m6988,2375l6988,2067e" filled="false" stroked="true" strokeweight=".375pt" strokecolor="#a5eab5">
                <v:path arrowok="t"/>
              </v:shape>
            </v:group>
            <v:group style="position:absolute;left:6998;top:2066;width:2;height:309" coordorigin="6998,2066" coordsize="2,309">
              <v:shape style="position:absolute;left:6998;top:2066;width:2;height:309" coordorigin="6998,2066" coordsize="0,309" path="m6998,2375l6998,2066e" filled="false" stroked="true" strokeweight=".375pt" strokecolor="#a5eab5">
                <v:path arrowok="t"/>
              </v:shape>
            </v:group>
            <v:group style="position:absolute;left:7008;top:2066;width:2;height:309" coordorigin="7008,2066" coordsize="2,309">
              <v:shape style="position:absolute;left:7008;top:2066;width:2;height:309" coordorigin="7008,2066" coordsize="0,309" path="m7008,2375l7008,2066e" filled="false" stroked="true" strokeweight=".375pt" strokecolor="#a5eab5">
                <v:path arrowok="t"/>
              </v:shape>
            </v:group>
            <v:group style="position:absolute;left:7019;top:2065;width:2;height:310" coordorigin="7019,2065" coordsize="2,310">
              <v:shape style="position:absolute;left:7019;top:2065;width:2;height:310" coordorigin="7019,2065" coordsize="0,310" path="m7019,2375l7019,2065e" filled="false" stroked="true" strokeweight=".375pt" strokecolor="#a5eab5">
                <v:path arrowok="t"/>
              </v:shape>
            </v:group>
            <v:group style="position:absolute;left:7029;top:2064;width:2;height:311" coordorigin="7029,2064" coordsize="2,311">
              <v:shape style="position:absolute;left:7029;top:2064;width:2;height:311" coordorigin="7029,2064" coordsize="0,311" path="m7029,2375l7029,2064e" filled="false" stroked="true" strokeweight=".375pt" strokecolor="#a5eab5">
                <v:path arrowok="t"/>
              </v:shape>
            </v:group>
            <v:group style="position:absolute;left:7039;top:2064;width:2;height:311" coordorigin="7039,2064" coordsize="2,311">
              <v:shape style="position:absolute;left:7039;top:2064;width:2;height:311" coordorigin="7039,2064" coordsize="0,311" path="m7039,2375l7039,2064e" filled="false" stroked="true" strokeweight=".375pt" strokecolor="#a5eab5">
                <v:path arrowok="t"/>
              </v:shape>
            </v:group>
            <v:group style="position:absolute;left:7050;top:2063;width:2;height:312" coordorigin="7050,2063" coordsize="2,312">
              <v:shape style="position:absolute;left:7050;top:2063;width:2;height:312" coordorigin="7050,2063" coordsize="0,312" path="m7050,2375l7050,2063e" filled="false" stroked="true" strokeweight=".375pt" strokecolor="#a5eab5">
                <v:path arrowok="t"/>
              </v:shape>
            </v:group>
            <v:group style="position:absolute;left:7060;top:2062;width:2;height:313" coordorigin="7060,2062" coordsize="2,313">
              <v:shape style="position:absolute;left:7060;top:2062;width:2;height:313" coordorigin="7060,2062" coordsize="0,313" path="m7060,2375l7060,2062e" filled="false" stroked="true" strokeweight=".375pt" strokecolor="#a5eab5">
                <v:path arrowok="t"/>
              </v:shape>
            </v:group>
            <v:group style="position:absolute;left:7070;top:2062;width:2;height:313" coordorigin="7070,2062" coordsize="2,313">
              <v:shape style="position:absolute;left:7070;top:2062;width:2;height:313" coordorigin="7070,2062" coordsize="0,313" path="m7070,2375l7070,2062e" filled="false" stroked="true" strokeweight=".375pt" strokecolor="#a5eab5">
                <v:path arrowok="t"/>
              </v:shape>
            </v:group>
            <v:group style="position:absolute;left:7080;top:2061;width:2;height:314" coordorigin="7080,2061" coordsize="2,314">
              <v:shape style="position:absolute;left:7080;top:2061;width:2;height:314" coordorigin="7080,2061" coordsize="0,314" path="m7080,2375l7080,2061e" filled="false" stroked="true" strokeweight=".375pt" strokecolor="#a5eab5">
                <v:path arrowok="t"/>
              </v:shape>
            </v:group>
            <v:group style="position:absolute;left:7091;top:2061;width:2;height:314" coordorigin="7091,2061" coordsize="2,314">
              <v:shape style="position:absolute;left:7091;top:2061;width:2;height:314" coordorigin="7091,2061" coordsize="0,314" path="m7091,2375l7091,2061e" filled="false" stroked="true" strokeweight=".375pt" strokecolor="#a5eab5">
                <v:path arrowok="t"/>
              </v:shape>
            </v:group>
            <v:group style="position:absolute;left:7101;top:2061;width:2;height:314" coordorigin="7101,2061" coordsize="2,314">
              <v:shape style="position:absolute;left:7101;top:2061;width:2;height:314" coordorigin="7101,2061" coordsize="0,314" path="m7101,2375l7101,2061e" filled="false" stroked="true" strokeweight=".375pt" strokecolor="#a5eab5">
                <v:path arrowok="t"/>
              </v:shape>
            </v:group>
            <v:group style="position:absolute;left:7111;top:2061;width:2;height:314" coordorigin="7111,2061" coordsize="2,314">
              <v:shape style="position:absolute;left:7111;top:2061;width:2;height:314" coordorigin="7111,2061" coordsize="0,314" path="m7111,2375l7111,2061e" filled="false" stroked="true" strokeweight=".375pt" strokecolor="#a5eab5">
                <v:path arrowok="t"/>
              </v:shape>
            </v:group>
            <v:group style="position:absolute;left:7121;top:2060;width:2;height:315" coordorigin="7121,2060" coordsize="2,315">
              <v:shape style="position:absolute;left:7121;top:2060;width:2;height:315" coordorigin="7121,2060" coordsize="0,315" path="m7121,2375l7121,2060e" filled="false" stroked="true" strokeweight=".375pt" strokecolor="#a5eab5">
                <v:path arrowok="t"/>
              </v:shape>
            </v:group>
            <v:group style="position:absolute;left:7132;top:2060;width:2;height:315" coordorigin="7132,2060" coordsize="2,315">
              <v:shape style="position:absolute;left:7132;top:2060;width:2;height:315" coordorigin="7132,2060" coordsize="0,315" path="m7132,2375l7132,2060e" filled="false" stroked="true" strokeweight=".375pt" strokecolor="#a5eab5">
                <v:path arrowok="t"/>
              </v:shape>
            </v:group>
            <v:group style="position:absolute;left:7142;top:2060;width:2;height:315" coordorigin="7142,2060" coordsize="2,315">
              <v:shape style="position:absolute;left:7142;top:2060;width:2;height:315" coordorigin="7142,2060" coordsize="0,315" path="m7142,2375l7142,2060e" filled="false" stroked="true" strokeweight=".375pt" strokecolor="#a5eab5">
                <v:path arrowok="t"/>
              </v:shape>
            </v:group>
            <v:group style="position:absolute;left:7152;top:2060;width:2;height:315" coordorigin="7152,2060" coordsize="2,315">
              <v:shape style="position:absolute;left:7152;top:2060;width:2;height:315" coordorigin="7152,2060" coordsize="0,315" path="m7152,2375l7152,2060e" filled="false" stroked="true" strokeweight=".375pt" strokecolor="#a5eab5">
                <v:path arrowok="t"/>
              </v:shape>
            </v:group>
            <v:group style="position:absolute;left:7163;top:2060;width:2;height:315" coordorigin="7163,2060" coordsize="2,315">
              <v:shape style="position:absolute;left:7163;top:2060;width:2;height:315" coordorigin="7163,2060" coordsize="0,315" path="m7163,2375l7163,2060e" filled="false" stroked="true" strokeweight=".375pt" strokecolor="#a5eab5">
                <v:path arrowok="t"/>
              </v:shape>
            </v:group>
            <v:group style="position:absolute;left:7173;top:2060;width:2;height:315" coordorigin="7173,2060" coordsize="2,315">
              <v:shape style="position:absolute;left:7173;top:2060;width:2;height:315" coordorigin="7173,2060" coordsize="0,315" path="m7173,2375l7173,2060e" filled="false" stroked="true" strokeweight=".375pt" strokecolor="#a5eab5">
                <v:path arrowok="t"/>
              </v:shape>
            </v:group>
            <v:group style="position:absolute;left:7183;top:2059;width:2;height:316" coordorigin="7183,2059" coordsize="2,316">
              <v:shape style="position:absolute;left:7183;top:2059;width:2;height:316" coordorigin="7183,2059" coordsize="0,316" path="m7183,2375l7183,2059e" filled="false" stroked="true" strokeweight=".375pt" strokecolor="#a5eab5">
                <v:path arrowok="t"/>
              </v:shape>
            </v:group>
            <v:group style="position:absolute;left:7193;top:2059;width:2;height:316" coordorigin="7193,2059" coordsize="2,316">
              <v:shape style="position:absolute;left:7193;top:2059;width:2;height:316" coordorigin="7193,2059" coordsize="0,316" path="m7193,2375l7193,2059e" filled="false" stroked="true" strokeweight=".375pt" strokecolor="#a5eab5">
                <v:path arrowok="t"/>
              </v:shape>
            </v:group>
            <v:group style="position:absolute;left:7204;top:2059;width:2;height:316" coordorigin="7204,2059" coordsize="2,316">
              <v:shape style="position:absolute;left:7204;top:2059;width:2;height:316" coordorigin="7204,2059" coordsize="0,316" path="m7204,2375l7204,2059e" filled="false" stroked="true" strokeweight=".375pt" strokecolor="#a5eab5">
                <v:path arrowok="t"/>
              </v:shape>
            </v:group>
            <v:group style="position:absolute;left:7214;top:2059;width:2;height:316" coordorigin="7214,2059" coordsize="2,316">
              <v:shape style="position:absolute;left:7214;top:2059;width:2;height:316" coordorigin="7214,2059" coordsize="0,316" path="m7214,2375l7214,2059e" filled="false" stroked="true" strokeweight=".375pt" strokecolor="#a5eab5">
                <v:path arrowok="t"/>
              </v:shape>
            </v:group>
            <v:group style="position:absolute;left:7224;top:2059;width:2;height:316" coordorigin="7224,2059" coordsize="2,316">
              <v:shape style="position:absolute;left:7224;top:2059;width:2;height:316" coordorigin="7224,2059" coordsize="0,316" path="m7224,2375l7224,2059e" filled="false" stroked="true" strokeweight=".375pt" strokecolor="#a5eab5">
                <v:path arrowok="t"/>
              </v:shape>
            </v:group>
            <v:group style="position:absolute;left:7235;top:2058;width:2;height:317" coordorigin="7235,2058" coordsize="2,317">
              <v:shape style="position:absolute;left:7235;top:2058;width:2;height:317" coordorigin="7235,2058" coordsize="0,317" path="m7235,2375l7235,2058e" filled="false" stroked="true" strokeweight=".375pt" strokecolor="#a5eab5">
                <v:path arrowok="t"/>
              </v:shape>
            </v:group>
            <v:group style="position:absolute;left:7245;top:2058;width:2;height:317" coordorigin="7245,2058" coordsize="2,317">
              <v:shape style="position:absolute;left:7245;top:2058;width:2;height:317" coordorigin="7245,2058" coordsize="0,317" path="m7245,2375l7245,2058e" filled="false" stroked="true" strokeweight=".375pt" strokecolor="#a5eab5">
                <v:path arrowok="t"/>
              </v:shape>
            </v:group>
            <v:group style="position:absolute;left:7255;top:2058;width:2;height:317" coordorigin="7255,2058" coordsize="2,317">
              <v:shape style="position:absolute;left:7255;top:2058;width:2;height:317" coordorigin="7255,2058" coordsize="0,317" path="m7255,2375l7255,2058e" filled="false" stroked="true" strokeweight=".375pt" strokecolor="#a5eab5">
                <v:path arrowok="t"/>
              </v:shape>
            </v:group>
            <v:group style="position:absolute;left:7265;top:2058;width:2;height:317" coordorigin="7265,2058" coordsize="2,317">
              <v:shape style="position:absolute;left:7265;top:2058;width:2;height:317" coordorigin="7265,2058" coordsize="0,317" path="m7265,2375l7265,2058e" filled="false" stroked="true" strokeweight=".375pt" strokecolor="#a5eab5">
                <v:path arrowok="t"/>
              </v:shape>
            </v:group>
            <v:group style="position:absolute;left:7276;top:2058;width:2;height:317" coordorigin="7276,2058" coordsize="2,317">
              <v:shape style="position:absolute;left:7276;top:2058;width:2;height:317" coordorigin="7276,2058" coordsize="0,317" path="m7276,2375l7276,2058e" filled="false" stroked="true" strokeweight=".375pt" strokecolor="#a5eab5">
                <v:path arrowok="t"/>
              </v:shape>
            </v:group>
            <v:group style="position:absolute;left:7286;top:2058;width:2;height:317" coordorigin="7286,2058" coordsize="2,317">
              <v:shape style="position:absolute;left:7286;top:2058;width:2;height:317" coordorigin="7286,2058" coordsize="0,317" path="m7286,2375l7286,2058e" filled="false" stroked="true" strokeweight=".375pt" strokecolor="#a5eab5">
                <v:path arrowok="t"/>
              </v:shape>
            </v:group>
            <v:group style="position:absolute;left:7296;top:2057;width:2;height:318" coordorigin="7296,2057" coordsize="2,318">
              <v:shape style="position:absolute;left:7296;top:2057;width:2;height:318" coordorigin="7296,2057" coordsize="0,318" path="m7296,2375l7296,2057e" filled="false" stroked="true" strokeweight=".375pt" strokecolor="#a5eab5">
                <v:path arrowok="t"/>
              </v:shape>
            </v:group>
            <v:group style="position:absolute;left:7306;top:2057;width:2;height:318" coordorigin="7306,2057" coordsize="2,318">
              <v:shape style="position:absolute;left:7306;top:2057;width:2;height:318" coordorigin="7306,2057" coordsize="0,318" path="m7306,2375l7306,2057e" filled="false" stroked="true" strokeweight=".375pt" strokecolor="#a5eab5">
                <v:path arrowok="t"/>
              </v:shape>
            </v:group>
            <v:group style="position:absolute;left:7317;top:2057;width:2;height:318" coordorigin="7317,2057" coordsize="2,318">
              <v:shape style="position:absolute;left:7317;top:2057;width:2;height:318" coordorigin="7317,2057" coordsize="0,318" path="m7317,2375l7317,2057e" filled="false" stroked="true" strokeweight=".375pt" strokecolor="#a5eab5">
                <v:path arrowok="t"/>
              </v:shape>
            </v:group>
            <v:group style="position:absolute;left:7327;top:2057;width:2;height:318" coordorigin="7327,2057" coordsize="2,318">
              <v:shape style="position:absolute;left:7327;top:2057;width:2;height:318" coordorigin="7327,2057" coordsize="0,318" path="m7327,2375l7327,2057e" filled="false" stroked="true" strokeweight=".375pt" strokecolor="#a5eab5">
                <v:path arrowok="t"/>
              </v:shape>
            </v:group>
            <v:group style="position:absolute;left:7337;top:2057;width:2;height:318" coordorigin="7337,2057" coordsize="2,318">
              <v:shape style="position:absolute;left:7337;top:2057;width:2;height:318" coordorigin="7337,2057" coordsize="0,318" path="m7337,2375l7337,2057e" filled="false" stroked="true" strokeweight=".375pt" strokecolor="#a5eab5">
                <v:path arrowok="t"/>
              </v:shape>
            </v:group>
            <v:group style="position:absolute;left:7348;top:2056;width:2;height:319" coordorigin="7348,2056" coordsize="2,319">
              <v:shape style="position:absolute;left:7348;top:2056;width:2;height:319" coordorigin="7348,2056" coordsize="0,319" path="m7348,2375l7348,2056e" filled="false" stroked="true" strokeweight=".375pt" strokecolor="#a5eab5">
                <v:path arrowok="t"/>
              </v:shape>
            </v:group>
            <v:group style="position:absolute;left:7358;top:2056;width:2;height:319" coordorigin="7358,2056" coordsize="2,319">
              <v:shape style="position:absolute;left:7358;top:2056;width:2;height:319" coordorigin="7358,2056" coordsize="0,319" path="m7358,2375l7358,2056e" filled="false" stroked="true" strokeweight=".375pt" strokecolor="#a5eab5">
                <v:path arrowok="t"/>
              </v:shape>
            </v:group>
            <v:group style="position:absolute;left:7368;top:2056;width:2;height:319" coordorigin="7368,2056" coordsize="2,319">
              <v:shape style="position:absolute;left:7368;top:2056;width:2;height:319" coordorigin="7368,2056" coordsize="0,319" path="m7368,2375l7368,2056e" filled="false" stroked="true" strokeweight=".375pt" strokecolor="#a5eab5">
                <v:path arrowok="t"/>
              </v:shape>
            </v:group>
            <v:group style="position:absolute;left:7378;top:2056;width:2;height:319" coordorigin="7378,2056" coordsize="2,319">
              <v:shape style="position:absolute;left:7378;top:2056;width:2;height:319" coordorigin="7378,2056" coordsize="0,319" path="m7378,2375l7378,2056e" filled="false" stroked="true" strokeweight=".375pt" strokecolor="#a5eab5">
                <v:path arrowok="t"/>
              </v:shape>
            </v:group>
            <v:group style="position:absolute;left:7389;top:2056;width:2;height:319" coordorigin="7389,2056" coordsize="2,319">
              <v:shape style="position:absolute;left:7389;top:2056;width:2;height:319" coordorigin="7389,2056" coordsize="0,319" path="m7389,2375l7389,2056e" filled="false" stroked="true" strokeweight=".375pt" strokecolor="#a5eab5">
                <v:path arrowok="t"/>
              </v:shape>
            </v:group>
            <v:group style="position:absolute;left:7399;top:2066;width:2;height:309" coordorigin="7399,2066" coordsize="2,309">
              <v:shape style="position:absolute;left:7399;top:2066;width:2;height:309" coordorigin="7399,2066" coordsize="0,309" path="m7399,2375l7399,2066e" filled="false" stroked="true" strokeweight=".375pt" strokecolor="#a5eab5">
                <v:path arrowok="t"/>
              </v:shape>
            </v:group>
            <v:group style="position:absolute;left:7409;top:2077;width:2;height:298" coordorigin="7409,2077" coordsize="2,298">
              <v:shape style="position:absolute;left:7409;top:2077;width:2;height:298" coordorigin="7409,2077" coordsize="0,298" path="m7409,2375l7409,2077e" filled="false" stroked="true" strokeweight=".375pt" strokecolor="#a5eab5">
                <v:path arrowok="t"/>
              </v:shape>
            </v:group>
            <v:group style="position:absolute;left:7420;top:2088;width:2;height:287" coordorigin="7420,2088" coordsize="2,287">
              <v:shape style="position:absolute;left:7420;top:2088;width:2;height:287" coordorigin="7420,2088" coordsize="0,287" path="m7420,2375l7420,2088e" filled="false" stroked="true" strokeweight=".375pt" strokecolor="#a5eab5">
                <v:path arrowok="t"/>
              </v:shape>
            </v:group>
            <v:group style="position:absolute;left:7430;top:2098;width:2;height:277" coordorigin="7430,2098" coordsize="2,277">
              <v:shape style="position:absolute;left:7430;top:2098;width:2;height:277" coordorigin="7430,2098" coordsize="0,277" path="m7430,2375l7430,2098e" filled="false" stroked="true" strokeweight=".375pt" strokecolor="#a5eab5">
                <v:path arrowok="t"/>
              </v:shape>
            </v:group>
            <v:group style="position:absolute;left:7440;top:2109;width:2;height:266" coordorigin="7440,2109" coordsize="2,266">
              <v:shape style="position:absolute;left:7440;top:2109;width:2;height:266" coordorigin="7440,2109" coordsize="0,266" path="m7440,2375l7440,2109e" filled="false" stroked="true" strokeweight=".375pt" strokecolor="#a5eab5">
                <v:path arrowok="t"/>
              </v:shape>
            </v:group>
            <v:group style="position:absolute;left:7450;top:2120;width:2;height:255" coordorigin="7450,2120" coordsize="2,255">
              <v:shape style="position:absolute;left:7450;top:2120;width:2;height:255" coordorigin="7450,2120" coordsize="0,255" path="m7450,2375l7450,2120e" filled="false" stroked="true" strokeweight=".375pt" strokecolor="#a5eab5">
                <v:path arrowok="t"/>
              </v:shape>
            </v:group>
            <v:group style="position:absolute;left:7461;top:2130;width:2;height:245" coordorigin="7461,2130" coordsize="2,245">
              <v:shape style="position:absolute;left:7461;top:2130;width:2;height:245" coordorigin="7461,2130" coordsize="0,245" path="m7461,2375l7461,2130e" filled="false" stroked="true" strokeweight=".375pt" strokecolor="#a5eab5">
                <v:path arrowok="t"/>
              </v:shape>
            </v:group>
            <v:group style="position:absolute;left:7471;top:2141;width:2;height:234" coordorigin="7471,2141" coordsize="2,234">
              <v:shape style="position:absolute;left:7471;top:2141;width:2;height:234" coordorigin="7471,2141" coordsize="0,234" path="m7471,2375l7471,2141e" filled="false" stroked="true" strokeweight=".375pt" strokecolor="#a5eab5">
                <v:path arrowok="t"/>
              </v:shape>
            </v:group>
            <v:group style="position:absolute;left:7481;top:2151;width:2;height:224" coordorigin="7481,2151" coordsize="2,224">
              <v:shape style="position:absolute;left:7481;top:2151;width:2;height:224" coordorigin="7481,2151" coordsize="0,224" path="m7481,2375l7481,2151e" filled="false" stroked="true" strokeweight=".375pt" strokecolor="#a5eab5">
                <v:path arrowok="t"/>
              </v:shape>
            </v:group>
            <v:group style="position:absolute;left:7491;top:2162;width:2;height:213" coordorigin="7491,2162" coordsize="2,213">
              <v:shape style="position:absolute;left:7491;top:2162;width:2;height:213" coordorigin="7491,2162" coordsize="0,213" path="m7491,2375l7491,2162e" filled="false" stroked="true" strokeweight=".375pt" strokecolor="#a5eab5">
                <v:path arrowok="t"/>
              </v:shape>
            </v:group>
            <v:group style="position:absolute;left:7502;top:2173;width:2;height:202" coordorigin="7502,2173" coordsize="2,202">
              <v:shape style="position:absolute;left:7502;top:2173;width:2;height:202" coordorigin="7502,2173" coordsize="0,202" path="m7502,2375l7502,2173e" filled="false" stroked="true" strokeweight=".375pt" strokecolor="#a5eab5">
                <v:path arrowok="t"/>
              </v:shape>
            </v:group>
            <v:group style="position:absolute;left:7512;top:2183;width:2;height:192" coordorigin="7512,2183" coordsize="2,192">
              <v:shape style="position:absolute;left:7512;top:2183;width:2;height:192" coordorigin="7512,2183" coordsize="0,192" path="m7512,2375l7512,2183e" filled="false" stroked="true" strokeweight=".375pt" strokecolor="#a5eab5">
                <v:path arrowok="t"/>
              </v:shape>
            </v:group>
            <v:group style="position:absolute;left:7522;top:2194;width:2;height:181" coordorigin="7522,2194" coordsize="2,181">
              <v:shape style="position:absolute;left:7522;top:2194;width:2;height:181" coordorigin="7522,2194" coordsize="0,181" path="m7522,2375l7522,2194e" filled="false" stroked="true" strokeweight=".375pt" strokecolor="#a5eab5">
                <v:path arrowok="t"/>
              </v:shape>
            </v:group>
            <v:group style="position:absolute;left:7533;top:2205;width:2;height:170" coordorigin="7533,2205" coordsize="2,170">
              <v:shape style="position:absolute;left:7533;top:2205;width:2;height:170" coordorigin="7533,2205" coordsize="0,170" path="m7533,2375l7533,2205e" filled="false" stroked="true" strokeweight=".375pt" strokecolor="#a5eab5">
                <v:path arrowok="t"/>
              </v:shape>
            </v:group>
            <v:group style="position:absolute;left:7543;top:2215;width:2;height:160" coordorigin="7543,2215" coordsize="2,160">
              <v:shape style="position:absolute;left:7543;top:2215;width:2;height:160" coordorigin="7543,2215" coordsize="0,160" path="m7543,2375l7543,2215e" filled="false" stroked="true" strokeweight=".375pt" strokecolor="#a5eab5">
                <v:path arrowok="t"/>
              </v:shape>
            </v:group>
            <v:group style="position:absolute;left:7553;top:2226;width:2;height:149" coordorigin="7553,2226" coordsize="2,149">
              <v:shape style="position:absolute;left:7553;top:2226;width:2;height:149" coordorigin="7553,2226" coordsize="0,149" path="m7553,2375l7553,2226e" filled="false" stroked="true" strokeweight=".375pt" strokecolor="#a5eab5">
                <v:path arrowok="t"/>
              </v:shape>
            </v:group>
            <v:group style="position:absolute;left:7563;top:2237;width:2;height:138" coordorigin="7563,2237" coordsize="2,138">
              <v:shape style="position:absolute;left:7563;top:2237;width:2;height:138" coordorigin="7563,2237" coordsize="0,138" path="m7563,2375l7563,2237e" filled="false" stroked="true" strokeweight=".375pt" strokecolor="#a5eab5">
                <v:path arrowok="t"/>
              </v:shape>
            </v:group>
            <v:group style="position:absolute;left:7574;top:2247;width:2;height:128" coordorigin="7574,2247" coordsize="2,128">
              <v:shape style="position:absolute;left:7574;top:2247;width:2;height:128" coordorigin="7574,2247" coordsize="0,128" path="m7574,2375l7574,2247e" filled="false" stroked="true" strokeweight=".375pt" strokecolor="#a5eab5">
                <v:path arrowok="t"/>
              </v:shape>
            </v:group>
            <v:group style="position:absolute;left:7584;top:2258;width:2;height:117" coordorigin="7584,2258" coordsize="2,117">
              <v:shape style="position:absolute;left:7584;top:2258;width:2;height:117" coordorigin="7584,2258" coordsize="0,117" path="m7584,2375l7584,2258e" filled="false" stroked="true" strokeweight=".375pt" strokecolor="#a5eab5">
                <v:path arrowok="t"/>
              </v:shape>
            </v:group>
            <v:group style="position:absolute;left:7594;top:2269;width:2;height:106" coordorigin="7594,2269" coordsize="2,106">
              <v:shape style="position:absolute;left:7594;top:2269;width:2;height:106" coordorigin="7594,2269" coordsize="0,106" path="m7594,2375l7594,2269e" filled="false" stroked="true" strokeweight=".375pt" strokecolor="#a5eab5">
                <v:path arrowok="t"/>
              </v:shape>
            </v:group>
            <v:group style="position:absolute;left:7605;top:2279;width:2;height:96" coordorigin="7605,2279" coordsize="2,96">
              <v:shape style="position:absolute;left:7605;top:2279;width:2;height:96" coordorigin="7605,2279" coordsize="0,96" path="m7605,2375l7605,2279e" filled="false" stroked="true" strokeweight=".375pt" strokecolor="#a5eab5">
                <v:path arrowok="t"/>
              </v:shape>
            </v:group>
            <v:group style="position:absolute;left:7615;top:2290;width:2;height:85" coordorigin="7615,2290" coordsize="2,85">
              <v:shape style="position:absolute;left:7615;top:2290;width:2;height:85" coordorigin="7615,2290" coordsize="0,85" path="m7615,2375l7615,2290e" filled="false" stroked="true" strokeweight=".375pt" strokecolor="#a5eab5">
                <v:path arrowok="t"/>
              </v:shape>
            </v:group>
            <v:group style="position:absolute;left:7625;top:2300;width:2;height:75" coordorigin="7625,2300" coordsize="2,75">
              <v:shape style="position:absolute;left:7625;top:2300;width:2;height:75" coordorigin="7625,2300" coordsize="0,75" path="m7625,2375l7625,2300e" filled="false" stroked="true" strokeweight=".375pt" strokecolor="#a5eab5">
                <v:path arrowok="t"/>
              </v:shape>
            </v:group>
            <v:group style="position:absolute;left:7635;top:2311;width:2;height:64" coordorigin="7635,2311" coordsize="2,64">
              <v:shape style="position:absolute;left:7635;top:2311;width:2;height:64" coordorigin="7635,2311" coordsize="0,64" path="m7635,2375l7635,2311e" filled="false" stroked="true" strokeweight=".375pt" strokecolor="#a5eab5">
                <v:path arrowok="t"/>
              </v:shape>
            </v:group>
            <v:group style="position:absolute;left:7646;top:2322;width:2;height:53" coordorigin="7646,2322" coordsize="2,53">
              <v:shape style="position:absolute;left:7646;top:2322;width:2;height:53" coordorigin="7646,2322" coordsize="0,53" path="m7646,2375l7646,2322e" filled="false" stroked="true" strokeweight=".375pt" strokecolor="#a5eab5">
                <v:path arrowok="t"/>
              </v:shape>
            </v:group>
            <v:group style="position:absolute;left:7656;top:2332;width:2;height:43" coordorigin="7656,2332" coordsize="2,43">
              <v:shape style="position:absolute;left:7656;top:2332;width:2;height:43" coordorigin="7656,2332" coordsize="0,43" path="m7656,2375l7656,2332e" filled="false" stroked="true" strokeweight=".375pt" strokecolor="#a5eab5">
                <v:path arrowok="t"/>
              </v:shape>
            </v:group>
            <v:group style="position:absolute;left:7666;top:2343;width:2;height:32" coordorigin="7666,2343" coordsize="2,32">
              <v:shape style="position:absolute;left:7666;top:2343;width:2;height:32" coordorigin="7666,2343" coordsize="0,32" path="m7666,2375l7666,2343e" filled="false" stroked="true" strokeweight=".375pt" strokecolor="#a5eab5">
                <v:path arrowok="t"/>
              </v:shape>
            </v:group>
            <v:group style="position:absolute;left:7676;top:2354;width:2;height:21" coordorigin="7676,2354" coordsize="2,21">
              <v:shape style="position:absolute;left:7676;top:2354;width:2;height:21" coordorigin="7676,2354" coordsize="0,21" path="m7676,2375l7676,2354e" filled="false" stroked="true" strokeweight=".375pt" strokecolor="#a5eab5">
                <v:path arrowok="t"/>
              </v:shape>
            </v:group>
            <v:group style="position:absolute;left:7683;top:2369;width:8;height:2" coordorigin="7683,2369" coordsize="8,2">
              <v:shape style="position:absolute;left:7683;top:2369;width:8;height:2" coordorigin="7683,2369" coordsize="8,0" path="m7683,2369l7690,2369e" filled="false" stroked="true" strokeweight=".550pt" strokecolor="#a5eab5">
                <v:path arrowok="t"/>
              </v:shape>
            </v:group>
            <v:group style="position:absolute;left:297;top:4;width:7400;height:2371" coordorigin="297,4" coordsize="7400,2371">
              <v:shape style="position:absolute;left:297;top:4;width:7400;height:2371" coordorigin="297,4" coordsize="7400,2371" path="m297,2375l7697,2375,7697,4,297,4,297,2375xe" filled="false" stroked="true" strokeweight=".375pt" strokecolor="#000000">
                <v:path arrowok="t"/>
              </v:shape>
              <v:shape style="position:absolute;left:0;top:2253;width:534;height:460" type="#_x0000_t202" filled="false" stroked="false">
                <v:textbox inset="0,0,0,0">
                  <w:txbxContent>
                    <w:p>
                      <w:pPr>
                        <w:spacing w:line="203" w:lineRule="exact" w:before="0"/>
                        <w:ind w:left="1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233;top:2473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04:00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467;top:2473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08:00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3318;top:2473;width:1298;height:57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12:00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54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5"/>
                          <w:sz w:val="24"/>
                        </w:rPr>
                        <w:t>Time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4"/>
                          <w:sz w:val="24"/>
                        </w:rPr>
                        <w:t>of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Day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4933;top:2473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16:00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6167;top:2473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7400;top:2253;width:534;height:460" type="#_x0000_t202" filled="false" stroked="false">
                <v:textbox inset="0,0,0,0">
                  <w:txbxContent>
                    <w:p>
                      <w:pPr>
                        <w:spacing w:line="203" w:lineRule="exact" w:before="0"/>
                        <w:ind w:left="0" w:right="15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0"/>
                        <w:ind w:left="0" w:right="0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268;top:3004;width:844;height:460" type="#_x0000_t202" filled="false" stroked="false">
                <v:textbox inset="0,0,0,0">
                  <w:txbxContent>
                    <w:p>
                      <w:pPr>
                        <w:spacing w:line="192" w:lineRule="auto" w:before="0"/>
                        <w:ind w:left="160" w:right="0" w:hanging="161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1"/>
                          <w:sz w:val="24"/>
                        </w:rPr>
                        <w:t>Baseline </w:t>
                      </w:r>
                      <w:r>
                        <w:rPr>
                          <w:rFonts w:ascii="Times New Roman"/>
                          <w:w w:val="106"/>
                          <w:sz w:val="24"/>
                        </w:rPr>
                        <w:t>Actual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4445;top:3004;width:1106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4"/>
                          <w:sz w:val="24"/>
                        </w:rPr>
                        <w:t>Simulation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4187;top:3224;width:1363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4"/>
                          <w:sz w:val="24"/>
                        </w:rPr>
                        <w:t>Power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2"/>
                          <w:sz w:val="24"/>
                        </w:rPr>
                        <w:t>saving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68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BodyText"/>
        <w:spacing w:line="240" w:lineRule="auto" w:before="55"/>
        <w:ind w:left="1867" w:right="1053"/>
        <w:jc w:val="left"/>
      </w:pPr>
      <w:r>
        <w:rPr/>
        <w:pict>
          <v:group style="position:absolute;margin-left:255.311005pt;margin-top:-30.105846pt;width:29.55pt;height:.1pt;mso-position-horizontal-relative:page;mso-position-vertical-relative:paragraph;z-index:-416752" coordorigin="5106,-602" coordsize="591,2">
            <v:shape style="position:absolute;left:5106;top:-602;width:591;height:2" coordorigin="5106,-602" coordsize="591,0" path="m5106,-602l5697,-602e" filled="false" stroked="true" strokeweight=".75pt" strokecolor="#7296e5">
              <v:path arrowok="t"/>
            </v:shape>
            <w10:wrap type="none"/>
          </v:group>
        </w:pict>
      </w:r>
      <w:r>
        <w:rPr/>
        <w:pict>
          <v:group style="position:absolute;margin-left:255.311005pt;margin-top:-19.105844pt;width:29.55pt;height:.1pt;mso-position-horizontal-relative:page;mso-position-vertical-relative:paragraph;z-index:-416728" coordorigin="5106,-382" coordsize="591,2">
            <v:shape style="position:absolute;left:5106;top:-382;width:591;height:2" coordorigin="5106,-382" coordsize="591,0" path="m5106,-382l5697,-382e" filled="false" stroked="true" strokeweight=".75pt" strokecolor="#fac96d">
              <v:path arrowok="t"/>
            </v:shape>
            <w10:wrap type="none"/>
          </v:group>
        </w:pict>
      </w:r>
      <w:r>
        <w:rPr/>
        <w:pict>
          <v:group style="position:absolute;margin-left:377.261017pt;margin-top:-30.105846pt;width:29.55pt;height:.1pt;mso-position-horizontal-relative:page;mso-position-vertical-relative:paragraph;z-index:-416704" coordorigin="7545,-602" coordsize="591,2">
            <v:shape style="position:absolute;left:7545;top:-602;width:591;height:2" coordorigin="7545,-602" coordsize="591,0" path="m7545,-602l8136,-602e" filled="false" stroked="true" strokeweight=".75pt" strokecolor="#1c4498">
              <v:path arrowok="t"/>
            </v:shape>
            <w10:wrap type="none"/>
          </v:group>
        </w:pict>
      </w:r>
      <w:r>
        <w:rPr/>
        <w:pict>
          <v:group style="position:absolute;margin-left:377.261017pt;margin-top:-19.105844pt;width:29.55pt;height:.1pt;mso-position-horizontal-relative:page;mso-position-vertical-relative:paragraph;z-index:-416680" coordorigin="7545,-382" coordsize="591,2">
            <v:shape style="position:absolute;left:7545;top:-382;width:591;height:2" coordorigin="7545,-382" coordsize="591,0" path="m7545,-382l8136,-382e" filled="false" stroked="true" strokeweight=".375pt" strokecolor="#a5eab5">
              <v:path arrowok="t"/>
            </v:shape>
            <w10:wrap type="none"/>
          </v:group>
        </w:pict>
      </w:r>
      <w:r>
        <w:rPr/>
        <w:pict>
          <v:group style="position:absolute;margin-left:70.616997pt;margin-top:-200.949844pt;width:467.65pt;height:192pt;mso-position-horizontal-relative:page;mso-position-vertical-relative:paragraph;z-index:-416512" coordorigin="1412,-4019" coordsize="9353,3840">
            <v:group style="position:absolute;left:1417;top:-4014;width:9344;height:2" coordorigin="1417,-4014" coordsize="9344,2">
              <v:shape style="position:absolute;left:1417;top:-4014;width:9344;height:2" coordorigin="1417,-4014" coordsize="9344,0" path="m1417,-4014l10760,-4014e" filled="false" stroked="true" strokeweight=".498pt" strokecolor="#000000">
                <v:path arrowok="t"/>
              </v:shape>
            </v:group>
            <v:group style="position:absolute;left:1422;top:-4014;width:2;height:3830" coordorigin="1422,-4014" coordsize="2,3830">
              <v:shape style="position:absolute;left:1422;top:-4014;width:2;height:3830" coordorigin="1422,-4014" coordsize="0,3830" path="m1422,-184l1422,-4014e" filled="false" stroked="true" strokeweight=".498pt" strokecolor="#000000">
                <v:path arrowok="t"/>
              </v:shape>
            </v:group>
            <v:group style="position:absolute;left:10755;top:-4014;width:2;height:3830" coordorigin="10755,-4014" coordsize="2,3830">
              <v:shape style="position:absolute;left:10755;top:-4014;width:2;height:3830" coordorigin="10755,-4014" coordsize="0,3830" path="m10755,-184l10755,-4014e" filled="false" stroked="true" strokeweight=".498pt" strokecolor="#000000">
                <v:path arrowok="t"/>
              </v:shape>
            </v:group>
            <v:group style="position:absolute;left:1417;top:-184;width:9344;height:2" coordorigin="1417,-184" coordsize="9344,2">
              <v:shape style="position:absolute;left:1417;top:-184;width:9344;height:2" coordorigin="1417,-184" coordsize="9344,0" path="m1417,-184l10760,-184e" filled="false" stroked="true" strokeweight=".498pt" strokecolor="#000000">
                <v:path arrowok="t"/>
              </v:shape>
              <v:shape style="position:absolute;left:1850;top:-3845;width:1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6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631;top:-3845;width:1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850;top:-3055;width:1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631;top:-3253;width:300;height:832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</w:t>
                      </w:r>
                      <w:r>
                        <w:rPr>
                          <w:rFonts w:ascii="Arial"/>
                          <w:i/>
                          <w:w w:val="97"/>
                          <w:sz w:val="24"/>
                        </w:rPr>
                        <w:t>.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auto" w:before="6"/>
                        <w:rPr>
                          <w:rFonts w:ascii="Times New Roman" w:hAnsi="Times New Roman" w:cs="Times New Roman" w:eastAsia="Times New Roman"/>
                          <w:sz w:val="27"/>
                          <w:szCs w:val="27"/>
                        </w:rPr>
                      </w:pPr>
                    </w:p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850;top:-2264;width:1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631;top:-2068;width:300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Arial"/>
                          <w:i/>
                          <w:w w:val="97"/>
                          <w:sz w:val="24"/>
                        </w:rPr>
                        <w:t>.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72.5886pt;margin-top:-163.035828pt;width:14pt;height:72.3pt;mso-position-horizontal-relative:page;mso-position-vertical-relative:paragraph;z-index:12664" type="#_x0000_t202" filled="false" stroked="false">
            <v:textbox inset="0,0,0,0" style="layout-flow:vertical;mso-layout-flow-alt:bottom-to-top">
              <w:txbxContent>
                <w:p>
                  <w:pPr>
                    <w:spacing w:line="251" w:lineRule="exact" w:before="0"/>
                    <w:ind w:left="20" w:right="0" w:firstLine="0"/>
                    <w:jc w:val="left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>
                    <w:rPr>
                      <w:rFonts w:ascii="Times New Roman"/>
                      <w:w w:val="104"/>
                      <w:sz w:val="24"/>
                    </w:rPr>
                    <w:t>Power</w:t>
                  </w:r>
                  <w:r>
                    <w:rPr>
                      <w:rFonts w:ascii="Times New Roman"/>
                      <w:spacing w:val="18"/>
                      <w:sz w:val="24"/>
                    </w:rPr>
                    <w:t> 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(</w:t>
                  </w:r>
                  <w:r>
                    <w:rPr>
                      <w:rFonts w:ascii="Arial"/>
                      <w:i/>
                      <w:spacing w:val="24"/>
                      <w:w w:val="113"/>
                      <w:sz w:val="24"/>
                    </w:rPr>
                    <w:t>M</w:t>
                  </w:r>
                  <w:r>
                    <w:rPr>
                      <w:rFonts w:ascii="Arial"/>
                      <w:i/>
                      <w:w w:val="97"/>
                      <w:sz w:val="24"/>
                    </w:rPr>
                    <w:t>W</w:t>
                  </w:r>
                  <w:r>
                    <w:rPr>
                      <w:rFonts w:ascii="Arial"/>
                      <w:i/>
                      <w:spacing w:val="-34"/>
                      <w:sz w:val="24"/>
                    </w:rPr>
                    <w:t> 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)</w:t>
                  </w:r>
                  <w:r>
                    <w:rPr>
                      <w:rFonts w:ascii="Times New Roman"/>
                      <w:sz w:val="24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06.326599pt;margin-top:-182.057816pt;width:14pt;height:110.35pt;mso-position-horizontal-relative:page;mso-position-vertical-relative:paragraph;z-index:12688" type="#_x0000_t20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51" w:lineRule="exact"/>
                    <w:ind w:left="20" w:right="0"/>
                    <w:jc w:val="left"/>
                  </w:pPr>
                  <w:r>
                    <w:rPr>
                      <w:w w:val="104"/>
                    </w:rPr>
                    <w:t>Power</w:t>
                  </w:r>
                  <w:r>
                    <w:rPr>
                      <w:spacing w:val="18"/>
                    </w:rPr>
                    <w:t> </w:t>
                  </w:r>
                  <w:r>
                    <w:rPr>
                      <w:w w:val="102"/>
                    </w:rPr>
                    <w:t>Saving</w:t>
                  </w:r>
                  <w:r>
                    <w:rPr>
                      <w:spacing w:val="18"/>
                    </w:rPr>
                    <w:t> </w:t>
                  </w:r>
                  <w:r>
                    <w:rPr>
                      <w:w w:val="113"/>
                    </w:rPr>
                    <w:t>(</w:t>
                  </w:r>
                  <w:r>
                    <w:rPr>
                      <w:rFonts w:ascii="Arial"/>
                      <w:i/>
                      <w:spacing w:val="24"/>
                      <w:w w:val="113"/>
                    </w:rPr>
                    <w:t>M</w:t>
                  </w:r>
                  <w:r>
                    <w:rPr>
                      <w:rFonts w:ascii="Arial"/>
                      <w:i/>
                      <w:w w:val="97"/>
                    </w:rPr>
                    <w:t>W</w:t>
                  </w:r>
                  <w:r>
                    <w:rPr>
                      <w:rFonts w:ascii="Arial"/>
                      <w:i/>
                      <w:spacing w:val="-34"/>
                    </w:rPr>
                    <w:t> </w:t>
                  </w:r>
                  <w:r>
                    <w:rPr>
                      <w:w w:val="113"/>
                    </w:rPr>
                    <w:t>)</w:t>
                  </w:r>
                  <w:r>
                    <w:rPr/>
                  </w:r>
                </w:p>
              </w:txbxContent>
            </v:textbox>
            <w10:wrap type="none"/>
          </v:shape>
        </w:pict>
      </w:r>
      <w:r>
        <w:rPr>
          <w:w w:val="105"/>
        </w:rPr>
        <w:t>Figure 4.8:  </w:t>
      </w:r>
      <w:bookmarkStart w:name="_bookmark61" w:id="100"/>
      <w:bookmarkEnd w:id="100"/>
      <w:r>
        <w:rPr>
          <w:w w:val="105"/>
        </w:rPr>
        <w:t>Actual</w:t>
      </w:r>
      <w:r>
        <w:rPr>
          <w:w w:val="105"/>
        </w:rPr>
        <w:t> power savings achieved on the</w:t>
      </w:r>
      <w:r>
        <w:rPr>
          <w:spacing w:val="24"/>
          <w:w w:val="105"/>
        </w:rPr>
        <w:t> </w:t>
      </w:r>
      <w:r>
        <w:rPr>
          <w:w w:val="105"/>
        </w:rPr>
        <w:t>system</w:t>
      </w:r>
      <w:r>
        <w:rPr/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352" w:lineRule="auto"/>
        <w:ind w:left="108" w:right="1086" w:firstLine="8"/>
        <w:jc w:val="both"/>
      </w:pPr>
      <w:r>
        <w:rPr>
          <w:w w:val="110"/>
        </w:rPr>
        <w:t>potential interventions. A simulation model was developed to test scenarios. The</w:t>
      </w:r>
      <w:r>
        <w:rPr>
          <w:spacing w:val="15"/>
          <w:w w:val="110"/>
        </w:rPr>
        <w:t> </w:t>
      </w:r>
      <w:r>
        <w:rPr>
          <w:w w:val="110"/>
        </w:rPr>
        <w:t>tested</w:t>
      </w:r>
      <w:r>
        <w:rPr>
          <w:w w:val="111"/>
        </w:rPr>
        <w:t> </w:t>
      </w:r>
      <w:r>
        <w:rPr>
          <w:w w:val="110"/>
        </w:rPr>
        <w:t>interventions</w:t>
      </w:r>
      <w:r>
        <w:rPr>
          <w:spacing w:val="-20"/>
          <w:w w:val="110"/>
        </w:rPr>
        <w:t> </w:t>
      </w:r>
      <w:r>
        <w:rPr>
          <w:w w:val="110"/>
        </w:rPr>
        <w:t>showed</w:t>
      </w:r>
      <w:r>
        <w:rPr>
          <w:spacing w:val="-19"/>
          <w:w w:val="110"/>
        </w:rPr>
        <w:t> </w:t>
      </w:r>
      <w:r>
        <w:rPr>
          <w:w w:val="110"/>
        </w:rPr>
        <w:t>a</w:t>
      </w:r>
      <w:r>
        <w:rPr>
          <w:spacing w:val="-19"/>
          <w:w w:val="110"/>
        </w:rPr>
        <w:t> </w:t>
      </w:r>
      <w:r>
        <w:rPr>
          <w:w w:val="110"/>
        </w:rPr>
        <w:t>P.C.</w:t>
      </w:r>
      <w:r>
        <w:rPr>
          <w:spacing w:val="-19"/>
          <w:w w:val="110"/>
        </w:rPr>
        <w:t> </w:t>
      </w:r>
      <w:r>
        <w:rPr>
          <w:w w:val="110"/>
        </w:rPr>
        <w:t>saving</w:t>
      </w:r>
      <w:r>
        <w:rPr>
          <w:spacing w:val="-19"/>
          <w:w w:val="110"/>
        </w:rPr>
        <w:t> </w:t>
      </w:r>
      <w:r>
        <w:rPr>
          <w:w w:val="110"/>
        </w:rPr>
        <w:t>of</w:t>
      </w:r>
      <w:r>
        <w:rPr>
          <w:spacing w:val="-19"/>
          <w:w w:val="110"/>
        </w:rPr>
        <w:t> </w:t>
      </w:r>
      <w:r>
        <w:rPr>
          <w:w w:val="110"/>
        </w:rPr>
        <w:t>1</w:t>
      </w:r>
      <w:r>
        <w:rPr>
          <w:spacing w:val="-19"/>
          <w:w w:val="110"/>
        </w:rPr>
        <w:t> </w:t>
      </w:r>
      <w:r>
        <w:rPr>
          <w:w w:val="110"/>
        </w:rPr>
        <w:t>MW</w:t>
      </w:r>
      <w:r>
        <w:rPr>
          <w:spacing w:val="-19"/>
          <w:w w:val="110"/>
        </w:rPr>
        <w:t> </w:t>
      </w:r>
      <w:r>
        <w:rPr>
          <w:w w:val="110"/>
        </w:rPr>
        <w:t>which</w:t>
      </w:r>
      <w:r>
        <w:rPr>
          <w:spacing w:val="-19"/>
          <w:w w:val="110"/>
        </w:rPr>
        <w:t> </w:t>
      </w:r>
      <w:r>
        <w:rPr>
          <w:w w:val="110"/>
        </w:rPr>
        <w:t>would</w:t>
      </w:r>
      <w:r>
        <w:rPr>
          <w:spacing w:val="-19"/>
          <w:w w:val="110"/>
        </w:rPr>
        <w:t> </w:t>
      </w:r>
      <w:r>
        <w:rPr>
          <w:w w:val="110"/>
        </w:rPr>
        <w:t>result</w:t>
      </w:r>
      <w:r>
        <w:rPr>
          <w:spacing w:val="-19"/>
          <w:w w:val="110"/>
        </w:rPr>
        <w:t> </w:t>
      </w:r>
      <w:r>
        <w:rPr>
          <w:w w:val="110"/>
        </w:rPr>
        <w:t>in</w:t>
      </w:r>
      <w:r>
        <w:rPr>
          <w:spacing w:val="-19"/>
          <w:w w:val="110"/>
        </w:rPr>
        <w:t> </w:t>
      </w:r>
      <w:r>
        <w:rPr>
          <w:w w:val="110"/>
        </w:rPr>
        <w:t>a</w:t>
      </w:r>
      <w:r>
        <w:rPr>
          <w:spacing w:val="-19"/>
          <w:w w:val="110"/>
        </w:rPr>
        <w:t> </w:t>
      </w:r>
      <w:r>
        <w:rPr>
          <w:w w:val="110"/>
        </w:rPr>
        <w:t>cost</w:t>
      </w:r>
      <w:r>
        <w:rPr>
          <w:spacing w:val="-19"/>
          <w:w w:val="110"/>
        </w:rPr>
        <w:t> </w:t>
      </w:r>
      <w:r>
        <w:rPr>
          <w:w w:val="110"/>
        </w:rPr>
        <w:t>saving</w:t>
      </w:r>
      <w:r>
        <w:rPr>
          <w:spacing w:val="-19"/>
          <w:w w:val="110"/>
        </w:rPr>
        <w:t> </w:t>
      </w:r>
      <w:r>
        <w:rPr>
          <w:w w:val="110"/>
        </w:rPr>
        <w:t>of</w:t>
      </w:r>
      <w:r>
        <w:rPr>
          <w:spacing w:val="-19"/>
          <w:w w:val="110"/>
        </w:rPr>
        <w:t> </w:t>
      </w:r>
      <w:r>
        <w:rPr>
          <w:w w:val="110"/>
        </w:rPr>
        <w:t>R0.9M.</w:t>
      </w:r>
      <w:r>
        <w:rPr>
          <w:w w:val="102"/>
        </w:rPr>
        <w:t> </w:t>
      </w:r>
      <w:r>
        <w:rPr>
          <w:w w:val="110"/>
        </w:rPr>
        <w:t>The simulated was validated by implementation on the actual system leading to</w:t>
      </w:r>
      <w:r>
        <w:rPr>
          <w:spacing w:val="35"/>
          <w:w w:val="110"/>
        </w:rPr>
        <w:t> </w:t>
      </w:r>
      <w:r>
        <w:rPr>
          <w:w w:val="110"/>
        </w:rPr>
        <w:t>similar</w:t>
      </w:r>
      <w:r>
        <w:rPr>
          <w:w w:val="105"/>
        </w:rPr>
        <w:t> </w:t>
      </w:r>
      <w:r>
        <w:rPr>
          <w:w w:val="110"/>
        </w:rPr>
        <w:t>results.</w:t>
      </w:r>
      <w:r>
        <w:rPr/>
      </w:r>
    </w:p>
    <w:p>
      <w:pPr>
        <w:spacing w:after="0" w:line="352" w:lineRule="auto"/>
        <w:jc w:val="both"/>
        <w:sectPr>
          <w:pgSz w:w="11910" w:h="16840"/>
          <w:pgMar w:header="420" w:footer="799" w:top="680" w:bottom="1080" w:left="1300" w:right="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2"/>
        <w:numPr>
          <w:ilvl w:val="1"/>
          <w:numId w:val="25"/>
        </w:numPr>
        <w:tabs>
          <w:tab w:pos="1000" w:val="left" w:leader="none"/>
        </w:tabs>
        <w:spacing w:line="240" w:lineRule="auto" w:before="46" w:after="0"/>
        <w:ind w:left="999" w:right="0" w:hanging="882"/>
        <w:jc w:val="both"/>
        <w:rPr>
          <w:b w:val="0"/>
          <w:bCs w:val="0"/>
        </w:rPr>
      </w:pPr>
      <w:bookmarkStart w:name="Case study 2: Simulated improvements on " w:id="101"/>
      <w:bookmarkEnd w:id="101"/>
      <w:r>
        <w:rPr>
          <w:b w:val="0"/>
        </w:rPr>
      </w:r>
      <w:bookmarkStart w:name="_bookmark62" w:id="102"/>
      <w:bookmarkEnd w:id="102"/>
      <w:r>
        <w:rPr>
          <w:b w:val="0"/>
        </w:rPr>
      </w:r>
      <w:bookmarkStart w:name="_bookmark62" w:id="103"/>
      <w:bookmarkEnd w:id="103"/>
      <w:r>
        <w:rPr/>
        <w:t>Case</w:t>
      </w:r>
      <w:r>
        <w:rPr>
          <w:spacing w:val="-18"/>
        </w:rPr>
        <w:t> </w:t>
      </w:r>
      <w:r>
        <w:rPr/>
        <w:t>study</w:t>
      </w:r>
      <w:r>
        <w:rPr>
          <w:spacing w:val="-19"/>
        </w:rPr>
        <w:t> </w:t>
      </w:r>
      <w:r>
        <w:rPr/>
        <w:t>2:</w:t>
      </w:r>
      <w:r>
        <w:rPr>
          <w:spacing w:val="13"/>
        </w:rPr>
        <w:t> </w:t>
      </w:r>
      <w:r>
        <w:rPr/>
        <w:t>Simulated</w:t>
      </w:r>
      <w:r>
        <w:rPr>
          <w:spacing w:val="-18"/>
        </w:rPr>
        <w:t> </w:t>
      </w:r>
      <w:r>
        <w:rPr/>
        <w:t>improvements</w:t>
      </w:r>
      <w:r>
        <w:rPr>
          <w:spacing w:val="-18"/>
        </w:rPr>
        <w:t> </w:t>
      </w:r>
      <w:r>
        <w:rPr/>
        <w:t>on</w:t>
      </w:r>
      <w:r>
        <w:rPr>
          <w:spacing w:val="-18"/>
        </w:rPr>
        <w:t> </w:t>
      </w:r>
      <w:r>
        <w:rPr/>
        <w:t>mine</w:t>
      </w:r>
      <w:r>
        <w:rPr>
          <w:spacing w:val="-19"/>
        </w:rPr>
        <w:t> </w:t>
      </w:r>
      <w:r>
        <w:rPr/>
        <w:t>B</w:t>
      </w:r>
      <w:r>
        <w:rPr>
          <w:b w:val="0"/>
        </w:rPr>
      </w:r>
    </w:p>
    <w:p>
      <w:pPr>
        <w:pStyle w:val="Heading3"/>
        <w:numPr>
          <w:ilvl w:val="2"/>
          <w:numId w:val="25"/>
        </w:numPr>
        <w:tabs>
          <w:tab w:pos="1104" w:val="left" w:leader="none"/>
        </w:tabs>
        <w:spacing w:line="240" w:lineRule="auto" w:before="276" w:after="0"/>
        <w:ind w:left="1103" w:right="0" w:hanging="986"/>
        <w:jc w:val="both"/>
        <w:rPr>
          <w:b w:val="0"/>
          <w:bCs w:val="0"/>
        </w:rPr>
      </w:pPr>
      <w:r>
        <w:rPr/>
        <w:t>System</w:t>
      </w:r>
      <w:r>
        <w:rPr>
          <w:spacing w:val="35"/>
        </w:rPr>
        <w:t> </w:t>
      </w:r>
      <w:r>
        <w:rPr/>
        <w:t>investigation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left="108" w:right="245" w:firstLine="8"/>
        <w:jc w:val="both"/>
      </w:pPr>
      <w:r>
        <w:rPr>
          <w:w w:val="105"/>
        </w:rPr>
        <w:t>Case</w:t>
      </w:r>
      <w:r>
        <w:rPr>
          <w:spacing w:val="17"/>
          <w:w w:val="105"/>
        </w:rPr>
        <w:t> </w:t>
      </w:r>
      <w:r>
        <w:rPr>
          <w:w w:val="105"/>
        </w:rPr>
        <w:t>study</w:t>
      </w:r>
      <w:r>
        <w:rPr>
          <w:spacing w:val="18"/>
          <w:w w:val="105"/>
        </w:rPr>
        <w:t> </w:t>
      </w:r>
      <w:r>
        <w:rPr>
          <w:w w:val="105"/>
        </w:rPr>
        <w:t>B</w:t>
      </w:r>
      <w:r>
        <w:rPr>
          <w:spacing w:val="17"/>
          <w:w w:val="105"/>
        </w:rPr>
        <w:t> </w:t>
      </w:r>
      <w:r>
        <w:rPr>
          <w:w w:val="105"/>
        </w:rPr>
        <w:t>is</w:t>
      </w:r>
      <w:r>
        <w:rPr>
          <w:spacing w:val="17"/>
          <w:w w:val="105"/>
        </w:rPr>
        <w:t> </w:t>
      </w:r>
      <w:r>
        <w:rPr>
          <w:w w:val="105"/>
        </w:rPr>
        <w:t>large</w:t>
      </w:r>
      <w:r>
        <w:rPr>
          <w:spacing w:val="17"/>
          <w:w w:val="105"/>
        </w:rPr>
        <w:t> </w:t>
      </w:r>
      <w:r>
        <w:rPr>
          <w:w w:val="105"/>
        </w:rPr>
        <w:t>South</w:t>
      </w:r>
      <w:r>
        <w:rPr>
          <w:spacing w:val="17"/>
          <w:w w:val="105"/>
        </w:rPr>
        <w:t> </w:t>
      </w:r>
      <w:r>
        <w:rPr>
          <w:w w:val="105"/>
        </w:rPr>
        <w:t>African</w:t>
      </w:r>
      <w:r>
        <w:rPr>
          <w:spacing w:val="18"/>
          <w:w w:val="105"/>
        </w:rPr>
        <w:t> </w:t>
      </w:r>
      <w:r>
        <w:rPr>
          <w:w w:val="105"/>
        </w:rPr>
        <w:t>gold</w:t>
      </w:r>
      <w:r>
        <w:rPr>
          <w:spacing w:val="18"/>
          <w:w w:val="105"/>
        </w:rPr>
        <w:t> </w:t>
      </w:r>
      <w:r>
        <w:rPr>
          <w:w w:val="105"/>
        </w:rPr>
        <w:t>mine.</w:t>
      </w:r>
      <w:r>
        <w:rPr>
          <w:spacing w:val="46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mine</w:t>
      </w:r>
      <w:r>
        <w:rPr>
          <w:spacing w:val="17"/>
          <w:w w:val="105"/>
        </w:rPr>
        <w:t> </w:t>
      </w:r>
      <w:r>
        <w:rPr>
          <w:w w:val="105"/>
        </w:rPr>
        <w:t>utilises</w:t>
      </w:r>
      <w:r>
        <w:rPr>
          <w:spacing w:val="17"/>
          <w:w w:val="105"/>
        </w:rPr>
        <w:t> </w:t>
      </w:r>
      <w:r>
        <w:rPr>
          <w:w w:val="105"/>
        </w:rPr>
        <w:t>five</w:t>
      </w:r>
      <w:r>
        <w:rPr>
          <w:spacing w:val="18"/>
          <w:w w:val="105"/>
        </w:rPr>
        <w:t> </w:t>
      </w:r>
      <w:r>
        <w:rPr>
          <w:w w:val="105"/>
        </w:rPr>
        <w:t>compressors</w:t>
      </w:r>
      <w:r>
        <w:rPr>
          <w:spacing w:val="18"/>
          <w:w w:val="105"/>
        </w:rPr>
        <w:t> </w:t>
      </w:r>
      <w:r>
        <w:rPr>
          <w:w w:val="105"/>
        </w:rPr>
        <w:t>supply</w:t>
      </w:r>
      <w:r>
        <w:rPr>
          <w:w w:val="106"/>
        </w:rPr>
        <w:t> </w:t>
      </w:r>
      <w:r>
        <w:rPr>
          <w:w w:val="105"/>
        </w:rPr>
        <w:t>compressed</w:t>
      </w:r>
      <w:r>
        <w:rPr>
          <w:spacing w:val="-28"/>
          <w:w w:val="105"/>
        </w:rPr>
        <w:t> </w:t>
      </w:r>
      <w:r>
        <w:rPr>
          <w:w w:val="105"/>
        </w:rPr>
        <w:t>air</w:t>
      </w:r>
      <w:r>
        <w:rPr>
          <w:spacing w:val="-29"/>
          <w:w w:val="105"/>
        </w:rPr>
        <w:t> </w:t>
      </w:r>
      <w:r>
        <w:rPr>
          <w:w w:val="105"/>
        </w:rPr>
        <w:t>to</w:t>
      </w:r>
      <w:r>
        <w:rPr>
          <w:spacing w:val="-29"/>
          <w:w w:val="105"/>
        </w:rPr>
        <w:t> </w:t>
      </w:r>
      <w:r>
        <w:rPr>
          <w:w w:val="105"/>
        </w:rPr>
        <w:t>various</w:t>
      </w:r>
      <w:r>
        <w:rPr>
          <w:spacing w:val="-29"/>
          <w:w w:val="105"/>
        </w:rPr>
        <w:t> </w:t>
      </w:r>
      <w:r>
        <w:rPr>
          <w:w w:val="105"/>
        </w:rPr>
        <w:t>surface</w:t>
      </w:r>
      <w:r>
        <w:rPr>
          <w:spacing w:val="-29"/>
          <w:w w:val="105"/>
        </w:rPr>
        <w:t> </w:t>
      </w:r>
      <w:r>
        <w:rPr>
          <w:w w:val="105"/>
        </w:rPr>
        <w:t>and</w:t>
      </w:r>
      <w:r>
        <w:rPr>
          <w:spacing w:val="-29"/>
          <w:w w:val="105"/>
        </w:rPr>
        <w:t> </w:t>
      </w:r>
      <w:r>
        <w:rPr>
          <w:w w:val="105"/>
        </w:rPr>
        <w:t>underground</w:t>
      </w:r>
      <w:r>
        <w:rPr>
          <w:spacing w:val="-29"/>
          <w:w w:val="105"/>
        </w:rPr>
        <w:t> </w:t>
      </w:r>
      <w:r>
        <w:rPr>
          <w:w w:val="105"/>
        </w:rPr>
        <w:t>operations.</w:t>
      </w:r>
      <w:r>
        <w:rPr>
          <w:spacing w:val="1"/>
          <w:w w:val="105"/>
        </w:rPr>
        <w:t> </w:t>
      </w:r>
      <w:r>
        <w:rPr>
          <w:w w:val="105"/>
        </w:rPr>
        <w:t>An</w:t>
      </w:r>
      <w:r>
        <w:rPr>
          <w:spacing w:val="-29"/>
          <w:w w:val="105"/>
        </w:rPr>
        <w:t> </w:t>
      </w:r>
      <w:r>
        <w:rPr>
          <w:w w:val="105"/>
        </w:rPr>
        <w:t>investigation</w:t>
      </w:r>
      <w:r>
        <w:rPr>
          <w:spacing w:val="-29"/>
          <w:w w:val="105"/>
        </w:rPr>
        <w:t> </w:t>
      </w:r>
      <w:r>
        <w:rPr>
          <w:w w:val="105"/>
        </w:rPr>
        <w:t>was</w:t>
      </w:r>
      <w:r>
        <w:rPr>
          <w:spacing w:val="-29"/>
          <w:w w:val="105"/>
        </w:rPr>
        <w:t> </w:t>
      </w:r>
      <w:r>
        <w:rPr>
          <w:w w:val="105"/>
        </w:rPr>
        <w:t>performed</w:t>
      </w:r>
      <w:r>
        <w:rPr>
          <w:w w:val="101"/>
        </w:rPr>
        <w:t> </w:t>
      </w:r>
      <w:r>
        <w:rPr>
          <w:w w:val="105"/>
        </w:rPr>
        <w:t>to gather the data and information required to build a simulation model of the network.</w:t>
      </w:r>
      <w:r>
        <w:rPr>
          <w:spacing w:val="48"/>
          <w:w w:val="105"/>
        </w:rPr>
        <w:t> </w:t>
      </w:r>
      <w:r>
        <w:rPr>
          <w:w w:val="105"/>
        </w:rPr>
        <w:t>As</w:t>
      </w:r>
      <w:r>
        <w:rPr>
          <w:w w:val="99"/>
        </w:rPr>
        <w:t> </w:t>
      </w:r>
      <w:r>
        <w:rPr>
          <w:w w:val="105"/>
        </w:rPr>
        <w:t>well as to identify potential simulation </w:t>
      </w:r>
      <w:r>
        <w:rPr>
          <w:spacing w:val="5"/>
          <w:w w:val="105"/>
        </w:rPr>
        <w:t> </w:t>
      </w:r>
      <w:r>
        <w:rPr>
          <w:w w:val="105"/>
        </w:rPr>
        <w:t>scenarios.</w:t>
      </w:r>
      <w:r>
        <w:rPr/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3675" w:lineRule="exact"/>
        <w:ind w:left="113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73"/>
          <w:sz w:val="20"/>
          <w:szCs w:val="20"/>
        </w:rPr>
        <w:pict>
          <v:group style="width:474.9pt;height:183.8pt;mso-position-horizontal-relative:char;mso-position-vertical-relative:line" coordorigin="0,0" coordsize="9498,3676">
            <v:group style="position:absolute;left:4;top:4;width:9490;height:2" coordorigin="4,4" coordsize="9490,2">
              <v:shape style="position:absolute;left:4;top:4;width:9490;height:2" coordorigin="4,4" coordsize="9490,0" path="m4,4l9494,4e" filled="false" stroked="true" strokeweight=".398pt" strokecolor="#000000">
                <v:path arrowok="t"/>
              </v:shape>
            </v:group>
            <v:group style="position:absolute;left:8;top:4;width:2;height:3668" coordorigin="8,4" coordsize="2,3668">
              <v:shape style="position:absolute;left:8;top:4;width:2;height:3668" coordorigin="8,4" coordsize="0,3668" path="m8,3671l8,4e" filled="false" stroked="true" strokeweight=".398pt" strokecolor="#000000">
                <v:path arrowok="t"/>
              </v:shape>
            </v:group>
            <v:group style="position:absolute;left:9490;top:4;width:2;height:3668" coordorigin="9490,4" coordsize="2,3668">
              <v:shape style="position:absolute;left:9490;top:4;width:2;height:3668" coordorigin="9490,4" coordsize="0,3668" path="m9490,3671l9490,4e" filled="false" stroked="true" strokeweight=".398pt" strokecolor="#000000">
                <v:path arrowok="t"/>
              </v:shape>
            </v:group>
            <v:group style="position:absolute;left:4;top:3671;width:9490;height:2" coordorigin="4,3671" coordsize="9490,2">
              <v:shape style="position:absolute;left:4;top:3671;width:9490;height:2" coordorigin="4,3671" coordsize="9490,0" path="m4,3671l9494,3671e" filled="false" stroked="true" strokeweight=".398pt" strokecolor="#000000">
                <v:path arrowok="t"/>
              </v:shape>
              <v:shape style="position:absolute;left:2696;top:164;width:497;height:148" type="#_x0000_t202" filled="false" stroked="false">
                <v:textbox inset="0,0,0,0">
                  <w:txbxContent>
                    <w:p>
                      <w:pPr>
                        <w:spacing w:line="147" w:lineRule="exact" w:before="0"/>
                        <w:ind w:left="0" w:right="0" w:firstLine="0"/>
                        <w:jc w:val="left"/>
                        <w:rPr>
                          <w:rFonts w:ascii="CMU Serif" w:hAnsi="CMU Serif" w:cs="CMU Serif" w:eastAsia="CMU Serif"/>
                          <w:sz w:val="14"/>
                          <w:szCs w:val="14"/>
                        </w:rPr>
                      </w:pPr>
                      <w:r>
                        <w:rPr>
                          <w:rFonts w:ascii="CMU Serif"/>
                          <w:w w:val="104"/>
                          <w:sz w:val="14"/>
                        </w:rPr>
                        <w:t>I</w:t>
                      </w:r>
                      <w:r>
                        <w:rPr>
                          <w:rFonts w:ascii="CMU Serif"/>
                          <w:spacing w:val="-2"/>
                          <w:w w:val="104"/>
                          <w:sz w:val="14"/>
                        </w:rPr>
                        <w:t>n</w:t>
                      </w:r>
                      <w:r>
                        <w:rPr>
                          <w:rFonts w:ascii="CMU Serif"/>
                          <w:spacing w:val="-1"/>
                          <w:w w:val="104"/>
                          <w:sz w:val="14"/>
                        </w:rPr>
                        <w:t>l</w:t>
                      </w:r>
                      <w:r>
                        <w:rPr>
                          <w:rFonts w:ascii="CMU Serif"/>
                          <w:spacing w:val="-12"/>
                          <w:w w:val="104"/>
                          <w:sz w:val="14"/>
                        </w:rPr>
                        <w:t>e</w:t>
                      </w:r>
                      <w:r>
                        <w:rPr>
                          <w:rFonts w:ascii="CMU Serif"/>
                          <w:w w:val="104"/>
                          <w:sz w:val="14"/>
                        </w:rPr>
                        <w:t>t</w:t>
                      </w:r>
                      <w:r>
                        <w:rPr>
                          <w:rFonts w:ascii="CMU Serif"/>
                          <w:spacing w:val="2"/>
                          <w:sz w:val="14"/>
                        </w:rPr>
                        <w:t> </w:t>
                      </w:r>
                      <w:r>
                        <w:rPr>
                          <w:rFonts w:ascii="CMU Serif"/>
                          <w:spacing w:val="6"/>
                          <w:w w:val="104"/>
                          <w:sz w:val="14"/>
                        </w:rPr>
                        <w:t>a</w:t>
                      </w:r>
                      <w:r>
                        <w:rPr>
                          <w:rFonts w:ascii="CMU Serif"/>
                          <w:spacing w:val="-15"/>
                          <w:w w:val="105"/>
                          <w:sz w:val="14"/>
                        </w:rPr>
                        <w:t>i</w:t>
                      </w:r>
                      <w:r>
                        <w:rPr>
                          <w:rFonts w:ascii="CMU Serif"/>
                          <w:w w:val="104"/>
                          <w:sz w:val="14"/>
                        </w:rPr>
                        <w:t>r</w:t>
                      </w:r>
                      <w:r>
                        <w:rPr>
                          <w:rFonts w:ascii="CMU Serif"/>
                          <w:sz w:val="14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73"/>
          <w:sz w:val="20"/>
          <w:szCs w:val="2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pStyle w:val="BodyText"/>
        <w:spacing w:line="240" w:lineRule="auto" w:before="55"/>
        <w:ind w:left="1944" w:right="230"/>
        <w:jc w:val="left"/>
      </w:pPr>
      <w:r>
        <w:rPr/>
        <w:pict>
          <v:group style="position:absolute;margin-left:109.031906pt;margin-top:-173.36705pt;width:393.15pt;height:154.5pt;mso-position-horizontal-relative:page;mso-position-vertical-relative:paragraph;z-index:-416272" coordorigin="2181,-3467" coordsize="7863,3090">
            <v:group style="position:absolute;left:2458;top:-3167;width:454;height:454" coordorigin="2458,-3167" coordsize="454,454">
              <v:shape style="position:absolute;left:2458;top:-3167;width:454;height:454" coordorigin="2458,-3167" coordsize="454,454" path="m2458,-3167l2458,-2714,2911,-2850,2911,-3031,2458,-3167xe" filled="true" fillcolor="#a6c3dd" stroked="false">
                <v:path arrowok="t"/>
                <v:fill type="solid"/>
              </v:shape>
            </v:group>
            <v:group style="position:absolute;left:2458;top:-3167;width:454;height:454" coordorigin="2458,-3167" coordsize="454,454">
              <v:shape style="position:absolute;left:2458;top:-3167;width:454;height:454" coordorigin="2458,-3167" coordsize="454,454" path="m2458,-3167l2458,-2714,2911,-2850,2911,-3031,2458,-3167xe" filled="false" stroked="true" strokeweight=".666929pt" strokecolor="#404040">
                <v:path arrowok="t"/>
              </v:shape>
            </v:group>
            <v:group style="position:absolute;left:2458;top:-3281;width:2;height:67" coordorigin="2458,-3281" coordsize="2,67">
              <v:shape style="position:absolute;left:2458;top:-3281;width:2;height:67" coordorigin="2458,-3281" coordsize="0,67" path="m2458,-3281l2458,-3214e" filled="false" stroked="true" strokeweight=".666929pt" strokecolor="#404040">
                <v:path arrowok="t"/>
              </v:shape>
            </v:group>
            <v:group style="position:absolute;left:2533;top:-2941;width:256;height:2" coordorigin="2533,-2941" coordsize="256,2">
              <v:shape style="position:absolute;left:2533;top:-2941;width:256;height:2" coordorigin="2533,-2941" coordsize="256,0" path="m2533,-2941l2789,-2941e" filled="false" stroked="true" strokeweight=".666929pt" strokecolor="#404040">
                <v:path arrowok="t"/>
              </v:shape>
            </v:group>
            <v:group style="position:absolute;left:2911;top:-2850;width:2;height:203" coordorigin="2911,-2850" coordsize="2,203">
              <v:shape style="position:absolute;left:2911;top:-2850;width:2;height:203" coordorigin="2911,-2850" coordsize="0,203" path="m2911,-2850l2911,-2647e" filled="false" stroked="true" strokeweight=".666929pt" strokecolor="#404040">
                <v:path arrowok="t"/>
              </v:shape>
            </v:group>
            <v:group style="position:absolute;left:2400;top:-3225;width:117;height:59" coordorigin="2400,-3225" coordsize="117,59">
              <v:shape style="position:absolute;left:2400;top:-3225;width:117;height:59" coordorigin="2400,-3225" coordsize="117,59" path="m2516,-3225l2400,-3225,2458,-3167,2516,-3225xe" filled="true" fillcolor="#404040" stroked="false">
                <v:path arrowok="t"/>
                <v:fill type="solid"/>
              </v:shape>
            </v:group>
            <v:group style="position:absolute;left:2777;top:-2999;width:59;height:117" coordorigin="2777,-2999" coordsize="59,117">
              <v:shape style="position:absolute;left:2777;top:-2999;width:59;height:117" coordorigin="2777,-2999" coordsize="59,117" path="m2777,-2999l2777,-2883,2836,-2941,2777,-2999xe" filled="true" fillcolor="#404040" stroked="false">
                <v:path arrowok="t"/>
                <v:fill type="solid"/>
              </v:shape>
            </v:group>
            <v:group style="position:absolute;left:2853;top:-2659;width:117;height:59" coordorigin="2853,-2659" coordsize="117,59">
              <v:shape style="position:absolute;left:2853;top:-2659;width:117;height:59" coordorigin="2853,-2659" coordsize="117,59" path="m2969,-2659l2853,-2659,2911,-2601,2969,-2659xe" filled="true" fillcolor="#404040" stroked="false">
                <v:path arrowok="t"/>
                <v:fill type="solid"/>
              </v:shape>
            </v:group>
            <v:group style="position:absolute;left:2911;top:-2601;width:2;height:207" coordorigin="2911,-2601" coordsize="2,207">
              <v:shape style="position:absolute;left:2911;top:-2601;width:2;height:207" coordorigin="2911,-2601" coordsize="0,207" path="m2911,-2601l2911,-2394e" filled="false" stroked="true" strokeweight=".88835pt" strokecolor="#253158">
                <v:path arrowok="t"/>
              </v:shape>
            </v:group>
            <v:group style="position:absolute;left:3417;top:-3167;width:454;height:454" coordorigin="3417,-3167" coordsize="454,454">
              <v:shape style="position:absolute;left:3417;top:-3167;width:454;height:454" coordorigin="3417,-3167" coordsize="454,454" path="m3417,-3167l3417,-2714,3870,-2850,3870,-3031,3417,-3167xe" filled="true" fillcolor="#a6c3dd" stroked="false">
                <v:path arrowok="t"/>
                <v:fill type="solid"/>
              </v:shape>
            </v:group>
            <v:group style="position:absolute;left:3417;top:-3167;width:454;height:454" coordorigin="3417,-3167" coordsize="454,454">
              <v:shape style="position:absolute;left:3417;top:-3167;width:454;height:454" coordorigin="3417,-3167" coordsize="454,454" path="m3417,-3167l3417,-2714,3870,-2850,3870,-3031,3417,-3167xe" filled="false" stroked="true" strokeweight=".666929pt" strokecolor="#404040">
                <v:path arrowok="t"/>
              </v:shape>
            </v:group>
            <v:group style="position:absolute;left:3417;top:-3281;width:2;height:67" coordorigin="3417,-3281" coordsize="2,67">
              <v:shape style="position:absolute;left:3417;top:-3281;width:2;height:67" coordorigin="3417,-3281" coordsize="0,67" path="m3417,-3281l3417,-3214e" filled="false" stroked="true" strokeweight=".666929pt" strokecolor="#404040">
                <v:path arrowok="t"/>
              </v:shape>
            </v:group>
            <v:group style="position:absolute;left:3493;top:-2941;width:256;height:2" coordorigin="3493,-2941" coordsize="256,2">
              <v:shape style="position:absolute;left:3493;top:-2941;width:256;height:2" coordorigin="3493,-2941" coordsize="256,0" path="m3493,-2941l3748,-2941e" filled="false" stroked="true" strokeweight=".666929pt" strokecolor="#404040">
                <v:path arrowok="t"/>
              </v:shape>
            </v:group>
            <v:group style="position:absolute;left:3870;top:-2850;width:2;height:203" coordorigin="3870,-2850" coordsize="2,203">
              <v:shape style="position:absolute;left:3870;top:-2850;width:2;height:203" coordorigin="3870,-2850" coordsize="0,203" path="m3870,-2850l3870,-2647e" filled="false" stroked="true" strokeweight=".666929pt" strokecolor="#404040">
                <v:path arrowok="t"/>
              </v:shape>
            </v:group>
            <v:group style="position:absolute;left:3359;top:-3225;width:117;height:59" coordorigin="3359,-3225" coordsize="117,59">
              <v:shape style="position:absolute;left:3359;top:-3225;width:117;height:59" coordorigin="3359,-3225" coordsize="117,59" path="m3475,-3225l3359,-3225,3417,-3167,3475,-3225xe" filled="true" fillcolor="#404040" stroked="false">
                <v:path arrowok="t"/>
                <v:fill type="solid"/>
              </v:shape>
            </v:group>
            <v:group style="position:absolute;left:3737;top:-2999;width:59;height:117" coordorigin="3737,-2999" coordsize="59,117">
              <v:shape style="position:absolute;left:3737;top:-2999;width:59;height:117" coordorigin="3737,-2999" coordsize="59,117" path="m3737,-2999l3737,-2883,3795,-2941,3737,-2999xe" filled="true" fillcolor="#404040" stroked="false">
                <v:path arrowok="t"/>
                <v:fill type="solid"/>
              </v:shape>
            </v:group>
            <v:group style="position:absolute;left:3812;top:-2659;width:117;height:59" coordorigin="3812,-2659" coordsize="117,59">
              <v:shape style="position:absolute;left:3812;top:-2659;width:117;height:59" coordorigin="3812,-2659" coordsize="117,59" path="m3929,-2659l3812,-2659,3870,-2601,3929,-2659xe" filled="true" fillcolor="#404040" stroked="false">
                <v:path arrowok="t"/>
                <v:fill type="solid"/>
              </v:shape>
            </v:group>
            <v:group style="position:absolute;left:3870;top:-2601;width:27;height:207" coordorigin="3870,-2601" coordsize="27,207">
              <v:shape style="position:absolute;left:3870;top:-2601;width:27;height:207" coordorigin="3870,-2601" coordsize="27,207" path="m3870,-2601l3870,-2394,3897,-2394e" filled="false" stroked="true" strokeweight=".88835pt" strokecolor="#253158">
                <v:path arrowok="t"/>
              </v:shape>
            </v:group>
            <v:group style="position:absolute;left:4377;top:-3167;width:454;height:454" coordorigin="4377,-3167" coordsize="454,454">
              <v:shape style="position:absolute;left:4377;top:-3167;width:454;height:454" coordorigin="4377,-3167" coordsize="454,454" path="m4377,-3167l4377,-2714,4830,-2850,4830,-3031,4377,-3167xe" filled="true" fillcolor="#a6c3dd" stroked="false">
                <v:path arrowok="t"/>
                <v:fill type="solid"/>
              </v:shape>
            </v:group>
            <v:group style="position:absolute;left:4377;top:-3167;width:454;height:454" coordorigin="4377,-3167" coordsize="454,454">
              <v:shape style="position:absolute;left:4377;top:-3167;width:454;height:454" coordorigin="4377,-3167" coordsize="454,454" path="m4377,-3167l4377,-2714,4830,-2850,4830,-3031,4377,-3167xe" filled="false" stroked="true" strokeweight=".666929pt" strokecolor="#404040">
                <v:path arrowok="t"/>
              </v:shape>
            </v:group>
            <v:group style="position:absolute;left:4377;top:-3281;width:2;height:67" coordorigin="4377,-3281" coordsize="2,67">
              <v:shape style="position:absolute;left:4377;top:-3281;width:2;height:67" coordorigin="4377,-3281" coordsize="0,67" path="m4377,-3281l4377,-3214e" filled="false" stroked="true" strokeweight=".666929pt" strokecolor="#404040">
                <v:path arrowok="t"/>
              </v:shape>
            </v:group>
            <v:group style="position:absolute;left:4452;top:-2941;width:256;height:2" coordorigin="4452,-2941" coordsize="256,2">
              <v:shape style="position:absolute;left:4452;top:-2941;width:256;height:2" coordorigin="4452,-2941" coordsize="256,0" path="m4452,-2941l4708,-2941e" filled="false" stroked="true" strokeweight=".666929pt" strokecolor="#404040">
                <v:path arrowok="t"/>
              </v:shape>
            </v:group>
            <v:group style="position:absolute;left:4830;top:-2850;width:2;height:203" coordorigin="4830,-2850" coordsize="2,203">
              <v:shape style="position:absolute;left:4830;top:-2850;width:2;height:203" coordorigin="4830,-2850" coordsize="0,203" path="m4830,-2850l4830,-2647e" filled="false" stroked="true" strokeweight=".666929pt" strokecolor="#404040">
                <v:path arrowok="t"/>
              </v:shape>
            </v:group>
            <v:group style="position:absolute;left:4319;top:-3225;width:117;height:59" coordorigin="4319,-3225" coordsize="117,59">
              <v:shape style="position:absolute;left:4319;top:-3225;width:117;height:59" coordorigin="4319,-3225" coordsize="117,59" path="m4435,-3225l4319,-3225,4377,-3167,4435,-3225xe" filled="true" fillcolor="#404040" stroked="false">
                <v:path arrowok="t"/>
                <v:fill type="solid"/>
              </v:shape>
            </v:group>
            <v:group style="position:absolute;left:4696;top:-2999;width:59;height:117" coordorigin="4696,-2999" coordsize="59,117">
              <v:shape style="position:absolute;left:4696;top:-2999;width:59;height:117" coordorigin="4696,-2999" coordsize="59,117" path="m4696,-2999l4696,-2883,4754,-2941,4696,-2999xe" filled="true" fillcolor="#404040" stroked="false">
                <v:path arrowok="t"/>
                <v:fill type="solid"/>
              </v:shape>
            </v:group>
            <v:group style="position:absolute;left:4772;top:-2659;width:117;height:59" coordorigin="4772,-2659" coordsize="117,59">
              <v:shape style="position:absolute;left:4772;top:-2659;width:117;height:59" coordorigin="4772,-2659" coordsize="117,59" path="m4888,-2659l4772,-2659,4830,-2601,4888,-2659xe" filled="true" fillcolor="#404040" stroked="false">
                <v:path arrowok="t"/>
                <v:fill type="solid"/>
              </v:shape>
            </v:group>
            <v:group style="position:absolute;left:4830;top:-2601;width:27;height:207" coordorigin="4830,-2601" coordsize="27,207">
              <v:shape style="position:absolute;left:4830;top:-2601;width:27;height:207" coordorigin="4830,-2601" coordsize="27,207" path="m4830,-2601l4830,-2394,4856,-2394e" filled="false" stroked="true" strokeweight=".88835pt" strokecolor="#253158">
                <v:path arrowok="t"/>
              </v:shape>
            </v:group>
            <v:group style="position:absolute;left:5336;top:-3167;width:454;height:454" coordorigin="5336,-3167" coordsize="454,454">
              <v:shape style="position:absolute;left:5336;top:-3167;width:454;height:454" coordorigin="5336,-3167" coordsize="454,454" path="m5336,-3167l5336,-2714,5789,-2850,5789,-3031,5336,-3167xe" filled="true" fillcolor="#00af50" stroked="false">
                <v:path arrowok="t"/>
                <v:fill type="solid"/>
              </v:shape>
            </v:group>
            <v:group style="position:absolute;left:5336;top:-3167;width:454;height:454" coordorigin="5336,-3167" coordsize="454,454">
              <v:shape style="position:absolute;left:5336;top:-3167;width:454;height:454" coordorigin="5336,-3167" coordsize="454,454" path="m5336,-3167l5336,-2714,5789,-2850,5789,-3031,5336,-3167xe" filled="false" stroked="true" strokeweight=".666929pt" strokecolor="#404040">
                <v:path arrowok="t"/>
              </v:shape>
            </v:group>
            <v:group style="position:absolute;left:5336;top:-3281;width:2;height:67" coordorigin="5336,-3281" coordsize="2,67">
              <v:shape style="position:absolute;left:5336;top:-3281;width:2;height:67" coordorigin="5336,-3281" coordsize="0,67" path="m5336,-3281l5336,-3214e" filled="false" stroked="true" strokeweight=".666929pt" strokecolor="#404040">
                <v:path arrowok="t"/>
              </v:shape>
            </v:group>
            <v:group style="position:absolute;left:5412;top:-2941;width:256;height:2" coordorigin="5412,-2941" coordsize="256,2">
              <v:shape style="position:absolute;left:5412;top:-2941;width:256;height:2" coordorigin="5412,-2941" coordsize="256,0" path="m5412,-2941l5667,-2941e" filled="false" stroked="true" strokeweight=".666929pt" strokecolor="#404040">
                <v:path arrowok="t"/>
              </v:shape>
            </v:group>
            <v:group style="position:absolute;left:5789;top:-2850;width:2;height:203" coordorigin="5789,-2850" coordsize="2,203">
              <v:shape style="position:absolute;left:5789;top:-2850;width:2;height:203" coordorigin="5789,-2850" coordsize="0,203" path="m5789,-2850l5789,-2647e" filled="false" stroked="true" strokeweight=".666929pt" strokecolor="#404040">
                <v:path arrowok="t"/>
              </v:shape>
            </v:group>
            <v:group style="position:absolute;left:5278;top:-3225;width:117;height:59" coordorigin="5278,-3225" coordsize="117,59">
              <v:shape style="position:absolute;left:5278;top:-3225;width:117;height:59" coordorigin="5278,-3225" coordsize="117,59" path="m5394,-3225l5278,-3225,5336,-3167,5394,-3225xe" filled="true" fillcolor="#404040" stroked="false">
                <v:path arrowok="t"/>
                <v:fill type="solid"/>
              </v:shape>
            </v:group>
            <v:group style="position:absolute;left:5656;top:-2999;width:59;height:117" coordorigin="5656,-2999" coordsize="59,117">
              <v:shape style="position:absolute;left:5656;top:-2999;width:59;height:117" coordorigin="5656,-2999" coordsize="59,117" path="m5656,-2999l5656,-2883,5714,-2941,5656,-2999xe" filled="true" fillcolor="#404040" stroked="false">
                <v:path arrowok="t"/>
                <v:fill type="solid"/>
              </v:shape>
            </v:group>
            <v:group style="position:absolute;left:5731;top:-2659;width:117;height:59" coordorigin="5731,-2659" coordsize="117,59">
              <v:shape style="position:absolute;left:5731;top:-2659;width:117;height:59" coordorigin="5731,-2659" coordsize="117,59" path="m5847,-2659l5731,-2659,5789,-2601,5847,-2659xe" filled="true" fillcolor="#404040" stroked="false">
                <v:path arrowok="t"/>
                <v:fill type="solid"/>
              </v:shape>
            </v:group>
            <v:group style="position:absolute;left:5336;top:-3167;width:454;height:454" coordorigin="5336,-3167" coordsize="454,454">
              <v:shape style="position:absolute;left:5336;top:-3167;width:454;height:454" coordorigin="5336,-3167" coordsize="454,454" path="m5336,-3167l5336,-2714,5789,-2850,5789,-3031,5336,-3167xe" filled="true" fillcolor="#a6c3dd" stroked="false">
                <v:path arrowok="t"/>
                <v:fill type="solid"/>
              </v:shape>
            </v:group>
            <v:group style="position:absolute;left:5336;top:-3167;width:454;height:454" coordorigin="5336,-3167" coordsize="454,454">
              <v:shape style="position:absolute;left:5336;top:-3167;width:454;height:454" coordorigin="5336,-3167" coordsize="454,454" path="m5336,-3167l5336,-2714,5789,-2850,5789,-3031,5336,-3167xe" filled="false" stroked="true" strokeweight=".666929pt" strokecolor="#404040">
                <v:path arrowok="t"/>
              </v:shape>
            </v:group>
            <v:group style="position:absolute;left:5336;top:-3281;width:2;height:67" coordorigin="5336,-3281" coordsize="2,67">
              <v:shape style="position:absolute;left:5336;top:-3281;width:2;height:67" coordorigin="5336,-3281" coordsize="0,67" path="m5336,-3281l5336,-3214e" filled="false" stroked="true" strokeweight=".666929pt" strokecolor="#404040">
                <v:path arrowok="t"/>
              </v:shape>
            </v:group>
            <v:group style="position:absolute;left:5412;top:-2941;width:256;height:2" coordorigin="5412,-2941" coordsize="256,2">
              <v:shape style="position:absolute;left:5412;top:-2941;width:256;height:2" coordorigin="5412,-2941" coordsize="256,0" path="m5412,-2941l5667,-2941e" filled="false" stroked="true" strokeweight=".666929pt" strokecolor="#404040">
                <v:path arrowok="t"/>
              </v:shape>
            </v:group>
            <v:group style="position:absolute;left:5789;top:-2850;width:2;height:203" coordorigin="5789,-2850" coordsize="2,203">
              <v:shape style="position:absolute;left:5789;top:-2850;width:2;height:203" coordorigin="5789,-2850" coordsize="0,203" path="m5789,-2850l5789,-2647e" filled="false" stroked="true" strokeweight=".666929pt" strokecolor="#404040">
                <v:path arrowok="t"/>
              </v:shape>
            </v:group>
            <v:group style="position:absolute;left:5278;top:-3225;width:117;height:59" coordorigin="5278,-3225" coordsize="117,59">
              <v:shape style="position:absolute;left:5278;top:-3225;width:117;height:59" coordorigin="5278,-3225" coordsize="117,59" path="m5394,-3225l5278,-3225,5336,-3167,5394,-3225xe" filled="true" fillcolor="#404040" stroked="false">
                <v:path arrowok="t"/>
                <v:fill type="solid"/>
              </v:shape>
            </v:group>
            <v:group style="position:absolute;left:5656;top:-2999;width:59;height:117" coordorigin="5656,-2999" coordsize="59,117">
              <v:shape style="position:absolute;left:5656;top:-2999;width:59;height:117" coordorigin="5656,-2999" coordsize="59,117" path="m5656,-2999l5656,-2883,5714,-2941,5656,-2999xe" filled="true" fillcolor="#404040" stroked="false">
                <v:path arrowok="t"/>
                <v:fill type="solid"/>
              </v:shape>
            </v:group>
            <v:group style="position:absolute;left:5731;top:-2659;width:117;height:59" coordorigin="5731,-2659" coordsize="117,59">
              <v:shape style="position:absolute;left:5731;top:-2659;width:117;height:59" coordorigin="5731,-2659" coordsize="117,59" path="m5847,-2659l5731,-2659,5789,-2601,5847,-2659xe" filled="true" fillcolor="#404040" stroked="false">
                <v:path arrowok="t"/>
                <v:fill type="solid"/>
              </v:shape>
            </v:group>
            <v:group style="position:absolute;left:5789;top:-2601;width:27;height:207" coordorigin="5789,-2601" coordsize="27,207">
              <v:shape style="position:absolute;left:5789;top:-2601;width:27;height:207" coordorigin="5789,-2601" coordsize="27,207" path="m5789,-2601l5789,-2394,5816,-2394e" filled="false" stroked="true" strokeweight=".88835pt" strokecolor="#253158">
                <v:path arrowok="t"/>
              </v:shape>
            </v:group>
            <v:group style="position:absolute;left:8644;top:-2374;width:10;height:860" coordorigin="8644,-2374" coordsize="10,860">
              <v:shape style="position:absolute;left:8644;top:-2374;width:10;height:860" coordorigin="8644,-2374" coordsize="10,860" path="m8644,-2374l8654,-2374,8654,-1515e" filled="false" stroked="true" strokeweight="2.66505pt" strokecolor="#253158">
                <v:path arrowok="t"/>
              </v:shape>
            </v:group>
            <v:group style="position:absolute;left:8654;top:-2714;width:1080;height:320" coordorigin="8654,-2714" coordsize="1080,320">
              <v:shape style="position:absolute;left:8654;top:-2714;width:1080;height:320" coordorigin="8654,-2714" coordsize="1080,320" path="m8654,-2394l9067,-2394,9067,-2714,9733,-2714e" filled="false" stroked="true" strokeweight=".666929pt" strokecolor="#253158">
                <v:path arrowok="t"/>
              </v:shape>
            </v:group>
            <v:group style="position:absolute;left:9708;top:-2757;width:106;height:96" coordorigin="9708,-2757" coordsize="106,96">
              <v:shape style="position:absolute;left:9708;top:-2757;width:106;height:96" coordorigin="9708,-2757" coordsize="106,96" path="m9712,-2757l9718,-2738,9720,-2718,9719,-2699,9715,-2680,9708,-2661,9813,-2714,9712,-2757xe" filled="true" fillcolor="#253158" stroked="false">
                <v:path arrowok="t"/>
                <v:fill type="solid"/>
              </v:shape>
            </v:group>
            <v:group style="position:absolute;left:6322;top:-3167;width:454;height:454" coordorigin="6322,-3167" coordsize="454,454">
              <v:shape style="position:absolute;left:6322;top:-3167;width:454;height:454" coordorigin="6322,-3167" coordsize="454,454" path="m6322,-3167l6322,-2714,6775,-2850,6775,-3031,6322,-3167xe" filled="true" fillcolor="#7e7e7e" stroked="false">
                <v:path arrowok="t"/>
                <v:fill type="solid"/>
              </v:shape>
            </v:group>
            <v:group style="position:absolute;left:6322;top:-3167;width:454;height:454" coordorigin="6322,-3167" coordsize="454,454">
              <v:shape style="position:absolute;left:6322;top:-3167;width:454;height:454" coordorigin="6322,-3167" coordsize="454,454" path="m6322,-3167l6322,-2714,6775,-2850,6775,-3031,6322,-3167xe" filled="false" stroked="true" strokeweight=".666929pt" strokecolor="#404040">
                <v:path arrowok="t"/>
              </v:shape>
            </v:group>
            <v:group style="position:absolute;left:6322;top:-3281;width:2;height:67" coordorigin="6322,-3281" coordsize="2,67">
              <v:shape style="position:absolute;left:6322;top:-3281;width:2;height:67" coordorigin="6322,-3281" coordsize="0,67" path="m6322,-3281l6322,-3214e" filled="false" stroked="true" strokeweight=".666929pt" strokecolor="#404040">
                <v:path arrowok="t"/>
              </v:shape>
            </v:group>
            <v:group style="position:absolute;left:6397;top:-2941;width:256;height:2" coordorigin="6397,-2941" coordsize="256,2">
              <v:shape style="position:absolute;left:6397;top:-2941;width:256;height:2" coordorigin="6397,-2941" coordsize="256,0" path="m6397,-2941l6653,-2941e" filled="false" stroked="true" strokeweight=".666929pt" strokecolor="#404040">
                <v:path arrowok="t"/>
              </v:shape>
            </v:group>
            <v:group style="position:absolute;left:6775;top:-2850;width:2;height:203" coordorigin="6775,-2850" coordsize="2,203">
              <v:shape style="position:absolute;left:6775;top:-2850;width:2;height:203" coordorigin="6775,-2850" coordsize="0,203" path="m6775,-2850l6775,-2647e" filled="false" stroked="true" strokeweight=".666929pt" strokecolor="#404040">
                <v:path arrowok="t"/>
              </v:shape>
            </v:group>
            <v:group style="position:absolute;left:6264;top:-3225;width:117;height:59" coordorigin="6264,-3225" coordsize="117,59">
              <v:shape style="position:absolute;left:6264;top:-3225;width:117;height:59" coordorigin="6264,-3225" coordsize="117,59" path="m6380,-3225l6264,-3225,6322,-3167,6380,-3225xe" filled="true" fillcolor="#404040" stroked="false">
                <v:path arrowok="t"/>
                <v:fill type="solid"/>
              </v:shape>
            </v:group>
            <v:group style="position:absolute;left:6642;top:-2999;width:59;height:117" coordorigin="6642,-2999" coordsize="59,117">
              <v:shape style="position:absolute;left:6642;top:-2999;width:59;height:117" coordorigin="6642,-2999" coordsize="59,117" path="m6642,-2999l6642,-2883,6700,-2941,6642,-2999xe" filled="true" fillcolor="#404040" stroked="false">
                <v:path arrowok="t"/>
                <v:fill type="solid"/>
              </v:shape>
            </v:group>
            <v:group style="position:absolute;left:6717;top:-2659;width:117;height:59" coordorigin="6717,-2659" coordsize="117,59">
              <v:shape style="position:absolute;left:6717;top:-2659;width:117;height:59" coordorigin="6717,-2659" coordsize="117,59" path="m6833,-2659l6717,-2659,6775,-2601,6833,-2659xe" filled="true" fillcolor="#404040" stroked="false">
                <v:path arrowok="t"/>
                <v:fill type="solid"/>
              </v:shape>
            </v:group>
            <v:group style="position:absolute;left:6775;top:-2601;width:40;height:207" coordorigin="6775,-2601" coordsize="40,207">
              <v:shape style="position:absolute;left:6775;top:-2601;width:40;height:207" coordorigin="6775,-2601" coordsize="40,207" path="m6775,-2601l6775,-2394,6815,-2394e" filled="false" stroked="true" strokeweight=".88835pt" strokecolor="#253158">
                <v:path arrowok="t"/>
              </v:shape>
            </v:group>
            <v:group style="position:absolute;left:2911;top:-2394;width:5743;height:2" coordorigin="2911,-2394" coordsize="5743,2">
              <v:shape style="position:absolute;left:2911;top:-2394;width:5743;height:2" coordorigin="2911,-2394" coordsize="5743,0" path="m2911,-2394l8654,-2394e" filled="false" stroked="true" strokeweight="2.66505pt" strokecolor="#253158">
                <v:path arrowok="t"/>
              </v:shape>
            </v:group>
            <v:group style="position:absolute;left:8209;top:-1515;width:455;height:1000" coordorigin="8209,-1515" coordsize="455,1000">
              <v:shape style="position:absolute;left:8209;top:-1515;width:455;height:1000" coordorigin="8209,-1515" coordsize="455,1000" path="m8664,-1515l8209,-1515,8209,-515e" filled="false" stroked="true" strokeweight="1.7767pt" strokecolor="#253158">
                <v:path arrowok="t"/>
              </v:shape>
            </v:group>
            <v:group style="position:absolute;left:8654;top:-1715;width:1032;height:2" coordorigin="8654,-1715" coordsize="1032,2">
              <v:shape style="position:absolute;left:8654;top:-1715;width:1032;height:2" coordorigin="8654,-1715" coordsize="1032,0" path="m8654,-1715l9686,-1715e" filled="false" stroked="true" strokeweight=".666929pt" strokecolor="#253158">
                <v:path arrowok="t"/>
              </v:shape>
            </v:group>
            <v:group style="position:absolute;left:9672;top:-1768;width:161;height:108" coordorigin="9672,-1768" coordsize="161,108">
              <v:shape style="position:absolute;left:9672;top:-1768;width:161;height:108" coordorigin="9672,-1768" coordsize="161,108" path="m9672,-1768l9672,-1661,9833,-1715,9672,-1768xe" filled="true" fillcolor="#253158" stroked="false">
                <v:path arrowok="t"/>
                <v:fill type="solid"/>
              </v:shape>
            </v:group>
            <v:group style="position:absolute;left:7391;top:-515;width:819;height:2" coordorigin="7391,-515" coordsize="819,2">
              <v:shape style="position:absolute;left:7391;top:-515;width:819;height:2" coordorigin="7391,-515" coordsize="819,0" path="m8209,-515l7391,-515e" filled="false" stroked="true" strokeweight="1.7767pt" strokecolor="#253158">
                <v:path arrowok="t"/>
              </v:shape>
            </v:group>
            <v:group style="position:absolute;left:7170;top:-596;width:241;height:161" coordorigin="7170,-596" coordsize="241,161">
              <v:shape style="position:absolute;left:7170;top:-596;width:241;height:161" coordorigin="7170,-596" coordsize="241,161" path="m7411,-596l7170,-515,7411,-435,7411,-596xe" filled="true" fillcolor="#253158" stroked="false">
                <v:path arrowok="t"/>
                <v:fill type="solid"/>
              </v:shape>
            </v:group>
            <v:group style="position:absolute;left:2458;top:-3461;width:2;height:181" coordorigin="2458,-3461" coordsize="2,181">
              <v:shape style="position:absolute;left:2458;top:-3461;width:2;height:181" coordorigin="2458,-3461" coordsize="0,181" path="m2458,-3281l2458,-3461e" filled="false" stroked="true" strokeweight=".666929pt" strokecolor="#404040">
                <v:path arrowok="t"/>
              </v:shape>
            </v:group>
            <v:group style="position:absolute;left:3417;top:-3461;width:2;height:181" coordorigin="3417,-3461" coordsize="2,181">
              <v:shape style="position:absolute;left:3417;top:-3461;width:2;height:181" coordorigin="3417,-3461" coordsize="0,181" path="m3417,-3281l3417,-3461e" filled="false" stroked="true" strokeweight=".666929pt" strokecolor="#404040">
                <v:path arrowok="t"/>
              </v:shape>
            </v:group>
            <v:group style="position:absolute;left:4377;top:-3461;width:2;height:181" coordorigin="4377,-3461" coordsize="2,181">
              <v:shape style="position:absolute;left:4377;top:-3461;width:2;height:181" coordorigin="4377,-3461" coordsize="0,181" path="m4377,-3281l4377,-3461e" filled="false" stroked="true" strokeweight=".666929pt" strokecolor="#404040">
                <v:path arrowok="t"/>
              </v:shape>
            </v:group>
            <v:group style="position:absolute;left:5336;top:-3461;width:2;height:181" coordorigin="5336,-3461" coordsize="2,181">
              <v:shape style="position:absolute;left:5336;top:-3461;width:2;height:181" coordorigin="5336,-3461" coordsize="0,181" path="m5336,-3281l5336,-3461e" filled="false" stroked="true" strokeweight=".666929pt" strokecolor="#404040">
                <v:path arrowok="t"/>
              </v:shape>
            </v:group>
            <v:group style="position:absolute;left:6322;top:-3461;width:2;height:181" coordorigin="6322,-3461" coordsize="2,181">
              <v:shape style="position:absolute;left:6322;top:-3461;width:2;height:181" coordorigin="6322,-3461" coordsize="0,181" path="m6322,-3281l6322,-3461e" filled="false" stroked="true" strokeweight=".666929pt" strokecolor="#404040">
                <v:path arrowok="t"/>
              </v:shape>
              <v:shape style="position:absolute;left:9591;top:-2933;width:452;height:148" type="#_x0000_t202" filled="false" stroked="false">
                <v:textbox inset="0,0,0,0">
                  <w:txbxContent>
                    <w:p>
                      <w:pPr>
                        <w:spacing w:line="147" w:lineRule="exact" w:before="0"/>
                        <w:ind w:left="0" w:right="0" w:firstLine="0"/>
                        <w:jc w:val="left"/>
                        <w:rPr>
                          <w:rFonts w:ascii="CMU Serif" w:hAnsi="CMU Serif" w:cs="CMU Serif" w:eastAsia="CMU Serif"/>
                          <w:sz w:val="14"/>
                          <w:szCs w:val="14"/>
                        </w:rPr>
                      </w:pPr>
                      <w:r>
                        <w:rPr>
                          <w:rFonts w:ascii="CMU Serif"/>
                          <w:spacing w:val="-2"/>
                          <w:w w:val="104"/>
                          <w:sz w:val="14"/>
                        </w:rPr>
                        <w:t>S</w:t>
                      </w:r>
                      <w:r>
                        <w:rPr>
                          <w:rFonts w:ascii="CMU Serif"/>
                          <w:spacing w:val="-2"/>
                          <w:w w:val="104"/>
                          <w:sz w:val="14"/>
                        </w:rPr>
                        <w:t>u</w:t>
                      </w:r>
                      <w:r>
                        <w:rPr>
                          <w:rFonts w:ascii="CMU Serif"/>
                          <w:spacing w:val="-5"/>
                          <w:w w:val="104"/>
                          <w:sz w:val="14"/>
                        </w:rPr>
                        <w:t>rf</w:t>
                      </w:r>
                      <w:r>
                        <w:rPr>
                          <w:rFonts w:ascii="CMU Serif"/>
                          <w:spacing w:val="6"/>
                          <w:w w:val="104"/>
                          <w:sz w:val="14"/>
                        </w:rPr>
                        <w:t>a</w:t>
                      </w:r>
                      <w:r>
                        <w:rPr>
                          <w:rFonts w:ascii="CMU Serif"/>
                          <w:spacing w:val="-12"/>
                          <w:w w:val="105"/>
                          <w:sz w:val="14"/>
                        </w:rPr>
                        <w:t>c</w:t>
                      </w:r>
                      <w:r>
                        <w:rPr>
                          <w:rFonts w:ascii="CMU Serif"/>
                          <w:w w:val="104"/>
                          <w:sz w:val="14"/>
                        </w:rPr>
                        <w:t>e</w:t>
                      </w:r>
                      <w:r>
                        <w:rPr>
                          <w:rFonts w:ascii="CMU Serif"/>
                          <w:sz w:val="14"/>
                        </w:rPr>
                      </w:r>
                    </w:p>
                  </w:txbxContent>
                </v:textbox>
                <w10:wrap type="none"/>
              </v:shape>
              <v:shape style="position:absolute;left:2490;top:-2269;width:4706;height:148" type="#_x0000_t202" filled="false" stroked="false">
                <v:textbox inset="0,0,0,0">
                  <w:txbxContent>
                    <w:p>
                      <w:pPr>
                        <w:spacing w:line="147" w:lineRule="exact" w:before="0"/>
                        <w:ind w:left="0" w:right="0" w:firstLine="0"/>
                        <w:jc w:val="left"/>
                        <w:rPr>
                          <w:rFonts w:ascii="CMU Serif" w:hAnsi="CMU Serif" w:cs="CMU Serif" w:eastAsia="CMU Serif"/>
                          <w:sz w:val="14"/>
                          <w:szCs w:val="14"/>
                        </w:rPr>
                      </w:pPr>
                      <w:r>
                        <w:rPr>
                          <w:rFonts w:ascii="CMU Serif"/>
                          <w:w w:val="105"/>
                          <w:sz w:val="14"/>
                        </w:rPr>
                        <w:t>C</w:t>
                      </w:r>
                      <w:r>
                        <w:rPr>
                          <w:rFonts w:ascii="CMU Serif"/>
                          <w:spacing w:val="-7"/>
                          <w:w w:val="105"/>
                          <w:sz w:val="14"/>
                        </w:rPr>
                        <w:t>o</w:t>
                      </w:r>
                      <w:r>
                        <w:rPr>
                          <w:rFonts w:ascii="CMU Serif"/>
                          <w:spacing w:val="-2"/>
                          <w:w w:val="104"/>
                          <w:sz w:val="14"/>
                        </w:rPr>
                        <w:t>mp</w:t>
                      </w:r>
                      <w:r>
                        <w:rPr>
                          <w:rFonts w:ascii="CMU Serif"/>
                          <w:spacing w:val="-4"/>
                          <w:w w:val="104"/>
                          <w:sz w:val="14"/>
                        </w:rPr>
                        <w:t>r</w:t>
                      </w:r>
                      <w:r>
                        <w:rPr>
                          <w:rFonts w:ascii="CMU Serif"/>
                          <w:spacing w:val="1"/>
                          <w:w w:val="104"/>
                          <w:sz w:val="14"/>
                        </w:rPr>
                        <w:t>e</w:t>
                      </w:r>
                      <w:r>
                        <w:rPr>
                          <w:rFonts w:ascii="CMU Serif"/>
                          <w:spacing w:val="-5"/>
                          <w:w w:val="104"/>
                          <w:sz w:val="14"/>
                        </w:rPr>
                        <w:t>ss</w:t>
                      </w:r>
                      <w:r>
                        <w:rPr>
                          <w:rFonts w:ascii="CMU Serif"/>
                          <w:spacing w:val="-7"/>
                          <w:w w:val="105"/>
                          <w:sz w:val="14"/>
                        </w:rPr>
                        <w:t>o</w:t>
                      </w:r>
                      <w:r>
                        <w:rPr>
                          <w:rFonts w:ascii="CMU Serif"/>
                          <w:w w:val="104"/>
                          <w:sz w:val="14"/>
                        </w:rPr>
                        <w:t>r</w:t>
                      </w:r>
                      <w:r>
                        <w:rPr>
                          <w:rFonts w:ascii="CMU Serif"/>
                          <w:spacing w:val="1"/>
                          <w:sz w:val="14"/>
                        </w:rPr>
                        <w:t> </w:t>
                      </w:r>
                      <w:r>
                        <w:rPr>
                          <w:rFonts w:ascii="CMU Serif"/>
                          <w:w w:val="105"/>
                          <w:sz w:val="14"/>
                        </w:rPr>
                        <w:t>1</w:t>
                      </w:r>
                      <w:r>
                        <w:rPr>
                          <w:rFonts w:ascii="CMU Serif"/>
                          <w:sz w:val="14"/>
                        </w:rPr>
                        <w:t> </w:t>
                      </w:r>
                      <w:r>
                        <w:rPr>
                          <w:rFonts w:ascii="CMU Serif"/>
                          <w:spacing w:val="21"/>
                          <w:sz w:val="14"/>
                        </w:rPr>
                        <w:t> </w:t>
                      </w:r>
                      <w:r>
                        <w:rPr>
                          <w:rFonts w:ascii="CMU Serif"/>
                          <w:w w:val="105"/>
                          <w:sz w:val="14"/>
                        </w:rPr>
                        <w:t>C</w:t>
                      </w:r>
                      <w:r>
                        <w:rPr>
                          <w:rFonts w:ascii="CMU Serif"/>
                          <w:spacing w:val="-7"/>
                          <w:w w:val="105"/>
                          <w:sz w:val="14"/>
                        </w:rPr>
                        <w:t>o</w:t>
                      </w:r>
                      <w:r>
                        <w:rPr>
                          <w:rFonts w:ascii="CMU Serif"/>
                          <w:spacing w:val="-3"/>
                          <w:w w:val="104"/>
                          <w:sz w:val="14"/>
                        </w:rPr>
                        <w:t>m</w:t>
                      </w:r>
                      <w:r>
                        <w:rPr>
                          <w:rFonts w:ascii="CMU Serif"/>
                          <w:spacing w:val="-2"/>
                          <w:w w:val="104"/>
                          <w:sz w:val="14"/>
                        </w:rPr>
                        <w:t>p</w:t>
                      </w:r>
                      <w:r>
                        <w:rPr>
                          <w:rFonts w:ascii="CMU Serif"/>
                          <w:spacing w:val="-5"/>
                          <w:w w:val="104"/>
                          <w:sz w:val="14"/>
                        </w:rPr>
                        <w:t>r</w:t>
                      </w:r>
                      <w:r>
                        <w:rPr>
                          <w:rFonts w:ascii="CMU Serif"/>
                          <w:spacing w:val="1"/>
                          <w:w w:val="104"/>
                          <w:sz w:val="14"/>
                        </w:rPr>
                        <w:t>e</w:t>
                      </w:r>
                      <w:r>
                        <w:rPr>
                          <w:rFonts w:ascii="CMU Serif"/>
                          <w:spacing w:val="-5"/>
                          <w:w w:val="104"/>
                          <w:sz w:val="14"/>
                        </w:rPr>
                        <w:t>ss</w:t>
                      </w:r>
                      <w:r>
                        <w:rPr>
                          <w:rFonts w:ascii="CMU Serif"/>
                          <w:spacing w:val="-7"/>
                          <w:w w:val="105"/>
                          <w:sz w:val="14"/>
                        </w:rPr>
                        <w:t>o</w:t>
                      </w:r>
                      <w:r>
                        <w:rPr>
                          <w:rFonts w:ascii="CMU Serif"/>
                          <w:w w:val="104"/>
                          <w:sz w:val="14"/>
                        </w:rPr>
                        <w:t>r</w:t>
                      </w:r>
                      <w:r>
                        <w:rPr>
                          <w:rFonts w:ascii="CMU Serif"/>
                          <w:spacing w:val="5"/>
                          <w:sz w:val="14"/>
                        </w:rPr>
                        <w:t> </w:t>
                      </w:r>
                      <w:r>
                        <w:rPr>
                          <w:rFonts w:ascii="CMU Serif"/>
                          <w:w w:val="105"/>
                          <w:sz w:val="14"/>
                        </w:rPr>
                        <w:t>2</w:t>
                      </w:r>
                      <w:r>
                        <w:rPr>
                          <w:rFonts w:ascii="CMU Serif"/>
                          <w:sz w:val="14"/>
                        </w:rPr>
                        <w:t> </w:t>
                      </w:r>
                      <w:r>
                        <w:rPr>
                          <w:rFonts w:ascii="CMU Serif"/>
                          <w:spacing w:val="22"/>
                          <w:sz w:val="14"/>
                        </w:rPr>
                        <w:t> </w:t>
                      </w:r>
                      <w:r>
                        <w:rPr>
                          <w:rFonts w:ascii="CMU Serif"/>
                          <w:w w:val="105"/>
                          <w:sz w:val="14"/>
                        </w:rPr>
                        <w:t>C</w:t>
                      </w:r>
                      <w:r>
                        <w:rPr>
                          <w:rFonts w:ascii="CMU Serif"/>
                          <w:spacing w:val="-7"/>
                          <w:w w:val="105"/>
                          <w:sz w:val="14"/>
                        </w:rPr>
                        <w:t>o</w:t>
                      </w:r>
                      <w:r>
                        <w:rPr>
                          <w:rFonts w:ascii="CMU Serif"/>
                          <w:spacing w:val="-3"/>
                          <w:w w:val="104"/>
                          <w:sz w:val="14"/>
                        </w:rPr>
                        <w:t>m</w:t>
                      </w:r>
                      <w:r>
                        <w:rPr>
                          <w:rFonts w:ascii="CMU Serif"/>
                          <w:spacing w:val="-2"/>
                          <w:w w:val="104"/>
                          <w:sz w:val="14"/>
                        </w:rPr>
                        <w:t>p</w:t>
                      </w:r>
                      <w:r>
                        <w:rPr>
                          <w:rFonts w:ascii="CMU Serif"/>
                          <w:spacing w:val="-5"/>
                          <w:w w:val="104"/>
                          <w:sz w:val="14"/>
                        </w:rPr>
                        <w:t>r</w:t>
                      </w:r>
                      <w:r>
                        <w:rPr>
                          <w:rFonts w:ascii="CMU Serif"/>
                          <w:spacing w:val="1"/>
                          <w:w w:val="104"/>
                          <w:sz w:val="14"/>
                        </w:rPr>
                        <w:t>e</w:t>
                      </w:r>
                      <w:r>
                        <w:rPr>
                          <w:rFonts w:ascii="CMU Serif"/>
                          <w:spacing w:val="-5"/>
                          <w:w w:val="104"/>
                          <w:sz w:val="14"/>
                        </w:rPr>
                        <w:t>ss</w:t>
                      </w:r>
                      <w:r>
                        <w:rPr>
                          <w:rFonts w:ascii="CMU Serif"/>
                          <w:spacing w:val="-7"/>
                          <w:w w:val="105"/>
                          <w:sz w:val="14"/>
                        </w:rPr>
                        <w:t>o</w:t>
                      </w:r>
                      <w:r>
                        <w:rPr>
                          <w:rFonts w:ascii="CMU Serif"/>
                          <w:w w:val="104"/>
                          <w:sz w:val="14"/>
                        </w:rPr>
                        <w:t>r</w:t>
                      </w:r>
                      <w:r>
                        <w:rPr>
                          <w:rFonts w:ascii="CMU Serif"/>
                          <w:spacing w:val="5"/>
                          <w:sz w:val="14"/>
                        </w:rPr>
                        <w:t> </w:t>
                      </w:r>
                      <w:r>
                        <w:rPr>
                          <w:rFonts w:ascii="CMU Serif"/>
                          <w:w w:val="107"/>
                          <w:sz w:val="14"/>
                        </w:rPr>
                        <w:t>3</w:t>
                      </w:r>
                      <w:r>
                        <w:rPr>
                          <w:rFonts w:ascii="CMU Serif"/>
                          <w:sz w:val="14"/>
                        </w:rPr>
                        <w:t> </w:t>
                      </w:r>
                      <w:r>
                        <w:rPr>
                          <w:rFonts w:ascii="CMU Serif"/>
                          <w:spacing w:val="21"/>
                          <w:sz w:val="14"/>
                        </w:rPr>
                        <w:t> </w:t>
                      </w:r>
                      <w:r>
                        <w:rPr>
                          <w:rFonts w:ascii="CMU Serif"/>
                          <w:w w:val="105"/>
                          <w:sz w:val="14"/>
                        </w:rPr>
                        <w:t>C</w:t>
                      </w:r>
                      <w:r>
                        <w:rPr>
                          <w:rFonts w:ascii="CMU Serif"/>
                          <w:spacing w:val="-7"/>
                          <w:w w:val="105"/>
                          <w:sz w:val="14"/>
                        </w:rPr>
                        <w:t>o</w:t>
                      </w:r>
                      <w:r>
                        <w:rPr>
                          <w:rFonts w:ascii="CMU Serif"/>
                          <w:spacing w:val="-3"/>
                          <w:w w:val="104"/>
                          <w:sz w:val="14"/>
                        </w:rPr>
                        <w:t>m</w:t>
                      </w:r>
                      <w:r>
                        <w:rPr>
                          <w:rFonts w:ascii="CMU Serif"/>
                          <w:spacing w:val="-2"/>
                          <w:w w:val="104"/>
                          <w:sz w:val="14"/>
                        </w:rPr>
                        <w:t>p</w:t>
                      </w:r>
                      <w:r>
                        <w:rPr>
                          <w:rFonts w:ascii="CMU Serif"/>
                          <w:spacing w:val="-5"/>
                          <w:w w:val="104"/>
                          <w:sz w:val="14"/>
                        </w:rPr>
                        <w:t>r</w:t>
                      </w:r>
                      <w:r>
                        <w:rPr>
                          <w:rFonts w:ascii="CMU Serif"/>
                          <w:spacing w:val="1"/>
                          <w:w w:val="104"/>
                          <w:sz w:val="14"/>
                        </w:rPr>
                        <w:t>e</w:t>
                      </w:r>
                      <w:r>
                        <w:rPr>
                          <w:rFonts w:ascii="CMU Serif"/>
                          <w:spacing w:val="-5"/>
                          <w:w w:val="104"/>
                          <w:sz w:val="14"/>
                        </w:rPr>
                        <w:t>ss</w:t>
                      </w:r>
                      <w:r>
                        <w:rPr>
                          <w:rFonts w:ascii="CMU Serif"/>
                          <w:spacing w:val="-7"/>
                          <w:w w:val="105"/>
                          <w:sz w:val="14"/>
                        </w:rPr>
                        <w:t>o</w:t>
                      </w:r>
                      <w:r>
                        <w:rPr>
                          <w:rFonts w:ascii="CMU Serif"/>
                          <w:w w:val="104"/>
                          <w:sz w:val="14"/>
                        </w:rPr>
                        <w:t>r</w:t>
                      </w:r>
                      <w:r>
                        <w:rPr>
                          <w:rFonts w:ascii="CMU Serif"/>
                          <w:spacing w:val="5"/>
                          <w:sz w:val="14"/>
                        </w:rPr>
                        <w:t> </w:t>
                      </w:r>
                      <w:r>
                        <w:rPr>
                          <w:rFonts w:ascii="CMU Serif"/>
                          <w:w w:val="105"/>
                          <w:sz w:val="14"/>
                        </w:rPr>
                        <w:t>4</w:t>
                      </w:r>
                      <w:r>
                        <w:rPr>
                          <w:rFonts w:ascii="CMU Serif"/>
                          <w:sz w:val="14"/>
                        </w:rPr>
                        <w:t> </w:t>
                      </w:r>
                      <w:r>
                        <w:rPr>
                          <w:rFonts w:ascii="CMU Serif"/>
                          <w:spacing w:val="21"/>
                          <w:sz w:val="14"/>
                        </w:rPr>
                        <w:t> </w:t>
                      </w:r>
                      <w:r>
                        <w:rPr>
                          <w:rFonts w:ascii="CMU Serif"/>
                          <w:w w:val="105"/>
                          <w:sz w:val="14"/>
                        </w:rPr>
                        <w:t>C</w:t>
                      </w:r>
                      <w:r>
                        <w:rPr>
                          <w:rFonts w:ascii="CMU Serif"/>
                          <w:spacing w:val="-7"/>
                          <w:w w:val="105"/>
                          <w:sz w:val="14"/>
                        </w:rPr>
                        <w:t>o</w:t>
                      </w:r>
                      <w:r>
                        <w:rPr>
                          <w:rFonts w:ascii="CMU Serif"/>
                          <w:spacing w:val="-2"/>
                          <w:w w:val="104"/>
                          <w:sz w:val="14"/>
                        </w:rPr>
                        <w:t>mp</w:t>
                      </w:r>
                      <w:r>
                        <w:rPr>
                          <w:rFonts w:ascii="CMU Serif"/>
                          <w:spacing w:val="-5"/>
                          <w:w w:val="104"/>
                          <w:sz w:val="14"/>
                        </w:rPr>
                        <w:t>r</w:t>
                      </w:r>
                      <w:r>
                        <w:rPr>
                          <w:rFonts w:ascii="CMU Serif"/>
                          <w:spacing w:val="1"/>
                          <w:w w:val="104"/>
                          <w:sz w:val="14"/>
                        </w:rPr>
                        <w:t>e</w:t>
                      </w:r>
                      <w:r>
                        <w:rPr>
                          <w:rFonts w:ascii="CMU Serif"/>
                          <w:spacing w:val="-5"/>
                          <w:w w:val="104"/>
                          <w:sz w:val="14"/>
                        </w:rPr>
                        <w:t>ss</w:t>
                      </w:r>
                      <w:r>
                        <w:rPr>
                          <w:rFonts w:ascii="CMU Serif"/>
                          <w:spacing w:val="-7"/>
                          <w:w w:val="105"/>
                          <w:sz w:val="14"/>
                        </w:rPr>
                        <w:t>o</w:t>
                      </w:r>
                      <w:r>
                        <w:rPr>
                          <w:rFonts w:ascii="CMU Serif"/>
                          <w:w w:val="104"/>
                          <w:sz w:val="14"/>
                        </w:rPr>
                        <w:t>r</w:t>
                      </w:r>
                      <w:r>
                        <w:rPr>
                          <w:rFonts w:ascii="CMU Serif"/>
                          <w:spacing w:val="4"/>
                          <w:sz w:val="14"/>
                        </w:rPr>
                        <w:t> </w:t>
                      </w:r>
                      <w:r>
                        <w:rPr>
                          <w:rFonts w:ascii="CMU Serif"/>
                          <w:w w:val="105"/>
                          <w:sz w:val="14"/>
                        </w:rPr>
                        <w:t>5</w:t>
                      </w:r>
                      <w:r>
                        <w:rPr>
                          <w:rFonts w:ascii="CMU Serif"/>
                          <w:sz w:val="14"/>
                        </w:rPr>
                      </w:r>
                    </w:p>
                  </w:txbxContent>
                </v:textbox>
                <w10:wrap type="none"/>
              </v:shape>
              <v:shape style="position:absolute;left:9008;top:-1970;width:670;height:148" type="#_x0000_t202" filled="false" stroked="false">
                <v:textbox inset="0,0,0,0">
                  <w:txbxContent>
                    <w:p>
                      <w:pPr>
                        <w:spacing w:line="147" w:lineRule="exact" w:before="0"/>
                        <w:ind w:left="0" w:right="0" w:firstLine="0"/>
                        <w:jc w:val="left"/>
                        <w:rPr>
                          <w:rFonts w:ascii="CMU Serif" w:hAnsi="CMU Serif" w:cs="CMU Serif" w:eastAsia="CMU Serif"/>
                          <w:sz w:val="14"/>
                          <w:szCs w:val="14"/>
                        </w:rPr>
                      </w:pPr>
                      <w:r>
                        <w:rPr>
                          <w:rFonts w:ascii="CMU Serif"/>
                          <w:spacing w:val="-2"/>
                          <w:w w:val="105"/>
                          <w:sz w:val="14"/>
                        </w:rPr>
                        <w:t>M</w:t>
                      </w:r>
                      <w:r>
                        <w:rPr>
                          <w:rFonts w:ascii="CMU Serif"/>
                          <w:spacing w:val="-8"/>
                          <w:w w:val="104"/>
                          <w:sz w:val="14"/>
                        </w:rPr>
                        <w:t>a</w:t>
                      </w:r>
                      <w:r>
                        <w:rPr>
                          <w:rFonts w:ascii="CMU Serif"/>
                          <w:spacing w:val="-1"/>
                          <w:w w:val="105"/>
                          <w:sz w:val="14"/>
                        </w:rPr>
                        <w:t>i</w:t>
                      </w:r>
                      <w:r>
                        <w:rPr>
                          <w:rFonts w:ascii="CMU Serif"/>
                          <w:w w:val="105"/>
                          <w:sz w:val="14"/>
                        </w:rPr>
                        <w:t>n</w:t>
                      </w:r>
                      <w:r>
                        <w:rPr>
                          <w:rFonts w:ascii="CMU Serif"/>
                          <w:spacing w:val="4"/>
                          <w:sz w:val="14"/>
                        </w:rPr>
                        <w:t> </w:t>
                      </w:r>
                      <w:r>
                        <w:rPr>
                          <w:rFonts w:ascii="CMU Serif"/>
                          <w:spacing w:val="-5"/>
                          <w:w w:val="105"/>
                          <w:sz w:val="14"/>
                        </w:rPr>
                        <w:t>s</w:t>
                      </w:r>
                      <w:r>
                        <w:rPr>
                          <w:rFonts w:ascii="CMU Serif"/>
                          <w:spacing w:val="-2"/>
                          <w:w w:val="105"/>
                          <w:sz w:val="14"/>
                        </w:rPr>
                        <w:t>h</w:t>
                      </w:r>
                      <w:r>
                        <w:rPr>
                          <w:rFonts w:ascii="CMU Serif"/>
                          <w:spacing w:val="-8"/>
                          <w:w w:val="104"/>
                          <w:sz w:val="14"/>
                        </w:rPr>
                        <w:t>a</w:t>
                      </w:r>
                      <w:r>
                        <w:rPr>
                          <w:rFonts w:ascii="CMU Serif"/>
                          <w:spacing w:val="-5"/>
                          <w:w w:val="105"/>
                          <w:sz w:val="14"/>
                        </w:rPr>
                        <w:t>f</w:t>
                      </w:r>
                      <w:r>
                        <w:rPr>
                          <w:rFonts w:ascii="CMU Serif"/>
                          <w:w w:val="105"/>
                          <w:sz w:val="14"/>
                        </w:rPr>
                        <w:t>t</w:t>
                      </w:r>
                      <w:r>
                        <w:rPr>
                          <w:rFonts w:ascii="CMU Serif"/>
                          <w:sz w:val="14"/>
                        </w:rPr>
                      </w:r>
                    </w:p>
                  </w:txbxContent>
                </v:textbox>
                <w10:wrap type="none"/>
              </v:shape>
              <v:shape style="position:absolute;left:2181;top:-745;width:524;height:368" type="#_x0000_t202" filled="false" stroked="false">
                <v:textbox inset="0,0,0,0">
                  <w:txbxContent>
                    <w:p>
                      <w:pPr>
                        <w:spacing w:line="157" w:lineRule="exact" w:before="0"/>
                        <w:ind w:left="6" w:right="0" w:hanging="7"/>
                        <w:jc w:val="left"/>
                        <w:rPr>
                          <w:rFonts w:ascii="CMU Serif" w:hAnsi="CMU Serif" w:cs="CMU Serif" w:eastAsia="CMU Serif"/>
                          <w:sz w:val="14"/>
                          <w:szCs w:val="14"/>
                        </w:rPr>
                      </w:pPr>
                      <w:r>
                        <w:rPr>
                          <w:rFonts w:ascii="CMU Serif"/>
                          <w:spacing w:val="-8"/>
                          <w:w w:val="104"/>
                          <w:sz w:val="14"/>
                        </w:rPr>
                        <w:t>O</w:t>
                      </w:r>
                      <w:r>
                        <w:rPr>
                          <w:rFonts w:ascii="CMU Serif"/>
                          <w:spacing w:val="-2"/>
                          <w:w w:val="104"/>
                          <w:sz w:val="14"/>
                        </w:rPr>
                        <w:t>n</w:t>
                      </w:r>
                      <w:r>
                        <w:rPr>
                          <w:rFonts w:ascii="CMU Serif"/>
                          <w:spacing w:val="-1"/>
                          <w:w w:val="104"/>
                          <w:sz w:val="14"/>
                        </w:rPr>
                        <w:t>l</w:t>
                      </w:r>
                      <w:r>
                        <w:rPr>
                          <w:rFonts w:ascii="CMU Serif"/>
                          <w:spacing w:val="-1"/>
                          <w:w w:val="105"/>
                          <w:sz w:val="14"/>
                        </w:rPr>
                        <w:t>i</w:t>
                      </w:r>
                      <w:r>
                        <w:rPr>
                          <w:rFonts w:ascii="CMU Serif"/>
                          <w:spacing w:val="-2"/>
                          <w:w w:val="104"/>
                          <w:sz w:val="14"/>
                        </w:rPr>
                        <w:t>n</w:t>
                      </w:r>
                      <w:r>
                        <w:rPr>
                          <w:rFonts w:ascii="CMU Serif"/>
                          <w:w w:val="104"/>
                          <w:sz w:val="14"/>
                        </w:rPr>
                        <w:t>e</w:t>
                      </w:r>
                      <w:r>
                        <w:rPr>
                          <w:rFonts w:ascii="CMU Serif"/>
                          <w:sz w:val="14"/>
                        </w:rPr>
                      </w:r>
                    </w:p>
                    <w:p>
                      <w:pPr>
                        <w:spacing w:line="173" w:lineRule="exact" w:before="37"/>
                        <w:ind w:left="6" w:right="0" w:firstLine="0"/>
                        <w:jc w:val="left"/>
                        <w:rPr>
                          <w:rFonts w:ascii="CMU Serif" w:hAnsi="CMU Serif" w:cs="CMU Serif" w:eastAsia="CMU Serif"/>
                          <w:sz w:val="14"/>
                          <w:szCs w:val="14"/>
                        </w:rPr>
                      </w:pPr>
                      <w:r>
                        <w:rPr>
                          <w:rFonts w:ascii="CMU Serif"/>
                          <w:spacing w:val="-2"/>
                          <w:w w:val="104"/>
                          <w:sz w:val="14"/>
                        </w:rPr>
                        <w:t>S</w:t>
                      </w:r>
                      <w:r>
                        <w:rPr>
                          <w:rFonts w:ascii="CMU Serif"/>
                          <w:spacing w:val="-4"/>
                          <w:w w:val="104"/>
                          <w:sz w:val="14"/>
                        </w:rPr>
                        <w:t>t</w:t>
                      </w:r>
                      <w:r>
                        <w:rPr>
                          <w:rFonts w:ascii="CMU Serif"/>
                          <w:spacing w:val="-7"/>
                          <w:w w:val="104"/>
                          <w:sz w:val="14"/>
                        </w:rPr>
                        <w:t>a</w:t>
                      </w:r>
                      <w:r>
                        <w:rPr>
                          <w:rFonts w:ascii="CMU Serif"/>
                          <w:spacing w:val="-2"/>
                          <w:w w:val="104"/>
                          <w:sz w:val="14"/>
                        </w:rPr>
                        <w:t>ndb</w:t>
                      </w:r>
                      <w:r>
                        <w:rPr>
                          <w:rFonts w:ascii="CMU Serif"/>
                          <w:w w:val="104"/>
                          <w:sz w:val="14"/>
                        </w:rPr>
                        <w:t>y</w:t>
                      </w:r>
                      <w:r>
                        <w:rPr>
                          <w:rFonts w:ascii="CMU Serif"/>
                          <w:sz w:val="14"/>
                        </w:rPr>
                      </w:r>
                    </w:p>
                  </w:txbxContent>
                </v:textbox>
                <w10:wrap type="none"/>
              </v:shape>
              <v:shape style="position:absolute;left:7277;top:-847;width:617;height:148" type="#_x0000_t202" filled="false" stroked="false">
                <v:textbox inset="0,0,0,0">
                  <w:txbxContent>
                    <w:p>
                      <w:pPr>
                        <w:spacing w:line="147" w:lineRule="exact" w:before="0"/>
                        <w:ind w:left="0" w:right="0" w:firstLine="0"/>
                        <w:jc w:val="left"/>
                        <w:rPr>
                          <w:rFonts w:ascii="CMU Serif" w:hAnsi="CMU Serif" w:cs="CMU Serif" w:eastAsia="CMU Serif"/>
                          <w:sz w:val="14"/>
                          <w:szCs w:val="14"/>
                        </w:rPr>
                      </w:pPr>
                      <w:r>
                        <w:rPr>
                          <w:rFonts w:ascii="CMU Serif"/>
                          <w:spacing w:val="-2"/>
                          <w:w w:val="104"/>
                          <w:sz w:val="14"/>
                        </w:rPr>
                        <w:t>S</w:t>
                      </w:r>
                      <w:r>
                        <w:rPr>
                          <w:rFonts w:ascii="CMU Serif"/>
                          <w:spacing w:val="-2"/>
                          <w:w w:val="104"/>
                          <w:sz w:val="14"/>
                        </w:rPr>
                        <w:t>u</w:t>
                      </w:r>
                      <w:r>
                        <w:rPr>
                          <w:rFonts w:ascii="CMU Serif"/>
                          <w:w w:val="104"/>
                          <w:sz w:val="14"/>
                        </w:rPr>
                        <w:t>b</w:t>
                      </w:r>
                      <w:r>
                        <w:rPr>
                          <w:rFonts w:ascii="CMU Serif"/>
                          <w:spacing w:val="-9"/>
                          <w:sz w:val="14"/>
                        </w:rPr>
                        <w:t> </w:t>
                      </w:r>
                      <w:r>
                        <w:rPr>
                          <w:rFonts w:ascii="CMU Serif"/>
                          <w:spacing w:val="-2"/>
                          <w:w w:val="104"/>
                          <w:sz w:val="14"/>
                        </w:rPr>
                        <w:t>S</w:t>
                      </w:r>
                      <w:r>
                        <w:rPr>
                          <w:rFonts w:ascii="CMU Serif"/>
                          <w:spacing w:val="-2"/>
                          <w:w w:val="104"/>
                          <w:sz w:val="14"/>
                        </w:rPr>
                        <w:t>h</w:t>
                      </w:r>
                      <w:r>
                        <w:rPr>
                          <w:rFonts w:ascii="CMU Serif"/>
                          <w:spacing w:val="6"/>
                          <w:w w:val="104"/>
                          <w:sz w:val="14"/>
                        </w:rPr>
                        <w:t>a</w:t>
                      </w:r>
                      <w:r>
                        <w:rPr>
                          <w:rFonts w:ascii="CMU Serif"/>
                          <w:spacing w:val="-5"/>
                          <w:w w:val="104"/>
                          <w:sz w:val="14"/>
                        </w:rPr>
                        <w:t>f</w:t>
                      </w:r>
                      <w:r>
                        <w:rPr>
                          <w:rFonts w:ascii="CMU Serif"/>
                          <w:w w:val="104"/>
                          <w:sz w:val="14"/>
                        </w:rPr>
                        <w:t>t</w:t>
                      </w:r>
                      <w:r>
                        <w:rPr>
                          <w:rFonts w:ascii="CMU Serif"/>
                          <w:sz w:val="1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group style="position:absolute;margin-left:97.655357pt;margin-top:-38.026920pt;width:8.6pt;height:19.4pt;mso-position-horizontal-relative:page;mso-position-vertical-relative:paragraph;z-index:-416248" coordorigin="1953,-761" coordsize="172,388">
            <v:shape style="position:absolute;left:1965;top:-533;width:160;height:160" type="#_x0000_t75" stroked="false">
              <v:imagedata r:id="rId86" o:title=""/>
            </v:shape>
            <v:shape style="position:absolute;left:1960;top:-534;width:120;height:120" type="#_x0000_t75" stroked="false">
              <v:imagedata r:id="rId87" o:title=""/>
            </v:shape>
            <v:group style="position:absolute;left:1960;top:-534;width:120;height:120" coordorigin="1960,-534" coordsize="120,120">
              <v:shape style="position:absolute;left:1960;top:-534;width:120;height:120" coordorigin="1960,-534" coordsize="120,120" path="m1960,-414l2080,-414,2080,-534,1960,-534,1960,-414xe" filled="false" stroked="true" strokeweight=".666929pt" strokecolor="#404040">
                <v:path arrowok="t"/>
              </v:shape>
              <v:shape style="position:absolute;left:1965;top:-746;width:160;height:160" type="#_x0000_t75" stroked="false">
                <v:imagedata r:id="rId88" o:title=""/>
              </v:shape>
              <v:shape style="position:absolute;left:1960;top:-754;width:120;height:120" type="#_x0000_t75" stroked="false">
                <v:imagedata r:id="rId89" o:title=""/>
              </v:shape>
            </v:group>
            <v:group style="position:absolute;left:1960;top:-754;width:120;height:120" coordorigin="1960,-754" coordsize="120,120">
              <v:shape style="position:absolute;left:1960;top:-754;width:120;height:120" coordorigin="1960,-754" coordsize="120,120" path="m1960,-634l2080,-634,2080,-754,1960,-754,1960,-634xe" filled="false" stroked="true" strokeweight=".666929pt" strokecolor="#404040">
                <v:path arrowok="t"/>
              </v:shape>
            </v:group>
            <w10:wrap type="none"/>
          </v:group>
        </w:pict>
      </w:r>
      <w:r>
        <w:rPr>
          <w:w w:val="105"/>
        </w:rPr>
        <w:t>Figure 4.9:  </w:t>
      </w:r>
      <w:bookmarkStart w:name="_bookmark63" w:id="104"/>
      <w:bookmarkEnd w:id="104"/>
      <w:r>
        <w:rPr>
          <w:w w:val="105"/>
        </w:rPr>
        <w:t>Basic</w:t>
      </w:r>
      <w:r>
        <w:rPr>
          <w:w w:val="105"/>
        </w:rPr>
        <w:t> layout of the compressed air</w:t>
      </w:r>
      <w:r>
        <w:rPr>
          <w:spacing w:val="30"/>
          <w:w w:val="105"/>
        </w:rPr>
        <w:t> </w:t>
      </w:r>
      <w:r>
        <w:rPr>
          <w:w w:val="105"/>
        </w:rPr>
        <w:t>network.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352" w:lineRule="auto"/>
        <w:ind w:right="251" w:hanging="9"/>
        <w:jc w:val="both"/>
      </w:pPr>
      <w:r>
        <w:rPr>
          <w:w w:val="105"/>
        </w:rPr>
        <w:t>A</w:t>
      </w:r>
      <w:r>
        <w:rPr>
          <w:spacing w:val="36"/>
          <w:w w:val="105"/>
        </w:rPr>
        <w:t> </w:t>
      </w:r>
      <w:r>
        <w:rPr>
          <w:w w:val="105"/>
        </w:rPr>
        <w:t>basic</w:t>
      </w:r>
      <w:r>
        <w:rPr>
          <w:spacing w:val="36"/>
          <w:w w:val="105"/>
        </w:rPr>
        <w:t> </w:t>
      </w:r>
      <w:r>
        <w:rPr>
          <w:w w:val="105"/>
        </w:rPr>
        <w:t>air</w:t>
      </w:r>
      <w:r>
        <w:rPr>
          <w:spacing w:val="36"/>
          <w:w w:val="105"/>
        </w:rPr>
        <w:t> </w:t>
      </w:r>
      <w:r>
        <w:rPr>
          <w:w w:val="105"/>
        </w:rPr>
        <w:t>distribution</w:t>
      </w:r>
      <w:r>
        <w:rPr>
          <w:spacing w:val="35"/>
          <w:w w:val="105"/>
        </w:rPr>
        <w:t> </w:t>
      </w:r>
      <w:r>
        <w:rPr>
          <w:w w:val="105"/>
        </w:rPr>
        <w:t>layout</w:t>
      </w:r>
      <w:r>
        <w:rPr>
          <w:spacing w:val="36"/>
          <w:w w:val="105"/>
        </w:rPr>
        <w:t> </w:t>
      </w:r>
      <w:r>
        <w:rPr>
          <w:w w:val="105"/>
        </w:rPr>
        <w:t>was</w:t>
      </w:r>
      <w:r>
        <w:rPr>
          <w:spacing w:val="36"/>
          <w:w w:val="105"/>
        </w:rPr>
        <w:t> </w:t>
      </w:r>
      <w:r>
        <w:rPr>
          <w:w w:val="105"/>
        </w:rPr>
        <w:t>developed</w:t>
      </w:r>
      <w:r>
        <w:rPr>
          <w:spacing w:val="36"/>
          <w:w w:val="105"/>
        </w:rPr>
        <w:t> </w:t>
      </w:r>
      <w:r>
        <w:rPr>
          <w:w w:val="105"/>
        </w:rPr>
        <w:t>for</w:t>
      </w:r>
      <w:r>
        <w:rPr>
          <w:spacing w:val="36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system.</w:t>
      </w:r>
      <w:r>
        <w:rPr>
          <w:spacing w:val="23"/>
          <w:w w:val="105"/>
        </w:rPr>
        <w:t> </w:t>
      </w:r>
      <w:r>
        <w:rPr>
          <w:w w:val="105"/>
        </w:rPr>
        <w:t>Figure</w:t>
      </w:r>
      <w:r>
        <w:rPr>
          <w:spacing w:val="36"/>
          <w:w w:val="105"/>
        </w:rPr>
        <w:t> </w:t>
      </w:r>
      <w:r>
        <w:rPr>
          <w:w w:val="105"/>
        </w:rPr>
        <w:t>II.??</w:t>
      </w:r>
      <w:r>
        <w:rPr>
          <w:spacing w:val="22"/>
          <w:w w:val="105"/>
        </w:rPr>
        <w:t> </w:t>
      </w:r>
      <w:r>
        <w:rPr>
          <w:w w:val="105"/>
        </w:rPr>
        <w:t>illustrates</w:t>
      </w:r>
      <w:r>
        <w:rPr>
          <w:spacing w:val="35"/>
          <w:w w:val="105"/>
        </w:rPr>
        <w:t> </w:t>
      </w:r>
      <w:r>
        <w:rPr>
          <w:w w:val="105"/>
        </w:rPr>
        <w:t>the</w:t>
      </w:r>
      <w:r>
        <w:rPr>
          <w:spacing w:val="-60"/>
          <w:w w:val="105"/>
        </w:rPr>
        <w:t> </w:t>
      </w:r>
      <w:r>
        <w:rPr>
          <w:spacing w:val="-60"/>
          <w:w w:val="105"/>
        </w:rPr>
      </w:r>
      <w:r>
        <w:rPr>
          <w:w w:val="105"/>
        </w:rPr>
        <w:t>system</w:t>
      </w:r>
      <w:r>
        <w:rPr>
          <w:spacing w:val="-7"/>
          <w:w w:val="105"/>
        </w:rPr>
        <w:t> </w:t>
      </w: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detail,</w:t>
      </w:r>
      <w:r>
        <w:rPr>
          <w:spacing w:val="-6"/>
          <w:w w:val="105"/>
        </w:rPr>
        <w:t> </w:t>
      </w:r>
      <w:r>
        <w:rPr>
          <w:w w:val="105"/>
        </w:rPr>
        <w:t>indicating</w:t>
      </w:r>
      <w:r>
        <w:rPr>
          <w:spacing w:val="-7"/>
          <w:w w:val="105"/>
        </w:rPr>
        <w:t> </w:t>
      </w:r>
      <w:r>
        <w:rPr>
          <w:w w:val="105"/>
        </w:rPr>
        <w:t>instrumentation,</w:t>
      </w:r>
      <w:r>
        <w:rPr>
          <w:spacing w:val="-6"/>
          <w:w w:val="105"/>
        </w:rPr>
        <w:t> </w:t>
      </w:r>
      <w:r>
        <w:rPr>
          <w:w w:val="105"/>
        </w:rPr>
        <w:t>meters</w:t>
      </w:r>
      <w:r>
        <w:rPr>
          <w:spacing w:val="-7"/>
          <w:w w:val="105"/>
        </w:rPr>
        <w:t> </w:t>
      </w:r>
      <w:r>
        <w:rPr>
          <w:w w:val="105"/>
        </w:rPr>
        <w:t>as</w:t>
      </w:r>
      <w:r>
        <w:rPr>
          <w:spacing w:val="-8"/>
          <w:w w:val="105"/>
        </w:rPr>
        <w:t> </w:t>
      </w:r>
      <w:r>
        <w:rPr>
          <w:w w:val="105"/>
        </w:rPr>
        <w:t>well</w:t>
      </w:r>
      <w:r>
        <w:rPr>
          <w:spacing w:val="-7"/>
          <w:w w:val="105"/>
        </w:rPr>
        <w:t> </w:t>
      </w:r>
      <w:r>
        <w:rPr>
          <w:w w:val="105"/>
        </w:rPr>
        <w:t>as</w:t>
      </w:r>
      <w:r>
        <w:rPr>
          <w:spacing w:val="-7"/>
          <w:w w:val="105"/>
        </w:rPr>
        <w:t> </w:t>
      </w:r>
      <w:r>
        <w:rPr>
          <w:w w:val="105"/>
        </w:rPr>
        <w:t>normal</w:t>
      </w:r>
      <w:r>
        <w:rPr>
          <w:spacing w:val="-8"/>
          <w:w w:val="105"/>
        </w:rPr>
        <w:t> </w:t>
      </w:r>
      <w:r>
        <w:rPr>
          <w:w w:val="105"/>
        </w:rPr>
        <w:t>airflow</w:t>
      </w:r>
      <w:r>
        <w:rPr>
          <w:spacing w:val="-8"/>
          <w:w w:val="105"/>
        </w:rPr>
        <w:t> </w:t>
      </w:r>
      <w:r>
        <w:rPr>
          <w:w w:val="105"/>
        </w:rPr>
        <w:t>splits</w:t>
      </w:r>
      <w:r>
        <w:rPr>
          <w:spacing w:val="-7"/>
          <w:w w:val="105"/>
        </w:rPr>
        <w:t> </w:t>
      </w:r>
      <w:r>
        <w:rPr>
          <w:w w:val="105"/>
        </w:rPr>
        <w:t>to</w:t>
      </w:r>
      <w:r>
        <w:rPr>
          <w:spacing w:val="-8"/>
          <w:w w:val="105"/>
        </w:rPr>
        <w:t> </w:t>
      </w:r>
      <w:r>
        <w:rPr>
          <w:w w:val="105"/>
        </w:rPr>
        <w:t>various</w:t>
      </w:r>
      <w:r>
        <w:rPr>
          <w:w w:val="101"/>
        </w:rPr>
        <w:t> </w:t>
      </w:r>
      <w:r>
        <w:rPr>
          <w:w w:val="105"/>
        </w:rPr>
        <w:t>sections and levels of the</w:t>
      </w:r>
      <w:r>
        <w:rPr>
          <w:spacing w:val="21"/>
          <w:w w:val="105"/>
        </w:rPr>
        <w:t> </w:t>
      </w:r>
      <w:r>
        <w:rPr>
          <w:w w:val="105"/>
        </w:rPr>
        <w:t>mine.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251"/>
        <w:jc w:val="both"/>
      </w:pPr>
      <w:r>
        <w:rPr>
          <w:w w:val="105"/>
        </w:rPr>
        <w:t>Data</w:t>
      </w:r>
      <w:r>
        <w:rPr>
          <w:spacing w:val="-10"/>
          <w:w w:val="105"/>
        </w:rPr>
        <w:t> </w:t>
      </w:r>
      <w:r>
        <w:rPr>
          <w:w w:val="105"/>
        </w:rPr>
        <w:t>related</w:t>
      </w:r>
      <w:r>
        <w:rPr>
          <w:spacing w:val="-10"/>
          <w:w w:val="105"/>
        </w:rPr>
        <w:t> </w:t>
      </w:r>
      <w:r>
        <w:rPr>
          <w:w w:val="105"/>
        </w:rPr>
        <w:t>to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mines</w:t>
      </w:r>
      <w:r>
        <w:rPr>
          <w:spacing w:val="-11"/>
          <w:w w:val="105"/>
        </w:rPr>
        <w:t> </w:t>
      </w:r>
      <w:r>
        <w:rPr>
          <w:w w:val="105"/>
        </w:rPr>
        <w:t>scheduling</w:t>
      </w:r>
      <w:r>
        <w:rPr>
          <w:spacing w:val="-9"/>
          <w:w w:val="105"/>
        </w:rPr>
        <w:t> </w:t>
      </w:r>
      <w:r>
        <w:rPr>
          <w:w w:val="105"/>
        </w:rPr>
        <w:t>as</w:t>
      </w:r>
      <w:r>
        <w:rPr>
          <w:spacing w:val="-10"/>
          <w:w w:val="105"/>
        </w:rPr>
        <w:t> </w:t>
      </w:r>
      <w:r>
        <w:rPr>
          <w:w w:val="105"/>
        </w:rPr>
        <w:t>well</w:t>
      </w:r>
      <w:r>
        <w:rPr>
          <w:spacing w:val="-10"/>
          <w:w w:val="105"/>
        </w:rPr>
        <w:t> </w:t>
      </w:r>
      <w:r>
        <w:rPr>
          <w:w w:val="105"/>
        </w:rPr>
        <w:t>as</w:t>
      </w:r>
      <w:r>
        <w:rPr>
          <w:spacing w:val="-10"/>
          <w:w w:val="105"/>
        </w:rPr>
        <w:t> </w:t>
      </w:r>
      <w:r>
        <w:rPr>
          <w:w w:val="105"/>
        </w:rPr>
        <w:t>critical</w:t>
      </w:r>
      <w:r>
        <w:rPr>
          <w:spacing w:val="-9"/>
          <w:w w:val="105"/>
        </w:rPr>
        <w:t> </w:t>
      </w:r>
      <w:r>
        <w:rPr>
          <w:w w:val="105"/>
        </w:rPr>
        <w:t>limits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set-points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compressed</w:t>
      </w:r>
      <w:r>
        <w:rPr>
          <w:w w:val="100"/>
        </w:rPr>
        <w:t> </w:t>
      </w:r>
      <w:r>
        <w:rPr>
          <w:w w:val="105"/>
        </w:rPr>
        <w:t>air system was obtained from various mine personnel. From this a general understanding</w:t>
      </w:r>
      <w:r>
        <w:rPr>
          <w:spacing w:val="52"/>
          <w:w w:val="105"/>
        </w:rPr>
        <w:t> </w:t>
      </w:r>
      <w:r>
        <w:rPr>
          <w:w w:val="105"/>
        </w:rPr>
        <w:t>of</w:t>
      </w:r>
      <w:r>
        <w:rPr>
          <w:w w:val="93"/>
        </w:rPr>
        <w:t> </w:t>
      </w:r>
      <w:r>
        <w:rPr>
          <w:w w:val="105"/>
        </w:rPr>
        <w:t>the operation was obtained. Important data parameters such as Power, pressures and </w:t>
      </w:r>
      <w:r>
        <w:rPr>
          <w:spacing w:val="51"/>
          <w:w w:val="105"/>
        </w:rPr>
        <w:t> </w:t>
      </w:r>
      <w:r>
        <w:rPr>
          <w:w w:val="105"/>
        </w:rPr>
        <w:t>flows</w:t>
      </w:r>
      <w:r>
        <w:rPr>
          <w:w w:val="95"/>
        </w:rPr>
        <w:t> </w:t>
      </w:r>
      <w:r>
        <w:rPr>
          <w:w w:val="105"/>
        </w:rPr>
        <w:t>of the system were gathered from the SCADA as well other data measurement sources.</w:t>
      </w:r>
      <w:r>
        <w:rPr>
          <w:spacing w:val="42"/>
          <w:w w:val="105"/>
        </w:rPr>
        <w:t> </w:t>
      </w:r>
      <w:r>
        <w:rPr>
          <w:w w:val="105"/>
        </w:rPr>
        <w:t>This</w:t>
      </w:r>
      <w:r>
        <w:rPr>
          <w:w w:val="100"/>
        </w:rPr>
        <w:t> </w:t>
      </w:r>
      <w:r>
        <w:rPr>
          <w:w w:val="105"/>
        </w:rPr>
        <w:t>data will be used to develop and calibrate the simulation  </w:t>
      </w:r>
      <w:r>
        <w:rPr>
          <w:spacing w:val="32"/>
          <w:w w:val="105"/>
        </w:rPr>
        <w:t> </w:t>
      </w:r>
      <w:r>
        <w:rPr>
          <w:w w:val="105"/>
        </w:rPr>
        <w:t>model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left="108" w:right="250" w:firstLine="8"/>
        <w:jc w:val="both"/>
      </w:pPr>
      <w:r>
        <w:rPr>
          <w:w w:val="105"/>
        </w:rPr>
        <w:t>Per-level investigations were performed on the significant mining levels to map and</w:t>
      </w:r>
      <w:r>
        <w:rPr>
          <w:spacing w:val="-21"/>
          <w:w w:val="105"/>
        </w:rPr>
        <w:t> </w:t>
      </w:r>
      <w:r>
        <w:rPr>
          <w:w w:val="105"/>
        </w:rPr>
        <w:t>measure</w:t>
      </w:r>
      <w:r>
        <w:rPr>
          <w:w w:val="102"/>
        </w:rPr>
        <w:t> </w:t>
      </w:r>
      <w:r>
        <w:rPr>
          <w:w w:val="105"/>
        </w:rPr>
        <w:t>the</w:t>
      </w:r>
      <w:r>
        <w:rPr>
          <w:spacing w:val="-28"/>
          <w:w w:val="105"/>
        </w:rPr>
        <w:t> </w:t>
      </w:r>
      <w:r>
        <w:rPr>
          <w:w w:val="105"/>
        </w:rPr>
        <w:t>locations</w:t>
      </w:r>
      <w:r>
        <w:rPr>
          <w:spacing w:val="-28"/>
          <w:w w:val="105"/>
        </w:rPr>
        <w:t> </w:t>
      </w:r>
      <w:r>
        <w:rPr>
          <w:w w:val="105"/>
        </w:rPr>
        <w:t>and</w:t>
      </w:r>
      <w:r>
        <w:rPr>
          <w:spacing w:val="-28"/>
          <w:w w:val="105"/>
        </w:rPr>
        <w:t> </w:t>
      </w:r>
      <w:r>
        <w:rPr>
          <w:w w:val="105"/>
        </w:rPr>
        <w:t>air</w:t>
      </w:r>
      <w:r>
        <w:rPr>
          <w:spacing w:val="-28"/>
          <w:w w:val="105"/>
        </w:rPr>
        <w:t> </w:t>
      </w:r>
      <w:r>
        <w:rPr>
          <w:w w:val="105"/>
        </w:rPr>
        <w:t>usage</w:t>
      </w:r>
      <w:r>
        <w:rPr>
          <w:spacing w:val="-28"/>
          <w:w w:val="105"/>
        </w:rPr>
        <w:t> </w:t>
      </w:r>
      <w:r>
        <w:rPr>
          <w:w w:val="105"/>
        </w:rPr>
        <w:t>for</w:t>
      </w:r>
      <w:r>
        <w:rPr>
          <w:spacing w:val="-28"/>
          <w:w w:val="105"/>
        </w:rPr>
        <w:t> </w:t>
      </w:r>
      <w:r>
        <w:rPr>
          <w:w w:val="105"/>
        </w:rPr>
        <w:t>the</w:t>
      </w:r>
      <w:r>
        <w:rPr>
          <w:spacing w:val="-28"/>
          <w:w w:val="105"/>
        </w:rPr>
        <w:t> </w:t>
      </w:r>
      <w:r>
        <w:rPr>
          <w:w w:val="105"/>
        </w:rPr>
        <w:t>cross-sections,</w:t>
      </w:r>
      <w:r>
        <w:rPr>
          <w:spacing w:val="-24"/>
          <w:w w:val="105"/>
        </w:rPr>
        <w:t> </w:t>
      </w:r>
      <w:r>
        <w:rPr>
          <w:w w:val="105"/>
        </w:rPr>
        <w:t>refuge</w:t>
      </w:r>
      <w:r>
        <w:rPr>
          <w:spacing w:val="-28"/>
          <w:w w:val="105"/>
        </w:rPr>
        <w:t> </w:t>
      </w:r>
      <w:r>
        <w:rPr>
          <w:w w:val="105"/>
        </w:rPr>
        <w:t>bays,</w:t>
      </w:r>
      <w:r>
        <w:rPr>
          <w:spacing w:val="-25"/>
          <w:w w:val="105"/>
        </w:rPr>
        <w:t> </w:t>
      </w:r>
      <w:r>
        <w:rPr>
          <w:w w:val="105"/>
        </w:rPr>
        <w:t>major</w:t>
      </w:r>
      <w:r>
        <w:rPr>
          <w:spacing w:val="-28"/>
          <w:w w:val="105"/>
        </w:rPr>
        <w:t> </w:t>
      </w:r>
      <w:r>
        <w:rPr>
          <w:w w:val="105"/>
        </w:rPr>
        <w:t>leaks</w:t>
      </w:r>
      <w:r>
        <w:rPr>
          <w:spacing w:val="-28"/>
          <w:w w:val="105"/>
        </w:rPr>
        <w:t> </w:t>
      </w:r>
      <w:r>
        <w:rPr>
          <w:w w:val="105"/>
        </w:rPr>
        <w:t>and</w:t>
      </w:r>
      <w:r>
        <w:rPr>
          <w:spacing w:val="-28"/>
          <w:w w:val="105"/>
        </w:rPr>
        <w:t> </w:t>
      </w:r>
      <w:r>
        <w:rPr>
          <w:w w:val="105"/>
        </w:rPr>
        <w:t>other</w:t>
      </w:r>
      <w:r>
        <w:rPr>
          <w:spacing w:val="-28"/>
          <w:w w:val="105"/>
        </w:rPr>
        <w:t> </w:t>
      </w:r>
      <w:r>
        <w:rPr>
          <w:w w:val="105"/>
        </w:rPr>
        <w:t>compressed</w:t>
      </w:r>
      <w:r>
        <w:rPr>
          <w:w w:val="100"/>
        </w:rPr>
        <w:t> </w:t>
      </w:r>
      <w:r>
        <w:rPr>
          <w:w w:val="105"/>
        </w:rPr>
        <w:t>air</w:t>
      </w:r>
      <w:r>
        <w:rPr>
          <w:spacing w:val="31"/>
          <w:w w:val="105"/>
        </w:rPr>
        <w:t> </w:t>
      </w:r>
      <w:r>
        <w:rPr>
          <w:w w:val="105"/>
        </w:rPr>
        <w:t>consumers</w:t>
      </w:r>
      <w:r>
        <w:rPr>
          <w:spacing w:val="32"/>
          <w:w w:val="105"/>
        </w:rPr>
        <w:t> </w:t>
      </w:r>
      <w:r>
        <w:rPr>
          <w:w w:val="105"/>
        </w:rPr>
        <w:t>on</w:t>
      </w:r>
      <w:r>
        <w:rPr>
          <w:spacing w:val="31"/>
          <w:w w:val="105"/>
        </w:rPr>
        <w:t> </w:t>
      </w:r>
      <w:r>
        <w:rPr>
          <w:w w:val="105"/>
        </w:rPr>
        <w:t>each</w:t>
      </w:r>
      <w:r>
        <w:rPr>
          <w:spacing w:val="31"/>
          <w:w w:val="105"/>
        </w:rPr>
        <w:t> </w:t>
      </w:r>
      <w:r>
        <w:rPr>
          <w:w w:val="105"/>
        </w:rPr>
        <w:t>level.</w:t>
      </w:r>
      <w:r>
        <w:rPr>
          <w:spacing w:val="15"/>
          <w:w w:val="105"/>
        </w:rPr>
        <w:t> </w:t>
      </w:r>
      <w:r>
        <w:rPr>
          <w:w w:val="105"/>
        </w:rPr>
        <w:t>An</w:t>
      </w:r>
      <w:r>
        <w:rPr>
          <w:spacing w:val="32"/>
          <w:w w:val="105"/>
        </w:rPr>
        <w:t> </w:t>
      </w:r>
      <w:r>
        <w:rPr>
          <w:w w:val="105"/>
        </w:rPr>
        <w:t>example</w:t>
      </w:r>
      <w:r>
        <w:rPr>
          <w:spacing w:val="31"/>
          <w:w w:val="105"/>
        </w:rPr>
        <w:t> </w:t>
      </w:r>
      <w:r>
        <w:rPr>
          <w:w w:val="105"/>
        </w:rPr>
        <w:t>of</w:t>
      </w:r>
      <w:r>
        <w:rPr>
          <w:spacing w:val="31"/>
          <w:w w:val="105"/>
        </w:rPr>
        <w:t> </w:t>
      </w:r>
      <w:r>
        <w:rPr>
          <w:w w:val="105"/>
        </w:rPr>
        <w:t>a</w:t>
      </w:r>
      <w:r>
        <w:rPr>
          <w:spacing w:val="31"/>
          <w:w w:val="105"/>
        </w:rPr>
        <w:t> </w:t>
      </w:r>
      <w:r>
        <w:rPr>
          <w:w w:val="105"/>
        </w:rPr>
        <w:t>resultant</w:t>
      </w:r>
      <w:r>
        <w:rPr>
          <w:spacing w:val="32"/>
          <w:w w:val="105"/>
        </w:rPr>
        <w:t> </w:t>
      </w:r>
      <w:r>
        <w:rPr>
          <w:w w:val="105"/>
        </w:rPr>
        <w:t>schematic</w:t>
      </w:r>
      <w:r>
        <w:rPr>
          <w:spacing w:val="32"/>
          <w:w w:val="105"/>
        </w:rPr>
        <w:t> </w:t>
      </w:r>
      <w:r>
        <w:rPr>
          <w:w w:val="105"/>
        </w:rPr>
        <w:t>from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underground</w:t>
      </w:r>
      <w:r>
        <w:rPr>
          <w:spacing w:val="-60"/>
          <w:w w:val="105"/>
        </w:rPr>
        <w:t> </w:t>
      </w:r>
      <w:r>
        <w:rPr>
          <w:spacing w:val="-60"/>
          <w:w w:val="105"/>
        </w:rPr>
      </w:r>
      <w:r>
        <w:rPr>
          <w:w w:val="105"/>
        </w:rPr>
        <w:t>investigation is shown in fig.</w:t>
      </w:r>
      <w:r>
        <w:rPr>
          <w:w w:val="105"/>
        </w:rPr>
        <w:t> </w:t>
      </w:r>
      <w:hyperlink w:history="true" w:anchor="_bookmark135">
        <w:r>
          <w:rPr>
            <w:w w:val="105"/>
          </w:rPr>
          <w:t>I.1.</w:t>
        </w:r>
      </w:hyperlink>
      <w:r>
        <w:rPr>
          <w:w w:val="105"/>
        </w:rPr>
        <w:t> The information gathered from the system</w:t>
      </w:r>
      <w:r>
        <w:rPr>
          <w:spacing w:val="41"/>
          <w:w w:val="105"/>
        </w:rPr>
        <w:t> </w:t>
      </w:r>
      <w:r>
        <w:rPr>
          <w:w w:val="105"/>
        </w:rPr>
        <w:t>investigations</w:t>
      </w:r>
      <w:r>
        <w:rPr>
          <w:w w:val="105"/>
        </w:rPr>
        <w:t> </w:t>
      </w:r>
      <w:r>
        <w:rPr>
          <w:w w:val="105"/>
        </w:rPr>
        <w:t>was then utilised to develop and calibrate a simulation  </w:t>
      </w:r>
      <w:r>
        <w:rPr>
          <w:spacing w:val="17"/>
          <w:w w:val="105"/>
        </w:rPr>
        <w:t> </w:t>
      </w:r>
      <w:r>
        <w:rPr>
          <w:w w:val="105"/>
        </w:rPr>
        <w:t>model.</w:t>
      </w:r>
    </w:p>
    <w:p>
      <w:pPr>
        <w:spacing w:after="0" w:line="352" w:lineRule="auto"/>
        <w:jc w:val="both"/>
        <w:sectPr>
          <w:pgSz w:w="11910" w:h="16840"/>
          <w:pgMar w:header="420" w:footer="799" w:top="680" w:bottom="1080" w:left="1300" w:right="88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Heading3"/>
        <w:numPr>
          <w:ilvl w:val="2"/>
          <w:numId w:val="25"/>
        </w:numPr>
        <w:tabs>
          <w:tab w:pos="1104" w:val="left" w:leader="none"/>
        </w:tabs>
        <w:spacing w:line="240" w:lineRule="auto" w:before="58" w:after="0"/>
        <w:ind w:left="1103" w:right="0" w:hanging="986"/>
        <w:jc w:val="both"/>
        <w:rPr>
          <w:b w:val="0"/>
          <w:bCs w:val="0"/>
        </w:rPr>
      </w:pPr>
      <w:r>
        <w:rPr/>
        <w:t>Model</w:t>
      </w:r>
      <w:r>
        <w:rPr>
          <w:spacing w:val="34"/>
        </w:rPr>
        <w:t> </w:t>
      </w:r>
      <w:r>
        <w:rPr/>
        <w:t>development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left="108" w:right="106" w:firstLine="8"/>
        <w:jc w:val="both"/>
      </w:pPr>
      <w:r>
        <w:rPr>
          <w:w w:val="105"/>
        </w:rPr>
        <w:t>Using</w:t>
      </w:r>
      <w:r>
        <w:rPr>
          <w:spacing w:val="35"/>
          <w:w w:val="105"/>
        </w:rPr>
        <w:t> </w:t>
      </w:r>
      <w:r>
        <w:rPr>
          <w:w w:val="105"/>
        </w:rPr>
        <w:t>the</w:t>
      </w:r>
      <w:r>
        <w:rPr>
          <w:spacing w:val="35"/>
          <w:w w:val="105"/>
        </w:rPr>
        <w:t> </w:t>
      </w:r>
      <w:r>
        <w:rPr>
          <w:w w:val="105"/>
        </w:rPr>
        <w:t>data</w:t>
      </w:r>
      <w:r>
        <w:rPr>
          <w:spacing w:val="35"/>
          <w:w w:val="105"/>
        </w:rPr>
        <w:t> </w:t>
      </w:r>
      <w:r>
        <w:rPr>
          <w:w w:val="105"/>
        </w:rPr>
        <w:t>obtained</w:t>
      </w:r>
      <w:r>
        <w:rPr>
          <w:spacing w:val="35"/>
          <w:w w:val="105"/>
        </w:rPr>
        <w:t> </w:t>
      </w:r>
      <w:r>
        <w:rPr>
          <w:w w:val="105"/>
        </w:rPr>
        <w:t>from</w:t>
      </w:r>
      <w:r>
        <w:rPr>
          <w:spacing w:val="35"/>
          <w:w w:val="105"/>
        </w:rPr>
        <w:t> </w:t>
      </w:r>
      <w:r>
        <w:rPr>
          <w:w w:val="105"/>
        </w:rPr>
        <w:t>the</w:t>
      </w:r>
      <w:r>
        <w:rPr>
          <w:spacing w:val="35"/>
          <w:w w:val="105"/>
        </w:rPr>
        <w:t> </w:t>
      </w:r>
      <w:r>
        <w:rPr>
          <w:w w:val="105"/>
        </w:rPr>
        <w:t>investigations</w:t>
      </w:r>
      <w:r>
        <w:rPr>
          <w:spacing w:val="34"/>
          <w:w w:val="105"/>
        </w:rPr>
        <w:t> </w:t>
      </w:r>
      <w:r>
        <w:rPr>
          <w:w w:val="105"/>
        </w:rPr>
        <w:t>on</w:t>
      </w:r>
      <w:r>
        <w:rPr>
          <w:spacing w:val="35"/>
          <w:w w:val="105"/>
        </w:rPr>
        <w:t> </w:t>
      </w:r>
      <w:r>
        <w:rPr>
          <w:w w:val="105"/>
        </w:rPr>
        <w:t>the</w:t>
      </w:r>
      <w:r>
        <w:rPr>
          <w:spacing w:val="35"/>
          <w:w w:val="105"/>
        </w:rPr>
        <w:t> </w:t>
      </w:r>
      <w:r>
        <w:rPr>
          <w:w w:val="105"/>
        </w:rPr>
        <w:t>network,</w:t>
      </w:r>
      <w:r>
        <w:rPr>
          <w:spacing w:val="38"/>
          <w:w w:val="105"/>
        </w:rPr>
        <w:t> </w:t>
      </w:r>
      <w:r>
        <w:rPr>
          <w:w w:val="105"/>
        </w:rPr>
        <w:t>a</w:t>
      </w:r>
      <w:r>
        <w:rPr>
          <w:spacing w:val="35"/>
          <w:w w:val="105"/>
        </w:rPr>
        <w:t> </w:t>
      </w:r>
      <w:r>
        <w:rPr>
          <w:w w:val="105"/>
        </w:rPr>
        <w:t>simulation</w:t>
      </w:r>
      <w:r>
        <w:rPr>
          <w:spacing w:val="36"/>
          <w:w w:val="105"/>
        </w:rPr>
        <w:t> </w:t>
      </w:r>
      <w:r>
        <w:rPr>
          <w:w w:val="105"/>
        </w:rPr>
        <w:t>model</w:t>
      </w:r>
      <w:r>
        <w:rPr>
          <w:spacing w:val="35"/>
          <w:w w:val="105"/>
        </w:rPr>
        <w:t> </w:t>
      </w:r>
      <w:r>
        <w:rPr>
          <w:w w:val="105"/>
        </w:rPr>
        <w:t>was</w:t>
      </w:r>
      <w:r>
        <w:rPr>
          <w:spacing w:val="-60"/>
          <w:w w:val="105"/>
        </w:rPr>
        <w:t> </w:t>
      </w:r>
      <w:r>
        <w:rPr>
          <w:spacing w:val="-60"/>
          <w:w w:val="105"/>
        </w:rPr>
      </w:r>
      <w:r>
        <w:rPr>
          <w:w w:val="105"/>
        </w:rPr>
        <w:t>developed</w:t>
      </w:r>
      <w:r>
        <w:rPr>
          <w:spacing w:val="22"/>
          <w:w w:val="105"/>
        </w:rPr>
        <w:t> </w:t>
      </w:r>
      <w:r>
        <w:rPr>
          <w:w w:val="105"/>
        </w:rPr>
        <w:t>in</w:t>
      </w:r>
      <w:r>
        <w:rPr>
          <w:spacing w:val="23"/>
          <w:w w:val="105"/>
        </w:rPr>
        <w:t> </w:t>
      </w:r>
      <w:r>
        <w:rPr>
          <w:w w:val="105"/>
        </w:rPr>
        <w:t>PTB.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methodology</w:t>
      </w:r>
      <w:r>
        <w:rPr>
          <w:spacing w:val="22"/>
          <w:w w:val="105"/>
        </w:rPr>
        <w:t> </w:t>
      </w:r>
      <w:r>
        <w:rPr>
          <w:w w:val="105"/>
        </w:rPr>
        <w:t>described</w:t>
      </w:r>
      <w:r>
        <w:rPr>
          <w:spacing w:val="22"/>
          <w:w w:val="105"/>
        </w:rPr>
        <w:t> </w:t>
      </w:r>
      <w:r>
        <w:rPr>
          <w:w w:val="105"/>
        </w:rPr>
        <w:t>in</w:t>
      </w:r>
      <w:r>
        <w:rPr>
          <w:spacing w:val="23"/>
          <w:w w:val="105"/>
        </w:rPr>
        <w:t> </w:t>
      </w:r>
      <w:r>
        <w:rPr>
          <w:w w:val="105"/>
        </w:rPr>
        <w:t>Chapter</w:t>
      </w:r>
      <w:r>
        <w:rPr>
          <w:spacing w:val="23"/>
          <w:w w:val="105"/>
        </w:rPr>
        <w:t> </w:t>
      </w:r>
      <w:r>
        <w:rPr>
          <w:w w:val="105"/>
        </w:rPr>
        <w:t>3</w:t>
      </w:r>
      <w:r>
        <w:rPr>
          <w:spacing w:val="23"/>
          <w:w w:val="105"/>
        </w:rPr>
        <w:t> </w:t>
      </w:r>
      <w:r>
        <w:rPr>
          <w:w w:val="105"/>
        </w:rPr>
        <w:t>was</w:t>
      </w:r>
      <w:r>
        <w:rPr>
          <w:spacing w:val="23"/>
          <w:w w:val="105"/>
        </w:rPr>
        <w:t> </w:t>
      </w:r>
      <w:r>
        <w:rPr>
          <w:w w:val="105"/>
        </w:rPr>
        <w:t>utilised</w:t>
      </w:r>
      <w:r>
        <w:rPr>
          <w:spacing w:val="23"/>
          <w:w w:val="105"/>
        </w:rPr>
        <w:t> </w:t>
      </w:r>
      <w:r>
        <w:rPr>
          <w:w w:val="105"/>
        </w:rPr>
        <w:t>in</w:t>
      </w:r>
      <w:r>
        <w:rPr>
          <w:spacing w:val="23"/>
          <w:w w:val="105"/>
        </w:rPr>
        <w:t> </w:t>
      </w:r>
      <w:r>
        <w:rPr>
          <w:w w:val="105"/>
        </w:rPr>
        <w:t>this</w:t>
      </w:r>
      <w:r>
        <w:rPr>
          <w:spacing w:val="23"/>
          <w:w w:val="105"/>
        </w:rPr>
        <w:t> </w:t>
      </w:r>
      <w:r>
        <w:rPr>
          <w:w w:val="105"/>
        </w:rPr>
        <w:t>process.</w:t>
      </w:r>
      <w:r>
        <w:rPr>
          <w:spacing w:val="53"/>
          <w:w w:val="105"/>
        </w:rPr>
        <w:t> </w:t>
      </w:r>
      <w:r>
        <w:rPr>
          <w:w w:val="105"/>
        </w:rPr>
        <w:t>.</w:t>
      </w:r>
      <w:r>
        <w:rPr>
          <w:spacing w:val="-60"/>
          <w:w w:val="105"/>
        </w:rPr>
        <w:t> </w:t>
      </w:r>
      <w:r>
        <w:rPr>
          <w:spacing w:val="-60"/>
          <w:w w:val="105"/>
        </w:rPr>
      </w:r>
      <w:r>
        <w:rPr>
          <w:w w:val="105"/>
        </w:rPr>
        <w:t>The following assumptions made to simplify the model</w:t>
      </w:r>
      <w:r>
        <w:rPr>
          <w:spacing w:val="31"/>
          <w:w w:val="105"/>
        </w:rPr>
        <w:t> </w:t>
      </w:r>
      <w:r>
        <w:rPr>
          <w:w w:val="105"/>
        </w:rPr>
        <w:t>development:</w:t>
      </w:r>
      <w:r>
        <w:rPr/>
      </w:r>
    </w:p>
    <w:p>
      <w:pPr>
        <w:pStyle w:val="ListParagraph"/>
        <w:numPr>
          <w:ilvl w:val="3"/>
          <w:numId w:val="25"/>
        </w:numPr>
        <w:tabs>
          <w:tab w:pos="703" w:val="left" w:leader="none"/>
        </w:tabs>
        <w:spacing w:line="240" w:lineRule="auto" w:before="104" w:after="0"/>
        <w:ind w:left="702" w:right="152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After cooling reduced compressed air temperature from 60</w:t>
      </w:r>
      <w:r>
        <w:rPr>
          <w:rFonts w:ascii="Arial"/>
          <w:i/>
          <w:w w:val="105"/>
          <w:position w:val="9"/>
          <w:sz w:val="16"/>
        </w:rPr>
        <w:t>o </w:t>
      </w:r>
      <w:r>
        <w:rPr>
          <w:rFonts w:ascii="Times New Roman"/>
          <w:w w:val="105"/>
          <w:sz w:val="24"/>
        </w:rPr>
        <w:t>Celcius to 40</w:t>
      </w:r>
      <w:r>
        <w:rPr>
          <w:rFonts w:ascii="Arial"/>
          <w:i/>
          <w:w w:val="105"/>
          <w:position w:val="9"/>
          <w:sz w:val="16"/>
        </w:rPr>
        <w:t>o</w:t>
      </w:r>
      <w:r>
        <w:rPr>
          <w:rFonts w:ascii="Arial"/>
          <w:i/>
          <w:spacing w:val="35"/>
          <w:w w:val="105"/>
          <w:position w:val="9"/>
          <w:sz w:val="16"/>
        </w:rPr>
        <w:t> </w:t>
      </w:r>
      <w:r>
        <w:rPr>
          <w:rFonts w:ascii="Times New Roman"/>
          <w:w w:val="105"/>
          <w:sz w:val="24"/>
        </w:rPr>
        <w:t>Celcius</w:t>
      </w:r>
      <w:r>
        <w:rPr>
          <w:rFonts w:ascii="Times New Roman"/>
          <w:sz w:val="24"/>
        </w:rPr>
      </w:r>
    </w:p>
    <w:p>
      <w:pPr>
        <w:pStyle w:val="ListParagraph"/>
        <w:numPr>
          <w:ilvl w:val="3"/>
          <w:numId w:val="25"/>
        </w:numPr>
        <w:tabs>
          <w:tab w:pos="703" w:val="left" w:leader="none"/>
        </w:tabs>
        <w:spacing w:line="240" w:lineRule="auto" w:before="58" w:after="0"/>
        <w:ind w:left="702" w:right="130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Underground temperature and humidity remained constant for each</w:t>
      </w:r>
      <w:r>
        <w:rPr>
          <w:rFonts w:ascii="Times New Roman"/>
          <w:spacing w:val="10"/>
          <w:w w:val="105"/>
          <w:sz w:val="24"/>
        </w:rPr>
        <w:t> </w:t>
      </w:r>
      <w:r>
        <w:rPr>
          <w:rFonts w:ascii="Times New Roman"/>
          <w:w w:val="105"/>
          <w:sz w:val="24"/>
        </w:rPr>
        <w:t>level</w:t>
      </w:r>
      <w:r>
        <w:rPr>
          <w:rFonts w:ascii="Times New Roman"/>
          <w:sz w:val="24"/>
        </w:rPr>
      </w:r>
    </w:p>
    <w:p>
      <w:pPr>
        <w:pStyle w:val="BodyText"/>
        <w:spacing w:line="352" w:lineRule="auto" w:before="261"/>
        <w:ind w:left="108" w:right="106"/>
        <w:jc w:val="both"/>
      </w:pPr>
      <w:r>
        <w:rPr/>
        <w:pict>
          <v:group style="position:absolute;margin-left:137.862pt;margin-top:140.591110pt;width:333.75pt;height:.1pt;mso-position-horizontal-relative:page;mso-position-vertical-relative:paragraph;z-index:-415936" coordorigin="2757,2812" coordsize="6675,2">
            <v:shape style="position:absolute;left:2757;top:2812;width:6675;height:2" coordorigin="2757,2812" coordsize="6675,0" path="m2757,2812l9432,2812e" filled="false" stroked="true" strokeweight=".398pt" strokecolor="#000000">
              <v:path arrowok="t"/>
            </v:shape>
            <w10:wrap type="none"/>
          </v:group>
        </w:pic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boundaries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baseline</w:t>
      </w:r>
      <w:r>
        <w:rPr>
          <w:spacing w:val="13"/>
          <w:w w:val="105"/>
        </w:rPr>
        <w:t> </w:t>
      </w:r>
      <w:r>
        <w:rPr>
          <w:w w:val="105"/>
        </w:rPr>
        <w:t>simulation</w:t>
      </w:r>
      <w:r>
        <w:rPr>
          <w:spacing w:val="15"/>
          <w:w w:val="105"/>
        </w:rPr>
        <w:t> </w:t>
      </w:r>
      <w:r>
        <w:rPr>
          <w:w w:val="105"/>
        </w:rPr>
        <w:t>were</w:t>
      </w:r>
      <w:r>
        <w:rPr>
          <w:spacing w:val="14"/>
          <w:w w:val="105"/>
        </w:rPr>
        <w:t> </w:t>
      </w:r>
      <w:r>
        <w:rPr>
          <w:w w:val="105"/>
        </w:rPr>
        <w:t>selected</w:t>
      </w:r>
      <w:r>
        <w:rPr>
          <w:spacing w:val="14"/>
          <w:w w:val="105"/>
        </w:rPr>
        <w:t> </w:t>
      </w:r>
      <w:r>
        <w:rPr>
          <w:w w:val="105"/>
        </w:rPr>
        <w:t>based</w:t>
      </w:r>
      <w:r>
        <w:rPr>
          <w:spacing w:val="13"/>
          <w:w w:val="105"/>
        </w:rPr>
        <w:t> </w:t>
      </w:r>
      <w:r>
        <w:rPr>
          <w:w w:val="105"/>
        </w:rPr>
        <w:t>on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available</w:t>
      </w:r>
      <w:r>
        <w:rPr>
          <w:spacing w:val="14"/>
          <w:w w:val="105"/>
        </w:rPr>
        <w:t> </w:t>
      </w:r>
      <w:r>
        <w:rPr>
          <w:w w:val="105"/>
        </w:rPr>
        <w:t>data</w:t>
      </w:r>
      <w:r>
        <w:rPr>
          <w:spacing w:val="13"/>
          <w:w w:val="105"/>
        </w:rPr>
        <w:t> </w:t>
      </w:r>
      <w:r>
        <w:rPr>
          <w:w w:val="105"/>
        </w:rPr>
        <w:t>for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w w:val="97"/>
        </w:rPr>
        <w:t> </w:t>
      </w:r>
      <w:r>
        <w:rPr>
          <w:w w:val="105"/>
        </w:rPr>
        <w:t>network. The developed simulation model is shown in fig.</w:t>
      </w:r>
      <w:r>
        <w:rPr>
          <w:w w:val="105"/>
        </w:rPr>
        <w:t> </w:t>
      </w:r>
      <w:hyperlink w:history="true" w:anchor="_bookmark138">
        <w:r>
          <w:rPr>
            <w:w w:val="105"/>
          </w:rPr>
          <w:t>II.2.</w:t>
        </w:r>
      </w:hyperlink>
      <w:r>
        <w:rPr>
          <w:w w:val="105"/>
        </w:rPr>
        <w:t> For maximum accuracy,</w:t>
      </w:r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w w:val="109"/>
        </w:rPr>
        <w:t> </w:t>
      </w:r>
      <w:r>
        <w:rPr>
          <w:w w:val="105"/>
        </w:rPr>
        <w:t>simulation</w:t>
      </w:r>
      <w:r>
        <w:rPr>
          <w:spacing w:val="26"/>
          <w:w w:val="105"/>
        </w:rPr>
        <w:t> </w:t>
      </w:r>
      <w:r>
        <w:rPr>
          <w:w w:val="105"/>
        </w:rPr>
        <w:t>step</w:t>
      </w:r>
      <w:r>
        <w:rPr>
          <w:spacing w:val="25"/>
          <w:w w:val="105"/>
        </w:rPr>
        <w:t> </w:t>
      </w:r>
      <w:r>
        <w:rPr>
          <w:w w:val="105"/>
        </w:rPr>
        <w:t>size</w:t>
      </w:r>
      <w:r>
        <w:rPr>
          <w:spacing w:val="25"/>
          <w:w w:val="105"/>
        </w:rPr>
        <w:t> </w:t>
      </w:r>
      <w:r>
        <w:rPr>
          <w:w w:val="105"/>
        </w:rPr>
        <w:t>was</w:t>
      </w:r>
      <w:r>
        <w:rPr>
          <w:spacing w:val="25"/>
          <w:w w:val="105"/>
        </w:rPr>
        <w:t> </w:t>
      </w:r>
      <w:r>
        <w:rPr>
          <w:w w:val="105"/>
        </w:rPr>
        <w:t>set</w:t>
      </w:r>
      <w:r>
        <w:rPr>
          <w:spacing w:val="25"/>
          <w:w w:val="105"/>
        </w:rPr>
        <w:t> </w:t>
      </w:r>
      <w:r>
        <w:rPr>
          <w:w w:val="105"/>
        </w:rPr>
        <w:t>to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two</w:t>
      </w:r>
      <w:r>
        <w:rPr>
          <w:spacing w:val="24"/>
          <w:w w:val="105"/>
        </w:rPr>
        <w:t> </w:t>
      </w:r>
      <w:r>
        <w:rPr>
          <w:w w:val="105"/>
        </w:rPr>
        <w:t>minutes</w:t>
      </w:r>
      <w:r>
        <w:rPr>
          <w:spacing w:val="24"/>
          <w:w w:val="105"/>
        </w:rPr>
        <w:t> </w:t>
      </w:r>
      <w:r>
        <w:rPr>
          <w:w w:val="105"/>
        </w:rPr>
        <w:t>intervals</w:t>
      </w:r>
      <w:r>
        <w:rPr>
          <w:spacing w:val="24"/>
          <w:w w:val="105"/>
        </w:rPr>
        <w:t> </w:t>
      </w:r>
      <w:r>
        <w:rPr>
          <w:w w:val="105"/>
        </w:rPr>
        <w:t>to</w:t>
      </w:r>
      <w:r>
        <w:rPr>
          <w:spacing w:val="25"/>
          <w:w w:val="105"/>
        </w:rPr>
        <w:t> </w:t>
      </w:r>
      <w:r>
        <w:rPr>
          <w:w w:val="105"/>
        </w:rPr>
        <w:t>match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resolution</w:t>
      </w:r>
      <w:r>
        <w:rPr>
          <w:spacing w:val="24"/>
          <w:w w:val="105"/>
        </w:rPr>
        <w:t> </w:t>
      </w:r>
      <w:r>
        <w:rPr>
          <w:w w:val="105"/>
        </w:rPr>
        <w:t>from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-53"/>
          <w:w w:val="105"/>
        </w:rPr>
        <w:t> </w:t>
      </w:r>
      <w:r>
        <w:rPr>
          <w:spacing w:val="-53"/>
          <w:w w:val="105"/>
        </w:rPr>
      </w:r>
      <w:r>
        <w:rPr>
          <w:w w:val="105"/>
        </w:rPr>
        <w:t>data</w:t>
      </w:r>
      <w:r>
        <w:rPr>
          <w:spacing w:val="24"/>
          <w:w w:val="105"/>
        </w:rPr>
        <w:t> </w:t>
      </w:r>
      <w:r>
        <w:rPr>
          <w:w w:val="105"/>
        </w:rPr>
        <w:t>source.</w:t>
      </w:r>
      <w:r>
        <w:rPr>
          <w:spacing w:val="53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model</w:t>
      </w:r>
      <w:r>
        <w:rPr>
          <w:spacing w:val="23"/>
          <w:w w:val="105"/>
        </w:rPr>
        <w:t> </w:t>
      </w:r>
      <w:r>
        <w:rPr>
          <w:w w:val="105"/>
        </w:rPr>
        <w:t>components</w:t>
      </w:r>
      <w:r>
        <w:rPr>
          <w:spacing w:val="24"/>
          <w:w w:val="105"/>
        </w:rPr>
        <w:t> </w:t>
      </w:r>
      <w:r>
        <w:rPr>
          <w:w w:val="105"/>
        </w:rPr>
        <w:t>was</w:t>
      </w:r>
      <w:r>
        <w:rPr>
          <w:spacing w:val="24"/>
          <w:w w:val="105"/>
        </w:rPr>
        <w:t> </w:t>
      </w:r>
      <w:r>
        <w:rPr>
          <w:w w:val="105"/>
        </w:rPr>
        <w:t>calibrated</w:t>
      </w:r>
      <w:r>
        <w:rPr>
          <w:spacing w:val="25"/>
          <w:w w:val="105"/>
        </w:rPr>
        <w:t> </w:t>
      </w:r>
      <w:r>
        <w:rPr>
          <w:w w:val="105"/>
        </w:rPr>
        <w:t>so</w:t>
      </w:r>
      <w:r>
        <w:rPr>
          <w:spacing w:val="24"/>
          <w:w w:val="105"/>
        </w:rPr>
        <w:t> </w:t>
      </w:r>
      <w:r>
        <w:rPr>
          <w:w w:val="105"/>
        </w:rPr>
        <w:t>that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simulated</w:t>
      </w:r>
      <w:r>
        <w:rPr>
          <w:spacing w:val="25"/>
          <w:w w:val="105"/>
        </w:rPr>
        <w:t> </w:t>
      </w:r>
      <w:r>
        <w:rPr>
          <w:w w:val="105"/>
        </w:rPr>
        <w:t>outputs</w:t>
      </w:r>
      <w:r>
        <w:rPr>
          <w:spacing w:val="24"/>
          <w:w w:val="105"/>
        </w:rPr>
        <w:t> </w:t>
      </w:r>
      <w:r>
        <w:rPr>
          <w:w w:val="105"/>
        </w:rPr>
        <w:t>matched</w:t>
      </w:r>
      <w:r>
        <w:rPr>
          <w:spacing w:val="-54"/>
          <w:w w:val="105"/>
        </w:rPr>
        <w:t> </w:t>
      </w:r>
      <w:r>
        <w:rPr>
          <w:spacing w:val="-54"/>
          <w:w w:val="105"/>
        </w:rPr>
      </w:r>
      <w:r>
        <w:rPr>
          <w:w w:val="105"/>
        </w:rPr>
        <w:t>data from the real system. The process flow diagram for the simulation is shown in fig.</w:t>
      </w:r>
      <w:r>
        <w:rPr>
          <w:spacing w:val="8"/>
          <w:w w:val="105"/>
        </w:rPr>
        <w:t> </w:t>
      </w:r>
      <w:hyperlink w:history="true" w:anchor="_bookmark138">
        <w:r>
          <w:rPr>
            <w:w w:val="105"/>
          </w:rPr>
          <w:t>II.2.</w:t>
        </w:r>
      </w:hyperlink>
      <w:r>
        <w:rPr>
          <w:w w:val="103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model</w:t>
      </w:r>
      <w:r>
        <w:rPr>
          <w:spacing w:val="23"/>
          <w:w w:val="105"/>
        </w:rPr>
        <w:t> </w:t>
      </w:r>
      <w:r>
        <w:rPr>
          <w:w w:val="105"/>
        </w:rPr>
        <w:t>data</w:t>
      </w:r>
      <w:r>
        <w:rPr>
          <w:spacing w:val="23"/>
          <w:w w:val="105"/>
        </w:rPr>
        <w:t> </w:t>
      </w:r>
      <w:r>
        <w:rPr>
          <w:w w:val="105"/>
        </w:rPr>
        <w:t>inputs</w:t>
      </w:r>
      <w:r>
        <w:rPr>
          <w:spacing w:val="22"/>
          <w:w w:val="105"/>
        </w:rPr>
        <w:t> </w:t>
      </w:r>
      <w:r>
        <w:rPr>
          <w:w w:val="105"/>
        </w:rPr>
        <w:t>and</w:t>
      </w:r>
      <w:r>
        <w:rPr>
          <w:spacing w:val="23"/>
          <w:w w:val="105"/>
        </w:rPr>
        <w:t> </w:t>
      </w:r>
      <w:r>
        <w:rPr>
          <w:w w:val="105"/>
        </w:rPr>
        <w:t>outputs</w:t>
      </w:r>
      <w:r>
        <w:rPr>
          <w:spacing w:val="23"/>
          <w:w w:val="105"/>
        </w:rPr>
        <w:t> </w:t>
      </w:r>
      <w:r>
        <w:rPr>
          <w:w w:val="105"/>
        </w:rPr>
        <w:t>are</w:t>
      </w:r>
      <w:r>
        <w:rPr>
          <w:spacing w:val="23"/>
          <w:w w:val="105"/>
        </w:rPr>
        <w:t> </w:t>
      </w:r>
      <w:r>
        <w:rPr>
          <w:w w:val="105"/>
        </w:rPr>
        <w:t>described</w:t>
      </w:r>
      <w:r>
        <w:rPr>
          <w:spacing w:val="22"/>
          <w:w w:val="105"/>
        </w:rPr>
        <w:t> </w:t>
      </w:r>
      <w:r>
        <w:rPr>
          <w:w w:val="105"/>
        </w:rPr>
        <w:t>in</w:t>
      </w:r>
      <w:r>
        <w:rPr>
          <w:spacing w:val="23"/>
          <w:w w:val="105"/>
        </w:rPr>
        <w:t> </w:t>
      </w:r>
      <w:r>
        <w:rPr>
          <w:w w:val="105"/>
        </w:rPr>
        <w:t>table</w:t>
      </w:r>
      <w:r>
        <w:rPr>
          <w:spacing w:val="23"/>
          <w:w w:val="105"/>
        </w:rPr>
        <w:t> </w:t>
      </w:r>
      <w:hyperlink w:history="true" w:anchor="_bookmark54">
        <w:r>
          <w:rPr>
            <w:w w:val="105"/>
          </w:rPr>
          <w:t>4.1.</w:t>
        </w:r>
      </w:hyperlink>
    </w:p>
    <w:p>
      <w:pPr>
        <w:pStyle w:val="BodyText"/>
        <w:tabs>
          <w:tab w:pos="4819" w:val="left" w:leader="none"/>
        </w:tabs>
        <w:spacing w:line="240" w:lineRule="auto" w:before="109"/>
        <w:ind w:left="1576" w:right="130"/>
        <w:jc w:val="left"/>
      </w:pPr>
      <w:r>
        <w:rPr>
          <w:w w:val="105"/>
        </w:rPr>
        <w:t>Inputs</w:t>
        <w:tab/>
      </w:r>
      <w:r>
        <w:rPr>
          <w:w w:val="110"/>
        </w:rPr>
        <w:t>Outputs</w:t>
      </w:r>
      <w:r>
        <w:rPr/>
      </w:r>
    </w:p>
    <w:p>
      <w:pPr>
        <w:pStyle w:val="BodyText"/>
        <w:tabs>
          <w:tab w:pos="4819" w:val="left" w:leader="none"/>
        </w:tabs>
        <w:spacing w:line="240" w:lineRule="auto" w:before="68"/>
        <w:ind w:left="1576" w:right="130"/>
        <w:jc w:val="left"/>
      </w:pPr>
      <w:r>
        <w:rPr/>
        <w:pict>
          <v:group style="position:absolute;margin-left:137.662994pt;margin-top:1.702113pt;width:334.15pt;height:2.8pt;mso-position-horizontal-relative:page;mso-position-vertical-relative:paragraph;z-index:-415912" coordorigin="2753,34" coordsize="6683,56">
            <v:group style="position:absolute;left:2757;top:38;width:40;height:2" coordorigin="2757,38" coordsize="40,2">
              <v:shape style="position:absolute;left:2757;top:38;width:40;height:2" coordorigin="2757,38" coordsize="40,0" path="m2757,38l2797,38e" filled="false" stroked="true" strokeweight=".398pt" strokecolor="#000000">
                <v:path arrowok="t"/>
              </v:shape>
            </v:group>
            <v:group style="position:absolute;left:2757;top:86;width:40;height:2" coordorigin="2757,86" coordsize="40,2">
              <v:shape style="position:absolute;left:2757;top:86;width:40;height:2" coordorigin="2757,86" coordsize="40,0" path="m2757,86l2797,86e" filled="false" stroked="true" strokeweight=".398pt" strokecolor="#000000">
                <v:path arrowok="t"/>
              </v:shape>
            </v:group>
            <v:group style="position:absolute;left:2757;top:38;width:40;height:2" coordorigin="2757,38" coordsize="40,2">
              <v:shape style="position:absolute;left:2757;top:38;width:40;height:2" coordorigin="2757,38" coordsize="40,0" path="m2757,38l2797,38e" filled="false" stroked="true" strokeweight=".398pt" strokecolor="#000000">
                <v:path arrowok="t"/>
              </v:shape>
            </v:group>
            <v:group style="position:absolute;left:2757;top:86;width:40;height:2" coordorigin="2757,86" coordsize="40,2">
              <v:shape style="position:absolute;left:2757;top:86;width:40;height:2" coordorigin="2757,86" coordsize="40,0" path="m2757,86l2797,86e" filled="false" stroked="true" strokeweight=".398pt" strokecolor="#000000">
                <v:path arrowok="t"/>
              </v:shape>
            </v:group>
            <v:group style="position:absolute;left:2797;top:38;width:40;height:2" coordorigin="2797,38" coordsize="40,2">
              <v:shape style="position:absolute;left:2797;top:38;width:40;height:2" coordorigin="2797,38" coordsize="40,0" path="m2797,38l2837,38e" filled="false" stroked="true" strokeweight=".398pt" strokecolor="#000000">
                <v:path arrowok="t"/>
              </v:shape>
            </v:group>
            <v:group style="position:absolute;left:2797;top:86;width:40;height:2" coordorigin="2797,86" coordsize="40,2">
              <v:shape style="position:absolute;left:2797;top:86;width:40;height:2" coordorigin="2797,86" coordsize="40,0" path="m2797,86l2837,86e" filled="false" stroked="true" strokeweight=".398pt" strokecolor="#000000">
                <v:path arrowok="t"/>
              </v:shape>
            </v:group>
            <v:group style="position:absolute;left:2837;top:38;width:40;height:2" coordorigin="2837,38" coordsize="40,2">
              <v:shape style="position:absolute;left:2837;top:38;width:40;height:2" coordorigin="2837,38" coordsize="40,0" path="m2837,38l2877,38e" filled="false" stroked="true" strokeweight=".398pt" strokecolor="#000000">
                <v:path arrowok="t"/>
              </v:shape>
            </v:group>
            <v:group style="position:absolute;left:2837;top:86;width:40;height:2" coordorigin="2837,86" coordsize="40,2">
              <v:shape style="position:absolute;left:2837;top:86;width:40;height:2" coordorigin="2837,86" coordsize="40,0" path="m2837,86l2877,86e" filled="false" stroked="true" strokeweight=".398pt" strokecolor="#000000">
                <v:path arrowok="t"/>
              </v:shape>
            </v:group>
            <v:group style="position:absolute;left:2877;top:38;width:40;height:2" coordorigin="2877,38" coordsize="40,2">
              <v:shape style="position:absolute;left:2877;top:38;width:40;height:2" coordorigin="2877,38" coordsize="40,0" path="m2877,38l2917,38e" filled="false" stroked="true" strokeweight=".398pt" strokecolor="#000000">
                <v:path arrowok="t"/>
              </v:shape>
            </v:group>
            <v:group style="position:absolute;left:2877;top:86;width:40;height:2" coordorigin="2877,86" coordsize="40,2">
              <v:shape style="position:absolute;left:2877;top:86;width:40;height:2" coordorigin="2877,86" coordsize="40,0" path="m2877,86l2917,86e" filled="false" stroked="true" strokeweight=".398pt" strokecolor="#000000">
                <v:path arrowok="t"/>
              </v:shape>
            </v:group>
            <v:group style="position:absolute;left:2917;top:38;width:40;height:2" coordorigin="2917,38" coordsize="40,2">
              <v:shape style="position:absolute;left:2917;top:38;width:40;height:2" coordorigin="2917,38" coordsize="40,0" path="m2917,38l2956,38e" filled="false" stroked="true" strokeweight=".398pt" strokecolor="#000000">
                <v:path arrowok="t"/>
              </v:shape>
            </v:group>
            <v:group style="position:absolute;left:2917;top:86;width:40;height:2" coordorigin="2917,86" coordsize="40,2">
              <v:shape style="position:absolute;left:2917;top:86;width:40;height:2" coordorigin="2917,86" coordsize="40,0" path="m2917,86l2956,86e" filled="false" stroked="true" strokeweight=".398pt" strokecolor="#000000">
                <v:path arrowok="t"/>
              </v:shape>
            </v:group>
            <v:group style="position:absolute;left:2956;top:38;width:40;height:2" coordorigin="2956,38" coordsize="40,2">
              <v:shape style="position:absolute;left:2956;top:38;width:40;height:2" coordorigin="2956,38" coordsize="40,0" path="m2956,38l2996,38e" filled="false" stroked="true" strokeweight=".398pt" strokecolor="#000000">
                <v:path arrowok="t"/>
              </v:shape>
            </v:group>
            <v:group style="position:absolute;left:2956;top:86;width:40;height:2" coordorigin="2956,86" coordsize="40,2">
              <v:shape style="position:absolute;left:2956;top:86;width:40;height:2" coordorigin="2956,86" coordsize="40,0" path="m2956,86l2996,86e" filled="false" stroked="true" strokeweight=".398pt" strokecolor="#000000">
                <v:path arrowok="t"/>
              </v:shape>
            </v:group>
            <v:group style="position:absolute;left:2996;top:38;width:40;height:2" coordorigin="2996,38" coordsize="40,2">
              <v:shape style="position:absolute;left:2996;top:38;width:40;height:2" coordorigin="2996,38" coordsize="40,0" path="m2996,38l3036,38e" filled="false" stroked="true" strokeweight=".398pt" strokecolor="#000000">
                <v:path arrowok="t"/>
              </v:shape>
            </v:group>
            <v:group style="position:absolute;left:2996;top:86;width:40;height:2" coordorigin="2996,86" coordsize="40,2">
              <v:shape style="position:absolute;left:2996;top:86;width:40;height:2" coordorigin="2996,86" coordsize="40,0" path="m2996,86l3036,86e" filled="false" stroked="true" strokeweight=".398pt" strokecolor="#000000">
                <v:path arrowok="t"/>
              </v:shape>
            </v:group>
            <v:group style="position:absolute;left:3036;top:38;width:40;height:2" coordorigin="3036,38" coordsize="40,2">
              <v:shape style="position:absolute;left:3036;top:38;width:40;height:2" coordorigin="3036,38" coordsize="40,0" path="m3036,38l3076,38e" filled="false" stroked="true" strokeweight=".398pt" strokecolor="#000000">
                <v:path arrowok="t"/>
              </v:shape>
            </v:group>
            <v:group style="position:absolute;left:3036;top:86;width:40;height:2" coordorigin="3036,86" coordsize="40,2">
              <v:shape style="position:absolute;left:3036;top:86;width:40;height:2" coordorigin="3036,86" coordsize="40,0" path="m3036,86l3076,86e" filled="false" stroked="true" strokeweight=".398pt" strokecolor="#000000">
                <v:path arrowok="t"/>
              </v:shape>
            </v:group>
            <v:group style="position:absolute;left:3076;top:38;width:40;height:2" coordorigin="3076,38" coordsize="40,2">
              <v:shape style="position:absolute;left:3076;top:38;width:40;height:2" coordorigin="3076,38" coordsize="40,0" path="m3076,38l3116,38e" filled="false" stroked="true" strokeweight=".398pt" strokecolor="#000000">
                <v:path arrowok="t"/>
              </v:shape>
            </v:group>
            <v:group style="position:absolute;left:3076;top:86;width:40;height:2" coordorigin="3076,86" coordsize="40,2">
              <v:shape style="position:absolute;left:3076;top:86;width:40;height:2" coordorigin="3076,86" coordsize="40,0" path="m3076,86l3116,86e" filled="false" stroked="true" strokeweight=".398pt" strokecolor="#000000">
                <v:path arrowok="t"/>
              </v:shape>
            </v:group>
            <v:group style="position:absolute;left:3116;top:38;width:40;height:2" coordorigin="3116,38" coordsize="40,2">
              <v:shape style="position:absolute;left:3116;top:38;width:40;height:2" coordorigin="3116,38" coordsize="40,0" path="m3116,38l3156,38e" filled="false" stroked="true" strokeweight=".398pt" strokecolor="#000000">
                <v:path arrowok="t"/>
              </v:shape>
            </v:group>
            <v:group style="position:absolute;left:3116;top:86;width:40;height:2" coordorigin="3116,86" coordsize="40,2">
              <v:shape style="position:absolute;left:3116;top:86;width:40;height:2" coordorigin="3116,86" coordsize="40,0" path="m3116,86l3156,86e" filled="false" stroked="true" strokeweight=".398pt" strokecolor="#000000">
                <v:path arrowok="t"/>
              </v:shape>
            </v:group>
            <v:group style="position:absolute;left:3156;top:38;width:40;height:2" coordorigin="3156,38" coordsize="40,2">
              <v:shape style="position:absolute;left:3156;top:38;width:40;height:2" coordorigin="3156,38" coordsize="40,0" path="m3156,38l3196,38e" filled="false" stroked="true" strokeweight=".398pt" strokecolor="#000000">
                <v:path arrowok="t"/>
              </v:shape>
            </v:group>
            <v:group style="position:absolute;left:3156;top:86;width:40;height:2" coordorigin="3156,86" coordsize="40,2">
              <v:shape style="position:absolute;left:3156;top:86;width:40;height:2" coordorigin="3156,86" coordsize="40,0" path="m3156,86l3196,86e" filled="false" stroked="true" strokeweight=".398pt" strokecolor="#000000">
                <v:path arrowok="t"/>
              </v:shape>
            </v:group>
            <v:group style="position:absolute;left:3196;top:38;width:40;height:2" coordorigin="3196,38" coordsize="40,2">
              <v:shape style="position:absolute;left:3196;top:38;width:40;height:2" coordorigin="3196,38" coordsize="40,0" path="m3196,38l3235,38e" filled="false" stroked="true" strokeweight=".398pt" strokecolor="#000000">
                <v:path arrowok="t"/>
              </v:shape>
            </v:group>
            <v:group style="position:absolute;left:3196;top:86;width:40;height:2" coordorigin="3196,86" coordsize="40,2">
              <v:shape style="position:absolute;left:3196;top:86;width:40;height:2" coordorigin="3196,86" coordsize="40,0" path="m3196,86l3235,86e" filled="false" stroked="true" strokeweight=".398pt" strokecolor="#000000">
                <v:path arrowok="t"/>
              </v:shape>
            </v:group>
            <v:group style="position:absolute;left:3235;top:38;width:40;height:2" coordorigin="3235,38" coordsize="40,2">
              <v:shape style="position:absolute;left:3235;top:38;width:40;height:2" coordorigin="3235,38" coordsize="40,0" path="m3235,38l3275,38e" filled="false" stroked="true" strokeweight=".398pt" strokecolor="#000000">
                <v:path arrowok="t"/>
              </v:shape>
            </v:group>
            <v:group style="position:absolute;left:3235;top:86;width:40;height:2" coordorigin="3235,86" coordsize="40,2">
              <v:shape style="position:absolute;left:3235;top:86;width:40;height:2" coordorigin="3235,86" coordsize="40,0" path="m3235,86l3275,86e" filled="false" stroked="true" strokeweight=".398pt" strokecolor="#000000">
                <v:path arrowok="t"/>
              </v:shape>
            </v:group>
            <v:group style="position:absolute;left:3275;top:38;width:40;height:2" coordorigin="3275,38" coordsize="40,2">
              <v:shape style="position:absolute;left:3275;top:38;width:40;height:2" coordorigin="3275,38" coordsize="40,0" path="m3275,38l3315,38e" filled="false" stroked="true" strokeweight=".398pt" strokecolor="#000000">
                <v:path arrowok="t"/>
              </v:shape>
            </v:group>
            <v:group style="position:absolute;left:3275;top:86;width:40;height:2" coordorigin="3275,86" coordsize="40,2">
              <v:shape style="position:absolute;left:3275;top:86;width:40;height:2" coordorigin="3275,86" coordsize="40,0" path="m3275,86l3315,86e" filled="false" stroked="true" strokeweight=".398pt" strokecolor="#000000">
                <v:path arrowok="t"/>
              </v:shape>
            </v:group>
            <v:group style="position:absolute;left:3315;top:38;width:40;height:2" coordorigin="3315,38" coordsize="40,2">
              <v:shape style="position:absolute;left:3315;top:38;width:40;height:2" coordorigin="3315,38" coordsize="40,0" path="m3315,38l3355,38e" filled="false" stroked="true" strokeweight=".398pt" strokecolor="#000000">
                <v:path arrowok="t"/>
              </v:shape>
            </v:group>
            <v:group style="position:absolute;left:3315;top:86;width:40;height:2" coordorigin="3315,86" coordsize="40,2">
              <v:shape style="position:absolute;left:3315;top:86;width:40;height:2" coordorigin="3315,86" coordsize="40,0" path="m3315,86l3355,86e" filled="false" stroked="true" strokeweight=".398pt" strokecolor="#000000">
                <v:path arrowok="t"/>
              </v:shape>
            </v:group>
            <v:group style="position:absolute;left:3355;top:38;width:40;height:2" coordorigin="3355,38" coordsize="40,2">
              <v:shape style="position:absolute;left:3355;top:38;width:40;height:2" coordorigin="3355,38" coordsize="40,0" path="m3355,38l3395,38e" filled="false" stroked="true" strokeweight=".398pt" strokecolor="#000000">
                <v:path arrowok="t"/>
              </v:shape>
            </v:group>
            <v:group style="position:absolute;left:3355;top:86;width:40;height:2" coordorigin="3355,86" coordsize="40,2">
              <v:shape style="position:absolute;left:3355;top:86;width:40;height:2" coordorigin="3355,86" coordsize="40,0" path="m3355,86l3395,86e" filled="false" stroked="true" strokeweight=".398pt" strokecolor="#000000">
                <v:path arrowok="t"/>
              </v:shape>
            </v:group>
            <v:group style="position:absolute;left:3395;top:38;width:40;height:2" coordorigin="3395,38" coordsize="40,2">
              <v:shape style="position:absolute;left:3395;top:38;width:40;height:2" coordorigin="3395,38" coordsize="40,0" path="m3395,38l3435,38e" filled="false" stroked="true" strokeweight=".398pt" strokecolor="#000000">
                <v:path arrowok="t"/>
              </v:shape>
            </v:group>
            <v:group style="position:absolute;left:3395;top:86;width:40;height:2" coordorigin="3395,86" coordsize="40,2">
              <v:shape style="position:absolute;left:3395;top:86;width:40;height:2" coordorigin="3395,86" coordsize="40,0" path="m3395,86l3435,86e" filled="false" stroked="true" strokeweight=".398pt" strokecolor="#000000">
                <v:path arrowok="t"/>
              </v:shape>
            </v:group>
            <v:group style="position:absolute;left:3435;top:38;width:40;height:2" coordorigin="3435,38" coordsize="40,2">
              <v:shape style="position:absolute;left:3435;top:38;width:40;height:2" coordorigin="3435,38" coordsize="40,0" path="m3435,38l3475,38e" filled="false" stroked="true" strokeweight=".398pt" strokecolor="#000000">
                <v:path arrowok="t"/>
              </v:shape>
            </v:group>
            <v:group style="position:absolute;left:3435;top:86;width:40;height:2" coordorigin="3435,86" coordsize="40,2">
              <v:shape style="position:absolute;left:3435;top:86;width:40;height:2" coordorigin="3435,86" coordsize="40,0" path="m3435,86l3475,86e" filled="false" stroked="true" strokeweight=".398pt" strokecolor="#000000">
                <v:path arrowok="t"/>
              </v:shape>
            </v:group>
            <v:group style="position:absolute;left:3475;top:38;width:40;height:2" coordorigin="3475,38" coordsize="40,2">
              <v:shape style="position:absolute;left:3475;top:38;width:40;height:2" coordorigin="3475,38" coordsize="40,0" path="m3475,38l3514,38e" filled="false" stroked="true" strokeweight=".398pt" strokecolor="#000000">
                <v:path arrowok="t"/>
              </v:shape>
            </v:group>
            <v:group style="position:absolute;left:3475;top:86;width:40;height:2" coordorigin="3475,86" coordsize="40,2">
              <v:shape style="position:absolute;left:3475;top:86;width:40;height:2" coordorigin="3475,86" coordsize="40,0" path="m3475,86l3514,86e" filled="false" stroked="true" strokeweight=".398pt" strokecolor="#000000">
                <v:path arrowok="t"/>
              </v:shape>
            </v:group>
            <v:group style="position:absolute;left:3514;top:38;width:40;height:2" coordorigin="3514,38" coordsize="40,2">
              <v:shape style="position:absolute;left:3514;top:38;width:40;height:2" coordorigin="3514,38" coordsize="40,0" path="m3514,38l3554,38e" filled="false" stroked="true" strokeweight=".398pt" strokecolor="#000000">
                <v:path arrowok="t"/>
              </v:shape>
            </v:group>
            <v:group style="position:absolute;left:3514;top:86;width:40;height:2" coordorigin="3514,86" coordsize="40,2">
              <v:shape style="position:absolute;left:3514;top:86;width:40;height:2" coordorigin="3514,86" coordsize="40,0" path="m3514,86l3554,86e" filled="false" stroked="true" strokeweight=".398pt" strokecolor="#000000">
                <v:path arrowok="t"/>
              </v:shape>
            </v:group>
            <v:group style="position:absolute;left:3554;top:38;width:40;height:2" coordorigin="3554,38" coordsize="40,2">
              <v:shape style="position:absolute;left:3554;top:38;width:40;height:2" coordorigin="3554,38" coordsize="40,0" path="m3554,38l3594,38e" filled="false" stroked="true" strokeweight=".398pt" strokecolor="#000000">
                <v:path arrowok="t"/>
              </v:shape>
            </v:group>
            <v:group style="position:absolute;left:3554;top:86;width:40;height:2" coordorigin="3554,86" coordsize="40,2">
              <v:shape style="position:absolute;left:3554;top:86;width:40;height:2" coordorigin="3554,86" coordsize="40,0" path="m3554,86l3594,86e" filled="false" stroked="true" strokeweight=".398pt" strokecolor="#000000">
                <v:path arrowok="t"/>
              </v:shape>
            </v:group>
            <v:group style="position:absolute;left:3594;top:38;width:40;height:2" coordorigin="3594,38" coordsize="40,2">
              <v:shape style="position:absolute;left:3594;top:38;width:40;height:2" coordorigin="3594,38" coordsize="40,0" path="m3594,38l3634,38e" filled="false" stroked="true" strokeweight=".398pt" strokecolor="#000000">
                <v:path arrowok="t"/>
              </v:shape>
            </v:group>
            <v:group style="position:absolute;left:3594;top:86;width:40;height:2" coordorigin="3594,86" coordsize="40,2">
              <v:shape style="position:absolute;left:3594;top:86;width:40;height:2" coordorigin="3594,86" coordsize="40,0" path="m3594,86l3634,86e" filled="false" stroked="true" strokeweight=".398pt" strokecolor="#000000">
                <v:path arrowok="t"/>
              </v:shape>
            </v:group>
            <v:group style="position:absolute;left:3634;top:38;width:40;height:2" coordorigin="3634,38" coordsize="40,2">
              <v:shape style="position:absolute;left:3634;top:38;width:40;height:2" coordorigin="3634,38" coordsize="40,0" path="m3634,38l3674,38e" filled="false" stroked="true" strokeweight=".398pt" strokecolor="#000000">
                <v:path arrowok="t"/>
              </v:shape>
            </v:group>
            <v:group style="position:absolute;left:3634;top:86;width:40;height:2" coordorigin="3634,86" coordsize="40,2">
              <v:shape style="position:absolute;left:3634;top:86;width:40;height:2" coordorigin="3634,86" coordsize="40,0" path="m3634,86l3674,86e" filled="false" stroked="true" strokeweight=".398pt" strokecolor="#000000">
                <v:path arrowok="t"/>
              </v:shape>
            </v:group>
            <v:group style="position:absolute;left:3674;top:38;width:40;height:2" coordorigin="3674,38" coordsize="40,2">
              <v:shape style="position:absolute;left:3674;top:38;width:40;height:2" coordorigin="3674,38" coordsize="40,0" path="m3674,38l3714,38e" filled="false" stroked="true" strokeweight=".398pt" strokecolor="#000000">
                <v:path arrowok="t"/>
              </v:shape>
            </v:group>
            <v:group style="position:absolute;left:3674;top:86;width:40;height:2" coordorigin="3674,86" coordsize="40,2">
              <v:shape style="position:absolute;left:3674;top:86;width:40;height:2" coordorigin="3674,86" coordsize="40,0" path="m3674,86l3714,86e" filled="false" stroked="true" strokeweight=".398pt" strokecolor="#000000">
                <v:path arrowok="t"/>
              </v:shape>
            </v:group>
            <v:group style="position:absolute;left:3714;top:38;width:40;height:2" coordorigin="3714,38" coordsize="40,2">
              <v:shape style="position:absolute;left:3714;top:38;width:40;height:2" coordorigin="3714,38" coordsize="40,0" path="m3714,38l3753,38e" filled="false" stroked="true" strokeweight=".398pt" strokecolor="#000000">
                <v:path arrowok="t"/>
              </v:shape>
            </v:group>
            <v:group style="position:absolute;left:3714;top:86;width:40;height:2" coordorigin="3714,86" coordsize="40,2">
              <v:shape style="position:absolute;left:3714;top:86;width:40;height:2" coordorigin="3714,86" coordsize="40,0" path="m3714,86l3753,86e" filled="false" stroked="true" strokeweight=".398pt" strokecolor="#000000">
                <v:path arrowok="t"/>
              </v:shape>
            </v:group>
            <v:group style="position:absolute;left:3753;top:38;width:40;height:2" coordorigin="3753,38" coordsize="40,2">
              <v:shape style="position:absolute;left:3753;top:38;width:40;height:2" coordorigin="3753,38" coordsize="40,0" path="m3753,38l3793,38e" filled="false" stroked="true" strokeweight=".398pt" strokecolor="#000000">
                <v:path arrowok="t"/>
              </v:shape>
            </v:group>
            <v:group style="position:absolute;left:3753;top:86;width:40;height:2" coordorigin="3753,86" coordsize="40,2">
              <v:shape style="position:absolute;left:3753;top:86;width:40;height:2" coordorigin="3753,86" coordsize="40,0" path="m3753,86l3793,86e" filled="false" stroked="true" strokeweight=".398pt" strokecolor="#000000">
                <v:path arrowok="t"/>
              </v:shape>
            </v:group>
            <v:group style="position:absolute;left:3793;top:38;width:40;height:2" coordorigin="3793,38" coordsize="40,2">
              <v:shape style="position:absolute;left:3793;top:38;width:40;height:2" coordorigin="3793,38" coordsize="40,0" path="m3793,38l3833,38e" filled="false" stroked="true" strokeweight=".398pt" strokecolor="#000000">
                <v:path arrowok="t"/>
              </v:shape>
            </v:group>
            <v:group style="position:absolute;left:3793;top:86;width:40;height:2" coordorigin="3793,86" coordsize="40,2">
              <v:shape style="position:absolute;left:3793;top:86;width:40;height:2" coordorigin="3793,86" coordsize="40,0" path="m3793,86l3833,86e" filled="false" stroked="true" strokeweight=".398pt" strokecolor="#000000">
                <v:path arrowok="t"/>
              </v:shape>
            </v:group>
            <v:group style="position:absolute;left:3833;top:38;width:40;height:2" coordorigin="3833,38" coordsize="40,2">
              <v:shape style="position:absolute;left:3833;top:38;width:40;height:2" coordorigin="3833,38" coordsize="40,0" path="m3833,38l3873,38e" filled="false" stroked="true" strokeweight=".398pt" strokecolor="#000000">
                <v:path arrowok="t"/>
              </v:shape>
            </v:group>
            <v:group style="position:absolute;left:3833;top:86;width:40;height:2" coordorigin="3833,86" coordsize="40,2">
              <v:shape style="position:absolute;left:3833;top:86;width:40;height:2" coordorigin="3833,86" coordsize="40,0" path="m3833,86l3873,86e" filled="false" stroked="true" strokeweight=".398pt" strokecolor="#000000">
                <v:path arrowok="t"/>
              </v:shape>
            </v:group>
            <v:group style="position:absolute;left:3873;top:38;width:40;height:2" coordorigin="3873,38" coordsize="40,2">
              <v:shape style="position:absolute;left:3873;top:38;width:40;height:2" coordorigin="3873,38" coordsize="40,0" path="m3873,38l3913,38e" filled="false" stroked="true" strokeweight=".398pt" strokecolor="#000000">
                <v:path arrowok="t"/>
              </v:shape>
            </v:group>
            <v:group style="position:absolute;left:3873;top:86;width:40;height:2" coordorigin="3873,86" coordsize="40,2">
              <v:shape style="position:absolute;left:3873;top:86;width:40;height:2" coordorigin="3873,86" coordsize="40,0" path="m3873,86l3913,86e" filled="false" stroked="true" strokeweight=".398pt" strokecolor="#000000">
                <v:path arrowok="t"/>
              </v:shape>
            </v:group>
            <v:group style="position:absolute;left:3913;top:38;width:40;height:2" coordorigin="3913,38" coordsize="40,2">
              <v:shape style="position:absolute;left:3913;top:38;width:40;height:2" coordorigin="3913,38" coordsize="40,0" path="m3913,38l3953,38e" filled="false" stroked="true" strokeweight=".398pt" strokecolor="#000000">
                <v:path arrowok="t"/>
              </v:shape>
            </v:group>
            <v:group style="position:absolute;left:3913;top:86;width:40;height:2" coordorigin="3913,86" coordsize="40,2">
              <v:shape style="position:absolute;left:3913;top:86;width:40;height:2" coordorigin="3913,86" coordsize="40,0" path="m3913,86l3953,86e" filled="false" stroked="true" strokeweight=".398pt" strokecolor="#000000">
                <v:path arrowok="t"/>
              </v:shape>
            </v:group>
            <v:group style="position:absolute;left:3953;top:38;width:40;height:2" coordorigin="3953,38" coordsize="40,2">
              <v:shape style="position:absolute;left:3953;top:38;width:40;height:2" coordorigin="3953,38" coordsize="40,0" path="m3953,38l3993,38e" filled="false" stroked="true" strokeweight=".398pt" strokecolor="#000000">
                <v:path arrowok="t"/>
              </v:shape>
            </v:group>
            <v:group style="position:absolute;left:3953;top:86;width:40;height:2" coordorigin="3953,86" coordsize="40,2">
              <v:shape style="position:absolute;left:3953;top:86;width:40;height:2" coordorigin="3953,86" coordsize="40,0" path="m3953,86l3993,86e" filled="false" stroked="true" strokeweight=".398pt" strokecolor="#000000">
                <v:path arrowok="t"/>
              </v:shape>
            </v:group>
            <v:group style="position:absolute;left:3993;top:38;width:40;height:2" coordorigin="3993,38" coordsize="40,2">
              <v:shape style="position:absolute;left:3993;top:38;width:40;height:2" coordorigin="3993,38" coordsize="40,0" path="m3993,38l4032,38e" filled="false" stroked="true" strokeweight=".398pt" strokecolor="#000000">
                <v:path arrowok="t"/>
              </v:shape>
            </v:group>
            <v:group style="position:absolute;left:3993;top:86;width:40;height:2" coordorigin="3993,86" coordsize="40,2">
              <v:shape style="position:absolute;left:3993;top:86;width:40;height:2" coordorigin="3993,86" coordsize="40,0" path="m3993,86l4032,86e" filled="false" stroked="true" strokeweight=".398pt" strokecolor="#000000">
                <v:path arrowok="t"/>
              </v:shape>
            </v:group>
            <v:group style="position:absolute;left:4032;top:38;width:40;height:2" coordorigin="4032,38" coordsize="40,2">
              <v:shape style="position:absolute;left:4032;top:38;width:40;height:2" coordorigin="4032,38" coordsize="40,0" path="m4032,38l4072,38e" filled="false" stroked="true" strokeweight=".398pt" strokecolor="#000000">
                <v:path arrowok="t"/>
              </v:shape>
            </v:group>
            <v:group style="position:absolute;left:4032;top:86;width:40;height:2" coordorigin="4032,86" coordsize="40,2">
              <v:shape style="position:absolute;left:4032;top:86;width:40;height:2" coordorigin="4032,86" coordsize="40,0" path="m4032,86l4072,86e" filled="false" stroked="true" strokeweight=".398pt" strokecolor="#000000">
                <v:path arrowok="t"/>
              </v:shape>
            </v:group>
            <v:group style="position:absolute;left:4072;top:38;width:40;height:2" coordorigin="4072,38" coordsize="40,2">
              <v:shape style="position:absolute;left:4072;top:38;width:40;height:2" coordorigin="4072,38" coordsize="40,0" path="m4072,38l4112,38e" filled="false" stroked="true" strokeweight=".398pt" strokecolor="#000000">
                <v:path arrowok="t"/>
              </v:shape>
            </v:group>
            <v:group style="position:absolute;left:4072;top:86;width:40;height:2" coordorigin="4072,86" coordsize="40,2">
              <v:shape style="position:absolute;left:4072;top:86;width:40;height:2" coordorigin="4072,86" coordsize="40,0" path="m4072,86l4112,86e" filled="false" stroked="true" strokeweight=".398pt" strokecolor="#000000">
                <v:path arrowok="t"/>
              </v:shape>
            </v:group>
            <v:group style="position:absolute;left:4112;top:38;width:40;height:2" coordorigin="4112,38" coordsize="40,2">
              <v:shape style="position:absolute;left:4112;top:38;width:40;height:2" coordorigin="4112,38" coordsize="40,0" path="m4112,38l4152,38e" filled="false" stroked="true" strokeweight=".398pt" strokecolor="#000000">
                <v:path arrowok="t"/>
              </v:shape>
            </v:group>
            <v:group style="position:absolute;left:4112;top:86;width:40;height:2" coordorigin="4112,86" coordsize="40,2">
              <v:shape style="position:absolute;left:4112;top:86;width:40;height:2" coordorigin="4112,86" coordsize="40,0" path="m4112,86l4152,86e" filled="false" stroked="true" strokeweight=".398pt" strokecolor="#000000">
                <v:path arrowok="t"/>
              </v:shape>
            </v:group>
            <v:group style="position:absolute;left:4152;top:38;width:40;height:2" coordorigin="4152,38" coordsize="40,2">
              <v:shape style="position:absolute;left:4152;top:38;width:40;height:2" coordorigin="4152,38" coordsize="40,0" path="m4152,38l4192,38e" filled="false" stroked="true" strokeweight=".398pt" strokecolor="#000000">
                <v:path arrowok="t"/>
              </v:shape>
            </v:group>
            <v:group style="position:absolute;left:4152;top:86;width:40;height:2" coordorigin="4152,86" coordsize="40,2">
              <v:shape style="position:absolute;left:4152;top:86;width:40;height:2" coordorigin="4152,86" coordsize="40,0" path="m4152,86l4192,86e" filled="false" stroked="true" strokeweight=".398pt" strokecolor="#000000">
                <v:path arrowok="t"/>
              </v:shape>
            </v:group>
            <v:group style="position:absolute;left:4192;top:38;width:40;height:2" coordorigin="4192,38" coordsize="40,2">
              <v:shape style="position:absolute;left:4192;top:38;width:40;height:2" coordorigin="4192,38" coordsize="40,0" path="m4192,38l4232,38e" filled="false" stroked="true" strokeweight=".398pt" strokecolor="#000000">
                <v:path arrowok="t"/>
              </v:shape>
            </v:group>
            <v:group style="position:absolute;left:4192;top:86;width:40;height:2" coordorigin="4192,86" coordsize="40,2">
              <v:shape style="position:absolute;left:4192;top:86;width:40;height:2" coordorigin="4192,86" coordsize="40,0" path="m4192,86l4232,86e" filled="false" stroked="true" strokeweight=".398pt" strokecolor="#000000">
                <v:path arrowok="t"/>
              </v:shape>
            </v:group>
            <v:group style="position:absolute;left:4232;top:38;width:40;height:2" coordorigin="4232,38" coordsize="40,2">
              <v:shape style="position:absolute;left:4232;top:38;width:40;height:2" coordorigin="4232,38" coordsize="40,0" path="m4232,38l4272,38e" filled="false" stroked="true" strokeweight=".398pt" strokecolor="#000000">
                <v:path arrowok="t"/>
              </v:shape>
            </v:group>
            <v:group style="position:absolute;left:4232;top:86;width:40;height:2" coordorigin="4232,86" coordsize="40,2">
              <v:shape style="position:absolute;left:4232;top:86;width:40;height:2" coordorigin="4232,86" coordsize="40,0" path="m4232,86l4272,86e" filled="false" stroked="true" strokeweight=".398pt" strokecolor="#000000">
                <v:path arrowok="t"/>
              </v:shape>
            </v:group>
            <v:group style="position:absolute;left:4272;top:38;width:40;height:2" coordorigin="4272,38" coordsize="40,2">
              <v:shape style="position:absolute;left:4272;top:38;width:40;height:2" coordorigin="4272,38" coordsize="40,0" path="m4272,38l4311,38e" filled="false" stroked="true" strokeweight=".398pt" strokecolor="#000000">
                <v:path arrowok="t"/>
              </v:shape>
            </v:group>
            <v:group style="position:absolute;left:4272;top:86;width:40;height:2" coordorigin="4272,86" coordsize="40,2">
              <v:shape style="position:absolute;left:4272;top:86;width:40;height:2" coordorigin="4272,86" coordsize="40,0" path="m4272,86l4311,86e" filled="false" stroked="true" strokeweight=".398pt" strokecolor="#000000">
                <v:path arrowok="t"/>
              </v:shape>
            </v:group>
            <v:group style="position:absolute;left:4311;top:38;width:40;height:2" coordorigin="4311,38" coordsize="40,2">
              <v:shape style="position:absolute;left:4311;top:38;width:40;height:2" coordorigin="4311,38" coordsize="40,0" path="m4311,38l4351,38e" filled="false" stroked="true" strokeweight=".398pt" strokecolor="#000000">
                <v:path arrowok="t"/>
              </v:shape>
            </v:group>
            <v:group style="position:absolute;left:4311;top:86;width:40;height:2" coordorigin="4311,86" coordsize="40,2">
              <v:shape style="position:absolute;left:4311;top:86;width:40;height:2" coordorigin="4311,86" coordsize="40,0" path="m4311,86l4351,86e" filled="false" stroked="true" strokeweight=".398pt" strokecolor="#000000">
                <v:path arrowok="t"/>
              </v:shape>
            </v:group>
            <v:group style="position:absolute;left:4351;top:38;width:40;height:2" coordorigin="4351,38" coordsize="40,2">
              <v:shape style="position:absolute;left:4351;top:38;width:40;height:2" coordorigin="4351,38" coordsize="40,0" path="m4351,38l4391,38e" filled="false" stroked="true" strokeweight=".398pt" strokecolor="#000000">
                <v:path arrowok="t"/>
              </v:shape>
            </v:group>
            <v:group style="position:absolute;left:4351;top:86;width:40;height:2" coordorigin="4351,86" coordsize="40,2">
              <v:shape style="position:absolute;left:4351;top:86;width:40;height:2" coordorigin="4351,86" coordsize="40,0" path="m4351,86l4391,86e" filled="false" stroked="true" strokeweight=".398pt" strokecolor="#000000">
                <v:path arrowok="t"/>
              </v:shape>
            </v:group>
            <v:group style="position:absolute;left:4391;top:38;width:40;height:2" coordorigin="4391,38" coordsize="40,2">
              <v:shape style="position:absolute;left:4391;top:38;width:40;height:2" coordorigin="4391,38" coordsize="40,0" path="m4391,38l4431,38e" filled="false" stroked="true" strokeweight=".398pt" strokecolor="#000000">
                <v:path arrowok="t"/>
              </v:shape>
            </v:group>
            <v:group style="position:absolute;left:4391;top:86;width:40;height:2" coordorigin="4391,86" coordsize="40,2">
              <v:shape style="position:absolute;left:4391;top:86;width:40;height:2" coordorigin="4391,86" coordsize="40,0" path="m4391,86l4431,86e" filled="false" stroked="true" strokeweight=".398pt" strokecolor="#000000">
                <v:path arrowok="t"/>
              </v:shape>
            </v:group>
            <v:group style="position:absolute;left:4431;top:38;width:40;height:2" coordorigin="4431,38" coordsize="40,2">
              <v:shape style="position:absolute;left:4431;top:38;width:40;height:2" coordorigin="4431,38" coordsize="40,0" path="m4431,38l4471,38e" filled="false" stroked="true" strokeweight=".398pt" strokecolor="#000000">
                <v:path arrowok="t"/>
              </v:shape>
            </v:group>
            <v:group style="position:absolute;left:4431;top:86;width:40;height:2" coordorigin="4431,86" coordsize="40,2">
              <v:shape style="position:absolute;left:4431;top:86;width:40;height:2" coordorigin="4431,86" coordsize="40,0" path="m4431,86l4471,86e" filled="false" stroked="true" strokeweight=".398pt" strokecolor="#000000">
                <v:path arrowok="t"/>
              </v:shape>
            </v:group>
            <v:group style="position:absolute;left:4471;top:38;width:40;height:2" coordorigin="4471,38" coordsize="40,2">
              <v:shape style="position:absolute;left:4471;top:38;width:40;height:2" coordorigin="4471,38" coordsize="40,0" path="m4471,38l4511,38e" filled="false" stroked="true" strokeweight=".398pt" strokecolor="#000000">
                <v:path arrowok="t"/>
              </v:shape>
            </v:group>
            <v:group style="position:absolute;left:4471;top:86;width:40;height:2" coordorigin="4471,86" coordsize="40,2">
              <v:shape style="position:absolute;left:4471;top:86;width:40;height:2" coordorigin="4471,86" coordsize="40,0" path="m4471,86l4511,86e" filled="false" stroked="true" strokeweight=".398pt" strokecolor="#000000">
                <v:path arrowok="t"/>
              </v:shape>
            </v:group>
            <v:group style="position:absolute;left:4511;top:38;width:40;height:2" coordorigin="4511,38" coordsize="40,2">
              <v:shape style="position:absolute;left:4511;top:38;width:40;height:2" coordorigin="4511,38" coordsize="40,0" path="m4511,38l4551,38e" filled="false" stroked="true" strokeweight=".398pt" strokecolor="#000000">
                <v:path arrowok="t"/>
              </v:shape>
            </v:group>
            <v:group style="position:absolute;left:4511;top:86;width:40;height:2" coordorigin="4511,86" coordsize="40,2">
              <v:shape style="position:absolute;left:4511;top:86;width:40;height:2" coordorigin="4511,86" coordsize="40,0" path="m4511,86l4551,86e" filled="false" stroked="true" strokeweight=".398pt" strokecolor="#000000">
                <v:path arrowok="t"/>
              </v:shape>
            </v:group>
            <v:group style="position:absolute;left:4551;top:38;width:40;height:2" coordorigin="4551,38" coordsize="40,2">
              <v:shape style="position:absolute;left:4551;top:38;width:40;height:2" coordorigin="4551,38" coordsize="40,0" path="m4551,38l4590,38e" filled="false" stroked="true" strokeweight=".398pt" strokecolor="#000000">
                <v:path arrowok="t"/>
              </v:shape>
            </v:group>
            <v:group style="position:absolute;left:4551;top:86;width:40;height:2" coordorigin="4551,86" coordsize="40,2">
              <v:shape style="position:absolute;left:4551;top:86;width:40;height:2" coordorigin="4551,86" coordsize="40,0" path="m4551,86l4590,86e" filled="false" stroked="true" strokeweight=".398pt" strokecolor="#000000">
                <v:path arrowok="t"/>
              </v:shape>
            </v:group>
            <v:group style="position:absolute;left:4590;top:38;width:40;height:2" coordorigin="4590,38" coordsize="40,2">
              <v:shape style="position:absolute;left:4590;top:38;width:40;height:2" coordorigin="4590,38" coordsize="40,0" path="m4590,38l4630,38e" filled="false" stroked="true" strokeweight=".398pt" strokecolor="#000000">
                <v:path arrowok="t"/>
              </v:shape>
            </v:group>
            <v:group style="position:absolute;left:4590;top:86;width:40;height:2" coordorigin="4590,86" coordsize="40,2">
              <v:shape style="position:absolute;left:4590;top:86;width:40;height:2" coordorigin="4590,86" coordsize="40,0" path="m4590,86l4630,86e" filled="false" stroked="true" strokeweight=".398pt" strokecolor="#000000">
                <v:path arrowok="t"/>
              </v:shape>
            </v:group>
            <v:group style="position:absolute;left:4630;top:38;width:40;height:2" coordorigin="4630,38" coordsize="40,2">
              <v:shape style="position:absolute;left:4630;top:38;width:40;height:2" coordorigin="4630,38" coordsize="40,0" path="m4630,38l4670,38e" filled="false" stroked="true" strokeweight=".398pt" strokecolor="#000000">
                <v:path arrowok="t"/>
              </v:shape>
            </v:group>
            <v:group style="position:absolute;left:4630;top:86;width:40;height:2" coordorigin="4630,86" coordsize="40,2">
              <v:shape style="position:absolute;left:4630;top:86;width:40;height:2" coordorigin="4630,86" coordsize="40,0" path="m4630,86l4670,86e" filled="false" stroked="true" strokeweight=".398pt" strokecolor="#000000">
                <v:path arrowok="t"/>
              </v:shape>
            </v:group>
            <v:group style="position:absolute;left:4670;top:38;width:40;height:2" coordorigin="4670,38" coordsize="40,2">
              <v:shape style="position:absolute;left:4670;top:38;width:40;height:2" coordorigin="4670,38" coordsize="40,0" path="m4670,38l4710,38e" filled="false" stroked="true" strokeweight=".398pt" strokecolor="#000000">
                <v:path arrowok="t"/>
              </v:shape>
            </v:group>
            <v:group style="position:absolute;left:4670;top:86;width:40;height:2" coordorigin="4670,86" coordsize="40,2">
              <v:shape style="position:absolute;left:4670;top:86;width:40;height:2" coordorigin="4670,86" coordsize="40,0" path="m4670,86l4710,86e" filled="false" stroked="true" strokeweight=".398pt" strokecolor="#000000">
                <v:path arrowok="t"/>
              </v:shape>
            </v:group>
            <v:group style="position:absolute;left:4710;top:38;width:40;height:2" coordorigin="4710,38" coordsize="40,2">
              <v:shape style="position:absolute;left:4710;top:38;width:40;height:2" coordorigin="4710,38" coordsize="40,0" path="m4710,38l4750,38e" filled="false" stroked="true" strokeweight=".398pt" strokecolor="#000000">
                <v:path arrowok="t"/>
              </v:shape>
            </v:group>
            <v:group style="position:absolute;left:4710;top:86;width:40;height:2" coordorigin="4710,86" coordsize="40,2">
              <v:shape style="position:absolute;left:4710;top:86;width:40;height:2" coordorigin="4710,86" coordsize="40,0" path="m4710,86l4750,86e" filled="false" stroked="true" strokeweight=".398pt" strokecolor="#000000">
                <v:path arrowok="t"/>
              </v:shape>
            </v:group>
            <v:group style="position:absolute;left:4750;top:38;width:40;height:2" coordorigin="4750,38" coordsize="40,2">
              <v:shape style="position:absolute;left:4750;top:38;width:40;height:2" coordorigin="4750,38" coordsize="40,0" path="m4750,38l4790,38e" filled="false" stroked="true" strokeweight=".398pt" strokecolor="#000000">
                <v:path arrowok="t"/>
              </v:shape>
            </v:group>
            <v:group style="position:absolute;left:4750;top:86;width:40;height:2" coordorigin="4750,86" coordsize="40,2">
              <v:shape style="position:absolute;left:4750;top:86;width:40;height:2" coordorigin="4750,86" coordsize="40,0" path="m4750,86l4790,86e" filled="false" stroked="true" strokeweight=".398pt" strokecolor="#000000">
                <v:path arrowok="t"/>
              </v:shape>
            </v:group>
            <v:group style="position:absolute;left:4790;top:38;width:40;height:2" coordorigin="4790,38" coordsize="40,2">
              <v:shape style="position:absolute;left:4790;top:38;width:40;height:2" coordorigin="4790,38" coordsize="40,0" path="m4790,38l4829,38e" filled="false" stroked="true" strokeweight=".398pt" strokecolor="#000000">
                <v:path arrowok="t"/>
              </v:shape>
            </v:group>
            <v:group style="position:absolute;left:4790;top:86;width:40;height:2" coordorigin="4790,86" coordsize="40,2">
              <v:shape style="position:absolute;left:4790;top:86;width:40;height:2" coordorigin="4790,86" coordsize="40,0" path="m4790,86l4829,86e" filled="false" stroked="true" strokeweight=".398pt" strokecolor="#000000">
                <v:path arrowok="t"/>
              </v:shape>
            </v:group>
            <v:group style="position:absolute;left:4829;top:38;width:40;height:2" coordorigin="4829,38" coordsize="40,2">
              <v:shape style="position:absolute;left:4829;top:38;width:40;height:2" coordorigin="4829,38" coordsize="40,0" path="m4829,38l4869,38e" filled="false" stroked="true" strokeweight=".398pt" strokecolor="#000000">
                <v:path arrowok="t"/>
              </v:shape>
            </v:group>
            <v:group style="position:absolute;left:4829;top:86;width:40;height:2" coordorigin="4829,86" coordsize="40,2">
              <v:shape style="position:absolute;left:4829;top:86;width:40;height:2" coordorigin="4829,86" coordsize="40,0" path="m4829,86l4869,86e" filled="false" stroked="true" strokeweight=".398pt" strokecolor="#000000">
                <v:path arrowok="t"/>
              </v:shape>
            </v:group>
            <v:group style="position:absolute;left:4869;top:38;width:40;height:2" coordorigin="4869,38" coordsize="40,2">
              <v:shape style="position:absolute;left:4869;top:38;width:40;height:2" coordorigin="4869,38" coordsize="40,0" path="m4869,38l4909,38e" filled="false" stroked="true" strokeweight=".398pt" strokecolor="#000000">
                <v:path arrowok="t"/>
              </v:shape>
            </v:group>
            <v:group style="position:absolute;left:4869;top:86;width:40;height:2" coordorigin="4869,86" coordsize="40,2">
              <v:shape style="position:absolute;left:4869;top:86;width:40;height:2" coordorigin="4869,86" coordsize="40,0" path="m4869,86l4909,86e" filled="false" stroked="true" strokeweight=".398pt" strokecolor="#000000">
                <v:path arrowok="t"/>
              </v:shape>
            </v:group>
            <v:group style="position:absolute;left:4909;top:38;width:40;height:2" coordorigin="4909,38" coordsize="40,2">
              <v:shape style="position:absolute;left:4909;top:38;width:40;height:2" coordorigin="4909,38" coordsize="40,0" path="m4909,38l4949,38e" filled="false" stroked="true" strokeweight=".398pt" strokecolor="#000000">
                <v:path arrowok="t"/>
              </v:shape>
            </v:group>
            <v:group style="position:absolute;left:4909;top:86;width:40;height:2" coordorigin="4909,86" coordsize="40,2">
              <v:shape style="position:absolute;left:4909;top:86;width:40;height:2" coordorigin="4909,86" coordsize="40,0" path="m4909,86l4949,86e" filled="false" stroked="true" strokeweight=".398pt" strokecolor="#000000">
                <v:path arrowok="t"/>
              </v:shape>
            </v:group>
            <v:group style="position:absolute;left:4949;top:38;width:40;height:2" coordorigin="4949,38" coordsize="40,2">
              <v:shape style="position:absolute;left:4949;top:38;width:40;height:2" coordorigin="4949,38" coordsize="40,0" path="m4949,38l4989,38e" filled="false" stroked="true" strokeweight=".398pt" strokecolor="#000000">
                <v:path arrowok="t"/>
              </v:shape>
            </v:group>
            <v:group style="position:absolute;left:4949;top:86;width:40;height:2" coordorigin="4949,86" coordsize="40,2">
              <v:shape style="position:absolute;left:4949;top:86;width:40;height:2" coordorigin="4949,86" coordsize="40,0" path="m4949,86l4989,86e" filled="false" stroked="true" strokeweight=".398pt" strokecolor="#000000">
                <v:path arrowok="t"/>
              </v:shape>
            </v:group>
            <v:group style="position:absolute;left:4989;top:38;width:40;height:2" coordorigin="4989,38" coordsize="40,2">
              <v:shape style="position:absolute;left:4989;top:38;width:40;height:2" coordorigin="4989,38" coordsize="40,0" path="m4989,38l5029,38e" filled="false" stroked="true" strokeweight=".398pt" strokecolor="#000000">
                <v:path arrowok="t"/>
              </v:shape>
            </v:group>
            <v:group style="position:absolute;left:4989;top:86;width:40;height:2" coordorigin="4989,86" coordsize="40,2">
              <v:shape style="position:absolute;left:4989;top:86;width:40;height:2" coordorigin="4989,86" coordsize="40,0" path="m4989,86l5029,86e" filled="false" stroked="true" strokeweight=".398pt" strokecolor="#000000">
                <v:path arrowok="t"/>
              </v:shape>
            </v:group>
            <v:group style="position:absolute;left:5029;top:38;width:40;height:2" coordorigin="5029,38" coordsize="40,2">
              <v:shape style="position:absolute;left:5029;top:38;width:40;height:2" coordorigin="5029,38" coordsize="40,0" path="m5029,38l5069,38e" filled="false" stroked="true" strokeweight=".398pt" strokecolor="#000000">
                <v:path arrowok="t"/>
              </v:shape>
            </v:group>
            <v:group style="position:absolute;left:5029;top:86;width:40;height:2" coordorigin="5029,86" coordsize="40,2">
              <v:shape style="position:absolute;left:5029;top:86;width:40;height:2" coordorigin="5029,86" coordsize="40,0" path="m5029,86l5069,86e" filled="false" stroked="true" strokeweight=".398pt" strokecolor="#000000">
                <v:path arrowok="t"/>
              </v:shape>
            </v:group>
            <v:group style="position:absolute;left:5069;top:38;width:40;height:2" coordorigin="5069,38" coordsize="40,2">
              <v:shape style="position:absolute;left:5069;top:38;width:40;height:2" coordorigin="5069,38" coordsize="40,0" path="m5069,38l5108,38e" filled="false" stroked="true" strokeweight=".398pt" strokecolor="#000000">
                <v:path arrowok="t"/>
              </v:shape>
            </v:group>
            <v:group style="position:absolute;left:5069;top:86;width:40;height:2" coordorigin="5069,86" coordsize="40,2">
              <v:shape style="position:absolute;left:5069;top:86;width:40;height:2" coordorigin="5069,86" coordsize="40,0" path="m5069,86l5108,86e" filled="false" stroked="true" strokeweight=".398pt" strokecolor="#000000">
                <v:path arrowok="t"/>
              </v:shape>
            </v:group>
            <v:group style="position:absolute;left:5108;top:38;width:40;height:2" coordorigin="5108,38" coordsize="40,2">
              <v:shape style="position:absolute;left:5108;top:38;width:40;height:2" coordorigin="5108,38" coordsize="40,0" path="m5108,38l5148,38e" filled="false" stroked="true" strokeweight=".398pt" strokecolor="#000000">
                <v:path arrowok="t"/>
              </v:shape>
            </v:group>
            <v:group style="position:absolute;left:5108;top:86;width:40;height:2" coordorigin="5108,86" coordsize="40,2">
              <v:shape style="position:absolute;left:5108;top:86;width:40;height:2" coordorigin="5108,86" coordsize="40,0" path="m5108,86l5148,86e" filled="false" stroked="true" strokeweight=".398pt" strokecolor="#000000">
                <v:path arrowok="t"/>
              </v:shape>
            </v:group>
            <v:group style="position:absolute;left:5148;top:38;width:40;height:2" coordorigin="5148,38" coordsize="40,2">
              <v:shape style="position:absolute;left:5148;top:38;width:40;height:2" coordorigin="5148,38" coordsize="40,0" path="m5148,38l5188,38e" filled="false" stroked="true" strokeweight=".398pt" strokecolor="#000000">
                <v:path arrowok="t"/>
              </v:shape>
            </v:group>
            <v:group style="position:absolute;left:5148;top:86;width:40;height:2" coordorigin="5148,86" coordsize="40,2">
              <v:shape style="position:absolute;left:5148;top:86;width:40;height:2" coordorigin="5148,86" coordsize="40,0" path="m5148,86l5188,86e" filled="false" stroked="true" strokeweight=".398pt" strokecolor="#000000">
                <v:path arrowok="t"/>
              </v:shape>
            </v:group>
            <v:group style="position:absolute;left:5188;top:38;width:40;height:2" coordorigin="5188,38" coordsize="40,2">
              <v:shape style="position:absolute;left:5188;top:38;width:40;height:2" coordorigin="5188,38" coordsize="40,0" path="m5188,38l5228,38e" filled="false" stroked="true" strokeweight=".398pt" strokecolor="#000000">
                <v:path arrowok="t"/>
              </v:shape>
            </v:group>
            <v:group style="position:absolute;left:5188;top:86;width:40;height:2" coordorigin="5188,86" coordsize="40,2">
              <v:shape style="position:absolute;left:5188;top:86;width:40;height:2" coordorigin="5188,86" coordsize="40,0" path="m5188,86l5228,86e" filled="false" stroked="true" strokeweight=".398pt" strokecolor="#000000">
                <v:path arrowok="t"/>
              </v:shape>
            </v:group>
            <v:group style="position:absolute;left:5228;top:38;width:40;height:2" coordorigin="5228,38" coordsize="40,2">
              <v:shape style="position:absolute;left:5228;top:38;width:40;height:2" coordorigin="5228,38" coordsize="40,0" path="m5228,38l5268,38e" filled="false" stroked="true" strokeweight=".398pt" strokecolor="#000000">
                <v:path arrowok="t"/>
              </v:shape>
            </v:group>
            <v:group style="position:absolute;left:5228;top:86;width:40;height:2" coordorigin="5228,86" coordsize="40,2">
              <v:shape style="position:absolute;left:5228;top:86;width:40;height:2" coordorigin="5228,86" coordsize="40,0" path="m5228,86l5268,86e" filled="false" stroked="true" strokeweight=".398pt" strokecolor="#000000">
                <v:path arrowok="t"/>
              </v:shape>
            </v:group>
            <v:group style="position:absolute;left:5268;top:38;width:40;height:2" coordorigin="5268,38" coordsize="40,2">
              <v:shape style="position:absolute;left:5268;top:38;width:40;height:2" coordorigin="5268,38" coordsize="40,0" path="m5268,38l5308,38e" filled="false" stroked="true" strokeweight=".398pt" strokecolor="#000000">
                <v:path arrowok="t"/>
              </v:shape>
            </v:group>
            <v:group style="position:absolute;left:5268;top:86;width:40;height:2" coordorigin="5268,86" coordsize="40,2">
              <v:shape style="position:absolute;left:5268;top:86;width:40;height:2" coordorigin="5268,86" coordsize="40,0" path="m5268,86l5308,86e" filled="false" stroked="true" strokeweight=".398pt" strokecolor="#000000">
                <v:path arrowok="t"/>
              </v:shape>
            </v:group>
            <v:group style="position:absolute;left:5308;top:38;width:40;height:2" coordorigin="5308,38" coordsize="40,2">
              <v:shape style="position:absolute;left:5308;top:38;width:40;height:2" coordorigin="5308,38" coordsize="40,0" path="m5308,38l5348,38e" filled="false" stroked="true" strokeweight=".398pt" strokecolor="#000000">
                <v:path arrowok="t"/>
              </v:shape>
            </v:group>
            <v:group style="position:absolute;left:5308;top:86;width:40;height:2" coordorigin="5308,86" coordsize="40,2">
              <v:shape style="position:absolute;left:5308;top:86;width:40;height:2" coordorigin="5308,86" coordsize="40,0" path="m5308,86l5348,86e" filled="false" stroked="true" strokeweight=".398pt" strokecolor="#000000">
                <v:path arrowok="t"/>
              </v:shape>
            </v:group>
            <v:group style="position:absolute;left:5348;top:38;width:40;height:2" coordorigin="5348,38" coordsize="40,2">
              <v:shape style="position:absolute;left:5348;top:38;width:40;height:2" coordorigin="5348,38" coordsize="40,0" path="m5348,38l5387,38e" filled="false" stroked="true" strokeweight=".398pt" strokecolor="#000000">
                <v:path arrowok="t"/>
              </v:shape>
            </v:group>
            <v:group style="position:absolute;left:5348;top:86;width:40;height:2" coordorigin="5348,86" coordsize="40,2">
              <v:shape style="position:absolute;left:5348;top:86;width:40;height:2" coordorigin="5348,86" coordsize="40,0" path="m5348,86l5387,86e" filled="false" stroked="true" strokeweight=".398pt" strokecolor="#000000">
                <v:path arrowok="t"/>
              </v:shape>
            </v:group>
            <v:group style="position:absolute;left:5387;top:38;width:40;height:2" coordorigin="5387,38" coordsize="40,2">
              <v:shape style="position:absolute;left:5387;top:38;width:40;height:2" coordorigin="5387,38" coordsize="40,0" path="m5387,38l5427,38e" filled="false" stroked="true" strokeweight=".398pt" strokecolor="#000000">
                <v:path arrowok="t"/>
              </v:shape>
            </v:group>
            <v:group style="position:absolute;left:5387;top:86;width:40;height:2" coordorigin="5387,86" coordsize="40,2">
              <v:shape style="position:absolute;left:5387;top:86;width:40;height:2" coordorigin="5387,86" coordsize="40,0" path="m5387,86l5427,86e" filled="false" stroked="true" strokeweight=".398pt" strokecolor="#000000">
                <v:path arrowok="t"/>
              </v:shape>
            </v:group>
            <v:group style="position:absolute;left:5427;top:38;width:40;height:2" coordorigin="5427,38" coordsize="40,2">
              <v:shape style="position:absolute;left:5427;top:38;width:40;height:2" coordorigin="5427,38" coordsize="40,0" path="m5427,38l5467,38e" filled="false" stroked="true" strokeweight=".398pt" strokecolor="#000000">
                <v:path arrowok="t"/>
              </v:shape>
            </v:group>
            <v:group style="position:absolute;left:5427;top:86;width:40;height:2" coordorigin="5427,86" coordsize="40,2">
              <v:shape style="position:absolute;left:5427;top:86;width:40;height:2" coordorigin="5427,86" coordsize="40,0" path="m5427,86l5467,86e" filled="false" stroked="true" strokeweight=".398pt" strokecolor="#000000">
                <v:path arrowok="t"/>
              </v:shape>
            </v:group>
            <v:group style="position:absolute;left:5467;top:38;width:40;height:2" coordorigin="5467,38" coordsize="40,2">
              <v:shape style="position:absolute;left:5467;top:38;width:40;height:2" coordorigin="5467,38" coordsize="40,0" path="m5467,38l5507,38e" filled="false" stroked="true" strokeweight=".398pt" strokecolor="#000000">
                <v:path arrowok="t"/>
              </v:shape>
            </v:group>
            <v:group style="position:absolute;left:5467;top:86;width:40;height:2" coordorigin="5467,86" coordsize="40,2">
              <v:shape style="position:absolute;left:5467;top:86;width:40;height:2" coordorigin="5467,86" coordsize="40,0" path="m5467,86l5507,86e" filled="false" stroked="true" strokeweight=".398pt" strokecolor="#000000">
                <v:path arrowok="t"/>
              </v:shape>
            </v:group>
            <v:group style="position:absolute;left:5507;top:38;width:40;height:2" coordorigin="5507,38" coordsize="40,2">
              <v:shape style="position:absolute;left:5507;top:38;width:40;height:2" coordorigin="5507,38" coordsize="40,0" path="m5507,38l5547,38e" filled="false" stroked="true" strokeweight=".398pt" strokecolor="#000000">
                <v:path arrowok="t"/>
              </v:shape>
            </v:group>
            <v:group style="position:absolute;left:5507;top:86;width:40;height:2" coordorigin="5507,86" coordsize="40,2">
              <v:shape style="position:absolute;left:5507;top:86;width:40;height:2" coordorigin="5507,86" coordsize="40,0" path="m5507,86l5547,86e" filled="false" stroked="true" strokeweight=".398pt" strokecolor="#000000">
                <v:path arrowok="t"/>
              </v:shape>
            </v:group>
            <v:group style="position:absolute;left:5547;top:38;width:40;height:2" coordorigin="5547,38" coordsize="40,2">
              <v:shape style="position:absolute;left:5547;top:38;width:40;height:2" coordorigin="5547,38" coordsize="40,0" path="m5547,38l5587,38e" filled="false" stroked="true" strokeweight=".398pt" strokecolor="#000000">
                <v:path arrowok="t"/>
              </v:shape>
            </v:group>
            <v:group style="position:absolute;left:5547;top:86;width:40;height:2" coordorigin="5547,86" coordsize="40,2">
              <v:shape style="position:absolute;left:5547;top:86;width:40;height:2" coordorigin="5547,86" coordsize="40,0" path="m5547,86l5587,86e" filled="false" stroked="true" strokeweight=".398pt" strokecolor="#000000">
                <v:path arrowok="t"/>
              </v:shape>
            </v:group>
            <v:group style="position:absolute;left:5587;top:38;width:40;height:2" coordorigin="5587,38" coordsize="40,2">
              <v:shape style="position:absolute;left:5587;top:38;width:40;height:2" coordorigin="5587,38" coordsize="40,0" path="m5587,38l5626,38e" filled="false" stroked="true" strokeweight=".398pt" strokecolor="#000000">
                <v:path arrowok="t"/>
              </v:shape>
            </v:group>
            <v:group style="position:absolute;left:5587;top:86;width:40;height:2" coordorigin="5587,86" coordsize="40,2">
              <v:shape style="position:absolute;left:5587;top:86;width:40;height:2" coordorigin="5587,86" coordsize="40,0" path="m5587,86l5626,86e" filled="false" stroked="true" strokeweight=".398pt" strokecolor="#000000">
                <v:path arrowok="t"/>
              </v:shape>
            </v:group>
            <v:group style="position:absolute;left:5626;top:38;width:40;height:2" coordorigin="5626,38" coordsize="40,2">
              <v:shape style="position:absolute;left:5626;top:38;width:40;height:2" coordorigin="5626,38" coordsize="40,0" path="m5626,38l5666,38e" filled="false" stroked="true" strokeweight=".398pt" strokecolor="#000000">
                <v:path arrowok="t"/>
              </v:shape>
            </v:group>
            <v:group style="position:absolute;left:5626;top:86;width:40;height:2" coordorigin="5626,86" coordsize="40,2">
              <v:shape style="position:absolute;left:5626;top:86;width:40;height:2" coordorigin="5626,86" coordsize="40,0" path="m5626,86l5666,86e" filled="false" stroked="true" strokeweight=".398pt" strokecolor="#000000">
                <v:path arrowok="t"/>
              </v:shape>
            </v:group>
            <v:group style="position:absolute;left:5666;top:38;width:40;height:2" coordorigin="5666,38" coordsize="40,2">
              <v:shape style="position:absolute;left:5666;top:38;width:40;height:2" coordorigin="5666,38" coordsize="40,0" path="m5666,38l5706,38e" filled="false" stroked="true" strokeweight=".398pt" strokecolor="#000000">
                <v:path arrowok="t"/>
              </v:shape>
            </v:group>
            <v:group style="position:absolute;left:5666;top:86;width:40;height:2" coordorigin="5666,86" coordsize="40,2">
              <v:shape style="position:absolute;left:5666;top:86;width:40;height:2" coordorigin="5666,86" coordsize="40,0" path="m5666,86l5706,86e" filled="false" stroked="true" strokeweight=".398pt" strokecolor="#000000">
                <v:path arrowok="t"/>
              </v:shape>
            </v:group>
            <v:group style="position:absolute;left:5706;top:38;width:40;height:2" coordorigin="5706,38" coordsize="40,2">
              <v:shape style="position:absolute;left:5706;top:38;width:40;height:2" coordorigin="5706,38" coordsize="40,0" path="m5706,38l5746,38e" filled="false" stroked="true" strokeweight=".398pt" strokecolor="#000000">
                <v:path arrowok="t"/>
              </v:shape>
            </v:group>
            <v:group style="position:absolute;left:5706;top:86;width:40;height:2" coordorigin="5706,86" coordsize="40,2">
              <v:shape style="position:absolute;left:5706;top:86;width:40;height:2" coordorigin="5706,86" coordsize="40,0" path="m5706,86l5746,86e" filled="false" stroked="true" strokeweight=".398pt" strokecolor="#000000">
                <v:path arrowok="t"/>
              </v:shape>
            </v:group>
            <v:group style="position:absolute;left:5746;top:38;width:40;height:2" coordorigin="5746,38" coordsize="40,2">
              <v:shape style="position:absolute;left:5746;top:38;width:40;height:2" coordorigin="5746,38" coordsize="40,0" path="m5746,38l5786,38e" filled="false" stroked="true" strokeweight=".398pt" strokecolor="#000000">
                <v:path arrowok="t"/>
              </v:shape>
            </v:group>
            <v:group style="position:absolute;left:5746;top:86;width:40;height:2" coordorigin="5746,86" coordsize="40,2">
              <v:shape style="position:absolute;left:5746;top:86;width:40;height:2" coordorigin="5746,86" coordsize="40,0" path="m5746,86l5786,86e" filled="false" stroked="true" strokeweight=".398pt" strokecolor="#000000">
                <v:path arrowok="t"/>
              </v:shape>
            </v:group>
            <v:group style="position:absolute;left:5786;top:38;width:40;height:2" coordorigin="5786,38" coordsize="40,2">
              <v:shape style="position:absolute;left:5786;top:38;width:40;height:2" coordorigin="5786,38" coordsize="40,0" path="m5786,38l5826,38e" filled="false" stroked="true" strokeweight=".398pt" strokecolor="#000000">
                <v:path arrowok="t"/>
              </v:shape>
            </v:group>
            <v:group style="position:absolute;left:5786;top:86;width:40;height:2" coordorigin="5786,86" coordsize="40,2">
              <v:shape style="position:absolute;left:5786;top:86;width:40;height:2" coordorigin="5786,86" coordsize="40,0" path="m5786,86l5826,86e" filled="false" stroked="true" strokeweight=".398pt" strokecolor="#000000">
                <v:path arrowok="t"/>
              </v:shape>
            </v:group>
            <v:group style="position:absolute;left:5826;top:38;width:40;height:2" coordorigin="5826,38" coordsize="40,2">
              <v:shape style="position:absolute;left:5826;top:38;width:40;height:2" coordorigin="5826,38" coordsize="40,0" path="m5826,38l5866,38e" filled="false" stroked="true" strokeweight=".398pt" strokecolor="#000000">
                <v:path arrowok="t"/>
              </v:shape>
            </v:group>
            <v:group style="position:absolute;left:5826;top:86;width:40;height:2" coordorigin="5826,86" coordsize="40,2">
              <v:shape style="position:absolute;left:5826;top:86;width:40;height:2" coordorigin="5826,86" coordsize="40,0" path="m5826,86l5866,86e" filled="false" stroked="true" strokeweight=".398pt" strokecolor="#000000">
                <v:path arrowok="t"/>
              </v:shape>
            </v:group>
            <v:group style="position:absolute;left:5866;top:38;width:40;height:2" coordorigin="5866,38" coordsize="40,2">
              <v:shape style="position:absolute;left:5866;top:38;width:40;height:2" coordorigin="5866,38" coordsize="40,0" path="m5866,38l5905,38e" filled="false" stroked="true" strokeweight=".398pt" strokecolor="#000000">
                <v:path arrowok="t"/>
              </v:shape>
            </v:group>
            <v:group style="position:absolute;left:5866;top:86;width:40;height:2" coordorigin="5866,86" coordsize="40,2">
              <v:shape style="position:absolute;left:5866;top:86;width:40;height:2" coordorigin="5866,86" coordsize="40,0" path="m5866,86l5905,86e" filled="false" stroked="true" strokeweight=".398pt" strokecolor="#000000">
                <v:path arrowok="t"/>
              </v:shape>
            </v:group>
            <v:group style="position:absolute;left:5905;top:38;width:40;height:2" coordorigin="5905,38" coordsize="40,2">
              <v:shape style="position:absolute;left:5905;top:38;width:40;height:2" coordorigin="5905,38" coordsize="40,0" path="m5905,38l5945,38e" filled="false" stroked="true" strokeweight=".398pt" strokecolor="#000000">
                <v:path arrowok="t"/>
              </v:shape>
            </v:group>
            <v:group style="position:absolute;left:5905;top:86;width:40;height:2" coordorigin="5905,86" coordsize="40,2">
              <v:shape style="position:absolute;left:5905;top:86;width:40;height:2" coordorigin="5905,86" coordsize="40,0" path="m5905,86l5945,86e" filled="false" stroked="true" strokeweight=".398pt" strokecolor="#000000">
                <v:path arrowok="t"/>
              </v:shape>
            </v:group>
            <v:group style="position:absolute;left:5945;top:38;width:40;height:2" coordorigin="5945,38" coordsize="40,2">
              <v:shape style="position:absolute;left:5945;top:38;width:40;height:2" coordorigin="5945,38" coordsize="40,0" path="m5945,38l5985,38e" filled="false" stroked="true" strokeweight=".398pt" strokecolor="#000000">
                <v:path arrowok="t"/>
              </v:shape>
            </v:group>
            <v:group style="position:absolute;left:5945;top:86;width:40;height:2" coordorigin="5945,86" coordsize="40,2">
              <v:shape style="position:absolute;left:5945;top:86;width:40;height:2" coordorigin="5945,86" coordsize="40,0" path="m5945,86l5985,86e" filled="false" stroked="true" strokeweight=".398pt" strokecolor="#000000">
                <v:path arrowok="t"/>
              </v:shape>
            </v:group>
            <v:group style="position:absolute;left:5960;top:38;width:40;height:2" coordorigin="5960,38" coordsize="40,2">
              <v:shape style="position:absolute;left:5960;top:38;width:40;height:2" coordorigin="5960,38" coordsize="40,0" path="m5960,38l6000,38e" filled="false" stroked="true" strokeweight=".398pt" strokecolor="#000000">
                <v:path arrowok="t"/>
              </v:shape>
            </v:group>
            <v:group style="position:absolute;left:5960;top:86;width:40;height:2" coordorigin="5960,86" coordsize="40,2">
              <v:shape style="position:absolute;left:5960;top:86;width:40;height:2" coordorigin="5960,86" coordsize="40,0" path="m5960,86l6000,86e" filled="false" stroked="true" strokeweight=".398pt" strokecolor="#000000">
                <v:path arrowok="t"/>
              </v:shape>
            </v:group>
            <v:group style="position:absolute;left:6000;top:38;width:40;height:2" coordorigin="6000,38" coordsize="40,2">
              <v:shape style="position:absolute;left:6000;top:38;width:40;height:2" coordorigin="6000,38" coordsize="40,0" path="m6000,38l6040,38e" filled="false" stroked="true" strokeweight=".398pt" strokecolor="#000000">
                <v:path arrowok="t"/>
              </v:shape>
            </v:group>
            <v:group style="position:absolute;left:6000;top:86;width:40;height:2" coordorigin="6000,86" coordsize="40,2">
              <v:shape style="position:absolute;left:6000;top:86;width:40;height:2" coordorigin="6000,86" coordsize="40,0" path="m6000,86l6040,86e" filled="false" stroked="true" strokeweight=".398pt" strokecolor="#000000">
                <v:path arrowok="t"/>
              </v:shape>
            </v:group>
            <v:group style="position:absolute;left:6000;top:38;width:40;height:2" coordorigin="6000,38" coordsize="40,2">
              <v:shape style="position:absolute;left:6000;top:38;width:40;height:2" coordorigin="6000,38" coordsize="40,0" path="m6000,38l6040,38e" filled="false" stroked="true" strokeweight=".398pt" strokecolor="#000000">
                <v:path arrowok="t"/>
              </v:shape>
            </v:group>
            <v:group style="position:absolute;left:6000;top:86;width:40;height:2" coordorigin="6000,86" coordsize="40,2">
              <v:shape style="position:absolute;left:6000;top:86;width:40;height:2" coordorigin="6000,86" coordsize="40,0" path="m6000,86l6040,86e" filled="false" stroked="true" strokeweight=".398pt" strokecolor="#000000">
                <v:path arrowok="t"/>
              </v:shape>
            </v:group>
            <v:group style="position:absolute;left:6040;top:38;width:40;height:2" coordorigin="6040,38" coordsize="40,2">
              <v:shape style="position:absolute;left:6040;top:38;width:40;height:2" coordorigin="6040,38" coordsize="40,0" path="m6040,38l6080,38e" filled="false" stroked="true" strokeweight=".398pt" strokecolor="#000000">
                <v:path arrowok="t"/>
              </v:shape>
            </v:group>
            <v:group style="position:absolute;left:6040;top:86;width:40;height:2" coordorigin="6040,86" coordsize="40,2">
              <v:shape style="position:absolute;left:6040;top:86;width:40;height:2" coordorigin="6040,86" coordsize="40,0" path="m6040,86l6080,86e" filled="false" stroked="true" strokeweight=".398pt" strokecolor="#000000">
                <v:path arrowok="t"/>
              </v:shape>
            </v:group>
            <v:group style="position:absolute;left:6080;top:38;width:40;height:2" coordorigin="6080,38" coordsize="40,2">
              <v:shape style="position:absolute;left:6080;top:38;width:40;height:2" coordorigin="6080,38" coordsize="40,0" path="m6080,38l6120,38e" filled="false" stroked="true" strokeweight=".398pt" strokecolor="#000000">
                <v:path arrowok="t"/>
              </v:shape>
            </v:group>
            <v:group style="position:absolute;left:6080;top:86;width:40;height:2" coordorigin="6080,86" coordsize="40,2">
              <v:shape style="position:absolute;left:6080;top:86;width:40;height:2" coordorigin="6080,86" coordsize="40,0" path="m6080,86l6120,86e" filled="false" stroked="true" strokeweight=".398pt" strokecolor="#000000">
                <v:path arrowok="t"/>
              </v:shape>
            </v:group>
            <v:group style="position:absolute;left:6120;top:38;width:40;height:2" coordorigin="6120,38" coordsize="40,2">
              <v:shape style="position:absolute;left:6120;top:38;width:40;height:2" coordorigin="6120,38" coordsize="40,0" path="m6120,38l6160,38e" filled="false" stroked="true" strokeweight=".398pt" strokecolor="#000000">
                <v:path arrowok="t"/>
              </v:shape>
            </v:group>
            <v:group style="position:absolute;left:6120;top:86;width:40;height:2" coordorigin="6120,86" coordsize="40,2">
              <v:shape style="position:absolute;left:6120;top:86;width:40;height:2" coordorigin="6120,86" coordsize="40,0" path="m6120,86l6160,86e" filled="false" stroked="true" strokeweight=".398pt" strokecolor="#000000">
                <v:path arrowok="t"/>
              </v:shape>
            </v:group>
            <v:group style="position:absolute;left:6160;top:38;width:40;height:2" coordorigin="6160,38" coordsize="40,2">
              <v:shape style="position:absolute;left:6160;top:38;width:40;height:2" coordorigin="6160,38" coordsize="40,0" path="m6160,38l6199,38e" filled="false" stroked="true" strokeweight=".398pt" strokecolor="#000000">
                <v:path arrowok="t"/>
              </v:shape>
            </v:group>
            <v:group style="position:absolute;left:6160;top:86;width:40;height:2" coordorigin="6160,86" coordsize="40,2">
              <v:shape style="position:absolute;left:6160;top:86;width:40;height:2" coordorigin="6160,86" coordsize="40,0" path="m6160,86l6199,86e" filled="false" stroked="true" strokeweight=".398pt" strokecolor="#000000">
                <v:path arrowok="t"/>
              </v:shape>
            </v:group>
            <v:group style="position:absolute;left:6199;top:38;width:40;height:2" coordorigin="6199,38" coordsize="40,2">
              <v:shape style="position:absolute;left:6199;top:38;width:40;height:2" coordorigin="6199,38" coordsize="40,0" path="m6199,38l6239,38e" filled="false" stroked="true" strokeweight=".398pt" strokecolor="#000000">
                <v:path arrowok="t"/>
              </v:shape>
            </v:group>
            <v:group style="position:absolute;left:6199;top:86;width:40;height:2" coordorigin="6199,86" coordsize="40,2">
              <v:shape style="position:absolute;left:6199;top:86;width:40;height:2" coordorigin="6199,86" coordsize="40,0" path="m6199,86l6239,86e" filled="false" stroked="true" strokeweight=".398pt" strokecolor="#000000">
                <v:path arrowok="t"/>
              </v:shape>
            </v:group>
            <v:group style="position:absolute;left:6239;top:38;width:40;height:2" coordorigin="6239,38" coordsize="40,2">
              <v:shape style="position:absolute;left:6239;top:38;width:40;height:2" coordorigin="6239,38" coordsize="40,0" path="m6239,38l6279,38e" filled="false" stroked="true" strokeweight=".398pt" strokecolor="#000000">
                <v:path arrowok="t"/>
              </v:shape>
            </v:group>
            <v:group style="position:absolute;left:6239;top:86;width:40;height:2" coordorigin="6239,86" coordsize="40,2">
              <v:shape style="position:absolute;left:6239;top:86;width:40;height:2" coordorigin="6239,86" coordsize="40,0" path="m6239,86l6279,86e" filled="false" stroked="true" strokeweight=".398pt" strokecolor="#000000">
                <v:path arrowok="t"/>
              </v:shape>
            </v:group>
            <v:group style="position:absolute;left:6279;top:38;width:40;height:2" coordorigin="6279,38" coordsize="40,2">
              <v:shape style="position:absolute;left:6279;top:38;width:40;height:2" coordorigin="6279,38" coordsize="40,0" path="m6279,38l6319,38e" filled="false" stroked="true" strokeweight=".398pt" strokecolor="#000000">
                <v:path arrowok="t"/>
              </v:shape>
            </v:group>
            <v:group style="position:absolute;left:6279;top:86;width:40;height:2" coordorigin="6279,86" coordsize="40,2">
              <v:shape style="position:absolute;left:6279;top:86;width:40;height:2" coordorigin="6279,86" coordsize="40,0" path="m6279,86l6319,86e" filled="false" stroked="true" strokeweight=".398pt" strokecolor="#000000">
                <v:path arrowok="t"/>
              </v:shape>
            </v:group>
            <v:group style="position:absolute;left:6319;top:38;width:40;height:2" coordorigin="6319,38" coordsize="40,2">
              <v:shape style="position:absolute;left:6319;top:38;width:40;height:2" coordorigin="6319,38" coordsize="40,0" path="m6319,38l6359,38e" filled="false" stroked="true" strokeweight=".398pt" strokecolor="#000000">
                <v:path arrowok="t"/>
              </v:shape>
            </v:group>
            <v:group style="position:absolute;left:6319;top:86;width:40;height:2" coordorigin="6319,86" coordsize="40,2">
              <v:shape style="position:absolute;left:6319;top:86;width:40;height:2" coordorigin="6319,86" coordsize="40,0" path="m6319,86l6359,86e" filled="false" stroked="true" strokeweight=".398pt" strokecolor="#000000">
                <v:path arrowok="t"/>
              </v:shape>
            </v:group>
            <v:group style="position:absolute;left:6359;top:38;width:40;height:2" coordorigin="6359,38" coordsize="40,2">
              <v:shape style="position:absolute;left:6359;top:38;width:40;height:2" coordorigin="6359,38" coordsize="40,0" path="m6359,38l6399,38e" filled="false" stroked="true" strokeweight=".398pt" strokecolor="#000000">
                <v:path arrowok="t"/>
              </v:shape>
            </v:group>
            <v:group style="position:absolute;left:6359;top:86;width:40;height:2" coordorigin="6359,86" coordsize="40,2">
              <v:shape style="position:absolute;left:6359;top:86;width:40;height:2" coordorigin="6359,86" coordsize="40,0" path="m6359,86l6399,86e" filled="false" stroked="true" strokeweight=".398pt" strokecolor="#000000">
                <v:path arrowok="t"/>
              </v:shape>
            </v:group>
            <v:group style="position:absolute;left:6399;top:38;width:40;height:2" coordorigin="6399,38" coordsize="40,2">
              <v:shape style="position:absolute;left:6399;top:38;width:40;height:2" coordorigin="6399,38" coordsize="40,0" path="m6399,38l6439,38e" filled="false" stroked="true" strokeweight=".398pt" strokecolor="#000000">
                <v:path arrowok="t"/>
              </v:shape>
            </v:group>
            <v:group style="position:absolute;left:6399;top:86;width:40;height:2" coordorigin="6399,86" coordsize="40,2">
              <v:shape style="position:absolute;left:6399;top:86;width:40;height:2" coordorigin="6399,86" coordsize="40,0" path="m6399,86l6439,86e" filled="false" stroked="true" strokeweight=".398pt" strokecolor="#000000">
                <v:path arrowok="t"/>
              </v:shape>
            </v:group>
            <v:group style="position:absolute;left:6438;top:38;width:40;height:2" coordorigin="6438,38" coordsize="40,2">
              <v:shape style="position:absolute;left:6438;top:38;width:40;height:2" coordorigin="6438,38" coordsize="40,0" path="m6438,38l6478,38e" filled="false" stroked="true" strokeweight=".398pt" strokecolor="#000000">
                <v:path arrowok="t"/>
              </v:shape>
            </v:group>
            <v:group style="position:absolute;left:6438;top:86;width:40;height:2" coordorigin="6438,86" coordsize="40,2">
              <v:shape style="position:absolute;left:6438;top:86;width:40;height:2" coordorigin="6438,86" coordsize="40,0" path="m6438,86l6478,86e" filled="false" stroked="true" strokeweight=".398pt" strokecolor="#000000">
                <v:path arrowok="t"/>
              </v:shape>
            </v:group>
            <v:group style="position:absolute;left:6478;top:38;width:40;height:2" coordorigin="6478,38" coordsize="40,2">
              <v:shape style="position:absolute;left:6478;top:38;width:40;height:2" coordorigin="6478,38" coordsize="40,0" path="m6478,38l6518,38e" filled="false" stroked="true" strokeweight=".398pt" strokecolor="#000000">
                <v:path arrowok="t"/>
              </v:shape>
            </v:group>
            <v:group style="position:absolute;left:6478;top:86;width:40;height:2" coordorigin="6478,86" coordsize="40,2">
              <v:shape style="position:absolute;left:6478;top:86;width:40;height:2" coordorigin="6478,86" coordsize="40,0" path="m6478,86l6518,86e" filled="false" stroked="true" strokeweight=".398pt" strokecolor="#000000">
                <v:path arrowok="t"/>
              </v:shape>
            </v:group>
            <v:group style="position:absolute;left:6518;top:38;width:40;height:2" coordorigin="6518,38" coordsize="40,2">
              <v:shape style="position:absolute;left:6518;top:38;width:40;height:2" coordorigin="6518,38" coordsize="40,0" path="m6518,38l6558,38e" filled="false" stroked="true" strokeweight=".398pt" strokecolor="#000000">
                <v:path arrowok="t"/>
              </v:shape>
            </v:group>
            <v:group style="position:absolute;left:6518;top:86;width:40;height:2" coordorigin="6518,86" coordsize="40,2">
              <v:shape style="position:absolute;left:6518;top:86;width:40;height:2" coordorigin="6518,86" coordsize="40,0" path="m6518,86l6558,86e" filled="false" stroked="true" strokeweight=".398pt" strokecolor="#000000">
                <v:path arrowok="t"/>
              </v:shape>
            </v:group>
            <v:group style="position:absolute;left:6558;top:38;width:40;height:2" coordorigin="6558,38" coordsize="40,2">
              <v:shape style="position:absolute;left:6558;top:38;width:40;height:2" coordorigin="6558,38" coordsize="40,0" path="m6558,38l6598,38e" filled="false" stroked="true" strokeweight=".398pt" strokecolor="#000000">
                <v:path arrowok="t"/>
              </v:shape>
            </v:group>
            <v:group style="position:absolute;left:6558;top:86;width:40;height:2" coordorigin="6558,86" coordsize="40,2">
              <v:shape style="position:absolute;left:6558;top:86;width:40;height:2" coordorigin="6558,86" coordsize="40,0" path="m6558,86l6598,86e" filled="false" stroked="true" strokeweight=".398pt" strokecolor="#000000">
                <v:path arrowok="t"/>
              </v:shape>
            </v:group>
            <v:group style="position:absolute;left:6598;top:38;width:40;height:2" coordorigin="6598,38" coordsize="40,2">
              <v:shape style="position:absolute;left:6598;top:38;width:40;height:2" coordorigin="6598,38" coordsize="40,0" path="m6598,38l6638,38e" filled="false" stroked="true" strokeweight=".398pt" strokecolor="#000000">
                <v:path arrowok="t"/>
              </v:shape>
            </v:group>
            <v:group style="position:absolute;left:6598;top:86;width:40;height:2" coordorigin="6598,86" coordsize="40,2">
              <v:shape style="position:absolute;left:6598;top:86;width:40;height:2" coordorigin="6598,86" coordsize="40,0" path="m6598,86l6638,86e" filled="false" stroked="true" strokeweight=".398pt" strokecolor="#000000">
                <v:path arrowok="t"/>
              </v:shape>
            </v:group>
            <v:group style="position:absolute;left:6638;top:38;width:40;height:2" coordorigin="6638,38" coordsize="40,2">
              <v:shape style="position:absolute;left:6638;top:38;width:40;height:2" coordorigin="6638,38" coordsize="40,0" path="m6638,38l6678,38e" filled="false" stroked="true" strokeweight=".398pt" strokecolor="#000000">
                <v:path arrowok="t"/>
              </v:shape>
            </v:group>
            <v:group style="position:absolute;left:6638;top:86;width:40;height:2" coordorigin="6638,86" coordsize="40,2">
              <v:shape style="position:absolute;left:6638;top:86;width:40;height:2" coordorigin="6638,86" coordsize="40,0" path="m6638,86l6678,86e" filled="false" stroked="true" strokeweight=".398pt" strokecolor="#000000">
                <v:path arrowok="t"/>
              </v:shape>
            </v:group>
            <v:group style="position:absolute;left:6678;top:38;width:40;height:2" coordorigin="6678,38" coordsize="40,2">
              <v:shape style="position:absolute;left:6678;top:38;width:40;height:2" coordorigin="6678,38" coordsize="40,0" path="m6678,38l6717,38e" filled="false" stroked="true" strokeweight=".398pt" strokecolor="#000000">
                <v:path arrowok="t"/>
              </v:shape>
            </v:group>
            <v:group style="position:absolute;left:6678;top:86;width:40;height:2" coordorigin="6678,86" coordsize="40,2">
              <v:shape style="position:absolute;left:6678;top:86;width:40;height:2" coordorigin="6678,86" coordsize="40,0" path="m6678,86l6717,86e" filled="false" stroked="true" strokeweight=".398pt" strokecolor="#000000">
                <v:path arrowok="t"/>
              </v:shape>
            </v:group>
            <v:group style="position:absolute;left:6717;top:38;width:40;height:2" coordorigin="6717,38" coordsize="40,2">
              <v:shape style="position:absolute;left:6717;top:38;width:40;height:2" coordorigin="6717,38" coordsize="40,0" path="m6717,38l6757,38e" filled="false" stroked="true" strokeweight=".398pt" strokecolor="#000000">
                <v:path arrowok="t"/>
              </v:shape>
            </v:group>
            <v:group style="position:absolute;left:6717;top:86;width:40;height:2" coordorigin="6717,86" coordsize="40,2">
              <v:shape style="position:absolute;left:6717;top:86;width:40;height:2" coordorigin="6717,86" coordsize="40,0" path="m6717,86l6757,86e" filled="false" stroked="true" strokeweight=".398pt" strokecolor="#000000">
                <v:path arrowok="t"/>
              </v:shape>
            </v:group>
            <v:group style="position:absolute;left:6757;top:38;width:40;height:2" coordorigin="6757,38" coordsize="40,2">
              <v:shape style="position:absolute;left:6757;top:38;width:40;height:2" coordorigin="6757,38" coordsize="40,0" path="m6757,38l6797,38e" filled="false" stroked="true" strokeweight=".398pt" strokecolor="#000000">
                <v:path arrowok="t"/>
              </v:shape>
            </v:group>
            <v:group style="position:absolute;left:6757;top:86;width:40;height:2" coordorigin="6757,86" coordsize="40,2">
              <v:shape style="position:absolute;left:6757;top:86;width:40;height:2" coordorigin="6757,86" coordsize="40,0" path="m6757,86l6797,86e" filled="false" stroked="true" strokeweight=".398pt" strokecolor="#000000">
                <v:path arrowok="t"/>
              </v:shape>
            </v:group>
            <v:group style="position:absolute;left:6797;top:38;width:40;height:2" coordorigin="6797,38" coordsize="40,2">
              <v:shape style="position:absolute;left:6797;top:38;width:40;height:2" coordorigin="6797,38" coordsize="40,0" path="m6797,38l6837,38e" filled="false" stroked="true" strokeweight=".398pt" strokecolor="#000000">
                <v:path arrowok="t"/>
              </v:shape>
            </v:group>
            <v:group style="position:absolute;left:6797;top:86;width:40;height:2" coordorigin="6797,86" coordsize="40,2">
              <v:shape style="position:absolute;left:6797;top:86;width:40;height:2" coordorigin="6797,86" coordsize="40,0" path="m6797,86l6837,86e" filled="false" stroked="true" strokeweight=".398pt" strokecolor="#000000">
                <v:path arrowok="t"/>
              </v:shape>
            </v:group>
            <v:group style="position:absolute;left:6837;top:38;width:40;height:2" coordorigin="6837,38" coordsize="40,2">
              <v:shape style="position:absolute;left:6837;top:38;width:40;height:2" coordorigin="6837,38" coordsize="40,0" path="m6837,38l6877,38e" filled="false" stroked="true" strokeweight=".398pt" strokecolor="#000000">
                <v:path arrowok="t"/>
              </v:shape>
            </v:group>
            <v:group style="position:absolute;left:6837;top:86;width:40;height:2" coordorigin="6837,86" coordsize="40,2">
              <v:shape style="position:absolute;left:6837;top:86;width:40;height:2" coordorigin="6837,86" coordsize="40,0" path="m6837,86l6877,86e" filled="false" stroked="true" strokeweight=".398pt" strokecolor="#000000">
                <v:path arrowok="t"/>
              </v:shape>
            </v:group>
            <v:group style="position:absolute;left:6877;top:38;width:40;height:2" coordorigin="6877,38" coordsize="40,2">
              <v:shape style="position:absolute;left:6877;top:38;width:40;height:2" coordorigin="6877,38" coordsize="40,0" path="m6877,38l6917,38e" filled="false" stroked="true" strokeweight=".398pt" strokecolor="#000000">
                <v:path arrowok="t"/>
              </v:shape>
            </v:group>
            <v:group style="position:absolute;left:6877;top:86;width:40;height:2" coordorigin="6877,86" coordsize="40,2">
              <v:shape style="position:absolute;left:6877;top:86;width:40;height:2" coordorigin="6877,86" coordsize="40,0" path="m6877,86l6917,86e" filled="false" stroked="true" strokeweight=".398pt" strokecolor="#000000">
                <v:path arrowok="t"/>
              </v:shape>
            </v:group>
            <v:group style="position:absolute;left:6917;top:38;width:40;height:2" coordorigin="6917,38" coordsize="40,2">
              <v:shape style="position:absolute;left:6917;top:38;width:40;height:2" coordorigin="6917,38" coordsize="40,0" path="m6917,38l6957,38e" filled="false" stroked="true" strokeweight=".398pt" strokecolor="#000000">
                <v:path arrowok="t"/>
              </v:shape>
            </v:group>
            <v:group style="position:absolute;left:6917;top:86;width:40;height:2" coordorigin="6917,86" coordsize="40,2">
              <v:shape style="position:absolute;left:6917;top:86;width:40;height:2" coordorigin="6917,86" coordsize="40,0" path="m6917,86l6957,86e" filled="false" stroked="true" strokeweight=".398pt" strokecolor="#000000">
                <v:path arrowok="t"/>
              </v:shape>
            </v:group>
            <v:group style="position:absolute;left:6957;top:38;width:40;height:2" coordorigin="6957,38" coordsize="40,2">
              <v:shape style="position:absolute;left:6957;top:38;width:40;height:2" coordorigin="6957,38" coordsize="40,0" path="m6957,38l6996,38e" filled="false" stroked="true" strokeweight=".398pt" strokecolor="#000000">
                <v:path arrowok="t"/>
              </v:shape>
            </v:group>
            <v:group style="position:absolute;left:6957;top:86;width:40;height:2" coordorigin="6957,86" coordsize="40,2">
              <v:shape style="position:absolute;left:6957;top:86;width:40;height:2" coordorigin="6957,86" coordsize="40,0" path="m6957,86l6996,86e" filled="false" stroked="true" strokeweight=".398pt" strokecolor="#000000">
                <v:path arrowok="t"/>
              </v:shape>
            </v:group>
            <v:group style="position:absolute;left:6996;top:38;width:40;height:2" coordorigin="6996,38" coordsize="40,2">
              <v:shape style="position:absolute;left:6996;top:38;width:40;height:2" coordorigin="6996,38" coordsize="40,0" path="m6996,38l7036,38e" filled="false" stroked="true" strokeweight=".398pt" strokecolor="#000000">
                <v:path arrowok="t"/>
              </v:shape>
            </v:group>
            <v:group style="position:absolute;left:6996;top:86;width:40;height:2" coordorigin="6996,86" coordsize="40,2">
              <v:shape style="position:absolute;left:6996;top:86;width:40;height:2" coordorigin="6996,86" coordsize="40,0" path="m6996,86l7036,86e" filled="false" stroked="true" strokeweight=".398pt" strokecolor="#000000">
                <v:path arrowok="t"/>
              </v:shape>
            </v:group>
            <v:group style="position:absolute;left:7036;top:38;width:40;height:2" coordorigin="7036,38" coordsize="40,2">
              <v:shape style="position:absolute;left:7036;top:38;width:40;height:2" coordorigin="7036,38" coordsize="40,0" path="m7036,38l7076,38e" filled="false" stroked="true" strokeweight=".398pt" strokecolor="#000000">
                <v:path arrowok="t"/>
              </v:shape>
            </v:group>
            <v:group style="position:absolute;left:7036;top:86;width:40;height:2" coordorigin="7036,86" coordsize="40,2">
              <v:shape style="position:absolute;left:7036;top:86;width:40;height:2" coordorigin="7036,86" coordsize="40,0" path="m7036,86l7076,86e" filled="false" stroked="true" strokeweight=".398pt" strokecolor="#000000">
                <v:path arrowok="t"/>
              </v:shape>
            </v:group>
            <v:group style="position:absolute;left:7076;top:38;width:40;height:2" coordorigin="7076,38" coordsize="40,2">
              <v:shape style="position:absolute;left:7076;top:38;width:40;height:2" coordorigin="7076,38" coordsize="40,0" path="m7076,38l7116,38e" filled="false" stroked="true" strokeweight=".398pt" strokecolor="#000000">
                <v:path arrowok="t"/>
              </v:shape>
            </v:group>
            <v:group style="position:absolute;left:7076;top:86;width:40;height:2" coordorigin="7076,86" coordsize="40,2">
              <v:shape style="position:absolute;left:7076;top:86;width:40;height:2" coordorigin="7076,86" coordsize="40,0" path="m7076,86l7116,86e" filled="false" stroked="true" strokeweight=".398pt" strokecolor="#000000">
                <v:path arrowok="t"/>
              </v:shape>
            </v:group>
            <v:group style="position:absolute;left:7116;top:38;width:40;height:2" coordorigin="7116,38" coordsize="40,2">
              <v:shape style="position:absolute;left:7116;top:38;width:40;height:2" coordorigin="7116,38" coordsize="40,0" path="m7116,38l7156,38e" filled="false" stroked="true" strokeweight=".398pt" strokecolor="#000000">
                <v:path arrowok="t"/>
              </v:shape>
            </v:group>
            <v:group style="position:absolute;left:7116;top:86;width:40;height:2" coordorigin="7116,86" coordsize="40,2">
              <v:shape style="position:absolute;left:7116;top:86;width:40;height:2" coordorigin="7116,86" coordsize="40,0" path="m7116,86l7156,86e" filled="false" stroked="true" strokeweight=".398pt" strokecolor="#000000">
                <v:path arrowok="t"/>
              </v:shape>
            </v:group>
            <v:group style="position:absolute;left:7156;top:38;width:40;height:2" coordorigin="7156,38" coordsize="40,2">
              <v:shape style="position:absolute;left:7156;top:38;width:40;height:2" coordorigin="7156,38" coordsize="40,0" path="m7156,38l7196,38e" filled="false" stroked="true" strokeweight=".398pt" strokecolor="#000000">
                <v:path arrowok="t"/>
              </v:shape>
            </v:group>
            <v:group style="position:absolute;left:7156;top:86;width:40;height:2" coordorigin="7156,86" coordsize="40,2">
              <v:shape style="position:absolute;left:7156;top:86;width:40;height:2" coordorigin="7156,86" coordsize="40,0" path="m7156,86l7196,86e" filled="false" stroked="true" strokeweight=".398pt" strokecolor="#000000">
                <v:path arrowok="t"/>
              </v:shape>
            </v:group>
            <v:group style="position:absolute;left:7196;top:38;width:40;height:2" coordorigin="7196,38" coordsize="40,2">
              <v:shape style="position:absolute;left:7196;top:38;width:40;height:2" coordorigin="7196,38" coordsize="40,0" path="m7196,38l7236,38e" filled="false" stroked="true" strokeweight=".398pt" strokecolor="#000000">
                <v:path arrowok="t"/>
              </v:shape>
            </v:group>
            <v:group style="position:absolute;left:7196;top:86;width:40;height:2" coordorigin="7196,86" coordsize="40,2">
              <v:shape style="position:absolute;left:7196;top:86;width:40;height:2" coordorigin="7196,86" coordsize="40,0" path="m7196,86l7236,86e" filled="false" stroked="true" strokeweight=".398pt" strokecolor="#000000">
                <v:path arrowok="t"/>
              </v:shape>
            </v:group>
            <v:group style="position:absolute;left:7236;top:38;width:40;height:2" coordorigin="7236,38" coordsize="40,2">
              <v:shape style="position:absolute;left:7236;top:38;width:40;height:2" coordorigin="7236,38" coordsize="40,0" path="m7236,38l7275,38e" filled="false" stroked="true" strokeweight=".398pt" strokecolor="#000000">
                <v:path arrowok="t"/>
              </v:shape>
            </v:group>
            <v:group style="position:absolute;left:7236;top:86;width:40;height:2" coordorigin="7236,86" coordsize="40,2">
              <v:shape style="position:absolute;left:7236;top:86;width:40;height:2" coordorigin="7236,86" coordsize="40,0" path="m7236,86l7275,86e" filled="false" stroked="true" strokeweight=".398pt" strokecolor="#000000">
                <v:path arrowok="t"/>
              </v:shape>
            </v:group>
            <v:group style="position:absolute;left:7275;top:38;width:40;height:2" coordorigin="7275,38" coordsize="40,2">
              <v:shape style="position:absolute;left:7275;top:38;width:40;height:2" coordorigin="7275,38" coordsize="40,0" path="m7275,38l7315,38e" filled="false" stroked="true" strokeweight=".398pt" strokecolor="#000000">
                <v:path arrowok="t"/>
              </v:shape>
            </v:group>
            <v:group style="position:absolute;left:7275;top:86;width:40;height:2" coordorigin="7275,86" coordsize="40,2">
              <v:shape style="position:absolute;left:7275;top:86;width:40;height:2" coordorigin="7275,86" coordsize="40,0" path="m7275,86l7315,86e" filled="false" stroked="true" strokeweight=".398pt" strokecolor="#000000">
                <v:path arrowok="t"/>
              </v:shape>
            </v:group>
            <v:group style="position:absolute;left:7315;top:38;width:40;height:2" coordorigin="7315,38" coordsize="40,2">
              <v:shape style="position:absolute;left:7315;top:38;width:40;height:2" coordorigin="7315,38" coordsize="40,0" path="m7315,38l7355,38e" filled="false" stroked="true" strokeweight=".398pt" strokecolor="#000000">
                <v:path arrowok="t"/>
              </v:shape>
            </v:group>
            <v:group style="position:absolute;left:7315;top:86;width:40;height:2" coordorigin="7315,86" coordsize="40,2">
              <v:shape style="position:absolute;left:7315;top:86;width:40;height:2" coordorigin="7315,86" coordsize="40,0" path="m7315,86l7355,86e" filled="false" stroked="true" strokeweight=".398pt" strokecolor="#000000">
                <v:path arrowok="t"/>
              </v:shape>
            </v:group>
            <v:group style="position:absolute;left:7355;top:38;width:40;height:2" coordorigin="7355,38" coordsize="40,2">
              <v:shape style="position:absolute;left:7355;top:38;width:40;height:2" coordorigin="7355,38" coordsize="40,0" path="m7355,38l7395,38e" filled="false" stroked="true" strokeweight=".398pt" strokecolor="#000000">
                <v:path arrowok="t"/>
              </v:shape>
            </v:group>
            <v:group style="position:absolute;left:7355;top:86;width:40;height:2" coordorigin="7355,86" coordsize="40,2">
              <v:shape style="position:absolute;left:7355;top:86;width:40;height:2" coordorigin="7355,86" coordsize="40,0" path="m7355,86l7395,86e" filled="false" stroked="true" strokeweight=".398pt" strokecolor="#000000">
                <v:path arrowok="t"/>
              </v:shape>
            </v:group>
            <v:group style="position:absolute;left:7395;top:38;width:40;height:2" coordorigin="7395,38" coordsize="40,2">
              <v:shape style="position:absolute;left:7395;top:38;width:40;height:2" coordorigin="7395,38" coordsize="40,0" path="m7395,38l7435,38e" filled="false" stroked="true" strokeweight=".398pt" strokecolor="#000000">
                <v:path arrowok="t"/>
              </v:shape>
            </v:group>
            <v:group style="position:absolute;left:7395;top:86;width:40;height:2" coordorigin="7395,86" coordsize="40,2">
              <v:shape style="position:absolute;left:7395;top:86;width:40;height:2" coordorigin="7395,86" coordsize="40,0" path="m7395,86l7435,86e" filled="false" stroked="true" strokeweight=".398pt" strokecolor="#000000">
                <v:path arrowok="t"/>
              </v:shape>
            </v:group>
            <v:group style="position:absolute;left:7435;top:38;width:40;height:2" coordorigin="7435,38" coordsize="40,2">
              <v:shape style="position:absolute;left:7435;top:38;width:40;height:2" coordorigin="7435,38" coordsize="40,0" path="m7435,38l7475,38e" filled="false" stroked="true" strokeweight=".398pt" strokecolor="#000000">
                <v:path arrowok="t"/>
              </v:shape>
            </v:group>
            <v:group style="position:absolute;left:7435;top:86;width:40;height:2" coordorigin="7435,86" coordsize="40,2">
              <v:shape style="position:absolute;left:7435;top:86;width:40;height:2" coordorigin="7435,86" coordsize="40,0" path="m7435,86l7475,86e" filled="false" stroked="true" strokeweight=".398pt" strokecolor="#000000">
                <v:path arrowok="t"/>
              </v:shape>
            </v:group>
            <v:group style="position:absolute;left:7475;top:38;width:40;height:2" coordorigin="7475,38" coordsize="40,2">
              <v:shape style="position:absolute;left:7475;top:38;width:40;height:2" coordorigin="7475,38" coordsize="40,0" path="m7475,38l7514,38e" filled="false" stroked="true" strokeweight=".398pt" strokecolor="#000000">
                <v:path arrowok="t"/>
              </v:shape>
            </v:group>
            <v:group style="position:absolute;left:7475;top:86;width:40;height:2" coordorigin="7475,86" coordsize="40,2">
              <v:shape style="position:absolute;left:7475;top:86;width:40;height:2" coordorigin="7475,86" coordsize="40,0" path="m7475,86l7514,86e" filled="false" stroked="true" strokeweight=".398pt" strokecolor="#000000">
                <v:path arrowok="t"/>
              </v:shape>
            </v:group>
            <v:group style="position:absolute;left:7514;top:38;width:40;height:2" coordorigin="7514,38" coordsize="40,2">
              <v:shape style="position:absolute;left:7514;top:38;width:40;height:2" coordorigin="7514,38" coordsize="40,0" path="m7514,38l7554,38e" filled="false" stroked="true" strokeweight=".398pt" strokecolor="#000000">
                <v:path arrowok="t"/>
              </v:shape>
            </v:group>
            <v:group style="position:absolute;left:7514;top:86;width:40;height:2" coordorigin="7514,86" coordsize="40,2">
              <v:shape style="position:absolute;left:7514;top:86;width:40;height:2" coordorigin="7514,86" coordsize="40,0" path="m7514,86l7554,86e" filled="false" stroked="true" strokeweight=".398pt" strokecolor="#000000">
                <v:path arrowok="t"/>
              </v:shape>
            </v:group>
            <v:group style="position:absolute;left:7554;top:38;width:40;height:2" coordorigin="7554,38" coordsize="40,2">
              <v:shape style="position:absolute;left:7554;top:38;width:40;height:2" coordorigin="7554,38" coordsize="40,0" path="m7554,38l7594,38e" filled="false" stroked="true" strokeweight=".398pt" strokecolor="#000000">
                <v:path arrowok="t"/>
              </v:shape>
            </v:group>
            <v:group style="position:absolute;left:7554;top:86;width:40;height:2" coordorigin="7554,86" coordsize="40,2">
              <v:shape style="position:absolute;left:7554;top:86;width:40;height:2" coordorigin="7554,86" coordsize="40,0" path="m7554,86l7594,86e" filled="false" stroked="true" strokeweight=".398pt" strokecolor="#000000">
                <v:path arrowok="t"/>
              </v:shape>
            </v:group>
            <v:group style="position:absolute;left:7594;top:38;width:40;height:2" coordorigin="7594,38" coordsize="40,2">
              <v:shape style="position:absolute;left:7594;top:38;width:40;height:2" coordorigin="7594,38" coordsize="40,0" path="m7594,38l7634,38e" filled="false" stroked="true" strokeweight=".398pt" strokecolor="#000000">
                <v:path arrowok="t"/>
              </v:shape>
            </v:group>
            <v:group style="position:absolute;left:7594;top:86;width:40;height:2" coordorigin="7594,86" coordsize="40,2">
              <v:shape style="position:absolute;left:7594;top:86;width:40;height:2" coordorigin="7594,86" coordsize="40,0" path="m7594,86l7634,86e" filled="false" stroked="true" strokeweight=".398pt" strokecolor="#000000">
                <v:path arrowok="t"/>
              </v:shape>
            </v:group>
            <v:group style="position:absolute;left:7634;top:38;width:40;height:2" coordorigin="7634,38" coordsize="40,2">
              <v:shape style="position:absolute;left:7634;top:38;width:40;height:2" coordorigin="7634,38" coordsize="40,0" path="m7634,38l7674,38e" filled="false" stroked="true" strokeweight=".398pt" strokecolor="#000000">
                <v:path arrowok="t"/>
              </v:shape>
            </v:group>
            <v:group style="position:absolute;left:7634;top:86;width:40;height:2" coordorigin="7634,86" coordsize="40,2">
              <v:shape style="position:absolute;left:7634;top:86;width:40;height:2" coordorigin="7634,86" coordsize="40,0" path="m7634,86l7674,86e" filled="false" stroked="true" strokeweight=".398pt" strokecolor="#000000">
                <v:path arrowok="t"/>
              </v:shape>
            </v:group>
            <v:group style="position:absolute;left:7674;top:38;width:40;height:2" coordorigin="7674,38" coordsize="40,2">
              <v:shape style="position:absolute;left:7674;top:38;width:40;height:2" coordorigin="7674,38" coordsize="40,0" path="m7674,38l7714,38e" filled="false" stroked="true" strokeweight=".398pt" strokecolor="#000000">
                <v:path arrowok="t"/>
              </v:shape>
            </v:group>
            <v:group style="position:absolute;left:7674;top:86;width:40;height:2" coordorigin="7674,86" coordsize="40,2">
              <v:shape style="position:absolute;left:7674;top:86;width:40;height:2" coordorigin="7674,86" coordsize="40,0" path="m7674,86l7714,86e" filled="false" stroked="true" strokeweight=".398pt" strokecolor="#000000">
                <v:path arrowok="t"/>
              </v:shape>
            </v:group>
            <v:group style="position:absolute;left:7714;top:38;width:40;height:2" coordorigin="7714,38" coordsize="40,2">
              <v:shape style="position:absolute;left:7714;top:38;width:40;height:2" coordorigin="7714,38" coordsize="40,0" path="m7714,38l7754,38e" filled="false" stroked="true" strokeweight=".398pt" strokecolor="#000000">
                <v:path arrowok="t"/>
              </v:shape>
            </v:group>
            <v:group style="position:absolute;left:7714;top:86;width:40;height:2" coordorigin="7714,86" coordsize="40,2">
              <v:shape style="position:absolute;left:7714;top:86;width:40;height:2" coordorigin="7714,86" coordsize="40,0" path="m7714,86l7754,86e" filled="false" stroked="true" strokeweight=".398pt" strokecolor="#000000">
                <v:path arrowok="t"/>
              </v:shape>
            </v:group>
            <v:group style="position:absolute;left:7754;top:38;width:40;height:2" coordorigin="7754,38" coordsize="40,2">
              <v:shape style="position:absolute;left:7754;top:38;width:40;height:2" coordorigin="7754,38" coordsize="40,0" path="m7754,38l7793,38e" filled="false" stroked="true" strokeweight=".398pt" strokecolor="#000000">
                <v:path arrowok="t"/>
              </v:shape>
            </v:group>
            <v:group style="position:absolute;left:7754;top:86;width:40;height:2" coordorigin="7754,86" coordsize="40,2">
              <v:shape style="position:absolute;left:7754;top:86;width:40;height:2" coordorigin="7754,86" coordsize="40,0" path="m7754,86l7793,86e" filled="false" stroked="true" strokeweight=".398pt" strokecolor="#000000">
                <v:path arrowok="t"/>
              </v:shape>
            </v:group>
            <v:group style="position:absolute;left:7793;top:38;width:40;height:2" coordorigin="7793,38" coordsize="40,2">
              <v:shape style="position:absolute;left:7793;top:38;width:40;height:2" coordorigin="7793,38" coordsize="40,0" path="m7793,38l7833,38e" filled="false" stroked="true" strokeweight=".398pt" strokecolor="#000000">
                <v:path arrowok="t"/>
              </v:shape>
            </v:group>
            <v:group style="position:absolute;left:7793;top:86;width:40;height:2" coordorigin="7793,86" coordsize="40,2">
              <v:shape style="position:absolute;left:7793;top:86;width:40;height:2" coordorigin="7793,86" coordsize="40,0" path="m7793,86l7833,86e" filled="false" stroked="true" strokeweight=".398pt" strokecolor="#000000">
                <v:path arrowok="t"/>
              </v:shape>
            </v:group>
            <v:group style="position:absolute;left:7833;top:38;width:40;height:2" coordorigin="7833,38" coordsize="40,2">
              <v:shape style="position:absolute;left:7833;top:38;width:40;height:2" coordorigin="7833,38" coordsize="40,0" path="m7833,38l7873,38e" filled="false" stroked="true" strokeweight=".398pt" strokecolor="#000000">
                <v:path arrowok="t"/>
              </v:shape>
            </v:group>
            <v:group style="position:absolute;left:7833;top:86;width:40;height:2" coordorigin="7833,86" coordsize="40,2">
              <v:shape style="position:absolute;left:7833;top:86;width:40;height:2" coordorigin="7833,86" coordsize="40,0" path="m7833,86l7873,86e" filled="false" stroked="true" strokeweight=".398pt" strokecolor="#000000">
                <v:path arrowok="t"/>
              </v:shape>
            </v:group>
            <v:group style="position:absolute;left:7873;top:38;width:40;height:2" coordorigin="7873,38" coordsize="40,2">
              <v:shape style="position:absolute;left:7873;top:38;width:40;height:2" coordorigin="7873,38" coordsize="40,0" path="m7873,38l7913,38e" filled="false" stroked="true" strokeweight=".398pt" strokecolor="#000000">
                <v:path arrowok="t"/>
              </v:shape>
            </v:group>
            <v:group style="position:absolute;left:7873;top:86;width:40;height:2" coordorigin="7873,86" coordsize="40,2">
              <v:shape style="position:absolute;left:7873;top:86;width:40;height:2" coordorigin="7873,86" coordsize="40,0" path="m7873,86l7913,86e" filled="false" stroked="true" strokeweight=".398pt" strokecolor="#000000">
                <v:path arrowok="t"/>
              </v:shape>
            </v:group>
            <v:group style="position:absolute;left:7913;top:38;width:40;height:2" coordorigin="7913,38" coordsize="40,2">
              <v:shape style="position:absolute;left:7913;top:38;width:40;height:2" coordorigin="7913,38" coordsize="40,0" path="m7913,38l7953,38e" filled="false" stroked="true" strokeweight=".398pt" strokecolor="#000000">
                <v:path arrowok="t"/>
              </v:shape>
            </v:group>
            <v:group style="position:absolute;left:7913;top:86;width:40;height:2" coordorigin="7913,86" coordsize="40,2">
              <v:shape style="position:absolute;left:7913;top:86;width:40;height:2" coordorigin="7913,86" coordsize="40,0" path="m7913,86l7953,86e" filled="false" stroked="true" strokeweight=".398pt" strokecolor="#000000">
                <v:path arrowok="t"/>
              </v:shape>
            </v:group>
            <v:group style="position:absolute;left:7953;top:38;width:40;height:2" coordorigin="7953,38" coordsize="40,2">
              <v:shape style="position:absolute;left:7953;top:38;width:40;height:2" coordorigin="7953,38" coordsize="40,0" path="m7953,38l7993,38e" filled="false" stroked="true" strokeweight=".398pt" strokecolor="#000000">
                <v:path arrowok="t"/>
              </v:shape>
            </v:group>
            <v:group style="position:absolute;left:7953;top:86;width:40;height:2" coordorigin="7953,86" coordsize="40,2">
              <v:shape style="position:absolute;left:7953;top:86;width:40;height:2" coordorigin="7953,86" coordsize="40,0" path="m7953,86l7993,86e" filled="false" stroked="true" strokeweight=".398pt" strokecolor="#000000">
                <v:path arrowok="t"/>
              </v:shape>
            </v:group>
            <v:group style="position:absolute;left:7993;top:38;width:40;height:2" coordorigin="7993,38" coordsize="40,2">
              <v:shape style="position:absolute;left:7993;top:38;width:40;height:2" coordorigin="7993,38" coordsize="40,0" path="m7993,38l8033,38e" filled="false" stroked="true" strokeweight=".398pt" strokecolor="#000000">
                <v:path arrowok="t"/>
              </v:shape>
            </v:group>
            <v:group style="position:absolute;left:7993;top:86;width:40;height:2" coordorigin="7993,86" coordsize="40,2">
              <v:shape style="position:absolute;left:7993;top:86;width:40;height:2" coordorigin="7993,86" coordsize="40,0" path="m7993,86l8033,86e" filled="false" stroked="true" strokeweight=".398pt" strokecolor="#000000">
                <v:path arrowok="t"/>
              </v:shape>
            </v:group>
            <v:group style="position:absolute;left:8033;top:38;width:40;height:2" coordorigin="8033,38" coordsize="40,2">
              <v:shape style="position:absolute;left:8033;top:38;width:40;height:2" coordorigin="8033,38" coordsize="40,0" path="m8033,38l8072,38e" filled="false" stroked="true" strokeweight=".398pt" strokecolor="#000000">
                <v:path arrowok="t"/>
              </v:shape>
            </v:group>
            <v:group style="position:absolute;left:8033;top:86;width:40;height:2" coordorigin="8033,86" coordsize="40,2">
              <v:shape style="position:absolute;left:8033;top:86;width:40;height:2" coordorigin="8033,86" coordsize="40,0" path="m8033,86l8072,86e" filled="false" stroked="true" strokeweight=".398pt" strokecolor="#000000">
                <v:path arrowok="t"/>
              </v:shape>
            </v:group>
            <v:group style="position:absolute;left:8072;top:38;width:40;height:2" coordorigin="8072,38" coordsize="40,2">
              <v:shape style="position:absolute;left:8072;top:38;width:40;height:2" coordorigin="8072,38" coordsize="40,0" path="m8072,38l8112,38e" filled="false" stroked="true" strokeweight=".398pt" strokecolor="#000000">
                <v:path arrowok="t"/>
              </v:shape>
            </v:group>
            <v:group style="position:absolute;left:8072;top:86;width:40;height:2" coordorigin="8072,86" coordsize="40,2">
              <v:shape style="position:absolute;left:8072;top:86;width:40;height:2" coordorigin="8072,86" coordsize="40,0" path="m8072,86l8112,86e" filled="false" stroked="true" strokeweight=".398pt" strokecolor="#000000">
                <v:path arrowok="t"/>
              </v:shape>
            </v:group>
            <v:group style="position:absolute;left:8112;top:38;width:40;height:2" coordorigin="8112,38" coordsize="40,2">
              <v:shape style="position:absolute;left:8112;top:38;width:40;height:2" coordorigin="8112,38" coordsize="40,0" path="m8112,38l8152,38e" filled="false" stroked="true" strokeweight=".398pt" strokecolor="#000000">
                <v:path arrowok="t"/>
              </v:shape>
            </v:group>
            <v:group style="position:absolute;left:8112;top:86;width:40;height:2" coordorigin="8112,86" coordsize="40,2">
              <v:shape style="position:absolute;left:8112;top:86;width:40;height:2" coordorigin="8112,86" coordsize="40,0" path="m8112,86l8152,86e" filled="false" stroked="true" strokeweight=".398pt" strokecolor="#000000">
                <v:path arrowok="t"/>
              </v:shape>
            </v:group>
            <v:group style="position:absolute;left:8152;top:38;width:40;height:2" coordorigin="8152,38" coordsize="40,2">
              <v:shape style="position:absolute;left:8152;top:38;width:40;height:2" coordorigin="8152,38" coordsize="40,0" path="m8152,38l8192,38e" filled="false" stroked="true" strokeweight=".398pt" strokecolor="#000000">
                <v:path arrowok="t"/>
              </v:shape>
            </v:group>
            <v:group style="position:absolute;left:8152;top:86;width:40;height:2" coordorigin="8152,86" coordsize="40,2">
              <v:shape style="position:absolute;left:8152;top:86;width:40;height:2" coordorigin="8152,86" coordsize="40,0" path="m8152,86l8192,86e" filled="false" stroked="true" strokeweight=".398pt" strokecolor="#000000">
                <v:path arrowok="t"/>
              </v:shape>
            </v:group>
            <v:group style="position:absolute;left:8192;top:38;width:40;height:2" coordorigin="8192,38" coordsize="40,2">
              <v:shape style="position:absolute;left:8192;top:38;width:40;height:2" coordorigin="8192,38" coordsize="40,0" path="m8192,38l8232,38e" filled="false" stroked="true" strokeweight=".398pt" strokecolor="#000000">
                <v:path arrowok="t"/>
              </v:shape>
            </v:group>
            <v:group style="position:absolute;left:8192;top:86;width:40;height:2" coordorigin="8192,86" coordsize="40,2">
              <v:shape style="position:absolute;left:8192;top:86;width:40;height:2" coordorigin="8192,86" coordsize="40,0" path="m8192,86l8232,86e" filled="false" stroked="true" strokeweight=".398pt" strokecolor="#000000">
                <v:path arrowok="t"/>
              </v:shape>
            </v:group>
            <v:group style="position:absolute;left:8232;top:38;width:40;height:2" coordorigin="8232,38" coordsize="40,2">
              <v:shape style="position:absolute;left:8232;top:38;width:40;height:2" coordorigin="8232,38" coordsize="40,0" path="m8232,38l8272,38e" filled="false" stroked="true" strokeweight=".398pt" strokecolor="#000000">
                <v:path arrowok="t"/>
              </v:shape>
            </v:group>
            <v:group style="position:absolute;left:8232;top:86;width:40;height:2" coordorigin="8232,86" coordsize="40,2">
              <v:shape style="position:absolute;left:8232;top:86;width:40;height:2" coordorigin="8232,86" coordsize="40,0" path="m8232,86l8272,86e" filled="false" stroked="true" strokeweight=".398pt" strokecolor="#000000">
                <v:path arrowok="t"/>
              </v:shape>
            </v:group>
            <v:group style="position:absolute;left:8272;top:38;width:40;height:2" coordorigin="8272,38" coordsize="40,2">
              <v:shape style="position:absolute;left:8272;top:38;width:40;height:2" coordorigin="8272,38" coordsize="40,0" path="m8272,38l8312,38e" filled="false" stroked="true" strokeweight=".398pt" strokecolor="#000000">
                <v:path arrowok="t"/>
              </v:shape>
            </v:group>
            <v:group style="position:absolute;left:8272;top:86;width:40;height:2" coordorigin="8272,86" coordsize="40,2">
              <v:shape style="position:absolute;left:8272;top:86;width:40;height:2" coordorigin="8272,86" coordsize="40,0" path="m8272,86l8312,86e" filled="false" stroked="true" strokeweight=".398pt" strokecolor="#000000">
                <v:path arrowok="t"/>
              </v:shape>
            </v:group>
            <v:group style="position:absolute;left:8311;top:38;width:40;height:2" coordorigin="8311,38" coordsize="40,2">
              <v:shape style="position:absolute;left:8311;top:38;width:40;height:2" coordorigin="8311,38" coordsize="40,0" path="m8311,38l8351,38e" filled="false" stroked="true" strokeweight=".398pt" strokecolor="#000000">
                <v:path arrowok="t"/>
              </v:shape>
            </v:group>
            <v:group style="position:absolute;left:8311;top:86;width:40;height:2" coordorigin="8311,86" coordsize="40,2">
              <v:shape style="position:absolute;left:8311;top:86;width:40;height:2" coordorigin="8311,86" coordsize="40,0" path="m8311,86l8351,86e" filled="false" stroked="true" strokeweight=".398pt" strokecolor="#000000">
                <v:path arrowok="t"/>
              </v:shape>
            </v:group>
            <v:group style="position:absolute;left:8351;top:38;width:40;height:2" coordorigin="8351,38" coordsize="40,2">
              <v:shape style="position:absolute;left:8351;top:38;width:40;height:2" coordorigin="8351,38" coordsize="40,0" path="m8351,38l8391,38e" filled="false" stroked="true" strokeweight=".398pt" strokecolor="#000000">
                <v:path arrowok="t"/>
              </v:shape>
            </v:group>
            <v:group style="position:absolute;left:8351;top:86;width:40;height:2" coordorigin="8351,86" coordsize="40,2">
              <v:shape style="position:absolute;left:8351;top:86;width:40;height:2" coordorigin="8351,86" coordsize="40,0" path="m8351,86l8391,86e" filled="false" stroked="true" strokeweight=".398pt" strokecolor="#000000">
                <v:path arrowok="t"/>
              </v:shape>
            </v:group>
            <v:group style="position:absolute;left:8391;top:38;width:40;height:2" coordorigin="8391,38" coordsize="40,2">
              <v:shape style="position:absolute;left:8391;top:38;width:40;height:2" coordorigin="8391,38" coordsize="40,0" path="m8391,38l8431,38e" filled="false" stroked="true" strokeweight=".398pt" strokecolor="#000000">
                <v:path arrowok="t"/>
              </v:shape>
            </v:group>
            <v:group style="position:absolute;left:8391;top:86;width:40;height:2" coordorigin="8391,86" coordsize="40,2">
              <v:shape style="position:absolute;left:8391;top:86;width:40;height:2" coordorigin="8391,86" coordsize="40,0" path="m8391,86l8431,86e" filled="false" stroked="true" strokeweight=".398pt" strokecolor="#000000">
                <v:path arrowok="t"/>
              </v:shape>
            </v:group>
            <v:group style="position:absolute;left:8431;top:38;width:40;height:2" coordorigin="8431,38" coordsize="40,2">
              <v:shape style="position:absolute;left:8431;top:38;width:40;height:2" coordorigin="8431,38" coordsize="40,0" path="m8431,38l8471,38e" filled="false" stroked="true" strokeweight=".398pt" strokecolor="#000000">
                <v:path arrowok="t"/>
              </v:shape>
            </v:group>
            <v:group style="position:absolute;left:8431;top:86;width:40;height:2" coordorigin="8431,86" coordsize="40,2">
              <v:shape style="position:absolute;left:8431;top:86;width:40;height:2" coordorigin="8431,86" coordsize="40,0" path="m8431,86l8471,86e" filled="false" stroked="true" strokeweight=".398pt" strokecolor="#000000">
                <v:path arrowok="t"/>
              </v:shape>
            </v:group>
            <v:group style="position:absolute;left:8471;top:38;width:40;height:2" coordorigin="8471,38" coordsize="40,2">
              <v:shape style="position:absolute;left:8471;top:38;width:40;height:2" coordorigin="8471,38" coordsize="40,0" path="m8471,38l8511,38e" filled="false" stroked="true" strokeweight=".398pt" strokecolor="#000000">
                <v:path arrowok="t"/>
              </v:shape>
            </v:group>
            <v:group style="position:absolute;left:8471;top:86;width:40;height:2" coordorigin="8471,86" coordsize="40,2">
              <v:shape style="position:absolute;left:8471;top:86;width:40;height:2" coordorigin="8471,86" coordsize="40,0" path="m8471,86l8511,86e" filled="false" stroked="true" strokeweight=".398pt" strokecolor="#000000">
                <v:path arrowok="t"/>
              </v:shape>
            </v:group>
            <v:group style="position:absolute;left:8511;top:38;width:40;height:2" coordorigin="8511,38" coordsize="40,2">
              <v:shape style="position:absolute;left:8511;top:38;width:40;height:2" coordorigin="8511,38" coordsize="40,0" path="m8511,38l8551,38e" filled="false" stroked="true" strokeweight=".398pt" strokecolor="#000000">
                <v:path arrowok="t"/>
              </v:shape>
            </v:group>
            <v:group style="position:absolute;left:8511;top:86;width:40;height:2" coordorigin="8511,86" coordsize="40,2">
              <v:shape style="position:absolute;left:8511;top:86;width:40;height:2" coordorigin="8511,86" coordsize="40,0" path="m8511,86l8551,86e" filled="false" stroked="true" strokeweight=".398pt" strokecolor="#000000">
                <v:path arrowok="t"/>
              </v:shape>
            </v:group>
            <v:group style="position:absolute;left:8551;top:38;width:40;height:2" coordorigin="8551,38" coordsize="40,2">
              <v:shape style="position:absolute;left:8551;top:38;width:40;height:2" coordorigin="8551,38" coordsize="40,0" path="m8551,38l8590,38e" filled="false" stroked="true" strokeweight=".398pt" strokecolor="#000000">
                <v:path arrowok="t"/>
              </v:shape>
            </v:group>
            <v:group style="position:absolute;left:8551;top:86;width:40;height:2" coordorigin="8551,86" coordsize="40,2">
              <v:shape style="position:absolute;left:8551;top:86;width:40;height:2" coordorigin="8551,86" coordsize="40,0" path="m8551,86l8590,86e" filled="false" stroked="true" strokeweight=".398pt" strokecolor="#000000">
                <v:path arrowok="t"/>
              </v:shape>
            </v:group>
            <v:group style="position:absolute;left:8590;top:38;width:40;height:2" coordorigin="8590,38" coordsize="40,2">
              <v:shape style="position:absolute;left:8590;top:38;width:40;height:2" coordorigin="8590,38" coordsize="40,0" path="m8590,38l8630,38e" filled="false" stroked="true" strokeweight=".398pt" strokecolor="#000000">
                <v:path arrowok="t"/>
              </v:shape>
            </v:group>
            <v:group style="position:absolute;left:8590;top:86;width:40;height:2" coordorigin="8590,86" coordsize="40,2">
              <v:shape style="position:absolute;left:8590;top:86;width:40;height:2" coordorigin="8590,86" coordsize="40,0" path="m8590,86l8630,86e" filled="false" stroked="true" strokeweight=".398pt" strokecolor="#000000">
                <v:path arrowok="t"/>
              </v:shape>
            </v:group>
            <v:group style="position:absolute;left:8630;top:38;width:40;height:2" coordorigin="8630,38" coordsize="40,2">
              <v:shape style="position:absolute;left:8630;top:38;width:40;height:2" coordorigin="8630,38" coordsize="40,0" path="m8630,38l8670,38e" filled="false" stroked="true" strokeweight=".398pt" strokecolor="#000000">
                <v:path arrowok="t"/>
              </v:shape>
            </v:group>
            <v:group style="position:absolute;left:8630;top:86;width:40;height:2" coordorigin="8630,86" coordsize="40,2">
              <v:shape style="position:absolute;left:8630;top:86;width:40;height:2" coordorigin="8630,86" coordsize="40,0" path="m8630,86l8670,86e" filled="false" stroked="true" strokeweight=".398pt" strokecolor="#000000">
                <v:path arrowok="t"/>
              </v:shape>
            </v:group>
            <v:group style="position:absolute;left:8670;top:38;width:40;height:2" coordorigin="8670,38" coordsize="40,2">
              <v:shape style="position:absolute;left:8670;top:38;width:40;height:2" coordorigin="8670,38" coordsize="40,0" path="m8670,38l8710,38e" filled="false" stroked="true" strokeweight=".398pt" strokecolor="#000000">
                <v:path arrowok="t"/>
              </v:shape>
            </v:group>
            <v:group style="position:absolute;left:8670;top:86;width:40;height:2" coordorigin="8670,86" coordsize="40,2">
              <v:shape style="position:absolute;left:8670;top:86;width:40;height:2" coordorigin="8670,86" coordsize="40,0" path="m8670,86l8710,86e" filled="false" stroked="true" strokeweight=".398pt" strokecolor="#000000">
                <v:path arrowok="t"/>
              </v:shape>
            </v:group>
            <v:group style="position:absolute;left:8710;top:38;width:40;height:2" coordorigin="8710,38" coordsize="40,2">
              <v:shape style="position:absolute;left:8710;top:38;width:40;height:2" coordorigin="8710,38" coordsize="40,0" path="m8710,38l8750,38e" filled="false" stroked="true" strokeweight=".398pt" strokecolor="#000000">
                <v:path arrowok="t"/>
              </v:shape>
            </v:group>
            <v:group style="position:absolute;left:8710;top:86;width:40;height:2" coordorigin="8710,86" coordsize="40,2">
              <v:shape style="position:absolute;left:8710;top:86;width:40;height:2" coordorigin="8710,86" coordsize="40,0" path="m8710,86l8750,86e" filled="false" stroked="true" strokeweight=".398pt" strokecolor="#000000">
                <v:path arrowok="t"/>
              </v:shape>
            </v:group>
            <v:group style="position:absolute;left:8750;top:38;width:40;height:2" coordorigin="8750,38" coordsize="40,2">
              <v:shape style="position:absolute;left:8750;top:38;width:40;height:2" coordorigin="8750,38" coordsize="40,0" path="m8750,38l8790,38e" filled="false" stroked="true" strokeweight=".398pt" strokecolor="#000000">
                <v:path arrowok="t"/>
              </v:shape>
            </v:group>
            <v:group style="position:absolute;left:8750;top:86;width:40;height:2" coordorigin="8750,86" coordsize="40,2">
              <v:shape style="position:absolute;left:8750;top:86;width:40;height:2" coordorigin="8750,86" coordsize="40,0" path="m8750,86l8790,86e" filled="false" stroked="true" strokeweight=".398pt" strokecolor="#000000">
                <v:path arrowok="t"/>
              </v:shape>
            </v:group>
            <v:group style="position:absolute;left:8790;top:38;width:40;height:2" coordorigin="8790,38" coordsize="40,2">
              <v:shape style="position:absolute;left:8790;top:38;width:40;height:2" coordorigin="8790,38" coordsize="40,0" path="m8790,38l8830,38e" filled="false" stroked="true" strokeweight=".398pt" strokecolor="#000000">
                <v:path arrowok="t"/>
              </v:shape>
            </v:group>
            <v:group style="position:absolute;left:8790;top:86;width:40;height:2" coordorigin="8790,86" coordsize="40,2">
              <v:shape style="position:absolute;left:8790;top:86;width:40;height:2" coordorigin="8790,86" coordsize="40,0" path="m8790,86l8830,86e" filled="false" stroked="true" strokeweight=".398pt" strokecolor="#000000">
                <v:path arrowok="t"/>
              </v:shape>
            </v:group>
            <v:group style="position:absolute;left:8830;top:38;width:40;height:2" coordorigin="8830,38" coordsize="40,2">
              <v:shape style="position:absolute;left:8830;top:38;width:40;height:2" coordorigin="8830,38" coordsize="40,0" path="m8830,38l8869,38e" filled="false" stroked="true" strokeweight=".398pt" strokecolor="#000000">
                <v:path arrowok="t"/>
              </v:shape>
            </v:group>
            <v:group style="position:absolute;left:8830;top:86;width:40;height:2" coordorigin="8830,86" coordsize="40,2">
              <v:shape style="position:absolute;left:8830;top:86;width:40;height:2" coordorigin="8830,86" coordsize="40,0" path="m8830,86l8869,86e" filled="false" stroked="true" strokeweight=".398pt" strokecolor="#000000">
                <v:path arrowok="t"/>
              </v:shape>
            </v:group>
            <v:group style="position:absolute;left:8869;top:38;width:40;height:2" coordorigin="8869,38" coordsize="40,2">
              <v:shape style="position:absolute;left:8869;top:38;width:40;height:2" coordorigin="8869,38" coordsize="40,0" path="m8869,38l8909,38e" filled="false" stroked="true" strokeweight=".398pt" strokecolor="#000000">
                <v:path arrowok="t"/>
              </v:shape>
            </v:group>
            <v:group style="position:absolute;left:8869;top:86;width:40;height:2" coordorigin="8869,86" coordsize="40,2">
              <v:shape style="position:absolute;left:8869;top:86;width:40;height:2" coordorigin="8869,86" coordsize="40,0" path="m8869,86l8909,86e" filled="false" stroked="true" strokeweight=".398pt" strokecolor="#000000">
                <v:path arrowok="t"/>
              </v:shape>
            </v:group>
            <v:group style="position:absolute;left:8909;top:38;width:40;height:2" coordorigin="8909,38" coordsize="40,2">
              <v:shape style="position:absolute;left:8909;top:38;width:40;height:2" coordorigin="8909,38" coordsize="40,0" path="m8909,38l8949,38e" filled="false" stroked="true" strokeweight=".398pt" strokecolor="#000000">
                <v:path arrowok="t"/>
              </v:shape>
            </v:group>
            <v:group style="position:absolute;left:8909;top:86;width:40;height:2" coordorigin="8909,86" coordsize="40,2">
              <v:shape style="position:absolute;left:8909;top:86;width:40;height:2" coordorigin="8909,86" coordsize="40,0" path="m8909,86l8949,86e" filled="false" stroked="true" strokeweight=".398pt" strokecolor="#000000">
                <v:path arrowok="t"/>
              </v:shape>
            </v:group>
            <v:group style="position:absolute;left:8949;top:38;width:40;height:2" coordorigin="8949,38" coordsize="40,2">
              <v:shape style="position:absolute;left:8949;top:38;width:40;height:2" coordorigin="8949,38" coordsize="40,0" path="m8949,38l8989,38e" filled="false" stroked="true" strokeweight=".398pt" strokecolor="#000000">
                <v:path arrowok="t"/>
              </v:shape>
            </v:group>
            <v:group style="position:absolute;left:8949;top:86;width:40;height:2" coordorigin="8949,86" coordsize="40,2">
              <v:shape style="position:absolute;left:8949;top:86;width:40;height:2" coordorigin="8949,86" coordsize="40,0" path="m8949,86l8989,86e" filled="false" stroked="true" strokeweight=".398pt" strokecolor="#000000">
                <v:path arrowok="t"/>
              </v:shape>
            </v:group>
            <v:group style="position:absolute;left:8989;top:38;width:40;height:2" coordorigin="8989,38" coordsize="40,2">
              <v:shape style="position:absolute;left:8989;top:38;width:40;height:2" coordorigin="8989,38" coordsize="40,0" path="m8989,38l9029,38e" filled="false" stroked="true" strokeweight=".398pt" strokecolor="#000000">
                <v:path arrowok="t"/>
              </v:shape>
            </v:group>
            <v:group style="position:absolute;left:8989;top:86;width:40;height:2" coordorigin="8989,86" coordsize="40,2">
              <v:shape style="position:absolute;left:8989;top:86;width:40;height:2" coordorigin="8989,86" coordsize="40,0" path="m8989,86l9029,86e" filled="false" stroked="true" strokeweight=".398pt" strokecolor="#000000">
                <v:path arrowok="t"/>
              </v:shape>
            </v:group>
            <v:group style="position:absolute;left:9029;top:38;width:40;height:2" coordorigin="9029,38" coordsize="40,2">
              <v:shape style="position:absolute;left:9029;top:38;width:40;height:2" coordorigin="9029,38" coordsize="40,0" path="m9029,38l9069,38e" filled="false" stroked="true" strokeweight=".398pt" strokecolor="#000000">
                <v:path arrowok="t"/>
              </v:shape>
            </v:group>
            <v:group style="position:absolute;left:9029;top:86;width:40;height:2" coordorigin="9029,86" coordsize="40,2">
              <v:shape style="position:absolute;left:9029;top:86;width:40;height:2" coordorigin="9029,86" coordsize="40,0" path="m9029,86l9069,86e" filled="false" stroked="true" strokeweight=".398pt" strokecolor="#000000">
                <v:path arrowok="t"/>
              </v:shape>
            </v:group>
            <v:group style="position:absolute;left:9069;top:38;width:40;height:2" coordorigin="9069,38" coordsize="40,2">
              <v:shape style="position:absolute;left:9069;top:38;width:40;height:2" coordorigin="9069,38" coordsize="40,0" path="m9069,38l9109,38e" filled="false" stroked="true" strokeweight=".398pt" strokecolor="#000000">
                <v:path arrowok="t"/>
              </v:shape>
            </v:group>
            <v:group style="position:absolute;left:9069;top:86;width:40;height:2" coordorigin="9069,86" coordsize="40,2">
              <v:shape style="position:absolute;left:9069;top:86;width:40;height:2" coordorigin="9069,86" coordsize="40,0" path="m9069,86l9109,86e" filled="false" stroked="true" strokeweight=".398pt" strokecolor="#000000">
                <v:path arrowok="t"/>
              </v:shape>
            </v:group>
            <v:group style="position:absolute;left:9108;top:38;width:40;height:2" coordorigin="9108,38" coordsize="40,2">
              <v:shape style="position:absolute;left:9108;top:38;width:40;height:2" coordorigin="9108,38" coordsize="40,0" path="m9108,38l9148,38e" filled="false" stroked="true" strokeweight=".398pt" strokecolor="#000000">
                <v:path arrowok="t"/>
              </v:shape>
            </v:group>
            <v:group style="position:absolute;left:9108;top:86;width:40;height:2" coordorigin="9108,86" coordsize="40,2">
              <v:shape style="position:absolute;left:9108;top:86;width:40;height:2" coordorigin="9108,86" coordsize="40,0" path="m9108,86l9148,86e" filled="false" stroked="true" strokeweight=".398pt" strokecolor="#000000">
                <v:path arrowok="t"/>
              </v:shape>
            </v:group>
            <v:group style="position:absolute;left:9148;top:38;width:40;height:2" coordorigin="9148,38" coordsize="40,2">
              <v:shape style="position:absolute;left:9148;top:38;width:40;height:2" coordorigin="9148,38" coordsize="40,0" path="m9148,38l9188,38e" filled="false" stroked="true" strokeweight=".398pt" strokecolor="#000000">
                <v:path arrowok="t"/>
              </v:shape>
            </v:group>
            <v:group style="position:absolute;left:9148;top:86;width:40;height:2" coordorigin="9148,86" coordsize="40,2">
              <v:shape style="position:absolute;left:9148;top:86;width:40;height:2" coordorigin="9148,86" coordsize="40,0" path="m9148,86l9188,86e" filled="false" stroked="true" strokeweight=".398pt" strokecolor="#000000">
                <v:path arrowok="t"/>
              </v:shape>
            </v:group>
            <v:group style="position:absolute;left:9188;top:38;width:40;height:2" coordorigin="9188,38" coordsize="40,2">
              <v:shape style="position:absolute;left:9188;top:38;width:40;height:2" coordorigin="9188,38" coordsize="40,0" path="m9188,38l9228,38e" filled="false" stroked="true" strokeweight=".398pt" strokecolor="#000000">
                <v:path arrowok="t"/>
              </v:shape>
            </v:group>
            <v:group style="position:absolute;left:9188;top:86;width:40;height:2" coordorigin="9188,86" coordsize="40,2">
              <v:shape style="position:absolute;left:9188;top:86;width:40;height:2" coordorigin="9188,86" coordsize="40,0" path="m9188,86l9228,86e" filled="false" stroked="true" strokeweight=".398pt" strokecolor="#000000">
                <v:path arrowok="t"/>
              </v:shape>
            </v:group>
            <v:group style="position:absolute;left:9228;top:38;width:40;height:2" coordorigin="9228,38" coordsize="40,2">
              <v:shape style="position:absolute;left:9228;top:38;width:40;height:2" coordorigin="9228,38" coordsize="40,0" path="m9228,38l9268,38e" filled="false" stroked="true" strokeweight=".398pt" strokecolor="#000000">
                <v:path arrowok="t"/>
              </v:shape>
            </v:group>
            <v:group style="position:absolute;left:9228;top:86;width:40;height:2" coordorigin="9228,86" coordsize="40,2">
              <v:shape style="position:absolute;left:9228;top:86;width:40;height:2" coordorigin="9228,86" coordsize="40,0" path="m9228,86l9268,86e" filled="false" stroked="true" strokeweight=".398pt" strokecolor="#000000">
                <v:path arrowok="t"/>
              </v:shape>
            </v:group>
            <v:group style="position:absolute;left:9268;top:38;width:40;height:2" coordorigin="9268,38" coordsize="40,2">
              <v:shape style="position:absolute;left:9268;top:38;width:40;height:2" coordorigin="9268,38" coordsize="40,0" path="m9268,38l9308,38e" filled="false" stroked="true" strokeweight=".398pt" strokecolor="#000000">
                <v:path arrowok="t"/>
              </v:shape>
            </v:group>
            <v:group style="position:absolute;left:9268;top:86;width:40;height:2" coordorigin="9268,86" coordsize="40,2">
              <v:shape style="position:absolute;left:9268;top:86;width:40;height:2" coordorigin="9268,86" coordsize="40,0" path="m9268,86l9308,86e" filled="false" stroked="true" strokeweight=".398pt" strokecolor="#000000">
                <v:path arrowok="t"/>
              </v:shape>
            </v:group>
            <v:group style="position:absolute;left:9308;top:38;width:40;height:2" coordorigin="9308,38" coordsize="40,2">
              <v:shape style="position:absolute;left:9308;top:38;width:40;height:2" coordorigin="9308,38" coordsize="40,0" path="m9308,38l9348,38e" filled="false" stroked="true" strokeweight=".398pt" strokecolor="#000000">
                <v:path arrowok="t"/>
              </v:shape>
            </v:group>
            <v:group style="position:absolute;left:9308;top:86;width:40;height:2" coordorigin="9308,86" coordsize="40,2">
              <v:shape style="position:absolute;left:9308;top:86;width:40;height:2" coordorigin="9308,86" coordsize="40,0" path="m9308,86l9348,86e" filled="false" stroked="true" strokeweight=".398pt" strokecolor="#000000">
                <v:path arrowok="t"/>
              </v:shape>
            </v:group>
            <v:group style="position:absolute;left:9348;top:38;width:40;height:2" coordorigin="9348,38" coordsize="40,2">
              <v:shape style="position:absolute;left:9348;top:38;width:40;height:2" coordorigin="9348,38" coordsize="40,0" path="m9348,38l9387,38e" filled="false" stroked="true" strokeweight=".398pt" strokecolor="#000000">
                <v:path arrowok="t"/>
              </v:shape>
            </v:group>
            <v:group style="position:absolute;left:9348;top:86;width:40;height:2" coordorigin="9348,86" coordsize="40,2">
              <v:shape style="position:absolute;left:9348;top:86;width:40;height:2" coordorigin="9348,86" coordsize="40,0" path="m9348,86l9387,86e" filled="false" stroked="true" strokeweight=".398pt" strokecolor="#000000">
                <v:path arrowok="t"/>
              </v:shape>
            </v:group>
            <v:group style="position:absolute;left:9387;top:38;width:40;height:2" coordorigin="9387,38" coordsize="40,2">
              <v:shape style="position:absolute;left:9387;top:38;width:40;height:2" coordorigin="9387,38" coordsize="40,0" path="m9387,38l9427,38e" filled="false" stroked="true" strokeweight=".398pt" strokecolor="#000000">
                <v:path arrowok="t"/>
              </v:shape>
            </v:group>
            <v:group style="position:absolute;left:9387;top:86;width:40;height:2" coordorigin="9387,86" coordsize="40,2">
              <v:shape style="position:absolute;left:9387;top:86;width:40;height:2" coordorigin="9387,86" coordsize="40,0" path="m9387,86l9427,86e" filled="false" stroked="true" strokeweight=".398pt" strokecolor="#000000">
                <v:path arrowok="t"/>
              </v:shape>
            </v:group>
            <v:group style="position:absolute;left:9392;top:38;width:40;height:2" coordorigin="9392,38" coordsize="40,2">
              <v:shape style="position:absolute;left:9392;top:38;width:40;height:2" coordorigin="9392,38" coordsize="40,0" path="m9392,38l9432,38e" filled="false" stroked="true" strokeweight=".398pt" strokecolor="#000000">
                <v:path arrowok="t"/>
              </v:shape>
            </v:group>
            <v:group style="position:absolute;left:9392;top:86;width:40;height:2" coordorigin="9392,86" coordsize="40,2">
              <v:shape style="position:absolute;left:9392;top:86;width:40;height:2" coordorigin="9392,86" coordsize="40,0" path="m9392,86l9432,86e" filled="false" stroked="true" strokeweight=".398pt" strokecolor="#000000">
                <v:path arrowok="t"/>
              </v:shape>
            </v:group>
            <w10:wrap type="none"/>
          </v:group>
        </w:pict>
      </w:r>
      <w:r>
        <w:rPr/>
        <w:t>Level measured</w:t>
      </w:r>
      <w:r>
        <w:rPr>
          <w:spacing w:val="54"/>
        </w:rPr>
        <w:t> </w:t>
      </w:r>
      <w:r>
        <w:rPr/>
        <w:t>flows</w:t>
        <w:tab/>
        <w:t>Compressor </w:t>
      </w:r>
      <w:r>
        <w:rPr>
          <w:spacing w:val="4"/>
        </w:rPr>
        <w:t> </w:t>
      </w:r>
      <w:r>
        <w:rPr/>
        <w:t>powers</w:t>
      </w:r>
    </w:p>
    <w:p>
      <w:pPr>
        <w:pStyle w:val="BodyText"/>
        <w:tabs>
          <w:tab w:pos="4819" w:val="left" w:leader="none"/>
        </w:tabs>
        <w:spacing w:line="240" w:lineRule="auto" w:before="13"/>
        <w:ind w:left="1576" w:right="130"/>
        <w:jc w:val="left"/>
      </w:pPr>
      <w:r>
        <w:rPr/>
        <w:t>Compressor </w:t>
      </w:r>
      <w:r>
        <w:rPr>
          <w:spacing w:val="13"/>
        </w:rPr>
        <w:t> </w:t>
      </w:r>
      <w:r>
        <w:rPr/>
        <w:t>schedules</w:t>
        <w:tab/>
        <w:t>Network</w:t>
      </w:r>
      <w:r>
        <w:rPr>
          <w:spacing w:val="30"/>
        </w:rPr>
        <w:t> </w:t>
      </w:r>
      <w:r>
        <w:rPr/>
        <w:t>flows</w:t>
      </w:r>
    </w:p>
    <w:p>
      <w:pPr>
        <w:pStyle w:val="BodyText"/>
        <w:tabs>
          <w:tab w:pos="4819" w:val="left" w:leader="none"/>
        </w:tabs>
        <w:spacing w:line="240" w:lineRule="auto" w:before="13"/>
        <w:ind w:left="1576" w:right="130"/>
        <w:jc w:val="left"/>
      </w:pPr>
      <w:r>
        <w:rPr>
          <w:w w:val="105"/>
        </w:rPr>
        <w:t>Set-points</w:t>
        <w:tab/>
        <w:t>Network</w:t>
      </w:r>
      <w:r>
        <w:rPr>
          <w:spacing w:val="-8"/>
          <w:w w:val="105"/>
        </w:rPr>
        <w:t> </w:t>
      </w:r>
      <w:r>
        <w:rPr>
          <w:w w:val="105"/>
        </w:rPr>
        <w:t>pressures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3"/>
          <w:szCs w:val="3"/>
        </w:rPr>
      </w:pPr>
    </w:p>
    <w:p>
      <w:pPr>
        <w:spacing w:line="20" w:lineRule="exact"/>
        <w:ind w:left="1453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334.15pt;height:.4pt;mso-position-horizontal-relative:char;mso-position-vertical-relative:line" coordorigin="0,0" coordsize="6683,8">
            <v:group style="position:absolute;left:4;top:4;width:6675;height:2" coordorigin="4,4" coordsize="6675,2">
              <v:shape style="position:absolute;left:4;top:4;width:6675;height:2" coordorigin="4,4" coordsize="6675,0" path="m4,4l6678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8"/>
          <w:szCs w:val="8"/>
        </w:rPr>
      </w:pPr>
    </w:p>
    <w:p>
      <w:pPr>
        <w:pStyle w:val="BodyText"/>
        <w:spacing w:line="240" w:lineRule="auto" w:before="55"/>
        <w:ind w:left="2660" w:right="130"/>
        <w:jc w:val="left"/>
      </w:pPr>
      <w:r>
        <w:rPr>
          <w:w w:val="105"/>
        </w:rPr>
        <w:t>Table 4.3:  </w:t>
      </w:r>
      <w:bookmarkStart w:name="_bookmark64" w:id="105"/>
      <w:bookmarkEnd w:id="105"/>
      <w:r>
        <w:rPr>
          <w:w w:val="105"/>
        </w:rPr>
        <w:t>Simulation</w:t>
      </w:r>
      <w:r>
        <w:rPr>
          <w:w w:val="105"/>
        </w:rPr>
        <w:t> inputs and </w:t>
      </w:r>
      <w:r>
        <w:rPr>
          <w:spacing w:val="33"/>
          <w:w w:val="105"/>
        </w:rPr>
        <w:t> </w:t>
      </w:r>
      <w:r>
        <w:rPr>
          <w:w w:val="105"/>
        </w:rPr>
        <w:t>outputs</w:t>
      </w:r>
      <w:r>
        <w:rPr/>
      </w:r>
    </w:p>
    <w:p>
      <w:pPr>
        <w:pStyle w:val="Heading4"/>
        <w:spacing w:line="240" w:lineRule="auto" w:before="67"/>
        <w:ind w:right="0"/>
        <w:jc w:val="both"/>
        <w:rPr>
          <w:b w:val="0"/>
          <w:bCs w:val="0"/>
        </w:rPr>
      </w:pPr>
      <w:r>
        <w:rPr>
          <w:w w:val="95"/>
        </w:rPr>
        <w:t>Verification</w:t>
      </w:r>
      <w:r>
        <w:rPr>
          <w:spacing w:val="-16"/>
          <w:w w:val="95"/>
        </w:rPr>
        <w:t> </w:t>
      </w:r>
      <w:r>
        <w:rPr>
          <w:w w:val="95"/>
        </w:rPr>
        <w:t>of</w:t>
      </w:r>
      <w:r>
        <w:rPr>
          <w:spacing w:val="-16"/>
          <w:w w:val="95"/>
        </w:rPr>
        <w:t> </w:t>
      </w:r>
      <w:r>
        <w:rPr>
          <w:w w:val="95"/>
        </w:rPr>
        <w:t>baseline</w:t>
      </w:r>
      <w:r>
        <w:rPr>
          <w:spacing w:val="-15"/>
          <w:w w:val="95"/>
        </w:rPr>
        <w:t> </w:t>
      </w:r>
      <w:r>
        <w:rPr>
          <w:w w:val="95"/>
        </w:rPr>
        <w:t>simulation</w:t>
      </w:r>
      <w:r>
        <w:rPr>
          <w:b w:val="0"/>
        </w:rPr>
      </w:r>
    </w:p>
    <w:p>
      <w:pPr>
        <w:spacing w:line="240" w:lineRule="auto" w:before="7"/>
        <w:rPr>
          <w:rFonts w:ascii="Georgia" w:hAnsi="Georgia" w:cs="Georgia" w:eastAsia="Georgia"/>
          <w:b/>
          <w:bCs/>
          <w:sz w:val="24"/>
          <w:szCs w:val="24"/>
        </w:rPr>
      </w:pPr>
    </w:p>
    <w:p>
      <w:pPr>
        <w:pStyle w:val="BodyText"/>
        <w:spacing w:line="352" w:lineRule="auto"/>
        <w:ind w:right="151"/>
        <w:jc w:val="both"/>
      </w:pPr>
      <w:r>
        <w:rPr/>
        <w:pict>
          <v:group style="position:absolute;margin-left:70.616997pt;margin-top:106.419136pt;width:468.65pt;height:166pt;mso-position-horizontal-relative:page;mso-position-vertical-relative:paragraph;z-index:-415744" coordorigin="1412,2128" coordsize="9373,3320">
            <v:group style="position:absolute;left:1417;top:2133;width:9364;height:2" coordorigin="1417,2133" coordsize="9364,2">
              <v:shape style="position:absolute;left:1417;top:2133;width:9364;height:2" coordorigin="1417,2133" coordsize="9364,0" path="m1417,2133l10780,2133e" filled="false" stroked="true" strokeweight=".498pt" strokecolor="#000000">
                <v:path arrowok="t"/>
              </v:shape>
            </v:group>
            <v:group style="position:absolute;left:1422;top:2133;width:2;height:3310" coordorigin="1422,2133" coordsize="2,3310">
              <v:shape style="position:absolute;left:1422;top:2133;width:2;height:3310" coordorigin="1422,2133" coordsize="0,3310" path="m1422,5443l1422,2133e" filled="false" stroked="true" strokeweight=".498pt" strokecolor="#000000">
                <v:path arrowok="t"/>
              </v:shape>
            </v:group>
            <v:group style="position:absolute;left:10775;top:2133;width:2;height:3310" coordorigin="10775,2133" coordsize="2,3310">
              <v:shape style="position:absolute;left:10775;top:2133;width:2;height:3310" coordorigin="10775,2133" coordsize="0,3310" path="m10775,5443l10775,2133e" filled="false" stroked="true" strokeweight=".498pt" strokecolor="#000000">
                <v:path arrowok="t"/>
              </v:shape>
            </v:group>
            <v:group style="position:absolute;left:1417;top:5443;width:9364;height:2" coordorigin="1417,5443" coordsize="9364,2">
              <v:shape style="position:absolute;left:1417;top:5443;width:9364;height:2" coordorigin="1417,5443" coordsize="9364,0" path="m1417,5443l10780,5443e" filled="false" stroked="true" strokeweight=".498pt" strokecolor="#000000">
                <v:path arrowok="t"/>
              </v:shape>
              <v:shape style="position:absolute;left:1880;top:2286;width:352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450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763;top:2703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880;top:2982;width:352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880;top:3677;width:352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350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763;top:3538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162;top:4923;width:7430;height:441" type="#_x0000_t20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241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5"/>
                          <w:sz w:val="24"/>
                        </w:rPr>
                        <w:t>Time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4"/>
                          <w:sz w:val="24"/>
                        </w:rPr>
                        <w:t>of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Day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tabs>
                          <w:tab w:pos="2782" w:val="left" w:leader="none"/>
                          <w:tab w:pos="6880" w:val="left" w:leader="none"/>
                        </w:tabs>
                        <w:spacing w:line="23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1"/>
                          <w:sz w:val="24"/>
                        </w:rPr>
                        <w:t>Baseline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3"/>
                          <w:sz w:val="24"/>
                        </w:rPr>
                        <w:t>press.</w:t>
                      </w:r>
                      <w:r>
                        <w:rPr>
                          <w:rFonts w:asci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/>
                          <w:w w:val="106"/>
                          <w:sz w:val="24"/>
                        </w:rPr>
                        <w:t>Simula</w:t>
                      </w:r>
                      <w:r>
                        <w:rPr>
                          <w:rFonts w:ascii="Times New Roman"/>
                          <w:spacing w:val="-1"/>
                          <w:w w:val="106"/>
                          <w:sz w:val="24"/>
                        </w:rPr>
                        <w:t>t</w:t>
                      </w:r>
                      <w:r>
                        <w:rPr>
                          <w:rFonts w:ascii="Times New Roman"/>
                          <w:w w:val="103"/>
                          <w:sz w:val="24"/>
                        </w:rPr>
                        <w:t>ed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3"/>
                          <w:sz w:val="24"/>
                        </w:rPr>
                        <w:t>press.</w:t>
                      </w:r>
                      <w:r>
                        <w:rPr>
                          <w:rFonts w:asci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/>
                          <w:w w:val="108"/>
                          <w:sz w:val="24"/>
                        </w:rPr>
                        <w:t>Error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72.5886pt;margin-top:132.563156pt;width:14pt;height:80.05pt;mso-position-horizontal-relative:page;mso-position-vertical-relative:paragraph;z-index:13432" type="#_x0000_t202" filled="false" stroked="false">
            <v:textbox inset="0,0,0,0" style="layout-flow:vertical;mso-layout-flow-alt:bottom-to-top">
              <w:txbxContent>
                <w:p>
                  <w:pPr>
                    <w:spacing w:line="251" w:lineRule="exact" w:before="0"/>
                    <w:ind w:left="20" w:right="0" w:firstLine="0"/>
                    <w:jc w:val="left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>
                    <w:rPr>
                      <w:rFonts w:ascii="Times New Roman"/>
                      <w:w w:val="106"/>
                      <w:sz w:val="24"/>
                    </w:rPr>
                    <w:t>Pressure</w:t>
                  </w:r>
                  <w:r>
                    <w:rPr>
                      <w:rFonts w:ascii="Times New Roman"/>
                      <w:spacing w:val="18"/>
                      <w:sz w:val="24"/>
                    </w:rPr>
                    <w:t> 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(</w:t>
                  </w:r>
                  <w:r>
                    <w:rPr>
                      <w:rFonts w:ascii="Arial"/>
                      <w:i/>
                      <w:spacing w:val="8"/>
                      <w:w w:val="101"/>
                      <w:sz w:val="24"/>
                    </w:rPr>
                    <w:t>k</w:t>
                  </w:r>
                  <w:r>
                    <w:rPr>
                      <w:rFonts w:ascii="Arial"/>
                      <w:i/>
                      <w:spacing w:val="32"/>
                      <w:w w:val="94"/>
                      <w:sz w:val="24"/>
                    </w:rPr>
                    <w:t>P</w:t>
                  </w:r>
                  <w:r>
                    <w:rPr>
                      <w:rFonts w:ascii="Arial"/>
                      <w:i/>
                      <w:spacing w:val="-1"/>
                      <w:w w:val="92"/>
                      <w:sz w:val="24"/>
                    </w:rPr>
                    <w:t>a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)</w:t>
                  </w:r>
                  <w:r>
                    <w:rPr>
                      <w:rFonts w:ascii="Times New Roman"/>
                      <w:sz w:val="24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06.326599pt;margin-top:153.084702pt;width:14pt;height:39.3pt;mso-position-horizontal-relative:page;mso-position-vertical-relative:paragraph;z-index:13456" type="#_x0000_t202" filled="false" stroked="false">
            <v:textbox inset="0,0,0,0" style="layout-flow:vertical;mso-layout-flow-alt:bottom-to-top">
              <w:txbxContent>
                <w:p>
                  <w:pPr>
                    <w:spacing w:line="251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24"/>
                      <w:szCs w:val="24"/>
                    </w:rPr>
                  </w:pPr>
                  <w:r>
                    <w:rPr>
                      <w:rFonts w:ascii="Times New Roman"/>
                      <w:w w:val="97"/>
                      <w:sz w:val="24"/>
                    </w:rPr>
                    <w:t>%</w:t>
                  </w:r>
                  <w:r>
                    <w:rPr>
                      <w:rFonts w:ascii="Arial"/>
                      <w:i/>
                      <w:w w:val="100"/>
                      <w:sz w:val="24"/>
                    </w:rPr>
                    <w:t>e</w:t>
                  </w:r>
                  <w:r>
                    <w:rPr>
                      <w:rFonts w:ascii="Arial"/>
                      <w:i/>
                      <w:spacing w:val="6"/>
                      <w:w w:val="100"/>
                      <w:sz w:val="24"/>
                    </w:rPr>
                    <w:t>r</w:t>
                  </w:r>
                  <w:r>
                    <w:rPr>
                      <w:rFonts w:ascii="Arial"/>
                      <w:i/>
                      <w:spacing w:val="6"/>
                      <w:w w:val="131"/>
                      <w:sz w:val="24"/>
                    </w:rPr>
                    <w:t>r</w:t>
                  </w:r>
                  <w:r>
                    <w:rPr>
                      <w:rFonts w:ascii="Arial"/>
                      <w:i/>
                      <w:w w:val="102"/>
                      <w:sz w:val="24"/>
                    </w:rPr>
                    <w:t>or</w:t>
                  </w:r>
                  <w:r>
                    <w:rPr>
                      <w:rFonts w:ascii="Arial"/>
                      <w:sz w:val="24"/>
                    </w:rPr>
                  </w:r>
                </w:p>
              </w:txbxContent>
            </v:textbox>
            <w10:wrap type="none"/>
          </v:shape>
        </w:pict>
      </w:r>
      <w:r>
        <w:rPr>
          <w:w w:val="105"/>
        </w:rPr>
        <w:t>Using</w:t>
      </w:r>
      <w:r>
        <w:rPr>
          <w:spacing w:val="-27"/>
          <w:w w:val="105"/>
        </w:rPr>
        <w:t> </w:t>
      </w:r>
      <w:r>
        <w:rPr>
          <w:w w:val="105"/>
        </w:rPr>
        <w:t>the</w:t>
      </w:r>
      <w:r>
        <w:rPr>
          <w:spacing w:val="-28"/>
          <w:w w:val="105"/>
        </w:rPr>
        <w:t> </w:t>
      </w:r>
      <w:r>
        <w:rPr>
          <w:w w:val="105"/>
        </w:rPr>
        <w:t>verification</w:t>
      </w:r>
      <w:r>
        <w:rPr>
          <w:spacing w:val="-28"/>
          <w:w w:val="105"/>
        </w:rPr>
        <w:t> </w:t>
      </w:r>
      <w:r>
        <w:rPr>
          <w:w w:val="105"/>
        </w:rPr>
        <w:t>methodology,</w:t>
      </w:r>
      <w:r>
        <w:rPr>
          <w:spacing w:val="-26"/>
          <w:w w:val="105"/>
        </w:rPr>
        <w:t> </w:t>
      </w:r>
      <w:r>
        <w:rPr>
          <w:w w:val="105"/>
        </w:rPr>
        <w:t>the</w:t>
      </w:r>
      <w:r>
        <w:rPr>
          <w:spacing w:val="-28"/>
          <w:w w:val="105"/>
        </w:rPr>
        <w:t> </w:t>
      </w:r>
      <w:r>
        <w:rPr>
          <w:w w:val="105"/>
        </w:rPr>
        <w:t>simulation</w:t>
      </w:r>
      <w:r>
        <w:rPr>
          <w:spacing w:val="-27"/>
          <w:w w:val="105"/>
        </w:rPr>
        <w:t> </w:t>
      </w:r>
      <w:r>
        <w:rPr>
          <w:w w:val="105"/>
        </w:rPr>
        <w:t>model</w:t>
      </w:r>
      <w:r>
        <w:rPr>
          <w:spacing w:val="-28"/>
          <w:w w:val="105"/>
        </w:rPr>
        <w:t> </w:t>
      </w:r>
      <w:r>
        <w:rPr>
          <w:w w:val="105"/>
        </w:rPr>
        <w:t>verified</w:t>
      </w:r>
      <w:r>
        <w:rPr>
          <w:spacing w:val="-28"/>
          <w:w w:val="105"/>
        </w:rPr>
        <w:t> </w:t>
      </w:r>
      <w:r>
        <w:rPr>
          <w:w w:val="105"/>
        </w:rPr>
        <w:t>by</w:t>
      </w:r>
      <w:r>
        <w:rPr>
          <w:spacing w:val="-28"/>
          <w:w w:val="105"/>
        </w:rPr>
        <w:t> </w:t>
      </w:r>
      <w:r>
        <w:rPr>
          <w:w w:val="105"/>
        </w:rPr>
        <w:t>comparing</w:t>
      </w:r>
      <w:r>
        <w:rPr>
          <w:spacing w:val="-27"/>
          <w:w w:val="105"/>
        </w:rPr>
        <w:t> </w:t>
      </w:r>
      <w:r>
        <w:rPr>
          <w:w w:val="105"/>
        </w:rPr>
        <w:t>the</w:t>
      </w:r>
      <w:r>
        <w:rPr>
          <w:spacing w:val="-28"/>
          <w:w w:val="105"/>
        </w:rPr>
        <w:t> </w:t>
      </w:r>
      <w:r>
        <w:rPr>
          <w:w w:val="105"/>
        </w:rPr>
        <w:t>simulation</w:t>
      </w:r>
      <w:r>
        <w:rPr>
          <w:w w:val="103"/>
        </w:rPr>
        <w:t> </w:t>
      </w:r>
      <w:r>
        <w:rPr>
          <w:w w:val="105"/>
        </w:rPr>
        <w:t>outputs</w:t>
      </w:r>
      <w:r>
        <w:rPr>
          <w:spacing w:val="29"/>
          <w:w w:val="105"/>
        </w:rPr>
        <w:t> </w:t>
      </w:r>
      <w:r>
        <w:rPr>
          <w:w w:val="105"/>
        </w:rPr>
        <w:t>to</w:t>
      </w:r>
      <w:r>
        <w:rPr>
          <w:spacing w:val="29"/>
          <w:w w:val="105"/>
        </w:rPr>
        <w:t> </w:t>
      </w:r>
      <w:r>
        <w:rPr>
          <w:w w:val="105"/>
        </w:rPr>
        <w:t>actual</w:t>
      </w:r>
      <w:r>
        <w:rPr>
          <w:spacing w:val="28"/>
          <w:w w:val="105"/>
        </w:rPr>
        <w:t> </w:t>
      </w:r>
      <w:r>
        <w:rPr>
          <w:w w:val="105"/>
        </w:rPr>
        <w:t>measured</w:t>
      </w:r>
      <w:r>
        <w:rPr>
          <w:spacing w:val="28"/>
          <w:w w:val="105"/>
        </w:rPr>
        <w:t> </w:t>
      </w:r>
      <w:r>
        <w:rPr>
          <w:w w:val="105"/>
        </w:rPr>
        <w:t>values.</w:t>
      </w:r>
      <w:r>
        <w:rPr>
          <w:spacing w:val="60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compressors</w:t>
      </w:r>
      <w:r>
        <w:rPr>
          <w:spacing w:val="29"/>
          <w:w w:val="105"/>
        </w:rPr>
        <w:t> </w:t>
      </w:r>
      <w:r>
        <w:rPr>
          <w:w w:val="105"/>
        </w:rPr>
        <w:t>outlet</w:t>
      </w:r>
      <w:r>
        <w:rPr>
          <w:spacing w:val="29"/>
          <w:w w:val="105"/>
        </w:rPr>
        <w:t> </w:t>
      </w:r>
      <w:r>
        <w:rPr>
          <w:w w:val="105"/>
        </w:rPr>
        <w:t>pressure</w:t>
      </w:r>
      <w:r>
        <w:rPr>
          <w:spacing w:val="28"/>
          <w:w w:val="105"/>
        </w:rPr>
        <w:t> </w:t>
      </w:r>
      <w:r>
        <w:rPr>
          <w:w w:val="105"/>
        </w:rPr>
        <w:t>often</w:t>
      </w:r>
      <w:r>
        <w:rPr>
          <w:spacing w:val="28"/>
          <w:w w:val="105"/>
        </w:rPr>
        <w:t> </w:t>
      </w:r>
      <w:r>
        <w:rPr>
          <w:w w:val="105"/>
        </w:rPr>
        <w:t>does</w:t>
      </w:r>
      <w:r>
        <w:rPr>
          <w:spacing w:val="28"/>
          <w:w w:val="105"/>
        </w:rPr>
        <w:t> </w:t>
      </w:r>
      <w:r>
        <w:rPr>
          <w:w w:val="105"/>
        </w:rPr>
        <w:t>not</w:t>
      </w:r>
      <w:r>
        <w:rPr>
          <w:spacing w:val="29"/>
          <w:w w:val="105"/>
        </w:rPr>
        <w:t> </w:t>
      </w:r>
      <w:r>
        <w:rPr>
          <w:w w:val="105"/>
        </w:rPr>
        <w:t>match</w:t>
      </w:r>
      <w:r>
        <w:rPr>
          <w:spacing w:val="-59"/>
          <w:w w:val="105"/>
        </w:rPr>
        <w:t> </w:t>
      </w:r>
      <w:r>
        <w:rPr>
          <w:spacing w:val="-59"/>
          <w:w w:val="105"/>
        </w:rPr>
      </w:r>
      <w:r>
        <w:rPr>
          <w:w w:val="105"/>
        </w:rPr>
        <w:t>the set-point. To simplify the verification, the measured outlet pressure is temporarily</w:t>
      </w:r>
      <w:r>
        <w:rPr>
          <w:spacing w:val="58"/>
          <w:w w:val="105"/>
        </w:rPr>
        <w:t> </w:t>
      </w:r>
      <w:r>
        <w:rPr>
          <w:w w:val="105"/>
        </w:rPr>
        <w:t>used</w:t>
      </w:r>
      <w:r>
        <w:rPr>
          <w:w w:val="103"/>
        </w:rPr>
        <w:t> </w:t>
      </w:r>
      <w:r>
        <w:rPr>
          <w:w w:val="105"/>
        </w:rPr>
        <w:t>as set points for the compressors. This ensured that the pressure in the network is </w:t>
      </w:r>
      <w:r>
        <w:rPr>
          <w:spacing w:val="50"/>
          <w:w w:val="105"/>
        </w:rPr>
        <w:t> </w:t>
      </w:r>
      <w:r>
        <w:rPr>
          <w:w w:val="105"/>
        </w:rPr>
        <w:t>identical</w:t>
      </w:r>
      <w:r>
        <w:rPr>
          <w:w w:val="104"/>
        </w:rPr>
        <w:t> </w:t>
      </w:r>
      <w:r>
        <w:rPr>
          <w:w w:val="105"/>
        </w:rPr>
        <w:t>to that of the actual system as shown in fig.</w:t>
      </w:r>
      <w:r>
        <w:rPr>
          <w:w w:val="105"/>
        </w:rPr>
        <w:t>  </w:t>
      </w:r>
      <w:r>
        <w:rPr>
          <w:spacing w:val="29"/>
          <w:w w:val="105"/>
        </w:rPr>
        <w:t> </w:t>
      </w:r>
      <w:hyperlink w:history="true" w:anchor="_bookmark65">
        <w:r>
          <w:rPr>
            <w:w w:val="105"/>
          </w:rPr>
          <w:t>4.10.</w:t>
        </w:r>
      </w:hyperlink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spacing w:line="2428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48"/>
          <w:sz w:val="20"/>
          <w:szCs w:val="20"/>
        </w:rPr>
        <w:pict>
          <v:group style="width:400.9pt;height:121.45pt;mso-position-horizontal-relative:char;mso-position-vertical-relative:line" coordorigin="0,0" coordsize="8018,2429">
            <v:group style="position:absolute;left:513;top:2091;width:7268;height:2" coordorigin="513,2091" coordsize="7268,2">
              <v:shape style="position:absolute;left:513;top:2091;width:7268;height:2" coordorigin="513,2091" coordsize="7268,0" path="m513,2091l7781,2091e" filled="false" stroked="true" strokeweight=".0625pt" strokecolor="#d6e0c9">
                <v:path arrowok="t"/>
                <v:stroke dashstyle="longDash"/>
              </v:shape>
            </v:group>
            <v:group style="position:absolute;left:513;top:2091;width:63;height:2" coordorigin="513,2091" coordsize="63,2">
              <v:shape style="position:absolute;left:513;top:2091;width:63;height:2" coordorigin="513,2091" coordsize="63,0" path="m513,2091l576,2091e" filled="false" stroked="true" strokeweight=".375pt" strokecolor="#000000">
                <v:path arrowok="t"/>
              </v:shape>
            </v:group>
            <v:group style="position:absolute;left:513;top:1395;width:7268;height:2" coordorigin="513,1395" coordsize="7268,2">
              <v:shape style="position:absolute;left:513;top:1395;width:7268;height:2" coordorigin="513,1395" coordsize="7268,0" path="m513,1395l7781,1395e" filled="false" stroked="true" strokeweight=".0625pt" strokecolor="#d6e0c9">
                <v:path arrowok="t"/>
                <v:stroke dashstyle="longDash"/>
              </v:shape>
            </v:group>
            <v:group style="position:absolute;left:513;top:1395;width:63;height:2" coordorigin="513,1395" coordsize="63,2">
              <v:shape style="position:absolute;left:513;top:1395;width:63;height:2" coordorigin="513,1395" coordsize="63,0" path="m513,1395l576,1395e" filled="false" stroked="true" strokeweight=".375pt" strokecolor="#000000">
                <v:path arrowok="t"/>
              </v:shape>
            </v:group>
            <v:group style="position:absolute;left:513;top:700;width:7268;height:2" coordorigin="513,700" coordsize="7268,2">
              <v:shape style="position:absolute;left:513;top:700;width:7268;height:2" coordorigin="513,700" coordsize="7268,0" path="m513,700l7781,700e" filled="false" stroked="true" strokeweight=".0625pt" strokecolor="#d6e0c9">
                <v:path arrowok="t"/>
                <v:stroke dashstyle="longDash"/>
              </v:shape>
            </v:group>
            <v:group style="position:absolute;left:513;top:700;width:63;height:2" coordorigin="513,700" coordsize="63,2">
              <v:shape style="position:absolute;left:513;top:700;width:63;height:2" coordorigin="513,700" coordsize="63,0" path="m513,700l576,700e" filled="false" stroked="true" strokeweight=".375pt" strokecolor="#000000">
                <v:path arrowok="t"/>
              </v:shape>
            </v:group>
            <v:group style="position:absolute;left:513;top:4;width:7268;height:2" coordorigin="513,4" coordsize="7268,2">
              <v:shape style="position:absolute;left:513;top:4;width:7268;height:2" coordorigin="513,4" coordsize="7268,0" path="m513,4l7781,4e" filled="false" stroked="true" strokeweight=".0625pt" strokecolor="#d6e0c9">
                <v:path arrowok="t"/>
                <v:stroke dashstyle="longDash"/>
              </v:shape>
            </v:group>
            <v:group style="position:absolute;left:513;top:4;width:63;height:2" coordorigin="513,4" coordsize="63,2">
              <v:shape style="position:absolute;left:513;top:4;width:63;height:2" coordorigin="513,4" coordsize="63,0" path="m513,4l576,4e" filled="false" stroked="true" strokeweight=".375pt" strokecolor="#000000">
                <v:path arrowok="t"/>
              </v:shape>
            </v:group>
            <v:group style="position:absolute;left:513;top:4;width:2;height:2087" coordorigin="513,4" coordsize="2,2087">
              <v:shape style="position:absolute;left:513;top:4;width:2;height:2087" coordorigin="513,4" coordsize="0,2087" path="m513,2091l513,4e" filled="false" stroked="true" strokeweight=".0625pt" strokecolor="#d6e0c9">
                <v:path arrowok="t"/>
                <v:stroke dashstyle="longDash"/>
              </v:shape>
            </v:group>
            <v:group style="position:absolute;left:513;top:2028;width:2;height:63" coordorigin="513,2028" coordsize="2,63">
              <v:shape style="position:absolute;left:513;top:2028;width:2;height:63" coordorigin="513,2028" coordsize="0,63" path="m513,2091l513,2028e" filled="false" stroked="true" strokeweight=".375pt" strokecolor="#000000">
                <v:path arrowok="t"/>
              </v:shape>
            </v:group>
            <v:group style="position:absolute;left:513;top:4;width:2;height:63" coordorigin="513,4" coordsize="2,63">
              <v:shape style="position:absolute;left:513;top:4;width:2;height:63" coordorigin="513,4" coordsize="0,63" path="m513,4l513,67e" filled="false" stroked="true" strokeweight=".375pt" strokecolor="#000000">
                <v:path arrowok="t"/>
              </v:shape>
            </v:group>
            <v:group style="position:absolute;left:816;top:2060;width:2;height:31" coordorigin="816,2060" coordsize="2,31">
              <v:shape style="position:absolute;left:816;top:2060;width:2;height:31" coordorigin="816,2060" coordsize="0,31" path="m816,2091l816,2060e" filled="false" stroked="true" strokeweight=".375pt" strokecolor="#000000">
                <v:path arrowok="t"/>
              </v:shape>
            </v:group>
            <v:group style="position:absolute;left:816;top:4;width:2;height:31" coordorigin="816,4" coordsize="2,31">
              <v:shape style="position:absolute;left:816;top:4;width:2;height:31" coordorigin="816,4" coordsize="0,31" path="m816,4l816,35e" filled="false" stroked="true" strokeweight=".375pt" strokecolor="#000000">
                <v:path arrowok="t"/>
              </v:shape>
            </v:group>
            <v:group style="position:absolute;left:1119;top:2060;width:2;height:31" coordorigin="1119,2060" coordsize="2,31">
              <v:shape style="position:absolute;left:1119;top:2060;width:2;height:31" coordorigin="1119,2060" coordsize="0,31" path="m1119,2091l1119,2060e" filled="false" stroked="true" strokeweight=".375pt" strokecolor="#000000">
                <v:path arrowok="t"/>
              </v:shape>
            </v:group>
            <v:group style="position:absolute;left:1119;top:4;width:2;height:31" coordorigin="1119,4" coordsize="2,31">
              <v:shape style="position:absolute;left:1119;top:4;width:2;height:31" coordorigin="1119,4" coordsize="0,31" path="m1119,4l1119,35e" filled="false" stroked="true" strokeweight=".375pt" strokecolor="#000000">
                <v:path arrowok="t"/>
              </v:shape>
            </v:group>
            <v:group style="position:absolute;left:1422;top:2060;width:2;height:31" coordorigin="1422,2060" coordsize="2,31">
              <v:shape style="position:absolute;left:1422;top:2060;width:2;height:31" coordorigin="1422,2060" coordsize="0,31" path="m1422,2091l1422,2060e" filled="false" stroked="true" strokeweight=".375pt" strokecolor="#000000">
                <v:path arrowok="t"/>
              </v:shape>
            </v:group>
            <v:group style="position:absolute;left:1422;top:4;width:2;height:31" coordorigin="1422,4" coordsize="2,31">
              <v:shape style="position:absolute;left:1422;top:4;width:2;height:31" coordorigin="1422,4" coordsize="0,31" path="m1422,4l1422,35e" filled="false" stroked="true" strokeweight=".375pt" strokecolor="#000000">
                <v:path arrowok="t"/>
              </v:shape>
            </v:group>
            <v:group style="position:absolute;left:1724;top:4;width:2;height:2087" coordorigin="1724,4" coordsize="2,2087">
              <v:shape style="position:absolute;left:1724;top:4;width:2;height:2087" coordorigin="1724,4" coordsize="0,2087" path="m1724,2091l1724,4e" filled="false" stroked="true" strokeweight=".0625pt" strokecolor="#d6e0c9">
                <v:path arrowok="t"/>
                <v:stroke dashstyle="longDash"/>
              </v:shape>
            </v:group>
            <v:group style="position:absolute;left:1724;top:2028;width:2;height:63" coordorigin="1724,2028" coordsize="2,63">
              <v:shape style="position:absolute;left:1724;top:2028;width:2;height:63" coordorigin="1724,2028" coordsize="0,63" path="m1724,2091l1724,2028e" filled="false" stroked="true" strokeweight=".375pt" strokecolor="#000000">
                <v:path arrowok="t"/>
              </v:shape>
            </v:group>
            <v:group style="position:absolute;left:1724;top:4;width:2;height:63" coordorigin="1724,4" coordsize="2,63">
              <v:shape style="position:absolute;left:1724;top:4;width:2;height:63" coordorigin="1724,4" coordsize="0,63" path="m1724,4l1724,67e" filled="false" stroked="true" strokeweight=".375pt" strokecolor="#000000">
                <v:path arrowok="t"/>
              </v:shape>
            </v:group>
            <v:group style="position:absolute;left:2027;top:2060;width:2;height:31" coordorigin="2027,2060" coordsize="2,31">
              <v:shape style="position:absolute;left:2027;top:2060;width:2;height:31" coordorigin="2027,2060" coordsize="0,31" path="m2027,2091l2027,2060e" filled="false" stroked="true" strokeweight=".375pt" strokecolor="#000000">
                <v:path arrowok="t"/>
              </v:shape>
            </v:group>
            <v:group style="position:absolute;left:2027;top:4;width:2;height:31" coordorigin="2027,4" coordsize="2,31">
              <v:shape style="position:absolute;left:2027;top:4;width:2;height:31" coordorigin="2027,4" coordsize="0,31" path="m2027,4l2027,35e" filled="false" stroked="true" strokeweight=".375pt" strokecolor="#000000">
                <v:path arrowok="t"/>
              </v:shape>
            </v:group>
            <v:group style="position:absolute;left:2330;top:2060;width:2;height:31" coordorigin="2330,2060" coordsize="2,31">
              <v:shape style="position:absolute;left:2330;top:2060;width:2;height:31" coordorigin="2330,2060" coordsize="0,31" path="m2330,2091l2330,2060e" filled="false" stroked="true" strokeweight=".375pt" strokecolor="#000000">
                <v:path arrowok="t"/>
              </v:shape>
            </v:group>
            <v:group style="position:absolute;left:2330;top:4;width:2;height:31" coordorigin="2330,4" coordsize="2,31">
              <v:shape style="position:absolute;left:2330;top:4;width:2;height:31" coordorigin="2330,4" coordsize="0,31" path="m2330,4l2330,35e" filled="false" stroked="true" strokeweight=".375pt" strokecolor="#000000">
                <v:path arrowok="t"/>
              </v:shape>
            </v:group>
            <v:group style="position:absolute;left:2633;top:2060;width:2;height:31" coordorigin="2633,2060" coordsize="2,31">
              <v:shape style="position:absolute;left:2633;top:2060;width:2;height:31" coordorigin="2633,2060" coordsize="0,31" path="m2633,2091l2633,2060e" filled="false" stroked="true" strokeweight=".375pt" strokecolor="#000000">
                <v:path arrowok="t"/>
              </v:shape>
            </v:group>
            <v:group style="position:absolute;left:2633;top:4;width:2;height:31" coordorigin="2633,4" coordsize="2,31">
              <v:shape style="position:absolute;left:2633;top:4;width:2;height:31" coordorigin="2633,4" coordsize="0,31" path="m2633,4l2633,35e" filled="false" stroked="true" strokeweight=".375pt" strokecolor="#000000">
                <v:path arrowok="t"/>
              </v:shape>
            </v:group>
            <v:group style="position:absolute;left:2936;top:4;width:2;height:2087" coordorigin="2936,4" coordsize="2,2087">
              <v:shape style="position:absolute;left:2936;top:4;width:2;height:2087" coordorigin="2936,4" coordsize="0,2087" path="m2936,2091l2936,4e" filled="false" stroked="true" strokeweight=".0625pt" strokecolor="#d6e0c9">
                <v:path arrowok="t"/>
                <v:stroke dashstyle="longDash"/>
              </v:shape>
            </v:group>
            <v:group style="position:absolute;left:2936;top:2028;width:2;height:63" coordorigin="2936,2028" coordsize="2,63">
              <v:shape style="position:absolute;left:2936;top:2028;width:2;height:63" coordorigin="2936,2028" coordsize="0,63" path="m2936,2091l2936,2028e" filled="false" stroked="true" strokeweight=".375pt" strokecolor="#000000">
                <v:path arrowok="t"/>
              </v:shape>
            </v:group>
            <v:group style="position:absolute;left:2936;top:4;width:2;height:63" coordorigin="2936,4" coordsize="2,63">
              <v:shape style="position:absolute;left:2936;top:4;width:2;height:63" coordorigin="2936,4" coordsize="0,63" path="m2936,4l2936,67e" filled="false" stroked="true" strokeweight=".375pt" strokecolor="#000000">
                <v:path arrowok="t"/>
              </v:shape>
            </v:group>
            <v:group style="position:absolute;left:3239;top:2060;width:2;height:31" coordorigin="3239,2060" coordsize="2,31">
              <v:shape style="position:absolute;left:3239;top:2060;width:2;height:31" coordorigin="3239,2060" coordsize="0,31" path="m3239,2091l3239,2060e" filled="false" stroked="true" strokeweight=".375pt" strokecolor="#000000">
                <v:path arrowok="t"/>
              </v:shape>
            </v:group>
            <v:group style="position:absolute;left:3239;top:4;width:2;height:31" coordorigin="3239,4" coordsize="2,31">
              <v:shape style="position:absolute;left:3239;top:4;width:2;height:31" coordorigin="3239,4" coordsize="0,31" path="m3239,4l3239,35e" filled="false" stroked="true" strokeweight=".375pt" strokecolor="#000000">
                <v:path arrowok="t"/>
              </v:shape>
            </v:group>
            <v:group style="position:absolute;left:3541;top:2060;width:2;height:31" coordorigin="3541,2060" coordsize="2,31">
              <v:shape style="position:absolute;left:3541;top:2060;width:2;height:31" coordorigin="3541,2060" coordsize="0,31" path="m3541,2091l3541,2060e" filled="false" stroked="true" strokeweight=".375pt" strokecolor="#000000">
                <v:path arrowok="t"/>
              </v:shape>
            </v:group>
            <v:group style="position:absolute;left:3541;top:4;width:2;height:31" coordorigin="3541,4" coordsize="2,31">
              <v:shape style="position:absolute;left:3541;top:4;width:2;height:31" coordorigin="3541,4" coordsize="0,31" path="m3541,4l3541,35e" filled="false" stroked="true" strokeweight=".375pt" strokecolor="#000000">
                <v:path arrowok="t"/>
              </v:shape>
            </v:group>
            <v:group style="position:absolute;left:3844;top:2060;width:2;height:31" coordorigin="3844,2060" coordsize="2,31">
              <v:shape style="position:absolute;left:3844;top:2060;width:2;height:31" coordorigin="3844,2060" coordsize="0,31" path="m3844,2091l3844,2060e" filled="false" stroked="true" strokeweight=".375pt" strokecolor="#000000">
                <v:path arrowok="t"/>
              </v:shape>
            </v:group>
            <v:group style="position:absolute;left:3844;top:4;width:2;height:31" coordorigin="3844,4" coordsize="2,31">
              <v:shape style="position:absolute;left:3844;top:4;width:2;height:31" coordorigin="3844,4" coordsize="0,31" path="m3844,4l3844,35e" filled="false" stroked="true" strokeweight=".375pt" strokecolor="#000000">
                <v:path arrowok="t"/>
              </v:shape>
            </v:group>
            <v:group style="position:absolute;left:4147;top:4;width:2;height:2087" coordorigin="4147,4" coordsize="2,2087">
              <v:shape style="position:absolute;left:4147;top:4;width:2;height:2087" coordorigin="4147,4" coordsize="0,2087" path="m4147,2091l4147,4e" filled="false" stroked="true" strokeweight=".0625pt" strokecolor="#d6e0c9">
                <v:path arrowok="t"/>
                <v:stroke dashstyle="longDash"/>
              </v:shape>
            </v:group>
            <v:group style="position:absolute;left:4147;top:2028;width:2;height:63" coordorigin="4147,2028" coordsize="2,63">
              <v:shape style="position:absolute;left:4147;top:2028;width:2;height:63" coordorigin="4147,2028" coordsize="0,63" path="m4147,2091l4147,2028e" filled="false" stroked="true" strokeweight=".375pt" strokecolor="#000000">
                <v:path arrowok="t"/>
              </v:shape>
            </v:group>
            <v:group style="position:absolute;left:4147;top:4;width:2;height:63" coordorigin="4147,4" coordsize="2,63">
              <v:shape style="position:absolute;left:4147;top:4;width:2;height:63" coordorigin="4147,4" coordsize="0,63" path="m4147,4l4147,67e" filled="false" stroked="true" strokeweight=".375pt" strokecolor="#000000">
                <v:path arrowok="t"/>
              </v:shape>
            </v:group>
            <v:group style="position:absolute;left:4450;top:2060;width:2;height:31" coordorigin="4450,2060" coordsize="2,31">
              <v:shape style="position:absolute;left:4450;top:2060;width:2;height:31" coordorigin="4450,2060" coordsize="0,31" path="m4450,2091l4450,2060e" filled="false" stroked="true" strokeweight=".375pt" strokecolor="#000000">
                <v:path arrowok="t"/>
              </v:shape>
            </v:group>
            <v:group style="position:absolute;left:4450;top:4;width:2;height:31" coordorigin="4450,4" coordsize="2,31">
              <v:shape style="position:absolute;left:4450;top:4;width:2;height:31" coordorigin="4450,4" coordsize="0,31" path="m4450,4l4450,35e" filled="false" stroked="true" strokeweight=".375pt" strokecolor="#000000">
                <v:path arrowok="t"/>
              </v:shape>
            </v:group>
            <v:group style="position:absolute;left:4753;top:2060;width:2;height:31" coordorigin="4753,2060" coordsize="2,31">
              <v:shape style="position:absolute;left:4753;top:2060;width:2;height:31" coordorigin="4753,2060" coordsize="0,31" path="m4753,2091l4753,2060e" filled="false" stroked="true" strokeweight=".375pt" strokecolor="#000000">
                <v:path arrowok="t"/>
              </v:shape>
            </v:group>
            <v:group style="position:absolute;left:4753;top:4;width:2;height:31" coordorigin="4753,4" coordsize="2,31">
              <v:shape style="position:absolute;left:4753;top:4;width:2;height:31" coordorigin="4753,4" coordsize="0,31" path="m4753,4l4753,35e" filled="false" stroked="true" strokeweight=".375pt" strokecolor="#000000">
                <v:path arrowok="t"/>
              </v:shape>
            </v:group>
            <v:group style="position:absolute;left:5056;top:2060;width:2;height:31" coordorigin="5056,2060" coordsize="2,31">
              <v:shape style="position:absolute;left:5056;top:2060;width:2;height:31" coordorigin="5056,2060" coordsize="0,31" path="m5056,2091l5056,2060e" filled="false" stroked="true" strokeweight=".375pt" strokecolor="#000000">
                <v:path arrowok="t"/>
              </v:shape>
            </v:group>
            <v:group style="position:absolute;left:5056;top:4;width:2;height:31" coordorigin="5056,4" coordsize="2,31">
              <v:shape style="position:absolute;left:5056;top:4;width:2;height:31" coordorigin="5056,4" coordsize="0,31" path="m5056,4l5056,35e" filled="false" stroked="true" strokeweight=".375pt" strokecolor="#000000">
                <v:path arrowok="t"/>
              </v:shape>
            </v:group>
            <v:group style="position:absolute;left:5358;top:4;width:2;height:2087" coordorigin="5358,4" coordsize="2,2087">
              <v:shape style="position:absolute;left:5358;top:4;width:2;height:2087" coordorigin="5358,4" coordsize="0,2087" path="m5358,2091l5358,4e" filled="false" stroked="true" strokeweight=".0625pt" strokecolor="#d6e0c9">
                <v:path arrowok="t"/>
                <v:stroke dashstyle="longDash"/>
              </v:shape>
            </v:group>
            <v:group style="position:absolute;left:5358;top:2028;width:2;height:63" coordorigin="5358,2028" coordsize="2,63">
              <v:shape style="position:absolute;left:5358;top:2028;width:2;height:63" coordorigin="5358,2028" coordsize="0,63" path="m5358,2091l5358,2028e" filled="false" stroked="true" strokeweight=".375pt" strokecolor="#000000">
                <v:path arrowok="t"/>
              </v:shape>
            </v:group>
            <v:group style="position:absolute;left:5358;top:4;width:2;height:63" coordorigin="5358,4" coordsize="2,63">
              <v:shape style="position:absolute;left:5358;top:4;width:2;height:63" coordorigin="5358,4" coordsize="0,63" path="m5358,4l5358,67e" filled="false" stroked="true" strokeweight=".375pt" strokecolor="#000000">
                <v:path arrowok="t"/>
              </v:shape>
            </v:group>
            <v:group style="position:absolute;left:5661;top:2060;width:2;height:31" coordorigin="5661,2060" coordsize="2,31">
              <v:shape style="position:absolute;left:5661;top:2060;width:2;height:31" coordorigin="5661,2060" coordsize="0,31" path="m5661,2091l5661,2060e" filled="false" stroked="true" strokeweight=".375pt" strokecolor="#000000">
                <v:path arrowok="t"/>
              </v:shape>
            </v:group>
            <v:group style="position:absolute;left:5661;top:4;width:2;height:31" coordorigin="5661,4" coordsize="2,31">
              <v:shape style="position:absolute;left:5661;top:4;width:2;height:31" coordorigin="5661,4" coordsize="0,31" path="m5661,4l5661,35e" filled="false" stroked="true" strokeweight=".375pt" strokecolor="#000000">
                <v:path arrowok="t"/>
              </v:shape>
            </v:group>
            <v:group style="position:absolute;left:5964;top:2060;width:2;height:31" coordorigin="5964,2060" coordsize="2,31">
              <v:shape style="position:absolute;left:5964;top:2060;width:2;height:31" coordorigin="5964,2060" coordsize="0,31" path="m5964,2091l5964,2060e" filled="false" stroked="true" strokeweight=".375pt" strokecolor="#000000">
                <v:path arrowok="t"/>
              </v:shape>
            </v:group>
            <v:group style="position:absolute;left:5964;top:4;width:2;height:31" coordorigin="5964,4" coordsize="2,31">
              <v:shape style="position:absolute;left:5964;top:4;width:2;height:31" coordorigin="5964,4" coordsize="0,31" path="m5964,4l5964,35e" filled="false" stroked="true" strokeweight=".375pt" strokecolor="#000000">
                <v:path arrowok="t"/>
              </v:shape>
            </v:group>
            <v:group style="position:absolute;left:6267;top:2060;width:2;height:31" coordorigin="6267,2060" coordsize="2,31">
              <v:shape style="position:absolute;left:6267;top:2060;width:2;height:31" coordorigin="6267,2060" coordsize="0,31" path="m6267,2091l6267,2060e" filled="false" stroked="true" strokeweight=".375pt" strokecolor="#000000">
                <v:path arrowok="t"/>
              </v:shape>
            </v:group>
            <v:group style="position:absolute;left:6267;top:4;width:2;height:31" coordorigin="6267,4" coordsize="2,31">
              <v:shape style="position:absolute;left:6267;top:4;width:2;height:31" coordorigin="6267,4" coordsize="0,31" path="m6267,4l6267,35e" filled="false" stroked="true" strokeweight=".375pt" strokecolor="#000000">
                <v:path arrowok="t"/>
              </v:shape>
            </v:group>
            <v:group style="position:absolute;left:6570;top:4;width:2;height:2087" coordorigin="6570,4" coordsize="2,2087">
              <v:shape style="position:absolute;left:6570;top:4;width:2;height:2087" coordorigin="6570,4" coordsize="0,2087" path="m6570,2091l6570,4e" filled="false" stroked="true" strokeweight=".0625pt" strokecolor="#d6e0c9">
                <v:path arrowok="t"/>
                <v:stroke dashstyle="longDash"/>
              </v:shape>
            </v:group>
            <v:group style="position:absolute;left:6570;top:2028;width:2;height:63" coordorigin="6570,2028" coordsize="2,63">
              <v:shape style="position:absolute;left:6570;top:2028;width:2;height:63" coordorigin="6570,2028" coordsize="0,63" path="m6570,2091l6570,2028e" filled="false" stroked="true" strokeweight=".375pt" strokecolor="#000000">
                <v:path arrowok="t"/>
              </v:shape>
            </v:group>
            <v:group style="position:absolute;left:6570;top:4;width:2;height:63" coordorigin="6570,4" coordsize="2,63">
              <v:shape style="position:absolute;left:6570;top:4;width:2;height:63" coordorigin="6570,4" coordsize="0,63" path="m6570,4l6570,67e" filled="false" stroked="true" strokeweight=".375pt" strokecolor="#000000">
                <v:path arrowok="t"/>
              </v:shape>
            </v:group>
            <v:group style="position:absolute;left:6873;top:2060;width:2;height:31" coordorigin="6873,2060" coordsize="2,31">
              <v:shape style="position:absolute;left:6873;top:2060;width:2;height:31" coordorigin="6873,2060" coordsize="0,31" path="m6873,2091l6873,2060e" filled="false" stroked="true" strokeweight=".375pt" strokecolor="#000000">
                <v:path arrowok="t"/>
              </v:shape>
            </v:group>
            <v:group style="position:absolute;left:6873;top:4;width:2;height:31" coordorigin="6873,4" coordsize="2,31">
              <v:shape style="position:absolute;left:6873;top:4;width:2;height:31" coordorigin="6873,4" coordsize="0,31" path="m6873,4l6873,35e" filled="false" stroked="true" strokeweight=".375pt" strokecolor="#000000">
                <v:path arrowok="t"/>
              </v:shape>
            </v:group>
            <v:group style="position:absolute;left:7175;top:2060;width:2;height:31" coordorigin="7175,2060" coordsize="2,31">
              <v:shape style="position:absolute;left:7175;top:2060;width:2;height:31" coordorigin="7175,2060" coordsize="0,31" path="m7175,2091l7175,2060e" filled="false" stroked="true" strokeweight=".375pt" strokecolor="#000000">
                <v:path arrowok="t"/>
              </v:shape>
            </v:group>
            <v:group style="position:absolute;left:7175;top:4;width:2;height:31" coordorigin="7175,4" coordsize="2,31">
              <v:shape style="position:absolute;left:7175;top:4;width:2;height:31" coordorigin="7175,4" coordsize="0,31" path="m7175,4l7175,35e" filled="false" stroked="true" strokeweight=".375pt" strokecolor="#000000">
                <v:path arrowok="t"/>
              </v:shape>
            </v:group>
            <v:group style="position:absolute;left:7478;top:2060;width:2;height:31" coordorigin="7478,2060" coordsize="2,31">
              <v:shape style="position:absolute;left:7478;top:2060;width:2;height:31" coordorigin="7478,2060" coordsize="0,31" path="m7478,2091l7478,2060e" filled="false" stroked="true" strokeweight=".375pt" strokecolor="#000000">
                <v:path arrowok="t"/>
              </v:shape>
            </v:group>
            <v:group style="position:absolute;left:7478;top:4;width:2;height:31" coordorigin="7478,4" coordsize="2,31">
              <v:shape style="position:absolute;left:7478;top:4;width:2;height:31" coordorigin="7478,4" coordsize="0,31" path="m7478,4l7478,35e" filled="false" stroked="true" strokeweight=".375pt" strokecolor="#000000">
                <v:path arrowok="t"/>
              </v:shape>
            </v:group>
            <v:group style="position:absolute;left:7781;top:4;width:2;height:2087" coordorigin="7781,4" coordsize="2,2087">
              <v:shape style="position:absolute;left:7781;top:4;width:2;height:2087" coordorigin="7781,4" coordsize="0,2087" path="m7781,2091l7781,4e" filled="false" stroked="true" strokeweight=".0625pt" strokecolor="#d6e0c9">
                <v:path arrowok="t"/>
                <v:stroke dashstyle="longDash"/>
              </v:shape>
            </v:group>
            <v:group style="position:absolute;left:7781;top:2028;width:2;height:63" coordorigin="7781,2028" coordsize="2,63">
              <v:shape style="position:absolute;left:7781;top:2028;width:2;height:63" coordorigin="7781,2028" coordsize="0,63" path="m7781,2091l7781,2028e" filled="false" stroked="true" strokeweight=".375pt" strokecolor="#000000">
                <v:path arrowok="t"/>
              </v:shape>
            </v:group>
            <v:group style="position:absolute;left:7781;top:4;width:2;height:63" coordorigin="7781,4" coordsize="2,63">
              <v:shape style="position:absolute;left:7781;top:4;width:2;height:63" coordorigin="7781,4" coordsize="0,63" path="m7781,4l7781,67e" filled="false" stroked="true" strokeweight=".375pt" strokecolor="#000000">
                <v:path arrowok="t"/>
              </v:shape>
            </v:group>
            <v:group style="position:absolute;left:7718;top:2091;width:63;height:2" coordorigin="7718,2091" coordsize="63,2">
              <v:shape style="position:absolute;left:7718;top:2091;width:63;height:2" coordorigin="7718,2091" coordsize="63,0" path="m7781,2091l7718,2091e" filled="false" stroked="true" strokeweight=".375pt" strokecolor="#000000">
                <v:path arrowok="t"/>
              </v:shape>
            </v:group>
            <v:group style="position:absolute;left:7718;top:1256;width:63;height:2" coordorigin="7718,1256" coordsize="63,2">
              <v:shape style="position:absolute;left:7718;top:1256;width:63;height:2" coordorigin="7718,1256" coordsize="63,0" path="m7781,1256l7718,1256e" filled="false" stroked="true" strokeweight=".375pt" strokecolor="#000000">
                <v:path arrowok="t"/>
              </v:shape>
            </v:group>
            <v:group style="position:absolute;left:7718;top:421;width:63;height:2" coordorigin="7718,421" coordsize="63,2">
              <v:shape style="position:absolute;left:7718;top:421;width:63;height:2" coordorigin="7718,421" coordsize="63,0" path="m7781,421l7718,421e" filled="false" stroked="true" strokeweight=".375pt" strokecolor="#000000">
                <v:path arrowok="t"/>
              </v:shape>
            </v:group>
            <v:group style="position:absolute;left:513;top:4;width:7268;height:2087" coordorigin="513,4" coordsize="7268,2087">
              <v:shape style="position:absolute;left:513;top:4;width:7268;height:2087" coordorigin="513,4" coordsize="7268,2087" path="m513,2091l7781,2091,7781,4,513,4,513,2091xe" filled="false" stroked="true" strokeweight=".375pt" strokecolor="#000000">
                <v:path arrowok="t"/>
              </v:shape>
              <v:shape style="position:absolute;left:506;top:411;width:7273;height:869" type="#_x0000_t75" stroked="false">
                <v:imagedata r:id="rId90" o:title=""/>
              </v:shape>
            </v:group>
            <v:group style="position:absolute;left:506;top:2082;width:15;height:2" coordorigin="506,2082" coordsize="15,2">
              <v:shape style="position:absolute;left:506;top:2082;width:15;height:2" coordorigin="506,2082" coordsize="15,0" path="m506,2082l521,2082e" filled="false" stroked="true" strokeweight=".85pt" strokecolor="#fa7a6d">
                <v:path arrowok="t"/>
              </v:shape>
            </v:group>
            <v:group style="position:absolute;left:516;top:2087;width:15;height:2" coordorigin="516,2087" coordsize="15,2">
              <v:shape style="position:absolute;left:516;top:2087;width:15;height:2" coordorigin="516,2087" coordsize="15,0" path="m516,2087l531,2087e" filled="false" stroked="true" strokeweight=".35pt" strokecolor="#fa7a6d">
                <v:path arrowok="t"/>
              </v:shape>
            </v:group>
            <v:group style="position:absolute;left:526;top:2088;width:15;height:2" coordorigin="526,2088" coordsize="15,2">
              <v:shape style="position:absolute;left:526;top:2088;width:15;height:2" coordorigin="526,2088" coordsize="15,0" path="m526,2088l541,2088e" filled="false" stroked="true" strokeweight=".25pt" strokecolor="#fa7a6d">
                <v:path arrowok="t"/>
              </v:shape>
            </v:group>
            <v:group style="position:absolute;left:536;top:2088;width:15;height:2" coordorigin="536,2088" coordsize="15,2">
              <v:shape style="position:absolute;left:536;top:2088;width:15;height:2" coordorigin="536,2088" coordsize="15,0" path="m536,2088l551,2088e" filled="false" stroked="true" strokeweight=".25pt" strokecolor="#fa7a6d">
                <v:path arrowok="t"/>
              </v:shape>
            </v:group>
            <v:group style="position:absolute;left:546;top:2089;width:15;height:2" coordorigin="546,2089" coordsize="15,2">
              <v:shape style="position:absolute;left:546;top:2089;width:15;height:2" coordorigin="546,2089" coordsize="15,0" path="m546,2089l561,2089e" filled="false" stroked="true" strokeweight=".2pt" strokecolor="#fa7a6d">
                <v:path arrowok="t"/>
              </v:shape>
            </v:group>
            <v:group style="position:absolute;left:556;top:2090;width:15;height:2" coordorigin="556,2090" coordsize="15,2">
              <v:shape style="position:absolute;left:556;top:2090;width:15;height:2" coordorigin="556,2090" coordsize="15,0" path="m556,2090l571,2090e" filled="false" stroked="true" strokeweight=".1pt" strokecolor="#fa7a6d">
                <v:path arrowok="t"/>
              </v:shape>
            </v:group>
            <v:group style="position:absolute;left:567;top:2090;width:15;height:2" coordorigin="567,2090" coordsize="15,2">
              <v:shape style="position:absolute;left:567;top:2090;width:15;height:2" coordorigin="567,2090" coordsize="15,0" path="m567,2090l582,2090e" filled="false" stroked="true" strokeweight=".05pt" strokecolor="#fa7a6d">
                <v:path arrowok="t"/>
              </v:shape>
            </v:group>
            <v:group style="position:absolute;left:577;top:2090;width:15;height:2" coordorigin="577,2090" coordsize="15,2">
              <v:shape style="position:absolute;left:577;top:2090;width:15;height:2" coordorigin="577,2090" coordsize="15,0" path="m577,2090l592,2090e" filled="false" stroked="true" strokeweight=".05pt" strokecolor="#fa7a6d">
                <v:path arrowok="t"/>
              </v:shape>
            </v:group>
            <v:group style="position:absolute;left:587;top:2090;width:15;height:2" coordorigin="587,2090" coordsize="15,2">
              <v:shape style="position:absolute;left:587;top:2090;width:15;height:2" coordorigin="587,2090" coordsize="15,0" path="m587,2090l602,2090e" filled="false" stroked="true" strokeweight=".05pt" strokecolor="#fa7a6d">
                <v:path arrowok="t"/>
              </v:shape>
            </v:group>
            <v:group style="position:absolute;left:513;top:4;width:7268;height:2087" coordorigin="513,4" coordsize="7268,2087">
              <v:shape style="position:absolute;left:513;top:4;width:7268;height:2087" coordorigin="513,4" coordsize="7268,2087" path="m513,2091l7781,2091,7781,4,513,4,513,2091xe" filled="false" stroked="true" strokeweight=".375pt" strokecolor="#000000">
                <v:path arrowok="t"/>
              </v:shape>
              <v:shape style="position:absolute;left:0;top:1969;width:750;height:460" type="#_x0000_t202" filled="false" stroked="false">
                <v:textbox inset="0,0,0,0">
                  <w:txbxContent>
                    <w:p>
                      <w:pPr>
                        <w:spacing w:line="203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300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0"/>
                        <w:ind w:left="216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427;top:2189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04:00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640;top:2189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08:00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3850;top:2189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12:00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5061;top:2189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16:00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6273;top:2189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7484;top:1969;width:534;height:460" type="#_x0000_t202" filled="false" stroked="false">
                <v:textbox inset="0,0,0,0">
                  <w:txbxContent>
                    <w:p>
                      <w:pPr>
                        <w:spacing w:line="203" w:lineRule="exact" w:before="0"/>
                        <w:ind w:left="0" w:right="15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0"/>
                        <w:ind w:left="0" w:right="0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48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tabs>
          <w:tab w:pos="5479" w:val="left" w:leader="none"/>
          <w:tab w:pos="8446" w:val="left" w:leader="none"/>
        </w:tabs>
        <w:spacing w:line="20" w:lineRule="exact"/>
        <w:ind w:left="2512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/>
          <w:sz w:val="2"/>
        </w:rPr>
        <w:pict>
          <v:group style="width:30.3pt;height:.75pt;mso-position-horizontal-relative:char;mso-position-vertical-relative:line" coordorigin="0,0" coordsize="606,15">
            <v:group style="position:absolute;left:8;top:8;width:591;height:2" coordorigin="8,8" coordsize="591,2">
              <v:shape style="position:absolute;left:8;top:8;width:591;height:2" coordorigin="8,8" coordsize="591,0" path="m8,7l599,7e" filled="false" stroked="true" strokeweight=".75pt" strokecolor="#7296e5">
                <v:path arrowok="t"/>
              </v:shape>
            </v:group>
          </v:group>
        </w:pict>
      </w:r>
      <w:r>
        <w:rPr>
          <w:rFonts w:ascii="Times New Roman"/>
          <w:sz w:val="2"/>
        </w:rPr>
      </w:r>
      <w:r>
        <w:rPr>
          <w:rFonts w:ascii="Times New Roman"/>
          <w:sz w:val="2"/>
        </w:rPr>
        <w:tab/>
      </w:r>
      <w:r>
        <w:rPr>
          <w:rFonts w:ascii="Times New Roman"/>
          <w:sz w:val="2"/>
        </w:rPr>
        <w:pict>
          <v:group style="width:30.3pt;height:.75pt;mso-position-horizontal-relative:char;mso-position-vertical-relative:line" coordorigin="0,0" coordsize="606,15">
            <v:group style="position:absolute;left:8;top:8;width:591;height:2" coordorigin="8,8" coordsize="591,2">
              <v:shape style="position:absolute;left:8;top:8;width:591;height:2" coordorigin="8,8" coordsize="591,0" path="m8,7l599,7e" filled="false" stroked="true" strokeweight=".75pt" strokecolor="#fac96d">
                <v:path arrowok="t"/>
              </v:shape>
            </v:group>
          </v:group>
        </w:pict>
      </w:r>
      <w:r>
        <w:rPr>
          <w:rFonts w:ascii="Times New Roman"/>
          <w:sz w:val="2"/>
        </w:rPr>
      </w:r>
      <w:r>
        <w:rPr>
          <w:rFonts w:ascii="Times New Roman"/>
          <w:sz w:val="2"/>
        </w:rPr>
        <w:tab/>
      </w:r>
      <w:r>
        <w:rPr>
          <w:rFonts w:ascii="Times New Roman"/>
          <w:sz w:val="2"/>
        </w:rPr>
        <w:pict>
          <v:group style="width:30.3pt;height:.75pt;mso-position-horizontal-relative:char;mso-position-vertical-relative:line" coordorigin="0,0" coordsize="606,15">
            <v:group style="position:absolute;left:8;top:8;width:591;height:2" coordorigin="8,8" coordsize="591,2">
              <v:shape style="position:absolute;left:8;top:8;width:591;height:2" coordorigin="8,8" coordsize="591,0" path="m8,7l599,7e" filled="false" stroked="true" strokeweight=".75pt" strokecolor="#fa7a6d">
                <v:path arrowok="t"/>
              </v:shape>
            </v:group>
          </v:group>
        </w:pict>
      </w:r>
      <w:r>
        <w:rPr>
          <w:rFonts w:ascii="Times New Roman"/>
          <w:sz w:val="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468" w:lineRule="auto" w:before="194"/>
        <w:ind w:left="105" w:right="130" w:firstLine="11"/>
        <w:jc w:val="left"/>
      </w:pPr>
      <w:r>
        <w:rPr>
          <w:w w:val="105"/>
        </w:rPr>
        <w:t>Figure 4.10: </w:t>
      </w:r>
      <w:bookmarkStart w:name="_bookmark65" w:id="106"/>
      <w:bookmarkEnd w:id="106"/>
      <w:r>
        <w:rPr>
          <w:w w:val="105"/>
        </w:rPr>
        <w:t>Comparing</w:t>
      </w:r>
      <w:r>
        <w:rPr>
          <w:w w:val="105"/>
        </w:rPr>
        <w:t> the pressure response of simulation to the actual measured</w:t>
      </w:r>
      <w:r>
        <w:rPr>
          <w:spacing w:val="3"/>
          <w:w w:val="105"/>
        </w:rPr>
        <w:t> </w:t>
      </w:r>
      <w:r>
        <w:rPr>
          <w:w w:val="105"/>
        </w:rPr>
        <w:t>pressure</w:t>
      </w:r>
      <w:r>
        <w:rPr>
          <w:w w:val="102"/>
        </w:rPr>
        <w:t> </w:t>
      </w:r>
      <w:r>
        <w:rPr>
          <w:w w:val="105"/>
        </w:rPr>
        <w:t>With  the  simulated  pressure identical to the  actual,  the  power and  air  flow  outputs</w:t>
      </w:r>
      <w:r>
        <w:rPr>
          <w:spacing w:val="-27"/>
          <w:w w:val="105"/>
        </w:rPr>
        <w:t> </w:t>
      </w:r>
      <w:r>
        <w:rPr>
          <w:w w:val="105"/>
        </w:rPr>
        <w:t>were</w:t>
      </w:r>
      <w:r>
        <w:rPr/>
      </w:r>
    </w:p>
    <w:p>
      <w:pPr>
        <w:spacing w:after="0" w:line="468" w:lineRule="auto"/>
        <w:jc w:val="left"/>
        <w:sectPr>
          <w:pgSz w:w="11910" w:h="16840"/>
          <w:pgMar w:header="420" w:footer="799" w:top="680" w:bottom="1080" w:left="1300" w:right="98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BodyText"/>
        <w:spacing w:line="350" w:lineRule="auto"/>
        <w:ind w:left="108" w:right="1123" w:firstLine="8"/>
        <w:jc w:val="both"/>
      </w:pPr>
      <w:r>
        <w:rPr/>
        <w:pict>
          <v:group style="position:absolute;margin-left:70.616997pt;margin-top:85.36113pt;width:467.65pt;height:166pt;mso-position-horizontal-relative:page;mso-position-vertical-relative:paragraph;z-index:-415024" coordorigin="1412,1707" coordsize="9353,3320">
            <v:group style="position:absolute;left:1417;top:1712;width:9344;height:2" coordorigin="1417,1712" coordsize="9344,2">
              <v:shape style="position:absolute;left:1417;top:1712;width:9344;height:2" coordorigin="1417,1712" coordsize="9344,0" path="m1417,1712l10760,1712e" filled="false" stroked="true" strokeweight=".498pt" strokecolor="#000000">
                <v:path arrowok="t"/>
              </v:shape>
            </v:group>
            <v:group style="position:absolute;left:1422;top:1712;width:2;height:3310" coordorigin="1422,1712" coordsize="2,3310">
              <v:shape style="position:absolute;left:1422;top:1712;width:2;height:3310" coordorigin="1422,1712" coordsize="0,3310" path="m1422,5022l1422,1712e" filled="false" stroked="true" strokeweight=".498pt" strokecolor="#000000">
                <v:path arrowok="t"/>
              </v:shape>
            </v:group>
            <v:group style="position:absolute;left:10755;top:1712;width:2;height:3310" coordorigin="10755,1712" coordsize="2,3310">
              <v:shape style="position:absolute;left:10755;top:1712;width:2;height:3310" coordorigin="10755,1712" coordsize="0,3310" path="m10755,5022l10755,1712e" filled="false" stroked="true" strokeweight=".498pt" strokecolor="#000000">
                <v:path arrowok="t"/>
              </v:shape>
            </v:group>
            <v:group style="position:absolute;left:1417;top:5022;width:9344;height:2" coordorigin="1417,5022" coordsize="9344,2">
              <v:shape style="position:absolute;left:1417;top:5022;width:9344;height:2" coordorigin="1417,5022" coordsize="9344,0" path="m1417,5022l10760,5022e" filled="false" stroked="true" strokeweight=".498pt" strokecolor="#000000">
                <v:path arrowok="t"/>
              </v:shape>
              <v:shape style="position:absolute;left:1865;top:1865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50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763;top:2282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865;top:2909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763;top:3117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380;top:4502;width:6750;height:441" type="#_x0000_t20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352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5"/>
                          <w:sz w:val="24"/>
                        </w:rPr>
                        <w:t>Time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4"/>
                          <w:sz w:val="24"/>
                        </w:rPr>
                        <w:t>of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Day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tabs>
                          <w:tab w:pos="2518" w:val="left" w:leader="none"/>
                          <w:tab w:pos="6200" w:val="left" w:leader="none"/>
                        </w:tabs>
                        <w:spacing w:line="23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1"/>
                          <w:sz w:val="24"/>
                        </w:rPr>
                        <w:t>Baseline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5"/>
                          <w:sz w:val="24"/>
                        </w:rPr>
                        <w:t>flow</w:t>
                      </w:r>
                      <w:r>
                        <w:rPr>
                          <w:rFonts w:asci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/>
                          <w:w w:val="105"/>
                          <w:sz w:val="24"/>
                        </w:rPr>
                        <w:t>Simulated</w:t>
                      </w:r>
                      <w:r>
                        <w:rPr>
                          <w:rFonts w:ascii="Times New Roman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5"/>
                          <w:sz w:val="24"/>
                        </w:rPr>
                        <w:t>flow</w:t>
                      </w:r>
                      <w:r>
                        <w:rPr>
                          <w:rFonts w:asci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/>
                          <w:w w:val="108"/>
                          <w:sz w:val="24"/>
                        </w:rPr>
                        <w:t>Error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72.5886pt;margin-top:121.501152pt;width:14pt;height:60.05pt;mso-position-horizontal-relative:page;mso-position-vertical-relative:paragraph;z-index:14272" type="#_x0000_t202" filled="false" stroked="false">
            <v:textbox inset="0,0,0,0" style="layout-flow:vertical;mso-layout-flow-alt:bottom-to-top">
              <w:txbxContent>
                <w:p>
                  <w:pPr>
                    <w:spacing w:line="251" w:lineRule="exact" w:before="0"/>
                    <w:ind w:left="20" w:right="0" w:firstLine="0"/>
                    <w:jc w:val="left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>
                    <w:rPr>
                      <w:rFonts w:ascii="Times New Roman"/>
                      <w:w w:val="95"/>
                      <w:sz w:val="24"/>
                    </w:rPr>
                    <w:t>flow</w:t>
                  </w:r>
                  <w:r>
                    <w:rPr>
                      <w:rFonts w:ascii="Times New Roman"/>
                      <w:spacing w:val="18"/>
                      <w:sz w:val="24"/>
                    </w:rPr>
                    <w:t> 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(</w:t>
                  </w:r>
                  <w:r>
                    <w:rPr>
                      <w:rFonts w:ascii="Arial"/>
                      <w:i/>
                      <w:spacing w:val="8"/>
                      <w:w w:val="101"/>
                      <w:sz w:val="24"/>
                    </w:rPr>
                    <w:t>k</w:t>
                  </w:r>
                  <w:r>
                    <w:rPr>
                      <w:rFonts w:ascii="Arial"/>
                      <w:i/>
                      <w:spacing w:val="8"/>
                      <w:w w:val="83"/>
                      <w:sz w:val="24"/>
                    </w:rPr>
                    <w:t>g</w:t>
                  </w:r>
                  <w:r>
                    <w:rPr>
                      <w:rFonts w:ascii="Arial"/>
                      <w:i/>
                      <w:w w:val="121"/>
                      <w:sz w:val="24"/>
                    </w:rPr>
                    <w:t>/s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)</w:t>
                  </w:r>
                  <w:r>
                    <w:rPr>
                      <w:rFonts w:ascii="Times New Roman"/>
                      <w:sz w:val="24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06.326599pt;margin-top:132.026688pt;width:14pt;height:39.3pt;mso-position-horizontal-relative:page;mso-position-vertical-relative:paragraph;z-index:14320" type="#_x0000_t202" filled="false" stroked="false">
            <v:textbox inset="0,0,0,0" style="layout-flow:vertical;mso-layout-flow-alt:bottom-to-top">
              <w:txbxContent>
                <w:p>
                  <w:pPr>
                    <w:spacing w:line="251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24"/>
                      <w:szCs w:val="24"/>
                    </w:rPr>
                  </w:pPr>
                  <w:r>
                    <w:rPr>
                      <w:rFonts w:ascii="Times New Roman"/>
                      <w:w w:val="97"/>
                      <w:sz w:val="24"/>
                    </w:rPr>
                    <w:t>%</w:t>
                  </w:r>
                  <w:r>
                    <w:rPr>
                      <w:rFonts w:ascii="Arial"/>
                      <w:i/>
                      <w:w w:val="100"/>
                      <w:sz w:val="24"/>
                    </w:rPr>
                    <w:t>e</w:t>
                  </w:r>
                  <w:r>
                    <w:rPr>
                      <w:rFonts w:ascii="Arial"/>
                      <w:i/>
                      <w:spacing w:val="6"/>
                      <w:w w:val="100"/>
                      <w:sz w:val="24"/>
                    </w:rPr>
                    <w:t>r</w:t>
                  </w:r>
                  <w:r>
                    <w:rPr>
                      <w:rFonts w:ascii="Arial"/>
                      <w:i/>
                      <w:spacing w:val="6"/>
                      <w:w w:val="131"/>
                      <w:sz w:val="24"/>
                    </w:rPr>
                    <w:t>r</w:t>
                  </w:r>
                  <w:r>
                    <w:rPr>
                      <w:rFonts w:ascii="Arial"/>
                      <w:i/>
                      <w:w w:val="102"/>
                      <w:sz w:val="24"/>
                    </w:rPr>
                    <w:t>or</w:t>
                  </w:r>
                  <w:r>
                    <w:rPr>
                      <w:rFonts w:ascii="Arial"/>
                      <w:sz w:val="24"/>
                    </w:rPr>
                  </w:r>
                </w:p>
              </w:txbxContent>
            </v:textbox>
            <w10:wrap type="none"/>
          </v:shape>
        </w:pict>
      </w:r>
      <w:r>
        <w:rPr>
          <w:w w:val="105"/>
        </w:rPr>
        <w:t>compared with their relative actual values. fig.</w:t>
      </w:r>
      <w:r>
        <w:rPr>
          <w:w w:val="105"/>
        </w:rPr>
        <w:t> </w:t>
      </w:r>
      <w:hyperlink w:history="true" w:anchor="_bookmark66">
        <w:r>
          <w:rPr>
            <w:w w:val="105"/>
          </w:rPr>
          <w:t>4.11</w:t>
        </w:r>
      </w:hyperlink>
      <w:r>
        <w:rPr>
          <w:w w:val="105"/>
        </w:rPr>
        <w:t> shows the comparison of the total</w:t>
      </w:r>
      <w:r>
        <w:rPr>
          <w:spacing w:val="6"/>
          <w:w w:val="105"/>
        </w:rPr>
        <w:t> </w:t>
      </w:r>
      <w:r>
        <w:rPr>
          <w:w w:val="105"/>
        </w:rPr>
        <w:t>power</w:t>
      </w:r>
      <w:r>
        <w:rPr>
          <w:w w:val="99"/>
        </w:rPr>
        <w:t> </w:t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w w:val="105"/>
        </w:rPr>
        <w:t>flow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system</w:t>
      </w:r>
      <w:r>
        <w:rPr>
          <w:spacing w:val="20"/>
          <w:w w:val="105"/>
        </w:rPr>
        <w:t> </w:t>
      </w:r>
      <w:r>
        <w:rPr>
          <w:w w:val="105"/>
        </w:rPr>
        <w:t>with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actual</w:t>
      </w:r>
      <w:r>
        <w:rPr>
          <w:spacing w:val="20"/>
          <w:w w:val="105"/>
        </w:rPr>
        <w:t> </w:t>
      </w:r>
      <w:r>
        <w:rPr>
          <w:w w:val="105"/>
        </w:rPr>
        <w:t>measure</w:t>
      </w:r>
      <w:r>
        <w:rPr>
          <w:spacing w:val="19"/>
          <w:w w:val="105"/>
        </w:rPr>
        <w:t> </w:t>
      </w:r>
      <w:r>
        <w:rPr>
          <w:w w:val="105"/>
        </w:rPr>
        <w:t>values</w:t>
      </w:r>
      <w:r>
        <w:rPr>
          <w:spacing w:val="19"/>
          <w:w w:val="105"/>
        </w:rPr>
        <w:t> </w:t>
      </w:r>
      <w:r>
        <w:rPr>
          <w:w w:val="105"/>
        </w:rPr>
        <w:t>for</w:t>
      </w:r>
      <w:r>
        <w:rPr>
          <w:spacing w:val="19"/>
          <w:w w:val="105"/>
        </w:rPr>
        <w:t> </w:t>
      </w:r>
      <w:r>
        <w:rPr>
          <w:w w:val="105"/>
        </w:rPr>
        <w:t>that</w:t>
      </w:r>
      <w:r>
        <w:rPr>
          <w:spacing w:val="20"/>
          <w:w w:val="105"/>
        </w:rPr>
        <w:t> </w:t>
      </w:r>
      <w:r>
        <w:rPr>
          <w:w w:val="105"/>
        </w:rPr>
        <w:t>same</w:t>
      </w:r>
      <w:r>
        <w:rPr>
          <w:spacing w:val="20"/>
          <w:w w:val="105"/>
        </w:rPr>
        <w:t> </w:t>
      </w:r>
      <w:r>
        <w:rPr>
          <w:w w:val="105"/>
        </w:rPr>
        <w:t>period.</w:t>
      </w:r>
      <w:r>
        <w:rPr>
          <w:spacing w:val="47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accuracy</w:t>
      </w:r>
      <w:r>
        <w:rPr>
          <w:spacing w:val="-61"/>
          <w:w w:val="105"/>
        </w:rPr>
        <w:t> </w:t>
      </w:r>
      <w:r>
        <w:rPr>
          <w:spacing w:val="-61"/>
          <w:w w:val="105"/>
        </w:rPr>
      </w:r>
      <w:r>
        <w:rPr>
          <w:w w:val="105"/>
        </w:rPr>
        <w:t>for these parameters compared to the real system was 98</w:t>
      </w:r>
      <w:r>
        <w:rPr>
          <w:rFonts w:ascii="Arial"/>
          <w:i/>
          <w:w w:val="105"/>
        </w:rPr>
        <w:t>.</w:t>
      </w:r>
      <w:r>
        <w:rPr>
          <w:w w:val="105"/>
        </w:rPr>
        <w:t>7% and 99</w:t>
      </w:r>
      <w:r>
        <w:rPr>
          <w:rFonts w:ascii="Arial"/>
          <w:i/>
          <w:w w:val="105"/>
        </w:rPr>
        <w:t>.</w:t>
      </w:r>
      <w:r>
        <w:rPr>
          <w:w w:val="105"/>
        </w:rPr>
        <w:t>0% respectively.</w:t>
      </w:r>
      <w:r>
        <w:rPr>
          <w:spacing w:val="37"/>
          <w:w w:val="105"/>
        </w:rPr>
        <w:t> </w:t>
      </w:r>
      <w:r>
        <w:rPr>
          <w:w w:val="105"/>
        </w:rPr>
        <w:t>This</w:t>
      </w:r>
      <w:r>
        <w:rPr>
          <w:w w:val="107"/>
        </w:rPr>
        <w:t> </w:t>
      </w:r>
      <w:r>
        <w:rPr>
          <w:w w:val="105"/>
        </w:rPr>
        <w:t>was within the acceptable </w:t>
      </w:r>
      <w:r>
        <w:rPr>
          <w:spacing w:val="13"/>
          <w:w w:val="105"/>
        </w:rPr>
        <w:t> </w:t>
      </w:r>
      <w:r>
        <w:rPr>
          <w:w w:val="105"/>
        </w:rPr>
        <w:t>error.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2428" w:lineRule="exact"/>
        <w:ind w:left="565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48"/>
          <w:sz w:val="20"/>
          <w:szCs w:val="20"/>
        </w:rPr>
        <w:pict>
          <v:group style="width:401.65pt;height:121.45pt;mso-position-horizontal-relative:char;mso-position-vertical-relative:line" coordorigin="0,0" coordsize="8033,2429">
            <v:group style="position:absolute;left:396;top:2091;width:7400;height:2" coordorigin="396,2091" coordsize="7400,2">
              <v:shape style="position:absolute;left:396;top:2091;width:7400;height:2" coordorigin="396,2091" coordsize="7400,0" path="m396,2091l7796,2091e" filled="false" stroked="true" strokeweight=".0625pt" strokecolor="#d6e0c9">
                <v:path arrowok="t"/>
                <v:stroke dashstyle="longDash"/>
              </v:shape>
            </v:group>
            <v:group style="position:absolute;left:396;top:2091;width:63;height:2" coordorigin="396,2091" coordsize="63,2">
              <v:shape style="position:absolute;left:396;top:2091;width:63;height:2" coordorigin="396,2091" coordsize="63,0" path="m396,2091l459,2091e" filled="false" stroked="true" strokeweight=".375pt" strokecolor="#000000">
                <v:path arrowok="t"/>
              </v:shape>
            </v:group>
            <v:group style="position:absolute;left:396;top:1048;width:7400;height:2" coordorigin="396,1048" coordsize="7400,2">
              <v:shape style="position:absolute;left:396;top:1048;width:7400;height:2" coordorigin="396,1048" coordsize="7400,0" path="m396,1048l7796,1048e" filled="false" stroked="true" strokeweight=".0625pt" strokecolor="#d6e0c9">
                <v:path arrowok="t"/>
                <v:stroke dashstyle="longDash"/>
              </v:shape>
            </v:group>
            <v:group style="position:absolute;left:396;top:1048;width:63;height:2" coordorigin="396,1048" coordsize="63,2">
              <v:shape style="position:absolute;left:396;top:1048;width:63;height:2" coordorigin="396,1048" coordsize="63,0" path="m396,1048l459,1048e" filled="false" stroked="true" strokeweight=".375pt" strokecolor="#000000">
                <v:path arrowok="t"/>
              </v:shape>
            </v:group>
            <v:group style="position:absolute;left:396;top:4;width:7400;height:2" coordorigin="396,4" coordsize="7400,2">
              <v:shape style="position:absolute;left:396;top:4;width:7400;height:2" coordorigin="396,4" coordsize="7400,0" path="m396,4l7796,4e" filled="false" stroked="true" strokeweight=".0625pt" strokecolor="#d6e0c9">
                <v:path arrowok="t"/>
                <v:stroke dashstyle="longDash"/>
              </v:shape>
            </v:group>
            <v:group style="position:absolute;left:396;top:4;width:63;height:2" coordorigin="396,4" coordsize="63,2">
              <v:shape style="position:absolute;left:396;top:4;width:63;height:2" coordorigin="396,4" coordsize="63,0" path="m396,4l459,4e" filled="false" stroked="true" strokeweight=".375pt" strokecolor="#000000">
                <v:path arrowok="t"/>
              </v:shape>
            </v:group>
            <v:group style="position:absolute;left:396;top:4;width:2;height:2087" coordorigin="396,4" coordsize="2,2087">
              <v:shape style="position:absolute;left:396;top:4;width:2;height:2087" coordorigin="396,4" coordsize="0,2087" path="m396,2091l396,4e" filled="false" stroked="true" strokeweight=".0625pt" strokecolor="#d6e0c9">
                <v:path arrowok="t"/>
                <v:stroke dashstyle="longDash"/>
              </v:shape>
            </v:group>
            <v:group style="position:absolute;left:396;top:2028;width:2;height:63" coordorigin="396,2028" coordsize="2,63">
              <v:shape style="position:absolute;left:396;top:2028;width:2;height:63" coordorigin="396,2028" coordsize="0,63" path="m396,2091l396,2028e" filled="false" stroked="true" strokeweight=".375pt" strokecolor="#000000">
                <v:path arrowok="t"/>
              </v:shape>
            </v:group>
            <v:group style="position:absolute;left:396;top:4;width:2;height:63" coordorigin="396,4" coordsize="2,63">
              <v:shape style="position:absolute;left:396;top:4;width:2;height:63" coordorigin="396,4" coordsize="0,63" path="m396,4l396,67e" filled="false" stroked="true" strokeweight=".375pt" strokecolor="#000000">
                <v:path arrowok="t"/>
              </v:shape>
            </v:group>
            <v:group style="position:absolute;left:704;top:2060;width:2;height:31" coordorigin="704,2060" coordsize="2,31">
              <v:shape style="position:absolute;left:704;top:2060;width:2;height:31" coordorigin="704,2060" coordsize="0,31" path="m704,2091l704,2060e" filled="false" stroked="true" strokeweight=".375pt" strokecolor="#000000">
                <v:path arrowok="t"/>
              </v:shape>
            </v:group>
            <v:group style="position:absolute;left:704;top:4;width:2;height:31" coordorigin="704,4" coordsize="2,31">
              <v:shape style="position:absolute;left:704;top:4;width:2;height:31" coordorigin="704,4" coordsize="0,31" path="m704,4l704,35e" filled="false" stroked="true" strokeweight=".375pt" strokecolor="#000000">
                <v:path arrowok="t"/>
              </v:shape>
            </v:group>
            <v:group style="position:absolute;left:1013;top:2060;width:2;height:31" coordorigin="1013,2060" coordsize="2,31">
              <v:shape style="position:absolute;left:1013;top:2060;width:2;height:31" coordorigin="1013,2060" coordsize="0,31" path="m1013,2091l1013,2060e" filled="false" stroked="true" strokeweight=".375pt" strokecolor="#000000">
                <v:path arrowok="t"/>
              </v:shape>
            </v:group>
            <v:group style="position:absolute;left:1013;top:4;width:2;height:31" coordorigin="1013,4" coordsize="2,31">
              <v:shape style="position:absolute;left:1013;top:4;width:2;height:31" coordorigin="1013,4" coordsize="0,31" path="m1013,4l1013,35e" filled="false" stroked="true" strokeweight=".375pt" strokecolor="#000000">
                <v:path arrowok="t"/>
              </v:shape>
            </v:group>
            <v:group style="position:absolute;left:1321;top:2060;width:2;height:31" coordorigin="1321,2060" coordsize="2,31">
              <v:shape style="position:absolute;left:1321;top:2060;width:2;height:31" coordorigin="1321,2060" coordsize="0,31" path="m1321,2091l1321,2060e" filled="false" stroked="true" strokeweight=".375pt" strokecolor="#000000">
                <v:path arrowok="t"/>
              </v:shape>
            </v:group>
            <v:group style="position:absolute;left:1321;top:4;width:2;height:31" coordorigin="1321,4" coordsize="2,31">
              <v:shape style="position:absolute;left:1321;top:4;width:2;height:31" coordorigin="1321,4" coordsize="0,31" path="m1321,4l1321,35e" filled="false" stroked="true" strokeweight=".375pt" strokecolor="#000000">
                <v:path arrowok="t"/>
              </v:shape>
            </v:group>
            <v:group style="position:absolute;left:1629;top:4;width:2;height:2087" coordorigin="1629,4" coordsize="2,2087">
              <v:shape style="position:absolute;left:1629;top:4;width:2;height:2087" coordorigin="1629,4" coordsize="0,2087" path="m1629,2091l1629,4e" filled="false" stroked="true" strokeweight=".0625pt" strokecolor="#d6e0c9">
                <v:path arrowok="t"/>
                <v:stroke dashstyle="longDash"/>
              </v:shape>
            </v:group>
            <v:group style="position:absolute;left:1629;top:2028;width:2;height:63" coordorigin="1629,2028" coordsize="2,63">
              <v:shape style="position:absolute;left:1629;top:2028;width:2;height:63" coordorigin="1629,2028" coordsize="0,63" path="m1629,2091l1629,2028e" filled="false" stroked="true" strokeweight=".375pt" strokecolor="#000000">
                <v:path arrowok="t"/>
              </v:shape>
            </v:group>
            <v:group style="position:absolute;left:1629;top:4;width:2;height:63" coordorigin="1629,4" coordsize="2,63">
              <v:shape style="position:absolute;left:1629;top:4;width:2;height:63" coordorigin="1629,4" coordsize="0,63" path="m1629,4l1629,67e" filled="false" stroked="true" strokeweight=".375pt" strokecolor="#000000">
                <v:path arrowok="t"/>
              </v:shape>
            </v:group>
            <v:group style="position:absolute;left:1938;top:2060;width:2;height:31" coordorigin="1938,2060" coordsize="2,31">
              <v:shape style="position:absolute;left:1938;top:2060;width:2;height:31" coordorigin="1938,2060" coordsize="0,31" path="m1938,2091l1938,2060e" filled="false" stroked="true" strokeweight=".375pt" strokecolor="#000000">
                <v:path arrowok="t"/>
              </v:shape>
            </v:group>
            <v:group style="position:absolute;left:1938;top:4;width:2;height:31" coordorigin="1938,4" coordsize="2,31">
              <v:shape style="position:absolute;left:1938;top:4;width:2;height:31" coordorigin="1938,4" coordsize="0,31" path="m1938,4l1938,35e" filled="false" stroked="true" strokeweight=".375pt" strokecolor="#000000">
                <v:path arrowok="t"/>
              </v:shape>
            </v:group>
            <v:group style="position:absolute;left:2246;top:2060;width:2;height:31" coordorigin="2246,2060" coordsize="2,31">
              <v:shape style="position:absolute;left:2246;top:2060;width:2;height:31" coordorigin="2246,2060" coordsize="0,31" path="m2246,2091l2246,2060e" filled="false" stroked="true" strokeweight=".375pt" strokecolor="#000000">
                <v:path arrowok="t"/>
              </v:shape>
            </v:group>
            <v:group style="position:absolute;left:2246;top:4;width:2;height:31" coordorigin="2246,4" coordsize="2,31">
              <v:shape style="position:absolute;left:2246;top:4;width:2;height:31" coordorigin="2246,4" coordsize="0,31" path="m2246,4l2246,35e" filled="false" stroked="true" strokeweight=".375pt" strokecolor="#000000">
                <v:path arrowok="t"/>
              </v:shape>
            </v:group>
            <v:group style="position:absolute;left:2554;top:2060;width:2;height:31" coordorigin="2554,2060" coordsize="2,31">
              <v:shape style="position:absolute;left:2554;top:2060;width:2;height:31" coordorigin="2554,2060" coordsize="0,31" path="m2554,2091l2554,2060e" filled="false" stroked="true" strokeweight=".375pt" strokecolor="#000000">
                <v:path arrowok="t"/>
              </v:shape>
            </v:group>
            <v:group style="position:absolute;left:2554;top:4;width:2;height:31" coordorigin="2554,4" coordsize="2,31">
              <v:shape style="position:absolute;left:2554;top:4;width:2;height:31" coordorigin="2554,4" coordsize="0,31" path="m2554,4l2554,35e" filled="false" stroked="true" strokeweight=".375pt" strokecolor="#000000">
                <v:path arrowok="t"/>
              </v:shape>
            </v:group>
            <v:group style="position:absolute;left:2863;top:4;width:2;height:2087" coordorigin="2863,4" coordsize="2,2087">
              <v:shape style="position:absolute;left:2863;top:4;width:2;height:2087" coordorigin="2863,4" coordsize="0,2087" path="m2863,2091l2863,4e" filled="false" stroked="true" strokeweight=".0625pt" strokecolor="#d6e0c9">
                <v:path arrowok="t"/>
                <v:stroke dashstyle="longDash"/>
              </v:shape>
            </v:group>
            <v:group style="position:absolute;left:2863;top:2028;width:2;height:63" coordorigin="2863,2028" coordsize="2,63">
              <v:shape style="position:absolute;left:2863;top:2028;width:2;height:63" coordorigin="2863,2028" coordsize="0,63" path="m2863,2091l2863,2028e" filled="false" stroked="true" strokeweight=".375pt" strokecolor="#000000">
                <v:path arrowok="t"/>
              </v:shape>
            </v:group>
            <v:group style="position:absolute;left:2863;top:4;width:2;height:63" coordorigin="2863,4" coordsize="2,63">
              <v:shape style="position:absolute;left:2863;top:4;width:2;height:63" coordorigin="2863,4" coordsize="0,63" path="m2863,4l2863,67e" filled="false" stroked="true" strokeweight=".375pt" strokecolor="#000000">
                <v:path arrowok="t"/>
              </v:shape>
            </v:group>
            <v:group style="position:absolute;left:3171;top:2060;width:2;height:31" coordorigin="3171,2060" coordsize="2,31">
              <v:shape style="position:absolute;left:3171;top:2060;width:2;height:31" coordorigin="3171,2060" coordsize="0,31" path="m3171,2091l3171,2060e" filled="false" stroked="true" strokeweight=".375pt" strokecolor="#000000">
                <v:path arrowok="t"/>
              </v:shape>
            </v:group>
            <v:group style="position:absolute;left:3171;top:4;width:2;height:31" coordorigin="3171,4" coordsize="2,31">
              <v:shape style="position:absolute;left:3171;top:4;width:2;height:31" coordorigin="3171,4" coordsize="0,31" path="m3171,4l3171,35e" filled="false" stroked="true" strokeweight=".375pt" strokecolor="#000000">
                <v:path arrowok="t"/>
              </v:shape>
            </v:group>
            <v:group style="position:absolute;left:3479;top:2060;width:2;height:31" coordorigin="3479,2060" coordsize="2,31">
              <v:shape style="position:absolute;left:3479;top:2060;width:2;height:31" coordorigin="3479,2060" coordsize="0,31" path="m3479,2091l3479,2060e" filled="false" stroked="true" strokeweight=".375pt" strokecolor="#000000">
                <v:path arrowok="t"/>
              </v:shape>
            </v:group>
            <v:group style="position:absolute;left:3479;top:4;width:2;height:31" coordorigin="3479,4" coordsize="2,31">
              <v:shape style="position:absolute;left:3479;top:4;width:2;height:31" coordorigin="3479,4" coordsize="0,31" path="m3479,4l3479,35e" filled="false" stroked="true" strokeweight=".375pt" strokecolor="#000000">
                <v:path arrowok="t"/>
              </v:shape>
            </v:group>
            <v:group style="position:absolute;left:3788;top:2060;width:2;height:31" coordorigin="3788,2060" coordsize="2,31">
              <v:shape style="position:absolute;left:3788;top:2060;width:2;height:31" coordorigin="3788,2060" coordsize="0,31" path="m3788,2091l3788,2060e" filled="false" stroked="true" strokeweight=".375pt" strokecolor="#000000">
                <v:path arrowok="t"/>
              </v:shape>
            </v:group>
            <v:group style="position:absolute;left:3788;top:4;width:2;height:31" coordorigin="3788,4" coordsize="2,31">
              <v:shape style="position:absolute;left:3788;top:4;width:2;height:31" coordorigin="3788,4" coordsize="0,31" path="m3788,4l3788,35e" filled="false" stroked="true" strokeweight=".375pt" strokecolor="#000000">
                <v:path arrowok="t"/>
              </v:shape>
            </v:group>
            <v:group style="position:absolute;left:4096;top:4;width:2;height:2087" coordorigin="4096,4" coordsize="2,2087">
              <v:shape style="position:absolute;left:4096;top:4;width:2;height:2087" coordorigin="4096,4" coordsize="0,2087" path="m4096,2091l4096,4e" filled="false" stroked="true" strokeweight=".0625pt" strokecolor="#d6e0c9">
                <v:path arrowok="t"/>
                <v:stroke dashstyle="longDash"/>
              </v:shape>
            </v:group>
            <v:group style="position:absolute;left:4096;top:2028;width:2;height:63" coordorigin="4096,2028" coordsize="2,63">
              <v:shape style="position:absolute;left:4096;top:2028;width:2;height:63" coordorigin="4096,2028" coordsize="0,63" path="m4096,2091l4096,2028e" filled="false" stroked="true" strokeweight=".375pt" strokecolor="#000000">
                <v:path arrowok="t"/>
              </v:shape>
            </v:group>
            <v:group style="position:absolute;left:4096;top:4;width:2;height:63" coordorigin="4096,4" coordsize="2,63">
              <v:shape style="position:absolute;left:4096;top:4;width:2;height:63" coordorigin="4096,4" coordsize="0,63" path="m4096,4l4096,67e" filled="false" stroked="true" strokeweight=".375pt" strokecolor="#000000">
                <v:path arrowok="t"/>
              </v:shape>
            </v:group>
            <v:group style="position:absolute;left:4404;top:2060;width:2;height:31" coordorigin="4404,2060" coordsize="2,31">
              <v:shape style="position:absolute;left:4404;top:2060;width:2;height:31" coordorigin="4404,2060" coordsize="0,31" path="m4404,2091l4404,2060e" filled="false" stroked="true" strokeweight=".375pt" strokecolor="#000000">
                <v:path arrowok="t"/>
              </v:shape>
            </v:group>
            <v:group style="position:absolute;left:4404;top:4;width:2;height:31" coordorigin="4404,4" coordsize="2,31">
              <v:shape style="position:absolute;left:4404;top:4;width:2;height:31" coordorigin="4404,4" coordsize="0,31" path="m4404,4l4404,35e" filled="false" stroked="true" strokeweight=".375pt" strokecolor="#000000">
                <v:path arrowok="t"/>
              </v:shape>
            </v:group>
            <v:group style="position:absolute;left:4713;top:2060;width:2;height:31" coordorigin="4713,2060" coordsize="2,31">
              <v:shape style="position:absolute;left:4713;top:2060;width:2;height:31" coordorigin="4713,2060" coordsize="0,31" path="m4713,2091l4713,2060e" filled="false" stroked="true" strokeweight=".375pt" strokecolor="#000000">
                <v:path arrowok="t"/>
              </v:shape>
            </v:group>
            <v:group style="position:absolute;left:4713;top:4;width:2;height:31" coordorigin="4713,4" coordsize="2,31">
              <v:shape style="position:absolute;left:4713;top:4;width:2;height:31" coordorigin="4713,4" coordsize="0,31" path="m4713,4l4713,35e" filled="false" stroked="true" strokeweight=".375pt" strokecolor="#000000">
                <v:path arrowok="t"/>
              </v:shape>
            </v:group>
            <v:group style="position:absolute;left:5021;top:2060;width:2;height:31" coordorigin="5021,2060" coordsize="2,31">
              <v:shape style="position:absolute;left:5021;top:2060;width:2;height:31" coordorigin="5021,2060" coordsize="0,31" path="m5021,2091l5021,2060e" filled="false" stroked="true" strokeweight=".375pt" strokecolor="#000000">
                <v:path arrowok="t"/>
              </v:shape>
            </v:group>
            <v:group style="position:absolute;left:5021;top:4;width:2;height:31" coordorigin="5021,4" coordsize="2,31">
              <v:shape style="position:absolute;left:5021;top:4;width:2;height:31" coordorigin="5021,4" coordsize="0,31" path="m5021,4l5021,35e" filled="false" stroked="true" strokeweight=".375pt" strokecolor="#000000">
                <v:path arrowok="t"/>
              </v:shape>
            </v:group>
            <v:group style="position:absolute;left:5329;top:4;width:2;height:2087" coordorigin="5329,4" coordsize="2,2087">
              <v:shape style="position:absolute;left:5329;top:4;width:2;height:2087" coordorigin="5329,4" coordsize="0,2087" path="m5329,2091l5329,4e" filled="false" stroked="true" strokeweight=".0625pt" strokecolor="#d6e0c9">
                <v:path arrowok="t"/>
                <v:stroke dashstyle="longDash"/>
              </v:shape>
            </v:group>
            <v:group style="position:absolute;left:5329;top:2028;width:2;height:63" coordorigin="5329,2028" coordsize="2,63">
              <v:shape style="position:absolute;left:5329;top:2028;width:2;height:63" coordorigin="5329,2028" coordsize="0,63" path="m5329,2091l5329,2028e" filled="false" stroked="true" strokeweight=".375pt" strokecolor="#000000">
                <v:path arrowok="t"/>
              </v:shape>
            </v:group>
            <v:group style="position:absolute;left:5329;top:4;width:2;height:63" coordorigin="5329,4" coordsize="2,63">
              <v:shape style="position:absolute;left:5329;top:4;width:2;height:63" coordorigin="5329,4" coordsize="0,63" path="m5329,4l5329,67e" filled="false" stroked="true" strokeweight=".375pt" strokecolor="#000000">
                <v:path arrowok="t"/>
              </v:shape>
            </v:group>
            <v:group style="position:absolute;left:5638;top:2060;width:2;height:31" coordorigin="5638,2060" coordsize="2,31">
              <v:shape style="position:absolute;left:5638;top:2060;width:2;height:31" coordorigin="5638,2060" coordsize="0,31" path="m5638,2091l5638,2060e" filled="false" stroked="true" strokeweight=".375pt" strokecolor="#000000">
                <v:path arrowok="t"/>
              </v:shape>
            </v:group>
            <v:group style="position:absolute;left:5638;top:4;width:2;height:31" coordorigin="5638,4" coordsize="2,31">
              <v:shape style="position:absolute;left:5638;top:4;width:2;height:31" coordorigin="5638,4" coordsize="0,31" path="m5638,4l5638,35e" filled="false" stroked="true" strokeweight=".375pt" strokecolor="#000000">
                <v:path arrowok="t"/>
              </v:shape>
            </v:group>
            <v:group style="position:absolute;left:5946;top:2060;width:2;height:31" coordorigin="5946,2060" coordsize="2,31">
              <v:shape style="position:absolute;left:5946;top:2060;width:2;height:31" coordorigin="5946,2060" coordsize="0,31" path="m5946,2091l5946,2060e" filled="false" stroked="true" strokeweight=".375pt" strokecolor="#000000">
                <v:path arrowok="t"/>
              </v:shape>
            </v:group>
            <v:group style="position:absolute;left:5946;top:4;width:2;height:31" coordorigin="5946,4" coordsize="2,31">
              <v:shape style="position:absolute;left:5946;top:4;width:2;height:31" coordorigin="5946,4" coordsize="0,31" path="m5946,4l5946,35e" filled="false" stroked="true" strokeweight=".375pt" strokecolor="#000000">
                <v:path arrowok="t"/>
              </v:shape>
            </v:group>
            <v:group style="position:absolute;left:6254;top:2060;width:2;height:31" coordorigin="6254,2060" coordsize="2,31">
              <v:shape style="position:absolute;left:6254;top:2060;width:2;height:31" coordorigin="6254,2060" coordsize="0,31" path="m6254,2091l6254,2060e" filled="false" stroked="true" strokeweight=".375pt" strokecolor="#000000">
                <v:path arrowok="t"/>
              </v:shape>
            </v:group>
            <v:group style="position:absolute;left:6254;top:4;width:2;height:31" coordorigin="6254,4" coordsize="2,31">
              <v:shape style="position:absolute;left:6254;top:4;width:2;height:31" coordorigin="6254,4" coordsize="0,31" path="m6254,4l6254,35e" filled="false" stroked="true" strokeweight=".375pt" strokecolor="#000000">
                <v:path arrowok="t"/>
              </v:shape>
            </v:group>
            <v:group style="position:absolute;left:6563;top:4;width:2;height:2087" coordorigin="6563,4" coordsize="2,2087">
              <v:shape style="position:absolute;left:6563;top:4;width:2;height:2087" coordorigin="6563,4" coordsize="0,2087" path="m6563,2091l6563,4e" filled="false" stroked="true" strokeweight=".0625pt" strokecolor="#d6e0c9">
                <v:path arrowok="t"/>
                <v:stroke dashstyle="longDash"/>
              </v:shape>
            </v:group>
            <v:group style="position:absolute;left:6563;top:2028;width:2;height:63" coordorigin="6563,2028" coordsize="2,63">
              <v:shape style="position:absolute;left:6563;top:2028;width:2;height:63" coordorigin="6563,2028" coordsize="0,63" path="m6563,2091l6563,2028e" filled="false" stroked="true" strokeweight=".375pt" strokecolor="#000000">
                <v:path arrowok="t"/>
              </v:shape>
            </v:group>
            <v:group style="position:absolute;left:6563;top:4;width:2;height:63" coordorigin="6563,4" coordsize="2,63">
              <v:shape style="position:absolute;left:6563;top:4;width:2;height:63" coordorigin="6563,4" coordsize="0,63" path="m6563,4l6563,67e" filled="false" stroked="true" strokeweight=".375pt" strokecolor="#000000">
                <v:path arrowok="t"/>
              </v:shape>
            </v:group>
            <v:group style="position:absolute;left:6871;top:2060;width:2;height:31" coordorigin="6871,2060" coordsize="2,31">
              <v:shape style="position:absolute;left:6871;top:2060;width:2;height:31" coordorigin="6871,2060" coordsize="0,31" path="m6871,2091l6871,2060e" filled="false" stroked="true" strokeweight=".375pt" strokecolor="#000000">
                <v:path arrowok="t"/>
              </v:shape>
            </v:group>
            <v:group style="position:absolute;left:6871;top:4;width:2;height:31" coordorigin="6871,4" coordsize="2,31">
              <v:shape style="position:absolute;left:6871;top:4;width:2;height:31" coordorigin="6871,4" coordsize="0,31" path="m6871,4l6871,35e" filled="false" stroked="true" strokeweight=".375pt" strokecolor="#000000">
                <v:path arrowok="t"/>
              </v:shape>
            </v:group>
            <v:group style="position:absolute;left:7179;top:2060;width:2;height:31" coordorigin="7179,2060" coordsize="2,31">
              <v:shape style="position:absolute;left:7179;top:2060;width:2;height:31" coordorigin="7179,2060" coordsize="0,31" path="m7179,2091l7179,2060e" filled="false" stroked="true" strokeweight=".375pt" strokecolor="#000000">
                <v:path arrowok="t"/>
              </v:shape>
            </v:group>
            <v:group style="position:absolute;left:7179;top:4;width:2;height:31" coordorigin="7179,4" coordsize="2,31">
              <v:shape style="position:absolute;left:7179;top:4;width:2;height:31" coordorigin="7179,4" coordsize="0,31" path="m7179,4l7179,35e" filled="false" stroked="true" strokeweight=".375pt" strokecolor="#000000">
                <v:path arrowok="t"/>
              </v:shape>
            </v:group>
            <v:group style="position:absolute;left:7488;top:2060;width:2;height:31" coordorigin="7488,2060" coordsize="2,31">
              <v:shape style="position:absolute;left:7488;top:2060;width:2;height:31" coordorigin="7488,2060" coordsize="0,31" path="m7488,2091l7488,2060e" filled="false" stroked="true" strokeweight=".375pt" strokecolor="#000000">
                <v:path arrowok="t"/>
              </v:shape>
            </v:group>
            <v:group style="position:absolute;left:7488;top:4;width:2;height:31" coordorigin="7488,4" coordsize="2,31">
              <v:shape style="position:absolute;left:7488;top:4;width:2;height:31" coordorigin="7488,4" coordsize="0,31" path="m7488,4l7488,35e" filled="false" stroked="true" strokeweight=".375pt" strokecolor="#000000">
                <v:path arrowok="t"/>
              </v:shape>
            </v:group>
            <v:group style="position:absolute;left:7796;top:4;width:2;height:2087" coordorigin="7796,4" coordsize="2,2087">
              <v:shape style="position:absolute;left:7796;top:4;width:2;height:2087" coordorigin="7796,4" coordsize="0,2087" path="m7796,2091l7796,4e" filled="false" stroked="true" strokeweight=".0625pt" strokecolor="#d6e0c9">
                <v:path arrowok="t"/>
                <v:stroke dashstyle="longDash"/>
              </v:shape>
            </v:group>
            <v:group style="position:absolute;left:7796;top:2028;width:2;height:63" coordorigin="7796,2028" coordsize="2,63">
              <v:shape style="position:absolute;left:7796;top:2028;width:2;height:63" coordorigin="7796,2028" coordsize="0,63" path="m7796,2091l7796,2028e" filled="false" stroked="true" strokeweight=".375pt" strokecolor="#000000">
                <v:path arrowok="t"/>
              </v:shape>
            </v:group>
            <v:group style="position:absolute;left:7796;top:4;width:2;height:63" coordorigin="7796,4" coordsize="2,63">
              <v:shape style="position:absolute;left:7796;top:4;width:2;height:63" coordorigin="7796,4" coordsize="0,63" path="m7796,4l7796,67e" filled="false" stroked="true" strokeweight=".375pt" strokecolor="#000000">
                <v:path arrowok="t"/>
              </v:shape>
            </v:group>
            <v:group style="position:absolute;left:7733;top:2091;width:63;height:2" coordorigin="7733,2091" coordsize="63,2">
              <v:shape style="position:absolute;left:7733;top:2091;width:63;height:2" coordorigin="7733,2091" coordsize="63,0" path="m7796,2091l7733,2091e" filled="false" stroked="true" strokeweight=".375pt" strokecolor="#000000">
                <v:path arrowok="t"/>
              </v:shape>
            </v:group>
            <v:group style="position:absolute;left:7733;top:1256;width:63;height:2" coordorigin="7733,1256" coordsize="63,2">
              <v:shape style="position:absolute;left:7733;top:1256;width:63;height:2" coordorigin="7733,1256" coordsize="63,0" path="m7796,1256l7733,1256e" filled="false" stroked="true" strokeweight=".375pt" strokecolor="#000000">
                <v:path arrowok="t"/>
              </v:shape>
            </v:group>
            <v:group style="position:absolute;left:7733;top:421;width:63;height:2" coordorigin="7733,421" coordsize="63,2">
              <v:shape style="position:absolute;left:7733;top:421;width:63;height:2" coordorigin="7733,421" coordsize="63,0" path="m7796,421l7733,421e" filled="false" stroked="true" strokeweight=".375pt" strokecolor="#000000">
                <v:path arrowok="t"/>
              </v:shape>
            </v:group>
            <v:group style="position:absolute;left:396;top:4;width:7400;height:2087" coordorigin="396,4" coordsize="7400,2087">
              <v:shape style="position:absolute;left:396;top:4;width:7400;height:2087" coordorigin="396,4" coordsize="7400,2087" path="m396,2091l7796,2091,7796,4,396,4,396,2091xe" filled="false" stroked="true" strokeweight=".375pt" strokecolor="#000000">
                <v:path arrowok="t"/>
              </v:shape>
              <v:shape style="position:absolute;left:389;top:428;width:7405;height:977" type="#_x0000_t75" stroked="false">
                <v:imagedata r:id="rId91" o:title=""/>
              </v:shape>
            </v:group>
            <v:group style="position:absolute;left:396;top:1773;width:2;height:318" coordorigin="396,1773" coordsize="2,318">
              <v:shape style="position:absolute;left:396;top:1773;width:2;height:318" coordorigin="396,1773" coordsize="0,318" path="m396,2091l396,1773e" filled="false" stroked="true" strokeweight=".75pt" strokecolor="#fa7a6d">
                <v:path arrowok="t"/>
              </v:shape>
            </v:group>
            <v:group style="position:absolute;left:406;top:1847;width:2;height:244" coordorigin="406,1847" coordsize="2,244">
              <v:shape style="position:absolute;left:406;top:1847;width:2;height:244" coordorigin="406,1847" coordsize="0,244" path="m406,2091l406,1847e" filled="false" stroked="true" strokeweight=".75pt" strokecolor="#fa7a6d">
                <v:path arrowok="t"/>
              </v:shape>
            </v:group>
            <v:group style="position:absolute;left:417;top:1929;width:2;height:162" coordorigin="417,1929" coordsize="2,162">
              <v:shape style="position:absolute;left:417;top:1929;width:2;height:162" coordorigin="417,1929" coordsize="0,162" path="m417,2091l417,1929e" filled="false" stroked="true" strokeweight=".75pt" strokecolor="#fa7a6d">
                <v:path arrowok="t"/>
              </v:shape>
            </v:group>
            <v:group style="position:absolute;left:427;top:1986;width:2;height:105" coordorigin="427,1986" coordsize="2,105">
              <v:shape style="position:absolute;left:427;top:1986;width:2;height:105" coordorigin="427,1986" coordsize="0,105" path="m427,2091l427,1986e" filled="false" stroked="true" strokeweight=".75pt" strokecolor="#fa7a6d">
                <v:path arrowok="t"/>
              </v:shape>
            </v:group>
            <v:group style="position:absolute;left:437;top:2016;width:2;height:75" coordorigin="437,2016" coordsize="2,75">
              <v:shape style="position:absolute;left:437;top:2016;width:2;height:75" coordorigin="437,2016" coordsize="0,75" path="m437,2091l437,2016e" filled="false" stroked="true" strokeweight=".75pt" strokecolor="#fa7a6d">
                <v:path arrowok="t"/>
              </v:shape>
            </v:group>
            <v:group style="position:absolute;left:447;top:2033;width:2;height:58" coordorigin="447,2033" coordsize="2,58">
              <v:shape style="position:absolute;left:447;top:2033;width:2;height:58" coordorigin="447,2033" coordsize="0,58" path="m447,2091l447,2033e" filled="false" stroked="true" strokeweight=".75pt" strokecolor="#fa7a6d">
                <v:path arrowok="t"/>
              </v:shape>
            </v:group>
            <v:group style="position:absolute;left:458;top:2060;width:2;height:31" coordorigin="458,2060" coordsize="2,31">
              <v:shape style="position:absolute;left:458;top:2060;width:2;height:31" coordorigin="458,2060" coordsize="0,31" path="m458,2091l458,2060e" filled="false" stroked="true" strokeweight=".75pt" strokecolor="#fa7a6d">
                <v:path arrowok="t"/>
              </v:shape>
            </v:group>
            <v:group style="position:absolute;left:461;top:2085;width:15;height:2" coordorigin="461,2085" coordsize="15,2">
              <v:shape style="position:absolute;left:461;top:2085;width:15;height:2" coordorigin="461,2085" coordsize="15,0" path="m461,2085l476,2085e" filled="false" stroked="true" strokeweight=".550pt" strokecolor="#fa7a6d">
                <v:path arrowok="t"/>
              </v:shape>
            </v:group>
            <v:group style="position:absolute;left:471;top:2076;width:15;height:2" coordorigin="471,2076" coordsize="15,2">
              <v:shape style="position:absolute;left:471;top:2076;width:15;height:2" coordorigin="471,2076" coordsize="15,0" path="m471,2076l486,2076e" filled="false" stroked="true" strokeweight="1.5pt" strokecolor="#fa7a6d">
                <v:path arrowok="t"/>
              </v:shape>
            </v:group>
            <v:group style="position:absolute;left:482;top:2089;width:15;height:2" coordorigin="482,2089" coordsize="15,2">
              <v:shape style="position:absolute;left:482;top:2089;width:15;height:2" coordorigin="482,2089" coordsize="15,0" path="m482,2089l497,2089e" filled="false" stroked="true" strokeweight=".15pt" strokecolor="#fa7a6d">
                <v:path arrowok="t"/>
              </v:shape>
            </v:group>
            <v:group style="position:absolute;left:499;top:2056;width:2;height:35" coordorigin="499,2056" coordsize="2,35">
              <v:shape style="position:absolute;left:499;top:2056;width:2;height:35" coordorigin="499,2056" coordsize="0,35" path="m499,2091l499,2056e" filled="false" stroked="true" strokeweight=".75pt" strokecolor="#fa7a6d">
                <v:path arrowok="t"/>
              </v:shape>
            </v:group>
            <v:group style="position:absolute;left:509;top:2049;width:2;height:42" coordorigin="509,2049" coordsize="2,42">
              <v:shape style="position:absolute;left:509;top:2049;width:2;height:42" coordorigin="509,2049" coordsize="0,42" path="m509,2091l509,2049e" filled="false" stroked="true" strokeweight=".75pt" strokecolor="#fa7a6d">
                <v:path arrowok="t"/>
              </v:shape>
            </v:group>
            <v:group style="position:absolute;left:519;top:2050;width:2;height:41" coordorigin="519,2050" coordsize="2,41">
              <v:shape style="position:absolute;left:519;top:2050;width:2;height:41" coordorigin="519,2050" coordsize="0,41" path="m519,2091l519,2050e" filled="false" stroked="true" strokeweight=".75pt" strokecolor="#fa7a6d">
                <v:path arrowok="t"/>
              </v:shape>
            </v:group>
            <v:group style="position:absolute;left:523;top:2077;width:15;height:2" coordorigin="523,2077" coordsize="15,2">
              <v:shape style="position:absolute;left:523;top:2077;width:15;height:2" coordorigin="523,2077" coordsize="15,0" path="m523,2077l538,2077e" filled="false" stroked="true" strokeweight="1.4pt" strokecolor="#fa7a6d">
                <v:path arrowok="t"/>
              </v:shape>
            </v:group>
            <v:group style="position:absolute;left:533;top:2077;width:15;height:2" coordorigin="533,2077" coordsize="15,2">
              <v:shape style="position:absolute;left:533;top:2077;width:15;height:2" coordorigin="533,2077" coordsize="15,0" path="m533,2077l548,2077e" filled="false" stroked="true" strokeweight="1.35pt" strokecolor="#fa7a6d">
                <v:path arrowok="t"/>
              </v:shape>
            </v:group>
            <v:group style="position:absolute;left:550;top:2050;width:2;height:41" coordorigin="550,2050" coordsize="2,41">
              <v:shape style="position:absolute;left:550;top:2050;width:2;height:41" coordorigin="550,2050" coordsize="0,41" path="m550,2091l550,2050e" filled="false" stroked="true" strokeweight=".75pt" strokecolor="#fa7a6d">
                <v:path arrowok="t"/>
              </v:shape>
            </v:group>
            <v:group style="position:absolute;left:560;top:2042;width:2;height:49" coordorigin="560,2042" coordsize="2,49">
              <v:shape style="position:absolute;left:560;top:2042;width:2;height:49" coordorigin="560,2042" coordsize="0,49" path="m560,2091l560,2042e" filled="false" stroked="true" strokeweight=".75pt" strokecolor="#fa7a6d">
                <v:path arrowok="t"/>
              </v:shape>
            </v:group>
            <v:group style="position:absolute;left:564;top:2086;width:15;height:2" coordorigin="564,2086" coordsize="15,2">
              <v:shape style="position:absolute;left:564;top:2086;width:15;height:2" coordorigin="564,2086" coordsize="15,0" path="m564,2086l579,2086e" filled="false" stroked="true" strokeweight=".5pt" strokecolor="#fa7a6d">
                <v:path arrowok="t"/>
              </v:shape>
            </v:group>
            <v:group style="position:absolute;left:581;top:2043;width:2;height:48" coordorigin="581,2043" coordsize="2,48">
              <v:shape style="position:absolute;left:581;top:2043;width:2;height:48" coordorigin="581,2043" coordsize="0,48" path="m581,2091l581,2043e" filled="false" stroked="true" strokeweight=".75pt" strokecolor="#fa7a6d">
                <v:path arrowok="t"/>
              </v:shape>
            </v:group>
            <v:group style="position:absolute;left:591;top:2053;width:2;height:38" coordorigin="591,2053" coordsize="2,38">
              <v:shape style="position:absolute;left:591;top:2053;width:2;height:38" coordorigin="591,2053" coordsize="0,38" path="m591,2091l591,2053e" filled="false" stroked="true" strokeweight=".75pt" strokecolor="#fa7a6d">
                <v:path arrowok="t"/>
              </v:shape>
            </v:group>
            <v:group style="position:absolute;left:595;top:2078;width:15;height:2" coordorigin="595,2078" coordsize="15,2">
              <v:shape style="position:absolute;left:595;top:2078;width:15;height:2" coordorigin="595,2078" coordsize="15,0" path="m595,2078l610,2078e" filled="false" stroked="true" strokeweight="1.25pt" strokecolor="#fa7a6d">
                <v:path arrowok="t"/>
              </v:shape>
            </v:group>
            <v:group style="position:absolute;left:612;top:2050;width:2;height:41" coordorigin="612,2050" coordsize="2,41">
              <v:shape style="position:absolute;left:612;top:2050;width:2;height:41" coordorigin="612,2050" coordsize="0,41" path="m612,2091l612,2050e" filled="false" stroked="true" strokeweight=".75pt" strokecolor="#fa7a6d">
                <v:path arrowok="t"/>
              </v:shape>
            </v:group>
            <v:group style="position:absolute;left:622;top:2047;width:2;height:44" coordorigin="622,2047" coordsize="2,44">
              <v:shape style="position:absolute;left:622;top:2047;width:2;height:44" coordorigin="622,2047" coordsize="0,44" path="m622,2091l622,2047e" filled="false" stroked="true" strokeweight=".75pt" strokecolor="#fa7a6d">
                <v:path arrowok="t"/>
              </v:shape>
            </v:group>
            <v:group style="position:absolute;left:632;top:2047;width:2;height:44" coordorigin="632,2047" coordsize="2,44">
              <v:shape style="position:absolute;left:632;top:2047;width:2;height:44" coordorigin="632,2047" coordsize="0,44" path="m632,2091l632,2047e" filled="false" stroked="true" strokeweight=".75pt" strokecolor="#fa7a6d">
                <v:path arrowok="t"/>
              </v:shape>
            </v:group>
            <v:group style="position:absolute;left:643;top:2032;width:2;height:59" coordorigin="643,2032" coordsize="2,59">
              <v:shape style="position:absolute;left:643;top:2032;width:2;height:59" coordorigin="643,2032" coordsize="0,59" path="m643,2091l643,2032e" filled="false" stroked="true" strokeweight=".75pt" strokecolor="#fa7a6d">
                <v:path arrowok="t"/>
              </v:shape>
            </v:group>
            <v:group style="position:absolute;left:653;top:2039;width:2;height:52" coordorigin="653,2039" coordsize="2,52">
              <v:shape style="position:absolute;left:653;top:2039;width:2;height:52" coordorigin="653,2039" coordsize="0,52" path="m653,2091l653,2039e" filled="false" stroked="true" strokeweight=".75pt" strokecolor="#fa7a6d">
                <v:path arrowok="t"/>
              </v:shape>
            </v:group>
            <v:group style="position:absolute;left:656;top:2086;width:15;height:2" coordorigin="656,2086" coordsize="15,2">
              <v:shape style="position:absolute;left:656;top:2086;width:15;height:2" coordorigin="656,2086" coordsize="15,0" path="m656,2086l671,2086e" filled="false" stroked="true" strokeweight=".5pt" strokecolor="#fa7a6d">
                <v:path arrowok="t"/>
              </v:shape>
            </v:group>
            <v:group style="position:absolute;left:667;top:2076;width:15;height:2" coordorigin="667,2076" coordsize="15,2">
              <v:shape style="position:absolute;left:667;top:2076;width:15;height:2" coordorigin="667,2076" coordsize="15,0" path="m667,2076l682,2076e" filled="false" stroked="true" strokeweight="1.45pt" strokecolor="#fa7a6d">
                <v:path arrowok="t"/>
              </v:shape>
            </v:group>
            <v:group style="position:absolute;left:677;top:2084;width:15;height:2" coordorigin="677,2084" coordsize="15,2">
              <v:shape style="position:absolute;left:677;top:2084;width:15;height:2" coordorigin="677,2084" coordsize="15,0" path="m677,2084l692,2084e" filled="false" stroked="true" strokeweight=".65pt" strokecolor="#fa7a6d">
                <v:path arrowok="t"/>
              </v:shape>
            </v:group>
            <v:group style="position:absolute;left:694;top:2052;width:2;height:39" coordorigin="694,2052" coordsize="2,39">
              <v:shape style="position:absolute;left:694;top:2052;width:2;height:39" coordorigin="694,2052" coordsize="0,39" path="m694,2091l694,2052e" filled="false" stroked="true" strokeweight=".75pt" strokecolor="#fa7a6d">
                <v:path arrowok="t"/>
              </v:shape>
            </v:group>
            <v:group style="position:absolute;left:697;top:2090;width:15;height:2" coordorigin="697,2090" coordsize="15,2">
              <v:shape style="position:absolute;left:697;top:2090;width:15;height:2" coordorigin="697,2090" coordsize="15,0" path="m697,2090l712,2090e" filled="false" stroked="true" strokeweight=".1pt" strokecolor="#fa7a6d">
                <v:path arrowok="t"/>
              </v:shape>
            </v:group>
            <v:group style="position:absolute;left:708;top:2087;width:15;height:2" coordorigin="708,2087" coordsize="15,2">
              <v:shape style="position:absolute;left:708;top:2087;width:15;height:2" coordorigin="708,2087" coordsize="15,0" path="m708,2087l723,2087e" filled="false" stroked="true" strokeweight=".4pt" strokecolor="#fa7a6d">
                <v:path arrowok="t"/>
              </v:shape>
            </v:group>
            <v:group style="position:absolute;left:718;top:2077;width:15;height:2" coordorigin="718,2077" coordsize="15,2">
              <v:shape style="position:absolute;left:718;top:2077;width:15;height:2" coordorigin="718,2077" coordsize="15,0" path="m718,2077l733,2077e" filled="false" stroked="true" strokeweight="1.4pt" strokecolor="#fa7a6d">
                <v:path arrowok="t"/>
              </v:shape>
            </v:group>
            <v:group style="position:absolute;left:728;top:2087;width:15;height:2" coordorigin="728,2087" coordsize="15,2">
              <v:shape style="position:absolute;left:728;top:2087;width:15;height:2" coordorigin="728,2087" coordsize="15,0" path="m728,2087l743,2087e" filled="false" stroked="true" strokeweight=".4pt" strokecolor="#fa7a6d">
                <v:path arrowok="t"/>
              </v:shape>
            </v:group>
            <v:group style="position:absolute;left:738;top:2083;width:15;height:2" coordorigin="738,2083" coordsize="15,2">
              <v:shape style="position:absolute;left:738;top:2083;width:15;height:2" coordorigin="738,2083" coordsize="15,0" path="m738,2083l753,2083e" filled="false" stroked="true" strokeweight=".75pt" strokecolor="#fa7a6d">
                <v:path arrowok="t"/>
              </v:shape>
            </v:group>
            <v:group style="position:absolute;left:749;top:2084;width:15;height:2" coordorigin="749,2084" coordsize="15,2">
              <v:shape style="position:absolute;left:749;top:2084;width:15;height:2" coordorigin="749,2084" coordsize="15,0" path="m749,2084l764,2084e" filled="false" stroked="true" strokeweight=".7pt" strokecolor="#fa7a6d">
                <v:path arrowok="t"/>
              </v:shape>
            </v:group>
            <v:group style="position:absolute;left:759;top:2085;width:15;height:2" coordorigin="759,2085" coordsize="15,2">
              <v:shape style="position:absolute;left:759;top:2085;width:15;height:2" coordorigin="759,2085" coordsize="15,0" path="m759,2085l774,2085e" filled="false" stroked="true" strokeweight=".550pt" strokecolor="#fa7a6d">
                <v:path arrowok="t"/>
              </v:shape>
            </v:group>
            <v:group style="position:absolute;left:776;top:2052;width:2;height:39" coordorigin="776,2052" coordsize="2,39">
              <v:shape style="position:absolute;left:776;top:2052;width:2;height:39" coordorigin="776,2052" coordsize="0,39" path="m776,2091l776,2052e" filled="false" stroked="true" strokeweight=".75pt" strokecolor="#fa7a6d">
                <v:path arrowok="t"/>
              </v:shape>
            </v:group>
            <v:group style="position:absolute;left:780;top:2090;width:15;height:2" coordorigin="780,2090" coordsize="15,2">
              <v:shape style="position:absolute;left:780;top:2090;width:15;height:2" coordorigin="780,2090" coordsize="15,0" path="m780,2090l795,2090e" filled="false" stroked="true" strokeweight=".1pt" strokecolor="#fa7a6d">
                <v:path arrowok="t"/>
              </v:shape>
            </v:group>
            <v:group style="position:absolute;left:790;top:2085;width:15;height:2" coordorigin="790,2085" coordsize="15,2">
              <v:shape style="position:absolute;left:790;top:2085;width:15;height:2" coordorigin="790,2085" coordsize="15,0" path="m790,2085l805,2085e" filled="false" stroked="true" strokeweight=".6pt" strokecolor="#fa7a6d">
                <v:path arrowok="t"/>
              </v:shape>
            </v:group>
            <v:group style="position:absolute;left:807;top:2060;width:2;height:31" coordorigin="807,2060" coordsize="2,31">
              <v:shape style="position:absolute;left:807;top:2060;width:2;height:31" coordorigin="807,2060" coordsize="0,31" path="m807,2091l807,2060e" filled="false" stroked="true" strokeweight=".75pt" strokecolor="#fa7a6d">
                <v:path arrowok="t"/>
              </v:shape>
            </v:group>
            <v:group style="position:absolute;left:810;top:2082;width:15;height:2" coordorigin="810,2082" coordsize="15,2">
              <v:shape style="position:absolute;left:810;top:2082;width:15;height:2" coordorigin="810,2082" coordsize="15,0" path="m810,2082l825,2082e" filled="false" stroked="true" strokeweight=".85pt" strokecolor="#fa7a6d">
                <v:path arrowok="t"/>
              </v:shape>
            </v:group>
            <v:group style="position:absolute;left:821;top:2088;width:15;height:2" coordorigin="821,2088" coordsize="15,2">
              <v:shape style="position:absolute;left:821;top:2088;width:15;height:2" coordorigin="821,2088" coordsize="15,0" path="m821,2088l836,2088e" filled="false" stroked="true" strokeweight=".25pt" strokecolor="#fa7a6d">
                <v:path arrowok="t"/>
              </v:shape>
            </v:group>
            <v:group style="position:absolute;left:831;top:2085;width:15;height:2" coordorigin="831,2085" coordsize="15,2">
              <v:shape style="position:absolute;left:831;top:2085;width:15;height:2" coordorigin="831,2085" coordsize="15,0" path="m831,2085l846,2085e" filled="false" stroked="true" strokeweight=".550pt" strokecolor="#fa7a6d">
                <v:path arrowok="t"/>
              </v:shape>
            </v:group>
            <v:group style="position:absolute;left:841;top:2082;width:15;height:2" coordorigin="841,2082" coordsize="15,2">
              <v:shape style="position:absolute;left:841;top:2082;width:15;height:2" coordorigin="841,2082" coordsize="15,0" path="m841,2082l856,2082e" filled="false" stroked="true" strokeweight=".9pt" strokecolor="#fa7a6d">
                <v:path arrowok="t"/>
              </v:shape>
            </v:group>
            <v:group style="position:absolute;left:852;top:2089;width:15;height:2" coordorigin="852,2089" coordsize="15,2">
              <v:shape style="position:absolute;left:852;top:2089;width:15;height:2" coordorigin="852,2089" coordsize="15,0" path="m852,2089l867,2089e" filled="false" stroked="true" strokeweight=".15pt" strokecolor="#fa7a6d">
                <v:path arrowok="t"/>
              </v:shape>
            </v:group>
            <v:group style="position:absolute;left:862;top:2089;width:15;height:2" coordorigin="862,2089" coordsize="15,2">
              <v:shape style="position:absolute;left:862;top:2089;width:15;height:2" coordorigin="862,2089" coordsize="15,0" path="m862,2089l877,2089e" filled="false" stroked="true" strokeweight=".15pt" strokecolor="#fa7a6d">
                <v:path arrowok="t"/>
              </v:shape>
            </v:group>
            <v:group style="position:absolute;left:879;top:2049;width:2;height:42" coordorigin="879,2049" coordsize="2,42">
              <v:shape style="position:absolute;left:879;top:2049;width:2;height:42" coordorigin="879,2049" coordsize="0,42" path="m879,2091l879,2049e" filled="false" stroked="true" strokeweight=".75pt" strokecolor="#fa7a6d">
                <v:path arrowok="t"/>
              </v:shape>
            </v:group>
            <v:group style="position:absolute;left:882;top:2085;width:15;height:2" coordorigin="882,2085" coordsize="15,2">
              <v:shape style="position:absolute;left:882;top:2085;width:15;height:2" coordorigin="882,2085" coordsize="15,0" path="m882,2085l897,2085e" filled="false" stroked="true" strokeweight=".6pt" strokecolor="#fa7a6d">
                <v:path arrowok="t"/>
              </v:shape>
            </v:group>
            <v:group style="position:absolute;left:900;top:2058;width:2;height:33" coordorigin="900,2058" coordsize="2,33">
              <v:shape style="position:absolute;left:900;top:2058;width:2;height:33" coordorigin="900,2058" coordsize="0,33" path="m900,2091l900,2058e" filled="false" stroked="true" strokeweight=".75pt" strokecolor="#fa7a6d">
                <v:path arrowok="t"/>
              </v:shape>
            </v:group>
            <v:group style="position:absolute;left:910;top:2044;width:2;height:47" coordorigin="910,2044" coordsize="2,47">
              <v:shape style="position:absolute;left:910;top:2044;width:2;height:47" coordorigin="910,2044" coordsize="0,47" path="m910,2091l910,2044e" filled="false" stroked="true" strokeweight=".75pt" strokecolor="#fa7a6d">
                <v:path arrowok="t"/>
              </v:shape>
            </v:group>
            <v:group style="position:absolute;left:913;top:2077;width:15;height:2" coordorigin="913,2077" coordsize="15,2">
              <v:shape style="position:absolute;left:913;top:2077;width:15;height:2" coordorigin="913,2077" coordsize="15,0" path="m913,2077l928,2077e" filled="false" stroked="true" strokeweight="1.4pt" strokecolor="#fa7a6d">
                <v:path arrowok="t"/>
              </v:shape>
            </v:group>
            <v:group style="position:absolute;left:930;top:2056;width:2;height:35" coordorigin="930,2056" coordsize="2,35">
              <v:shape style="position:absolute;left:930;top:2056;width:2;height:35" coordorigin="930,2056" coordsize="0,35" path="m930,2091l930,2056e" filled="false" stroked="true" strokeweight=".75pt" strokecolor="#fa7a6d">
                <v:path arrowok="t"/>
              </v:shape>
            </v:group>
            <v:group style="position:absolute;left:934;top:2076;width:15;height:2" coordorigin="934,2076" coordsize="15,2">
              <v:shape style="position:absolute;left:934;top:2076;width:15;height:2" coordorigin="934,2076" coordsize="15,0" path="m934,2076l949,2076e" filled="false" stroked="true" strokeweight="1.45pt" strokecolor="#fa7a6d">
                <v:path arrowok="t"/>
              </v:shape>
            </v:group>
            <v:group style="position:absolute;left:951;top:2056;width:2;height:35" coordorigin="951,2056" coordsize="2,35">
              <v:shape style="position:absolute;left:951;top:2056;width:2;height:35" coordorigin="951,2056" coordsize="0,35" path="m951,2091l951,2056e" filled="false" stroked="true" strokeweight=".75pt" strokecolor="#fa7a6d">
                <v:path arrowok="t"/>
              </v:shape>
            </v:group>
            <v:group style="position:absolute;left:961;top:2051;width:2;height:40" coordorigin="961,2051" coordsize="2,40">
              <v:shape style="position:absolute;left:961;top:2051;width:2;height:40" coordorigin="961,2051" coordsize="0,40" path="m961,2091l961,2051e" filled="false" stroked="true" strokeweight=".75pt" strokecolor="#fa7a6d">
                <v:path arrowok="t"/>
              </v:shape>
            </v:group>
            <v:group style="position:absolute;left:965;top:2080;width:15;height:2" coordorigin="965,2080" coordsize="15,2">
              <v:shape style="position:absolute;left:965;top:2080;width:15;height:2" coordorigin="965,2080" coordsize="15,0" path="m965,2080l980,2080e" filled="false" stroked="true" strokeweight="1.05pt" strokecolor="#fa7a6d">
                <v:path arrowok="t"/>
              </v:shape>
            </v:group>
            <v:group style="position:absolute;left:975;top:2076;width:15;height:2" coordorigin="975,2076" coordsize="15,2">
              <v:shape style="position:absolute;left:975;top:2076;width:15;height:2" coordorigin="975,2076" coordsize="15,0" path="m975,2076l990,2076e" filled="false" stroked="true" strokeweight="1.5pt" strokecolor="#fa7a6d">
                <v:path arrowok="t"/>
              </v:shape>
            </v:group>
            <v:group style="position:absolute;left:985;top:2079;width:15;height:2" coordorigin="985,2079" coordsize="15,2">
              <v:shape style="position:absolute;left:985;top:2079;width:15;height:2" coordorigin="985,2079" coordsize="15,0" path="m985,2079l1000,2079e" filled="false" stroked="true" strokeweight="1.150pt" strokecolor="#fa7a6d">
                <v:path arrowok="t"/>
              </v:shape>
            </v:group>
            <v:group style="position:absolute;left:995;top:2086;width:15;height:2" coordorigin="995,2086" coordsize="15,2">
              <v:shape style="position:absolute;left:995;top:2086;width:15;height:2" coordorigin="995,2086" coordsize="15,0" path="m995,2086l1010,2086e" filled="false" stroked="true" strokeweight=".45pt" strokecolor="#fa7a6d">
                <v:path arrowok="t"/>
              </v:shape>
            </v:group>
            <v:group style="position:absolute;left:1006;top:2087;width:15;height:2" coordorigin="1006,2087" coordsize="15,2">
              <v:shape style="position:absolute;left:1006;top:2087;width:15;height:2" coordorigin="1006,2087" coordsize="15,0" path="m1006,2087l1021,2087e" filled="false" stroked="true" strokeweight=".4pt" strokecolor="#fa7a6d">
                <v:path arrowok="t"/>
              </v:shape>
            </v:group>
            <v:group style="position:absolute;left:1016;top:2078;width:15;height:2" coordorigin="1016,2078" coordsize="15,2">
              <v:shape style="position:absolute;left:1016;top:2078;width:15;height:2" coordorigin="1016,2078" coordsize="15,0" path="m1016,2078l1031,2078e" filled="false" stroked="true" strokeweight="1.3pt" strokecolor="#fa7a6d">
                <v:path arrowok="t"/>
              </v:shape>
            </v:group>
            <v:group style="position:absolute;left:1033;top:2060;width:2;height:31" coordorigin="1033,2060" coordsize="2,31">
              <v:shape style="position:absolute;left:1033;top:2060;width:2;height:31" coordorigin="1033,2060" coordsize="0,31" path="m1033,2091l1033,2060e" filled="false" stroked="true" strokeweight=".75pt" strokecolor="#fa7a6d">
                <v:path arrowok="t"/>
              </v:shape>
            </v:group>
            <v:group style="position:absolute;left:1037;top:2081;width:15;height:2" coordorigin="1037,2081" coordsize="15,2">
              <v:shape style="position:absolute;left:1037;top:2081;width:15;height:2" coordorigin="1037,2081" coordsize="15,0" path="m1037,2081l1052,2081e" filled="false" stroked="true" strokeweight="1.0pt" strokecolor="#fa7a6d">
                <v:path arrowok="t"/>
              </v:shape>
            </v:group>
            <v:group style="position:absolute;left:1047;top:2080;width:15;height:2" coordorigin="1047,2080" coordsize="15,2">
              <v:shape style="position:absolute;left:1047;top:2080;width:15;height:2" coordorigin="1047,2080" coordsize="15,0" path="m1047,2080l1062,2080e" filled="false" stroked="true" strokeweight="1.1pt" strokecolor="#fa7a6d">
                <v:path arrowok="t"/>
              </v:shape>
            </v:group>
            <v:group style="position:absolute;left:1057;top:2076;width:15;height:2" coordorigin="1057,2076" coordsize="15,2">
              <v:shape style="position:absolute;left:1057;top:2076;width:15;height:2" coordorigin="1057,2076" coordsize="15,0" path="m1057,2076l1072,2076e" filled="false" stroked="true" strokeweight="1.5pt" strokecolor="#fa7a6d">
                <v:path arrowok="t"/>
              </v:shape>
            </v:group>
            <v:group style="position:absolute;left:1067;top:2078;width:15;height:2" coordorigin="1067,2078" coordsize="15,2">
              <v:shape style="position:absolute;left:1067;top:2078;width:15;height:2" coordorigin="1067,2078" coordsize="15,0" path="m1067,2078l1082,2078e" filled="false" stroked="true" strokeweight="1.3pt" strokecolor="#fa7a6d">
                <v:path arrowok="t"/>
              </v:shape>
            </v:group>
            <v:group style="position:absolute;left:1078;top:2080;width:15;height:2" coordorigin="1078,2080" coordsize="15,2">
              <v:shape style="position:absolute;left:1078;top:2080;width:15;height:2" coordorigin="1078,2080" coordsize="15,0" path="m1078,2080l1093,2080e" filled="false" stroked="true" strokeweight="1.1pt" strokecolor="#fa7a6d">
                <v:path arrowok="t"/>
              </v:shape>
            </v:group>
            <v:group style="position:absolute;left:1095;top:2044;width:2;height:47" coordorigin="1095,2044" coordsize="2,47">
              <v:shape style="position:absolute;left:1095;top:2044;width:2;height:47" coordorigin="1095,2044" coordsize="0,47" path="m1095,2091l1095,2044e" filled="false" stroked="true" strokeweight=".75pt" strokecolor="#fa7a6d">
                <v:path arrowok="t"/>
              </v:shape>
            </v:group>
            <v:group style="position:absolute;left:1105;top:2040;width:2;height:51" coordorigin="1105,2040" coordsize="2,51">
              <v:shape style="position:absolute;left:1105;top:2040;width:2;height:51" coordorigin="1105,2040" coordsize="0,51" path="m1105,2091l1105,2040e" filled="false" stroked="true" strokeweight=".75pt" strokecolor="#fa7a6d">
                <v:path arrowok="t"/>
              </v:shape>
            </v:group>
            <v:group style="position:absolute;left:1115;top:2048;width:2;height:43" coordorigin="1115,2048" coordsize="2,43">
              <v:shape style="position:absolute;left:1115;top:2048;width:2;height:43" coordorigin="1115,2048" coordsize="0,43" path="m1115,2091l1115,2048e" filled="false" stroked="true" strokeweight=".75pt" strokecolor="#fa7a6d">
                <v:path arrowok="t"/>
              </v:shape>
            </v:group>
            <v:group style="position:absolute;left:1126;top:2052;width:2;height:39" coordorigin="1126,2052" coordsize="2,39">
              <v:shape style="position:absolute;left:1126;top:2052;width:2;height:39" coordorigin="1126,2052" coordsize="0,39" path="m1126,2091l1126,2052e" filled="false" stroked="true" strokeweight=".75pt" strokecolor="#fa7a6d">
                <v:path arrowok="t"/>
              </v:shape>
            </v:group>
            <v:group style="position:absolute;left:1129;top:2087;width:15;height:2" coordorigin="1129,2087" coordsize="15,2">
              <v:shape style="position:absolute;left:1129;top:2087;width:15;height:2" coordorigin="1129,2087" coordsize="15,0" path="m1129,2087l1144,2087e" filled="false" stroked="true" strokeweight=".4pt" strokecolor="#fa7a6d">
                <v:path arrowok="t"/>
              </v:shape>
            </v:group>
            <v:group style="position:absolute;left:1139;top:2078;width:15;height:2" coordorigin="1139,2078" coordsize="15,2">
              <v:shape style="position:absolute;left:1139;top:2078;width:15;height:2" coordorigin="1139,2078" coordsize="15,0" path="m1139,2078l1154,2078e" filled="false" stroked="true" strokeweight="1.25pt" strokecolor="#fa7a6d">
                <v:path arrowok="t"/>
              </v:shape>
            </v:group>
            <v:group style="position:absolute;left:1150;top:2076;width:15;height:2" coordorigin="1150,2076" coordsize="15,2">
              <v:shape style="position:absolute;left:1150;top:2076;width:15;height:2" coordorigin="1150,2076" coordsize="15,0" path="m1150,2076l1165,2076e" filled="false" stroked="true" strokeweight="1.45pt" strokecolor="#fa7a6d">
                <v:path arrowok="t"/>
              </v:shape>
            </v:group>
            <v:group style="position:absolute;left:1160;top:2082;width:15;height:2" coordorigin="1160,2082" coordsize="15,2">
              <v:shape style="position:absolute;left:1160;top:2082;width:15;height:2" coordorigin="1160,2082" coordsize="15,0" path="m1160,2082l1175,2082e" filled="false" stroked="true" strokeweight=".85pt" strokecolor="#fa7a6d">
                <v:path arrowok="t"/>
              </v:shape>
            </v:group>
            <v:group style="position:absolute;left:1170;top:2079;width:15;height:2" coordorigin="1170,2079" coordsize="15,2">
              <v:shape style="position:absolute;left:1170;top:2079;width:15;height:2" coordorigin="1170,2079" coordsize="15,0" path="m1170,2079l1185,2079e" filled="false" stroked="true" strokeweight="1.2pt" strokecolor="#fa7a6d">
                <v:path arrowok="t"/>
              </v:shape>
            </v:group>
            <v:group style="position:absolute;left:1187;top:2048;width:2;height:43" coordorigin="1187,2048" coordsize="2,43">
              <v:shape style="position:absolute;left:1187;top:2048;width:2;height:43" coordorigin="1187,2048" coordsize="0,43" path="m1187,2091l1187,2048e" filled="false" stroked="true" strokeweight=".75pt" strokecolor="#fa7a6d">
                <v:path arrowok="t"/>
              </v:shape>
            </v:group>
            <v:group style="position:absolute;left:1198;top:2053;width:2;height:38" coordorigin="1198,2053" coordsize="2,38">
              <v:shape style="position:absolute;left:1198;top:2053;width:2;height:38" coordorigin="1198,2053" coordsize="0,38" path="m1198,2091l1198,2053e" filled="false" stroked="true" strokeweight=".75pt" strokecolor="#fa7a6d">
                <v:path arrowok="t"/>
              </v:shape>
            </v:group>
            <v:group style="position:absolute;left:1208;top:2052;width:2;height:39" coordorigin="1208,2052" coordsize="2,39">
              <v:shape style="position:absolute;left:1208;top:2052;width:2;height:39" coordorigin="1208,2052" coordsize="0,39" path="m1208,2091l1208,2052e" filled="false" stroked="true" strokeweight=".75pt" strokecolor="#fa7a6d">
                <v:path arrowok="t"/>
              </v:shape>
            </v:group>
            <v:group style="position:absolute;left:1211;top:2079;width:15;height:2" coordorigin="1211,2079" coordsize="15,2">
              <v:shape style="position:absolute;left:1211;top:2079;width:15;height:2" coordorigin="1211,2079" coordsize="15,0" path="m1211,2079l1226,2079e" filled="false" stroked="true" strokeweight="1.150pt" strokecolor="#fa7a6d">
                <v:path arrowok="t"/>
              </v:shape>
            </v:group>
            <v:group style="position:absolute;left:1222;top:2086;width:15;height:2" coordorigin="1222,2086" coordsize="15,2">
              <v:shape style="position:absolute;left:1222;top:2086;width:15;height:2" coordorigin="1222,2086" coordsize="15,0" path="m1222,2086l1237,2086e" filled="false" stroked="true" strokeweight=".45pt" strokecolor="#fa7a6d">
                <v:path arrowok="t"/>
              </v:shape>
            </v:group>
            <v:group style="position:absolute;left:1232;top:2083;width:15;height:2" coordorigin="1232,2083" coordsize="15,2">
              <v:shape style="position:absolute;left:1232;top:2083;width:15;height:2" coordorigin="1232,2083" coordsize="15,0" path="m1232,2083l1247,2083e" filled="false" stroked="true" strokeweight=".8pt" strokecolor="#fa7a6d">
                <v:path arrowok="t"/>
              </v:shape>
            </v:group>
            <v:group style="position:absolute;left:1249;top:2053;width:2;height:38" coordorigin="1249,2053" coordsize="2,38">
              <v:shape style="position:absolute;left:1249;top:2053;width:2;height:38" coordorigin="1249,2053" coordsize="0,38" path="m1249,2091l1249,2053e" filled="false" stroked="true" strokeweight=".75pt" strokecolor="#fa7a6d">
                <v:path arrowok="t"/>
              </v:shape>
            </v:group>
            <v:group style="position:absolute;left:1252;top:2081;width:15;height:2" coordorigin="1252,2081" coordsize="15,2">
              <v:shape style="position:absolute;left:1252;top:2081;width:15;height:2" coordorigin="1252,2081" coordsize="15,0" path="m1252,2081l1267,2081e" filled="false" stroked="true" strokeweight="1.0pt" strokecolor="#fa7a6d">
                <v:path arrowok="t"/>
              </v:shape>
            </v:group>
            <v:group style="position:absolute;left:1263;top:2084;width:15;height:2" coordorigin="1263,2084" coordsize="15,2">
              <v:shape style="position:absolute;left:1263;top:2084;width:15;height:2" coordorigin="1263,2084" coordsize="15,0" path="m1263,2084l1278,2084e" filled="false" stroked="true" strokeweight=".65pt" strokecolor="#fa7a6d">
                <v:path arrowok="t"/>
              </v:shape>
            </v:group>
            <v:group style="position:absolute;left:1273;top:2080;width:15;height:2" coordorigin="1273,2080" coordsize="15,2">
              <v:shape style="position:absolute;left:1273;top:2080;width:15;height:2" coordorigin="1273,2080" coordsize="15,0" path="m1273,2080l1288,2080e" filled="false" stroked="true" strokeweight="1.05pt" strokecolor="#fa7a6d">
                <v:path arrowok="t"/>
              </v:shape>
            </v:group>
            <v:group style="position:absolute;left:1283;top:2077;width:15;height:2" coordorigin="1283,2077" coordsize="15,2">
              <v:shape style="position:absolute;left:1283;top:2077;width:15;height:2" coordorigin="1283,2077" coordsize="15,0" path="m1283,2077l1298,2077e" filled="false" stroked="true" strokeweight="1.4pt" strokecolor="#fa7a6d">
                <v:path arrowok="t"/>
              </v:shape>
            </v:group>
            <v:group style="position:absolute;left:1300;top:2053;width:2;height:38" coordorigin="1300,2053" coordsize="2,38">
              <v:shape style="position:absolute;left:1300;top:2053;width:2;height:38" coordorigin="1300,2053" coordsize="0,38" path="m1300,2091l1300,2053e" filled="false" stroked="true" strokeweight=".75pt" strokecolor="#fa7a6d">
                <v:path arrowok="t"/>
              </v:shape>
            </v:group>
            <v:group style="position:absolute;left:1311;top:2047;width:2;height:44" coordorigin="1311,2047" coordsize="2,44">
              <v:shape style="position:absolute;left:1311;top:2047;width:2;height:44" coordorigin="1311,2047" coordsize="0,44" path="m1311,2091l1311,2047e" filled="false" stroked="true" strokeweight=".75pt" strokecolor="#fa7a6d">
                <v:path arrowok="t"/>
              </v:shape>
            </v:group>
            <v:group style="position:absolute;left:1314;top:2077;width:15;height:2" coordorigin="1314,2077" coordsize="15,2">
              <v:shape style="position:absolute;left:1314;top:2077;width:15;height:2" coordorigin="1314,2077" coordsize="15,0" path="m1314,2077l1329,2077e" filled="false" stroked="true" strokeweight="1.35pt" strokecolor="#fa7a6d">
                <v:path arrowok="t"/>
              </v:shape>
            </v:group>
            <v:group style="position:absolute;left:1331;top:2051;width:2;height:40" coordorigin="1331,2051" coordsize="2,40">
              <v:shape style="position:absolute;left:1331;top:2051;width:2;height:40" coordorigin="1331,2051" coordsize="0,40" path="m1331,2091l1331,2051e" filled="false" stroked="true" strokeweight=".75pt" strokecolor="#fa7a6d">
                <v:path arrowok="t"/>
              </v:shape>
            </v:group>
            <v:group style="position:absolute;left:1335;top:2081;width:15;height:2" coordorigin="1335,2081" coordsize="15,2">
              <v:shape style="position:absolute;left:1335;top:2081;width:15;height:2" coordorigin="1335,2081" coordsize="15,0" path="m1335,2081l1350,2081e" filled="false" stroked="true" strokeweight="1.0pt" strokecolor="#fa7a6d">
                <v:path arrowok="t"/>
              </v:shape>
            </v:group>
            <v:group style="position:absolute;left:1345;top:2084;width:15;height:2" coordorigin="1345,2084" coordsize="15,2">
              <v:shape style="position:absolute;left:1345;top:2084;width:15;height:2" coordorigin="1345,2084" coordsize="15,0" path="m1345,2084l1360,2084e" filled="false" stroked="true" strokeweight=".65pt" strokecolor="#fa7a6d">
                <v:path arrowok="t"/>
              </v:shape>
            </v:group>
            <v:group style="position:absolute;left:1355;top:2087;width:15;height:2" coordorigin="1355,2087" coordsize="15,2">
              <v:shape style="position:absolute;left:1355;top:2087;width:15;height:2" coordorigin="1355,2087" coordsize="15,0" path="m1355,2087l1370,2087e" filled="false" stroked="true" strokeweight=".35pt" strokecolor="#fa7a6d">
                <v:path arrowok="t"/>
              </v:shape>
            </v:group>
            <v:group style="position:absolute;left:1365;top:2089;width:15;height:2" coordorigin="1365,2089" coordsize="15,2">
              <v:shape style="position:absolute;left:1365;top:2089;width:15;height:2" coordorigin="1365,2089" coordsize="15,0" path="m1365,2089l1380,2089e" filled="false" stroked="true" strokeweight=".2pt" strokecolor="#fa7a6d">
                <v:path arrowok="t"/>
              </v:shape>
            </v:group>
            <v:group style="position:absolute;left:1383;top:2058;width:2;height:33" coordorigin="1383,2058" coordsize="2,33">
              <v:shape style="position:absolute;left:1383;top:2058;width:2;height:33" coordorigin="1383,2058" coordsize="0,33" path="m1383,2091l1383,2058e" filled="false" stroked="true" strokeweight=".75pt" strokecolor="#fa7a6d">
                <v:path arrowok="t"/>
              </v:shape>
            </v:group>
            <v:group style="position:absolute;left:1386;top:2079;width:15;height:2" coordorigin="1386,2079" coordsize="15,2">
              <v:shape style="position:absolute;left:1386;top:2079;width:15;height:2" coordorigin="1386,2079" coordsize="15,0" path="m1386,2079l1401,2079e" filled="false" stroked="true" strokeweight="1.2pt" strokecolor="#fa7a6d">
                <v:path arrowok="t"/>
              </v:shape>
            </v:group>
            <v:group style="position:absolute;left:1403;top:2052;width:2;height:39" coordorigin="1403,2052" coordsize="2,39">
              <v:shape style="position:absolute;left:1403;top:2052;width:2;height:39" coordorigin="1403,2052" coordsize="0,39" path="m1403,2091l1403,2052e" filled="false" stroked="true" strokeweight=".75pt" strokecolor="#fa7a6d">
                <v:path arrowok="t"/>
              </v:shape>
            </v:group>
            <v:group style="position:absolute;left:1414;top:2040;width:2;height:51" coordorigin="1414,2040" coordsize="2,51">
              <v:shape style="position:absolute;left:1414;top:2040;width:2;height:51" coordorigin="1414,2040" coordsize="0,51" path="m1414,2091l1414,2040e" filled="false" stroked="true" strokeweight=".75pt" strokecolor="#fa7a6d">
                <v:path arrowok="t"/>
              </v:shape>
            </v:group>
            <v:group style="position:absolute;left:1424;top:2054;width:2;height:37" coordorigin="1424,2054" coordsize="2,37">
              <v:shape style="position:absolute;left:1424;top:2054;width:2;height:37" coordorigin="1424,2054" coordsize="0,37" path="m1424,2091l1424,2054e" filled="false" stroked="true" strokeweight=".75pt" strokecolor="#fa7a6d">
                <v:path arrowok="t"/>
              </v:shape>
            </v:group>
            <v:group style="position:absolute;left:1434;top:2034;width:2;height:57" coordorigin="1434,2034" coordsize="2,57">
              <v:shape style="position:absolute;left:1434;top:2034;width:2;height:57" coordorigin="1434,2034" coordsize="0,57" path="m1434,2091l1434,2034e" filled="false" stroked="true" strokeweight=".75pt" strokecolor="#fa7a6d">
                <v:path arrowok="t"/>
              </v:shape>
            </v:group>
            <v:group style="position:absolute;left:1437;top:2079;width:15;height:2" coordorigin="1437,2079" coordsize="15,2">
              <v:shape style="position:absolute;left:1437;top:2079;width:15;height:2" coordorigin="1437,2079" coordsize="15,0" path="m1437,2079l1452,2079e" filled="false" stroked="true" strokeweight="1.150pt" strokecolor="#fa7a6d">
                <v:path arrowok="t"/>
              </v:shape>
            </v:group>
            <v:group style="position:absolute;left:1448;top:2080;width:15;height:2" coordorigin="1448,2080" coordsize="15,2">
              <v:shape style="position:absolute;left:1448;top:2080;width:15;height:2" coordorigin="1448,2080" coordsize="15,0" path="m1448,2080l1463,2080e" filled="false" stroked="true" strokeweight="1.1pt" strokecolor="#fa7a6d">
                <v:path arrowok="t"/>
              </v:shape>
            </v:group>
            <v:group style="position:absolute;left:1458;top:2080;width:15;height:2" coordorigin="1458,2080" coordsize="15,2">
              <v:shape style="position:absolute;left:1458;top:2080;width:15;height:2" coordorigin="1458,2080" coordsize="15,0" path="m1458,2080l1473,2080e" filled="false" stroked="true" strokeweight="1.05pt" strokecolor="#fa7a6d">
                <v:path arrowok="t"/>
              </v:shape>
            </v:group>
            <v:group style="position:absolute;left:1468;top:2086;width:15;height:2" coordorigin="1468,2086" coordsize="15,2">
              <v:shape style="position:absolute;left:1468;top:2086;width:15;height:2" coordorigin="1468,2086" coordsize="15,0" path="m1468,2086l1483,2086e" filled="false" stroked="true" strokeweight=".45pt" strokecolor="#fa7a6d">
                <v:path arrowok="t"/>
              </v:shape>
            </v:group>
            <v:group style="position:absolute;left:1485;top:2055;width:2;height:36" coordorigin="1485,2055" coordsize="2,36">
              <v:shape style="position:absolute;left:1485;top:2055;width:2;height:36" coordorigin="1485,2055" coordsize="0,36" path="m1485,2091l1485,2055e" filled="false" stroked="true" strokeweight=".75pt" strokecolor="#fa7a6d">
                <v:path arrowok="t"/>
              </v:shape>
            </v:group>
            <v:group style="position:absolute;left:1489;top:2081;width:15;height:2" coordorigin="1489,2081" coordsize="15,2">
              <v:shape style="position:absolute;left:1489;top:2081;width:15;height:2" coordorigin="1489,2081" coordsize="15,0" path="m1489,2081l1504,2081e" filled="false" stroked="true" strokeweight="1.0pt" strokecolor="#fa7a6d">
                <v:path arrowok="t"/>
              </v:shape>
            </v:group>
            <v:group style="position:absolute;left:1499;top:2078;width:15;height:2" coordorigin="1499,2078" coordsize="15,2">
              <v:shape style="position:absolute;left:1499;top:2078;width:15;height:2" coordorigin="1499,2078" coordsize="15,0" path="m1499,2078l1514,2078e" filled="false" stroked="true" strokeweight="1.3pt" strokecolor="#fa7a6d">
                <v:path arrowok="t"/>
              </v:shape>
            </v:group>
            <v:group style="position:absolute;left:1516;top:2055;width:2;height:36" coordorigin="1516,2055" coordsize="2,36">
              <v:shape style="position:absolute;left:1516;top:2055;width:2;height:36" coordorigin="1516,2055" coordsize="0,36" path="m1516,2091l1516,2055e" filled="false" stroked="true" strokeweight=".75pt" strokecolor="#fa7a6d">
                <v:path arrowok="t"/>
              </v:shape>
            </v:group>
            <v:group style="position:absolute;left:1527;top:2059;width:2;height:32" coordorigin="1527,2059" coordsize="2,32">
              <v:shape style="position:absolute;left:1527;top:2059;width:2;height:32" coordorigin="1527,2059" coordsize="0,32" path="m1527,2091l1527,2059e" filled="false" stroked="true" strokeweight=".75pt" strokecolor="#fa7a6d">
                <v:path arrowok="t"/>
              </v:shape>
            </v:group>
            <v:group style="position:absolute;left:1537;top:2048;width:2;height:43" coordorigin="1537,2048" coordsize="2,43">
              <v:shape style="position:absolute;left:1537;top:2048;width:2;height:43" coordorigin="1537,2048" coordsize="0,43" path="m1537,2091l1537,2048e" filled="false" stroked="true" strokeweight=".75pt" strokecolor="#fa7a6d">
                <v:path arrowok="t"/>
              </v:shape>
            </v:group>
            <v:group style="position:absolute;left:1547;top:2053;width:2;height:38" coordorigin="1547,2053" coordsize="2,38">
              <v:shape style="position:absolute;left:1547;top:2053;width:2;height:38" coordorigin="1547,2053" coordsize="0,38" path="m1547,2091l1547,2053e" filled="false" stroked="true" strokeweight=".75pt" strokecolor="#fa7a6d">
                <v:path arrowok="t"/>
              </v:shape>
            </v:group>
            <v:group style="position:absolute;left:1557;top:2054;width:2;height:37" coordorigin="1557,2054" coordsize="2,37">
              <v:shape style="position:absolute;left:1557;top:2054;width:2;height:37" coordorigin="1557,2054" coordsize="0,37" path="m1557,2091l1557,2054e" filled="false" stroked="true" strokeweight=".75pt" strokecolor="#fa7a6d">
                <v:path arrowok="t"/>
              </v:shape>
            </v:group>
            <v:group style="position:absolute;left:1561;top:2079;width:15;height:2" coordorigin="1561,2079" coordsize="15,2">
              <v:shape style="position:absolute;left:1561;top:2079;width:15;height:2" coordorigin="1561,2079" coordsize="15,0" path="m1561,2079l1576,2079e" filled="false" stroked="true" strokeweight="1.150pt" strokecolor="#fa7a6d">
                <v:path arrowok="t"/>
              </v:shape>
            </v:group>
            <v:group style="position:absolute;left:1578;top:2049;width:2;height:42" coordorigin="1578,2049" coordsize="2,42">
              <v:shape style="position:absolute;left:1578;top:2049;width:2;height:42" coordorigin="1578,2049" coordsize="0,42" path="m1578,2091l1578,2049e" filled="false" stroked="true" strokeweight=".75pt" strokecolor="#fa7a6d">
                <v:path arrowok="t"/>
              </v:shape>
            </v:group>
            <v:group style="position:absolute;left:1588;top:2056;width:2;height:35" coordorigin="1588,2056" coordsize="2,35">
              <v:shape style="position:absolute;left:1588;top:2056;width:2;height:35" coordorigin="1588,2056" coordsize="0,35" path="m1588,2091l1588,2056e" filled="false" stroked="true" strokeweight=".75pt" strokecolor="#fa7a6d">
                <v:path arrowok="t"/>
              </v:shape>
            </v:group>
            <v:group style="position:absolute;left:1599;top:2056;width:2;height:35" coordorigin="1599,2056" coordsize="2,35">
              <v:shape style="position:absolute;left:1599;top:2056;width:2;height:35" coordorigin="1599,2056" coordsize="0,35" path="m1599,2091l1599,2056e" filled="false" stroked="true" strokeweight=".75pt" strokecolor="#fa7a6d">
                <v:path arrowok="t"/>
              </v:shape>
            </v:group>
            <v:group style="position:absolute;left:1609;top:2047;width:2;height:44" coordorigin="1609,2047" coordsize="2,44">
              <v:shape style="position:absolute;left:1609;top:2047;width:2;height:44" coordorigin="1609,2047" coordsize="0,44" path="m1609,2091l1609,2047e" filled="false" stroked="true" strokeweight=".75pt" strokecolor="#fa7a6d">
                <v:path arrowok="t"/>
              </v:shape>
            </v:group>
            <v:group style="position:absolute;left:1612;top:2076;width:15;height:2" coordorigin="1612,2076" coordsize="15,2">
              <v:shape style="position:absolute;left:1612;top:2076;width:15;height:2" coordorigin="1612,2076" coordsize="15,0" path="m1612,2076l1627,2076e" filled="false" stroked="true" strokeweight="1.5pt" strokecolor="#fa7a6d">
                <v:path arrowok="t"/>
              </v:shape>
            </v:group>
            <v:group style="position:absolute;left:1622;top:2076;width:15;height:2" coordorigin="1622,2076" coordsize="15,2">
              <v:shape style="position:absolute;left:1622;top:2076;width:15;height:2" coordorigin="1622,2076" coordsize="15,0" path="m1622,2076l1637,2076e" filled="false" stroked="true" strokeweight="1.5pt" strokecolor="#fa7a6d">
                <v:path arrowok="t"/>
              </v:shape>
            </v:group>
            <v:group style="position:absolute;left:1640;top:2057;width:2;height:34" coordorigin="1640,2057" coordsize="2,34">
              <v:shape style="position:absolute;left:1640;top:2057;width:2;height:34" coordorigin="1640,2057" coordsize="0,34" path="m1640,2091l1640,2057e" filled="false" stroked="true" strokeweight=".75pt" strokecolor="#fa7a6d">
                <v:path arrowok="t"/>
              </v:shape>
            </v:group>
            <v:group style="position:absolute;left:1643;top:2079;width:15;height:2" coordorigin="1643,2079" coordsize="15,2">
              <v:shape style="position:absolute;left:1643;top:2079;width:15;height:2" coordorigin="1643,2079" coordsize="15,0" path="m1643,2079l1658,2079e" filled="false" stroked="true" strokeweight="1.150pt" strokecolor="#fa7a6d">
                <v:path arrowok="t"/>
              </v:shape>
            </v:group>
            <v:group style="position:absolute;left:1653;top:2077;width:15;height:2" coordorigin="1653,2077" coordsize="15,2">
              <v:shape style="position:absolute;left:1653;top:2077;width:15;height:2" coordorigin="1653,2077" coordsize="15,0" path="m1653,2077l1668,2077e" filled="false" stroked="true" strokeweight="1.4pt" strokecolor="#fa7a6d">
                <v:path arrowok="t"/>
              </v:shape>
            </v:group>
            <v:group style="position:absolute;left:1670;top:2055;width:2;height:36" coordorigin="1670,2055" coordsize="2,36">
              <v:shape style="position:absolute;left:1670;top:2055;width:2;height:36" coordorigin="1670,2055" coordsize="0,36" path="m1670,2091l1670,2055e" filled="false" stroked="true" strokeweight=".75pt" strokecolor="#fa7a6d">
                <v:path arrowok="t"/>
              </v:shape>
            </v:group>
            <v:group style="position:absolute;left:1674;top:2077;width:15;height:2" coordorigin="1674,2077" coordsize="15,2">
              <v:shape style="position:absolute;left:1674;top:2077;width:15;height:2" coordorigin="1674,2077" coordsize="15,0" path="m1674,2077l1689,2077e" filled="false" stroked="true" strokeweight="1.4pt" strokecolor="#fa7a6d">
                <v:path arrowok="t"/>
              </v:shape>
            </v:group>
            <v:group style="position:absolute;left:1684;top:2077;width:15;height:2" coordorigin="1684,2077" coordsize="15,2">
              <v:shape style="position:absolute;left:1684;top:2077;width:15;height:2" coordorigin="1684,2077" coordsize="15,0" path="m1684,2077l1699,2077e" filled="false" stroked="true" strokeweight="1.35pt" strokecolor="#fa7a6d">
                <v:path arrowok="t"/>
              </v:shape>
            </v:group>
            <v:group style="position:absolute;left:1701;top:2035;width:2;height:56" coordorigin="1701,2035" coordsize="2,56">
              <v:shape style="position:absolute;left:1701;top:2035;width:2;height:56" coordorigin="1701,2035" coordsize="0,56" path="m1701,2091l1701,2035e" filled="false" stroked="true" strokeweight=".75pt" strokecolor="#fa7a6d">
                <v:path arrowok="t"/>
              </v:shape>
            </v:group>
            <v:group style="position:absolute;left:1712;top:2040;width:2;height:51" coordorigin="1712,2040" coordsize="2,51">
              <v:shape style="position:absolute;left:1712;top:2040;width:2;height:51" coordorigin="1712,2040" coordsize="0,51" path="m1712,2091l1712,2040e" filled="false" stroked="true" strokeweight=".75pt" strokecolor="#fa7a6d">
                <v:path arrowok="t"/>
              </v:shape>
            </v:group>
            <v:group style="position:absolute;left:1722;top:2035;width:2;height:56" coordorigin="1722,2035" coordsize="2,56">
              <v:shape style="position:absolute;left:1722;top:2035;width:2;height:56" coordorigin="1722,2035" coordsize="0,56" path="m1722,2091l1722,2035e" filled="false" stroked="true" strokeweight=".75pt" strokecolor="#fa7a6d">
                <v:path arrowok="t"/>
              </v:shape>
            </v:group>
            <v:group style="position:absolute;left:1732;top:2045;width:2;height:46" coordorigin="1732,2045" coordsize="2,46">
              <v:shape style="position:absolute;left:1732;top:2045;width:2;height:46" coordorigin="1732,2045" coordsize="0,46" path="m1732,2091l1732,2045e" filled="false" stroked="true" strokeweight=".75pt" strokecolor="#fa7a6d">
                <v:path arrowok="t"/>
              </v:shape>
            </v:group>
            <v:group style="position:absolute;left:1742;top:2045;width:2;height:46" coordorigin="1742,2045" coordsize="2,46">
              <v:shape style="position:absolute;left:1742;top:2045;width:2;height:46" coordorigin="1742,2045" coordsize="0,46" path="m1742,2091l1742,2045e" filled="false" stroked="true" strokeweight=".75pt" strokecolor="#fa7a6d">
                <v:path arrowok="t"/>
              </v:shape>
            </v:group>
            <v:group style="position:absolute;left:1753;top:2052;width:2;height:39" coordorigin="1753,2052" coordsize="2,39">
              <v:shape style="position:absolute;left:1753;top:2052;width:2;height:39" coordorigin="1753,2052" coordsize="0,39" path="m1753,2091l1753,2052e" filled="false" stroked="true" strokeweight=".75pt" strokecolor="#fa7a6d">
                <v:path arrowok="t"/>
              </v:shape>
            </v:group>
            <v:group style="position:absolute;left:1763;top:2056;width:2;height:35" coordorigin="1763,2056" coordsize="2,35">
              <v:shape style="position:absolute;left:1763;top:2056;width:2;height:35" coordorigin="1763,2056" coordsize="0,35" path="m1763,2091l1763,2056e" filled="false" stroked="true" strokeweight=".75pt" strokecolor="#fa7a6d">
                <v:path arrowok="t"/>
              </v:shape>
            </v:group>
            <v:group style="position:absolute;left:1766;top:2076;width:15;height:2" coordorigin="1766,2076" coordsize="15,2">
              <v:shape style="position:absolute;left:1766;top:2076;width:15;height:2" coordorigin="1766,2076" coordsize="15,0" path="m1766,2076l1781,2076e" filled="false" stroked="true" strokeweight="1.5pt" strokecolor="#fa7a6d">
                <v:path arrowok="t"/>
              </v:shape>
            </v:group>
            <v:group style="position:absolute;left:1777;top:2086;width:15;height:2" coordorigin="1777,2086" coordsize="15,2">
              <v:shape style="position:absolute;left:1777;top:2086;width:15;height:2" coordorigin="1777,2086" coordsize="15,0" path="m1777,2086l1792,2086e" filled="false" stroked="true" strokeweight=".5pt" strokecolor="#fa7a6d">
                <v:path arrowok="t"/>
              </v:shape>
            </v:group>
            <v:group style="position:absolute;left:1787;top:2087;width:15;height:2" coordorigin="1787,2087" coordsize="15,2">
              <v:shape style="position:absolute;left:1787;top:2087;width:15;height:2" coordorigin="1787,2087" coordsize="15,0" path="m1787,2087l1802,2087e" filled="false" stroked="true" strokeweight=".4pt" strokecolor="#fa7a6d">
                <v:path arrowok="t"/>
              </v:shape>
            </v:group>
            <v:group style="position:absolute;left:1804;top:2043;width:2;height:48" coordorigin="1804,2043" coordsize="2,48">
              <v:shape style="position:absolute;left:1804;top:2043;width:2;height:48" coordorigin="1804,2043" coordsize="0,48" path="m1804,2091l1804,2043e" filled="false" stroked="true" strokeweight=".75pt" strokecolor="#fa7a6d">
                <v:path arrowok="t"/>
              </v:shape>
            </v:group>
            <v:group style="position:absolute;left:1807;top:2076;width:15;height:2" coordorigin="1807,2076" coordsize="15,2">
              <v:shape style="position:absolute;left:1807;top:2076;width:15;height:2" coordorigin="1807,2076" coordsize="15,0" path="m1807,2076l1822,2076e" filled="false" stroked="true" strokeweight="1.5pt" strokecolor="#fa7a6d">
                <v:path arrowok="t"/>
              </v:shape>
            </v:group>
            <v:group style="position:absolute;left:1818;top:2077;width:15;height:2" coordorigin="1818,2077" coordsize="15,2">
              <v:shape style="position:absolute;left:1818;top:2077;width:15;height:2" coordorigin="1818,2077" coordsize="15,0" path="m1818,2077l1833,2077e" filled="false" stroked="true" strokeweight="1.35pt" strokecolor="#fa7a6d">
                <v:path arrowok="t"/>
              </v:shape>
            </v:group>
            <v:group style="position:absolute;left:1828;top:2081;width:15;height:2" coordorigin="1828,2081" coordsize="15,2">
              <v:shape style="position:absolute;left:1828;top:2081;width:15;height:2" coordorigin="1828,2081" coordsize="15,0" path="m1828,2081l1843,2081e" filled="false" stroked="true" strokeweight=".95pt" strokecolor="#fa7a6d">
                <v:path arrowok="t"/>
              </v:shape>
            </v:group>
            <v:group style="position:absolute;left:1838;top:2077;width:15;height:2" coordorigin="1838,2077" coordsize="15,2">
              <v:shape style="position:absolute;left:1838;top:2077;width:15;height:2" coordorigin="1838,2077" coordsize="15,0" path="m1838,2077l1853,2077e" filled="false" stroked="true" strokeweight="1.35pt" strokecolor="#fa7a6d">
                <v:path arrowok="t"/>
              </v:shape>
            </v:group>
            <v:group style="position:absolute;left:1848;top:2086;width:15;height:2" coordorigin="1848,2086" coordsize="15,2">
              <v:shape style="position:absolute;left:1848;top:2086;width:15;height:2" coordorigin="1848,2086" coordsize="15,0" path="m1848,2086l1863,2086e" filled="false" stroked="true" strokeweight=".45pt" strokecolor="#fa7a6d">
                <v:path arrowok="t"/>
              </v:shape>
            </v:group>
            <v:group style="position:absolute;left:1859;top:2087;width:15;height:2" coordorigin="1859,2087" coordsize="15,2">
              <v:shape style="position:absolute;left:1859;top:2087;width:15;height:2" coordorigin="1859,2087" coordsize="15,0" path="m1859,2087l1874,2087e" filled="false" stroked="true" strokeweight=".35pt" strokecolor="#fa7a6d">
                <v:path arrowok="t"/>
              </v:shape>
            </v:group>
            <v:group style="position:absolute;left:1876;top:2058;width:2;height:33" coordorigin="1876,2058" coordsize="2,33">
              <v:shape style="position:absolute;left:1876;top:2058;width:2;height:33" coordorigin="1876,2058" coordsize="0,33" path="m1876,2091l1876,2058e" filled="false" stroked="true" strokeweight=".75pt" strokecolor="#fa7a6d">
                <v:path arrowok="t"/>
              </v:shape>
            </v:group>
            <v:group style="position:absolute;left:1879;top:2086;width:15;height:2" coordorigin="1879,2086" coordsize="15,2">
              <v:shape style="position:absolute;left:1879;top:2086;width:15;height:2" coordorigin="1879,2086" coordsize="15,0" path="m1879,2086l1894,2086e" filled="false" stroked="true" strokeweight=".5pt" strokecolor="#fa7a6d">
                <v:path arrowok="t"/>
              </v:shape>
            </v:group>
            <v:group style="position:absolute;left:1890;top:2085;width:15;height:2" coordorigin="1890,2085" coordsize="15,2">
              <v:shape style="position:absolute;left:1890;top:2085;width:15;height:2" coordorigin="1890,2085" coordsize="15,0" path="m1890,2085l1905,2085e" filled="false" stroked="true" strokeweight=".6pt" strokecolor="#fa7a6d">
                <v:path arrowok="t"/>
              </v:shape>
            </v:group>
            <v:group style="position:absolute;left:1900;top:2090;width:15;height:2" coordorigin="1900,2090" coordsize="15,2">
              <v:shape style="position:absolute;left:1900;top:2090;width:15;height:2" coordorigin="1900,2090" coordsize="15,0" path="m1900,2090l1915,2090e" filled="false" stroked="true" strokeweight=".05pt" strokecolor="#fa7a6d">
                <v:path arrowok="t"/>
              </v:shape>
            </v:group>
            <v:group style="position:absolute;left:1910;top:2085;width:15;height:2" coordorigin="1910,2085" coordsize="15,2">
              <v:shape style="position:absolute;left:1910;top:2085;width:15;height:2" coordorigin="1910,2085" coordsize="15,0" path="m1910,2085l1925,2085e" filled="false" stroked="true" strokeweight=".550pt" strokecolor="#fa7a6d">
                <v:path arrowok="t"/>
              </v:shape>
            </v:group>
            <v:group style="position:absolute;left:1920;top:2080;width:15;height:2" coordorigin="1920,2080" coordsize="15,2">
              <v:shape style="position:absolute;left:1920;top:2080;width:15;height:2" coordorigin="1920,2080" coordsize="15,0" path="m1920,2080l1935,2080e" filled="false" stroked="true" strokeweight="1.1pt" strokecolor="#fa7a6d">
                <v:path arrowok="t"/>
              </v:shape>
            </v:group>
            <v:group style="position:absolute;left:1931;top:2079;width:15;height:2" coordorigin="1931,2079" coordsize="15,2">
              <v:shape style="position:absolute;left:1931;top:2079;width:15;height:2" coordorigin="1931,2079" coordsize="15,0" path="m1931,2079l1946,2079e" filled="false" stroked="true" strokeweight="1.150pt" strokecolor="#fa7a6d">
                <v:path arrowok="t"/>
              </v:shape>
            </v:group>
            <v:group style="position:absolute;left:1941;top:2087;width:15;height:2" coordorigin="1941,2087" coordsize="15,2">
              <v:shape style="position:absolute;left:1941;top:2087;width:15;height:2" coordorigin="1941,2087" coordsize="15,0" path="m1941,2087l1956,2087e" filled="false" stroked="true" strokeweight=".4pt" strokecolor="#fa7a6d">
                <v:path arrowok="t"/>
              </v:shape>
            </v:group>
            <v:group style="position:absolute;left:1951;top:2083;width:15;height:2" coordorigin="1951,2083" coordsize="15,2">
              <v:shape style="position:absolute;left:1951;top:2083;width:15;height:2" coordorigin="1951,2083" coordsize="15,0" path="m1951,2083l1966,2083e" filled="false" stroked="true" strokeweight=".75pt" strokecolor="#fa7a6d">
                <v:path arrowok="t"/>
              </v:shape>
            </v:group>
            <v:group style="position:absolute;left:1962;top:2087;width:15;height:2" coordorigin="1962,2087" coordsize="15,2">
              <v:shape style="position:absolute;left:1962;top:2087;width:15;height:2" coordorigin="1962,2087" coordsize="15,0" path="m1962,2087l1977,2087e" filled="false" stroked="true" strokeweight=".35pt" strokecolor="#fa7a6d">
                <v:path arrowok="t"/>
              </v:shape>
            </v:group>
            <v:group style="position:absolute;left:1972;top:2083;width:15;height:2" coordorigin="1972,2083" coordsize="15,2">
              <v:shape style="position:absolute;left:1972;top:2083;width:15;height:2" coordorigin="1972,2083" coordsize="15,0" path="m1972,2083l1987,2083e" filled="false" stroked="true" strokeweight=".8pt" strokecolor="#fa7a6d">
                <v:path arrowok="t"/>
              </v:shape>
            </v:group>
            <v:group style="position:absolute;left:1982;top:2086;width:15;height:2" coordorigin="1982,2086" coordsize="15,2">
              <v:shape style="position:absolute;left:1982;top:2086;width:15;height:2" coordorigin="1982,2086" coordsize="15,0" path="m1982,2086l1997,2086e" filled="false" stroked="true" strokeweight=".5pt" strokecolor="#fa7a6d">
                <v:path arrowok="t"/>
              </v:shape>
            </v:group>
            <v:group style="position:absolute;left:1992;top:2084;width:15;height:2" coordorigin="1992,2084" coordsize="15,2">
              <v:shape style="position:absolute;left:1992;top:2084;width:15;height:2" coordorigin="1992,2084" coordsize="15,0" path="m1992,2084l2007,2084e" filled="false" stroked="true" strokeweight=".65pt" strokecolor="#fa7a6d">
                <v:path arrowok="t"/>
              </v:shape>
            </v:group>
            <v:group style="position:absolute;left:2003;top:2085;width:15;height:2" coordorigin="2003,2085" coordsize="15,2">
              <v:shape style="position:absolute;left:2003;top:2085;width:15;height:2" coordorigin="2003,2085" coordsize="15,0" path="m2003,2085l2018,2085e" filled="false" stroked="true" strokeweight=".550pt" strokecolor="#fa7a6d">
                <v:path arrowok="t"/>
              </v:shape>
            </v:group>
            <v:group style="position:absolute;left:2013;top:2083;width:15;height:2" coordorigin="2013,2083" coordsize="15,2">
              <v:shape style="position:absolute;left:2013;top:2083;width:15;height:2" coordorigin="2013,2083" coordsize="15,0" path="m2013,2083l2028,2083e" filled="false" stroked="true" strokeweight=".8pt" strokecolor="#fa7a6d">
                <v:path arrowok="t"/>
              </v:shape>
            </v:group>
            <v:group style="position:absolute;left:2023;top:2086;width:15;height:2" coordorigin="2023,2086" coordsize="15,2">
              <v:shape style="position:absolute;left:2023;top:2086;width:15;height:2" coordorigin="2023,2086" coordsize="15,0" path="m2023,2086l2038,2086e" filled="false" stroked="true" strokeweight=".5pt" strokecolor="#fa7a6d">
                <v:path arrowok="t"/>
              </v:shape>
            </v:group>
            <v:group style="position:absolute;left:2033;top:2078;width:15;height:2" coordorigin="2033,2078" coordsize="15,2">
              <v:shape style="position:absolute;left:2033;top:2078;width:15;height:2" coordorigin="2033,2078" coordsize="15,0" path="m2033,2078l2048,2078e" filled="false" stroked="true" strokeweight="1.25pt" strokecolor="#fa7a6d">
                <v:path arrowok="t"/>
              </v:shape>
            </v:group>
            <v:group style="position:absolute;left:2044;top:2087;width:15;height:2" coordorigin="2044,2087" coordsize="15,2">
              <v:shape style="position:absolute;left:2044;top:2087;width:15;height:2" coordorigin="2044,2087" coordsize="15,0" path="m2044,2087l2059,2087e" filled="false" stroked="true" strokeweight=".35pt" strokecolor="#fa7a6d">
                <v:path arrowok="t"/>
              </v:shape>
            </v:group>
            <v:group style="position:absolute;left:2054;top:2089;width:15;height:2" coordorigin="2054,2089" coordsize="15,2">
              <v:shape style="position:absolute;left:2054;top:2089;width:15;height:2" coordorigin="2054,2089" coordsize="15,0" path="m2054,2089l2069,2089e" filled="false" stroked="true" strokeweight=".2pt" strokecolor="#fa7a6d">
                <v:path arrowok="t"/>
              </v:shape>
            </v:group>
            <v:group style="position:absolute;left:2064;top:2083;width:15;height:2" coordorigin="2064,2083" coordsize="15,2">
              <v:shape style="position:absolute;left:2064;top:2083;width:15;height:2" coordorigin="2064,2083" coordsize="15,0" path="m2064,2083l2079,2083e" filled="false" stroked="true" strokeweight=".75pt" strokecolor="#fa7a6d">
                <v:path arrowok="t"/>
              </v:shape>
            </v:group>
            <v:group style="position:absolute;left:2075;top:2078;width:15;height:2" coordorigin="2075,2078" coordsize="15,2">
              <v:shape style="position:absolute;left:2075;top:2078;width:15;height:2" coordorigin="2075,2078" coordsize="15,0" path="m2075,2078l2090,2078e" filled="false" stroked="true" strokeweight="1.3pt" strokecolor="#fa7a6d">
                <v:path arrowok="t"/>
              </v:shape>
            </v:group>
            <v:group style="position:absolute;left:2092;top:2058;width:2;height:33" coordorigin="2092,2058" coordsize="2,33">
              <v:shape style="position:absolute;left:2092;top:2058;width:2;height:33" coordorigin="2092,2058" coordsize="0,33" path="m2092,2091l2092,2058e" filled="false" stroked="true" strokeweight=".75pt" strokecolor="#fa7a6d">
                <v:path arrowok="t"/>
              </v:shape>
            </v:group>
            <v:group style="position:absolute;left:2102;top:2060;width:2;height:31" coordorigin="2102,2060" coordsize="2,31">
              <v:shape style="position:absolute;left:2102;top:2060;width:2;height:31" coordorigin="2102,2060" coordsize="0,31" path="m2102,2091l2102,2060e" filled="false" stroked="true" strokeweight=".75pt" strokecolor="#fa7a6d">
                <v:path arrowok="t"/>
              </v:shape>
            </v:group>
            <v:group style="position:absolute;left:2105;top:2088;width:15;height:2" coordorigin="2105,2088" coordsize="15,2">
              <v:shape style="position:absolute;left:2105;top:2088;width:15;height:2" coordorigin="2105,2088" coordsize="15,0" path="m2105,2088l2120,2088e" filled="false" stroked="true" strokeweight=".25pt" strokecolor="#fa7a6d">
                <v:path arrowok="t"/>
              </v:shape>
            </v:group>
            <v:group style="position:absolute;left:2116;top:2080;width:15;height:2" coordorigin="2116,2080" coordsize="15,2">
              <v:shape style="position:absolute;left:2116;top:2080;width:15;height:2" coordorigin="2116,2080" coordsize="15,0" path="m2116,2080l2131,2080e" filled="false" stroked="true" strokeweight="1.1pt" strokecolor="#fa7a6d">
                <v:path arrowok="t"/>
              </v:shape>
            </v:group>
            <v:group style="position:absolute;left:2126;top:2086;width:15;height:2" coordorigin="2126,2086" coordsize="15,2">
              <v:shape style="position:absolute;left:2126;top:2086;width:15;height:2" coordorigin="2126,2086" coordsize="15,0" path="m2126,2086l2141,2086e" filled="false" stroked="true" strokeweight=".45pt" strokecolor="#fa7a6d">
                <v:path arrowok="t"/>
              </v:shape>
            </v:group>
            <v:group style="position:absolute;left:2136;top:2089;width:15;height:2" coordorigin="2136,2089" coordsize="15,2">
              <v:shape style="position:absolute;left:2136;top:2089;width:15;height:2" coordorigin="2136,2089" coordsize="15,0" path="m2136,2089l2151,2089e" filled="false" stroked="true" strokeweight=".2pt" strokecolor="#fa7a6d">
                <v:path arrowok="t"/>
              </v:shape>
            </v:group>
            <v:group style="position:absolute;left:2147;top:2090;width:15;height:2" coordorigin="2147,2090" coordsize="15,2">
              <v:shape style="position:absolute;left:2147;top:2090;width:15;height:2" coordorigin="2147,2090" coordsize="15,0" path="m2147,2090l2162,2090e" filled="false" stroked="true" strokeweight=".05pt" strokecolor="#fa7a6d">
                <v:path arrowok="t"/>
              </v:shape>
            </v:group>
            <v:group style="position:absolute;left:2157;top:2080;width:15;height:2" coordorigin="2157,2080" coordsize="15,2">
              <v:shape style="position:absolute;left:2157;top:2080;width:15;height:2" coordorigin="2157,2080" coordsize="15,0" path="m2157,2080l2172,2080e" filled="false" stroked="true" strokeweight="1.1pt" strokecolor="#fa7a6d">
                <v:path arrowok="t"/>
              </v:shape>
            </v:group>
            <v:group style="position:absolute;left:2167;top:2082;width:15;height:2" coordorigin="2167,2082" coordsize="15,2">
              <v:shape style="position:absolute;left:2167;top:2082;width:15;height:2" coordorigin="2167,2082" coordsize="15,0" path="m2167,2082l2182,2082e" filled="false" stroked="true" strokeweight=".9pt" strokecolor="#fa7a6d">
                <v:path arrowok="t"/>
              </v:shape>
            </v:group>
            <v:group style="position:absolute;left:2177;top:2087;width:15;height:2" coordorigin="2177,2087" coordsize="15,2">
              <v:shape style="position:absolute;left:2177;top:2087;width:15;height:2" coordorigin="2177,2087" coordsize="15,0" path="m2177,2087l2192,2087e" filled="false" stroked="true" strokeweight=".35pt" strokecolor="#fa7a6d">
                <v:path arrowok="t"/>
              </v:shape>
            </v:group>
            <v:group style="position:absolute;left:2195;top:2059;width:2;height:32" coordorigin="2195,2059" coordsize="2,32">
              <v:shape style="position:absolute;left:2195;top:2059;width:2;height:32" coordorigin="2195,2059" coordsize="0,32" path="m2195,2091l2195,2059e" filled="false" stroked="true" strokeweight=".75pt" strokecolor="#fa7a6d">
                <v:path arrowok="t"/>
              </v:shape>
            </v:group>
            <v:group style="position:absolute;left:2198;top:2080;width:15;height:2" coordorigin="2198,2080" coordsize="15,2">
              <v:shape style="position:absolute;left:2198;top:2080;width:15;height:2" coordorigin="2198,2080" coordsize="15,0" path="m2198,2080l2213,2080e" filled="false" stroked="true" strokeweight="1.1pt" strokecolor="#fa7a6d">
                <v:path arrowok="t"/>
              </v:shape>
            </v:group>
            <v:group style="position:absolute;left:2208;top:2089;width:15;height:2" coordorigin="2208,2089" coordsize="15,2">
              <v:shape style="position:absolute;left:2208;top:2089;width:15;height:2" coordorigin="2208,2089" coordsize="15,0" path="m2208,2089l2223,2089e" filled="false" stroked="true" strokeweight=".15pt" strokecolor="#fa7a6d">
                <v:path arrowok="t"/>
              </v:shape>
            </v:group>
            <v:group style="position:absolute;left:2218;top:2085;width:15;height:2" coordorigin="2218,2085" coordsize="15,2">
              <v:shape style="position:absolute;left:2218;top:2085;width:15;height:2" coordorigin="2218,2085" coordsize="15,0" path="m2218,2085l2233,2085e" filled="false" stroked="true" strokeweight=".550pt" strokecolor="#fa7a6d">
                <v:path arrowok="t"/>
              </v:shape>
            </v:group>
            <v:group style="position:absolute;left:2229;top:2089;width:15;height:2" coordorigin="2229,2089" coordsize="15,2">
              <v:shape style="position:absolute;left:2229;top:2089;width:15;height:2" coordorigin="2229,2089" coordsize="15,0" path="m2229,2089l2244,2089e" filled="false" stroked="true" strokeweight=".15pt" strokecolor="#fa7a6d">
                <v:path arrowok="t"/>
              </v:shape>
            </v:group>
            <v:group style="position:absolute;left:2239;top:2082;width:15;height:2" coordorigin="2239,2082" coordsize="15,2">
              <v:shape style="position:absolute;left:2239;top:2082;width:15;height:2" coordorigin="2239,2082" coordsize="15,0" path="m2239,2082l2254,2082e" filled="false" stroked="true" strokeweight=".85pt" strokecolor="#fa7a6d">
                <v:path arrowok="t"/>
              </v:shape>
            </v:group>
            <v:group style="position:absolute;left:2249;top:2085;width:15;height:2" coordorigin="2249,2085" coordsize="15,2">
              <v:shape style="position:absolute;left:2249;top:2085;width:15;height:2" coordorigin="2249,2085" coordsize="15,0" path="m2249,2085l2264,2085e" filled="false" stroked="true" strokeweight=".550pt" strokecolor="#fa7a6d">
                <v:path arrowok="t"/>
              </v:shape>
            </v:group>
            <v:group style="position:absolute;left:2260;top:2089;width:15;height:2" coordorigin="2260,2089" coordsize="15,2">
              <v:shape style="position:absolute;left:2260;top:2089;width:15;height:2" coordorigin="2260,2089" coordsize="15,0" path="m2260,2089l2275,2089e" filled="false" stroked="true" strokeweight=".2pt" strokecolor="#fa7a6d">
                <v:path arrowok="t"/>
              </v:shape>
            </v:group>
            <v:group style="position:absolute;left:2270;top:2078;width:15;height:2" coordorigin="2270,2078" coordsize="15,2">
              <v:shape style="position:absolute;left:2270;top:2078;width:15;height:2" coordorigin="2270,2078" coordsize="15,0" path="m2270,2078l2285,2078e" filled="false" stroked="true" strokeweight="1.25pt" strokecolor="#fa7a6d">
                <v:path arrowok="t"/>
              </v:shape>
            </v:group>
            <v:group style="position:absolute;left:2280;top:2085;width:15;height:2" coordorigin="2280,2085" coordsize="15,2">
              <v:shape style="position:absolute;left:2280;top:2085;width:15;height:2" coordorigin="2280,2085" coordsize="15,0" path="m2280,2085l2295,2085e" filled="false" stroked="true" strokeweight=".550pt" strokecolor="#fa7a6d">
                <v:path arrowok="t"/>
              </v:shape>
            </v:group>
            <v:group style="position:absolute;left:2290;top:2083;width:15;height:2" coordorigin="2290,2083" coordsize="15,2">
              <v:shape style="position:absolute;left:2290;top:2083;width:15;height:2" coordorigin="2290,2083" coordsize="15,0" path="m2290,2083l2305,2083e" filled="false" stroked="true" strokeweight=".8pt" strokecolor="#fa7a6d">
                <v:path arrowok="t"/>
              </v:shape>
            </v:group>
            <v:group style="position:absolute;left:2301;top:2077;width:15;height:2" coordorigin="2301,2077" coordsize="15,2">
              <v:shape style="position:absolute;left:2301;top:2077;width:15;height:2" coordorigin="2301,2077" coordsize="15,0" path="m2301,2077l2316,2077e" filled="false" stroked="true" strokeweight="1.4pt" strokecolor="#fa7a6d">
                <v:path arrowok="t"/>
              </v:shape>
            </v:group>
            <v:group style="position:absolute;left:2311;top:2090;width:15;height:2" coordorigin="2311,2090" coordsize="15,2">
              <v:shape style="position:absolute;left:2311;top:2090;width:15;height:2" coordorigin="2311,2090" coordsize="15,0" path="m2311,2090l2326,2090e" filled="false" stroked="true" strokeweight=".05pt" strokecolor="#fa7a6d">
                <v:path arrowok="t"/>
              </v:shape>
            </v:group>
            <v:group style="position:absolute;left:2321;top:2085;width:15;height:2" coordorigin="2321,2085" coordsize="15,2">
              <v:shape style="position:absolute;left:2321;top:2085;width:15;height:2" coordorigin="2321,2085" coordsize="15,0" path="m2321,2085l2336,2085e" filled="false" stroked="true" strokeweight=".6pt" strokecolor="#fa7a6d">
                <v:path arrowok="t"/>
              </v:shape>
            </v:group>
            <v:group style="position:absolute;left:2332;top:2087;width:15;height:2" coordorigin="2332,2087" coordsize="15,2">
              <v:shape style="position:absolute;left:2332;top:2087;width:15;height:2" coordorigin="2332,2087" coordsize="15,0" path="m2332,2087l2347,2087e" filled="false" stroked="true" strokeweight=".4pt" strokecolor="#fa7a6d">
                <v:path arrowok="t"/>
              </v:shape>
            </v:group>
            <v:group style="position:absolute;left:2342;top:2090;width:15;height:2" coordorigin="2342,2090" coordsize="15,2">
              <v:shape style="position:absolute;left:2342;top:2090;width:15;height:2" coordorigin="2342,2090" coordsize="15,0" path="m2342,2090l2357,2090e" filled="false" stroked="true" strokeweight=".1pt" strokecolor="#fa7a6d">
                <v:path arrowok="t"/>
              </v:shape>
            </v:group>
            <v:group style="position:absolute;left:2352;top:2076;width:15;height:2" coordorigin="2352,2076" coordsize="15,2">
              <v:shape style="position:absolute;left:2352;top:2076;width:15;height:2" coordorigin="2352,2076" coordsize="15,0" path="m2352,2076l2367,2076e" filled="false" stroked="true" strokeweight="1.45pt" strokecolor="#fa7a6d">
                <v:path arrowok="t"/>
              </v:shape>
            </v:group>
            <v:group style="position:absolute;left:2362;top:2085;width:15;height:2" coordorigin="2362,2085" coordsize="15,2">
              <v:shape style="position:absolute;left:2362;top:2085;width:15;height:2" coordorigin="2362,2085" coordsize="15,0" path="m2362,2085l2377,2085e" filled="false" stroked="true" strokeweight=".550pt" strokecolor="#fa7a6d">
                <v:path arrowok="t"/>
              </v:shape>
            </v:group>
            <v:group style="position:absolute;left:2373;top:2090;width:15;height:2" coordorigin="2373,2090" coordsize="15,2">
              <v:shape style="position:absolute;left:2373;top:2090;width:15;height:2" coordorigin="2373,2090" coordsize="15,0" path="m2373,2090l2388,2090e" filled="false" stroked="true" strokeweight=".1pt" strokecolor="#fa7a6d">
                <v:path arrowok="t"/>
              </v:shape>
            </v:group>
            <v:group style="position:absolute;left:2383;top:2085;width:15;height:2" coordorigin="2383,2085" coordsize="15,2">
              <v:shape style="position:absolute;left:2383;top:2085;width:15;height:2" coordorigin="2383,2085" coordsize="15,0" path="m2383,2085l2398,2085e" filled="false" stroked="true" strokeweight=".6pt" strokecolor="#fa7a6d">
                <v:path arrowok="t"/>
              </v:shape>
            </v:group>
            <v:group style="position:absolute;left:2393;top:2089;width:15;height:2" coordorigin="2393,2089" coordsize="15,2">
              <v:shape style="position:absolute;left:2393;top:2089;width:15;height:2" coordorigin="2393,2089" coordsize="15,0" path="m2393,2089l2408,2089e" filled="false" stroked="true" strokeweight=".15pt" strokecolor="#fa7a6d">
                <v:path arrowok="t"/>
              </v:shape>
            </v:group>
            <v:group style="position:absolute;left:2403;top:2087;width:15;height:2" coordorigin="2403,2087" coordsize="15,2">
              <v:shape style="position:absolute;left:2403;top:2087;width:15;height:2" coordorigin="2403,2087" coordsize="15,0" path="m2403,2087l2418,2087e" filled="false" stroked="true" strokeweight=".4pt" strokecolor="#fa7a6d">
                <v:path arrowok="t"/>
              </v:shape>
            </v:group>
            <v:group style="position:absolute;left:2414;top:2083;width:15;height:2" coordorigin="2414,2083" coordsize="15,2">
              <v:shape style="position:absolute;left:2414;top:2083;width:15;height:2" coordorigin="2414,2083" coordsize="15,0" path="m2414,2083l2429,2083e" filled="false" stroked="true" strokeweight=".8pt" strokecolor="#fa7a6d">
                <v:path arrowok="t"/>
              </v:shape>
            </v:group>
            <v:group style="position:absolute;left:2424;top:2080;width:15;height:2" coordorigin="2424,2080" coordsize="15,2">
              <v:shape style="position:absolute;left:2424;top:2080;width:15;height:2" coordorigin="2424,2080" coordsize="15,0" path="m2424,2080l2439,2080e" filled="false" stroked="true" strokeweight="1.05pt" strokecolor="#fa7a6d">
                <v:path arrowok="t"/>
              </v:shape>
            </v:group>
            <v:group style="position:absolute;left:2434;top:2086;width:15;height:2" coordorigin="2434,2086" coordsize="15,2">
              <v:shape style="position:absolute;left:2434;top:2086;width:15;height:2" coordorigin="2434,2086" coordsize="15,0" path="m2434,2086l2449,2086e" filled="false" stroked="true" strokeweight=".5pt" strokecolor="#fa7a6d">
                <v:path arrowok="t"/>
              </v:shape>
            </v:group>
            <v:group style="position:absolute;left:2445;top:2080;width:15;height:2" coordorigin="2445,2080" coordsize="15,2">
              <v:shape style="position:absolute;left:2445;top:2080;width:15;height:2" coordorigin="2445,2080" coordsize="15,0" path="m2445,2080l2460,2080e" filled="false" stroked="true" strokeweight="1.05pt" strokecolor="#fa7a6d">
                <v:path arrowok="t"/>
              </v:shape>
            </v:group>
            <v:group style="position:absolute;left:2455;top:2086;width:15;height:2" coordorigin="2455,2086" coordsize="15,2">
              <v:shape style="position:absolute;left:2455;top:2086;width:15;height:2" coordorigin="2455,2086" coordsize="15,0" path="m2455,2086l2470,2086e" filled="false" stroked="true" strokeweight=".45pt" strokecolor="#fa7a6d">
                <v:path arrowok="t"/>
              </v:shape>
            </v:group>
            <v:group style="position:absolute;left:2472;top:2049;width:2;height:42" coordorigin="2472,2049" coordsize="2,42">
              <v:shape style="position:absolute;left:2472;top:2049;width:2;height:42" coordorigin="2472,2049" coordsize="0,42" path="m2472,2091l2472,2049e" filled="false" stroked="true" strokeweight=".75pt" strokecolor="#fa7a6d">
                <v:path arrowok="t"/>
              </v:shape>
            </v:group>
            <v:group style="position:absolute;left:2475;top:2078;width:15;height:2" coordorigin="2475,2078" coordsize="15,2">
              <v:shape style="position:absolute;left:2475;top:2078;width:15;height:2" coordorigin="2475,2078" coordsize="15,0" path="m2475,2078l2490,2078e" filled="false" stroked="true" strokeweight="1.25pt" strokecolor="#fa7a6d">
                <v:path arrowok="t"/>
              </v:shape>
            </v:group>
            <v:group style="position:absolute;left:2493;top:2054;width:2;height:37" coordorigin="2493,2054" coordsize="2,37">
              <v:shape style="position:absolute;left:2493;top:2054;width:2;height:37" coordorigin="2493,2054" coordsize="0,37" path="m2493,2091l2493,2054e" filled="false" stroked="true" strokeweight=".75pt" strokecolor="#fa7a6d">
                <v:path arrowok="t"/>
              </v:shape>
            </v:group>
            <v:group style="position:absolute;left:2503;top:2044;width:2;height:47" coordorigin="2503,2044" coordsize="2,47">
              <v:shape style="position:absolute;left:2503;top:2044;width:2;height:47" coordorigin="2503,2044" coordsize="0,47" path="m2503,2091l2503,2044e" filled="false" stroked="true" strokeweight=".75pt" strokecolor="#fa7a6d">
                <v:path arrowok="t"/>
              </v:shape>
            </v:group>
            <v:group style="position:absolute;left:2513;top:2026;width:2;height:65" coordorigin="2513,2026" coordsize="2,65">
              <v:shape style="position:absolute;left:2513;top:2026;width:2;height:65" coordorigin="2513,2026" coordsize="0,65" path="m2513,2091l2513,2026e" filled="false" stroked="true" strokeweight=".75pt" strokecolor="#fa7a6d">
                <v:path arrowok="t"/>
              </v:shape>
            </v:group>
            <v:group style="position:absolute;left:2524;top:1983;width:2;height:108" coordorigin="2524,1983" coordsize="2,108">
              <v:shape style="position:absolute;left:2524;top:1983;width:2;height:108" coordorigin="2524,1983" coordsize="0,108" path="m2524,2091l2524,1983e" filled="false" stroked="true" strokeweight=".75pt" strokecolor="#fa7a6d">
                <v:path arrowok="t"/>
              </v:shape>
            </v:group>
            <v:group style="position:absolute;left:2534;top:2020;width:2;height:71" coordorigin="2534,2020" coordsize="2,71">
              <v:shape style="position:absolute;left:2534;top:2020;width:2;height:71" coordorigin="2534,2020" coordsize="0,71" path="m2534,2091l2534,2020e" filled="false" stroked="true" strokeweight=".75pt" strokecolor="#fa7a6d">
                <v:path arrowok="t"/>
              </v:shape>
            </v:group>
            <v:group style="position:absolute;left:2544;top:2017;width:2;height:74" coordorigin="2544,2017" coordsize="2,74">
              <v:shape style="position:absolute;left:2544;top:2017;width:2;height:74" coordorigin="2544,2017" coordsize="0,74" path="m2544,2091l2544,2017e" filled="false" stroked="true" strokeweight=".75pt" strokecolor="#fa7a6d">
                <v:path arrowok="t"/>
              </v:shape>
            </v:group>
            <v:group style="position:absolute;left:2554;top:2030;width:2;height:61" coordorigin="2554,2030" coordsize="2,61">
              <v:shape style="position:absolute;left:2554;top:2030;width:2;height:61" coordorigin="2554,2030" coordsize="0,61" path="m2554,2091l2554,2030e" filled="false" stroked="true" strokeweight=".75pt" strokecolor="#fa7a6d">
                <v:path arrowok="t"/>
              </v:shape>
            </v:group>
            <v:group style="position:absolute;left:2565;top:2028;width:2;height:63" coordorigin="2565,2028" coordsize="2,63">
              <v:shape style="position:absolute;left:2565;top:2028;width:2;height:63" coordorigin="2565,2028" coordsize="0,63" path="m2565,2091l2565,2028e" filled="false" stroked="true" strokeweight=".75pt" strokecolor="#fa7a6d">
                <v:path arrowok="t"/>
              </v:shape>
            </v:group>
            <v:group style="position:absolute;left:2575;top:1991;width:2;height:100" coordorigin="2575,1991" coordsize="2,100">
              <v:shape style="position:absolute;left:2575;top:1991;width:2;height:100" coordorigin="2575,1991" coordsize="0,100" path="m2575,2091l2575,1991e" filled="false" stroked="true" strokeweight=".75pt" strokecolor="#fa7a6d">
                <v:path arrowok="t"/>
              </v:shape>
            </v:group>
            <v:group style="position:absolute;left:2585;top:1996;width:2;height:95" coordorigin="2585,1996" coordsize="2,95">
              <v:shape style="position:absolute;left:2585;top:1996;width:2;height:95" coordorigin="2585,1996" coordsize="0,95" path="m2585,2091l2585,1996e" filled="false" stroked="true" strokeweight=".75pt" strokecolor="#fa7a6d">
                <v:path arrowok="t"/>
              </v:shape>
            </v:group>
            <v:group style="position:absolute;left:2595;top:2007;width:2;height:84" coordorigin="2595,2007" coordsize="2,84">
              <v:shape style="position:absolute;left:2595;top:2007;width:2;height:84" coordorigin="2595,2007" coordsize="0,84" path="m2595,2091l2595,2007e" filled="false" stroked="true" strokeweight=".75pt" strokecolor="#fa7a6d">
                <v:path arrowok="t"/>
              </v:shape>
            </v:group>
            <v:group style="position:absolute;left:2606;top:1837;width:2;height:254" coordorigin="2606,1837" coordsize="2,254">
              <v:shape style="position:absolute;left:2606;top:1837;width:2;height:254" coordorigin="2606,1837" coordsize="0,254" path="m2606,2091l2606,1837e" filled="false" stroked="true" strokeweight=".75pt" strokecolor="#fa7a6d">
                <v:path arrowok="t"/>
              </v:shape>
            </v:group>
            <v:group style="position:absolute;left:2616;top:1958;width:2;height:133" coordorigin="2616,1958" coordsize="2,133">
              <v:shape style="position:absolute;left:2616;top:1958;width:2;height:133" coordorigin="2616,1958" coordsize="0,133" path="m2616,2091l2616,1958e" filled="false" stroked="true" strokeweight=".75pt" strokecolor="#fa7a6d">
                <v:path arrowok="t"/>
              </v:shape>
            </v:group>
            <v:group style="position:absolute;left:2626;top:1871;width:2;height:220" coordorigin="2626,1871" coordsize="2,220">
              <v:shape style="position:absolute;left:2626;top:1871;width:2;height:220" coordorigin="2626,1871" coordsize="0,220" path="m2626,2091l2626,1871e" filled="false" stroked="true" strokeweight=".75pt" strokecolor="#fa7a6d">
                <v:path arrowok="t"/>
              </v:shape>
            </v:group>
            <v:group style="position:absolute;left:2637;top:1935;width:2;height:156" coordorigin="2637,1935" coordsize="2,156">
              <v:shape style="position:absolute;left:2637;top:1935;width:2;height:156" coordorigin="2637,1935" coordsize="0,156" path="m2637,2091l2637,1935e" filled="false" stroked="true" strokeweight=".75pt" strokecolor="#fa7a6d">
                <v:path arrowok="t"/>
              </v:shape>
            </v:group>
            <v:group style="position:absolute;left:2647;top:1955;width:2;height:136" coordorigin="2647,1955" coordsize="2,136">
              <v:shape style="position:absolute;left:2647;top:1955;width:2;height:136" coordorigin="2647,1955" coordsize="0,136" path="m2647,2091l2647,1955e" filled="false" stroked="true" strokeweight=".75pt" strokecolor="#fa7a6d">
                <v:path arrowok="t"/>
              </v:shape>
            </v:group>
            <v:group style="position:absolute;left:2657;top:1930;width:2;height:161" coordorigin="2657,1930" coordsize="2,161">
              <v:shape style="position:absolute;left:2657;top:1930;width:2;height:161" coordorigin="2657,1930" coordsize="0,161" path="m2657,2091l2657,1930e" filled="false" stroked="true" strokeweight=".75pt" strokecolor="#fa7a6d">
                <v:path arrowok="t"/>
              </v:shape>
            </v:group>
            <v:group style="position:absolute;left:2667;top:1910;width:2;height:181" coordorigin="2667,1910" coordsize="2,181">
              <v:shape style="position:absolute;left:2667;top:1910;width:2;height:181" coordorigin="2667,1910" coordsize="0,181" path="m2667,2091l2667,1910e" filled="false" stroked="true" strokeweight=".75pt" strokecolor="#fa7a6d">
                <v:path arrowok="t"/>
              </v:shape>
            </v:group>
            <v:group style="position:absolute;left:2678;top:1895;width:2;height:196" coordorigin="2678,1895" coordsize="2,196">
              <v:shape style="position:absolute;left:2678;top:1895;width:2;height:196" coordorigin="2678,1895" coordsize="0,196" path="m2678,2091l2678,1895e" filled="false" stroked="true" strokeweight=".75pt" strokecolor="#fa7a6d">
                <v:path arrowok="t"/>
              </v:shape>
            </v:group>
            <v:group style="position:absolute;left:2688;top:1902;width:2;height:189" coordorigin="2688,1902" coordsize="2,189">
              <v:shape style="position:absolute;left:2688;top:1902;width:2;height:189" coordorigin="2688,1902" coordsize="0,189" path="m2688,2091l2688,1902e" filled="false" stroked="true" strokeweight=".75pt" strokecolor="#fa7a6d">
                <v:path arrowok="t"/>
              </v:shape>
            </v:group>
            <v:group style="position:absolute;left:2698;top:1863;width:2;height:228" coordorigin="2698,1863" coordsize="2,228">
              <v:shape style="position:absolute;left:2698;top:1863;width:2;height:228" coordorigin="2698,1863" coordsize="0,228" path="m2698,2091l2698,1863e" filled="false" stroked="true" strokeweight=".75pt" strokecolor="#fa7a6d">
                <v:path arrowok="t"/>
              </v:shape>
            </v:group>
            <v:group style="position:absolute;left:2709;top:1879;width:2;height:212" coordorigin="2709,1879" coordsize="2,212">
              <v:shape style="position:absolute;left:2709;top:1879;width:2;height:212" coordorigin="2709,1879" coordsize="0,212" path="m2709,2091l2709,1879e" filled="false" stroked="true" strokeweight=".75pt" strokecolor="#fa7a6d">
                <v:path arrowok="t"/>
              </v:shape>
            </v:group>
            <v:group style="position:absolute;left:2719;top:1935;width:2;height:156" coordorigin="2719,1935" coordsize="2,156">
              <v:shape style="position:absolute;left:2719;top:1935;width:2;height:156" coordorigin="2719,1935" coordsize="0,156" path="m2719,2091l2719,1935e" filled="false" stroked="true" strokeweight=".75pt" strokecolor="#fa7a6d">
                <v:path arrowok="t"/>
              </v:shape>
            </v:group>
            <v:group style="position:absolute;left:2729;top:1913;width:2;height:178" coordorigin="2729,1913" coordsize="2,178">
              <v:shape style="position:absolute;left:2729;top:1913;width:2;height:178" coordorigin="2729,1913" coordsize="0,178" path="m2729,2091l2729,1913e" filled="false" stroked="true" strokeweight=".75pt" strokecolor="#fa7a6d">
                <v:path arrowok="t"/>
              </v:shape>
            </v:group>
            <v:group style="position:absolute;left:2739;top:1887;width:2;height:204" coordorigin="2739,1887" coordsize="2,204">
              <v:shape style="position:absolute;left:2739;top:1887;width:2;height:204" coordorigin="2739,1887" coordsize="0,204" path="m2739,2091l2739,1887e" filled="false" stroked="true" strokeweight=".75pt" strokecolor="#fa7a6d">
                <v:path arrowok="t"/>
              </v:shape>
            </v:group>
            <v:group style="position:absolute;left:2750;top:1908;width:2;height:183" coordorigin="2750,1908" coordsize="2,183">
              <v:shape style="position:absolute;left:2750;top:1908;width:2;height:183" coordorigin="2750,1908" coordsize="0,183" path="m2750,2091l2750,1908e" filled="false" stroked="true" strokeweight=".75pt" strokecolor="#fa7a6d">
                <v:path arrowok="t"/>
              </v:shape>
            </v:group>
            <v:group style="position:absolute;left:2760;top:1908;width:2;height:183" coordorigin="2760,1908" coordsize="2,183">
              <v:shape style="position:absolute;left:2760;top:1908;width:2;height:183" coordorigin="2760,1908" coordsize="0,183" path="m2760,2091l2760,1908e" filled="false" stroked="true" strokeweight=".75pt" strokecolor="#fa7a6d">
                <v:path arrowok="t"/>
              </v:shape>
            </v:group>
            <v:group style="position:absolute;left:2770;top:1912;width:2;height:179" coordorigin="2770,1912" coordsize="2,179">
              <v:shape style="position:absolute;left:2770;top:1912;width:2;height:179" coordorigin="2770,1912" coordsize="0,179" path="m2770,2091l2770,1912e" filled="false" stroked="true" strokeweight=".75pt" strokecolor="#fa7a6d">
                <v:path arrowok="t"/>
              </v:shape>
            </v:group>
            <v:group style="position:absolute;left:2780;top:1888;width:2;height:203" coordorigin="2780,1888" coordsize="2,203">
              <v:shape style="position:absolute;left:2780;top:1888;width:2;height:203" coordorigin="2780,1888" coordsize="0,203" path="m2780,2091l2780,1888e" filled="false" stroked="true" strokeweight=".75pt" strokecolor="#fa7a6d">
                <v:path arrowok="t"/>
              </v:shape>
            </v:group>
            <v:group style="position:absolute;left:2791;top:1915;width:2;height:176" coordorigin="2791,1915" coordsize="2,176">
              <v:shape style="position:absolute;left:2791;top:1915;width:2;height:176" coordorigin="2791,1915" coordsize="0,176" path="m2791,2091l2791,1915e" filled="false" stroked="true" strokeweight=".75pt" strokecolor="#fa7a6d">
                <v:path arrowok="t"/>
              </v:shape>
            </v:group>
            <v:group style="position:absolute;left:2801;top:1958;width:2;height:133" coordorigin="2801,1958" coordsize="2,133">
              <v:shape style="position:absolute;left:2801;top:1958;width:2;height:133" coordorigin="2801,1958" coordsize="0,133" path="m2801,2091l2801,1958e" filled="false" stroked="true" strokeweight=".75pt" strokecolor="#fa7a6d">
                <v:path arrowok="t"/>
              </v:shape>
            </v:group>
            <v:group style="position:absolute;left:2811;top:1907;width:2;height:184" coordorigin="2811,1907" coordsize="2,184">
              <v:shape style="position:absolute;left:2811;top:1907;width:2;height:184" coordorigin="2811,1907" coordsize="0,184" path="m2811,2091l2811,1907e" filled="false" stroked="true" strokeweight=".75pt" strokecolor="#fa7a6d">
                <v:path arrowok="t"/>
              </v:shape>
            </v:group>
            <v:group style="position:absolute;left:2822;top:1900;width:2;height:191" coordorigin="2822,1900" coordsize="2,191">
              <v:shape style="position:absolute;left:2822;top:1900;width:2;height:191" coordorigin="2822,1900" coordsize="0,191" path="m2822,2091l2822,1900e" filled="false" stroked="true" strokeweight=".75pt" strokecolor="#fa7a6d">
                <v:path arrowok="t"/>
              </v:shape>
            </v:group>
            <v:group style="position:absolute;left:2832;top:1938;width:2;height:153" coordorigin="2832,1938" coordsize="2,153">
              <v:shape style="position:absolute;left:2832;top:1938;width:2;height:153" coordorigin="2832,1938" coordsize="0,153" path="m2832,2091l2832,1938e" filled="false" stroked="true" strokeweight=".75pt" strokecolor="#fa7a6d">
                <v:path arrowok="t"/>
              </v:shape>
            </v:group>
            <v:group style="position:absolute;left:2842;top:1915;width:2;height:176" coordorigin="2842,1915" coordsize="2,176">
              <v:shape style="position:absolute;left:2842;top:1915;width:2;height:176" coordorigin="2842,1915" coordsize="0,176" path="m2842,2091l2842,1915e" filled="false" stroked="true" strokeweight=".75pt" strokecolor="#fa7a6d">
                <v:path arrowok="t"/>
              </v:shape>
            </v:group>
            <v:group style="position:absolute;left:2852;top:1893;width:2;height:198" coordorigin="2852,1893" coordsize="2,198">
              <v:shape style="position:absolute;left:2852;top:1893;width:2;height:198" coordorigin="2852,1893" coordsize="0,198" path="m2852,2091l2852,1893e" filled="false" stroked="true" strokeweight=".75pt" strokecolor="#fa7a6d">
                <v:path arrowok="t"/>
              </v:shape>
            </v:group>
            <v:group style="position:absolute;left:2863;top:1883;width:2;height:208" coordorigin="2863,1883" coordsize="2,208">
              <v:shape style="position:absolute;left:2863;top:1883;width:2;height:208" coordorigin="2863,1883" coordsize="0,208" path="m2863,2091l2863,1883e" filled="false" stroked="true" strokeweight=".75pt" strokecolor="#fa7a6d">
                <v:path arrowok="t"/>
              </v:shape>
            </v:group>
            <v:group style="position:absolute;left:2873;top:1902;width:2;height:189" coordorigin="2873,1902" coordsize="2,189">
              <v:shape style="position:absolute;left:2873;top:1902;width:2;height:189" coordorigin="2873,1902" coordsize="0,189" path="m2873,2091l2873,1902e" filled="false" stroked="true" strokeweight=".75pt" strokecolor="#fa7a6d">
                <v:path arrowok="t"/>
              </v:shape>
            </v:group>
            <v:group style="position:absolute;left:2883;top:1875;width:2;height:216" coordorigin="2883,1875" coordsize="2,216">
              <v:shape style="position:absolute;left:2883;top:1875;width:2;height:216" coordorigin="2883,1875" coordsize="0,216" path="m2883,2091l2883,1875e" filled="false" stroked="true" strokeweight=".75pt" strokecolor="#fa7a6d">
                <v:path arrowok="t"/>
              </v:shape>
            </v:group>
            <v:group style="position:absolute;left:2894;top:1887;width:2;height:204" coordorigin="2894,1887" coordsize="2,204">
              <v:shape style="position:absolute;left:2894;top:1887;width:2;height:204" coordorigin="2894,1887" coordsize="0,204" path="m2894,2091l2894,1887e" filled="false" stroked="true" strokeweight=".75pt" strokecolor="#fa7a6d">
                <v:path arrowok="t"/>
              </v:shape>
            </v:group>
            <v:group style="position:absolute;left:2904;top:1897;width:2;height:194" coordorigin="2904,1897" coordsize="2,194">
              <v:shape style="position:absolute;left:2904;top:1897;width:2;height:194" coordorigin="2904,1897" coordsize="0,194" path="m2904,2091l2904,1897e" filled="false" stroked="true" strokeweight=".75pt" strokecolor="#fa7a6d">
                <v:path arrowok="t"/>
              </v:shape>
            </v:group>
            <v:group style="position:absolute;left:2914;top:1905;width:2;height:186" coordorigin="2914,1905" coordsize="2,186">
              <v:shape style="position:absolute;left:2914;top:1905;width:2;height:186" coordorigin="2914,1905" coordsize="0,186" path="m2914,2091l2914,1905e" filled="false" stroked="true" strokeweight=".75pt" strokecolor="#fa7a6d">
                <v:path arrowok="t"/>
              </v:shape>
            </v:group>
            <v:group style="position:absolute;left:2924;top:1902;width:2;height:189" coordorigin="2924,1902" coordsize="2,189">
              <v:shape style="position:absolute;left:2924;top:1902;width:2;height:189" coordorigin="2924,1902" coordsize="0,189" path="m2924,2091l2924,1902e" filled="false" stroked="true" strokeweight=".75pt" strokecolor="#fa7a6d">
                <v:path arrowok="t"/>
              </v:shape>
            </v:group>
            <v:group style="position:absolute;left:2935;top:1860;width:2;height:231" coordorigin="2935,1860" coordsize="2,231">
              <v:shape style="position:absolute;left:2935;top:1860;width:2;height:231" coordorigin="2935,1860" coordsize="0,231" path="m2935,2091l2935,1860e" filled="false" stroked="true" strokeweight=".75pt" strokecolor="#fa7a6d">
                <v:path arrowok="t"/>
              </v:shape>
            </v:group>
            <v:group style="position:absolute;left:2945;top:1881;width:2;height:210" coordorigin="2945,1881" coordsize="2,210">
              <v:shape style="position:absolute;left:2945;top:1881;width:2;height:210" coordorigin="2945,1881" coordsize="0,210" path="m2945,2091l2945,1881e" filled="false" stroked="true" strokeweight=".75pt" strokecolor="#fa7a6d">
                <v:path arrowok="t"/>
              </v:shape>
            </v:group>
            <v:group style="position:absolute;left:2955;top:1877;width:2;height:214" coordorigin="2955,1877" coordsize="2,214">
              <v:shape style="position:absolute;left:2955;top:1877;width:2;height:214" coordorigin="2955,1877" coordsize="0,214" path="m2955,2091l2955,1877e" filled="false" stroked="true" strokeweight=".75pt" strokecolor="#fa7a6d">
                <v:path arrowok="t"/>
              </v:shape>
            </v:group>
            <v:group style="position:absolute;left:2965;top:1928;width:2;height:163" coordorigin="2965,1928" coordsize="2,163">
              <v:shape style="position:absolute;left:2965;top:1928;width:2;height:163" coordorigin="2965,1928" coordsize="0,163" path="m2965,2091l2965,1928e" filled="false" stroked="true" strokeweight=".75pt" strokecolor="#fa7a6d">
                <v:path arrowok="t"/>
              </v:shape>
            </v:group>
            <v:group style="position:absolute;left:2976;top:1904;width:2;height:187" coordorigin="2976,1904" coordsize="2,187">
              <v:shape style="position:absolute;left:2976;top:1904;width:2;height:187" coordorigin="2976,1904" coordsize="0,187" path="m2976,2091l2976,1904e" filled="false" stroked="true" strokeweight=".75pt" strokecolor="#fa7a6d">
                <v:path arrowok="t"/>
              </v:shape>
            </v:group>
            <v:group style="position:absolute;left:2986;top:1932;width:2;height:159" coordorigin="2986,1932" coordsize="2,159">
              <v:shape style="position:absolute;left:2986;top:1932;width:2;height:159" coordorigin="2986,1932" coordsize="0,159" path="m2986,2091l2986,1932e" filled="false" stroked="true" strokeweight=".75pt" strokecolor="#fa7a6d">
                <v:path arrowok="t"/>
              </v:shape>
            </v:group>
            <v:group style="position:absolute;left:2996;top:1890;width:2;height:201" coordorigin="2996,1890" coordsize="2,201">
              <v:shape style="position:absolute;left:2996;top:1890;width:2;height:201" coordorigin="2996,1890" coordsize="0,201" path="m2996,2091l2996,1890e" filled="false" stroked="true" strokeweight=".75pt" strokecolor="#fa7a6d">
                <v:path arrowok="t"/>
              </v:shape>
            </v:group>
            <v:group style="position:absolute;left:3007;top:1901;width:2;height:190" coordorigin="3007,1901" coordsize="2,190">
              <v:shape style="position:absolute;left:3007;top:1901;width:2;height:190" coordorigin="3007,1901" coordsize="0,190" path="m3007,2091l3007,1901e" filled="false" stroked="true" strokeweight=".75pt" strokecolor="#fa7a6d">
                <v:path arrowok="t"/>
              </v:shape>
            </v:group>
            <v:group style="position:absolute;left:3017;top:1915;width:2;height:176" coordorigin="3017,1915" coordsize="2,176">
              <v:shape style="position:absolute;left:3017;top:1915;width:2;height:176" coordorigin="3017,1915" coordsize="0,176" path="m3017,2091l3017,1915e" filled="false" stroked="true" strokeweight=".75pt" strokecolor="#fa7a6d">
                <v:path arrowok="t"/>
              </v:shape>
            </v:group>
            <v:group style="position:absolute;left:3027;top:1924;width:2;height:167" coordorigin="3027,1924" coordsize="2,167">
              <v:shape style="position:absolute;left:3027;top:1924;width:2;height:167" coordorigin="3027,1924" coordsize="0,167" path="m3027,2091l3027,1924e" filled="false" stroked="true" strokeweight=".75pt" strokecolor="#fa7a6d">
                <v:path arrowok="t"/>
              </v:shape>
            </v:group>
            <v:group style="position:absolute;left:3037;top:1933;width:2;height:158" coordorigin="3037,1933" coordsize="2,158">
              <v:shape style="position:absolute;left:3037;top:1933;width:2;height:158" coordorigin="3037,1933" coordsize="0,158" path="m3037,2091l3037,1933e" filled="false" stroked="true" strokeweight=".75pt" strokecolor="#fa7a6d">
                <v:path arrowok="t"/>
              </v:shape>
            </v:group>
            <v:group style="position:absolute;left:3048;top:1908;width:2;height:183" coordorigin="3048,1908" coordsize="2,183">
              <v:shape style="position:absolute;left:3048;top:1908;width:2;height:183" coordorigin="3048,1908" coordsize="0,183" path="m3048,2091l3048,1908e" filled="false" stroked="true" strokeweight=".75pt" strokecolor="#fa7a6d">
                <v:path arrowok="t"/>
              </v:shape>
            </v:group>
            <v:group style="position:absolute;left:3058;top:1911;width:2;height:180" coordorigin="3058,1911" coordsize="2,180">
              <v:shape style="position:absolute;left:3058;top:1911;width:2;height:180" coordorigin="3058,1911" coordsize="0,180" path="m3058,2091l3058,1911e" filled="false" stroked="true" strokeweight=".75pt" strokecolor="#fa7a6d">
                <v:path arrowok="t"/>
              </v:shape>
            </v:group>
            <v:group style="position:absolute;left:3068;top:1892;width:2;height:199" coordorigin="3068,1892" coordsize="2,199">
              <v:shape style="position:absolute;left:3068;top:1892;width:2;height:199" coordorigin="3068,1892" coordsize="0,199" path="m3068,2091l3068,1892e" filled="false" stroked="true" strokeweight=".75pt" strokecolor="#fa7a6d">
                <v:path arrowok="t"/>
              </v:shape>
            </v:group>
            <v:group style="position:absolute;left:3079;top:1903;width:2;height:188" coordorigin="3079,1903" coordsize="2,188">
              <v:shape style="position:absolute;left:3079;top:1903;width:2;height:188" coordorigin="3079,1903" coordsize="0,188" path="m3079,2091l3079,1903e" filled="false" stroked="true" strokeweight=".75pt" strokecolor="#fa7a6d">
                <v:path arrowok="t"/>
              </v:shape>
            </v:group>
            <v:group style="position:absolute;left:3089;top:1894;width:2;height:197" coordorigin="3089,1894" coordsize="2,197">
              <v:shape style="position:absolute;left:3089;top:1894;width:2;height:197" coordorigin="3089,1894" coordsize="0,197" path="m3089,2091l3089,1894e" filled="false" stroked="true" strokeweight=".75pt" strokecolor="#fa7a6d">
                <v:path arrowok="t"/>
              </v:shape>
            </v:group>
            <v:group style="position:absolute;left:3099;top:1873;width:2;height:218" coordorigin="3099,1873" coordsize="2,218">
              <v:shape style="position:absolute;left:3099;top:1873;width:2;height:218" coordorigin="3099,1873" coordsize="0,218" path="m3099,2091l3099,1873e" filled="false" stroked="true" strokeweight=".75pt" strokecolor="#fa7a6d">
                <v:path arrowok="t"/>
              </v:shape>
            </v:group>
            <v:group style="position:absolute;left:3109;top:1883;width:2;height:208" coordorigin="3109,1883" coordsize="2,208">
              <v:shape style="position:absolute;left:3109;top:1883;width:2;height:208" coordorigin="3109,1883" coordsize="0,208" path="m3109,2091l3109,1883e" filled="false" stroked="true" strokeweight=".75pt" strokecolor="#fa7a6d">
                <v:path arrowok="t"/>
              </v:shape>
            </v:group>
            <v:group style="position:absolute;left:3120;top:1919;width:2;height:172" coordorigin="3120,1919" coordsize="2,172">
              <v:shape style="position:absolute;left:3120;top:1919;width:2;height:172" coordorigin="3120,1919" coordsize="0,172" path="m3120,2091l3120,1919e" filled="false" stroked="true" strokeweight=".75pt" strokecolor="#fa7a6d">
                <v:path arrowok="t"/>
              </v:shape>
            </v:group>
            <v:group style="position:absolute;left:3130;top:1935;width:2;height:156" coordorigin="3130,1935" coordsize="2,156">
              <v:shape style="position:absolute;left:3130;top:1935;width:2;height:156" coordorigin="3130,1935" coordsize="0,156" path="m3130,2091l3130,1935e" filled="false" stroked="true" strokeweight=".75pt" strokecolor="#fa7a6d">
                <v:path arrowok="t"/>
              </v:shape>
            </v:group>
            <v:group style="position:absolute;left:3140;top:1921;width:2;height:170" coordorigin="3140,1921" coordsize="2,170">
              <v:shape style="position:absolute;left:3140;top:1921;width:2;height:170" coordorigin="3140,1921" coordsize="0,170" path="m3140,2091l3140,1921e" filled="false" stroked="true" strokeweight=".75pt" strokecolor="#fa7a6d">
                <v:path arrowok="t"/>
              </v:shape>
            </v:group>
            <v:group style="position:absolute;left:3150;top:1877;width:2;height:214" coordorigin="3150,1877" coordsize="2,214">
              <v:shape style="position:absolute;left:3150;top:1877;width:2;height:214" coordorigin="3150,1877" coordsize="0,214" path="m3150,2091l3150,1877e" filled="false" stroked="true" strokeweight=".75pt" strokecolor="#fa7a6d">
                <v:path arrowok="t"/>
              </v:shape>
            </v:group>
            <v:group style="position:absolute;left:3161;top:1909;width:2;height:182" coordorigin="3161,1909" coordsize="2,182">
              <v:shape style="position:absolute;left:3161;top:1909;width:2;height:182" coordorigin="3161,1909" coordsize="0,182" path="m3161,2091l3161,1909e" filled="false" stroked="true" strokeweight=".75pt" strokecolor="#fa7a6d">
                <v:path arrowok="t"/>
              </v:shape>
            </v:group>
            <v:group style="position:absolute;left:3171;top:1913;width:2;height:178" coordorigin="3171,1913" coordsize="2,178">
              <v:shape style="position:absolute;left:3171;top:1913;width:2;height:178" coordorigin="3171,1913" coordsize="0,178" path="m3171,2091l3171,1913e" filled="false" stroked="true" strokeweight=".75pt" strokecolor="#fa7a6d">
                <v:path arrowok="t"/>
              </v:shape>
            </v:group>
            <v:group style="position:absolute;left:3181;top:1924;width:2;height:167" coordorigin="3181,1924" coordsize="2,167">
              <v:shape style="position:absolute;left:3181;top:1924;width:2;height:167" coordorigin="3181,1924" coordsize="0,167" path="m3181,2091l3181,1924e" filled="false" stroked="true" strokeweight=".75pt" strokecolor="#fa7a6d">
                <v:path arrowok="t"/>
              </v:shape>
            </v:group>
            <v:group style="position:absolute;left:3192;top:1917;width:2;height:174" coordorigin="3192,1917" coordsize="2,174">
              <v:shape style="position:absolute;left:3192;top:1917;width:2;height:174" coordorigin="3192,1917" coordsize="0,174" path="m3192,2091l3192,1917e" filled="false" stroked="true" strokeweight=".75pt" strokecolor="#fa7a6d">
                <v:path arrowok="t"/>
              </v:shape>
            </v:group>
            <v:group style="position:absolute;left:3202;top:1926;width:2;height:165" coordorigin="3202,1926" coordsize="2,165">
              <v:shape style="position:absolute;left:3202;top:1926;width:2;height:165" coordorigin="3202,1926" coordsize="0,165" path="m3202,2091l3202,1926e" filled="false" stroked="true" strokeweight=".75pt" strokecolor="#fa7a6d">
                <v:path arrowok="t"/>
              </v:shape>
            </v:group>
            <v:group style="position:absolute;left:3212;top:1923;width:2;height:168" coordorigin="3212,1923" coordsize="2,168">
              <v:shape style="position:absolute;left:3212;top:1923;width:2;height:168" coordorigin="3212,1923" coordsize="0,168" path="m3212,2091l3212,1923e" filled="false" stroked="true" strokeweight=".75pt" strokecolor="#fa7a6d">
                <v:path arrowok="t"/>
              </v:shape>
            </v:group>
            <v:group style="position:absolute;left:3222;top:1906;width:2;height:185" coordorigin="3222,1906" coordsize="2,185">
              <v:shape style="position:absolute;left:3222;top:1906;width:2;height:185" coordorigin="3222,1906" coordsize="0,185" path="m3222,2091l3222,1906e" filled="false" stroked="true" strokeweight=".75pt" strokecolor="#fa7a6d">
                <v:path arrowok="t"/>
              </v:shape>
            </v:group>
            <v:group style="position:absolute;left:3233;top:1928;width:2;height:163" coordorigin="3233,1928" coordsize="2,163">
              <v:shape style="position:absolute;left:3233;top:1928;width:2;height:163" coordorigin="3233,1928" coordsize="0,163" path="m3233,2091l3233,1928e" filled="false" stroked="true" strokeweight=".75pt" strokecolor="#fa7a6d">
                <v:path arrowok="t"/>
              </v:shape>
            </v:group>
            <v:group style="position:absolute;left:3243;top:1912;width:2;height:179" coordorigin="3243,1912" coordsize="2,179">
              <v:shape style="position:absolute;left:3243;top:1912;width:2;height:179" coordorigin="3243,1912" coordsize="0,179" path="m3243,2091l3243,1912e" filled="false" stroked="true" strokeweight=".75pt" strokecolor="#fa7a6d">
                <v:path arrowok="t"/>
              </v:shape>
            </v:group>
            <v:group style="position:absolute;left:3253;top:1912;width:2;height:179" coordorigin="3253,1912" coordsize="2,179">
              <v:shape style="position:absolute;left:3253;top:1912;width:2;height:179" coordorigin="3253,1912" coordsize="0,179" path="m3253,2091l3253,1912e" filled="false" stroked="true" strokeweight=".75pt" strokecolor="#fa7a6d">
                <v:path arrowok="t"/>
              </v:shape>
            </v:group>
            <v:group style="position:absolute;left:3264;top:1907;width:2;height:184" coordorigin="3264,1907" coordsize="2,184">
              <v:shape style="position:absolute;left:3264;top:1907;width:2;height:184" coordorigin="3264,1907" coordsize="0,184" path="m3264,2091l3264,1907e" filled="false" stroked="true" strokeweight=".75pt" strokecolor="#fa7a6d">
                <v:path arrowok="t"/>
              </v:shape>
            </v:group>
            <v:group style="position:absolute;left:3274;top:1922;width:2;height:169" coordorigin="3274,1922" coordsize="2,169">
              <v:shape style="position:absolute;left:3274;top:1922;width:2;height:169" coordorigin="3274,1922" coordsize="0,169" path="m3274,2091l3274,1922e" filled="false" stroked="true" strokeweight=".75pt" strokecolor="#fa7a6d">
                <v:path arrowok="t"/>
              </v:shape>
            </v:group>
            <v:group style="position:absolute;left:3284;top:1931;width:2;height:160" coordorigin="3284,1931" coordsize="2,160">
              <v:shape style="position:absolute;left:3284;top:1931;width:2;height:160" coordorigin="3284,1931" coordsize="0,160" path="m3284,2091l3284,1931e" filled="false" stroked="true" strokeweight=".75pt" strokecolor="#fa7a6d">
                <v:path arrowok="t"/>
              </v:shape>
            </v:group>
            <v:group style="position:absolute;left:3294;top:1909;width:2;height:182" coordorigin="3294,1909" coordsize="2,182">
              <v:shape style="position:absolute;left:3294;top:1909;width:2;height:182" coordorigin="3294,1909" coordsize="0,182" path="m3294,2091l3294,1909e" filled="false" stroked="true" strokeweight=".75pt" strokecolor="#fa7a6d">
                <v:path arrowok="t"/>
              </v:shape>
            </v:group>
            <v:group style="position:absolute;left:3305;top:1919;width:2;height:172" coordorigin="3305,1919" coordsize="2,172">
              <v:shape style="position:absolute;left:3305;top:1919;width:2;height:172" coordorigin="3305,1919" coordsize="0,172" path="m3305,2091l3305,1919e" filled="false" stroked="true" strokeweight=".75pt" strokecolor="#fa7a6d">
                <v:path arrowok="t"/>
              </v:shape>
            </v:group>
            <v:group style="position:absolute;left:3315;top:1886;width:2;height:205" coordorigin="3315,1886" coordsize="2,205">
              <v:shape style="position:absolute;left:3315;top:1886;width:2;height:205" coordorigin="3315,1886" coordsize="0,205" path="m3315,2091l3315,1886e" filled="false" stroked="true" strokeweight=".75pt" strokecolor="#fa7a6d">
                <v:path arrowok="t"/>
              </v:shape>
            </v:group>
            <v:group style="position:absolute;left:3325;top:1932;width:2;height:159" coordorigin="3325,1932" coordsize="2,159">
              <v:shape style="position:absolute;left:3325;top:1932;width:2;height:159" coordorigin="3325,1932" coordsize="0,159" path="m3325,2091l3325,1932e" filled="false" stroked="true" strokeweight=".75pt" strokecolor="#fa7a6d">
                <v:path arrowok="t"/>
              </v:shape>
            </v:group>
            <v:group style="position:absolute;left:3335;top:1910;width:2;height:181" coordorigin="3335,1910" coordsize="2,181">
              <v:shape style="position:absolute;left:3335;top:1910;width:2;height:181" coordorigin="3335,1910" coordsize="0,181" path="m3335,2091l3335,1910e" filled="false" stroked="true" strokeweight=".75pt" strokecolor="#fa7a6d">
                <v:path arrowok="t"/>
              </v:shape>
            </v:group>
            <v:group style="position:absolute;left:3346;top:1904;width:2;height:187" coordorigin="3346,1904" coordsize="2,187">
              <v:shape style="position:absolute;left:3346;top:1904;width:2;height:187" coordorigin="3346,1904" coordsize="0,187" path="m3346,2091l3346,1904e" filled="false" stroked="true" strokeweight=".75pt" strokecolor="#fa7a6d">
                <v:path arrowok="t"/>
              </v:shape>
            </v:group>
            <v:group style="position:absolute;left:3356;top:1911;width:2;height:180" coordorigin="3356,1911" coordsize="2,180">
              <v:shape style="position:absolute;left:3356;top:1911;width:2;height:180" coordorigin="3356,1911" coordsize="0,180" path="m3356,2091l3356,1911e" filled="false" stroked="true" strokeweight=".75pt" strokecolor="#fa7a6d">
                <v:path arrowok="t"/>
              </v:shape>
            </v:group>
            <v:group style="position:absolute;left:3366;top:1910;width:2;height:181" coordorigin="3366,1910" coordsize="2,181">
              <v:shape style="position:absolute;left:3366;top:1910;width:2;height:181" coordorigin="3366,1910" coordsize="0,181" path="m3366,2091l3366,1910e" filled="false" stroked="true" strokeweight=".75pt" strokecolor="#fa7a6d">
                <v:path arrowok="t"/>
              </v:shape>
            </v:group>
            <v:group style="position:absolute;left:3377;top:1941;width:2;height:150" coordorigin="3377,1941" coordsize="2,150">
              <v:shape style="position:absolute;left:3377;top:1941;width:2;height:150" coordorigin="3377,1941" coordsize="0,150" path="m3377,2091l3377,1941e" filled="false" stroked="true" strokeweight=".75pt" strokecolor="#fa7a6d">
                <v:path arrowok="t"/>
              </v:shape>
            </v:group>
            <v:group style="position:absolute;left:3387;top:1927;width:2;height:164" coordorigin="3387,1927" coordsize="2,164">
              <v:shape style="position:absolute;left:3387;top:1927;width:2;height:164" coordorigin="3387,1927" coordsize="0,164" path="m3387,2091l3387,1927e" filled="false" stroked="true" strokeweight=".75pt" strokecolor="#fa7a6d">
                <v:path arrowok="t"/>
              </v:shape>
            </v:group>
            <v:group style="position:absolute;left:3397;top:1933;width:2;height:158" coordorigin="3397,1933" coordsize="2,158">
              <v:shape style="position:absolute;left:3397;top:1933;width:2;height:158" coordorigin="3397,1933" coordsize="0,158" path="m3397,2091l3397,1933e" filled="false" stroked="true" strokeweight=".75pt" strokecolor="#fa7a6d">
                <v:path arrowok="t"/>
              </v:shape>
            </v:group>
            <v:group style="position:absolute;left:3407;top:1931;width:2;height:160" coordorigin="3407,1931" coordsize="2,160">
              <v:shape style="position:absolute;left:3407;top:1931;width:2;height:160" coordorigin="3407,1931" coordsize="0,160" path="m3407,2091l3407,1931e" filled="false" stroked="true" strokeweight=".75pt" strokecolor="#fa7a6d">
                <v:path arrowok="t"/>
              </v:shape>
            </v:group>
            <v:group style="position:absolute;left:3418;top:1899;width:2;height:192" coordorigin="3418,1899" coordsize="2,192">
              <v:shape style="position:absolute;left:3418;top:1899;width:2;height:192" coordorigin="3418,1899" coordsize="0,192" path="m3418,2091l3418,1899e" filled="false" stroked="true" strokeweight=".75pt" strokecolor="#fa7a6d">
                <v:path arrowok="t"/>
              </v:shape>
            </v:group>
            <v:group style="position:absolute;left:3428;top:1914;width:2;height:177" coordorigin="3428,1914" coordsize="2,177">
              <v:shape style="position:absolute;left:3428;top:1914;width:2;height:177" coordorigin="3428,1914" coordsize="0,177" path="m3428,2091l3428,1914e" filled="false" stroked="true" strokeweight=".75pt" strokecolor="#fa7a6d">
                <v:path arrowok="t"/>
              </v:shape>
            </v:group>
            <v:group style="position:absolute;left:3438;top:1910;width:2;height:181" coordorigin="3438,1910" coordsize="2,181">
              <v:shape style="position:absolute;left:3438;top:1910;width:2;height:181" coordorigin="3438,1910" coordsize="0,181" path="m3438,2091l3438,1910e" filled="false" stroked="true" strokeweight=".75pt" strokecolor="#fa7a6d">
                <v:path arrowok="t"/>
              </v:shape>
            </v:group>
            <v:group style="position:absolute;left:3449;top:1902;width:2;height:189" coordorigin="3449,1902" coordsize="2,189">
              <v:shape style="position:absolute;left:3449;top:1902;width:2;height:189" coordorigin="3449,1902" coordsize="0,189" path="m3449,2091l3449,1902e" filled="false" stroked="true" strokeweight=".75pt" strokecolor="#fa7a6d">
                <v:path arrowok="t"/>
              </v:shape>
            </v:group>
            <v:group style="position:absolute;left:3459;top:1912;width:2;height:179" coordorigin="3459,1912" coordsize="2,179">
              <v:shape style="position:absolute;left:3459;top:1912;width:2;height:179" coordorigin="3459,1912" coordsize="0,179" path="m3459,2091l3459,1912e" filled="false" stroked="true" strokeweight=".75pt" strokecolor="#fa7a6d">
                <v:path arrowok="t"/>
              </v:shape>
            </v:group>
            <v:group style="position:absolute;left:3469;top:1926;width:2;height:165" coordorigin="3469,1926" coordsize="2,165">
              <v:shape style="position:absolute;left:3469;top:1926;width:2;height:165" coordorigin="3469,1926" coordsize="0,165" path="m3469,2091l3469,1926e" filled="false" stroked="true" strokeweight=".75pt" strokecolor="#fa7a6d">
                <v:path arrowok="t"/>
              </v:shape>
            </v:group>
            <v:group style="position:absolute;left:3479;top:1935;width:2;height:156" coordorigin="3479,1935" coordsize="2,156">
              <v:shape style="position:absolute;left:3479;top:1935;width:2;height:156" coordorigin="3479,1935" coordsize="0,156" path="m3479,2091l3479,1935e" filled="false" stroked="true" strokeweight=".75pt" strokecolor="#fa7a6d">
                <v:path arrowok="t"/>
              </v:shape>
            </v:group>
            <v:group style="position:absolute;left:3490;top:1883;width:2;height:208" coordorigin="3490,1883" coordsize="2,208">
              <v:shape style="position:absolute;left:3490;top:1883;width:2;height:208" coordorigin="3490,1883" coordsize="0,208" path="m3490,2091l3490,1883e" filled="false" stroked="true" strokeweight=".75pt" strokecolor="#fa7a6d">
                <v:path arrowok="t"/>
              </v:shape>
            </v:group>
            <v:group style="position:absolute;left:3500;top:1923;width:2;height:168" coordorigin="3500,1923" coordsize="2,168">
              <v:shape style="position:absolute;left:3500;top:1923;width:2;height:168" coordorigin="3500,1923" coordsize="0,168" path="m3500,2091l3500,1923e" filled="false" stroked="true" strokeweight=".75pt" strokecolor="#fa7a6d">
                <v:path arrowok="t"/>
              </v:shape>
            </v:group>
            <v:group style="position:absolute;left:3510;top:1916;width:2;height:175" coordorigin="3510,1916" coordsize="2,175">
              <v:shape style="position:absolute;left:3510;top:1916;width:2;height:175" coordorigin="3510,1916" coordsize="0,175" path="m3510,2091l3510,1916e" filled="false" stroked="true" strokeweight=".75pt" strokecolor="#fa7a6d">
                <v:path arrowok="t"/>
              </v:shape>
            </v:group>
            <v:group style="position:absolute;left:3520;top:1984;width:2;height:107" coordorigin="3520,1984" coordsize="2,107">
              <v:shape style="position:absolute;left:3520;top:1984;width:2;height:107" coordorigin="3520,1984" coordsize="0,107" path="m3520,2091l3520,1984e" filled="false" stroked="true" strokeweight=".75pt" strokecolor="#fa7a6d">
                <v:path arrowok="t"/>
              </v:shape>
            </v:group>
            <v:group style="position:absolute;left:3531;top:1926;width:2;height:165" coordorigin="3531,1926" coordsize="2,165">
              <v:shape style="position:absolute;left:3531;top:1926;width:2;height:165" coordorigin="3531,1926" coordsize="0,165" path="m3531,2091l3531,1926e" filled="false" stroked="true" strokeweight=".75pt" strokecolor="#fa7a6d">
                <v:path arrowok="t"/>
              </v:shape>
            </v:group>
            <v:group style="position:absolute;left:3541;top:1922;width:2;height:169" coordorigin="3541,1922" coordsize="2,169">
              <v:shape style="position:absolute;left:3541;top:1922;width:2;height:169" coordorigin="3541,1922" coordsize="0,169" path="m3541,2091l3541,1922e" filled="false" stroked="true" strokeweight=".75pt" strokecolor="#fa7a6d">
                <v:path arrowok="t"/>
              </v:shape>
            </v:group>
            <v:group style="position:absolute;left:3551;top:1940;width:2;height:151" coordorigin="3551,1940" coordsize="2,151">
              <v:shape style="position:absolute;left:3551;top:1940;width:2;height:151" coordorigin="3551,1940" coordsize="0,151" path="m3551,2091l3551,1940e" filled="false" stroked="true" strokeweight=".75pt" strokecolor="#fa7a6d">
                <v:path arrowok="t"/>
              </v:shape>
            </v:group>
            <v:group style="position:absolute;left:3562;top:1953;width:2;height:138" coordorigin="3562,1953" coordsize="2,138">
              <v:shape style="position:absolute;left:3562;top:1953;width:2;height:138" coordorigin="3562,1953" coordsize="0,138" path="m3562,2091l3562,1953e" filled="false" stroked="true" strokeweight=".75pt" strokecolor="#fa7a6d">
                <v:path arrowok="t"/>
              </v:shape>
            </v:group>
            <v:group style="position:absolute;left:3572;top:1939;width:2;height:152" coordorigin="3572,1939" coordsize="2,152">
              <v:shape style="position:absolute;left:3572;top:1939;width:2;height:152" coordorigin="3572,1939" coordsize="0,152" path="m3572,2091l3572,1939e" filled="false" stroked="true" strokeweight=".75pt" strokecolor="#fa7a6d">
                <v:path arrowok="t"/>
              </v:shape>
            </v:group>
            <v:group style="position:absolute;left:3582;top:1960;width:2;height:131" coordorigin="3582,1960" coordsize="2,131">
              <v:shape style="position:absolute;left:3582;top:1960;width:2;height:131" coordorigin="3582,1960" coordsize="0,131" path="m3582,2091l3582,1960e" filled="false" stroked="true" strokeweight=".75pt" strokecolor="#fa7a6d">
                <v:path arrowok="t"/>
              </v:shape>
            </v:group>
            <v:group style="position:absolute;left:3592;top:1922;width:2;height:169" coordorigin="3592,1922" coordsize="2,169">
              <v:shape style="position:absolute;left:3592;top:1922;width:2;height:169" coordorigin="3592,1922" coordsize="0,169" path="m3592,2091l3592,1922e" filled="false" stroked="true" strokeweight=".75pt" strokecolor="#fa7a6d">
                <v:path arrowok="t"/>
              </v:shape>
            </v:group>
            <v:group style="position:absolute;left:3603;top:1923;width:2;height:168" coordorigin="3603,1923" coordsize="2,168">
              <v:shape style="position:absolute;left:3603;top:1923;width:2;height:168" coordorigin="3603,1923" coordsize="0,168" path="m3603,2091l3603,1923e" filled="false" stroked="true" strokeweight=".75pt" strokecolor="#fa7a6d">
                <v:path arrowok="t"/>
              </v:shape>
            </v:group>
            <v:group style="position:absolute;left:3613;top:1966;width:2;height:125" coordorigin="3613,1966" coordsize="2,125">
              <v:shape style="position:absolute;left:3613;top:1966;width:2;height:125" coordorigin="3613,1966" coordsize="0,125" path="m3613,2091l3613,1966e" filled="false" stroked="true" strokeweight=".75pt" strokecolor="#fa7a6d">
                <v:path arrowok="t"/>
              </v:shape>
            </v:group>
            <v:group style="position:absolute;left:3623;top:1955;width:2;height:136" coordorigin="3623,1955" coordsize="2,136">
              <v:shape style="position:absolute;left:3623;top:1955;width:2;height:136" coordorigin="3623,1955" coordsize="0,136" path="m3623,2091l3623,1955e" filled="false" stroked="true" strokeweight=".75pt" strokecolor="#fa7a6d">
                <v:path arrowok="t"/>
              </v:shape>
            </v:group>
            <v:group style="position:absolute;left:3634;top:1931;width:2;height:160" coordorigin="3634,1931" coordsize="2,160">
              <v:shape style="position:absolute;left:3634;top:1931;width:2;height:160" coordorigin="3634,1931" coordsize="0,160" path="m3634,2091l3634,1931e" filled="false" stroked="true" strokeweight=".75pt" strokecolor="#fa7a6d">
                <v:path arrowok="t"/>
              </v:shape>
            </v:group>
            <v:group style="position:absolute;left:3644;top:1926;width:2;height:165" coordorigin="3644,1926" coordsize="2,165">
              <v:shape style="position:absolute;left:3644;top:1926;width:2;height:165" coordorigin="3644,1926" coordsize="0,165" path="m3644,2091l3644,1926e" filled="false" stroked="true" strokeweight=".75pt" strokecolor="#fa7a6d">
                <v:path arrowok="t"/>
              </v:shape>
            </v:group>
            <v:group style="position:absolute;left:3654;top:1934;width:2;height:157" coordorigin="3654,1934" coordsize="2,157">
              <v:shape style="position:absolute;left:3654;top:1934;width:2;height:157" coordorigin="3654,1934" coordsize="0,157" path="m3654,2091l3654,1934e" filled="false" stroked="true" strokeweight=".75pt" strokecolor="#fa7a6d">
                <v:path arrowok="t"/>
              </v:shape>
            </v:group>
            <v:group style="position:absolute;left:3664;top:1921;width:2;height:170" coordorigin="3664,1921" coordsize="2,170">
              <v:shape style="position:absolute;left:3664;top:1921;width:2;height:170" coordorigin="3664,1921" coordsize="0,170" path="m3664,2091l3664,1921e" filled="false" stroked="true" strokeweight=".75pt" strokecolor="#fa7a6d">
                <v:path arrowok="t"/>
              </v:shape>
            </v:group>
            <v:group style="position:absolute;left:3675;top:1953;width:2;height:138" coordorigin="3675,1953" coordsize="2,138">
              <v:shape style="position:absolute;left:3675;top:1953;width:2;height:138" coordorigin="3675,1953" coordsize="0,138" path="m3675,2091l3675,1953e" filled="false" stroked="true" strokeweight=".75pt" strokecolor="#fa7a6d">
                <v:path arrowok="t"/>
              </v:shape>
            </v:group>
            <v:group style="position:absolute;left:3685;top:1936;width:2;height:155" coordorigin="3685,1936" coordsize="2,155">
              <v:shape style="position:absolute;left:3685;top:1936;width:2;height:155" coordorigin="3685,1936" coordsize="0,155" path="m3685,2091l3685,1936e" filled="false" stroked="true" strokeweight=".75pt" strokecolor="#fa7a6d">
                <v:path arrowok="t"/>
              </v:shape>
            </v:group>
            <v:group style="position:absolute;left:3695;top:1933;width:2;height:158" coordorigin="3695,1933" coordsize="2,158">
              <v:shape style="position:absolute;left:3695;top:1933;width:2;height:158" coordorigin="3695,1933" coordsize="0,158" path="m3695,2091l3695,1933e" filled="false" stroked="true" strokeweight=".75pt" strokecolor="#fa7a6d">
                <v:path arrowok="t"/>
              </v:shape>
            </v:group>
            <v:group style="position:absolute;left:3705;top:1920;width:2;height:171" coordorigin="3705,1920" coordsize="2,171">
              <v:shape style="position:absolute;left:3705;top:1920;width:2;height:171" coordorigin="3705,1920" coordsize="0,171" path="m3705,2091l3705,1920e" filled="false" stroked="true" strokeweight=".75pt" strokecolor="#fa7a6d">
                <v:path arrowok="t"/>
              </v:shape>
            </v:group>
            <v:group style="position:absolute;left:3716;top:1920;width:2;height:171" coordorigin="3716,1920" coordsize="2,171">
              <v:shape style="position:absolute;left:3716;top:1920;width:2;height:171" coordorigin="3716,1920" coordsize="0,171" path="m3716,2091l3716,1920e" filled="false" stroked="true" strokeweight=".75pt" strokecolor="#fa7a6d">
                <v:path arrowok="t"/>
              </v:shape>
            </v:group>
            <v:group style="position:absolute;left:3726;top:1962;width:2;height:129" coordorigin="3726,1962" coordsize="2,129">
              <v:shape style="position:absolute;left:3726;top:1962;width:2;height:129" coordorigin="3726,1962" coordsize="0,129" path="m3726,2091l3726,1962e" filled="false" stroked="true" strokeweight=".75pt" strokecolor="#fa7a6d">
                <v:path arrowok="t"/>
              </v:shape>
            </v:group>
            <v:group style="position:absolute;left:3736;top:1946;width:2;height:145" coordorigin="3736,1946" coordsize="2,145">
              <v:shape style="position:absolute;left:3736;top:1946;width:2;height:145" coordorigin="3736,1946" coordsize="0,145" path="m3736,2091l3736,1946e" filled="false" stroked="true" strokeweight=".75pt" strokecolor="#fa7a6d">
                <v:path arrowok="t"/>
              </v:shape>
            </v:group>
            <v:group style="position:absolute;left:3747;top:1931;width:2;height:160" coordorigin="3747,1931" coordsize="2,160">
              <v:shape style="position:absolute;left:3747;top:1931;width:2;height:160" coordorigin="3747,1931" coordsize="0,160" path="m3747,2091l3747,1931e" filled="false" stroked="true" strokeweight=".75pt" strokecolor="#fa7a6d">
                <v:path arrowok="t"/>
              </v:shape>
            </v:group>
            <v:group style="position:absolute;left:3757;top:1940;width:2;height:151" coordorigin="3757,1940" coordsize="2,151">
              <v:shape style="position:absolute;left:3757;top:1940;width:2;height:151" coordorigin="3757,1940" coordsize="0,151" path="m3757,2091l3757,1940e" filled="false" stroked="true" strokeweight=".75pt" strokecolor="#fa7a6d">
                <v:path arrowok="t"/>
              </v:shape>
            </v:group>
            <v:group style="position:absolute;left:3767;top:1966;width:2;height:125" coordorigin="3767,1966" coordsize="2,125">
              <v:shape style="position:absolute;left:3767;top:1966;width:2;height:125" coordorigin="3767,1966" coordsize="0,125" path="m3767,2091l3767,1966e" filled="false" stroked="true" strokeweight=".75pt" strokecolor="#fa7a6d">
                <v:path arrowok="t"/>
              </v:shape>
            </v:group>
            <v:group style="position:absolute;left:3777;top:1941;width:2;height:150" coordorigin="3777,1941" coordsize="2,150">
              <v:shape style="position:absolute;left:3777;top:1941;width:2;height:150" coordorigin="3777,1941" coordsize="0,150" path="m3777,2091l3777,1941e" filled="false" stroked="true" strokeweight=".75pt" strokecolor="#fa7a6d">
                <v:path arrowok="t"/>
              </v:shape>
            </v:group>
            <v:group style="position:absolute;left:3788;top:1940;width:2;height:151" coordorigin="3788,1940" coordsize="2,151">
              <v:shape style="position:absolute;left:3788;top:1940;width:2;height:151" coordorigin="3788,1940" coordsize="0,151" path="m3788,2091l3788,1940e" filled="false" stroked="true" strokeweight=".75pt" strokecolor="#fa7a6d">
                <v:path arrowok="t"/>
              </v:shape>
            </v:group>
            <v:group style="position:absolute;left:3798;top:1916;width:2;height:175" coordorigin="3798,1916" coordsize="2,175">
              <v:shape style="position:absolute;left:3798;top:1916;width:2;height:175" coordorigin="3798,1916" coordsize="0,175" path="m3798,2091l3798,1916e" filled="false" stroked="true" strokeweight=".75pt" strokecolor="#fa7a6d">
                <v:path arrowok="t"/>
              </v:shape>
            </v:group>
            <v:group style="position:absolute;left:3808;top:1938;width:2;height:153" coordorigin="3808,1938" coordsize="2,153">
              <v:shape style="position:absolute;left:3808;top:1938;width:2;height:153" coordorigin="3808,1938" coordsize="0,153" path="m3808,2091l3808,1938e" filled="false" stroked="true" strokeweight=".75pt" strokecolor="#fa7a6d">
                <v:path arrowok="t"/>
              </v:shape>
            </v:group>
            <v:group style="position:absolute;left:3819;top:1957;width:2;height:134" coordorigin="3819,1957" coordsize="2,134">
              <v:shape style="position:absolute;left:3819;top:1957;width:2;height:134" coordorigin="3819,1957" coordsize="0,134" path="m3819,2091l3819,1957e" filled="false" stroked="true" strokeweight=".75pt" strokecolor="#fa7a6d">
                <v:path arrowok="t"/>
              </v:shape>
            </v:group>
            <v:group style="position:absolute;left:3829;top:1981;width:2;height:110" coordorigin="3829,1981" coordsize="2,110">
              <v:shape style="position:absolute;left:3829;top:1981;width:2;height:110" coordorigin="3829,1981" coordsize="0,110" path="m3829,2091l3829,1981e" filled="false" stroked="true" strokeweight=".75pt" strokecolor="#fa7a6d">
                <v:path arrowok="t"/>
              </v:shape>
            </v:group>
            <v:group style="position:absolute;left:3839;top:1943;width:2;height:148" coordorigin="3839,1943" coordsize="2,148">
              <v:shape style="position:absolute;left:3839;top:1943;width:2;height:148" coordorigin="3839,1943" coordsize="0,148" path="m3839,2091l3839,1943e" filled="false" stroked="true" strokeweight=".75pt" strokecolor="#fa7a6d">
                <v:path arrowok="t"/>
              </v:shape>
            </v:group>
            <v:group style="position:absolute;left:3849;top:1931;width:2;height:160" coordorigin="3849,1931" coordsize="2,160">
              <v:shape style="position:absolute;left:3849;top:1931;width:2;height:160" coordorigin="3849,1931" coordsize="0,160" path="m3849,2091l3849,1931e" filled="false" stroked="true" strokeweight=".75pt" strokecolor="#fa7a6d">
                <v:path arrowok="t"/>
              </v:shape>
            </v:group>
            <v:group style="position:absolute;left:3860;top:1952;width:2;height:139" coordorigin="3860,1952" coordsize="2,139">
              <v:shape style="position:absolute;left:3860;top:1952;width:2;height:139" coordorigin="3860,1952" coordsize="0,139" path="m3860,2091l3860,1952e" filled="false" stroked="true" strokeweight=".75pt" strokecolor="#fa7a6d">
                <v:path arrowok="t"/>
              </v:shape>
            </v:group>
            <v:group style="position:absolute;left:3870;top:1951;width:2;height:140" coordorigin="3870,1951" coordsize="2,140">
              <v:shape style="position:absolute;left:3870;top:1951;width:2;height:140" coordorigin="3870,1951" coordsize="0,140" path="m3870,2091l3870,1951e" filled="false" stroked="true" strokeweight=".75pt" strokecolor="#fa7a6d">
                <v:path arrowok="t"/>
              </v:shape>
            </v:group>
            <v:group style="position:absolute;left:3880;top:1941;width:2;height:150" coordorigin="3880,1941" coordsize="2,150">
              <v:shape style="position:absolute;left:3880;top:1941;width:2;height:150" coordorigin="3880,1941" coordsize="0,150" path="m3880,2091l3880,1941e" filled="false" stroked="true" strokeweight=".75pt" strokecolor="#fa7a6d">
                <v:path arrowok="t"/>
              </v:shape>
            </v:group>
            <v:group style="position:absolute;left:3890;top:1911;width:2;height:180" coordorigin="3890,1911" coordsize="2,180">
              <v:shape style="position:absolute;left:3890;top:1911;width:2;height:180" coordorigin="3890,1911" coordsize="0,180" path="m3890,2091l3890,1911e" filled="false" stroked="true" strokeweight=".75pt" strokecolor="#fa7a6d">
                <v:path arrowok="t"/>
              </v:shape>
            </v:group>
            <v:group style="position:absolute;left:3901;top:1975;width:2;height:116" coordorigin="3901,1975" coordsize="2,116">
              <v:shape style="position:absolute;left:3901;top:1975;width:2;height:116" coordorigin="3901,1975" coordsize="0,116" path="m3901,2091l3901,1975e" filled="false" stroked="true" strokeweight=".75pt" strokecolor="#fa7a6d">
                <v:path arrowok="t"/>
              </v:shape>
            </v:group>
            <v:group style="position:absolute;left:3911;top:1948;width:2;height:143" coordorigin="3911,1948" coordsize="2,143">
              <v:shape style="position:absolute;left:3911;top:1948;width:2;height:143" coordorigin="3911,1948" coordsize="0,143" path="m3911,2091l3911,1948e" filled="false" stroked="true" strokeweight=".75pt" strokecolor="#fa7a6d">
                <v:path arrowok="t"/>
              </v:shape>
            </v:group>
            <v:group style="position:absolute;left:3921;top:1945;width:2;height:146" coordorigin="3921,1945" coordsize="2,146">
              <v:shape style="position:absolute;left:3921;top:1945;width:2;height:146" coordorigin="3921,1945" coordsize="0,146" path="m3921,2091l3921,1945e" filled="false" stroked="true" strokeweight=".75pt" strokecolor="#fa7a6d">
                <v:path arrowok="t"/>
              </v:shape>
            </v:group>
            <v:group style="position:absolute;left:3932;top:1963;width:2;height:128" coordorigin="3932,1963" coordsize="2,128">
              <v:shape style="position:absolute;left:3932;top:1963;width:2;height:128" coordorigin="3932,1963" coordsize="0,128" path="m3932,2091l3932,1963e" filled="false" stroked="true" strokeweight=".75pt" strokecolor="#fa7a6d">
                <v:path arrowok="t"/>
              </v:shape>
            </v:group>
            <v:group style="position:absolute;left:3942;top:1956;width:2;height:135" coordorigin="3942,1956" coordsize="2,135">
              <v:shape style="position:absolute;left:3942;top:1956;width:2;height:135" coordorigin="3942,1956" coordsize="0,135" path="m3942,2091l3942,1956e" filled="false" stroked="true" strokeweight=".75pt" strokecolor="#fa7a6d">
                <v:path arrowok="t"/>
              </v:shape>
            </v:group>
            <v:group style="position:absolute;left:3952;top:1993;width:2;height:98" coordorigin="3952,1993" coordsize="2,98">
              <v:shape style="position:absolute;left:3952;top:1993;width:2;height:98" coordorigin="3952,1993" coordsize="0,98" path="m3952,2091l3952,1993e" filled="false" stroked="true" strokeweight=".75pt" strokecolor="#fa7a6d">
                <v:path arrowok="t"/>
              </v:shape>
            </v:group>
            <v:group style="position:absolute;left:3962;top:1961;width:2;height:130" coordorigin="3962,1961" coordsize="2,130">
              <v:shape style="position:absolute;left:3962;top:1961;width:2;height:130" coordorigin="3962,1961" coordsize="0,130" path="m3962,2091l3962,1961e" filled="false" stroked="true" strokeweight=".75pt" strokecolor="#fa7a6d">
                <v:path arrowok="t"/>
              </v:shape>
            </v:group>
            <v:group style="position:absolute;left:3973;top:1981;width:2;height:110" coordorigin="3973,1981" coordsize="2,110">
              <v:shape style="position:absolute;left:3973;top:1981;width:2;height:110" coordorigin="3973,1981" coordsize="0,110" path="m3973,2091l3973,1981e" filled="false" stroked="true" strokeweight=".75pt" strokecolor="#fa7a6d">
                <v:path arrowok="t"/>
              </v:shape>
            </v:group>
            <v:group style="position:absolute;left:3983;top:1958;width:2;height:133" coordorigin="3983,1958" coordsize="2,133">
              <v:shape style="position:absolute;left:3983;top:1958;width:2;height:133" coordorigin="3983,1958" coordsize="0,133" path="m3983,2091l3983,1958e" filled="false" stroked="true" strokeweight=".75pt" strokecolor="#fa7a6d">
                <v:path arrowok="t"/>
              </v:shape>
            </v:group>
            <v:group style="position:absolute;left:3993;top:1945;width:2;height:146" coordorigin="3993,1945" coordsize="2,146">
              <v:shape style="position:absolute;left:3993;top:1945;width:2;height:146" coordorigin="3993,1945" coordsize="0,146" path="m3993,2091l3993,1945e" filled="false" stroked="true" strokeweight=".75pt" strokecolor="#fa7a6d">
                <v:path arrowok="t"/>
              </v:shape>
            </v:group>
            <v:group style="position:absolute;left:4004;top:1955;width:2;height:136" coordorigin="4004,1955" coordsize="2,136">
              <v:shape style="position:absolute;left:4004;top:1955;width:2;height:136" coordorigin="4004,1955" coordsize="0,136" path="m4004,2091l4004,1955e" filled="false" stroked="true" strokeweight=".75pt" strokecolor="#fa7a6d">
                <v:path arrowok="t"/>
              </v:shape>
            </v:group>
            <v:group style="position:absolute;left:4014;top:1967;width:2;height:124" coordorigin="4014,1967" coordsize="2,124">
              <v:shape style="position:absolute;left:4014;top:1967;width:2;height:124" coordorigin="4014,1967" coordsize="0,124" path="m4014,2091l4014,1967e" filled="false" stroked="true" strokeweight=".75pt" strokecolor="#fa7a6d">
                <v:path arrowok="t"/>
              </v:shape>
            </v:group>
            <v:group style="position:absolute;left:4024;top:1976;width:2;height:115" coordorigin="4024,1976" coordsize="2,115">
              <v:shape style="position:absolute;left:4024;top:1976;width:2;height:115" coordorigin="4024,1976" coordsize="0,115" path="m4024,2091l4024,1976e" filled="false" stroked="true" strokeweight=".75pt" strokecolor="#fa7a6d">
                <v:path arrowok="t"/>
              </v:shape>
            </v:group>
            <v:group style="position:absolute;left:4034;top:1974;width:2;height:117" coordorigin="4034,1974" coordsize="2,117">
              <v:shape style="position:absolute;left:4034;top:1974;width:2;height:117" coordorigin="4034,1974" coordsize="0,117" path="m4034,2091l4034,1974e" filled="false" stroked="true" strokeweight=".75pt" strokecolor="#fa7a6d">
                <v:path arrowok="t"/>
              </v:shape>
            </v:group>
            <v:group style="position:absolute;left:4045;top:1977;width:2;height:114" coordorigin="4045,1977" coordsize="2,114">
              <v:shape style="position:absolute;left:4045;top:1977;width:2;height:114" coordorigin="4045,1977" coordsize="0,114" path="m4045,2091l4045,1977e" filled="false" stroked="true" strokeweight=".75pt" strokecolor="#fa7a6d">
                <v:path arrowok="t"/>
              </v:shape>
            </v:group>
            <v:group style="position:absolute;left:4055;top:1993;width:2;height:98" coordorigin="4055,1993" coordsize="2,98">
              <v:shape style="position:absolute;left:4055;top:1993;width:2;height:98" coordorigin="4055,1993" coordsize="0,98" path="m4055,2091l4055,1993e" filled="false" stroked="true" strokeweight=".75pt" strokecolor="#fa7a6d">
                <v:path arrowok="t"/>
              </v:shape>
            </v:group>
            <v:group style="position:absolute;left:4065;top:1968;width:2;height:123" coordorigin="4065,1968" coordsize="2,123">
              <v:shape style="position:absolute;left:4065;top:1968;width:2;height:123" coordorigin="4065,1968" coordsize="0,123" path="m4065,2091l4065,1968e" filled="false" stroked="true" strokeweight=".75pt" strokecolor="#fa7a6d">
                <v:path arrowok="t"/>
              </v:shape>
            </v:group>
            <v:group style="position:absolute;left:4075;top:1952;width:2;height:139" coordorigin="4075,1952" coordsize="2,139">
              <v:shape style="position:absolute;left:4075;top:1952;width:2;height:139" coordorigin="4075,1952" coordsize="0,139" path="m4075,2091l4075,1952e" filled="false" stroked="true" strokeweight=".75pt" strokecolor="#fa7a6d">
                <v:path arrowok="t"/>
              </v:shape>
            </v:group>
            <v:group style="position:absolute;left:4086;top:1996;width:2;height:95" coordorigin="4086,1996" coordsize="2,95">
              <v:shape style="position:absolute;left:4086;top:1996;width:2;height:95" coordorigin="4086,1996" coordsize="0,95" path="m4086,2091l4086,1996e" filled="false" stroked="true" strokeweight=".75pt" strokecolor="#fa7a6d">
                <v:path arrowok="t"/>
              </v:shape>
            </v:group>
            <v:group style="position:absolute;left:4096;top:1971;width:2;height:120" coordorigin="4096,1971" coordsize="2,120">
              <v:shape style="position:absolute;left:4096;top:1971;width:2;height:120" coordorigin="4096,1971" coordsize="0,120" path="m4096,2091l4096,1971e" filled="false" stroked="true" strokeweight=".75pt" strokecolor="#fa7a6d">
                <v:path arrowok="t"/>
              </v:shape>
            </v:group>
            <v:group style="position:absolute;left:4106;top:1972;width:2;height:119" coordorigin="4106,1972" coordsize="2,119">
              <v:shape style="position:absolute;left:4106;top:1972;width:2;height:119" coordorigin="4106,1972" coordsize="0,119" path="m4106,2091l4106,1972e" filled="false" stroked="true" strokeweight=".75pt" strokecolor="#fa7a6d">
                <v:path arrowok="t"/>
              </v:shape>
            </v:group>
            <v:group style="position:absolute;left:4117;top:1964;width:2;height:127" coordorigin="4117,1964" coordsize="2,127">
              <v:shape style="position:absolute;left:4117;top:1964;width:2;height:127" coordorigin="4117,1964" coordsize="0,127" path="m4117,2091l4117,1964e" filled="false" stroked="true" strokeweight=".75pt" strokecolor="#fa7a6d">
                <v:path arrowok="t"/>
              </v:shape>
            </v:group>
            <v:group style="position:absolute;left:4127;top:1957;width:2;height:134" coordorigin="4127,1957" coordsize="2,134">
              <v:shape style="position:absolute;left:4127;top:1957;width:2;height:134" coordorigin="4127,1957" coordsize="0,134" path="m4127,2091l4127,1957e" filled="false" stroked="true" strokeweight=".75pt" strokecolor="#fa7a6d">
                <v:path arrowok="t"/>
              </v:shape>
            </v:group>
            <v:group style="position:absolute;left:4137;top:1982;width:2;height:109" coordorigin="4137,1982" coordsize="2,109">
              <v:shape style="position:absolute;left:4137;top:1982;width:2;height:109" coordorigin="4137,1982" coordsize="0,109" path="m4137,2091l4137,1982e" filled="false" stroked="true" strokeweight=".75pt" strokecolor="#fa7a6d">
                <v:path arrowok="t"/>
              </v:shape>
            </v:group>
            <v:group style="position:absolute;left:4147;top:1957;width:2;height:134" coordorigin="4147,1957" coordsize="2,134">
              <v:shape style="position:absolute;left:4147;top:1957;width:2;height:134" coordorigin="4147,1957" coordsize="0,134" path="m4147,2091l4147,1957e" filled="false" stroked="true" strokeweight=".75pt" strokecolor="#fa7a6d">
                <v:path arrowok="t"/>
              </v:shape>
            </v:group>
            <v:group style="position:absolute;left:4158;top:1956;width:2;height:135" coordorigin="4158,1956" coordsize="2,135">
              <v:shape style="position:absolute;left:4158;top:1956;width:2;height:135" coordorigin="4158,1956" coordsize="0,135" path="m4158,2091l4158,1956e" filled="false" stroked="true" strokeweight=".75pt" strokecolor="#fa7a6d">
                <v:path arrowok="t"/>
              </v:shape>
            </v:group>
            <v:group style="position:absolute;left:4168;top:1959;width:2;height:132" coordorigin="4168,1959" coordsize="2,132">
              <v:shape style="position:absolute;left:4168;top:1959;width:2;height:132" coordorigin="4168,1959" coordsize="0,132" path="m4168,2091l4168,1959e" filled="false" stroked="true" strokeweight=".75pt" strokecolor="#fa7a6d">
                <v:path arrowok="t"/>
              </v:shape>
            </v:group>
            <v:group style="position:absolute;left:4178;top:1977;width:2;height:114" coordorigin="4178,1977" coordsize="2,114">
              <v:shape style="position:absolute;left:4178;top:1977;width:2;height:114" coordorigin="4178,1977" coordsize="0,114" path="m4178,2091l4178,1977e" filled="false" stroked="true" strokeweight=".75pt" strokecolor="#fa7a6d">
                <v:path arrowok="t"/>
              </v:shape>
            </v:group>
            <v:group style="position:absolute;left:4189;top:1947;width:2;height:144" coordorigin="4189,1947" coordsize="2,144">
              <v:shape style="position:absolute;left:4189;top:1947;width:2;height:144" coordorigin="4189,1947" coordsize="0,144" path="m4189,2091l4189,1947e" filled="false" stroked="true" strokeweight=".75pt" strokecolor="#fa7a6d">
                <v:path arrowok="t"/>
              </v:shape>
            </v:group>
            <v:group style="position:absolute;left:4199;top:1916;width:2;height:175" coordorigin="4199,1916" coordsize="2,175">
              <v:shape style="position:absolute;left:4199;top:1916;width:2;height:175" coordorigin="4199,1916" coordsize="0,175" path="m4199,2091l4199,1916e" filled="false" stroked="true" strokeweight=".75pt" strokecolor="#fa7a6d">
                <v:path arrowok="t"/>
              </v:shape>
            </v:group>
            <v:group style="position:absolute;left:4209;top:1963;width:2;height:128" coordorigin="4209,1963" coordsize="2,128">
              <v:shape style="position:absolute;left:4209;top:1963;width:2;height:128" coordorigin="4209,1963" coordsize="0,128" path="m4209,2091l4209,1963e" filled="false" stroked="true" strokeweight=".75pt" strokecolor="#fa7a6d">
                <v:path arrowok="t"/>
              </v:shape>
            </v:group>
            <v:group style="position:absolute;left:4219;top:1993;width:2;height:98" coordorigin="4219,1993" coordsize="2,98">
              <v:shape style="position:absolute;left:4219;top:1993;width:2;height:98" coordorigin="4219,1993" coordsize="0,98" path="m4219,2091l4219,1993e" filled="false" stroked="true" strokeweight=".75pt" strokecolor="#fa7a6d">
                <v:path arrowok="t"/>
              </v:shape>
            </v:group>
            <v:group style="position:absolute;left:4230;top:1986;width:2;height:105" coordorigin="4230,1986" coordsize="2,105">
              <v:shape style="position:absolute;left:4230;top:1986;width:2;height:105" coordorigin="4230,1986" coordsize="0,105" path="m4230,2091l4230,1986e" filled="false" stroked="true" strokeweight=".75pt" strokecolor="#fa7a6d">
                <v:path arrowok="t"/>
              </v:shape>
            </v:group>
            <v:group style="position:absolute;left:4240;top:1956;width:2;height:135" coordorigin="4240,1956" coordsize="2,135">
              <v:shape style="position:absolute;left:4240;top:1956;width:2;height:135" coordorigin="4240,1956" coordsize="0,135" path="m4240,2091l4240,1956e" filled="false" stroked="true" strokeweight=".75pt" strokecolor="#fa7a6d">
                <v:path arrowok="t"/>
              </v:shape>
            </v:group>
            <v:group style="position:absolute;left:4250;top:1980;width:2;height:111" coordorigin="4250,1980" coordsize="2,111">
              <v:shape style="position:absolute;left:4250;top:1980;width:2;height:111" coordorigin="4250,1980" coordsize="0,111" path="m4250,2091l4250,1980e" filled="false" stroked="true" strokeweight=".75pt" strokecolor="#fa7a6d">
                <v:path arrowok="t"/>
              </v:shape>
            </v:group>
            <v:group style="position:absolute;left:4260;top:1979;width:2;height:112" coordorigin="4260,1979" coordsize="2,112">
              <v:shape style="position:absolute;left:4260;top:1979;width:2;height:112" coordorigin="4260,1979" coordsize="0,112" path="m4260,2091l4260,1979e" filled="false" stroked="true" strokeweight=".75pt" strokecolor="#fa7a6d">
                <v:path arrowok="t"/>
              </v:shape>
            </v:group>
            <v:group style="position:absolute;left:4271;top:1964;width:2;height:127" coordorigin="4271,1964" coordsize="2,127">
              <v:shape style="position:absolute;left:4271;top:1964;width:2;height:127" coordorigin="4271,1964" coordsize="0,127" path="m4271,2091l4271,1964e" filled="false" stroked="true" strokeweight=".75pt" strokecolor="#fa7a6d">
                <v:path arrowok="t"/>
              </v:shape>
            </v:group>
            <v:group style="position:absolute;left:4281;top:1992;width:2;height:99" coordorigin="4281,1992" coordsize="2,99">
              <v:shape style="position:absolute;left:4281;top:1992;width:2;height:99" coordorigin="4281,1992" coordsize="0,99" path="m4281,2091l4281,1992e" filled="false" stroked="true" strokeweight=".75pt" strokecolor="#fa7a6d">
                <v:path arrowok="t"/>
              </v:shape>
            </v:group>
            <v:group style="position:absolute;left:4291;top:1966;width:2;height:125" coordorigin="4291,1966" coordsize="2,125">
              <v:shape style="position:absolute;left:4291;top:1966;width:2;height:125" coordorigin="4291,1966" coordsize="0,125" path="m4291,2091l4291,1966e" filled="false" stroked="true" strokeweight=".75pt" strokecolor="#fa7a6d">
                <v:path arrowok="t"/>
              </v:shape>
            </v:group>
            <v:group style="position:absolute;left:4302;top:1980;width:2;height:111" coordorigin="4302,1980" coordsize="2,111">
              <v:shape style="position:absolute;left:4302;top:1980;width:2;height:111" coordorigin="4302,1980" coordsize="0,111" path="m4302,2091l4302,1980e" filled="false" stroked="true" strokeweight=".75pt" strokecolor="#fa7a6d">
                <v:path arrowok="t"/>
              </v:shape>
            </v:group>
            <v:group style="position:absolute;left:4312;top:1970;width:2;height:121" coordorigin="4312,1970" coordsize="2,121">
              <v:shape style="position:absolute;left:4312;top:1970;width:2;height:121" coordorigin="4312,1970" coordsize="0,121" path="m4312,2091l4312,1970e" filled="false" stroked="true" strokeweight=".75pt" strokecolor="#fa7a6d">
                <v:path arrowok="t"/>
              </v:shape>
            </v:group>
            <v:group style="position:absolute;left:4322;top:1968;width:2;height:123" coordorigin="4322,1968" coordsize="2,123">
              <v:shape style="position:absolute;left:4322;top:1968;width:2;height:123" coordorigin="4322,1968" coordsize="0,123" path="m4322,2091l4322,1968e" filled="false" stroked="true" strokeweight=".75pt" strokecolor="#fa7a6d">
                <v:path arrowok="t"/>
              </v:shape>
            </v:group>
            <v:group style="position:absolute;left:4332;top:1984;width:2;height:107" coordorigin="4332,1984" coordsize="2,107">
              <v:shape style="position:absolute;left:4332;top:1984;width:2;height:107" coordorigin="4332,1984" coordsize="0,107" path="m4332,2091l4332,1984e" filled="false" stroked="true" strokeweight=".75pt" strokecolor="#fa7a6d">
                <v:path arrowok="t"/>
              </v:shape>
            </v:group>
            <v:group style="position:absolute;left:4343;top:1985;width:2;height:106" coordorigin="4343,1985" coordsize="2,106">
              <v:shape style="position:absolute;left:4343;top:1985;width:2;height:106" coordorigin="4343,1985" coordsize="0,106" path="m4343,2091l4343,1985e" filled="false" stroked="true" strokeweight=".75pt" strokecolor="#fa7a6d">
                <v:path arrowok="t"/>
              </v:shape>
            </v:group>
            <v:group style="position:absolute;left:4353;top:1991;width:2;height:100" coordorigin="4353,1991" coordsize="2,100">
              <v:shape style="position:absolute;left:4353;top:1991;width:2;height:100" coordorigin="4353,1991" coordsize="0,100" path="m4353,2091l4353,1991e" filled="false" stroked="true" strokeweight=".75pt" strokecolor="#fa7a6d">
                <v:path arrowok="t"/>
              </v:shape>
            </v:group>
            <v:group style="position:absolute;left:4363;top:1965;width:2;height:126" coordorigin="4363,1965" coordsize="2,126">
              <v:shape style="position:absolute;left:4363;top:1965;width:2;height:126" coordorigin="4363,1965" coordsize="0,126" path="m4363,2091l4363,1965e" filled="false" stroked="true" strokeweight=".75pt" strokecolor="#fa7a6d">
                <v:path arrowok="t"/>
              </v:shape>
            </v:group>
            <v:group style="position:absolute;left:4374;top:1969;width:2;height:122" coordorigin="4374,1969" coordsize="2,122">
              <v:shape style="position:absolute;left:4374;top:1969;width:2;height:122" coordorigin="4374,1969" coordsize="0,122" path="m4374,2091l4374,1969e" filled="false" stroked="true" strokeweight=".75pt" strokecolor="#fa7a6d">
                <v:path arrowok="t"/>
              </v:shape>
            </v:group>
            <v:group style="position:absolute;left:4384;top:1990;width:2;height:101" coordorigin="4384,1990" coordsize="2,101">
              <v:shape style="position:absolute;left:4384;top:1990;width:2;height:101" coordorigin="4384,1990" coordsize="0,101" path="m4384,2091l4384,1990e" filled="false" stroked="true" strokeweight=".75pt" strokecolor="#fa7a6d">
                <v:path arrowok="t"/>
              </v:shape>
            </v:group>
            <v:group style="position:absolute;left:4394;top:1979;width:2;height:112" coordorigin="4394,1979" coordsize="2,112">
              <v:shape style="position:absolute;left:4394;top:1979;width:2;height:112" coordorigin="4394,1979" coordsize="0,112" path="m4394,2091l4394,1979e" filled="false" stroked="true" strokeweight=".75pt" strokecolor="#fa7a6d">
                <v:path arrowok="t"/>
              </v:shape>
            </v:group>
            <v:group style="position:absolute;left:4404;top:1974;width:2;height:117" coordorigin="4404,1974" coordsize="2,117">
              <v:shape style="position:absolute;left:4404;top:1974;width:2;height:117" coordorigin="4404,1974" coordsize="0,117" path="m4404,2091l4404,1974e" filled="false" stroked="true" strokeweight=".75pt" strokecolor="#fa7a6d">
                <v:path arrowok="t"/>
              </v:shape>
            </v:group>
            <v:group style="position:absolute;left:4415;top:1979;width:2;height:112" coordorigin="4415,1979" coordsize="2,112">
              <v:shape style="position:absolute;left:4415;top:1979;width:2;height:112" coordorigin="4415,1979" coordsize="0,112" path="m4415,2091l4415,1979e" filled="false" stroked="true" strokeweight=".75pt" strokecolor="#fa7a6d">
                <v:path arrowok="t"/>
              </v:shape>
            </v:group>
            <v:group style="position:absolute;left:4425;top:1986;width:2;height:105" coordorigin="4425,1986" coordsize="2,105">
              <v:shape style="position:absolute;left:4425;top:1986;width:2;height:105" coordorigin="4425,1986" coordsize="0,105" path="m4425,2091l4425,1986e" filled="false" stroked="true" strokeweight=".75pt" strokecolor="#fa7a6d">
                <v:path arrowok="t"/>
              </v:shape>
            </v:group>
            <v:group style="position:absolute;left:4435;top:2001;width:2;height:90" coordorigin="4435,2001" coordsize="2,90">
              <v:shape style="position:absolute;left:4435;top:2001;width:2;height:90" coordorigin="4435,2001" coordsize="0,90" path="m4435,2091l4435,2001e" filled="false" stroked="true" strokeweight=".75pt" strokecolor="#fa7a6d">
                <v:path arrowok="t"/>
              </v:shape>
            </v:group>
            <v:group style="position:absolute;left:4445;top:1985;width:2;height:106" coordorigin="4445,1985" coordsize="2,106">
              <v:shape style="position:absolute;left:4445;top:1985;width:2;height:106" coordorigin="4445,1985" coordsize="0,106" path="m4445,2091l4445,1985e" filled="false" stroked="true" strokeweight=".75pt" strokecolor="#fa7a6d">
                <v:path arrowok="t"/>
              </v:shape>
            </v:group>
            <v:group style="position:absolute;left:4456;top:1992;width:2;height:99" coordorigin="4456,1992" coordsize="2,99">
              <v:shape style="position:absolute;left:4456;top:1992;width:2;height:99" coordorigin="4456,1992" coordsize="0,99" path="m4456,2091l4456,1992e" filled="false" stroked="true" strokeweight=".75pt" strokecolor="#fa7a6d">
                <v:path arrowok="t"/>
              </v:shape>
            </v:group>
            <v:group style="position:absolute;left:4466;top:1987;width:2;height:104" coordorigin="4466,1987" coordsize="2,104">
              <v:shape style="position:absolute;left:4466;top:1987;width:2;height:104" coordorigin="4466,1987" coordsize="0,104" path="m4466,2091l4466,1987e" filled="false" stroked="true" strokeweight=".75pt" strokecolor="#fa7a6d">
                <v:path arrowok="t"/>
              </v:shape>
            </v:group>
            <v:group style="position:absolute;left:4476;top:1971;width:2;height:120" coordorigin="4476,1971" coordsize="2,120">
              <v:shape style="position:absolute;left:4476;top:1971;width:2;height:120" coordorigin="4476,1971" coordsize="0,120" path="m4476,2091l4476,1971e" filled="false" stroked="true" strokeweight=".75pt" strokecolor="#fa7a6d">
                <v:path arrowok="t"/>
              </v:shape>
            </v:group>
            <v:group style="position:absolute;left:4487;top:1981;width:2;height:110" coordorigin="4487,1981" coordsize="2,110">
              <v:shape style="position:absolute;left:4487;top:1981;width:2;height:110" coordorigin="4487,1981" coordsize="0,110" path="m4487,2091l4487,1981e" filled="false" stroked="true" strokeweight=".75pt" strokecolor="#fa7a6d">
                <v:path arrowok="t"/>
              </v:shape>
            </v:group>
            <v:group style="position:absolute;left:4497;top:1991;width:2;height:100" coordorigin="4497,1991" coordsize="2,100">
              <v:shape style="position:absolute;left:4497;top:1991;width:2;height:100" coordorigin="4497,1991" coordsize="0,100" path="m4497,2091l4497,1991e" filled="false" stroked="true" strokeweight=".75pt" strokecolor="#fa7a6d">
                <v:path arrowok="t"/>
              </v:shape>
            </v:group>
            <v:group style="position:absolute;left:4507;top:1953;width:2;height:138" coordorigin="4507,1953" coordsize="2,138">
              <v:shape style="position:absolute;left:4507;top:1953;width:2;height:138" coordorigin="4507,1953" coordsize="0,138" path="m4507,2091l4507,1953e" filled="false" stroked="true" strokeweight=".75pt" strokecolor="#fa7a6d">
                <v:path arrowok="t"/>
              </v:shape>
            </v:group>
            <v:group style="position:absolute;left:4517;top:1983;width:2;height:108" coordorigin="4517,1983" coordsize="2,108">
              <v:shape style="position:absolute;left:4517;top:1983;width:2;height:108" coordorigin="4517,1983" coordsize="0,108" path="m4517,2091l4517,1983e" filled="false" stroked="true" strokeweight=".75pt" strokecolor="#fa7a6d">
                <v:path arrowok="t"/>
              </v:shape>
            </v:group>
            <v:group style="position:absolute;left:4528;top:1967;width:2;height:124" coordorigin="4528,1967" coordsize="2,124">
              <v:shape style="position:absolute;left:4528;top:1967;width:2;height:124" coordorigin="4528,1967" coordsize="0,124" path="m4528,2091l4528,1967e" filled="false" stroked="true" strokeweight=".75pt" strokecolor="#fa7a6d">
                <v:path arrowok="t"/>
              </v:shape>
            </v:group>
            <v:group style="position:absolute;left:4538;top:1977;width:2;height:114" coordorigin="4538,1977" coordsize="2,114">
              <v:shape style="position:absolute;left:4538;top:1977;width:2;height:114" coordorigin="4538,1977" coordsize="0,114" path="m4538,2091l4538,1977e" filled="false" stroked="true" strokeweight=".75pt" strokecolor="#fa7a6d">
                <v:path arrowok="t"/>
              </v:shape>
            </v:group>
            <v:group style="position:absolute;left:4548;top:1984;width:2;height:107" coordorigin="4548,1984" coordsize="2,107">
              <v:shape style="position:absolute;left:4548;top:1984;width:2;height:107" coordorigin="4548,1984" coordsize="0,107" path="m4548,2091l4548,1984e" filled="false" stroked="true" strokeweight=".75pt" strokecolor="#fa7a6d">
                <v:path arrowok="t"/>
              </v:shape>
            </v:group>
            <v:group style="position:absolute;left:4559;top:1998;width:2;height:93" coordorigin="4559,1998" coordsize="2,93">
              <v:shape style="position:absolute;left:4559;top:1998;width:2;height:93" coordorigin="4559,1998" coordsize="0,93" path="m4559,2091l4559,1998e" filled="false" stroked="true" strokeweight=".75pt" strokecolor="#fa7a6d">
                <v:path arrowok="t"/>
              </v:shape>
            </v:group>
            <v:group style="position:absolute;left:4569;top:1996;width:2;height:95" coordorigin="4569,1996" coordsize="2,95">
              <v:shape style="position:absolute;left:4569;top:1996;width:2;height:95" coordorigin="4569,1996" coordsize="0,95" path="m4569,2091l4569,1996e" filled="false" stroked="true" strokeweight=".75pt" strokecolor="#fa7a6d">
                <v:path arrowok="t"/>
              </v:shape>
            </v:group>
            <v:group style="position:absolute;left:4579;top:2013;width:2;height:78" coordorigin="4579,2013" coordsize="2,78">
              <v:shape style="position:absolute;left:4579;top:2013;width:2;height:78" coordorigin="4579,2013" coordsize="0,78" path="m4579,2091l4579,2013e" filled="false" stroked="true" strokeweight=".75pt" strokecolor="#fa7a6d">
                <v:path arrowok="t"/>
              </v:shape>
            </v:group>
            <v:group style="position:absolute;left:4589;top:1992;width:2;height:99" coordorigin="4589,1992" coordsize="2,99">
              <v:shape style="position:absolute;left:4589;top:1992;width:2;height:99" coordorigin="4589,1992" coordsize="0,99" path="m4589,2091l4589,1992e" filled="false" stroked="true" strokeweight=".75pt" strokecolor="#fa7a6d">
                <v:path arrowok="t"/>
              </v:shape>
            </v:group>
            <v:group style="position:absolute;left:4600;top:1983;width:2;height:108" coordorigin="4600,1983" coordsize="2,108">
              <v:shape style="position:absolute;left:4600;top:1983;width:2;height:108" coordorigin="4600,1983" coordsize="0,108" path="m4600,2091l4600,1983e" filled="false" stroked="true" strokeweight=".75pt" strokecolor="#fa7a6d">
                <v:path arrowok="t"/>
              </v:shape>
            </v:group>
            <v:group style="position:absolute;left:4610;top:1992;width:2;height:99" coordorigin="4610,1992" coordsize="2,99">
              <v:shape style="position:absolute;left:4610;top:1992;width:2;height:99" coordorigin="4610,1992" coordsize="0,99" path="m4610,2091l4610,1992e" filled="false" stroked="true" strokeweight=".75pt" strokecolor="#fa7a6d">
                <v:path arrowok="t"/>
              </v:shape>
            </v:group>
            <v:group style="position:absolute;left:4620;top:2003;width:2;height:88" coordorigin="4620,2003" coordsize="2,88">
              <v:shape style="position:absolute;left:4620;top:2003;width:2;height:88" coordorigin="4620,2003" coordsize="0,88" path="m4620,2091l4620,2003e" filled="false" stroked="true" strokeweight=".75pt" strokecolor="#fa7a6d">
                <v:path arrowok="t"/>
              </v:shape>
            </v:group>
            <v:group style="position:absolute;left:4630;top:1979;width:2;height:112" coordorigin="4630,1979" coordsize="2,112">
              <v:shape style="position:absolute;left:4630;top:1979;width:2;height:112" coordorigin="4630,1979" coordsize="0,112" path="m4630,2091l4630,1979e" filled="false" stroked="true" strokeweight=".75pt" strokecolor="#fa7a6d">
                <v:path arrowok="t"/>
              </v:shape>
            </v:group>
            <v:group style="position:absolute;left:4641;top:1973;width:2;height:118" coordorigin="4641,1973" coordsize="2,118">
              <v:shape style="position:absolute;left:4641;top:1973;width:2;height:118" coordorigin="4641,1973" coordsize="0,118" path="m4641,2091l4641,1973e" filled="false" stroked="true" strokeweight=".75pt" strokecolor="#fa7a6d">
                <v:path arrowok="t"/>
              </v:shape>
            </v:group>
            <v:group style="position:absolute;left:4651;top:1986;width:2;height:105" coordorigin="4651,1986" coordsize="2,105">
              <v:shape style="position:absolute;left:4651;top:1986;width:2;height:105" coordorigin="4651,1986" coordsize="0,105" path="m4651,2091l4651,1986e" filled="false" stroked="true" strokeweight=".75pt" strokecolor="#fa7a6d">
                <v:path arrowok="t"/>
              </v:shape>
            </v:group>
            <v:group style="position:absolute;left:4661;top:1991;width:2;height:100" coordorigin="4661,1991" coordsize="2,100">
              <v:shape style="position:absolute;left:4661;top:1991;width:2;height:100" coordorigin="4661,1991" coordsize="0,100" path="m4661,2091l4661,1991e" filled="false" stroked="true" strokeweight=".75pt" strokecolor="#fa7a6d">
                <v:path arrowok="t"/>
              </v:shape>
            </v:group>
            <v:group style="position:absolute;left:4672;top:1985;width:2;height:106" coordorigin="4672,1985" coordsize="2,106">
              <v:shape style="position:absolute;left:4672;top:1985;width:2;height:106" coordorigin="4672,1985" coordsize="0,106" path="m4672,2091l4672,1985e" filled="false" stroked="true" strokeweight=".75pt" strokecolor="#fa7a6d">
                <v:path arrowok="t"/>
              </v:shape>
            </v:group>
            <v:group style="position:absolute;left:4682;top:1993;width:2;height:98" coordorigin="4682,1993" coordsize="2,98">
              <v:shape style="position:absolute;left:4682;top:1993;width:2;height:98" coordorigin="4682,1993" coordsize="0,98" path="m4682,2091l4682,1993e" filled="false" stroked="true" strokeweight=".75pt" strokecolor="#fa7a6d">
                <v:path arrowok="t"/>
              </v:shape>
            </v:group>
            <v:group style="position:absolute;left:4692;top:1978;width:2;height:113" coordorigin="4692,1978" coordsize="2,113">
              <v:shape style="position:absolute;left:4692;top:1978;width:2;height:113" coordorigin="4692,1978" coordsize="0,113" path="m4692,2091l4692,1978e" filled="false" stroked="true" strokeweight=".75pt" strokecolor="#fa7a6d">
                <v:path arrowok="t"/>
              </v:shape>
            </v:group>
            <v:group style="position:absolute;left:4702;top:1975;width:2;height:116" coordorigin="4702,1975" coordsize="2,116">
              <v:shape style="position:absolute;left:4702;top:1975;width:2;height:116" coordorigin="4702,1975" coordsize="0,116" path="m4702,2091l4702,1975e" filled="false" stroked="true" strokeweight=".75pt" strokecolor="#fa7a6d">
                <v:path arrowok="t"/>
              </v:shape>
            </v:group>
            <v:group style="position:absolute;left:4713;top:1988;width:2;height:103" coordorigin="4713,1988" coordsize="2,103">
              <v:shape style="position:absolute;left:4713;top:1988;width:2;height:103" coordorigin="4713,1988" coordsize="0,103" path="m4713,2091l4713,1988e" filled="false" stroked="true" strokeweight=".75pt" strokecolor="#fa7a6d">
                <v:path arrowok="t"/>
              </v:shape>
            </v:group>
            <v:group style="position:absolute;left:4723;top:2011;width:2;height:80" coordorigin="4723,2011" coordsize="2,80">
              <v:shape style="position:absolute;left:4723;top:2011;width:2;height:80" coordorigin="4723,2011" coordsize="0,80" path="m4723,2091l4723,2011e" filled="false" stroked="true" strokeweight=".75pt" strokecolor="#fa7a6d">
                <v:path arrowok="t"/>
              </v:shape>
            </v:group>
            <v:group style="position:absolute;left:4733;top:1998;width:2;height:93" coordorigin="4733,1998" coordsize="2,93">
              <v:shape style="position:absolute;left:4733;top:1998;width:2;height:93" coordorigin="4733,1998" coordsize="0,93" path="m4733,2091l4733,1998e" filled="false" stroked="true" strokeweight=".75pt" strokecolor="#fa7a6d">
                <v:path arrowok="t"/>
              </v:shape>
            </v:group>
            <v:group style="position:absolute;left:4744;top:2021;width:2;height:70" coordorigin="4744,2021" coordsize="2,70">
              <v:shape style="position:absolute;left:4744;top:2021;width:2;height:70" coordorigin="4744,2021" coordsize="0,70" path="m4744,2091l4744,2021e" filled="false" stroked="true" strokeweight=".75pt" strokecolor="#fa7a6d">
                <v:path arrowok="t"/>
              </v:shape>
            </v:group>
            <v:group style="position:absolute;left:4754;top:1994;width:2;height:97" coordorigin="4754,1994" coordsize="2,97">
              <v:shape style="position:absolute;left:4754;top:1994;width:2;height:97" coordorigin="4754,1994" coordsize="0,97" path="m4754,2091l4754,1994e" filled="false" stroked="true" strokeweight=".75pt" strokecolor="#fa7a6d">
                <v:path arrowok="t"/>
              </v:shape>
            </v:group>
            <v:group style="position:absolute;left:4764;top:2024;width:2;height:67" coordorigin="4764,2024" coordsize="2,67">
              <v:shape style="position:absolute;left:4764;top:2024;width:2;height:67" coordorigin="4764,2024" coordsize="0,67" path="m4764,2091l4764,2024e" filled="false" stroked="true" strokeweight=".75pt" strokecolor="#fa7a6d">
                <v:path arrowok="t"/>
              </v:shape>
            </v:group>
            <v:group style="position:absolute;left:4774;top:2022;width:2;height:69" coordorigin="4774,2022" coordsize="2,69">
              <v:shape style="position:absolute;left:4774;top:2022;width:2;height:69" coordorigin="4774,2022" coordsize="0,69" path="m4774,2091l4774,2022e" filled="false" stroked="true" strokeweight=".75pt" strokecolor="#fa7a6d">
                <v:path arrowok="t"/>
              </v:shape>
            </v:group>
            <v:group style="position:absolute;left:4785;top:2019;width:2;height:72" coordorigin="4785,2019" coordsize="2,72">
              <v:shape style="position:absolute;left:4785;top:2019;width:2;height:72" coordorigin="4785,2019" coordsize="0,72" path="m4785,2091l4785,2019e" filled="false" stroked="true" strokeweight=".75pt" strokecolor="#fa7a6d">
                <v:path arrowok="t"/>
              </v:shape>
            </v:group>
            <v:group style="position:absolute;left:4795;top:2006;width:2;height:85" coordorigin="4795,2006" coordsize="2,85">
              <v:shape style="position:absolute;left:4795;top:2006;width:2;height:85" coordorigin="4795,2006" coordsize="0,85" path="m4795,2091l4795,2006e" filled="false" stroked="true" strokeweight=".75pt" strokecolor="#fa7a6d">
                <v:path arrowok="t"/>
              </v:shape>
            </v:group>
            <v:group style="position:absolute;left:4805;top:2047;width:2;height:44" coordorigin="4805,2047" coordsize="2,44">
              <v:shape style="position:absolute;left:4805;top:2047;width:2;height:44" coordorigin="4805,2047" coordsize="0,44" path="m4805,2091l4805,2047e" filled="false" stroked="true" strokeweight=".75pt" strokecolor="#fa7a6d">
                <v:path arrowok="t"/>
              </v:shape>
            </v:group>
            <v:group style="position:absolute;left:4815;top:2026;width:2;height:65" coordorigin="4815,2026" coordsize="2,65">
              <v:shape style="position:absolute;left:4815;top:2026;width:2;height:65" coordorigin="4815,2026" coordsize="0,65" path="m4815,2091l4815,2026e" filled="false" stroked="true" strokeweight=".75pt" strokecolor="#fa7a6d">
                <v:path arrowok="t"/>
              </v:shape>
            </v:group>
            <v:group style="position:absolute;left:4826;top:2043;width:2;height:48" coordorigin="4826,2043" coordsize="2,48">
              <v:shape style="position:absolute;left:4826;top:2043;width:2;height:48" coordorigin="4826,2043" coordsize="0,48" path="m4826,2091l4826,2043e" filled="false" stroked="true" strokeweight=".75pt" strokecolor="#fa7a6d">
                <v:path arrowok="t"/>
              </v:shape>
            </v:group>
            <v:group style="position:absolute;left:4836;top:2003;width:2;height:88" coordorigin="4836,2003" coordsize="2,88">
              <v:shape style="position:absolute;left:4836;top:2003;width:2;height:88" coordorigin="4836,2003" coordsize="0,88" path="m4836,2091l4836,2003e" filled="false" stroked="true" strokeweight=".75pt" strokecolor="#fa7a6d">
                <v:path arrowok="t"/>
              </v:shape>
            </v:group>
            <v:group style="position:absolute;left:4846;top:2018;width:2;height:73" coordorigin="4846,2018" coordsize="2,73">
              <v:shape style="position:absolute;left:4846;top:2018;width:2;height:73" coordorigin="4846,2018" coordsize="0,73" path="m4846,2091l4846,2018e" filled="false" stroked="true" strokeweight=".75pt" strokecolor="#fa7a6d">
                <v:path arrowok="t"/>
              </v:shape>
            </v:group>
            <v:group style="position:absolute;left:4857;top:1994;width:2;height:97" coordorigin="4857,1994" coordsize="2,97">
              <v:shape style="position:absolute;left:4857;top:1994;width:2;height:97" coordorigin="4857,1994" coordsize="0,97" path="m4857,2091l4857,1994e" filled="false" stroked="true" strokeweight=".75pt" strokecolor="#fa7a6d">
                <v:path arrowok="t"/>
              </v:shape>
            </v:group>
            <v:group style="position:absolute;left:4867;top:2041;width:2;height:50" coordorigin="4867,2041" coordsize="2,50">
              <v:shape style="position:absolute;left:4867;top:2041;width:2;height:50" coordorigin="4867,2041" coordsize="0,50" path="m4867,2091l4867,2041e" filled="false" stroked="true" strokeweight=".75pt" strokecolor="#fa7a6d">
                <v:path arrowok="t"/>
              </v:shape>
            </v:group>
            <v:group style="position:absolute;left:4877;top:2020;width:2;height:71" coordorigin="4877,2020" coordsize="2,71">
              <v:shape style="position:absolute;left:4877;top:2020;width:2;height:71" coordorigin="4877,2020" coordsize="0,71" path="m4877,2091l4877,2020e" filled="false" stroked="true" strokeweight=".75pt" strokecolor="#fa7a6d">
                <v:path arrowok="t"/>
              </v:shape>
            </v:group>
            <v:group style="position:absolute;left:4887;top:2012;width:2;height:79" coordorigin="4887,2012" coordsize="2,79">
              <v:shape style="position:absolute;left:4887;top:2012;width:2;height:79" coordorigin="4887,2012" coordsize="0,79" path="m4887,2091l4887,2012e" filled="false" stroked="true" strokeweight=".75pt" strokecolor="#fa7a6d">
                <v:path arrowok="t"/>
              </v:shape>
            </v:group>
            <v:group style="position:absolute;left:4898;top:2016;width:2;height:75" coordorigin="4898,2016" coordsize="2,75">
              <v:shape style="position:absolute;left:4898;top:2016;width:2;height:75" coordorigin="4898,2016" coordsize="0,75" path="m4898,2091l4898,2016e" filled="false" stroked="true" strokeweight=".75pt" strokecolor="#fa7a6d">
                <v:path arrowok="t"/>
              </v:shape>
            </v:group>
            <v:group style="position:absolute;left:4908;top:2007;width:2;height:84" coordorigin="4908,2007" coordsize="2,84">
              <v:shape style="position:absolute;left:4908;top:2007;width:2;height:84" coordorigin="4908,2007" coordsize="0,84" path="m4908,2091l4908,2007e" filled="false" stroked="true" strokeweight=".75pt" strokecolor="#fa7a6d">
                <v:path arrowok="t"/>
              </v:shape>
            </v:group>
            <v:group style="position:absolute;left:4918;top:2016;width:2;height:75" coordorigin="4918,2016" coordsize="2,75">
              <v:shape style="position:absolute;left:4918;top:2016;width:2;height:75" coordorigin="4918,2016" coordsize="0,75" path="m4918,2091l4918,2016e" filled="false" stroked="true" strokeweight=".75pt" strokecolor="#fa7a6d">
                <v:path arrowok="t"/>
              </v:shape>
            </v:group>
            <v:group style="position:absolute;left:4929;top:2024;width:2;height:67" coordorigin="4929,2024" coordsize="2,67">
              <v:shape style="position:absolute;left:4929;top:2024;width:2;height:67" coordorigin="4929,2024" coordsize="0,67" path="m4929,2091l4929,2024e" filled="false" stroked="true" strokeweight=".75pt" strokecolor="#fa7a6d">
                <v:path arrowok="t"/>
              </v:shape>
            </v:group>
            <v:group style="position:absolute;left:4939;top:2006;width:2;height:85" coordorigin="4939,2006" coordsize="2,85">
              <v:shape style="position:absolute;left:4939;top:2006;width:2;height:85" coordorigin="4939,2006" coordsize="0,85" path="m4939,2091l4939,2006e" filled="false" stroked="true" strokeweight=".75pt" strokecolor="#fa7a6d">
                <v:path arrowok="t"/>
              </v:shape>
            </v:group>
            <v:group style="position:absolute;left:4949;top:2015;width:2;height:76" coordorigin="4949,2015" coordsize="2,76">
              <v:shape style="position:absolute;left:4949;top:2015;width:2;height:76" coordorigin="4949,2015" coordsize="0,76" path="m4949,2091l4949,2015e" filled="false" stroked="true" strokeweight=".75pt" strokecolor="#fa7a6d">
                <v:path arrowok="t"/>
              </v:shape>
            </v:group>
            <v:group style="position:absolute;left:4959;top:2010;width:2;height:81" coordorigin="4959,2010" coordsize="2,81">
              <v:shape style="position:absolute;left:4959;top:2010;width:2;height:81" coordorigin="4959,2010" coordsize="0,81" path="m4959,2091l4959,2010e" filled="false" stroked="true" strokeweight=".75pt" strokecolor="#fa7a6d">
                <v:path arrowok="t"/>
              </v:shape>
            </v:group>
            <v:group style="position:absolute;left:4970;top:2020;width:2;height:71" coordorigin="4970,2020" coordsize="2,71">
              <v:shape style="position:absolute;left:4970;top:2020;width:2;height:71" coordorigin="4970,2020" coordsize="0,71" path="m4970,2091l4970,2020e" filled="false" stroked="true" strokeweight=".75pt" strokecolor="#fa7a6d">
                <v:path arrowok="t"/>
              </v:shape>
            </v:group>
            <v:group style="position:absolute;left:4980;top:2009;width:2;height:82" coordorigin="4980,2009" coordsize="2,82">
              <v:shape style="position:absolute;left:4980;top:2009;width:2;height:82" coordorigin="4980,2009" coordsize="0,82" path="m4980,2091l4980,2009e" filled="false" stroked="true" strokeweight=".75pt" strokecolor="#fa7a6d">
                <v:path arrowok="t"/>
              </v:shape>
            </v:group>
            <v:group style="position:absolute;left:4990;top:2025;width:2;height:66" coordorigin="4990,2025" coordsize="2,66">
              <v:shape style="position:absolute;left:4990;top:2025;width:2;height:66" coordorigin="4990,2025" coordsize="0,66" path="m4990,2091l4990,2025e" filled="false" stroked="true" strokeweight=".75pt" strokecolor="#fa7a6d">
                <v:path arrowok="t"/>
              </v:shape>
            </v:group>
            <v:group style="position:absolute;left:5000;top:2028;width:2;height:63" coordorigin="5000,2028" coordsize="2,63">
              <v:shape style="position:absolute;left:5000;top:2028;width:2;height:63" coordorigin="5000,2028" coordsize="0,63" path="m5000,2091l5000,2028e" filled="false" stroked="true" strokeweight=".75pt" strokecolor="#fa7a6d">
                <v:path arrowok="t"/>
              </v:shape>
            </v:group>
            <v:group style="position:absolute;left:5011;top:2014;width:2;height:77" coordorigin="5011,2014" coordsize="2,77">
              <v:shape style="position:absolute;left:5011;top:2014;width:2;height:77" coordorigin="5011,2014" coordsize="0,77" path="m5011,2091l5011,2014e" filled="false" stroked="true" strokeweight=".75pt" strokecolor="#fa7a6d">
                <v:path arrowok="t"/>
              </v:shape>
            </v:group>
            <v:group style="position:absolute;left:5021;top:2020;width:2;height:71" coordorigin="5021,2020" coordsize="2,71">
              <v:shape style="position:absolute;left:5021;top:2020;width:2;height:71" coordorigin="5021,2020" coordsize="0,71" path="m5021,2091l5021,2020e" filled="false" stroked="true" strokeweight=".75pt" strokecolor="#fa7a6d">
                <v:path arrowok="t"/>
              </v:shape>
            </v:group>
            <v:group style="position:absolute;left:5031;top:2019;width:2;height:72" coordorigin="5031,2019" coordsize="2,72">
              <v:shape style="position:absolute;left:5031;top:2019;width:2;height:72" coordorigin="5031,2019" coordsize="0,72" path="m5031,2091l5031,2019e" filled="false" stroked="true" strokeweight=".75pt" strokecolor="#fa7a6d">
                <v:path arrowok="t"/>
              </v:shape>
            </v:group>
            <v:group style="position:absolute;left:5042;top:2013;width:2;height:78" coordorigin="5042,2013" coordsize="2,78">
              <v:shape style="position:absolute;left:5042;top:2013;width:2;height:78" coordorigin="5042,2013" coordsize="0,78" path="m5042,2091l5042,2013e" filled="false" stroked="true" strokeweight=".75pt" strokecolor="#fa7a6d">
                <v:path arrowok="t"/>
              </v:shape>
            </v:group>
            <v:group style="position:absolute;left:5052;top:1999;width:2;height:92" coordorigin="5052,1999" coordsize="2,92">
              <v:shape style="position:absolute;left:5052;top:1999;width:2;height:92" coordorigin="5052,1999" coordsize="0,92" path="m5052,2091l5052,1999e" filled="false" stroked="true" strokeweight=".75pt" strokecolor="#fa7a6d">
                <v:path arrowok="t"/>
              </v:shape>
            </v:group>
            <v:group style="position:absolute;left:5062;top:1971;width:2;height:120" coordorigin="5062,1971" coordsize="2,120">
              <v:shape style="position:absolute;left:5062;top:1971;width:2;height:120" coordorigin="5062,1971" coordsize="0,120" path="m5062,2091l5062,1971e" filled="false" stroked="true" strokeweight=".75pt" strokecolor="#fa7a6d">
                <v:path arrowok="t"/>
              </v:shape>
            </v:group>
            <v:group style="position:absolute;left:5072;top:1989;width:2;height:102" coordorigin="5072,1989" coordsize="2,102">
              <v:shape style="position:absolute;left:5072;top:1989;width:2;height:102" coordorigin="5072,1989" coordsize="0,102" path="m5072,2091l5072,1989e" filled="false" stroked="true" strokeweight=".75pt" strokecolor="#fa7a6d">
                <v:path arrowok="t"/>
              </v:shape>
            </v:group>
            <v:group style="position:absolute;left:5083;top:2024;width:2;height:67" coordorigin="5083,2024" coordsize="2,67">
              <v:shape style="position:absolute;left:5083;top:2024;width:2;height:67" coordorigin="5083,2024" coordsize="0,67" path="m5083,2091l5083,2024e" filled="false" stroked="true" strokeweight=".75pt" strokecolor="#fa7a6d">
                <v:path arrowok="t"/>
              </v:shape>
            </v:group>
            <v:group style="position:absolute;left:5093;top:2020;width:2;height:71" coordorigin="5093,2020" coordsize="2,71">
              <v:shape style="position:absolute;left:5093;top:2020;width:2;height:71" coordorigin="5093,2020" coordsize="0,71" path="m5093,2091l5093,2020e" filled="false" stroked="true" strokeweight=".75pt" strokecolor="#fa7a6d">
                <v:path arrowok="t"/>
              </v:shape>
            </v:group>
            <v:group style="position:absolute;left:5103;top:2012;width:2;height:79" coordorigin="5103,2012" coordsize="2,79">
              <v:shape style="position:absolute;left:5103;top:2012;width:2;height:79" coordorigin="5103,2012" coordsize="0,79" path="m5103,2091l5103,2012e" filled="false" stroked="true" strokeweight=".75pt" strokecolor="#fa7a6d">
                <v:path arrowok="t"/>
              </v:shape>
            </v:group>
            <v:group style="position:absolute;left:5114;top:2023;width:2;height:68" coordorigin="5114,2023" coordsize="2,68">
              <v:shape style="position:absolute;left:5114;top:2023;width:2;height:68" coordorigin="5114,2023" coordsize="0,68" path="m5114,2091l5114,2023e" filled="false" stroked="true" strokeweight=".75pt" strokecolor="#fa7a6d">
                <v:path arrowok="t"/>
              </v:shape>
            </v:group>
            <v:group style="position:absolute;left:5124;top:2021;width:2;height:70" coordorigin="5124,2021" coordsize="2,70">
              <v:shape style="position:absolute;left:5124;top:2021;width:2;height:70" coordorigin="5124,2021" coordsize="0,70" path="m5124,2091l5124,2021e" filled="false" stroked="true" strokeweight=".75pt" strokecolor="#fa7a6d">
                <v:path arrowok="t"/>
              </v:shape>
            </v:group>
            <v:group style="position:absolute;left:5134;top:2011;width:2;height:80" coordorigin="5134,2011" coordsize="2,80">
              <v:shape style="position:absolute;left:5134;top:2011;width:2;height:80" coordorigin="5134,2011" coordsize="0,80" path="m5134,2091l5134,2011e" filled="false" stroked="true" strokeweight=".75pt" strokecolor="#fa7a6d">
                <v:path arrowok="t"/>
              </v:shape>
            </v:group>
            <v:group style="position:absolute;left:5144;top:2028;width:2;height:63" coordorigin="5144,2028" coordsize="2,63">
              <v:shape style="position:absolute;left:5144;top:2028;width:2;height:63" coordorigin="5144,2028" coordsize="0,63" path="m5144,2091l5144,2028e" filled="false" stroked="true" strokeweight=".75pt" strokecolor="#fa7a6d">
                <v:path arrowok="t"/>
              </v:shape>
            </v:group>
            <v:group style="position:absolute;left:5155;top:2010;width:2;height:81" coordorigin="5155,2010" coordsize="2,81">
              <v:shape style="position:absolute;left:5155;top:2010;width:2;height:81" coordorigin="5155,2010" coordsize="0,81" path="m5155,2091l5155,2010e" filled="false" stroked="true" strokeweight=".75pt" strokecolor="#fa7a6d">
                <v:path arrowok="t"/>
              </v:shape>
            </v:group>
            <v:group style="position:absolute;left:5165;top:1999;width:2;height:92" coordorigin="5165,1999" coordsize="2,92">
              <v:shape style="position:absolute;left:5165;top:1999;width:2;height:92" coordorigin="5165,1999" coordsize="0,92" path="m5165,2091l5165,1999e" filled="false" stroked="true" strokeweight=".75pt" strokecolor="#fa7a6d">
                <v:path arrowok="t"/>
              </v:shape>
            </v:group>
            <v:group style="position:absolute;left:5175;top:2002;width:2;height:89" coordorigin="5175,2002" coordsize="2,89">
              <v:shape style="position:absolute;left:5175;top:2002;width:2;height:89" coordorigin="5175,2002" coordsize="0,89" path="m5175,2091l5175,2002e" filled="false" stroked="true" strokeweight=".75pt" strokecolor="#fa7a6d">
                <v:path arrowok="t"/>
              </v:shape>
            </v:group>
            <v:group style="position:absolute;left:5185;top:2006;width:2;height:85" coordorigin="5185,2006" coordsize="2,85">
              <v:shape style="position:absolute;left:5185;top:2006;width:2;height:85" coordorigin="5185,2006" coordsize="0,85" path="m5185,2091l5185,2006e" filled="false" stroked="true" strokeweight=".75pt" strokecolor="#fa7a6d">
                <v:path arrowok="t"/>
              </v:shape>
            </v:group>
            <v:group style="position:absolute;left:5196;top:2019;width:2;height:72" coordorigin="5196,2019" coordsize="2,72">
              <v:shape style="position:absolute;left:5196;top:2019;width:2;height:72" coordorigin="5196,2019" coordsize="0,72" path="m5196,2091l5196,2019e" filled="false" stroked="true" strokeweight=".75pt" strokecolor="#fa7a6d">
                <v:path arrowok="t"/>
              </v:shape>
            </v:group>
            <v:group style="position:absolute;left:5206;top:1990;width:2;height:101" coordorigin="5206,1990" coordsize="2,101">
              <v:shape style="position:absolute;left:5206;top:1990;width:2;height:101" coordorigin="5206,1990" coordsize="0,101" path="m5206,2091l5206,1990e" filled="false" stroked="true" strokeweight=".75pt" strokecolor="#fa7a6d">
                <v:path arrowok="t"/>
              </v:shape>
            </v:group>
            <v:group style="position:absolute;left:5216;top:2009;width:2;height:82" coordorigin="5216,2009" coordsize="2,82">
              <v:shape style="position:absolute;left:5216;top:2009;width:2;height:82" coordorigin="5216,2009" coordsize="0,82" path="m5216,2091l5216,2009e" filled="false" stroked="true" strokeweight=".75pt" strokecolor="#fa7a6d">
                <v:path arrowok="t"/>
              </v:shape>
            </v:group>
            <v:group style="position:absolute;left:5227;top:2020;width:2;height:71" coordorigin="5227,2020" coordsize="2,71">
              <v:shape style="position:absolute;left:5227;top:2020;width:2;height:71" coordorigin="5227,2020" coordsize="0,71" path="m5227,2091l5227,2020e" filled="false" stroked="true" strokeweight=".75pt" strokecolor="#fa7a6d">
                <v:path arrowok="t"/>
              </v:shape>
            </v:group>
            <v:group style="position:absolute;left:5237;top:2028;width:2;height:63" coordorigin="5237,2028" coordsize="2,63">
              <v:shape style="position:absolute;left:5237;top:2028;width:2;height:63" coordorigin="5237,2028" coordsize="0,63" path="m5237,2091l5237,2028e" filled="false" stroked="true" strokeweight=".75pt" strokecolor="#fa7a6d">
                <v:path arrowok="t"/>
              </v:shape>
            </v:group>
            <v:group style="position:absolute;left:5247;top:2030;width:2;height:61" coordorigin="5247,2030" coordsize="2,61">
              <v:shape style="position:absolute;left:5247;top:2030;width:2;height:61" coordorigin="5247,2030" coordsize="0,61" path="m5247,2091l5247,2030e" filled="false" stroked="true" strokeweight=".75pt" strokecolor="#fa7a6d">
                <v:path arrowok="t"/>
              </v:shape>
            </v:group>
            <v:group style="position:absolute;left:5250;top:2078;width:15;height:2" coordorigin="5250,2078" coordsize="15,2">
              <v:shape style="position:absolute;left:5250;top:2078;width:15;height:2" coordorigin="5250,2078" coordsize="15,0" path="m5250,2078l5265,2078e" filled="false" stroked="true" strokeweight="1.3pt" strokecolor="#fa7a6d">
                <v:path arrowok="t"/>
              </v:shape>
            </v:group>
            <v:group style="position:absolute;left:5268;top:2047;width:2;height:44" coordorigin="5268,2047" coordsize="2,44">
              <v:shape style="position:absolute;left:5268;top:2047;width:2;height:44" coordorigin="5268,2047" coordsize="0,44" path="m5268,2091l5268,2047e" filled="false" stroked="true" strokeweight=".75pt" strokecolor="#fa7a6d">
                <v:path arrowok="t"/>
              </v:shape>
            </v:group>
            <v:group style="position:absolute;left:5278;top:2054;width:2;height:37" coordorigin="5278,2054" coordsize="2,37">
              <v:shape style="position:absolute;left:5278;top:2054;width:2;height:37" coordorigin="5278,2054" coordsize="0,37" path="m5278,2091l5278,2054e" filled="false" stroked="true" strokeweight=".75pt" strokecolor="#fa7a6d">
                <v:path arrowok="t"/>
              </v:shape>
            </v:group>
            <v:group style="position:absolute;left:5288;top:2039;width:2;height:52" coordorigin="5288,2039" coordsize="2,52">
              <v:shape style="position:absolute;left:5288;top:2039;width:2;height:52" coordorigin="5288,2039" coordsize="0,52" path="m5288,2091l5288,2039e" filled="false" stroked="true" strokeweight=".75pt" strokecolor="#fa7a6d">
                <v:path arrowok="t"/>
              </v:shape>
            </v:group>
            <v:group style="position:absolute;left:5299;top:2031;width:2;height:60" coordorigin="5299,2031" coordsize="2,60">
              <v:shape style="position:absolute;left:5299;top:2031;width:2;height:60" coordorigin="5299,2031" coordsize="0,60" path="m5299,2091l5299,2031e" filled="false" stroked="true" strokeweight=".75pt" strokecolor="#fa7a6d">
                <v:path arrowok="t"/>
              </v:shape>
            </v:group>
            <v:group style="position:absolute;left:5309;top:2037;width:2;height:54" coordorigin="5309,2037" coordsize="2,54">
              <v:shape style="position:absolute;left:5309;top:2037;width:2;height:54" coordorigin="5309,2037" coordsize="0,54" path="m5309,2091l5309,2037e" filled="false" stroked="true" strokeweight=".75pt" strokecolor="#fa7a6d">
                <v:path arrowok="t"/>
              </v:shape>
            </v:group>
            <v:group style="position:absolute;left:5319;top:2030;width:2;height:61" coordorigin="5319,2030" coordsize="2,61">
              <v:shape style="position:absolute;left:5319;top:2030;width:2;height:61" coordorigin="5319,2030" coordsize="0,61" path="m5319,2091l5319,2030e" filled="false" stroked="true" strokeweight=".75pt" strokecolor="#fa7a6d">
                <v:path arrowok="t"/>
              </v:shape>
            </v:group>
            <v:group style="position:absolute;left:5329;top:2043;width:2;height:48" coordorigin="5329,2043" coordsize="2,48">
              <v:shape style="position:absolute;left:5329;top:2043;width:2;height:48" coordorigin="5329,2043" coordsize="0,48" path="m5329,2091l5329,2043e" filled="false" stroked="true" strokeweight=".75pt" strokecolor="#fa7a6d">
                <v:path arrowok="t"/>
              </v:shape>
            </v:group>
            <v:group style="position:absolute;left:5333;top:2078;width:15;height:2" coordorigin="5333,2078" coordsize="15,2">
              <v:shape style="position:absolute;left:5333;top:2078;width:15;height:2" coordorigin="5333,2078" coordsize="15,0" path="m5333,2078l5348,2078e" filled="false" stroked="true" strokeweight="1.3pt" strokecolor="#fa7a6d">
                <v:path arrowok="t"/>
              </v:shape>
            </v:group>
            <v:group style="position:absolute;left:5343;top:2076;width:15;height:2" coordorigin="5343,2076" coordsize="15,2">
              <v:shape style="position:absolute;left:5343;top:2076;width:15;height:2" coordorigin="5343,2076" coordsize="15,0" path="m5343,2076l5358,2076e" filled="false" stroked="true" strokeweight="1.45pt" strokecolor="#fa7a6d">
                <v:path arrowok="t"/>
              </v:shape>
            </v:group>
            <v:group style="position:absolute;left:5360;top:2039;width:2;height:52" coordorigin="5360,2039" coordsize="2,52">
              <v:shape style="position:absolute;left:5360;top:2039;width:2;height:52" coordorigin="5360,2039" coordsize="0,52" path="m5360,2091l5360,2039e" filled="false" stroked="true" strokeweight=".75pt" strokecolor="#fa7a6d">
                <v:path arrowok="t"/>
              </v:shape>
            </v:group>
            <v:group style="position:absolute;left:5370;top:2036;width:2;height:55" coordorigin="5370,2036" coordsize="2,55">
              <v:shape style="position:absolute;left:5370;top:2036;width:2;height:55" coordorigin="5370,2036" coordsize="0,55" path="m5370,2091l5370,2036e" filled="false" stroked="true" strokeweight=".75pt" strokecolor="#fa7a6d">
                <v:path arrowok="t"/>
              </v:shape>
            </v:group>
            <v:group style="position:absolute;left:5381;top:2050;width:2;height:41" coordorigin="5381,2050" coordsize="2,41">
              <v:shape style="position:absolute;left:5381;top:2050;width:2;height:41" coordorigin="5381,2050" coordsize="0,41" path="m5381,2091l5381,2050e" filled="false" stroked="true" strokeweight=".75pt" strokecolor="#fa7a6d">
                <v:path arrowok="t"/>
              </v:shape>
            </v:group>
            <v:group style="position:absolute;left:5391;top:2030;width:2;height:61" coordorigin="5391,2030" coordsize="2,61">
              <v:shape style="position:absolute;left:5391;top:2030;width:2;height:61" coordorigin="5391,2030" coordsize="0,61" path="m5391,2091l5391,2030e" filled="false" stroked="true" strokeweight=".75pt" strokecolor="#fa7a6d">
                <v:path arrowok="t"/>
              </v:shape>
            </v:group>
            <v:group style="position:absolute;left:5401;top:2054;width:2;height:37" coordorigin="5401,2054" coordsize="2,37">
              <v:shape style="position:absolute;left:5401;top:2054;width:2;height:37" coordorigin="5401,2054" coordsize="0,37" path="m5401,2091l5401,2054e" filled="false" stroked="true" strokeweight=".75pt" strokecolor="#fa7a6d">
                <v:path arrowok="t"/>
              </v:shape>
            </v:group>
            <v:group style="position:absolute;left:5412;top:2057;width:2;height:34" coordorigin="5412,2057" coordsize="2,34">
              <v:shape style="position:absolute;left:5412;top:2057;width:2;height:34" coordorigin="5412,2057" coordsize="0,34" path="m5412,2091l5412,2057e" filled="false" stroked="true" strokeweight=".75pt" strokecolor="#fa7a6d">
                <v:path arrowok="t"/>
              </v:shape>
            </v:group>
            <v:group style="position:absolute;left:5415;top:2082;width:15;height:2" coordorigin="5415,2082" coordsize="15,2">
              <v:shape style="position:absolute;left:5415;top:2082;width:15;height:2" coordorigin="5415,2082" coordsize="15,0" path="m5415,2082l5430,2082e" filled="false" stroked="true" strokeweight=".9pt" strokecolor="#fa7a6d">
                <v:path arrowok="t"/>
              </v:shape>
            </v:group>
            <v:group style="position:absolute;left:5432;top:2032;width:2;height:59" coordorigin="5432,2032" coordsize="2,59">
              <v:shape style="position:absolute;left:5432;top:2032;width:2;height:59" coordorigin="5432,2032" coordsize="0,59" path="m5432,2091l5432,2032e" filled="false" stroked="true" strokeweight=".75pt" strokecolor="#fa7a6d">
                <v:path arrowok="t"/>
              </v:shape>
            </v:group>
            <v:group style="position:absolute;left:5435;top:2077;width:15;height:2" coordorigin="5435,2077" coordsize="15,2">
              <v:shape style="position:absolute;left:5435;top:2077;width:15;height:2" coordorigin="5435,2077" coordsize="15,0" path="m5435,2077l5450,2077e" filled="false" stroked="true" strokeweight="1.4pt" strokecolor="#fa7a6d">
                <v:path arrowok="t"/>
              </v:shape>
            </v:group>
            <v:group style="position:absolute;left:5446;top:2082;width:15;height:2" coordorigin="5446,2082" coordsize="15,2">
              <v:shape style="position:absolute;left:5446;top:2082;width:15;height:2" coordorigin="5446,2082" coordsize="15,0" path="m5446,2082l5461,2082e" filled="false" stroked="true" strokeweight=".85pt" strokecolor="#fa7a6d">
                <v:path arrowok="t"/>
              </v:shape>
            </v:group>
            <v:group style="position:absolute;left:5463;top:2056;width:2;height:35" coordorigin="5463,2056" coordsize="2,35">
              <v:shape style="position:absolute;left:5463;top:2056;width:2;height:35" coordorigin="5463,2056" coordsize="0,35" path="m5463,2091l5463,2056e" filled="false" stroked="true" strokeweight=".75pt" strokecolor="#fa7a6d">
                <v:path arrowok="t"/>
              </v:shape>
            </v:group>
            <v:group style="position:absolute;left:5473;top:2056;width:2;height:35" coordorigin="5473,2056" coordsize="2,35">
              <v:shape style="position:absolute;left:5473;top:2056;width:2;height:35" coordorigin="5473,2056" coordsize="0,35" path="m5473,2091l5473,2056e" filled="false" stroked="true" strokeweight=".75pt" strokecolor="#fa7a6d">
                <v:path arrowok="t"/>
              </v:shape>
            </v:group>
            <v:group style="position:absolute;left:5477;top:2078;width:15;height:2" coordorigin="5477,2078" coordsize="15,2">
              <v:shape style="position:absolute;left:5477;top:2078;width:15;height:2" coordorigin="5477,2078" coordsize="15,0" path="m5477,2078l5492,2078e" filled="false" stroked="true" strokeweight="1.3pt" strokecolor="#fa7a6d">
                <v:path arrowok="t"/>
              </v:shape>
            </v:group>
            <v:group style="position:absolute;left:5487;top:2084;width:15;height:2" coordorigin="5487,2084" coordsize="15,2">
              <v:shape style="position:absolute;left:5487;top:2084;width:15;height:2" coordorigin="5487,2084" coordsize="15,0" path="m5487,2084l5502,2084e" filled="false" stroked="true" strokeweight=".65pt" strokecolor="#fa7a6d">
                <v:path arrowok="t"/>
              </v:shape>
            </v:group>
            <v:group style="position:absolute;left:5497;top:2078;width:15;height:2" coordorigin="5497,2078" coordsize="15,2">
              <v:shape style="position:absolute;left:5497;top:2078;width:15;height:2" coordorigin="5497,2078" coordsize="15,0" path="m5497,2078l5512,2078e" filled="false" stroked="true" strokeweight="1.25pt" strokecolor="#fa7a6d">
                <v:path arrowok="t"/>
              </v:shape>
            </v:group>
            <v:group style="position:absolute;left:5514;top:2051;width:2;height:40" coordorigin="5514,2051" coordsize="2,40">
              <v:shape style="position:absolute;left:5514;top:2051;width:2;height:40" coordorigin="5514,2051" coordsize="0,40" path="m5514,2091l5514,2051e" filled="false" stroked="true" strokeweight=".75pt" strokecolor="#fa7a6d">
                <v:path arrowok="t"/>
              </v:shape>
            </v:group>
            <v:group style="position:absolute;left:5525;top:2057;width:2;height:34" coordorigin="5525,2057" coordsize="2,34">
              <v:shape style="position:absolute;left:5525;top:2057;width:2;height:34" coordorigin="5525,2057" coordsize="0,34" path="m5525,2091l5525,2057e" filled="false" stroked="true" strokeweight=".75pt" strokecolor="#fa7a6d">
                <v:path arrowok="t"/>
              </v:shape>
            </v:group>
            <v:group style="position:absolute;left:5528;top:2087;width:15;height:2" coordorigin="5528,2087" coordsize="15,2">
              <v:shape style="position:absolute;left:5528;top:2087;width:15;height:2" coordorigin="5528,2087" coordsize="15,0" path="m5528,2087l5543,2087e" filled="false" stroked="true" strokeweight=".35pt" strokecolor="#fa7a6d">
                <v:path arrowok="t"/>
              </v:shape>
            </v:group>
            <v:group style="position:absolute;left:5545;top:2049;width:2;height:42" coordorigin="5545,2049" coordsize="2,42">
              <v:shape style="position:absolute;left:5545;top:2049;width:2;height:42" coordorigin="5545,2049" coordsize="0,42" path="m5545,2091l5545,2049e" filled="false" stroked="true" strokeweight=".75pt" strokecolor="#fa7a6d">
                <v:path arrowok="t"/>
              </v:shape>
            </v:group>
            <v:group style="position:absolute;left:5555;top:2055;width:2;height:36" coordorigin="5555,2055" coordsize="2,36">
              <v:shape style="position:absolute;left:5555;top:2055;width:2;height:36" coordorigin="5555,2055" coordsize="0,36" path="m5555,2091l5555,2055e" filled="false" stroked="true" strokeweight=".75pt" strokecolor="#fa7a6d">
                <v:path arrowok="t"/>
              </v:shape>
            </v:group>
            <v:group style="position:absolute;left:5566;top:2058;width:2;height:33" coordorigin="5566,2058" coordsize="2,33">
              <v:shape style="position:absolute;left:5566;top:2058;width:2;height:33" coordorigin="5566,2058" coordsize="0,33" path="m5566,2091l5566,2058e" filled="false" stroked="true" strokeweight=".75pt" strokecolor="#fa7a6d">
                <v:path arrowok="t"/>
              </v:shape>
            </v:group>
            <v:group style="position:absolute;left:5576;top:2047;width:2;height:44" coordorigin="5576,2047" coordsize="2,44">
              <v:shape style="position:absolute;left:5576;top:2047;width:2;height:44" coordorigin="5576,2047" coordsize="0,44" path="m5576,2091l5576,2047e" filled="false" stroked="true" strokeweight=".75pt" strokecolor="#fa7a6d">
                <v:path arrowok="t"/>
              </v:shape>
            </v:group>
            <v:group style="position:absolute;left:5586;top:2002;width:2;height:89" coordorigin="5586,2002" coordsize="2,89">
              <v:shape style="position:absolute;left:5586;top:2002;width:2;height:89" coordorigin="5586,2002" coordsize="0,89" path="m5586,2091l5586,2002e" filled="false" stroked="true" strokeweight=".75pt" strokecolor="#fa7a6d">
                <v:path arrowok="t"/>
              </v:shape>
            </v:group>
            <v:group style="position:absolute;left:5597;top:2034;width:2;height:57" coordorigin="5597,2034" coordsize="2,57">
              <v:shape style="position:absolute;left:5597;top:2034;width:2;height:57" coordorigin="5597,2034" coordsize="0,57" path="m5597,2091l5597,2034e" filled="false" stroked="true" strokeweight=".75pt" strokecolor="#fa7a6d">
                <v:path arrowok="t"/>
              </v:shape>
            </v:group>
            <v:group style="position:absolute;left:5607;top:1971;width:2;height:120" coordorigin="5607,1971" coordsize="2,120">
              <v:shape style="position:absolute;left:5607;top:1971;width:2;height:120" coordorigin="5607,1971" coordsize="0,120" path="m5607,2091l5607,1971e" filled="false" stroked="true" strokeweight=".75pt" strokecolor="#fa7a6d">
                <v:path arrowok="t"/>
              </v:shape>
            </v:group>
            <v:group style="position:absolute;left:5617;top:2000;width:2;height:91" coordorigin="5617,2000" coordsize="2,91">
              <v:shape style="position:absolute;left:5617;top:2000;width:2;height:91" coordorigin="5617,2000" coordsize="0,91" path="m5617,2091l5617,2000e" filled="false" stroked="true" strokeweight=".75pt" strokecolor="#fa7a6d">
                <v:path arrowok="t"/>
              </v:shape>
            </v:group>
            <v:group style="position:absolute;left:5627;top:1970;width:2;height:121" coordorigin="5627,1970" coordsize="2,121">
              <v:shape style="position:absolute;left:5627;top:1970;width:2;height:121" coordorigin="5627,1970" coordsize="0,121" path="m5627,2091l5627,1970e" filled="false" stroked="true" strokeweight=".75pt" strokecolor="#fa7a6d">
                <v:path arrowok="t"/>
              </v:shape>
            </v:group>
            <v:group style="position:absolute;left:5638;top:1961;width:2;height:130" coordorigin="5638,1961" coordsize="2,130">
              <v:shape style="position:absolute;left:5638;top:1961;width:2;height:130" coordorigin="5638,1961" coordsize="0,130" path="m5638,2091l5638,1961e" filled="false" stroked="true" strokeweight=".75pt" strokecolor="#fa7a6d">
                <v:path arrowok="t"/>
              </v:shape>
            </v:group>
            <v:group style="position:absolute;left:5648;top:1974;width:2;height:117" coordorigin="5648,1974" coordsize="2,117">
              <v:shape style="position:absolute;left:5648;top:1974;width:2;height:117" coordorigin="5648,1974" coordsize="0,117" path="m5648,2091l5648,1974e" filled="false" stroked="true" strokeweight=".75pt" strokecolor="#fa7a6d">
                <v:path arrowok="t"/>
              </v:shape>
            </v:group>
            <v:group style="position:absolute;left:5658;top:2023;width:2;height:68" coordorigin="5658,2023" coordsize="2,68">
              <v:shape style="position:absolute;left:5658;top:2023;width:2;height:68" coordorigin="5658,2023" coordsize="0,68" path="m5658,2091l5658,2023e" filled="false" stroked="true" strokeweight=".75pt" strokecolor="#fa7a6d">
                <v:path arrowok="t"/>
              </v:shape>
            </v:group>
            <v:group style="position:absolute;left:5669;top:1993;width:2;height:98" coordorigin="5669,1993" coordsize="2,98">
              <v:shape style="position:absolute;left:5669;top:1993;width:2;height:98" coordorigin="5669,1993" coordsize="0,98" path="m5669,2091l5669,1993e" filled="false" stroked="true" strokeweight=".75pt" strokecolor="#fa7a6d">
                <v:path arrowok="t"/>
              </v:shape>
            </v:group>
            <v:group style="position:absolute;left:5679;top:2010;width:2;height:81" coordorigin="5679,2010" coordsize="2,81">
              <v:shape style="position:absolute;left:5679;top:2010;width:2;height:81" coordorigin="5679,2010" coordsize="0,81" path="m5679,2091l5679,2010e" filled="false" stroked="true" strokeweight=".75pt" strokecolor="#fa7a6d">
                <v:path arrowok="t"/>
              </v:shape>
            </v:group>
            <v:group style="position:absolute;left:5689;top:1979;width:2;height:112" coordorigin="5689,1979" coordsize="2,112">
              <v:shape style="position:absolute;left:5689;top:1979;width:2;height:112" coordorigin="5689,1979" coordsize="0,112" path="m5689,2091l5689,1979e" filled="false" stroked="true" strokeweight=".75pt" strokecolor="#fa7a6d">
                <v:path arrowok="t"/>
              </v:shape>
            </v:group>
            <v:group style="position:absolute;left:5699;top:2013;width:2;height:78" coordorigin="5699,2013" coordsize="2,78">
              <v:shape style="position:absolute;left:5699;top:2013;width:2;height:78" coordorigin="5699,2013" coordsize="0,78" path="m5699,2091l5699,2013e" filled="false" stroked="true" strokeweight=".75pt" strokecolor="#fa7a6d">
                <v:path arrowok="t"/>
              </v:shape>
            </v:group>
            <v:group style="position:absolute;left:5710;top:2012;width:2;height:79" coordorigin="5710,2012" coordsize="2,79">
              <v:shape style="position:absolute;left:5710;top:2012;width:2;height:79" coordorigin="5710,2012" coordsize="0,79" path="m5710,2091l5710,2012e" filled="false" stroked="true" strokeweight=".75pt" strokecolor="#fa7a6d">
                <v:path arrowok="t"/>
              </v:shape>
            </v:group>
            <v:group style="position:absolute;left:5720;top:2016;width:2;height:75" coordorigin="5720,2016" coordsize="2,75">
              <v:shape style="position:absolute;left:5720;top:2016;width:2;height:75" coordorigin="5720,2016" coordsize="0,75" path="m5720,2091l5720,2016e" filled="false" stroked="true" strokeweight=".75pt" strokecolor="#fa7a6d">
                <v:path arrowok="t"/>
              </v:shape>
            </v:group>
            <v:group style="position:absolute;left:5730;top:2007;width:2;height:84" coordorigin="5730,2007" coordsize="2,84">
              <v:shape style="position:absolute;left:5730;top:2007;width:2;height:84" coordorigin="5730,2007" coordsize="0,84" path="m5730,2091l5730,2007e" filled="false" stroked="true" strokeweight=".75pt" strokecolor="#fa7a6d">
                <v:path arrowok="t"/>
              </v:shape>
            </v:group>
            <v:group style="position:absolute;left:5740;top:1995;width:2;height:96" coordorigin="5740,1995" coordsize="2,96">
              <v:shape style="position:absolute;left:5740;top:1995;width:2;height:96" coordorigin="5740,1995" coordsize="0,96" path="m5740,2091l5740,1995e" filled="false" stroked="true" strokeweight=".75pt" strokecolor="#fa7a6d">
                <v:path arrowok="t"/>
              </v:shape>
            </v:group>
            <v:group style="position:absolute;left:5751;top:2026;width:2;height:65" coordorigin="5751,2026" coordsize="2,65">
              <v:shape style="position:absolute;left:5751;top:2026;width:2;height:65" coordorigin="5751,2026" coordsize="0,65" path="m5751,2091l5751,2026e" filled="false" stroked="true" strokeweight=".75pt" strokecolor="#fa7a6d">
                <v:path arrowok="t"/>
              </v:shape>
            </v:group>
            <v:group style="position:absolute;left:5761;top:1998;width:2;height:93" coordorigin="5761,1998" coordsize="2,93">
              <v:shape style="position:absolute;left:5761;top:1998;width:2;height:93" coordorigin="5761,1998" coordsize="0,93" path="m5761,2091l5761,1998e" filled="false" stroked="true" strokeweight=".75pt" strokecolor="#fa7a6d">
                <v:path arrowok="t"/>
              </v:shape>
            </v:group>
            <v:group style="position:absolute;left:5771;top:2016;width:2;height:75" coordorigin="5771,2016" coordsize="2,75">
              <v:shape style="position:absolute;left:5771;top:2016;width:2;height:75" coordorigin="5771,2016" coordsize="0,75" path="m5771,2091l5771,2016e" filled="false" stroked="true" strokeweight=".75pt" strokecolor="#fa7a6d">
                <v:path arrowok="t"/>
              </v:shape>
            </v:group>
            <v:group style="position:absolute;left:5782;top:2028;width:2;height:63" coordorigin="5782,2028" coordsize="2,63">
              <v:shape style="position:absolute;left:5782;top:2028;width:2;height:63" coordorigin="5782,2028" coordsize="0,63" path="m5782,2091l5782,2028e" filled="false" stroked="true" strokeweight=".75pt" strokecolor="#fa7a6d">
                <v:path arrowok="t"/>
              </v:shape>
            </v:group>
            <v:group style="position:absolute;left:5792;top:2004;width:2;height:87" coordorigin="5792,2004" coordsize="2,87">
              <v:shape style="position:absolute;left:5792;top:2004;width:2;height:87" coordorigin="5792,2004" coordsize="0,87" path="m5792,2091l5792,2004e" filled="false" stroked="true" strokeweight=".75pt" strokecolor="#fa7a6d">
                <v:path arrowok="t"/>
              </v:shape>
            </v:group>
            <v:group style="position:absolute;left:5802;top:2017;width:2;height:74" coordorigin="5802,2017" coordsize="2,74">
              <v:shape style="position:absolute;left:5802;top:2017;width:2;height:74" coordorigin="5802,2017" coordsize="0,74" path="m5802,2091l5802,2017e" filled="false" stroked="true" strokeweight=".75pt" strokecolor="#fa7a6d">
                <v:path arrowok="t"/>
              </v:shape>
            </v:group>
            <v:group style="position:absolute;left:5812;top:2009;width:2;height:82" coordorigin="5812,2009" coordsize="2,82">
              <v:shape style="position:absolute;left:5812;top:2009;width:2;height:82" coordorigin="5812,2009" coordsize="0,82" path="m5812,2091l5812,2009e" filled="false" stroked="true" strokeweight=".75pt" strokecolor="#fa7a6d">
                <v:path arrowok="t"/>
              </v:shape>
            </v:group>
            <v:group style="position:absolute;left:5823;top:2002;width:2;height:89" coordorigin="5823,2002" coordsize="2,89">
              <v:shape style="position:absolute;left:5823;top:2002;width:2;height:89" coordorigin="5823,2002" coordsize="0,89" path="m5823,2091l5823,2002e" filled="false" stroked="true" strokeweight=".75pt" strokecolor="#fa7a6d">
                <v:path arrowok="t"/>
              </v:shape>
            </v:group>
            <v:group style="position:absolute;left:5833;top:2009;width:2;height:82" coordorigin="5833,2009" coordsize="2,82">
              <v:shape style="position:absolute;left:5833;top:2009;width:2;height:82" coordorigin="5833,2009" coordsize="0,82" path="m5833,2091l5833,2009e" filled="false" stroked="true" strokeweight=".75pt" strokecolor="#fa7a6d">
                <v:path arrowok="t"/>
              </v:shape>
            </v:group>
            <v:group style="position:absolute;left:5843;top:1999;width:2;height:92" coordorigin="5843,1999" coordsize="2,92">
              <v:shape style="position:absolute;left:5843;top:1999;width:2;height:92" coordorigin="5843,1999" coordsize="0,92" path="m5843,2091l5843,1999e" filled="false" stroked="true" strokeweight=".75pt" strokecolor="#fa7a6d">
                <v:path arrowok="t"/>
              </v:shape>
            </v:group>
            <v:group style="position:absolute;left:5854;top:1992;width:2;height:99" coordorigin="5854,1992" coordsize="2,99">
              <v:shape style="position:absolute;left:5854;top:1992;width:2;height:99" coordorigin="5854,1992" coordsize="0,99" path="m5854,2091l5854,1992e" filled="false" stroked="true" strokeweight=".75pt" strokecolor="#fa7a6d">
                <v:path arrowok="t"/>
              </v:shape>
            </v:group>
            <v:group style="position:absolute;left:5864;top:1967;width:2;height:124" coordorigin="5864,1967" coordsize="2,124">
              <v:shape style="position:absolute;left:5864;top:1967;width:2;height:124" coordorigin="5864,1967" coordsize="0,124" path="m5864,2091l5864,1967e" filled="false" stroked="true" strokeweight=".75pt" strokecolor="#fa7a6d">
                <v:path arrowok="t"/>
              </v:shape>
            </v:group>
            <v:group style="position:absolute;left:5874;top:2039;width:2;height:52" coordorigin="5874,2039" coordsize="2,52">
              <v:shape style="position:absolute;left:5874;top:2039;width:2;height:52" coordorigin="5874,2039" coordsize="0,52" path="m5874,2091l5874,2039e" filled="false" stroked="true" strokeweight=".75pt" strokecolor="#fa7a6d">
                <v:path arrowok="t"/>
              </v:shape>
            </v:group>
            <v:group style="position:absolute;left:5884;top:2012;width:2;height:79" coordorigin="5884,2012" coordsize="2,79">
              <v:shape style="position:absolute;left:5884;top:2012;width:2;height:79" coordorigin="5884,2012" coordsize="0,79" path="m5884,2091l5884,2012e" filled="false" stroked="true" strokeweight=".75pt" strokecolor="#fa7a6d">
                <v:path arrowok="t"/>
              </v:shape>
            </v:group>
            <v:group style="position:absolute;left:5895;top:2035;width:2;height:56" coordorigin="5895,2035" coordsize="2,56">
              <v:shape style="position:absolute;left:5895;top:2035;width:2;height:56" coordorigin="5895,2035" coordsize="0,56" path="m5895,2091l5895,2035e" filled="false" stroked="true" strokeweight=".75pt" strokecolor="#fa7a6d">
                <v:path arrowok="t"/>
              </v:shape>
            </v:group>
            <v:group style="position:absolute;left:5905;top:1999;width:2;height:92" coordorigin="5905,1999" coordsize="2,92">
              <v:shape style="position:absolute;left:5905;top:1999;width:2;height:92" coordorigin="5905,1999" coordsize="0,92" path="m5905,2091l5905,1999e" filled="false" stroked="true" strokeweight=".75pt" strokecolor="#fa7a6d">
                <v:path arrowok="t"/>
              </v:shape>
            </v:group>
            <v:group style="position:absolute;left:5915;top:1991;width:2;height:100" coordorigin="5915,1991" coordsize="2,100">
              <v:shape style="position:absolute;left:5915;top:1991;width:2;height:100" coordorigin="5915,1991" coordsize="0,100" path="m5915,2091l5915,1991e" filled="false" stroked="true" strokeweight=".75pt" strokecolor="#fa7a6d">
                <v:path arrowok="t"/>
              </v:shape>
            </v:group>
            <v:group style="position:absolute;left:5925;top:1991;width:2;height:100" coordorigin="5925,1991" coordsize="2,100">
              <v:shape style="position:absolute;left:5925;top:1991;width:2;height:100" coordorigin="5925,1991" coordsize="0,100" path="m5925,2091l5925,1991e" filled="false" stroked="true" strokeweight=".75pt" strokecolor="#fa7a6d">
                <v:path arrowok="t"/>
              </v:shape>
            </v:group>
            <v:group style="position:absolute;left:5936;top:1965;width:2;height:126" coordorigin="5936,1965" coordsize="2,126">
              <v:shape style="position:absolute;left:5936;top:1965;width:2;height:126" coordorigin="5936,1965" coordsize="0,126" path="m5936,2091l5936,1965e" filled="false" stroked="true" strokeweight=".75pt" strokecolor="#fa7a6d">
                <v:path arrowok="t"/>
              </v:shape>
            </v:group>
            <v:group style="position:absolute;left:5946;top:1971;width:2;height:120" coordorigin="5946,1971" coordsize="2,120">
              <v:shape style="position:absolute;left:5946;top:1971;width:2;height:120" coordorigin="5946,1971" coordsize="0,120" path="m5946,2091l5946,1971e" filled="false" stroked="true" strokeweight=".75pt" strokecolor="#fa7a6d">
                <v:path arrowok="t"/>
              </v:shape>
            </v:group>
            <v:group style="position:absolute;left:5956;top:1969;width:2;height:122" coordorigin="5956,1969" coordsize="2,122">
              <v:shape style="position:absolute;left:5956;top:1969;width:2;height:122" coordorigin="5956,1969" coordsize="0,122" path="m5956,2091l5956,1969e" filled="false" stroked="true" strokeweight=".75pt" strokecolor="#fa7a6d">
                <v:path arrowok="t"/>
              </v:shape>
            </v:group>
            <v:group style="position:absolute;left:5967;top:1962;width:2;height:129" coordorigin="5967,1962" coordsize="2,129">
              <v:shape style="position:absolute;left:5967;top:1962;width:2;height:129" coordorigin="5967,1962" coordsize="0,129" path="m5967,2091l5967,1962e" filled="false" stroked="true" strokeweight=".75pt" strokecolor="#fa7a6d">
                <v:path arrowok="t"/>
              </v:shape>
            </v:group>
            <v:group style="position:absolute;left:5977;top:1983;width:2;height:108" coordorigin="5977,1983" coordsize="2,108">
              <v:shape style="position:absolute;left:5977;top:1983;width:2;height:108" coordorigin="5977,1983" coordsize="0,108" path="m5977,2091l5977,1983e" filled="false" stroked="true" strokeweight=".75pt" strokecolor="#fa7a6d">
                <v:path arrowok="t"/>
              </v:shape>
            </v:group>
            <v:group style="position:absolute;left:5987;top:1962;width:2;height:129" coordorigin="5987,1962" coordsize="2,129">
              <v:shape style="position:absolute;left:5987;top:1962;width:2;height:129" coordorigin="5987,1962" coordsize="0,129" path="m5987,2091l5987,1962e" filled="false" stroked="true" strokeweight=".75pt" strokecolor="#fa7a6d">
                <v:path arrowok="t"/>
              </v:shape>
            </v:group>
            <v:group style="position:absolute;left:5997;top:1971;width:2;height:120" coordorigin="5997,1971" coordsize="2,120">
              <v:shape style="position:absolute;left:5997;top:1971;width:2;height:120" coordorigin="5997,1971" coordsize="0,120" path="m5997,2091l5997,1971e" filled="false" stroked="true" strokeweight=".75pt" strokecolor="#fa7a6d">
                <v:path arrowok="t"/>
              </v:shape>
            </v:group>
            <v:group style="position:absolute;left:6008;top:1960;width:2;height:131" coordorigin="6008,1960" coordsize="2,131">
              <v:shape style="position:absolute;left:6008;top:1960;width:2;height:131" coordorigin="6008,1960" coordsize="0,131" path="m6008,2091l6008,1960e" filled="false" stroked="true" strokeweight=".75pt" strokecolor="#fa7a6d">
                <v:path arrowok="t"/>
              </v:shape>
            </v:group>
            <v:group style="position:absolute;left:6018;top:1961;width:2;height:130" coordorigin="6018,1961" coordsize="2,130">
              <v:shape style="position:absolute;left:6018;top:1961;width:2;height:130" coordorigin="6018,1961" coordsize="0,130" path="m6018,2091l6018,1961e" filled="false" stroked="true" strokeweight=".75pt" strokecolor="#fa7a6d">
                <v:path arrowok="t"/>
              </v:shape>
            </v:group>
            <v:group style="position:absolute;left:6028;top:1957;width:2;height:134" coordorigin="6028,1957" coordsize="2,134">
              <v:shape style="position:absolute;left:6028;top:1957;width:2;height:134" coordorigin="6028,1957" coordsize="0,134" path="m6028,2091l6028,1957e" filled="false" stroked="true" strokeweight=".75pt" strokecolor="#fa7a6d">
                <v:path arrowok="t"/>
              </v:shape>
            </v:group>
            <v:group style="position:absolute;left:6039;top:1947;width:2;height:144" coordorigin="6039,1947" coordsize="2,144">
              <v:shape style="position:absolute;left:6039;top:1947;width:2;height:144" coordorigin="6039,1947" coordsize="0,144" path="m6039,2091l6039,1947e" filled="false" stroked="true" strokeweight=".75pt" strokecolor="#fa7a6d">
                <v:path arrowok="t"/>
              </v:shape>
            </v:group>
            <v:group style="position:absolute;left:6049;top:1958;width:2;height:133" coordorigin="6049,1958" coordsize="2,133">
              <v:shape style="position:absolute;left:6049;top:1958;width:2;height:133" coordorigin="6049,1958" coordsize="0,133" path="m6049,2091l6049,1958e" filled="false" stroked="true" strokeweight=".75pt" strokecolor="#fa7a6d">
                <v:path arrowok="t"/>
              </v:shape>
            </v:group>
            <v:group style="position:absolute;left:6059;top:1909;width:2;height:182" coordorigin="6059,1909" coordsize="2,182">
              <v:shape style="position:absolute;left:6059;top:1909;width:2;height:182" coordorigin="6059,1909" coordsize="0,182" path="m6059,2091l6059,1909e" filled="false" stroked="true" strokeweight=".75pt" strokecolor="#fa7a6d">
                <v:path arrowok="t"/>
              </v:shape>
            </v:group>
            <v:group style="position:absolute;left:6069;top:1948;width:2;height:143" coordorigin="6069,1948" coordsize="2,143">
              <v:shape style="position:absolute;left:6069;top:1948;width:2;height:143" coordorigin="6069,1948" coordsize="0,143" path="m6069,2091l6069,1948e" filled="false" stroked="true" strokeweight=".75pt" strokecolor="#fa7a6d">
                <v:path arrowok="t"/>
              </v:shape>
            </v:group>
            <v:group style="position:absolute;left:6080;top:1929;width:2;height:162" coordorigin="6080,1929" coordsize="2,162">
              <v:shape style="position:absolute;left:6080;top:1929;width:2;height:162" coordorigin="6080,1929" coordsize="0,162" path="m6080,2091l6080,1929e" filled="false" stroked="true" strokeweight=".75pt" strokecolor="#fa7a6d">
                <v:path arrowok="t"/>
              </v:shape>
            </v:group>
            <v:group style="position:absolute;left:6090;top:1957;width:2;height:134" coordorigin="6090,1957" coordsize="2,134">
              <v:shape style="position:absolute;left:6090;top:1957;width:2;height:134" coordorigin="6090,1957" coordsize="0,134" path="m6090,2091l6090,1957e" filled="false" stroked="true" strokeweight=".75pt" strokecolor="#fa7a6d">
                <v:path arrowok="t"/>
              </v:shape>
            </v:group>
            <v:group style="position:absolute;left:6100;top:1929;width:2;height:162" coordorigin="6100,1929" coordsize="2,162">
              <v:shape style="position:absolute;left:6100;top:1929;width:2;height:162" coordorigin="6100,1929" coordsize="0,162" path="m6100,2091l6100,1929e" filled="false" stroked="true" strokeweight=".75pt" strokecolor="#fa7a6d">
                <v:path arrowok="t"/>
              </v:shape>
            </v:group>
            <v:group style="position:absolute;left:6110;top:1918;width:2;height:173" coordorigin="6110,1918" coordsize="2,173">
              <v:shape style="position:absolute;left:6110;top:1918;width:2;height:173" coordorigin="6110,1918" coordsize="0,173" path="m6110,2091l6110,1918e" filled="false" stroked="true" strokeweight=".75pt" strokecolor="#fa7a6d">
                <v:path arrowok="t"/>
              </v:shape>
            </v:group>
            <v:group style="position:absolute;left:6121;top:1958;width:2;height:133" coordorigin="6121,1958" coordsize="2,133">
              <v:shape style="position:absolute;left:6121;top:1958;width:2;height:133" coordorigin="6121,1958" coordsize="0,133" path="m6121,2091l6121,1958e" filled="false" stroked="true" strokeweight=".75pt" strokecolor="#fa7a6d">
                <v:path arrowok="t"/>
              </v:shape>
            </v:group>
            <v:group style="position:absolute;left:6131;top:1934;width:2;height:157" coordorigin="6131,1934" coordsize="2,157">
              <v:shape style="position:absolute;left:6131;top:1934;width:2;height:157" coordorigin="6131,1934" coordsize="0,157" path="m6131,2091l6131,1934e" filled="false" stroked="true" strokeweight=".75pt" strokecolor="#fa7a6d">
                <v:path arrowok="t"/>
              </v:shape>
            </v:group>
            <v:group style="position:absolute;left:6141;top:1957;width:2;height:134" coordorigin="6141,1957" coordsize="2,134">
              <v:shape style="position:absolute;left:6141;top:1957;width:2;height:134" coordorigin="6141,1957" coordsize="0,134" path="m6141,2091l6141,1957e" filled="false" stroked="true" strokeweight=".75pt" strokecolor="#fa7a6d">
                <v:path arrowok="t"/>
              </v:shape>
            </v:group>
            <v:group style="position:absolute;left:6152;top:1943;width:2;height:148" coordorigin="6152,1943" coordsize="2,148">
              <v:shape style="position:absolute;left:6152;top:1943;width:2;height:148" coordorigin="6152,1943" coordsize="0,148" path="m6152,2091l6152,1943e" filled="false" stroked="true" strokeweight=".75pt" strokecolor="#fa7a6d">
                <v:path arrowok="t"/>
              </v:shape>
            </v:group>
            <v:group style="position:absolute;left:6162;top:1951;width:2;height:140" coordorigin="6162,1951" coordsize="2,140">
              <v:shape style="position:absolute;left:6162;top:1951;width:2;height:140" coordorigin="6162,1951" coordsize="0,140" path="m6162,2091l6162,1951e" filled="false" stroked="true" strokeweight=".75pt" strokecolor="#fa7a6d">
                <v:path arrowok="t"/>
              </v:shape>
            </v:group>
            <v:group style="position:absolute;left:6172;top:1950;width:2;height:141" coordorigin="6172,1950" coordsize="2,141">
              <v:shape style="position:absolute;left:6172;top:1950;width:2;height:141" coordorigin="6172,1950" coordsize="0,141" path="m6172,2091l6172,1950e" filled="false" stroked="true" strokeweight=".75pt" strokecolor="#fa7a6d">
                <v:path arrowok="t"/>
              </v:shape>
            </v:group>
            <v:group style="position:absolute;left:6182;top:1930;width:2;height:161" coordorigin="6182,1930" coordsize="2,161">
              <v:shape style="position:absolute;left:6182;top:1930;width:2;height:161" coordorigin="6182,1930" coordsize="0,161" path="m6182,2091l6182,1930e" filled="false" stroked="true" strokeweight=".75pt" strokecolor="#fa7a6d">
                <v:path arrowok="t"/>
              </v:shape>
            </v:group>
            <v:group style="position:absolute;left:6193;top:1938;width:2;height:153" coordorigin="6193,1938" coordsize="2,153">
              <v:shape style="position:absolute;left:6193;top:1938;width:2;height:153" coordorigin="6193,1938" coordsize="0,153" path="m6193,2091l6193,1938e" filled="false" stroked="true" strokeweight=".75pt" strokecolor="#fa7a6d">
                <v:path arrowok="t"/>
              </v:shape>
            </v:group>
            <v:group style="position:absolute;left:6203;top:1936;width:2;height:155" coordorigin="6203,1936" coordsize="2,155">
              <v:shape style="position:absolute;left:6203;top:1936;width:2;height:155" coordorigin="6203,1936" coordsize="0,155" path="m6203,2091l6203,1936e" filled="false" stroked="true" strokeweight=".75pt" strokecolor="#fa7a6d">
                <v:path arrowok="t"/>
              </v:shape>
            </v:group>
            <v:group style="position:absolute;left:6213;top:1954;width:2;height:137" coordorigin="6213,1954" coordsize="2,137">
              <v:shape style="position:absolute;left:6213;top:1954;width:2;height:137" coordorigin="6213,1954" coordsize="0,137" path="m6213,2091l6213,1954e" filled="false" stroked="true" strokeweight=".75pt" strokecolor="#fa7a6d">
                <v:path arrowok="t"/>
              </v:shape>
            </v:group>
            <v:group style="position:absolute;left:6224;top:1934;width:2;height:157" coordorigin="6224,1934" coordsize="2,157">
              <v:shape style="position:absolute;left:6224;top:1934;width:2;height:157" coordorigin="6224,1934" coordsize="0,157" path="m6224,2091l6224,1934e" filled="false" stroked="true" strokeweight=".75pt" strokecolor="#fa7a6d">
                <v:path arrowok="t"/>
              </v:shape>
            </v:group>
            <v:group style="position:absolute;left:6234;top:1944;width:2;height:147" coordorigin="6234,1944" coordsize="2,147">
              <v:shape style="position:absolute;left:6234;top:1944;width:2;height:147" coordorigin="6234,1944" coordsize="0,147" path="m6234,2091l6234,1944e" filled="false" stroked="true" strokeweight=".75pt" strokecolor="#fa7a6d">
                <v:path arrowok="t"/>
              </v:shape>
            </v:group>
            <v:group style="position:absolute;left:6244;top:1945;width:2;height:146" coordorigin="6244,1945" coordsize="2,146">
              <v:shape style="position:absolute;left:6244;top:1945;width:2;height:146" coordorigin="6244,1945" coordsize="0,146" path="m6244,2091l6244,1945e" filled="false" stroked="true" strokeweight=".75pt" strokecolor="#fa7a6d">
                <v:path arrowok="t"/>
              </v:shape>
            </v:group>
            <v:group style="position:absolute;left:6254;top:1950;width:2;height:141" coordorigin="6254,1950" coordsize="2,141">
              <v:shape style="position:absolute;left:6254;top:1950;width:2;height:141" coordorigin="6254,1950" coordsize="0,141" path="m6254,2091l6254,1950e" filled="false" stroked="true" strokeweight=".75pt" strokecolor="#fa7a6d">
                <v:path arrowok="t"/>
              </v:shape>
            </v:group>
            <v:group style="position:absolute;left:6265;top:1941;width:2;height:150" coordorigin="6265,1941" coordsize="2,150">
              <v:shape style="position:absolute;left:6265;top:1941;width:2;height:150" coordorigin="6265,1941" coordsize="0,150" path="m6265,2091l6265,1941e" filled="false" stroked="true" strokeweight=".75pt" strokecolor="#fa7a6d">
                <v:path arrowok="t"/>
              </v:shape>
            </v:group>
            <v:group style="position:absolute;left:6275;top:1947;width:2;height:144" coordorigin="6275,1947" coordsize="2,144">
              <v:shape style="position:absolute;left:6275;top:1947;width:2;height:144" coordorigin="6275,1947" coordsize="0,144" path="m6275,2091l6275,1947e" filled="false" stroked="true" strokeweight=".75pt" strokecolor="#fa7a6d">
                <v:path arrowok="t"/>
              </v:shape>
            </v:group>
            <v:group style="position:absolute;left:6285;top:1939;width:2;height:152" coordorigin="6285,1939" coordsize="2,152">
              <v:shape style="position:absolute;left:6285;top:1939;width:2;height:152" coordorigin="6285,1939" coordsize="0,152" path="m6285,2091l6285,1939e" filled="false" stroked="true" strokeweight=".75pt" strokecolor="#fa7a6d">
                <v:path arrowok="t"/>
              </v:shape>
            </v:group>
            <v:group style="position:absolute;left:6295;top:1943;width:2;height:148" coordorigin="6295,1943" coordsize="2,148">
              <v:shape style="position:absolute;left:6295;top:1943;width:2;height:148" coordorigin="6295,1943" coordsize="0,148" path="m6295,2091l6295,1943e" filled="false" stroked="true" strokeweight=".75pt" strokecolor="#fa7a6d">
                <v:path arrowok="t"/>
              </v:shape>
            </v:group>
            <v:group style="position:absolute;left:6306;top:1942;width:2;height:149" coordorigin="6306,1942" coordsize="2,149">
              <v:shape style="position:absolute;left:6306;top:1942;width:2;height:149" coordorigin="6306,1942" coordsize="0,149" path="m6306,2091l6306,1942e" filled="false" stroked="true" strokeweight=".75pt" strokecolor="#fa7a6d">
                <v:path arrowok="t"/>
              </v:shape>
            </v:group>
            <v:group style="position:absolute;left:6316;top:1948;width:2;height:143" coordorigin="6316,1948" coordsize="2,143">
              <v:shape style="position:absolute;left:6316;top:1948;width:2;height:143" coordorigin="6316,1948" coordsize="0,143" path="m6316,2091l6316,1948e" filled="false" stroked="true" strokeweight=".75pt" strokecolor="#fa7a6d">
                <v:path arrowok="t"/>
              </v:shape>
            </v:group>
            <v:group style="position:absolute;left:6326;top:1947;width:2;height:144" coordorigin="6326,1947" coordsize="2,144">
              <v:shape style="position:absolute;left:6326;top:1947;width:2;height:144" coordorigin="6326,1947" coordsize="0,144" path="m6326,2091l6326,1947e" filled="false" stroked="true" strokeweight=".75pt" strokecolor="#fa7a6d">
                <v:path arrowok="t"/>
              </v:shape>
            </v:group>
            <v:group style="position:absolute;left:6337;top:1972;width:2;height:119" coordorigin="6337,1972" coordsize="2,119">
              <v:shape style="position:absolute;left:6337;top:1972;width:2;height:119" coordorigin="6337,1972" coordsize="0,119" path="m6337,2091l6337,1972e" filled="false" stroked="true" strokeweight=".75pt" strokecolor="#fa7a6d">
                <v:path arrowok="t"/>
              </v:shape>
            </v:group>
            <v:group style="position:absolute;left:6347;top:1915;width:2;height:176" coordorigin="6347,1915" coordsize="2,176">
              <v:shape style="position:absolute;left:6347;top:1915;width:2;height:176" coordorigin="6347,1915" coordsize="0,176" path="m6347,2091l6347,1915e" filled="false" stroked="true" strokeweight=".75pt" strokecolor="#fa7a6d">
                <v:path arrowok="t"/>
              </v:shape>
            </v:group>
            <v:group style="position:absolute;left:6357;top:1969;width:2;height:122" coordorigin="6357,1969" coordsize="2,122">
              <v:shape style="position:absolute;left:6357;top:1969;width:2;height:122" coordorigin="6357,1969" coordsize="0,122" path="m6357,2091l6357,1969e" filled="false" stroked="true" strokeweight=".75pt" strokecolor="#fa7a6d">
                <v:path arrowok="t"/>
              </v:shape>
            </v:group>
            <v:group style="position:absolute;left:6367;top:1941;width:2;height:150" coordorigin="6367,1941" coordsize="2,150">
              <v:shape style="position:absolute;left:6367;top:1941;width:2;height:150" coordorigin="6367,1941" coordsize="0,150" path="m6367,2091l6367,1941e" filled="false" stroked="true" strokeweight=".75pt" strokecolor="#fa7a6d">
                <v:path arrowok="t"/>
              </v:shape>
            </v:group>
            <v:group style="position:absolute;left:6378;top:1941;width:2;height:150" coordorigin="6378,1941" coordsize="2,150">
              <v:shape style="position:absolute;left:6378;top:1941;width:2;height:150" coordorigin="6378,1941" coordsize="0,150" path="m6378,2091l6378,1941e" filled="false" stroked="true" strokeweight=".75pt" strokecolor="#fa7a6d">
                <v:path arrowok="t"/>
              </v:shape>
            </v:group>
            <v:group style="position:absolute;left:6388;top:1947;width:2;height:144" coordorigin="6388,1947" coordsize="2,144">
              <v:shape style="position:absolute;left:6388;top:1947;width:2;height:144" coordorigin="6388,1947" coordsize="0,144" path="m6388,2091l6388,1947e" filled="false" stroked="true" strokeweight=".75pt" strokecolor="#fa7a6d">
                <v:path arrowok="t"/>
              </v:shape>
            </v:group>
            <v:group style="position:absolute;left:6398;top:1957;width:2;height:134" coordorigin="6398,1957" coordsize="2,134">
              <v:shape style="position:absolute;left:6398;top:1957;width:2;height:134" coordorigin="6398,1957" coordsize="0,134" path="m6398,2091l6398,1957e" filled="false" stroked="true" strokeweight=".75pt" strokecolor="#fa7a6d">
                <v:path arrowok="t"/>
              </v:shape>
            </v:group>
            <v:group style="position:absolute;left:6409;top:1948;width:2;height:143" coordorigin="6409,1948" coordsize="2,143">
              <v:shape style="position:absolute;left:6409;top:1948;width:2;height:143" coordorigin="6409,1948" coordsize="0,143" path="m6409,2091l6409,1948e" filled="false" stroked="true" strokeweight=".75pt" strokecolor="#fa7a6d">
                <v:path arrowok="t"/>
              </v:shape>
            </v:group>
            <v:group style="position:absolute;left:6419;top:1947;width:2;height:144" coordorigin="6419,1947" coordsize="2,144">
              <v:shape style="position:absolute;left:6419;top:1947;width:2;height:144" coordorigin="6419,1947" coordsize="0,144" path="m6419,2091l6419,1947e" filled="false" stroked="true" strokeweight=".75pt" strokecolor="#fa7a6d">
                <v:path arrowok="t"/>
              </v:shape>
            </v:group>
            <v:group style="position:absolute;left:6429;top:1933;width:2;height:158" coordorigin="6429,1933" coordsize="2,158">
              <v:shape style="position:absolute;left:6429;top:1933;width:2;height:158" coordorigin="6429,1933" coordsize="0,158" path="m6429,2091l6429,1933e" filled="false" stroked="true" strokeweight=".75pt" strokecolor="#fa7a6d">
                <v:path arrowok="t"/>
              </v:shape>
            </v:group>
            <v:group style="position:absolute;left:6439;top:1962;width:2;height:129" coordorigin="6439,1962" coordsize="2,129">
              <v:shape style="position:absolute;left:6439;top:1962;width:2;height:129" coordorigin="6439,1962" coordsize="0,129" path="m6439,2091l6439,1962e" filled="false" stroked="true" strokeweight=".75pt" strokecolor="#fa7a6d">
                <v:path arrowok="t"/>
              </v:shape>
            </v:group>
            <v:group style="position:absolute;left:6450;top:1935;width:2;height:156" coordorigin="6450,1935" coordsize="2,156">
              <v:shape style="position:absolute;left:6450;top:1935;width:2;height:156" coordorigin="6450,1935" coordsize="0,156" path="m6450,2091l6450,1935e" filled="false" stroked="true" strokeweight=".75pt" strokecolor="#fa7a6d">
                <v:path arrowok="t"/>
              </v:shape>
            </v:group>
            <v:group style="position:absolute;left:6460;top:1933;width:2;height:158" coordorigin="6460,1933" coordsize="2,158">
              <v:shape style="position:absolute;left:6460;top:1933;width:2;height:158" coordorigin="6460,1933" coordsize="0,158" path="m6460,2091l6460,1933e" filled="false" stroked="true" strokeweight=".75pt" strokecolor="#fa7a6d">
                <v:path arrowok="t"/>
              </v:shape>
            </v:group>
            <v:group style="position:absolute;left:6470;top:1964;width:2;height:127" coordorigin="6470,1964" coordsize="2,127">
              <v:shape style="position:absolute;left:6470;top:1964;width:2;height:127" coordorigin="6470,1964" coordsize="0,127" path="m6470,2091l6470,1964e" filled="false" stroked="true" strokeweight=".75pt" strokecolor="#fa7a6d">
                <v:path arrowok="t"/>
              </v:shape>
            </v:group>
            <v:group style="position:absolute;left:6480;top:1931;width:2;height:160" coordorigin="6480,1931" coordsize="2,160">
              <v:shape style="position:absolute;left:6480;top:1931;width:2;height:160" coordorigin="6480,1931" coordsize="0,160" path="m6480,2091l6480,1931e" filled="false" stroked="true" strokeweight=".75pt" strokecolor="#fa7a6d">
                <v:path arrowok="t"/>
              </v:shape>
            </v:group>
            <v:group style="position:absolute;left:6491;top:1915;width:2;height:176" coordorigin="6491,1915" coordsize="2,176">
              <v:shape style="position:absolute;left:6491;top:1915;width:2;height:176" coordorigin="6491,1915" coordsize="0,176" path="m6491,2091l6491,1915e" filled="false" stroked="true" strokeweight=".75pt" strokecolor="#fa7a6d">
                <v:path arrowok="t"/>
              </v:shape>
            </v:group>
            <v:group style="position:absolute;left:6501;top:1938;width:2;height:153" coordorigin="6501,1938" coordsize="2,153">
              <v:shape style="position:absolute;left:6501;top:1938;width:2;height:153" coordorigin="6501,1938" coordsize="0,153" path="m6501,2091l6501,1938e" filled="false" stroked="true" strokeweight=".75pt" strokecolor="#fa7a6d">
                <v:path arrowok="t"/>
              </v:shape>
            </v:group>
            <v:group style="position:absolute;left:6511;top:1949;width:2;height:142" coordorigin="6511,1949" coordsize="2,142">
              <v:shape style="position:absolute;left:6511;top:1949;width:2;height:142" coordorigin="6511,1949" coordsize="0,142" path="m6511,2091l6511,1949e" filled="false" stroked="true" strokeweight=".75pt" strokecolor="#fa7a6d">
                <v:path arrowok="t"/>
              </v:shape>
            </v:group>
            <v:group style="position:absolute;left:6522;top:1933;width:2;height:158" coordorigin="6522,1933" coordsize="2,158">
              <v:shape style="position:absolute;left:6522;top:1933;width:2;height:158" coordorigin="6522,1933" coordsize="0,158" path="m6522,2091l6522,1933e" filled="false" stroked="true" strokeweight=".75pt" strokecolor="#fa7a6d">
                <v:path arrowok="t"/>
              </v:shape>
            </v:group>
            <v:group style="position:absolute;left:6532;top:1942;width:2;height:149" coordorigin="6532,1942" coordsize="2,149">
              <v:shape style="position:absolute;left:6532;top:1942;width:2;height:149" coordorigin="6532,1942" coordsize="0,149" path="m6532,2091l6532,1942e" filled="false" stroked="true" strokeweight=".75pt" strokecolor="#fa7a6d">
                <v:path arrowok="t"/>
              </v:shape>
            </v:group>
            <v:group style="position:absolute;left:6542;top:1955;width:2;height:136" coordorigin="6542,1955" coordsize="2,136">
              <v:shape style="position:absolute;left:6542;top:1955;width:2;height:136" coordorigin="6542,1955" coordsize="0,136" path="m6542,2091l6542,1955e" filled="false" stroked="true" strokeweight=".75pt" strokecolor="#fa7a6d">
                <v:path arrowok="t"/>
              </v:shape>
            </v:group>
            <v:group style="position:absolute;left:6552;top:1956;width:2;height:135" coordorigin="6552,1956" coordsize="2,135">
              <v:shape style="position:absolute;left:6552;top:1956;width:2;height:135" coordorigin="6552,1956" coordsize="0,135" path="m6552,2091l6552,1956e" filled="false" stroked="true" strokeweight=".75pt" strokecolor="#fa7a6d">
                <v:path arrowok="t"/>
              </v:shape>
            </v:group>
            <v:group style="position:absolute;left:6563;top:1959;width:2;height:132" coordorigin="6563,1959" coordsize="2,132">
              <v:shape style="position:absolute;left:6563;top:1959;width:2;height:132" coordorigin="6563,1959" coordsize="0,132" path="m6563,2091l6563,1959e" filled="false" stroked="true" strokeweight=".75pt" strokecolor="#fa7a6d">
                <v:path arrowok="t"/>
              </v:shape>
            </v:group>
            <v:group style="position:absolute;left:6573;top:1951;width:2;height:140" coordorigin="6573,1951" coordsize="2,140">
              <v:shape style="position:absolute;left:6573;top:1951;width:2;height:140" coordorigin="6573,1951" coordsize="0,140" path="m6573,2091l6573,1951e" filled="false" stroked="true" strokeweight=".75pt" strokecolor="#fa7a6d">
                <v:path arrowok="t"/>
              </v:shape>
            </v:group>
            <v:group style="position:absolute;left:6583;top:1949;width:2;height:142" coordorigin="6583,1949" coordsize="2,142">
              <v:shape style="position:absolute;left:6583;top:1949;width:2;height:142" coordorigin="6583,1949" coordsize="0,142" path="m6583,2091l6583,1949e" filled="false" stroked="true" strokeweight=".75pt" strokecolor="#fa7a6d">
                <v:path arrowok="t"/>
              </v:shape>
            </v:group>
            <v:group style="position:absolute;left:6594;top:1956;width:2;height:135" coordorigin="6594,1956" coordsize="2,135">
              <v:shape style="position:absolute;left:6594;top:1956;width:2;height:135" coordorigin="6594,1956" coordsize="0,135" path="m6594,2091l6594,1956e" filled="false" stroked="true" strokeweight=".75pt" strokecolor="#fa7a6d">
                <v:path arrowok="t"/>
              </v:shape>
            </v:group>
            <v:group style="position:absolute;left:6604;top:1944;width:2;height:147" coordorigin="6604,1944" coordsize="2,147">
              <v:shape style="position:absolute;left:6604;top:1944;width:2;height:147" coordorigin="6604,1944" coordsize="0,147" path="m6604,2091l6604,1944e" filled="false" stroked="true" strokeweight=".75pt" strokecolor="#fa7a6d">
                <v:path arrowok="t"/>
              </v:shape>
            </v:group>
            <v:group style="position:absolute;left:6614;top:1955;width:2;height:136" coordorigin="6614,1955" coordsize="2,136">
              <v:shape style="position:absolute;left:6614;top:1955;width:2;height:136" coordorigin="6614,1955" coordsize="0,136" path="m6614,2091l6614,1955e" filled="false" stroked="true" strokeweight=".75pt" strokecolor="#fa7a6d">
                <v:path arrowok="t"/>
              </v:shape>
            </v:group>
            <v:group style="position:absolute;left:6624;top:1941;width:2;height:150" coordorigin="6624,1941" coordsize="2,150">
              <v:shape style="position:absolute;left:6624;top:1941;width:2;height:150" coordorigin="6624,1941" coordsize="0,150" path="m6624,2091l6624,1941e" filled="false" stroked="true" strokeweight=".75pt" strokecolor="#fa7a6d">
                <v:path arrowok="t"/>
              </v:shape>
            </v:group>
            <v:group style="position:absolute;left:6635;top:1902;width:2;height:189" coordorigin="6635,1902" coordsize="2,189">
              <v:shape style="position:absolute;left:6635;top:1902;width:2;height:189" coordorigin="6635,1902" coordsize="0,189" path="m6635,2091l6635,1902e" filled="false" stroked="true" strokeweight=".75pt" strokecolor="#fa7a6d">
                <v:path arrowok="t"/>
              </v:shape>
            </v:group>
            <v:group style="position:absolute;left:6645;top:1895;width:2;height:196" coordorigin="6645,1895" coordsize="2,196">
              <v:shape style="position:absolute;left:6645;top:1895;width:2;height:196" coordorigin="6645,1895" coordsize="0,196" path="m6645,2091l6645,1895e" filled="false" stroked="true" strokeweight=".75pt" strokecolor="#fa7a6d">
                <v:path arrowok="t"/>
              </v:shape>
            </v:group>
            <v:group style="position:absolute;left:6655;top:1953;width:2;height:138" coordorigin="6655,1953" coordsize="2,138">
              <v:shape style="position:absolute;left:6655;top:1953;width:2;height:138" coordorigin="6655,1953" coordsize="0,138" path="m6655,2091l6655,1953e" filled="false" stroked="true" strokeweight=".75pt" strokecolor="#fa7a6d">
                <v:path arrowok="t"/>
              </v:shape>
            </v:group>
            <v:group style="position:absolute;left:6665;top:2003;width:2;height:88" coordorigin="6665,2003" coordsize="2,88">
              <v:shape style="position:absolute;left:6665;top:2003;width:2;height:88" coordorigin="6665,2003" coordsize="0,88" path="m6665,2091l6665,2003e" filled="false" stroked="true" strokeweight=".75pt" strokecolor="#fa7a6d">
                <v:path arrowok="t"/>
              </v:shape>
            </v:group>
            <v:group style="position:absolute;left:6676;top:2022;width:2;height:69" coordorigin="6676,2022" coordsize="2,69">
              <v:shape style="position:absolute;left:6676;top:2022;width:2;height:69" coordorigin="6676,2022" coordsize="0,69" path="m6676,2091l6676,2022e" filled="false" stroked="true" strokeweight=".75pt" strokecolor="#fa7a6d">
                <v:path arrowok="t"/>
              </v:shape>
            </v:group>
            <v:group style="position:absolute;left:6686;top:2000;width:2;height:91" coordorigin="6686,2000" coordsize="2,91">
              <v:shape style="position:absolute;left:6686;top:2000;width:2;height:91" coordorigin="6686,2000" coordsize="0,91" path="m6686,2091l6686,2000e" filled="false" stroked="true" strokeweight=".75pt" strokecolor="#fa7a6d">
                <v:path arrowok="t"/>
              </v:shape>
            </v:group>
            <v:group style="position:absolute;left:6696;top:2009;width:2;height:82" coordorigin="6696,2009" coordsize="2,82">
              <v:shape style="position:absolute;left:6696;top:2009;width:2;height:82" coordorigin="6696,2009" coordsize="0,82" path="m6696,2091l6696,2009e" filled="false" stroked="true" strokeweight=".75pt" strokecolor="#fa7a6d">
                <v:path arrowok="t"/>
              </v:shape>
            </v:group>
            <v:group style="position:absolute;left:6707;top:2019;width:2;height:72" coordorigin="6707,2019" coordsize="2,72">
              <v:shape style="position:absolute;left:6707;top:2019;width:2;height:72" coordorigin="6707,2019" coordsize="0,72" path="m6707,2091l6707,2019e" filled="false" stroked="true" strokeweight=".75pt" strokecolor="#fa7a6d">
                <v:path arrowok="t"/>
              </v:shape>
            </v:group>
            <v:group style="position:absolute;left:6717;top:2012;width:2;height:79" coordorigin="6717,2012" coordsize="2,79">
              <v:shape style="position:absolute;left:6717;top:2012;width:2;height:79" coordorigin="6717,2012" coordsize="0,79" path="m6717,2091l6717,2012e" filled="false" stroked="true" strokeweight=".75pt" strokecolor="#fa7a6d">
                <v:path arrowok="t"/>
              </v:shape>
            </v:group>
            <v:group style="position:absolute;left:6727;top:1980;width:2;height:111" coordorigin="6727,1980" coordsize="2,111">
              <v:shape style="position:absolute;left:6727;top:1980;width:2;height:111" coordorigin="6727,1980" coordsize="0,111" path="m6727,2091l6727,1980e" filled="false" stroked="true" strokeweight=".75pt" strokecolor="#fa7a6d">
                <v:path arrowok="t"/>
              </v:shape>
            </v:group>
            <v:group style="position:absolute;left:6737;top:1998;width:2;height:93" coordorigin="6737,1998" coordsize="2,93">
              <v:shape style="position:absolute;left:6737;top:1998;width:2;height:93" coordorigin="6737,1998" coordsize="0,93" path="m6737,2091l6737,1998e" filled="false" stroked="true" strokeweight=".75pt" strokecolor="#fa7a6d">
                <v:path arrowok="t"/>
              </v:shape>
            </v:group>
            <v:group style="position:absolute;left:6748;top:2013;width:2;height:78" coordorigin="6748,2013" coordsize="2,78">
              <v:shape style="position:absolute;left:6748;top:2013;width:2;height:78" coordorigin="6748,2013" coordsize="0,78" path="m6748,2091l6748,2013e" filled="false" stroked="true" strokeweight=".75pt" strokecolor="#fa7a6d">
                <v:path arrowok="t"/>
              </v:shape>
            </v:group>
            <v:group style="position:absolute;left:6758;top:1948;width:2;height:143" coordorigin="6758,1948" coordsize="2,143">
              <v:shape style="position:absolute;left:6758;top:1948;width:2;height:143" coordorigin="6758,1948" coordsize="0,143" path="m6758,2091l6758,1948e" filled="false" stroked="true" strokeweight=".75pt" strokecolor="#fa7a6d">
                <v:path arrowok="t"/>
              </v:shape>
            </v:group>
            <v:group style="position:absolute;left:6768;top:1915;width:2;height:176" coordorigin="6768,1915" coordsize="2,176">
              <v:shape style="position:absolute;left:6768;top:1915;width:2;height:176" coordorigin="6768,1915" coordsize="0,176" path="m6768,2091l6768,1915e" filled="false" stroked="true" strokeweight=".75pt" strokecolor="#fa7a6d">
                <v:path arrowok="t"/>
              </v:shape>
            </v:group>
            <v:group style="position:absolute;left:6779;top:1961;width:2;height:130" coordorigin="6779,1961" coordsize="2,130">
              <v:shape style="position:absolute;left:6779;top:1961;width:2;height:130" coordorigin="6779,1961" coordsize="0,130" path="m6779,2091l6779,1961e" filled="false" stroked="true" strokeweight=".75pt" strokecolor="#fa7a6d">
                <v:path arrowok="t"/>
              </v:shape>
            </v:group>
            <v:group style="position:absolute;left:6789;top:2046;width:2;height:45" coordorigin="6789,2046" coordsize="2,45">
              <v:shape style="position:absolute;left:6789;top:2046;width:2;height:45" coordorigin="6789,2046" coordsize="0,45" path="m6789,2091l6789,2046e" filled="false" stroked="true" strokeweight=".75pt" strokecolor="#fa7a6d">
                <v:path arrowok="t"/>
              </v:shape>
            </v:group>
            <v:group style="position:absolute;left:6799;top:2059;width:2;height:32" coordorigin="6799,2059" coordsize="2,32">
              <v:shape style="position:absolute;left:6799;top:2059;width:2;height:32" coordorigin="6799,2059" coordsize="0,32" path="m6799,2091l6799,2059e" filled="false" stroked="true" strokeweight=".75pt" strokecolor="#fa7a6d">
                <v:path arrowok="t"/>
              </v:shape>
            </v:group>
            <v:group style="position:absolute;left:6802;top:2081;width:15;height:2" coordorigin="6802,2081" coordsize="15,2">
              <v:shape style="position:absolute;left:6802;top:2081;width:15;height:2" coordorigin="6802,2081" coordsize="15,0" path="m6802,2081l6817,2081e" filled="false" stroked="true" strokeweight=".95pt" strokecolor="#fa7a6d">
                <v:path arrowok="t"/>
              </v:shape>
            </v:group>
            <v:group style="position:absolute;left:6813;top:2084;width:15;height:2" coordorigin="6813,2084" coordsize="15,2">
              <v:shape style="position:absolute;left:6813;top:2084;width:15;height:2" coordorigin="6813,2084" coordsize="15,0" path="m6813,2084l6828,2084e" filled="false" stroked="true" strokeweight=".7pt" strokecolor="#fa7a6d">
                <v:path arrowok="t"/>
              </v:shape>
            </v:group>
            <v:group style="position:absolute;left:6823;top:2087;width:15;height:2" coordorigin="6823,2087" coordsize="15,2">
              <v:shape style="position:absolute;left:6823;top:2087;width:15;height:2" coordorigin="6823,2087" coordsize="15,0" path="m6823,2087l6838,2087e" filled="false" stroked="true" strokeweight=".35pt" strokecolor="#fa7a6d">
                <v:path arrowok="t"/>
              </v:shape>
            </v:group>
            <v:group style="position:absolute;left:6833;top:2080;width:15;height:2" coordorigin="6833,2080" coordsize="15,2">
              <v:shape style="position:absolute;left:6833;top:2080;width:15;height:2" coordorigin="6833,2080" coordsize="15,0" path="m6833,2080l6848,2080e" filled="false" stroked="true" strokeweight="1.05pt" strokecolor="#fa7a6d">
                <v:path arrowok="t"/>
              </v:shape>
            </v:group>
            <v:group style="position:absolute;left:6850;top:2049;width:2;height:42" coordorigin="6850,2049" coordsize="2,42">
              <v:shape style="position:absolute;left:6850;top:2049;width:2;height:42" coordorigin="6850,2049" coordsize="0,42" path="m6850,2091l6850,2049e" filled="false" stroked="true" strokeweight=".75pt" strokecolor="#fa7a6d">
                <v:path arrowok="t"/>
              </v:shape>
            </v:group>
            <v:group style="position:absolute;left:6861;top:2045;width:2;height:46" coordorigin="6861,2045" coordsize="2,46">
              <v:shape style="position:absolute;left:6861;top:2045;width:2;height:46" coordorigin="6861,2045" coordsize="0,46" path="m6861,2091l6861,2045e" filled="false" stroked="true" strokeweight=".75pt" strokecolor="#fa7a6d">
                <v:path arrowok="t"/>
              </v:shape>
            </v:group>
            <v:group style="position:absolute;left:6871;top:2034;width:2;height:57" coordorigin="6871,2034" coordsize="2,57">
              <v:shape style="position:absolute;left:6871;top:2034;width:2;height:57" coordorigin="6871,2034" coordsize="0,57" path="m6871,2091l6871,2034e" filled="false" stroked="true" strokeweight=".75pt" strokecolor="#fa7a6d">
                <v:path arrowok="t"/>
              </v:shape>
            </v:group>
            <v:group style="position:absolute;left:6881;top:2053;width:2;height:38" coordorigin="6881,2053" coordsize="2,38">
              <v:shape style="position:absolute;left:6881;top:2053;width:2;height:38" coordorigin="6881,2053" coordsize="0,38" path="m6881,2091l6881,2053e" filled="false" stroked="true" strokeweight=".75pt" strokecolor="#fa7a6d">
                <v:path arrowok="t"/>
              </v:shape>
            </v:group>
            <v:group style="position:absolute;left:6892;top:2038;width:2;height:53" coordorigin="6892,2038" coordsize="2,53">
              <v:shape style="position:absolute;left:6892;top:2038;width:2;height:53" coordorigin="6892,2038" coordsize="0,53" path="m6892,2091l6892,2038e" filled="false" stroked="true" strokeweight=".75pt" strokecolor="#fa7a6d">
                <v:path arrowok="t"/>
              </v:shape>
            </v:group>
            <v:group style="position:absolute;left:6895;top:2081;width:15;height:2" coordorigin="6895,2081" coordsize="15,2">
              <v:shape style="position:absolute;left:6895;top:2081;width:15;height:2" coordorigin="6895,2081" coordsize="15,0" path="m6895,2081l6910,2081e" filled="false" stroked="true" strokeweight=".95pt" strokecolor="#fa7a6d">
                <v:path arrowok="t"/>
              </v:shape>
            </v:group>
            <v:group style="position:absolute;left:6905;top:2090;width:15;height:2" coordorigin="6905,2090" coordsize="15,2">
              <v:shape style="position:absolute;left:6905;top:2090;width:15;height:2" coordorigin="6905,2090" coordsize="15,0" path="m6905,2090l6920,2090e" filled="false" stroked="true" strokeweight=".05pt" strokecolor="#fa7a6d">
                <v:path arrowok="t"/>
              </v:shape>
            </v:group>
            <v:group style="position:absolute;left:6922;top:2044;width:2;height:47" coordorigin="6922,2044" coordsize="2,47">
              <v:shape style="position:absolute;left:6922;top:2044;width:2;height:47" coordorigin="6922,2044" coordsize="0,47" path="m6922,2091l6922,2044e" filled="false" stroked="true" strokeweight=".75pt" strokecolor="#fa7a6d">
                <v:path arrowok="t"/>
              </v:shape>
            </v:group>
            <v:group style="position:absolute;left:6926;top:2090;width:15;height:2" coordorigin="6926,2090" coordsize="15,2">
              <v:shape style="position:absolute;left:6926;top:2090;width:15;height:2" coordorigin="6926,2090" coordsize="15,0" path="m6926,2090l6941,2090e" filled="false" stroked="true" strokeweight=".05pt" strokecolor="#fa7a6d">
                <v:path arrowok="t"/>
              </v:shape>
            </v:group>
            <v:group style="position:absolute;left:6943;top:1988;width:2;height:103" coordorigin="6943,1988" coordsize="2,103">
              <v:shape style="position:absolute;left:6943;top:1988;width:2;height:103" coordorigin="6943,1988" coordsize="0,103" path="m6943,2091l6943,1988e" filled="false" stroked="true" strokeweight=".75pt" strokecolor="#fa7a6d">
                <v:path arrowok="t"/>
              </v:shape>
            </v:group>
            <v:group style="position:absolute;left:6953;top:2047;width:2;height:44" coordorigin="6953,2047" coordsize="2,44">
              <v:shape style="position:absolute;left:6953;top:2047;width:2;height:44" coordorigin="6953,2047" coordsize="0,44" path="m6953,2091l6953,2047e" filled="false" stroked="true" strokeweight=".75pt" strokecolor="#fa7a6d">
                <v:path arrowok="t"/>
              </v:shape>
            </v:group>
            <v:group style="position:absolute;left:6957;top:2086;width:15;height:2" coordorigin="6957,2086" coordsize="15,2">
              <v:shape style="position:absolute;left:6957;top:2086;width:15;height:2" coordorigin="6957,2086" coordsize="15,0" path="m6957,2086l6972,2086e" filled="false" stroked="true" strokeweight=".45pt" strokecolor="#fa7a6d">
                <v:path arrowok="t"/>
              </v:shape>
            </v:group>
            <v:group style="position:absolute;left:6967;top:2082;width:15;height:2" coordorigin="6967,2082" coordsize="15,2">
              <v:shape style="position:absolute;left:6967;top:2082;width:15;height:2" coordorigin="6967,2082" coordsize="15,0" path="m6967,2082l6982,2082e" filled="false" stroked="true" strokeweight=".9pt" strokecolor="#fa7a6d">
                <v:path arrowok="t"/>
              </v:shape>
            </v:group>
            <v:group style="position:absolute;left:6984;top:2015;width:2;height:76" coordorigin="6984,2015" coordsize="2,76">
              <v:shape style="position:absolute;left:6984;top:2015;width:2;height:76" coordorigin="6984,2015" coordsize="0,76" path="m6984,2091l6984,2015e" filled="false" stroked="true" strokeweight=".75pt" strokecolor="#fa7a6d">
                <v:path arrowok="t"/>
              </v:shape>
            </v:group>
            <v:group style="position:absolute;left:6994;top:2006;width:2;height:85" coordorigin="6994,2006" coordsize="2,85">
              <v:shape style="position:absolute;left:6994;top:2006;width:2;height:85" coordorigin="6994,2006" coordsize="0,85" path="m6994,2091l6994,2006e" filled="false" stroked="true" strokeweight=".75pt" strokecolor="#fa7a6d">
                <v:path arrowok="t"/>
              </v:shape>
            </v:group>
            <v:group style="position:absolute;left:7005;top:2009;width:2;height:82" coordorigin="7005,2009" coordsize="2,82">
              <v:shape style="position:absolute;left:7005;top:2009;width:2;height:82" coordorigin="7005,2009" coordsize="0,82" path="m7005,2091l7005,2009e" filled="false" stroked="true" strokeweight=".75pt" strokecolor="#fa7a6d">
                <v:path arrowok="t"/>
              </v:shape>
            </v:group>
            <v:group style="position:absolute;left:7015;top:2047;width:2;height:44" coordorigin="7015,2047" coordsize="2,44">
              <v:shape style="position:absolute;left:7015;top:2047;width:2;height:44" coordorigin="7015,2047" coordsize="0,44" path="m7015,2091l7015,2047e" filled="false" stroked="true" strokeweight=".75pt" strokecolor="#fa7a6d">
                <v:path arrowok="t"/>
              </v:shape>
            </v:group>
            <v:group style="position:absolute;left:7025;top:2040;width:2;height:51" coordorigin="7025,2040" coordsize="2,51">
              <v:shape style="position:absolute;left:7025;top:2040;width:2;height:51" coordorigin="7025,2040" coordsize="0,51" path="m7025,2091l7025,2040e" filled="false" stroked="true" strokeweight=".75pt" strokecolor="#fa7a6d">
                <v:path arrowok="t"/>
              </v:shape>
            </v:group>
            <v:group style="position:absolute;left:7035;top:2050;width:2;height:41" coordorigin="7035,2050" coordsize="2,41">
              <v:shape style="position:absolute;left:7035;top:2050;width:2;height:41" coordorigin="7035,2050" coordsize="0,41" path="m7035,2091l7035,2050e" filled="false" stroked="true" strokeweight=".75pt" strokecolor="#fa7a6d">
                <v:path arrowok="t"/>
              </v:shape>
            </v:group>
            <v:group style="position:absolute;left:7046;top:2039;width:2;height:52" coordorigin="7046,2039" coordsize="2,52">
              <v:shape style="position:absolute;left:7046;top:2039;width:2;height:52" coordorigin="7046,2039" coordsize="0,52" path="m7046,2091l7046,2039e" filled="false" stroked="true" strokeweight=".75pt" strokecolor="#fa7a6d">
                <v:path arrowok="t"/>
              </v:shape>
            </v:group>
            <v:group style="position:absolute;left:7056;top:2054;width:2;height:37" coordorigin="7056,2054" coordsize="2,37">
              <v:shape style="position:absolute;left:7056;top:2054;width:2;height:37" coordorigin="7056,2054" coordsize="0,37" path="m7056,2091l7056,2054e" filled="false" stroked="true" strokeweight=".75pt" strokecolor="#fa7a6d">
                <v:path arrowok="t"/>
              </v:shape>
            </v:group>
            <v:group style="position:absolute;left:7059;top:2084;width:15;height:2" coordorigin="7059,2084" coordsize="15,2">
              <v:shape style="position:absolute;left:7059;top:2084;width:15;height:2" coordorigin="7059,2084" coordsize="15,0" path="m7059,2084l7074,2084e" filled="false" stroked="true" strokeweight=".7pt" strokecolor="#fa7a6d">
                <v:path arrowok="t"/>
              </v:shape>
            </v:group>
            <v:group style="position:absolute;left:7070;top:2085;width:15;height:2" coordorigin="7070,2085" coordsize="15,2">
              <v:shape style="position:absolute;left:7070;top:2085;width:15;height:2" coordorigin="7070,2085" coordsize="15,0" path="m7070,2085l7085,2085e" filled="false" stroked="true" strokeweight=".6pt" strokecolor="#fa7a6d">
                <v:path arrowok="t"/>
              </v:shape>
            </v:group>
            <v:group style="position:absolute;left:7080;top:2077;width:15;height:2" coordorigin="7080,2077" coordsize="15,2">
              <v:shape style="position:absolute;left:7080;top:2077;width:15;height:2" coordorigin="7080,2077" coordsize="15,0" path="m7080,2077l7095,2077e" filled="false" stroked="true" strokeweight="1.4pt" strokecolor="#fa7a6d">
                <v:path arrowok="t"/>
              </v:shape>
            </v:group>
            <v:group style="position:absolute;left:7097;top:2049;width:2;height:42" coordorigin="7097,2049" coordsize="2,42">
              <v:shape style="position:absolute;left:7097;top:2049;width:2;height:42" coordorigin="7097,2049" coordsize="0,42" path="m7097,2091l7097,2049e" filled="false" stroked="true" strokeweight=".75pt" strokecolor="#fa7a6d">
                <v:path arrowok="t"/>
              </v:shape>
            </v:group>
            <v:group style="position:absolute;left:7100;top:2083;width:15;height:2" coordorigin="7100,2083" coordsize="15,2">
              <v:shape style="position:absolute;left:7100;top:2083;width:15;height:2" coordorigin="7100,2083" coordsize="15,0" path="m7100,2083l7115,2083e" filled="false" stroked="true" strokeweight=".75pt" strokecolor="#fa7a6d">
                <v:path arrowok="t"/>
              </v:shape>
            </v:group>
            <v:group style="position:absolute;left:7111;top:2083;width:15;height:2" coordorigin="7111,2083" coordsize="15,2">
              <v:shape style="position:absolute;left:7111;top:2083;width:15;height:2" coordorigin="7111,2083" coordsize="15,0" path="m7111,2083l7126,2083e" filled="false" stroked="true" strokeweight=".75pt" strokecolor="#fa7a6d">
                <v:path arrowok="t"/>
              </v:shape>
            </v:group>
            <v:group style="position:absolute;left:7121;top:2080;width:15;height:2" coordorigin="7121,2080" coordsize="15,2">
              <v:shape style="position:absolute;left:7121;top:2080;width:15;height:2" coordorigin="7121,2080" coordsize="15,0" path="m7121,2080l7136,2080e" filled="false" stroked="true" strokeweight="1.1pt" strokecolor="#fa7a6d">
                <v:path arrowok="t"/>
              </v:shape>
            </v:group>
            <v:group style="position:absolute;left:7131;top:2077;width:15;height:2" coordorigin="7131,2077" coordsize="15,2">
              <v:shape style="position:absolute;left:7131;top:2077;width:15;height:2" coordorigin="7131,2077" coordsize="15,0" path="m7131,2077l7146,2077e" filled="false" stroked="true" strokeweight="1.35pt" strokecolor="#fa7a6d">
                <v:path arrowok="t"/>
              </v:shape>
            </v:group>
            <v:group style="position:absolute;left:7149;top:2029;width:2;height:62" coordorigin="7149,2029" coordsize="2,62">
              <v:shape style="position:absolute;left:7149;top:2029;width:2;height:62" coordorigin="7149,2029" coordsize="0,62" path="m7149,2091l7149,2029e" filled="false" stroked="true" strokeweight=".75pt" strokecolor="#fa7a6d">
                <v:path arrowok="t"/>
              </v:shape>
            </v:group>
            <v:group style="position:absolute;left:7152;top:2087;width:15;height:2" coordorigin="7152,2087" coordsize="15,2">
              <v:shape style="position:absolute;left:7152;top:2087;width:15;height:2" coordorigin="7152,2087" coordsize="15,0" path="m7152,2087l7167,2087e" filled="false" stroked="true" strokeweight=".4pt" strokecolor="#fa7a6d">
                <v:path arrowok="t"/>
              </v:shape>
            </v:group>
            <v:group style="position:absolute;left:7162;top:2081;width:15;height:2" coordorigin="7162,2081" coordsize="15,2">
              <v:shape style="position:absolute;left:7162;top:2081;width:15;height:2" coordorigin="7162,2081" coordsize="15,0" path="m7162,2081l7177,2081e" filled="false" stroked="true" strokeweight="1.0pt" strokecolor="#fa7a6d">
                <v:path arrowok="t"/>
              </v:shape>
            </v:group>
            <v:group style="position:absolute;left:7172;top:2076;width:15;height:2" coordorigin="7172,2076" coordsize="15,2">
              <v:shape style="position:absolute;left:7172;top:2076;width:15;height:2" coordorigin="7172,2076" coordsize="15,0" path="m7172,2076l7187,2076e" filled="false" stroked="true" strokeweight="1.45pt" strokecolor="#fa7a6d">
                <v:path arrowok="t"/>
              </v:shape>
            </v:group>
            <v:group style="position:absolute;left:7183;top:2089;width:15;height:2" coordorigin="7183,2089" coordsize="15,2">
              <v:shape style="position:absolute;left:7183;top:2089;width:15;height:2" coordorigin="7183,2089" coordsize="15,0" path="m7183,2089l7198,2089e" filled="false" stroked="true" strokeweight=".15pt" strokecolor="#fa7a6d">
                <v:path arrowok="t"/>
              </v:shape>
            </v:group>
            <v:group style="position:absolute;left:7193;top:2085;width:15;height:2" coordorigin="7193,2085" coordsize="15,2">
              <v:shape style="position:absolute;left:7193;top:2085;width:15;height:2" coordorigin="7193,2085" coordsize="15,0" path="m7193,2085l7208,2085e" filled="false" stroked="true" strokeweight=".550pt" strokecolor="#fa7a6d">
                <v:path arrowok="t"/>
              </v:shape>
            </v:group>
            <v:group style="position:absolute;left:7203;top:2084;width:15;height:2" coordorigin="7203,2084" coordsize="15,2">
              <v:shape style="position:absolute;left:7203;top:2084;width:15;height:2" coordorigin="7203,2084" coordsize="15,0" path="m7203,2084l7218,2084e" filled="false" stroked="true" strokeweight=".7pt" strokecolor="#fa7a6d">
                <v:path arrowok="t"/>
              </v:shape>
            </v:group>
            <v:group style="position:absolute;left:7213;top:2084;width:15;height:2" coordorigin="7213,2084" coordsize="15,2">
              <v:shape style="position:absolute;left:7213;top:2084;width:15;height:2" coordorigin="7213,2084" coordsize="15,0" path="m7213,2084l7228,2084e" filled="false" stroked="true" strokeweight=".7pt" strokecolor="#fa7a6d">
                <v:path arrowok="t"/>
              </v:shape>
            </v:group>
            <v:group style="position:absolute;left:7231;top:2033;width:2;height:58" coordorigin="7231,2033" coordsize="2,58">
              <v:shape style="position:absolute;left:7231;top:2033;width:2;height:58" coordorigin="7231,2033" coordsize="0,58" path="m7231,2091l7231,2033e" filled="false" stroked="true" strokeweight=".75pt" strokecolor="#fa7a6d">
                <v:path arrowok="t"/>
              </v:shape>
            </v:group>
            <v:group style="position:absolute;left:7234;top:2076;width:15;height:2" coordorigin="7234,2076" coordsize="15,2">
              <v:shape style="position:absolute;left:7234;top:2076;width:15;height:2" coordorigin="7234,2076" coordsize="15,0" path="m7234,2076l7249,2076e" filled="false" stroked="true" strokeweight="1.45pt" strokecolor="#fa7a6d">
                <v:path arrowok="t"/>
              </v:shape>
            </v:group>
            <v:group style="position:absolute;left:7244;top:2083;width:15;height:2" coordorigin="7244,2083" coordsize="15,2">
              <v:shape style="position:absolute;left:7244;top:2083;width:15;height:2" coordorigin="7244,2083" coordsize="15,0" path="m7244,2083l7259,2083e" filled="false" stroked="true" strokeweight=".75pt" strokecolor="#fa7a6d">
                <v:path arrowok="t"/>
              </v:shape>
            </v:group>
            <v:group style="position:absolute;left:7255;top:2082;width:15;height:2" coordorigin="7255,2082" coordsize="15,2">
              <v:shape style="position:absolute;left:7255;top:2082;width:15;height:2" coordorigin="7255,2082" coordsize="15,0" path="m7255,2082l7270,2082e" filled="false" stroked="true" strokeweight=".85pt" strokecolor="#fa7a6d">
                <v:path arrowok="t"/>
              </v:shape>
            </v:group>
            <v:group style="position:absolute;left:7265;top:2081;width:15;height:2" coordorigin="7265,2081" coordsize="15,2">
              <v:shape style="position:absolute;left:7265;top:2081;width:15;height:2" coordorigin="7265,2081" coordsize="15,0" path="m7265,2081l7280,2081e" filled="false" stroked="true" strokeweight=".95pt" strokecolor="#fa7a6d">
                <v:path arrowok="t"/>
              </v:shape>
            </v:group>
            <v:group style="position:absolute;left:7275;top:2089;width:15;height:2" coordorigin="7275,2089" coordsize="15,2">
              <v:shape style="position:absolute;left:7275;top:2089;width:15;height:2" coordorigin="7275,2089" coordsize="15,0" path="m7275,2089l7290,2089e" filled="false" stroked="true" strokeweight=".2pt" strokecolor="#fa7a6d">
                <v:path arrowok="t"/>
              </v:shape>
            </v:group>
            <v:group style="position:absolute;left:7285;top:2082;width:15;height:2" coordorigin="7285,2082" coordsize="15,2">
              <v:shape style="position:absolute;left:7285;top:2082;width:15;height:2" coordorigin="7285,2082" coordsize="15,0" path="m7285,2082l7300,2082e" filled="false" stroked="true" strokeweight=".9pt" strokecolor="#fa7a6d">
                <v:path arrowok="t"/>
              </v:shape>
            </v:group>
            <v:group style="position:absolute;left:7296;top:2088;width:15;height:2" coordorigin="7296,2088" coordsize="15,2">
              <v:shape style="position:absolute;left:7296;top:2088;width:15;height:2" coordorigin="7296,2088" coordsize="15,0" path="m7296,2088l7311,2088e" filled="false" stroked="true" strokeweight=".25pt" strokecolor="#fa7a6d">
                <v:path arrowok="t"/>
              </v:shape>
            </v:group>
            <v:group style="position:absolute;left:7313;top:2047;width:2;height:44" coordorigin="7313,2047" coordsize="2,44">
              <v:shape style="position:absolute;left:7313;top:2047;width:2;height:44" coordorigin="7313,2047" coordsize="0,44" path="m7313,2091l7313,2047e" filled="false" stroked="true" strokeweight=".75pt" strokecolor="#fa7a6d">
                <v:path arrowok="t"/>
              </v:shape>
            </v:group>
            <v:group style="position:absolute;left:7316;top:2076;width:15;height:2" coordorigin="7316,2076" coordsize="15,2">
              <v:shape style="position:absolute;left:7316;top:2076;width:15;height:2" coordorigin="7316,2076" coordsize="15,0" path="m7316,2076l7331,2076e" filled="false" stroked="true" strokeweight="1.45pt" strokecolor="#fa7a6d">
                <v:path arrowok="t"/>
              </v:shape>
            </v:group>
            <v:group style="position:absolute;left:7334;top:2050;width:2;height:41" coordorigin="7334,2050" coordsize="2,41">
              <v:shape style="position:absolute;left:7334;top:2050;width:2;height:41" coordorigin="7334,2050" coordsize="0,41" path="m7334,2091l7334,2050e" filled="false" stroked="true" strokeweight=".75pt" strokecolor="#fa7a6d">
                <v:path arrowok="t"/>
              </v:shape>
            </v:group>
            <v:group style="position:absolute;left:7337;top:2079;width:15;height:2" coordorigin="7337,2079" coordsize="15,2">
              <v:shape style="position:absolute;left:7337;top:2079;width:15;height:2" coordorigin="7337,2079" coordsize="15,0" path="m7337,2079l7352,2079e" filled="false" stroked="true" strokeweight="1.150pt" strokecolor="#fa7a6d">
                <v:path arrowok="t"/>
              </v:shape>
            </v:group>
            <v:group style="position:absolute;left:7347;top:2084;width:15;height:2" coordorigin="7347,2084" coordsize="15,2">
              <v:shape style="position:absolute;left:7347;top:2084;width:15;height:2" coordorigin="7347,2084" coordsize="15,0" path="m7347,2084l7362,2084e" filled="false" stroked="true" strokeweight=".7pt" strokecolor="#fa7a6d">
                <v:path arrowok="t"/>
              </v:shape>
            </v:group>
            <v:group style="position:absolute;left:7357;top:2086;width:15;height:2" coordorigin="7357,2086" coordsize="15,2">
              <v:shape style="position:absolute;left:7357;top:2086;width:15;height:2" coordorigin="7357,2086" coordsize="15,0" path="m7357,2086l7372,2086e" filled="false" stroked="true" strokeweight=".45pt" strokecolor="#fa7a6d">
                <v:path arrowok="t"/>
              </v:shape>
            </v:group>
            <v:group style="position:absolute;left:7375;top:2041;width:2;height:50" coordorigin="7375,2041" coordsize="2,50">
              <v:shape style="position:absolute;left:7375;top:2041;width:2;height:50" coordorigin="7375,2041" coordsize="0,50" path="m7375,2091l7375,2041e" filled="false" stroked="true" strokeweight=".75pt" strokecolor="#fa7a6d">
                <v:path arrowok="t"/>
              </v:shape>
            </v:group>
            <v:group style="position:absolute;left:7385;top:2055;width:2;height:36" coordorigin="7385,2055" coordsize="2,36">
              <v:shape style="position:absolute;left:7385;top:2055;width:2;height:36" coordorigin="7385,2055" coordsize="0,36" path="m7385,2091l7385,2055e" filled="false" stroked="true" strokeweight=".75pt" strokecolor="#fa7a6d">
                <v:path arrowok="t"/>
              </v:shape>
            </v:group>
            <v:group style="position:absolute;left:7395;top:2057;width:2;height:34" coordorigin="7395,2057" coordsize="2,34">
              <v:shape style="position:absolute;left:7395;top:2057;width:2;height:34" coordorigin="7395,2057" coordsize="0,34" path="m7395,2091l7395,2057e" filled="false" stroked="true" strokeweight=".75pt" strokecolor="#fa7a6d">
                <v:path arrowok="t"/>
              </v:shape>
            </v:group>
            <v:group style="position:absolute;left:7405;top:2054;width:2;height:37" coordorigin="7405,2054" coordsize="2,37">
              <v:shape style="position:absolute;left:7405;top:2054;width:2;height:37" coordorigin="7405,2054" coordsize="0,37" path="m7405,2091l7405,2054e" filled="false" stroked="true" strokeweight=".75pt" strokecolor="#fa7a6d">
                <v:path arrowok="t"/>
              </v:shape>
            </v:group>
            <v:group style="position:absolute;left:7416;top:2047;width:2;height:44" coordorigin="7416,2047" coordsize="2,44">
              <v:shape style="position:absolute;left:7416;top:2047;width:2;height:44" coordorigin="7416,2047" coordsize="0,44" path="m7416,2091l7416,2047e" filled="false" stroked="true" strokeweight=".75pt" strokecolor="#fa7a6d">
                <v:path arrowok="t"/>
              </v:shape>
            </v:group>
            <v:group style="position:absolute;left:7426;top:2060;width:2;height:31" coordorigin="7426,2060" coordsize="2,31">
              <v:shape style="position:absolute;left:7426;top:2060;width:2;height:31" coordorigin="7426,2060" coordsize="0,31" path="m7426,2091l7426,2060e" filled="false" stroked="true" strokeweight=".75pt" strokecolor="#fa7a6d">
                <v:path arrowok="t"/>
              </v:shape>
            </v:group>
            <v:group style="position:absolute;left:7436;top:2057;width:2;height:34" coordorigin="7436,2057" coordsize="2,34">
              <v:shape style="position:absolute;left:7436;top:2057;width:2;height:34" coordorigin="7436,2057" coordsize="0,34" path="m7436,2091l7436,2057e" filled="false" stroked="true" strokeweight=".75pt" strokecolor="#fa7a6d">
                <v:path arrowok="t"/>
              </v:shape>
            </v:group>
            <v:group style="position:absolute;left:7447;top:2046;width:2;height:45" coordorigin="7447,2046" coordsize="2,45">
              <v:shape style="position:absolute;left:7447;top:2046;width:2;height:45" coordorigin="7447,2046" coordsize="0,45" path="m7447,2091l7447,2046e" filled="false" stroked="true" strokeweight=".75pt" strokecolor="#fa7a6d">
                <v:path arrowok="t"/>
              </v:shape>
            </v:group>
            <v:group style="position:absolute;left:7457;top:2035;width:2;height:56" coordorigin="7457,2035" coordsize="2,56">
              <v:shape style="position:absolute;left:7457;top:2035;width:2;height:56" coordorigin="7457,2035" coordsize="0,56" path="m7457,2091l7457,2035e" filled="false" stroked="true" strokeweight=".75pt" strokecolor="#fa7a6d">
                <v:path arrowok="t"/>
              </v:shape>
            </v:group>
            <v:group style="position:absolute;left:7467;top:2021;width:2;height:70" coordorigin="7467,2021" coordsize="2,70">
              <v:shape style="position:absolute;left:7467;top:2021;width:2;height:70" coordorigin="7467,2021" coordsize="0,70" path="m7467,2091l7467,2021e" filled="false" stroked="true" strokeweight=".75pt" strokecolor="#fa7a6d">
                <v:path arrowok="t"/>
              </v:shape>
            </v:group>
            <v:group style="position:absolute;left:7477;top:2041;width:2;height:50" coordorigin="7477,2041" coordsize="2,50">
              <v:shape style="position:absolute;left:7477;top:2041;width:2;height:50" coordorigin="7477,2041" coordsize="0,50" path="m7477,2091l7477,2041e" filled="false" stroked="true" strokeweight=".75pt" strokecolor="#fa7a6d">
                <v:path arrowok="t"/>
              </v:shape>
            </v:group>
            <v:group style="position:absolute;left:7488;top:2023;width:2;height:68" coordorigin="7488,2023" coordsize="2,68">
              <v:shape style="position:absolute;left:7488;top:2023;width:2;height:68" coordorigin="7488,2023" coordsize="0,68" path="m7488,2091l7488,2023e" filled="false" stroked="true" strokeweight=".75pt" strokecolor="#fa7a6d">
                <v:path arrowok="t"/>
              </v:shape>
            </v:group>
            <v:group style="position:absolute;left:7498;top:2030;width:2;height:61" coordorigin="7498,2030" coordsize="2,61">
              <v:shape style="position:absolute;left:7498;top:2030;width:2;height:61" coordorigin="7498,2030" coordsize="0,61" path="m7498,2091l7498,2030e" filled="false" stroked="true" strokeweight=".75pt" strokecolor="#fa7a6d">
                <v:path arrowok="t"/>
              </v:shape>
            </v:group>
            <v:group style="position:absolute;left:7508;top:2030;width:2;height:61" coordorigin="7508,2030" coordsize="2,61">
              <v:shape style="position:absolute;left:7508;top:2030;width:2;height:61" coordorigin="7508,2030" coordsize="0,61" path="m7508,2091l7508,2030e" filled="false" stroked="true" strokeweight=".75pt" strokecolor="#fa7a6d">
                <v:path arrowok="t"/>
              </v:shape>
            </v:group>
            <v:group style="position:absolute;left:7519;top:2015;width:2;height:76" coordorigin="7519,2015" coordsize="2,76">
              <v:shape style="position:absolute;left:7519;top:2015;width:2;height:76" coordorigin="7519,2015" coordsize="0,76" path="m7519,2091l7519,2015e" filled="false" stroked="true" strokeweight=".75pt" strokecolor="#fa7a6d">
                <v:path arrowok="t"/>
              </v:shape>
            </v:group>
            <v:group style="position:absolute;left:7529;top:2014;width:2;height:77" coordorigin="7529,2014" coordsize="2,77">
              <v:shape style="position:absolute;left:7529;top:2014;width:2;height:77" coordorigin="7529,2014" coordsize="0,77" path="m7529,2091l7529,2014e" filled="false" stroked="true" strokeweight=".75pt" strokecolor="#fa7a6d">
                <v:path arrowok="t"/>
              </v:shape>
            </v:group>
            <v:group style="position:absolute;left:7539;top:2017;width:2;height:74" coordorigin="7539,2017" coordsize="2,74">
              <v:shape style="position:absolute;left:7539;top:2017;width:2;height:74" coordorigin="7539,2017" coordsize="0,74" path="m7539,2091l7539,2017e" filled="false" stroked="true" strokeweight=".75pt" strokecolor="#fa7a6d">
                <v:path arrowok="t"/>
              </v:shape>
            </v:group>
            <v:group style="position:absolute;left:7549;top:2018;width:2;height:73" coordorigin="7549,2018" coordsize="2,73">
              <v:shape style="position:absolute;left:7549;top:2018;width:2;height:73" coordorigin="7549,2018" coordsize="0,73" path="m7549,2091l7549,2018e" filled="false" stroked="true" strokeweight=".75pt" strokecolor="#fa7a6d">
                <v:path arrowok="t"/>
              </v:shape>
            </v:group>
            <v:group style="position:absolute;left:7560;top:2017;width:2;height:74" coordorigin="7560,2017" coordsize="2,74">
              <v:shape style="position:absolute;left:7560;top:2017;width:2;height:74" coordorigin="7560,2017" coordsize="0,74" path="m7560,2091l7560,2017e" filled="false" stroked="true" strokeweight=".75pt" strokecolor="#fa7a6d">
                <v:path arrowok="t"/>
              </v:shape>
            </v:group>
            <v:group style="position:absolute;left:7570;top:1997;width:2;height:94" coordorigin="7570,1997" coordsize="2,94">
              <v:shape style="position:absolute;left:7570;top:1997;width:2;height:94" coordorigin="7570,1997" coordsize="0,94" path="m7570,2091l7570,1997e" filled="false" stroked="true" strokeweight=".75pt" strokecolor="#fa7a6d">
                <v:path arrowok="t"/>
              </v:shape>
            </v:group>
            <v:group style="position:absolute;left:7580;top:1992;width:2;height:99" coordorigin="7580,1992" coordsize="2,99">
              <v:shape style="position:absolute;left:7580;top:1992;width:2;height:99" coordorigin="7580,1992" coordsize="0,99" path="m7580,2091l7580,1992e" filled="false" stroked="true" strokeweight=".75pt" strokecolor="#fa7a6d">
                <v:path arrowok="t"/>
              </v:shape>
            </v:group>
            <v:group style="position:absolute;left:7590;top:2043;width:2;height:48" coordorigin="7590,2043" coordsize="2,48">
              <v:shape style="position:absolute;left:7590;top:2043;width:2;height:48" coordorigin="7590,2043" coordsize="0,48" path="m7590,2091l7590,2043e" filled="false" stroked="true" strokeweight=".75pt" strokecolor="#fa7a6d">
                <v:path arrowok="t"/>
              </v:shape>
            </v:group>
            <v:group style="position:absolute;left:7601;top:2033;width:2;height:58" coordorigin="7601,2033" coordsize="2,58">
              <v:shape style="position:absolute;left:7601;top:2033;width:2;height:58" coordorigin="7601,2033" coordsize="0,58" path="m7601,2091l7601,2033e" filled="false" stroked="true" strokeweight=".75pt" strokecolor="#fa7a6d">
                <v:path arrowok="t"/>
              </v:shape>
            </v:group>
            <v:group style="position:absolute;left:7611;top:2004;width:2;height:87" coordorigin="7611,2004" coordsize="2,87">
              <v:shape style="position:absolute;left:7611;top:2004;width:2;height:87" coordorigin="7611,2004" coordsize="0,87" path="m7611,2091l7611,2004e" filled="false" stroked="true" strokeweight=".75pt" strokecolor="#fa7a6d">
                <v:path arrowok="t"/>
              </v:shape>
            </v:group>
            <v:group style="position:absolute;left:7621;top:2024;width:2;height:67" coordorigin="7621,2024" coordsize="2,67">
              <v:shape style="position:absolute;left:7621;top:2024;width:2;height:67" coordorigin="7621,2024" coordsize="0,67" path="m7621,2091l7621,2024e" filled="false" stroked="true" strokeweight=".75pt" strokecolor="#fa7a6d">
                <v:path arrowok="t"/>
              </v:shape>
            </v:group>
            <v:group style="position:absolute;left:7632;top:2007;width:2;height:84" coordorigin="7632,2007" coordsize="2,84">
              <v:shape style="position:absolute;left:7632;top:2007;width:2;height:84" coordorigin="7632,2007" coordsize="0,84" path="m7632,2091l7632,2007e" filled="false" stroked="true" strokeweight=".75pt" strokecolor="#fa7a6d">
                <v:path arrowok="t"/>
              </v:shape>
            </v:group>
            <v:group style="position:absolute;left:7642;top:2016;width:2;height:75" coordorigin="7642,2016" coordsize="2,75">
              <v:shape style="position:absolute;left:7642;top:2016;width:2;height:75" coordorigin="7642,2016" coordsize="0,75" path="m7642,2091l7642,2016e" filled="false" stroked="true" strokeweight=".75pt" strokecolor="#fa7a6d">
                <v:path arrowok="t"/>
              </v:shape>
            </v:group>
            <v:group style="position:absolute;left:7652;top:2010;width:2;height:81" coordorigin="7652,2010" coordsize="2,81">
              <v:shape style="position:absolute;left:7652;top:2010;width:2;height:81" coordorigin="7652,2010" coordsize="0,81" path="m7652,2091l7652,2010e" filled="false" stroked="true" strokeweight=".75pt" strokecolor="#fa7a6d">
                <v:path arrowok="t"/>
              </v:shape>
            </v:group>
            <v:group style="position:absolute;left:7662;top:2020;width:2;height:71" coordorigin="7662,2020" coordsize="2,71">
              <v:shape style="position:absolute;left:7662;top:2020;width:2;height:71" coordorigin="7662,2020" coordsize="0,71" path="m7662,2091l7662,2020e" filled="false" stroked="true" strokeweight=".75pt" strokecolor="#fa7a6d">
                <v:path arrowok="t"/>
              </v:shape>
            </v:group>
            <v:group style="position:absolute;left:7673;top:1992;width:2;height:99" coordorigin="7673,1992" coordsize="2,99">
              <v:shape style="position:absolute;left:7673;top:1992;width:2;height:99" coordorigin="7673,1992" coordsize="0,99" path="m7673,2091l7673,1992e" filled="false" stroked="true" strokeweight=".75pt" strokecolor="#fa7a6d">
                <v:path arrowok="t"/>
              </v:shape>
            </v:group>
            <v:group style="position:absolute;left:7683;top:2017;width:2;height:74" coordorigin="7683,2017" coordsize="2,74">
              <v:shape style="position:absolute;left:7683;top:2017;width:2;height:74" coordorigin="7683,2017" coordsize="0,74" path="m7683,2091l7683,2017e" filled="false" stroked="true" strokeweight=".75pt" strokecolor="#fa7a6d">
                <v:path arrowok="t"/>
              </v:shape>
            </v:group>
            <v:group style="position:absolute;left:7693;top:2008;width:2;height:83" coordorigin="7693,2008" coordsize="2,83">
              <v:shape style="position:absolute;left:7693;top:2008;width:2;height:83" coordorigin="7693,2008" coordsize="0,83" path="m7693,2091l7693,2008e" filled="false" stroked="true" strokeweight=".75pt" strokecolor="#fa7a6d">
                <v:path arrowok="t"/>
              </v:shape>
            </v:group>
            <v:group style="position:absolute;left:7704;top:1945;width:2;height:146" coordorigin="7704,1945" coordsize="2,146">
              <v:shape style="position:absolute;left:7704;top:1945;width:2;height:146" coordorigin="7704,1945" coordsize="0,146" path="m7704,2091l7704,1945e" filled="false" stroked="true" strokeweight=".75pt" strokecolor="#fa7a6d">
                <v:path arrowok="t"/>
              </v:shape>
            </v:group>
            <v:group style="position:absolute;left:7714;top:1985;width:2;height:106" coordorigin="7714,1985" coordsize="2,106">
              <v:shape style="position:absolute;left:7714;top:1985;width:2;height:106" coordorigin="7714,1985" coordsize="0,106" path="m7714,2091l7714,1985e" filled="false" stroked="true" strokeweight=".75pt" strokecolor="#fa7a6d">
                <v:path arrowok="t"/>
              </v:shape>
            </v:group>
            <v:group style="position:absolute;left:7724;top:1995;width:2;height:96" coordorigin="7724,1995" coordsize="2,96">
              <v:shape style="position:absolute;left:7724;top:1995;width:2;height:96" coordorigin="7724,1995" coordsize="0,96" path="m7724,2091l7724,1995e" filled="false" stroked="true" strokeweight=".75pt" strokecolor="#fa7a6d">
                <v:path arrowok="t"/>
              </v:shape>
            </v:group>
            <v:group style="position:absolute;left:7727;top:2084;width:15;height:2" coordorigin="7727,2084" coordsize="15,2">
              <v:shape style="position:absolute;left:7727;top:2084;width:15;height:2" coordorigin="7727,2084" coordsize="15,0" path="m7727,2084l7742,2084e" filled="false" stroked="true" strokeweight=".65pt" strokecolor="#fa7a6d">
                <v:path arrowok="t"/>
              </v:shape>
            </v:group>
            <v:group style="position:absolute;left:7738;top:2079;width:15;height:2" coordorigin="7738,2079" coordsize="15,2">
              <v:shape style="position:absolute;left:7738;top:2079;width:15;height:2" coordorigin="7738,2079" coordsize="15,0" path="m7738,2079l7753,2079e" filled="false" stroked="true" strokeweight="1.2pt" strokecolor="#fa7a6d">
                <v:path arrowok="t"/>
              </v:shape>
            </v:group>
            <v:group style="position:absolute;left:7748;top:2079;width:15;height:2" coordorigin="7748,2079" coordsize="15,2">
              <v:shape style="position:absolute;left:7748;top:2079;width:15;height:2" coordorigin="7748,2079" coordsize="15,0" path="m7748,2079l7763,2079e" filled="false" stroked="true" strokeweight="1.2pt" strokecolor="#fa7a6d">
                <v:path arrowok="t"/>
              </v:shape>
            </v:group>
            <v:group style="position:absolute;left:7758;top:2079;width:15;height:2" coordorigin="7758,2079" coordsize="15,2">
              <v:shape style="position:absolute;left:7758;top:2079;width:15;height:2" coordorigin="7758,2079" coordsize="15,0" path="m7758,2079l7773,2079e" filled="false" stroked="true" strokeweight="1.2pt" strokecolor="#fa7a6d">
                <v:path arrowok="t"/>
              </v:shape>
            </v:group>
            <v:group style="position:absolute;left:7768;top:2079;width:15;height:2" coordorigin="7768,2079" coordsize="15,2">
              <v:shape style="position:absolute;left:7768;top:2079;width:15;height:2" coordorigin="7768,2079" coordsize="15,0" path="m7768,2079l7783,2079e" filled="false" stroked="true" strokeweight="1.150pt" strokecolor="#fa7a6d">
                <v:path arrowok="t"/>
              </v:shape>
            </v:group>
            <v:group style="position:absolute;left:7779;top:2079;width:15;height:2" coordorigin="7779,2079" coordsize="15,2">
              <v:shape style="position:absolute;left:7779;top:2079;width:15;height:2" coordorigin="7779,2079" coordsize="15,0" path="m7779,2079l7794,2079e" filled="false" stroked="true" strokeweight="1.150pt" strokecolor="#fa7a6d">
                <v:path arrowok="t"/>
              </v:shape>
            </v:group>
            <v:group style="position:absolute;left:396;top:4;width:7400;height:2087" coordorigin="396,4" coordsize="7400,2087">
              <v:shape style="position:absolute;left:396;top:4;width:7400;height:2087" coordorigin="396,4" coordsize="7400,2087" path="m396,2091l7796,2091,7796,4,396,4,396,2091xe" filled="false" stroked="true" strokeweight=".375pt" strokecolor="#000000">
                <v:path arrowok="t"/>
              </v:shape>
              <v:shape style="position:absolute;left:0;top:1969;width:633;height:460" type="#_x0000_t202" filled="false" stroked="false">
                <v:textbox inset="0,0,0,0">
                  <w:txbxContent>
                    <w:p>
                      <w:pPr>
                        <w:spacing w:line="203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30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0"/>
                        <w:ind w:left="99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332;top:2189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04:00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567;top:2189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08:00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3799;top:2189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12:00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5032;top:2189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16:00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6266;top:2189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7499;top:1969;width:534;height:460" type="#_x0000_t202" filled="false" stroked="false">
                <v:textbox inset="0,0,0,0">
                  <w:txbxContent>
                    <w:p>
                      <w:pPr>
                        <w:spacing w:line="203" w:lineRule="exact" w:before="0"/>
                        <w:ind w:left="0" w:right="15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0"/>
                        <w:ind w:left="0" w:right="0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48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tabs>
          <w:tab w:pos="5281" w:val="left" w:leader="none"/>
          <w:tab w:pos="7984" w:val="left" w:leader="none"/>
        </w:tabs>
        <w:spacing w:line="20" w:lineRule="exact"/>
        <w:ind w:left="2578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/>
          <w:sz w:val="2"/>
        </w:rPr>
        <w:pict>
          <v:group style="width:30.3pt;height:.75pt;mso-position-horizontal-relative:char;mso-position-vertical-relative:line" coordorigin="0,0" coordsize="606,15">
            <v:group style="position:absolute;left:8;top:8;width:591;height:2" coordorigin="8,8" coordsize="591,2">
              <v:shape style="position:absolute;left:8;top:8;width:591;height:2" coordorigin="8,8" coordsize="591,0" path="m8,8l599,8e" filled="false" stroked="true" strokeweight=".75pt" strokecolor="#7296e5">
                <v:path arrowok="t"/>
              </v:shape>
            </v:group>
          </v:group>
        </w:pict>
      </w:r>
      <w:r>
        <w:rPr>
          <w:rFonts w:ascii="Times New Roman"/>
          <w:sz w:val="2"/>
        </w:rPr>
      </w:r>
      <w:r>
        <w:rPr>
          <w:rFonts w:ascii="Times New Roman"/>
          <w:sz w:val="2"/>
        </w:rPr>
        <w:tab/>
      </w:r>
      <w:r>
        <w:rPr>
          <w:rFonts w:ascii="Times New Roman"/>
          <w:sz w:val="2"/>
        </w:rPr>
        <w:pict>
          <v:group style="width:30.3pt;height:.75pt;mso-position-horizontal-relative:char;mso-position-vertical-relative:line" coordorigin="0,0" coordsize="606,15">
            <v:group style="position:absolute;left:8;top:8;width:591;height:2" coordorigin="8,8" coordsize="591,2">
              <v:shape style="position:absolute;left:8;top:8;width:591;height:2" coordorigin="8,8" coordsize="591,0" path="m8,8l599,8e" filled="false" stroked="true" strokeweight=".75pt" strokecolor="#fac96d">
                <v:path arrowok="t"/>
              </v:shape>
            </v:group>
          </v:group>
        </w:pict>
      </w:r>
      <w:r>
        <w:rPr>
          <w:rFonts w:ascii="Times New Roman"/>
          <w:sz w:val="2"/>
        </w:rPr>
      </w:r>
      <w:r>
        <w:rPr>
          <w:rFonts w:ascii="Times New Roman"/>
          <w:sz w:val="2"/>
        </w:rPr>
        <w:tab/>
      </w:r>
      <w:r>
        <w:rPr>
          <w:rFonts w:ascii="Times New Roman"/>
          <w:sz w:val="2"/>
        </w:rPr>
        <w:pict>
          <v:group style="width:30.3pt;height:.75pt;mso-position-horizontal-relative:char;mso-position-vertical-relative:line" coordorigin="0,0" coordsize="606,15">
            <v:group style="position:absolute;left:8;top:8;width:591;height:2" coordorigin="8,8" coordsize="591,2">
              <v:shape style="position:absolute;left:8;top:8;width:591;height:2" coordorigin="8,8" coordsize="591,0" path="m8,8l599,8e" filled="false" stroked="true" strokeweight=".75pt" strokecolor="#fa7a6d">
                <v:path arrowok="t"/>
              </v:shape>
            </v:group>
          </v:group>
        </w:pict>
      </w:r>
      <w:r>
        <w:rPr>
          <w:rFonts w:ascii="Times New Roman"/>
          <w:sz w:val="2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14"/>
          <w:szCs w:val="14"/>
        </w:rPr>
      </w:pPr>
    </w:p>
    <w:p>
      <w:pPr>
        <w:pStyle w:val="BodyText"/>
        <w:spacing w:line="240" w:lineRule="auto" w:before="55"/>
        <w:ind w:left="1288" w:right="2302"/>
        <w:jc w:val="center"/>
      </w:pPr>
      <w:r>
        <w:rPr/>
        <w:pict>
          <v:group style="position:absolute;margin-left:70.616997pt;margin-top:17.240107pt;width:467.65pt;height:166pt;mso-position-horizontal-relative:page;mso-position-vertical-relative:paragraph;z-index:-414928" coordorigin="1412,345" coordsize="9353,3320">
            <v:group style="position:absolute;left:1417;top:350;width:9344;height:2" coordorigin="1417,350" coordsize="9344,2">
              <v:shape style="position:absolute;left:1417;top:350;width:9344;height:2" coordorigin="1417,350" coordsize="9344,0" path="m1417,350l10760,350e" filled="false" stroked="true" strokeweight=".498pt" strokecolor="#000000">
                <v:path arrowok="t"/>
              </v:shape>
            </v:group>
            <v:group style="position:absolute;left:1422;top:350;width:2;height:3310" coordorigin="1422,350" coordsize="2,3310">
              <v:shape style="position:absolute;left:1422;top:350;width:2;height:3310" coordorigin="1422,350" coordsize="0,3310" path="m1422,3660l1422,350e" filled="false" stroked="true" strokeweight=".498pt" strokecolor="#000000">
                <v:path arrowok="t"/>
              </v:shape>
            </v:group>
            <v:group style="position:absolute;left:10755;top:350;width:2;height:3310" coordorigin="10755,350" coordsize="2,3310">
              <v:shape style="position:absolute;left:10755;top:350;width:2;height:3310" coordorigin="10755,350" coordsize="0,3310" path="m10755,3660l10755,350e" filled="false" stroked="true" strokeweight=".498pt" strokecolor="#000000">
                <v:path arrowok="t"/>
              </v:shape>
            </v:group>
            <v:group style="position:absolute;left:1417;top:3660;width:9344;height:2" coordorigin="1417,3660" coordsize="9344,2">
              <v:shape style="position:absolute;left:1417;top:3660;width:9344;height:2" coordorigin="1417,3660" coordsize="9344,0" path="m1417,3660l10760,3660e" filled="false" stroked="true" strokeweight=".498pt" strokecolor="#000000">
                <v:path arrowok="t"/>
              </v:shape>
              <v:shape style="position:absolute;left:9763;top:919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763;top:1754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125;top:3139;width:7203;height:441" type="#_x0000_t20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409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5"/>
                          <w:sz w:val="24"/>
                        </w:rPr>
                        <w:t>Time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4"/>
                          <w:sz w:val="24"/>
                        </w:rPr>
                        <w:t>of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Day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tabs>
                          <w:tab w:pos="2650" w:val="left" w:leader="none"/>
                          <w:tab w:pos="6653" w:val="left" w:leader="none"/>
                        </w:tabs>
                        <w:spacing w:line="23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1"/>
                          <w:sz w:val="24"/>
                        </w:rPr>
                        <w:t>Baseline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1"/>
                          <w:sz w:val="24"/>
                        </w:rPr>
                        <w:t>power</w:t>
                      </w:r>
                      <w:r>
                        <w:rPr>
                          <w:rFonts w:asci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/>
                          <w:w w:val="105"/>
                          <w:sz w:val="24"/>
                        </w:rPr>
                        <w:t>Simulated</w:t>
                      </w:r>
                      <w:r>
                        <w:rPr>
                          <w:rFonts w:ascii="Times New Roman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1"/>
                          <w:sz w:val="24"/>
                        </w:rPr>
                        <w:t>power</w:t>
                      </w:r>
                      <w:r>
                        <w:rPr>
                          <w:rFonts w:asci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/>
                          <w:w w:val="110"/>
                          <w:sz w:val="24"/>
                        </w:rPr>
                        <w:t>E</w:t>
                      </w:r>
                      <w:r>
                        <w:rPr>
                          <w:rFonts w:ascii="Times New Roman"/>
                          <w:spacing w:val="-1"/>
                          <w:w w:val="110"/>
                          <w:sz w:val="24"/>
                        </w:rPr>
                        <w:t>r</w:t>
                      </w:r>
                      <w:r>
                        <w:rPr>
                          <w:rFonts w:ascii="Times New Roman"/>
                          <w:w w:val="106"/>
                          <w:sz w:val="24"/>
                        </w:rPr>
                        <w:t>ror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72.5896pt;margin-top:47.253132pt;width:14pt;height:72.3pt;mso-position-horizontal-relative:page;mso-position-vertical-relative:paragraph;z-index:14248" type="#_x0000_t202" filled="false" stroked="false">
            <v:textbox inset="0,0,0,0" style="layout-flow:vertical;mso-layout-flow-alt:bottom-to-top">
              <w:txbxContent>
                <w:p>
                  <w:pPr>
                    <w:spacing w:line="251" w:lineRule="exact" w:before="0"/>
                    <w:ind w:left="20" w:right="0" w:firstLine="0"/>
                    <w:jc w:val="left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>
                    <w:rPr>
                      <w:rFonts w:ascii="Times New Roman"/>
                      <w:w w:val="104"/>
                      <w:sz w:val="24"/>
                    </w:rPr>
                    <w:t>Power</w:t>
                  </w:r>
                  <w:r>
                    <w:rPr>
                      <w:rFonts w:ascii="Times New Roman"/>
                      <w:spacing w:val="18"/>
                      <w:sz w:val="24"/>
                    </w:rPr>
                    <w:t> 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(</w:t>
                  </w:r>
                  <w:r>
                    <w:rPr>
                      <w:rFonts w:ascii="Arial"/>
                      <w:i/>
                      <w:spacing w:val="24"/>
                      <w:w w:val="113"/>
                      <w:sz w:val="24"/>
                    </w:rPr>
                    <w:t>M</w:t>
                  </w:r>
                  <w:r>
                    <w:rPr>
                      <w:rFonts w:ascii="Arial"/>
                      <w:i/>
                      <w:w w:val="97"/>
                      <w:sz w:val="24"/>
                    </w:rPr>
                    <w:t>W</w:t>
                  </w:r>
                  <w:r>
                    <w:rPr>
                      <w:rFonts w:ascii="Arial"/>
                      <w:i/>
                      <w:spacing w:val="-34"/>
                      <w:sz w:val="24"/>
                    </w:rPr>
                    <w:t> 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)</w:t>
                  </w:r>
                  <w:r>
                    <w:rPr>
                      <w:rFonts w:ascii="Times New Roman"/>
                      <w:sz w:val="24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06.327606pt;margin-top:63.904671pt;width:14pt;height:39.3pt;mso-position-horizontal-relative:page;mso-position-vertical-relative:paragraph;z-index:14296" type="#_x0000_t202" filled="false" stroked="false">
            <v:textbox inset="0,0,0,0" style="layout-flow:vertical;mso-layout-flow-alt:bottom-to-top">
              <w:txbxContent>
                <w:p>
                  <w:pPr>
                    <w:spacing w:line="251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24"/>
                      <w:szCs w:val="24"/>
                    </w:rPr>
                  </w:pPr>
                  <w:r>
                    <w:rPr>
                      <w:rFonts w:ascii="Times New Roman"/>
                      <w:w w:val="97"/>
                      <w:sz w:val="24"/>
                    </w:rPr>
                    <w:t>%</w:t>
                  </w:r>
                  <w:r>
                    <w:rPr>
                      <w:rFonts w:ascii="Arial"/>
                      <w:i/>
                      <w:w w:val="100"/>
                      <w:sz w:val="24"/>
                    </w:rPr>
                    <w:t>e</w:t>
                  </w:r>
                  <w:r>
                    <w:rPr>
                      <w:rFonts w:ascii="Arial"/>
                      <w:i/>
                      <w:spacing w:val="6"/>
                      <w:w w:val="100"/>
                      <w:sz w:val="24"/>
                    </w:rPr>
                    <w:t>r</w:t>
                  </w:r>
                  <w:r>
                    <w:rPr>
                      <w:rFonts w:ascii="Arial"/>
                      <w:i/>
                      <w:spacing w:val="6"/>
                      <w:w w:val="131"/>
                      <w:sz w:val="24"/>
                    </w:rPr>
                    <w:t>r</w:t>
                  </w:r>
                  <w:r>
                    <w:rPr>
                      <w:rFonts w:ascii="Arial"/>
                      <w:i/>
                      <w:w w:val="102"/>
                      <w:sz w:val="24"/>
                    </w:rPr>
                    <w:t>or</w:t>
                  </w:r>
                  <w:r>
                    <w:rPr>
                      <w:rFonts w:ascii="Arial"/>
                      <w:sz w:val="24"/>
                    </w:rPr>
                  </w:r>
                </w:p>
              </w:txbxContent>
            </v:textbox>
            <w10:wrap type="none"/>
          </v:shape>
        </w:pict>
      </w:r>
      <w:r>
        <w:rPr>
          <w:w w:val="110"/>
        </w:rPr>
        <w:t>(a)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14"/>
          <w:szCs w:val="14"/>
        </w:rPr>
      </w:pPr>
    </w:p>
    <w:p>
      <w:pPr>
        <w:spacing w:line="2546" w:lineRule="exact"/>
        <w:ind w:left="565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50"/>
          <w:sz w:val="20"/>
          <w:szCs w:val="20"/>
        </w:rPr>
        <w:pict>
          <v:group style="width:401.65pt;height:127.35pt;mso-position-horizontal-relative:char;mso-position-vertical-relative:line" coordorigin="0,0" coordsize="8033,2547">
            <v:group style="position:absolute;left:396;top:2208;width:7400;height:2" coordorigin="396,2208" coordsize="7400,2">
              <v:shape style="position:absolute;left:396;top:2208;width:7400;height:2" coordorigin="396,2208" coordsize="7400,0" path="m396,2208l7796,2208e" filled="false" stroked="true" strokeweight=".0625pt" strokecolor="#d6e0c9">
                <v:path arrowok="t"/>
                <v:stroke dashstyle="longDash"/>
              </v:shape>
            </v:group>
            <v:group style="position:absolute;left:396;top:2208;width:63;height:2" coordorigin="396,2208" coordsize="63,2">
              <v:shape style="position:absolute;left:396;top:2208;width:63;height:2" coordorigin="396,2208" coordsize="63,0" path="m396,2208l459,2208e" filled="false" stroked="true" strokeweight=".375pt" strokecolor="#000000">
                <v:path arrowok="t"/>
              </v:shape>
            </v:group>
            <v:group style="position:absolute;left:396;top:1910;width:7400;height:2" coordorigin="396,1910" coordsize="7400,2">
              <v:shape style="position:absolute;left:396;top:1910;width:7400;height:2" coordorigin="396,1910" coordsize="7400,0" path="m396,1910l7796,1910e" filled="false" stroked="true" strokeweight=".0625pt" strokecolor="#d6e0c9">
                <v:path arrowok="t"/>
                <v:stroke dashstyle="longDash"/>
              </v:shape>
            </v:group>
            <v:group style="position:absolute;left:396;top:1910;width:63;height:2" coordorigin="396,1910" coordsize="63,2">
              <v:shape style="position:absolute;left:396;top:1910;width:63;height:2" coordorigin="396,1910" coordsize="63,0" path="m396,1910l459,1910e" filled="false" stroked="true" strokeweight=".375pt" strokecolor="#000000">
                <v:path arrowok="t"/>
              </v:shape>
            </v:group>
            <v:group style="position:absolute;left:396;top:1612;width:7400;height:2" coordorigin="396,1612" coordsize="7400,2">
              <v:shape style="position:absolute;left:396;top:1612;width:7400;height:2" coordorigin="396,1612" coordsize="7400,0" path="m396,1612l7796,1612e" filled="false" stroked="true" strokeweight=".0625pt" strokecolor="#d6e0c9">
                <v:path arrowok="t"/>
                <v:stroke dashstyle="longDash"/>
              </v:shape>
            </v:group>
            <v:group style="position:absolute;left:396;top:1612;width:63;height:2" coordorigin="396,1612" coordsize="63,2">
              <v:shape style="position:absolute;left:396;top:1612;width:63;height:2" coordorigin="396,1612" coordsize="63,0" path="m396,1612l459,1612e" filled="false" stroked="true" strokeweight=".375pt" strokecolor="#000000">
                <v:path arrowok="t"/>
              </v:shape>
            </v:group>
            <v:group style="position:absolute;left:396;top:1314;width:7400;height:2" coordorigin="396,1314" coordsize="7400,2">
              <v:shape style="position:absolute;left:396;top:1314;width:7400;height:2" coordorigin="396,1314" coordsize="7400,0" path="m396,1314l7796,1314e" filled="false" stroked="true" strokeweight=".0625pt" strokecolor="#d6e0c9">
                <v:path arrowok="t"/>
                <v:stroke dashstyle="longDash"/>
              </v:shape>
            </v:group>
            <v:group style="position:absolute;left:396;top:1314;width:63;height:2" coordorigin="396,1314" coordsize="63,2">
              <v:shape style="position:absolute;left:396;top:1314;width:63;height:2" coordorigin="396,1314" coordsize="63,0" path="m396,1314l459,1314e" filled="false" stroked="true" strokeweight=".375pt" strokecolor="#000000">
                <v:path arrowok="t"/>
              </v:shape>
            </v:group>
            <v:group style="position:absolute;left:396;top:1015;width:7400;height:2" coordorigin="396,1015" coordsize="7400,2">
              <v:shape style="position:absolute;left:396;top:1015;width:7400;height:2" coordorigin="396,1015" coordsize="7400,0" path="m396,1015l7796,1015e" filled="false" stroked="true" strokeweight=".0625pt" strokecolor="#d6e0c9">
                <v:path arrowok="t"/>
                <v:stroke dashstyle="longDash"/>
              </v:shape>
            </v:group>
            <v:group style="position:absolute;left:396;top:1015;width:63;height:2" coordorigin="396,1015" coordsize="63,2">
              <v:shape style="position:absolute;left:396;top:1015;width:63;height:2" coordorigin="396,1015" coordsize="63,0" path="m396,1015l459,1015e" filled="false" stroked="true" strokeweight=".375pt" strokecolor="#000000">
                <v:path arrowok="t"/>
              </v:shape>
            </v:group>
            <v:group style="position:absolute;left:396;top:717;width:7400;height:2" coordorigin="396,717" coordsize="7400,2">
              <v:shape style="position:absolute;left:396;top:717;width:7400;height:2" coordorigin="396,717" coordsize="7400,0" path="m396,717l7796,717e" filled="false" stroked="true" strokeweight=".0625pt" strokecolor="#d6e0c9">
                <v:path arrowok="t"/>
                <v:stroke dashstyle="longDash"/>
              </v:shape>
            </v:group>
            <v:group style="position:absolute;left:396;top:717;width:63;height:2" coordorigin="396,717" coordsize="63,2">
              <v:shape style="position:absolute;left:396;top:717;width:63;height:2" coordorigin="396,717" coordsize="63,0" path="m396,717l459,717e" filled="false" stroked="true" strokeweight=".375pt" strokecolor="#000000">
                <v:path arrowok="t"/>
              </v:shape>
            </v:group>
            <v:group style="position:absolute;left:396;top:419;width:7400;height:2" coordorigin="396,419" coordsize="7400,2">
              <v:shape style="position:absolute;left:396;top:419;width:7400;height:2" coordorigin="396,419" coordsize="7400,0" path="m396,419l7796,419e" filled="false" stroked="true" strokeweight=".0625pt" strokecolor="#d6e0c9">
                <v:path arrowok="t"/>
                <v:stroke dashstyle="longDash"/>
              </v:shape>
            </v:group>
            <v:group style="position:absolute;left:396;top:419;width:63;height:2" coordorigin="396,419" coordsize="63,2">
              <v:shape style="position:absolute;left:396;top:419;width:63;height:2" coordorigin="396,419" coordsize="63,0" path="m396,419l459,419e" filled="false" stroked="true" strokeweight=".375pt" strokecolor="#000000">
                <v:path arrowok="t"/>
              </v:shape>
            </v:group>
            <v:group style="position:absolute;left:396;top:121;width:7400;height:2" coordorigin="396,121" coordsize="7400,2">
              <v:shape style="position:absolute;left:396;top:121;width:7400;height:2" coordorigin="396,121" coordsize="7400,0" path="m396,121l7796,121e" filled="false" stroked="true" strokeweight=".0625pt" strokecolor="#d6e0c9">
                <v:path arrowok="t"/>
                <v:stroke dashstyle="longDash"/>
              </v:shape>
            </v:group>
            <v:group style="position:absolute;left:396;top:121;width:63;height:2" coordorigin="396,121" coordsize="63,2">
              <v:shape style="position:absolute;left:396;top:121;width:63;height:2" coordorigin="396,121" coordsize="63,0" path="m396,121l459,121e" filled="false" stroked="true" strokeweight=".375pt" strokecolor="#000000">
                <v:path arrowok="t"/>
              </v:shape>
            </v:group>
            <v:group style="position:absolute;left:396;top:121;width:2;height:2087" coordorigin="396,121" coordsize="2,2087">
              <v:shape style="position:absolute;left:396;top:121;width:2;height:2087" coordorigin="396,121" coordsize="0,2087" path="m396,2208l396,121e" filled="false" stroked="true" strokeweight=".0625pt" strokecolor="#d6e0c9">
                <v:path arrowok="t"/>
                <v:stroke dashstyle="longDash"/>
              </v:shape>
            </v:group>
            <v:group style="position:absolute;left:396;top:2145;width:2;height:63" coordorigin="396,2145" coordsize="2,63">
              <v:shape style="position:absolute;left:396;top:2145;width:2;height:63" coordorigin="396,2145" coordsize="0,63" path="m396,2208l396,2145e" filled="false" stroked="true" strokeweight=".375pt" strokecolor="#000000">
                <v:path arrowok="t"/>
              </v:shape>
            </v:group>
            <v:group style="position:absolute;left:396;top:121;width:2;height:63" coordorigin="396,121" coordsize="2,63">
              <v:shape style="position:absolute;left:396;top:121;width:2;height:63" coordorigin="396,121" coordsize="0,63" path="m396,121l396,184e" filled="false" stroked="true" strokeweight=".375pt" strokecolor="#000000">
                <v:path arrowok="t"/>
              </v:shape>
            </v:group>
            <v:group style="position:absolute;left:704;top:2177;width:2;height:31" coordorigin="704,2177" coordsize="2,31">
              <v:shape style="position:absolute;left:704;top:2177;width:2;height:31" coordorigin="704,2177" coordsize="0,31" path="m704,2208l704,2177e" filled="false" stroked="true" strokeweight=".375pt" strokecolor="#000000">
                <v:path arrowok="t"/>
              </v:shape>
            </v:group>
            <v:group style="position:absolute;left:704;top:121;width:2;height:31" coordorigin="704,121" coordsize="2,31">
              <v:shape style="position:absolute;left:704;top:121;width:2;height:31" coordorigin="704,121" coordsize="0,31" path="m704,121l704,152e" filled="false" stroked="true" strokeweight=".375pt" strokecolor="#000000">
                <v:path arrowok="t"/>
              </v:shape>
            </v:group>
            <v:group style="position:absolute;left:1013;top:2177;width:2;height:31" coordorigin="1013,2177" coordsize="2,31">
              <v:shape style="position:absolute;left:1013;top:2177;width:2;height:31" coordorigin="1013,2177" coordsize="0,31" path="m1013,2208l1013,2177e" filled="false" stroked="true" strokeweight=".375pt" strokecolor="#000000">
                <v:path arrowok="t"/>
              </v:shape>
            </v:group>
            <v:group style="position:absolute;left:1013;top:121;width:2;height:31" coordorigin="1013,121" coordsize="2,31">
              <v:shape style="position:absolute;left:1013;top:121;width:2;height:31" coordorigin="1013,121" coordsize="0,31" path="m1013,121l1013,152e" filled="false" stroked="true" strokeweight=".375pt" strokecolor="#000000">
                <v:path arrowok="t"/>
              </v:shape>
            </v:group>
            <v:group style="position:absolute;left:1321;top:2177;width:2;height:31" coordorigin="1321,2177" coordsize="2,31">
              <v:shape style="position:absolute;left:1321;top:2177;width:2;height:31" coordorigin="1321,2177" coordsize="0,31" path="m1321,2208l1321,2177e" filled="false" stroked="true" strokeweight=".375pt" strokecolor="#000000">
                <v:path arrowok="t"/>
              </v:shape>
            </v:group>
            <v:group style="position:absolute;left:1321;top:121;width:2;height:31" coordorigin="1321,121" coordsize="2,31">
              <v:shape style="position:absolute;left:1321;top:121;width:2;height:31" coordorigin="1321,121" coordsize="0,31" path="m1321,121l1321,152e" filled="false" stroked="true" strokeweight=".375pt" strokecolor="#000000">
                <v:path arrowok="t"/>
              </v:shape>
            </v:group>
            <v:group style="position:absolute;left:1629;top:121;width:2;height:2087" coordorigin="1629,121" coordsize="2,2087">
              <v:shape style="position:absolute;left:1629;top:121;width:2;height:2087" coordorigin="1629,121" coordsize="0,2087" path="m1629,2208l1629,121e" filled="false" stroked="true" strokeweight=".0625pt" strokecolor="#d6e0c9">
                <v:path arrowok="t"/>
                <v:stroke dashstyle="longDash"/>
              </v:shape>
            </v:group>
            <v:group style="position:absolute;left:1629;top:2145;width:2;height:63" coordorigin="1629,2145" coordsize="2,63">
              <v:shape style="position:absolute;left:1629;top:2145;width:2;height:63" coordorigin="1629,2145" coordsize="0,63" path="m1629,2208l1629,2145e" filled="false" stroked="true" strokeweight=".375pt" strokecolor="#000000">
                <v:path arrowok="t"/>
              </v:shape>
            </v:group>
            <v:group style="position:absolute;left:1629;top:121;width:2;height:63" coordorigin="1629,121" coordsize="2,63">
              <v:shape style="position:absolute;left:1629;top:121;width:2;height:63" coordorigin="1629,121" coordsize="0,63" path="m1629,121l1629,184e" filled="false" stroked="true" strokeweight=".375pt" strokecolor="#000000">
                <v:path arrowok="t"/>
              </v:shape>
            </v:group>
            <v:group style="position:absolute;left:1938;top:2177;width:2;height:31" coordorigin="1938,2177" coordsize="2,31">
              <v:shape style="position:absolute;left:1938;top:2177;width:2;height:31" coordorigin="1938,2177" coordsize="0,31" path="m1938,2208l1938,2177e" filled="false" stroked="true" strokeweight=".375pt" strokecolor="#000000">
                <v:path arrowok="t"/>
              </v:shape>
            </v:group>
            <v:group style="position:absolute;left:1938;top:121;width:2;height:31" coordorigin="1938,121" coordsize="2,31">
              <v:shape style="position:absolute;left:1938;top:121;width:2;height:31" coordorigin="1938,121" coordsize="0,31" path="m1938,121l1938,152e" filled="false" stroked="true" strokeweight=".375pt" strokecolor="#000000">
                <v:path arrowok="t"/>
              </v:shape>
            </v:group>
            <v:group style="position:absolute;left:2246;top:2177;width:2;height:31" coordorigin="2246,2177" coordsize="2,31">
              <v:shape style="position:absolute;left:2246;top:2177;width:2;height:31" coordorigin="2246,2177" coordsize="0,31" path="m2246,2208l2246,2177e" filled="false" stroked="true" strokeweight=".375pt" strokecolor="#000000">
                <v:path arrowok="t"/>
              </v:shape>
            </v:group>
            <v:group style="position:absolute;left:2246;top:121;width:2;height:31" coordorigin="2246,121" coordsize="2,31">
              <v:shape style="position:absolute;left:2246;top:121;width:2;height:31" coordorigin="2246,121" coordsize="0,31" path="m2246,121l2246,152e" filled="false" stroked="true" strokeweight=".375pt" strokecolor="#000000">
                <v:path arrowok="t"/>
              </v:shape>
            </v:group>
            <v:group style="position:absolute;left:2554;top:2177;width:2;height:31" coordorigin="2554,2177" coordsize="2,31">
              <v:shape style="position:absolute;left:2554;top:2177;width:2;height:31" coordorigin="2554,2177" coordsize="0,31" path="m2554,2208l2554,2177e" filled="false" stroked="true" strokeweight=".375pt" strokecolor="#000000">
                <v:path arrowok="t"/>
              </v:shape>
            </v:group>
            <v:group style="position:absolute;left:2554;top:121;width:2;height:31" coordorigin="2554,121" coordsize="2,31">
              <v:shape style="position:absolute;left:2554;top:121;width:2;height:31" coordorigin="2554,121" coordsize="0,31" path="m2554,121l2554,152e" filled="false" stroked="true" strokeweight=".375pt" strokecolor="#000000">
                <v:path arrowok="t"/>
              </v:shape>
            </v:group>
            <v:group style="position:absolute;left:2863;top:121;width:2;height:2087" coordorigin="2863,121" coordsize="2,2087">
              <v:shape style="position:absolute;left:2863;top:121;width:2;height:2087" coordorigin="2863,121" coordsize="0,2087" path="m2863,2208l2863,121e" filled="false" stroked="true" strokeweight=".0625pt" strokecolor="#d6e0c9">
                <v:path arrowok="t"/>
                <v:stroke dashstyle="longDash"/>
              </v:shape>
            </v:group>
            <v:group style="position:absolute;left:2863;top:2145;width:2;height:63" coordorigin="2863,2145" coordsize="2,63">
              <v:shape style="position:absolute;left:2863;top:2145;width:2;height:63" coordorigin="2863,2145" coordsize="0,63" path="m2863,2208l2863,2145e" filled="false" stroked="true" strokeweight=".375pt" strokecolor="#000000">
                <v:path arrowok="t"/>
              </v:shape>
            </v:group>
            <v:group style="position:absolute;left:2863;top:121;width:2;height:63" coordorigin="2863,121" coordsize="2,63">
              <v:shape style="position:absolute;left:2863;top:121;width:2;height:63" coordorigin="2863,121" coordsize="0,63" path="m2863,121l2863,184e" filled="false" stroked="true" strokeweight=".375pt" strokecolor="#000000">
                <v:path arrowok="t"/>
              </v:shape>
            </v:group>
            <v:group style="position:absolute;left:3171;top:2177;width:2;height:31" coordorigin="3171,2177" coordsize="2,31">
              <v:shape style="position:absolute;left:3171;top:2177;width:2;height:31" coordorigin="3171,2177" coordsize="0,31" path="m3171,2208l3171,2177e" filled="false" stroked="true" strokeweight=".375pt" strokecolor="#000000">
                <v:path arrowok="t"/>
              </v:shape>
            </v:group>
            <v:group style="position:absolute;left:3171;top:121;width:2;height:31" coordorigin="3171,121" coordsize="2,31">
              <v:shape style="position:absolute;left:3171;top:121;width:2;height:31" coordorigin="3171,121" coordsize="0,31" path="m3171,121l3171,152e" filled="false" stroked="true" strokeweight=".375pt" strokecolor="#000000">
                <v:path arrowok="t"/>
              </v:shape>
            </v:group>
            <v:group style="position:absolute;left:3479;top:2177;width:2;height:31" coordorigin="3479,2177" coordsize="2,31">
              <v:shape style="position:absolute;left:3479;top:2177;width:2;height:31" coordorigin="3479,2177" coordsize="0,31" path="m3479,2208l3479,2177e" filled="false" stroked="true" strokeweight=".375pt" strokecolor="#000000">
                <v:path arrowok="t"/>
              </v:shape>
            </v:group>
            <v:group style="position:absolute;left:3479;top:121;width:2;height:31" coordorigin="3479,121" coordsize="2,31">
              <v:shape style="position:absolute;left:3479;top:121;width:2;height:31" coordorigin="3479,121" coordsize="0,31" path="m3479,121l3479,152e" filled="false" stroked="true" strokeweight=".375pt" strokecolor="#000000">
                <v:path arrowok="t"/>
              </v:shape>
            </v:group>
            <v:group style="position:absolute;left:3788;top:2177;width:2;height:31" coordorigin="3788,2177" coordsize="2,31">
              <v:shape style="position:absolute;left:3788;top:2177;width:2;height:31" coordorigin="3788,2177" coordsize="0,31" path="m3788,2208l3788,2177e" filled="false" stroked="true" strokeweight=".375pt" strokecolor="#000000">
                <v:path arrowok="t"/>
              </v:shape>
            </v:group>
            <v:group style="position:absolute;left:3788;top:121;width:2;height:31" coordorigin="3788,121" coordsize="2,31">
              <v:shape style="position:absolute;left:3788;top:121;width:2;height:31" coordorigin="3788,121" coordsize="0,31" path="m3788,121l3788,152e" filled="false" stroked="true" strokeweight=".375pt" strokecolor="#000000">
                <v:path arrowok="t"/>
              </v:shape>
            </v:group>
            <v:group style="position:absolute;left:4096;top:121;width:2;height:2087" coordorigin="4096,121" coordsize="2,2087">
              <v:shape style="position:absolute;left:4096;top:121;width:2;height:2087" coordorigin="4096,121" coordsize="0,2087" path="m4096,2208l4096,121e" filled="false" stroked="true" strokeweight=".0625pt" strokecolor="#d6e0c9">
                <v:path arrowok="t"/>
                <v:stroke dashstyle="longDash"/>
              </v:shape>
            </v:group>
            <v:group style="position:absolute;left:4096;top:2145;width:2;height:63" coordorigin="4096,2145" coordsize="2,63">
              <v:shape style="position:absolute;left:4096;top:2145;width:2;height:63" coordorigin="4096,2145" coordsize="0,63" path="m4096,2208l4096,2145e" filled="false" stroked="true" strokeweight=".375pt" strokecolor="#000000">
                <v:path arrowok="t"/>
              </v:shape>
            </v:group>
            <v:group style="position:absolute;left:4096;top:121;width:2;height:63" coordorigin="4096,121" coordsize="2,63">
              <v:shape style="position:absolute;left:4096;top:121;width:2;height:63" coordorigin="4096,121" coordsize="0,63" path="m4096,121l4096,184e" filled="false" stroked="true" strokeweight=".375pt" strokecolor="#000000">
                <v:path arrowok="t"/>
              </v:shape>
            </v:group>
            <v:group style="position:absolute;left:4404;top:2177;width:2;height:31" coordorigin="4404,2177" coordsize="2,31">
              <v:shape style="position:absolute;left:4404;top:2177;width:2;height:31" coordorigin="4404,2177" coordsize="0,31" path="m4404,2208l4404,2177e" filled="false" stroked="true" strokeweight=".375pt" strokecolor="#000000">
                <v:path arrowok="t"/>
              </v:shape>
            </v:group>
            <v:group style="position:absolute;left:4404;top:121;width:2;height:31" coordorigin="4404,121" coordsize="2,31">
              <v:shape style="position:absolute;left:4404;top:121;width:2;height:31" coordorigin="4404,121" coordsize="0,31" path="m4404,121l4404,152e" filled="false" stroked="true" strokeweight=".375pt" strokecolor="#000000">
                <v:path arrowok="t"/>
              </v:shape>
            </v:group>
            <v:group style="position:absolute;left:4713;top:2177;width:2;height:31" coordorigin="4713,2177" coordsize="2,31">
              <v:shape style="position:absolute;left:4713;top:2177;width:2;height:31" coordorigin="4713,2177" coordsize="0,31" path="m4713,2208l4713,2177e" filled="false" stroked="true" strokeweight=".375pt" strokecolor="#000000">
                <v:path arrowok="t"/>
              </v:shape>
            </v:group>
            <v:group style="position:absolute;left:4713;top:121;width:2;height:31" coordorigin="4713,121" coordsize="2,31">
              <v:shape style="position:absolute;left:4713;top:121;width:2;height:31" coordorigin="4713,121" coordsize="0,31" path="m4713,121l4713,152e" filled="false" stroked="true" strokeweight=".375pt" strokecolor="#000000">
                <v:path arrowok="t"/>
              </v:shape>
            </v:group>
            <v:group style="position:absolute;left:5021;top:2177;width:2;height:31" coordorigin="5021,2177" coordsize="2,31">
              <v:shape style="position:absolute;left:5021;top:2177;width:2;height:31" coordorigin="5021,2177" coordsize="0,31" path="m5021,2208l5021,2177e" filled="false" stroked="true" strokeweight=".375pt" strokecolor="#000000">
                <v:path arrowok="t"/>
              </v:shape>
            </v:group>
            <v:group style="position:absolute;left:5021;top:121;width:2;height:31" coordorigin="5021,121" coordsize="2,31">
              <v:shape style="position:absolute;left:5021;top:121;width:2;height:31" coordorigin="5021,121" coordsize="0,31" path="m5021,121l5021,152e" filled="false" stroked="true" strokeweight=".375pt" strokecolor="#000000">
                <v:path arrowok="t"/>
              </v:shape>
            </v:group>
            <v:group style="position:absolute;left:5329;top:121;width:2;height:2087" coordorigin="5329,121" coordsize="2,2087">
              <v:shape style="position:absolute;left:5329;top:121;width:2;height:2087" coordorigin="5329,121" coordsize="0,2087" path="m5329,2208l5329,121e" filled="false" stroked="true" strokeweight=".0625pt" strokecolor="#d6e0c9">
                <v:path arrowok="t"/>
                <v:stroke dashstyle="longDash"/>
              </v:shape>
            </v:group>
            <v:group style="position:absolute;left:5329;top:2145;width:2;height:63" coordorigin="5329,2145" coordsize="2,63">
              <v:shape style="position:absolute;left:5329;top:2145;width:2;height:63" coordorigin="5329,2145" coordsize="0,63" path="m5329,2208l5329,2145e" filled="false" stroked="true" strokeweight=".375pt" strokecolor="#000000">
                <v:path arrowok="t"/>
              </v:shape>
            </v:group>
            <v:group style="position:absolute;left:5329;top:121;width:2;height:63" coordorigin="5329,121" coordsize="2,63">
              <v:shape style="position:absolute;left:5329;top:121;width:2;height:63" coordorigin="5329,121" coordsize="0,63" path="m5329,121l5329,184e" filled="false" stroked="true" strokeweight=".375pt" strokecolor="#000000">
                <v:path arrowok="t"/>
              </v:shape>
            </v:group>
            <v:group style="position:absolute;left:5638;top:2177;width:2;height:31" coordorigin="5638,2177" coordsize="2,31">
              <v:shape style="position:absolute;left:5638;top:2177;width:2;height:31" coordorigin="5638,2177" coordsize="0,31" path="m5638,2208l5638,2177e" filled="false" stroked="true" strokeweight=".375pt" strokecolor="#000000">
                <v:path arrowok="t"/>
              </v:shape>
            </v:group>
            <v:group style="position:absolute;left:5638;top:121;width:2;height:31" coordorigin="5638,121" coordsize="2,31">
              <v:shape style="position:absolute;left:5638;top:121;width:2;height:31" coordorigin="5638,121" coordsize="0,31" path="m5638,121l5638,152e" filled="false" stroked="true" strokeweight=".375pt" strokecolor="#000000">
                <v:path arrowok="t"/>
              </v:shape>
            </v:group>
            <v:group style="position:absolute;left:5946;top:2177;width:2;height:31" coordorigin="5946,2177" coordsize="2,31">
              <v:shape style="position:absolute;left:5946;top:2177;width:2;height:31" coordorigin="5946,2177" coordsize="0,31" path="m5946,2208l5946,2177e" filled="false" stroked="true" strokeweight=".375pt" strokecolor="#000000">
                <v:path arrowok="t"/>
              </v:shape>
            </v:group>
            <v:group style="position:absolute;left:5946;top:121;width:2;height:31" coordorigin="5946,121" coordsize="2,31">
              <v:shape style="position:absolute;left:5946;top:121;width:2;height:31" coordorigin="5946,121" coordsize="0,31" path="m5946,121l5946,152e" filled="false" stroked="true" strokeweight=".375pt" strokecolor="#000000">
                <v:path arrowok="t"/>
              </v:shape>
            </v:group>
            <v:group style="position:absolute;left:6254;top:2177;width:2;height:31" coordorigin="6254,2177" coordsize="2,31">
              <v:shape style="position:absolute;left:6254;top:2177;width:2;height:31" coordorigin="6254,2177" coordsize="0,31" path="m6254,2208l6254,2177e" filled="false" stroked="true" strokeweight=".375pt" strokecolor="#000000">
                <v:path arrowok="t"/>
              </v:shape>
            </v:group>
            <v:group style="position:absolute;left:6254;top:121;width:2;height:31" coordorigin="6254,121" coordsize="2,31">
              <v:shape style="position:absolute;left:6254;top:121;width:2;height:31" coordorigin="6254,121" coordsize="0,31" path="m6254,121l6254,152e" filled="false" stroked="true" strokeweight=".375pt" strokecolor="#000000">
                <v:path arrowok="t"/>
              </v:shape>
            </v:group>
            <v:group style="position:absolute;left:6563;top:121;width:2;height:2087" coordorigin="6563,121" coordsize="2,2087">
              <v:shape style="position:absolute;left:6563;top:121;width:2;height:2087" coordorigin="6563,121" coordsize="0,2087" path="m6563,2208l6563,121e" filled="false" stroked="true" strokeweight=".0625pt" strokecolor="#d6e0c9">
                <v:path arrowok="t"/>
                <v:stroke dashstyle="longDash"/>
              </v:shape>
            </v:group>
            <v:group style="position:absolute;left:6563;top:2145;width:2;height:63" coordorigin="6563,2145" coordsize="2,63">
              <v:shape style="position:absolute;left:6563;top:2145;width:2;height:63" coordorigin="6563,2145" coordsize="0,63" path="m6563,2208l6563,2145e" filled="false" stroked="true" strokeweight=".375pt" strokecolor="#000000">
                <v:path arrowok="t"/>
              </v:shape>
            </v:group>
            <v:group style="position:absolute;left:6563;top:121;width:2;height:63" coordorigin="6563,121" coordsize="2,63">
              <v:shape style="position:absolute;left:6563;top:121;width:2;height:63" coordorigin="6563,121" coordsize="0,63" path="m6563,121l6563,184e" filled="false" stroked="true" strokeweight=".375pt" strokecolor="#000000">
                <v:path arrowok="t"/>
              </v:shape>
            </v:group>
            <v:group style="position:absolute;left:6871;top:2177;width:2;height:31" coordorigin="6871,2177" coordsize="2,31">
              <v:shape style="position:absolute;left:6871;top:2177;width:2;height:31" coordorigin="6871,2177" coordsize="0,31" path="m6871,2208l6871,2177e" filled="false" stroked="true" strokeweight=".375pt" strokecolor="#000000">
                <v:path arrowok="t"/>
              </v:shape>
            </v:group>
            <v:group style="position:absolute;left:6871;top:121;width:2;height:31" coordorigin="6871,121" coordsize="2,31">
              <v:shape style="position:absolute;left:6871;top:121;width:2;height:31" coordorigin="6871,121" coordsize="0,31" path="m6871,121l6871,152e" filled="false" stroked="true" strokeweight=".375pt" strokecolor="#000000">
                <v:path arrowok="t"/>
              </v:shape>
            </v:group>
            <v:group style="position:absolute;left:7179;top:2177;width:2;height:31" coordorigin="7179,2177" coordsize="2,31">
              <v:shape style="position:absolute;left:7179;top:2177;width:2;height:31" coordorigin="7179,2177" coordsize="0,31" path="m7179,2208l7179,2177e" filled="false" stroked="true" strokeweight=".375pt" strokecolor="#000000">
                <v:path arrowok="t"/>
              </v:shape>
            </v:group>
            <v:group style="position:absolute;left:7179;top:121;width:2;height:31" coordorigin="7179,121" coordsize="2,31">
              <v:shape style="position:absolute;left:7179;top:121;width:2;height:31" coordorigin="7179,121" coordsize="0,31" path="m7179,121l7179,152e" filled="false" stroked="true" strokeweight=".375pt" strokecolor="#000000">
                <v:path arrowok="t"/>
              </v:shape>
            </v:group>
            <v:group style="position:absolute;left:7488;top:2177;width:2;height:31" coordorigin="7488,2177" coordsize="2,31">
              <v:shape style="position:absolute;left:7488;top:2177;width:2;height:31" coordorigin="7488,2177" coordsize="0,31" path="m7488,2208l7488,2177e" filled="false" stroked="true" strokeweight=".375pt" strokecolor="#000000">
                <v:path arrowok="t"/>
              </v:shape>
            </v:group>
            <v:group style="position:absolute;left:7488;top:121;width:2;height:31" coordorigin="7488,121" coordsize="2,31">
              <v:shape style="position:absolute;left:7488;top:121;width:2;height:31" coordorigin="7488,121" coordsize="0,31" path="m7488,121l7488,152e" filled="false" stroked="true" strokeweight=".375pt" strokecolor="#000000">
                <v:path arrowok="t"/>
              </v:shape>
            </v:group>
            <v:group style="position:absolute;left:7796;top:121;width:2;height:2087" coordorigin="7796,121" coordsize="2,2087">
              <v:shape style="position:absolute;left:7796;top:121;width:2;height:2087" coordorigin="7796,121" coordsize="0,2087" path="m7796,2208l7796,121e" filled="false" stroked="true" strokeweight=".0625pt" strokecolor="#d6e0c9">
                <v:path arrowok="t"/>
                <v:stroke dashstyle="longDash"/>
              </v:shape>
            </v:group>
            <v:group style="position:absolute;left:7796;top:2145;width:2;height:63" coordorigin="7796,2145" coordsize="2,63">
              <v:shape style="position:absolute;left:7796;top:2145;width:2;height:63" coordorigin="7796,2145" coordsize="0,63" path="m7796,2208l7796,2145e" filled="false" stroked="true" strokeweight=".375pt" strokecolor="#000000">
                <v:path arrowok="t"/>
              </v:shape>
            </v:group>
            <v:group style="position:absolute;left:7796;top:121;width:2;height:63" coordorigin="7796,121" coordsize="2,63">
              <v:shape style="position:absolute;left:7796;top:121;width:2;height:63" coordorigin="7796,121" coordsize="0,63" path="m7796,121l7796,184e" filled="false" stroked="true" strokeweight=".375pt" strokecolor="#000000">
                <v:path arrowok="t"/>
              </v:shape>
            </v:group>
            <v:group style="position:absolute;left:7733;top:2208;width:63;height:2" coordorigin="7733,2208" coordsize="63,2">
              <v:shape style="position:absolute;left:7733;top:2208;width:63;height:2" coordorigin="7733,2208" coordsize="63,0" path="m7796,2208l7733,2208e" filled="false" stroked="true" strokeweight=".375pt" strokecolor="#000000">
                <v:path arrowok="t"/>
              </v:shape>
            </v:group>
            <v:group style="position:absolute;left:7733;top:1373;width:63;height:2" coordorigin="7733,1373" coordsize="63,2">
              <v:shape style="position:absolute;left:7733;top:1373;width:63;height:2" coordorigin="7733,1373" coordsize="63,0" path="m7796,1373l7733,1373e" filled="false" stroked="true" strokeweight=".375pt" strokecolor="#000000">
                <v:path arrowok="t"/>
              </v:shape>
            </v:group>
            <v:group style="position:absolute;left:7733;top:538;width:63;height:2" coordorigin="7733,538" coordsize="63,2">
              <v:shape style="position:absolute;left:7733;top:538;width:63;height:2" coordorigin="7733,538" coordsize="63,0" path="m7796,538l7733,538e" filled="false" stroked="true" strokeweight=".375pt" strokecolor="#000000">
                <v:path arrowok="t"/>
              </v:shape>
            </v:group>
            <v:group style="position:absolute;left:396;top:121;width:7400;height:2087" coordorigin="396,121" coordsize="7400,2087">
              <v:shape style="position:absolute;left:396;top:121;width:7400;height:2087" coordorigin="396,121" coordsize="7400,2087" path="m396,2208l7796,2208,7796,121,396,121,396,2208xe" filled="false" stroked="true" strokeweight=".375pt" strokecolor="#000000">
                <v:path arrowok="t"/>
              </v:shape>
              <v:shape style="position:absolute;left:389;top:515;width:7405;height:1056" type="#_x0000_t75" stroked="false">
                <v:imagedata r:id="rId92" o:title=""/>
              </v:shape>
            </v:group>
            <v:group style="position:absolute;left:396;top:2003;width:2;height:205" coordorigin="396,2003" coordsize="2,205">
              <v:shape style="position:absolute;left:396;top:2003;width:2;height:205" coordorigin="396,2003" coordsize="0,205" path="m396,2208l396,2003e" filled="false" stroked="true" strokeweight=".75pt" strokecolor="#fa7a6d">
                <v:path arrowok="t"/>
              </v:shape>
            </v:group>
            <v:group style="position:absolute;left:406;top:1955;width:2;height:253" coordorigin="406,1955" coordsize="2,253">
              <v:shape style="position:absolute;left:406;top:1955;width:2;height:253" coordorigin="406,1955" coordsize="0,253" path="m406,2208l406,1955e" filled="false" stroked="true" strokeweight=".75pt" strokecolor="#fa7a6d">
                <v:path arrowok="t"/>
              </v:shape>
            </v:group>
            <v:group style="position:absolute;left:417;top:1984;width:2;height:224" coordorigin="417,1984" coordsize="2,224">
              <v:shape style="position:absolute;left:417;top:1984;width:2;height:224" coordorigin="417,1984" coordsize="0,224" path="m417,2208l417,1984e" filled="false" stroked="true" strokeweight=".75pt" strokecolor="#fa7a6d">
                <v:path arrowok="t"/>
              </v:shape>
            </v:group>
            <v:group style="position:absolute;left:427;top:1983;width:2;height:225" coordorigin="427,1983" coordsize="2,225">
              <v:shape style="position:absolute;left:427;top:1983;width:2;height:225" coordorigin="427,1983" coordsize="0,225" path="m427,2208l427,1983e" filled="false" stroked="true" strokeweight=".75pt" strokecolor="#fa7a6d">
                <v:path arrowok="t"/>
              </v:shape>
            </v:group>
            <v:group style="position:absolute;left:437;top:2009;width:2;height:199" coordorigin="437,2009" coordsize="2,199">
              <v:shape style="position:absolute;left:437;top:2009;width:2;height:199" coordorigin="437,2009" coordsize="0,199" path="m437,2208l437,2009e" filled="false" stroked="true" strokeweight=".75pt" strokecolor="#fa7a6d">
                <v:path arrowok="t"/>
              </v:shape>
            </v:group>
            <v:group style="position:absolute;left:447;top:1966;width:2;height:242" coordorigin="447,1966" coordsize="2,242">
              <v:shape style="position:absolute;left:447;top:1966;width:2;height:242" coordorigin="447,1966" coordsize="0,242" path="m447,2208l447,1966e" filled="false" stroked="true" strokeweight=".75pt" strokecolor="#fa7a6d">
                <v:path arrowok="t"/>
              </v:shape>
            </v:group>
            <v:group style="position:absolute;left:458;top:1969;width:2;height:239" coordorigin="458,1969" coordsize="2,239">
              <v:shape style="position:absolute;left:458;top:1969;width:2;height:239" coordorigin="458,1969" coordsize="0,239" path="m458,2208l458,1969e" filled="false" stroked="true" strokeweight=".75pt" strokecolor="#fa7a6d">
                <v:path arrowok="t"/>
              </v:shape>
            </v:group>
            <v:group style="position:absolute;left:468;top:1966;width:2;height:242" coordorigin="468,1966" coordsize="2,242">
              <v:shape style="position:absolute;left:468;top:1966;width:2;height:242" coordorigin="468,1966" coordsize="0,242" path="m468,2208l468,1966e" filled="false" stroked="true" strokeweight=".75pt" strokecolor="#fa7a6d">
                <v:path arrowok="t"/>
              </v:shape>
            </v:group>
            <v:group style="position:absolute;left:478;top:1976;width:2;height:232" coordorigin="478,1976" coordsize="2,232">
              <v:shape style="position:absolute;left:478;top:1976;width:2;height:232" coordorigin="478,1976" coordsize="0,232" path="m478,2208l478,1976e" filled="false" stroked="true" strokeweight=".75pt" strokecolor="#fa7a6d">
                <v:path arrowok="t"/>
              </v:shape>
            </v:group>
            <v:group style="position:absolute;left:489;top:1971;width:2;height:237" coordorigin="489,1971" coordsize="2,237">
              <v:shape style="position:absolute;left:489;top:1971;width:2;height:237" coordorigin="489,1971" coordsize="0,237" path="m489,2208l489,1971e" filled="false" stroked="true" strokeweight=".75pt" strokecolor="#fa7a6d">
                <v:path arrowok="t"/>
              </v:shape>
            </v:group>
            <v:group style="position:absolute;left:499;top:1976;width:2;height:232" coordorigin="499,1976" coordsize="2,232">
              <v:shape style="position:absolute;left:499;top:1976;width:2;height:232" coordorigin="499,1976" coordsize="0,232" path="m499,2208l499,1976e" filled="false" stroked="true" strokeweight=".75pt" strokecolor="#fa7a6d">
                <v:path arrowok="t"/>
              </v:shape>
            </v:group>
            <v:group style="position:absolute;left:509;top:1953;width:2;height:255" coordorigin="509,1953" coordsize="2,255">
              <v:shape style="position:absolute;left:509;top:1953;width:2;height:255" coordorigin="509,1953" coordsize="0,255" path="m509,2208l509,1953e" filled="false" stroked="true" strokeweight=".75pt" strokecolor="#fa7a6d">
                <v:path arrowok="t"/>
              </v:shape>
            </v:group>
            <v:group style="position:absolute;left:519;top:2005;width:2;height:203" coordorigin="519,2005" coordsize="2,203">
              <v:shape style="position:absolute;left:519;top:2005;width:2;height:203" coordorigin="519,2005" coordsize="0,203" path="m519,2208l519,2005e" filled="false" stroked="true" strokeweight=".75pt" strokecolor="#fa7a6d">
                <v:path arrowok="t"/>
              </v:shape>
            </v:group>
            <v:group style="position:absolute;left:530;top:1977;width:2;height:231" coordorigin="530,1977" coordsize="2,231">
              <v:shape style="position:absolute;left:530;top:1977;width:2;height:231" coordorigin="530,1977" coordsize="0,231" path="m530,2208l530,1977e" filled="false" stroked="true" strokeweight=".75pt" strokecolor="#fa7a6d">
                <v:path arrowok="t"/>
              </v:shape>
            </v:group>
            <v:group style="position:absolute;left:540;top:1930;width:2;height:278" coordorigin="540,1930" coordsize="2,278">
              <v:shape style="position:absolute;left:540;top:1930;width:2;height:278" coordorigin="540,1930" coordsize="0,278" path="m540,2208l540,1930e" filled="false" stroked="true" strokeweight=".75pt" strokecolor="#fa7a6d">
                <v:path arrowok="t"/>
              </v:shape>
            </v:group>
            <v:group style="position:absolute;left:550;top:1957;width:2;height:251" coordorigin="550,1957" coordsize="2,251">
              <v:shape style="position:absolute;left:550;top:1957;width:2;height:251" coordorigin="550,1957" coordsize="0,251" path="m550,2208l550,1957e" filled="false" stroked="true" strokeweight=".75pt" strokecolor="#fa7a6d">
                <v:path arrowok="t"/>
              </v:shape>
            </v:group>
            <v:group style="position:absolute;left:560;top:1962;width:2;height:246" coordorigin="560,1962" coordsize="2,246">
              <v:shape style="position:absolute;left:560;top:1962;width:2;height:246" coordorigin="560,1962" coordsize="0,246" path="m560,2208l560,1962e" filled="false" stroked="true" strokeweight=".75pt" strokecolor="#fa7a6d">
                <v:path arrowok="t"/>
              </v:shape>
            </v:group>
            <v:group style="position:absolute;left:571;top:1923;width:2;height:285" coordorigin="571,1923" coordsize="2,285">
              <v:shape style="position:absolute;left:571;top:1923;width:2;height:285" coordorigin="571,1923" coordsize="0,285" path="m571,2208l571,1923e" filled="false" stroked="true" strokeweight=".75pt" strokecolor="#fa7a6d">
                <v:path arrowok="t"/>
              </v:shape>
            </v:group>
            <v:group style="position:absolute;left:581;top:1927;width:2;height:281" coordorigin="581,1927" coordsize="2,281">
              <v:shape style="position:absolute;left:581;top:1927;width:2;height:281" coordorigin="581,1927" coordsize="0,281" path="m581,2208l581,1927e" filled="false" stroked="true" strokeweight=".75pt" strokecolor="#fa7a6d">
                <v:path arrowok="t"/>
              </v:shape>
            </v:group>
            <v:group style="position:absolute;left:591;top:1935;width:2;height:273" coordorigin="591,1935" coordsize="2,273">
              <v:shape style="position:absolute;left:591;top:1935;width:2;height:273" coordorigin="591,1935" coordsize="0,273" path="m591,2208l591,1935e" filled="false" stroked="true" strokeweight=".75pt" strokecolor="#fa7a6d">
                <v:path arrowok="t"/>
              </v:shape>
            </v:group>
            <v:group style="position:absolute;left:602;top:1848;width:2;height:360" coordorigin="602,1848" coordsize="2,360">
              <v:shape style="position:absolute;left:602;top:1848;width:2;height:360" coordorigin="602,1848" coordsize="0,360" path="m602,2208l602,1848e" filled="false" stroked="true" strokeweight=".75pt" strokecolor="#fa7a6d">
                <v:path arrowok="t"/>
              </v:shape>
            </v:group>
            <v:group style="position:absolute;left:612;top:1881;width:2;height:327" coordorigin="612,1881" coordsize="2,327">
              <v:shape style="position:absolute;left:612;top:1881;width:2;height:327" coordorigin="612,1881" coordsize="0,327" path="m612,2208l612,1881e" filled="false" stroked="true" strokeweight=".75pt" strokecolor="#fa7a6d">
                <v:path arrowok="t"/>
              </v:shape>
            </v:group>
            <v:group style="position:absolute;left:622;top:1876;width:2;height:332" coordorigin="622,1876" coordsize="2,332">
              <v:shape style="position:absolute;left:622;top:1876;width:2;height:332" coordorigin="622,1876" coordsize="0,332" path="m622,2208l622,1876e" filled="false" stroked="true" strokeweight=".75pt" strokecolor="#fa7a6d">
                <v:path arrowok="t"/>
              </v:shape>
            </v:group>
            <v:group style="position:absolute;left:632;top:1909;width:2;height:299" coordorigin="632,1909" coordsize="2,299">
              <v:shape style="position:absolute;left:632;top:1909;width:2;height:299" coordorigin="632,1909" coordsize="0,299" path="m632,2208l632,1909e" filled="false" stroked="true" strokeweight=".75pt" strokecolor="#fa7a6d">
                <v:path arrowok="t"/>
              </v:shape>
            </v:group>
            <v:group style="position:absolute;left:643;top:1953;width:2;height:255" coordorigin="643,1953" coordsize="2,255">
              <v:shape style="position:absolute;left:643;top:1953;width:2;height:255" coordorigin="643,1953" coordsize="0,255" path="m643,2208l643,1953e" filled="false" stroked="true" strokeweight=".75pt" strokecolor="#fa7a6d">
                <v:path arrowok="t"/>
              </v:shape>
            </v:group>
            <v:group style="position:absolute;left:653;top:1955;width:2;height:253" coordorigin="653,1955" coordsize="2,253">
              <v:shape style="position:absolute;left:653;top:1955;width:2;height:253" coordorigin="653,1955" coordsize="0,253" path="m653,2208l653,1955e" filled="false" stroked="true" strokeweight=".75pt" strokecolor="#fa7a6d">
                <v:path arrowok="t"/>
              </v:shape>
            </v:group>
            <v:group style="position:absolute;left:663;top:1944;width:2;height:264" coordorigin="663,1944" coordsize="2,264">
              <v:shape style="position:absolute;left:663;top:1944;width:2;height:264" coordorigin="663,1944" coordsize="0,264" path="m663,2208l663,1944e" filled="false" stroked="true" strokeweight=".75pt" strokecolor="#fa7a6d">
                <v:path arrowok="t"/>
              </v:shape>
            </v:group>
            <v:group style="position:absolute;left:674;top:1977;width:2;height:231" coordorigin="674,1977" coordsize="2,231">
              <v:shape style="position:absolute;left:674;top:1977;width:2;height:231" coordorigin="674,1977" coordsize="0,231" path="m674,2208l674,1977e" filled="false" stroked="true" strokeweight=".75pt" strokecolor="#fa7a6d">
                <v:path arrowok="t"/>
              </v:shape>
            </v:group>
            <v:group style="position:absolute;left:684;top:2007;width:2;height:201" coordorigin="684,2007" coordsize="2,201">
              <v:shape style="position:absolute;left:684;top:2007;width:2;height:201" coordorigin="684,2007" coordsize="0,201" path="m684,2208l684,2007e" filled="false" stroked="true" strokeweight=".75pt" strokecolor="#fa7a6d">
                <v:path arrowok="t"/>
              </v:shape>
            </v:group>
            <v:group style="position:absolute;left:694;top:1999;width:2;height:209" coordorigin="694,1999" coordsize="2,209">
              <v:shape style="position:absolute;left:694;top:1999;width:2;height:209" coordorigin="694,1999" coordsize="0,209" path="m694,2208l694,1999e" filled="false" stroked="true" strokeweight=".75pt" strokecolor="#fa7a6d">
                <v:path arrowok="t"/>
              </v:shape>
            </v:group>
            <v:group style="position:absolute;left:704;top:2004;width:2;height:204" coordorigin="704,2004" coordsize="2,204">
              <v:shape style="position:absolute;left:704;top:2004;width:2;height:204" coordorigin="704,2004" coordsize="0,204" path="m704,2208l704,2004e" filled="false" stroked="true" strokeweight=".75pt" strokecolor="#fa7a6d">
                <v:path arrowok="t"/>
              </v:shape>
            </v:group>
            <v:group style="position:absolute;left:715;top:1991;width:2;height:217" coordorigin="715,1991" coordsize="2,217">
              <v:shape style="position:absolute;left:715;top:1991;width:2;height:217" coordorigin="715,1991" coordsize="0,217" path="m715,2208l715,1991e" filled="false" stroked="true" strokeweight=".75pt" strokecolor="#fa7a6d">
                <v:path arrowok="t"/>
              </v:shape>
            </v:group>
            <v:group style="position:absolute;left:725;top:2000;width:2;height:208" coordorigin="725,2000" coordsize="2,208">
              <v:shape style="position:absolute;left:725;top:2000;width:2;height:208" coordorigin="725,2000" coordsize="0,208" path="m725,2208l725,2000e" filled="false" stroked="true" strokeweight=".75pt" strokecolor="#fa7a6d">
                <v:path arrowok="t"/>
              </v:shape>
            </v:group>
            <v:group style="position:absolute;left:735;top:2020;width:2;height:188" coordorigin="735,2020" coordsize="2,188">
              <v:shape style="position:absolute;left:735;top:2020;width:2;height:188" coordorigin="735,2020" coordsize="0,188" path="m735,2208l735,2020e" filled="false" stroked="true" strokeweight=".75pt" strokecolor="#fa7a6d">
                <v:path arrowok="t"/>
              </v:shape>
            </v:group>
            <v:group style="position:absolute;left:745;top:2036;width:2;height:172" coordorigin="745,2036" coordsize="2,172">
              <v:shape style="position:absolute;left:745;top:2036;width:2;height:172" coordorigin="745,2036" coordsize="0,172" path="m745,2208l745,2036e" filled="false" stroked="true" strokeweight=".75pt" strokecolor="#fa7a6d">
                <v:path arrowok="t"/>
              </v:shape>
            </v:group>
            <v:group style="position:absolute;left:756;top:1984;width:2;height:224" coordorigin="756,1984" coordsize="2,224">
              <v:shape style="position:absolute;left:756;top:1984;width:2;height:224" coordorigin="756,1984" coordsize="0,224" path="m756,2208l756,1984e" filled="false" stroked="true" strokeweight=".75pt" strokecolor="#fa7a6d">
                <v:path arrowok="t"/>
              </v:shape>
            </v:group>
            <v:group style="position:absolute;left:766;top:1938;width:2;height:270" coordorigin="766,1938" coordsize="2,270">
              <v:shape style="position:absolute;left:766;top:1938;width:2;height:270" coordorigin="766,1938" coordsize="0,270" path="m766,2208l766,1938e" filled="false" stroked="true" strokeweight=".75pt" strokecolor="#fa7a6d">
                <v:path arrowok="t"/>
              </v:shape>
            </v:group>
            <v:group style="position:absolute;left:776;top:2054;width:2;height:154" coordorigin="776,2054" coordsize="2,154">
              <v:shape style="position:absolute;left:776;top:2054;width:2;height:154" coordorigin="776,2054" coordsize="0,154" path="m776,2208l776,2054e" filled="false" stroked="true" strokeweight=".75pt" strokecolor="#fa7a6d">
                <v:path arrowok="t"/>
              </v:shape>
            </v:group>
            <v:group style="position:absolute;left:787;top:2046;width:2;height:162" coordorigin="787,2046" coordsize="2,162">
              <v:shape style="position:absolute;left:787;top:2046;width:2;height:162" coordorigin="787,2046" coordsize="0,162" path="m787,2208l787,2046e" filled="false" stroked="true" strokeweight=".75pt" strokecolor="#fa7a6d">
                <v:path arrowok="t"/>
              </v:shape>
            </v:group>
            <v:group style="position:absolute;left:797;top:2092;width:2;height:116" coordorigin="797,2092" coordsize="2,116">
              <v:shape style="position:absolute;left:797;top:2092;width:2;height:116" coordorigin="797,2092" coordsize="0,116" path="m797,2208l797,2092e" filled="false" stroked="true" strokeweight=".75pt" strokecolor="#fa7a6d">
                <v:path arrowok="t"/>
              </v:shape>
            </v:group>
            <v:group style="position:absolute;left:807;top:2081;width:2;height:127" coordorigin="807,2081" coordsize="2,127">
              <v:shape style="position:absolute;left:807;top:2081;width:2;height:127" coordorigin="807,2081" coordsize="0,127" path="m807,2208l807,2081e" filled="false" stroked="true" strokeweight=".75pt" strokecolor="#fa7a6d">
                <v:path arrowok="t"/>
              </v:shape>
            </v:group>
            <v:group style="position:absolute;left:817;top:2102;width:2;height:106" coordorigin="817,2102" coordsize="2,106">
              <v:shape style="position:absolute;left:817;top:2102;width:2;height:106" coordorigin="817,2102" coordsize="0,106" path="m817,2208l817,2102e" filled="false" stroked="true" strokeweight=".75pt" strokecolor="#fa7a6d">
                <v:path arrowok="t"/>
              </v:shape>
            </v:group>
            <v:group style="position:absolute;left:828;top:2141;width:2;height:67" coordorigin="828,2141" coordsize="2,67">
              <v:shape style="position:absolute;left:828;top:2141;width:2;height:67" coordorigin="828,2141" coordsize="0,67" path="m828,2208l828,2141e" filled="false" stroked="true" strokeweight=".75pt" strokecolor="#fa7a6d">
                <v:path arrowok="t"/>
              </v:shape>
            </v:group>
            <v:group style="position:absolute;left:838;top:2090;width:2;height:118" coordorigin="838,2090" coordsize="2,118">
              <v:shape style="position:absolute;left:838;top:2090;width:2;height:118" coordorigin="838,2090" coordsize="0,118" path="m838,2208l838,2090e" filled="false" stroked="true" strokeweight=".75pt" strokecolor="#fa7a6d">
                <v:path arrowok="t"/>
              </v:shape>
            </v:group>
            <v:group style="position:absolute;left:848;top:2111;width:2;height:97" coordorigin="848,2111" coordsize="2,97">
              <v:shape style="position:absolute;left:848;top:2111;width:2;height:97" coordorigin="848,2111" coordsize="0,97" path="m848,2208l848,2111e" filled="false" stroked="true" strokeweight=".75pt" strokecolor="#fa7a6d">
                <v:path arrowok="t"/>
              </v:shape>
            </v:group>
            <v:group style="position:absolute;left:859;top:2150;width:2;height:58" coordorigin="859,2150" coordsize="2,58">
              <v:shape style="position:absolute;left:859;top:2150;width:2;height:58" coordorigin="859,2150" coordsize="0,58" path="m859,2208l859,2150e" filled="false" stroked="true" strokeweight=".75pt" strokecolor="#fa7a6d">
                <v:path arrowok="t"/>
              </v:shape>
            </v:group>
            <v:group style="position:absolute;left:869;top:2114;width:2;height:94" coordorigin="869,2114" coordsize="2,94">
              <v:shape style="position:absolute;left:869;top:2114;width:2;height:94" coordorigin="869,2114" coordsize="0,94" path="m869,2208l869,2114e" filled="false" stroked="true" strokeweight=".75pt" strokecolor="#fa7a6d">
                <v:path arrowok="t"/>
              </v:shape>
            </v:group>
            <v:group style="position:absolute;left:879;top:2136;width:2;height:72" coordorigin="879,2136" coordsize="2,72">
              <v:shape style="position:absolute;left:879;top:2136;width:2;height:72" coordorigin="879,2136" coordsize="0,72" path="m879,2208l879,2136e" filled="false" stroked="true" strokeweight=".75pt" strokecolor="#fa7a6d">
                <v:path arrowok="t"/>
              </v:shape>
            </v:group>
            <v:group style="position:absolute;left:889;top:2116;width:2;height:92" coordorigin="889,2116" coordsize="2,92">
              <v:shape style="position:absolute;left:889;top:2116;width:2;height:92" coordorigin="889,2116" coordsize="0,92" path="m889,2208l889,2116e" filled="false" stroked="true" strokeweight=".75pt" strokecolor="#fa7a6d">
                <v:path arrowok="t"/>
              </v:shape>
            </v:group>
            <v:group style="position:absolute;left:900;top:2138;width:2;height:70" coordorigin="900,2138" coordsize="2,70">
              <v:shape style="position:absolute;left:900;top:2138;width:2;height:70" coordorigin="900,2138" coordsize="0,70" path="m900,2208l900,2138e" filled="false" stroked="true" strokeweight=".75pt" strokecolor="#fa7a6d">
                <v:path arrowok="t"/>
              </v:shape>
            </v:group>
            <v:group style="position:absolute;left:910;top:2131;width:2;height:77" coordorigin="910,2131" coordsize="2,77">
              <v:shape style="position:absolute;left:910;top:2131;width:2;height:77" coordorigin="910,2131" coordsize="0,77" path="m910,2208l910,2131e" filled="false" stroked="true" strokeweight=".75pt" strokecolor="#fa7a6d">
                <v:path arrowok="t"/>
              </v:shape>
            </v:group>
            <v:group style="position:absolute;left:920;top:2152;width:2;height:56" coordorigin="920,2152" coordsize="2,56">
              <v:shape style="position:absolute;left:920;top:2152;width:2;height:56" coordorigin="920,2152" coordsize="0,56" path="m920,2208l920,2152e" filled="false" stroked="true" strokeweight=".75pt" strokecolor="#fa7a6d">
                <v:path arrowok="t"/>
              </v:shape>
            </v:group>
            <v:group style="position:absolute;left:930;top:2137;width:2;height:71" coordorigin="930,2137" coordsize="2,71">
              <v:shape style="position:absolute;left:930;top:2137;width:2;height:71" coordorigin="930,2137" coordsize="0,71" path="m930,2208l930,2137e" filled="false" stroked="true" strokeweight=".75pt" strokecolor="#fa7a6d">
                <v:path arrowok="t"/>
              </v:shape>
            </v:group>
            <v:group style="position:absolute;left:941;top:2158;width:2;height:50" coordorigin="941,2158" coordsize="2,50">
              <v:shape style="position:absolute;left:941;top:2158;width:2;height:50" coordorigin="941,2158" coordsize="0,50" path="m941,2208l941,2158e" filled="false" stroked="true" strokeweight=".75pt" strokecolor="#fa7a6d">
                <v:path arrowok="t"/>
              </v:shape>
            </v:group>
            <v:group style="position:absolute;left:944;top:2198;width:15;height:2" coordorigin="944,2198" coordsize="15,2">
              <v:shape style="position:absolute;left:944;top:2198;width:15;height:2" coordorigin="944,2198" coordsize="15,0" path="m944,2198l959,2198e" filled="false" stroked="true" strokeweight="1.0pt" strokecolor="#fa7a6d">
                <v:path arrowok="t"/>
              </v:shape>
            </v:group>
            <v:group style="position:absolute;left:954;top:2203;width:15;height:2" coordorigin="954,2203" coordsize="15,2">
              <v:shape style="position:absolute;left:954;top:2203;width:15;height:2" coordorigin="954,2203" coordsize="15,0" path="m954,2203l969,2203e" filled="false" stroked="true" strokeweight=".550pt" strokecolor="#fa7a6d">
                <v:path arrowok="t"/>
              </v:shape>
            </v:group>
            <v:group style="position:absolute;left:965;top:2199;width:15;height:2" coordorigin="965,2199" coordsize="15,2">
              <v:shape style="position:absolute;left:965;top:2199;width:15;height:2" coordorigin="965,2199" coordsize="15,0" path="m965,2199l980,2199e" filled="false" stroked="true" strokeweight=".9pt" strokecolor="#fa7a6d">
                <v:path arrowok="t"/>
              </v:shape>
            </v:group>
            <v:group style="position:absolute;left:982;top:2166;width:2;height:42" coordorigin="982,2166" coordsize="2,42">
              <v:shape style="position:absolute;left:982;top:2166;width:2;height:42" coordorigin="982,2166" coordsize="0,42" path="m982,2208l982,2166e" filled="false" stroked="true" strokeweight=".75pt" strokecolor="#fa7a6d">
                <v:path arrowok="t"/>
              </v:shape>
            </v:group>
            <v:group style="position:absolute;left:985;top:2201;width:15;height:2" coordorigin="985,2201" coordsize="15,2">
              <v:shape style="position:absolute;left:985;top:2201;width:15;height:2" coordorigin="985,2201" coordsize="15,0" path="m985,2201l1000,2201e" filled="false" stroked="true" strokeweight=".75pt" strokecolor="#fa7a6d">
                <v:path arrowok="t"/>
              </v:shape>
            </v:group>
            <v:group style="position:absolute;left:1002;top:2127;width:2;height:81" coordorigin="1002,2127" coordsize="2,81">
              <v:shape style="position:absolute;left:1002;top:2127;width:2;height:81" coordorigin="1002,2127" coordsize="0,81" path="m1002,2208l1002,2127e" filled="false" stroked="true" strokeweight=".75pt" strokecolor="#fa7a6d">
                <v:path arrowok="t"/>
              </v:shape>
            </v:group>
            <v:group style="position:absolute;left:1013;top:2154;width:2;height:54" coordorigin="1013,2154" coordsize="2,54">
              <v:shape style="position:absolute;left:1013;top:2154;width:2;height:54" coordorigin="1013,2154" coordsize="0,54" path="m1013,2208l1013,2154e" filled="false" stroked="true" strokeweight=".75pt" strokecolor="#fa7a6d">
                <v:path arrowok="t"/>
              </v:shape>
            </v:group>
            <v:group style="position:absolute;left:1016;top:2199;width:15;height:2" coordorigin="1016,2199" coordsize="15,2">
              <v:shape style="position:absolute;left:1016;top:2199;width:15;height:2" coordorigin="1016,2199" coordsize="15,0" path="m1016,2199l1031,2199e" filled="false" stroked="true" strokeweight=".95pt" strokecolor="#fa7a6d">
                <v:path arrowok="t"/>
              </v:shape>
            </v:group>
            <v:group style="position:absolute;left:1026;top:2202;width:15;height:2" coordorigin="1026,2202" coordsize="15,2">
              <v:shape style="position:absolute;left:1026;top:2202;width:15;height:2" coordorigin="1026,2202" coordsize="15,0" path="m1026,2202l1041,2202e" filled="false" stroked="true" strokeweight=".65pt" strokecolor="#fa7a6d">
                <v:path arrowok="t"/>
              </v:shape>
            </v:group>
            <v:group style="position:absolute;left:1037;top:2200;width:15;height:2" coordorigin="1037,2200" coordsize="15,2">
              <v:shape style="position:absolute;left:1037;top:2200;width:15;height:2" coordorigin="1037,2200" coordsize="15,0" path="m1037,2200l1052,2200e" filled="false" stroked="true" strokeweight=".8pt" strokecolor="#fa7a6d">
                <v:path arrowok="t"/>
              </v:shape>
            </v:group>
            <v:group style="position:absolute;left:1047;top:2201;width:15;height:2" coordorigin="1047,2201" coordsize="15,2">
              <v:shape style="position:absolute;left:1047;top:2201;width:15;height:2" coordorigin="1047,2201" coordsize="15,0" path="m1047,2201l1062,2201e" filled="false" stroked="true" strokeweight=".75pt" strokecolor="#fa7a6d">
                <v:path arrowok="t"/>
              </v:shape>
            </v:group>
            <v:group style="position:absolute;left:1057;top:2205;width:15;height:2" coordorigin="1057,2205" coordsize="15,2">
              <v:shape style="position:absolute;left:1057;top:2205;width:15;height:2" coordorigin="1057,2205" coordsize="15,0" path="m1057,2205l1072,2205e" filled="false" stroked="true" strokeweight=".35pt" strokecolor="#fa7a6d">
                <v:path arrowok="t"/>
              </v:shape>
            </v:group>
            <v:group style="position:absolute;left:1067;top:2205;width:15;height:2" coordorigin="1067,2205" coordsize="15,2">
              <v:shape style="position:absolute;left:1067;top:2205;width:15;height:2" coordorigin="1067,2205" coordsize="15,0" path="m1067,2205l1082,2205e" filled="false" stroked="true" strokeweight=".35pt" strokecolor="#fa7a6d">
                <v:path arrowok="t"/>
              </v:shape>
            </v:group>
            <v:group style="position:absolute;left:1078;top:2204;width:15;height:2" coordorigin="1078,2204" coordsize="15,2">
              <v:shape style="position:absolute;left:1078;top:2204;width:15;height:2" coordorigin="1078,2204" coordsize="15,0" path="m1078,2204l1093,2204e" filled="false" stroked="true" strokeweight=".45pt" strokecolor="#fa7a6d">
                <v:path arrowok="t"/>
              </v:shape>
            </v:group>
            <v:group style="position:absolute;left:1088;top:2198;width:15;height:2" coordorigin="1088,2198" coordsize="15,2">
              <v:shape style="position:absolute;left:1088;top:2198;width:15;height:2" coordorigin="1088,2198" coordsize="15,0" path="m1088,2198l1103,2198e" filled="false" stroked="true" strokeweight="1.0pt" strokecolor="#fa7a6d">
                <v:path arrowok="t"/>
              </v:shape>
            </v:group>
            <v:group style="position:absolute;left:1105;top:2169;width:2;height:39" coordorigin="1105,2169" coordsize="2,39">
              <v:shape style="position:absolute;left:1105;top:2169;width:2;height:39" coordorigin="1105,2169" coordsize="0,39" path="m1105,2208l1105,2169e" filled="false" stroked="true" strokeweight=".75pt" strokecolor="#fa7a6d">
                <v:path arrowok="t"/>
              </v:shape>
            </v:group>
            <v:group style="position:absolute;left:1115;top:2177;width:2;height:31" coordorigin="1115,2177" coordsize="2,31">
              <v:shape style="position:absolute;left:1115;top:2177;width:2;height:31" coordorigin="1115,2177" coordsize="0,31" path="m1115,2208l1115,2177e" filled="false" stroked="true" strokeweight=".75pt" strokecolor="#fa7a6d">
                <v:path arrowok="t"/>
              </v:shape>
            </v:group>
            <v:group style="position:absolute;left:1126;top:2119;width:2;height:89" coordorigin="1126,2119" coordsize="2,89">
              <v:shape style="position:absolute;left:1126;top:2119;width:2;height:89" coordorigin="1126,2119" coordsize="0,89" path="m1126,2208l1126,2119e" filled="false" stroked="true" strokeweight=".75pt" strokecolor="#fa7a6d">
                <v:path arrowok="t"/>
              </v:shape>
            </v:group>
            <v:group style="position:absolute;left:1136;top:2169;width:2;height:39" coordorigin="1136,2169" coordsize="2,39">
              <v:shape style="position:absolute;left:1136;top:2169;width:2;height:39" coordorigin="1136,2169" coordsize="0,39" path="m1136,2208l1136,2169e" filled="false" stroked="true" strokeweight=".75pt" strokecolor="#fa7a6d">
                <v:path arrowok="t"/>
              </v:shape>
            </v:group>
            <v:group style="position:absolute;left:1146;top:2132;width:2;height:76" coordorigin="1146,2132" coordsize="2,76">
              <v:shape style="position:absolute;left:1146;top:2132;width:2;height:76" coordorigin="1146,2132" coordsize="0,76" path="m1146,2208l1146,2132e" filled="false" stroked="true" strokeweight=".75pt" strokecolor="#fa7a6d">
                <v:path arrowok="t"/>
              </v:shape>
            </v:group>
            <v:group style="position:absolute;left:1157;top:2135;width:2;height:73" coordorigin="1157,2135" coordsize="2,73">
              <v:shape style="position:absolute;left:1157;top:2135;width:2;height:73" coordorigin="1157,2135" coordsize="0,73" path="m1157,2208l1157,2135e" filled="false" stroked="true" strokeweight=".75pt" strokecolor="#fa7a6d">
                <v:path arrowok="t"/>
              </v:shape>
            </v:group>
            <v:group style="position:absolute;left:1167;top:2149;width:2;height:59" coordorigin="1167,2149" coordsize="2,59">
              <v:shape style="position:absolute;left:1167;top:2149;width:2;height:59" coordorigin="1167,2149" coordsize="0,59" path="m1167,2208l1167,2149e" filled="false" stroked="true" strokeweight=".75pt" strokecolor="#fa7a6d">
                <v:path arrowok="t"/>
              </v:shape>
            </v:group>
            <v:group style="position:absolute;left:1177;top:2122;width:2;height:86" coordorigin="1177,2122" coordsize="2,86">
              <v:shape style="position:absolute;left:1177;top:2122;width:2;height:86" coordorigin="1177,2122" coordsize="0,86" path="m1177,2208l1177,2122e" filled="false" stroked="true" strokeweight=".75pt" strokecolor="#fa7a6d">
                <v:path arrowok="t"/>
              </v:shape>
            </v:group>
            <v:group style="position:absolute;left:1187;top:2066;width:2;height:142" coordorigin="1187,2066" coordsize="2,142">
              <v:shape style="position:absolute;left:1187;top:2066;width:2;height:142" coordorigin="1187,2066" coordsize="0,142" path="m1187,2208l1187,2066e" filled="false" stroked="true" strokeweight=".75pt" strokecolor="#fa7a6d">
                <v:path arrowok="t"/>
              </v:shape>
            </v:group>
            <v:group style="position:absolute;left:1198;top:2148;width:2;height:60" coordorigin="1198,2148" coordsize="2,60">
              <v:shape style="position:absolute;left:1198;top:2148;width:2;height:60" coordorigin="1198,2148" coordsize="0,60" path="m1198,2208l1198,2148e" filled="false" stroked="true" strokeweight=".75pt" strokecolor="#fa7a6d">
                <v:path arrowok="t"/>
              </v:shape>
            </v:group>
            <v:group style="position:absolute;left:1208;top:2117;width:2;height:91" coordorigin="1208,2117" coordsize="2,91">
              <v:shape style="position:absolute;left:1208;top:2117;width:2;height:91" coordorigin="1208,2117" coordsize="0,91" path="m1208,2208l1208,2117e" filled="false" stroked="true" strokeweight=".75pt" strokecolor="#fa7a6d">
                <v:path arrowok="t"/>
              </v:shape>
            </v:group>
            <v:group style="position:absolute;left:1218;top:2143;width:2;height:65" coordorigin="1218,2143" coordsize="2,65">
              <v:shape style="position:absolute;left:1218;top:2143;width:2;height:65" coordorigin="1218,2143" coordsize="0,65" path="m1218,2208l1218,2143e" filled="false" stroked="true" strokeweight=".75pt" strokecolor="#fa7a6d">
                <v:path arrowok="t"/>
              </v:shape>
            </v:group>
            <v:group style="position:absolute;left:1229;top:2152;width:2;height:56" coordorigin="1229,2152" coordsize="2,56">
              <v:shape style="position:absolute;left:1229;top:2152;width:2;height:56" coordorigin="1229,2152" coordsize="0,56" path="m1229,2208l1229,2152e" filled="false" stroked="true" strokeweight=".75pt" strokecolor="#fa7a6d">
                <v:path arrowok="t"/>
              </v:shape>
            </v:group>
            <v:group style="position:absolute;left:1239;top:2132;width:2;height:76" coordorigin="1239,2132" coordsize="2,76">
              <v:shape style="position:absolute;left:1239;top:2132;width:2;height:76" coordorigin="1239,2132" coordsize="0,76" path="m1239,2208l1239,2132e" filled="false" stroked="true" strokeweight=".75pt" strokecolor="#fa7a6d">
                <v:path arrowok="t"/>
              </v:shape>
            </v:group>
            <v:group style="position:absolute;left:1249;top:2156;width:2;height:52" coordorigin="1249,2156" coordsize="2,52">
              <v:shape style="position:absolute;left:1249;top:2156;width:2;height:52" coordorigin="1249,2156" coordsize="0,52" path="m1249,2208l1249,2156e" filled="false" stroked="true" strokeweight=".75pt" strokecolor="#fa7a6d">
                <v:path arrowok="t"/>
              </v:shape>
            </v:group>
            <v:group style="position:absolute;left:1259;top:2152;width:2;height:56" coordorigin="1259,2152" coordsize="2,56">
              <v:shape style="position:absolute;left:1259;top:2152;width:2;height:56" coordorigin="1259,2152" coordsize="0,56" path="m1259,2208l1259,2152e" filled="false" stroked="true" strokeweight=".75pt" strokecolor="#fa7a6d">
                <v:path arrowok="t"/>
              </v:shape>
            </v:group>
            <v:group style="position:absolute;left:1263;top:2201;width:15;height:2" coordorigin="1263,2201" coordsize="15,2">
              <v:shape style="position:absolute;left:1263;top:2201;width:15;height:2" coordorigin="1263,2201" coordsize="15,0" path="m1263,2201l1278,2201e" filled="false" stroked="true" strokeweight=".7pt" strokecolor="#fa7a6d">
                <v:path arrowok="t"/>
              </v:shape>
            </v:group>
            <v:group style="position:absolute;left:1280;top:2160;width:2;height:48" coordorigin="1280,2160" coordsize="2,48">
              <v:shape style="position:absolute;left:1280;top:2160;width:2;height:48" coordorigin="1280,2160" coordsize="0,48" path="m1280,2208l1280,2160e" filled="false" stroked="true" strokeweight=".75pt" strokecolor="#fa7a6d">
                <v:path arrowok="t"/>
              </v:shape>
            </v:group>
            <v:group style="position:absolute;left:1290;top:2139;width:2;height:69" coordorigin="1290,2139" coordsize="2,69">
              <v:shape style="position:absolute;left:1290;top:2139;width:2;height:69" coordorigin="1290,2139" coordsize="0,69" path="m1290,2208l1290,2139e" filled="false" stroked="true" strokeweight=".75pt" strokecolor="#fa7a6d">
                <v:path arrowok="t"/>
              </v:shape>
            </v:group>
            <v:group style="position:absolute;left:1300;top:2106;width:2;height:102" coordorigin="1300,2106" coordsize="2,102">
              <v:shape style="position:absolute;left:1300;top:2106;width:2;height:102" coordorigin="1300,2106" coordsize="0,102" path="m1300,2208l1300,2106e" filled="false" stroked="true" strokeweight=".75pt" strokecolor="#fa7a6d">
                <v:path arrowok="t"/>
              </v:shape>
            </v:group>
            <v:group style="position:absolute;left:1311;top:2106;width:2;height:102" coordorigin="1311,2106" coordsize="2,102">
              <v:shape style="position:absolute;left:1311;top:2106;width:2;height:102" coordorigin="1311,2106" coordsize="0,102" path="m1311,2208l1311,2106e" filled="false" stroked="true" strokeweight=".75pt" strokecolor="#fa7a6d">
                <v:path arrowok="t"/>
              </v:shape>
            </v:group>
            <v:group style="position:absolute;left:1321;top:2098;width:2;height:110" coordorigin="1321,2098" coordsize="2,110">
              <v:shape style="position:absolute;left:1321;top:2098;width:2;height:110" coordorigin="1321,2098" coordsize="0,110" path="m1321,2208l1321,2098e" filled="false" stroked="true" strokeweight=".75pt" strokecolor="#fa7a6d">
                <v:path arrowok="t"/>
              </v:shape>
            </v:group>
            <v:group style="position:absolute;left:1331;top:2122;width:2;height:86" coordorigin="1331,2122" coordsize="2,86">
              <v:shape style="position:absolute;left:1331;top:2122;width:2;height:86" coordorigin="1331,2122" coordsize="0,86" path="m1331,2208l1331,2122e" filled="false" stroked="true" strokeweight=".75pt" strokecolor="#fa7a6d">
                <v:path arrowok="t"/>
              </v:shape>
            </v:group>
            <v:group style="position:absolute;left:1342;top:2149;width:2;height:59" coordorigin="1342,2149" coordsize="2,59">
              <v:shape style="position:absolute;left:1342;top:2149;width:2;height:59" coordorigin="1342,2149" coordsize="0,59" path="m1342,2208l1342,2149e" filled="false" stroked="true" strokeweight=".75pt" strokecolor="#fa7a6d">
                <v:path arrowok="t"/>
              </v:shape>
            </v:group>
            <v:group style="position:absolute;left:1352;top:2167;width:2;height:41" coordorigin="1352,2167" coordsize="2,41">
              <v:shape style="position:absolute;left:1352;top:2167;width:2;height:41" coordorigin="1352,2167" coordsize="0,41" path="m1352,2208l1352,2167e" filled="false" stroked="true" strokeweight=".75pt" strokecolor="#fa7a6d">
                <v:path arrowok="t"/>
              </v:shape>
            </v:group>
            <v:group style="position:absolute;left:1362;top:2176;width:2;height:32" coordorigin="1362,2176" coordsize="2,32">
              <v:shape style="position:absolute;left:1362;top:2176;width:2;height:32" coordorigin="1362,2176" coordsize="0,32" path="m1362,2208l1362,2176e" filled="false" stroked="true" strokeweight=".75pt" strokecolor="#fa7a6d">
                <v:path arrowok="t"/>
              </v:shape>
            </v:group>
            <v:group style="position:absolute;left:1372;top:2149;width:2;height:59" coordorigin="1372,2149" coordsize="2,59">
              <v:shape style="position:absolute;left:1372;top:2149;width:2;height:59" coordorigin="1372,2149" coordsize="0,59" path="m1372,2208l1372,2149e" filled="false" stroked="true" strokeweight=".75pt" strokecolor="#fa7a6d">
                <v:path arrowok="t"/>
              </v:shape>
            </v:group>
            <v:group style="position:absolute;left:1383;top:2150;width:2;height:58" coordorigin="1383,2150" coordsize="2,58">
              <v:shape style="position:absolute;left:1383;top:2150;width:2;height:58" coordorigin="1383,2150" coordsize="0,58" path="m1383,2208l1383,2150e" filled="false" stroked="true" strokeweight=".75pt" strokecolor="#fa7a6d">
                <v:path arrowok="t"/>
              </v:shape>
            </v:group>
            <v:group style="position:absolute;left:1393;top:2130;width:2;height:78" coordorigin="1393,2130" coordsize="2,78">
              <v:shape style="position:absolute;left:1393;top:2130;width:2;height:78" coordorigin="1393,2130" coordsize="0,78" path="m1393,2208l1393,2130e" filled="false" stroked="true" strokeweight=".75pt" strokecolor="#fa7a6d">
                <v:path arrowok="t"/>
              </v:shape>
            </v:group>
            <v:group style="position:absolute;left:1403;top:2130;width:2;height:78" coordorigin="1403,2130" coordsize="2,78">
              <v:shape style="position:absolute;left:1403;top:2130;width:2;height:78" coordorigin="1403,2130" coordsize="0,78" path="m1403,2208l1403,2130e" filled="false" stroked="true" strokeweight=".75pt" strokecolor="#fa7a6d">
                <v:path arrowok="t"/>
              </v:shape>
            </v:group>
            <v:group style="position:absolute;left:1414;top:2118;width:2;height:90" coordorigin="1414,2118" coordsize="2,90">
              <v:shape style="position:absolute;left:1414;top:2118;width:2;height:90" coordorigin="1414,2118" coordsize="0,90" path="m1414,2208l1414,2118e" filled="false" stroked="true" strokeweight=".75pt" strokecolor="#fa7a6d">
                <v:path arrowok="t"/>
              </v:shape>
            </v:group>
            <v:group style="position:absolute;left:1424;top:2131;width:2;height:77" coordorigin="1424,2131" coordsize="2,77">
              <v:shape style="position:absolute;left:1424;top:2131;width:2;height:77" coordorigin="1424,2131" coordsize="0,77" path="m1424,2208l1424,2131e" filled="false" stroked="true" strokeweight=".75pt" strokecolor="#fa7a6d">
                <v:path arrowok="t"/>
              </v:shape>
            </v:group>
            <v:group style="position:absolute;left:1434;top:2140;width:2;height:68" coordorigin="1434,2140" coordsize="2,68">
              <v:shape style="position:absolute;left:1434;top:2140;width:2;height:68" coordorigin="1434,2140" coordsize="0,68" path="m1434,2208l1434,2140e" filled="false" stroked="true" strokeweight=".75pt" strokecolor="#fa7a6d">
                <v:path arrowok="t"/>
              </v:shape>
            </v:group>
            <v:group style="position:absolute;left:1437;top:2194;width:15;height:2" coordorigin="1437,2194" coordsize="15,2">
              <v:shape style="position:absolute;left:1437;top:2194;width:15;height:2" coordorigin="1437,2194" coordsize="15,0" path="m1437,2194l1452,2194e" filled="false" stroked="true" strokeweight="1.4pt" strokecolor="#fa7a6d">
                <v:path arrowok="t"/>
              </v:shape>
            </v:group>
            <v:group style="position:absolute;left:1455;top:2131;width:2;height:77" coordorigin="1455,2131" coordsize="2,77">
              <v:shape style="position:absolute;left:1455;top:2131;width:2;height:77" coordorigin="1455,2131" coordsize="0,77" path="m1455,2208l1455,2131e" filled="false" stroked="true" strokeweight=".75pt" strokecolor="#fa7a6d">
                <v:path arrowok="t"/>
              </v:shape>
            </v:group>
            <v:group style="position:absolute;left:1465;top:2150;width:2;height:58" coordorigin="1465,2150" coordsize="2,58">
              <v:shape style="position:absolute;left:1465;top:2150;width:2;height:58" coordorigin="1465,2150" coordsize="0,58" path="m1465,2208l1465,2150e" filled="false" stroked="true" strokeweight=".75pt" strokecolor="#fa7a6d">
                <v:path arrowok="t"/>
              </v:shape>
            </v:group>
            <v:group style="position:absolute;left:1475;top:2147;width:2;height:61" coordorigin="1475,2147" coordsize="2,61">
              <v:shape style="position:absolute;left:1475;top:2147;width:2;height:61" coordorigin="1475,2147" coordsize="0,61" path="m1475,2208l1475,2147e" filled="false" stroked="true" strokeweight=".75pt" strokecolor="#fa7a6d">
                <v:path arrowok="t"/>
              </v:shape>
            </v:group>
            <v:group style="position:absolute;left:1485;top:2116;width:2;height:92" coordorigin="1485,2116" coordsize="2,92">
              <v:shape style="position:absolute;left:1485;top:2116;width:2;height:92" coordorigin="1485,2116" coordsize="0,92" path="m1485,2208l1485,2116e" filled="false" stroked="true" strokeweight=".75pt" strokecolor="#fa7a6d">
                <v:path arrowok="t"/>
              </v:shape>
            </v:group>
            <v:group style="position:absolute;left:1496;top:2119;width:2;height:89" coordorigin="1496,2119" coordsize="2,89">
              <v:shape style="position:absolute;left:1496;top:2119;width:2;height:89" coordorigin="1496,2119" coordsize="0,89" path="m1496,2208l1496,2119e" filled="false" stroked="true" strokeweight=".75pt" strokecolor="#fa7a6d">
                <v:path arrowok="t"/>
              </v:shape>
            </v:group>
            <v:group style="position:absolute;left:1506;top:2153;width:2;height:55" coordorigin="1506,2153" coordsize="2,55">
              <v:shape style="position:absolute;left:1506;top:2153;width:2;height:55" coordorigin="1506,2153" coordsize="0,55" path="m1506,2208l1506,2153e" filled="false" stroked="true" strokeweight=".75pt" strokecolor="#fa7a6d">
                <v:path arrowok="t"/>
              </v:shape>
            </v:group>
            <v:group style="position:absolute;left:1516;top:2135;width:2;height:73" coordorigin="1516,2135" coordsize="2,73">
              <v:shape style="position:absolute;left:1516;top:2135;width:2;height:73" coordorigin="1516,2135" coordsize="0,73" path="m1516,2208l1516,2135e" filled="false" stroked="true" strokeweight=".75pt" strokecolor="#fa7a6d">
                <v:path arrowok="t"/>
              </v:shape>
            </v:group>
            <v:group style="position:absolute;left:1527;top:2168;width:2;height:40" coordorigin="1527,2168" coordsize="2,40">
              <v:shape style="position:absolute;left:1527;top:2168;width:2;height:40" coordorigin="1527,2168" coordsize="0,40" path="m1527,2208l1527,2168e" filled="false" stroked="true" strokeweight=".75pt" strokecolor="#fa7a6d">
                <v:path arrowok="t"/>
              </v:shape>
            </v:group>
            <v:group style="position:absolute;left:1537;top:2170;width:2;height:38" coordorigin="1537,2170" coordsize="2,38">
              <v:shape style="position:absolute;left:1537;top:2170;width:2;height:38" coordorigin="1537,2170" coordsize="0,38" path="m1537,2208l1537,2170e" filled="false" stroked="true" strokeweight=".75pt" strokecolor="#fa7a6d">
                <v:path arrowok="t"/>
              </v:shape>
            </v:group>
            <v:group style="position:absolute;left:1547;top:2127;width:2;height:81" coordorigin="1547,2127" coordsize="2,81">
              <v:shape style="position:absolute;left:1547;top:2127;width:2;height:81" coordorigin="1547,2127" coordsize="0,81" path="m1547,2208l1547,2127e" filled="false" stroked="true" strokeweight=".75pt" strokecolor="#fa7a6d">
                <v:path arrowok="t"/>
              </v:shape>
            </v:group>
            <v:group style="position:absolute;left:1557;top:2155;width:2;height:53" coordorigin="1557,2155" coordsize="2,53">
              <v:shape style="position:absolute;left:1557;top:2155;width:2;height:53" coordorigin="1557,2155" coordsize="0,53" path="m1557,2208l1557,2155e" filled="false" stroked="true" strokeweight=".75pt" strokecolor="#fa7a6d">
                <v:path arrowok="t"/>
              </v:shape>
            </v:group>
            <v:group style="position:absolute;left:1568;top:2148;width:2;height:60" coordorigin="1568,2148" coordsize="2,60">
              <v:shape style="position:absolute;left:1568;top:2148;width:2;height:60" coordorigin="1568,2148" coordsize="0,60" path="m1568,2208l1568,2148e" filled="false" stroked="true" strokeweight=".75pt" strokecolor="#fa7a6d">
                <v:path arrowok="t"/>
              </v:shape>
            </v:group>
            <v:group style="position:absolute;left:1578;top:2144;width:2;height:64" coordorigin="1578,2144" coordsize="2,64">
              <v:shape style="position:absolute;left:1578;top:2144;width:2;height:64" coordorigin="1578,2144" coordsize="0,64" path="m1578,2208l1578,2144e" filled="false" stroked="true" strokeweight=".75pt" strokecolor="#fa7a6d">
                <v:path arrowok="t"/>
              </v:shape>
            </v:group>
            <v:group style="position:absolute;left:1588;top:2133;width:2;height:75" coordorigin="1588,2133" coordsize="2,75">
              <v:shape style="position:absolute;left:1588;top:2133;width:2;height:75" coordorigin="1588,2133" coordsize="0,75" path="m1588,2208l1588,2133e" filled="false" stroked="true" strokeweight=".75pt" strokecolor="#fa7a6d">
                <v:path arrowok="t"/>
              </v:shape>
            </v:group>
            <v:group style="position:absolute;left:1599;top:2121;width:2;height:87" coordorigin="1599,2121" coordsize="2,87">
              <v:shape style="position:absolute;left:1599;top:2121;width:2;height:87" coordorigin="1599,2121" coordsize="0,87" path="m1599,2208l1599,2121e" filled="false" stroked="true" strokeweight=".75pt" strokecolor="#fa7a6d">
                <v:path arrowok="t"/>
              </v:shape>
            </v:group>
            <v:group style="position:absolute;left:1609;top:2108;width:2;height:100" coordorigin="1609,2108" coordsize="2,100">
              <v:shape style="position:absolute;left:1609;top:2108;width:2;height:100" coordorigin="1609,2108" coordsize="0,100" path="m1609,2208l1609,2108e" filled="false" stroked="true" strokeweight=".75pt" strokecolor="#fa7a6d">
                <v:path arrowok="t"/>
              </v:shape>
            </v:group>
            <v:group style="position:absolute;left:1619;top:2127;width:2;height:81" coordorigin="1619,2127" coordsize="2,81">
              <v:shape style="position:absolute;left:1619;top:2127;width:2;height:81" coordorigin="1619,2127" coordsize="0,81" path="m1619,2208l1619,2127e" filled="false" stroked="true" strokeweight=".75pt" strokecolor="#fa7a6d">
                <v:path arrowok="t"/>
              </v:shape>
            </v:group>
            <v:group style="position:absolute;left:1629;top:2122;width:2;height:86" coordorigin="1629,2122" coordsize="2,86">
              <v:shape style="position:absolute;left:1629;top:2122;width:2;height:86" coordorigin="1629,2122" coordsize="0,86" path="m1629,2208l1629,2122e" filled="false" stroked="true" strokeweight=".75pt" strokecolor="#fa7a6d">
                <v:path arrowok="t"/>
              </v:shape>
            </v:group>
            <v:group style="position:absolute;left:1640;top:2138;width:2;height:70" coordorigin="1640,2138" coordsize="2,70">
              <v:shape style="position:absolute;left:1640;top:2138;width:2;height:70" coordorigin="1640,2138" coordsize="0,70" path="m1640,2208l1640,2138e" filled="false" stroked="true" strokeweight=".75pt" strokecolor="#fa7a6d">
                <v:path arrowok="t"/>
              </v:shape>
            </v:group>
            <v:group style="position:absolute;left:1650;top:2174;width:2;height:34" coordorigin="1650,2174" coordsize="2,34">
              <v:shape style="position:absolute;left:1650;top:2174;width:2;height:34" coordorigin="1650,2174" coordsize="0,34" path="m1650,2208l1650,2174e" filled="false" stroked="true" strokeweight=".75pt" strokecolor="#fa7a6d">
                <v:path arrowok="t"/>
              </v:shape>
            </v:group>
            <v:group style="position:absolute;left:1653;top:2204;width:15;height:2" coordorigin="1653,2204" coordsize="15,2">
              <v:shape style="position:absolute;left:1653;top:2204;width:15;height:2" coordorigin="1653,2204" coordsize="15,0" path="m1653,2204l1668,2204e" filled="false" stroked="true" strokeweight=".45pt" strokecolor="#fa7a6d">
                <v:path arrowok="t"/>
              </v:shape>
            </v:group>
            <v:group style="position:absolute;left:1663;top:2205;width:15;height:2" coordorigin="1663,2205" coordsize="15,2">
              <v:shape style="position:absolute;left:1663;top:2205;width:15;height:2" coordorigin="1663,2205" coordsize="15,0" path="m1663,2205l1678,2205e" filled="false" stroked="true" strokeweight=".3pt" strokecolor="#fa7a6d">
                <v:path arrowok="t"/>
              </v:shape>
            </v:group>
            <v:group style="position:absolute;left:1674;top:2204;width:15;height:2" coordorigin="1674,2204" coordsize="15,2">
              <v:shape style="position:absolute;left:1674;top:2204;width:15;height:2" coordorigin="1674,2204" coordsize="15,0" path="m1674,2204l1689,2204e" filled="false" stroked="true" strokeweight=".45pt" strokecolor="#fa7a6d">
                <v:path arrowok="t"/>
              </v:shape>
            </v:group>
            <v:group style="position:absolute;left:1684;top:2202;width:15;height:2" coordorigin="1684,2202" coordsize="15,2">
              <v:shape style="position:absolute;left:1684;top:2202;width:15;height:2" coordorigin="1684,2202" coordsize="15,0" path="m1684,2202l1699,2202e" filled="false" stroked="true" strokeweight=".65pt" strokecolor="#fa7a6d">
                <v:path arrowok="t"/>
              </v:shape>
            </v:group>
            <v:group style="position:absolute;left:1701;top:2175;width:2;height:33" coordorigin="1701,2175" coordsize="2,33">
              <v:shape style="position:absolute;left:1701;top:2175;width:2;height:33" coordorigin="1701,2175" coordsize="0,33" path="m1701,2208l1701,2175e" filled="false" stroked="true" strokeweight=".75pt" strokecolor="#fa7a6d">
                <v:path arrowok="t"/>
              </v:shape>
            </v:group>
            <v:group style="position:absolute;left:1712;top:2154;width:2;height:54" coordorigin="1712,2154" coordsize="2,54">
              <v:shape style="position:absolute;left:1712;top:2154;width:2;height:54" coordorigin="1712,2154" coordsize="0,54" path="m1712,2208l1712,2154e" filled="false" stroked="true" strokeweight=".75pt" strokecolor="#fa7a6d">
                <v:path arrowok="t"/>
              </v:shape>
            </v:group>
            <v:group style="position:absolute;left:1722;top:2169;width:2;height:39" coordorigin="1722,2169" coordsize="2,39">
              <v:shape style="position:absolute;left:1722;top:2169;width:2;height:39" coordorigin="1722,2169" coordsize="0,39" path="m1722,2208l1722,2169e" filled="false" stroked="true" strokeweight=".75pt" strokecolor="#fa7a6d">
                <v:path arrowok="t"/>
              </v:shape>
            </v:group>
            <v:group style="position:absolute;left:1732;top:2168;width:2;height:40" coordorigin="1732,2168" coordsize="2,40">
              <v:shape style="position:absolute;left:1732;top:2168;width:2;height:40" coordorigin="1732,2168" coordsize="0,40" path="m1732,2208l1732,2168e" filled="false" stroked="true" strokeweight=".75pt" strokecolor="#fa7a6d">
                <v:path arrowok="t"/>
              </v:shape>
            </v:group>
            <v:group style="position:absolute;left:1742;top:2101;width:2;height:107" coordorigin="1742,2101" coordsize="2,107">
              <v:shape style="position:absolute;left:1742;top:2101;width:2;height:107" coordorigin="1742,2101" coordsize="0,107" path="m1742,2208l1742,2101e" filled="false" stroked="true" strokeweight=".75pt" strokecolor="#fa7a6d">
                <v:path arrowok="t"/>
              </v:shape>
            </v:group>
            <v:group style="position:absolute;left:1753;top:2087;width:2;height:121" coordorigin="1753,2087" coordsize="2,121">
              <v:shape style="position:absolute;left:1753;top:2087;width:2;height:121" coordorigin="1753,2087" coordsize="0,121" path="m1753,2208l1753,2087e" filled="false" stroked="true" strokeweight=".75pt" strokecolor="#fa7a6d">
                <v:path arrowok="t"/>
              </v:shape>
            </v:group>
            <v:group style="position:absolute;left:1763;top:2102;width:2;height:106" coordorigin="1763,2102" coordsize="2,106">
              <v:shape style="position:absolute;left:1763;top:2102;width:2;height:106" coordorigin="1763,2102" coordsize="0,106" path="m1763,2208l1763,2102e" filled="false" stroked="true" strokeweight=".75pt" strokecolor="#fa7a6d">
                <v:path arrowok="t"/>
              </v:shape>
            </v:group>
            <v:group style="position:absolute;left:1773;top:2101;width:2;height:107" coordorigin="1773,2101" coordsize="2,107">
              <v:shape style="position:absolute;left:1773;top:2101;width:2;height:107" coordorigin="1773,2101" coordsize="0,107" path="m1773,2208l1773,2101e" filled="false" stroked="true" strokeweight=".75pt" strokecolor="#fa7a6d">
                <v:path arrowok="t"/>
              </v:shape>
            </v:group>
            <v:group style="position:absolute;left:1784;top:2166;width:2;height:42" coordorigin="1784,2166" coordsize="2,42">
              <v:shape style="position:absolute;left:1784;top:2166;width:2;height:42" coordorigin="1784,2166" coordsize="0,42" path="m1784,2208l1784,2166e" filled="false" stroked="true" strokeweight=".75pt" strokecolor="#fa7a6d">
                <v:path arrowok="t"/>
              </v:shape>
            </v:group>
            <v:group style="position:absolute;left:1787;top:2200;width:15;height:2" coordorigin="1787,2200" coordsize="15,2">
              <v:shape style="position:absolute;left:1787;top:2200;width:15;height:2" coordorigin="1787,2200" coordsize="15,0" path="m1787,2200l1802,2200e" filled="false" stroked="true" strokeweight=".85pt" strokecolor="#fa7a6d">
                <v:path arrowok="t"/>
              </v:shape>
            </v:group>
            <v:group style="position:absolute;left:1804;top:2089;width:2;height:119" coordorigin="1804,2089" coordsize="2,119">
              <v:shape style="position:absolute;left:1804;top:2089;width:2;height:119" coordorigin="1804,2089" coordsize="0,119" path="m1804,2208l1804,2089e" filled="false" stroked="true" strokeweight=".75pt" strokecolor="#fa7a6d">
                <v:path arrowok="t"/>
              </v:shape>
            </v:group>
            <v:group style="position:absolute;left:1814;top:2089;width:2;height:119" coordorigin="1814,2089" coordsize="2,119">
              <v:shape style="position:absolute;left:1814;top:2089;width:2;height:119" coordorigin="1814,2089" coordsize="0,119" path="m1814,2208l1814,2089e" filled="false" stroked="true" strokeweight=".75pt" strokecolor="#fa7a6d">
                <v:path arrowok="t"/>
              </v:shape>
            </v:group>
            <v:group style="position:absolute;left:1825;top:2103;width:2;height:105" coordorigin="1825,2103" coordsize="2,105">
              <v:shape style="position:absolute;left:1825;top:2103;width:2;height:105" coordorigin="1825,2103" coordsize="0,105" path="m1825,2208l1825,2103e" filled="false" stroked="true" strokeweight=".75pt" strokecolor="#fa7a6d">
                <v:path arrowok="t"/>
              </v:shape>
            </v:group>
            <v:group style="position:absolute;left:1835;top:2085;width:2;height:123" coordorigin="1835,2085" coordsize="2,123">
              <v:shape style="position:absolute;left:1835;top:2085;width:2;height:123" coordorigin="1835,2085" coordsize="0,123" path="m1835,2208l1835,2085e" filled="false" stroked="true" strokeweight=".75pt" strokecolor="#fa7a6d">
                <v:path arrowok="t"/>
              </v:shape>
            </v:group>
            <v:group style="position:absolute;left:1845;top:2045;width:2;height:163" coordorigin="1845,2045" coordsize="2,163">
              <v:shape style="position:absolute;left:1845;top:2045;width:2;height:163" coordorigin="1845,2045" coordsize="0,163" path="m1845,2208l1845,2045e" filled="false" stroked="true" strokeweight=".75pt" strokecolor="#fa7a6d">
                <v:path arrowok="t"/>
              </v:shape>
            </v:group>
            <v:group style="position:absolute;left:1855;top:2103;width:2;height:105" coordorigin="1855,2103" coordsize="2,105">
              <v:shape style="position:absolute;left:1855;top:2103;width:2;height:105" coordorigin="1855,2103" coordsize="0,105" path="m1855,2208l1855,2103e" filled="false" stroked="true" strokeweight=".75pt" strokecolor="#fa7a6d">
                <v:path arrowok="t"/>
              </v:shape>
            </v:group>
            <v:group style="position:absolute;left:1866;top:2072;width:2;height:136" coordorigin="1866,2072" coordsize="2,136">
              <v:shape style="position:absolute;left:1866;top:2072;width:2;height:136" coordorigin="1866,2072" coordsize="0,136" path="m1866,2208l1866,2072e" filled="false" stroked="true" strokeweight=".75pt" strokecolor="#fa7a6d">
                <v:path arrowok="t"/>
              </v:shape>
            </v:group>
            <v:group style="position:absolute;left:1876;top:2051;width:2;height:157" coordorigin="1876,2051" coordsize="2,157">
              <v:shape style="position:absolute;left:1876;top:2051;width:2;height:157" coordorigin="1876,2051" coordsize="0,157" path="m1876,2208l1876,2051e" filled="false" stroked="true" strokeweight=".75pt" strokecolor="#fa7a6d">
                <v:path arrowok="t"/>
              </v:shape>
            </v:group>
            <v:group style="position:absolute;left:1886;top:2055;width:2;height:153" coordorigin="1886,2055" coordsize="2,153">
              <v:shape style="position:absolute;left:1886;top:2055;width:2;height:153" coordorigin="1886,2055" coordsize="0,153" path="m1886,2208l1886,2055e" filled="false" stroked="true" strokeweight=".75pt" strokecolor="#fa7a6d">
                <v:path arrowok="t"/>
              </v:shape>
            </v:group>
            <v:group style="position:absolute;left:1897;top:2119;width:2;height:89" coordorigin="1897,2119" coordsize="2,89">
              <v:shape style="position:absolute;left:1897;top:2119;width:2;height:89" coordorigin="1897,2119" coordsize="0,89" path="m1897,2208l1897,2119e" filled="false" stroked="true" strokeweight=".75pt" strokecolor="#fa7a6d">
                <v:path arrowok="t"/>
              </v:shape>
            </v:group>
            <v:group style="position:absolute;left:1907;top:2114;width:2;height:94" coordorigin="1907,2114" coordsize="2,94">
              <v:shape style="position:absolute;left:1907;top:2114;width:2;height:94" coordorigin="1907,2114" coordsize="0,94" path="m1907,2208l1907,2114e" filled="false" stroked="true" strokeweight=".75pt" strokecolor="#fa7a6d">
                <v:path arrowok="t"/>
              </v:shape>
            </v:group>
            <v:group style="position:absolute;left:1917;top:2104;width:2;height:104" coordorigin="1917,2104" coordsize="2,104">
              <v:shape style="position:absolute;left:1917;top:2104;width:2;height:104" coordorigin="1917,2104" coordsize="0,104" path="m1917,2208l1917,2104e" filled="false" stroked="true" strokeweight=".75pt" strokecolor="#fa7a6d">
                <v:path arrowok="t"/>
              </v:shape>
            </v:group>
            <v:group style="position:absolute;left:1927;top:2164;width:2;height:44" coordorigin="1927,2164" coordsize="2,44">
              <v:shape style="position:absolute;left:1927;top:2164;width:2;height:44" coordorigin="1927,2164" coordsize="0,44" path="m1927,2208l1927,2164e" filled="false" stroked="true" strokeweight=".75pt" strokecolor="#fa7a6d">
                <v:path arrowok="t"/>
              </v:shape>
            </v:group>
            <v:group style="position:absolute;left:1938;top:2088;width:2;height:120" coordorigin="1938,2088" coordsize="2,120">
              <v:shape style="position:absolute;left:1938;top:2088;width:2;height:120" coordorigin="1938,2088" coordsize="0,120" path="m1938,2208l1938,2088e" filled="false" stroked="true" strokeweight=".75pt" strokecolor="#fa7a6d">
                <v:path arrowok="t"/>
              </v:shape>
            </v:group>
            <v:group style="position:absolute;left:1948;top:2112;width:2;height:96" coordorigin="1948,2112" coordsize="2,96">
              <v:shape style="position:absolute;left:1948;top:2112;width:2;height:96" coordorigin="1948,2112" coordsize="0,96" path="m1948,2208l1948,2112e" filled="false" stroked="true" strokeweight=".75pt" strokecolor="#fa7a6d">
                <v:path arrowok="t"/>
              </v:shape>
            </v:group>
            <v:group style="position:absolute;left:1958;top:2084;width:2;height:124" coordorigin="1958,2084" coordsize="2,124">
              <v:shape style="position:absolute;left:1958;top:2084;width:2;height:124" coordorigin="1958,2084" coordsize="0,124" path="m1958,2208l1958,2084e" filled="false" stroked="true" strokeweight=".75pt" strokecolor="#fa7a6d">
                <v:path arrowok="t"/>
              </v:shape>
            </v:group>
            <v:group style="position:absolute;left:1969;top:2082;width:2;height:126" coordorigin="1969,2082" coordsize="2,126">
              <v:shape style="position:absolute;left:1969;top:2082;width:2;height:126" coordorigin="1969,2082" coordsize="0,126" path="m1969,2208l1969,2082e" filled="false" stroked="true" strokeweight=".75pt" strokecolor="#fa7a6d">
                <v:path arrowok="t"/>
              </v:shape>
            </v:group>
            <v:group style="position:absolute;left:1979;top:2105;width:2;height:103" coordorigin="1979,2105" coordsize="2,103">
              <v:shape style="position:absolute;left:1979;top:2105;width:2;height:103" coordorigin="1979,2105" coordsize="0,103" path="m1979,2208l1979,2105e" filled="false" stroked="true" strokeweight=".75pt" strokecolor="#fa7a6d">
                <v:path arrowok="t"/>
              </v:shape>
            </v:group>
            <v:group style="position:absolute;left:1982;top:2204;width:15;height:2" coordorigin="1982,2204" coordsize="15,2">
              <v:shape style="position:absolute;left:1982;top:2204;width:15;height:2" coordorigin="1982,2204" coordsize="15,0" path="m1982,2204l1997,2204e" filled="false" stroked="true" strokeweight=".4pt" strokecolor="#fa7a6d">
                <v:path arrowok="t"/>
              </v:shape>
            </v:group>
            <v:group style="position:absolute;left:1999;top:2125;width:2;height:83" coordorigin="1999,2125" coordsize="2,83">
              <v:shape style="position:absolute;left:1999;top:2125;width:2;height:83" coordorigin="1999,2125" coordsize="0,83" path="m1999,2208l1999,2125e" filled="false" stroked="true" strokeweight=".75pt" strokecolor="#fa7a6d">
                <v:path arrowok="t"/>
              </v:shape>
            </v:group>
            <v:group style="position:absolute;left:2010;top:2123;width:2;height:85" coordorigin="2010,2123" coordsize="2,85">
              <v:shape style="position:absolute;left:2010;top:2123;width:2;height:85" coordorigin="2010,2123" coordsize="0,85" path="m2010,2208l2010,2123e" filled="false" stroked="true" strokeweight=".75pt" strokecolor="#fa7a6d">
                <v:path arrowok="t"/>
              </v:shape>
            </v:group>
            <v:group style="position:absolute;left:2020;top:2086;width:2;height:122" coordorigin="2020,2086" coordsize="2,122">
              <v:shape style="position:absolute;left:2020;top:2086;width:2;height:122" coordorigin="2020,2086" coordsize="0,122" path="m2020,2208l2020,2086e" filled="false" stroked="true" strokeweight=".75pt" strokecolor="#fa7a6d">
                <v:path arrowok="t"/>
              </v:shape>
            </v:group>
            <v:group style="position:absolute;left:2030;top:2152;width:2;height:56" coordorigin="2030,2152" coordsize="2,56">
              <v:shape style="position:absolute;left:2030;top:2152;width:2;height:56" coordorigin="2030,2152" coordsize="0,56" path="m2030,2208l2030,2152e" filled="false" stroked="true" strokeweight=".75pt" strokecolor="#fa7a6d">
                <v:path arrowok="t"/>
              </v:shape>
            </v:group>
            <v:group style="position:absolute;left:2040;top:2074;width:2;height:134" coordorigin="2040,2074" coordsize="2,134">
              <v:shape style="position:absolute;left:2040;top:2074;width:2;height:134" coordorigin="2040,2074" coordsize="0,134" path="m2040,2208l2040,2074e" filled="false" stroked="true" strokeweight=".75pt" strokecolor="#fa7a6d">
                <v:path arrowok="t"/>
              </v:shape>
            </v:group>
            <v:group style="position:absolute;left:2051;top:2117;width:2;height:91" coordorigin="2051,2117" coordsize="2,91">
              <v:shape style="position:absolute;left:2051;top:2117;width:2;height:91" coordorigin="2051,2117" coordsize="0,91" path="m2051,2208l2051,2117e" filled="false" stroked="true" strokeweight=".75pt" strokecolor="#fa7a6d">
                <v:path arrowok="t"/>
              </v:shape>
            </v:group>
            <v:group style="position:absolute;left:2054;top:2194;width:15;height:2" coordorigin="2054,2194" coordsize="15,2">
              <v:shape style="position:absolute;left:2054;top:2194;width:15;height:2" coordorigin="2054,2194" coordsize="15,0" path="m2054,2194l2069,2194e" filled="false" stroked="true" strokeweight="1.45pt" strokecolor="#fa7a6d">
                <v:path arrowok="t"/>
              </v:shape>
            </v:group>
            <v:group style="position:absolute;left:2071;top:2147;width:2;height:61" coordorigin="2071,2147" coordsize="2,61">
              <v:shape style="position:absolute;left:2071;top:2147;width:2;height:61" coordorigin="2071,2147" coordsize="0,61" path="m2071,2208l2071,2147e" filled="false" stroked="true" strokeweight=".75pt" strokecolor="#fa7a6d">
                <v:path arrowok="t"/>
              </v:shape>
            </v:group>
            <v:group style="position:absolute;left:2082;top:2135;width:2;height:73" coordorigin="2082,2135" coordsize="2,73">
              <v:shape style="position:absolute;left:2082;top:2135;width:2;height:73" coordorigin="2082,2135" coordsize="0,73" path="m2082,2208l2082,2135e" filled="false" stroked="true" strokeweight=".75pt" strokecolor="#fa7a6d">
                <v:path arrowok="t"/>
              </v:shape>
            </v:group>
            <v:group style="position:absolute;left:2092;top:2102;width:2;height:106" coordorigin="2092,2102" coordsize="2,106">
              <v:shape style="position:absolute;left:2092;top:2102;width:2;height:106" coordorigin="2092,2102" coordsize="0,106" path="m2092,2208l2092,2102e" filled="false" stroked="true" strokeweight=".75pt" strokecolor="#fa7a6d">
                <v:path arrowok="t"/>
              </v:shape>
            </v:group>
            <v:group style="position:absolute;left:2102;top:2051;width:2;height:157" coordorigin="2102,2051" coordsize="2,157">
              <v:shape style="position:absolute;left:2102;top:2051;width:2;height:157" coordorigin="2102,2051" coordsize="0,157" path="m2102,2208l2102,2051e" filled="false" stroked="true" strokeweight=".75pt" strokecolor="#fa7a6d">
                <v:path arrowok="t"/>
              </v:shape>
            </v:group>
            <v:group style="position:absolute;left:2112;top:2058;width:2;height:150" coordorigin="2112,2058" coordsize="2,150">
              <v:shape style="position:absolute;left:2112;top:2058;width:2;height:150" coordorigin="2112,2058" coordsize="0,150" path="m2112,2208l2112,2058e" filled="false" stroked="true" strokeweight=".75pt" strokecolor="#fa7a6d">
                <v:path arrowok="t"/>
              </v:shape>
            </v:group>
            <v:group style="position:absolute;left:2123;top:2075;width:2;height:133" coordorigin="2123,2075" coordsize="2,133">
              <v:shape style="position:absolute;left:2123;top:2075;width:2;height:133" coordorigin="2123,2075" coordsize="0,133" path="m2123,2208l2123,2075e" filled="false" stroked="true" strokeweight=".75pt" strokecolor="#fa7a6d">
                <v:path arrowok="t"/>
              </v:shape>
            </v:group>
            <v:group style="position:absolute;left:2133;top:2120;width:2;height:88" coordorigin="2133,2120" coordsize="2,88">
              <v:shape style="position:absolute;left:2133;top:2120;width:2;height:88" coordorigin="2133,2120" coordsize="0,88" path="m2133,2208l2133,2120e" filled="false" stroked="true" strokeweight=".75pt" strokecolor="#fa7a6d">
                <v:path arrowok="t"/>
              </v:shape>
            </v:group>
            <v:group style="position:absolute;left:2143;top:2103;width:2;height:105" coordorigin="2143,2103" coordsize="2,105">
              <v:shape style="position:absolute;left:2143;top:2103;width:2;height:105" coordorigin="2143,2103" coordsize="0,105" path="m2143,2208l2143,2103e" filled="false" stroked="true" strokeweight=".75pt" strokecolor="#fa7a6d">
                <v:path arrowok="t"/>
              </v:shape>
            </v:group>
            <v:group style="position:absolute;left:2154;top:2066;width:2;height:142" coordorigin="2154,2066" coordsize="2,142">
              <v:shape style="position:absolute;left:2154;top:2066;width:2;height:142" coordorigin="2154,2066" coordsize="0,142" path="m2154,2208l2154,2066e" filled="false" stroked="true" strokeweight=".75pt" strokecolor="#fa7a6d">
                <v:path arrowok="t"/>
              </v:shape>
            </v:group>
            <v:group style="position:absolute;left:2164;top:2075;width:2;height:133" coordorigin="2164,2075" coordsize="2,133">
              <v:shape style="position:absolute;left:2164;top:2075;width:2;height:133" coordorigin="2164,2075" coordsize="0,133" path="m2164,2208l2164,2075e" filled="false" stroked="true" strokeweight=".75pt" strokecolor="#fa7a6d">
                <v:path arrowok="t"/>
              </v:shape>
            </v:group>
            <v:group style="position:absolute;left:2174;top:2104;width:2;height:104" coordorigin="2174,2104" coordsize="2,104">
              <v:shape style="position:absolute;left:2174;top:2104;width:2;height:104" coordorigin="2174,2104" coordsize="0,104" path="m2174,2208l2174,2104e" filled="false" stroked="true" strokeweight=".75pt" strokecolor="#fa7a6d">
                <v:path arrowok="t"/>
              </v:shape>
            </v:group>
            <v:group style="position:absolute;left:2184;top:2087;width:2;height:121" coordorigin="2184,2087" coordsize="2,121">
              <v:shape style="position:absolute;left:2184;top:2087;width:2;height:121" coordorigin="2184,2087" coordsize="0,121" path="m2184,2208l2184,2087e" filled="false" stroked="true" strokeweight=".75pt" strokecolor="#fa7a6d">
                <v:path arrowok="t"/>
              </v:shape>
            </v:group>
            <v:group style="position:absolute;left:2195;top:2135;width:2;height:73" coordorigin="2195,2135" coordsize="2,73">
              <v:shape style="position:absolute;left:2195;top:2135;width:2;height:73" coordorigin="2195,2135" coordsize="0,73" path="m2195,2208l2195,2135e" filled="false" stroked="true" strokeweight=".75pt" strokecolor="#fa7a6d">
                <v:path arrowok="t"/>
              </v:shape>
            </v:group>
            <v:group style="position:absolute;left:2205;top:2163;width:2;height:45" coordorigin="2205,2163" coordsize="2,45">
              <v:shape style="position:absolute;left:2205;top:2163;width:2;height:45" coordorigin="2205,2163" coordsize="0,45" path="m2205,2208l2205,2163e" filled="false" stroked="true" strokeweight=".75pt" strokecolor="#fa7a6d">
                <v:path arrowok="t"/>
              </v:shape>
            </v:group>
            <v:group style="position:absolute;left:2215;top:2088;width:2;height:120" coordorigin="2215,2088" coordsize="2,120">
              <v:shape style="position:absolute;left:2215;top:2088;width:2;height:120" coordorigin="2215,2088" coordsize="0,120" path="m2215,2208l2215,2088e" filled="false" stroked="true" strokeweight=".75pt" strokecolor="#fa7a6d">
                <v:path arrowok="t"/>
              </v:shape>
            </v:group>
            <v:group style="position:absolute;left:2225;top:2062;width:2;height:146" coordorigin="2225,2062" coordsize="2,146">
              <v:shape style="position:absolute;left:2225;top:2062;width:2;height:146" coordorigin="2225,2062" coordsize="0,146" path="m2225,2208l2225,2062e" filled="false" stroked="true" strokeweight=".75pt" strokecolor="#fa7a6d">
                <v:path arrowok="t"/>
              </v:shape>
            </v:group>
            <v:group style="position:absolute;left:2236;top:2022;width:2;height:186" coordorigin="2236,2022" coordsize="2,186">
              <v:shape style="position:absolute;left:2236;top:2022;width:2;height:186" coordorigin="2236,2022" coordsize="0,186" path="m2236,2208l2236,2022e" filled="false" stroked="true" strokeweight=".75pt" strokecolor="#fa7a6d">
                <v:path arrowok="t"/>
              </v:shape>
            </v:group>
            <v:group style="position:absolute;left:2246;top:2034;width:2;height:174" coordorigin="2246,2034" coordsize="2,174">
              <v:shape style="position:absolute;left:2246;top:2034;width:2;height:174" coordorigin="2246,2034" coordsize="0,174" path="m2246,2208l2246,2034e" filled="false" stroked="true" strokeweight=".75pt" strokecolor="#fa7a6d">
                <v:path arrowok="t"/>
              </v:shape>
            </v:group>
            <v:group style="position:absolute;left:2256;top:2037;width:2;height:171" coordorigin="2256,2037" coordsize="2,171">
              <v:shape style="position:absolute;left:2256;top:2037;width:2;height:171" coordorigin="2256,2037" coordsize="0,171" path="m2256,2208l2256,2037e" filled="false" stroked="true" strokeweight=".75pt" strokecolor="#fa7a6d">
                <v:path arrowok="t"/>
              </v:shape>
            </v:group>
            <v:group style="position:absolute;left:2267;top:2028;width:2;height:180" coordorigin="2267,2028" coordsize="2,180">
              <v:shape style="position:absolute;left:2267;top:2028;width:2;height:180" coordorigin="2267,2028" coordsize="0,180" path="m2267,2208l2267,2028e" filled="false" stroked="true" strokeweight=".75pt" strokecolor="#fa7a6d">
                <v:path arrowok="t"/>
              </v:shape>
            </v:group>
            <v:group style="position:absolute;left:2277;top:2079;width:2;height:129" coordorigin="2277,2079" coordsize="2,129">
              <v:shape style="position:absolute;left:2277;top:2079;width:2;height:129" coordorigin="2277,2079" coordsize="0,129" path="m2277,2208l2277,2079e" filled="false" stroked="true" strokeweight=".75pt" strokecolor="#fa7a6d">
                <v:path arrowok="t"/>
              </v:shape>
            </v:group>
            <v:group style="position:absolute;left:2287;top:2088;width:2;height:120" coordorigin="2287,2088" coordsize="2,120">
              <v:shape style="position:absolute;left:2287;top:2088;width:2;height:120" coordorigin="2287,2088" coordsize="0,120" path="m2287,2208l2287,2088e" filled="false" stroked="true" strokeweight=".75pt" strokecolor="#fa7a6d">
                <v:path arrowok="t"/>
              </v:shape>
            </v:group>
            <v:group style="position:absolute;left:2297;top:2077;width:2;height:131" coordorigin="2297,2077" coordsize="2,131">
              <v:shape style="position:absolute;left:2297;top:2077;width:2;height:131" coordorigin="2297,2077" coordsize="0,131" path="m2297,2208l2297,2077e" filled="false" stroked="true" strokeweight=".75pt" strokecolor="#fa7a6d">
                <v:path arrowok="t"/>
              </v:shape>
            </v:group>
            <v:group style="position:absolute;left:2308;top:2041;width:2;height:167" coordorigin="2308,2041" coordsize="2,167">
              <v:shape style="position:absolute;left:2308;top:2041;width:2;height:167" coordorigin="2308,2041" coordsize="0,167" path="m2308,2208l2308,2041e" filled="false" stroked="true" strokeweight=".75pt" strokecolor="#fa7a6d">
                <v:path arrowok="t"/>
              </v:shape>
            </v:group>
            <v:group style="position:absolute;left:2318;top:2026;width:2;height:182" coordorigin="2318,2026" coordsize="2,182">
              <v:shape style="position:absolute;left:2318;top:2026;width:2;height:182" coordorigin="2318,2026" coordsize="0,182" path="m2318,2208l2318,2026e" filled="false" stroked="true" strokeweight=".75pt" strokecolor="#fa7a6d">
                <v:path arrowok="t"/>
              </v:shape>
            </v:group>
            <v:group style="position:absolute;left:2328;top:2016;width:2;height:192" coordorigin="2328,2016" coordsize="2,192">
              <v:shape style="position:absolute;left:2328;top:2016;width:2;height:192" coordorigin="2328,2016" coordsize="0,192" path="m2328,2208l2328,2016e" filled="false" stroked="true" strokeweight=".75pt" strokecolor="#fa7a6d">
                <v:path arrowok="t"/>
              </v:shape>
            </v:group>
            <v:group style="position:absolute;left:2339;top:2030;width:2;height:178" coordorigin="2339,2030" coordsize="2,178">
              <v:shape style="position:absolute;left:2339;top:2030;width:2;height:178" coordorigin="2339,2030" coordsize="0,178" path="m2339,2208l2339,2030e" filled="false" stroked="true" strokeweight=".75pt" strokecolor="#fa7a6d">
                <v:path arrowok="t"/>
              </v:shape>
            </v:group>
            <v:group style="position:absolute;left:2349;top:2048;width:2;height:160" coordorigin="2349,2048" coordsize="2,160">
              <v:shape style="position:absolute;left:2349;top:2048;width:2;height:160" coordorigin="2349,2048" coordsize="0,160" path="m2349,2208l2349,2048e" filled="false" stroked="true" strokeweight=".75pt" strokecolor="#fa7a6d">
                <v:path arrowok="t"/>
              </v:shape>
            </v:group>
            <v:group style="position:absolute;left:2359;top:1953;width:2;height:255" coordorigin="2359,1953" coordsize="2,255">
              <v:shape style="position:absolute;left:2359;top:1953;width:2;height:255" coordorigin="2359,1953" coordsize="0,255" path="m2359,2208l2359,1953e" filled="false" stroked="true" strokeweight=".75pt" strokecolor="#fa7a6d">
                <v:path arrowok="t"/>
              </v:shape>
            </v:group>
            <v:group style="position:absolute;left:2369;top:1996;width:2;height:212" coordorigin="2369,1996" coordsize="2,212">
              <v:shape style="position:absolute;left:2369;top:1996;width:2;height:212" coordorigin="2369,1996" coordsize="0,212" path="m2369,2208l2369,1996e" filled="false" stroked="true" strokeweight=".75pt" strokecolor="#fa7a6d">
                <v:path arrowok="t"/>
              </v:shape>
            </v:group>
            <v:group style="position:absolute;left:2380;top:2053;width:2;height:155" coordorigin="2380,2053" coordsize="2,155">
              <v:shape style="position:absolute;left:2380;top:2053;width:2;height:155" coordorigin="2380,2053" coordsize="0,155" path="m2380,2208l2380,2053e" filled="false" stroked="true" strokeweight=".75pt" strokecolor="#fa7a6d">
                <v:path arrowok="t"/>
              </v:shape>
            </v:group>
            <v:group style="position:absolute;left:2390;top:2068;width:2;height:140" coordorigin="2390,2068" coordsize="2,140">
              <v:shape style="position:absolute;left:2390;top:2068;width:2;height:140" coordorigin="2390,2068" coordsize="0,140" path="m2390,2208l2390,2068e" filled="false" stroked="true" strokeweight=".75pt" strokecolor="#fa7a6d">
                <v:path arrowok="t"/>
              </v:shape>
            </v:group>
            <v:group style="position:absolute;left:2400;top:2063;width:2;height:145" coordorigin="2400,2063" coordsize="2,145">
              <v:shape style="position:absolute;left:2400;top:2063;width:2;height:145" coordorigin="2400,2063" coordsize="0,145" path="m2400,2208l2400,2063e" filled="false" stroked="true" strokeweight=".75pt" strokecolor="#fa7a6d">
                <v:path arrowok="t"/>
              </v:shape>
            </v:group>
            <v:group style="position:absolute;left:2410;top:2080;width:2;height:128" coordorigin="2410,2080" coordsize="2,128">
              <v:shape style="position:absolute;left:2410;top:2080;width:2;height:128" coordorigin="2410,2080" coordsize="0,128" path="m2410,2208l2410,2080e" filled="false" stroked="true" strokeweight=".75pt" strokecolor="#fa7a6d">
                <v:path arrowok="t"/>
              </v:shape>
            </v:group>
            <v:group style="position:absolute;left:2421;top:2055;width:2;height:153" coordorigin="2421,2055" coordsize="2,153">
              <v:shape style="position:absolute;left:2421;top:2055;width:2;height:153" coordorigin="2421,2055" coordsize="0,153" path="m2421,2208l2421,2055e" filled="false" stroked="true" strokeweight=".75pt" strokecolor="#fa7a6d">
                <v:path arrowok="t"/>
              </v:shape>
            </v:group>
            <v:group style="position:absolute;left:2431;top:2079;width:2;height:129" coordorigin="2431,2079" coordsize="2,129">
              <v:shape style="position:absolute;left:2431;top:2079;width:2;height:129" coordorigin="2431,2079" coordsize="0,129" path="m2431,2208l2431,2079e" filled="false" stroked="true" strokeweight=".75pt" strokecolor="#fa7a6d">
                <v:path arrowok="t"/>
              </v:shape>
            </v:group>
            <v:group style="position:absolute;left:2441;top:2117;width:2;height:91" coordorigin="2441,2117" coordsize="2,91">
              <v:shape style="position:absolute;left:2441;top:2117;width:2;height:91" coordorigin="2441,2117" coordsize="0,91" path="m2441,2208l2441,2117e" filled="false" stroked="true" strokeweight=".75pt" strokecolor="#fa7a6d">
                <v:path arrowok="t"/>
              </v:shape>
            </v:group>
            <v:group style="position:absolute;left:2452;top:2081;width:2;height:127" coordorigin="2452,2081" coordsize="2,127">
              <v:shape style="position:absolute;left:2452;top:2081;width:2;height:127" coordorigin="2452,2081" coordsize="0,127" path="m2452,2208l2452,2081e" filled="false" stroked="true" strokeweight=".75pt" strokecolor="#fa7a6d">
                <v:path arrowok="t"/>
              </v:shape>
            </v:group>
            <v:group style="position:absolute;left:2462;top:2069;width:2;height:139" coordorigin="2462,2069" coordsize="2,139">
              <v:shape style="position:absolute;left:2462;top:2069;width:2;height:139" coordorigin="2462,2069" coordsize="0,139" path="m2462,2208l2462,2069e" filled="false" stroked="true" strokeweight=".75pt" strokecolor="#fa7a6d">
                <v:path arrowok="t"/>
              </v:shape>
            </v:group>
            <v:group style="position:absolute;left:2465;top:2197;width:15;height:2" coordorigin="2465,2197" coordsize="15,2">
              <v:shape style="position:absolute;left:2465;top:2197;width:15;height:2" coordorigin="2465,2197" coordsize="15,0" path="m2465,2197l2480,2197e" filled="false" stroked="true" strokeweight="1.1pt" strokecolor="#fa7a6d">
                <v:path arrowok="t"/>
              </v:shape>
            </v:group>
            <v:group style="position:absolute;left:2482;top:2157;width:2;height:51" coordorigin="2482,2157" coordsize="2,51">
              <v:shape style="position:absolute;left:2482;top:2157;width:2;height:51" coordorigin="2482,2157" coordsize="0,51" path="m2482,2208l2482,2157e" filled="false" stroked="true" strokeweight=".75pt" strokecolor="#fa7a6d">
                <v:path arrowok="t"/>
              </v:shape>
            </v:group>
            <v:group style="position:absolute;left:2493;top:2148;width:2;height:60" coordorigin="2493,2148" coordsize="2,60">
              <v:shape style="position:absolute;left:2493;top:2148;width:2;height:60" coordorigin="2493,2148" coordsize="0,60" path="m2493,2208l2493,2148e" filled="false" stroked="true" strokeweight=".75pt" strokecolor="#fa7a6d">
                <v:path arrowok="t"/>
              </v:shape>
            </v:group>
            <v:group style="position:absolute;left:2496;top:2208;width:15;height:2" coordorigin="2496,2208" coordsize="15,2">
              <v:shape style="position:absolute;left:2496;top:2208;width:15;height:2" coordorigin="2496,2208" coordsize="15,0" path="m2496,2208l2511,2208e" filled="false" stroked="true" strokeweight=".05pt" strokecolor="#fa7a6d">
                <v:path arrowok="t"/>
              </v:shape>
            </v:group>
            <v:group style="position:absolute;left:2506;top:2206;width:15;height:2" coordorigin="2506,2206" coordsize="15,2">
              <v:shape style="position:absolute;left:2506;top:2206;width:15;height:2" coordorigin="2506,2206" coordsize="15,0" path="m2506,2206l2521,2206e" filled="false" stroked="true" strokeweight=".2pt" strokecolor="#fa7a6d">
                <v:path arrowok="t"/>
              </v:shape>
            </v:group>
            <v:group style="position:absolute;left:2524;top:2049;width:2;height:159" coordorigin="2524,2049" coordsize="2,159">
              <v:shape style="position:absolute;left:2524;top:2049;width:2;height:159" coordorigin="2524,2049" coordsize="0,159" path="m2524,2208l2524,2049e" filled="false" stroked="true" strokeweight=".75pt" strokecolor="#fa7a6d">
                <v:path arrowok="t"/>
              </v:shape>
            </v:group>
            <v:group style="position:absolute;left:2534;top:2097;width:2;height:111" coordorigin="2534,2097" coordsize="2,111">
              <v:shape style="position:absolute;left:2534;top:2097;width:2;height:111" coordorigin="2534,2097" coordsize="0,111" path="m2534,2208l2534,2097e" filled="false" stroked="true" strokeweight=".75pt" strokecolor="#fa7a6d">
                <v:path arrowok="t"/>
              </v:shape>
            </v:group>
            <v:group style="position:absolute;left:2544;top:2117;width:2;height:91" coordorigin="2544,2117" coordsize="2,91">
              <v:shape style="position:absolute;left:2544;top:2117;width:2;height:91" coordorigin="2544,2117" coordsize="0,91" path="m2544,2208l2544,2117e" filled="false" stroked="true" strokeweight=".75pt" strokecolor="#fa7a6d">
                <v:path arrowok="t"/>
              </v:shape>
            </v:group>
            <v:group style="position:absolute;left:2554;top:2152;width:2;height:56" coordorigin="2554,2152" coordsize="2,56">
              <v:shape style="position:absolute;left:2554;top:2152;width:2;height:56" coordorigin="2554,2152" coordsize="0,56" path="m2554,2208l2554,2152e" filled="false" stroked="true" strokeweight=".75pt" strokecolor="#fa7a6d">
                <v:path arrowok="t"/>
              </v:shape>
            </v:group>
            <v:group style="position:absolute;left:2565;top:2161;width:2;height:47" coordorigin="2565,2161" coordsize="2,47">
              <v:shape style="position:absolute;left:2565;top:2161;width:2;height:47" coordorigin="2565,2161" coordsize="0,47" path="m2565,2208l2565,2161e" filled="false" stroked="true" strokeweight=".75pt" strokecolor="#fa7a6d">
                <v:path arrowok="t"/>
              </v:shape>
            </v:group>
            <v:group style="position:absolute;left:2575;top:2099;width:2;height:109" coordorigin="2575,2099" coordsize="2,109">
              <v:shape style="position:absolute;left:2575;top:2099;width:2;height:109" coordorigin="2575,2099" coordsize="0,109" path="m2575,2208l2575,2099e" filled="false" stroked="true" strokeweight=".75pt" strokecolor="#fa7a6d">
                <v:path arrowok="t"/>
              </v:shape>
            </v:group>
            <v:group style="position:absolute;left:2585;top:2034;width:2;height:174" coordorigin="2585,2034" coordsize="2,174">
              <v:shape style="position:absolute;left:2585;top:2034;width:2;height:174" coordorigin="2585,2034" coordsize="0,174" path="m2585,2208l2585,2034e" filled="false" stroked="true" strokeweight=".75pt" strokecolor="#fa7a6d">
                <v:path arrowok="t"/>
              </v:shape>
            </v:group>
            <v:group style="position:absolute;left:2595;top:1995;width:2;height:213" coordorigin="2595,1995" coordsize="2,213">
              <v:shape style="position:absolute;left:2595;top:1995;width:2;height:213" coordorigin="2595,1995" coordsize="0,213" path="m2595,2208l2595,1995e" filled="false" stroked="true" strokeweight=".75pt" strokecolor="#fa7a6d">
                <v:path arrowok="t"/>
              </v:shape>
            </v:group>
            <v:group style="position:absolute;left:2606;top:2083;width:2;height:125" coordorigin="2606,2083" coordsize="2,125">
              <v:shape style="position:absolute;left:2606;top:2083;width:2;height:125" coordorigin="2606,2083" coordsize="0,125" path="m2606,2208l2606,2083e" filled="false" stroked="true" strokeweight=".75pt" strokecolor="#fa7a6d">
                <v:path arrowok="t"/>
              </v:shape>
            </v:group>
            <v:group style="position:absolute;left:2616;top:2173;width:2;height:35" coordorigin="2616,2173" coordsize="2,35">
              <v:shape style="position:absolute;left:2616;top:2173;width:2;height:35" coordorigin="2616,2173" coordsize="0,35" path="m2616,2208l2616,2173e" filled="false" stroked="true" strokeweight=".75pt" strokecolor="#fa7a6d">
                <v:path arrowok="t"/>
              </v:shape>
            </v:group>
            <v:group style="position:absolute;left:2619;top:2203;width:15;height:2" coordorigin="2619,2203" coordsize="15,2">
              <v:shape style="position:absolute;left:2619;top:2203;width:15;height:2" coordorigin="2619,2203" coordsize="15,0" path="m2619,2203l2634,2203e" filled="false" stroked="true" strokeweight=".5pt" strokecolor="#fa7a6d">
                <v:path arrowok="t"/>
              </v:shape>
            </v:group>
            <v:group style="position:absolute;left:2637;top:2106;width:2;height:102" coordorigin="2637,2106" coordsize="2,102">
              <v:shape style="position:absolute;left:2637;top:2106;width:2;height:102" coordorigin="2637,2106" coordsize="0,102" path="m2637,2208l2637,2106e" filled="false" stroked="true" strokeweight=".75pt" strokecolor="#fa7a6d">
                <v:path arrowok="t"/>
              </v:shape>
            </v:group>
            <v:group style="position:absolute;left:2647;top:2167;width:2;height:41" coordorigin="2647,2167" coordsize="2,41">
              <v:shape style="position:absolute;left:2647;top:2167;width:2;height:41" coordorigin="2647,2167" coordsize="0,41" path="m2647,2208l2647,2167e" filled="false" stroked="true" strokeweight=".75pt" strokecolor="#fa7a6d">
                <v:path arrowok="t"/>
              </v:shape>
            </v:group>
            <v:group style="position:absolute;left:2657;top:2029;width:2;height:179" coordorigin="2657,2029" coordsize="2,179">
              <v:shape style="position:absolute;left:2657;top:2029;width:2;height:179" coordorigin="2657,2029" coordsize="0,179" path="m2657,2208l2657,2029e" filled="false" stroked="true" strokeweight=".75pt" strokecolor="#fa7a6d">
                <v:path arrowok="t"/>
              </v:shape>
            </v:group>
            <v:group style="position:absolute;left:2667;top:2017;width:2;height:191" coordorigin="2667,2017" coordsize="2,191">
              <v:shape style="position:absolute;left:2667;top:2017;width:2;height:191" coordorigin="2667,2017" coordsize="0,191" path="m2667,2208l2667,2017e" filled="false" stroked="true" strokeweight=".75pt" strokecolor="#fa7a6d">
                <v:path arrowok="t"/>
              </v:shape>
            </v:group>
            <v:group style="position:absolute;left:2678;top:1974;width:2;height:234" coordorigin="2678,1974" coordsize="2,234">
              <v:shape style="position:absolute;left:2678;top:1974;width:2;height:234" coordorigin="2678,1974" coordsize="0,234" path="m2678,2208l2678,1974e" filled="false" stroked="true" strokeweight=".75pt" strokecolor="#fa7a6d">
                <v:path arrowok="t"/>
              </v:shape>
            </v:group>
            <v:group style="position:absolute;left:2688;top:1981;width:2;height:227" coordorigin="2688,1981" coordsize="2,227">
              <v:shape style="position:absolute;left:2688;top:1981;width:2;height:227" coordorigin="2688,1981" coordsize="0,227" path="m2688,2208l2688,1981e" filled="false" stroked="true" strokeweight=".75pt" strokecolor="#fa7a6d">
                <v:path arrowok="t"/>
              </v:shape>
            </v:group>
            <v:group style="position:absolute;left:2698;top:2102;width:2;height:106" coordorigin="2698,2102" coordsize="2,106">
              <v:shape style="position:absolute;left:2698;top:2102;width:2;height:106" coordorigin="2698,2102" coordsize="0,106" path="m2698,2208l2698,2102e" filled="false" stroked="true" strokeweight=".75pt" strokecolor="#fa7a6d">
                <v:path arrowok="t"/>
              </v:shape>
            </v:group>
            <v:group style="position:absolute;left:2709;top:2137;width:2;height:71" coordorigin="2709,2137" coordsize="2,71">
              <v:shape style="position:absolute;left:2709;top:2137;width:2;height:71" coordorigin="2709,2137" coordsize="0,71" path="m2709,2208l2709,2137e" filled="false" stroked="true" strokeweight=".75pt" strokecolor="#fa7a6d">
                <v:path arrowok="t"/>
              </v:shape>
            </v:group>
            <v:group style="position:absolute;left:2719;top:2014;width:2;height:194" coordorigin="2719,2014" coordsize="2,194">
              <v:shape style="position:absolute;left:2719;top:2014;width:2;height:194" coordorigin="2719,2014" coordsize="0,194" path="m2719,2208l2719,2014e" filled="false" stroked="true" strokeweight=".75pt" strokecolor="#fa7a6d">
                <v:path arrowok="t"/>
              </v:shape>
            </v:group>
            <v:group style="position:absolute;left:2729;top:2068;width:2;height:140" coordorigin="2729,2068" coordsize="2,140">
              <v:shape style="position:absolute;left:2729;top:2068;width:2;height:140" coordorigin="2729,2068" coordsize="0,140" path="m2729,2208l2729,2068e" filled="false" stroked="true" strokeweight=".75pt" strokecolor="#fa7a6d">
                <v:path arrowok="t"/>
              </v:shape>
            </v:group>
            <v:group style="position:absolute;left:2739;top:2082;width:2;height:126" coordorigin="2739,2082" coordsize="2,126">
              <v:shape style="position:absolute;left:2739;top:2082;width:2;height:126" coordorigin="2739,2082" coordsize="0,126" path="m2739,2208l2739,2082e" filled="false" stroked="true" strokeweight=".75pt" strokecolor="#fa7a6d">
                <v:path arrowok="t"/>
              </v:shape>
            </v:group>
            <v:group style="position:absolute;left:2750;top:2080;width:2;height:128" coordorigin="2750,2080" coordsize="2,128">
              <v:shape style="position:absolute;left:2750;top:2080;width:2;height:128" coordorigin="2750,2080" coordsize="0,128" path="m2750,2208l2750,2080e" filled="false" stroked="true" strokeweight=".75pt" strokecolor="#fa7a6d">
                <v:path arrowok="t"/>
              </v:shape>
            </v:group>
            <v:group style="position:absolute;left:2760;top:2062;width:2;height:146" coordorigin="2760,2062" coordsize="2,146">
              <v:shape style="position:absolute;left:2760;top:2062;width:2;height:146" coordorigin="2760,2062" coordsize="0,146" path="m2760,2208l2760,2062e" filled="false" stroked="true" strokeweight=".75pt" strokecolor="#fa7a6d">
                <v:path arrowok="t"/>
              </v:shape>
            </v:group>
            <v:group style="position:absolute;left:2770;top:2085;width:2;height:123" coordorigin="2770,2085" coordsize="2,123">
              <v:shape style="position:absolute;left:2770;top:2085;width:2;height:123" coordorigin="2770,2085" coordsize="0,123" path="m2770,2208l2770,2085e" filled="false" stroked="true" strokeweight=".75pt" strokecolor="#fa7a6d">
                <v:path arrowok="t"/>
              </v:shape>
            </v:group>
            <v:group style="position:absolute;left:2780;top:2093;width:2;height:115" coordorigin="2780,2093" coordsize="2,115">
              <v:shape style="position:absolute;left:2780;top:2093;width:2;height:115" coordorigin="2780,2093" coordsize="0,115" path="m2780,2208l2780,2093e" filled="false" stroked="true" strokeweight=".75pt" strokecolor="#fa7a6d">
                <v:path arrowok="t"/>
              </v:shape>
            </v:group>
            <v:group style="position:absolute;left:2791;top:2084;width:2;height:124" coordorigin="2791,2084" coordsize="2,124">
              <v:shape style="position:absolute;left:2791;top:2084;width:2;height:124" coordorigin="2791,2084" coordsize="0,124" path="m2791,2208l2791,2084e" filled="false" stroked="true" strokeweight=".75pt" strokecolor="#fa7a6d">
                <v:path arrowok="t"/>
              </v:shape>
            </v:group>
            <v:group style="position:absolute;left:2801;top:2070;width:2;height:138" coordorigin="2801,2070" coordsize="2,138">
              <v:shape style="position:absolute;left:2801;top:2070;width:2;height:138" coordorigin="2801,2070" coordsize="0,138" path="m2801,2208l2801,2070e" filled="false" stroked="true" strokeweight=".75pt" strokecolor="#fa7a6d">
                <v:path arrowok="t"/>
              </v:shape>
            </v:group>
            <v:group style="position:absolute;left:2811;top:2063;width:2;height:145" coordorigin="2811,2063" coordsize="2,145">
              <v:shape style="position:absolute;left:2811;top:2063;width:2;height:145" coordorigin="2811,2063" coordsize="0,145" path="m2811,2208l2811,2063e" filled="false" stroked="true" strokeweight=".75pt" strokecolor="#fa7a6d">
                <v:path arrowok="t"/>
              </v:shape>
            </v:group>
            <v:group style="position:absolute;left:2822;top:2090;width:2;height:118" coordorigin="2822,2090" coordsize="2,118">
              <v:shape style="position:absolute;left:2822;top:2090;width:2;height:118" coordorigin="2822,2090" coordsize="0,118" path="m2822,2208l2822,2090e" filled="false" stroked="true" strokeweight=".75pt" strokecolor="#fa7a6d">
                <v:path arrowok="t"/>
              </v:shape>
            </v:group>
            <v:group style="position:absolute;left:2832;top:2009;width:2;height:199" coordorigin="2832,2009" coordsize="2,199">
              <v:shape style="position:absolute;left:2832;top:2009;width:2;height:199" coordorigin="2832,2009" coordsize="0,199" path="m2832,2208l2832,2009e" filled="false" stroked="true" strokeweight=".75pt" strokecolor="#fa7a6d">
                <v:path arrowok="t"/>
              </v:shape>
            </v:group>
            <v:group style="position:absolute;left:2842;top:2007;width:2;height:201" coordorigin="2842,2007" coordsize="2,201">
              <v:shape style="position:absolute;left:2842;top:2007;width:2;height:201" coordorigin="2842,2007" coordsize="0,201" path="m2842,2208l2842,2007e" filled="false" stroked="true" strokeweight=".75pt" strokecolor="#fa7a6d">
                <v:path arrowok="t"/>
              </v:shape>
            </v:group>
            <v:group style="position:absolute;left:2852;top:2027;width:2;height:181" coordorigin="2852,2027" coordsize="2,181">
              <v:shape style="position:absolute;left:2852;top:2027;width:2;height:181" coordorigin="2852,2027" coordsize="0,181" path="m2852,2208l2852,2027e" filled="false" stroked="true" strokeweight=".75pt" strokecolor="#fa7a6d">
                <v:path arrowok="t"/>
              </v:shape>
            </v:group>
            <v:group style="position:absolute;left:2863;top:2023;width:2;height:185" coordorigin="2863,2023" coordsize="2,185">
              <v:shape style="position:absolute;left:2863;top:2023;width:2;height:185" coordorigin="2863,2023" coordsize="0,185" path="m2863,2208l2863,2023e" filled="false" stroked="true" strokeweight=".75pt" strokecolor="#fa7a6d">
                <v:path arrowok="t"/>
              </v:shape>
            </v:group>
            <v:group style="position:absolute;left:2873;top:2033;width:2;height:175" coordorigin="2873,2033" coordsize="2,175">
              <v:shape style="position:absolute;left:2873;top:2033;width:2;height:175" coordorigin="2873,2033" coordsize="0,175" path="m2873,2208l2873,2033e" filled="false" stroked="true" strokeweight=".75pt" strokecolor="#fa7a6d">
                <v:path arrowok="t"/>
              </v:shape>
            </v:group>
            <v:group style="position:absolute;left:2883;top:2061;width:2;height:147" coordorigin="2883,2061" coordsize="2,147">
              <v:shape style="position:absolute;left:2883;top:2061;width:2;height:147" coordorigin="2883,2061" coordsize="0,147" path="m2883,2208l2883,2061e" filled="false" stroked="true" strokeweight=".75pt" strokecolor="#fa7a6d">
                <v:path arrowok="t"/>
              </v:shape>
            </v:group>
            <v:group style="position:absolute;left:2894;top:2081;width:2;height:127" coordorigin="2894,2081" coordsize="2,127">
              <v:shape style="position:absolute;left:2894;top:2081;width:2;height:127" coordorigin="2894,2081" coordsize="0,127" path="m2894,2208l2894,2081e" filled="false" stroked="true" strokeweight=".75pt" strokecolor="#fa7a6d">
                <v:path arrowok="t"/>
              </v:shape>
            </v:group>
            <v:group style="position:absolute;left:2904;top:2094;width:2;height:114" coordorigin="2904,2094" coordsize="2,114">
              <v:shape style="position:absolute;left:2904;top:2094;width:2;height:114" coordorigin="2904,2094" coordsize="0,114" path="m2904,2208l2904,2094e" filled="false" stroked="true" strokeweight=".75pt" strokecolor="#fa7a6d">
                <v:path arrowok="t"/>
              </v:shape>
            </v:group>
            <v:group style="position:absolute;left:2914;top:2004;width:2;height:204" coordorigin="2914,2004" coordsize="2,204">
              <v:shape style="position:absolute;left:2914;top:2004;width:2;height:204" coordorigin="2914,2004" coordsize="0,204" path="m2914,2208l2914,2004e" filled="false" stroked="true" strokeweight=".75pt" strokecolor="#fa7a6d">
                <v:path arrowok="t"/>
              </v:shape>
            </v:group>
            <v:group style="position:absolute;left:2924;top:2028;width:2;height:180" coordorigin="2924,2028" coordsize="2,180">
              <v:shape style="position:absolute;left:2924;top:2028;width:2;height:180" coordorigin="2924,2028" coordsize="0,180" path="m2924,2208l2924,2028e" filled="false" stroked="true" strokeweight=".75pt" strokecolor="#fa7a6d">
                <v:path arrowok="t"/>
              </v:shape>
            </v:group>
            <v:group style="position:absolute;left:2935;top:2063;width:2;height:145" coordorigin="2935,2063" coordsize="2,145">
              <v:shape style="position:absolute;left:2935;top:2063;width:2;height:145" coordorigin="2935,2063" coordsize="0,145" path="m2935,2208l2935,2063e" filled="false" stroked="true" strokeweight=".75pt" strokecolor="#fa7a6d">
                <v:path arrowok="t"/>
              </v:shape>
            </v:group>
            <v:group style="position:absolute;left:2945;top:2052;width:2;height:156" coordorigin="2945,2052" coordsize="2,156">
              <v:shape style="position:absolute;left:2945;top:2052;width:2;height:156" coordorigin="2945,2052" coordsize="0,156" path="m2945,2208l2945,2052e" filled="false" stroked="true" strokeweight=".75pt" strokecolor="#fa7a6d">
                <v:path arrowok="t"/>
              </v:shape>
            </v:group>
            <v:group style="position:absolute;left:2955;top:2088;width:2;height:120" coordorigin="2955,2088" coordsize="2,120">
              <v:shape style="position:absolute;left:2955;top:2088;width:2;height:120" coordorigin="2955,2088" coordsize="0,120" path="m2955,2208l2955,2088e" filled="false" stroked="true" strokeweight=".75pt" strokecolor="#fa7a6d">
                <v:path arrowok="t"/>
              </v:shape>
            </v:group>
            <v:group style="position:absolute;left:2965;top:2095;width:2;height:113" coordorigin="2965,2095" coordsize="2,113">
              <v:shape style="position:absolute;left:2965;top:2095;width:2;height:113" coordorigin="2965,2095" coordsize="0,113" path="m2965,2208l2965,2095e" filled="false" stroked="true" strokeweight=".75pt" strokecolor="#fa7a6d">
                <v:path arrowok="t"/>
              </v:shape>
            </v:group>
            <v:group style="position:absolute;left:2976;top:2131;width:2;height:77" coordorigin="2976,2131" coordsize="2,77">
              <v:shape style="position:absolute;left:2976;top:2131;width:2;height:77" coordorigin="2976,2131" coordsize="0,77" path="m2976,2208l2976,2131e" filled="false" stroked="true" strokeweight=".75pt" strokecolor="#fa7a6d">
                <v:path arrowok="t"/>
              </v:shape>
            </v:group>
            <v:group style="position:absolute;left:2986;top:2090;width:2;height:118" coordorigin="2986,2090" coordsize="2,118">
              <v:shape style="position:absolute;left:2986;top:2090;width:2;height:118" coordorigin="2986,2090" coordsize="0,118" path="m2986,2208l2986,2090e" filled="false" stroked="true" strokeweight=".75pt" strokecolor="#fa7a6d">
                <v:path arrowok="t"/>
              </v:shape>
            </v:group>
            <v:group style="position:absolute;left:2996;top:2080;width:2;height:128" coordorigin="2996,2080" coordsize="2,128">
              <v:shape style="position:absolute;left:2996;top:2080;width:2;height:128" coordorigin="2996,2080" coordsize="0,128" path="m2996,2208l2996,2080e" filled="false" stroked="true" strokeweight=".75pt" strokecolor="#fa7a6d">
                <v:path arrowok="t"/>
              </v:shape>
            </v:group>
            <v:group style="position:absolute;left:3007;top:2113;width:2;height:95" coordorigin="3007,2113" coordsize="2,95">
              <v:shape style="position:absolute;left:3007;top:2113;width:2;height:95" coordorigin="3007,2113" coordsize="0,95" path="m3007,2208l3007,2113e" filled="false" stroked="true" strokeweight=".75pt" strokecolor="#fa7a6d">
                <v:path arrowok="t"/>
              </v:shape>
            </v:group>
            <v:group style="position:absolute;left:3017;top:2162;width:2;height:46" coordorigin="3017,2162" coordsize="2,46">
              <v:shape style="position:absolute;left:3017;top:2162;width:2;height:46" coordorigin="3017,2162" coordsize="0,46" path="m3017,2208l3017,2162e" filled="false" stroked="true" strokeweight=".75pt" strokecolor="#fa7a6d">
                <v:path arrowok="t"/>
              </v:shape>
            </v:group>
            <v:group style="position:absolute;left:3027;top:2127;width:2;height:81" coordorigin="3027,2127" coordsize="2,81">
              <v:shape style="position:absolute;left:3027;top:2127;width:2;height:81" coordorigin="3027,2127" coordsize="0,81" path="m3027,2208l3027,2127e" filled="false" stroked="true" strokeweight=".75pt" strokecolor="#fa7a6d">
                <v:path arrowok="t"/>
              </v:shape>
            </v:group>
            <v:group style="position:absolute;left:3037;top:2146;width:2;height:62" coordorigin="3037,2146" coordsize="2,62">
              <v:shape style="position:absolute;left:3037;top:2146;width:2;height:62" coordorigin="3037,2146" coordsize="0,62" path="m3037,2208l3037,2146e" filled="false" stroked="true" strokeweight=".75pt" strokecolor="#fa7a6d">
                <v:path arrowok="t"/>
              </v:shape>
            </v:group>
            <v:group style="position:absolute;left:3048;top:2142;width:2;height:66" coordorigin="3048,2142" coordsize="2,66">
              <v:shape style="position:absolute;left:3048;top:2142;width:2;height:66" coordorigin="3048,2142" coordsize="0,66" path="m3048,2208l3048,2142e" filled="false" stroked="true" strokeweight=".75pt" strokecolor="#fa7a6d">
                <v:path arrowok="t"/>
              </v:shape>
            </v:group>
            <v:group style="position:absolute;left:3058;top:2069;width:2;height:139" coordorigin="3058,2069" coordsize="2,139">
              <v:shape style="position:absolute;left:3058;top:2069;width:2;height:139" coordorigin="3058,2069" coordsize="0,139" path="m3058,2208l3058,2069e" filled="false" stroked="true" strokeweight=".75pt" strokecolor="#fa7a6d">
                <v:path arrowok="t"/>
              </v:shape>
            </v:group>
            <v:group style="position:absolute;left:3068;top:2086;width:2;height:122" coordorigin="3068,2086" coordsize="2,122">
              <v:shape style="position:absolute;left:3068;top:2086;width:2;height:122" coordorigin="3068,2086" coordsize="0,122" path="m3068,2208l3068,2086e" filled="false" stroked="true" strokeweight=".75pt" strokecolor="#fa7a6d">
                <v:path arrowok="t"/>
              </v:shape>
            </v:group>
            <v:group style="position:absolute;left:3079;top:2118;width:2;height:90" coordorigin="3079,2118" coordsize="2,90">
              <v:shape style="position:absolute;left:3079;top:2118;width:2;height:90" coordorigin="3079,2118" coordsize="0,90" path="m3079,2208l3079,2118e" filled="false" stroked="true" strokeweight=".75pt" strokecolor="#fa7a6d">
                <v:path arrowok="t"/>
              </v:shape>
            </v:group>
            <v:group style="position:absolute;left:3089;top:2125;width:2;height:83" coordorigin="3089,2125" coordsize="2,83">
              <v:shape style="position:absolute;left:3089;top:2125;width:2;height:83" coordorigin="3089,2125" coordsize="0,83" path="m3089,2208l3089,2125e" filled="false" stroked="true" strokeweight=".75pt" strokecolor="#fa7a6d">
                <v:path arrowok="t"/>
              </v:shape>
            </v:group>
            <v:group style="position:absolute;left:3099;top:2156;width:2;height:52" coordorigin="3099,2156" coordsize="2,52">
              <v:shape style="position:absolute;left:3099;top:2156;width:2;height:52" coordorigin="3099,2156" coordsize="0,52" path="m3099,2208l3099,2156e" filled="false" stroked="true" strokeweight=".75pt" strokecolor="#fa7a6d">
                <v:path arrowok="t"/>
              </v:shape>
            </v:group>
            <v:group style="position:absolute;left:3102;top:2195;width:15;height:2" coordorigin="3102,2195" coordsize="15,2">
              <v:shape style="position:absolute;left:3102;top:2195;width:15;height:2" coordorigin="3102,2195" coordsize="15,0" path="m3102,2195l3117,2195e" filled="false" stroked="true" strokeweight="1.35pt" strokecolor="#fa7a6d">
                <v:path arrowok="t"/>
              </v:shape>
            </v:group>
            <v:group style="position:absolute;left:3113;top:2196;width:15;height:2" coordorigin="3113,2196" coordsize="15,2">
              <v:shape style="position:absolute;left:3113;top:2196;width:15;height:2" coordorigin="3113,2196" coordsize="15,0" path="m3113,2196l3128,2196e" filled="false" stroked="true" strokeweight="1.25pt" strokecolor="#fa7a6d">
                <v:path arrowok="t"/>
              </v:shape>
            </v:group>
            <v:group style="position:absolute;left:3130;top:2113;width:2;height:95" coordorigin="3130,2113" coordsize="2,95">
              <v:shape style="position:absolute;left:3130;top:2113;width:2;height:95" coordorigin="3130,2113" coordsize="0,95" path="m3130,2208l3130,2113e" filled="false" stroked="true" strokeweight=".75pt" strokecolor="#fa7a6d">
                <v:path arrowok="t"/>
              </v:shape>
            </v:group>
            <v:group style="position:absolute;left:3133;top:2206;width:15;height:2" coordorigin="3133,2206" coordsize="15,2">
              <v:shape style="position:absolute;left:3133;top:2206;width:15;height:2" coordorigin="3133,2206" coordsize="15,0" path="m3133,2206l3148,2206e" filled="false" stroked="true" strokeweight=".25pt" strokecolor="#fa7a6d">
                <v:path arrowok="t"/>
              </v:shape>
            </v:group>
            <v:group style="position:absolute;left:3150;top:2145;width:2;height:63" coordorigin="3150,2145" coordsize="2,63">
              <v:shape style="position:absolute;left:3150;top:2145;width:2;height:63" coordorigin="3150,2145" coordsize="0,63" path="m3150,2208l3150,2145e" filled="false" stroked="true" strokeweight=".75pt" strokecolor="#fa7a6d">
                <v:path arrowok="t"/>
              </v:shape>
            </v:group>
            <v:group style="position:absolute;left:3161;top:2121;width:2;height:87" coordorigin="3161,2121" coordsize="2,87">
              <v:shape style="position:absolute;left:3161;top:2121;width:2;height:87" coordorigin="3161,2121" coordsize="0,87" path="m3161,2208l3161,2121e" filled="false" stroked="true" strokeweight=".75pt" strokecolor="#fa7a6d">
                <v:path arrowok="t"/>
              </v:shape>
            </v:group>
            <v:group style="position:absolute;left:3171;top:2169;width:2;height:39" coordorigin="3171,2169" coordsize="2,39">
              <v:shape style="position:absolute;left:3171;top:2169;width:2;height:39" coordorigin="3171,2169" coordsize="0,39" path="m3171,2208l3171,2169e" filled="false" stroked="true" strokeweight=".75pt" strokecolor="#fa7a6d">
                <v:path arrowok="t"/>
              </v:shape>
            </v:group>
            <v:group style="position:absolute;left:3181;top:2132;width:2;height:76" coordorigin="3181,2132" coordsize="2,76">
              <v:shape style="position:absolute;left:3181;top:2132;width:2;height:76" coordorigin="3181,2132" coordsize="0,76" path="m3181,2208l3181,2132e" filled="false" stroked="true" strokeweight=".75pt" strokecolor="#fa7a6d">
                <v:path arrowok="t"/>
              </v:shape>
            </v:group>
            <v:group style="position:absolute;left:3192;top:2147;width:2;height:61" coordorigin="3192,2147" coordsize="2,61">
              <v:shape style="position:absolute;left:3192;top:2147;width:2;height:61" coordorigin="3192,2147" coordsize="0,61" path="m3192,2208l3192,2147e" filled="false" stroked="true" strokeweight=".75pt" strokecolor="#fa7a6d">
                <v:path arrowok="t"/>
              </v:shape>
            </v:group>
            <v:group style="position:absolute;left:3202;top:2143;width:2;height:65" coordorigin="3202,2143" coordsize="2,65">
              <v:shape style="position:absolute;left:3202;top:2143;width:2;height:65" coordorigin="3202,2143" coordsize="0,65" path="m3202,2208l3202,2143e" filled="false" stroked="true" strokeweight=".75pt" strokecolor="#fa7a6d">
                <v:path arrowok="t"/>
              </v:shape>
            </v:group>
            <v:group style="position:absolute;left:3212;top:2132;width:2;height:76" coordorigin="3212,2132" coordsize="2,76">
              <v:shape style="position:absolute;left:3212;top:2132;width:2;height:76" coordorigin="3212,2132" coordsize="0,76" path="m3212,2208l3212,2132e" filled="false" stroked="true" strokeweight=".75pt" strokecolor="#fa7a6d">
                <v:path arrowok="t"/>
              </v:shape>
            </v:group>
            <v:group style="position:absolute;left:3222;top:2073;width:2;height:135" coordorigin="3222,2073" coordsize="2,135">
              <v:shape style="position:absolute;left:3222;top:2073;width:2;height:135" coordorigin="3222,2073" coordsize="0,135" path="m3222,2208l3222,2073e" filled="false" stroked="true" strokeweight=".75pt" strokecolor="#fa7a6d">
                <v:path arrowok="t"/>
              </v:shape>
            </v:group>
            <v:group style="position:absolute;left:3233;top:2048;width:2;height:160" coordorigin="3233,2048" coordsize="2,160">
              <v:shape style="position:absolute;left:3233;top:2048;width:2;height:160" coordorigin="3233,2048" coordsize="0,160" path="m3233,2208l3233,2048e" filled="false" stroked="true" strokeweight=".75pt" strokecolor="#fa7a6d">
                <v:path arrowok="t"/>
              </v:shape>
            </v:group>
            <v:group style="position:absolute;left:3243;top:2098;width:2;height:110" coordorigin="3243,2098" coordsize="2,110">
              <v:shape style="position:absolute;left:3243;top:2098;width:2;height:110" coordorigin="3243,2098" coordsize="0,110" path="m3243,2208l3243,2098e" filled="false" stroked="true" strokeweight=".75pt" strokecolor="#fa7a6d">
                <v:path arrowok="t"/>
              </v:shape>
            </v:group>
            <v:group style="position:absolute;left:3253;top:2069;width:2;height:139" coordorigin="3253,2069" coordsize="2,139">
              <v:shape style="position:absolute;left:3253;top:2069;width:2;height:139" coordorigin="3253,2069" coordsize="0,139" path="m3253,2208l3253,2069e" filled="false" stroked="true" strokeweight=".75pt" strokecolor="#fa7a6d">
                <v:path arrowok="t"/>
              </v:shape>
            </v:group>
            <v:group style="position:absolute;left:3264;top:2059;width:2;height:149" coordorigin="3264,2059" coordsize="2,149">
              <v:shape style="position:absolute;left:3264;top:2059;width:2;height:149" coordorigin="3264,2059" coordsize="0,149" path="m3264,2208l3264,2059e" filled="false" stroked="true" strokeweight=".75pt" strokecolor="#fa7a6d">
                <v:path arrowok="t"/>
              </v:shape>
            </v:group>
            <v:group style="position:absolute;left:3274;top:2076;width:2;height:132" coordorigin="3274,2076" coordsize="2,132">
              <v:shape style="position:absolute;left:3274;top:2076;width:2;height:132" coordorigin="3274,2076" coordsize="0,132" path="m3274,2208l3274,2076e" filled="false" stroked="true" strokeweight=".75pt" strokecolor="#fa7a6d">
                <v:path arrowok="t"/>
              </v:shape>
            </v:group>
            <v:group style="position:absolute;left:3284;top:2053;width:2;height:155" coordorigin="3284,2053" coordsize="2,155">
              <v:shape style="position:absolute;left:3284;top:2053;width:2;height:155" coordorigin="3284,2053" coordsize="0,155" path="m3284,2208l3284,2053e" filled="false" stroked="true" strokeweight=".75pt" strokecolor="#fa7a6d">
                <v:path arrowok="t"/>
              </v:shape>
            </v:group>
            <v:group style="position:absolute;left:3294;top:2071;width:2;height:137" coordorigin="3294,2071" coordsize="2,137">
              <v:shape style="position:absolute;left:3294;top:2071;width:2;height:137" coordorigin="3294,2071" coordsize="0,137" path="m3294,2208l3294,2071e" filled="false" stroked="true" strokeweight=".75pt" strokecolor="#fa7a6d">
                <v:path arrowok="t"/>
              </v:shape>
            </v:group>
            <v:group style="position:absolute;left:3305;top:2058;width:2;height:150" coordorigin="3305,2058" coordsize="2,150">
              <v:shape style="position:absolute;left:3305;top:2058;width:2;height:150" coordorigin="3305,2058" coordsize="0,150" path="m3305,2208l3305,2058e" filled="false" stroked="true" strokeweight=".75pt" strokecolor="#fa7a6d">
                <v:path arrowok="t"/>
              </v:shape>
            </v:group>
            <v:group style="position:absolute;left:3315;top:2096;width:2;height:112" coordorigin="3315,2096" coordsize="2,112">
              <v:shape style="position:absolute;left:3315;top:2096;width:2;height:112" coordorigin="3315,2096" coordsize="0,112" path="m3315,2208l3315,2096e" filled="false" stroked="true" strokeweight=".75pt" strokecolor="#fa7a6d">
                <v:path arrowok="t"/>
              </v:shape>
            </v:group>
            <v:group style="position:absolute;left:3325;top:2062;width:2;height:146" coordorigin="3325,2062" coordsize="2,146">
              <v:shape style="position:absolute;left:3325;top:2062;width:2;height:146" coordorigin="3325,2062" coordsize="0,146" path="m3325,2208l3325,2062e" filled="false" stroked="true" strokeweight=".75pt" strokecolor="#fa7a6d">
                <v:path arrowok="t"/>
              </v:shape>
            </v:group>
            <v:group style="position:absolute;left:3335;top:2086;width:2;height:122" coordorigin="3335,2086" coordsize="2,122">
              <v:shape style="position:absolute;left:3335;top:2086;width:2;height:122" coordorigin="3335,2086" coordsize="0,122" path="m3335,2208l3335,2086e" filled="false" stroked="true" strokeweight=".75pt" strokecolor="#fa7a6d">
                <v:path arrowok="t"/>
              </v:shape>
            </v:group>
            <v:group style="position:absolute;left:3346;top:2074;width:2;height:134" coordorigin="3346,2074" coordsize="2,134">
              <v:shape style="position:absolute;left:3346;top:2074;width:2;height:134" coordorigin="3346,2074" coordsize="0,134" path="m3346,2208l3346,2074e" filled="false" stroked="true" strokeweight=".75pt" strokecolor="#fa7a6d">
                <v:path arrowok="t"/>
              </v:shape>
            </v:group>
            <v:group style="position:absolute;left:3356;top:2086;width:2;height:122" coordorigin="3356,2086" coordsize="2,122">
              <v:shape style="position:absolute;left:3356;top:2086;width:2;height:122" coordorigin="3356,2086" coordsize="0,122" path="m3356,2208l3356,2086e" filled="false" stroked="true" strokeweight=".75pt" strokecolor="#fa7a6d">
                <v:path arrowok="t"/>
              </v:shape>
            </v:group>
            <v:group style="position:absolute;left:3366;top:2080;width:2;height:128" coordorigin="3366,2080" coordsize="2,128">
              <v:shape style="position:absolute;left:3366;top:2080;width:2;height:128" coordorigin="3366,2080" coordsize="0,128" path="m3366,2208l3366,2080e" filled="false" stroked="true" strokeweight=".75pt" strokecolor="#fa7a6d">
                <v:path arrowok="t"/>
              </v:shape>
            </v:group>
            <v:group style="position:absolute;left:3377;top:2062;width:2;height:146" coordorigin="3377,2062" coordsize="2,146">
              <v:shape style="position:absolute;left:3377;top:2062;width:2;height:146" coordorigin="3377,2062" coordsize="0,146" path="m3377,2208l3377,2062e" filled="false" stroked="true" strokeweight=".75pt" strokecolor="#fa7a6d">
                <v:path arrowok="t"/>
              </v:shape>
            </v:group>
            <v:group style="position:absolute;left:3387;top:2043;width:2;height:165" coordorigin="3387,2043" coordsize="2,165">
              <v:shape style="position:absolute;left:3387;top:2043;width:2;height:165" coordorigin="3387,2043" coordsize="0,165" path="m3387,2208l3387,2043e" filled="false" stroked="true" strokeweight=".75pt" strokecolor="#fa7a6d">
                <v:path arrowok="t"/>
              </v:shape>
            </v:group>
            <v:group style="position:absolute;left:3397;top:2030;width:2;height:178" coordorigin="3397,2030" coordsize="2,178">
              <v:shape style="position:absolute;left:3397;top:2030;width:2;height:178" coordorigin="3397,2030" coordsize="0,178" path="m3397,2208l3397,2030e" filled="false" stroked="true" strokeweight=".75pt" strokecolor="#fa7a6d">
                <v:path arrowok="t"/>
              </v:shape>
            </v:group>
            <v:group style="position:absolute;left:3407;top:2059;width:2;height:149" coordorigin="3407,2059" coordsize="2,149">
              <v:shape style="position:absolute;left:3407;top:2059;width:2;height:149" coordorigin="3407,2059" coordsize="0,149" path="m3407,2208l3407,2059e" filled="false" stroked="true" strokeweight=".75pt" strokecolor="#fa7a6d">
                <v:path arrowok="t"/>
              </v:shape>
            </v:group>
            <v:group style="position:absolute;left:3418;top:2069;width:2;height:139" coordorigin="3418,2069" coordsize="2,139">
              <v:shape style="position:absolute;left:3418;top:2069;width:2;height:139" coordorigin="3418,2069" coordsize="0,139" path="m3418,2208l3418,2069e" filled="false" stroked="true" strokeweight=".75pt" strokecolor="#fa7a6d">
                <v:path arrowok="t"/>
              </v:shape>
            </v:group>
            <v:group style="position:absolute;left:3428;top:2040;width:2;height:168" coordorigin="3428,2040" coordsize="2,168">
              <v:shape style="position:absolute;left:3428;top:2040;width:2;height:168" coordorigin="3428,2040" coordsize="0,168" path="m3428,2208l3428,2040e" filled="false" stroked="true" strokeweight=".75pt" strokecolor="#fa7a6d">
                <v:path arrowok="t"/>
              </v:shape>
            </v:group>
            <v:group style="position:absolute;left:3438;top:2045;width:2;height:163" coordorigin="3438,2045" coordsize="2,163">
              <v:shape style="position:absolute;left:3438;top:2045;width:2;height:163" coordorigin="3438,2045" coordsize="0,163" path="m3438,2208l3438,2045e" filled="false" stroked="true" strokeweight=".75pt" strokecolor="#fa7a6d">
                <v:path arrowok="t"/>
              </v:shape>
            </v:group>
            <v:group style="position:absolute;left:3449;top:2036;width:2;height:172" coordorigin="3449,2036" coordsize="2,172">
              <v:shape style="position:absolute;left:3449;top:2036;width:2;height:172" coordorigin="3449,2036" coordsize="0,172" path="m3449,2208l3449,2036e" filled="false" stroked="true" strokeweight=".75pt" strokecolor="#fa7a6d">
                <v:path arrowok="t"/>
              </v:shape>
            </v:group>
            <v:group style="position:absolute;left:3459;top:2030;width:2;height:178" coordorigin="3459,2030" coordsize="2,178">
              <v:shape style="position:absolute;left:3459;top:2030;width:2;height:178" coordorigin="3459,2030" coordsize="0,178" path="m3459,2208l3459,2030e" filled="false" stroked="true" strokeweight=".75pt" strokecolor="#fa7a6d">
                <v:path arrowok="t"/>
              </v:shape>
            </v:group>
            <v:group style="position:absolute;left:3469;top:2012;width:2;height:196" coordorigin="3469,2012" coordsize="2,196">
              <v:shape style="position:absolute;left:3469;top:2012;width:2;height:196" coordorigin="3469,2012" coordsize="0,196" path="m3469,2208l3469,2012e" filled="false" stroked="true" strokeweight=".75pt" strokecolor="#fa7a6d">
                <v:path arrowok="t"/>
              </v:shape>
            </v:group>
            <v:group style="position:absolute;left:3479;top:2050;width:2;height:158" coordorigin="3479,2050" coordsize="2,158">
              <v:shape style="position:absolute;left:3479;top:2050;width:2;height:158" coordorigin="3479,2050" coordsize="0,158" path="m3479,2208l3479,2050e" filled="false" stroked="true" strokeweight=".75pt" strokecolor="#fa7a6d">
                <v:path arrowok="t"/>
              </v:shape>
            </v:group>
            <v:group style="position:absolute;left:3490;top:2083;width:2;height:125" coordorigin="3490,2083" coordsize="2,125">
              <v:shape style="position:absolute;left:3490;top:2083;width:2;height:125" coordorigin="3490,2083" coordsize="0,125" path="m3490,2208l3490,2083e" filled="false" stroked="true" strokeweight=".75pt" strokecolor="#fa7a6d">
                <v:path arrowok="t"/>
              </v:shape>
            </v:group>
            <v:group style="position:absolute;left:3500;top:2077;width:2;height:131" coordorigin="3500,2077" coordsize="2,131">
              <v:shape style="position:absolute;left:3500;top:2077;width:2;height:131" coordorigin="3500,2077" coordsize="0,131" path="m3500,2208l3500,2077e" filled="false" stroked="true" strokeweight=".75pt" strokecolor="#fa7a6d">
                <v:path arrowok="t"/>
              </v:shape>
            </v:group>
            <v:group style="position:absolute;left:3510;top:2072;width:2;height:136" coordorigin="3510,2072" coordsize="2,136">
              <v:shape style="position:absolute;left:3510;top:2072;width:2;height:136" coordorigin="3510,2072" coordsize="0,136" path="m3510,2208l3510,2072e" filled="false" stroked="true" strokeweight=".75pt" strokecolor="#fa7a6d">
                <v:path arrowok="t"/>
              </v:shape>
            </v:group>
            <v:group style="position:absolute;left:3520;top:2056;width:2;height:152" coordorigin="3520,2056" coordsize="2,152">
              <v:shape style="position:absolute;left:3520;top:2056;width:2;height:152" coordorigin="3520,2056" coordsize="0,152" path="m3520,2208l3520,2056e" filled="false" stroked="true" strokeweight=".75pt" strokecolor="#fa7a6d">
                <v:path arrowok="t"/>
              </v:shape>
            </v:group>
            <v:group style="position:absolute;left:3531;top:2068;width:2;height:140" coordorigin="3531,2068" coordsize="2,140">
              <v:shape style="position:absolute;left:3531;top:2068;width:2;height:140" coordorigin="3531,2068" coordsize="0,140" path="m3531,2208l3531,2068e" filled="false" stroked="true" strokeweight=".75pt" strokecolor="#fa7a6d">
                <v:path arrowok="t"/>
              </v:shape>
            </v:group>
            <v:group style="position:absolute;left:3541;top:2066;width:2;height:142" coordorigin="3541,2066" coordsize="2,142">
              <v:shape style="position:absolute;left:3541;top:2066;width:2;height:142" coordorigin="3541,2066" coordsize="0,142" path="m3541,2208l3541,2066e" filled="false" stroked="true" strokeweight=".75pt" strokecolor="#fa7a6d">
                <v:path arrowok="t"/>
              </v:shape>
            </v:group>
            <v:group style="position:absolute;left:3551;top:2073;width:2;height:135" coordorigin="3551,2073" coordsize="2,135">
              <v:shape style="position:absolute;left:3551;top:2073;width:2;height:135" coordorigin="3551,2073" coordsize="0,135" path="m3551,2208l3551,2073e" filled="false" stroked="true" strokeweight=".75pt" strokecolor="#fa7a6d">
                <v:path arrowok="t"/>
              </v:shape>
            </v:group>
            <v:group style="position:absolute;left:3562;top:2077;width:2;height:131" coordorigin="3562,2077" coordsize="2,131">
              <v:shape style="position:absolute;left:3562;top:2077;width:2;height:131" coordorigin="3562,2077" coordsize="0,131" path="m3562,2208l3562,2077e" filled="false" stroked="true" strokeweight=".75pt" strokecolor="#fa7a6d">
                <v:path arrowok="t"/>
              </v:shape>
            </v:group>
            <v:group style="position:absolute;left:3572;top:2086;width:2;height:122" coordorigin="3572,2086" coordsize="2,122">
              <v:shape style="position:absolute;left:3572;top:2086;width:2;height:122" coordorigin="3572,2086" coordsize="0,122" path="m3572,2208l3572,2086e" filled="false" stroked="true" strokeweight=".75pt" strokecolor="#fa7a6d">
                <v:path arrowok="t"/>
              </v:shape>
            </v:group>
            <v:group style="position:absolute;left:3582;top:2036;width:2;height:172" coordorigin="3582,2036" coordsize="2,172">
              <v:shape style="position:absolute;left:3582;top:2036;width:2;height:172" coordorigin="3582,2036" coordsize="0,172" path="m3582,2208l3582,2036e" filled="false" stroked="true" strokeweight=".75pt" strokecolor="#fa7a6d">
                <v:path arrowok="t"/>
              </v:shape>
            </v:group>
            <v:group style="position:absolute;left:3592;top:2109;width:2;height:99" coordorigin="3592,2109" coordsize="2,99">
              <v:shape style="position:absolute;left:3592;top:2109;width:2;height:99" coordorigin="3592,2109" coordsize="0,99" path="m3592,2208l3592,2109e" filled="false" stroked="true" strokeweight=".75pt" strokecolor="#fa7a6d">
                <v:path arrowok="t"/>
              </v:shape>
            </v:group>
            <v:group style="position:absolute;left:3603;top:2116;width:2;height:92" coordorigin="3603,2116" coordsize="2,92">
              <v:shape style="position:absolute;left:3603;top:2116;width:2;height:92" coordorigin="3603,2116" coordsize="0,92" path="m3603,2208l3603,2116e" filled="false" stroked="true" strokeweight=".75pt" strokecolor="#fa7a6d">
                <v:path arrowok="t"/>
              </v:shape>
            </v:group>
            <v:group style="position:absolute;left:3613;top:2069;width:2;height:139" coordorigin="3613,2069" coordsize="2,139">
              <v:shape style="position:absolute;left:3613;top:2069;width:2;height:139" coordorigin="3613,2069" coordsize="0,139" path="m3613,2208l3613,2069e" filled="false" stroked="true" strokeweight=".75pt" strokecolor="#fa7a6d">
                <v:path arrowok="t"/>
              </v:shape>
            </v:group>
            <v:group style="position:absolute;left:3623;top:2063;width:2;height:145" coordorigin="3623,2063" coordsize="2,145">
              <v:shape style="position:absolute;left:3623;top:2063;width:2;height:145" coordorigin="3623,2063" coordsize="0,145" path="m3623,2208l3623,2063e" filled="false" stroked="true" strokeweight=".75pt" strokecolor="#fa7a6d">
                <v:path arrowok="t"/>
              </v:shape>
            </v:group>
            <v:group style="position:absolute;left:3634;top:2086;width:2;height:122" coordorigin="3634,2086" coordsize="2,122">
              <v:shape style="position:absolute;left:3634;top:2086;width:2;height:122" coordorigin="3634,2086" coordsize="0,122" path="m3634,2208l3634,2086e" filled="false" stroked="true" strokeweight=".75pt" strokecolor="#fa7a6d">
                <v:path arrowok="t"/>
              </v:shape>
            </v:group>
            <v:group style="position:absolute;left:3644;top:2088;width:2;height:120" coordorigin="3644,2088" coordsize="2,120">
              <v:shape style="position:absolute;left:3644;top:2088;width:2;height:120" coordorigin="3644,2088" coordsize="0,120" path="m3644,2208l3644,2088e" filled="false" stroked="true" strokeweight=".75pt" strokecolor="#fa7a6d">
                <v:path arrowok="t"/>
              </v:shape>
            </v:group>
            <v:group style="position:absolute;left:3654;top:2100;width:2;height:108" coordorigin="3654,2100" coordsize="2,108">
              <v:shape style="position:absolute;left:3654;top:2100;width:2;height:108" coordorigin="3654,2100" coordsize="0,108" path="m3654,2208l3654,2100e" filled="false" stroked="true" strokeweight=".75pt" strokecolor="#fa7a6d">
                <v:path arrowok="t"/>
              </v:shape>
            </v:group>
            <v:group style="position:absolute;left:3664;top:2113;width:2;height:95" coordorigin="3664,2113" coordsize="2,95">
              <v:shape style="position:absolute;left:3664;top:2113;width:2;height:95" coordorigin="3664,2113" coordsize="0,95" path="m3664,2208l3664,2113e" filled="false" stroked="true" strokeweight=".75pt" strokecolor="#fa7a6d">
                <v:path arrowok="t"/>
              </v:shape>
            </v:group>
            <v:group style="position:absolute;left:3675;top:2094;width:2;height:114" coordorigin="3675,2094" coordsize="2,114">
              <v:shape style="position:absolute;left:3675;top:2094;width:2;height:114" coordorigin="3675,2094" coordsize="0,114" path="m3675,2208l3675,2094e" filled="false" stroked="true" strokeweight=".75pt" strokecolor="#fa7a6d">
                <v:path arrowok="t"/>
              </v:shape>
            </v:group>
            <v:group style="position:absolute;left:3685;top:2104;width:2;height:104" coordorigin="3685,2104" coordsize="2,104">
              <v:shape style="position:absolute;left:3685;top:2104;width:2;height:104" coordorigin="3685,2104" coordsize="0,104" path="m3685,2208l3685,2104e" filled="false" stroked="true" strokeweight=".75pt" strokecolor="#fa7a6d">
                <v:path arrowok="t"/>
              </v:shape>
            </v:group>
            <v:group style="position:absolute;left:3695;top:2118;width:2;height:90" coordorigin="3695,2118" coordsize="2,90">
              <v:shape style="position:absolute;left:3695;top:2118;width:2;height:90" coordorigin="3695,2118" coordsize="0,90" path="m3695,2208l3695,2118e" filled="false" stroked="true" strokeweight=".75pt" strokecolor="#fa7a6d">
                <v:path arrowok="t"/>
              </v:shape>
            </v:group>
            <v:group style="position:absolute;left:3705;top:2139;width:2;height:69" coordorigin="3705,2139" coordsize="2,69">
              <v:shape style="position:absolute;left:3705;top:2139;width:2;height:69" coordorigin="3705,2139" coordsize="0,69" path="m3705,2208l3705,2139e" filled="false" stroked="true" strokeweight=".75pt" strokecolor="#fa7a6d">
                <v:path arrowok="t"/>
              </v:shape>
            </v:group>
            <v:group style="position:absolute;left:3716;top:2132;width:2;height:76" coordorigin="3716,2132" coordsize="2,76">
              <v:shape style="position:absolute;left:3716;top:2132;width:2;height:76" coordorigin="3716,2132" coordsize="0,76" path="m3716,2208l3716,2132e" filled="false" stroked="true" strokeweight=".75pt" strokecolor="#fa7a6d">
                <v:path arrowok="t"/>
              </v:shape>
            </v:group>
            <v:group style="position:absolute;left:3726;top:2090;width:2;height:118" coordorigin="3726,2090" coordsize="2,118">
              <v:shape style="position:absolute;left:3726;top:2090;width:2;height:118" coordorigin="3726,2090" coordsize="0,118" path="m3726,2208l3726,2090e" filled="false" stroked="true" strokeweight=".75pt" strokecolor="#fa7a6d">
                <v:path arrowok="t"/>
              </v:shape>
            </v:group>
            <v:group style="position:absolute;left:3736;top:2098;width:2;height:110" coordorigin="3736,2098" coordsize="2,110">
              <v:shape style="position:absolute;left:3736;top:2098;width:2;height:110" coordorigin="3736,2098" coordsize="0,110" path="m3736,2208l3736,2098e" filled="false" stroked="true" strokeweight=".75pt" strokecolor="#fa7a6d">
                <v:path arrowok="t"/>
              </v:shape>
            </v:group>
            <v:group style="position:absolute;left:3747;top:2096;width:2;height:112" coordorigin="3747,2096" coordsize="2,112">
              <v:shape style="position:absolute;left:3747;top:2096;width:2;height:112" coordorigin="3747,2096" coordsize="0,112" path="m3747,2208l3747,2096e" filled="false" stroked="true" strokeweight=".75pt" strokecolor="#fa7a6d">
                <v:path arrowok="t"/>
              </v:shape>
            </v:group>
            <v:group style="position:absolute;left:3757;top:2099;width:2;height:109" coordorigin="3757,2099" coordsize="2,109">
              <v:shape style="position:absolute;left:3757;top:2099;width:2;height:109" coordorigin="3757,2099" coordsize="0,109" path="m3757,2208l3757,2099e" filled="false" stroked="true" strokeweight=".75pt" strokecolor="#fa7a6d">
                <v:path arrowok="t"/>
              </v:shape>
            </v:group>
            <v:group style="position:absolute;left:3767;top:2073;width:2;height:135" coordorigin="3767,2073" coordsize="2,135">
              <v:shape style="position:absolute;left:3767;top:2073;width:2;height:135" coordorigin="3767,2073" coordsize="0,135" path="m3767,2208l3767,2073e" filled="false" stroked="true" strokeweight=".75pt" strokecolor="#fa7a6d">
                <v:path arrowok="t"/>
              </v:shape>
            </v:group>
            <v:group style="position:absolute;left:3777;top:2074;width:2;height:134" coordorigin="3777,2074" coordsize="2,134">
              <v:shape style="position:absolute;left:3777;top:2074;width:2;height:134" coordorigin="3777,2074" coordsize="0,134" path="m3777,2208l3777,2074e" filled="false" stroked="true" strokeweight=".75pt" strokecolor="#fa7a6d">
                <v:path arrowok="t"/>
              </v:shape>
            </v:group>
            <v:group style="position:absolute;left:3788;top:2099;width:2;height:109" coordorigin="3788,2099" coordsize="2,109">
              <v:shape style="position:absolute;left:3788;top:2099;width:2;height:109" coordorigin="3788,2099" coordsize="0,109" path="m3788,2208l3788,2099e" filled="false" stroked="true" strokeweight=".75pt" strokecolor="#fa7a6d">
                <v:path arrowok="t"/>
              </v:shape>
            </v:group>
            <v:group style="position:absolute;left:3798;top:2117;width:2;height:91" coordorigin="3798,2117" coordsize="2,91">
              <v:shape style="position:absolute;left:3798;top:2117;width:2;height:91" coordorigin="3798,2117" coordsize="0,91" path="m3798,2208l3798,2117e" filled="false" stroked="true" strokeweight=".75pt" strokecolor="#fa7a6d">
                <v:path arrowok="t"/>
              </v:shape>
            </v:group>
            <v:group style="position:absolute;left:3808;top:2124;width:2;height:84" coordorigin="3808,2124" coordsize="2,84">
              <v:shape style="position:absolute;left:3808;top:2124;width:2;height:84" coordorigin="3808,2124" coordsize="0,84" path="m3808,2208l3808,2124e" filled="false" stroked="true" strokeweight=".75pt" strokecolor="#fa7a6d">
                <v:path arrowok="t"/>
              </v:shape>
            </v:group>
            <v:group style="position:absolute;left:3819;top:2080;width:2;height:128" coordorigin="3819,2080" coordsize="2,128">
              <v:shape style="position:absolute;left:3819;top:2080;width:2;height:128" coordorigin="3819,2080" coordsize="0,128" path="m3819,2208l3819,2080e" filled="false" stroked="true" strokeweight=".75pt" strokecolor="#fa7a6d">
                <v:path arrowok="t"/>
              </v:shape>
            </v:group>
            <v:group style="position:absolute;left:3829;top:2062;width:2;height:146" coordorigin="3829,2062" coordsize="2,146">
              <v:shape style="position:absolute;left:3829;top:2062;width:2;height:146" coordorigin="3829,2062" coordsize="0,146" path="m3829,2208l3829,2062e" filled="false" stroked="true" strokeweight=".75pt" strokecolor="#fa7a6d">
                <v:path arrowok="t"/>
              </v:shape>
            </v:group>
            <v:group style="position:absolute;left:3839;top:2101;width:2;height:107" coordorigin="3839,2101" coordsize="2,107">
              <v:shape style="position:absolute;left:3839;top:2101;width:2;height:107" coordorigin="3839,2101" coordsize="0,107" path="m3839,2208l3839,2101e" filled="false" stroked="true" strokeweight=".75pt" strokecolor="#fa7a6d">
                <v:path arrowok="t"/>
              </v:shape>
            </v:group>
            <v:group style="position:absolute;left:3849;top:2096;width:2;height:112" coordorigin="3849,2096" coordsize="2,112">
              <v:shape style="position:absolute;left:3849;top:2096;width:2;height:112" coordorigin="3849,2096" coordsize="0,112" path="m3849,2208l3849,2096e" filled="false" stroked="true" strokeweight=".75pt" strokecolor="#fa7a6d">
                <v:path arrowok="t"/>
              </v:shape>
            </v:group>
            <v:group style="position:absolute;left:3860;top:2105;width:2;height:103" coordorigin="3860,2105" coordsize="2,103">
              <v:shape style="position:absolute;left:3860;top:2105;width:2;height:103" coordorigin="3860,2105" coordsize="0,103" path="m3860,2208l3860,2105e" filled="false" stroked="true" strokeweight=".75pt" strokecolor="#fa7a6d">
                <v:path arrowok="t"/>
              </v:shape>
            </v:group>
            <v:group style="position:absolute;left:3870;top:2110;width:2;height:98" coordorigin="3870,2110" coordsize="2,98">
              <v:shape style="position:absolute;left:3870;top:2110;width:2;height:98" coordorigin="3870,2110" coordsize="0,98" path="m3870,2208l3870,2110e" filled="false" stroked="true" strokeweight=".75pt" strokecolor="#fa7a6d">
                <v:path arrowok="t"/>
              </v:shape>
            </v:group>
            <v:group style="position:absolute;left:3880;top:2119;width:2;height:89" coordorigin="3880,2119" coordsize="2,89">
              <v:shape style="position:absolute;left:3880;top:2119;width:2;height:89" coordorigin="3880,2119" coordsize="0,89" path="m3880,2208l3880,2119e" filled="false" stroked="true" strokeweight=".75pt" strokecolor="#fa7a6d">
                <v:path arrowok="t"/>
              </v:shape>
            </v:group>
            <v:group style="position:absolute;left:3890;top:2135;width:2;height:73" coordorigin="3890,2135" coordsize="2,73">
              <v:shape style="position:absolute;left:3890;top:2135;width:2;height:73" coordorigin="3890,2135" coordsize="0,73" path="m3890,2208l3890,2135e" filled="false" stroked="true" strokeweight=".75pt" strokecolor="#fa7a6d">
                <v:path arrowok="t"/>
              </v:shape>
            </v:group>
            <v:group style="position:absolute;left:3901;top:2115;width:2;height:93" coordorigin="3901,2115" coordsize="2,93">
              <v:shape style="position:absolute;left:3901;top:2115;width:2;height:93" coordorigin="3901,2115" coordsize="0,93" path="m3901,2208l3901,2115e" filled="false" stroked="true" strokeweight=".75pt" strokecolor="#fa7a6d">
                <v:path arrowok="t"/>
              </v:shape>
            </v:group>
            <v:group style="position:absolute;left:3911;top:2108;width:2;height:100" coordorigin="3911,2108" coordsize="2,100">
              <v:shape style="position:absolute;left:3911;top:2108;width:2;height:100" coordorigin="3911,2108" coordsize="0,100" path="m3911,2208l3911,2108e" filled="false" stroked="true" strokeweight=".75pt" strokecolor="#fa7a6d">
                <v:path arrowok="t"/>
              </v:shape>
            </v:group>
            <v:group style="position:absolute;left:3921;top:2150;width:2;height:58" coordorigin="3921,2150" coordsize="2,58">
              <v:shape style="position:absolute;left:3921;top:2150;width:2;height:58" coordorigin="3921,2150" coordsize="0,58" path="m3921,2208l3921,2150e" filled="false" stroked="true" strokeweight=".75pt" strokecolor="#fa7a6d">
                <v:path arrowok="t"/>
              </v:shape>
            </v:group>
            <v:group style="position:absolute;left:3932;top:2138;width:2;height:70" coordorigin="3932,2138" coordsize="2,70">
              <v:shape style="position:absolute;left:3932;top:2138;width:2;height:70" coordorigin="3932,2138" coordsize="0,70" path="m3932,2208l3932,2138e" filled="false" stroked="true" strokeweight=".75pt" strokecolor="#fa7a6d">
                <v:path arrowok="t"/>
              </v:shape>
            </v:group>
            <v:group style="position:absolute;left:3942;top:2146;width:2;height:62" coordorigin="3942,2146" coordsize="2,62">
              <v:shape style="position:absolute;left:3942;top:2146;width:2;height:62" coordorigin="3942,2146" coordsize="0,62" path="m3942,2208l3942,2146e" filled="false" stroked="true" strokeweight=".75pt" strokecolor="#fa7a6d">
                <v:path arrowok="t"/>
              </v:shape>
            </v:group>
            <v:group style="position:absolute;left:3952;top:2141;width:2;height:67" coordorigin="3952,2141" coordsize="2,67">
              <v:shape style="position:absolute;left:3952;top:2141;width:2;height:67" coordorigin="3952,2141" coordsize="0,67" path="m3952,2208l3952,2141e" filled="false" stroked="true" strokeweight=".75pt" strokecolor="#fa7a6d">
                <v:path arrowok="t"/>
              </v:shape>
            </v:group>
            <v:group style="position:absolute;left:3962;top:2154;width:2;height:54" coordorigin="3962,2154" coordsize="2,54">
              <v:shape style="position:absolute;left:3962;top:2154;width:2;height:54" coordorigin="3962,2154" coordsize="0,54" path="m3962,2208l3962,2154e" filled="false" stroked="true" strokeweight=".75pt" strokecolor="#fa7a6d">
                <v:path arrowok="t"/>
              </v:shape>
            </v:group>
            <v:group style="position:absolute;left:3973;top:2152;width:2;height:56" coordorigin="3973,2152" coordsize="2,56">
              <v:shape style="position:absolute;left:3973;top:2152;width:2;height:56" coordorigin="3973,2152" coordsize="0,56" path="m3973,2208l3973,2152e" filled="false" stroked="true" strokeweight=".75pt" strokecolor="#fa7a6d">
                <v:path arrowok="t"/>
              </v:shape>
            </v:group>
            <v:group style="position:absolute;left:3983;top:2156;width:2;height:52" coordorigin="3983,2156" coordsize="2,52">
              <v:shape style="position:absolute;left:3983;top:2156;width:2;height:52" coordorigin="3983,2156" coordsize="0,52" path="m3983,2208l3983,2156e" filled="false" stroked="true" strokeweight=".75pt" strokecolor="#fa7a6d">
                <v:path arrowok="t"/>
              </v:shape>
            </v:group>
            <v:group style="position:absolute;left:3986;top:2198;width:15;height:2" coordorigin="3986,2198" coordsize="15,2">
              <v:shape style="position:absolute;left:3986;top:2198;width:15;height:2" coordorigin="3986,2198" coordsize="15,0" path="m3986,2198l4001,2198e" filled="false" stroked="true" strokeweight="1.05pt" strokecolor="#fa7a6d">
                <v:path arrowok="t"/>
              </v:shape>
            </v:group>
            <v:group style="position:absolute;left:4004;top:2168;width:2;height:40" coordorigin="4004,2168" coordsize="2,40">
              <v:shape style="position:absolute;left:4004;top:2168;width:2;height:40" coordorigin="4004,2168" coordsize="0,40" path="m4004,2208l4004,2168e" filled="false" stroked="true" strokeweight=".75pt" strokecolor="#fa7a6d">
                <v:path arrowok="t"/>
              </v:shape>
            </v:group>
            <v:group style="position:absolute;left:4007;top:2195;width:15;height:2" coordorigin="4007,2195" coordsize="15,2">
              <v:shape style="position:absolute;left:4007;top:2195;width:15;height:2" coordorigin="4007,2195" coordsize="15,0" path="m4007,2195l4022,2195e" filled="false" stroked="true" strokeweight="1.3pt" strokecolor="#fa7a6d">
                <v:path arrowok="t"/>
              </v:shape>
            </v:group>
            <v:group style="position:absolute;left:4024;top:2165;width:2;height:43" coordorigin="4024,2165" coordsize="2,43">
              <v:shape style="position:absolute;left:4024;top:2165;width:2;height:43" coordorigin="4024,2165" coordsize="0,43" path="m4024,2208l4024,2165e" filled="false" stroked="true" strokeweight=".75pt" strokecolor="#fa7a6d">
                <v:path arrowok="t"/>
              </v:shape>
            </v:group>
            <v:group style="position:absolute;left:4034;top:2175;width:2;height:33" coordorigin="4034,2175" coordsize="2,33">
              <v:shape style="position:absolute;left:4034;top:2175;width:2;height:33" coordorigin="4034,2175" coordsize="0,33" path="m4034,2208l4034,2175e" filled="false" stroked="true" strokeweight=".75pt" strokecolor="#fa7a6d">
                <v:path arrowok="t"/>
              </v:shape>
            </v:group>
            <v:group style="position:absolute;left:4045;top:2172;width:2;height:36" coordorigin="4045,2172" coordsize="2,36">
              <v:shape style="position:absolute;left:4045;top:2172;width:2;height:36" coordorigin="4045,2172" coordsize="0,36" path="m4045,2208l4045,2172e" filled="false" stroked="true" strokeweight=".75pt" strokecolor="#fa7a6d">
                <v:path arrowok="t"/>
              </v:shape>
            </v:group>
            <v:group style="position:absolute;left:4048;top:2194;width:15;height:2" coordorigin="4048,2194" coordsize="15,2">
              <v:shape style="position:absolute;left:4048;top:2194;width:15;height:2" coordorigin="4048,2194" coordsize="15,0" path="m4048,2194l4063,2194e" filled="false" stroked="true" strokeweight="1.45pt" strokecolor="#fa7a6d">
                <v:path arrowok="t"/>
              </v:shape>
            </v:group>
            <v:group style="position:absolute;left:4058;top:2202;width:15;height:2" coordorigin="4058,2202" coordsize="15,2">
              <v:shape style="position:absolute;left:4058;top:2202;width:15;height:2" coordorigin="4058,2202" coordsize="15,0" path="m4058,2202l4073,2202e" filled="false" stroked="true" strokeweight=".6pt" strokecolor="#fa7a6d">
                <v:path arrowok="t"/>
              </v:shape>
            </v:group>
            <v:group style="position:absolute;left:4075;top:2169;width:2;height:39" coordorigin="4075,2169" coordsize="2,39">
              <v:shape style="position:absolute;left:4075;top:2169;width:2;height:39" coordorigin="4075,2169" coordsize="0,39" path="m4075,2208l4075,2169e" filled="false" stroked="true" strokeweight=".75pt" strokecolor="#fa7a6d">
                <v:path arrowok="t"/>
              </v:shape>
            </v:group>
            <v:group style="position:absolute;left:4079;top:2204;width:15;height:2" coordorigin="4079,2204" coordsize="15,2">
              <v:shape style="position:absolute;left:4079;top:2204;width:15;height:2" coordorigin="4079,2204" coordsize="15,0" path="m4079,2204l4094,2204e" filled="false" stroked="true" strokeweight=".4pt" strokecolor="#fa7a6d">
                <v:path arrowok="t"/>
              </v:shape>
            </v:group>
            <v:group style="position:absolute;left:4089;top:2199;width:15;height:2" coordorigin="4089,2199" coordsize="15,2">
              <v:shape style="position:absolute;left:4089;top:2199;width:15;height:2" coordorigin="4089,2199" coordsize="15,0" path="m4089,2199l4104,2199e" filled="false" stroked="true" strokeweight=".95pt" strokecolor="#fa7a6d">
                <v:path arrowok="t"/>
              </v:shape>
            </v:group>
            <v:group style="position:absolute;left:4099;top:2195;width:15;height:2" coordorigin="4099,2195" coordsize="15,2">
              <v:shape style="position:absolute;left:4099;top:2195;width:15;height:2" coordorigin="4099,2195" coordsize="15,0" path="m4099,2195l4114,2195e" filled="false" stroked="true" strokeweight="1.35pt" strokecolor="#fa7a6d">
                <v:path arrowok="t"/>
              </v:shape>
            </v:group>
            <v:group style="position:absolute;left:4110;top:2197;width:15;height:2" coordorigin="4110,2197" coordsize="15,2">
              <v:shape style="position:absolute;left:4110;top:2197;width:15;height:2" coordorigin="4110,2197" coordsize="15,0" path="m4110,2197l4125,2197e" filled="false" stroked="true" strokeweight="1.150pt" strokecolor="#fa7a6d">
                <v:path arrowok="t"/>
              </v:shape>
            </v:group>
            <v:group style="position:absolute;left:4120;top:2199;width:15;height:2" coordorigin="4120,2199" coordsize="15,2">
              <v:shape style="position:absolute;left:4120;top:2199;width:15;height:2" coordorigin="4120,2199" coordsize="15,0" path="m4120,2199l4135,2199e" filled="false" stroked="true" strokeweight=".9pt" strokecolor="#fa7a6d">
                <v:path arrowok="t"/>
              </v:shape>
            </v:group>
            <v:group style="position:absolute;left:4130;top:2199;width:15;height:2" coordorigin="4130,2199" coordsize="15,2">
              <v:shape style="position:absolute;left:4130;top:2199;width:15;height:2" coordorigin="4130,2199" coordsize="15,0" path="m4130,2199l4145,2199e" filled="false" stroked="true" strokeweight=".95pt" strokecolor="#fa7a6d">
                <v:path arrowok="t"/>
              </v:shape>
            </v:group>
            <v:group style="position:absolute;left:4140;top:2208;width:15;height:2" coordorigin="4140,2208" coordsize="15,2">
              <v:shape style="position:absolute;left:4140;top:2208;width:15;height:2" coordorigin="4140,2208" coordsize="15,0" path="m4140,2208l4155,2208e" filled="false" stroked="true" strokeweight=".05pt" strokecolor="#fa7a6d">
                <v:path arrowok="t"/>
              </v:shape>
            </v:group>
            <v:group style="position:absolute;left:4151;top:2200;width:15;height:2" coordorigin="4151,2200" coordsize="15,2">
              <v:shape style="position:absolute;left:4151;top:2200;width:15;height:2" coordorigin="4151,2200" coordsize="15,0" path="m4151,2200l4166,2200e" filled="false" stroked="true" strokeweight=".85pt" strokecolor="#fa7a6d">
                <v:path arrowok="t"/>
              </v:shape>
            </v:group>
            <v:group style="position:absolute;left:4161;top:2200;width:15;height:2" coordorigin="4161,2200" coordsize="15,2">
              <v:shape style="position:absolute;left:4161;top:2200;width:15;height:2" coordorigin="4161,2200" coordsize="15,0" path="m4161,2200l4176,2200e" filled="false" stroked="true" strokeweight=".85pt" strokecolor="#fa7a6d">
                <v:path arrowok="t"/>
              </v:shape>
            </v:group>
            <v:group style="position:absolute;left:4171;top:2195;width:15;height:2" coordorigin="4171,2195" coordsize="15,2">
              <v:shape style="position:absolute;left:4171;top:2195;width:15;height:2" coordorigin="4171,2195" coordsize="15,0" path="m4171,2195l4186,2195e" filled="false" stroked="true" strokeweight="1.35pt" strokecolor="#fa7a6d">
                <v:path arrowok="t"/>
              </v:shape>
            </v:group>
            <v:group style="position:absolute;left:4182;top:2199;width:15;height:2" coordorigin="4182,2199" coordsize="15,2">
              <v:shape style="position:absolute;left:4182;top:2199;width:15;height:2" coordorigin="4182,2199" coordsize="15,0" path="m4182,2199l4197,2199e" filled="false" stroked="true" strokeweight=".95pt" strokecolor="#fa7a6d">
                <v:path arrowok="t"/>
              </v:shape>
            </v:group>
            <v:group style="position:absolute;left:4199;top:2142;width:2;height:66" coordorigin="4199,2142" coordsize="2,66">
              <v:shape style="position:absolute;left:4199;top:2142;width:2;height:66" coordorigin="4199,2142" coordsize="0,66" path="m4199,2208l4199,2142e" filled="false" stroked="true" strokeweight=".75pt" strokecolor="#fa7a6d">
                <v:path arrowok="t"/>
              </v:shape>
            </v:group>
            <v:group style="position:absolute;left:4202;top:2197;width:15;height:2" coordorigin="4202,2197" coordsize="15,2">
              <v:shape style="position:absolute;left:4202;top:2197;width:15;height:2" coordorigin="4202,2197" coordsize="15,0" path="m4202,2197l4217,2197e" filled="false" stroked="true" strokeweight="1.150pt" strokecolor="#fa7a6d">
                <v:path arrowok="t"/>
              </v:shape>
            </v:group>
            <v:group style="position:absolute;left:4212;top:2200;width:15;height:2" coordorigin="4212,2200" coordsize="15,2">
              <v:shape style="position:absolute;left:4212;top:2200;width:15;height:2" coordorigin="4212,2200" coordsize="15,0" path="m4212,2200l4227,2200e" filled="false" stroked="true" strokeweight=".85pt" strokecolor="#fa7a6d">
                <v:path arrowok="t"/>
              </v:shape>
            </v:group>
            <v:group style="position:absolute;left:4223;top:2204;width:15;height:2" coordorigin="4223,2204" coordsize="15,2">
              <v:shape style="position:absolute;left:4223;top:2204;width:15;height:2" coordorigin="4223,2204" coordsize="15,0" path="m4223,2204l4238,2204e" filled="false" stroked="true" strokeweight=".4pt" strokecolor="#fa7a6d">
                <v:path arrowok="t"/>
              </v:shape>
            </v:group>
            <v:group style="position:absolute;left:4233;top:2203;width:15;height:2" coordorigin="4233,2203" coordsize="15,2">
              <v:shape style="position:absolute;left:4233;top:2203;width:15;height:2" coordorigin="4233,2203" coordsize="15,0" path="m4233,2203l4248,2203e" filled="false" stroked="true" strokeweight=".5pt" strokecolor="#fa7a6d">
                <v:path arrowok="t"/>
              </v:shape>
            </v:group>
            <v:group style="position:absolute;left:4243;top:2207;width:15;height:2" coordorigin="4243,2207" coordsize="15,2">
              <v:shape style="position:absolute;left:4243;top:2207;width:15;height:2" coordorigin="4243,2207" coordsize="15,0" path="m4243,2207l4258,2207e" filled="false" stroked="true" strokeweight=".1pt" strokecolor="#fa7a6d">
                <v:path arrowok="t"/>
              </v:shape>
            </v:group>
            <v:group style="position:absolute;left:4253;top:2197;width:15;height:2" coordorigin="4253,2197" coordsize="15,2">
              <v:shape style="position:absolute;left:4253;top:2197;width:15;height:2" coordorigin="4253,2197" coordsize="15,0" path="m4253,2197l4268,2197e" filled="false" stroked="true" strokeweight="1.150pt" strokecolor="#fa7a6d">
                <v:path arrowok="t"/>
              </v:shape>
            </v:group>
            <v:group style="position:absolute;left:4264;top:2201;width:15;height:2" coordorigin="4264,2201" coordsize="15,2">
              <v:shape style="position:absolute;left:4264;top:2201;width:15;height:2" coordorigin="4264,2201" coordsize="15,0" path="m4264,2201l4279,2201e" filled="false" stroked="true" strokeweight=".7pt" strokecolor="#fa7a6d">
                <v:path arrowok="t"/>
              </v:shape>
            </v:group>
            <v:group style="position:absolute;left:4281;top:2168;width:2;height:40" coordorigin="4281,2168" coordsize="2,40">
              <v:shape style="position:absolute;left:4281;top:2168;width:2;height:40" coordorigin="4281,2168" coordsize="0,40" path="m4281,2208l4281,2168e" filled="false" stroked="true" strokeweight=".75pt" strokecolor="#fa7a6d">
                <v:path arrowok="t"/>
              </v:shape>
            </v:group>
            <v:group style="position:absolute;left:4284;top:2194;width:15;height:2" coordorigin="4284,2194" coordsize="15,2">
              <v:shape style="position:absolute;left:4284;top:2194;width:15;height:2" coordorigin="4284,2194" coordsize="15,0" path="m4284,2194l4299,2194e" filled="false" stroked="true" strokeweight="1.4pt" strokecolor="#fa7a6d">
                <v:path arrowok="t"/>
              </v:shape>
            </v:group>
            <v:group style="position:absolute;left:4295;top:2199;width:15;height:2" coordorigin="4295,2199" coordsize="15,2">
              <v:shape style="position:absolute;left:4295;top:2199;width:15;height:2" coordorigin="4295,2199" coordsize="15,0" path="m4295,2199l4310,2199e" filled="false" stroked="true" strokeweight=".9pt" strokecolor="#fa7a6d">
                <v:path arrowok="t"/>
              </v:shape>
            </v:group>
            <v:group style="position:absolute;left:4312;top:2163;width:2;height:45" coordorigin="4312,2163" coordsize="2,45">
              <v:shape style="position:absolute;left:4312;top:2163;width:2;height:45" coordorigin="4312,2163" coordsize="0,45" path="m4312,2208l4312,2163e" filled="false" stroked="true" strokeweight=".75pt" strokecolor="#fa7a6d">
                <v:path arrowok="t"/>
              </v:shape>
            </v:group>
            <v:group style="position:absolute;left:4322;top:2168;width:2;height:40" coordorigin="4322,2168" coordsize="2,40">
              <v:shape style="position:absolute;left:4322;top:2168;width:2;height:40" coordorigin="4322,2168" coordsize="0,40" path="m4322,2208l4322,2168e" filled="false" stroked="true" strokeweight=".75pt" strokecolor="#fa7a6d">
                <v:path arrowok="t"/>
              </v:shape>
            </v:group>
            <v:group style="position:absolute;left:4325;top:2193;width:15;height:2" coordorigin="4325,2193" coordsize="15,2">
              <v:shape style="position:absolute;left:4325;top:2193;width:15;height:2" coordorigin="4325,2193" coordsize="15,0" path="m4325,2193l4340,2193e" filled="false" stroked="true" strokeweight="1.5pt" strokecolor="#fa7a6d">
                <v:path arrowok="t"/>
              </v:shape>
            </v:group>
            <v:group style="position:absolute;left:4343;top:2152;width:2;height:56" coordorigin="4343,2152" coordsize="2,56">
              <v:shape style="position:absolute;left:4343;top:2152;width:2;height:56" coordorigin="4343,2152" coordsize="0,56" path="m4343,2208l4343,2152e" filled="false" stroked="true" strokeweight=".75pt" strokecolor="#fa7a6d">
                <v:path arrowok="t"/>
              </v:shape>
            </v:group>
            <v:group style="position:absolute;left:4346;top:2203;width:15;height:2" coordorigin="4346,2203" coordsize="15,2">
              <v:shape style="position:absolute;left:4346;top:2203;width:15;height:2" coordorigin="4346,2203" coordsize="15,0" path="m4346,2203l4361,2203e" filled="false" stroked="true" strokeweight=".550pt" strokecolor="#fa7a6d">
                <v:path arrowok="t"/>
              </v:shape>
            </v:group>
            <v:group style="position:absolute;left:4356;top:2199;width:15;height:2" coordorigin="4356,2199" coordsize="15,2">
              <v:shape style="position:absolute;left:4356;top:2199;width:15;height:2" coordorigin="4356,2199" coordsize="15,0" path="m4356,2199l4371,2199e" filled="false" stroked="true" strokeweight=".9pt" strokecolor="#fa7a6d">
                <v:path arrowok="t"/>
              </v:shape>
            </v:group>
            <v:group style="position:absolute;left:4374;top:2144;width:2;height:64" coordorigin="4374,2144" coordsize="2,64">
              <v:shape style="position:absolute;left:4374;top:2144;width:2;height:64" coordorigin="4374,2144" coordsize="0,64" path="m4374,2208l4374,2144e" filled="false" stroked="true" strokeweight=".75pt" strokecolor="#fa7a6d">
                <v:path arrowok="t"/>
              </v:shape>
            </v:group>
            <v:group style="position:absolute;left:4377;top:2205;width:15;height:2" coordorigin="4377,2205" coordsize="15,2">
              <v:shape style="position:absolute;left:4377;top:2205;width:15;height:2" coordorigin="4377,2205" coordsize="15,0" path="m4377,2205l4392,2205e" filled="false" stroked="true" strokeweight=".3pt" strokecolor="#fa7a6d">
                <v:path arrowok="t"/>
              </v:shape>
            </v:group>
            <v:group style="position:absolute;left:4394;top:2159;width:2;height:49" coordorigin="4394,2159" coordsize="2,49">
              <v:shape style="position:absolute;left:4394;top:2159;width:2;height:49" coordorigin="4394,2159" coordsize="0,49" path="m4394,2208l4394,2159e" filled="false" stroked="true" strokeweight=".75pt" strokecolor="#fa7a6d">
                <v:path arrowok="t"/>
              </v:shape>
            </v:group>
            <v:group style="position:absolute;left:4404;top:2134;width:2;height:74" coordorigin="4404,2134" coordsize="2,74">
              <v:shape style="position:absolute;left:4404;top:2134;width:2;height:74" coordorigin="4404,2134" coordsize="0,74" path="m4404,2208l4404,2134e" filled="false" stroked="true" strokeweight=".75pt" strokecolor="#fa7a6d">
                <v:path arrowok="t"/>
              </v:shape>
            </v:group>
            <v:group style="position:absolute;left:4415;top:2146;width:2;height:62" coordorigin="4415,2146" coordsize="2,62">
              <v:shape style="position:absolute;left:4415;top:2146;width:2;height:62" coordorigin="4415,2146" coordsize="0,62" path="m4415,2208l4415,2146e" filled="false" stroked="true" strokeweight=".75pt" strokecolor="#fa7a6d">
                <v:path arrowok="t"/>
              </v:shape>
            </v:group>
            <v:group style="position:absolute;left:4425;top:2165;width:2;height:43" coordorigin="4425,2165" coordsize="2,43">
              <v:shape style="position:absolute;left:4425;top:2165;width:2;height:43" coordorigin="4425,2165" coordsize="0,43" path="m4425,2208l4425,2165e" filled="false" stroked="true" strokeweight=".75pt" strokecolor="#fa7a6d">
                <v:path arrowok="t"/>
              </v:shape>
            </v:group>
            <v:group style="position:absolute;left:4435;top:2171;width:2;height:37" coordorigin="4435,2171" coordsize="2,37">
              <v:shape style="position:absolute;left:4435;top:2171;width:2;height:37" coordorigin="4435,2171" coordsize="0,37" path="m4435,2208l4435,2171e" filled="false" stroked="true" strokeweight=".75pt" strokecolor="#fa7a6d">
                <v:path arrowok="t"/>
              </v:shape>
            </v:group>
            <v:group style="position:absolute;left:4445;top:2173;width:2;height:35" coordorigin="4445,2173" coordsize="2,35">
              <v:shape style="position:absolute;left:4445;top:2173;width:2;height:35" coordorigin="4445,2173" coordsize="0,35" path="m4445,2208l4445,2173e" filled="false" stroked="true" strokeweight=".75pt" strokecolor="#fa7a6d">
                <v:path arrowok="t"/>
              </v:shape>
            </v:group>
            <v:group style="position:absolute;left:4456;top:2164;width:2;height:44" coordorigin="4456,2164" coordsize="2,44">
              <v:shape style="position:absolute;left:4456;top:2164;width:2;height:44" coordorigin="4456,2164" coordsize="0,44" path="m4456,2208l4456,2164e" filled="false" stroked="true" strokeweight=".75pt" strokecolor="#fa7a6d">
                <v:path arrowok="t"/>
              </v:shape>
            </v:group>
            <v:group style="position:absolute;left:4459;top:2202;width:15;height:2" coordorigin="4459,2202" coordsize="15,2">
              <v:shape style="position:absolute;left:4459;top:2202;width:15;height:2" coordorigin="4459,2202" coordsize="15,0" path="m4459,2202l4474,2202e" filled="false" stroked="true" strokeweight=".65pt" strokecolor="#fa7a6d">
                <v:path arrowok="t"/>
              </v:shape>
            </v:group>
            <v:group style="position:absolute;left:4469;top:2208;width:15;height:2" coordorigin="4469,2208" coordsize="15,2">
              <v:shape style="position:absolute;left:4469;top:2208;width:15;height:2" coordorigin="4469,2208" coordsize="15,0" path="m4469,2208l4484,2208e" filled="false" stroked="true" strokeweight=".05pt" strokecolor="#fa7a6d">
                <v:path arrowok="t"/>
              </v:shape>
            </v:group>
            <v:group style="position:absolute;left:4487;top:2167;width:2;height:41" coordorigin="4487,2167" coordsize="2,41">
              <v:shape style="position:absolute;left:4487;top:2167;width:2;height:41" coordorigin="4487,2167" coordsize="0,41" path="m4487,2208l4487,2167e" filled="false" stroked="true" strokeweight=".75pt" strokecolor="#fa7a6d">
                <v:path arrowok="t"/>
              </v:shape>
            </v:group>
            <v:group style="position:absolute;left:4497;top:2143;width:2;height:65" coordorigin="4497,2143" coordsize="2,65">
              <v:shape style="position:absolute;left:4497;top:2143;width:2;height:65" coordorigin="4497,2143" coordsize="0,65" path="m4497,2208l4497,2143e" filled="false" stroked="true" strokeweight=".75pt" strokecolor="#fa7a6d">
                <v:path arrowok="t"/>
              </v:shape>
            </v:group>
            <v:group style="position:absolute;left:4507;top:1990;width:2;height:218" coordorigin="4507,1990" coordsize="2,218">
              <v:shape style="position:absolute;left:4507;top:1990;width:2;height:218" coordorigin="4507,1990" coordsize="0,218" path="m4507,2208l4507,1990e" filled="false" stroked="true" strokeweight=".75pt" strokecolor="#fa7a6d">
                <v:path arrowok="t"/>
              </v:shape>
            </v:group>
            <v:group style="position:absolute;left:4517;top:2072;width:2;height:136" coordorigin="4517,2072" coordsize="2,136">
              <v:shape style="position:absolute;left:4517;top:2072;width:2;height:136" coordorigin="4517,2072" coordsize="0,136" path="m4517,2208l4517,2072e" filled="false" stroked="true" strokeweight=".75pt" strokecolor="#fa7a6d">
                <v:path arrowok="t"/>
              </v:shape>
            </v:group>
            <v:group style="position:absolute;left:4528;top:2078;width:2;height:130" coordorigin="4528,2078" coordsize="2,130">
              <v:shape style="position:absolute;left:4528;top:2078;width:2;height:130" coordorigin="4528,2078" coordsize="0,130" path="m4528,2208l4528,2078e" filled="false" stroked="true" strokeweight=".75pt" strokecolor="#fa7a6d">
                <v:path arrowok="t"/>
              </v:shape>
            </v:group>
            <v:group style="position:absolute;left:4538;top:2035;width:2;height:173" coordorigin="4538,2035" coordsize="2,173">
              <v:shape style="position:absolute;left:4538;top:2035;width:2;height:173" coordorigin="4538,2035" coordsize="0,173" path="m4538,2208l4538,2035e" filled="false" stroked="true" strokeweight=".75pt" strokecolor="#fa7a6d">
                <v:path arrowok="t"/>
              </v:shape>
            </v:group>
            <v:group style="position:absolute;left:4548;top:2100;width:2;height:108" coordorigin="4548,2100" coordsize="2,108">
              <v:shape style="position:absolute;left:4548;top:2100;width:2;height:108" coordorigin="4548,2100" coordsize="0,108" path="m4548,2208l4548,2100e" filled="false" stroked="true" strokeweight=".75pt" strokecolor="#fa7a6d">
                <v:path arrowok="t"/>
              </v:shape>
            </v:group>
            <v:group style="position:absolute;left:4559;top:2091;width:2;height:117" coordorigin="4559,2091" coordsize="2,117">
              <v:shape style="position:absolute;left:4559;top:2091;width:2;height:117" coordorigin="4559,2091" coordsize="0,117" path="m4559,2208l4559,2091e" filled="false" stroked="true" strokeweight=".75pt" strokecolor="#fa7a6d">
                <v:path arrowok="t"/>
              </v:shape>
            </v:group>
            <v:group style="position:absolute;left:4562;top:2196;width:15;height:2" coordorigin="4562,2196" coordsize="15,2">
              <v:shape style="position:absolute;left:4562;top:2196;width:15;height:2" coordorigin="4562,2196" coordsize="15,0" path="m4562,2196l4577,2196e" filled="false" stroked="true" strokeweight="1.25pt" strokecolor="#fa7a6d">
                <v:path arrowok="t"/>
              </v:shape>
            </v:group>
            <v:group style="position:absolute;left:4579;top:2139;width:2;height:69" coordorigin="4579,2139" coordsize="2,69">
              <v:shape style="position:absolute;left:4579;top:2139;width:2;height:69" coordorigin="4579,2139" coordsize="0,69" path="m4579,2208l4579,2139e" filled="false" stroked="true" strokeweight=".75pt" strokecolor="#fa7a6d">
                <v:path arrowok="t"/>
              </v:shape>
            </v:group>
            <v:group style="position:absolute;left:4589;top:2118;width:2;height:90" coordorigin="4589,2118" coordsize="2,90">
              <v:shape style="position:absolute;left:4589;top:2118;width:2;height:90" coordorigin="4589,2118" coordsize="0,90" path="m4589,2208l4589,2118e" filled="false" stroked="true" strokeweight=".75pt" strokecolor="#fa7a6d">
                <v:path arrowok="t"/>
              </v:shape>
            </v:group>
            <v:group style="position:absolute;left:4600;top:2120;width:2;height:88" coordorigin="4600,2120" coordsize="2,88">
              <v:shape style="position:absolute;left:4600;top:2120;width:2;height:88" coordorigin="4600,2120" coordsize="0,88" path="m4600,2208l4600,2120e" filled="false" stroked="true" strokeweight=".75pt" strokecolor="#fa7a6d">
                <v:path arrowok="t"/>
              </v:shape>
            </v:group>
            <v:group style="position:absolute;left:4610;top:2119;width:2;height:89" coordorigin="4610,2119" coordsize="2,89">
              <v:shape style="position:absolute;left:4610;top:2119;width:2;height:89" coordorigin="4610,2119" coordsize="0,89" path="m4610,2208l4610,2119e" filled="false" stroked="true" strokeweight=".75pt" strokecolor="#fa7a6d">
                <v:path arrowok="t"/>
              </v:shape>
            </v:group>
            <v:group style="position:absolute;left:4620;top:2127;width:2;height:81" coordorigin="4620,2127" coordsize="2,81">
              <v:shape style="position:absolute;left:4620;top:2127;width:2;height:81" coordorigin="4620,2127" coordsize="0,81" path="m4620,2208l4620,2127e" filled="false" stroked="true" strokeweight=".75pt" strokecolor="#fa7a6d">
                <v:path arrowok="t"/>
              </v:shape>
            </v:group>
            <v:group style="position:absolute;left:4630;top:2104;width:2;height:104" coordorigin="4630,2104" coordsize="2,104">
              <v:shape style="position:absolute;left:4630;top:2104;width:2;height:104" coordorigin="4630,2104" coordsize="0,104" path="m4630,2208l4630,2104e" filled="false" stroked="true" strokeweight=".75pt" strokecolor="#fa7a6d">
                <v:path arrowok="t"/>
              </v:shape>
            </v:group>
            <v:group style="position:absolute;left:4641;top:2084;width:2;height:124" coordorigin="4641,2084" coordsize="2,124">
              <v:shape style="position:absolute;left:4641;top:2084;width:2;height:124" coordorigin="4641,2084" coordsize="0,124" path="m4641,2208l4641,2084e" filled="false" stroked="true" strokeweight=".75pt" strokecolor="#fa7a6d">
                <v:path arrowok="t"/>
              </v:shape>
            </v:group>
            <v:group style="position:absolute;left:4651;top:2108;width:2;height:100" coordorigin="4651,2108" coordsize="2,100">
              <v:shape style="position:absolute;left:4651;top:2108;width:2;height:100" coordorigin="4651,2108" coordsize="0,100" path="m4651,2208l4651,2108e" filled="false" stroked="true" strokeweight=".75pt" strokecolor="#fa7a6d">
                <v:path arrowok="t"/>
              </v:shape>
            </v:group>
            <v:group style="position:absolute;left:4661;top:2107;width:2;height:101" coordorigin="4661,2107" coordsize="2,101">
              <v:shape style="position:absolute;left:4661;top:2107;width:2;height:101" coordorigin="4661,2107" coordsize="0,101" path="m4661,2208l4661,2107e" filled="false" stroked="true" strokeweight=".75pt" strokecolor="#fa7a6d">
                <v:path arrowok="t"/>
              </v:shape>
            </v:group>
            <v:group style="position:absolute;left:4672;top:2065;width:2;height:143" coordorigin="4672,2065" coordsize="2,143">
              <v:shape style="position:absolute;left:4672;top:2065;width:2;height:143" coordorigin="4672,2065" coordsize="0,143" path="m4672,2208l4672,2065e" filled="false" stroked="true" strokeweight=".75pt" strokecolor="#fa7a6d">
                <v:path arrowok="t"/>
              </v:shape>
            </v:group>
            <v:group style="position:absolute;left:4682;top:2054;width:2;height:154" coordorigin="4682,2054" coordsize="2,154">
              <v:shape style="position:absolute;left:4682;top:2054;width:2;height:154" coordorigin="4682,2054" coordsize="0,154" path="m4682,2208l4682,2054e" filled="false" stroked="true" strokeweight=".75pt" strokecolor="#fa7a6d">
                <v:path arrowok="t"/>
              </v:shape>
            </v:group>
            <v:group style="position:absolute;left:4692;top:2041;width:2;height:167" coordorigin="4692,2041" coordsize="2,167">
              <v:shape style="position:absolute;left:4692;top:2041;width:2;height:167" coordorigin="4692,2041" coordsize="0,167" path="m4692,2208l4692,2041e" filled="false" stroked="true" strokeweight=".75pt" strokecolor="#fa7a6d">
                <v:path arrowok="t"/>
              </v:shape>
            </v:group>
            <v:group style="position:absolute;left:4702;top:2058;width:2;height:150" coordorigin="4702,2058" coordsize="2,150">
              <v:shape style="position:absolute;left:4702;top:2058;width:2;height:150" coordorigin="4702,2058" coordsize="0,150" path="m4702,2208l4702,2058e" filled="false" stroked="true" strokeweight=".75pt" strokecolor="#fa7a6d">
                <v:path arrowok="t"/>
              </v:shape>
            </v:group>
            <v:group style="position:absolute;left:4713;top:2050;width:2;height:158" coordorigin="4713,2050" coordsize="2,158">
              <v:shape style="position:absolute;left:4713;top:2050;width:2;height:158" coordorigin="4713,2050" coordsize="0,158" path="m4713,2208l4713,2050e" filled="false" stroked="true" strokeweight=".75pt" strokecolor="#fa7a6d">
                <v:path arrowok="t"/>
              </v:shape>
            </v:group>
            <v:group style="position:absolute;left:4723;top:2085;width:2;height:123" coordorigin="4723,2085" coordsize="2,123">
              <v:shape style="position:absolute;left:4723;top:2085;width:2;height:123" coordorigin="4723,2085" coordsize="0,123" path="m4723,2208l4723,2085e" filled="false" stroked="true" strokeweight=".75pt" strokecolor="#fa7a6d">
                <v:path arrowok="t"/>
              </v:shape>
            </v:group>
            <v:group style="position:absolute;left:4733;top:2070;width:2;height:138" coordorigin="4733,2070" coordsize="2,138">
              <v:shape style="position:absolute;left:4733;top:2070;width:2;height:138" coordorigin="4733,2070" coordsize="0,138" path="m4733,2208l4733,2070e" filled="false" stroked="true" strokeweight=".75pt" strokecolor="#fa7a6d">
                <v:path arrowok="t"/>
              </v:shape>
            </v:group>
            <v:group style="position:absolute;left:4744;top:2111;width:2;height:97" coordorigin="4744,2111" coordsize="2,97">
              <v:shape style="position:absolute;left:4744;top:2111;width:2;height:97" coordorigin="4744,2111" coordsize="0,97" path="m4744,2208l4744,2111e" filled="false" stroked="true" strokeweight=".75pt" strokecolor="#fa7a6d">
                <v:path arrowok="t"/>
              </v:shape>
            </v:group>
            <v:group style="position:absolute;left:4754;top:2053;width:2;height:155" coordorigin="4754,2053" coordsize="2,155">
              <v:shape style="position:absolute;left:4754;top:2053;width:2;height:155" coordorigin="4754,2053" coordsize="0,155" path="m4754,2208l4754,2053e" filled="false" stroked="true" strokeweight=".75pt" strokecolor="#fa7a6d">
                <v:path arrowok="t"/>
              </v:shape>
            </v:group>
            <v:group style="position:absolute;left:4764;top:2120;width:2;height:88" coordorigin="4764,2120" coordsize="2,88">
              <v:shape style="position:absolute;left:4764;top:2120;width:2;height:88" coordorigin="4764,2120" coordsize="0,88" path="m4764,2208l4764,2120e" filled="false" stroked="true" strokeweight=".75pt" strokecolor="#fa7a6d">
                <v:path arrowok="t"/>
              </v:shape>
            </v:group>
            <v:group style="position:absolute;left:4774;top:2111;width:2;height:97" coordorigin="4774,2111" coordsize="2,97">
              <v:shape style="position:absolute;left:4774;top:2111;width:2;height:97" coordorigin="4774,2111" coordsize="0,97" path="m4774,2208l4774,2111e" filled="false" stroked="true" strokeweight=".75pt" strokecolor="#fa7a6d">
                <v:path arrowok="t"/>
              </v:shape>
            </v:group>
            <v:group style="position:absolute;left:4785;top:2117;width:2;height:91" coordorigin="4785,2117" coordsize="2,91">
              <v:shape style="position:absolute;left:4785;top:2117;width:2;height:91" coordorigin="4785,2117" coordsize="0,91" path="m4785,2208l4785,2117e" filled="false" stroked="true" strokeweight=".75pt" strokecolor="#fa7a6d">
                <v:path arrowok="t"/>
              </v:shape>
            </v:group>
            <v:group style="position:absolute;left:4795;top:2124;width:2;height:84" coordorigin="4795,2124" coordsize="2,84">
              <v:shape style="position:absolute;left:4795;top:2124;width:2;height:84" coordorigin="4795,2124" coordsize="0,84" path="m4795,2208l4795,2124e" filled="false" stroked="true" strokeweight=".75pt" strokecolor="#fa7a6d">
                <v:path arrowok="t"/>
              </v:shape>
            </v:group>
            <v:group style="position:absolute;left:4805;top:2126;width:2;height:82" coordorigin="4805,2126" coordsize="2,82">
              <v:shape style="position:absolute;left:4805;top:2126;width:2;height:82" coordorigin="4805,2126" coordsize="0,82" path="m4805,2208l4805,2126e" filled="false" stroked="true" strokeweight=".75pt" strokecolor="#fa7a6d">
                <v:path arrowok="t"/>
              </v:shape>
            </v:group>
            <v:group style="position:absolute;left:4815;top:2110;width:2;height:98" coordorigin="4815,2110" coordsize="2,98">
              <v:shape style="position:absolute;left:4815;top:2110;width:2;height:98" coordorigin="4815,2110" coordsize="0,98" path="m4815,2208l4815,2110e" filled="false" stroked="true" strokeweight=".75pt" strokecolor="#fa7a6d">
                <v:path arrowok="t"/>
              </v:shape>
            </v:group>
            <v:group style="position:absolute;left:4826;top:2109;width:2;height:99" coordorigin="4826,2109" coordsize="2,99">
              <v:shape style="position:absolute;left:4826;top:2109;width:2;height:99" coordorigin="4826,2109" coordsize="0,99" path="m4826,2208l4826,2109e" filled="false" stroked="true" strokeweight=".75pt" strokecolor="#fa7a6d">
                <v:path arrowok="t"/>
              </v:shape>
            </v:group>
            <v:group style="position:absolute;left:4836;top:2104;width:2;height:104" coordorigin="4836,2104" coordsize="2,104">
              <v:shape style="position:absolute;left:4836;top:2104;width:2;height:104" coordorigin="4836,2104" coordsize="0,104" path="m4836,2208l4836,2104e" filled="false" stroked="true" strokeweight=".75pt" strokecolor="#fa7a6d">
                <v:path arrowok="t"/>
              </v:shape>
            </v:group>
            <v:group style="position:absolute;left:4846;top:2105;width:2;height:103" coordorigin="4846,2105" coordsize="2,103">
              <v:shape style="position:absolute;left:4846;top:2105;width:2;height:103" coordorigin="4846,2105" coordsize="0,103" path="m4846,2208l4846,2105e" filled="false" stroked="true" strokeweight=".75pt" strokecolor="#fa7a6d">
                <v:path arrowok="t"/>
              </v:shape>
            </v:group>
            <v:group style="position:absolute;left:4857;top:2071;width:2;height:137" coordorigin="4857,2071" coordsize="2,137">
              <v:shape style="position:absolute;left:4857;top:2071;width:2;height:137" coordorigin="4857,2071" coordsize="0,137" path="m4857,2208l4857,2071e" filled="false" stroked="true" strokeweight=".75pt" strokecolor="#fa7a6d">
                <v:path arrowok="t"/>
              </v:shape>
            </v:group>
            <v:group style="position:absolute;left:4867;top:2147;width:2;height:61" coordorigin="4867,2147" coordsize="2,61">
              <v:shape style="position:absolute;left:4867;top:2147;width:2;height:61" coordorigin="4867,2147" coordsize="0,61" path="m4867,2208l4867,2147e" filled="false" stroked="true" strokeweight=".75pt" strokecolor="#fa7a6d">
                <v:path arrowok="t"/>
              </v:shape>
            </v:group>
            <v:group style="position:absolute;left:4877;top:2049;width:2;height:159" coordorigin="4877,2049" coordsize="2,159">
              <v:shape style="position:absolute;left:4877;top:2049;width:2;height:159" coordorigin="4877,2049" coordsize="0,159" path="m4877,2208l4877,2049e" filled="false" stroked="true" strokeweight=".75pt" strokecolor="#fa7a6d">
                <v:path arrowok="t"/>
              </v:shape>
            </v:group>
            <v:group style="position:absolute;left:4887;top:2092;width:2;height:116" coordorigin="4887,2092" coordsize="2,116">
              <v:shape style="position:absolute;left:4887;top:2092;width:2;height:116" coordorigin="4887,2092" coordsize="0,116" path="m4887,2208l4887,2092e" filled="false" stroked="true" strokeweight=".75pt" strokecolor="#fa7a6d">
                <v:path arrowok="t"/>
              </v:shape>
            </v:group>
            <v:group style="position:absolute;left:4898;top:2111;width:2;height:97" coordorigin="4898,2111" coordsize="2,97">
              <v:shape style="position:absolute;left:4898;top:2111;width:2;height:97" coordorigin="4898,2111" coordsize="0,97" path="m4898,2208l4898,2111e" filled="false" stroked="true" strokeweight=".75pt" strokecolor="#fa7a6d">
                <v:path arrowok="t"/>
              </v:shape>
            </v:group>
            <v:group style="position:absolute;left:4908;top:2052;width:2;height:156" coordorigin="4908,2052" coordsize="2,156">
              <v:shape style="position:absolute;left:4908;top:2052;width:2;height:156" coordorigin="4908,2052" coordsize="0,156" path="m4908,2208l4908,2052e" filled="false" stroked="true" strokeweight=".75pt" strokecolor="#fa7a6d">
                <v:path arrowok="t"/>
              </v:shape>
            </v:group>
            <v:group style="position:absolute;left:4918;top:2092;width:2;height:116" coordorigin="4918,2092" coordsize="2,116">
              <v:shape style="position:absolute;left:4918;top:2092;width:2;height:116" coordorigin="4918,2092" coordsize="0,116" path="m4918,2208l4918,2092e" filled="false" stroked="true" strokeweight=".75pt" strokecolor="#fa7a6d">
                <v:path arrowok="t"/>
              </v:shape>
            </v:group>
            <v:group style="position:absolute;left:4929;top:2125;width:2;height:83" coordorigin="4929,2125" coordsize="2,83">
              <v:shape style="position:absolute;left:4929;top:2125;width:2;height:83" coordorigin="4929,2125" coordsize="0,83" path="m4929,2208l4929,2125e" filled="false" stroked="true" strokeweight=".75pt" strokecolor="#fa7a6d">
                <v:path arrowok="t"/>
              </v:shape>
            </v:group>
            <v:group style="position:absolute;left:4939;top:2084;width:2;height:124" coordorigin="4939,2084" coordsize="2,124">
              <v:shape style="position:absolute;left:4939;top:2084;width:2;height:124" coordorigin="4939,2084" coordsize="0,124" path="m4939,2208l4939,2084e" filled="false" stroked="true" strokeweight=".75pt" strokecolor="#fa7a6d">
                <v:path arrowok="t"/>
              </v:shape>
            </v:group>
            <v:group style="position:absolute;left:4949;top:2093;width:2;height:115" coordorigin="4949,2093" coordsize="2,115">
              <v:shape style="position:absolute;left:4949;top:2093;width:2;height:115" coordorigin="4949,2093" coordsize="0,115" path="m4949,2208l4949,2093e" filled="false" stroked="true" strokeweight=".75pt" strokecolor="#fa7a6d">
                <v:path arrowok="t"/>
              </v:shape>
            </v:group>
            <v:group style="position:absolute;left:4959;top:2084;width:2;height:124" coordorigin="4959,2084" coordsize="2,124">
              <v:shape style="position:absolute;left:4959;top:2084;width:2;height:124" coordorigin="4959,2084" coordsize="0,124" path="m4959,2208l4959,2084e" filled="false" stroked="true" strokeweight=".75pt" strokecolor="#fa7a6d">
                <v:path arrowok="t"/>
              </v:shape>
            </v:group>
            <v:group style="position:absolute;left:4970;top:2102;width:2;height:106" coordorigin="4970,2102" coordsize="2,106">
              <v:shape style="position:absolute;left:4970;top:2102;width:2;height:106" coordorigin="4970,2102" coordsize="0,106" path="m4970,2208l4970,2102e" filled="false" stroked="true" strokeweight=".75pt" strokecolor="#fa7a6d">
                <v:path arrowok="t"/>
              </v:shape>
            </v:group>
            <v:group style="position:absolute;left:4980;top:2072;width:2;height:136" coordorigin="4980,2072" coordsize="2,136">
              <v:shape style="position:absolute;left:4980;top:2072;width:2;height:136" coordorigin="4980,2072" coordsize="0,136" path="m4980,2208l4980,2072e" filled="false" stroked="true" strokeweight=".75pt" strokecolor="#fa7a6d">
                <v:path arrowok="t"/>
              </v:shape>
            </v:group>
            <v:group style="position:absolute;left:4990;top:2068;width:2;height:140" coordorigin="4990,2068" coordsize="2,140">
              <v:shape style="position:absolute;left:4990;top:2068;width:2;height:140" coordorigin="4990,2068" coordsize="0,140" path="m4990,2208l4990,2068e" filled="false" stroked="true" strokeweight=".75pt" strokecolor="#fa7a6d">
                <v:path arrowok="t"/>
              </v:shape>
            </v:group>
            <v:group style="position:absolute;left:5000;top:2049;width:2;height:159" coordorigin="5000,2049" coordsize="2,159">
              <v:shape style="position:absolute;left:5000;top:2049;width:2;height:159" coordorigin="5000,2049" coordsize="0,159" path="m5000,2208l5000,2049e" filled="false" stroked="true" strokeweight=".75pt" strokecolor="#fa7a6d">
                <v:path arrowok="t"/>
              </v:shape>
            </v:group>
            <v:group style="position:absolute;left:5011;top:2060;width:2;height:148" coordorigin="5011,2060" coordsize="2,148">
              <v:shape style="position:absolute;left:5011;top:2060;width:2;height:148" coordorigin="5011,2060" coordsize="0,148" path="m5011,2208l5011,2060e" filled="false" stroked="true" strokeweight=".75pt" strokecolor="#fa7a6d">
                <v:path arrowok="t"/>
              </v:shape>
            </v:group>
            <v:group style="position:absolute;left:5021;top:2076;width:2;height:132" coordorigin="5021,2076" coordsize="2,132">
              <v:shape style="position:absolute;left:5021;top:2076;width:2;height:132" coordorigin="5021,2076" coordsize="0,132" path="m5021,2208l5021,2076e" filled="false" stroked="true" strokeweight=".75pt" strokecolor="#fa7a6d">
                <v:path arrowok="t"/>
              </v:shape>
            </v:group>
            <v:group style="position:absolute;left:5031;top:2098;width:2;height:110" coordorigin="5031,2098" coordsize="2,110">
              <v:shape style="position:absolute;left:5031;top:2098;width:2;height:110" coordorigin="5031,2098" coordsize="0,110" path="m5031,2208l5031,2098e" filled="false" stroked="true" strokeweight=".75pt" strokecolor="#fa7a6d">
                <v:path arrowok="t"/>
              </v:shape>
            </v:group>
            <v:group style="position:absolute;left:5042;top:2104;width:2;height:104" coordorigin="5042,2104" coordsize="2,104">
              <v:shape style="position:absolute;left:5042;top:2104;width:2;height:104" coordorigin="5042,2104" coordsize="0,104" path="m5042,2208l5042,2104e" filled="false" stroked="true" strokeweight=".75pt" strokecolor="#fa7a6d">
                <v:path arrowok="t"/>
              </v:shape>
            </v:group>
            <v:group style="position:absolute;left:5052;top:2088;width:2;height:120" coordorigin="5052,2088" coordsize="2,120">
              <v:shape style="position:absolute;left:5052;top:2088;width:2;height:120" coordorigin="5052,2088" coordsize="0,120" path="m5052,2208l5052,2088e" filled="false" stroked="true" strokeweight=".75pt" strokecolor="#fa7a6d">
                <v:path arrowok="t"/>
              </v:shape>
            </v:group>
            <v:group style="position:absolute;left:5062;top:2080;width:2;height:128" coordorigin="5062,2080" coordsize="2,128">
              <v:shape style="position:absolute;left:5062;top:2080;width:2;height:128" coordorigin="5062,2080" coordsize="0,128" path="m5062,2208l5062,2080e" filled="false" stroked="true" strokeweight=".75pt" strokecolor="#fa7a6d">
                <v:path arrowok="t"/>
              </v:shape>
            </v:group>
            <v:group style="position:absolute;left:5072;top:2080;width:2;height:128" coordorigin="5072,2080" coordsize="2,128">
              <v:shape style="position:absolute;left:5072;top:2080;width:2;height:128" coordorigin="5072,2080" coordsize="0,128" path="m5072,2208l5072,2080e" filled="false" stroked="true" strokeweight=".75pt" strokecolor="#fa7a6d">
                <v:path arrowok="t"/>
              </v:shape>
            </v:group>
            <v:group style="position:absolute;left:5083;top:2109;width:2;height:99" coordorigin="5083,2109" coordsize="2,99">
              <v:shape style="position:absolute;left:5083;top:2109;width:2;height:99" coordorigin="5083,2109" coordsize="0,99" path="m5083,2208l5083,2109e" filled="false" stroked="true" strokeweight=".75pt" strokecolor="#fa7a6d">
                <v:path arrowok="t"/>
              </v:shape>
            </v:group>
            <v:group style="position:absolute;left:5093;top:2077;width:2;height:131" coordorigin="5093,2077" coordsize="2,131">
              <v:shape style="position:absolute;left:5093;top:2077;width:2;height:131" coordorigin="5093,2077" coordsize="0,131" path="m5093,2208l5093,2077e" filled="false" stroked="true" strokeweight=".75pt" strokecolor="#fa7a6d">
                <v:path arrowok="t"/>
              </v:shape>
            </v:group>
            <v:group style="position:absolute;left:5103;top:2113;width:2;height:95" coordorigin="5103,2113" coordsize="2,95">
              <v:shape style="position:absolute;left:5103;top:2113;width:2;height:95" coordorigin="5103,2113" coordsize="0,95" path="m5103,2208l5103,2113e" filled="false" stroked="true" strokeweight=".75pt" strokecolor="#fa7a6d">
                <v:path arrowok="t"/>
              </v:shape>
            </v:group>
            <v:group style="position:absolute;left:5114;top:2079;width:2;height:129" coordorigin="5114,2079" coordsize="2,129">
              <v:shape style="position:absolute;left:5114;top:2079;width:2;height:129" coordorigin="5114,2079" coordsize="0,129" path="m5114,2208l5114,2079e" filled="false" stroked="true" strokeweight=".75pt" strokecolor="#fa7a6d">
                <v:path arrowok="t"/>
              </v:shape>
            </v:group>
            <v:group style="position:absolute;left:5124;top:2086;width:2;height:122" coordorigin="5124,2086" coordsize="2,122">
              <v:shape style="position:absolute;left:5124;top:2086;width:2;height:122" coordorigin="5124,2086" coordsize="0,122" path="m5124,2208l5124,2086e" filled="false" stroked="true" strokeweight=".75pt" strokecolor="#fa7a6d">
                <v:path arrowok="t"/>
              </v:shape>
            </v:group>
            <v:group style="position:absolute;left:5134;top:2098;width:2;height:110" coordorigin="5134,2098" coordsize="2,110">
              <v:shape style="position:absolute;left:5134;top:2098;width:2;height:110" coordorigin="5134,2098" coordsize="0,110" path="m5134,2208l5134,2098e" filled="false" stroked="true" strokeweight=".75pt" strokecolor="#fa7a6d">
                <v:path arrowok="t"/>
              </v:shape>
            </v:group>
            <v:group style="position:absolute;left:5144;top:2142;width:2;height:66" coordorigin="5144,2142" coordsize="2,66">
              <v:shape style="position:absolute;left:5144;top:2142;width:2;height:66" coordorigin="5144,2142" coordsize="0,66" path="m5144,2208l5144,2142e" filled="false" stroked="true" strokeweight=".75pt" strokecolor="#fa7a6d">
                <v:path arrowok="t"/>
              </v:shape>
            </v:group>
            <v:group style="position:absolute;left:5155;top:2110;width:2;height:98" coordorigin="5155,2110" coordsize="2,98">
              <v:shape style="position:absolute;left:5155;top:2110;width:2;height:98" coordorigin="5155,2110" coordsize="0,98" path="m5155,2208l5155,2110e" filled="false" stroked="true" strokeweight=".75pt" strokecolor="#fa7a6d">
                <v:path arrowok="t"/>
              </v:shape>
            </v:group>
            <v:group style="position:absolute;left:5165;top:2081;width:2;height:127" coordorigin="5165,2081" coordsize="2,127">
              <v:shape style="position:absolute;left:5165;top:2081;width:2;height:127" coordorigin="5165,2081" coordsize="0,127" path="m5165,2208l5165,2081e" filled="false" stroked="true" strokeweight=".75pt" strokecolor="#fa7a6d">
                <v:path arrowok="t"/>
              </v:shape>
            </v:group>
            <v:group style="position:absolute;left:5175;top:2059;width:2;height:149" coordorigin="5175,2059" coordsize="2,149">
              <v:shape style="position:absolute;left:5175;top:2059;width:2;height:149" coordorigin="5175,2059" coordsize="0,149" path="m5175,2208l5175,2059e" filled="false" stroked="true" strokeweight=".75pt" strokecolor="#fa7a6d">
                <v:path arrowok="t"/>
              </v:shape>
            </v:group>
            <v:group style="position:absolute;left:5185;top:2065;width:2;height:143" coordorigin="5185,2065" coordsize="2,143">
              <v:shape style="position:absolute;left:5185;top:2065;width:2;height:143" coordorigin="5185,2065" coordsize="0,143" path="m5185,2208l5185,2065e" filled="false" stroked="true" strokeweight=".75pt" strokecolor="#fa7a6d">
                <v:path arrowok="t"/>
              </v:shape>
            </v:group>
            <v:group style="position:absolute;left:5196;top:2092;width:2;height:116" coordorigin="5196,2092" coordsize="2,116">
              <v:shape style="position:absolute;left:5196;top:2092;width:2;height:116" coordorigin="5196,2092" coordsize="0,116" path="m5196,2208l5196,2092e" filled="false" stroked="true" strokeweight=".75pt" strokecolor="#fa7a6d">
                <v:path arrowok="t"/>
              </v:shape>
            </v:group>
            <v:group style="position:absolute;left:5206;top:2060;width:2;height:148" coordorigin="5206,2060" coordsize="2,148">
              <v:shape style="position:absolute;left:5206;top:2060;width:2;height:148" coordorigin="5206,2060" coordsize="0,148" path="m5206,2208l5206,2060e" filled="false" stroked="true" strokeweight=".75pt" strokecolor="#fa7a6d">
                <v:path arrowok="t"/>
              </v:shape>
            </v:group>
            <v:group style="position:absolute;left:5216;top:2094;width:2;height:114" coordorigin="5216,2094" coordsize="2,114">
              <v:shape style="position:absolute;left:5216;top:2094;width:2;height:114" coordorigin="5216,2094" coordsize="0,114" path="m5216,2208l5216,2094e" filled="false" stroked="true" strokeweight=".75pt" strokecolor="#fa7a6d">
                <v:path arrowok="t"/>
              </v:shape>
            </v:group>
            <v:group style="position:absolute;left:5227;top:2074;width:2;height:134" coordorigin="5227,2074" coordsize="2,134">
              <v:shape style="position:absolute;left:5227;top:2074;width:2;height:134" coordorigin="5227,2074" coordsize="0,134" path="m5227,2208l5227,2074e" filled="false" stroked="true" strokeweight=".75pt" strokecolor="#fa7a6d">
                <v:path arrowok="t"/>
              </v:shape>
            </v:group>
            <v:group style="position:absolute;left:5237;top:2065;width:2;height:143" coordorigin="5237,2065" coordsize="2,143">
              <v:shape style="position:absolute;left:5237;top:2065;width:2;height:143" coordorigin="5237,2065" coordsize="0,143" path="m5237,2208l5237,2065e" filled="false" stroked="true" strokeweight=".75pt" strokecolor="#fa7a6d">
                <v:path arrowok="t"/>
              </v:shape>
            </v:group>
            <v:group style="position:absolute;left:5247;top:2104;width:2;height:104" coordorigin="5247,2104" coordsize="2,104">
              <v:shape style="position:absolute;left:5247;top:2104;width:2;height:104" coordorigin="5247,2104" coordsize="0,104" path="m5247,2208l5247,2104e" filled="false" stroked="true" strokeweight=".75pt" strokecolor="#fa7a6d">
                <v:path arrowok="t"/>
              </v:shape>
            </v:group>
            <v:group style="position:absolute;left:5257;top:2080;width:2;height:128" coordorigin="5257,2080" coordsize="2,128">
              <v:shape style="position:absolute;left:5257;top:2080;width:2;height:128" coordorigin="5257,2080" coordsize="0,128" path="m5257,2208l5257,2080e" filled="false" stroked="true" strokeweight=".75pt" strokecolor="#fa7a6d">
                <v:path arrowok="t"/>
              </v:shape>
            </v:group>
            <v:group style="position:absolute;left:5268;top:2079;width:2;height:129" coordorigin="5268,2079" coordsize="2,129">
              <v:shape style="position:absolute;left:5268;top:2079;width:2;height:129" coordorigin="5268,2079" coordsize="0,129" path="m5268,2208l5268,2079e" filled="false" stroked="true" strokeweight=".75pt" strokecolor="#fa7a6d">
                <v:path arrowok="t"/>
              </v:shape>
            </v:group>
            <v:group style="position:absolute;left:5278;top:2142;width:2;height:66" coordorigin="5278,2142" coordsize="2,66">
              <v:shape style="position:absolute;left:5278;top:2142;width:2;height:66" coordorigin="5278,2142" coordsize="0,66" path="m5278,2208l5278,2142e" filled="false" stroked="true" strokeweight=".75pt" strokecolor="#fa7a6d">
                <v:path arrowok="t"/>
              </v:shape>
            </v:group>
            <v:group style="position:absolute;left:5288;top:2098;width:2;height:110" coordorigin="5288,2098" coordsize="2,110">
              <v:shape style="position:absolute;left:5288;top:2098;width:2;height:110" coordorigin="5288,2098" coordsize="0,110" path="m5288,2208l5288,2098e" filled="false" stroked="true" strokeweight=".75pt" strokecolor="#fa7a6d">
                <v:path arrowok="t"/>
              </v:shape>
            </v:group>
            <v:group style="position:absolute;left:5299;top:2097;width:2;height:111" coordorigin="5299,2097" coordsize="2,111">
              <v:shape style="position:absolute;left:5299;top:2097;width:2;height:111" coordorigin="5299,2097" coordsize="0,111" path="m5299,2208l5299,2097e" filled="false" stroked="true" strokeweight=".75pt" strokecolor="#fa7a6d">
                <v:path arrowok="t"/>
              </v:shape>
            </v:group>
            <v:group style="position:absolute;left:5309;top:2080;width:2;height:128" coordorigin="5309,2080" coordsize="2,128">
              <v:shape style="position:absolute;left:5309;top:2080;width:2;height:128" coordorigin="5309,2080" coordsize="0,128" path="m5309,2208l5309,2080e" filled="false" stroked="true" strokeweight=".75pt" strokecolor="#fa7a6d">
                <v:path arrowok="t"/>
              </v:shape>
            </v:group>
            <v:group style="position:absolute;left:5319;top:2085;width:2;height:123" coordorigin="5319,2085" coordsize="2,123">
              <v:shape style="position:absolute;left:5319;top:2085;width:2;height:123" coordorigin="5319,2085" coordsize="0,123" path="m5319,2208l5319,2085e" filled="false" stroked="true" strokeweight=".75pt" strokecolor="#fa7a6d">
                <v:path arrowok="t"/>
              </v:shape>
            </v:group>
            <v:group style="position:absolute;left:5329;top:2112;width:2;height:96" coordorigin="5329,2112" coordsize="2,96">
              <v:shape style="position:absolute;left:5329;top:2112;width:2;height:96" coordorigin="5329,2112" coordsize="0,96" path="m5329,2208l5329,2112e" filled="false" stroked="true" strokeweight=".75pt" strokecolor="#fa7a6d">
                <v:path arrowok="t"/>
              </v:shape>
            </v:group>
            <v:group style="position:absolute;left:5340;top:2088;width:2;height:120" coordorigin="5340,2088" coordsize="2,120">
              <v:shape style="position:absolute;left:5340;top:2088;width:2;height:120" coordorigin="5340,2088" coordsize="0,120" path="m5340,2208l5340,2088e" filled="false" stroked="true" strokeweight=".75pt" strokecolor="#fa7a6d">
                <v:path arrowok="t"/>
              </v:shape>
            </v:group>
            <v:group style="position:absolute;left:5350;top:2123;width:2;height:85" coordorigin="5350,2123" coordsize="2,85">
              <v:shape style="position:absolute;left:5350;top:2123;width:2;height:85" coordorigin="5350,2123" coordsize="0,85" path="m5350,2208l5350,2123e" filled="false" stroked="true" strokeweight=".75pt" strokecolor="#fa7a6d">
                <v:path arrowok="t"/>
              </v:shape>
            </v:group>
            <v:group style="position:absolute;left:5360;top:2124;width:2;height:84" coordorigin="5360,2124" coordsize="2,84">
              <v:shape style="position:absolute;left:5360;top:2124;width:2;height:84" coordorigin="5360,2124" coordsize="0,84" path="m5360,2208l5360,2124e" filled="false" stroked="true" strokeweight=".75pt" strokecolor="#fa7a6d">
                <v:path arrowok="t"/>
              </v:shape>
            </v:group>
            <v:group style="position:absolute;left:5370;top:2134;width:2;height:74" coordorigin="5370,2134" coordsize="2,74">
              <v:shape style="position:absolute;left:5370;top:2134;width:2;height:74" coordorigin="5370,2134" coordsize="0,74" path="m5370,2208l5370,2134e" filled="false" stroked="true" strokeweight=".75pt" strokecolor="#fa7a6d">
                <v:path arrowok="t"/>
              </v:shape>
            </v:group>
            <v:group style="position:absolute;left:5381;top:2113;width:2;height:95" coordorigin="5381,2113" coordsize="2,95">
              <v:shape style="position:absolute;left:5381;top:2113;width:2;height:95" coordorigin="5381,2113" coordsize="0,95" path="m5381,2208l5381,2113e" filled="false" stroked="true" strokeweight=".75pt" strokecolor="#fa7a6d">
                <v:path arrowok="t"/>
              </v:shape>
            </v:group>
            <v:group style="position:absolute;left:5391;top:2096;width:2;height:112" coordorigin="5391,2096" coordsize="2,112">
              <v:shape style="position:absolute;left:5391;top:2096;width:2;height:112" coordorigin="5391,2096" coordsize="0,112" path="m5391,2208l5391,2096e" filled="false" stroked="true" strokeweight=".75pt" strokecolor="#fa7a6d">
                <v:path arrowok="t"/>
              </v:shape>
            </v:group>
            <v:group style="position:absolute;left:5401;top:2111;width:2;height:97" coordorigin="5401,2111" coordsize="2,97">
              <v:shape style="position:absolute;left:5401;top:2111;width:2;height:97" coordorigin="5401,2111" coordsize="0,97" path="m5401,2208l5401,2111e" filled="false" stroked="true" strokeweight=".75pt" strokecolor="#fa7a6d">
                <v:path arrowok="t"/>
              </v:shape>
            </v:group>
            <v:group style="position:absolute;left:5412;top:2113;width:2;height:95" coordorigin="5412,2113" coordsize="2,95">
              <v:shape style="position:absolute;left:5412;top:2113;width:2;height:95" coordorigin="5412,2113" coordsize="0,95" path="m5412,2208l5412,2113e" filled="false" stroked="true" strokeweight=".75pt" strokecolor="#fa7a6d">
                <v:path arrowok="t"/>
              </v:shape>
            </v:group>
            <v:group style="position:absolute;left:5422;top:2105;width:2;height:103" coordorigin="5422,2105" coordsize="2,103">
              <v:shape style="position:absolute;left:5422;top:2105;width:2;height:103" coordorigin="5422,2105" coordsize="0,103" path="m5422,2208l5422,2105e" filled="false" stroked="true" strokeweight=".75pt" strokecolor="#fa7a6d">
                <v:path arrowok="t"/>
              </v:shape>
            </v:group>
            <v:group style="position:absolute;left:5432;top:2091;width:2;height:117" coordorigin="5432,2091" coordsize="2,117">
              <v:shape style="position:absolute;left:5432;top:2091;width:2;height:117" coordorigin="5432,2091" coordsize="0,117" path="m5432,2208l5432,2091e" filled="false" stroked="true" strokeweight=".75pt" strokecolor="#fa7a6d">
                <v:path arrowok="t"/>
              </v:shape>
            </v:group>
            <v:group style="position:absolute;left:5442;top:2070;width:2;height:138" coordorigin="5442,2070" coordsize="2,138">
              <v:shape style="position:absolute;left:5442;top:2070;width:2;height:138" coordorigin="5442,2070" coordsize="0,138" path="m5442,2208l5442,2070e" filled="false" stroked="true" strokeweight=".75pt" strokecolor="#fa7a6d">
                <v:path arrowok="t"/>
              </v:shape>
            </v:group>
            <v:group style="position:absolute;left:5453;top:2058;width:2;height:150" coordorigin="5453,2058" coordsize="2,150">
              <v:shape style="position:absolute;left:5453;top:2058;width:2;height:150" coordorigin="5453,2058" coordsize="0,150" path="m5453,2208l5453,2058e" filled="false" stroked="true" strokeweight=".75pt" strokecolor="#fa7a6d">
                <v:path arrowok="t"/>
              </v:shape>
            </v:group>
            <v:group style="position:absolute;left:5463;top:2008;width:2;height:200" coordorigin="5463,2008" coordsize="2,200">
              <v:shape style="position:absolute;left:5463;top:2008;width:2;height:200" coordorigin="5463,2008" coordsize="0,200" path="m5463,2208l5463,2008e" filled="false" stroked="true" strokeweight=".75pt" strokecolor="#fa7a6d">
                <v:path arrowok="t"/>
              </v:shape>
            </v:group>
            <v:group style="position:absolute;left:5473;top:1992;width:2;height:216" coordorigin="5473,1992" coordsize="2,216">
              <v:shape style="position:absolute;left:5473;top:1992;width:2;height:216" coordorigin="5473,1992" coordsize="0,216" path="m5473,2208l5473,1992e" filled="false" stroked="true" strokeweight=".75pt" strokecolor="#fa7a6d">
                <v:path arrowok="t"/>
              </v:shape>
            </v:group>
            <v:group style="position:absolute;left:5484;top:1972;width:2;height:236" coordorigin="5484,1972" coordsize="2,236">
              <v:shape style="position:absolute;left:5484;top:1972;width:2;height:236" coordorigin="5484,1972" coordsize="0,236" path="m5484,2208l5484,1972e" filled="false" stroked="true" strokeweight=".75pt" strokecolor="#fa7a6d">
                <v:path arrowok="t"/>
              </v:shape>
            </v:group>
            <v:group style="position:absolute;left:5494;top:2002;width:2;height:206" coordorigin="5494,2002" coordsize="2,206">
              <v:shape style="position:absolute;left:5494;top:2002;width:2;height:206" coordorigin="5494,2002" coordsize="0,206" path="m5494,2208l5494,2002e" filled="false" stroked="true" strokeweight=".75pt" strokecolor="#fa7a6d">
                <v:path arrowok="t"/>
              </v:shape>
            </v:group>
            <v:group style="position:absolute;left:5504;top:1986;width:2;height:222" coordorigin="5504,1986" coordsize="2,222">
              <v:shape style="position:absolute;left:5504;top:1986;width:2;height:222" coordorigin="5504,1986" coordsize="0,222" path="m5504,2208l5504,1986e" filled="false" stroked="true" strokeweight=".75pt" strokecolor="#fa7a6d">
                <v:path arrowok="t"/>
              </v:shape>
            </v:group>
            <v:group style="position:absolute;left:5514;top:1951;width:2;height:257" coordorigin="5514,1951" coordsize="2,257">
              <v:shape style="position:absolute;left:5514;top:1951;width:2;height:257" coordorigin="5514,1951" coordsize="0,257" path="m5514,2208l5514,1951e" filled="false" stroked="true" strokeweight=".75pt" strokecolor="#fa7a6d">
                <v:path arrowok="t"/>
              </v:shape>
            </v:group>
            <v:group style="position:absolute;left:5525;top:1962;width:2;height:246" coordorigin="5525,1962" coordsize="2,246">
              <v:shape style="position:absolute;left:5525;top:1962;width:2;height:246" coordorigin="5525,1962" coordsize="0,246" path="m5525,2208l5525,1962e" filled="false" stroked="true" strokeweight=".75pt" strokecolor="#fa7a6d">
                <v:path arrowok="t"/>
              </v:shape>
            </v:group>
            <v:group style="position:absolute;left:5535;top:1976;width:2;height:232" coordorigin="5535,1976" coordsize="2,232">
              <v:shape style="position:absolute;left:5535;top:1976;width:2;height:232" coordorigin="5535,1976" coordsize="0,232" path="m5535,2208l5535,1976e" filled="false" stroked="true" strokeweight=".75pt" strokecolor="#fa7a6d">
                <v:path arrowok="t"/>
              </v:shape>
            </v:group>
            <v:group style="position:absolute;left:5545;top:1961;width:2;height:247" coordorigin="5545,1961" coordsize="2,247">
              <v:shape style="position:absolute;left:5545;top:1961;width:2;height:247" coordorigin="5545,1961" coordsize="0,247" path="m5545,2208l5545,1961e" filled="false" stroked="true" strokeweight=".75pt" strokecolor="#fa7a6d">
                <v:path arrowok="t"/>
              </v:shape>
            </v:group>
            <v:group style="position:absolute;left:5555;top:2016;width:2;height:192" coordorigin="5555,2016" coordsize="2,192">
              <v:shape style="position:absolute;left:5555;top:2016;width:2;height:192" coordorigin="5555,2016" coordsize="0,192" path="m5555,2208l5555,2016e" filled="false" stroked="true" strokeweight=".75pt" strokecolor="#fa7a6d">
                <v:path arrowok="t"/>
              </v:shape>
            </v:group>
            <v:group style="position:absolute;left:5566;top:1971;width:2;height:237" coordorigin="5566,1971" coordsize="2,237">
              <v:shape style="position:absolute;left:5566;top:1971;width:2;height:237" coordorigin="5566,1971" coordsize="0,237" path="m5566,2208l5566,1971e" filled="false" stroked="true" strokeweight=".75pt" strokecolor="#fa7a6d">
                <v:path arrowok="t"/>
              </v:shape>
            </v:group>
            <v:group style="position:absolute;left:5576;top:2000;width:2;height:208" coordorigin="5576,2000" coordsize="2,208">
              <v:shape style="position:absolute;left:5576;top:2000;width:2;height:208" coordorigin="5576,2000" coordsize="0,208" path="m5576,2208l5576,2000e" filled="false" stroked="true" strokeweight=".75pt" strokecolor="#fa7a6d">
                <v:path arrowok="t"/>
              </v:shape>
            </v:group>
            <v:group style="position:absolute;left:5586;top:2035;width:2;height:173" coordorigin="5586,2035" coordsize="2,173">
              <v:shape style="position:absolute;left:5586;top:2035;width:2;height:173" coordorigin="5586,2035" coordsize="0,173" path="m5586,2208l5586,2035e" filled="false" stroked="true" strokeweight=".75pt" strokecolor="#fa7a6d">
                <v:path arrowok="t"/>
              </v:shape>
            </v:group>
            <v:group style="position:absolute;left:5597;top:2015;width:2;height:193" coordorigin="5597,2015" coordsize="2,193">
              <v:shape style="position:absolute;left:5597;top:2015;width:2;height:193" coordorigin="5597,2015" coordsize="0,193" path="m5597,2208l5597,2015e" filled="false" stroked="true" strokeweight=".75pt" strokecolor="#fa7a6d">
                <v:path arrowok="t"/>
              </v:shape>
            </v:group>
            <v:group style="position:absolute;left:5607;top:2041;width:2;height:167" coordorigin="5607,2041" coordsize="2,167">
              <v:shape style="position:absolute;left:5607;top:2041;width:2;height:167" coordorigin="5607,2041" coordsize="0,167" path="m5607,2208l5607,2041e" filled="false" stroked="true" strokeweight=".75pt" strokecolor="#fa7a6d">
                <v:path arrowok="t"/>
              </v:shape>
            </v:group>
            <v:group style="position:absolute;left:5617;top:2017;width:2;height:191" coordorigin="5617,2017" coordsize="2,191">
              <v:shape style="position:absolute;left:5617;top:2017;width:2;height:191" coordorigin="5617,2017" coordsize="0,191" path="m5617,2208l5617,2017e" filled="false" stroked="true" strokeweight=".75pt" strokecolor="#fa7a6d">
                <v:path arrowok="t"/>
              </v:shape>
            </v:group>
            <v:group style="position:absolute;left:5627;top:2035;width:2;height:173" coordorigin="5627,2035" coordsize="2,173">
              <v:shape style="position:absolute;left:5627;top:2035;width:2;height:173" coordorigin="5627,2035" coordsize="0,173" path="m5627,2208l5627,2035e" filled="false" stroked="true" strokeweight=".75pt" strokecolor="#fa7a6d">
                <v:path arrowok="t"/>
              </v:shape>
            </v:group>
            <v:group style="position:absolute;left:5638;top:2084;width:2;height:124" coordorigin="5638,2084" coordsize="2,124">
              <v:shape style="position:absolute;left:5638;top:2084;width:2;height:124" coordorigin="5638,2084" coordsize="0,124" path="m5638,2208l5638,2084e" filled="false" stroked="true" strokeweight=".75pt" strokecolor="#fa7a6d">
                <v:path arrowok="t"/>
              </v:shape>
            </v:group>
            <v:group style="position:absolute;left:5648;top:2066;width:2;height:142" coordorigin="5648,2066" coordsize="2,142">
              <v:shape style="position:absolute;left:5648;top:2066;width:2;height:142" coordorigin="5648,2066" coordsize="0,142" path="m5648,2208l5648,2066e" filled="false" stroked="true" strokeweight=".75pt" strokecolor="#fa7a6d">
                <v:path arrowok="t"/>
              </v:shape>
            </v:group>
            <v:group style="position:absolute;left:5658;top:1997;width:2;height:211" coordorigin="5658,1997" coordsize="2,211">
              <v:shape style="position:absolute;left:5658;top:1997;width:2;height:211" coordorigin="5658,1997" coordsize="0,211" path="m5658,2208l5658,1997e" filled="false" stroked="true" strokeweight=".75pt" strokecolor="#fa7a6d">
                <v:path arrowok="t"/>
              </v:shape>
            </v:group>
            <v:group style="position:absolute;left:5669;top:2070;width:2;height:138" coordorigin="5669,2070" coordsize="2,138">
              <v:shape style="position:absolute;left:5669;top:2070;width:2;height:138" coordorigin="5669,2070" coordsize="0,138" path="m5669,2208l5669,2070e" filled="false" stroked="true" strokeweight=".75pt" strokecolor="#fa7a6d">
                <v:path arrowok="t"/>
              </v:shape>
            </v:group>
            <v:group style="position:absolute;left:5679;top:2015;width:2;height:193" coordorigin="5679,2015" coordsize="2,193">
              <v:shape style="position:absolute;left:5679;top:2015;width:2;height:193" coordorigin="5679,2015" coordsize="0,193" path="m5679,2208l5679,2015e" filled="false" stroked="true" strokeweight=".75pt" strokecolor="#fa7a6d">
                <v:path arrowok="t"/>
              </v:shape>
            </v:group>
            <v:group style="position:absolute;left:5689;top:2062;width:2;height:146" coordorigin="5689,2062" coordsize="2,146">
              <v:shape style="position:absolute;left:5689;top:2062;width:2;height:146" coordorigin="5689,2062" coordsize="0,146" path="m5689,2208l5689,2062e" filled="false" stroked="true" strokeweight=".75pt" strokecolor="#fa7a6d">
                <v:path arrowok="t"/>
              </v:shape>
            </v:group>
            <v:group style="position:absolute;left:5699;top:2015;width:2;height:193" coordorigin="5699,2015" coordsize="2,193">
              <v:shape style="position:absolute;left:5699;top:2015;width:2;height:193" coordorigin="5699,2015" coordsize="0,193" path="m5699,2208l5699,2015e" filled="false" stroked="true" strokeweight=".75pt" strokecolor="#fa7a6d">
                <v:path arrowok="t"/>
              </v:shape>
            </v:group>
            <v:group style="position:absolute;left:5710;top:2045;width:2;height:163" coordorigin="5710,2045" coordsize="2,163">
              <v:shape style="position:absolute;left:5710;top:2045;width:2;height:163" coordorigin="5710,2045" coordsize="0,163" path="m5710,2208l5710,2045e" filled="false" stroked="true" strokeweight=".75pt" strokecolor="#fa7a6d">
                <v:path arrowok="t"/>
              </v:shape>
            </v:group>
            <v:group style="position:absolute;left:5720;top:2034;width:2;height:174" coordorigin="5720,2034" coordsize="2,174">
              <v:shape style="position:absolute;left:5720;top:2034;width:2;height:174" coordorigin="5720,2034" coordsize="0,174" path="m5720,2208l5720,2034e" filled="false" stroked="true" strokeweight=".75pt" strokecolor="#fa7a6d">
                <v:path arrowok="t"/>
              </v:shape>
            </v:group>
            <v:group style="position:absolute;left:5730;top:2062;width:2;height:146" coordorigin="5730,2062" coordsize="2,146">
              <v:shape style="position:absolute;left:5730;top:2062;width:2;height:146" coordorigin="5730,2062" coordsize="0,146" path="m5730,2208l5730,2062e" filled="false" stroked="true" strokeweight=".75pt" strokecolor="#fa7a6d">
                <v:path arrowok="t"/>
              </v:shape>
            </v:group>
            <v:group style="position:absolute;left:5740;top:2041;width:2;height:167" coordorigin="5740,2041" coordsize="2,167">
              <v:shape style="position:absolute;left:5740;top:2041;width:2;height:167" coordorigin="5740,2041" coordsize="0,167" path="m5740,2208l5740,2041e" filled="false" stroked="true" strokeweight=".75pt" strokecolor="#fa7a6d">
                <v:path arrowok="t"/>
              </v:shape>
            </v:group>
            <v:group style="position:absolute;left:5751;top:2021;width:2;height:187" coordorigin="5751,2021" coordsize="2,187">
              <v:shape style="position:absolute;left:5751;top:2021;width:2;height:187" coordorigin="5751,2021" coordsize="0,187" path="m5751,2208l5751,2021e" filled="false" stroked="true" strokeweight=".75pt" strokecolor="#fa7a6d">
                <v:path arrowok="t"/>
              </v:shape>
            </v:group>
            <v:group style="position:absolute;left:5761;top:2063;width:2;height:145" coordorigin="5761,2063" coordsize="2,145">
              <v:shape style="position:absolute;left:5761;top:2063;width:2;height:145" coordorigin="5761,2063" coordsize="0,145" path="m5761,2208l5761,2063e" filled="false" stroked="true" strokeweight=".75pt" strokecolor="#fa7a6d">
                <v:path arrowok="t"/>
              </v:shape>
            </v:group>
            <v:group style="position:absolute;left:5771;top:2050;width:2;height:158" coordorigin="5771,2050" coordsize="2,158">
              <v:shape style="position:absolute;left:5771;top:2050;width:2;height:158" coordorigin="5771,2050" coordsize="0,158" path="m5771,2208l5771,2050e" filled="false" stroked="true" strokeweight=".75pt" strokecolor="#fa7a6d">
                <v:path arrowok="t"/>
              </v:shape>
            </v:group>
            <v:group style="position:absolute;left:5782;top:2068;width:2;height:140" coordorigin="5782,2068" coordsize="2,140">
              <v:shape style="position:absolute;left:5782;top:2068;width:2;height:140" coordorigin="5782,2068" coordsize="0,140" path="m5782,2208l5782,2068e" filled="false" stroked="true" strokeweight=".75pt" strokecolor="#fa7a6d">
                <v:path arrowok="t"/>
              </v:shape>
            </v:group>
            <v:group style="position:absolute;left:5792;top:2036;width:2;height:172" coordorigin="5792,2036" coordsize="2,172">
              <v:shape style="position:absolute;left:5792;top:2036;width:2;height:172" coordorigin="5792,2036" coordsize="0,172" path="m5792,2208l5792,2036e" filled="false" stroked="true" strokeweight=".75pt" strokecolor="#fa7a6d">
                <v:path arrowok="t"/>
              </v:shape>
            </v:group>
            <v:group style="position:absolute;left:5802;top:2057;width:2;height:151" coordorigin="5802,2057" coordsize="2,151">
              <v:shape style="position:absolute;left:5802;top:2057;width:2;height:151" coordorigin="5802,2057" coordsize="0,151" path="m5802,2208l5802,2057e" filled="false" stroked="true" strokeweight=".75pt" strokecolor="#fa7a6d">
                <v:path arrowok="t"/>
              </v:shape>
            </v:group>
            <v:group style="position:absolute;left:5812;top:2061;width:2;height:147" coordorigin="5812,2061" coordsize="2,147">
              <v:shape style="position:absolute;left:5812;top:2061;width:2;height:147" coordorigin="5812,2061" coordsize="0,147" path="m5812,2208l5812,2061e" filled="false" stroked="true" strokeweight=".75pt" strokecolor="#fa7a6d">
                <v:path arrowok="t"/>
              </v:shape>
            </v:group>
            <v:group style="position:absolute;left:5823;top:2039;width:2;height:169" coordorigin="5823,2039" coordsize="2,169">
              <v:shape style="position:absolute;left:5823;top:2039;width:2;height:169" coordorigin="5823,2039" coordsize="0,169" path="m5823,2208l5823,2039e" filled="false" stroked="true" strokeweight=".75pt" strokecolor="#fa7a6d">
                <v:path arrowok="t"/>
              </v:shape>
            </v:group>
            <v:group style="position:absolute;left:5833;top:2037;width:2;height:171" coordorigin="5833,2037" coordsize="2,171">
              <v:shape style="position:absolute;left:5833;top:2037;width:2;height:171" coordorigin="5833,2037" coordsize="0,171" path="m5833,2208l5833,2037e" filled="false" stroked="true" strokeweight=".75pt" strokecolor="#fa7a6d">
                <v:path arrowok="t"/>
              </v:shape>
            </v:group>
            <v:group style="position:absolute;left:5843;top:2023;width:2;height:185" coordorigin="5843,2023" coordsize="2,185">
              <v:shape style="position:absolute;left:5843;top:2023;width:2;height:185" coordorigin="5843,2023" coordsize="0,185" path="m5843,2208l5843,2023e" filled="false" stroked="true" strokeweight=".75pt" strokecolor="#fa7a6d">
                <v:path arrowok="t"/>
              </v:shape>
            </v:group>
            <v:group style="position:absolute;left:5854;top:2075;width:2;height:133" coordorigin="5854,2075" coordsize="2,133">
              <v:shape style="position:absolute;left:5854;top:2075;width:2;height:133" coordorigin="5854,2075" coordsize="0,133" path="m5854,2208l5854,2075e" filled="false" stroked="true" strokeweight=".75pt" strokecolor="#fa7a6d">
                <v:path arrowok="t"/>
              </v:shape>
            </v:group>
            <v:group style="position:absolute;left:5864;top:2070;width:2;height:138" coordorigin="5864,2070" coordsize="2,138">
              <v:shape style="position:absolute;left:5864;top:2070;width:2;height:138" coordorigin="5864,2070" coordsize="0,138" path="m5864,2208l5864,2070e" filled="false" stroked="true" strokeweight=".75pt" strokecolor="#fa7a6d">
                <v:path arrowok="t"/>
              </v:shape>
            </v:group>
            <v:group style="position:absolute;left:5874;top:2011;width:2;height:197" coordorigin="5874,2011" coordsize="2,197">
              <v:shape style="position:absolute;left:5874;top:2011;width:2;height:197" coordorigin="5874,2011" coordsize="0,197" path="m5874,2208l5874,2011e" filled="false" stroked="true" strokeweight=".75pt" strokecolor="#fa7a6d">
                <v:path arrowok="t"/>
              </v:shape>
            </v:group>
            <v:group style="position:absolute;left:5884;top:2020;width:2;height:188" coordorigin="5884,2020" coordsize="2,188">
              <v:shape style="position:absolute;left:5884;top:2020;width:2;height:188" coordorigin="5884,2020" coordsize="0,188" path="m5884,2208l5884,2020e" filled="false" stroked="true" strokeweight=".75pt" strokecolor="#fa7a6d">
                <v:path arrowok="t"/>
              </v:shape>
            </v:group>
            <v:group style="position:absolute;left:5895;top:2031;width:2;height:177" coordorigin="5895,2031" coordsize="2,177">
              <v:shape style="position:absolute;left:5895;top:2031;width:2;height:177" coordorigin="5895,2031" coordsize="0,177" path="m5895,2208l5895,2031e" filled="false" stroked="true" strokeweight=".75pt" strokecolor="#fa7a6d">
                <v:path arrowok="t"/>
              </v:shape>
            </v:group>
            <v:group style="position:absolute;left:5905;top:2058;width:2;height:150" coordorigin="5905,2058" coordsize="2,150">
              <v:shape style="position:absolute;left:5905;top:2058;width:2;height:150" coordorigin="5905,2058" coordsize="0,150" path="m5905,2208l5905,2058e" filled="false" stroked="true" strokeweight=".75pt" strokecolor="#fa7a6d">
                <v:path arrowok="t"/>
              </v:shape>
            </v:group>
            <v:group style="position:absolute;left:5915;top:2042;width:2;height:166" coordorigin="5915,2042" coordsize="2,166">
              <v:shape style="position:absolute;left:5915;top:2042;width:2;height:166" coordorigin="5915,2042" coordsize="0,166" path="m5915,2208l5915,2042e" filled="false" stroked="true" strokeweight=".75pt" strokecolor="#fa7a6d">
                <v:path arrowok="t"/>
              </v:shape>
            </v:group>
            <v:group style="position:absolute;left:5925;top:2099;width:2;height:109" coordorigin="5925,2099" coordsize="2,109">
              <v:shape style="position:absolute;left:5925;top:2099;width:2;height:109" coordorigin="5925,2099" coordsize="0,109" path="m5925,2208l5925,2099e" filled="false" stroked="true" strokeweight=".75pt" strokecolor="#fa7a6d">
                <v:path arrowok="t"/>
              </v:shape>
            </v:group>
            <v:group style="position:absolute;left:5936;top:2057;width:2;height:151" coordorigin="5936,2057" coordsize="2,151">
              <v:shape style="position:absolute;left:5936;top:2057;width:2;height:151" coordorigin="5936,2057" coordsize="0,151" path="m5936,2208l5936,2057e" filled="false" stroked="true" strokeweight=".75pt" strokecolor="#fa7a6d">
                <v:path arrowok="t"/>
              </v:shape>
            </v:group>
            <v:group style="position:absolute;left:5946;top:2085;width:2;height:123" coordorigin="5946,2085" coordsize="2,123">
              <v:shape style="position:absolute;left:5946;top:2085;width:2;height:123" coordorigin="5946,2085" coordsize="0,123" path="m5946,2208l5946,2085e" filled="false" stroked="true" strokeweight=".75pt" strokecolor="#fa7a6d">
                <v:path arrowok="t"/>
              </v:shape>
            </v:group>
            <v:group style="position:absolute;left:5956;top:2103;width:2;height:105" coordorigin="5956,2103" coordsize="2,105">
              <v:shape style="position:absolute;left:5956;top:2103;width:2;height:105" coordorigin="5956,2103" coordsize="0,105" path="m5956,2208l5956,2103e" filled="false" stroked="true" strokeweight=".75pt" strokecolor="#fa7a6d">
                <v:path arrowok="t"/>
              </v:shape>
            </v:group>
            <v:group style="position:absolute;left:5967;top:2092;width:2;height:116" coordorigin="5967,2092" coordsize="2,116">
              <v:shape style="position:absolute;left:5967;top:2092;width:2;height:116" coordorigin="5967,2092" coordsize="0,116" path="m5967,2208l5967,2092e" filled="false" stroked="true" strokeweight=".75pt" strokecolor="#fa7a6d">
                <v:path arrowok="t"/>
              </v:shape>
            </v:group>
            <v:group style="position:absolute;left:5977;top:2063;width:2;height:145" coordorigin="5977,2063" coordsize="2,145">
              <v:shape style="position:absolute;left:5977;top:2063;width:2;height:145" coordorigin="5977,2063" coordsize="0,145" path="m5977,2208l5977,2063e" filled="false" stroked="true" strokeweight=".75pt" strokecolor="#fa7a6d">
                <v:path arrowok="t"/>
              </v:shape>
            </v:group>
            <v:group style="position:absolute;left:5987;top:2070;width:2;height:138" coordorigin="5987,2070" coordsize="2,138">
              <v:shape style="position:absolute;left:5987;top:2070;width:2;height:138" coordorigin="5987,2070" coordsize="0,138" path="m5987,2208l5987,2070e" filled="false" stroked="true" strokeweight=".75pt" strokecolor="#fa7a6d">
                <v:path arrowok="t"/>
              </v:shape>
            </v:group>
            <v:group style="position:absolute;left:5997;top:2103;width:2;height:105" coordorigin="5997,2103" coordsize="2,105">
              <v:shape style="position:absolute;left:5997;top:2103;width:2;height:105" coordorigin="5997,2103" coordsize="0,105" path="m5997,2208l5997,2103e" filled="false" stroked="true" strokeweight=".75pt" strokecolor="#fa7a6d">
                <v:path arrowok="t"/>
              </v:shape>
            </v:group>
            <v:group style="position:absolute;left:6008;top:2107;width:2;height:101" coordorigin="6008,2107" coordsize="2,101">
              <v:shape style="position:absolute;left:6008;top:2107;width:2;height:101" coordorigin="6008,2107" coordsize="0,101" path="m6008,2208l6008,2107e" filled="false" stroked="true" strokeweight=".75pt" strokecolor="#fa7a6d">
                <v:path arrowok="t"/>
              </v:shape>
            </v:group>
            <v:group style="position:absolute;left:6018;top:2101;width:2;height:107" coordorigin="6018,2101" coordsize="2,107">
              <v:shape style="position:absolute;left:6018;top:2101;width:2;height:107" coordorigin="6018,2101" coordsize="0,107" path="m6018,2208l6018,2101e" filled="false" stroked="true" strokeweight=".75pt" strokecolor="#fa7a6d">
                <v:path arrowok="t"/>
              </v:shape>
            </v:group>
            <v:group style="position:absolute;left:6028;top:2086;width:2;height:122" coordorigin="6028,2086" coordsize="2,122">
              <v:shape style="position:absolute;left:6028;top:2086;width:2;height:122" coordorigin="6028,2086" coordsize="0,122" path="m6028,2208l6028,2086e" filled="false" stroked="true" strokeweight=".75pt" strokecolor="#fa7a6d">
                <v:path arrowok="t"/>
              </v:shape>
            </v:group>
            <v:group style="position:absolute;left:6039;top:2109;width:2;height:99" coordorigin="6039,2109" coordsize="2,99">
              <v:shape style="position:absolute;left:6039;top:2109;width:2;height:99" coordorigin="6039,2109" coordsize="0,99" path="m6039,2208l6039,2109e" filled="false" stroked="true" strokeweight=".75pt" strokecolor="#fa7a6d">
                <v:path arrowok="t"/>
              </v:shape>
            </v:group>
            <v:group style="position:absolute;left:6049;top:2073;width:2;height:135" coordorigin="6049,2073" coordsize="2,135">
              <v:shape style="position:absolute;left:6049;top:2073;width:2;height:135" coordorigin="6049,2073" coordsize="0,135" path="m6049,2208l6049,2073e" filled="false" stroked="true" strokeweight=".75pt" strokecolor="#fa7a6d">
                <v:path arrowok="t"/>
              </v:shape>
            </v:group>
            <v:group style="position:absolute;left:6059;top:2168;width:2;height:40" coordorigin="6059,2168" coordsize="2,40">
              <v:shape style="position:absolute;left:6059;top:2168;width:2;height:40" coordorigin="6059,2168" coordsize="0,40" path="m6059,2208l6059,2168e" filled="false" stroked="true" strokeweight=".75pt" strokecolor="#fa7a6d">
                <v:path arrowok="t"/>
              </v:shape>
            </v:group>
            <v:group style="position:absolute;left:6069;top:2172;width:2;height:36" coordorigin="6069,2172" coordsize="2,36">
              <v:shape style="position:absolute;left:6069;top:2172;width:2;height:36" coordorigin="6069,2172" coordsize="0,36" path="m6069,2208l6069,2172e" filled="false" stroked="true" strokeweight=".75pt" strokecolor="#fa7a6d">
                <v:path arrowok="t"/>
              </v:shape>
            </v:group>
            <v:group style="position:absolute;left:6080;top:2105;width:2;height:103" coordorigin="6080,2105" coordsize="2,103">
              <v:shape style="position:absolute;left:6080;top:2105;width:2;height:103" coordorigin="6080,2105" coordsize="0,103" path="m6080,2208l6080,2105e" filled="false" stroked="true" strokeweight=".75pt" strokecolor="#fa7a6d">
                <v:path arrowok="t"/>
              </v:shape>
            </v:group>
            <v:group style="position:absolute;left:6090;top:2070;width:2;height:138" coordorigin="6090,2070" coordsize="2,138">
              <v:shape style="position:absolute;left:6090;top:2070;width:2;height:138" coordorigin="6090,2070" coordsize="0,138" path="m6090,2208l6090,2070e" filled="false" stroked="true" strokeweight=".75pt" strokecolor="#fa7a6d">
                <v:path arrowok="t"/>
              </v:shape>
            </v:group>
            <v:group style="position:absolute;left:6100;top:2124;width:2;height:84" coordorigin="6100,2124" coordsize="2,84">
              <v:shape style="position:absolute;left:6100;top:2124;width:2;height:84" coordorigin="6100,2124" coordsize="0,84" path="m6100,2208l6100,2124e" filled="false" stroked="true" strokeweight=".75pt" strokecolor="#fa7a6d">
                <v:path arrowok="t"/>
              </v:shape>
            </v:group>
            <v:group style="position:absolute;left:6110;top:2146;width:2;height:62" coordorigin="6110,2146" coordsize="2,62">
              <v:shape style="position:absolute;left:6110;top:2146;width:2;height:62" coordorigin="6110,2146" coordsize="0,62" path="m6110,2208l6110,2146e" filled="false" stroked="true" strokeweight=".75pt" strokecolor="#fa7a6d">
                <v:path arrowok="t"/>
              </v:shape>
            </v:group>
            <v:group style="position:absolute;left:6121;top:2099;width:2;height:109" coordorigin="6121,2099" coordsize="2,109">
              <v:shape style="position:absolute;left:6121;top:2099;width:2;height:109" coordorigin="6121,2099" coordsize="0,109" path="m6121,2208l6121,2099e" filled="false" stroked="true" strokeweight=".75pt" strokecolor="#fa7a6d">
                <v:path arrowok="t"/>
              </v:shape>
            </v:group>
            <v:group style="position:absolute;left:6131;top:2081;width:2;height:127" coordorigin="6131,2081" coordsize="2,127">
              <v:shape style="position:absolute;left:6131;top:2081;width:2;height:127" coordorigin="6131,2081" coordsize="0,127" path="m6131,2208l6131,2081e" filled="false" stroked="true" strokeweight=".75pt" strokecolor="#fa7a6d">
                <v:path arrowok="t"/>
              </v:shape>
            </v:group>
            <v:group style="position:absolute;left:6141;top:2116;width:2;height:92" coordorigin="6141,2116" coordsize="2,92">
              <v:shape style="position:absolute;left:6141;top:2116;width:2;height:92" coordorigin="6141,2116" coordsize="0,92" path="m6141,2208l6141,2116e" filled="false" stroked="true" strokeweight=".75pt" strokecolor="#fa7a6d">
                <v:path arrowok="t"/>
              </v:shape>
            </v:group>
            <v:group style="position:absolute;left:6152;top:2094;width:2;height:114" coordorigin="6152,2094" coordsize="2,114">
              <v:shape style="position:absolute;left:6152;top:2094;width:2;height:114" coordorigin="6152,2094" coordsize="0,114" path="m6152,2208l6152,2094e" filled="false" stroked="true" strokeweight=".75pt" strokecolor="#fa7a6d">
                <v:path arrowok="t"/>
              </v:shape>
            </v:group>
            <v:group style="position:absolute;left:6162;top:2093;width:2;height:115" coordorigin="6162,2093" coordsize="2,115">
              <v:shape style="position:absolute;left:6162;top:2093;width:2;height:115" coordorigin="6162,2093" coordsize="0,115" path="m6162,2208l6162,2093e" filled="false" stroked="true" strokeweight=".75pt" strokecolor="#fa7a6d">
                <v:path arrowok="t"/>
              </v:shape>
            </v:group>
            <v:group style="position:absolute;left:6172;top:2118;width:2;height:90" coordorigin="6172,2118" coordsize="2,90">
              <v:shape style="position:absolute;left:6172;top:2118;width:2;height:90" coordorigin="6172,2118" coordsize="0,90" path="m6172,2208l6172,2118e" filled="false" stroked="true" strokeweight=".75pt" strokecolor="#fa7a6d">
                <v:path arrowok="t"/>
              </v:shape>
            </v:group>
            <v:group style="position:absolute;left:6182;top:2111;width:2;height:97" coordorigin="6182,2111" coordsize="2,97">
              <v:shape style="position:absolute;left:6182;top:2111;width:2;height:97" coordorigin="6182,2111" coordsize="0,97" path="m6182,2208l6182,2111e" filled="false" stroked="true" strokeweight=".75pt" strokecolor="#fa7a6d">
                <v:path arrowok="t"/>
              </v:shape>
            </v:group>
            <v:group style="position:absolute;left:6193;top:2136;width:2;height:72" coordorigin="6193,2136" coordsize="2,72">
              <v:shape style="position:absolute;left:6193;top:2136;width:2;height:72" coordorigin="6193,2136" coordsize="0,72" path="m6193,2208l6193,2136e" filled="false" stroked="true" strokeweight=".75pt" strokecolor="#fa7a6d">
                <v:path arrowok="t"/>
              </v:shape>
            </v:group>
            <v:group style="position:absolute;left:6203;top:2122;width:2;height:86" coordorigin="6203,2122" coordsize="2,86">
              <v:shape style="position:absolute;left:6203;top:2122;width:2;height:86" coordorigin="6203,2122" coordsize="0,86" path="m6203,2208l6203,2122e" filled="false" stroked="true" strokeweight=".75pt" strokecolor="#fa7a6d">
                <v:path arrowok="t"/>
              </v:shape>
            </v:group>
            <v:group style="position:absolute;left:6213;top:2105;width:2;height:103" coordorigin="6213,2105" coordsize="2,103">
              <v:shape style="position:absolute;left:6213;top:2105;width:2;height:103" coordorigin="6213,2105" coordsize="0,103" path="m6213,2208l6213,2105e" filled="false" stroked="true" strokeweight=".75pt" strokecolor="#fa7a6d">
                <v:path arrowok="t"/>
              </v:shape>
            </v:group>
            <v:group style="position:absolute;left:6224;top:2130;width:2;height:78" coordorigin="6224,2130" coordsize="2,78">
              <v:shape style="position:absolute;left:6224;top:2130;width:2;height:78" coordorigin="6224,2130" coordsize="0,78" path="m6224,2208l6224,2130e" filled="false" stroked="true" strokeweight=".75pt" strokecolor="#fa7a6d">
                <v:path arrowok="t"/>
              </v:shape>
            </v:group>
            <v:group style="position:absolute;left:6234;top:2119;width:2;height:89" coordorigin="6234,2119" coordsize="2,89">
              <v:shape style="position:absolute;left:6234;top:2119;width:2;height:89" coordorigin="6234,2119" coordsize="0,89" path="m6234,2208l6234,2119e" filled="false" stroked="true" strokeweight=".75pt" strokecolor="#fa7a6d">
                <v:path arrowok="t"/>
              </v:shape>
            </v:group>
            <v:group style="position:absolute;left:6244;top:2122;width:2;height:86" coordorigin="6244,2122" coordsize="2,86">
              <v:shape style="position:absolute;left:6244;top:2122;width:2;height:86" coordorigin="6244,2122" coordsize="0,86" path="m6244,2208l6244,2122e" filled="false" stroked="true" strokeweight=".75pt" strokecolor="#fa7a6d">
                <v:path arrowok="t"/>
              </v:shape>
            </v:group>
            <v:group style="position:absolute;left:6254;top:2085;width:2;height:123" coordorigin="6254,2085" coordsize="2,123">
              <v:shape style="position:absolute;left:6254;top:2085;width:2;height:123" coordorigin="6254,2085" coordsize="0,123" path="m6254,2208l6254,2085e" filled="false" stroked="true" strokeweight=".75pt" strokecolor="#fa7a6d">
                <v:path arrowok="t"/>
              </v:shape>
            </v:group>
            <v:group style="position:absolute;left:6265;top:2111;width:2;height:97" coordorigin="6265,2111" coordsize="2,97">
              <v:shape style="position:absolute;left:6265;top:2111;width:2;height:97" coordorigin="6265,2111" coordsize="0,97" path="m6265,2208l6265,2111e" filled="false" stroked="true" strokeweight=".75pt" strokecolor="#fa7a6d">
                <v:path arrowok="t"/>
              </v:shape>
            </v:group>
            <v:group style="position:absolute;left:6275;top:2104;width:2;height:104" coordorigin="6275,2104" coordsize="2,104">
              <v:shape style="position:absolute;left:6275;top:2104;width:2;height:104" coordorigin="6275,2104" coordsize="0,104" path="m6275,2208l6275,2104e" filled="false" stroked="true" strokeweight=".75pt" strokecolor="#fa7a6d">
                <v:path arrowok="t"/>
              </v:shape>
            </v:group>
            <v:group style="position:absolute;left:6285;top:2108;width:2;height:100" coordorigin="6285,2108" coordsize="2,100">
              <v:shape style="position:absolute;left:6285;top:2108;width:2;height:100" coordorigin="6285,2108" coordsize="0,100" path="m6285,2208l6285,2108e" filled="false" stroked="true" strokeweight=".75pt" strokecolor="#fa7a6d">
                <v:path arrowok="t"/>
              </v:shape>
            </v:group>
            <v:group style="position:absolute;left:6295;top:2136;width:2;height:72" coordorigin="6295,2136" coordsize="2,72">
              <v:shape style="position:absolute;left:6295;top:2136;width:2;height:72" coordorigin="6295,2136" coordsize="0,72" path="m6295,2208l6295,2136e" filled="false" stroked="true" strokeweight=".75pt" strokecolor="#fa7a6d">
                <v:path arrowok="t"/>
              </v:shape>
            </v:group>
            <v:group style="position:absolute;left:6306;top:2120;width:2;height:88" coordorigin="6306,2120" coordsize="2,88">
              <v:shape style="position:absolute;left:6306;top:2120;width:2;height:88" coordorigin="6306,2120" coordsize="0,88" path="m6306,2208l6306,2120e" filled="false" stroked="true" strokeweight=".75pt" strokecolor="#fa7a6d">
                <v:path arrowok="t"/>
              </v:shape>
            </v:group>
            <v:group style="position:absolute;left:6316;top:2124;width:2;height:84" coordorigin="6316,2124" coordsize="2,84">
              <v:shape style="position:absolute;left:6316;top:2124;width:2;height:84" coordorigin="6316,2124" coordsize="0,84" path="m6316,2208l6316,2124e" filled="false" stroked="true" strokeweight=".75pt" strokecolor="#fa7a6d">
                <v:path arrowok="t"/>
              </v:shape>
            </v:group>
            <v:group style="position:absolute;left:6326;top:2094;width:2;height:114" coordorigin="6326,2094" coordsize="2,114">
              <v:shape style="position:absolute;left:6326;top:2094;width:2;height:114" coordorigin="6326,2094" coordsize="0,114" path="m6326,2208l6326,2094e" filled="false" stroked="true" strokeweight=".75pt" strokecolor="#fa7a6d">
                <v:path arrowok="t"/>
              </v:shape>
            </v:group>
            <v:group style="position:absolute;left:6337;top:2100;width:2;height:108" coordorigin="6337,2100" coordsize="2,108">
              <v:shape style="position:absolute;left:6337;top:2100;width:2;height:108" coordorigin="6337,2100" coordsize="0,108" path="m6337,2208l6337,2100e" filled="false" stroked="true" strokeweight=".75pt" strokecolor="#fa7a6d">
                <v:path arrowok="t"/>
              </v:shape>
            </v:group>
            <v:group style="position:absolute;left:6347;top:2136;width:2;height:72" coordorigin="6347,2136" coordsize="2,72">
              <v:shape style="position:absolute;left:6347;top:2136;width:2;height:72" coordorigin="6347,2136" coordsize="0,72" path="m6347,2208l6347,2136e" filled="false" stroked="true" strokeweight=".75pt" strokecolor="#fa7a6d">
                <v:path arrowok="t"/>
              </v:shape>
            </v:group>
            <v:group style="position:absolute;left:6357;top:2107;width:2;height:101" coordorigin="6357,2107" coordsize="2,101">
              <v:shape style="position:absolute;left:6357;top:2107;width:2;height:101" coordorigin="6357,2107" coordsize="0,101" path="m6357,2208l6357,2107e" filled="false" stroked="true" strokeweight=".75pt" strokecolor="#fa7a6d">
                <v:path arrowok="t"/>
              </v:shape>
            </v:group>
            <v:group style="position:absolute;left:6367;top:2116;width:2;height:92" coordorigin="6367,2116" coordsize="2,92">
              <v:shape style="position:absolute;left:6367;top:2116;width:2;height:92" coordorigin="6367,2116" coordsize="0,92" path="m6367,2208l6367,2116e" filled="false" stroked="true" strokeweight=".75pt" strokecolor="#fa7a6d">
                <v:path arrowok="t"/>
              </v:shape>
            </v:group>
            <v:group style="position:absolute;left:6378;top:2135;width:2;height:73" coordorigin="6378,2135" coordsize="2,73">
              <v:shape style="position:absolute;left:6378;top:2135;width:2;height:73" coordorigin="6378,2135" coordsize="0,73" path="m6378,2208l6378,2135e" filled="false" stroked="true" strokeweight=".75pt" strokecolor="#fa7a6d">
                <v:path arrowok="t"/>
              </v:shape>
            </v:group>
            <v:group style="position:absolute;left:6388;top:2150;width:2;height:58" coordorigin="6388,2150" coordsize="2,58">
              <v:shape style="position:absolute;left:6388;top:2150;width:2;height:58" coordorigin="6388,2150" coordsize="0,58" path="m6388,2208l6388,2150e" filled="false" stroked="true" strokeweight=".75pt" strokecolor="#fa7a6d">
                <v:path arrowok="t"/>
              </v:shape>
            </v:group>
            <v:group style="position:absolute;left:6398;top:2137;width:2;height:71" coordorigin="6398,2137" coordsize="2,71">
              <v:shape style="position:absolute;left:6398;top:2137;width:2;height:71" coordorigin="6398,2137" coordsize="0,71" path="m6398,2208l6398,2137e" filled="false" stroked="true" strokeweight=".75pt" strokecolor="#fa7a6d">
                <v:path arrowok="t"/>
              </v:shape>
            </v:group>
            <v:group style="position:absolute;left:6409;top:2079;width:2;height:129" coordorigin="6409,2079" coordsize="2,129">
              <v:shape style="position:absolute;left:6409;top:2079;width:2;height:129" coordorigin="6409,2079" coordsize="0,129" path="m6409,2208l6409,2079e" filled="false" stroked="true" strokeweight=".75pt" strokecolor="#fa7a6d">
                <v:path arrowok="t"/>
              </v:shape>
            </v:group>
            <v:group style="position:absolute;left:6419;top:2111;width:2;height:97" coordorigin="6419,2111" coordsize="2,97">
              <v:shape style="position:absolute;left:6419;top:2111;width:2;height:97" coordorigin="6419,2111" coordsize="0,97" path="m6419,2208l6419,2111e" filled="false" stroked="true" strokeweight=".75pt" strokecolor="#fa7a6d">
                <v:path arrowok="t"/>
              </v:shape>
            </v:group>
            <v:group style="position:absolute;left:6429;top:2126;width:2;height:82" coordorigin="6429,2126" coordsize="2,82">
              <v:shape style="position:absolute;left:6429;top:2126;width:2;height:82" coordorigin="6429,2126" coordsize="0,82" path="m6429,2208l6429,2126e" filled="false" stroked="true" strokeweight=".75pt" strokecolor="#fa7a6d">
                <v:path arrowok="t"/>
              </v:shape>
            </v:group>
            <v:group style="position:absolute;left:6439;top:2109;width:2;height:99" coordorigin="6439,2109" coordsize="2,99">
              <v:shape style="position:absolute;left:6439;top:2109;width:2;height:99" coordorigin="6439,2109" coordsize="0,99" path="m6439,2208l6439,2109e" filled="false" stroked="true" strokeweight=".75pt" strokecolor="#fa7a6d">
                <v:path arrowok="t"/>
              </v:shape>
            </v:group>
            <v:group style="position:absolute;left:6450;top:2110;width:2;height:98" coordorigin="6450,2110" coordsize="2,98">
              <v:shape style="position:absolute;left:6450;top:2110;width:2;height:98" coordorigin="6450,2110" coordsize="0,98" path="m6450,2208l6450,2110e" filled="false" stroked="true" strokeweight=".75pt" strokecolor="#fa7a6d">
                <v:path arrowok="t"/>
              </v:shape>
            </v:group>
            <v:group style="position:absolute;left:6460;top:2129;width:2;height:79" coordorigin="6460,2129" coordsize="2,79">
              <v:shape style="position:absolute;left:6460;top:2129;width:2;height:79" coordorigin="6460,2129" coordsize="0,79" path="m6460,2208l6460,2129e" filled="false" stroked="true" strokeweight=".75pt" strokecolor="#fa7a6d">
                <v:path arrowok="t"/>
              </v:shape>
            </v:group>
            <v:group style="position:absolute;left:6470;top:2100;width:2;height:108" coordorigin="6470,2100" coordsize="2,108">
              <v:shape style="position:absolute;left:6470;top:2100;width:2;height:108" coordorigin="6470,2100" coordsize="0,108" path="m6470,2208l6470,2100e" filled="false" stroked="true" strokeweight=".75pt" strokecolor="#fa7a6d">
                <v:path arrowok="t"/>
              </v:shape>
            </v:group>
            <v:group style="position:absolute;left:6480;top:2125;width:2;height:83" coordorigin="6480,2125" coordsize="2,83">
              <v:shape style="position:absolute;left:6480;top:2125;width:2;height:83" coordorigin="6480,2125" coordsize="0,83" path="m6480,2208l6480,2125e" filled="false" stroked="true" strokeweight=".75pt" strokecolor="#fa7a6d">
                <v:path arrowok="t"/>
              </v:shape>
            </v:group>
            <v:group style="position:absolute;left:6491;top:2145;width:2;height:63" coordorigin="6491,2145" coordsize="2,63">
              <v:shape style="position:absolute;left:6491;top:2145;width:2;height:63" coordorigin="6491,2145" coordsize="0,63" path="m6491,2208l6491,2145e" filled="false" stroked="true" strokeweight=".75pt" strokecolor="#fa7a6d">
                <v:path arrowok="t"/>
              </v:shape>
            </v:group>
            <v:group style="position:absolute;left:6501;top:2145;width:2;height:63" coordorigin="6501,2145" coordsize="2,63">
              <v:shape style="position:absolute;left:6501;top:2145;width:2;height:63" coordorigin="6501,2145" coordsize="0,63" path="m6501,2208l6501,2145e" filled="false" stroked="true" strokeweight=".75pt" strokecolor="#fa7a6d">
                <v:path arrowok="t"/>
              </v:shape>
            </v:group>
            <v:group style="position:absolute;left:6511;top:2117;width:2;height:91" coordorigin="6511,2117" coordsize="2,91">
              <v:shape style="position:absolute;left:6511;top:2117;width:2;height:91" coordorigin="6511,2117" coordsize="0,91" path="m6511,2208l6511,2117e" filled="false" stroked="true" strokeweight=".75pt" strokecolor="#fa7a6d">
                <v:path arrowok="t"/>
              </v:shape>
            </v:group>
            <v:group style="position:absolute;left:6522;top:2151;width:2;height:57" coordorigin="6522,2151" coordsize="2,57">
              <v:shape style="position:absolute;left:6522;top:2151;width:2;height:57" coordorigin="6522,2151" coordsize="0,57" path="m6522,2208l6522,2151e" filled="false" stroked="true" strokeweight=".75pt" strokecolor="#fa7a6d">
                <v:path arrowok="t"/>
              </v:shape>
            </v:group>
            <v:group style="position:absolute;left:6532;top:2136;width:2;height:72" coordorigin="6532,2136" coordsize="2,72">
              <v:shape style="position:absolute;left:6532;top:2136;width:2;height:72" coordorigin="6532,2136" coordsize="0,72" path="m6532,2208l6532,2136e" filled="false" stroked="true" strokeweight=".75pt" strokecolor="#fa7a6d">
                <v:path arrowok="t"/>
              </v:shape>
            </v:group>
            <v:group style="position:absolute;left:6542;top:2105;width:2;height:103" coordorigin="6542,2105" coordsize="2,103">
              <v:shape style="position:absolute;left:6542;top:2105;width:2;height:103" coordorigin="6542,2105" coordsize="0,103" path="m6542,2208l6542,2105e" filled="false" stroked="true" strokeweight=".75pt" strokecolor="#fa7a6d">
                <v:path arrowok="t"/>
              </v:shape>
            </v:group>
            <v:group style="position:absolute;left:6552;top:2114;width:2;height:94" coordorigin="6552,2114" coordsize="2,94">
              <v:shape style="position:absolute;left:6552;top:2114;width:2;height:94" coordorigin="6552,2114" coordsize="0,94" path="m6552,2208l6552,2114e" filled="false" stroked="true" strokeweight=".75pt" strokecolor="#fa7a6d">
                <v:path arrowok="t"/>
              </v:shape>
            </v:group>
            <v:group style="position:absolute;left:6563;top:2108;width:2;height:100" coordorigin="6563,2108" coordsize="2,100">
              <v:shape style="position:absolute;left:6563;top:2108;width:2;height:100" coordorigin="6563,2108" coordsize="0,100" path="m6563,2208l6563,2108e" filled="false" stroked="true" strokeweight=".75pt" strokecolor="#fa7a6d">
                <v:path arrowok="t"/>
              </v:shape>
            </v:group>
            <v:group style="position:absolute;left:6573;top:2084;width:2;height:124" coordorigin="6573,2084" coordsize="2,124">
              <v:shape style="position:absolute;left:6573;top:2084;width:2;height:124" coordorigin="6573,2084" coordsize="0,124" path="m6573,2208l6573,2084e" filled="false" stroked="true" strokeweight=".75pt" strokecolor="#fa7a6d">
                <v:path arrowok="t"/>
              </v:shape>
            </v:group>
            <v:group style="position:absolute;left:6583;top:2104;width:2;height:104" coordorigin="6583,2104" coordsize="2,104">
              <v:shape style="position:absolute;left:6583;top:2104;width:2;height:104" coordorigin="6583,2104" coordsize="0,104" path="m6583,2208l6583,2104e" filled="false" stroked="true" strokeweight=".75pt" strokecolor="#fa7a6d">
                <v:path arrowok="t"/>
              </v:shape>
            </v:group>
            <v:group style="position:absolute;left:6594;top:2106;width:2;height:102" coordorigin="6594,2106" coordsize="2,102">
              <v:shape style="position:absolute;left:6594;top:2106;width:2;height:102" coordorigin="6594,2106" coordsize="0,102" path="m6594,2208l6594,2106e" filled="false" stroked="true" strokeweight=".75pt" strokecolor="#fa7a6d">
                <v:path arrowok="t"/>
              </v:shape>
            </v:group>
            <v:group style="position:absolute;left:6604;top:2116;width:2;height:92" coordorigin="6604,2116" coordsize="2,92">
              <v:shape style="position:absolute;left:6604;top:2116;width:2;height:92" coordorigin="6604,2116" coordsize="0,92" path="m6604,2208l6604,2116e" filled="false" stroked="true" strokeweight=".75pt" strokecolor="#fa7a6d">
                <v:path arrowok="t"/>
              </v:shape>
            </v:group>
            <v:group style="position:absolute;left:6614;top:2087;width:2;height:121" coordorigin="6614,2087" coordsize="2,121">
              <v:shape style="position:absolute;left:6614;top:2087;width:2;height:121" coordorigin="6614,2087" coordsize="0,121" path="m6614,2208l6614,2087e" filled="false" stroked="true" strokeweight=".75pt" strokecolor="#fa7a6d">
                <v:path arrowok="t"/>
              </v:shape>
            </v:group>
            <v:group style="position:absolute;left:6624;top:2140;width:2;height:68" coordorigin="6624,2140" coordsize="2,68">
              <v:shape style="position:absolute;left:6624;top:2140;width:2;height:68" coordorigin="6624,2140" coordsize="0,68" path="m6624,2208l6624,2140e" filled="false" stroked="true" strokeweight=".75pt" strokecolor="#fa7a6d">
                <v:path arrowok="t"/>
              </v:shape>
            </v:group>
            <v:group style="position:absolute;left:6635;top:2139;width:2;height:69" coordorigin="6635,2139" coordsize="2,69">
              <v:shape style="position:absolute;left:6635;top:2139;width:2;height:69" coordorigin="6635,2139" coordsize="0,69" path="m6635,2208l6635,2139e" filled="false" stroked="true" strokeweight=".75pt" strokecolor="#fa7a6d">
                <v:path arrowok="t"/>
              </v:shape>
            </v:group>
            <v:group style="position:absolute;left:6645;top:2138;width:2;height:70" coordorigin="6645,2138" coordsize="2,70">
              <v:shape style="position:absolute;left:6645;top:2138;width:2;height:70" coordorigin="6645,2138" coordsize="0,70" path="m6645,2208l6645,2138e" filled="false" stroked="true" strokeweight=".75pt" strokecolor="#fa7a6d">
                <v:path arrowok="t"/>
              </v:shape>
            </v:group>
            <v:group style="position:absolute;left:6655;top:2136;width:2;height:72" coordorigin="6655,2136" coordsize="2,72">
              <v:shape style="position:absolute;left:6655;top:2136;width:2;height:72" coordorigin="6655,2136" coordsize="0,72" path="m6655,2208l6655,2136e" filled="false" stroked="true" strokeweight=".75pt" strokecolor="#fa7a6d">
                <v:path arrowok="t"/>
              </v:shape>
            </v:group>
            <v:group style="position:absolute;left:6665;top:2051;width:2;height:157" coordorigin="6665,2051" coordsize="2,157">
              <v:shape style="position:absolute;left:6665;top:2051;width:2;height:157" coordorigin="6665,2051" coordsize="0,157" path="m6665,2208l6665,2051e" filled="false" stroked="true" strokeweight=".75pt" strokecolor="#fa7a6d">
                <v:path arrowok="t"/>
              </v:shape>
            </v:group>
            <v:group style="position:absolute;left:6676;top:2069;width:2;height:139" coordorigin="6676,2069" coordsize="2,139">
              <v:shape style="position:absolute;left:6676;top:2069;width:2;height:139" coordorigin="6676,2069" coordsize="0,139" path="m6676,2208l6676,2069e" filled="false" stroked="true" strokeweight=".75pt" strokecolor="#fa7a6d">
                <v:path arrowok="t"/>
              </v:shape>
            </v:group>
            <v:group style="position:absolute;left:6686;top:2082;width:2;height:126" coordorigin="6686,2082" coordsize="2,126">
              <v:shape style="position:absolute;left:6686;top:2082;width:2;height:126" coordorigin="6686,2082" coordsize="0,126" path="m6686,2208l6686,2082e" filled="false" stroked="true" strokeweight=".75pt" strokecolor="#fa7a6d">
                <v:path arrowok="t"/>
              </v:shape>
            </v:group>
            <v:group style="position:absolute;left:6696;top:2019;width:2;height:189" coordorigin="6696,2019" coordsize="2,189">
              <v:shape style="position:absolute;left:6696;top:2019;width:2;height:189" coordorigin="6696,2019" coordsize="0,189" path="m6696,2208l6696,2019e" filled="false" stroked="true" strokeweight=".75pt" strokecolor="#fa7a6d">
                <v:path arrowok="t"/>
              </v:shape>
            </v:group>
            <v:group style="position:absolute;left:6707;top:2020;width:2;height:188" coordorigin="6707,2020" coordsize="2,188">
              <v:shape style="position:absolute;left:6707;top:2020;width:2;height:188" coordorigin="6707,2020" coordsize="0,188" path="m6707,2208l6707,2020e" filled="false" stroked="true" strokeweight=".75pt" strokecolor="#fa7a6d">
                <v:path arrowok="t"/>
              </v:shape>
            </v:group>
            <v:group style="position:absolute;left:6717;top:2054;width:2;height:154" coordorigin="6717,2054" coordsize="2,154">
              <v:shape style="position:absolute;left:6717;top:2054;width:2;height:154" coordorigin="6717,2054" coordsize="0,154" path="m6717,2208l6717,2054e" filled="false" stroked="true" strokeweight=".75pt" strokecolor="#fa7a6d">
                <v:path arrowok="t"/>
              </v:shape>
            </v:group>
            <v:group style="position:absolute;left:6727;top:2064;width:2;height:144" coordorigin="6727,2064" coordsize="2,144">
              <v:shape style="position:absolute;left:6727;top:2064;width:2;height:144" coordorigin="6727,2064" coordsize="0,144" path="m6727,2208l6727,2064e" filled="false" stroked="true" strokeweight=".75pt" strokecolor="#fa7a6d">
                <v:path arrowok="t"/>
              </v:shape>
            </v:group>
            <v:group style="position:absolute;left:6737;top:2070;width:2;height:138" coordorigin="6737,2070" coordsize="2,138">
              <v:shape style="position:absolute;left:6737;top:2070;width:2;height:138" coordorigin="6737,2070" coordsize="0,138" path="m6737,2208l6737,2070e" filled="false" stroked="true" strokeweight=".75pt" strokecolor="#fa7a6d">
                <v:path arrowok="t"/>
              </v:shape>
            </v:group>
            <v:group style="position:absolute;left:6748;top:2049;width:2;height:159" coordorigin="6748,2049" coordsize="2,159">
              <v:shape style="position:absolute;left:6748;top:2049;width:2;height:159" coordorigin="6748,2049" coordsize="0,159" path="m6748,2208l6748,2049e" filled="false" stroked="true" strokeweight=".75pt" strokecolor="#fa7a6d">
                <v:path arrowok="t"/>
              </v:shape>
            </v:group>
            <v:group style="position:absolute;left:6758;top:2089;width:2;height:119" coordorigin="6758,2089" coordsize="2,119">
              <v:shape style="position:absolute;left:6758;top:2089;width:2;height:119" coordorigin="6758,2089" coordsize="0,119" path="m6758,2208l6758,2089e" filled="false" stroked="true" strokeweight=".75pt" strokecolor="#fa7a6d">
                <v:path arrowok="t"/>
              </v:shape>
            </v:group>
            <v:group style="position:absolute;left:6768;top:2097;width:2;height:111" coordorigin="6768,2097" coordsize="2,111">
              <v:shape style="position:absolute;left:6768;top:2097;width:2;height:111" coordorigin="6768,2097" coordsize="0,111" path="m6768,2208l6768,2097e" filled="false" stroked="true" strokeweight=".75pt" strokecolor="#fa7a6d">
                <v:path arrowok="t"/>
              </v:shape>
            </v:group>
            <v:group style="position:absolute;left:6779;top:2077;width:2;height:131" coordorigin="6779,2077" coordsize="2,131">
              <v:shape style="position:absolute;left:6779;top:2077;width:2;height:131" coordorigin="6779,2077" coordsize="0,131" path="m6779,2208l6779,2077e" filled="false" stroked="true" strokeweight=".75pt" strokecolor="#fa7a6d">
                <v:path arrowok="t"/>
              </v:shape>
            </v:group>
            <v:group style="position:absolute;left:6789;top:2012;width:2;height:196" coordorigin="6789,2012" coordsize="2,196">
              <v:shape style="position:absolute;left:6789;top:2012;width:2;height:196" coordorigin="6789,2012" coordsize="0,196" path="m6789,2208l6789,2012e" filled="false" stroked="true" strokeweight=".75pt" strokecolor="#fa7a6d">
                <v:path arrowok="t"/>
              </v:shape>
            </v:group>
            <v:group style="position:absolute;left:6799;top:2031;width:2;height:177" coordorigin="6799,2031" coordsize="2,177">
              <v:shape style="position:absolute;left:6799;top:2031;width:2;height:177" coordorigin="6799,2031" coordsize="0,177" path="m6799,2208l6799,2031e" filled="false" stroked="true" strokeweight=".75pt" strokecolor="#fa7a6d">
                <v:path arrowok="t"/>
              </v:shape>
            </v:group>
            <v:group style="position:absolute;left:6809;top:2042;width:2;height:166" coordorigin="6809,2042" coordsize="2,166">
              <v:shape style="position:absolute;left:6809;top:2042;width:2;height:166" coordorigin="6809,2042" coordsize="0,166" path="m6809,2208l6809,2042e" filled="false" stroked="true" strokeweight=".75pt" strokecolor="#fa7a6d">
                <v:path arrowok="t"/>
              </v:shape>
            </v:group>
            <v:group style="position:absolute;left:6820;top:2006;width:2;height:202" coordorigin="6820,2006" coordsize="2,202">
              <v:shape style="position:absolute;left:6820;top:2006;width:2;height:202" coordorigin="6820,2006" coordsize="0,202" path="m6820,2208l6820,2006e" filled="false" stroked="true" strokeweight=".75pt" strokecolor="#fa7a6d">
                <v:path arrowok="t"/>
              </v:shape>
            </v:group>
            <v:group style="position:absolute;left:6830;top:2037;width:2;height:171" coordorigin="6830,2037" coordsize="2,171">
              <v:shape style="position:absolute;left:6830;top:2037;width:2;height:171" coordorigin="6830,2037" coordsize="0,171" path="m6830,2208l6830,2037e" filled="false" stroked="true" strokeweight=".75pt" strokecolor="#fa7a6d">
                <v:path arrowok="t"/>
              </v:shape>
            </v:group>
            <v:group style="position:absolute;left:6840;top:2050;width:2;height:158" coordorigin="6840,2050" coordsize="2,158">
              <v:shape style="position:absolute;left:6840;top:2050;width:2;height:158" coordorigin="6840,2050" coordsize="0,158" path="m6840,2208l6840,2050e" filled="false" stroked="true" strokeweight=".75pt" strokecolor="#fa7a6d">
                <v:path arrowok="t"/>
              </v:shape>
            </v:group>
            <v:group style="position:absolute;left:6850;top:2044;width:2;height:164" coordorigin="6850,2044" coordsize="2,164">
              <v:shape style="position:absolute;left:6850;top:2044;width:2;height:164" coordorigin="6850,2044" coordsize="0,164" path="m6850,2208l6850,2044e" filled="false" stroked="true" strokeweight=".75pt" strokecolor="#fa7a6d">
                <v:path arrowok="t"/>
              </v:shape>
            </v:group>
            <v:group style="position:absolute;left:6861;top:2052;width:2;height:156" coordorigin="6861,2052" coordsize="2,156">
              <v:shape style="position:absolute;left:6861;top:2052;width:2;height:156" coordorigin="6861,2052" coordsize="0,156" path="m6861,2208l6861,2052e" filled="false" stroked="true" strokeweight=".75pt" strokecolor="#fa7a6d">
                <v:path arrowok="t"/>
              </v:shape>
            </v:group>
            <v:group style="position:absolute;left:6871;top:2035;width:2;height:173" coordorigin="6871,2035" coordsize="2,173">
              <v:shape style="position:absolute;left:6871;top:2035;width:2;height:173" coordorigin="6871,2035" coordsize="0,173" path="m6871,2208l6871,2035e" filled="false" stroked="true" strokeweight=".75pt" strokecolor="#fa7a6d">
                <v:path arrowok="t"/>
              </v:shape>
            </v:group>
            <v:group style="position:absolute;left:6881;top:2032;width:2;height:176" coordorigin="6881,2032" coordsize="2,176">
              <v:shape style="position:absolute;left:6881;top:2032;width:2;height:176" coordorigin="6881,2032" coordsize="0,176" path="m6881,2208l6881,2032e" filled="false" stroked="true" strokeweight=".75pt" strokecolor="#fa7a6d">
                <v:path arrowok="t"/>
              </v:shape>
            </v:group>
            <v:group style="position:absolute;left:6892;top:2029;width:2;height:179" coordorigin="6892,2029" coordsize="2,179">
              <v:shape style="position:absolute;left:6892;top:2029;width:2;height:179" coordorigin="6892,2029" coordsize="0,179" path="m6892,2208l6892,2029e" filled="false" stroked="true" strokeweight=".75pt" strokecolor="#fa7a6d">
                <v:path arrowok="t"/>
              </v:shape>
            </v:group>
            <v:group style="position:absolute;left:6902;top:2032;width:2;height:176" coordorigin="6902,2032" coordsize="2,176">
              <v:shape style="position:absolute;left:6902;top:2032;width:2;height:176" coordorigin="6902,2032" coordsize="0,176" path="m6902,2208l6902,2032e" filled="false" stroked="true" strokeweight=".75pt" strokecolor="#fa7a6d">
                <v:path arrowok="t"/>
              </v:shape>
            </v:group>
            <v:group style="position:absolute;left:6912;top:2058;width:2;height:150" coordorigin="6912,2058" coordsize="2,150">
              <v:shape style="position:absolute;left:6912;top:2058;width:2;height:150" coordorigin="6912,2058" coordsize="0,150" path="m6912,2208l6912,2058e" filled="false" stroked="true" strokeweight=".75pt" strokecolor="#fa7a6d">
                <v:path arrowok="t"/>
              </v:shape>
            </v:group>
            <v:group style="position:absolute;left:6922;top:2080;width:2;height:128" coordorigin="6922,2080" coordsize="2,128">
              <v:shape style="position:absolute;left:6922;top:2080;width:2;height:128" coordorigin="6922,2080" coordsize="0,128" path="m6922,2208l6922,2080e" filled="false" stroked="true" strokeweight=".75pt" strokecolor="#fa7a6d">
                <v:path arrowok="t"/>
              </v:shape>
            </v:group>
            <v:group style="position:absolute;left:6933;top:2055;width:2;height:153" coordorigin="6933,2055" coordsize="2,153">
              <v:shape style="position:absolute;left:6933;top:2055;width:2;height:153" coordorigin="6933,2055" coordsize="0,153" path="m6933,2208l6933,2055e" filled="false" stroked="true" strokeweight=".75pt" strokecolor="#fa7a6d">
                <v:path arrowok="t"/>
              </v:shape>
            </v:group>
            <v:group style="position:absolute;left:6943;top:2165;width:2;height:43" coordorigin="6943,2165" coordsize="2,43">
              <v:shape style="position:absolute;left:6943;top:2165;width:2;height:43" coordorigin="6943,2165" coordsize="0,43" path="m6943,2208l6943,2165e" filled="false" stroked="true" strokeweight=".75pt" strokecolor="#fa7a6d">
                <v:path arrowok="t"/>
              </v:shape>
            </v:group>
            <v:group style="position:absolute;left:6953;top:2115;width:2;height:93" coordorigin="6953,2115" coordsize="2,93">
              <v:shape style="position:absolute;left:6953;top:2115;width:2;height:93" coordorigin="6953,2115" coordsize="0,93" path="m6953,2208l6953,2115e" filled="false" stroked="true" strokeweight=".75pt" strokecolor="#fa7a6d">
                <v:path arrowok="t"/>
              </v:shape>
            </v:group>
            <v:group style="position:absolute;left:6964;top:2114;width:2;height:94" coordorigin="6964,2114" coordsize="2,94">
              <v:shape style="position:absolute;left:6964;top:2114;width:2;height:94" coordorigin="6964,2114" coordsize="0,94" path="m6964,2208l6964,2114e" filled="false" stroked="true" strokeweight=".75pt" strokecolor="#fa7a6d">
                <v:path arrowok="t"/>
              </v:shape>
            </v:group>
            <v:group style="position:absolute;left:6974;top:2124;width:2;height:84" coordorigin="6974,2124" coordsize="2,84">
              <v:shape style="position:absolute;left:6974;top:2124;width:2;height:84" coordorigin="6974,2124" coordsize="0,84" path="m6974,2208l6974,2124e" filled="false" stroked="true" strokeweight=".75pt" strokecolor="#fa7a6d">
                <v:path arrowok="t"/>
              </v:shape>
            </v:group>
            <v:group style="position:absolute;left:6984;top:2054;width:2;height:154" coordorigin="6984,2054" coordsize="2,154">
              <v:shape style="position:absolute;left:6984;top:2054;width:2;height:154" coordorigin="6984,2054" coordsize="0,154" path="m6984,2208l6984,2054e" filled="false" stroked="true" strokeweight=".75pt" strokecolor="#fa7a6d">
                <v:path arrowok="t"/>
              </v:shape>
            </v:group>
            <v:group style="position:absolute;left:6994;top:2073;width:2;height:135" coordorigin="6994,2073" coordsize="2,135">
              <v:shape style="position:absolute;left:6994;top:2073;width:2;height:135" coordorigin="6994,2073" coordsize="0,135" path="m6994,2208l6994,2073e" filled="false" stroked="true" strokeweight=".75pt" strokecolor="#fa7a6d">
                <v:path arrowok="t"/>
              </v:shape>
            </v:group>
            <v:group style="position:absolute;left:7005;top:2052;width:2;height:156" coordorigin="7005,2052" coordsize="2,156">
              <v:shape style="position:absolute;left:7005;top:2052;width:2;height:156" coordorigin="7005,2052" coordsize="0,156" path="m7005,2208l7005,2052e" filled="false" stroked="true" strokeweight=".75pt" strokecolor="#fa7a6d">
                <v:path arrowok="t"/>
              </v:shape>
            </v:group>
            <v:group style="position:absolute;left:7015;top:2024;width:2;height:184" coordorigin="7015,2024" coordsize="2,184">
              <v:shape style="position:absolute;left:7015;top:2024;width:2;height:184" coordorigin="7015,2024" coordsize="0,184" path="m7015,2208l7015,2024e" filled="false" stroked="true" strokeweight=".75pt" strokecolor="#fa7a6d">
                <v:path arrowok="t"/>
              </v:shape>
            </v:group>
            <v:group style="position:absolute;left:7025;top:2046;width:2;height:162" coordorigin="7025,2046" coordsize="2,162">
              <v:shape style="position:absolute;left:7025;top:2046;width:2;height:162" coordorigin="7025,2046" coordsize="0,162" path="m7025,2208l7025,2046e" filled="false" stroked="true" strokeweight=".75pt" strokecolor="#fa7a6d">
                <v:path arrowok="t"/>
              </v:shape>
            </v:group>
            <v:group style="position:absolute;left:7035;top:2071;width:2;height:137" coordorigin="7035,2071" coordsize="2,137">
              <v:shape style="position:absolute;left:7035;top:2071;width:2;height:137" coordorigin="7035,2071" coordsize="0,137" path="m7035,2208l7035,2071e" filled="false" stroked="true" strokeweight=".75pt" strokecolor="#fa7a6d">
                <v:path arrowok="t"/>
              </v:shape>
            </v:group>
            <v:group style="position:absolute;left:7046;top:2018;width:2;height:190" coordorigin="7046,2018" coordsize="2,190">
              <v:shape style="position:absolute;left:7046;top:2018;width:2;height:190" coordorigin="7046,2018" coordsize="0,190" path="m7046,2208l7046,2018e" filled="false" stroked="true" strokeweight=".75pt" strokecolor="#fa7a6d">
                <v:path arrowok="t"/>
              </v:shape>
            </v:group>
            <v:group style="position:absolute;left:7056;top:2020;width:2;height:188" coordorigin="7056,2020" coordsize="2,188">
              <v:shape style="position:absolute;left:7056;top:2020;width:2;height:188" coordorigin="7056,2020" coordsize="0,188" path="m7056,2208l7056,2020e" filled="false" stroked="true" strokeweight=".75pt" strokecolor="#fa7a6d">
                <v:path arrowok="t"/>
              </v:shape>
            </v:group>
            <v:group style="position:absolute;left:7066;top:2024;width:2;height:184" coordorigin="7066,2024" coordsize="2,184">
              <v:shape style="position:absolute;left:7066;top:2024;width:2;height:184" coordorigin="7066,2024" coordsize="0,184" path="m7066,2208l7066,2024e" filled="false" stroked="true" strokeweight=".75pt" strokecolor="#fa7a6d">
                <v:path arrowok="t"/>
              </v:shape>
            </v:group>
            <v:group style="position:absolute;left:7077;top:2058;width:2;height:150" coordorigin="7077,2058" coordsize="2,150">
              <v:shape style="position:absolute;left:7077;top:2058;width:2;height:150" coordorigin="7077,2058" coordsize="0,150" path="m7077,2208l7077,2058e" filled="false" stroked="true" strokeweight=".75pt" strokecolor="#fa7a6d">
                <v:path arrowok="t"/>
              </v:shape>
            </v:group>
            <v:group style="position:absolute;left:7087;top:2030;width:2;height:178" coordorigin="7087,2030" coordsize="2,178">
              <v:shape style="position:absolute;left:7087;top:2030;width:2;height:178" coordorigin="7087,2030" coordsize="0,178" path="m7087,2208l7087,2030e" filled="false" stroked="true" strokeweight=".75pt" strokecolor="#fa7a6d">
                <v:path arrowok="t"/>
              </v:shape>
            </v:group>
            <v:group style="position:absolute;left:7097;top:2065;width:2;height:143" coordorigin="7097,2065" coordsize="2,143">
              <v:shape style="position:absolute;left:7097;top:2065;width:2;height:143" coordorigin="7097,2065" coordsize="0,143" path="m7097,2208l7097,2065e" filled="false" stroked="true" strokeweight=".75pt" strokecolor="#fa7a6d">
                <v:path arrowok="t"/>
              </v:shape>
            </v:group>
            <v:group style="position:absolute;left:7107;top:2035;width:2;height:173" coordorigin="7107,2035" coordsize="2,173">
              <v:shape style="position:absolute;left:7107;top:2035;width:2;height:173" coordorigin="7107,2035" coordsize="0,173" path="m7107,2208l7107,2035e" filled="false" stroked="true" strokeweight=".75pt" strokecolor="#fa7a6d">
                <v:path arrowok="t"/>
              </v:shape>
            </v:group>
            <v:group style="position:absolute;left:7118;top:2025;width:2;height:183" coordorigin="7118,2025" coordsize="2,183">
              <v:shape style="position:absolute;left:7118;top:2025;width:2;height:183" coordorigin="7118,2025" coordsize="0,183" path="m7118,2208l7118,2025e" filled="false" stroked="true" strokeweight=".75pt" strokecolor="#fa7a6d">
                <v:path arrowok="t"/>
              </v:shape>
            </v:group>
            <v:group style="position:absolute;left:7128;top:2053;width:2;height:155" coordorigin="7128,2053" coordsize="2,155">
              <v:shape style="position:absolute;left:7128;top:2053;width:2;height:155" coordorigin="7128,2053" coordsize="0,155" path="m7128,2208l7128,2053e" filled="false" stroked="true" strokeweight=".75pt" strokecolor="#fa7a6d">
                <v:path arrowok="t"/>
              </v:shape>
            </v:group>
            <v:group style="position:absolute;left:7138;top:1998;width:2;height:210" coordorigin="7138,1998" coordsize="2,210">
              <v:shape style="position:absolute;left:7138;top:1998;width:2;height:210" coordorigin="7138,1998" coordsize="0,210" path="m7138,2208l7138,1998e" filled="false" stroked="true" strokeweight=".75pt" strokecolor="#fa7a6d">
                <v:path arrowok="t"/>
              </v:shape>
            </v:group>
            <v:group style="position:absolute;left:7149;top:1995;width:2;height:213" coordorigin="7149,1995" coordsize="2,213">
              <v:shape style="position:absolute;left:7149;top:1995;width:2;height:213" coordorigin="7149,1995" coordsize="0,213" path="m7149,2208l7149,1995e" filled="false" stroked="true" strokeweight=".75pt" strokecolor="#fa7a6d">
                <v:path arrowok="t"/>
              </v:shape>
            </v:group>
            <v:group style="position:absolute;left:7159;top:2014;width:2;height:194" coordorigin="7159,2014" coordsize="2,194">
              <v:shape style="position:absolute;left:7159;top:2014;width:2;height:194" coordorigin="7159,2014" coordsize="0,194" path="m7159,2208l7159,2014e" filled="false" stroked="true" strokeweight=".75pt" strokecolor="#fa7a6d">
                <v:path arrowok="t"/>
              </v:shape>
            </v:group>
            <v:group style="position:absolute;left:7169;top:1987;width:2;height:221" coordorigin="7169,1987" coordsize="2,221">
              <v:shape style="position:absolute;left:7169;top:1987;width:2;height:221" coordorigin="7169,1987" coordsize="0,221" path="m7169,2208l7169,1987e" filled="false" stroked="true" strokeweight=".75pt" strokecolor="#fa7a6d">
                <v:path arrowok="t"/>
              </v:shape>
            </v:group>
            <v:group style="position:absolute;left:7179;top:2064;width:2;height:144" coordorigin="7179,2064" coordsize="2,144">
              <v:shape style="position:absolute;left:7179;top:2064;width:2;height:144" coordorigin="7179,2064" coordsize="0,144" path="m7179,2208l7179,2064e" filled="false" stroked="true" strokeweight=".75pt" strokecolor="#fa7a6d">
                <v:path arrowok="t"/>
              </v:shape>
            </v:group>
            <v:group style="position:absolute;left:7190;top:2020;width:2;height:188" coordorigin="7190,2020" coordsize="2,188">
              <v:shape style="position:absolute;left:7190;top:2020;width:2;height:188" coordorigin="7190,2020" coordsize="0,188" path="m7190,2208l7190,2020e" filled="false" stroked="true" strokeweight=".75pt" strokecolor="#fa7a6d">
                <v:path arrowok="t"/>
              </v:shape>
            </v:group>
            <v:group style="position:absolute;left:7200;top:2035;width:2;height:173" coordorigin="7200,2035" coordsize="2,173">
              <v:shape style="position:absolute;left:7200;top:2035;width:2;height:173" coordorigin="7200,2035" coordsize="0,173" path="m7200,2208l7200,2035e" filled="false" stroked="true" strokeweight=".75pt" strokecolor="#fa7a6d">
                <v:path arrowok="t"/>
              </v:shape>
            </v:group>
            <v:group style="position:absolute;left:7210;top:2120;width:2;height:88" coordorigin="7210,2120" coordsize="2,88">
              <v:shape style="position:absolute;left:7210;top:2120;width:2;height:88" coordorigin="7210,2120" coordsize="0,88" path="m7210,2208l7210,2120e" filled="false" stroked="true" strokeweight=".75pt" strokecolor="#fa7a6d">
                <v:path arrowok="t"/>
              </v:shape>
            </v:group>
            <v:group style="position:absolute;left:7220;top:2039;width:2;height:169" coordorigin="7220,2039" coordsize="2,169">
              <v:shape style="position:absolute;left:7220;top:2039;width:2;height:169" coordorigin="7220,2039" coordsize="0,169" path="m7220,2208l7220,2039e" filled="false" stroked="true" strokeweight=".75pt" strokecolor="#fa7a6d">
                <v:path arrowok="t"/>
              </v:shape>
            </v:group>
            <v:group style="position:absolute;left:7231;top:2018;width:2;height:190" coordorigin="7231,2018" coordsize="2,190">
              <v:shape style="position:absolute;left:7231;top:2018;width:2;height:190" coordorigin="7231,2018" coordsize="0,190" path="m7231,2208l7231,2018e" filled="false" stroked="true" strokeweight=".75pt" strokecolor="#fa7a6d">
                <v:path arrowok="t"/>
              </v:shape>
            </v:group>
            <v:group style="position:absolute;left:7241;top:2022;width:2;height:186" coordorigin="7241,2022" coordsize="2,186">
              <v:shape style="position:absolute;left:7241;top:2022;width:2;height:186" coordorigin="7241,2022" coordsize="0,186" path="m7241,2208l7241,2022e" filled="false" stroked="true" strokeweight=".75pt" strokecolor="#fa7a6d">
                <v:path arrowok="t"/>
              </v:shape>
            </v:group>
            <v:group style="position:absolute;left:7251;top:2058;width:2;height:150" coordorigin="7251,2058" coordsize="2,150">
              <v:shape style="position:absolute;left:7251;top:2058;width:2;height:150" coordorigin="7251,2058" coordsize="0,150" path="m7251,2208l7251,2058e" filled="false" stroked="true" strokeweight=".75pt" strokecolor="#fa7a6d">
                <v:path arrowok="t"/>
              </v:shape>
            </v:group>
            <v:group style="position:absolute;left:7262;top:2017;width:2;height:191" coordorigin="7262,2017" coordsize="2,191">
              <v:shape style="position:absolute;left:7262;top:2017;width:2;height:191" coordorigin="7262,2017" coordsize="0,191" path="m7262,2208l7262,2017e" filled="false" stroked="true" strokeweight=".75pt" strokecolor="#fa7a6d">
                <v:path arrowok="t"/>
              </v:shape>
            </v:group>
            <v:group style="position:absolute;left:7272;top:2053;width:2;height:155" coordorigin="7272,2053" coordsize="2,155">
              <v:shape style="position:absolute;left:7272;top:2053;width:2;height:155" coordorigin="7272,2053" coordsize="0,155" path="m7272,2208l7272,2053e" filled="false" stroked="true" strokeweight=".75pt" strokecolor="#fa7a6d">
                <v:path arrowok="t"/>
              </v:shape>
            </v:group>
            <v:group style="position:absolute;left:7282;top:2067;width:2;height:141" coordorigin="7282,2067" coordsize="2,141">
              <v:shape style="position:absolute;left:7282;top:2067;width:2;height:141" coordorigin="7282,2067" coordsize="0,141" path="m7282,2208l7282,2067e" filled="false" stroked="true" strokeweight=".75pt" strokecolor="#fa7a6d">
                <v:path arrowok="t"/>
              </v:shape>
            </v:group>
            <v:group style="position:absolute;left:7292;top:2067;width:2;height:141" coordorigin="7292,2067" coordsize="2,141">
              <v:shape style="position:absolute;left:7292;top:2067;width:2;height:141" coordorigin="7292,2067" coordsize="0,141" path="m7292,2208l7292,2067e" filled="false" stroked="true" strokeweight=".75pt" strokecolor="#fa7a6d">
                <v:path arrowok="t"/>
              </v:shape>
            </v:group>
            <v:group style="position:absolute;left:7303;top:2049;width:2;height:159" coordorigin="7303,2049" coordsize="2,159">
              <v:shape style="position:absolute;left:7303;top:2049;width:2;height:159" coordorigin="7303,2049" coordsize="0,159" path="m7303,2208l7303,2049e" filled="false" stroked="true" strokeweight=".75pt" strokecolor="#fa7a6d">
                <v:path arrowok="t"/>
              </v:shape>
            </v:group>
            <v:group style="position:absolute;left:7313;top:2045;width:2;height:163" coordorigin="7313,2045" coordsize="2,163">
              <v:shape style="position:absolute;left:7313;top:2045;width:2;height:163" coordorigin="7313,2045" coordsize="0,163" path="m7313,2208l7313,2045e" filled="false" stroked="true" strokeweight=".75pt" strokecolor="#fa7a6d">
                <v:path arrowok="t"/>
              </v:shape>
            </v:group>
            <v:group style="position:absolute;left:7323;top:2047;width:2;height:161" coordorigin="7323,2047" coordsize="2,161">
              <v:shape style="position:absolute;left:7323;top:2047;width:2;height:161" coordorigin="7323,2047" coordsize="0,161" path="m7323,2208l7323,2047e" filled="false" stroked="true" strokeweight=".75pt" strokecolor="#fa7a6d">
                <v:path arrowok="t"/>
              </v:shape>
            </v:group>
            <v:group style="position:absolute;left:7334;top:2040;width:2;height:168" coordorigin="7334,2040" coordsize="2,168">
              <v:shape style="position:absolute;left:7334;top:2040;width:2;height:168" coordorigin="7334,2040" coordsize="0,168" path="m7334,2208l7334,2040e" filled="false" stroked="true" strokeweight=".75pt" strokecolor="#fa7a6d">
                <v:path arrowok="t"/>
              </v:shape>
            </v:group>
            <v:group style="position:absolute;left:7344;top:2068;width:2;height:140" coordorigin="7344,2068" coordsize="2,140">
              <v:shape style="position:absolute;left:7344;top:2068;width:2;height:140" coordorigin="7344,2068" coordsize="0,140" path="m7344,2208l7344,2068e" filled="false" stroked="true" strokeweight=".75pt" strokecolor="#fa7a6d">
                <v:path arrowok="t"/>
              </v:shape>
            </v:group>
            <v:group style="position:absolute;left:7354;top:2085;width:2;height:123" coordorigin="7354,2085" coordsize="2,123">
              <v:shape style="position:absolute;left:7354;top:2085;width:2;height:123" coordorigin="7354,2085" coordsize="0,123" path="m7354,2208l7354,2085e" filled="false" stroked="true" strokeweight=".75pt" strokecolor="#fa7a6d">
                <v:path arrowok="t"/>
              </v:shape>
            </v:group>
            <v:group style="position:absolute;left:7364;top:2074;width:2;height:134" coordorigin="7364,2074" coordsize="2,134">
              <v:shape style="position:absolute;left:7364;top:2074;width:2;height:134" coordorigin="7364,2074" coordsize="0,134" path="m7364,2208l7364,2074e" filled="false" stroked="true" strokeweight=".75pt" strokecolor="#fa7a6d">
                <v:path arrowok="t"/>
              </v:shape>
            </v:group>
            <v:group style="position:absolute;left:7375;top:2014;width:2;height:194" coordorigin="7375,2014" coordsize="2,194">
              <v:shape style="position:absolute;left:7375;top:2014;width:2;height:194" coordorigin="7375,2014" coordsize="0,194" path="m7375,2208l7375,2014e" filled="false" stroked="true" strokeweight=".75pt" strokecolor="#fa7a6d">
                <v:path arrowok="t"/>
              </v:shape>
            </v:group>
            <v:group style="position:absolute;left:7385;top:2028;width:2;height:180" coordorigin="7385,2028" coordsize="2,180">
              <v:shape style="position:absolute;left:7385;top:2028;width:2;height:180" coordorigin="7385,2028" coordsize="0,180" path="m7385,2208l7385,2028e" filled="false" stroked="true" strokeweight=".75pt" strokecolor="#fa7a6d">
                <v:path arrowok="t"/>
              </v:shape>
            </v:group>
            <v:group style="position:absolute;left:7395;top:2043;width:2;height:165" coordorigin="7395,2043" coordsize="2,165">
              <v:shape style="position:absolute;left:7395;top:2043;width:2;height:165" coordorigin="7395,2043" coordsize="0,165" path="m7395,2208l7395,2043e" filled="false" stroked="true" strokeweight=".75pt" strokecolor="#fa7a6d">
                <v:path arrowok="t"/>
              </v:shape>
            </v:group>
            <v:group style="position:absolute;left:7405;top:2041;width:2;height:167" coordorigin="7405,2041" coordsize="2,167">
              <v:shape style="position:absolute;left:7405;top:2041;width:2;height:167" coordorigin="7405,2041" coordsize="0,167" path="m7405,2208l7405,2041e" filled="false" stroked="true" strokeweight=".75pt" strokecolor="#fa7a6d">
                <v:path arrowok="t"/>
              </v:shape>
            </v:group>
            <v:group style="position:absolute;left:7416;top:2088;width:2;height:120" coordorigin="7416,2088" coordsize="2,120">
              <v:shape style="position:absolute;left:7416;top:2088;width:2;height:120" coordorigin="7416,2088" coordsize="0,120" path="m7416,2208l7416,2088e" filled="false" stroked="true" strokeweight=".75pt" strokecolor="#fa7a6d">
                <v:path arrowok="t"/>
              </v:shape>
            </v:group>
            <v:group style="position:absolute;left:7426;top:2099;width:2;height:109" coordorigin="7426,2099" coordsize="2,109">
              <v:shape style="position:absolute;left:7426;top:2099;width:2;height:109" coordorigin="7426,2099" coordsize="0,109" path="m7426,2208l7426,2099e" filled="false" stroked="true" strokeweight=".75pt" strokecolor="#fa7a6d">
                <v:path arrowok="t"/>
              </v:shape>
            </v:group>
            <v:group style="position:absolute;left:7436;top:2086;width:2;height:122" coordorigin="7436,2086" coordsize="2,122">
              <v:shape style="position:absolute;left:7436;top:2086;width:2;height:122" coordorigin="7436,2086" coordsize="0,122" path="m7436,2208l7436,2086e" filled="false" stroked="true" strokeweight=".75pt" strokecolor="#fa7a6d">
                <v:path arrowok="t"/>
              </v:shape>
            </v:group>
            <v:group style="position:absolute;left:7447;top:2080;width:2;height:128" coordorigin="7447,2080" coordsize="2,128">
              <v:shape style="position:absolute;left:7447;top:2080;width:2;height:128" coordorigin="7447,2080" coordsize="0,128" path="m7447,2208l7447,2080e" filled="false" stroked="true" strokeweight=".75pt" strokecolor="#fa7a6d">
                <v:path arrowok="t"/>
              </v:shape>
            </v:group>
            <v:group style="position:absolute;left:7457;top:2083;width:2;height:125" coordorigin="7457,2083" coordsize="2,125">
              <v:shape style="position:absolute;left:7457;top:2083;width:2;height:125" coordorigin="7457,2083" coordsize="0,125" path="m7457,2208l7457,2083e" filled="false" stroked="true" strokeweight=".75pt" strokecolor="#fa7a6d">
                <v:path arrowok="t"/>
              </v:shape>
            </v:group>
            <v:group style="position:absolute;left:7467;top:2055;width:2;height:153" coordorigin="7467,2055" coordsize="2,153">
              <v:shape style="position:absolute;left:7467;top:2055;width:2;height:153" coordorigin="7467,2055" coordsize="0,153" path="m7467,2208l7467,2055e" filled="false" stroked="true" strokeweight=".75pt" strokecolor="#fa7a6d">
                <v:path arrowok="t"/>
              </v:shape>
            </v:group>
            <v:group style="position:absolute;left:7477;top:2072;width:2;height:136" coordorigin="7477,2072" coordsize="2,136">
              <v:shape style="position:absolute;left:7477;top:2072;width:2;height:136" coordorigin="7477,2072" coordsize="0,136" path="m7477,2208l7477,2072e" filled="false" stroked="true" strokeweight=".75pt" strokecolor="#fa7a6d">
                <v:path arrowok="t"/>
              </v:shape>
            </v:group>
            <v:group style="position:absolute;left:7488;top:2122;width:2;height:86" coordorigin="7488,2122" coordsize="2,86">
              <v:shape style="position:absolute;left:7488;top:2122;width:2;height:86" coordorigin="7488,2122" coordsize="0,86" path="m7488,2208l7488,2122e" filled="false" stroked="true" strokeweight=".75pt" strokecolor="#fa7a6d">
                <v:path arrowok="t"/>
              </v:shape>
            </v:group>
            <v:group style="position:absolute;left:7498;top:2125;width:2;height:83" coordorigin="7498,2125" coordsize="2,83">
              <v:shape style="position:absolute;left:7498;top:2125;width:2;height:83" coordorigin="7498,2125" coordsize="0,83" path="m7498,2208l7498,2125e" filled="false" stroked="true" strokeweight=".75pt" strokecolor="#fa7a6d">
                <v:path arrowok="t"/>
              </v:shape>
            </v:group>
            <v:group style="position:absolute;left:7508;top:2146;width:2;height:62" coordorigin="7508,2146" coordsize="2,62">
              <v:shape style="position:absolute;left:7508;top:2146;width:2;height:62" coordorigin="7508,2146" coordsize="0,62" path="m7508,2208l7508,2146e" filled="false" stroked="true" strokeweight=".75pt" strokecolor="#fa7a6d">
                <v:path arrowok="t"/>
              </v:shape>
            </v:group>
            <v:group style="position:absolute;left:7519;top:2123;width:2;height:85" coordorigin="7519,2123" coordsize="2,85">
              <v:shape style="position:absolute;left:7519;top:2123;width:2;height:85" coordorigin="7519,2123" coordsize="0,85" path="m7519,2208l7519,2123e" filled="false" stroked="true" strokeweight=".75pt" strokecolor="#fa7a6d">
                <v:path arrowok="t"/>
              </v:shape>
            </v:group>
            <v:group style="position:absolute;left:7529;top:2137;width:2;height:71" coordorigin="7529,2137" coordsize="2,71">
              <v:shape style="position:absolute;left:7529;top:2137;width:2;height:71" coordorigin="7529,2137" coordsize="0,71" path="m7529,2208l7529,2137e" filled="false" stroked="true" strokeweight=".75pt" strokecolor="#fa7a6d">
                <v:path arrowok="t"/>
              </v:shape>
            </v:group>
            <v:group style="position:absolute;left:7539;top:2149;width:2;height:59" coordorigin="7539,2149" coordsize="2,59">
              <v:shape style="position:absolute;left:7539;top:2149;width:2;height:59" coordorigin="7539,2149" coordsize="0,59" path="m7539,2208l7539,2149e" filled="false" stroked="true" strokeweight=".75pt" strokecolor="#fa7a6d">
                <v:path arrowok="t"/>
              </v:shape>
            </v:group>
            <v:group style="position:absolute;left:7549;top:2172;width:2;height:36" coordorigin="7549,2172" coordsize="2,36">
              <v:shape style="position:absolute;left:7549;top:2172;width:2;height:36" coordorigin="7549,2172" coordsize="0,36" path="m7549,2208l7549,2172e" filled="false" stroked="true" strokeweight=".75pt" strokecolor="#fa7a6d">
                <v:path arrowok="t"/>
              </v:shape>
            </v:group>
            <v:group style="position:absolute;left:7560;top:2170;width:2;height:38" coordorigin="7560,2170" coordsize="2,38">
              <v:shape style="position:absolute;left:7560;top:2170;width:2;height:38" coordorigin="7560,2170" coordsize="0,38" path="m7560,2208l7560,2170e" filled="false" stroked="true" strokeweight=".75pt" strokecolor="#fa7a6d">
                <v:path arrowok="t"/>
              </v:shape>
            </v:group>
            <v:group style="position:absolute;left:7570;top:2145;width:2;height:63" coordorigin="7570,2145" coordsize="2,63">
              <v:shape style="position:absolute;left:7570;top:2145;width:2;height:63" coordorigin="7570,2145" coordsize="0,63" path="m7570,2208l7570,2145e" filled="false" stroked="true" strokeweight=".75pt" strokecolor="#fa7a6d">
                <v:path arrowok="t"/>
              </v:shape>
            </v:group>
            <v:group style="position:absolute;left:7580;top:2136;width:2;height:72" coordorigin="7580,2136" coordsize="2,72">
              <v:shape style="position:absolute;left:7580;top:2136;width:2;height:72" coordorigin="7580,2136" coordsize="0,72" path="m7580,2208l7580,2136e" filled="false" stroked="true" strokeweight=".75pt" strokecolor="#fa7a6d">
                <v:path arrowok="t"/>
              </v:shape>
            </v:group>
            <v:group style="position:absolute;left:7590;top:2168;width:2;height:40" coordorigin="7590,2168" coordsize="2,40">
              <v:shape style="position:absolute;left:7590;top:2168;width:2;height:40" coordorigin="7590,2168" coordsize="0,40" path="m7590,2208l7590,2168e" filled="false" stroked="true" strokeweight=".75pt" strokecolor="#fa7a6d">
                <v:path arrowok="t"/>
              </v:shape>
            </v:group>
            <v:group style="position:absolute;left:7601;top:2158;width:2;height:50" coordorigin="7601,2158" coordsize="2,50">
              <v:shape style="position:absolute;left:7601;top:2158;width:2;height:50" coordorigin="7601,2158" coordsize="0,50" path="m7601,2208l7601,2158e" filled="false" stroked="true" strokeweight=".75pt" strokecolor="#fa7a6d">
                <v:path arrowok="t"/>
              </v:shape>
            </v:group>
            <v:group style="position:absolute;left:7611;top:2130;width:2;height:78" coordorigin="7611,2130" coordsize="2,78">
              <v:shape style="position:absolute;left:7611;top:2130;width:2;height:78" coordorigin="7611,2130" coordsize="0,78" path="m7611,2208l7611,2130e" filled="false" stroked="true" strokeweight=".75pt" strokecolor="#fa7a6d">
                <v:path arrowok="t"/>
              </v:shape>
            </v:group>
            <v:group style="position:absolute;left:7621;top:2147;width:2;height:61" coordorigin="7621,2147" coordsize="2,61">
              <v:shape style="position:absolute;left:7621;top:2147;width:2;height:61" coordorigin="7621,2147" coordsize="0,61" path="m7621,2208l7621,2147e" filled="false" stroked="true" strokeweight=".75pt" strokecolor="#fa7a6d">
                <v:path arrowok="t"/>
              </v:shape>
            </v:group>
            <v:group style="position:absolute;left:7632;top:2166;width:2;height:42" coordorigin="7632,2166" coordsize="2,42">
              <v:shape style="position:absolute;left:7632;top:2166;width:2;height:42" coordorigin="7632,2166" coordsize="0,42" path="m7632,2208l7632,2166e" filled="false" stroked="true" strokeweight=".75pt" strokecolor="#fa7a6d">
                <v:path arrowok="t"/>
              </v:shape>
            </v:group>
            <v:group style="position:absolute;left:7642;top:2152;width:2;height:56" coordorigin="7642,2152" coordsize="2,56">
              <v:shape style="position:absolute;left:7642;top:2152;width:2;height:56" coordorigin="7642,2152" coordsize="0,56" path="m7642,2208l7642,2152e" filled="false" stroked="true" strokeweight=".75pt" strokecolor="#fa7a6d">
                <v:path arrowok="t"/>
              </v:shape>
            </v:group>
            <v:group style="position:absolute;left:7652;top:2172;width:2;height:36" coordorigin="7652,2172" coordsize="2,36">
              <v:shape style="position:absolute;left:7652;top:2172;width:2;height:36" coordorigin="7652,2172" coordsize="0,36" path="m7652,2208l7652,2172e" filled="false" stroked="true" strokeweight=".75pt" strokecolor="#fa7a6d">
                <v:path arrowok="t"/>
              </v:shape>
            </v:group>
            <v:group style="position:absolute;left:7662;top:2168;width:2;height:40" coordorigin="7662,2168" coordsize="2,40">
              <v:shape style="position:absolute;left:7662;top:2168;width:2;height:40" coordorigin="7662,2168" coordsize="0,40" path="m7662,2208l7662,2168e" filled="false" stroked="true" strokeweight=".75pt" strokecolor="#fa7a6d">
                <v:path arrowok="t"/>
              </v:shape>
            </v:group>
            <v:group style="position:absolute;left:7673;top:2154;width:2;height:54" coordorigin="7673,2154" coordsize="2,54">
              <v:shape style="position:absolute;left:7673;top:2154;width:2;height:54" coordorigin="7673,2154" coordsize="0,54" path="m7673,2208l7673,2154e" filled="false" stroked="true" strokeweight=".75pt" strokecolor="#fa7a6d">
                <v:path arrowok="t"/>
              </v:shape>
            </v:group>
            <v:group style="position:absolute;left:7676;top:2205;width:15;height:2" coordorigin="7676,2205" coordsize="15,2">
              <v:shape style="position:absolute;left:7676;top:2205;width:15;height:2" coordorigin="7676,2205" coordsize="15,0" path="m7676,2205l7691,2205e" filled="false" stroked="true" strokeweight=".35pt" strokecolor="#fa7a6d">
                <v:path arrowok="t"/>
              </v:shape>
            </v:group>
            <v:group style="position:absolute;left:7686;top:2196;width:15;height:2" coordorigin="7686,2196" coordsize="15,2">
              <v:shape style="position:absolute;left:7686;top:2196;width:15;height:2" coordorigin="7686,2196" coordsize="15,0" path="m7686,2196l7701,2196e" filled="false" stroked="true" strokeweight="1.2pt" strokecolor="#fa7a6d">
                <v:path arrowok="t"/>
              </v:shape>
            </v:group>
            <v:group style="position:absolute;left:7704;top:2145;width:2;height:63" coordorigin="7704,2145" coordsize="2,63">
              <v:shape style="position:absolute;left:7704;top:2145;width:2;height:63" coordorigin="7704,2145" coordsize="0,63" path="m7704,2208l7704,2145e" filled="false" stroked="true" strokeweight=".75pt" strokecolor="#fa7a6d">
                <v:path arrowok="t"/>
              </v:shape>
            </v:group>
            <v:group style="position:absolute;left:7707;top:2195;width:15;height:2" coordorigin="7707,2195" coordsize="15,2">
              <v:shape style="position:absolute;left:7707;top:2195;width:15;height:2" coordorigin="7707,2195" coordsize="15,0" path="m7707,2195l7722,2195e" filled="false" stroked="true" strokeweight="1.35pt" strokecolor="#fa7a6d">
                <v:path arrowok="t"/>
              </v:shape>
            </v:group>
            <v:group style="position:absolute;left:7717;top:2202;width:15;height:2" coordorigin="7717,2202" coordsize="15,2">
              <v:shape style="position:absolute;left:7717;top:2202;width:15;height:2" coordorigin="7717,2202" coordsize="15,0" path="m7717,2202l7732,2202e" filled="false" stroked="true" strokeweight=".6pt" strokecolor="#fa7a6d">
                <v:path arrowok="t"/>
              </v:shape>
            </v:group>
            <v:group style="position:absolute;left:7727;top:2204;width:15;height:2" coordorigin="7727,2204" coordsize="15,2">
              <v:shape style="position:absolute;left:7727;top:2204;width:15;height:2" coordorigin="7727,2204" coordsize="15,0" path="m7727,2204l7742,2204e" filled="false" stroked="true" strokeweight=".45pt" strokecolor="#fa7a6d">
                <v:path arrowok="t"/>
              </v:shape>
            </v:group>
            <v:group style="position:absolute;left:7738;top:2206;width:15;height:2" coordorigin="7738,2206" coordsize="15,2">
              <v:shape style="position:absolute;left:7738;top:2206;width:15;height:2" coordorigin="7738,2206" coordsize="15,0" path="m7738,2206l7753,2206e" filled="false" stroked="true" strokeweight=".2pt" strokecolor="#fa7a6d">
                <v:path arrowok="t"/>
              </v:shape>
            </v:group>
            <v:group style="position:absolute;left:7748;top:2205;width:15;height:2" coordorigin="7748,2205" coordsize="15,2">
              <v:shape style="position:absolute;left:7748;top:2205;width:15;height:2" coordorigin="7748,2205" coordsize="15,0" path="m7748,2205l7763,2205e" filled="false" stroked="true" strokeweight=".3pt" strokecolor="#fa7a6d">
                <v:path arrowok="t"/>
              </v:shape>
            </v:group>
            <v:group style="position:absolute;left:7758;top:2205;width:15;height:2" coordorigin="7758,2205" coordsize="15,2">
              <v:shape style="position:absolute;left:7758;top:2205;width:15;height:2" coordorigin="7758,2205" coordsize="15,0" path="m7758,2205l7773,2205e" filled="false" stroked="true" strokeweight=".3pt" strokecolor="#fa7a6d">
                <v:path arrowok="t"/>
              </v:shape>
            </v:group>
            <v:group style="position:absolute;left:7768;top:2205;width:15;height:2" coordorigin="7768,2205" coordsize="15,2">
              <v:shape style="position:absolute;left:7768;top:2205;width:15;height:2" coordorigin="7768,2205" coordsize="15,0" path="m7768,2205l7783,2205e" filled="false" stroked="true" strokeweight=".3pt" strokecolor="#fa7a6d">
                <v:path arrowok="t"/>
              </v:shape>
            </v:group>
            <v:group style="position:absolute;left:7779;top:2205;width:15;height:2" coordorigin="7779,2205" coordsize="15,2">
              <v:shape style="position:absolute;left:7779;top:2205;width:15;height:2" coordorigin="7779,2205" coordsize="15,0" path="m7779,2205l7794,2205e" filled="false" stroked="true" strokeweight=".3pt" strokecolor="#fa7a6d">
                <v:path arrowok="t"/>
              </v:shape>
            </v:group>
            <v:group style="position:absolute;left:396;top:121;width:7400;height:2087" coordorigin="396,121" coordsize="7400,2087">
              <v:shape style="position:absolute;left:396;top:121;width:7400;height:2087" coordorigin="396,121" coordsize="7400,2087" path="m396,2208l7796,2208,7796,121,396,121,396,2208xe" filled="false" stroked="true" strokeweight=".375pt" strokecolor="#000000">
                <v:path arrowok="t"/>
              </v:shape>
              <v:shape style="position:absolute;left:0;top:0;width:633;height:2547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396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22"/>
                        <w:ind w:left="0" w:right="396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14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22"/>
                        <w:ind w:left="0" w:right="396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13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22"/>
                        <w:ind w:left="0" w:right="396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12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23"/>
                        <w:ind w:left="0" w:right="396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11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22"/>
                        <w:ind w:left="0" w:right="396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22"/>
                        <w:ind w:left="0" w:right="279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9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22"/>
                        <w:ind w:left="0" w:right="279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8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0"/>
                        <w:ind w:left="99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332;top:2307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04:00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567;top:2307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08:00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3799;top:2307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12:00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5032;top:2307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16:00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6266;top:2307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7499;top:2087;width:534;height:460" type="#_x0000_t202" filled="false" stroked="false">
                <v:textbox inset="0,0,0,0">
                  <w:txbxContent>
                    <w:p>
                      <w:pPr>
                        <w:spacing w:line="203" w:lineRule="exact" w:before="0"/>
                        <w:ind w:left="0" w:right="15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0"/>
                        <w:ind w:left="0" w:right="0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50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tabs>
          <w:tab w:pos="5347" w:val="left" w:leader="none"/>
          <w:tab w:pos="8182" w:val="left" w:leader="none"/>
        </w:tabs>
        <w:spacing w:line="20" w:lineRule="exact"/>
        <w:ind w:left="2512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/>
          <w:sz w:val="2"/>
        </w:rPr>
        <w:pict>
          <v:group style="width:30.3pt;height:.75pt;mso-position-horizontal-relative:char;mso-position-vertical-relative:line" coordorigin="0,0" coordsize="606,15">
            <v:group style="position:absolute;left:8;top:8;width:591;height:2" coordorigin="8,8" coordsize="591,2">
              <v:shape style="position:absolute;left:8;top:8;width:591;height:2" coordorigin="8,8" coordsize="591,0" path="m8,8l599,8e" filled="false" stroked="true" strokeweight=".75pt" strokecolor="#7296e5">
                <v:path arrowok="t"/>
              </v:shape>
            </v:group>
          </v:group>
        </w:pict>
      </w:r>
      <w:r>
        <w:rPr>
          <w:rFonts w:ascii="Times New Roman"/>
          <w:sz w:val="2"/>
        </w:rPr>
      </w:r>
      <w:r>
        <w:rPr>
          <w:rFonts w:ascii="Times New Roman"/>
          <w:sz w:val="2"/>
        </w:rPr>
        <w:tab/>
      </w:r>
      <w:r>
        <w:rPr>
          <w:rFonts w:ascii="Times New Roman"/>
          <w:sz w:val="2"/>
        </w:rPr>
        <w:pict>
          <v:group style="width:30.3pt;height:.75pt;mso-position-horizontal-relative:char;mso-position-vertical-relative:line" coordorigin="0,0" coordsize="606,15">
            <v:group style="position:absolute;left:8;top:8;width:591;height:2" coordorigin="8,8" coordsize="591,2">
              <v:shape style="position:absolute;left:8;top:8;width:591;height:2" coordorigin="8,8" coordsize="591,0" path="m8,8l599,8e" filled="false" stroked="true" strokeweight=".75pt" strokecolor="#fac96d">
                <v:path arrowok="t"/>
              </v:shape>
            </v:group>
          </v:group>
        </w:pict>
      </w:r>
      <w:r>
        <w:rPr>
          <w:rFonts w:ascii="Times New Roman"/>
          <w:sz w:val="2"/>
        </w:rPr>
      </w:r>
      <w:r>
        <w:rPr>
          <w:rFonts w:ascii="Times New Roman"/>
          <w:sz w:val="2"/>
        </w:rPr>
        <w:tab/>
      </w:r>
      <w:r>
        <w:rPr>
          <w:rFonts w:ascii="Times New Roman"/>
          <w:sz w:val="2"/>
        </w:rPr>
        <w:pict>
          <v:group style="width:30.3pt;height:.75pt;mso-position-horizontal-relative:char;mso-position-vertical-relative:line" coordorigin="0,0" coordsize="606,15">
            <v:group style="position:absolute;left:8;top:8;width:591;height:2" coordorigin="8,8" coordsize="591,2">
              <v:shape style="position:absolute;left:8;top:8;width:591;height:2" coordorigin="8,8" coordsize="591,0" path="m8,8l599,8e" filled="false" stroked="true" strokeweight=".75pt" strokecolor="#fa7a6d">
                <v:path arrowok="t"/>
              </v:shape>
            </v:group>
          </v:group>
        </w:pict>
      </w:r>
      <w:r>
        <w:rPr>
          <w:rFonts w:ascii="Times New Roman"/>
          <w:sz w:val="2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14"/>
          <w:szCs w:val="14"/>
        </w:rPr>
      </w:pPr>
    </w:p>
    <w:p>
      <w:pPr>
        <w:pStyle w:val="BodyText"/>
        <w:spacing w:line="240" w:lineRule="auto" w:before="55"/>
        <w:ind w:left="1288" w:right="2302"/>
        <w:jc w:val="center"/>
      </w:pPr>
      <w:r>
        <w:rPr>
          <w:w w:val="110"/>
        </w:rPr>
        <w:t>(b)</w:t>
      </w:r>
      <w:r>
        <w:rPr/>
      </w:r>
    </w:p>
    <w:p>
      <w:pPr>
        <w:pStyle w:val="BodyText"/>
        <w:spacing w:line="252" w:lineRule="auto" w:before="212"/>
        <w:ind w:right="1131"/>
        <w:jc w:val="both"/>
      </w:pPr>
      <w:r>
        <w:rPr>
          <w:w w:val="105"/>
        </w:rPr>
        <w:t>Figure</w:t>
      </w:r>
      <w:r>
        <w:rPr>
          <w:spacing w:val="16"/>
          <w:w w:val="105"/>
        </w:rPr>
        <w:t> </w:t>
      </w:r>
      <w:r>
        <w:rPr>
          <w:w w:val="105"/>
        </w:rPr>
        <w:t>4.11:</w:t>
      </w:r>
      <w:r>
        <w:rPr>
          <w:spacing w:val="41"/>
          <w:w w:val="105"/>
        </w:rPr>
        <w:t> </w:t>
      </w:r>
      <w:bookmarkStart w:name="_bookmark66" w:id="107"/>
      <w:bookmarkEnd w:id="107"/>
      <w:r>
        <w:rPr>
          <w:w w:val="105"/>
        </w:rPr>
        <w:t>Verification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total</w:t>
      </w:r>
      <w:r>
        <w:rPr>
          <w:spacing w:val="15"/>
          <w:w w:val="105"/>
        </w:rPr>
        <w:t> </w:t>
      </w:r>
      <w:r>
        <w:rPr>
          <w:w w:val="105"/>
        </w:rPr>
        <w:t>(a)</w:t>
      </w:r>
      <w:r>
        <w:rPr>
          <w:spacing w:val="15"/>
          <w:w w:val="105"/>
        </w:rPr>
        <w:t> </w:t>
      </w:r>
      <w:r>
        <w:rPr>
          <w:w w:val="105"/>
        </w:rPr>
        <w:t>flow</w:t>
      </w:r>
      <w:r>
        <w:rPr>
          <w:spacing w:val="15"/>
          <w:w w:val="105"/>
        </w:rPr>
        <w:t> </w:t>
      </w:r>
      <w:r>
        <w:rPr>
          <w:w w:val="105"/>
        </w:rPr>
        <w:t>and</w:t>
      </w:r>
      <w:r>
        <w:rPr>
          <w:spacing w:val="15"/>
          <w:w w:val="105"/>
        </w:rPr>
        <w:t> </w:t>
      </w:r>
      <w:r>
        <w:rPr>
          <w:w w:val="105"/>
        </w:rPr>
        <w:t>(b)</w:t>
      </w:r>
      <w:r>
        <w:rPr>
          <w:spacing w:val="15"/>
          <w:w w:val="105"/>
        </w:rPr>
        <w:t> </w:t>
      </w:r>
      <w:r>
        <w:rPr>
          <w:w w:val="105"/>
        </w:rPr>
        <w:t>power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system</w:t>
      </w:r>
      <w:r>
        <w:rPr>
          <w:spacing w:val="15"/>
          <w:w w:val="105"/>
        </w:rPr>
        <w:t> </w:t>
      </w:r>
      <w:r>
        <w:rPr>
          <w:w w:val="105"/>
        </w:rPr>
        <w:t>using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actual</w:t>
      </w:r>
      <w:r>
        <w:rPr>
          <w:w w:val="109"/>
        </w:rPr>
        <w:t> </w:t>
      </w:r>
      <w:r>
        <w:rPr>
          <w:w w:val="105"/>
        </w:rPr>
        <w:t>pressure</w:t>
      </w:r>
      <w:r>
        <w:rPr>
          <w:spacing w:val="-19"/>
          <w:w w:val="105"/>
        </w:rPr>
        <w:t> </w:t>
      </w:r>
      <w:r>
        <w:rPr>
          <w:w w:val="105"/>
        </w:rPr>
        <w:t>profile.</w:t>
      </w:r>
      <w:r>
        <w:rPr/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352" w:lineRule="auto"/>
        <w:ind w:left="108" w:right="1086" w:firstLine="8"/>
        <w:jc w:val="both"/>
      </w:pPr>
      <w:r>
        <w:rPr>
          <w:w w:val="105"/>
        </w:rPr>
        <w:t>Once the power and flow parameters were verified with acceptable error, the actual</w:t>
      </w:r>
      <w:r>
        <w:rPr>
          <w:spacing w:val="41"/>
          <w:w w:val="105"/>
        </w:rPr>
        <w:t> </w:t>
      </w:r>
      <w:r>
        <w:rPr>
          <w:w w:val="105"/>
        </w:rPr>
        <w:t>pressure</w:t>
      </w:r>
      <w:r>
        <w:rPr>
          <w:w w:val="102"/>
        </w:rPr>
        <w:t> </w:t>
      </w:r>
      <w:r>
        <w:rPr>
          <w:w w:val="105"/>
        </w:rPr>
        <w:t>set-point profile was imported to the compressor controllers. The simulated outlet</w:t>
      </w:r>
      <w:r>
        <w:rPr>
          <w:spacing w:val="11"/>
          <w:w w:val="105"/>
        </w:rPr>
        <w:t> </w:t>
      </w:r>
      <w:r>
        <w:rPr>
          <w:w w:val="105"/>
        </w:rPr>
        <w:t>pressure</w:t>
      </w:r>
      <w:r>
        <w:rPr>
          <w:w w:val="104"/>
        </w:rPr>
        <w:t> </w:t>
      </w:r>
      <w:r>
        <w:rPr>
          <w:w w:val="105"/>
        </w:rPr>
        <w:t>was then compared to the actual measured pressure and set-point, this is shown in fig.</w:t>
      </w:r>
      <w:r>
        <w:rPr>
          <w:spacing w:val="50"/>
          <w:w w:val="105"/>
        </w:rPr>
        <w:t> </w:t>
      </w:r>
      <w:hyperlink w:history="true" w:anchor="_bookmark67">
        <w:r>
          <w:rPr>
            <w:w w:val="105"/>
          </w:rPr>
          <w:t>4.12.</w:t>
        </w:r>
      </w:hyperlink>
      <w:r>
        <w:rPr>
          <w:w w:val="99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accuracy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compressor</w:t>
      </w:r>
      <w:r>
        <w:rPr>
          <w:spacing w:val="22"/>
          <w:w w:val="105"/>
        </w:rPr>
        <w:t> </w:t>
      </w:r>
      <w:r>
        <w:rPr>
          <w:w w:val="105"/>
        </w:rPr>
        <w:t>outlet</w:t>
      </w:r>
      <w:r>
        <w:rPr>
          <w:spacing w:val="23"/>
          <w:w w:val="105"/>
        </w:rPr>
        <w:t> </w:t>
      </w:r>
      <w:r>
        <w:rPr>
          <w:w w:val="105"/>
        </w:rPr>
        <w:t>pressure</w:t>
      </w:r>
      <w:r>
        <w:rPr>
          <w:spacing w:val="22"/>
          <w:w w:val="105"/>
        </w:rPr>
        <w:t> </w:t>
      </w:r>
      <w:r>
        <w:rPr>
          <w:w w:val="105"/>
        </w:rPr>
        <w:t>was</w:t>
      </w:r>
      <w:r>
        <w:rPr>
          <w:spacing w:val="22"/>
          <w:w w:val="105"/>
        </w:rPr>
        <w:t> </w:t>
      </w:r>
      <w:r>
        <w:rPr>
          <w:w w:val="105"/>
        </w:rPr>
        <w:t>acceptable</w:t>
      </w:r>
      <w:r>
        <w:rPr>
          <w:spacing w:val="22"/>
          <w:w w:val="105"/>
        </w:rPr>
        <w:t> </w:t>
      </w:r>
      <w:r>
        <w:rPr>
          <w:w w:val="105"/>
        </w:rPr>
        <w:t>at</w:t>
      </w:r>
      <w:r>
        <w:rPr>
          <w:spacing w:val="23"/>
          <w:w w:val="105"/>
        </w:rPr>
        <w:t> </w:t>
      </w:r>
      <w:r>
        <w:rPr>
          <w:w w:val="105"/>
        </w:rPr>
        <w:t>99.02</w:t>
      </w:r>
      <w:r>
        <w:rPr>
          <w:spacing w:val="23"/>
          <w:w w:val="105"/>
        </w:rPr>
        <w:t> </w:t>
      </w:r>
      <w:r>
        <w:rPr>
          <w:w w:val="105"/>
        </w:rPr>
        <w:t>%.</w:t>
      </w:r>
      <w:r>
        <w:rPr>
          <w:spacing w:val="52"/>
          <w:w w:val="105"/>
        </w:rPr>
        <w:t> </w:t>
      </w:r>
      <w:r>
        <w:rPr>
          <w:w w:val="105"/>
        </w:rPr>
        <w:t>To</w:t>
      </w:r>
      <w:r>
        <w:rPr>
          <w:spacing w:val="22"/>
          <w:w w:val="105"/>
        </w:rPr>
        <w:t> </w:t>
      </w:r>
      <w:r>
        <w:rPr>
          <w:w w:val="105"/>
        </w:rPr>
        <w:t>ensure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-56"/>
          <w:w w:val="105"/>
        </w:rPr>
        <w:t> </w:t>
      </w:r>
      <w:r>
        <w:rPr>
          <w:spacing w:val="-56"/>
          <w:w w:val="105"/>
        </w:rPr>
      </w:r>
      <w:r>
        <w:rPr>
          <w:w w:val="105"/>
        </w:rPr>
        <w:t>model accuracy, all measured flows and pressures were compared to the simulated</w:t>
      </w:r>
      <w:r>
        <w:rPr>
          <w:spacing w:val="60"/>
          <w:w w:val="105"/>
        </w:rPr>
        <w:t> </w:t>
      </w:r>
      <w:r>
        <w:rPr>
          <w:w w:val="105"/>
        </w:rPr>
        <w:t>outputs.</w:t>
      </w:r>
      <w:r>
        <w:rPr>
          <w:w w:val="110"/>
        </w:rPr>
        <w:t> </w:t>
      </w:r>
      <w:r>
        <w:rPr>
          <w:w w:val="105"/>
        </w:rPr>
        <w:t>This comparison is shown in table</w:t>
      </w:r>
      <w:r>
        <w:rPr>
          <w:spacing w:val="59"/>
          <w:w w:val="105"/>
        </w:rPr>
        <w:t> </w:t>
      </w:r>
      <w:hyperlink w:history="true" w:anchor="_bookmark143">
        <w:r>
          <w:rPr>
            <w:w w:val="105"/>
          </w:rPr>
          <w:t>III.2.</w:t>
        </w:r>
        <w:r>
          <w:rPr/>
        </w:r>
      </w:hyperlink>
    </w:p>
    <w:p>
      <w:pPr>
        <w:spacing w:line="240" w:lineRule="auto" w:before="2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3"/>
        <w:numPr>
          <w:ilvl w:val="2"/>
          <w:numId w:val="25"/>
        </w:numPr>
        <w:tabs>
          <w:tab w:pos="1104" w:val="left" w:leader="none"/>
        </w:tabs>
        <w:spacing w:line="240" w:lineRule="auto" w:before="0" w:after="0"/>
        <w:ind w:left="1103" w:right="0" w:hanging="986"/>
        <w:jc w:val="both"/>
        <w:rPr>
          <w:b w:val="0"/>
          <w:bCs w:val="0"/>
        </w:rPr>
      </w:pPr>
      <w:r>
        <w:rPr/>
        <w:t>Scenario 1. Refuge bay</w:t>
      </w:r>
      <w:r>
        <w:rPr>
          <w:spacing w:val="21"/>
        </w:rPr>
        <w:t> </w:t>
      </w:r>
      <w:r>
        <w:rPr/>
        <w:t>optimisation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right="1098"/>
        <w:jc w:val="both"/>
      </w:pPr>
      <w:r>
        <w:rPr>
          <w:w w:val="105"/>
        </w:rPr>
        <w:t>From</w:t>
      </w:r>
      <w:r>
        <w:rPr>
          <w:spacing w:val="-4"/>
          <w:w w:val="105"/>
        </w:rPr>
        <w:t> </w:t>
      </w:r>
      <w:r>
        <w:rPr>
          <w:w w:val="105"/>
        </w:rPr>
        <w:t>investigation,</w:t>
      </w:r>
      <w:r>
        <w:rPr>
          <w:spacing w:val="-5"/>
          <w:w w:val="105"/>
        </w:rPr>
        <w:t> </w:t>
      </w:r>
      <w:r>
        <w:rPr>
          <w:w w:val="105"/>
        </w:rPr>
        <w:t>unnecessary</w:t>
      </w:r>
      <w:r>
        <w:rPr>
          <w:spacing w:val="-6"/>
          <w:w w:val="105"/>
        </w:rPr>
        <w:t> </w:t>
      </w:r>
      <w:r>
        <w:rPr>
          <w:w w:val="105"/>
        </w:rPr>
        <w:t>refuge</w:t>
      </w:r>
      <w:r>
        <w:rPr>
          <w:spacing w:val="-5"/>
          <w:w w:val="105"/>
        </w:rPr>
        <w:t> </w:t>
      </w:r>
      <w:r>
        <w:rPr>
          <w:w w:val="105"/>
        </w:rPr>
        <w:t>bay</w:t>
      </w:r>
      <w:r>
        <w:rPr>
          <w:spacing w:val="-5"/>
          <w:w w:val="105"/>
        </w:rPr>
        <w:t> </w:t>
      </w:r>
      <w:r>
        <w:rPr>
          <w:w w:val="105"/>
        </w:rPr>
        <w:t>leaks</w:t>
      </w:r>
      <w:r>
        <w:rPr>
          <w:spacing w:val="-5"/>
          <w:w w:val="105"/>
        </w:rPr>
        <w:t> </w:t>
      </w:r>
      <w:r>
        <w:rPr>
          <w:w w:val="105"/>
        </w:rPr>
        <w:t>were</w:t>
      </w:r>
      <w:r>
        <w:rPr>
          <w:spacing w:val="-4"/>
          <w:w w:val="105"/>
        </w:rPr>
        <w:t> </w:t>
      </w:r>
      <w:r>
        <w:rPr>
          <w:w w:val="105"/>
        </w:rPr>
        <w:t>identified</w:t>
      </w:r>
      <w:r>
        <w:rPr>
          <w:spacing w:val="-5"/>
          <w:w w:val="105"/>
        </w:rPr>
        <w:t> </w:t>
      </w:r>
      <w:r>
        <w:rPr>
          <w:w w:val="105"/>
        </w:rPr>
        <w:t>as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significant</w:t>
      </w:r>
      <w:r>
        <w:rPr>
          <w:spacing w:val="-4"/>
          <w:w w:val="105"/>
        </w:rPr>
        <w:t> </w:t>
      </w:r>
      <w:r>
        <w:rPr>
          <w:w w:val="105"/>
        </w:rPr>
        <w:t>inefficiency</w:t>
      </w:r>
      <w:r>
        <w:rPr>
          <w:w w:val="98"/>
        </w:rPr>
        <w:t> </w:t>
      </w:r>
      <w:r>
        <w:rPr>
          <w:w w:val="105"/>
        </w:rPr>
        <w:t>that can be reduced. A test on a single mining level was performed to measure the</w:t>
      </w:r>
      <w:r>
        <w:rPr>
          <w:spacing w:val="14"/>
          <w:w w:val="105"/>
        </w:rPr>
        <w:t> </w:t>
      </w:r>
      <w:r>
        <w:rPr>
          <w:w w:val="105"/>
        </w:rPr>
        <w:t>potential</w:t>
      </w:r>
      <w:r>
        <w:rPr>
          <w:w w:val="106"/>
        </w:rPr>
        <w:t> </w:t>
      </w:r>
      <w:r>
        <w:rPr>
          <w:w w:val="105"/>
        </w:rPr>
        <w:t>flow saving of reducing refuge bay leaks. The test showed that by reducing refuge bay</w:t>
      </w:r>
      <w:r>
        <w:rPr>
          <w:spacing w:val="12"/>
          <w:w w:val="105"/>
        </w:rPr>
        <w:t> </w:t>
      </w:r>
      <w:r>
        <w:rPr>
          <w:w w:val="105"/>
        </w:rPr>
        <w:t>leaks,</w:t>
      </w:r>
    </w:p>
    <w:p>
      <w:pPr>
        <w:spacing w:after="0" w:line="352" w:lineRule="auto"/>
        <w:jc w:val="both"/>
        <w:sectPr>
          <w:pgSz w:w="11910" w:h="16840"/>
          <w:pgMar w:header="420" w:footer="799" w:top="680" w:bottom="1080" w:left="1300" w:right="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506.326599pt;margin-top:109.759583pt;width:14pt;height:39.3pt;mso-position-horizontal-relative:page;mso-position-vertical-relative:page;z-index:14824" type="#_x0000_t202" filled="false" stroked="false">
            <v:textbox inset="0,0,0,0" style="layout-flow:vertical;mso-layout-flow-alt:bottom-to-top">
              <w:txbxContent>
                <w:p>
                  <w:pPr>
                    <w:spacing w:line="251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24"/>
                      <w:szCs w:val="24"/>
                    </w:rPr>
                  </w:pPr>
                  <w:r>
                    <w:rPr>
                      <w:rFonts w:ascii="Times New Roman"/>
                      <w:w w:val="97"/>
                      <w:sz w:val="24"/>
                    </w:rPr>
                    <w:t>%</w:t>
                  </w:r>
                  <w:r>
                    <w:rPr>
                      <w:rFonts w:ascii="Arial"/>
                      <w:i/>
                      <w:w w:val="100"/>
                      <w:sz w:val="24"/>
                    </w:rPr>
                    <w:t>e</w:t>
                  </w:r>
                  <w:r>
                    <w:rPr>
                      <w:rFonts w:ascii="Arial"/>
                      <w:i/>
                      <w:spacing w:val="6"/>
                      <w:w w:val="100"/>
                      <w:sz w:val="24"/>
                    </w:rPr>
                    <w:t>r</w:t>
                  </w:r>
                  <w:r>
                    <w:rPr>
                      <w:rFonts w:ascii="Arial"/>
                      <w:i/>
                      <w:spacing w:val="6"/>
                      <w:w w:val="131"/>
                      <w:sz w:val="24"/>
                    </w:rPr>
                    <w:t>r</w:t>
                  </w:r>
                  <w:r>
                    <w:rPr>
                      <w:rFonts w:ascii="Arial"/>
                      <w:i/>
                      <w:w w:val="102"/>
                      <w:sz w:val="24"/>
                    </w:rPr>
                    <w:t>or</w:t>
                  </w:r>
                  <w:r>
                    <w:rPr>
                      <w:rFonts w:ascii="Arial"/>
                      <w:sz w:val="24"/>
                    </w:rPr>
                  </w:r>
                </w:p>
              </w:txbxContent>
            </v:textbox>
            <w10:wrap type="none"/>
          </v:shape>
        </w:pic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spacing w:line="3463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68"/>
          <w:sz w:val="20"/>
          <w:szCs w:val="20"/>
        </w:rPr>
        <w:pict>
          <v:group style="width:400.9pt;height:173.2pt;mso-position-horizontal-relative:char;mso-position-vertical-relative:line" coordorigin="0,0" coordsize="8018,3464">
            <v:group style="position:absolute;left:513;top:2375;width:7268;height:2" coordorigin="513,2375" coordsize="7268,2">
              <v:shape style="position:absolute;left:513;top:2375;width:7268;height:2" coordorigin="513,2375" coordsize="7268,0" path="m513,2375l7781,2375e" filled="false" stroked="true" strokeweight=".0625pt" strokecolor="#d6e0c9">
                <v:path arrowok="t"/>
                <v:stroke dashstyle="longDash"/>
              </v:shape>
            </v:group>
            <v:group style="position:absolute;left:513;top:2375;width:63;height:2" coordorigin="513,2375" coordsize="63,2">
              <v:shape style="position:absolute;left:513;top:2375;width:63;height:2" coordorigin="513,2375" coordsize="63,0" path="m513,2375l576,2375e" filled="false" stroked="true" strokeweight=".375pt" strokecolor="#000000">
                <v:path arrowok="t"/>
              </v:shape>
            </v:group>
            <v:group style="position:absolute;left:513;top:1585;width:7268;height:2" coordorigin="513,1585" coordsize="7268,2">
              <v:shape style="position:absolute;left:513;top:1585;width:7268;height:2" coordorigin="513,1585" coordsize="7268,0" path="m513,1585l7781,1585e" filled="false" stroked="true" strokeweight=".0625pt" strokecolor="#d6e0c9">
                <v:path arrowok="t"/>
                <v:stroke dashstyle="longDash"/>
              </v:shape>
            </v:group>
            <v:group style="position:absolute;left:513;top:1585;width:63;height:2" coordorigin="513,1585" coordsize="63,2">
              <v:shape style="position:absolute;left:513;top:1585;width:63;height:2" coordorigin="513,1585" coordsize="63,0" path="m513,1585l576,1585e" filled="false" stroked="true" strokeweight=".375pt" strokecolor="#000000">
                <v:path arrowok="t"/>
              </v:shape>
            </v:group>
            <v:group style="position:absolute;left:513;top:794;width:7268;height:2" coordorigin="513,794" coordsize="7268,2">
              <v:shape style="position:absolute;left:513;top:794;width:7268;height:2" coordorigin="513,794" coordsize="7268,0" path="m513,794l7781,794e" filled="false" stroked="true" strokeweight=".0625pt" strokecolor="#d6e0c9">
                <v:path arrowok="t"/>
                <v:stroke dashstyle="longDash"/>
              </v:shape>
            </v:group>
            <v:group style="position:absolute;left:513;top:794;width:63;height:2" coordorigin="513,794" coordsize="63,2">
              <v:shape style="position:absolute;left:513;top:794;width:63;height:2" coordorigin="513,794" coordsize="63,0" path="m513,794l576,794e" filled="false" stroked="true" strokeweight=".375pt" strokecolor="#000000">
                <v:path arrowok="t"/>
              </v:shape>
            </v:group>
            <v:group style="position:absolute;left:513;top:4;width:7268;height:2" coordorigin="513,4" coordsize="7268,2">
              <v:shape style="position:absolute;left:513;top:4;width:7268;height:2" coordorigin="513,4" coordsize="7268,0" path="m513,4l7781,4e" filled="false" stroked="true" strokeweight=".0625pt" strokecolor="#d6e0c9">
                <v:path arrowok="t"/>
                <v:stroke dashstyle="longDash"/>
              </v:shape>
            </v:group>
            <v:group style="position:absolute;left:513;top:4;width:63;height:2" coordorigin="513,4" coordsize="63,2">
              <v:shape style="position:absolute;left:513;top:4;width:63;height:2" coordorigin="513,4" coordsize="63,0" path="m513,4l576,4e" filled="false" stroked="true" strokeweight=".375pt" strokecolor="#000000">
                <v:path arrowok="t"/>
              </v:shape>
            </v:group>
            <v:group style="position:absolute;left:513;top:4;width:2;height:2371" coordorigin="513,4" coordsize="2,2371">
              <v:shape style="position:absolute;left:513;top:4;width:2;height:2371" coordorigin="513,4" coordsize="0,2371" path="m513,2375l513,4e" filled="false" stroked="true" strokeweight=".0625pt" strokecolor="#d6e0c9">
                <v:path arrowok="t"/>
                <v:stroke dashstyle="longDash"/>
              </v:shape>
            </v:group>
            <v:group style="position:absolute;left:513;top:2312;width:2;height:63" coordorigin="513,2312" coordsize="2,63">
              <v:shape style="position:absolute;left:513;top:2312;width:2;height:63" coordorigin="513,2312" coordsize="0,63" path="m513,2375l513,2312e" filled="false" stroked="true" strokeweight=".375pt" strokecolor="#000000">
                <v:path arrowok="t"/>
              </v:shape>
            </v:group>
            <v:group style="position:absolute;left:513;top:4;width:2;height:63" coordorigin="513,4" coordsize="2,63">
              <v:shape style="position:absolute;left:513;top:4;width:2;height:63" coordorigin="513,4" coordsize="0,63" path="m513,4l513,67e" filled="false" stroked="true" strokeweight=".375pt" strokecolor="#000000">
                <v:path arrowok="t"/>
              </v:shape>
            </v:group>
            <v:group style="position:absolute;left:816;top:2344;width:2;height:31" coordorigin="816,2344" coordsize="2,31">
              <v:shape style="position:absolute;left:816;top:2344;width:2;height:31" coordorigin="816,2344" coordsize="0,31" path="m816,2375l816,2344e" filled="false" stroked="true" strokeweight=".375pt" strokecolor="#000000">
                <v:path arrowok="t"/>
              </v:shape>
            </v:group>
            <v:group style="position:absolute;left:816;top:4;width:2;height:31" coordorigin="816,4" coordsize="2,31">
              <v:shape style="position:absolute;left:816;top:4;width:2;height:31" coordorigin="816,4" coordsize="0,31" path="m816,4l816,35e" filled="false" stroked="true" strokeweight=".375pt" strokecolor="#000000">
                <v:path arrowok="t"/>
              </v:shape>
            </v:group>
            <v:group style="position:absolute;left:1119;top:2344;width:2;height:31" coordorigin="1119,2344" coordsize="2,31">
              <v:shape style="position:absolute;left:1119;top:2344;width:2;height:31" coordorigin="1119,2344" coordsize="0,31" path="m1119,2375l1119,2344e" filled="false" stroked="true" strokeweight=".375pt" strokecolor="#000000">
                <v:path arrowok="t"/>
              </v:shape>
            </v:group>
            <v:group style="position:absolute;left:1119;top:4;width:2;height:31" coordorigin="1119,4" coordsize="2,31">
              <v:shape style="position:absolute;left:1119;top:4;width:2;height:31" coordorigin="1119,4" coordsize="0,31" path="m1119,4l1119,35e" filled="false" stroked="true" strokeweight=".375pt" strokecolor="#000000">
                <v:path arrowok="t"/>
              </v:shape>
            </v:group>
            <v:group style="position:absolute;left:1422;top:2344;width:2;height:31" coordorigin="1422,2344" coordsize="2,31">
              <v:shape style="position:absolute;left:1422;top:2344;width:2;height:31" coordorigin="1422,2344" coordsize="0,31" path="m1422,2375l1422,2344e" filled="false" stroked="true" strokeweight=".375pt" strokecolor="#000000">
                <v:path arrowok="t"/>
              </v:shape>
            </v:group>
            <v:group style="position:absolute;left:1422;top:4;width:2;height:31" coordorigin="1422,4" coordsize="2,31">
              <v:shape style="position:absolute;left:1422;top:4;width:2;height:31" coordorigin="1422,4" coordsize="0,31" path="m1422,4l1422,35e" filled="false" stroked="true" strokeweight=".375pt" strokecolor="#000000">
                <v:path arrowok="t"/>
              </v:shape>
            </v:group>
            <v:group style="position:absolute;left:1724;top:4;width:2;height:2371" coordorigin="1724,4" coordsize="2,2371">
              <v:shape style="position:absolute;left:1724;top:4;width:2;height:2371" coordorigin="1724,4" coordsize="0,2371" path="m1724,2375l1724,4e" filled="false" stroked="true" strokeweight=".0625pt" strokecolor="#d6e0c9">
                <v:path arrowok="t"/>
                <v:stroke dashstyle="longDash"/>
              </v:shape>
            </v:group>
            <v:group style="position:absolute;left:1724;top:2312;width:2;height:63" coordorigin="1724,2312" coordsize="2,63">
              <v:shape style="position:absolute;left:1724;top:2312;width:2;height:63" coordorigin="1724,2312" coordsize="0,63" path="m1724,2375l1724,2312e" filled="false" stroked="true" strokeweight=".375pt" strokecolor="#000000">
                <v:path arrowok="t"/>
              </v:shape>
            </v:group>
            <v:group style="position:absolute;left:1724;top:4;width:2;height:63" coordorigin="1724,4" coordsize="2,63">
              <v:shape style="position:absolute;left:1724;top:4;width:2;height:63" coordorigin="1724,4" coordsize="0,63" path="m1724,4l1724,67e" filled="false" stroked="true" strokeweight=".375pt" strokecolor="#000000">
                <v:path arrowok="t"/>
              </v:shape>
            </v:group>
            <v:group style="position:absolute;left:2027;top:2344;width:2;height:31" coordorigin="2027,2344" coordsize="2,31">
              <v:shape style="position:absolute;left:2027;top:2344;width:2;height:31" coordorigin="2027,2344" coordsize="0,31" path="m2027,2375l2027,2344e" filled="false" stroked="true" strokeweight=".375pt" strokecolor="#000000">
                <v:path arrowok="t"/>
              </v:shape>
            </v:group>
            <v:group style="position:absolute;left:2027;top:4;width:2;height:31" coordorigin="2027,4" coordsize="2,31">
              <v:shape style="position:absolute;left:2027;top:4;width:2;height:31" coordorigin="2027,4" coordsize="0,31" path="m2027,4l2027,35e" filled="false" stroked="true" strokeweight=".375pt" strokecolor="#000000">
                <v:path arrowok="t"/>
              </v:shape>
            </v:group>
            <v:group style="position:absolute;left:2330;top:2344;width:2;height:31" coordorigin="2330,2344" coordsize="2,31">
              <v:shape style="position:absolute;left:2330;top:2344;width:2;height:31" coordorigin="2330,2344" coordsize="0,31" path="m2330,2375l2330,2344e" filled="false" stroked="true" strokeweight=".375pt" strokecolor="#000000">
                <v:path arrowok="t"/>
              </v:shape>
            </v:group>
            <v:group style="position:absolute;left:2330;top:4;width:2;height:31" coordorigin="2330,4" coordsize="2,31">
              <v:shape style="position:absolute;left:2330;top:4;width:2;height:31" coordorigin="2330,4" coordsize="0,31" path="m2330,4l2330,35e" filled="false" stroked="true" strokeweight=".375pt" strokecolor="#000000">
                <v:path arrowok="t"/>
              </v:shape>
            </v:group>
            <v:group style="position:absolute;left:2633;top:2344;width:2;height:31" coordorigin="2633,2344" coordsize="2,31">
              <v:shape style="position:absolute;left:2633;top:2344;width:2;height:31" coordorigin="2633,2344" coordsize="0,31" path="m2633,2375l2633,2344e" filled="false" stroked="true" strokeweight=".375pt" strokecolor="#000000">
                <v:path arrowok="t"/>
              </v:shape>
            </v:group>
            <v:group style="position:absolute;left:2633;top:4;width:2;height:31" coordorigin="2633,4" coordsize="2,31">
              <v:shape style="position:absolute;left:2633;top:4;width:2;height:31" coordorigin="2633,4" coordsize="0,31" path="m2633,4l2633,35e" filled="false" stroked="true" strokeweight=".375pt" strokecolor="#000000">
                <v:path arrowok="t"/>
              </v:shape>
            </v:group>
            <v:group style="position:absolute;left:2936;top:4;width:2;height:2371" coordorigin="2936,4" coordsize="2,2371">
              <v:shape style="position:absolute;left:2936;top:4;width:2;height:2371" coordorigin="2936,4" coordsize="0,2371" path="m2936,2375l2936,4e" filled="false" stroked="true" strokeweight=".0625pt" strokecolor="#d6e0c9">
                <v:path arrowok="t"/>
                <v:stroke dashstyle="longDash"/>
              </v:shape>
            </v:group>
            <v:group style="position:absolute;left:2936;top:2312;width:2;height:63" coordorigin="2936,2312" coordsize="2,63">
              <v:shape style="position:absolute;left:2936;top:2312;width:2;height:63" coordorigin="2936,2312" coordsize="0,63" path="m2936,2375l2936,2312e" filled="false" stroked="true" strokeweight=".375pt" strokecolor="#000000">
                <v:path arrowok="t"/>
              </v:shape>
            </v:group>
            <v:group style="position:absolute;left:2936;top:4;width:2;height:63" coordorigin="2936,4" coordsize="2,63">
              <v:shape style="position:absolute;left:2936;top:4;width:2;height:63" coordorigin="2936,4" coordsize="0,63" path="m2936,4l2936,67e" filled="false" stroked="true" strokeweight=".375pt" strokecolor="#000000">
                <v:path arrowok="t"/>
              </v:shape>
            </v:group>
            <v:group style="position:absolute;left:3239;top:2344;width:2;height:31" coordorigin="3239,2344" coordsize="2,31">
              <v:shape style="position:absolute;left:3239;top:2344;width:2;height:31" coordorigin="3239,2344" coordsize="0,31" path="m3239,2375l3239,2344e" filled="false" stroked="true" strokeweight=".375pt" strokecolor="#000000">
                <v:path arrowok="t"/>
              </v:shape>
            </v:group>
            <v:group style="position:absolute;left:3239;top:4;width:2;height:31" coordorigin="3239,4" coordsize="2,31">
              <v:shape style="position:absolute;left:3239;top:4;width:2;height:31" coordorigin="3239,4" coordsize="0,31" path="m3239,4l3239,35e" filled="false" stroked="true" strokeweight=".375pt" strokecolor="#000000">
                <v:path arrowok="t"/>
              </v:shape>
            </v:group>
            <v:group style="position:absolute;left:3541;top:2344;width:2;height:31" coordorigin="3541,2344" coordsize="2,31">
              <v:shape style="position:absolute;left:3541;top:2344;width:2;height:31" coordorigin="3541,2344" coordsize="0,31" path="m3541,2375l3541,2344e" filled="false" stroked="true" strokeweight=".375pt" strokecolor="#000000">
                <v:path arrowok="t"/>
              </v:shape>
            </v:group>
            <v:group style="position:absolute;left:3541;top:4;width:2;height:31" coordorigin="3541,4" coordsize="2,31">
              <v:shape style="position:absolute;left:3541;top:4;width:2;height:31" coordorigin="3541,4" coordsize="0,31" path="m3541,4l3541,35e" filled="false" stroked="true" strokeweight=".375pt" strokecolor="#000000">
                <v:path arrowok="t"/>
              </v:shape>
            </v:group>
            <v:group style="position:absolute;left:3844;top:2344;width:2;height:31" coordorigin="3844,2344" coordsize="2,31">
              <v:shape style="position:absolute;left:3844;top:2344;width:2;height:31" coordorigin="3844,2344" coordsize="0,31" path="m3844,2375l3844,2344e" filled="false" stroked="true" strokeweight=".375pt" strokecolor="#000000">
                <v:path arrowok="t"/>
              </v:shape>
            </v:group>
            <v:group style="position:absolute;left:3844;top:4;width:2;height:31" coordorigin="3844,4" coordsize="2,31">
              <v:shape style="position:absolute;left:3844;top:4;width:2;height:31" coordorigin="3844,4" coordsize="0,31" path="m3844,4l3844,35e" filled="false" stroked="true" strokeweight=".375pt" strokecolor="#000000">
                <v:path arrowok="t"/>
              </v:shape>
            </v:group>
            <v:group style="position:absolute;left:4147;top:4;width:2;height:2371" coordorigin="4147,4" coordsize="2,2371">
              <v:shape style="position:absolute;left:4147;top:4;width:2;height:2371" coordorigin="4147,4" coordsize="0,2371" path="m4147,2375l4147,4e" filled="false" stroked="true" strokeweight=".0625pt" strokecolor="#d6e0c9">
                <v:path arrowok="t"/>
                <v:stroke dashstyle="longDash"/>
              </v:shape>
            </v:group>
            <v:group style="position:absolute;left:4147;top:2312;width:2;height:63" coordorigin="4147,2312" coordsize="2,63">
              <v:shape style="position:absolute;left:4147;top:2312;width:2;height:63" coordorigin="4147,2312" coordsize="0,63" path="m4147,2375l4147,2312e" filled="false" stroked="true" strokeweight=".375pt" strokecolor="#000000">
                <v:path arrowok="t"/>
              </v:shape>
            </v:group>
            <v:group style="position:absolute;left:4147;top:4;width:2;height:63" coordorigin="4147,4" coordsize="2,63">
              <v:shape style="position:absolute;left:4147;top:4;width:2;height:63" coordorigin="4147,4" coordsize="0,63" path="m4147,4l4147,67e" filled="false" stroked="true" strokeweight=".375pt" strokecolor="#000000">
                <v:path arrowok="t"/>
              </v:shape>
            </v:group>
            <v:group style="position:absolute;left:4450;top:2344;width:2;height:31" coordorigin="4450,2344" coordsize="2,31">
              <v:shape style="position:absolute;left:4450;top:2344;width:2;height:31" coordorigin="4450,2344" coordsize="0,31" path="m4450,2375l4450,2344e" filled="false" stroked="true" strokeweight=".375pt" strokecolor="#000000">
                <v:path arrowok="t"/>
              </v:shape>
            </v:group>
            <v:group style="position:absolute;left:4450;top:4;width:2;height:31" coordorigin="4450,4" coordsize="2,31">
              <v:shape style="position:absolute;left:4450;top:4;width:2;height:31" coordorigin="4450,4" coordsize="0,31" path="m4450,4l4450,35e" filled="false" stroked="true" strokeweight=".375pt" strokecolor="#000000">
                <v:path arrowok="t"/>
              </v:shape>
            </v:group>
            <v:group style="position:absolute;left:4753;top:2344;width:2;height:31" coordorigin="4753,2344" coordsize="2,31">
              <v:shape style="position:absolute;left:4753;top:2344;width:2;height:31" coordorigin="4753,2344" coordsize="0,31" path="m4753,2375l4753,2344e" filled="false" stroked="true" strokeweight=".375pt" strokecolor="#000000">
                <v:path arrowok="t"/>
              </v:shape>
            </v:group>
            <v:group style="position:absolute;left:4753;top:4;width:2;height:31" coordorigin="4753,4" coordsize="2,31">
              <v:shape style="position:absolute;left:4753;top:4;width:2;height:31" coordorigin="4753,4" coordsize="0,31" path="m4753,4l4753,35e" filled="false" stroked="true" strokeweight=".375pt" strokecolor="#000000">
                <v:path arrowok="t"/>
              </v:shape>
            </v:group>
            <v:group style="position:absolute;left:5056;top:2344;width:2;height:31" coordorigin="5056,2344" coordsize="2,31">
              <v:shape style="position:absolute;left:5056;top:2344;width:2;height:31" coordorigin="5056,2344" coordsize="0,31" path="m5056,2375l5056,2344e" filled="false" stroked="true" strokeweight=".375pt" strokecolor="#000000">
                <v:path arrowok="t"/>
              </v:shape>
            </v:group>
            <v:group style="position:absolute;left:5056;top:4;width:2;height:31" coordorigin="5056,4" coordsize="2,31">
              <v:shape style="position:absolute;left:5056;top:4;width:2;height:31" coordorigin="5056,4" coordsize="0,31" path="m5056,4l5056,35e" filled="false" stroked="true" strokeweight=".375pt" strokecolor="#000000">
                <v:path arrowok="t"/>
              </v:shape>
            </v:group>
            <v:group style="position:absolute;left:5358;top:4;width:2;height:2371" coordorigin="5358,4" coordsize="2,2371">
              <v:shape style="position:absolute;left:5358;top:4;width:2;height:2371" coordorigin="5358,4" coordsize="0,2371" path="m5358,2375l5358,4e" filled="false" stroked="true" strokeweight=".0625pt" strokecolor="#d6e0c9">
                <v:path arrowok="t"/>
                <v:stroke dashstyle="longDash"/>
              </v:shape>
            </v:group>
            <v:group style="position:absolute;left:5358;top:2312;width:2;height:63" coordorigin="5358,2312" coordsize="2,63">
              <v:shape style="position:absolute;left:5358;top:2312;width:2;height:63" coordorigin="5358,2312" coordsize="0,63" path="m5358,2375l5358,2312e" filled="false" stroked="true" strokeweight=".375pt" strokecolor="#000000">
                <v:path arrowok="t"/>
              </v:shape>
            </v:group>
            <v:group style="position:absolute;left:5358;top:4;width:2;height:63" coordorigin="5358,4" coordsize="2,63">
              <v:shape style="position:absolute;left:5358;top:4;width:2;height:63" coordorigin="5358,4" coordsize="0,63" path="m5358,4l5358,67e" filled="false" stroked="true" strokeweight=".375pt" strokecolor="#000000">
                <v:path arrowok="t"/>
              </v:shape>
            </v:group>
            <v:group style="position:absolute;left:5661;top:2344;width:2;height:31" coordorigin="5661,2344" coordsize="2,31">
              <v:shape style="position:absolute;left:5661;top:2344;width:2;height:31" coordorigin="5661,2344" coordsize="0,31" path="m5661,2375l5661,2344e" filled="false" stroked="true" strokeweight=".375pt" strokecolor="#000000">
                <v:path arrowok="t"/>
              </v:shape>
            </v:group>
            <v:group style="position:absolute;left:5661;top:4;width:2;height:31" coordorigin="5661,4" coordsize="2,31">
              <v:shape style="position:absolute;left:5661;top:4;width:2;height:31" coordorigin="5661,4" coordsize="0,31" path="m5661,4l5661,35e" filled="false" stroked="true" strokeweight=".375pt" strokecolor="#000000">
                <v:path arrowok="t"/>
              </v:shape>
            </v:group>
            <v:group style="position:absolute;left:5964;top:2344;width:2;height:31" coordorigin="5964,2344" coordsize="2,31">
              <v:shape style="position:absolute;left:5964;top:2344;width:2;height:31" coordorigin="5964,2344" coordsize="0,31" path="m5964,2375l5964,2344e" filled="false" stroked="true" strokeweight=".375pt" strokecolor="#000000">
                <v:path arrowok="t"/>
              </v:shape>
            </v:group>
            <v:group style="position:absolute;left:5964;top:4;width:2;height:31" coordorigin="5964,4" coordsize="2,31">
              <v:shape style="position:absolute;left:5964;top:4;width:2;height:31" coordorigin="5964,4" coordsize="0,31" path="m5964,4l5964,35e" filled="false" stroked="true" strokeweight=".375pt" strokecolor="#000000">
                <v:path arrowok="t"/>
              </v:shape>
            </v:group>
            <v:group style="position:absolute;left:6267;top:2344;width:2;height:31" coordorigin="6267,2344" coordsize="2,31">
              <v:shape style="position:absolute;left:6267;top:2344;width:2;height:31" coordorigin="6267,2344" coordsize="0,31" path="m6267,2375l6267,2344e" filled="false" stroked="true" strokeweight=".375pt" strokecolor="#000000">
                <v:path arrowok="t"/>
              </v:shape>
            </v:group>
            <v:group style="position:absolute;left:6267;top:4;width:2;height:31" coordorigin="6267,4" coordsize="2,31">
              <v:shape style="position:absolute;left:6267;top:4;width:2;height:31" coordorigin="6267,4" coordsize="0,31" path="m6267,4l6267,35e" filled="false" stroked="true" strokeweight=".375pt" strokecolor="#000000">
                <v:path arrowok="t"/>
              </v:shape>
            </v:group>
            <v:group style="position:absolute;left:6570;top:4;width:2;height:2371" coordorigin="6570,4" coordsize="2,2371">
              <v:shape style="position:absolute;left:6570;top:4;width:2;height:2371" coordorigin="6570,4" coordsize="0,2371" path="m6570,2375l6570,4e" filled="false" stroked="true" strokeweight=".0625pt" strokecolor="#d6e0c9">
                <v:path arrowok="t"/>
                <v:stroke dashstyle="longDash"/>
              </v:shape>
            </v:group>
            <v:group style="position:absolute;left:6570;top:2312;width:2;height:63" coordorigin="6570,2312" coordsize="2,63">
              <v:shape style="position:absolute;left:6570;top:2312;width:2;height:63" coordorigin="6570,2312" coordsize="0,63" path="m6570,2375l6570,2312e" filled="false" stroked="true" strokeweight=".375pt" strokecolor="#000000">
                <v:path arrowok="t"/>
              </v:shape>
            </v:group>
            <v:group style="position:absolute;left:6570;top:4;width:2;height:63" coordorigin="6570,4" coordsize="2,63">
              <v:shape style="position:absolute;left:6570;top:4;width:2;height:63" coordorigin="6570,4" coordsize="0,63" path="m6570,4l6570,67e" filled="false" stroked="true" strokeweight=".375pt" strokecolor="#000000">
                <v:path arrowok="t"/>
              </v:shape>
            </v:group>
            <v:group style="position:absolute;left:6873;top:2344;width:2;height:31" coordorigin="6873,2344" coordsize="2,31">
              <v:shape style="position:absolute;left:6873;top:2344;width:2;height:31" coordorigin="6873,2344" coordsize="0,31" path="m6873,2375l6873,2344e" filled="false" stroked="true" strokeweight=".375pt" strokecolor="#000000">
                <v:path arrowok="t"/>
              </v:shape>
            </v:group>
            <v:group style="position:absolute;left:6873;top:4;width:2;height:31" coordorigin="6873,4" coordsize="2,31">
              <v:shape style="position:absolute;left:6873;top:4;width:2;height:31" coordorigin="6873,4" coordsize="0,31" path="m6873,4l6873,35e" filled="false" stroked="true" strokeweight=".375pt" strokecolor="#000000">
                <v:path arrowok="t"/>
              </v:shape>
            </v:group>
            <v:group style="position:absolute;left:7175;top:2344;width:2;height:31" coordorigin="7175,2344" coordsize="2,31">
              <v:shape style="position:absolute;left:7175;top:2344;width:2;height:31" coordorigin="7175,2344" coordsize="0,31" path="m7175,2375l7175,2344e" filled="false" stroked="true" strokeweight=".375pt" strokecolor="#000000">
                <v:path arrowok="t"/>
              </v:shape>
            </v:group>
            <v:group style="position:absolute;left:7175;top:4;width:2;height:31" coordorigin="7175,4" coordsize="2,31">
              <v:shape style="position:absolute;left:7175;top:4;width:2;height:31" coordorigin="7175,4" coordsize="0,31" path="m7175,4l7175,35e" filled="false" stroked="true" strokeweight=".375pt" strokecolor="#000000">
                <v:path arrowok="t"/>
              </v:shape>
            </v:group>
            <v:group style="position:absolute;left:7478;top:2344;width:2;height:31" coordorigin="7478,2344" coordsize="2,31">
              <v:shape style="position:absolute;left:7478;top:2344;width:2;height:31" coordorigin="7478,2344" coordsize="0,31" path="m7478,2375l7478,2344e" filled="false" stroked="true" strokeweight=".375pt" strokecolor="#000000">
                <v:path arrowok="t"/>
              </v:shape>
            </v:group>
            <v:group style="position:absolute;left:7478;top:4;width:2;height:31" coordorigin="7478,4" coordsize="2,31">
              <v:shape style="position:absolute;left:7478;top:4;width:2;height:31" coordorigin="7478,4" coordsize="0,31" path="m7478,4l7478,35e" filled="false" stroked="true" strokeweight=".375pt" strokecolor="#000000">
                <v:path arrowok="t"/>
              </v:shape>
            </v:group>
            <v:group style="position:absolute;left:7781;top:4;width:2;height:2371" coordorigin="7781,4" coordsize="2,2371">
              <v:shape style="position:absolute;left:7781;top:4;width:2;height:2371" coordorigin="7781,4" coordsize="0,2371" path="m7781,2375l7781,4e" filled="false" stroked="true" strokeweight=".0625pt" strokecolor="#d6e0c9">
                <v:path arrowok="t"/>
                <v:stroke dashstyle="longDash"/>
              </v:shape>
            </v:group>
            <v:group style="position:absolute;left:7781;top:2312;width:2;height:63" coordorigin="7781,2312" coordsize="2,63">
              <v:shape style="position:absolute;left:7781;top:2312;width:2;height:63" coordorigin="7781,2312" coordsize="0,63" path="m7781,2375l7781,2312e" filled="false" stroked="true" strokeweight=".375pt" strokecolor="#000000">
                <v:path arrowok="t"/>
              </v:shape>
            </v:group>
            <v:group style="position:absolute;left:7781;top:4;width:2;height:63" coordorigin="7781,4" coordsize="2,63">
              <v:shape style="position:absolute;left:7781;top:4;width:2;height:63" coordorigin="7781,4" coordsize="0,63" path="m7781,4l7781,67e" filled="false" stroked="true" strokeweight=".375pt" strokecolor="#000000">
                <v:path arrowok="t"/>
              </v:shape>
            </v:group>
            <v:group style="position:absolute;left:7718;top:2375;width:63;height:2" coordorigin="7718,2375" coordsize="63,2">
              <v:shape style="position:absolute;left:7718;top:2375;width:63;height:2" coordorigin="7718,2375" coordsize="63,0" path="m7781,2375l7718,2375e" filled="false" stroked="true" strokeweight=".375pt" strokecolor="#000000">
                <v:path arrowok="t"/>
              </v:shape>
            </v:group>
            <v:group style="position:absolute;left:7718;top:1427;width:63;height:2" coordorigin="7718,1427" coordsize="63,2">
              <v:shape style="position:absolute;left:7718;top:1427;width:63;height:2" coordorigin="7718,1427" coordsize="63,0" path="m7781,1427l7718,1427e" filled="false" stroked="true" strokeweight=".375pt" strokecolor="#000000">
                <v:path arrowok="t"/>
              </v:shape>
            </v:group>
            <v:group style="position:absolute;left:7718;top:478;width:63;height:2" coordorigin="7718,478" coordsize="63,2">
              <v:shape style="position:absolute;left:7718;top:478;width:63;height:2" coordorigin="7718,478" coordsize="63,0" path="m7781,478l7718,478e" filled="false" stroked="true" strokeweight=".375pt" strokecolor="#000000">
                <v:path arrowok="t"/>
              </v:shape>
            </v:group>
            <v:group style="position:absolute;left:513;top:4;width:7268;height:2371" coordorigin="513,4" coordsize="7268,2371">
              <v:shape style="position:absolute;left:513;top:4;width:7268;height:2371" coordorigin="513,4" coordsize="7268,2371" path="m513,2375l7781,2375,7781,4,513,4,513,2375xe" filled="false" stroked="true" strokeweight=".375pt" strokecolor="#000000">
                <v:path arrowok="t"/>
              </v:shape>
            </v:group>
            <v:group style="position:absolute;left:513;top:760;width:1030;height:82" coordorigin="513,760" coordsize="1030,82">
              <v:shape style="position:absolute;left:513;top:760;width:1030;height:82" coordorigin="513,760" coordsize="1030,82" path="m513,810l523,801,533,810,543,819,553,819,563,805,574,796,584,787,594,796,604,787,614,796,624,801,634,819,654,819,664,828,675,842,685,828,705,828,715,801,725,782,735,773,745,773,755,787,765,796,775,782,786,782,796,787,806,796,816,787,826,782,836,787,846,782,856,787,866,782,876,778,886,801,897,801,907,810,917,824,927,828,937,828,947,810,957,810,967,801,977,787,987,796,998,782,1008,782,1018,787,1028,787,1038,796,1048,796,1058,801,1068,805,1078,805,1088,819,1098,819,1109,801,1119,778,1129,773,1139,773,1149,764,1159,760,1189,760,1199,764,1210,778,1220,778,1230,796,1240,782,1260,782,1270,778,1280,782,1290,805,1300,819,1310,828,1321,824,1331,810,1341,805,1351,805,1361,801,1371,787,1381,782,1391,778,1401,787,1411,801,1422,810,1432,824,1442,819,1452,805,1462,787,1472,773,1492,773,1502,778,1512,796,1522,805,1533,824,1543,810e" filled="false" stroked="true" strokeweight=".75pt" strokecolor="#7296e5">
                <v:path arrowok="t"/>
              </v:shape>
            </v:group>
            <v:group style="position:absolute;left:1543;top:535;width:1049;height:293" coordorigin="1543,535" coordsize="1049,293">
              <v:shape style="position:absolute;left:1543;top:535;width:1049;height:293" coordorigin="1543,535" coordsize="1049,293" path="m1543,810l1553,805,1563,796,1573,782,1583,787,1593,782,1603,782,1613,787,1623,782,1633,787,1644,796,1654,796,1664,787,1674,796,1684,796,1694,805,1704,819,1714,824,1724,828,1734,828,1745,819,1755,810,1765,801,1775,782,1785,764,1795,773,1805,778,1825,778,1835,787,1845,796,1866,796,1876,778,1886,750,1896,764,1926,764,1936,778,1946,773,1957,778,1967,801,1977,819,1987,810,1997,801,2007,801,2017,773,2027,787,2037,801,2047,801,2057,805,2068,810,2078,787,2088,787,2098,782,2108,787,2118,764,2128,782,2138,778,2148,760,2158,760,2168,764,2179,778,2189,796,2199,796,2209,805,2219,805,2229,801,2239,801,2249,819,2259,805,2269,801,2280,778,2290,755,2300,755,2310,760,2320,764,2330,778,2340,787,2350,796,2360,782,2370,773,2380,764,2391,773,2401,782,2411,796,2431,796,2441,824,2451,819,2461,819,2471,810,2481,805,2512,805,2522,778,2532,778,2542,773,2552,705,2562,636,2572,595,2582,558,2592,535e" filled="false" stroked="true" strokeweight=".75pt" strokecolor="#7296e5">
                <v:path arrowok="t"/>
              </v:shape>
            </v:group>
            <v:group style="position:absolute;left:2592;top:476;width:1050;height:617" coordorigin="2592,476" coordsize="1050,617">
              <v:shape style="position:absolute;left:2592;top:476;width:1050;height:617" coordorigin="2592,476" coordsize="1050,617" path="m2592,535l2603,558,2613,545,2623,535,2633,508,2643,476,2653,481,2663,485,2673,490,2683,595,2693,604,2703,668,2714,659,2724,663,2734,650,2754,650,2764,645,2774,682,2784,718,2794,705,2804,714,2815,737,2825,750,2835,755,2845,760,2855,782,2865,796,2875,778,2885,787,2895,801,2905,782,2915,782,2926,787,2936,801,2946,805,2956,828,2966,846,2976,865,2986,851,2996,856,3006,892,3016,911,3027,933,3037,920,3047,924,3057,924,3067,933,3077,933,3087,938,3097,933,3107,924,3117,933,3127,924,3138,933,3148,933,3158,942,3168,965,3178,984,3188,988,3198,965,3208,970,3218,988,3228,984,3239,993,3249,988,3259,988,3269,979,3279,970,3289,979,3299,961,3339,961,3350,947,3360,942,3370,938,3380,965,3400,965,3410,979,3420,993,3430,1007,3440,1011,3450,1011,3461,1002,3471,988,3481,1007,3491,1007,3501,1016,3511,1025,3521,1029,3531,1039,3541,1034,3551,1071,3562,1080,3572,1093,3582,1057,3592,1057,3602,1061,3612,1057,3622,1052,3632,1057,3642,1029e" filled="false" stroked="true" strokeweight=".75pt" strokecolor="#7296e5">
                <v:path arrowok="t"/>
              </v:shape>
            </v:group>
            <v:group style="position:absolute;left:3642;top:595;width:1050;height:444" coordorigin="3642,595" coordsize="1050,444">
              <v:shape style="position:absolute;left:3642;top:595;width:1050;height:444" coordorigin="3642,595" coordsize="1050,444" path="m3642,1029l3652,1029,3662,1039,3673,1029,3683,1016,3693,1007,3703,1011,3713,1007,3723,1011,3733,993,3743,988,3753,988,3763,993,3774,1002,3784,988,3794,993,3804,993,3814,1002,3824,988,3834,984,3844,984,3854,1007,3864,1016,3874,1016,3885,979,3895,970,3905,970,3915,961,3925,947,3935,947,3945,961,3955,942,3965,933,3985,933,3996,920,4006,897,4016,897,4026,878,4036,865,4056,865,4066,851,4076,842,4086,824,4097,810,4107,787,4117,782,4127,787,4137,764,4147,760,4157,741,4167,737,4177,741,4187,732,4197,737,4208,732,4218,737,4228,732,4238,728,4248,750,4258,750,4268,718,4278,705,4288,705,4298,691,4309,682,4319,686,4329,682,4339,682,4349,673,4359,682,4369,686,4379,682,4389,673,4399,650,4409,645,4420,659,4430,645,4440,641,4450,645,4460,645,4470,641,4480,627,4500,627,4510,613,4520,604,4531,599,4541,595,4551,636,4561,645,4571,659,4581,668,4591,673,4601,663,4611,659,4621,641,4632,645,4642,645,4652,641,4662,622,4672,627,4682,636,4692,627e" filled="false" stroked="true" strokeweight=".75pt" strokecolor="#7296e5">
                <v:path arrowok="t"/>
              </v:shape>
            </v:group>
            <v:group style="position:absolute;left:4692;top:618;width:1050;height:695" coordorigin="4692,618" coordsize="1050,695">
              <v:shape style="position:absolute;left:4692;top:618;width:1050;height:695" coordorigin="4692,618" coordsize="1050,695" path="m4692,627l4702,618,4712,627,4722,622,4732,650,4743,682,4753,705,4763,714,4773,732,4783,728,4793,750,4803,750,4813,741,4823,732,4833,750,4844,728,4854,728,4864,705,4874,714,4884,709,4894,728,4904,705,4914,709,4924,709,4934,705,4944,714,4965,714,4975,728,4985,732,4995,732,5005,737,5015,741,5025,732,5035,718,5056,718,5066,709,5076,691,5086,691,5096,714,5106,728,5116,728,5126,732,5136,732,5146,718,5167,718,5177,714,5187,709,5197,732,5217,732,5227,728,5237,760,5247,787,5257,796,5267,810,5278,819,5288,805,5298,796,5308,787,5318,787,5328,796,5338,796,5348,810,5358,801,5368,787,5379,782,5389,787,5399,787,5409,782,5419,805,5429,810,5439,810,5449,801,5459,824,5469,828,5479,824,5490,842,5500,865,5510,897,5520,920,5530,911,5540,970,5550,1034,5560,1080,5570,1107,5580,1144,5591,1189,5601,1240,5611,1258,5621,1299,5631,1304,5641,1313,5651,1304,5661,1286,5671,1267,5681,1286,5691,1281,5702,1281,5712,1263,5732,1263,5742,1267e" filled="false" stroked="true" strokeweight=".75pt" strokecolor="#7296e5">
                <v:path arrowok="t"/>
              </v:shape>
            </v:group>
            <v:group style="position:absolute;left:5742;top:1025;width:1050;height:421" coordorigin="5742,1025" coordsize="1050,421">
              <v:shape style="position:absolute;left:5742;top:1025;width:1050;height:421" coordorigin="5742,1025" coordsize="1050,421" path="m5742,1267l5752,1276,5762,1267,5772,1276,5782,1258,5792,1254,5802,1258,5813,1263,5823,1276,5833,1281,5843,1290,5863,1290,5873,1276,5883,1240,5893,1254,5903,1254,5914,1290,5924,1313,5934,1336,5944,1350,5954,1359,5964,1368,5974,1372,5984,1377,5994,1382,6004,1382,6014,1395,6025,1404,6035,1414,6045,1423,6055,1427,6065,1446,6075,1436,6085,1436,6095,1423,6105,1436,6115,1427,6126,1423,6136,1427,6146,1423,6156,1427,6166,1427,6176,1436,6186,1436,6196,1427,6206,1423,6216,1418,6226,1427,6237,1427,6247,1423,6257,1418,6267,1423,6287,1423,6297,1418,6307,1418,6317,1423,6337,1423,6348,1436,6358,1423,6368,1423,6378,1418,6388,1414,6408,1414,6418,1418,6428,1423,6438,1418,6449,1427,6459,1427,6469,1423,6479,1436,6489,1436,6499,1427,6519,1427,6529,1423,6539,1418,6549,1427,6560,1441,6570,1436,6580,1423,6590,1418,6600,1423,6610,1418,6620,1423,6630,1423,6640,1377,6650,1313,6661,1267,6671,1258,6681,1258,6691,1254,6701,1263,6711,1267,6721,1276,6731,1263,6741,1263,6751,1276,6761,1244,6772,1153,6782,1061,6792,1025e" filled="false" stroked="true" strokeweight=".75pt" strokecolor="#7296e5">
                <v:path arrowok="t"/>
              </v:shape>
            </v:group>
            <v:group style="position:absolute;left:6792;top:764;width:979;height:307" coordorigin="6792,764" coordsize="979,307">
              <v:shape style="position:absolute;left:6792;top:764;width:979;height:307" coordorigin="6792,764" coordsize="979,307" path="m6792,1025l6802,1002,6812,993,6822,1016,6832,1039,6842,1052,6852,1052,6862,1048,6873,1034,6883,1025,6893,1016,6903,1048,6913,1071,6923,1057,6933,1057,6943,956,6953,878,6963,824,6973,773,6984,764,6994,773,7004,778,7014,764,7034,764,7044,773,7054,782,7064,787,7074,778,7084,782,7095,796,7105,787,7115,782,7125,782,7135,796,7145,828,7155,824,7165,833,7175,824,7185,810,7196,801,7206,778,7216,764,7226,787,7236,801,7246,801,7256,805,7266,801,7276,805,7286,801,7296,782,7307,796,7317,796,7327,810,7337,810,7347,805,7357,782,7367,796,7387,796,7397,801,7408,810,7428,810,7438,819,7448,824,7458,828,7468,824,7478,824,7488,810,7498,801,7508,805,7519,801,7539,801,7549,796,7559,805,7569,819,7579,805,7589,801,7599,810,7609,810,7619,819,7630,810,7640,810,7650,801,7660,801,7670,782,7680,778,7690,819,7700,842,7710,851,7720,851,7731,856,7771,856e" filled="false" stroked="true" strokeweight=".75pt" strokecolor="#7296e5">
                <v:path arrowok="t"/>
              </v:shape>
            </v:group>
            <v:group style="position:absolute;left:513;top:787;width:1030;height:8" coordorigin="513,787" coordsize="1030,8">
              <v:shape style="position:absolute;left:513;top:787;width:1030;height:8" coordorigin="513,787" coordsize="1030,8" path="m513,787l523,787,533,790,543,791,553,791,563,792,574,793,584,793,594,794,786,794,796,795,806,794,1220,794,1230,795,1240,794,1543,794e" filled="false" stroked="true" strokeweight=".75pt" strokecolor="#fac96d">
                <v:path arrowok="t"/>
              </v:shape>
            </v:group>
            <v:group style="position:absolute;left:1543;top:667;width:1049;height:128" coordorigin="1543,667" coordsize="1049,128">
              <v:shape style="position:absolute;left:1543;top:667;width:1049;height:128" coordorigin="1543,667" coordsize="1049,128" path="m1543,794l1886,794,1896,795,1906,794,2118,794,2128,795,2138,794,2552,794,2562,667,2572,668,2592,668e" filled="false" stroked="true" strokeweight=".75pt" strokecolor="#fac96d">
                <v:path arrowok="t"/>
              </v:shape>
            </v:group>
            <v:group style="position:absolute;left:2592;top:557;width:1050;height:411" coordorigin="2592,557" coordsize="1050,411">
              <v:shape style="position:absolute;left:2592;top:557;width:1050;height:411" coordorigin="2592,557" coordsize="1050,411" path="m2592,668l2633,668,2643,557,2683,557,2693,588,2703,608,2714,728,2724,640,2734,745,2744,736,2754,762,2764,760,2774,714,2784,701,2794,758,2804,728,2815,747,2825,744,2835,779,2845,772,2855,770,2865,758,2875,775,2885,783,2895,790,2905,816,2915,796,2926,825,2936,821,2946,819,2956,820,2966,822,2976,814,2986,900,2996,846,3006,838,3016,871,3027,876,3037,900,3047,884,3057,848,3067,900,3077,911,3087,872,3097,885,3107,878,3117,869,3127,919,3138,897,3148,907,3158,898,3168,902,3178,911,3188,896,3198,947,3208,882,3218,927,3228,944,3239,895,3249,918,3259,915,3269,925,3279,925,3289,899,3299,941,3309,909,3319,909,3329,918,3339,890,3350,912,3360,918,3370,898,3380,866,3390,876,3400,917,3410,889,3420,885,3430,894,3440,872,3450,915,3461,930,3471,940,3481,900,3491,936,3501,916,3511,936,3521,937,3531,903,3541,931,3551,906,3562,934,3572,940,3582,968,3592,947,3602,941,3612,937,3622,911,3632,908,3642,962e" filled="false" stroked="true" strokeweight=".75pt" strokecolor="#fac96d">
                <v:path arrowok="t"/>
              </v:shape>
            </v:group>
            <v:group style="position:absolute;left:3642;top:494;width:1050;height:468" coordorigin="3642,494" coordsize="1050,468">
              <v:shape style="position:absolute;left:3642;top:494;width:1050;height:468" coordorigin="3642,494" coordsize="1050,468" path="m3642,962l3652,937,3662,909,3673,889,3683,916,3693,938,3703,904,3713,918,3723,912,3733,922,3743,901,3753,892,3763,903,3774,892,3784,887,3794,856,3804,901,3814,856,3824,881,3834,892,3844,879,3854,857,3864,870,3874,867,3885,927,3895,896,3905,886,3915,873,3925,882,3935,853,3945,871,3955,852,3965,864,3975,838,3985,805,3996,858,4006,806,4016,786,4026,803,4036,821,4046,798,4056,777,4066,796,4076,756,4086,783,4097,752,4107,738,4117,719,4127,722,4137,717,4147,699,4157,736,4167,698,4177,683,4187,676,4197,682,4208,714,4218,678,4228,671,4238,730,4248,708,4258,695,4268,730,4278,669,4288,680,4298,674,4309,653,4319,636,4329,610,4339,649,4349,647,4359,607,4369,632,4379,629,4389,638,4399,662,4409,647,4420,578,4430,628,4440,614,4450,594,4460,601,4470,601,4480,594,4490,579,4500,564,4510,619,4520,629,4531,587,4541,562,4551,494,4561,560,4571,589,4581,592,4591,595,4601,611,4611,595,4621,600,4632,562,4642,599,4652,593,4662,611,4672,577,4682,578,4692,614e" filled="false" stroked="true" strokeweight=".75pt" strokecolor="#fac96d">
                <v:path arrowok="t"/>
              </v:shape>
            </v:group>
            <v:group style="position:absolute;left:4692;top:505;width:1050;height:764" coordorigin="4692,505" coordsize="1050,764">
              <v:shape style="position:absolute;left:4692;top:505;width:1050;height:764" coordorigin="4692,505" coordsize="1050,764" path="m4692,614l4702,598,4712,546,4722,580,4732,505,4743,519,4753,541,4763,552,4773,558,4783,595,4793,561,4803,586,4813,620,4823,621,4833,553,4844,609,4854,567,4864,603,4874,571,4884,588,4894,563,4904,608,4914,549,4924,585,4934,591,4944,562,4955,579,4965,561,4975,556,4985,577,4995,605,5005,569,5015,594,5025,608,5035,610,5045,585,5056,572,5066,605,5076,639,5086,599,5096,586,5106,591,5116,569,5126,564,5136,598,5146,619,5156,570,5167,593,5177,570,5187,606,5197,538,5207,620,5217,612,5227,596,5237,538,5247,533,5257,590,5267,565,5278,586,5288,592,5298,606,5308,584,5318,580,5328,569,5338,590,5348,561,5358,617,5368,578,5379,546,5389,562,5399,588,5409,571,5419,521,5429,546,5439,557,5449,553,5459,530,5469,540,5479,549,5490,509,5500,506,5510,642,5520,715,5530,873,5540,1031,5550,1269,5742,1269e" filled="false" stroked="true" strokeweight=".75pt" strokecolor="#fac96d">
                <v:path arrowok="t"/>
              </v:shape>
            </v:group>
            <v:group style="position:absolute;left:5742;top:765;width:1050;height:662" coordorigin="5742,765" coordsize="1050,662">
              <v:shape style="position:absolute;left:5742;top:765;width:1050;height:662" coordorigin="5742,765" coordsize="1050,662" path="m5742,1269l5954,1269,5964,1348,5974,1427,6671,1427,6681,1346,6691,1347,6701,1348,6711,1188,6721,1189,6731,951,6741,952,6772,952,6782,782,6792,765e" filled="false" stroked="true" strokeweight=".75pt" strokecolor="#fac96d">
                <v:path arrowok="t"/>
              </v:shape>
            </v:group>
            <v:group style="position:absolute;left:6792;top:748;width:979;height:31" coordorigin="6792,748" coordsize="979,31">
              <v:shape style="position:absolute;left:6792;top:748;width:979;height:31" coordorigin="6792,748" coordsize="979,31" path="m6792,765l6802,763,6933,763,6943,779,6953,748,6963,763,7710,763,7720,762,7731,763,7771,763e" filled="false" stroked="true" strokeweight=".75pt" strokecolor="#fac96d">
                <v:path arrowok="t"/>
              </v:shape>
            </v:group>
            <v:group style="position:absolute;left:513;top:763;width:1020;height:1612" coordorigin="513,763" coordsize="1020,1612">
              <v:shape style="position:absolute;left:513;top:763;width:1020;height:1612" coordorigin="513,763" coordsize="1020,1612" path="m513,2375l513,763,523,794,1533,794e" filled="false" stroked="true" strokeweight=".75pt" strokecolor="#65ea84">
                <v:path arrowok="t"/>
              </v:shape>
            </v:group>
            <v:group style="position:absolute;left:1533;top:668;width:1049;height:126" coordorigin="1533,668" coordsize="1049,126">
              <v:shape style="position:absolute;left:1533;top:668;width:1049;height:126" coordorigin="1533,668" coordsize="1049,126" path="m1533,794l2552,794,2562,668,2582,668e" filled="false" stroked="true" strokeweight=".75pt" strokecolor="#65ea84">
                <v:path arrowok="t"/>
              </v:shape>
            </v:group>
            <v:group style="position:absolute;left:2582;top:289;width:1050;height:379" coordorigin="2582,289" coordsize="1050,379">
              <v:shape style="position:absolute;left:2582;top:289;width:1050;height:379" coordorigin="2582,289" coordsize="1050,379" path="m2582,668l2633,668,2643,557,2714,557,2724,399,2794,399,2804,289,3632,289e" filled="false" stroked="true" strokeweight=".75pt" strokecolor="#65ea84">
                <v:path arrowok="t"/>
              </v:shape>
            </v:group>
            <v:group style="position:absolute;left:3632;top:289;width:1050;height:158" coordorigin="3632,289" coordsize="1050,158">
              <v:shape style="position:absolute;left:3632;top:289;width:1050;height:158" coordorigin="3632,289" coordsize="1050,158" path="m3632,289l4147,289,4157,447,4682,447e" filled="false" stroked="true" strokeweight=".75pt" strokecolor="#65ea84">
                <v:path arrowok="t"/>
              </v:shape>
            </v:group>
            <v:group style="position:absolute;left:4682;top:447;width:1050;height:822" coordorigin="4682,447" coordsize="1050,822">
              <v:shape style="position:absolute;left:4682;top:447;width:1050;height:822" coordorigin="4682,447" coordsize="1050,822" path="m4682,447l4753,447,4763,510,4904,510,4914,557,5358,557,5368,636,5510,636,5520,1269,5732,1269e" filled="false" stroked="true" strokeweight=".75pt" strokecolor="#65ea84">
                <v:path arrowok="t"/>
              </v:shape>
            </v:group>
            <v:group style="position:absolute;left:5732;top:763;width:1050;height:664" coordorigin="5732,763" coordsize="1050,664">
              <v:shape style="position:absolute;left:5732;top:763;width:1050;height:664" coordorigin="5732,763" coordsize="1050,664" path="m5732,1269l5954,1269,5964,1427,6671,1427,6681,1348,6701,1348,6711,1189,6721,1189,6731,952,6772,952,6782,763e" filled="false" stroked="true" strokeweight=".75pt" strokecolor="#65ea84">
                <v:path arrowok="t"/>
              </v:shape>
            </v:group>
            <v:group style="position:absolute;left:6782;top:763;width:989;height:2" coordorigin="6782,763" coordsize="989,2">
              <v:shape style="position:absolute;left:6782;top:763;width:989;height:2" coordorigin="6782,763" coordsize="989,0" path="m6782,763l7771,763e" filled="false" stroked="true" strokeweight=".75pt" strokecolor="#65ea84">
                <v:path arrowok="t"/>
              </v:shape>
            </v:group>
            <v:group style="position:absolute;left:513;top:2341;width:2;height:34" coordorigin="513,2341" coordsize="2,34">
              <v:shape style="position:absolute;left:513;top:2341;width:2;height:34" coordorigin="513,2341" coordsize="0,34" path="m513,2375l513,2341e" filled="false" stroked="true" strokeweight=".75pt" strokecolor="#fa7a6d">
                <v:path arrowok="t"/>
              </v:shape>
            </v:group>
            <v:group style="position:absolute;left:516;top:2364;width:15;height:2" coordorigin="516,2364" coordsize="15,2">
              <v:shape style="position:absolute;left:516;top:2364;width:15;height:2" coordorigin="516,2364" coordsize="15,0" path="m516,2364l531,2364e" filled="false" stroked="true" strokeweight="1.05pt" strokecolor="#fa7a6d">
                <v:path arrowok="t"/>
              </v:shape>
            </v:group>
            <v:group style="position:absolute;left:526;top:2360;width:15;height:2" coordorigin="526,2360" coordsize="15,2">
              <v:shape style="position:absolute;left:526;top:2360;width:15;height:2" coordorigin="526,2360" coordsize="15,0" path="m526,2360l541,2360e" filled="false" stroked="true" strokeweight="1.5pt" strokecolor="#fa7a6d">
                <v:path arrowok="t"/>
              </v:shape>
            </v:group>
            <v:group style="position:absolute;left:543;top:2332;width:2;height:43" coordorigin="543,2332" coordsize="2,43">
              <v:shape style="position:absolute;left:543;top:2332;width:2;height:43" coordorigin="543,2332" coordsize="0,43" path="m543,2375l543,2332e" filled="false" stroked="true" strokeweight=".75pt" strokecolor="#fa7a6d">
                <v:path arrowok="t"/>
              </v:shape>
            </v:group>
            <v:group style="position:absolute;left:553;top:2333;width:2;height:42" coordorigin="553,2333" coordsize="2,42">
              <v:shape style="position:absolute;left:553;top:2333;width:2;height:42" coordorigin="553,2333" coordsize="0,42" path="m553,2375l553,2333e" filled="false" stroked="true" strokeweight=".75pt" strokecolor="#fa7a6d">
                <v:path arrowok="t"/>
              </v:shape>
            </v:group>
            <v:group style="position:absolute;left:556;top:2365;width:15;height:2" coordorigin="556,2365" coordsize="15,2">
              <v:shape style="position:absolute;left:556;top:2365;width:15;height:2" coordorigin="556,2365" coordsize="15,0" path="m556,2365l571,2365e" filled="false" stroked="true" strokeweight="1.0pt" strokecolor="#fa7a6d">
                <v:path arrowok="t"/>
              </v:shape>
            </v:group>
            <v:group style="position:absolute;left:567;top:2372;width:15;height:2" coordorigin="567,2372" coordsize="15,2">
              <v:shape style="position:absolute;left:567;top:2372;width:15;height:2" coordorigin="567,2372" coordsize="15,0" path="m567,2372l582,2372e" filled="false" stroked="true" strokeweight=".3pt" strokecolor="#fa7a6d">
                <v:path arrowok="t"/>
              </v:shape>
            </v:group>
            <v:group style="position:absolute;left:577;top:2370;width:15;height:2" coordorigin="577,2370" coordsize="15,2">
              <v:shape style="position:absolute;left:577;top:2370;width:15;height:2" coordorigin="577,2370" coordsize="15,0" path="m577,2370l592,2370e" filled="false" stroked="true" strokeweight=".45pt" strokecolor="#fa7a6d">
                <v:path arrowok="t"/>
              </v:shape>
            </v:group>
            <v:group style="position:absolute;left:587;top:2373;width:15;height:2" coordorigin="587,2373" coordsize="15,2">
              <v:shape style="position:absolute;left:587;top:2373;width:15;height:2" coordorigin="587,2373" coordsize="15,0" path="m587,2373l602,2373e" filled="false" stroked="true" strokeweight=".2pt" strokecolor="#fa7a6d">
                <v:path arrowok="t"/>
              </v:shape>
            </v:group>
            <v:group style="position:absolute;left:597;top:2370;width:15;height:2" coordorigin="597,2370" coordsize="15,2">
              <v:shape style="position:absolute;left:597;top:2370;width:15;height:2" coordorigin="597,2370" coordsize="15,0" path="m597,2370l612,2370e" filled="false" stroked="true" strokeweight=".5pt" strokecolor="#fa7a6d">
                <v:path arrowok="t"/>
              </v:shape>
            </v:group>
            <v:group style="position:absolute;left:607;top:2373;width:15;height:2" coordorigin="607,2373" coordsize="15,2">
              <v:shape style="position:absolute;left:607;top:2373;width:15;height:2" coordorigin="607,2373" coordsize="15,0" path="m607,2373l622,2373e" filled="false" stroked="true" strokeweight=".15pt" strokecolor="#fa7a6d">
                <v:path arrowok="t"/>
              </v:shape>
            </v:group>
            <v:group style="position:absolute;left:617;top:2370;width:15;height:2" coordorigin="617,2370" coordsize="15,2">
              <v:shape style="position:absolute;left:617;top:2370;width:15;height:2" coordorigin="617,2370" coordsize="15,0" path="m617,2370l632,2370e" filled="false" stroked="true" strokeweight=".5pt" strokecolor="#fa7a6d">
                <v:path arrowok="t"/>
              </v:shape>
            </v:group>
            <v:group style="position:absolute;left:634;top:2338;width:2;height:37" coordorigin="634,2338" coordsize="2,37">
              <v:shape style="position:absolute;left:634;top:2338;width:2;height:37" coordorigin="634,2338" coordsize="0,37" path="m634,2375l634,2338e" filled="false" stroked="true" strokeweight=".75pt" strokecolor="#fa7a6d">
                <v:path arrowok="t"/>
              </v:shape>
            </v:group>
            <v:group style="position:absolute;left:644;top:2338;width:2;height:37" coordorigin="644,2338" coordsize="2,37">
              <v:shape style="position:absolute;left:644;top:2338;width:2;height:37" coordorigin="644,2338" coordsize="0,37" path="m644,2375l644,2338e" filled="false" stroked="true" strokeweight=".75pt" strokecolor="#fa7a6d">
                <v:path arrowok="t"/>
              </v:shape>
            </v:group>
            <v:group style="position:absolute;left:654;top:2338;width:2;height:37" coordorigin="654,2338" coordsize="2,37">
              <v:shape style="position:absolute;left:654;top:2338;width:2;height:37" coordorigin="654,2338" coordsize="0,37" path="m654,2375l654,2338e" filled="false" stroked="true" strokeweight=".75pt" strokecolor="#fa7a6d">
                <v:path arrowok="t"/>
              </v:shape>
            </v:group>
            <v:group style="position:absolute;left:664;top:2324;width:2;height:51" coordorigin="664,2324" coordsize="2,51">
              <v:shape style="position:absolute;left:664;top:2324;width:2;height:51" coordorigin="664,2324" coordsize="0,51" path="m664,2375l664,2324e" filled="false" stroked="true" strokeweight=".75pt" strokecolor="#fa7a6d">
                <v:path arrowok="t"/>
              </v:shape>
            </v:group>
            <v:group style="position:absolute;left:675;top:2303;width:2;height:72" coordorigin="675,2303" coordsize="2,72">
              <v:shape style="position:absolute;left:675;top:2303;width:2;height:72" coordorigin="675,2303" coordsize="0,72" path="m675,2375l675,2303e" filled="false" stroked="true" strokeweight=".75pt" strokecolor="#fa7a6d">
                <v:path arrowok="t"/>
              </v:shape>
            </v:group>
            <v:group style="position:absolute;left:685;top:2324;width:2;height:51" coordorigin="685,2324" coordsize="2,51">
              <v:shape style="position:absolute;left:685;top:2324;width:2;height:51" coordorigin="685,2324" coordsize="0,51" path="m685,2375l685,2324e" filled="false" stroked="true" strokeweight=".75pt" strokecolor="#fa7a6d">
                <v:path arrowok="t"/>
              </v:shape>
            </v:group>
            <v:group style="position:absolute;left:695;top:2324;width:2;height:51" coordorigin="695,2324" coordsize="2,51">
              <v:shape style="position:absolute;left:695;top:2324;width:2;height:51" coordorigin="695,2324" coordsize="0,51" path="m695,2375l695,2324e" filled="false" stroked="true" strokeweight=".75pt" strokecolor="#fa7a6d">
                <v:path arrowok="t"/>
              </v:shape>
            </v:group>
            <v:group style="position:absolute;left:705;top:2324;width:2;height:51" coordorigin="705,2324" coordsize="2,51">
              <v:shape style="position:absolute;left:705;top:2324;width:2;height:51" coordorigin="705,2324" coordsize="0,51" path="m705,2375l705,2324e" filled="false" stroked="true" strokeweight=".75pt" strokecolor="#fa7a6d">
                <v:path arrowok="t"/>
              </v:shape>
            </v:group>
            <v:group style="position:absolute;left:708;top:2370;width:15;height:2" coordorigin="708,2370" coordsize="15,2">
              <v:shape style="position:absolute;left:708;top:2370;width:15;height:2" coordorigin="708,2370" coordsize="15,0" path="m708,2370l723,2370e" filled="false" stroked="true" strokeweight=".5pt" strokecolor="#fa7a6d">
                <v:path arrowok="t"/>
              </v:shape>
            </v:group>
            <v:group style="position:absolute;left:718;top:2366;width:15;height:2" coordorigin="718,2366" coordsize="15,2">
              <v:shape style="position:absolute;left:718;top:2366;width:15;height:2" coordorigin="718,2366" coordsize="15,0" path="m718,2366l733,2366e" filled="false" stroked="true" strokeweight=".9pt" strokecolor="#fa7a6d">
                <v:path arrowok="t"/>
              </v:shape>
            </v:group>
            <v:group style="position:absolute;left:735;top:2343;width:2;height:32" coordorigin="735,2343" coordsize="2,32">
              <v:shape style="position:absolute;left:735;top:2343;width:2;height:32" coordorigin="735,2343" coordsize="0,32" path="m735,2375l735,2343e" filled="false" stroked="true" strokeweight=".75pt" strokecolor="#fa7a6d">
                <v:path arrowok="t"/>
              </v:shape>
            </v:group>
            <v:group style="position:absolute;left:745;top:2343;width:2;height:32" coordorigin="745,2343" coordsize="2,32">
              <v:shape style="position:absolute;left:745;top:2343;width:2;height:32" coordorigin="745,2343" coordsize="0,32" path="m745,2375l745,2343e" filled="false" stroked="true" strokeweight=".75pt" strokecolor="#fa7a6d">
                <v:path arrowok="t"/>
              </v:shape>
            </v:group>
            <v:group style="position:absolute;left:748;top:2369;width:15;height:2" coordorigin="748,2369" coordsize="15,2">
              <v:shape style="position:absolute;left:748;top:2369;width:15;height:2" coordorigin="748,2369" coordsize="15,0" path="m748,2369l763,2369e" filled="false" stroked="true" strokeweight=".550pt" strokecolor="#fa7a6d">
                <v:path arrowok="t"/>
              </v:shape>
            </v:group>
            <v:group style="position:absolute;left:758;top:2373;width:15;height:2" coordorigin="758,2373" coordsize="15,2">
              <v:shape style="position:absolute;left:758;top:2373;width:15;height:2" coordorigin="758,2373" coordsize="15,0" path="m758,2373l773,2373e" filled="false" stroked="true" strokeweight=".15pt" strokecolor="#fa7a6d">
                <v:path arrowok="t"/>
              </v:shape>
            </v:group>
            <v:group style="position:absolute;left:768;top:2366;width:15;height:2" coordorigin="768,2366" coordsize="15,2">
              <v:shape style="position:absolute;left:768;top:2366;width:15;height:2" coordorigin="768,2366" coordsize="15,0" path="m768,2366l783,2366e" filled="false" stroked="true" strokeweight=".9pt" strokecolor="#fa7a6d">
                <v:path arrowok="t"/>
              </v:shape>
            </v:group>
            <v:group style="position:absolute;left:779;top:2366;width:15;height:2" coordorigin="779,2366" coordsize="15,2">
              <v:shape style="position:absolute;left:779;top:2366;width:15;height:2" coordorigin="779,2366" coordsize="15,0" path="m779,2366l794,2366e" filled="false" stroked="true" strokeweight=".9pt" strokecolor="#fa7a6d">
                <v:path arrowok="t"/>
              </v:shape>
            </v:group>
            <v:group style="position:absolute;left:789;top:2369;width:15;height:2" coordorigin="789,2369" coordsize="15,2">
              <v:shape style="position:absolute;left:789;top:2369;width:15;height:2" coordorigin="789,2369" coordsize="15,0" path="m789,2369l804,2369e" filled="false" stroked="true" strokeweight=".550pt" strokecolor="#fa7a6d">
                <v:path arrowok="t"/>
              </v:shape>
            </v:group>
            <v:group style="position:absolute;left:799;top:2373;width:15;height:2" coordorigin="799,2373" coordsize="15,2">
              <v:shape style="position:absolute;left:799;top:2373;width:15;height:2" coordorigin="799,2373" coordsize="15,0" path="m799,2373l814,2373e" filled="false" stroked="true" strokeweight=".15pt" strokecolor="#fa7a6d">
                <v:path arrowok="t"/>
              </v:shape>
            </v:group>
            <v:group style="position:absolute;left:809;top:2369;width:15;height:2" coordorigin="809,2369" coordsize="15,2">
              <v:shape style="position:absolute;left:809;top:2369;width:15;height:2" coordorigin="809,2369" coordsize="15,0" path="m809,2369l824,2369e" filled="false" stroked="true" strokeweight=".550pt" strokecolor="#fa7a6d">
                <v:path arrowok="t"/>
              </v:shape>
            </v:group>
            <v:group style="position:absolute;left:819;top:2366;width:15;height:2" coordorigin="819,2366" coordsize="15,2">
              <v:shape style="position:absolute;left:819;top:2366;width:15;height:2" coordorigin="819,2366" coordsize="15,0" path="m819,2366l834,2366e" filled="false" stroked="true" strokeweight=".9pt" strokecolor="#fa7a6d">
                <v:path arrowok="t"/>
              </v:shape>
            </v:group>
            <v:group style="position:absolute;left:829;top:2369;width:15;height:2" coordorigin="829,2369" coordsize="15,2">
              <v:shape style="position:absolute;left:829;top:2369;width:15;height:2" coordorigin="829,2369" coordsize="15,0" path="m829,2369l844,2369e" filled="false" stroked="true" strokeweight=".550pt" strokecolor="#fa7a6d">
                <v:path arrowok="t"/>
              </v:shape>
            </v:group>
            <v:group style="position:absolute;left:839;top:2366;width:15;height:2" coordorigin="839,2366" coordsize="15,2">
              <v:shape style="position:absolute;left:839;top:2366;width:15;height:2" coordorigin="839,2366" coordsize="15,0" path="m839,2366l854,2366e" filled="false" stroked="true" strokeweight=".9pt" strokecolor="#fa7a6d">
                <v:path arrowok="t"/>
              </v:shape>
            </v:group>
            <v:group style="position:absolute;left:849;top:2369;width:15;height:2" coordorigin="849,2369" coordsize="15,2">
              <v:shape style="position:absolute;left:849;top:2369;width:15;height:2" coordorigin="849,2369" coordsize="15,0" path="m849,2369l864,2369e" filled="false" stroked="true" strokeweight=".550pt" strokecolor="#fa7a6d">
                <v:path arrowok="t"/>
              </v:shape>
            </v:group>
            <v:group style="position:absolute;left:859;top:2366;width:15;height:2" coordorigin="859,2366" coordsize="15,2">
              <v:shape style="position:absolute;left:859;top:2366;width:15;height:2" coordorigin="859,2366" coordsize="15,0" path="m859,2366l874,2366e" filled="false" stroked="true" strokeweight=".9pt" strokecolor="#fa7a6d">
                <v:path arrowok="t"/>
              </v:shape>
            </v:group>
            <v:group style="position:absolute;left:869;top:2362;width:15;height:2" coordorigin="869,2362" coordsize="15,2">
              <v:shape style="position:absolute;left:869;top:2362;width:15;height:2" coordorigin="869,2362" coordsize="15,0" path="m869,2362l884,2362e" filled="false" stroked="true" strokeweight="1.25pt" strokecolor="#fa7a6d">
                <v:path arrowok="t"/>
              </v:shape>
            </v:group>
            <v:group style="position:absolute;left:879;top:2370;width:15;height:2" coordorigin="879,2370" coordsize="15,2">
              <v:shape style="position:absolute;left:879;top:2370;width:15;height:2" coordorigin="879,2370" coordsize="15,0" path="m879,2370l894,2370e" filled="false" stroked="true" strokeweight=".5pt" strokecolor="#fa7a6d">
                <v:path arrowok="t"/>
              </v:shape>
            </v:group>
            <v:group style="position:absolute;left:890;top:2370;width:15;height:2" coordorigin="890,2370" coordsize="15,2">
              <v:shape style="position:absolute;left:890;top:2370;width:15;height:2" coordorigin="890,2370" coordsize="15,0" path="m890,2370l905,2370e" filled="false" stroked="true" strokeweight=".5pt" strokecolor="#fa7a6d">
                <v:path arrowok="t"/>
              </v:shape>
            </v:group>
            <v:group style="position:absolute;left:900;top:2363;width:15;height:2" coordorigin="900,2363" coordsize="15,2">
              <v:shape style="position:absolute;left:900;top:2363;width:15;height:2" coordorigin="900,2363" coordsize="15,0" path="m900,2363l915,2363e" filled="false" stroked="true" strokeweight="1.150pt" strokecolor="#fa7a6d">
                <v:path arrowok="t"/>
              </v:shape>
            </v:group>
            <v:group style="position:absolute;left:917;top:2331;width:2;height:44" coordorigin="917,2331" coordsize="2,44">
              <v:shape style="position:absolute;left:917;top:2331;width:2;height:44" coordorigin="917,2331" coordsize="0,44" path="m917,2375l917,2331e" filled="false" stroked="true" strokeweight=".75pt" strokecolor="#fa7a6d">
                <v:path arrowok="t"/>
              </v:shape>
            </v:group>
            <v:group style="position:absolute;left:927;top:2324;width:2;height:51" coordorigin="927,2324" coordsize="2,51">
              <v:shape style="position:absolute;left:927;top:2324;width:2;height:51" coordorigin="927,2324" coordsize="0,51" path="m927,2375l927,2324e" filled="false" stroked="true" strokeweight=".75pt" strokecolor="#fa7a6d">
                <v:path arrowok="t"/>
              </v:shape>
            </v:group>
            <v:group style="position:absolute;left:937;top:2324;width:2;height:51" coordorigin="937,2324" coordsize="2,51">
              <v:shape style="position:absolute;left:937;top:2324;width:2;height:51" coordorigin="937,2324" coordsize="0,51" path="m937,2375l937,2324e" filled="false" stroked="true" strokeweight=".75pt" strokecolor="#fa7a6d">
                <v:path arrowok="t"/>
              </v:shape>
            </v:group>
            <v:group style="position:absolute;left:940;top:2363;width:15;height:2" coordorigin="940,2363" coordsize="15,2">
              <v:shape style="position:absolute;left:940;top:2363;width:15;height:2" coordorigin="940,2363" coordsize="15,0" path="m940,2363l955,2363e" filled="false" stroked="true" strokeweight="1.150pt" strokecolor="#fa7a6d">
                <v:path arrowok="t"/>
              </v:shape>
            </v:group>
            <v:group style="position:absolute;left:950;top:2363;width:15;height:2" coordorigin="950,2363" coordsize="15,2">
              <v:shape style="position:absolute;left:950;top:2363;width:15;height:2" coordorigin="950,2363" coordsize="15,0" path="m950,2363l965,2363e" filled="false" stroked="true" strokeweight="1.150pt" strokecolor="#fa7a6d">
                <v:path arrowok="t"/>
              </v:shape>
            </v:group>
            <v:group style="position:absolute;left:960;top:2370;width:15;height:2" coordorigin="960,2370" coordsize="15,2">
              <v:shape style="position:absolute;left:960;top:2370;width:15;height:2" coordorigin="960,2370" coordsize="15,0" path="m960,2370l975,2370e" filled="false" stroked="true" strokeweight=".5pt" strokecolor="#fa7a6d">
                <v:path arrowok="t"/>
              </v:shape>
            </v:group>
            <v:group style="position:absolute;left:970;top:2369;width:15;height:2" coordorigin="970,2369" coordsize="15,2">
              <v:shape style="position:absolute;left:970;top:2369;width:15;height:2" coordorigin="970,2369" coordsize="15,0" path="m970,2369l985,2369e" filled="false" stroked="true" strokeweight=".550pt" strokecolor="#fa7a6d">
                <v:path arrowok="t"/>
              </v:shape>
            </v:group>
            <v:group style="position:absolute;left:980;top:2373;width:15;height:2" coordorigin="980,2373" coordsize="15,2">
              <v:shape style="position:absolute;left:980;top:2373;width:15;height:2" coordorigin="980,2373" coordsize="15,0" path="m980,2373l995,2373e" filled="false" stroked="true" strokeweight=".15pt" strokecolor="#fa7a6d">
                <v:path arrowok="t"/>
              </v:shape>
            </v:group>
            <v:group style="position:absolute;left:991;top:2366;width:15;height:2" coordorigin="991,2366" coordsize="15,2">
              <v:shape style="position:absolute;left:991;top:2366;width:15;height:2" coordorigin="991,2366" coordsize="15,0" path="m991,2366l1006,2366e" filled="false" stroked="true" strokeweight=".9pt" strokecolor="#fa7a6d">
                <v:path arrowok="t"/>
              </v:shape>
            </v:group>
            <v:group style="position:absolute;left:1001;top:2366;width:15;height:2" coordorigin="1001,2366" coordsize="15,2">
              <v:shape style="position:absolute;left:1001;top:2366;width:15;height:2" coordorigin="1001,2366" coordsize="15,0" path="m1001,2366l1016,2366e" filled="false" stroked="true" strokeweight=".9pt" strokecolor="#fa7a6d">
                <v:path arrowok="t"/>
              </v:shape>
            </v:group>
            <v:group style="position:absolute;left:1011;top:2369;width:15;height:2" coordorigin="1011,2369" coordsize="15,2">
              <v:shape style="position:absolute;left:1011;top:2369;width:15;height:2" coordorigin="1011,2369" coordsize="15,0" path="m1011,2369l1026,2369e" filled="false" stroked="true" strokeweight=".550pt" strokecolor="#fa7a6d">
                <v:path arrowok="t"/>
              </v:shape>
            </v:group>
            <v:group style="position:absolute;left:1021;top:2369;width:15;height:2" coordorigin="1021,2369" coordsize="15,2">
              <v:shape style="position:absolute;left:1021;top:2369;width:15;height:2" coordorigin="1021,2369" coordsize="15,0" path="m1021,2369l1036,2369e" filled="false" stroked="true" strokeweight=".550pt" strokecolor="#fa7a6d">
                <v:path arrowok="t"/>
              </v:shape>
            </v:group>
            <v:group style="position:absolute;left:1031;top:2373;width:15;height:2" coordorigin="1031,2373" coordsize="15,2">
              <v:shape style="position:absolute;left:1031;top:2373;width:15;height:2" coordorigin="1031,2373" coordsize="15,0" path="m1031,2373l1046,2373e" filled="false" stroked="true" strokeweight=".15pt" strokecolor="#fa7a6d">
                <v:path arrowok="t"/>
              </v:shape>
            </v:group>
            <v:group style="position:absolute;left:1041;top:2373;width:15;height:2" coordorigin="1041,2373" coordsize="15,2">
              <v:shape style="position:absolute;left:1041;top:2373;width:15;height:2" coordorigin="1041,2373" coordsize="15,0" path="m1041,2373l1056,2373e" filled="false" stroked="true" strokeweight=".15pt" strokecolor="#fa7a6d">
                <v:path arrowok="t"/>
              </v:shape>
            </v:group>
            <v:group style="position:absolute;left:1051;top:2370;width:15;height:2" coordorigin="1051,2370" coordsize="15,2">
              <v:shape style="position:absolute;left:1051;top:2370;width:15;height:2" coordorigin="1051,2370" coordsize="15,0" path="m1051,2370l1066,2370e" filled="false" stroked="true" strokeweight=".5pt" strokecolor="#fa7a6d">
                <v:path arrowok="t"/>
              </v:shape>
            </v:group>
            <v:group style="position:absolute;left:1061;top:2367;width:15;height:2" coordorigin="1061,2367" coordsize="15,2">
              <v:shape style="position:absolute;left:1061;top:2367;width:15;height:2" coordorigin="1061,2367" coordsize="15,0" path="m1061,2367l1076,2367e" filled="false" stroked="true" strokeweight=".8pt" strokecolor="#fa7a6d">
                <v:path arrowok="t"/>
              </v:shape>
            </v:group>
            <v:group style="position:absolute;left:1071;top:2367;width:15;height:2" coordorigin="1071,2367" coordsize="15,2">
              <v:shape style="position:absolute;left:1071;top:2367;width:15;height:2" coordorigin="1071,2367" coordsize="15,0" path="m1071,2367l1086,2367e" filled="false" stroked="true" strokeweight=".8pt" strokecolor="#fa7a6d">
                <v:path arrowok="t"/>
              </v:shape>
            </v:group>
            <v:group style="position:absolute;left:1088;top:2338;width:2;height:37" coordorigin="1088,2338" coordsize="2,37">
              <v:shape style="position:absolute;left:1088;top:2338;width:2;height:37" coordorigin="1088,2338" coordsize="0,37" path="m1088,2375l1088,2338e" filled="false" stroked="true" strokeweight=".75pt" strokecolor="#fa7a6d">
                <v:path arrowok="t"/>
              </v:shape>
            </v:group>
            <v:group style="position:absolute;left:1098;top:2338;width:2;height:37" coordorigin="1098,2338" coordsize="2,37">
              <v:shape style="position:absolute;left:1098;top:2338;width:2;height:37" coordorigin="1098,2338" coordsize="0,37" path="m1098,2375l1098,2338e" filled="false" stroked="true" strokeweight=".75pt" strokecolor="#fa7a6d">
                <v:path arrowok="t"/>
              </v:shape>
            </v:group>
            <v:group style="position:absolute;left:1102;top:2370;width:15;height:2" coordorigin="1102,2370" coordsize="15,2">
              <v:shape style="position:absolute;left:1102;top:2370;width:15;height:2" coordorigin="1102,2370" coordsize="15,0" path="m1102,2370l1117,2370e" filled="false" stroked="true" strokeweight=".5pt" strokecolor="#fa7a6d">
                <v:path arrowok="t"/>
              </v:shape>
            </v:group>
            <v:group style="position:absolute;left:1112;top:2362;width:15;height:2" coordorigin="1112,2362" coordsize="15,2">
              <v:shape style="position:absolute;left:1112;top:2362;width:15;height:2" coordorigin="1112,2362" coordsize="15,0" path="m1112,2362l1127,2362e" filled="false" stroked="true" strokeweight="1.25pt" strokecolor="#fa7a6d">
                <v:path arrowok="t"/>
              </v:shape>
            </v:group>
            <v:group style="position:absolute;left:1129;top:2343;width:2;height:32" coordorigin="1129,2343" coordsize="2,32">
              <v:shape style="position:absolute;left:1129;top:2343;width:2;height:32" coordorigin="1129,2343" coordsize="0,32" path="m1129,2375l1129,2343e" filled="false" stroked="true" strokeweight=".75pt" strokecolor="#fa7a6d">
                <v:path arrowok="t"/>
              </v:shape>
            </v:group>
            <v:group style="position:absolute;left:1139;top:2343;width:2;height:32" coordorigin="1139,2343" coordsize="2,32">
              <v:shape style="position:absolute;left:1139;top:2343;width:2;height:32" coordorigin="1139,2343" coordsize="0,32" path="m1139,2375l1139,2343e" filled="false" stroked="true" strokeweight=".75pt" strokecolor="#fa7a6d">
                <v:path arrowok="t"/>
              </v:shape>
            </v:group>
            <v:group style="position:absolute;left:1149;top:2330;width:2;height:45" coordorigin="1149,2330" coordsize="2,45">
              <v:shape style="position:absolute;left:1149;top:2330;width:2;height:45" coordorigin="1149,2330" coordsize="0,45" path="m1149,2375l1149,2330e" filled="false" stroked="true" strokeweight=".75pt" strokecolor="#fa7a6d">
                <v:path arrowok="t"/>
              </v:shape>
            </v:group>
            <v:group style="position:absolute;left:1159;top:2323;width:2;height:52" coordorigin="1159,2323" coordsize="2,52">
              <v:shape style="position:absolute;left:1159;top:2323;width:2;height:52" coordorigin="1159,2323" coordsize="0,52" path="m1159,2375l1159,2323e" filled="false" stroked="true" strokeweight=".75pt" strokecolor="#fa7a6d">
                <v:path arrowok="t"/>
              </v:shape>
            </v:group>
            <v:group style="position:absolute;left:1169;top:2323;width:2;height:52" coordorigin="1169,2323" coordsize="2,52">
              <v:shape style="position:absolute;left:1169;top:2323;width:2;height:52" coordorigin="1169,2323" coordsize="0,52" path="m1169,2375l1169,2323e" filled="false" stroked="true" strokeweight=".75pt" strokecolor="#fa7a6d">
                <v:path arrowok="t"/>
              </v:shape>
            </v:group>
            <v:group style="position:absolute;left:1179;top:2323;width:2;height:52" coordorigin="1179,2323" coordsize="2,52">
              <v:shape style="position:absolute;left:1179;top:2323;width:2;height:52" coordorigin="1179,2323" coordsize="0,52" path="m1179,2375l1179,2323e" filled="false" stroked="true" strokeweight=".75pt" strokecolor="#fa7a6d">
                <v:path arrowok="t"/>
              </v:shape>
            </v:group>
            <v:group style="position:absolute;left:1189;top:2323;width:2;height:52" coordorigin="1189,2323" coordsize="2,52">
              <v:shape style="position:absolute;left:1189;top:2323;width:2;height:52" coordorigin="1189,2323" coordsize="0,52" path="m1189,2375l1189,2323e" filled="false" stroked="true" strokeweight=".75pt" strokecolor="#fa7a6d">
                <v:path arrowok="t"/>
              </v:shape>
            </v:group>
            <v:group style="position:absolute;left:1199;top:2330;width:2;height:45" coordorigin="1199,2330" coordsize="2,45">
              <v:shape style="position:absolute;left:1199;top:2330;width:2;height:45" coordorigin="1199,2330" coordsize="0,45" path="m1199,2375l1199,2330e" filled="false" stroked="true" strokeweight=".75pt" strokecolor="#fa7a6d">
                <v:path arrowok="t"/>
              </v:shape>
            </v:group>
            <v:group style="position:absolute;left:1203;top:2362;width:15;height:2" coordorigin="1203,2362" coordsize="15,2">
              <v:shape style="position:absolute;left:1203;top:2362;width:15;height:2" coordorigin="1203,2362" coordsize="15,0" path="m1203,2362l1218,2362e" filled="false" stroked="true" strokeweight="1.25pt" strokecolor="#fa7a6d">
                <v:path arrowok="t"/>
              </v:shape>
            </v:group>
            <v:group style="position:absolute;left:1213;top:2362;width:15;height:2" coordorigin="1213,2362" coordsize="15,2">
              <v:shape style="position:absolute;left:1213;top:2362;width:15;height:2" coordorigin="1213,2362" coordsize="15,0" path="m1213,2362l1228,2362e" filled="false" stroked="true" strokeweight="1.25pt" strokecolor="#fa7a6d">
                <v:path arrowok="t"/>
              </v:shape>
            </v:group>
            <v:group style="position:absolute;left:1223;top:2373;width:15;height:2" coordorigin="1223,2373" coordsize="15,2">
              <v:shape style="position:absolute;left:1223;top:2373;width:15;height:2" coordorigin="1223,2373" coordsize="15,0" path="m1223,2373l1238,2373e" filled="false" stroked="true" strokeweight=".15pt" strokecolor="#fa7a6d">
                <v:path arrowok="t"/>
              </v:shape>
            </v:group>
            <v:group style="position:absolute;left:1233;top:2366;width:15;height:2" coordorigin="1233,2366" coordsize="15,2">
              <v:shape style="position:absolute;left:1233;top:2366;width:15;height:2" coordorigin="1233,2366" coordsize="15,0" path="m1233,2366l1248,2366e" filled="false" stroked="true" strokeweight=".9pt" strokecolor="#fa7a6d">
                <v:path arrowok="t"/>
              </v:shape>
            </v:group>
            <v:group style="position:absolute;left:1243;top:2366;width:15;height:2" coordorigin="1243,2366" coordsize="15,2">
              <v:shape style="position:absolute;left:1243;top:2366;width:15;height:2" coordorigin="1243,2366" coordsize="15,0" path="m1243,2366l1258,2366e" filled="false" stroked="true" strokeweight=".9pt" strokecolor="#fa7a6d">
                <v:path arrowok="t"/>
              </v:shape>
            </v:group>
            <v:group style="position:absolute;left:1253;top:2366;width:15;height:2" coordorigin="1253,2366" coordsize="15,2">
              <v:shape style="position:absolute;left:1253;top:2366;width:15;height:2" coordorigin="1253,2366" coordsize="15,0" path="m1253,2366l1268,2366e" filled="false" stroked="true" strokeweight=".9pt" strokecolor="#fa7a6d">
                <v:path arrowok="t"/>
              </v:shape>
            </v:group>
            <v:group style="position:absolute;left:1263;top:2362;width:15;height:2" coordorigin="1263,2362" coordsize="15,2">
              <v:shape style="position:absolute;left:1263;top:2362;width:15;height:2" coordorigin="1263,2362" coordsize="15,0" path="m1263,2362l1278,2362e" filled="false" stroked="true" strokeweight="1.25pt" strokecolor="#fa7a6d">
                <v:path arrowok="t"/>
              </v:shape>
            </v:group>
            <v:group style="position:absolute;left:1273;top:2366;width:15;height:2" coordorigin="1273,2366" coordsize="15,2">
              <v:shape style="position:absolute;left:1273;top:2366;width:15;height:2" coordorigin="1273,2366" coordsize="15,0" path="m1273,2366l1288,2366e" filled="false" stroked="true" strokeweight=".9pt" strokecolor="#fa7a6d">
                <v:path arrowok="t"/>
              </v:shape>
            </v:group>
            <v:group style="position:absolute;left:1283;top:2367;width:15;height:2" coordorigin="1283,2367" coordsize="15,2">
              <v:shape style="position:absolute;left:1283;top:2367;width:15;height:2" coordorigin="1283,2367" coordsize="15,0" path="m1283,2367l1298,2367e" filled="false" stroked="true" strokeweight=".8pt" strokecolor="#fa7a6d">
                <v:path arrowok="t"/>
              </v:shape>
            </v:group>
            <v:group style="position:absolute;left:1300;top:2338;width:2;height:37" coordorigin="1300,2338" coordsize="2,37">
              <v:shape style="position:absolute;left:1300;top:2338;width:2;height:37" coordorigin="1300,2338" coordsize="0,37" path="m1300,2375l1300,2338e" filled="false" stroked="true" strokeweight=".75pt" strokecolor="#fa7a6d">
                <v:path arrowok="t"/>
              </v:shape>
            </v:group>
            <v:group style="position:absolute;left:1310;top:2324;width:2;height:51" coordorigin="1310,2324" coordsize="2,51">
              <v:shape style="position:absolute;left:1310;top:2324;width:2;height:51" coordorigin="1310,2324" coordsize="0,51" path="m1310,2375l1310,2324e" filled="false" stroked="true" strokeweight=".75pt" strokecolor="#fa7a6d">
                <v:path arrowok="t"/>
              </v:shape>
            </v:group>
            <v:group style="position:absolute;left:1321;top:2331;width:2;height:44" coordorigin="1321,2331" coordsize="2,44">
              <v:shape style="position:absolute;left:1321;top:2331;width:2;height:44" coordorigin="1321,2331" coordsize="0,44" path="m1321,2375l1321,2331e" filled="false" stroked="true" strokeweight=".75pt" strokecolor="#fa7a6d">
                <v:path arrowok="t"/>
              </v:shape>
            </v:group>
            <v:group style="position:absolute;left:1324;top:2363;width:15;height:2" coordorigin="1324,2363" coordsize="15,2">
              <v:shape style="position:absolute;left:1324;top:2363;width:15;height:2" coordorigin="1324,2363" coordsize="15,0" path="m1324,2363l1339,2363e" filled="false" stroked="true" strokeweight="1.150pt" strokecolor="#fa7a6d">
                <v:path arrowok="t"/>
              </v:shape>
            </v:group>
            <v:group style="position:absolute;left:1334;top:2367;width:15;height:2" coordorigin="1334,2367" coordsize="15,2">
              <v:shape style="position:absolute;left:1334;top:2367;width:15;height:2" coordorigin="1334,2367" coordsize="15,0" path="m1334,2367l1349,2367e" filled="false" stroked="true" strokeweight=".8pt" strokecolor="#fa7a6d">
                <v:path arrowok="t"/>
              </v:shape>
            </v:group>
            <v:group style="position:absolute;left:1344;top:2367;width:15;height:2" coordorigin="1344,2367" coordsize="15,2">
              <v:shape style="position:absolute;left:1344;top:2367;width:15;height:2" coordorigin="1344,2367" coordsize="15,0" path="m1344,2367l1359,2367e" filled="false" stroked="true" strokeweight=".8pt" strokecolor="#fa7a6d">
                <v:path arrowok="t"/>
              </v:shape>
            </v:group>
            <v:group style="position:absolute;left:1354;top:2370;width:15;height:2" coordorigin="1354,2370" coordsize="15,2">
              <v:shape style="position:absolute;left:1354;top:2370;width:15;height:2" coordorigin="1354,2370" coordsize="15,0" path="m1354,2370l1369,2370e" filled="false" stroked="true" strokeweight=".5pt" strokecolor="#fa7a6d">
                <v:path arrowok="t"/>
              </v:shape>
            </v:group>
            <v:group style="position:absolute;left:1364;top:2369;width:15;height:2" coordorigin="1364,2369" coordsize="15,2">
              <v:shape style="position:absolute;left:1364;top:2369;width:15;height:2" coordorigin="1364,2369" coordsize="15,0" path="m1364,2369l1379,2369e" filled="false" stroked="true" strokeweight=".550pt" strokecolor="#fa7a6d">
                <v:path arrowok="t"/>
              </v:shape>
            </v:group>
            <v:group style="position:absolute;left:1374;top:2366;width:15;height:2" coordorigin="1374,2366" coordsize="15,2">
              <v:shape style="position:absolute;left:1374;top:2366;width:15;height:2" coordorigin="1374,2366" coordsize="15,0" path="m1374,2366l1389,2366e" filled="false" stroked="true" strokeweight=".9pt" strokecolor="#fa7a6d">
                <v:path arrowok="t"/>
              </v:shape>
            </v:group>
            <v:group style="position:absolute;left:1384;top:2362;width:15;height:2" coordorigin="1384,2362" coordsize="15,2">
              <v:shape style="position:absolute;left:1384;top:2362;width:15;height:2" coordorigin="1384,2362" coordsize="15,0" path="m1384,2362l1399,2362e" filled="false" stroked="true" strokeweight="1.25pt" strokecolor="#fa7a6d">
                <v:path arrowok="t"/>
              </v:shape>
            </v:group>
            <v:group style="position:absolute;left:1394;top:2369;width:15;height:2" coordorigin="1394,2369" coordsize="15,2">
              <v:shape style="position:absolute;left:1394;top:2369;width:15;height:2" coordorigin="1394,2369" coordsize="15,0" path="m1394,2369l1409,2369e" filled="false" stroked="true" strokeweight=".550pt" strokecolor="#fa7a6d">
                <v:path arrowok="t"/>
              </v:shape>
            </v:group>
            <v:group style="position:absolute;left:1404;top:2370;width:15;height:2" coordorigin="1404,2370" coordsize="15,2">
              <v:shape style="position:absolute;left:1404;top:2370;width:15;height:2" coordorigin="1404,2370" coordsize="15,0" path="m1404,2370l1419,2370e" filled="false" stroked="true" strokeweight=".5pt" strokecolor="#fa7a6d">
                <v:path arrowok="t"/>
              </v:shape>
            </v:group>
            <v:group style="position:absolute;left:1415;top:2363;width:15;height:2" coordorigin="1415,2363" coordsize="15,2">
              <v:shape style="position:absolute;left:1415;top:2363;width:15;height:2" coordorigin="1415,2363" coordsize="15,0" path="m1415,2363l1430,2363e" filled="false" stroked="true" strokeweight="1.150pt" strokecolor="#fa7a6d">
                <v:path arrowok="t"/>
              </v:shape>
            </v:group>
            <v:group style="position:absolute;left:1432;top:2331;width:2;height:44" coordorigin="1432,2331" coordsize="2,44">
              <v:shape style="position:absolute;left:1432;top:2331;width:2;height:44" coordorigin="1432,2331" coordsize="0,44" path="m1432,2375l1432,2331e" filled="false" stroked="true" strokeweight=".75pt" strokecolor="#fa7a6d">
                <v:path arrowok="t"/>
              </v:shape>
            </v:group>
            <v:group style="position:absolute;left:1442;top:2338;width:2;height:37" coordorigin="1442,2338" coordsize="2,37">
              <v:shape style="position:absolute;left:1442;top:2338;width:2;height:37" coordorigin="1442,2338" coordsize="0,37" path="m1442,2375l1442,2338e" filled="false" stroked="true" strokeweight=".75pt" strokecolor="#fa7a6d">
                <v:path arrowok="t"/>
              </v:shape>
            </v:group>
            <v:group style="position:absolute;left:1445;top:2367;width:15;height:2" coordorigin="1445,2367" coordsize="15,2">
              <v:shape style="position:absolute;left:1445;top:2367;width:15;height:2" coordorigin="1445,2367" coordsize="15,0" path="m1445,2367l1460,2367e" filled="false" stroked="true" strokeweight=".8pt" strokecolor="#fa7a6d">
                <v:path arrowok="t"/>
              </v:shape>
            </v:group>
            <v:group style="position:absolute;left:1455;top:2369;width:15;height:2" coordorigin="1455,2369" coordsize="15,2">
              <v:shape style="position:absolute;left:1455;top:2369;width:15;height:2" coordorigin="1455,2369" coordsize="15,0" path="m1455,2369l1470,2369e" filled="false" stroked="true" strokeweight=".550pt" strokecolor="#fa7a6d">
                <v:path arrowok="t"/>
              </v:shape>
            </v:group>
            <v:group style="position:absolute;left:1472;top:2343;width:2;height:32" coordorigin="1472,2343" coordsize="2,32">
              <v:shape style="position:absolute;left:1472;top:2343;width:2;height:32" coordorigin="1472,2343" coordsize="0,32" path="m1472,2375l1472,2343e" filled="false" stroked="true" strokeweight=".75pt" strokecolor="#fa7a6d">
                <v:path arrowok="t"/>
              </v:shape>
            </v:group>
            <v:group style="position:absolute;left:1482;top:2343;width:2;height:32" coordorigin="1482,2343" coordsize="2,32">
              <v:shape style="position:absolute;left:1482;top:2343;width:2;height:32" coordorigin="1482,2343" coordsize="0,32" path="m1482,2375l1482,2343e" filled="false" stroked="true" strokeweight=".75pt" strokecolor="#fa7a6d">
                <v:path arrowok="t"/>
              </v:shape>
            </v:group>
            <v:group style="position:absolute;left:1492;top:2343;width:2;height:32" coordorigin="1492,2343" coordsize="2,32">
              <v:shape style="position:absolute;left:1492;top:2343;width:2;height:32" coordorigin="1492,2343" coordsize="0,32" path="m1492,2375l1492,2343e" filled="false" stroked="true" strokeweight=".75pt" strokecolor="#fa7a6d">
                <v:path arrowok="t"/>
              </v:shape>
            </v:group>
            <v:group style="position:absolute;left:1495;top:2362;width:15;height:2" coordorigin="1495,2362" coordsize="15,2">
              <v:shape style="position:absolute;left:1495;top:2362;width:15;height:2" coordorigin="1495,2362" coordsize="15,0" path="m1495,2362l1510,2362e" filled="false" stroked="true" strokeweight="1.25pt" strokecolor="#fa7a6d">
                <v:path arrowok="t"/>
              </v:shape>
            </v:group>
            <v:group style="position:absolute;left:1505;top:2373;width:15;height:2" coordorigin="1505,2373" coordsize="15,2">
              <v:shape style="position:absolute;left:1505;top:2373;width:15;height:2" coordorigin="1505,2373" coordsize="15,0" path="m1505,2373l1520,2373e" filled="false" stroked="true" strokeweight=".15pt" strokecolor="#fa7a6d">
                <v:path arrowok="t"/>
              </v:shape>
            </v:group>
            <v:group style="position:absolute;left:1515;top:2367;width:15;height:2" coordorigin="1515,2367" coordsize="15,2">
              <v:shape style="position:absolute;left:1515;top:2367;width:15;height:2" coordorigin="1515,2367" coordsize="15,0" path="m1515,2367l1530,2367e" filled="false" stroked="true" strokeweight=".8pt" strokecolor="#fa7a6d">
                <v:path arrowok="t"/>
              </v:shape>
            </v:group>
            <v:group style="position:absolute;left:1533;top:2331;width:2;height:44" coordorigin="1533,2331" coordsize="2,44">
              <v:shape style="position:absolute;left:1533;top:2331;width:2;height:44" coordorigin="1533,2331" coordsize="0,44" path="m1533,2375l1533,2331e" filled="false" stroked="true" strokeweight=".75pt" strokecolor="#fa7a6d">
                <v:path arrowok="t"/>
              </v:shape>
            </v:group>
            <v:group style="position:absolute;left:1536;top:2363;width:15;height:2" coordorigin="1536,2363" coordsize="15,2">
              <v:shape style="position:absolute;left:1536;top:2363;width:15;height:2" coordorigin="1536,2363" coordsize="15,0" path="m1536,2363l1551,2363e" filled="false" stroked="true" strokeweight="1.150pt" strokecolor="#fa7a6d">
                <v:path arrowok="t"/>
              </v:shape>
            </v:group>
            <v:group style="position:absolute;left:1546;top:2367;width:15;height:2" coordorigin="1546,2367" coordsize="15,2">
              <v:shape style="position:absolute;left:1546;top:2367;width:15;height:2" coordorigin="1546,2367" coordsize="15,0" path="m1546,2367l1561,2367e" filled="false" stroked="true" strokeweight=".8pt" strokecolor="#fa7a6d">
                <v:path arrowok="t"/>
              </v:shape>
            </v:group>
            <v:group style="position:absolute;left:1556;top:2373;width:15;height:2" coordorigin="1556,2373" coordsize="15,2">
              <v:shape style="position:absolute;left:1556;top:2373;width:15;height:2" coordorigin="1556,2373" coordsize="15,0" path="m1556,2373l1571,2373e" filled="false" stroked="true" strokeweight=".15pt" strokecolor="#fa7a6d">
                <v:path arrowok="t"/>
              </v:shape>
            </v:group>
            <v:group style="position:absolute;left:1566;top:2366;width:15;height:2" coordorigin="1566,2366" coordsize="15,2">
              <v:shape style="position:absolute;left:1566;top:2366;width:15;height:2" coordorigin="1566,2366" coordsize="15,0" path="m1566,2366l1581,2366e" filled="false" stroked="true" strokeweight=".9pt" strokecolor="#fa7a6d">
                <v:path arrowok="t"/>
              </v:shape>
            </v:group>
            <v:group style="position:absolute;left:1576;top:2369;width:15;height:2" coordorigin="1576,2369" coordsize="15,2">
              <v:shape style="position:absolute;left:1576;top:2369;width:15;height:2" coordorigin="1576,2369" coordsize="15,0" path="m1576,2369l1591,2369e" filled="false" stroked="true" strokeweight=".550pt" strokecolor="#fa7a6d">
                <v:path arrowok="t"/>
              </v:shape>
            </v:group>
            <v:group style="position:absolute;left:1586;top:2366;width:15;height:2" coordorigin="1586,2366" coordsize="15,2">
              <v:shape style="position:absolute;left:1586;top:2366;width:15;height:2" coordorigin="1586,2366" coordsize="15,0" path="m1586,2366l1601,2366e" filled="false" stroked="true" strokeweight=".9pt" strokecolor="#fa7a6d">
                <v:path arrowok="t"/>
              </v:shape>
            </v:group>
            <v:group style="position:absolute;left:1596;top:2366;width:15;height:2" coordorigin="1596,2366" coordsize="15,2">
              <v:shape style="position:absolute;left:1596;top:2366;width:15;height:2" coordorigin="1596,2366" coordsize="15,0" path="m1596,2366l1611,2366e" filled="false" stroked="true" strokeweight=".9pt" strokecolor="#fa7a6d">
                <v:path arrowok="t"/>
              </v:shape>
            </v:group>
            <v:group style="position:absolute;left:1606;top:2369;width:15;height:2" coordorigin="1606,2369" coordsize="15,2">
              <v:shape style="position:absolute;left:1606;top:2369;width:15;height:2" coordorigin="1606,2369" coordsize="15,0" path="m1606,2369l1621,2369e" filled="false" stroked="true" strokeweight=".550pt" strokecolor="#fa7a6d">
                <v:path arrowok="t"/>
              </v:shape>
            </v:group>
            <v:group style="position:absolute;left:1616;top:2366;width:15;height:2" coordorigin="1616,2366" coordsize="15,2">
              <v:shape style="position:absolute;left:1616;top:2366;width:15;height:2" coordorigin="1616,2366" coordsize="15,0" path="m1616,2366l1631,2366e" filled="false" stroked="true" strokeweight=".9pt" strokecolor="#fa7a6d">
                <v:path arrowok="t"/>
              </v:shape>
            </v:group>
            <v:group style="position:absolute;left:1626;top:2369;width:15;height:2" coordorigin="1626,2369" coordsize="15,2">
              <v:shape style="position:absolute;left:1626;top:2369;width:15;height:2" coordorigin="1626,2369" coordsize="15,0" path="m1626,2369l1641,2369e" filled="false" stroked="true" strokeweight=".550pt" strokecolor="#fa7a6d">
                <v:path arrowok="t"/>
              </v:shape>
            </v:group>
            <v:group style="position:absolute;left:1637;top:2373;width:15;height:2" coordorigin="1637,2373" coordsize="15,2">
              <v:shape style="position:absolute;left:1637;top:2373;width:15;height:2" coordorigin="1637,2373" coordsize="15,0" path="m1637,2373l1652,2373e" filled="false" stroked="true" strokeweight=".15pt" strokecolor="#fa7a6d">
                <v:path arrowok="t"/>
              </v:shape>
            </v:group>
            <v:group style="position:absolute;left:1647;top:2373;width:15;height:2" coordorigin="1647,2373" coordsize="15,2">
              <v:shape style="position:absolute;left:1647;top:2373;width:15;height:2" coordorigin="1647,2373" coordsize="15,0" path="m1647,2373l1662,2373e" filled="false" stroked="true" strokeweight=".15pt" strokecolor="#fa7a6d">
                <v:path arrowok="t"/>
              </v:shape>
            </v:group>
            <v:group style="position:absolute;left:1657;top:2369;width:15;height:2" coordorigin="1657,2369" coordsize="15,2">
              <v:shape style="position:absolute;left:1657;top:2369;width:15;height:2" coordorigin="1657,2369" coordsize="15,0" path="m1657,2369l1672,2369e" filled="false" stroked="true" strokeweight=".550pt" strokecolor="#fa7a6d">
                <v:path arrowok="t"/>
              </v:shape>
            </v:group>
            <v:group style="position:absolute;left:1667;top:2373;width:15;height:2" coordorigin="1667,2373" coordsize="15,2">
              <v:shape style="position:absolute;left:1667;top:2373;width:15;height:2" coordorigin="1667,2373" coordsize="15,0" path="m1667,2373l1682,2373e" filled="false" stroked="true" strokeweight=".15pt" strokecolor="#fa7a6d">
                <v:path arrowok="t"/>
              </v:shape>
            </v:group>
            <v:group style="position:absolute;left:1677;top:2373;width:15;height:2" coordorigin="1677,2373" coordsize="15,2">
              <v:shape style="position:absolute;left:1677;top:2373;width:15;height:2" coordorigin="1677,2373" coordsize="15,0" path="m1677,2373l1692,2373e" filled="false" stroked="true" strokeweight=".15pt" strokecolor="#fa7a6d">
                <v:path arrowok="t"/>
              </v:shape>
            </v:group>
            <v:group style="position:absolute;left:1687;top:2367;width:15;height:2" coordorigin="1687,2367" coordsize="15,2">
              <v:shape style="position:absolute;left:1687;top:2367;width:15;height:2" coordorigin="1687,2367" coordsize="15,0" path="m1687,2367l1702,2367e" filled="false" stroked="true" strokeweight=".8pt" strokecolor="#fa7a6d">
                <v:path arrowok="t"/>
              </v:shape>
            </v:group>
            <v:group style="position:absolute;left:1704;top:2338;width:2;height:37" coordorigin="1704,2338" coordsize="2,37">
              <v:shape style="position:absolute;left:1704;top:2338;width:2;height:37" coordorigin="1704,2338" coordsize="0,37" path="m1704,2375l1704,2338e" filled="false" stroked="true" strokeweight=".75pt" strokecolor="#fa7a6d">
                <v:path arrowok="t"/>
              </v:shape>
            </v:group>
            <v:group style="position:absolute;left:1714;top:2331;width:2;height:44" coordorigin="1714,2331" coordsize="2,44">
              <v:shape style="position:absolute;left:1714;top:2331;width:2;height:44" coordorigin="1714,2331" coordsize="0,44" path="m1714,2375l1714,2331e" filled="false" stroked="true" strokeweight=".75pt" strokecolor="#fa7a6d">
                <v:path arrowok="t"/>
              </v:shape>
            </v:group>
            <v:group style="position:absolute;left:1724;top:2324;width:2;height:51" coordorigin="1724,2324" coordsize="2,51">
              <v:shape style="position:absolute;left:1724;top:2324;width:2;height:51" coordorigin="1724,2324" coordsize="0,51" path="m1724,2375l1724,2324e" filled="false" stroked="true" strokeweight=".75pt" strokecolor="#fa7a6d">
                <v:path arrowok="t"/>
              </v:shape>
            </v:group>
            <v:group style="position:absolute;left:1734;top:2324;width:2;height:51" coordorigin="1734,2324" coordsize="2,51">
              <v:shape style="position:absolute;left:1734;top:2324;width:2;height:51" coordorigin="1734,2324" coordsize="0,51" path="m1734,2375l1734,2324e" filled="false" stroked="true" strokeweight=".75pt" strokecolor="#fa7a6d">
                <v:path arrowok="t"/>
              </v:shape>
            </v:group>
            <v:group style="position:absolute;left:1745;top:2338;width:2;height:37" coordorigin="1745,2338" coordsize="2,37">
              <v:shape style="position:absolute;left:1745;top:2338;width:2;height:37" coordorigin="1745,2338" coordsize="0,37" path="m1745,2375l1745,2338e" filled="false" stroked="true" strokeweight=".75pt" strokecolor="#fa7a6d">
                <v:path arrowok="t"/>
              </v:shape>
            </v:group>
            <v:group style="position:absolute;left:1748;top:2363;width:15;height:2" coordorigin="1748,2363" coordsize="15,2">
              <v:shape style="position:absolute;left:1748;top:2363;width:15;height:2" coordorigin="1748,2363" coordsize="15,0" path="m1748,2363l1763,2363e" filled="false" stroked="true" strokeweight="1.150pt" strokecolor="#fa7a6d">
                <v:path arrowok="t"/>
              </v:shape>
            </v:group>
            <v:group style="position:absolute;left:1758;top:2370;width:15;height:2" coordorigin="1758,2370" coordsize="15,2">
              <v:shape style="position:absolute;left:1758;top:2370;width:15;height:2" coordorigin="1758,2370" coordsize="15,0" path="m1758,2370l1773,2370e" filled="false" stroked="true" strokeweight=".5pt" strokecolor="#fa7a6d">
                <v:path arrowok="t"/>
              </v:shape>
            </v:group>
            <v:group style="position:absolute;left:1768;top:2366;width:15;height:2" coordorigin="1768,2366" coordsize="15,2">
              <v:shape style="position:absolute;left:1768;top:2366;width:15;height:2" coordorigin="1768,2366" coordsize="15,0" path="m1768,2366l1783,2366e" filled="false" stroked="true" strokeweight=".9pt" strokecolor="#fa7a6d">
                <v:path arrowok="t"/>
              </v:shape>
            </v:group>
            <v:group style="position:absolute;left:1785;top:2330;width:2;height:45" coordorigin="1785,2330" coordsize="2,45">
              <v:shape style="position:absolute;left:1785;top:2330;width:2;height:45" coordorigin="1785,2330" coordsize="0,45" path="m1785,2375l1785,2330e" filled="false" stroked="true" strokeweight=".75pt" strokecolor="#fa7a6d">
                <v:path arrowok="t"/>
              </v:shape>
            </v:group>
            <v:group style="position:absolute;left:1795;top:2343;width:2;height:32" coordorigin="1795,2343" coordsize="2,32">
              <v:shape style="position:absolute;left:1795;top:2343;width:2;height:32" coordorigin="1795,2343" coordsize="0,32" path="m1795,2375l1795,2343e" filled="false" stroked="true" strokeweight=".75pt" strokecolor="#fa7a6d">
                <v:path arrowok="t"/>
              </v:shape>
            </v:group>
            <v:group style="position:absolute;left:1798;top:2362;width:15;height:2" coordorigin="1798,2362" coordsize="15,2">
              <v:shape style="position:absolute;left:1798;top:2362;width:15;height:2" coordorigin="1798,2362" coordsize="15,0" path="m1798,2362l1813,2362e" filled="false" stroked="true" strokeweight="1.25pt" strokecolor="#fa7a6d">
                <v:path arrowok="t"/>
              </v:shape>
            </v:group>
            <v:group style="position:absolute;left:1808;top:2362;width:15;height:2" coordorigin="1808,2362" coordsize="15,2">
              <v:shape style="position:absolute;left:1808;top:2362;width:15;height:2" coordorigin="1808,2362" coordsize="15,0" path="m1808,2362l1823,2362e" filled="false" stroked="true" strokeweight="1.25pt" strokecolor="#fa7a6d">
                <v:path arrowok="t"/>
              </v:shape>
            </v:group>
            <v:group style="position:absolute;left:1818;top:2362;width:15;height:2" coordorigin="1818,2362" coordsize="15,2">
              <v:shape style="position:absolute;left:1818;top:2362;width:15;height:2" coordorigin="1818,2362" coordsize="15,0" path="m1818,2362l1833,2362e" filled="false" stroked="true" strokeweight="1.25pt" strokecolor="#fa7a6d">
                <v:path arrowok="t"/>
              </v:shape>
            </v:group>
            <v:group style="position:absolute;left:1828;top:2369;width:15;height:2" coordorigin="1828,2369" coordsize="15,2">
              <v:shape style="position:absolute;left:1828;top:2369;width:15;height:2" coordorigin="1828,2369" coordsize="15,0" path="m1828,2369l1843,2369e" filled="false" stroked="true" strokeweight=".550pt" strokecolor="#fa7a6d">
                <v:path arrowok="t"/>
              </v:shape>
            </v:group>
            <v:group style="position:absolute;left:1838;top:2373;width:15;height:2" coordorigin="1838,2373" coordsize="15,2">
              <v:shape style="position:absolute;left:1838;top:2373;width:15;height:2" coordorigin="1838,2373" coordsize="15,0" path="m1838,2373l1853,2373e" filled="false" stroked="true" strokeweight=".15pt" strokecolor="#fa7a6d">
                <v:path arrowok="t"/>
              </v:shape>
            </v:group>
            <v:group style="position:absolute;left:1849;top:2373;width:15;height:2" coordorigin="1849,2373" coordsize="15,2">
              <v:shape style="position:absolute;left:1849;top:2373;width:15;height:2" coordorigin="1849,2373" coordsize="15,0" path="m1849,2373l1864,2373e" filled="false" stroked="true" strokeweight=".15pt" strokecolor="#fa7a6d">
                <v:path arrowok="t"/>
              </v:shape>
            </v:group>
            <v:group style="position:absolute;left:1859;top:2373;width:15;height:2" coordorigin="1859,2373" coordsize="15,2">
              <v:shape style="position:absolute;left:1859;top:2373;width:15;height:2" coordorigin="1859,2373" coordsize="15,0" path="m1859,2373l1874,2373e" filled="false" stroked="true" strokeweight=".15pt" strokecolor="#fa7a6d">
                <v:path arrowok="t"/>
              </v:shape>
            </v:group>
            <v:group style="position:absolute;left:1869;top:2362;width:15;height:2" coordorigin="1869,2362" coordsize="15,2">
              <v:shape style="position:absolute;left:1869;top:2362;width:15;height:2" coordorigin="1869,2362" coordsize="15,0" path="m1869,2362l1884,2362e" filled="false" stroked="true" strokeweight="1.25pt" strokecolor="#fa7a6d">
                <v:path arrowok="t"/>
              </v:shape>
            </v:group>
            <v:group style="position:absolute;left:1886;top:2310;width:2;height:65" coordorigin="1886,2310" coordsize="2,65">
              <v:shape style="position:absolute;left:1886;top:2310;width:2;height:65" coordorigin="1886,2310" coordsize="0,65" path="m1886,2375l1886,2310e" filled="false" stroked="true" strokeweight=".75pt" strokecolor="#fa7a6d">
                <v:path arrowok="t"/>
              </v:shape>
            </v:group>
            <v:group style="position:absolute;left:1896;top:2330;width:2;height:45" coordorigin="1896,2330" coordsize="2,45">
              <v:shape style="position:absolute;left:1896;top:2330;width:2;height:45" coordorigin="1896,2330" coordsize="0,45" path="m1896,2375l1896,2330e" filled="false" stroked="true" strokeweight=".75pt" strokecolor="#fa7a6d">
                <v:path arrowok="t"/>
              </v:shape>
            </v:group>
            <v:group style="position:absolute;left:1906;top:2330;width:2;height:45" coordorigin="1906,2330" coordsize="2,45">
              <v:shape style="position:absolute;left:1906;top:2330;width:2;height:45" coordorigin="1906,2330" coordsize="0,45" path="m1906,2375l1906,2330e" filled="false" stroked="true" strokeweight=".75pt" strokecolor="#fa7a6d">
                <v:path arrowok="t"/>
              </v:shape>
            </v:group>
            <v:group style="position:absolute;left:1916;top:2330;width:2;height:45" coordorigin="1916,2330" coordsize="2,45">
              <v:shape style="position:absolute;left:1916;top:2330;width:2;height:45" coordorigin="1916,2330" coordsize="0,45" path="m1916,2375l1916,2330e" filled="false" stroked="true" strokeweight=".75pt" strokecolor="#fa7a6d">
                <v:path arrowok="t"/>
              </v:shape>
            </v:group>
            <v:group style="position:absolute;left:1926;top:2330;width:2;height:45" coordorigin="1926,2330" coordsize="2,45">
              <v:shape style="position:absolute;left:1926;top:2330;width:2;height:45" coordorigin="1926,2330" coordsize="0,45" path="m1926,2375l1926,2330e" filled="false" stroked="true" strokeweight=".75pt" strokecolor="#fa7a6d">
                <v:path arrowok="t"/>
              </v:shape>
            </v:group>
            <v:group style="position:absolute;left:1929;top:2362;width:15;height:2" coordorigin="1929,2362" coordsize="15,2">
              <v:shape style="position:absolute;left:1929;top:2362;width:15;height:2" coordorigin="1929,2362" coordsize="15,0" path="m1929,2362l1944,2362e" filled="false" stroked="true" strokeweight="1.25pt" strokecolor="#fa7a6d">
                <v:path arrowok="t"/>
              </v:shape>
            </v:group>
            <v:group style="position:absolute;left:1946;top:2344;width:2;height:31" coordorigin="1946,2344" coordsize="2,31">
              <v:shape style="position:absolute;left:1946;top:2344;width:2;height:31" coordorigin="1946,2344" coordsize="0,31" path="m1946,2375l1946,2344e" filled="false" stroked="true" strokeweight=".75pt" strokecolor="#fa7a6d">
                <v:path arrowok="t"/>
              </v:shape>
            </v:group>
            <v:group style="position:absolute;left:1950;top:2362;width:15;height:2" coordorigin="1950,2362" coordsize="15,2">
              <v:shape style="position:absolute;left:1950;top:2362;width:15;height:2" coordorigin="1950,2362" coordsize="15,0" path="m1950,2362l1965,2362e" filled="false" stroked="true" strokeweight="1.25pt" strokecolor="#fa7a6d">
                <v:path arrowok="t"/>
              </v:shape>
            </v:group>
            <v:group style="position:absolute;left:1960;top:2370;width:15;height:2" coordorigin="1960,2370" coordsize="15,2">
              <v:shape style="position:absolute;left:1960;top:2370;width:15;height:2" coordorigin="1960,2370" coordsize="15,0" path="m1960,2370l1975,2370e" filled="false" stroked="true" strokeweight=".5pt" strokecolor="#fa7a6d">
                <v:path arrowok="t"/>
              </v:shape>
            </v:group>
            <v:group style="position:absolute;left:1977;top:2338;width:2;height:37" coordorigin="1977,2338" coordsize="2,37">
              <v:shape style="position:absolute;left:1977;top:2338;width:2;height:37" coordorigin="1977,2338" coordsize="0,37" path="m1977,2375l1977,2338e" filled="false" stroked="true" strokeweight=".75pt" strokecolor="#fa7a6d">
                <v:path arrowok="t"/>
              </v:shape>
            </v:group>
            <v:group style="position:absolute;left:1980;top:2363;width:15;height:2" coordorigin="1980,2363" coordsize="15,2">
              <v:shape style="position:absolute;left:1980;top:2363;width:15;height:2" coordorigin="1980,2363" coordsize="15,0" path="m1980,2363l1995,2363e" filled="false" stroked="true" strokeweight="1.150pt" strokecolor="#fa7a6d">
                <v:path arrowok="t"/>
              </v:shape>
            </v:group>
            <v:group style="position:absolute;left:1990;top:2370;width:15;height:2" coordorigin="1990,2370" coordsize="15,2">
              <v:shape style="position:absolute;left:1990;top:2370;width:15;height:2" coordorigin="1990,2370" coordsize="15,0" path="m1990,2370l2005,2370e" filled="false" stroked="true" strokeweight=".5pt" strokecolor="#fa7a6d">
                <v:path arrowok="t"/>
              </v:shape>
            </v:group>
            <v:group style="position:absolute;left:2000;top:2370;width:15;height:2" coordorigin="2000,2370" coordsize="15,2">
              <v:shape style="position:absolute;left:2000;top:2370;width:15;height:2" coordorigin="2000,2370" coordsize="15,0" path="m2000,2370l2015,2370e" filled="false" stroked="true" strokeweight=".5pt" strokecolor="#fa7a6d">
                <v:path arrowok="t"/>
              </v:shape>
            </v:group>
            <v:group style="position:absolute;left:2017;top:2344;width:2;height:31" coordorigin="2017,2344" coordsize="2,31">
              <v:shape style="position:absolute;left:2017;top:2344;width:2;height:31" coordorigin="2017,2344" coordsize="0,31" path="m2017,2375l2017,2344e" filled="false" stroked="true" strokeweight=".75pt" strokecolor="#fa7a6d">
                <v:path arrowok="t"/>
              </v:shape>
            </v:group>
            <v:group style="position:absolute;left:2020;top:2369;width:15;height:2" coordorigin="2020,2369" coordsize="15,2">
              <v:shape style="position:absolute;left:2020;top:2369;width:15;height:2" coordorigin="2020,2369" coordsize="15,0" path="m2020,2369l2035,2369e" filled="false" stroked="true" strokeweight=".550pt" strokecolor="#fa7a6d">
                <v:path arrowok="t"/>
              </v:shape>
            </v:group>
            <v:group style="position:absolute;left:2030;top:2370;width:15;height:2" coordorigin="2030,2370" coordsize="15,2">
              <v:shape style="position:absolute;left:2030;top:2370;width:15;height:2" coordorigin="2030,2370" coordsize="15,0" path="m2030,2370l2045,2370e" filled="false" stroked="true" strokeweight=".5pt" strokecolor="#fa7a6d">
                <v:path arrowok="t"/>
              </v:shape>
            </v:group>
            <v:group style="position:absolute;left:2040;top:2370;width:15;height:2" coordorigin="2040,2370" coordsize="15,2">
              <v:shape style="position:absolute;left:2040;top:2370;width:15;height:2" coordorigin="2040,2370" coordsize="15,0" path="m2040,2370l2055,2370e" filled="false" stroked="true" strokeweight=".5pt" strokecolor="#fa7a6d">
                <v:path arrowok="t"/>
              </v:shape>
            </v:group>
            <v:group style="position:absolute;left:2050;top:2367;width:15;height:2" coordorigin="2050,2367" coordsize="15,2">
              <v:shape style="position:absolute;left:2050;top:2367;width:15;height:2" coordorigin="2050,2367" coordsize="15,0" path="m2050,2367l2065,2367e" filled="false" stroked="true" strokeweight=".8pt" strokecolor="#fa7a6d">
                <v:path arrowok="t"/>
              </v:shape>
            </v:group>
            <v:group style="position:absolute;left:2061;top:2363;width:15;height:2" coordorigin="2061,2363" coordsize="15,2">
              <v:shape style="position:absolute;left:2061;top:2363;width:15;height:2" coordorigin="2061,2363" coordsize="15,0" path="m2061,2363l2076,2363e" filled="false" stroked="true" strokeweight="1.150pt" strokecolor="#fa7a6d">
                <v:path arrowok="t"/>
              </v:shape>
            </v:group>
            <v:group style="position:absolute;left:2071;top:2369;width:15;height:2" coordorigin="2071,2369" coordsize="15,2">
              <v:shape style="position:absolute;left:2071;top:2369;width:15;height:2" coordorigin="2071,2369" coordsize="15,0" path="m2071,2369l2086,2369e" filled="false" stroked="true" strokeweight=".550pt" strokecolor="#fa7a6d">
                <v:path arrowok="t"/>
              </v:shape>
            </v:group>
            <v:group style="position:absolute;left:2081;top:2369;width:15;height:2" coordorigin="2081,2369" coordsize="15,2">
              <v:shape style="position:absolute;left:2081;top:2369;width:15;height:2" coordorigin="2081,2369" coordsize="15,0" path="m2081,2369l2096,2369e" filled="false" stroked="true" strokeweight=".550pt" strokecolor="#fa7a6d">
                <v:path arrowok="t"/>
              </v:shape>
            </v:group>
            <v:group style="position:absolute;left:2091;top:2366;width:15;height:2" coordorigin="2091,2366" coordsize="15,2">
              <v:shape style="position:absolute;left:2091;top:2366;width:15;height:2" coordorigin="2091,2366" coordsize="15,0" path="m2091,2366l2106,2366e" filled="false" stroked="true" strokeweight=".9pt" strokecolor="#fa7a6d">
                <v:path arrowok="t"/>
              </v:shape>
            </v:group>
            <v:group style="position:absolute;left:2101;top:2369;width:15;height:2" coordorigin="2101,2369" coordsize="15,2">
              <v:shape style="position:absolute;left:2101;top:2369;width:15;height:2" coordorigin="2101,2369" coordsize="15,0" path="m2101,2369l2116,2369e" filled="false" stroked="true" strokeweight=".550pt" strokecolor="#fa7a6d">
                <v:path arrowok="t"/>
              </v:shape>
            </v:group>
            <v:group style="position:absolute;left:2118;top:2330;width:2;height:45" coordorigin="2118,2330" coordsize="2,45">
              <v:shape style="position:absolute;left:2118;top:2330;width:2;height:45" coordorigin="2118,2330" coordsize="0,45" path="m2118,2375l2118,2330e" filled="false" stroked="true" strokeweight=".75pt" strokecolor="#fa7a6d">
                <v:path arrowok="t"/>
              </v:shape>
            </v:group>
            <v:group style="position:absolute;left:2121;top:2366;width:15;height:2" coordorigin="2121,2366" coordsize="15,2">
              <v:shape style="position:absolute;left:2121;top:2366;width:15;height:2" coordorigin="2121,2366" coordsize="15,0" path="m2121,2366l2136,2366e" filled="false" stroked="true" strokeweight=".9pt" strokecolor="#fa7a6d">
                <v:path arrowok="t"/>
              </v:shape>
            </v:group>
            <v:group style="position:absolute;left:2131;top:2362;width:15;height:2" coordorigin="2131,2362" coordsize="15,2">
              <v:shape style="position:absolute;left:2131;top:2362;width:15;height:2" coordorigin="2131,2362" coordsize="15,0" path="m2131,2362l2146,2362e" filled="false" stroked="true" strokeweight="1.25pt" strokecolor="#fa7a6d">
                <v:path arrowok="t"/>
              </v:shape>
            </v:group>
            <v:group style="position:absolute;left:2148;top:2323;width:2;height:52" coordorigin="2148,2323" coordsize="2,52">
              <v:shape style="position:absolute;left:2148;top:2323;width:2;height:52" coordorigin="2148,2323" coordsize="0,52" path="m2148,2375l2148,2323e" filled="false" stroked="true" strokeweight=".75pt" strokecolor="#fa7a6d">
                <v:path arrowok="t"/>
              </v:shape>
            </v:group>
            <v:group style="position:absolute;left:2158;top:2323;width:2;height:52" coordorigin="2158,2323" coordsize="2,52">
              <v:shape style="position:absolute;left:2158;top:2323;width:2;height:52" coordorigin="2158,2323" coordsize="0,52" path="m2158,2375l2158,2323e" filled="false" stroked="true" strokeweight=".75pt" strokecolor="#fa7a6d">
                <v:path arrowok="t"/>
              </v:shape>
            </v:group>
            <v:group style="position:absolute;left:2168;top:2330;width:2;height:45" coordorigin="2168,2330" coordsize="2,45">
              <v:shape style="position:absolute;left:2168;top:2330;width:2;height:45" coordorigin="2168,2330" coordsize="0,45" path="m2168,2375l2168,2330e" filled="false" stroked="true" strokeweight=".75pt" strokecolor="#fa7a6d">
                <v:path arrowok="t"/>
              </v:shape>
            </v:group>
            <v:group style="position:absolute;left:2172;top:2362;width:15;height:2" coordorigin="2172,2362" coordsize="15,2">
              <v:shape style="position:absolute;left:2172;top:2362;width:15;height:2" coordorigin="2172,2362" coordsize="15,0" path="m2172,2362l2187,2362e" filled="false" stroked="true" strokeweight="1.25pt" strokecolor="#fa7a6d">
                <v:path arrowok="t"/>
              </v:shape>
            </v:group>
            <v:group style="position:absolute;left:2182;top:2373;width:15;height:2" coordorigin="2182,2373" coordsize="15,2">
              <v:shape style="position:absolute;left:2182;top:2373;width:15;height:2" coordorigin="2182,2373" coordsize="15,0" path="m2182,2373l2197,2373e" filled="false" stroked="true" strokeweight=".15pt" strokecolor="#fa7a6d">
                <v:path arrowok="t"/>
              </v:shape>
            </v:group>
            <v:group style="position:absolute;left:2192;top:2373;width:15;height:2" coordorigin="2192,2373" coordsize="15,2">
              <v:shape style="position:absolute;left:2192;top:2373;width:15;height:2" coordorigin="2192,2373" coordsize="15,0" path="m2192,2373l2207,2373e" filled="false" stroked="true" strokeweight=".15pt" strokecolor="#fa7a6d">
                <v:path arrowok="t"/>
              </v:shape>
            </v:group>
            <v:group style="position:absolute;left:2202;top:2367;width:15;height:2" coordorigin="2202,2367" coordsize="15,2">
              <v:shape style="position:absolute;left:2202;top:2367;width:15;height:2" coordorigin="2202,2367" coordsize="15,0" path="m2202,2367l2217,2367e" filled="false" stroked="true" strokeweight=".8pt" strokecolor="#fa7a6d">
                <v:path arrowok="t"/>
              </v:shape>
            </v:group>
            <v:group style="position:absolute;left:2212;top:2367;width:15;height:2" coordorigin="2212,2367" coordsize="15,2">
              <v:shape style="position:absolute;left:2212;top:2367;width:15;height:2" coordorigin="2212,2367" coordsize="15,0" path="m2212,2367l2227,2367e" filled="false" stroked="true" strokeweight=".8pt" strokecolor="#fa7a6d">
                <v:path arrowok="t"/>
              </v:shape>
            </v:group>
            <v:group style="position:absolute;left:2222;top:2370;width:15;height:2" coordorigin="2222,2370" coordsize="15,2">
              <v:shape style="position:absolute;left:2222;top:2370;width:15;height:2" coordorigin="2222,2370" coordsize="15,0" path="m2222,2370l2237,2370e" filled="false" stroked="true" strokeweight=".5pt" strokecolor="#fa7a6d">
                <v:path arrowok="t"/>
              </v:shape>
            </v:group>
            <v:group style="position:absolute;left:2232;top:2370;width:15;height:2" coordorigin="2232,2370" coordsize="15,2">
              <v:shape style="position:absolute;left:2232;top:2370;width:15;height:2" coordorigin="2232,2370" coordsize="15,0" path="m2232,2370l2247,2370e" filled="false" stroked="true" strokeweight=".5pt" strokecolor="#fa7a6d">
                <v:path arrowok="t"/>
              </v:shape>
            </v:group>
            <v:group style="position:absolute;left:2249;top:2338;width:2;height:37" coordorigin="2249,2338" coordsize="2,37">
              <v:shape style="position:absolute;left:2249;top:2338;width:2;height:37" coordorigin="2249,2338" coordsize="0,37" path="m2249,2375l2249,2338e" filled="false" stroked="true" strokeweight=".75pt" strokecolor="#fa7a6d">
                <v:path arrowok="t"/>
              </v:shape>
            </v:group>
            <v:group style="position:absolute;left:2252;top:2367;width:15;height:2" coordorigin="2252,2367" coordsize="15,2">
              <v:shape style="position:absolute;left:2252;top:2367;width:15;height:2" coordorigin="2252,2367" coordsize="15,0" path="m2252,2367l2267,2367e" filled="false" stroked="true" strokeweight=".8pt" strokecolor="#fa7a6d">
                <v:path arrowok="t"/>
              </v:shape>
            </v:group>
            <v:group style="position:absolute;left:2262;top:2370;width:15;height:2" coordorigin="2262,2370" coordsize="15,2">
              <v:shape style="position:absolute;left:2262;top:2370;width:15;height:2" coordorigin="2262,2370" coordsize="15,0" path="m2262,2370l2277,2370e" filled="false" stroked="true" strokeweight=".5pt" strokecolor="#fa7a6d">
                <v:path arrowok="t"/>
              </v:shape>
            </v:group>
            <v:group style="position:absolute;left:2273;top:2362;width:15;height:2" coordorigin="2273,2362" coordsize="15,2">
              <v:shape style="position:absolute;left:2273;top:2362;width:15;height:2" coordorigin="2273,2362" coordsize="15,0" path="m2273,2362l2288,2362e" filled="false" stroked="true" strokeweight="1.25pt" strokecolor="#fa7a6d">
                <v:path arrowok="t"/>
              </v:shape>
            </v:group>
            <v:group style="position:absolute;left:2290;top:2316;width:2;height:59" coordorigin="2290,2316" coordsize="2,59">
              <v:shape style="position:absolute;left:2290;top:2316;width:2;height:59" coordorigin="2290,2316" coordsize="0,59" path="m2290,2375l2290,2316e" filled="false" stroked="true" strokeweight=".75pt" strokecolor="#fa7a6d">
                <v:path arrowok="t"/>
              </v:shape>
            </v:group>
            <v:group style="position:absolute;left:2300;top:2316;width:2;height:59" coordorigin="2300,2316" coordsize="2,59">
              <v:shape style="position:absolute;left:2300;top:2316;width:2;height:59" coordorigin="2300,2316" coordsize="0,59" path="m2300,2375l2300,2316e" filled="false" stroked="true" strokeweight=".75pt" strokecolor="#fa7a6d">
                <v:path arrowok="t"/>
              </v:shape>
            </v:group>
            <v:group style="position:absolute;left:2310;top:2323;width:2;height:52" coordorigin="2310,2323" coordsize="2,52">
              <v:shape style="position:absolute;left:2310;top:2323;width:2;height:52" coordorigin="2310,2323" coordsize="0,52" path="m2310,2375l2310,2323e" filled="false" stroked="true" strokeweight=".75pt" strokecolor="#fa7a6d">
                <v:path arrowok="t"/>
              </v:shape>
            </v:group>
            <v:group style="position:absolute;left:2320;top:2330;width:2;height:45" coordorigin="2320,2330" coordsize="2,45">
              <v:shape style="position:absolute;left:2320;top:2330;width:2;height:45" coordorigin="2320,2330" coordsize="0,45" path="m2320,2375l2320,2330e" filled="false" stroked="true" strokeweight=".75pt" strokecolor="#fa7a6d">
                <v:path arrowok="t"/>
              </v:shape>
            </v:group>
            <v:group style="position:absolute;left:2323;top:2362;width:15;height:2" coordorigin="2323,2362" coordsize="15,2">
              <v:shape style="position:absolute;left:2323;top:2362;width:15;height:2" coordorigin="2323,2362" coordsize="15,0" path="m2323,2362l2338,2362e" filled="false" stroked="true" strokeweight="1.25pt" strokecolor="#fa7a6d">
                <v:path arrowok="t"/>
              </v:shape>
            </v:group>
            <v:group style="position:absolute;left:2333;top:2369;width:15;height:2" coordorigin="2333,2369" coordsize="15,2">
              <v:shape style="position:absolute;left:2333;top:2369;width:15;height:2" coordorigin="2333,2369" coordsize="15,0" path="m2333,2369l2348,2369e" filled="false" stroked="true" strokeweight=".550pt" strokecolor="#fa7a6d">
                <v:path arrowok="t"/>
              </v:shape>
            </v:group>
            <v:group style="position:absolute;left:2343;top:2373;width:15;height:2" coordorigin="2343,2373" coordsize="15,2">
              <v:shape style="position:absolute;left:2343;top:2373;width:15;height:2" coordorigin="2343,2373" coordsize="15,0" path="m2343,2373l2358,2373e" filled="false" stroked="true" strokeweight=".15pt" strokecolor="#fa7a6d">
                <v:path arrowok="t"/>
              </v:shape>
            </v:group>
            <v:group style="position:absolute;left:2353;top:2366;width:15;height:2" coordorigin="2353,2366" coordsize="15,2">
              <v:shape style="position:absolute;left:2353;top:2366;width:15;height:2" coordorigin="2353,2366" coordsize="15,0" path="m2353,2366l2368,2366e" filled="false" stroked="true" strokeweight=".9pt" strokecolor="#fa7a6d">
                <v:path arrowok="t"/>
              </v:shape>
            </v:group>
            <v:group style="position:absolute;left:2370;top:2344;width:2;height:31" coordorigin="2370,2344" coordsize="2,31">
              <v:shape style="position:absolute;left:2370;top:2344;width:2;height:31" coordorigin="2370,2344" coordsize="0,31" path="m2370,2375l2370,2344e" filled="false" stroked="true" strokeweight=".75pt" strokecolor="#fa7a6d">
                <v:path arrowok="t"/>
              </v:shape>
            </v:group>
            <v:group style="position:absolute;left:2380;top:2330;width:2;height:45" coordorigin="2380,2330" coordsize="2,45">
              <v:shape style="position:absolute;left:2380;top:2330;width:2;height:45" coordorigin="2380,2330" coordsize="0,45" path="m2380,2375l2380,2330e" filled="false" stroked="true" strokeweight=".75pt" strokecolor="#fa7a6d">
                <v:path arrowok="t"/>
              </v:shape>
            </v:group>
            <v:group style="position:absolute;left:2391;top:2344;width:2;height:31" coordorigin="2391,2344" coordsize="2,31">
              <v:shape style="position:absolute;left:2391;top:2344;width:2;height:31" coordorigin="2391,2344" coordsize="0,31" path="m2391,2375l2391,2344e" filled="false" stroked="true" strokeweight=".75pt" strokecolor="#fa7a6d">
                <v:path arrowok="t"/>
              </v:shape>
            </v:group>
            <v:group style="position:absolute;left:2394;top:2366;width:15;height:2" coordorigin="2394,2366" coordsize="15,2">
              <v:shape style="position:absolute;left:2394;top:2366;width:15;height:2" coordorigin="2394,2366" coordsize="15,0" path="m2394,2366l2409,2366e" filled="false" stroked="true" strokeweight=".9pt" strokecolor="#fa7a6d">
                <v:path arrowok="t"/>
              </v:shape>
            </v:group>
            <v:group style="position:absolute;left:2404;top:2373;width:15;height:2" coordorigin="2404,2373" coordsize="15,2">
              <v:shape style="position:absolute;left:2404;top:2373;width:15;height:2" coordorigin="2404,2373" coordsize="15,0" path="m2404,2373l2419,2373e" filled="false" stroked="true" strokeweight=".15pt" strokecolor="#fa7a6d">
                <v:path arrowok="t"/>
              </v:shape>
            </v:group>
            <v:group style="position:absolute;left:2414;top:2373;width:15;height:2" coordorigin="2414,2373" coordsize="15,2">
              <v:shape style="position:absolute;left:2414;top:2373;width:15;height:2" coordorigin="2414,2373" coordsize="15,0" path="m2414,2373l2429,2373e" filled="false" stroked="true" strokeweight=".15pt" strokecolor="#fa7a6d">
                <v:path arrowok="t"/>
              </v:shape>
            </v:group>
            <v:group style="position:absolute;left:2424;top:2373;width:15;height:2" coordorigin="2424,2373" coordsize="15,2">
              <v:shape style="position:absolute;left:2424;top:2373;width:15;height:2" coordorigin="2424,2373" coordsize="15,0" path="m2424,2373l2439,2373e" filled="false" stroked="true" strokeweight=".15pt" strokecolor="#fa7a6d">
                <v:path arrowok="t"/>
              </v:shape>
            </v:group>
            <v:group style="position:absolute;left:2441;top:2331;width:2;height:44" coordorigin="2441,2331" coordsize="2,44">
              <v:shape style="position:absolute;left:2441;top:2331;width:2;height:44" coordorigin="2441,2331" coordsize="0,44" path="m2441,2375l2441,2331e" filled="false" stroked="true" strokeweight=".75pt" strokecolor="#fa7a6d">
                <v:path arrowok="t"/>
              </v:shape>
            </v:group>
            <v:group style="position:absolute;left:2451;top:2338;width:2;height:37" coordorigin="2451,2338" coordsize="2,37">
              <v:shape style="position:absolute;left:2451;top:2338;width:2;height:37" coordorigin="2451,2338" coordsize="0,37" path="m2451,2375l2451,2338e" filled="false" stroked="true" strokeweight=".75pt" strokecolor="#fa7a6d">
                <v:path arrowok="t"/>
              </v:shape>
            </v:group>
            <v:group style="position:absolute;left:2461;top:2338;width:2;height:37" coordorigin="2461,2338" coordsize="2,37">
              <v:shape style="position:absolute;left:2461;top:2338;width:2;height:37" coordorigin="2461,2338" coordsize="0,37" path="m2461,2375l2461,2338e" filled="false" stroked="true" strokeweight=".75pt" strokecolor="#fa7a6d">
                <v:path arrowok="t"/>
              </v:shape>
            </v:group>
            <v:group style="position:absolute;left:2464;top:2363;width:15;height:2" coordorigin="2464,2363" coordsize="15,2">
              <v:shape style="position:absolute;left:2464;top:2363;width:15;height:2" coordorigin="2464,2363" coordsize="15,0" path="m2464,2363l2479,2363e" filled="false" stroked="true" strokeweight="1.150pt" strokecolor="#fa7a6d">
                <v:path arrowok="t"/>
              </v:shape>
            </v:group>
            <v:group style="position:absolute;left:2474;top:2367;width:15;height:2" coordorigin="2474,2367" coordsize="15,2">
              <v:shape style="position:absolute;left:2474;top:2367;width:15;height:2" coordorigin="2474,2367" coordsize="15,0" path="m2474,2367l2489,2367e" filled="false" stroked="true" strokeweight=".8pt" strokecolor="#fa7a6d">
                <v:path arrowok="t"/>
              </v:shape>
            </v:group>
            <v:group style="position:absolute;left:2485;top:2367;width:15;height:2" coordorigin="2485,2367" coordsize="15,2">
              <v:shape style="position:absolute;left:2485;top:2367;width:15;height:2" coordorigin="2485,2367" coordsize="15,0" path="m2485,2367l2500,2367e" filled="false" stroked="true" strokeweight=".8pt" strokecolor="#fa7a6d">
                <v:path arrowok="t"/>
              </v:shape>
            </v:group>
            <v:group style="position:absolute;left:2495;top:2367;width:15;height:2" coordorigin="2495,2367" coordsize="15,2">
              <v:shape style="position:absolute;left:2495;top:2367;width:15;height:2" coordorigin="2495,2367" coordsize="15,0" path="m2495,2367l2510,2367e" filled="false" stroked="true" strokeweight=".8pt" strokecolor="#fa7a6d">
                <v:path arrowok="t"/>
              </v:shape>
            </v:group>
            <v:group style="position:absolute;left:2505;top:2367;width:15;height:2" coordorigin="2505,2367" coordsize="15,2">
              <v:shape style="position:absolute;left:2505;top:2367;width:15;height:2" coordorigin="2505,2367" coordsize="15,0" path="m2505,2367l2520,2367e" filled="false" stroked="true" strokeweight=".8pt" strokecolor="#fa7a6d">
                <v:path arrowok="t"/>
              </v:shape>
            </v:group>
            <v:group style="position:absolute;left:2515;top:2362;width:15;height:2" coordorigin="2515,2362" coordsize="15,2">
              <v:shape style="position:absolute;left:2515;top:2362;width:15;height:2" coordorigin="2515,2362" coordsize="15,0" path="m2515,2362l2530,2362e" filled="false" stroked="true" strokeweight="1.25pt" strokecolor="#fa7a6d">
                <v:path arrowok="t"/>
              </v:shape>
            </v:group>
            <v:group style="position:absolute;left:2525;top:2362;width:15;height:2" coordorigin="2525,2362" coordsize="15,2">
              <v:shape style="position:absolute;left:2525;top:2362;width:15;height:2" coordorigin="2525,2362" coordsize="15,0" path="m2525,2362l2540,2362e" filled="false" stroked="true" strokeweight="1.25pt" strokecolor="#fa7a6d">
                <v:path arrowok="t"/>
              </v:shape>
            </v:group>
            <v:group style="position:absolute;left:2542;top:2343;width:2;height:32" coordorigin="2542,2343" coordsize="2,32">
              <v:shape style="position:absolute;left:2542;top:2343;width:2;height:32" coordorigin="2542,2343" coordsize="0,32" path="m2542,2375l2542,2343e" filled="false" stroked="true" strokeweight=".75pt" strokecolor="#fa7a6d">
                <v:path arrowok="t"/>
              </v:shape>
            </v:group>
            <v:group style="position:absolute;left:2552;top:2243;width:2;height:132" coordorigin="2552,2243" coordsize="2,132">
              <v:shape style="position:absolute;left:2552;top:2243;width:2;height:132" coordorigin="2552,2243" coordsize="0,132" path="m2552,2375l2552,2243e" filled="false" stroked="true" strokeweight=".75pt" strokecolor="#fa7a6d">
                <v:path arrowok="t"/>
              </v:shape>
            </v:group>
            <v:group style="position:absolute;left:2562;top:2330;width:2;height:45" coordorigin="2562,2330" coordsize="2,45">
              <v:shape style="position:absolute;left:2562;top:2330;width:2;height:45" coordorigin="2562,2330" coordsize="0,45" path="m2562,2375l2562,2330e" filled="false" stroked="true" strokeweight=".75pt" strokecolor="#fa7a6d">
                <v:path arrowok="t"/>
              </v:shape>
            </v:group>
            <v:group style="position:absolute;left:2572;top:2269;width:2;height:106" coordorigin="2572,2269" coordsize="2,106">
              <v:shape style="position:absolute;left:2572;top:2269;width:2;height:106" coordorigin="2572,2269" coordsize="0,106" path="m2572,2375l2572,2269e" filled="false" stroked="true" strokeweight=".75pt" strokecolor="#fa7a6d">
                <v:path arrowok="t"/>
              </v:shape>
            </v:group>
            <v:group style="position:absolute;left:2582;top:2217;width:2;height:158" coordorigin="2582,2217" coordsize="2,158">
              <v:shape style="position:absolute;left:2582;top:2217;width:2;height:158" coordorigin="2582,2217" coordsize="0,158" path="m2582,2375l2582,2217e" filled="false" stroked="true" strokeweight=".75pt" strokecolor="#fa7a6d">
                <v:path arrowok="t"/>
              </v:shape>
            </v:group>
            <v:group style="position:absolute;left:2592;top:2184;width:2;height:191" coordorigin="2592,2184" coordsize="2,191">
              <v:shape style="position:absolute;left:2592;top:2184;width:2;height:191" coordorigin="2592,2184" coordsize="0,191" path="m2592,2375l2592,2184e" filled="false" stroked="true" strokeweight=".75pt" strokecolor="#fa7a6d">
                <v:path arrowok="t"/>
              </v:shape>
            </v:group>
            <v:group style="position:absolute;left:2603;top:2216;width:2;height:159" coordorigin="2603,2216" coordsize="2,159">
              <v:shape style="position:absolute;left:2603;top:2216;width:2;height:159" coordorigin="2603,2216" coordsize="0,159" path="m2603,2375l2603,2216e" filled="false" stroked="true" strokeweight=".75pt" strokecolor="#fa7a6d">
                <v:path arrowok="t"/>
              </v:shape>
            </v:group>
            <v:group style="position:absolute;left:2613;top:2197;width:2;height:178" coordorigin="2613,2197" coordsize="2,178">
              <v:shape style="position:absolute;left:2613;top:2197;width:2;height:178" coordorigin="2613,2197" coordsize="0,178" path="m2613,2375l2613,2197e" filled="false" stroked="true" strokeweight=".75pt" strokecolor="#fa7a6d">
                <v:path arrowok="t"/>
              </v:shape>
            </v:group>
            <v:group style="position:absolute;left:2623;top:2184;width:2;height:191" coordorigin="2623,2184" coordsize="2,191">
              <v:shape style="position:absolute;left:2623;top:2184;width:2;height:191" coordorigin="2623,2184" coordsize="0,191" path="m2623,2375l2623,2184e" filled="false" stroked="true" strokeweight=".75pt" strokecolor="#fa7a6d">
                <v:path arrowok="t"/>
              </v:shape>
            </v:group>
            <v:group style="position:absolute;left:2633;top:2146;width:2;height:229" coordorigin="2633,2146" coordsize="2,229">
              <v:shape style="position:absolute;left:2633;top:2146;width:2;height:229" coordorigin="2633,2146" coordsize="0,229" path="m2633,2375l2633,2146e" filled="false" stroked="true" strokeweight=".75pt" strokecolor="#fa7a6d">
                <v:path arrowok="t"/>
              </v:shape>
            </v:group>
            <v:group style="position:absolute;left:2643;top:2260;width:2;height:115" coordorigin="2643,2260" coordsize="2,115">
              <v:shape style="position:absolute;left:2643;top:2260;width:2;height:115" coordorigin="2643,2260" coordsize="0,115" path="m2643,2375l2643,2260e" filled="false" stroked="true" strokeweight=".75pt" strokecolor="#fa7a6d">
                <v:path arrowok="t"/>
              </v:shape>
            </v:group>
            <v:group style="position:absolute;left:2653;top:2265;width:2;height:110" coordorigin="2653,2265" coordsize="2,110">
              <v:shape style="position:absolute;left:2653;top:2265;width:2;height:110" coordorigin="2653,2265" coordsize="0,110" path="m2653,2375l2653,2265e" filled="false" stroked="true" strokeweight=".75pt" strokecolor="#fa7a6d">
                <v:path arrowok="t"/>
              </v:shape>
            </v:group>
            <v:group style="position:absolute;left:2663;top:2272;width:2;height:103" coordorigin="2663,2272" coordsize="2,103">
              <v:shape style="position:absolute;left:2663;top:2272;width:2;height:103" coordorigin="2663,2272" coordsize="0,103" path="m2663,2375l2663,2272e" filled="false" stroked="true" strokeweight=".75pt" strokecolor="#fa7a6d">
                <v:path arrowok="t"/>
              </v:shape>
            </v:group>
            <v:group style="position:absolute;left:2673;top:2278;width:2;height:97" coordorigin="2673,2278" coordsize="2,97">
              <v:shape style="position:absolute;left:2673;top:2278;width:2;height:97" coordorigin="2673,2278" coordsize="0,97" path="m2673,2375l2673,2278e" filled="false" stroked="true" strokeweight=".75pt" strokecolor="#fa7a6d">
                <v:path arrowok="t"/>
              </v:shape>
            </v:group>
            <v:group style="position:absolute;left:2683;top:2320;width:2;height:55" coordorigin="2683,2320" coordsize="2,55">
              <v:shape style="position:absolute;left:2683;top:2320;width:2;height:55" coordorigin="2683,2320" coordsize="0,55" path="m2683,2375l2683,2320e" filled="false" stroked="true" strokeweight=".75pt" strokecolor="#fa7a6d">
                <v:path arrowok="t"/>
              </v:shape>
            </v:group>
            <v:group style="position:absolute;left:2686;top:2363;width:15;height:2" coordorigin="2686,2363" coordsize="15,2">
              <v:shape style="position:absolute;left:2686;top:2363;width:15;height:2" coordorigin="2686,2363" coordsize="15,0" path="m2686,2363l2701,2363e" filled="false" stroked="true" strokeweight="1.2pt" strokecolor="#fa7a6d">
                <v:path arrowok="t"/>
              </v:shape>
            </v:group>
            <v:group style="position:absolute;left:2703;top:2287;width:2;height:88" coordorigin="2703,2287" coordsize="2,88">
              <v:shape style="position:absolute;left:2703;top:2287;width:2;height:88" coordorigin="2703,2287" coordsize="0,88" path="m2703,2375l2703,2287e" filled="false" stroked="true" strokeweight=".75pt" strokecolor="#fa7a6d">
                <v:path arrowok="t"/>
              </v:shape>
            </v:group>
            <v:group style="position:absolute;left:2714;top:2274;width:2;height:101" coordorigin="2714,2274" coordsize="2,101">
              <v:shape style="position:absolute;left:2714;top:2274;width:2;height:101" coordorigin="2714,2274" coordsize="0,101" path="m2714,2375l2714,2274e" filled="false" stroked="true" strokeweight=".75pt" strokecolor="#fa7a6d">
                <v:path arrowok="t"/>
              </v:shape>
            </v:group>
            <v:group style="position:absolute;left:2724;top:2341;width:2;height:34" coordorigin="2724,2341" coordsize="2,34">
              <v:shape style="position:absolute;left:2724;top:2341;width:2;height:34" coordorigin="2724,2341" coordsize="0,34" path="m2724,2375l2724,2341e" filled="false" stroked="true" strokeweight=".75pt" strokecolor="#fa7a6d">
                <v:path arrowok="t"/>
              </v:shape>
            </v:group>
            <v:group style="position:absolute;left:2734;top:2236;width:2;height:139" coordorigin="2734,2236" coordsize="2,139">
              <v:shape style="position:absolute;left:2734;top:2236;width:2;height:139" coordorigin="2734,2236" coordsize="0,139" path="m2734,2375l2734,2236e" filled="false" stroked="true" strokeweight=".75pt" strokecolor="#fa7a6d">
                <v:path arrowok="t"/>
              </v:shape>
            </v:group>
            <v:group style="position:absolute;left:2744;top:2249;width:2;height:126" coordorigin="2744,2249" coordsize="2,126">
              <v:shape style="position:absolute;left:2744;top:2249;width:2;height:126" coordorigin="2744,2249" coordsize="0,126" path="m2744,2375l2744,2249e" filled="false" stroked="true" strokeweight=".75pt" strokecolor="#fa7a6d">
                <v:path arrowok="t"/>
              </v:shape>
            </v:group>
            <v:group style="position:absolute;left:2754;top:2211;width:2;height:164" coordorigin="2754,2211" coordsize="2,164">
              <v:shape style="position:absolute;left:2754;top:2211;width:2;height:164" coordorigin="2754,2211" coordsize="0,164" path="m2754,2375l2754,2211e" filled="false" stroked="true" strokeweight=".75pt" strokecolor="#fa7a6d">
                <v:path arrowok="t"/>
              </v:shape>
            </v:group>
            <v:group style="position:absolute;left:2764;top:2207;width:2;height:168" coordorigin="2764,2207" coordsize="2,168">
              <v:shape style="position:absolute;left:2764;top:2207;width:2;height:168" coordorigin="2764,2207" coordsize="0,168" path="m2764,2375l2764,2207e" filled="false" stroked="true" strokeweight=".75pt" strokecolor="#fa7a6d">
                <v:path arrowok="t"/>
              </v:shape>
            </v:group>
            <v:group style="position:absolute;left:2774;top:2328;width:2;height:47" coordorigin="2774,2328" coordsize="2,47">
              <v:shape style="position:absolute;left:2774;top:2328;width:2;height:47" coordorigin="2774,2328" coordsize="0,47" path="m2774,2375l2774,2328e" filled="false" stroked="true" strokeweight=".75pt" strokecolor="#fa7a6d">
                <v:path arrowok="t"/>
              </v:shape>
            </v:group>
            <v:group style="position:absolute;left:2777;top:2362;width:15;height:2" coordorigin="2777,2362" coordsize="15,2">
              <v:shape style="position:absolute;left:2777;top:2362;width:15;height:2" coordorigin="2777,2362" coordsize="15,0" path="m2777,2362l2792,2362e" filled="false" stroked="true" strokeweight="1.25pt" strokecolor="#fa7a6d">
                <v:path arrowok="t"/>
              </v:shape>
            </v:group>
            <v:group style="position:absolute;left:2794;top:2296;width:2;height:79" coordorigin="2794,2296" coordsize="2,79">
              <v:shape style="position:absolute;left:2794;top:2296;width:2;height:79" coordorigin="2794,2296" coordsize="0,79" path="m2794,2375l2794,2296e" filled="false" stroked="true" strokeweight=".75pt" strokecolor="#fa7a6d">
                <v:path arrowok="t"/>
              </v:shape>
            </v:group>
            <v:group style="position:absolute;left:2797;top:2364;width:15;height:2" coordorigin="2797,2364" coordsize="15,2">
              <v:shape style="position:absolute;left:2797;top:2364;width:15;height:2" coordorigin="2797,2364" coordsize="15,0" path="m2797,2364l2812,2364e" filled="false" stroked="true" strokeweight="1.05pt" strokecolor="#fa7a6d">
                <v:path arrowok="t"/>
              </v:shape>
            </v:group>
            <v:group style="position:absolute;left:2808;top:2367;width:15;height:2" coordorigin="2808,2367" coordsize="15,2">
              <v:shape style="position:absolute;left:2808;top:2367;width:15;height:2" coordorigin="2808,2367" coordsize="15,0" path="m2808,2367l2823,2367e" filled="false" stroked="true" strokeweight=".75pt" strokecolor="#fa7a6d">
                <v:path arrowok="t"/>
              </v:shape>
            </v:group>
            <v:group style="position:absolute;left:2818;top:2370;width:15;height:2" coordorigin="2818,2370" coordsize="15,2">
              <v:shape style="position:absolute;left:2818;top:2370;width:15;height:2" coordorigin="2818,2370" coordsize="15,0" path="m2818,2370l2833,2370e" filled="false" stroked="true" strokeweight=".5pt" strokecolor="#fa7a6d">
                <v:path arrowok="t"/>
              </v:shape>
            </v:group>
            <v:group style="position:absolute;left:2835;top:2339;width:2;height:36" coordorigin="2835,2339" coordsize="2,36">
              <v:shape style="position:absolute;left:2835;top:2339;width:2;height:36" coordorigin="2835,2339" coordsize="0,36" path="m2835,2375l2835,2339e" filled="false" stroked="true" strokeweight=".75pt" strokecolor="#fa7a6d">
                <v:path arrowok="t"/>
              </v:shape>
            </v:group>
            <v:group style="position:absolute;left:2838;top:2365;width:15;height:2" coordorigin="2838,2365" coordsize="15,2">
              <v:shape style="position:absolute;left:2838;top:2365;width:15;height:2" coordorigin="2838,2365" coordsize="15,0" path="m2838,2365l2853,2365e" filled="false" stroked="true" strokeweight=".95pt" strokecolor="#fa7a6d">
                <v:path arrowok="t"/>
              </v:shape>
            </v:group>
            <v:group style="position:absolute;left:2848;top:2365;width:15;height:2" coordorigin="2848,2365" coordsize="15,2">
              <v:shape style="position:absolute;left:2848;top:2365;width:15;height:2" coordorigin="2848,2365" coordsize="15,0" path="m2848,2365l2863,2365e" filled="false" stroked="true" strokeweight=".95pt" strokecolor="#fa7a6d">
                <v:path arrowok="t"/>
              </v:shape>
            </v:group>
            <v:group style="position:absolute;left:2865;top:2317;width:2;height:58" coordorigin="2865,2317" coordsize="2,58">
              <v:shape style="position:absolute;left:2865;top:2317;width:2;height:58" coordorigin="2865,2317" coordsize="0,58" path="m2865,2375l2865,2317e" filled="false" stroked="true" strokeweight=".75pt" strokecolor="#fa7a6d">
                <v:path arrowok="t"/>
              </v:shape>
            </v:group>
            <v:group style="position:absolute;left:2868;top:2373;width:15;height:2" coordorigin="2868,2373" coordsize="15,2">
              <v:shape style="position:absolute;left:2868;top:2373;width:15;height:2" coordorigin="2868,2373" coordsize="15,0" path="m2868,2373l2883,2373e" filled="false" stroked="true" strokeweight=".2pt" strokecolor="#fa7a6d">
                <v:path arrowok="t"/>
              </v:shape>
            </v:group>
            <v:group style="position:absolute;left:2878;top:2372;width:15;height:2" coordorigin="2878,2372" coordsize="15,2">
              <v:shape style="position:absolute;left:2878;top:2372;width:15;height:2" coordorigin="2878,2372" coordsize="15,0" path="m2878,2372l2893,2372e" filled="false" stroked="true" strokeweight=".3pt" strokecolor="#fa7a6d">
                <v:path arrowok="t"/>
              </v:shape>
            </v:group>
            <v:group style="position:absolute;left:2888;top:2366;width:15;height:2" coordorigin="2888,2366" coordsize="15,2">
              <v:shape style="position:absolute;left:2888;top:2366;width:15;height:2" coordorigin="2888,2366" coordsize="15,0" path="m2888,2366l2903,2366e" filled="false" stroked="true" strokeweight=".85pt" strokecolor="#fa7a6d">
                <v:path arrowok="t"/>
              </v:shape>
            </v:group>
            <v:group style="position:absolute;left:2905;top:2325;width:2;height:50" coordorigin="2905,2325" coordsize="2,50">
              <v:shape style="position:absolute;left:2905;top:2325;width:2;height:50" coordorigin="2905,2325" coordsize="0,50" path="m2905,2375l2905,2325e" filled="false" stroked="true" strokeweight=".75pt" strokecolor="#fa7a6d">
                <v:path arrowok="t"/>
              </v:shape>
            </v:group>
            <v:group style="position:absolute;left:2908;top:2365;width:15;height:2" coordorigin="2908,2365" coordsize="15,2">
              <v:shape style="position:absolute;left:2908;top:2365;width:15;height:2" coordorigin="2908,2365" coordsize="15,0" path="m2908,2365l2923,2365e" filled="false" stroked="true" strokeweight="1.0pt" strokecolor="#fa7a6d">
                <v:path arrowok="t"/>
              </v:shape>
            </v:group>
            <v:group style="position:absolute;left:2926;top:2318;width:2;height:57" coordorigin="2926,2318" coordsize="2,57">
              <v:shape style="position:absolute;left:2926;top:2318;width:2;height:57" coordorigin="2926,2318" coordsize="0,57" path="m2926,2375l2926,2318e" filled="false" stroked="true" strokeweight=".75pt" strokecolor="#fa7a6d">
                <v:path arrowok="t"/>
              </v:shape>
            </v:group>
            <v:group style="position:absolute;left:2929;top:2360;width:15;height:2" coordorigin="2929,2360" coordsize="15,2">
              <v:shape style="position:absolute;left:2929;top:2360;width:15;height:2" coordorigin="2929,2360" coordsize="15,0" path="m2929,2360l2944,2360e" filled="false" stroked="true" strokeweight="1.5pt" strokecolor="#fa7a6d">
                <v:path arrowok="t"/>
              </v:shape>
            </v:group>
            <v:group style="position:absolute;left:2939;top:2365;width:15;height:2" coordorigin="2939,2365" coordsize="15,2">
              <v:shape style="position:absolute;left:2939;top:2365;width:15;height:2" coordorigin="2939,2365" coordsize="15,0" path="m2939,2365l2954,2365e" filled="false" stroked="true" strokeweight="1.0pt" strokecolor="#fa7a6d">
                <v:path arrowok="t"/>
              </v:shape>
            </v:group>
            <v:group style="position:absolute;left:2949;top:2369;width:15;height:2" coordorigin="2949,2369" coordsize="15,2">
              <v:shape style="position:absolute;left:2949;top:2369;width:15;height:2" coordorigin="2949,2369" coordsize="15,0" path="m2949,2369l2964,2369e" filled="false" stroked="true" strokeweight=".6pt" strokecolor="#fa7a6d">
                <v:path arrowok="t"/>
              </v:shape>
            </v:group>
            <v:group style="position:absolute;left:2966;top:2338;width:2;height:37" coordorigin="2966,2338" coordsize="2,37">
              <v:shape style="position:absolute;left:2966;top:2338;width:2;height:37" coordorigin="2966,2338" coordsize="0,37" path="m2966,2375l2966,2338e" filled="false" stroked="true" strokeweight=".75pt" strokecolor="#fa7a6d">
                <v:path arrowok="t"/>
              </v:shape>
            </v:group>
            <v:group style="position:absolute;left:2976;top:2298;width:2;height:77" coordorigin="2976,2298" coordsize="2,77">
              <v:shape style="position:absolute;left:2976;top:2298;width:2;height:77" coordorigin="2976,2298" coordsize="0,77" path="m2976,2375l2976,2298e" filled="false" stroked="true" strokeweight=".75pt" strokecolor="#fa7a6d">
                <v:path arrowok="t"/>
              </v:shape>
            </v:group>
            <v:group style="position:absolute;left:2986;top:2301;width:2;height:74" coordorigin="2986,2301" coordsize="2,74">
              <v:shape style="position:absolute;left:2986;top:2301;width:2;height:74" coordorigin="2986,2301" coordsize="0,74" path="m2986,2375l2986,2301e" filled="false" stroked="true" strokeweight=".75pt" strokecolor="#fa7a6d">
                <v:path arrowok="t"/>
              </v:shape>
            </v:group>
            <v:group style="position:absolute;left:2989;top:2368;width:15;height:2" coordorigin="2989,2368" coordsize="15,2">
              <v:shape style="position:absolute;left:2989;top:2368;width:15;height:2" coordorigin="2989,2368" coordsize="15,0" path="m2989,2368l3004,2368e" filled="false" stroked="true" strokeweight=".7pt" strokecolor="#fa7a6d">
                <v:path arrowok="t"/>
              </v:shape>
            </v:group>
            <v:group style="position:absolute;left:3006;top:2292;width:2;height:83" coordorigin="3006,2292" coordsize="2,83">
              <v:shape style="position:absolute;left:3006;top:2292;width:2;height:83" coordorigin="3006,2292" coordsize="0,83" path="m3006,2375l3006,2292e" filled="false" stroked="true" strokeweight=".75pt" strokecolor="#fa7a6d">
                <v:path arrowok="t"/>
              </v:shape>
            </v:group>
            <v:group style="position:absolute;left:3016;top:2314;width:2;height:61" coordorigin="3016,2314" coordsize="2,61">
              <v:shape style="position:absolute;left:3016;top:2314;width:2;height:61" coordorigin="3016,2314" coordsize="0,61" path="m3016,2375l3016,2314e" filled="false" stroked="true" strokeweight=".75pt" strokecolor="#fa7a6d">
                <v:path arrowok="t"/>
              </v:shape>
            </v:group>
            <v:group style="position:absolute;left:3027;top:2287;width:2;height:88" coordorigin="3027,2287" coordsize="2,88">
              <v:shape style="position:absolute;left:3027;top:2287;width:2;height:88" coordorigin="3027,2287" coordsize="0,88" path="m3027,2375l3027,2287e" filled="false" stroked="true" strokeweight=".75pt" strokecolor="#fa7a6d">
                <v:path arrowok="t"/>
              </v:shape>
            </v:group>
            <v:group style="position:absolute;left:3037;top:2344;width:2;height:31" coordorigin="3037,2344" coordsize="2,31">
              <v:shape style="position:absolute;left:3037;top:2344;width:2;height:31" coordorigin="3037,2344" coordsize="0,31" path="m3037,2375l3037,2344e" filled="false" stroked="true" strokeweight=".75pt" strokecolor="#fa7a6d">
                <v:path arrowok="t"/>
              </v:shape>
            </v:group>
            <v:group style="position:absolute;left:3047;top:2314;width:2;height:61" coordorigin="3047,2314" coordsize="2,61">
              <v:shape style="position:absolute;left:3047;top:2314;width:2;height:61" coordorigin="3047,2314" coordsize="0,61" path="m3047,2375l3047,2314e" filled="false" stroked="true" strokeweight=".75pt" strokecolor="#fa7a6d">
                <v:path arrowok="t"/>
              </v:shape>
            </v:group>
            <v:group style="position:absolute;left:3057;top:2259;width:2;height:116" coordorigin="3057,2259" coordsize="2,116">
              <v:shape style="position:absolute;left:3057;top:2259;width:2;height:116" coordorigin="3057,2259" coordsize="0,116" path="m3057,2375l3057,2259e" filled="false" stroked="true" strokeweight=".75pt" strokecolor="#fa7a6d">
                <v:path arrowok="t"/>
              </v:shape>
            </v:group>
            <v:group style="position:absolute;left:3067;top:2324;width:2;height:51" coordorigin="3067,2324" coordsize="2,51">
              <v:shape style="position:absolute;left:3067;top:2324;width:2;height:51" coordorigin="3067,2324" coordsize="0,51" path="m3067,2375l3067,2324e" filled="false" stroked="true" strokeweight=".75pt" strokecolor="#fa7a6d">
                <v:path arrowok="t"/>
              </v:shape>
            </v:group>
            <v:group style="position:absolute;left:3077;top:2341;width:2;height:34" coordorigin="3077,2341" coordsize="2,34">
              <v:shape style="position:absolute;left:3077;top:2341;width:2;height:34" coordorigin="3077,2341" coordsize="0,34" path="m3077,2375l3077,2341e" filled="false" stroked="true" strokeweight=".75pt" strokecolor="#fa7a6d">
                <v:path arrowok="t"/>
              </v:shape>
            </v:group>
            <v:group style="position:absolute;left:3087;top:2274;width:2;height:101" coordorigin="3087,2274" coordsize="2,101">
              <v:shape style="position:absolute;left:3087;top:2274;width:2;height:101" coordorigin="3087,2274" coordsize="0,101" path="m3087,2375l3087,2274e" filled="false" stroked="true" strokeweight=".75pt" strokecolor="#fa7a6d">
                <v:path arrowok="t"/>
              </v:shape>
            </v:group>
            <v:group style="position:absolute;left:3097;top:2301;width:2;height:74" coordorigin="3097,2301" coordsize="2,74">
              <v:shape style="position:absolute;left:3097;top:2301;width:2;height:74" coordorigin="3097,2301" coordsize="0,74" path="m3097,2375l3097,2301e" filled="false" stroked="true" strokeweight=".75pt" strokecolor="#fa7a6d">
                <v:path arrowok="t"/>
              </v:shape>
            </v:group>
            <v:group style="position:absolute;left:3107;top:2304;width:2;height:71" coordorigin="3107,2304" coordsize="2,71">
              <v:shape style="position:absolute;left:3107;top:2304;width:2;height:71" coordorigin="3107,2304" coordsize="0,71" path="m3107,2375l3107,2304e" filled="false" stroked="true" strokeweight=".75pt" strokecolor="#fa7a6d">
                <v:path arrowok="t"/>
              </v:shape>
            </v:group>
            <v:group style="position:absolute;left:3117;top:2275;width:2;height:100" coordorigin="3117,2275" coordsize="2,100">
              <v:shape style="position:absolute;left:3117;top:2275;width:2;height:100" coordorigin="3117,2275" coordsize="0,100" path="m3117,2375l3117,2275e" filled="false" stroked="true" strokeweight=".75pt" strokecolor="#fa7a6d">
                <v:path arrowok="t"/>
              </v:shape>
            </v:group>
            <v:group style="position:absolute;left:3120;top:2370;width:15;height:2" coordorigin="3120,2370" coordsize="15,2">
              <v:shape style="position:absolute;left:3120;top:2370;width:15;height:2" coordorigin="3120,2370" coordsize="15,0" path="m3120,2370l3135,2370e" filled="false" stroked="true" strokeweight=".45pt" strokecolor="#fa7a6d">
                <v:path arrowok="t"/>
              </v:shape>
            </v:group>
            <v:group style="position:absolute;left:3138;top:2319;width:2;height:56" coordorigin="3138,2319" coordsize="2,56">
              <v:shape style="position:absolute;left:3138;top:2319;width:2;height:56" coordorigin="3138,2319" coordsize="0,56" path="m3138,2375l3138,2319e" filled="false" stroked="true" strokeweight=".75pt" strokecolor="#fa7a6d">
                <v:path arrowok="t"/>
              </v:shape>
            </v:group>
            <v:group style="position:absolute;left:3148;top:2335;width:2;height:40" coordorigin="3148,2335" coordsize="2,40">
              <v:shape style="position:absolute;left:3148;top:2335;width:2;height:40" coordorigin="3148,2335" coordsize="0,40" path="m3148,2375l3148,2335e" filled="false" stroked="true" strokeweight=".75pt" strokecolor="#fa7a6d">
                <v:path arrowok="t"/>
              </v:shape>
            </v:group>
            <v:group style="position:absolute;left:3158;top:2306;width:2;height:69" coordorigin="3158,2306" coordsize="2,69">
              <v:shape style="position:absolute;left:3158;top:2306;width:2;height:69" coordorigin="3158,2306" coordsize="0,69" path="m3158,2375l3158,2306e" filled="false" stroked="true" strokeweight=".75pt" strokecolor="#fa7a6d">
                <v:path arrowok="t"/>
              </v:shape>
            </v:group>
            <v:group style="position:absolute;left:3168;top:2278;width:2;height:97" coordorigin="3168,2278" coordsize="2,97">
              <v:shape style="position:absolute;left:3168;top:2278;width:2;height:97" coordorigin="3168,2278" coordsize="0,97" path="m3168,2375l3168,2278e" filled="false" stroked="true" strokeweight=".75pt" strokecolor="#fa7a6d">
                <v:path arrowok="t"/>
              </v:shape>
            </v:group>
            <v:group style="position:absolute;left:3178;top:2262;width:2;height:113" coordorigin="3178,2262" coordsize="2,113">
              <v:shape style="position:absolute;left:3178;top:2262;width:2;height:113" coordorigin="3178,2262" coordsize="0,113" path="m3178,2375l3178,2262e" filled="false" stroked="true" strokeweight=".75pt" strokecolor="#fa7a6d">
                <v:path arrowok="t"/>
              </v:shape>
            </v:group>
            <v:group style="position:absolute;left:3188;top:2232;width:2;height:143" coordorigin="3188,2232" coordsize="2,143">
              <v:shape style="position:absolute;left:3188;top:2232;width:2;height:143" coordorigin="3188,2232" coordsize="0,143" path="m3188,2375l3188,2232e" filled="false" stroked="true" strokeweight=".75pt" strokecolor="#fa7a6d">
                <v:path arrowok="t"/>
              </v:shape>
            </v:group>
            <v:group style="position:absolute;left:3191;top:2360;width:15;height:2" coordorigin="3191,2360" coordsize="15,2">
              <v:shape style="position:absolute;left:3191;top:2360;width:15;height:2" coordorigin="3191,2360" coordsize="15,0" path="m3191,2360l3206,2360e" filled="false" stroked="true" strokeweight="1.45pt" strokecolor="#fa7a6d">
                <v:path arrowok="t"/>
              </v:shape>
            </v:group>
            <v:group style="position:absolute;left:3208;top:2239;width:2;height:136" coordorigin="3208,2239" coordsize="2,136">
              <v:shape style="position:absolute;left:3208;top:2239;width:2;height:136" coordorigin="3208,2239" coordsize="0,136" path="m3208,2375l3208,2239e" filled="false" stroked="true" strokeweight=".75pt" strokecolor="#fa7a6d">
                <v:path arrowok="t"/>
              </v:shape>
            </v:group>
            <v:group style="position:absolute;left:3218;top:2281;width:2;height:94" coordorigin="3218,2281" coordsize="2,94">
              <v:shape style="position:absolute;left:3218;top:2281;width:2;height:94" coordorigin="3218,2281" coordsize="0,94" path="m3218,2375l3218,2281e" filled="false" stroked="true" strokeweight=".75pt" strokecolor="#fa7a6d">
                <v:path arrowok="t"/>
              </v:shape>
            </v:group>
            <v:group style="position:absolute;left:3228;top:2313;width:2;height:62" coordorigin="3228,2313" coordsize="2,62">
              <v:shape style="position:absolute;left:3228;top:2313;width:2;height:62" coordorigin="3228,2313" coordsize="0,62" path="m3228,2375l3228,2313e" filled="false" stroked="true" strokeweight=".75pt" strokecolor="#fa7a6d">
                <v:path arrowok="t"/>
              </v:shape>
            </v:group>
            <v:group style="position:absolute;left:3239;top:2224;width:2;height:151" coordorigin="3239,2224" coordsize="2,151">
              <v:shape style="position:absolute;left:3239;top:2224;width:2;height:151" coordorigin="3239,2224" coordsize="0,151" path="m3239,2375l3239,2224e" filled="false" stroked="true" strokeweight=".75pt" strokecolor="#fa7a6d">
                <v:path arrowok="t"/>
              </v:shape>
            </v:group>
            <v:group style="position:absolute;left:3249;top:2267;width:2;height:108" coordorigin="3249,2267" coordsize="2,108">
              <v:shape style="position:absolute;left:3249;top:2267;width:2;height:108" coordorigin="3249,2267" coordsize="0,108" path="m3249,2375l3249,2267e" filled="false" stroked="true" strokeweight=".75pt" strokecolor="#fa7a6d">
                <v:path arrowok="t"/>
              </v:shape>
            </v:group>
            <v:group style="position:absolute;left:3259;top:2262;width:2;height:113" coordorigin="3259,2262" coordsize="2,113">
              <v:shape style="position:absolute;left:3259;top:2262;width:2;height:113" coordorigin="3259,2262" coordsize="0,113" path="m3259,2375l3259,2262e" filled="false" stroked="true" strokeweight=".75pt" strokecolor="#fa7a6d">
                <v:path arrowok="t"/>
              </v:shape>
            </v:group>
            <v:group style="position:absolute;left:3269;top:2291;width:2;height:84" coordorigin="3269,2291" coordsize="2,84">
              <v:shape style="position:absolute;left:3269;top:2291;width:2;height:84" coordorigin="3269,2291" coordsize="0,84" path="m3269,2375l3269,2291e" filled="false" stroked="true" strokeweight=".75pt" strokecolor="#fa7a6d">
                <v:path arrowok="t"/>
              </v:shape>
            </v:group>
            <v:group style="position:absolute;left:3279;top:2305;width:2;height:70" coordorigin="3279,2305" coordsize="2,70">
              <v:shape style="position:absolute;left:3279;top:2305;width:2;height:70" coordorigin="3279,2305" coordsize="0,70" path="m3279,2375l3279,2305e" filled="false" stroked="true" strokeweight=".75pt" strokecolor="#fa7a6d">
                <v:path arrowok="t"/>
              </v:shape>
            </v:group>
            <v:group style="position:absolute;left:3289;top:2252;width:2;height:123" coordorigin="3289,2252" coordsize="2,123">
              <v:shape style="position:absolute;left:3289;top:2252;width:2;height:123" coordorigin="3289,2252" coordsize="0,123" path="m3289,2375l3289,2252e" filled="false" stroked="true" strokeweight=".75pt" strokecolor="#fa7a6d">
                <v:path arrowok="t"/>
              </v:shape>
            </v:group>
            <v:group style="position:absolute;left:3292;top:2360;width:15;height:2" coordorigin="3292,2360" coordsize="15,2">
              <v:shape style="position:absolute;left:3292;top:2360;width:15;height:2" coordorigin="3292,2360" coordsize="15,0" path="m3292,2360l3307,2360e" filled="false" stroked="true" strokeweight="1.5pt" strokecolor="#fa7a6d">
                <v:path arrowok="t"/>
              </v:shape>
            </v:group>
            <v:group style="position:absolute;left:3309;top:2295;width:2;height:80" coordorigin="3309,2295" coordsize="2,80">
              <v:shape style="position:absolute;left:3309;top:2295;width:2;height:80" coordorigin="3309,2295" coordsize="0,80" path="m3309,2375l3309,2295e" filled="false" stroked="true" strokeweight=".75pt" strokecolor="#fa7a6d">
                <v:path arrowok="t"/>
              </v:shape>
            </v:group>
            <v:group style="position:absolute;left:3319;top:2295;width:2;height:80" coordorigin="3319,2295" coordsize="2,80">
              <v:shape style="position:absolute;left:3319;top:2295;width:2;height:80" coordorigin="3319,2295" coordsize="0,80" path="m3319,2375l3319,2295e" filled="false" stroked="true" strokeweight=".75pt" strokecolor="#fa7a6d">
                <v:path arrowok="t"/>
              </v:shape>
            </v:group>
            <v:group style="position:absolute;left:3329;top:2309;width:2;height:66" coordorigin="3329,2309" coordsize="2,66">
              <v:shape style="position:absolute;left:3329;top:2309;width:2;height:66" coordorigin="3329,2309" coordsize="0,66" path="m3329,2375l3329,2309e" filled="false" stroked="true" strokeweight=".75pt" strokecolor="#fa7a6d">
                <v:path arrowok="t"/>
              </v:shape>
            </v:group>
            <v:group style="position:absolute;left:3339;top:2266;width:2;height:109" coordorigin="3339,2266" coordsize="2,109">
              <v:shape style="position:absolute;left:3339;top:2266;width:2;height:109" coordorigin="3339,2266" coordsize="0,109" path="m3339,2375l3339,2266e" filled="false" stroked="true" strokeweight=".75pt" strokecolor="#fa7a6d">
                <v:path arrowok="t"/>
              </v:shape>
            </v:group>
            <v:group style="position:absolute;left:3350;top:2322;width:2;height:53" coordorigin="3350,2322" coordsize="2,53">
              <v:shape style="position:absolute;left:3350;top:2322;width:2;height:53" coordorigin="3350,2322" coordsize="0,53" path="m3350,2375l3350,2322e" filled="false" stroked="true" strokeweight=".75pt" strokecolor="#fa7a6d">
                <v:path arrowok="t"/>
              </v:shape>
            </v:group>
            <v:group style="position:absolute;left:3360;top:2338;width:2;height:37" coordorigin="3360,2338" coordsize="2,37">
              <v:shape style="position:absolute;left:3360;top:2338;width:2;height:37" coordorigin="3360,2338" coordsize="0,37" path="m3360,2375l3360,2338e" filled="false" stroked="true" strokeweight=".75pt" strokecolor="#fa7a6d">
                <v:path arrowok="t"/>
              </v:shape>
            </v:group>
            <v:group style="position:absolute;left:3370;top:2313;width:2;height:62" coordorigin="3370,2313" coordsize="2,62">
              <v:shape style="position:absolute;left:3370;top:2313;width:2;height:62" coordorigin="3370,2313" coordsize="0,62" path="m3370,2375l3370,2313e" filled="false" stroked="true" strokeweight=".75pt" strokecolor="#fa7a6d">
                <v:path arrowok="t"/>
              </v:shape>
            </v:group>
            <v:group style="position:absolute;left:3380;top:2221;width:2;height:154" coordorigin="3380,2221" coordsize="2,154">
              <v:shape style="position:absolute;left:3380;top:2221;width:2;height:154" coordorigin="3380,2221" coordsize="0,154" path="m3380,2375l3380,2221e" filled="false" stroked="true" strokeweight=".75pt" strokecolor="#fa7a6d">
                <v:path arrowok="t"/>
              </v:shape>
            </v:group>
            <v:group style="position:absolute;left:3390;top:2237;width:2;height:138" coordorigin="3390,2237" coordsize="2,138">
              <v:shape style="position:absolute;left:3390;top:2237;width:2;height:138" coordorigin="3390,2237" coordsize="0,138" path="m3390,2375l3390,2237e" filled="false" stroked="true" strokeweight=".75pt" strokecolor="#fa7a6d">
                <v:path arrowok="t"/>
              </v:shape>
            </v:group>
            <v:group style="position:absolute;left:3400;top:2300;width:2;height:75" coordorigin="3400,2300" coordsize="2,75">
              <v:shape style="position:absolute;left:3400;top:2300;width:2;height:75" coordorigin="3400,2300" coordsize="0,75" path="m3400,2375l3400,2300e" filled="false" stroked="true" strokeweight=".75pt" strokecolor="#fa7a6d">
                <v:path arrowok="t"/>
              </v:shape>
            </v:group>
            <v:group style="position:absolute;left:3410;top:2235;width:2;height:140" coordorigin="3410,2235" coordsize="2,140">
              <v:shape style="position:absolute;left:3410;top:2235;width:2;height:140" coordorigin="3410,2235" coordsize="0,140" path="m3410,2375l3410,2235e" filled="false" stroked="true" strokeweight=".75pt" strokecolor="#fa7a6d">
                <v:path arrowok="t"/>
              </v:shape>
            </v:group>
            <v:group style="position:absolute;left:3420;top:2207;width:2;height:168" coordorigin="3420,2207" coordsize="2,168">
              <v:shape style="position:absolute;left:3420;top:2207;width:2;height:168" coordorigin="3420,2207" coordsize="0,168" path="m3420,2375l3420,2207e" filled="false" stroked="true" strokeweight=".75pt" strokecolor="#fa7a6d">
                <v:path arrowok="t"/>
              </v:shape>
            </v:group>
            <v:group style="position:absolute;left:3430;top:2201;width:2;height:174" coordorigin="3430,2201" coordsize="2,174">
              <v:shape style="position:absolute;left:3430;top:2201;width:2;height:174" coordorigin="3430,2201" coordsize="0,174" path="m3430,2375l3430,2201e" filled="false" stroked="true" strokeweight=".75pt" strokecolor="#fa7a6d">
                <v:path arrowok="t"/>
              </v:shape>
            </v:group>
            <v:group style="position:absolute;left:3440;top:2159;width:2;height:216" coordorigin="3440,2159" coordsize="2,216">
              <v:shape style="position:absolute;left:3440;top:2159;width:2;height:216" coordorigin="3440,2159" coordsize="0,216" path="m3440,2375l3440,2159e" filled="false" stroked="true" strokeweight=".75pt" strokecolor="#fa7a6d">
                <v:path arrowok="t"/>
              </v:shape>
            </v:group>
            <v:group style="position:absolute;left:3450;top:2226;width:2;height:149" coordorigin="3450,2226" coordsize="2,149">
              <v:shape style="position:absolute;left:3450;top:2226;width:2;height:149" coordorigin="3450,2226" coordsize="0,149" path="m3450,2375l3450,2226e" filled="false" stroked="true" strokeweight=".75pt" strokecolor="#fa7a6d">
                <v:path arrowok="t"/>
              </v:shape>
            </v:group>
            <v:group style="position:absolute;left:3461;top:2264;width:2;height:111" coordorigin="3461,2264" coordsize="2,111">
              <v:shape style="position:absolute;left:3461;top:2264;width:2;height:111" coordorigin="3461,2264" coordsize="0,111" path="m3461,2375l3461,2264e" filled="false" stroked="true" strokeweight=".75pt" strokecolor="#fa7a6d">
                <v:path arrowok="t"/>
              </v:shape>
            </v:group>
            <v:group style="position:absolute;left:3471;top:2300;width:2;height:75" coordorigin="3471,2300" coordsize="2,75">
              <v:shape style="position:absolute;left:3471;top:2300;width:2;height:75" coordorigin="3471,2300" coordsize="0,75" path="m3471,2375l3471,2300e" filled="false" stroked="true" strokeweight=".75pt" strokecolor="#fa7a6d">
                <v:path arrowok="t"/>
              </v:shape>
            </v:group>
            <v:group style="position:absolute;left:3481;top:2210;width:2;height:165" coordorigin="3481,2210" coordsize="2,165">
              <v:shape style="position:absolute;left:3481;top:2210;width:2;height:165" coordorigin="3481,2210" coordsize="0,165" path="m3481,2375l3481,2210e" filled="false" stroked="true" strokeweight=".75pt" strokecolor="#fa7a6d">
                <v:path arrowok="t"/>
              </v:shape>
            </v:group>
            <v:group style="position:absolute;left:3491;top:2265;width:2;height:110" coordorigin="3491,2265" coordsize="2,110">
              <v:shape style="position:absolute;left:3491;top:2265;width:2;height:110" coordorigin="3491,2265" coordsize="0,110" path="m3491,2375l3491,2265e" filled="false" stroked="true" strokeweight=".75pt" strokecolor="#fa7a6d">
                <v:path arrowok="t"/>
              </v:shape>
            </v:group>
            <v:group style="position:absolute;left:3501;top:2220;width:2;height:155" coordorigin="3501,2220" coordsize="2,155">
              <v:shape style="position:absolute;left:3501;top:2220;width:2;height:155" coordorigin="3501,2220" coordsize="0,155" path="m3501,2375l3501,2220e" filled="false" stroked="true" strokeweight=".75pt" strokecolor="#fa7a6d">
                <v:path arrowok="t"/>
              </v:shape>
            </v:group>
            <v:group style="position:absolute;left:3511;top:2237;width:2;height:138" coordorigin="3511,2237" coordsize="2,138">
              <v:shape style="position:absolute;left:3511;top:2237;width:2;height:138" coordorigin="3511,2237" coordsize="0,138" path="m3511,2375l3511,2237e" filled="false" stroked="true" strokeweight=".75pt" strokecolor="#fa7a6d">
                <v:path arrowok="t"/>
              </v:shape>
            </v:group>
            <v:group style="position:absolute;left:3521;top:2231;width:2;height:144" coordorigin="3521,2231" coordsize="2,144">
              <v:shape style="position:absolute;left:3521;top:2231;width:2;height:144" coordorigin="3521,2231" coordsize="0,144" path="m3521,2375l3521,2231e" filled="false" stroked="true" strokeweight=".75pt" strokecolor="#fa7a6d">
                <v:path arrowok="t"/>
              </v:shape>
            </v:group>
            <v:group style="position:absolute;left:3531;top:2163;width:2;height:212" coordorigin="3531,2163" coordsize="2,212">
              <v:shape style="position:absolute;left:3531;top:2163;width:2;height:212" coordorigin="3531,2163" coordsize="0,212" path="m3531,2375l3531,2163e" filled="false" stroked="true" strokeweight=".75pt" strokecolor="#fa7a6d">
                <v:path arrowok="t"/>
              </v:shape>
            </v:group>
            <v:group style="position:absolute;left:3541;top:2214;width:2;height:161" coordorigin="3541,2214" coordsize="2,161">
              <v:shape style="position:absolute;left:3541;top:2214;width:2;height:161" coordorigin="3541,2214" coordsize="0,161" path="m3541,2375l3541,2214e" filled="false" stroked="true" strokeweight=".75pt" strokecolor="#fa7a6d">
                <v:path arrowok="t"/>
              </v:shape>
            </v:group>
            <v:group style="position:absolute;left:3551;top:2117;width:2;height:258" coordorigin="3551,2117" coordsize="2,258">
              <v:shape style="position:absolute;left:3551;top:2117;width:2;height:258" coordorigin="3551,2117" coordsize="0,258" path="m3551,2375l3551,2117e" filled="false" stroked="true" strokeweight=".75pt" strokecolor="#fa7a6d">
                <v:path arrowok="t"/>
              </v:shape>
            </v:group>
            <v:group style="position:absolute;left:3562;top:2146;width:2;height:229" coordorigin="3562,2146" coordsize="2,229">
              <v:shape style="position:absolute;left:3562;top:2146;width:2;height:229" coordorigin="3562,2146" coordsize="0,229" path="m3562,2375l3562,2146e" filled="false" stroked="true" strokeweight=".75pt" strokecolor="#fa7a6d">
                <v:path arrowok="t"/>
              </v:shape>
            </v:group>
            <v:group style="position:absolute;left:3572;top:2134;width:2;height:241" coordorigin="3572,2134" coordsize="2,241">
              <v:shape style="position:absolute;left:3572;top:2134;width:2;height:241" coordorigin="3572,2134" coordsize="0,241" path="m3572,2375l3572,2134e" filled="false" stroked="true" strokeweight=".75pt" strokecolor="#fa7a6d">
                <v:path arrowok="t"/>
              </v:shape>
            </v:group>
            <v:group style="position:absolute;left:3582;top:2236;width:2;height:139" coordorigin="3582,2236" coordsize="2,139">
              <v:shape style="position:absolute;left:3582;top:2236;width:2;height:139" coordorigin="3582,2236" coordsize="0,139" path="m3582,2375l3582,2236e" filled="false" stroked="true" strokeweight=".75pt" strokecolor="#fa7a6d">
                <v:path arrowok="t"/>
              </v:shape>
            </v:group>
            <v:group style="position:absolute;left:3592;top:2203;width:2;height:172" coordorigin="3592,2203" coordsize="2,172">
              <v:shape style="position:absolute;left:3592;top:2203;width:2;height:172" coordorigin="3592,2203" coordsize="0,172" path="m3592,2375l3592,2203e" filled="false" stroked="true" strokeweight=".75pt" strokecolor="#fa7a6d">
                <v:path arrowok="t"/>
              </v:shape>
            </v:group>
            <v:group style="position:absolute;left:3602;top:2187;width:2;height:188" coordorigin="3602,2187" coordsize="2,188">
              <v:shape style="position:absolute;left:3602;top:2187;width:2;height:188" coordorigin="3602,2187" coordsize="0,188" path="m3602,2375l3602,2187e" filled="false" stroked="true" strokeweight=".75pt" strokecolor="#fa7a6d">
                <v:path arrowok="t"/>
              </v:shape>
            </v:group>
            <v:group style="position:absolute;left:3612;top:2187;width:2;height:188" coordorigin="3612,2187" coordsize="2,188">
              <v:shape style="position:absolute;left:3612;top:2187;width:2;height:188" coordorigin="3612,2187" coordsize="0,188" path="m3612,2375l3612,2187e" filled="false" stroked="true" strokeweight=".75pt" strokecolor="#fa7a6d">
                <v:path arrowok="t"/>
              </v:shape>
            </v:group>
            <v:group style="position:absolute;left:3622;top:2155;width:2;height:220" coordorigin="3622,2155" coordsize="2,220">
              <v:shape style="position:absolute;left:3622;top:2155;width:2;height:220" coordorigin="3622,2155" coordsize="0,220" path="m3622,2375l3622,2155e" filled="false" stroked="true" strokeweight=".75pt" strokecolor="#fa7a6d">
                <v:path arrowok="t"/>
              </v:shape>
            </v:group>
            <v:group style="position:absolute;left:3632;top:2143;width:2;height:232" coordorigin="3632,2143" coordsize="2,232">
              <v:shape style="position:absolute;left:3632;top:2143;width:2;height:232" coordorigin="3632,2143" coordsize="0,232" path="m3632,2375l3632,2143e" filled="false" stroked="true" strokeweight=".75pt" strokecolor="#fa7a6d">
                <v:path arrowok="t"/>
              </v:shape>
            </v:group>
            <v:group style="position:absolute;left:3642;top:2270;width:2;height:105" coordorigin="3642,2270" coordsize="2,105">
              <v:shape style="position:absolute;left:3642;top:2270;width:2;height:105" coordorigin="3642,2270" coordsize="0,105" path="m3642,2375l3642,2270e" filled="false" stroked="true" strokeweight=".75pt" strokecolor="#fa7a6d">
                <v:path arrowok="t"/>
              </v:shape>
            </v:group>
            <v:group style="position:absolute;left:3652;top:2231;width:2;height:144" coordorigin="3652,2231" coordsize="2,144">
              <v:shape style="position:absolute;left:3652;top:2231;width:2;height:144" coordorigin="3652,2231" coordsize="0,144" path="m3652,2375l3652,2231e" filled="false" stroked="true" strokeweight=".75pt" strokecolor="#fa7a6d">
                <v:path arrowok="t"/>
              </v:shape>
            </v:group>
            <v:group style="position:absolute;left:3662;top:2174;width:2;height:201" coordorigin="3662,2174" coordsize="2,201">
              <v:shape style="position:absolute;left:3662;top:2174;width:2;height:201" coordorigin="3662,2174" coordsize="0,201" path="m3662,2375l3662,2174e" filled="false" stroked="true" strokeweight=".75pt" strokecolor="#fa7a6d">
                <v:path arrowok="t"/>
              </v:shape>
            </v:group>
            <v:group style="position:absolute;left:3673;top:2156;width:2;height:219" coordorigin="3673,2156" coordsize="2,219">
              <v:shape style="position:absolute;left:3673;top:2156;width:2;height:219" coordorigin="3673,2156" coordsize="0,219" path="m3673,2375l3673,2156e" filled="false" stroked="true" strokeweight=".75pt" strokecolor="#fa7a6d">
                <v:path arrowok="t"/>
              </v:shape>
            </v:group>
            <v:group style="position:absolute;left:3683;top:2220;width:2;height:155" coordorigin="3683,2220" coordsize="2,155">
              <v:shape style="position:absolute;left:3683;top:2220;width:2;height:155" coordorigin="3683,2220" coordsize="0,155" path="m3683,2375l3683,2220e" filled="false" stroked="true" strokeweight=".75pt" strokecolor="#fa7a6d">
                <v:path arrowok="t"/>
              </v:shape>
            </v:group>
            <v:group style="position:absolute;left:3693;top:2269;width:2;height:106" coordorigin="3693,2269" coordsize="2,106">
              <v:shape style="position:absolute;left:3693;top:2269;width:2;height:106" coordorigin="3693,2269" coordsize="0,106" path="m3693,2375l3693,2269e" filled="false" stroked="true" strokeweight=".75pt" strokecolor="#fa7a6d">
                <v:path arrowok="t"/>
              </v:shape>
            </v:group>
            <v:group style="position:absolute;left:3703;top:2208;width:2;height:167" coordorigin="3703,2208" coordsize="2,167">
              <v:shape style="position:absolute;left:3703;top:2208;width:2;height:167" coordorigin="3703,2208" coordsize="0,167" path="m3703,2375l3703,2208e" filled="false" stroked="true" strokeweight=".75pt" strokecolor="#fa7a6d">
                <v:path arrowok="t"/>
              </v:shape>
            </v:group>
            <v:group style="position:absolute;left:3713;top:2237;width:2;height:138" coordorigin="3713,2237" coordsize="2,138">
              <v:shape style="position:absolute;left:3713;top:2237;width:2;height:138" coordorigin="3713,2237" coordsize="0,138" path="m3713,2375l3713,2237e" filled="false" stroked="true" strokeweight=".75pt" strokecolor="#fa7a6d">
                <v:path arrowok="t"/>
              </v:shape>
            </v:group>
            <v:group style="position:absolute;left:3723;top:2221;width:2;height:154" coordorigin="3723,2221" coordsize="2,154">
              <v:shape style="position:absolute;left:3723;top:2221;width:2;height:154" coordorigin="3723,2221" coordsize="0,154" path="m3723,2375l3723,2221e" filled="false" stroked="true" strokeweight=".75pt" strokecolor="#fa7a6d">
                <v:path arrowok="t"/>
              </v:shape>
            </v:group>
            <v:group style="position:absolute;left:3733;top:2265;width:2;height:110" coordorigin="3733,2265" coordsize="2,110">
              <v:shape style="position:absolute;left:3733;top:2265;width:2;height:110" coordorigin="3733,2265" coordsize="0,110" path="m3733,2375l3733,2265e" filled="false" stroked="true" strokeweight=".75pt" strokecolor="#fa7a6d">
                <v:path arrowok="t"/>
              </v:shape>
            </v:group>
            <v:group style="position:absolute;left:3743;top:2240;width:2;height:135" coordorigin="3743,2240" coordsize="2,135">
              <v:shape style="position:absolute;left:3743;top:2240;width:2;height:135" coordorigin="3743,2240" coordsize="0,135" path="m3743,2375l3743,2240e" filled="false" stroked="true" strokeweight=".75pt" strokecolor="#fa7a6d">
                <v:path arrowok="t"/>
              </v:shape>
            </v:group>
            <v:group style="position:absolute;left:3753;top:2226;width:2;height:149" coordorigin="3753,2226" coordsize="2,149">
              <v:shape style="position:absolute;left:3753;top:2226;width:2;height:149" coordorigin="3753,2226" coordsize="0,149" path="m3753,2375l3753,2226e" filled="false" stroked="true" strokeweight=".75pt" strokecolor="#fa7a6d">
                <v:path arrowok="t"/>
              </v:shape>
            </v:group>
            <v:group style="position:absolute;left:3763;top:2235;width:2;height:140" coordorigin="3763,2235" coordsize="2,140">
              <v:shape style="position:absolute;left:3763;top:2235;width:2;height:140" coordorigin="3763,2235" coordsize="0,140" path="m3763,2375l3763,2235e" filled="false" stroked="true" strokeweight=".75pt" strokecolor="#fa7a6d">
                <v:path arrowok="t"/>
              </v:shape>
            </v:group>
            <v:group style="position:absolute;left:3774;top:2205;width:2;height:170" coordorigin="3774,2205" coordsize="2,170">
              <v:shape style="position:absolute;left:3774;top:2205;width:2;height:170" coordorigin="3774,2205" coordsize="0,170" path="m3774,2375l3774,2205e" filled="false" stroked="true" strokeweight=".75pt" strokecolor="#fa7a6d">
                <v:path arrowok="t"/>
              </v:shape>
            </v:group>
            <v:group style="position:absolute;left:3784;top:2218;width:2;height:157" coordorigin="3784,2218" coordsize="2,157">
              <v:shape style="position:absolute;left:3784;top:2218;width:2;height:157" coordorigin="3784,2218" coordsize="0,157" path="m3784,2375l3784,2218e" filled="false" stroked="true" strokeweight=".75pt" strokecolor="#fa7a6d">
                <v:path arrowok="t"/>
              </v:shape>
            </v:group>
            <v:group style="position:absolute;left:3794;top:2163;width:2;height:212" coordorigin="3794,2163" coordsize="2,212">
              <v:shape style="position:absolute;left:3794;top:2163;width:2;height:212" coordorigin="3794,2163" coordsize="0,212" path="m3794,2375l3794,2163e" filled="false" stroked="true" strokeweight=".75pt" strokecolor="#fa7a6d">
                <v:path arrowok="t"/>
              </v:shape>
            </v:group>
            <v:group style="position:absolute;left:3804;top:2232;width:2;height:143" coordorigin="3804,2232" coordsize="2,143">
              <v:shape style="position:absolute;left:3804;top:2232;width:2;height:143" coordorigin="3804,2232" coordsize="0,143" path="m3804,2375l3804,2232e" filled="false" stroked="true" strokeweight=".75pt" strokecolor="#fa7a6d">
                <v:path arrowok="t"/>
              </v:shape>
            </v:group>
            <v:group style="position:absolute;left:3814;top:2149;width:2;height:226" coordorigin="3814,2149" coordsize="2,226">
              <v:shape style="position:absolute;left:3814;top:2149;width:2;height:226" coordorigin="3814,2149" coordsize="0,226" path="m3814,2375l3814,2149e" filled="false" stroked="true" strokeweight=".75pt" strokecolor="#fa7a6d">
                <v:path arrowok="t"/>
              </v:shape>
            </v:group>
            <v:group style="position:absolute;left:3824;top:2210;width:2;height:165" coordorigin="3824,2210" coordsize="2,165">
              <v:shape style="position:absolute;left:3824;top:2210;width:2;height:165" coordorigin="3824,2210" coordsize="0,165" path="m3824,2375l3824,2210e" filled="false" stroked="true" strokeweight=".75pt" strokecolor="#fa7a6d">
                <v:path arrowok="t"/>
              </v:shape>
            </v:group>
            <v:group style="position:absolute;left:3834;top:2233;width:2;height:142" coordorigin="3834,2233" coordsize="2,142">
              <v:shape style="position:absolute;left:3834;top:2233;width:2;height:142" coordorigin="3834,2233" coordsize="0,142" path="m3834,2375l3834,2233e" filled="false" stroked="true" strokeweight=".75pt" strokecolor="#fa7a6d">
                <v:path arrowok="t"/>
              </v:shape>
            </v:group>
            <v:group style="position:absolute;left:3844;top:2212;width:2;height:163" coordorigin="3844,2212" coordsize="2,163">
              <v:shape style="position:absolute;left:3844;top:2212;width:2;height:163" coordorigin="3844,2212" coordsize="0,163" path="m3844,2375l3844,2212e" filled="false" stroked="true" strokeweight=".75pt" strokecolor="#fa7a6d">
                <v:path arrowok="t"/>
              </v:shape>
            </v:group>
            <v:group style="position:absolute;left:3854;top:2142;width:2;height:233" coordorigin="3854,2142" coordsize="2,233">
              <v:shape style="position:absolute;left:3854;top:2142;width:2;height:233" coordorigin="3854,2142" coordsize="0,233" path="m3854,2375l3854,2142e" filled="false" stroked="true" strokeweight=".75pt" strokecolor="#fa7a6d">
                <v:path arrowok="t"/>
              </v:shape>
            </v:group>
            <v:group style="position:absolute;left:3864;top:2149;width:2;height:226" coordorigin="3864,2149" coordsize="2,226">
              <v:shape style="position:absolute;left:3864;top:2149;width:2;height:226" coordorigin="3864,2149" coordsize="0,226" path="m3864,2375l3864,2149e" filled="false" stroked="true" strokeweight=".75pt" strokecolor="#fa7a6d">
                <v:path arrowok="t"/>
              </v:shape>
            </v:group>
            <v:group style="position:absolute;left:3874;top:2144;width:2;height:231" coordorigin="3874,2144" coordsize="2,231">
              <v:shape style="position:absolute;left:3874;top:2144;width:2;height:231" coordorigin="3874,2144" coordsize="0,231" path="m3874,2375l3874,2144e" filled="false" stroked="true" strokeweight=".75pt" strokecolor="#fa7a6d">
                <v:path arrowok="t"/>
              </v:shape>
            </v:group>
            <v:group style="position:absolute;left:3885;top:2295;width:2;height:80" coordorigin="3885,2295" coordsize="2,80">
              <v:shape style="position:absolute;left:3885;top:2295;width:2;height:80" coordorigin="3885,2295" coordsize="0,80" path="m3885,2375l3885,2295e" filled="false" stroked="true" strokeweight=".75pt" strokecolor="#fa7a6d">
                <v:path arrowok="t"/>
              </v:shape>
            </v:group>
            <v:group style="position:absolute;left:3895;top:2261;width:2;height:114" coordorigin="3895,2261" coordsize="2,114">
              <v:shape style="position:absolute;left:3895;top:2261;width:2;height:114" coordorigin="3895,2261" coordsize="0,114" path="m3895,2375l3895,2261e" filled="false" stroked="true" strokeweight=".75pt" strokecolor="#fa7a6d">
                <v:path arrowok="t"/>
              </v:shape>
            </v:group>
            <v:group style="position:absolute;left:3905;top:2246;width:2;height:129" coordorigin="3905,2246" coordsize="2,129">
              <v:shape style="position:absolute;left:3905;top:2246;width:2;height:129" coordorigin="3905,2246" coordsize="0,129" path="m3905,2375l3905,2246e" filled="false" stroked="true" strokeweight=".75pt" strokecolor="#fa7a6d">
                <v:path arrowok="t"/>
              </v:shape>
            </v:group>
            <v:group style="position:absolute;left:3915;top:2239;width:2;height:136" coordorigin="3915,2239" coordsize="2,136">
              <v:shape style="position:absolute;left:3915;top:2239;width:2;height:136" coordorigin="3915,2239" coordsize="0,136" path="m3915,2375l3915,2239e" filled="false" stroked="true" strokeweight=".75pt" strokecolor="#fa7a6d">
                <v:path arrowok="t"/>
              </v:shape>
            </v:group>
            <v:group style="position:absolute;left:3925;top:2275;width:2;height:100" coordorigin="3925,2275" coordsize="2,100">
              <v:shape style="position:absolute;left:3925;top:2275;width:2;height:100" coordorigin="3925,2275" coordsize="0,100" path="m3925,2375l3925,2275e" filled="false" stroked="true" strokeweight=".75pt" strokecolor="#fa7a6d">
                <v:path arrowok="t"/>
              </v:shape>
            </v:group>
            <v:group style="position:absolute;left:3935;top:2230;width:2;height:145" coordorigin="3935,2230" coordsize="2,145">
              <v:shape style="position:absolute;left:3935;top:2230;width:2;height:145" coordorigin="3935,2230" coordsize="0,145" path="m3935,2375l3935,2230e" filled="false" stroked="true" strokeweight=".75pt" strokecolor="#fa7a6d">
                <v:path arrowok="t"/>
              </v:shape>
            </v:group>
            <v:group style="position:absolute;left:3945;top:2237;width:2;height:138" coordorigin="3945,2237" coordsize="2,138">
              <v:shape style="position:absolute;left:3945;top:2237;width:2;height:138" coordorigin="3945,2237" coordsize="0,138" path="m3945,2375l3945,2237e" filled="false" stroked="true" strokeweight=".75pt" strokecolor="#fa7a6d">
                <v:path arrowok="t"/>
              </v:shape>
            </v:group>
            <v:group style="position:absolute;left:3955;top:2236;width:2;height:139" coordorigin="3955,2236" coordsize="2,139">
              <v:shape style="position:absolute;left:3955;top:2236;width:2;height:139" coordorigin="3955,2236" coordsize="0,139" path="m3955,2375l3955,2236e" filled="false" stroked="true" strokeweight=".75pt" strokecolor="#fa7a6d">
                <v:path arrowok="t"/>
              </v:shape>
            </v:group>
            <v:group style="position:absolute;left:3965;top:2268;width:2;height:107" coordorigin="3965,2268" coordsize="2,107">
              <v:shape style="position:absolute;left:3965;top:2268;width:2;height:107" coordorigin="3965,2268" coordsize="0,107" path="m3965,2375l3965,2268e" filled="false" stroked="true" strokeweight=".75pt" strokecolor="#fa7a6d">
                <v:path arrowok="t"/>
              </v:shape>
            </v:group>
            <v:group style="position:absolute;left:3975;top:2228;width:2;height:147" coordorigin="3975,2228" coordsize="2,147">
              <v:shape style="position:absolute;left:3975;top:2228;width:2;height:147" coordorigin="3975,2228" coordsize="0,147" path="m3975,2375l3975,2228e" filled="false" stroked="true" strokeweight=".75pt" strokecolor="#fa7a6d">
                <v:path arrowok="t"/>
              </v:shape>
            </v:group>
            <v:group style="position:absolute;left:3985;top:2178;width:2;height:197" coordorigin="3985,2178" coordsize="2,197">
              <v:shape style="position:absolute;left:3985;top:2178;width:2;height:197" coordorigin="3985,2178" coordsize="0,197" path="m3985,2375l3985,2178e" filled="false" stroked="true" strokeweight=".75pt" strokecolor="#fa7a6d">
                <v:path arrowok="t"/>
              </v:shape>
            </v:group>
            <v:group style="position:absolute;left:3996;top:2281;width:2;height:94" coordorigin="3996,2281" coordsize="2,94">
              <v:shape style="position:absolute;left:3996;top:2281;width:2;height:94" coordorigin="3996,2281" coordsize="0,94" path="m3996,2375l3996,2281e" filled="false" stroked="true" strokeweight=".75pt" strokecolor="#fa7a6d">
                <v:path arrowok="t"/>
              </v:shape>
            </v:group>
            <v:group style="position:absolute;left:4006;top:2237;width:2;height:138" coordorigin="4006,2237" coordsize="2,138">
              <v:shape style="position:absolute;left:4006;top:2237;width:2;height:138" coordorigin="4006,2237" coordsize="0,138" path="m4006,2375l4006,2237e" filled="false" stroked="true" strokeweight=".75pt" strokecolor="#fa7a6d">
                <v:path arrowok="t"/>
              </v:shape>
            </v:group>
            <v:group style="position:absolute;left:4016;top:2207;width:2;height:168" coordorigin="4016,2207" coordsize="2,168">
              <v:shape style="position:absolute;left:4016;top:2207;width:2;height:168" coordorigin="4016,2207" coordsize="0,168" path="m4016,2375l4016,2207e" filled="false" stroked="true" strokeweight=".75pt" strokecolor="#fa7a6d">
                <v:path arrowok="t"/>
              </v:shape>
            </v:group>
            <v:group style="position:absolute;left:4026;top:2260;width:2;height:115" coordorigin="4026,2260" coordsize="2,115">
              <v:shape style="position:absolute;left:4026;top:2260;width:2;height:115" coordorigin="4026,2260" coordsize="0,115" path="m4026,2375l4026,2260e" filled="false" stroked="true" strokeweight=".75pt" strokecolor="#fa7a6d">
                <v:path arrowok="t"/>
              </v:shape>
            </v:group>
            <v:group style="position:absolute;left:4036;top:2308;width:2;height:67" coordorigin="4036,2308" coordsize="2,67">
              <v:shape style="position:absolute;left:4036;top:2308;width:2;height:67" coordorigin="4036,2308" coordsize="0,67" path="m4036,2375l4036,2308e" filled="false" stroked="true" strokeweight=".75pt" strokecolor="#fa7a6d">
                <v:path arrowok="t"/>
              </v:shape>
            </v:group>
            <v:group style="position:absolute;left:4046;top:2273;width:2;height:102" coordorigin="4046,2273" coordsize="2,102">
              <v:shape style="position:absolute;left:4046;top:2273;width:2;height:102" coordorigin="4046,2273" coordsize="0,102" path="m4046,2375l4046,2273e" filled="false" stroked="true" strokeweight=".75pt" strokecolor="#fa7a6d">
                <v:path arrowok="t"/>
              </v:shape>
            </v:group>
            <v:group style="position:absolute;left:4056;top:2242;width:2;height:133" coordorigin="4056,2242" coordsize="2,133">
              <v:shape style="position:absolute;left:4056;top:2242;width:2;height:133" coordorigin="4056,2242" coordsize="0,133" path="m4056,2375l4056,2242e" filled="false" stroked="true" strokeweight=".75pt" strokecolor="#fa7a6d">
                <v:path arrowok="t"/>
              </v:shape>
            </v:group>
            <v:group style="position:absolute;left:4066;top:2292;width:2;height:83" coordorigin="4066,2292" coordsize="2,83">
              <v:shape style="position:absolute;left:4066;top:2292;width:2;height:83" coordorigin="4066,2292" coordsize="0,83" path="m4066,2375l4066,2292e" filled="false" stroked="true" strokeweight=".75pt" strokecolor="#fa7a6d">
                <v:path arrowok="t"/>
              </v:shape>
            </v:group>
            <v:group style="position:absolute;left:4076;top:2245;width:2;height:130" coordorigin="4076,2245" coordsize="2,130">
              <v:shape style="position:absolute;left:4076;top:2245;width:2;height:130" coordorigin="4076,2245" coordsize="0,130" path="m4076,2375l4076,2245e" filled="false" stroked="true" strokeweight=".75pt" strokecolor="#fa7a6d">
                <v:path arrowok="t"/>
              </v:shape>
            </v:group>
            <v:group style="position:absolute;left:4086;top:2313;width:2;height:62" coordorigin="4086,2313" coordsize="2,62">
              <v:shape style="position:absolute;left:4086;top:2313;width:2;height:62" coordorigin="4086,2313" coordsize="0,62" path="m4086,2375l4086,2313e" filled="false" stroked="true" strokeweight=".75pt" strokecolor="#fa7a6d">
                <v:path arrowok="t"/>
              </v:shape>
            </v:group>
            <v:group style="position:absolute;left:4097;top:2287;width:2;height:88" coordorigin="4097,2287" coordsize="2,88">
              <v:shape style="position:absolute;left:4097;top:2287;width:2;height:88" coordorigin="4097,2287" coordsize="0,88" path="m4097,2375l4097,2287e" filled="false" stroked="true" strokeweight=".75pt" strokecolor="#fa7a6d">
                <v:path arrowok="t"/>
              </v:shape>
            </v:group>
            <v:group style="position:absolute;left:4107;top:2301;width:2;height:74" coordorigin="4107,2301" coordsize="2,74">
              <v:shape style="position:absolute;left:4107;top:2301;width:2;height:74" coordorigin="4107,2301" coordsize="0,74" path="m4107,2375l4107,2301e" filled="false" stroked="true" strokeweight=".75pt" strokecolor="#fa7a6d">
                <v:path arrowok="t"/>
              </v:shape>
            </v:group>
            <v:group style="position:absolute;left:4117;top:2280;width:2;height:95" coordorigin="4117,2280" coordsize="2,95">
              <v:shape style="position:absolute;left:4117;top:2280;width:2;height:95" coordorigin="4117,2280" coordsize="0,95" path="m4117,2375l4117,2280e" filled="false" stroked="true" strokeweight=".75pt" strokecolor="#fa7a6d">
                <v:path arrowok="t"/>
              </v:shape>
            </v:group>
            <v:group style="position:absolute;left:4127;top:2278;width:2;height:97" coordorigin="4127,2278" coordsize="2,97">
              <v:shape style="position:absolute;left:4127;top:2278;width:2;height:97" coordorigin="4127,2278" coordsize="0,97" path="m4127,2375l4127,2278e" filled="false" stroked="true" strokeweight=".75pt" strokecolor="#fa7a6d">
                <v:path arrowok="t"/>
              </v:shape>
            </v:group>
            <v:group style="position:absolute;left:4137;top:2305;width:2;height:70" coordorigin="4137,2305" coordsize="2,70">
              <v:shape style="position:absolute;left:4137;top:2305;width:2;height:70" coordorigin="4137,2305" coordsize="0,70" path="m4137,2375l4137,2305e" filled="false" stroked="true" strokeweight=".75pt" strokecolor="#fa7a6d">
                <v:path arrowok="t"/>
              </v:shape>
            </v:group>
            <v:group style="position:absolute;left:4147;top:2285;width:2;height:90" coordorigin="4147,2285" coordsize="2,90">
              <v:shape style="position:absolute;left:4147;top:2285;width:2;height:90" coordorigin="4147,2285" coordsize="0,90" path="m4147,2375l4147,2285e" filled="false" stroked="true" strokeweight=".75pt" strokecolor="#fa7a6d">
                <v:path arrowok="t"/>
              </v:shape>
            </v:group>
            <v:group style="position:absolute;left:4150;top:2371;width:15;height:2" coordorigin="4150,2371" coordsize="15,2">
              <v:shape style="position:absolute;left:4150;top:2371;width:15;height:2" coordorigin="4150,2371" coordsize="15,0" path="m4150,2371l4165,2371e" filled="false" stroked="true" strokeweight=".4pt" strokecolor="#fa7a6d">
                <v:path arrowok="t"/>
              </v:shape>
            </v:group>
            <v:group style="position:absolute;left:4167;top:2318;width:2;height:57" coordorigin="4167,2318" coordsize="2,57">
              <v:shape style="position:absolute;left:4167;top:2318;width:2;height:57" coordorigin="4167,2318" coordsize="0,57" path="m4167,2375l4167,2318e" filled="false" stroked="true" strokeweight=".75pt" strokecolor="#fa7a6d">
                <v:path arrowok="t"/>
              </v:shape>
            </v:group>
            <v:group style="position:absolute;left:4177;top:2289;width:2;height:86" coordorigin="4177,2289" coordsize="2,86">
              <v:shape style="position:absolute;left:4177;top:2289;width:2;height:86" coordorigin="4177,2289" coordsize="0,86" path="m4177,2375l4177,2289e" filled="false" stroked="true" strokeweight=".75pt" strokecolor="#fa7a6d">
                <v:path arrowok="t"/>
              </v:shape>
            </v:group>
            <v:group style="position:absolute;left:4187;top:2291;width:2;height:84" coordorigin="4187,2291" coordsize="2,84">
              <v:shape style="position:absolute;left:4187;top:2291;width:2;height:84" coordorigin="4187,2291" coordsize="0,84" path="m4187,2375l4187,2291e" filled="false" stroked="true" strokeweight=".75pt" strokecolor="#fa7a6d">
                <v:path arrowok="t"/>
              </v:shape>
            </v:group>
            <v:group style="position:absolute;left:4197;top:2294;width:2;height:81" coordorigin="4197,2294" coordsize="2,81">
              <v:shape style="position:absolute;left:4197;top:2294;width:2;height:81" coordorigin="4197,2294" coordsize="0,81" path="m4197,2375l4197,2294e" filled="false" stroked="true" strokeweight=".75pt" strokecolor="#fa7a6d">
                <v:path arrowok="t"/>
              </v:shape>
            </v:group>
            <v:group style="position:absolute;left:4201;top:2361;width:15;height:2" coordorigin="4201,2361" coordsize="15,2">
              <v:shape style="position:absolute;left:4201;top:2361;width:15;height:2" coordorigin="4201,2361" coordsize="15,0" path="m4201,2361l4216,2361e" filled="false" stroked="true" strokeweight="1.35pt" strokecolor="#fa7a6d">
                <v:path arrowok="t"/>
              </v:shape>
            </v:group>
            <v:group style="position:absolute;left:4218;top:2287;width:2;height:88" coordorigin="4218,2287" coordsize="2,88">
              <v:shape style="position:absolute;left:4218;top:2287;width:2;height:88" coordorigin="4218,2287" coordsize="0,88" path="m4218,2375l4218,2287e" filled="false" stroked="true" strokeweight=".75pt" strokecolor="#fa7a6d">
                <v:path arrowok="t"/>
              </v:shape>
            </v:group>
            <v:group style="position:absolute;left:4228;top:2284;width:2;height:91" coordorigin="4228,2284" coordsize="2,91">
              <v:shape style="position:absolute;left:4228;top:2284;width:2;height:91" coordorigin="4228,2284" coordsize="0,91" path="m4228,2375l4228,2284e" filled="false" stroked="true" strokeweight=".75pt" strokecolor="#fa7a6d">
                <v:path arrowok="t"/>
              </v:shape>
            </v:group>
            <v:group style="position:absolute;left:4231;top:2373;width:15;height:2" coordorigin="4231,2373" coordsize="15,2">
              <v:shape style="position:absolute;left:4231;top:2373;width:15;height:2" coordorigin="4231,2373" coordsize="15,0" path="m4231,2373l4246,2373e" filled="false" stroked="true" strokeweight=".15pt" strokecolor="#fa7a6d">
                <v:path arrowok="t"/>
              </v:shape>
            </v:group>
            <v:group style="position:absolute;left:4248;top:2312;width:2;height:63" coordorigin="4248,2312" coordsize="2,63">
              <v:shape style="position:absolute;left:4248;top:2312;width:2;height:63" coordorigin="4248,2312" coordsize="0,63" path="m4248,2375l4248,2312e" filled="false" stroked="true" strokeweight=".75pt" strokecolor="#fa7a6d">
                <v:path arrowok="t"/>
              </v:shape>
            </v:group>
            <v:group style="position:absolute;left:4258;top:2292;width:2;height:83" coordorigin="4258,2292" coordsize="2,83">
              <v:shape style="position:absolute;left:4258;top:2292;width:2;height:83" coordorigin="4258,2292" coordsize="0,83" path="m4258,2375l4258,2292e" filled="false" stroked="true" strokeweight=".75pt" strokecolor="#fa7a6d">
                <v:path arrowok="t"/>
              </v:shape>
            </v:group>
            <v:group style="position:absolute;left:4261;top:2366;width:15;height:2" coordorigin="4261,2366" coordsize="15,2">
              <v:shape style="position:absolute;left:4261;top:2366;width:15;height:2" coordorigin="4261,2366" coordsize="15,0" path="m4261,2366l4276,2366e" filled="false" stroked="true" strokeweight=".85pt" strokecolor="#fa7a6d">
                <v:path arrowok="t"/>
              </v:shape>
            </v:group>
            <v:group style="position:absolute;left:4278;top:2322;width:2;height:53" coordorigin="4278,2322" coordsize="2,53">
              <v:shape style="position:absolute;left:4278;top:2322;width:2;height:53" coordorigin="4278,2322" coordsize="0,53" path="m4278,2375l4278,2322e" filled="false" stroked="true" strokeweight=".75pt" strokecolor="#fa7a6d">
                <v:path arrowok="t"/>
              </v:shape>
            </v:group>
            <v:group style="position:absolute;left:4288;top:2339;width:2;height:36" coordorigin="4288,2339" coordsize="2,36">
              <v:shape style="position:absolute;left:4288;top:2339;width:2;height:36" coordorigin="4288,2339" coordsize="0,36" path="m4288,2375l4288,2339e" filled="false" stroked="true" strokeweight=".75pt" strokecolor="#fa7a6d">
                <v:path arrowok="t"/>
              </v:shape>
            </v:group>
            <v:group style="position:absolute;left:4291;top:2362;width:15;height:2" coordorigin="4291,2362" coordsize="15,2">
              <v:shape style="position:absolute;left:4291;top:2362;width:15;height:2" coordorigin="4291,2362" coordsize="15,0" path="m4291,2362l4306,2362e" filled="false" stroked="true" strokeweight="1.25pt" strokecolor="#fa7a6d">
                <v:path arrowok="t"/>
              </v:shape>
            </v:group>
            <v:group style="position:absolute;left:4309;top:2333;width:2;height:42" coordorigin="4309,2333" coordsize="2,42">
              <v:shape style="position:absolute;left:4309;top:2333;width:2;height:42" coordorigin="4309,2333" coordsize="0,42" path="m4309,2375l4309,2333e" filled="false" stroked="true" strokeweight=".75pt" strokecolor="#fa7a6d">
                <v:path arrowok="t"/>
              </v:shape>
            </v:group>
            <v:group style="position:absolute;left:4319;top:2301;width:2;height:74" coordorigin="4319,2301" coordsize="2,74">
              <v:shape style="position:absolute;left:4319;top:2301;width:2;height:74" coordorigin="4319,2301" coordsize="0,74" path="m4319,2375l4319,2301e" filled="false" stroked="true" strokeweight=".75pt" strokecolor="#fa7a6d">
                <v:path arrowok="t"/>
              </v:shape>
            </v:group>
            <v:group style="position:absolute;left:4329;top:2269;width:2;height:106" coordorigin="4329,2269" coordsize="2,106">
              <v:shape style="position:absolute;left:4329;top:2269;width:2;height:106" coordorigin="4329,2269" coordsize="0,106" path="m4329,2375l4329,2269e" filled="false" stroked="true" strokeweight=".75pt" strokecolor="#fa7a6d">
                <v:path arrowok="t"/>
              </v:shape>
            </v:group>
            <v:group style="position:absolute;left:4339;top:2327;width:2;height:48" coordorigin="4339,2327" coordsize="2,48">
              <v:shape style="position:absolute;left:4339;top:2327;width:2;height:48" coordorigin="4339,2327" coordsize="0,48" path="m4339,2375l4339,2327e" filled="false" stroked="true" strokeweight=".75pt" strokecolor="#fa7a6d">
                <v:path arrowok="t"/>
              </v:shape>
            </v:group>
            <v:group style="position:absolute;left:4349;top:2338;width:2;height:37" coordorigin="4349,2338" coordsize="2,37">
              <v:shape style="position:absolute;left:4349;top:2338;width:2;height:37" coordorigin="4349,2338" coordsize="0,37" path="m4349,2375l4349,2338e" filled="false" stroked="true" strokeweight=".75pt" strokecolor="#fa7a6d">
                <v:path arrowok="t"/>
              </v:shape>
            </v:group>
            <v:group style="position:absolute;left:4359;top:2265;width:2;height:110" coordorigin="4359,2265" coordsize="2,110">
              <v:shape style="position:absolute;left:4359;top:2265;width:2;height:110" coordorigin="4359,2265" coordsize="0,110" path="m4359,2375l4359,2265e" filled="false" stroked="true" strokeweight=".75pt" strokecolor="#fa7a6d">
                <v:path arrowok="t"/>
              </v:shape>
            </v:group>
            <v:group style="position:absolute;left:4369;top:2295;width:2;height:80" coordorigin="4369,2295" coordsize="2,80">
              <v:shape style="position:absolute;left:4369;top:2295;width:2;height:80" coordorigin="4369,2295" coordsize="0,80" path="m4369,2375l4369,2295e" filled="false" stroked="true" strokeweight=".75pt" strokecolor="#fa7a6d">
                <v:path arrowok="t"/>
              </v:shape>
            </v:group>
            <v:group style="position:absolute;left:4379;top:2297;width:2;height:78" coordorigin="4379,2297" coordsize="2,78">
              <v:shape style="position:absolute;left:4379;top:2297;width:2;height:78" coordorigin="4379,2297" coordsize="0,78" path="m4379,2375l4379,2297e" filled="false" stroked="true" strokeweight=".75pt" strokecolor="#fa7a6d">
                <v:path arrowok="t"/>
              </v:shape>
            </v:group>
            <v:group style="position:absolute;left:4389;top:2325;width:2;height:50" coordorigin="4389,2325" coordsize="2,50">
              <v:shape style="position:absolute;left:4389;top:2325;width:2;height:50" coordorigin="4389,2325" coordsize="0,50" path="m4389,2375l4389,2325e" filled="false" stroked="true" strokeweight=".75pt" strokecolor="#fa7a6d">
                <v:path arrowok="t"/>
              </v:shape>
            </v:group>
            <v:group style="position:absolute;left:4392;top:2366;width:15;height:2" coordorigin="4392,2366" coordsize="15,2">
              <v:shape style="position:absolute;left:4392;top:2366;width:15;height:2" coordorigin="4392,2366" coordsize="15,0" path="m4392,2366l4407,2366e" filled="false" stroked="true" strokeweight=".9pt" strokecolor="#fa7a6d">
                <v:path arrowok="t"/>
              </v:shape>
            </v:group>
            <v:group style="position:absolute;left:4402;top:2373;width:15;height:2" coordorigin="4402,2373" coordsize="15,2">
              <v:shape style="position:absolute;left:4402;top:2373;width:15;height:2" coordorigin="4402,2373" coordsize="15,0" path="m4402,2373l4417,2373e" filled="false" stroked="true" strokeweight=".15pt" strokecolor="#fa7a6d">
                <v:path arrowok="t"/>
              </v:shape>
            </v:group>
            <v:group style="position:absolute;left:4420;top:2256;width:2;height:119" coordorigin="4420,2256" coordsize="2,119">
              <v:shape style="position:absolute;left:4420;top:2256;width:2;height:119" coordorigin="4420,2256" coordsize="0,119" path="m4420,2375l4420,2256e" filled="false" stroked="true" strokeweight=".75pt" strokecolor="#fa7a6d">
                <v:path arrowok="t"/>
              </v:shape>
            </v:group>
            <v:group style="position:absolute;left:4423;top:2362;width:15;height:2" coordorigin="4423,2362" coordsize="15,2">
              <v:shape style="position:absolute;left:4423;top:2362;width:15;height:2" coordorigin="4423,2362" coordsize="15,0" path="m4423,2362l4438,2362e" filled="false" stroked="true" strokeweight="1.25pt" strokecolor="#fa7a6d">
                <v:path arrowok="t"/>
              </v:shape>
            </v:group>
            <v:group style="position:absolute;left:4440;top:2336;width:2;height:39" coordorigin="4440,2336" coordsize="2,39">
              <v:shape style="position:absolute;left:4440;top:2336;width:2;height:39" coordorigin="4440,2336" coordsize="0,39" path="m4440,2375l4440,2336e" filled="false" stroked="true" strokeweight=".75pt" strokecolor="#fa7a6d">
                <v:path arrowok="t"/>
              </v:shape>
            </v:group>
            <v:group style="position:absolute;left:4450;top:2301;width:2;height:74" coordorigin="4450,2301" coordsize="2,74">
              <v:shape style="position:absolute;left:4450;top:2301;width:2;height:74" coordorigin="4450,2301" coordsize="0,74" path="m4450,2375l4450,2301e" filled="false" stroked="true" strokeweight=".75pt" strokecolor="#fa7a6d">
                <v:path arrowok="t"/>
              </v:shape>
            </v:group>
            <v:group style="position:absolute;left:4460;top:2310;width:2;height:65" coordorigin="4460,2310" coordsize="2,65">
              <v:shape style="position:absolute;left:4460;top:2310;width:2;height:65" coordorigin="4460,2310" coordsize="0,65" path="m4460,2375l4460,2310e" filled="false" stroked="true" strokeweight=".75pt" strokecolor="#fa7a6d">
                <v:path arrowok="t"/>
              </v:shape>
            </v:group>
            <v:group style="position:absolute;left:4470;top:2317;width:2;height:58" coordorigin="4470,2317" coordsize="2,58">
              <v:shape style="position:absolute;left:4470;top:2317;width:2;height:58" coordorigin="4470,2317" coordsize="0,58" path="m4470,2375l4470,2317e" filled="false" stroked="true" strokeweight=".75pt" strokecolor="#fa7a6d">
                <v:path arrowok="t"/>
              </v:shape>
            </v:group>
            <v:group style="position:absolute;left:4480;top:2328;width:2;height:47" coordorigin="4480,2328" coordsize="2,47">
              <v:shape style="position:absolute;left:4480;top:2328;width:2;height:47" coordorigin="4480,2328" coordsize="0,47" path="m4480,2375l4480,2328e" filled="false" stroked="true" strokeweight=".75pt" strokecolor="#fa7a6d">
                <v:path arrowok="t"/>
              </v:shape>
            </v:group>
            <v:group style="position:absolute;left:4490;top:2305;width:2;height:70" coordorigin="4490,2305" coordsize="2,70">
              <v:shape style="position:absolute;left:4490;top:2305;width:2;height:70" coordorigin="4490,2305" coordsize="0,70" path="m4490,2375l4490,2305e" filled="false" stroked="true" strokeweight=".75pt" strokecolor="#fa7a6d">
                <v:path arrowok="t"/>
              </v:shape>
            </v:group>
            <v:group style="position:absolute;left:4500;top:2283;width:2;height:92" coordorigin="4500,2283" coordsize="2,92">
              <v:shape style="position:absolute;left:4500;top:2283;width:2;height:92" coordorigin="4500,2283" coordsize="0,92" path="m4500,2375l4500,2283e" filled="false" stroked="true" strokeweight=".75pt" strokecolor="#fa7a6d">
                <v:path arrowok="t"/>
              </v:shape>
            </v:group>
            <v:group style="position:absolute;left:4503;top:2370;width:15;height:2" coordorigin="4503,2370" coordsize="15,2">
              <v:shape style="position:absolute;left:4503;top:2370;width:15;height:2" coordorigin="4503,2370" coordsize="15,0" path="m4503,2370l4518,2370e" filled="false" stroked="true" strokeweight=".45pt" strokecolor="#fa7a6d">
                <v:path arrowok="t"/>
              </v:shape>
            </v:group>
            <v:group style="position:absolute;left:4520;top:2338;width:2;height:37" coordorigin="4520,2338" coordsize="2,37">
              <v:shape style="position:absolute;left:4520;top:2338;width:2;height:37" coordorigin="4520,2338" coordsize="0,37" path="m4520,2375l4520,2338e" filled="false" stroked="true" strokeweight=".75pt" strokecolor="#fa7a6d">
                <v:path arrowok="t"/>
              </v:shape>
            </v:group>
            <v:group style="position:absolute;left:4524;top:2365;width:15;height:2" coordorigin="4524,2365" coordsize="15,2">
              <v:shape style="position:absolute;left:4524;top:2365;width:15;height:2" coordorigin="4524,2365" coordsize="15,0" path="m4524,2365l4539,2365e" filled="false" stroked="true" strokeweight=".95pt" strokecolor="#fa7a6d">
                <v:path arrowok="t"/>
              </v:shape>
            </v:group>
            <v:group style="position:absolute;left:4541;top:2327;width:2;height:48" coordorigin="4541,2327" coordsize="2,48">
              <v:shape style="position:absolute;left:4541;top:2327;width:2;height:48" coordorigin="4541,2327" coordsize="0,48" path="m4541,2375l4541,2327e" filled="false" stroked="true" strokeweight=".75pt" strokecolor="#fa7a6d">
                <v:path arrowok="t"/>
              </v:shape>
            </v:group>
            <v:group style="position:absolute;left:4551;top:2167;width:2;height:208" coordorigin="4551,2167" coordsize="2,208">
              <v:shape style="position:absolute;left:4551;top:2167;width:2;height:208" coordorigin="4551,2167" coordsize="0,208" path="m4551,2375l4551,2167e" filled="false" stroked="true" strokeweight=".75pt" strokecolor="#fa7a6d">
                <v:path arrowok="t"/>
              </v:shape>
            </v:group>
            <v:group style="position:absolute;left:4561;top:2251;width:2;height:124" coordorigin="4561,2251" coordsize="2,124">
              <v:shape style="position:absolute;left:4561;top:2251;width:2;height:124" coordorigin="4561,2251" coordsize="0,124" path="m4561,2375l4561,2251e" filled="false" stroked="true" strokeweight=".75pt" strokecolor="#fa7a6d">
                <v:path arrowok="t"/>
              </v:shape>
            </v:group>
            <v:group style="position:absolute;left:4571;top:2272;width:2;height:103" coordorigin="4571,2272" coordsize="2,103">
              <v:shape style="position:absolute;left:4571;top:2272;width:2;height:103" coordorigin="4571,2272" coordsize="0,103" path="m4571,2375l4571,2272e" filled="false" stroked="true" strokeweight=".75pt" strokecolor="#fa7a6d">
                <v:path arrowok="t"/>
              </v:shape>
            </v:group>
            <v:group style="position:absolute;left:4581;top:2263;width:2;height:112" coordorigin="4581,2263" coordsize="2,112">
              <v:shape style="position:absolute;left:4581;top:2263;width:2;height:112" coordorigin="4581,2263" coordsize="0,112" path="m4581,2375l4581,2263e" filled="false" stroked="true" strokeweight=".75pt" strokecolor="#fa7a6d">
                <v:path arrowok="t"/>
              </v:shape>
            </v:group>
            <v:group style="position:absolute;left:4591;top:2261;width:2;height:114" coordorigin="4591,2261" coordsize="2,114">
              <v:shape style="position:absolute;left:4591;top:2261;width:2;height:114" coordorigin="4591,2261" coordsize="0,114" path="m4591,2375l4591,2261e" filled="false" stroked="true" strokeweight=".75pt" strokecolor="#fa7a6d">
                <v:path arrowok="t"/>
              </v:shape>
            </v:group>
            <v:group style="position:absolute;left:4601;top:2298;width:2;height:77" coordorigin="4601,2298" coordsize="2,77">
              <v:shape style="position:absolute;left:4601;top:2298;width:2;height:77" coordorigin="4601,2298" coordsize="0,77" path="m4601,2375l4601,2298e" filled="false" stroked="true" strokeweight=".75pt" strokecolor="#fa7a6d">
                <v:path arrowok="t"/>
              </v:shape>
            </v:group>
            <v:group style="position:absolute;left:4611;top:2281;width:2;height:94" coordorigin="4611,2281" coordsize="2,94">
              <v:shape style="position:absolute;left:4611;top:2281;width:2;height:94" coordorigin="4611,2281" coordsize="0,94" path="m4611,2375l4611,2281e" filled="false" stroked="true" strokeweight=".75pt" strokecolor="#fa7a6d">
                <v:path arrowok="t"/>
              </v:shape>
            </v:group>
            <v:group style="position:absolute;left:4621;top:2316;width:2;height:59" coordorigin="4621,2316" coordsize="2,59">
              <v:shape style="position:absolute;left:4621;top:2316;width:2;height:59" coordorigin="4621,2316" coordsize="0,59" path="m4621,2375l4621,2316e" filled="false" stroked="true" strokeweight=".75pt" strokecolor="#fa7a6d">
                <v:path arrowok="t"/>
              </v:shape>
            </v:group>
            <v:group style="position:absolute;left:4632;top:2252;width:2;height:123" coordorigin="4632,2252" coordsize="2,123">
              <v:shape style="position:absolute;left:4632;top:2252;width:2;height:123" coordorigin="4632,2252" coordsize="0,123" path="m4632,2375l4632,2252e" filled="false" stroked="true" strokeweight=".75pt" strokecolor="#fa7a6d">
                <v:path arrowok="t"/>
              </v:shape>
            </v:group>
            <v:group style="position:absolute;left:4642;top:2307;width:2;height:68" coordorigin="4642,2307" coordsize="2,68">
              <v:shape style="position:absolute;left:4642;top:2307;width:2;height:68" coordorigin="4642,2307" coordsize="0,68" path="m4642,2375l4642,2307e" filled="false" stroked="true" strokeweight=".75pt" strokecolor="#fa7a6d">
                <v:path arrowok="t"/>
              </v:shape>
            </v:group>
            <v:group style="position:absolute;left:4652;top:2305;width:2;height:70" coordorigin="4652,2305" coordsize="2,70">
              <v:shape style="position:absolute;left:4652;top:2305;width:2;height:70" coordorigin="4652,2305" coordsize="0,70" path="m4652,2375l4652,2305e" filled="false" stroked="true" strokeweight=".75pt" strokecolor="#fa7a6d">
                <v:path arrowok="t"/>
              </v:shape>
            </v:group>
            <v:group style="position:absolute;left:4655;top:2366;width:15;height:2" coordorigin="4655,2366" coordsize="15,2">
              <v:shape style="position:absolute;left:4655;top:2366;width:15;height:2" coordorigin="4655,2366" coordsize="15,0" path="m4655,2366l4670,2366e" filled="false" stroked="true" strokeweight=".85pt" strokecolor="#fa7a6d">
                <v:path arrowok="t"/>
              </v:shape>
            </v:group>
            <v:group style="position:absolute;left:4672;top:2302;width:2;height:73" coordorigin="4672,2302" coordsize="2,73">
              <v:shape style="position:absolute;left:4672;top:2302;width:2;height:73" coordorigin="4672,2302" coordsize="0,73" path="m4672,2375l4672,2302e" filled="false" stroked="true" strokeweight=".75pt" strokecolor="#fa7a6d">
                <v:path arrowok="t"/>
              </v:shape>
            </v:group>
            <v:group style="position:absolute;left:4682;top:2290;width:2;height:85" coordorigin="4682,2290" coordsize="2,85">
              <v:shape style="position:absolute;left:4682;top:2290;width:2;height:85" coordorigin="4682,2290" coordsize="0,85" path="m4682,2375l4682,2290e" filled="false" stroked="true" strokeweight=".75pt" strokecolor="#fa7a6d">
                <v:path arrowok="t"/>
              </v:shape>
            </v:group>
            <v:group style="position:absolute;left:4685;top:2365;width:15;height:2" coordorigin="4685,2365" coordsize="15,2">
              <v:shape style="position:absolute;left:4685;top:2365;width:15;height:2" coordorigin="4685,2365" coordsize="15,0" path="m4685,2365l4700,2365e" filled="false" stroked="true" strokeweight=".95pt" strokecolor="#fa7a6d">
                <v:path arrowok="t"/>
              </v:shape>
            </v:group>
            <v:group style="position:absolute;left:4695;top:2360;width:15;height:2" coordorigin="4695,2360" coordsize="15,2">
              <v:shape style="position:absolute;left:4695;top:2360;width:15;height:2" coordorigin="4695,2360" coordsize="15,0" path="m4695,2360l4710,2360e" filled="false" stroked="true" strokeweight="1.45pt" strokecolor="#fa7a6d">
                <v:path arrowok="t"/>
              </v:shape>
            </v:group>
            <v:group style="position:absolute;left:4712;top:2257;width:2;height:118" coordorigin="4712,2257" coordsize="2,118">
              <v:shape style="position:absolute;left:4712;top:2257;width:2;height:118" coordorigin="4712,2257" coordsize="0,118" path="m4712,2375l4712,2257e" filled="false" stroked="true" strokeweight=".75pt" strokecolor="#fa7a6d">
                <v:path arrowok="t"/>
              </v:shape>
            </v:group>
            <v:group style="position:absolute;left:4722;top:2313;width:2;height:62" coordorigin="4722,2313" coordsize="2,62">
              <v:shape style="position:absolute;left:4722;top:2313;width:2;height:62" coordorigin="4722,2313" coordsize="0,62" path="m4722,2375l4722,2313e" filled="false" stroked="true" strokeweight=".75pt" strokecolor="#fa7a6d">
                <v:path arrowok="t"/>
              </v:shape>
            </v:group>
            <v:group style="position:absolute;left:4732;top:2163;width:2;height:212" coordorigin="4732,2163" coordsize="2,212">
              <v:shape style="position:absolute;left:4732;top:2163;width:2;height:212" coordorigin="4732,2163" coordsize="0,212" path="m4732,2375l4732,2163e" filled="false" stroked="true" strokeweight=".75pt" strokecolor="#fa7a6d">
                <v:path arrowok="t"/>
              </v:shape>
            </v:group>
            <v:group style="position:absolute;left:4743;top:2135;width:2;height:240" coordorigin="4743,2135" coordsize="2,240">
              <v:shape style="position:absolute;left:4743;top:2135;width:2;height:240" coordorigin="4743,2135" coordsize="0,240" path="m4743,2375l4743,2135e" filled="false" stroked="true" strokeweight=".75pt" strokecolor="#fa7a6d">
                <v:path arrowok="t"/>
              </v:shape>
            </v:group>
            <v:group style="position:absolute;left:4753;top:2133;width:2;height:242" coordorigin="4753,2133" coordsize="2,242">
              <v:shape style="position:absolute;left:4753;top:2133;width:2;height:242" coordorigin="4753,2133" coordsize="0,242" path="m4753,2375l4753,2133e" filled="false" stroked="true" strokeweight=".75pt" strokecolor="#fa7a6d">
                <v:path arrowok="t"/>
              </v:shape>
            </v:group>
            <v:group style="position:absolute;left:4763;top:2135;width:2;height:240" coordorigin="4763,2135" coordsize="2,240">
              <v:shape style="position:absolute;left:4763;top:2135;width:2;height:240" coordorigin="4763,2135" coordsize="0,240" path="m4763,2375l4763,2135e" filled="false" stroked="true" strokeweight=".75pt" strokecolor="#fa7a6d">
                <v:path arrowok="t"/>
              </v:shape>
            </v:group>
            <v:group style="position:absolute;left:4773;top:2116;width:2;height:259" coordorigin="4773,2116" coordsize="2,259">
              <v:shape style="position:absolute;left:4773;top:2116;width:2;height:259" coordorigin="4773,2116" coordsize="0,259" path="m4773,2375l4773,2116e" filled="false" stroked="true" strokeweight=".75pt" strokecolor="#fa7a6d">
                <v:path arrowok="t"/>
              </v:shape>
            </v:group>
            <v:group style="position:absolute;left:4783;top:2178;width:2;height:197" coordorigin="4783,2178" coordsize="2,197">
              <v:shape style="position:absolute;left:4783;top:2178;width:2;height:197" coordorigin="4783,2178" coordsize="0,197" path="m4783,2375l4783,2178e" filled="false" stroked="true" strokeweight=".75pt" strokecolor="#fa7a6d">
                <v:path arrowok="t"/>
              </v:shape>
            </v:group>
            <v:group style="position:absolute;left:4793;top:2094;width:2;height:281" coordorigin="4793,2094" coordsize="2,281">
              <v:shape style="position:absolute;left:4793;top:2094;width:2;height:281" coordorigin="4793,2094" coordsize="0,281" path="m4793,2375l4793,2094e" filled="false" stroked="true" strokeweight=".75pt" strokecolor="#fa7a6d">
                <v:path arrowok="t"/>
              </v:shape>
            </v:group>
            <v:group style="position:absolute;left:4803;top:2130;width:2;height:245" coordorigin="4803,2130" coordsize="2,245">
              <v:shape style="position:absolute;left:4803;top:2130;width:2;height:245" coordorigin="4803,2130" coordsize="0,245" path="m4803,2375l4803,2130e" filled="false" stroked="true" strokeweight=".75pt" strokecolor="#fa7a6d">
                <v:path arrowok="t"/>
              </v:shape>
            </v:group>
            <v:group style="position:absolute;left:4813;top:2195;width:2;height:180" coordorigin="4813,2195" coordsize="2,180">
              <v:shape style="position:absolute;left:4813;top:2195;width:2;height:180" coordorigin="4813,2195" coordsize="0,180" path="m4813,2375l4813,2195e" filled="false" stroked="true" strokeweight=".75pt" strokecolor="#fa7a6d">
                <v:path arrowok="t"/>
              </v:shape>
            </v:group>
            <v:group style="position:absolute;left:4823;top:2210;width:2;height:165" coordorigin="4823,2210" coordsize="2,165">
              <v:shape style="position:absolute;left:4823;top:2210;width:2;height:165" coordorigin="4823,2210" coordsize="0,165" path="m4823,2375l4823,2210e" filled="false" stroked="true" strokeweight=".75pt" strokecolor="#fa7a6d">
                <v:path arrowok="t"/>
              </v:shape>
            </v:group>
            <v:group style="position:absolute;left:4833;top:2080;width:2;height:295" coordorigin="4833,2080" coordsize="2,295">
              <v:shape style="position:absolute;left:4833;top:2080;width:2;height:295" coordorigin="4833,2080" coordsize="0,295" path="m4833,2375l4833,2080e" filled="false" stroked="true" strokeweight=".75pt" strokecolor="#fa7a6d">
                <v:path arrowok="t"/>
              </v:shape>
            </v:group>
            <v:group style="position:absolute;left:4844;top:2199;width:2;height:176" coordorigin="4844,2199" coordsize="2,176">
              <v:shape style="position:absolute;left:4844;top:2199;width:2;height:176" coordorigin="4844,2199" coordsize="0,176" path="m4844,2375l4844,2199e" filled="false" stroked="true" strokeweight=".75pt" strokecolor="#fa7a6d">
                <v:path arrowok="t"/>
              </v:shape>
            </v:group>
            <v:group style="position:absolute;left:4854;top:2136;width:2;height:239" coordorigin="4854,2136" coordsize="2,239">
              <v:shape style="position:absolute;left:4854;top:2136;width:2;height:239" coordorigin="4854,2136" coordsize="0,239" path="m4854,2375l4854,2136e" filled="false" stroked="true" strokeweight=".75pt" strokecolor="#fa7a6d">
                <v:path arrowok="t"/>
              </v:shape>
            </v:group>
            <v:group style="position:absolute;left:4864;top:2224;width:2;height:151" coordorigin="4864,2224" coordsize="2,151">
              <v:shape style="position:absolute;left:4864;top:2224;width:2;height:151" coordorigin="4864,2224" coordsize="0,151" path="m4864,2375l4864,2224e" filled="false" stroked="true" strokeweight=".75pt" strokecolor="#fa7a6d">
                <v:path arrowok="t"/>
              </v:shape>
            </v:group>
            <v:group style="position:absolute;left:4874;top:2163;width:2;height:212" coordorigin="4874,2163" coordsize="2,212">
              <v:shape style="position:absolute;left:4874;top:2163;width:2;height:212" coordorigin="4874,2163" coordsize="0,212" path="m4874,2375l4874,2163e" filled="false" stroked="true" strokeweight=".75pt" strokecolor="#fa7a6d">
                <v:path arrowok="t"/>
              </v:shape>
            </v:group>
            <v:group style="position:absolute;left:4884;top:2196;width:2;height:179" coordorigin="4884,2196" coordsize="2,179">
              <v:shape style="position:absolute;left:4884;top:2196;width:2;height:179" coordorigin="4884,2196" coordsize="0,179" path="m4884,2375l4884,2196e" filled="false" stroked="true" strokeweight=".75pt" strokecolor="#fa7a6d">
                <v:path arrowok="t"/>
              </v:shape>
            </v:group>
            <v:group style="position:absolute;left:4894;top:2131;width:2;height:244" coordorigin="4894,2131" coordsize="2,244">
              <v:shape style="position:absolute;left:4894;top:2131;width:2;height:244" coordorigin="4894,2131" coordsize="0,244" path="m4894,2375l4894,2131e" filled="false" stroked="true" strokeweight=".75pt" strokecolor="#fa7a6d">
                <v:path arrowok="t"/>
              </v:shape>
            </v:group>
            <v:group style="position:absolute;left:4904;top:2232;width:2;height:143" coordorigin="4904,2232" coordsize="2,143">
              <v:shape style="position:absolute;left:4904;top:2232;width:2;height:143" coordorigin="4904,2232" coordsize="0,143" path="m4904,2375l4904,2232e" filled="false" stroked="true" strokeweight=".75pt" strokecolor="#fa7a6d">
                <v:path arrowok="t"/>
              </v:shape>
            </v:group>
            <v:group style="position:absolute;left:4914;top:2137;width:2;height:238" coordorigin="4914,2137" coordsize="2,238">
              <v:shape style="position:absolute;left:4914;top:2137;width:2;height:238" coordorigin="4914,2137" coordsize="0,238" path="m4914,2375l4914,2137e" filled="false" stroked="true" strokeweight=".75pt" strokecolor="#fa7a6d">
                <v:path arrowok="t"/>
              </v:shape>
            </v:group>
            <v:group style="position:absolute;left:4924;top:2191;width:2;height:184" coordorigin="4924,2191" coordsize="2,184">
              <v:shape style="position:absolute;left:4924;top:2191;width:2;height:184" coordorigin="4924,2191" coordsize="0,184" path="m4924,2375l4924,2191e" filled="false" stroked="true" strokeweight=".75pt" strokecolor="#fa7a6d">
                <v:path arrowok="t"/>
              </v:shape>
            </v:group>
            <v:group style="position:absolute;left:4934;top:2207;width:2;height:168" coordorigin="4934,2207" coordsize="2,168">
              <v:shape style="position:absolute;left:4934;top:2207;width:2;height:168" coordorigin="4934,2207" coordsize="0,168" path="m4934,2375l4934,2207e" filled="false" stroked="true" strokeweight=".75pt" strokecolor="#fa7a6d">
                <v:path arrowok="t"/>
              </v:shape>
            </v:group>
            <v:group style="position:absolute;left:4944;top:2150;width:2;height:225" coordorigin="4944,2150" coordsize="2,225">
              <v:shape style="position:absolute;left:4944;top:2150;width:2;height:225" coordorigin="4944,2150" coordsize="0,225" path="m4944,2375l4944,2150e" filled="false" stroked="true" strokeweight=".75pt" strokecolor="#fa7a6d">
                <v:path arrowok="t"/>
              </v:shape>
            </v:group>
            <v:group style="position:absolute;left:4955;top:2176;width:2;height:199" coordorigin="4955,2176" coordsize="2,199">
              <v:shape style="position:absolute;left:4955;top:2176;width:2;height:199" coordorigin="4955,2176" coordsize="0,199" path="m4955,2375l4955,2176e" filled="false" stroked="true" strokeweight=".75pt" strokecolor="#fa7a6d">
                <v:path arrowok="t"/>
              </v:shape>
            </v:group>
            <v:group style="position:absolute;left:4965;top:2149;width:2;height:226" coordorigin="4965,2149" coordsize="2,226">
              <v:shape style="position:absolute;left:4965;top:2149;width:2;height:226" coordorigin="4965,2149" coordsize="0,226" path="m4965,2375l4965,2149e" filled="false" stroked="true" strokeweight=".75pt" strokecolor="#fa7a6d">
                <v:path arrowok="t"/>
              </v:shape>
            </v:group>
            <v:group style="position:absolute;left:4975;top:2121;width:2;height:254" coordorigin="4975,2121" coordsize="2,254">
              <v:shape style="position:absolute;left:4975;top:2121;width:2;height:254" coordorigin="4975,2121" coordsize="0,254" path="m4975,2375l4975,2121e" filled="false" stroked="true" strokeweight=".75pt" strokecolor="#fa7a6d">
                <v:path arrowok="t"/>
              </v:shape>
            </v:group>
            <v:group style="position:absolute;left:4985;top:2145;width:2;height:230" coordorigin="4985,2145" coordsize="2,230">
              <v:shape style="position:absolute;left:4985;top:2145;width:2;height:230" coordorigin="4985,2145" coordsize="0,230" path="m4985,2375l4985,2145e" filled="false" stroked="true" strokeweight=".75pt" strokecolor="#fa7a6d">
                <v:path arrowok="t"/>
              </v:shape>
            </v:group>
            <v:group style="position:absolute;left:4995;top:2186;width:2;height:189" coordorigin="4995,2186" coordsize="2,189">
              <v:shape style="position:absolute;left:4995;top:2186;width:2;height:189" coordorigin="4995,2186" coordsize="0,189" path="m4995,2375l4995,2186e" filled="false" stroked="true" strokeweight=".75pt" strokecolor="#fa7a6d">
                <v:path arrowok="t"/>
              </v:shape>
            </v:group>
            <v:group style="position:absolute;left:5005;top:2125;width:2;height:250" coordorigin="5005,2125" coordsize="2,250">
              <v:shape style="position:absolute;left:5005;top:2125;width:2;height:250" coordorigin="5005,2125" coordsize="0,250" path="m5005,2375l5005,2125e" filled="false" stroked="true" strokeweight=".75pt" strokecolor="#fa7a6d">
                <v:path arrowok="t"/>
              </v:shape>
            </v:group>
            <v:group style="position:absolute;left:5015;top:2157;width:2;height:218" coordorigin="5015,2157" coordsize="2,218">
              <v:shape style="position:absolute;left:5015;top:2157;width:2;height:218" coordorigin="5015,2157" coordsize="0,218" path="m5015,2375l5015,2157e" filled="false" stroked="true" strokeweight=".75pt" strokecolor="#fa7a6d">
                <v:path arrowok="t"/>
              </v:shape>
            </v:group>
            <v:group style="position:absolute;left:5025;top:2190;width:2;height:185" coordorigin="5025,2190" coordsize="2,185">
              <v:shape style="position:absolute;left:5025;top:2190;width:2;height:185" coordorigin="5025,2190" coordsize="0,185" path="m5025,2375l5025,2190e" filled="false" stroked="true" strokeweight=".75pt" strokecolor="#fa7a6d">
                <v:path arrowok="t"/>
              </v:shape>
            </v:group>
            <v:group style="position:absolute;left:5035;top:2214;width:2;height:161" coordorigin="5035,2214" coordsize="2,161">
              <v:shape style="position:absolute;left:5035;top:2214;width:2;height:161" coordorigin="5035,2214" coordsize="0,161" path="m5035,2375l5035,2214e" filled="false" stroked="true" strokeweight=".75pt" strokecolor="#fa7a6d">
                <v:path arrowok="t"/>
              </v:shape>
            </v:group>
            <v:group style="position:absolute;left:5045;top:2178;width:2;height:197" coordorigin="5045,2178" coordsize="2,197">
              <v:shape style="position:absolute;left:5045;top:2178;width:2;height:197" coordorigin="5045,2178" coordsize="0,197" path="m5045,2375l5045,2178e" filled="false" stroked="true" strokeweight=".75pt" strokecolor="#fa7a6d">
                <v:path arrowok="t"/>
              </v:shape>
            </v:group>
            <v:group style="position:absolute;left:5056;top:2158;width:2;height:217" coordorigin="5056,2158" coordsize="2,217">
              <v:shape style="position:absolute;left:5056;top:2158;width:2;height:217" coordorigin="5056,2158" coordsize="0,217" path="m5056,2375l5056,2158e" filled="false" stroked="true" strokeweight=".75pt" strokecolor="#fa7a6d">
                <v:path arrowok="t"/>
              </v:shape>
            </v:group>
            <v:group style="position:absolute;left:5066;top:2220;width:2;height:155" coordorigin="5066,2220" coordsize="2,155">
              <v:shape style="position:absolute;left:5066;top:2220;width:2;height:155" coordorigin="5066,2220" coordsize="0,155" path="m5066,2375l5066,2220e" filled="false" stroked="true" strokeweight=".75pt" strokecolor="#fa7a6d">
                <v:path arrowok="t"/>
              </v:shape>
            </v:group>
            <v:group style="position:absolute;left:5076;top:2299;width:2;height:76" coordorigin="5076,2299" coordsize="2,76">
              <v:shape style="position:absolute;left:5076;top:2299;width:2;height:76" coordorigin="5076,2299" coordsize="0,76" path="m5076,2375l5076,2299e" filled="false" stroked="true" strokeweight=".75pt" strokecolor="#fa7a6d">
                <v:path arrowok="t"/>
              </v:shape>
            </v:group>
            <v:group style="position:absolute;left:5086;top:2239;width:2;height:136" coordorigin="5086,2239" coordsize="2,136">
              <v:shape style="position:absolute;left:5086;top:2239;width:2;height:136" coordorigin="5086,2239" coordsize="0,136" path="m5086,2375l5086,2239e" filled="false" stroked="true" strokeweight=".75pt" strokecolor="#fa7a6d">
                <v:path arrowok="t"/>
              </v:shape>
            </v:group>
            <v:group style="position:absolute;left:5096;top:2185;width:2;height:190" coordorigin="5096,2185" coordsize="2,190">
              <v:shape style="position:absolute;left:5096;top:2185;width:2;height:190" coordorigin="5096,2185" coordsize="0,190" path="m5096,2375l5096,2185e" filled="false" stroked="true" strokeweight=".75pt" strokecolor="#fa7a6d">
                <v:path arrowok="t"/>
              </v:shape>
            </v:group>
            <v:group style="position:absolute;left:5106;top:2172;width:2;height:203" coordorigin="5106,2172" coordsize="2,203">
              <v:shape style="position:absolute;left:5106;top:2172;width:2;height:203" coordorigin="5106,2172" coordsize="0,203" path="m5106,2375l5106,2172e" filled="false" stroked="true" strokeweight=".75pt" strokecolor="#fa7a6d">
                <v:path arrowok="t"/>
              </v:shape>
            </v:group>
            <v:group style="position:absolute;left:5116;top:2139;width:2;height:236" coordorigin="5116,2139" coordsize="2,236">
              <v:shape style="position:absolute;left:5116;top:2139;width:2;height:236" coordorigin="5116,2139" coordsize="0,236" path="m5116,2375l5116,2139e" filled="false" stroked="true" strokeweight=".75pt" strokecolor="#fa7a6d">
                <v:path arrowok="t"/>
              </v:shape>
            </v:group>
            <v:group style="position:absolute;left:5126;top:2125;width:2;height:250" coordorigin="5126,2125" coordsize="2,250">
              <v:shape style="position:absolute;left:5126;top:2125;width:2;height:250" coordorigin="5126,2125" coordsize="0,250" path="m5126,2375l5126,2125e" filled="false" stroked="true" strokeweight=".75pt" strokecolor="#fa7a6d">
                <v:path arrowok="t"/>
              </v:shape>
            </v:group>
            <v:group style="position:absolute;left:5136;top:2176;width:2;height:199" coordorigin="5136,2176" coordsize="2,199">
              <v:shape style="position:absolute;left:5136;top:2176;width:2;height:199" coordorigin="5136,2176" coordsize="0,199" path="m5136,2375l5136,2176e" filled="false" stroked="true" strokeweight=".75pt" strokecolor="#fa7a6d">
                <v:path arrowok="t"/>
              </v:shape>
            </v:group>
            <v:group style="position:absolute;left:5146;top:2228;width:2;height:147" coordorigin="5146,2228" coordsize="2,147">
              <v:shape style="position:absolute;left:5146;top:2228;width:2;height:147" coordorigin="5146,2228" coordsize="0,147" path="m5146,2375l5146,2228e" filled="false" stroked="true" strokeweight=".75pt" strokecolor="#fa7a6d">
                <v:path arrowok="t"/>
              </v:shape>
            </v:group>
            <v:group style="position:absolute;left:5156;top:2155;width:2;height:220" coordorigin="5156,2155" coordsize="2,220">
              <v:shape style="position:absolute;left:5156;top:2155;width:2;height:220" coordorigin="5156,2155" coordsize="0,220" path="m5156,2375l5156,2155e" filled="false" stroked="true" strokeweight=".75pt" strokecolor="#fa7a6d">
                <v:path arrowok="t"/>
              </v:shape>
            </v:group>
            <v:group style="position:absolute;left:5167;top:2189;width:2;height:186" coordorigin="5167,2189" coordsize="2,186">
              <v:shape style="position:absolute;left:5167;top:2189;width:2;height:186" coordorigin="5167,2189" coordsize="0,186" path="m5167,2375l5167,2189e" filled="false" stroked="true" strokeweight=".75pt" strokecolor="#fa7a6d">
                <v:path arrowok="t"/>
              </v:shape>
            </v:group>
            <v:group style="position:absolute;left:5177;top:2162;width:2;height:213" coordorigin="5177,2162" coordsize="2,213">
              <v:shape style="position:absolute;left:5177;top:2162;width:2;height:213" coordorigin="5177,2162" coordsize="0,213" path="m5177,2375l5177,2162e" filled="false" stroked="true" strokeweight=".75pt" strokecolor="#fa7a6d">
                <v:path arrowok="t"/>
              </v:shape>
            </v:group>
            <v:group style="position:absolute;left:5187;top:2222;width:2;height:153" coordorigin="5187,2222" coordsize="2,153">
              <v:shape style="position:absolute;left:5187;top:2222;width:2;height:153" coordorigin="5187,2222" coordsize="0,153" path="m5187,2375l5187,2222e" filled="false" stroked="true" strokeweight=".75pt" strokecolor="#fa7a6d">
                <v:path arrowok="t"/>
              </v:shape>
            </v:group>
            <v:group style="position:absolute;left:5197;top:2086;width:2;height:289" coordorigin="5197,2086" coordsize="2,289">
              <v:shape style="position:absolute;left:5197;top:2086;width:2;height:289" coordorigin="5197,2086" coordsize="0,289" path="m5197,2375l5197,2086e" filled="false" stroked="true" strokeweight=".75pt" strokecolor="#fa7a6d">
                <v:path arrowok="t"/>
              </v:shape>
            </v:group>
            <v:group style="position:absolute;left:5207;top:2209;width:2;height:166" coordorigin="5207,2209" coordsize="2,166">
              <v:shape style="position:absolute;left:5207;top:2209;width:2;height:166" coordorigin="5207,2209" coordsize="0,166" path="m5207,2375l5207,2209e" filled="false" stroked="true" strokeweight=".75pt" strokecolor="#fa7a6d">
                <v:path arrowok="t"/>
              </v:shape>
            </v:group>
            <v:group style="position:absolute;left:5217;top:2196;width:2;height:179" coordorigin="5217,2196" coordsize="2,179">
              <v:shape style="position:absolute;left:5217;top:2196;width:2;height:179" coordorigin="5217,2196" coordsize="0,179" path="m5217,2375l5217,2196e" filled="false" stroked="true" strokeweight=".75pt" strokecolor="#fa7a6d">
                <v:path arrowok="t"/>
              </v:shape>
            </v:group>
            <v:group style="position:absolute;left:5227;top:2180;width:2;height:195" coordorigin="5227,2180" coordsize="2,195">
              <v:shape style="position:absolute;left:5227;top:2180;width:2;height:195" coordorigin="5227,2180" coordsize="0,195" path="m5227,2375l5227,2180e" filled="false" stroked="true" strokeweight=".75pt" strokecolor="#fa7a6d">
                <v:path arrowok="t"/>
              </v:shape>
            </v:group>
            <v:group style="position:absolute;left:5237;top:2044;width:2;height:331" coordorigin="5237,2044" coordsize="2,331">
              <v:shape style="position:absolute;left:5237;top:2044;width:2;height:331" coordorigin="5237,2044" coordsize="0,331" path="m5237,2375l5237,2044e" filled="false" stroked="true" strokeweight=".75pt" strokecolor="#fa7a6d">
                <v:path arrowok="t"/>
              </v:shape>
            </v:group>
            <v:group style="position:absolute;left:5247;top:1994;width:2;height:381" coordorigin="5247,1994" coordsize="2,381">
              <v:shape style="position:absolute;left:5247;top:1994;width:2;height:381" coordorigin="5247,1994" coordsize="0,381" path="m5247,2375l5247,1994e" filled="false" stroked="true" strokeweight=".75pt" strokecolor="#fa7a6d">
                <v:path arrowok="t"/>
              </v:shape>
            </v:group>
            <v:group style="position:absolute;left:5257;top:2066;width:2;height:309" coordorigin="5257,2066" coordsize="2,309">
              <v:shape style="position:absolute;left:5257;top:2066;width:2;height:309" coordorigin="5257,2066" coordsize="0,309" path="m5257,2375l5257,2066e" filled="false" stroked="true" strokeweight=".75pt" strokecolor="#fa7a6d">
                <v:path arrowok="t"/>
              </v:shape>
            </v:group>
            <v:group style="position:absolute;left:5267;top:2006;width:2;height:369" coordorigin="5267,2006" coordsize="2,369">
              <v:shape style="position:absolute;left:5267;top:2006;width:2;height:369" coordorigin="5267,2006" coordsize="0,369" path="m5267,2375l5267,2006e" filled="false" stroked="true" strokeweight=".75pt" strokecolor="#fa7a6d">
                <v:path arrowok="t"/>
              </v:shape>
            </v:group>
            <v:group style="position:absolute;left:5278;top:2023;width:2;height:352" coordorigin="5278,2023" coordsize="2,352">
              <v:shape style="position:absolute;left:5278;top:2023;width:2;height:352" coordorigin="5278,2023" coordsize="0,352" path="m5278,2375l5278,2023e" filled="false" stroked="true" strokeweight=".75pt" strokecolor="#fa7a6d">
                <v:path arrowok="t"/>
              </v:shape>
            </v:group>
            <v:group style="position:absolute;left:5288;top:2054;width:2;height:321" coordorigin="5288,2054" coordsize="2,321">
              <v:shape style="position:absolute;left:5288;top:2054;width:2;height:321" coordorigin="5288,2054" coordsize="0,321" path="m5288,2375l5288,2054e" filled="false" stroked="true" strokeweight=".75pt" strokecolor="#fa7a6d">
                <v:path arrowok="t"/>
              </v:shape>
            </v:group>
            <v:group style="position:absolute;left:5298;top:2090;width:2;height:285" coordorigin="5298,2090" coordsize="2,285">
              <v:shape style="position:absolute;left:5298;top:2090;width:2;height:285" coordorigin="5298,2090" coordsize="0,285" path="m5298,2375l5298,2090e" filled="false" stroked="true" strokeweight=".75pt" strokecolor="#fa7a6d">
                <v:path arrowok="t"/>
              </v:shape>
            </v:group>
            <v:group style="position:absolute;left:5308;top:2071;width:2;height:304" coordorigin="5308,2071" coordsize="2,304">
              <v:shape style="position:absolute;left:5308;top:2071;width:2;height:304" coordorigin="5308,2071" coordsize="0,304" path="m5308,2375l5308,2071e" filled="false" stroked="true" strokeweight=".75pt" strokecolor="#fa7a6d">
                <v:path arrowok="t"/>
              </v:shape>
            </v:group>
            <v:group style="position:absolute;left:5318;top:2064;width:2;height:311" coordorigin="5318,2064" coordsize="2,311">
              <v:shape style="position:absolute;left:5318;top:2064;width:2;height:311" coordorigin="5318,2064" coordsize="0,311" path="m5318,2375l5318,2064e" filled="false" stroked="true" strokeweight=".75pt" strokecolor="#fa7a6d">
                <v:path arrowok="t"/>
              </v:shape>
            </v:group>
            <v:group style="position:absolute;left:5328;top:2034;width:2;height:341" coordorigin="5328,2034" coordsize="2,341">
              <v:shape style="position:absolute;left:5328;top:2034;width:2;height:341" coordorigin="5328,2034" coordsize="0,341" path="m5328,2375l5328,2034e" filled="false" stroked="true" strokeweight=".75pt" strokecolor="#fa7a6d">
                <v:path arrowok="t"/>
              </v:shape>
            </v:group>
            <v:group style="position:absolute;left:5338;top:2066;width:2;height:309" coordorigin="5338,2066" coordsize="2,309">
              <v:shape style="position:absolute;left:5338;top:2066;width:2;height:309" coordorigin="5338,2066" coordsize="0,309" path="m5338,2375l5338,2066e" filled="false" stroked="true" strokeweight=".75pt" strokecolor="#fa7a6d">
                <v:path arrowok="t"/>
              </v:shape>
            </v:group>
            <v:group style="position:absolute;left:5348;top:2001;width:2;height:374" coordorigin="5348,2001" coordsize="2,374">
              <v:shape style="position:absolute;left:5348;top:2001;width:2;height:374" coordorigin="5348,2001" coordsize="0,374" path="m5348,2375l5348,2001e" filled="false" stroked="true" strokeweight=".75pt" strokecolor="#fa7a6d">
                <v:path arrowok="t"/>
              </v:shape>
            </v:group>
            <v:group style="position:absolute;left:5358;top:2098;width:2;height:277" coordorigin="5358,2098" coordsize="2,277">
              <v:shape style="position:absolute;left:5358;top:2098;width:2;height:277" coordorigin="5358,2098" coordsize="0,277" path="m5358,2375l5358,2098e" filled="false" stroked="true" strokeweight=".75pt" strokecolor="#fa7a6d">
                <v:path arrowok="t"/>
              </v:shape>
            </v:group>
            <v:group style="position:absolute;left:5368;top:2061;width:2;height:314" coordorigin="5368,2061" coordsize="2,314">
              <v:shape style="position:absolute;left:5368;top:2061;width:2;height:314" coordorigin="5368,2061" coordsize="0,314" path="m5368,2375l5368,2061e" filled="false" stroked="true" strokeweight=".75pt" strokecolor="#fa7a6d">
                <v:path arrowok="t"/>
              </v:shape>
            </v:group>
            <v:group style="position:absolute;left:5379;top:2020;width:2;height:355" coordorigin="5379,2020" coordsize="2,355">
              <v:shape style="position:absolute;left:5379;top:2020;width:2;height:355" coordorigin="5379,2020" coordsize="0,355" path="m5379,2375l5379,2020e" filled="false" stroked="true" strokeweight=".75pt" strokecolor="#fa7a6d">
                <v:path arrowok="t"/>
              </v:shape>
            </v:group>
            <v:group style="position:absolute;left:5389;top:2037;width:2;height:338" coordorigin="5389,2037" coordsize="2,338">
              <v:shape style="position:absolute;left:5389;top:2037;width:2;height:338" coordorigin="5389,2037" coordsize="0,338" path="m5389,2375l5389,2037e" filled="false" stroked="true" strokeweight=".75pt" strokecolor="#fa7a6d">
                <v:path arrowok="t"/>
              </v:shape>
            </v:group>
            <v:group style="position:absolute;left:5399;top:2076;width:2;height:299" coordorigin="5399,2076" coordsize="2,299">
              <v:shape style="position:absolute;left:5399;top:2076;width:2;height:299" coordorigin="5399,2076" coordsize="0,299" path="m5399,2375l5399,2076e" filled="false" stroked="true" strokeweight=".75pt" strokecolor="#fa7a6d">
                <v:path arrowok="t"/>
              </v:shape>
            </v:group>
            <v:group style="position:absolute;left:5409;top:2059;width:2;height:316" coordorigin="5409,2059" coordsize="2,316">
              <v:shape style="position:absolute;left:5409;top:2059;width:2;height:316" coordorigin="5409,2059" coordsize="0,316" path="m5409,2375l5409,2059e" filled="false" stroked="true" strokeweight=".75pt" strokecolor="#fa7a6d">
                <v:path arrowok="t"/>
              </v:shape>
            </v:group>
            <v:group style="position:absolute;left:5419;top:1948;width:2;height:427" coordorigin="5419,1948" coordsize="2,427">
              <v:shape style="position:absolute;left:5419;top:1948;width:2;height:427" coordorigin="5419,1948" coordsize="0,427" path="m5419,2375l5419,1948e" filled="false" stroked="true" strokeweight=".75pt" strokecolor="#fa7a6d">
                <v:path arrowok="t"/>
              </v:shape>
            </v:group>
            <v:group style="position:absolute;left:5429;top:1978;width:2;height:397" coordorigin="5429,1978" coordsize="2,397">
              <v:shape style="position:absolute;left:5429;top:1978;width:2;height:397" coordorigin="5429,1978" coordsize="0,397" path="m5429,2375l5429,1978e" filled="false" stroked="true" strokeweight=".75pt" strokecolor="#fa7a6d">
                <v:path arrowok="t"/>
              </v:shape>
            </v:group>
            <v:group style="position:absolute;left:5439;top:1995;width:2;height:380" coordorigin="5439,1995" coordsize="2,380">
              <v:shape style="position:absolute;left:5439;top:1995;width:2;height:380" coordorigin="5439,1995" coordsize="0,380" path="m5439,2375l5439,1995e" filled="false" stroked="true" strokeweight=".75pt" strokecolor="#fa7a6d">
                <v:path arrowok="t"/>
              </v:shape>
            </v:group>
            <v:group style="position:absolute;left:5449;top:2003;width:2;height:372" coordorigin="5449,2003" coordsize="2,372">
              <v:shape style="position:absolute;left:5449;top:2003;width:2;height:372" coordorigin="5449,2003" coordsize="0,372" path="m5449,2375l5449,2003e" filled="false" stroked="true" strokeweight=".75pt" strokecolor="#fa7a6d">
                <v:path arrowok="t"/>
              </v:shape>
            </v:group>
            <v:group style="position:absolute;left:5459;top:1933;width:2;height:442" coordorigin="5459,1933" coordsize="2,442">
              <v:shape style="position:absolute;left:5459;top:1933;width:2;height:442" coordorigin="5459,1933" coordsize="0,442" path="m5459,2375l5459,1933e" filled="false" stroked="true" strokeweight=".75pt" strokecolor="#fa7a6d">
                <v:path arrowok="t"/>
              </v:shape>
            </v:group>
            <v:group style="position:absolute;left:5469;top:1940;width:2;height:435" coordorigin="5469,1940" coordsize="2,435">
              <v:shape style="position:absolute;left:5469;top:1940;width:2;height:435" coordorigin="5469,1940" coordsize="0,435" path="m5469,2375l5469,1940e" filled="false" stroked="true" strokeweight=".75pt" strokecolor="#fa7a6d">
                <v:path arrowok="t"/>
              </v:shape>
            </v:group>
            <v:group style="position:absolute;left:5479;top:1961;width:2;height:414" coordorigin="5479,1961" coordsize="2,414">
              <v:shape style="position:absolute;left:5479;top:1961;width:2;height:414" coordorigin="5479,1961" coordsize="0,414" path="m5479,2375l5479,1961e" filled="false" stroked="true" strokeweight=".75pt" strokecolor="#fa7a6d">
                <v:path arrowok="t"/>
              </v:shape>
            </v:group>
            <v:group style="position:absolute;left:5490;top:1872;width:2;height:503" coordorigin="5490,1872" coordsize="2,503">
              <v:shape style="position:absolute;left:5490;top:1872;width:2;height:503" coordorigin="5490,1872" coordsize="0,503" path="m5490,2375l5490,1872e" filled="false" stroked="true" strokeweight=".75pt" strokecolor="#fa7a6d">
                <v:path arrowok="t"/>
              </v:shape>
            </v:group>
            <v:group style="position:absolute;left:5500;top:1830;width:2;height:545" coordorigin="5500,1830" coordsize="2,545">
              <v:shape style="position:absolute;left:5500;top:1830;width:2;height:545" coordorigin="5500,1830" coordsize="0,545" path="m5500,2375l5500,1830e" filled="false" stroked="true" strokeweight=".75pt" strokecolor="#fa7a6d">
                <v:path arrowok="t"/>
              </v:shape>
            </v:group>
            <v:group style="position:absolute;left:5510;top:1986;width:2;height:389" coordorigin="5510,1986" coordsize="2,389">
              <v:shape style="position:absolute;left:5510;top:1986;width:2;height:389" coordorigin="5510,1986" coordsize="0,389" path="m5510,2375l5510,1986e" filled="false" stroked="true" strokeweight=".75pt" strokecolor="#fa7a6d">
                <v:path arrowok="t"/>
              </v:shape>
            </v:group>
            <v:group style="position:absolute;left:5520;top:2062;width:2;height:313" coordorigin="5520,2062" coordsize="2,313">
              <v:shape style="position:absolute;left:5520;top:2062;width:2;height:313" coordorigin="5520,2062" coordsize="0,313" path="m5520,2375l5520,2062e" filled="false" stroked="true" strokeweight=".75pt" strokecolor="#fa7a6d">
                <v:path arrowok="t"/>
              </v:shape>
            </v:group>
            <v:group style="position:absolute;left:5530;top:2318;width:2;height:57" coordorigin="5530,2318" coordsize="2,57">
              <v:shape style="position:absolute;left:5530;top:2318;width:2;height:57" coordorigin="5530,2318" coordsize="0,57" path="m5530,2375l5530,2318e" filled="false" stroked="true" strokeweight=".75pt" strokecolor="#fa7a6d">
                <v:path arrowok="t"/>
              </v:shape>
            </v:group>
            <v:group style="position:absolute;left:5540;top:2280;width:2;height:95" coordorigin="5540,2280" coordsize="2,95">
              <v:shape style="position:absolute;left:5540;top:2280;width:2;height:95" coordorigin="5540,2280" coordsize="0,95" path="m5540,2375l5540,2280e" filled="false" stroked="true" strokeweight=".75pt" strokecolor="#fa7a6d">
                <v:path arrowok="t"/>
              </v:shape>
            </v:group>
            <v:group style="position:absolute;left:5550;top:2009;width:2;height:366" coordorigin="5550,2009" coordsize="2,366">
              <v:shape style="position:absolute;left:5550;top:2009;width:2;height:366" coordorigin="5550,2009" coordsize="0,366" path="m5550,2375l5550,2009e" filled="false" stroked="true" strokeweight=".75pt" strokecolor="#fa7a6d">
                <v:path arrowok="t"/>
              </v:shape>
            </v:group>
            <v:group style="position:absolute;left:5560;top:2079;width:2;height:296" coordorigin="5560,2079" coordsize="2,296">
              <v:shape style="position:absolute;left:5560;top:2079;width:2;height:296" coordorigin="5560,2079" coordsize="0,296" path="m5560,2375l5560,2079e" filled="false" stroked="true" strokeweight=".75pt" strokecolor="#fa7a6d">
                <v:path arrowok="t"/>
              </v:shape>
            </v:group>
            <v:group style="position:absolute;left:5570;top:2120;width:2;height:255" coordorigin="5570,2120" coordsize="2,255">
              <v:shape style="position:absolute;left:5570;top:2120;width:2;height:255" coordorigin="5570,2120" coordsize="0,255" path="m5570,2375l5570,2120e" filled="false" stroked="true" strokeweight=".75pt" strokecolor="#fa7a6d">
                <v:path arrowok="t"/>
              </v:shape>
            </v:group>
            <v:group style="position:absolute;left:5580;top:2177;width:2;height:198" coordorigin="5580,2177" coordsize="2,198">
              <v:shape style="position:absolute;left:5580;top:2177;width:2;height:198" coordorigin="5580,2177" coordsize="0,198" path="m5580,2375l5580,2177e" filled="false" stroked="true" strokeweight=".75pt" strokecolor="#fa7a6d">
                <v:path arrowok="t"/>
              </v:shape>
            </v:group>
            <v:group style="position:absolute;left:5591;top:2249;width:2;height:126" coordorigin="5591,2249" coordsize="2,126">
              <v:shape style="position:absolute;left:5591;top:2249;width:2;height:126" coordorigin="5591,2249" coordsize="0,126" path="m5591,2375l5591,2249e" filled="false" stroked="true" strokeweight=".75pt" strokecolor="#fa7a6d">
                <v:path arrowok="t"/>
              </v:shape>
            </v:group>
            <v:group style="position:absolute;left:5601;top:2329;width:2;height:46" coordorigin="5601,2329" coordsize="2,46">
              <v:shape style="position:absolute;left:5601;top:2329;width:2;height:46" coordorigin="5601,2329" coordsize="0,46" path="m5601,2375l5601,2329e" filled="false" stroked="true" strokeweight=".75pt" strokecolor="#fa7a6d">
                <v:path arrowok="t"/>
              </v:shape>
            </v:group>
            <v:group style="position:absolute;left:5604;top:2366;width:15;height:2" coordorigin="5604,2366" coordsize="15,2">
              <v:shape style="position:absolute;left:5604;top:2366;width:15;height:2" coordorigin="5604,2366" coordsize="15,0" path="m5604,2366l5619,2366e" filled="false" stroked="true" strokeweight=".85pt" strokecolor="#fa7a6d">
                <v:path arrowok="t"/>
              </v:shape>
            </v:group>
            <v:group style="position:absolute;left:5621;top:2325;width:2;height:50" coordorigin="5621,2325" coordsize="2,50">
              <v:shape style="position:absolute;left:5621;top:2325;width:2;height:50" coordorigin="5621,2325" coordsize="0,50" path="m5621,2375l5621,2325e" filled="false" stroked="true" strokeweight=".75pt" strokecolor="#fa7a6d">
                <v:path arrowok="t"/>
              </v:shape>
            </v:group>
            <v:group style="position:absolute;left:5631;top:2317;width:2;height:58" coordorigin="5631,2317" coordsize="2,58">
              <v:shape style="position:absolute;left:5631;top:2317;width:2;height:58" coordorigin="5631,2317" coordsize="0,58" path="m5631,2375l5631,2317e" filled="false" stroked="true" strokeweight=".75pt" strokecolor="#fa7a6d">
                <v:path arrowok="t"/>
              </v:shape>
            </v:group>
            <v:group style="position:absolute;left:5641;top:2302;width:2;height:73" coordorigin="5641,2302" coordsize="2,73">
              <v:shape style="position:absolute;left:5641;top:2302;width:2;height:73" coordorigin="5641,2302" coordsize="0,73" path="m5641,2375l5641,2302e" filled="false" stroked="true" strokeweight=".75pt" strokecolor="#fa7a6d">
                <v:path arrowok="t"/>
              </v:shape>
            </v:group>
            <v:group style="position:absolute;left:5651;top:2317;width:2;height:58" coordorigin="5651,2317" coordsize="2,58">
              <v:shape style="position:absolute;left:5651;top:2317;width:2;height:58" coordorigin="5651,2317" coordsize="0,58" path="m5651,2375l5651,2317e" filled="false" stroked="true" strokeweight=".75pt" strokecolor="#fa7a6d">
                <v:path arrowok="t"/>
              </v:shape>
            </v:group>
            <v:group style="position:absolute;left:5654;top:2361;width:15;height:2" coordorigin="5654,2361" coordsize="15,2">
              <v:shape style="position:absolute;left:5654;top:2361;width:15;height:2" coordorigin="5654,2361" coordsize="15,0" path="m5654,2361l5669,2361e" filled="false" stroked="true" strokeweight="1.4pt" strokecolor="#fa7a6d">
                <v:path arrowok="t"/>
              </v:shape>
            </v:group>
            <v:group style="position:absolute;left:5664;top:2374;width:15;height:2" coordorigin="5664,2374" coordsize="15,2">
              <v:shape style="position:absolute;left:5664;top:2374;width:15;height:2" coordorigin="5664,2374" coordsize="15,0" path="m5664,2374l5679,2374e" filled="false" stroked="true" strokeweight=".1pt" strokecolor="#fa7a6d">
                <v:path arrowok="t"/>
              </v:shape>
            </v:group>
            <v:group style="position:absolute;left:5674;top:2361;width:15;height:2" coordorigin="5674,2361" coordsize="15,2">
              <v:shape style="position:absolute;left:5674;top:2361;width:15;height:2" coordorigin="5674,2361" coordsize="15,0" path="m5674,2361l5689,2361e" filled="false" stroked="true" strokeweight="1.4pt" strokecolor="#fa7a6d">
                <v:path arrowok="t"/>
              </v:shape>
            </v:group>
            <v:group style="position:absolute;left:5684;top:2365;width:15;height:2" coordorigin="5684,2365" coordsize="15,2">
              <v:shape style="position:absolute;left:5684;top:2365;width:15;height:2" coordorigin="5684,2365" coordsize="15,0" path="m5684,2365l5699,2365e" filled="false" stroked="true" strokeweight="1.0pt" strokecolor="#fa7a6d">
                <v:path arrowok="t"/>
              </v:shape>
            </v:group>
            <v:group style="position:absolute;left:5695;top:2365;width:15;height:2" coordorigin="5695,2365" coordsize="15,2">
              <v:shape style="position:absolute;left:5695;top:2365;width:15;height:2" coordorigin="5695,2365" coordsize="15,0" path="m5695,2365l5710,2365e" filled="false" stroked="true" strokeweight="1.0pt" strokecolor="#fa7a6d">
                <v:path arrowok="t"/>
              </v:shape>
            </v:group>
            <v:group style="position:absolute;left:5705;top:2370;width:15;height:2" coordorigin="5705,2370" coordsize="15,2">
              <v:shape style="position:absolute;left:5705;top:2370;width:15;height:2" coordorigin="5705,2370" coordsize="15,0" path="m5705,2370l5720,2370e" filled="false" stroked="true" strokeweight=".45pt" strokecolor="#fa7a6d">
                <v:path arrowok="t"/>
              </v:shape>
            </v:group>
            <v:group style="position:absolute;left:5715;top:2370;width:15;height:2" coordorigin="5715,2370" coordsize="15,2">
              <v:shape style="position:absolute;left:5715;top:2370;width:15;height:2" coordorigin="5715,2370" coordsize="15,0" path="m5715,2370l5730,2370e" filled="false" stroked="true" strokeweight=".45pt" strokecolor="#fa7a6d">
                <v:path arrowok="t"/>
              </v:shape>
            </v:group>
            <v:group style="position:absolute;left:5725;top:2370;width:15;height:2" coordorigin="5725,2370" coordsize="15,2">
              <v:shape style="position:absolute;left:5725;top:2370;width:15;height:2" coordorigin="5725,2370" coordsize="15,0" path="m5725,2370l5740,2370e" filled="false" stroked="true" strokeweight=".45pt" strokecolor="#fa7a6d">
                <v:path arrowok="t"/>
              </v:shape>
            </v:group>
            <v:group style="position:absolute;left:5735;top:2374;width:15;height:2" coordorigin="5735,2374" coordsize="15,2">
              <v:shape style="position:absolute;left:5735;top:2374;width:15;height:2" coordorigin="5735,2374" coordsize="15,0" path="m5735,2374l5750,2374e" filled="false" stroked="true" strokeweight=".1pt" strokecolor="#fa7a6d">
                <v:path arrowok="t"/>
              </v:shape>
            </v:group>
            <v:group style="position:absolute;left:5745;top:2368;width:15;height:2" coordorigin="5745,2368" coordsize="15,2">
              <v:shape style="position:absolute;left:5745;top:2368;width:15;height:2" coordorigin="5745,2368" coordsize="15,0" path="m5745,2368l5760,2368e" filled="false" stroked="true" strokeweight=".65pt" strokecolor="#fa7a6d">
                <v:path arrowok="t"/>
              </v:shape>
            </v:group>
            <v:group style="position:absolute;left:5755;top:2374;width:15;height:2" coordorigin="5755,2374" coordsize="15,2">
              <v:shape style="position:absolute;left:5755;top:2374;width:15;height:2" coordorigin="5755,2374" coordsize="15,0" path="m5755,2374l5770,2374e" filled="false" stroked="true" strokeweight=".1pt" strokecolor="#fa7a6d">
                <v:path arrowok="t"/>
              </v:shape>
            </v:group>
            <v:group style="position:absolute;left:5765;top:2368;width:15;height:2" coordorigin="5765,2368" coordsize="15,2">
              <v:shape style="position:absolute;left:5765;top:2368;width:15;height:2" coordorigin="5765,2368" coordsize="15,0" path="m5765,2368l5780,2368e" filled="false" stroked="true" strokeweight=".65pt" strokecolor="#fa7a6d">
                <v:path arrowok="t"/>
              </v:shape>
            </v:group>
            <v:group style="position:absolute;left:5775;top:2366;width:15;height:2" coordorigin="5775,2366" coordsize="15,2">
              <v:shape style="position:absolute;left:5775;top:2366;width:15;height:2" coordorigin="5775,2366" coordsize="15,0" path="m5775,2366l5790,2366e" filled="false" stroked="true" strokeweight=".85pt" strokecolor="#fa7a6d">
                <v:path arrowok="t"/>
              </v:shape>
            </v:group>
            <v:group style="position:absolute;left:5785;top:2363;width:15;height:2" coordorigin="5785,2363" coordsize="15,2">
              <v:shape style="position:absolute;left:5785;top:2363;width:15;height:2" coordorigin="5785,2363" coordsize="15,0" path="m5785,2363l5800,2363e" filled="false" stroked="true" strokeweight="1.2pt" strokecolor="#fa7a6d">
                <v:path arrowok="t"/>
              </v:shape>
            </v:group>
            <v:group style="position:absolute;left:5795;top:2366;width:15;height:2" coordorigin="5795,2366" coordsize="15,2">
              <v:shape style="position:absolute;left:5795;top:2366;width:15;height:2" coordorigin="5795,2366" coordsize="15,0" path="m5795,2366l5810,2366e" filled="false" stroked="true" strokeweight=".85pt" strokecolor="#fa7a6d">
                <v:path arrowok="t"/>
              </v:shape>
            </v:group>
            <v:group style="position:absolute;left:5806;top:2370;width:15;height:2" coordorigin="5806,2370" coordsize="15,2">
              <v:shape style="position:absolute;left:5806;top:2370;width:15;height:2" coordorigin="5806,2370" coordsize="15,0" path="m5806,2370l5821,2370e" filled="false" stroked="true" strokeweight=".45pt" strokecolor="#fa7a6d">
                <v:path arrowok="t"/>
              </v:shape>
            </v:group>
            <v:group style="position:absolute;left:5816;top:2368;width:15;height:2" coordorigin="5816,2368" coordsize="15,2">
              <v:shape style="position:absolute;left:5816;top:2368;width:15;height:2" coordorigin="5816,2368" coordsize="15,0" path="m5816,2368l5831,2368e" filled="false" stroked="true" strokeweight=".65pt" strokecolor="#fa7a6d">
                <v:path arrowok="t"/>
              </v:shape>
            </v:group>
            <v:group style="position:absolute;left:5826;top:2365;width:15;height:2" coordorigin="5826,2365" coordsize="15,2">
              <v:shape style="position:absolute;left:5826;top:2365;width:15;height:2" coordorigin="5826,2365" coordsize="15,0" path="m5826,2365l5841,2365e" filled="false" stroked="true" strokeweight="1.0pt" strokecolor="#fa7a6d">
                <v:path arrowok="t"/>
              </v:shape>
            </v:group>
            <v:group style="position:absolute;left:5843;top:2340;width:2;height:35" coordorigin="5843,2340" coordsize="2,35">
              <v:shape style="position:absolute;left:5843;top:2340;width:2;height:35" coordorigin="5843,2340" coordsize="0,35" path="m5843,2375l5843,2340e" filled="false" stroked="true" strokeweight=".75pt" strokecolor="#fa7a6d">
                <v:path arrowok="t"/>
              </v:shape>
            </v:group>
            <v:group style="position:absolute;left:5853;top:2340;width:2;height:35" coordorigin="5853,2340" coordsize="2,35">
              <v:shape style="position:absolute;left:5853;top:2340;width:2;height:35" coordorigin="5853,2340" coordsize="0,35" path="m5853,2375l5853,2340e" filled="false" stroked="true" strokeweight=".75pt" strokecolor="#fa7a6d">
                <v:path arrowok="t"/>
              </v:shape>
            </v:group>
            <v:group style="position:absolute;left:5863;top:2340;width:2;height:35" coordorigin="5863,2340" coordsize="2,35">
              <v:shape style="position:absolute;left:5863;top:2340;width:2;height:35" coordorigin="5863,2340" coordsize="0,35" path="m5863,2375l5863,2340e" filled="false" stroked="true" strokeweight=".75pt" strokecolor="#fa7a6d">
                <v:path arrowok="t"/>
              </v:shape>
            </v:group>
            <v:group style="position:absolute;left:5866;top:2368;width:15;height:2" coordorigin="5866,2368" coordsize="15,2">
              <v:shape style="position:absolute;left:5866;top:2368;width:15;height:2" coordorigin="5866,2368" coordsize="15,0" path="m5866,2368l5881,2368e" filled="false" stroked="true" strokeweight=".65pt" strokecolor="#fa7a6d">
                <v:path arrowok="t"/>
              </v:shape>
            </v:group>
            <v:group style="position:absolute;left:5883;top:2329;width:2;height:46" coordorigin="5883,2329" coordsize="2,46">
              <v:shape style="position:absolute;left:5883;top:2329;width:2;height:46" coordorigin="5883,2329" coordsize="0,46" path="m5883,2375l5883,2329e" filled="false" stroked="true" strokeweight=".75pt" strokecolor="#fa7a6d">
                <v:path arrowok="t"/>
              </v:shape>
            </v:group>
            <v:group style="position:absolute;left:5886;top:2363;width:15;height:2" coordorigin="5886,2363" coordsize="15,2">
              <v:shape style="position:absolute;left:5886;top:2363;width:15;height:2" coordorigin="5886,2363" coordsize="15,0" path="m5886,2363l5901,2363e" filled="false" stroked="true" strokeweight="1.2pt" strokecolor="#fa7a6d">
                <v:path arrowok="t"/>
              </v:shape>
            </v:group>
            <v:group style="position:absolute;left:5896;top:2363;width:15;height:2" coordorigin="5896,2363" coordsize="15,2">
              <v:shape style="position:absolute;left:5896;top:2363;width:15;height:2" coordorigin="5896,2363" coordsize="15,0" path="m5896,2363l5911,2363e" filled="false" stroked="true" strokeweight="1.2pt" strokecolor="#fa7a6d">
                <v:path arrowok="t"/>
              </v:shape>
            </v:group>
            <v:group style="position:absolute;left:5914;top:2340;width:2;height:35" coordorigin="5914,2340" coordsize="2,35">
              <v:shape style="position:absolute;left:5914;top:2340;width:2;height:35" coordorigin="5914,2340" coordsize="0,35" path="m5914,2375l5914,2340e" filled="false" stroked="true" strokeweight=".75pt" strokecolor="#fa7a6d">
                <v:path arrowok="t"/>
              </v:shape>
            </v:group>
            <v:group style="position:absolute;left:5924;top:2302;width:2;height:73" coordorigin="5924,2302" coordsize="2,73">
              <v:shape style="position:absolute;left:5924;top:2302;width:2;height:73" coordorigin="5924,2302" coordsize="0,73" path="m5924,2375l5924,2302e" filled="false" stroked="true" strokeweight=".75pt" strokecolor="#fa7a6d">
                <v:path arrowok="t"/>
              </v:shape>
            </v:group>
            <v:group style="position:absolute;left:5934;top:2265;width:2;height:110" coordorigin="5934,2265" coordsize="2,110">
              <v:shape style="position:absolute;left:5934;top:2265;width:2;height:110" coordorigin="5934,2265" coordsize="0,110" path="m5934,2375l5934,2265e" filled="false" stroked="true" strokeweight=".75pt" strokecolor="#fa7a6d">
                <v:path arrowok="t"/>
              </v:shape>
            </v:group>
            <v:group style="position:absolute;left:5944;top:2242;width:2;height:133" coordorigin="5944,2242" coordsize="2,133">
              <v:shape style="position:absolute;left:5944;top:2242;width:2;height:133" coordorigin="5944,2242" coordsize="0,133" path="m5944,2375l5944,2242e" filled="false" stroked="true" strokeweight=".75pt" strokecolor="#fa7a6d">
                <v:path arrowok="t"/>
              </v:shape>
            </v:group>
            <v:group style="position:absolute;left:5954;top:2226;width:2;height:149" coordorigin="5954,2226" coordsize="2,149">
              <v:shape style="position:absolute;left:5954;top:2226;width:2;height:149" coordorigin="5954,2226" coordsize="0,149" path="m5954,2375l5954,2226e" filled="false" stroked="true" strokeweight=".75pt" strokecolor="#fa7a6d">
                <v:path arrowok="t"/>
              </v:shape>
            </v:group>
            <v:group style="position:absolute;left:5964;top:2342;width:2;height:33" coordorigin="5964,2342" coordsize="2,33">
              <v:shape style="position:absolute;left:5964;top:2342;width:2;height:33" coordorigin="5964,2342" coordsize="0,33" path="m5964,2375l5964,2342e" filled="false" stroked="true" strokeweight=".75pt" strokecolor="#fa7a6d">
                <v:path arrowok="t"/>
              </v:shape>
            </v:group>
            <v:group style="position:absolute;left:5974;top:2285;width:2;height:90" coordorigin="5974,2285" coordsize="2,90">
              <v:shape style="position:absolute;left:5974;top:2285;width:2;height:90" coordorigin="5974,2285" coordsize="0,90" path="m5974,2375l5974,2285e" filled="false" stroked="true" strokeweight=".75pt" strokecolor="#fa7a6d">
                <v:path arrowok="t"/>
              </v:shape>
            </v:group>
            <v:group style="position:absolute;left:5984;top:2293;width:2;height:82" coordorigin="5984,2293" coordsize="2,82">
              <v:shape style="position:absolute;left:5984;top:2293;width:2;height:82" coordorigin="5984,2293" coordsize="0,82" path="m5984,2375l5984,2293e" filled="false" stroked="true" strokeweight=".75pt" strokecolor="#fa7a6d">
                <v:path arrowok="t"/>
              </v:shape>
            </v:group>
            <v:group style="position:absolute;left:5994;top:2301;width:2;height:74" coordorigin="5994,2301" coordsize="2,74">
              <v:shape style="position:absolute;left:5994;top:2301;width:2;height:74" coordorigin="5994,2301" coordsize="0,74" path="m5994,2375l5994,2301e" filled="false" stroked="true" strokeweight=".75pt" strokecolor="#fa7a6d">
                <v:path arrowok="t"/>
              </v:shape>
            </v:group>
            <v:group style="position:absolute;left:6004;top:2301;width:2;height:74" coordorigin="6004,2301" coordsize="2,74">
              <v:shape style="position:absolute;left:6004;top:2301;width:2;height:74" coordorigin="6004,2301" coordsize="0,74" path="m6004,2375l6004,2301e" filled="false" stroked="true" strokeweight=".75pt" strokecolor="#fa7a6d">
                <v:path arrowok="t"/>
              </v:shape>
            </v:group>
            <v:group style="position:absolute;left:6014;top:2323;width:2;height:52" coordorigin="6014,2323" coordsize="2,52">
              <v:shape style="position:absolute;left:6014;top:2323;width:2;height:52" coordorigin="6014,2323" coordsize="0,52" path="m6014,2375l6014,2323e" filled="false" stroked="true" strokeweight=".75pt" strokecolor="#fa7a6d">
                <v:path arrowok="t"/>
              </v:shape>
            </v:group>
            <v:group style="position:absolute;left:6025;top:2338;width:2;height:37" coordorigin="6025,2338" coordsize="2,37">
              <v:shape style="position:absolute;left:6025;top:2338;width:2;height:37" coordorigin="6025,2338" coordsize="0,37" path="m6025,2375l6025,2338e" filled="false" stroked="true" strokeweight=".75pt" strokecolor="#fa7a6d">
                <v:path arrowok="t"/>
              </v:shape>
            </v:group>
            <v:group style="position:absolute;left:6028;top:2364;width:15;height:2" coordorigin="6028,2364" coordsize="15,2">
              <v:shape style="position:absolute;left:6028;top:2364;width:15;height:2" coordorigin="6028,2364" coordsize="15,0" path="m6028,2364l6043,2364e" filled="false" stroked="true" strokeweight="1.1pt" strokecolor="#fa7a6d">
                <v:path arrowok="t"/>
              </v:shape>
            </v:group>
            <v:group style="position:absolute;left:6038;top:2372;width:15;height:2" coordorigin="6038,2372" coordsize="15,2">
              <v:shape style="position:absolute;left:6038;top:2372;width:15;height:2" coordorigin="6038,2372" coordsize="15,0" path="m6038,2372l6053,2372e" filled="false" stroked="true" strokeweight=".3pt" strokecolor="#fa7a6d">
                <v:path arrowok="t"/>
              </v:shape>
            </v:group>
            <v:group style="position:absolute;left:6048;top:2374;width:15;height:2" coordorigin="6048,2374" coordsize="15,2">
              <v:shape style="position:absolute;left:6048;top:2374;width:15;height:2" coordorigin="6048,2374" coordsize="15,0" path="m6048,2374l6063,2374e" filled="false" stroked="true" strokeweight=".05pt" strokecolor="#fa7a6d">
                <v:path arrowok="t"/>
              </v:shape>
            </v:group>
            <v:group style="position:absolute;left:6065;top:2343;width:2;height:32" coordorigin="6065,2343" coordsize="2,32">
              <v:shape style="position:absolute;left:6065;top:2343;width:2;height:32" coordorigin="6065,2343" coordsize="0,32" path="m6065,2375l6065,2343e" filled="false" stroked="true" strokeweight=".75pt" strokecolor="#fa7a6d">
                <v:path arrowok="t"/>
              </v:shape>
            </v:group>
            <v:group style="position:absolute;left:6068;top:2367;width:15;height:2" coordorigin="6068,2367" coordsize="15,2">
              <v:shape style="position:absolute;left:6068;top:2367;width:15;height:2" coordorigin="6068,2367" coordsize="15,0" path="m6068,2367l6083,2367e" filled="false" stroked="true" strokeweight=".8pt" strokecolor="#fa7a6d">
                <v:path arrowok="t"/>
              </v:shape>
            </v:group>
            <v:group style="position:absolute;left:6078;top:2367;width:15;height:2" coordorigin="6078,2367" coordsize="15,2">
              <v:shape style="position:absolute;left:6078;top:2367;width:15;height:2" coordorigin="6078,2367" coordsize="15,0" path="m6078,2367l6093,2367e" filled="false" stroked="true" strokeweight=".8pt" strokecolor="#fa7a6d">
                <v:path arrowok="t"/>
              </v:shape>
            </v:group>
            <v:group style="position:absolute;left:6088;top:2372;width:15;height:2" coordorigin="6088,2372" coordsize="15,2">
              <v:shape style="position:absolute;left:6088;top:2372;width:15;height:2" coordorigin="6088,2372" coordsize="15,0" path="m6088,2372l6103,2372e" filled="false" stroked="true" strokeweight=".3pt" strokecolor="#fa7a6d">
                <v:path arrowok="t"/>
              </v:shape>
            </v:group>
            <v:group style="position:absolute;left:6098;top:2367;width:15;height:2" coordorigin="6098,2367" coordsize="15,2">
              <v:shape style="position:absolute;left:6098;top:2367;width:15;height:2" coordorigin="6098,2367" coordsize="15,0" path="m6098,2367l6113,2367e" filled="false" stroked="true" strokeweight=".8pt" strokecolor="#fa7a6d">
                <v:path arrowok="t"/>
              </v:shape>
            </v:group>
            <v:group style="position:absolute;left:6108;top:2374;width:15;height:2" coordorigin="6108,2374" coordsize="15,2">
              <v:shape style="position:absolute;left:6108;top:2374;width:15;height:2" coordorigin="6108,2374" coordsize="15,0" path="m6108,2374l6123,2374e" filled="false" stroked="true" strokeweight=".05pt" strokecolor="#fa7a6d">
                <v:path arrowok="t"/>
              </v:shape>
            </v:group>
            <v:group style="position:absolute;left:6119;top:2372;width:15;height:2" coordorigin="6119,2372" coordsize="15,2">
              <v:shape style="position:absolute;left:6119;top:2372;width:15;height:2" coordorigin="6119,2372" coordsize="15,0" path="m6119,2372l6134,2372e" filled="false" stroked="true" strokeweight=".3pt" strokecolor="#fa7a6d">
                <v:path arrowok="t"/>
              </v:shape>
            </v:group>
            <v:group style="position:absolute;left:6129;top:2374;width:15;height:2" coordorigin="6129,2374" coordsize="15,2">
              <v:shape style="position:absolute;left:6129;top:2374;width:15;height:2" coordorigin="6129,2374" coordsize="15,0" path="m6129,2374l6144,2374e" filled="false" stroked="true" strokeweight=".05pt" strokecolor="#fa7a6d">
                <v:path arrowok="t"/>
              </v:shape>
            </v:group>
            <v:group style="position:absolute;left:6139;top:2372;width:15;height:2" coordorigin="6139,2372" coordsize="15,2">
              <v:shape style="position:absolute;left:6139;top:2372;width:15;height:2" coordorigin="6139,2372" coordsize="15,0" path="m6139,2372l6154,2372e" filled="false" stroked="true" strokeweight=".3pt" strokecolor="#fa7a6d">
                <v:path arrowok="t"/>
              </v:shape>
            </v:group>
            <v:group style="position:absolute;left:6149;top:2374;width:15;height:2" coordorigin="6149,2374" coordsize="15,2">
              <v:shape style="position:absolute;left:6149;top:2374;width:15;height:2" coordorigin="6149,2374" coordsize="15,0" path="m6149,2374l6164,2374e" filled="false" stroked="true" strokeweight=".05pt" strokecolor="#fa7a6d">
                <v:path arrowok="t"/>
              </v:shape>
            </v:group>
            <v:group style="position:absolute;left:6159;top:2374;width:15;height:2" coordorigin="6159,2374" coordsize="15,2">
              <v:shape style="position:absolute;left:6159;top:2374;width:15;height:2" coordorigin="6159,2374" coordsize="15,0" path="m6159,2374l6174,2374e" filled="false" stroked="true" strokeweight=".05pt" strokecolor="#fa7a6d">
                <v:path arrowok="t"/>
              </v:shape>
            </v:group>
            <v:group style="position:absolute;left:6169;top:2367;width:15;height:2" coordorigin="6169,2367" coordsize="15,2">
              <v:shape style="position:absolute;left:6169;top:2367;width:15;height:2" coordorigin="6169,2367" coordsize="15,0" path="m6169,2367l6184,2367e" filled="false" stroked="true" strokeweight=".8pt" strokecolor="#fa7a6d">
                <v:path arrowok="t"/>
              </v:shape>
            </v:group>
            <v:group style="position:absolute;left:6179;top:2367;width:15;height:2" coordorigin="6179,2367" coordsize="15,2">
              <v:shape style="position:absolute;left:6179;top:2367;width:15;height:2" coordorigin="6179,2367" coordsize="15,0" path="m6179,2367l6194,2367e" filled="false" stroked="true" strokeweight=".8pt" strokecolor="#fa7a6d">
                <v:path arrowok="t"/>
              </v:shape>
            </v:group>
            <v:group style="position:absolute;left:6189;top:2374;width:15;height:2" coordorigin="6189,2374" coordsize="15,2">
              <v:shape style="position:absolute;left:6189;top:2374;width:15;height:2" coordorigin="6189,2374" coordsize="15,0" path="m6189,2374l6204,2374e" filled="false" stroked="true" strokeweight=".05pt" strokecolor="#fa7a6d">
                <v:path arrowok="t"/>
              </v:shape>
            </v:group>
            <v:group style="position:absolute;left:6199;top:2372;width:15;height:2" coordorigin="6199,2372" coordsize="15,2">
              <v:shape style="position:absolute;left:6199;top:2372;width:15;height:2" coordorigin="6199,2372" coordsize="15,0" path="m6199,2372l6214,2372e" filled="false" stroked="true" strokeweight=".3pt" strokecolor="#fa7a6d">
                <v:path arrowok="t"/>
              </v:shape>
            </v:group>
            <v:group style="position:absolute;left:6209;top:2368;width:15;height:2" coordorigin="6209,2368" coordsize="15,2">
              <v:shape style="position:absolute;left:6209;top:2368;width:15;height:2" coordorigin="6209,2368" coordsize="15,0" path="m6209,2368l6224,2368e" filled="false" stroked="true" strokeweight=".7pt" strokecolor="#fa7a6d">
                <v:path arrowok="t"/>
              </v:shape>
            </v:group>
            <v:group style="position:absolute;left:6219;top:2374;width:15;height:2" coordorigin="6219,2374" coordsize="15,2">
              <v:shape style="position:absolute;left:6219;top:2374;width:15;height:2" coordorigin="6219,2374" coordsize="15,0" path="m6219,2374l6234,2374e" filled="false" stroked="true" strokeweight=".05pt" strokecolor="#fa7a6d">
                <v:path arrowok="t"/>
              </v:shape>
            </v:group>
            <v:group style="position:absolute;left:6230;top:2374;width:15;height:2" coordorigin="6230,2374" coordsize="15,2">
              <v:shape style="position:absolute;left:6230;top:2374;width:15;height:2" coordorigin="6230,2374" coordsize="15,0" path="m6230,2374l6245,2374e" filled="false" stroked="true" strokeweight=".05pt" strokecolor="#fa7a6d">
                <v:path arrowok="t"/>
              </v:shape>
            </v:group>
            <v:group style="position:absolute;left:6240;top:2372;width:15;height:2" coordorigin="6240,2372" coordsize="15,2">
              <v:shape style="position:absolute;left:6240;top:2372;width:15;height:2" coordorigin="6240,2372" coordsize="15,0" path="m6240,2372l6255,2372e" filled="false" stroked="true" strokeweight=".3pt" strokecolor="#fa7a6d">
                <v:path arrowok="t"/>
              </v:shape>
            </v:group>
            <v:group style="position:absolute;left:6250;top:2368;width:15;height:2" coordorigin="6250,2368" coordsize="15,2">
              <v:shape style="position:absolute;left:6250;top:2368;width:15;height:2" coordorigin="6250,2368" coordsize="15,0" path="m6250,2368l6265,2368e" filled="false" stroked="true" strokeweight=".7pt" strokecolor="#fa7a6d">
                <v:path arrowok="t"/>
              </v:shape>
            </v:group>
            <v:group style="position:absolute;left:6260;top:2372;width:15;height:2" coordorigin="6260,2372" coordsize="15,2">
              <v:shape style="position:absolute;left:6260;top:2372;width:15;height:2" coordorigin="6260,2372" coordsize="15,0" path="m6260,2372l6275,2372e" filled="false" stroked="true" strokeweight=".3pt" strokecolor="#fa7a6d">
                <v:path arrowok="t"/>
              </v:shape>
            </v:group>
            <v:group style="position:absolute;left:6270;top:2372;width:15;height:2" coordorigin="6270,2372" coordsize="15,2">
              <v:shape style="position:absolute;left:6270;top:2372;width:15;height:2" coordorigin="6270,2372" coordsize="15,0" path="m6270,2372l6285,2372e" filled="false" stroked="true" strokeweight=".3pt" strokecolor="#fa7a6d">
                <v:path arrowok="t"/>
              </v:shape>
            </v:group>
            <v:group style="position:absolute;left:6280;top:2372;width:15;height:2" coordorigin="6280,2372" coordsize="15,2">
              <v:shape style="position:absolute;left:6280;top:2372;width:15;height:2" coordorigin="6280,2372" coordsize="15,0" path="m6280,2372l6295,2372e" filled="false" stroked="true" strokeweight=".3pt" strokecolor="#fa7a6d">
                <v:path arrowok="t"/>
              </v:shape>
            </v:group>
            <v:group style="position:absolute;left:6290;top:2368;width:15;height:2" coordorigin="6290,2368" coordsize="15,2">
              <v:shape style="position:absolute;left:6290;top:2368;width:15;height:2" coordorigin="6290,2368" coordsize="15,0" path="m6290,2368l6305,2368e" filled="false" stroked="true" strokeweight=".7pt" strokecolor="#fa7a6d">
                <v:path arrowok="t"/>
              </v:shape>
            </v:group>
            <v:group style="position:absolute;left:6300;top:2368;width:15;height:2" coordorigin="6300,2368" coordsize="15,2">
              <v:shape style="position:absolute;left:6300;top:2368;width:15;height:2" coordorigin="6300,2368" coordsize="15,0" path="m6300,2368l6315,2368e" filled="false" stroked="true" strokeweight=".7pt" strokecolor="#fa7a6d">
                <v:path arrowok="t"/>
              </v:shape>
            </v:group>
            <v:group style="position:absolute;left:6310;top:2372;width:15;height:2" coordorigin="6310,2372" coordsize="15,2">
              <v:shape style="position:absolute;left:6310;top:2372;width:15;height:2" coordorigin="6310,2372" coordsize="15,0" path="m6310,2372l6325,2372e" filled="false" stroked="true" strokeweight=".3pt" strokecolor="#fa7a6d">
                <v:path arrowok="t"/>
              </v:shape>
            </v:group>
            <v:group style="position:absolute;left:6320;top:2372;width:15;height:2" coordorigin="6320,2372" coordsize="15,2">
              <v:shape style="position:absolute;left:6320;top:2372;width:15;height:2" coordorigin="6320,2372" coordsize="15,0" path="m6320,2372l6335,2372e" filled="false" stroked="true" strokeweight=".3pt" strokecolor="#fa7a6d">
                <v:path arrowok="t"/>
              </v:shape>
            </v:group>
            <v:group style="position:absolute;left:6330;top:2372;width:15;height:2" coordorigin="6330,2372" coordsize="15,2">
              <v:shape style="position:absolute;left:6330;top:2372;width:15;height:2" coordorigin="6330,2372" coordsize="15,0" path="m6330,2372l6345,2372e" filled="false" stroked="true" strokeweight=".3pt" strokecolor="#fa7a6d">
                <v:path arrowok="t"/>
              </v:shape>
            </v:group>
            <v:group style="position:absolute;left:6341;top:2367;width:15;height:2" coordorigin="6341,2367" coordsize="15,2">
              <v:shape style="position:absolute;left:6341;top:2367;width:15;height:2" coordorigin="6341,2367" coordsize="15,0" path="m6341,2367l6356,2367e" filled="false" stroked="true" strokeweight=".8pt" strokecolor="#fa7a6d">
                <v:path arrowok="t"/>
              </v:shape>
            </v:group>
            <v:group style="position:absolute;left:6351;top:2372;width:15;height:2" coordorigin="6351,2372" coordsize="15,2">
              <v:shape style="position:absolute;left:6351;top:2372;width:15;height:2" coordorigin="6351,2372" coordsize="15,0" path="m6351,2372l6366,2372e" filled="false" stroked="true" strokeweight=".3pt" strokecolor="#fa7a6d">
                <v:path arrowok="t"/>
              </v:shape>
            </v:group>
            <v:group style="position:absolute;left:6361;top:2372;width:15;height:2" coordorigin="6361,2372" coordsize="15,2">
              <v:shape style="position:absolute;left:6361;top:2372;width:15;height:2" coordorigin="6361,2372" coordsize="15,0" path="m6361,2372l6376,2372e" filled="false" stroked="true" strokeweight=".3pt" strokecolor="#fa7a6d">
                <v:path arrowok="t"/>
              </v:shape>
            </v:group>
            <v:group style="position:absolute;left:6371;top:2368;width:15;height:2" coordorigin="6371,2368" coordsize="15,2">
              <v:shape style="position:absolute;left:6371;top:2368;width:15;height:2" coordorigin="6371,2368" coordsize="15,0" path="m6371,2368l6386,2368e" filled="false" stroked="true" strokeweight=".7pt" strokecolor="#fa7a6d">
                <v:path arrowok="t"/>
              </v:shape>
            </v:group>
            <v:group style="position:absolute;left:6381;top:2364;width:15;height:2" coordorigin="6381,2364" coordsize="15,2">
              <v:shape style="position:absolute;left:6381;top:2364;width:15;height:2" coordorigin="6381,2364" coordsize="15,0" path="m6381,2364l6396,2364e" filled="false" stroked="true" strokeweight="1.1pt" strokecolor="#fa7a6d">
                <v:path arrowok="t"/>
              </v:shape>
            </v:group>
            <v:group style="position:absolute;left:6391;top:2364;width:15;height:2" coordorigin="6391,2364" coordsize="15,2">
              <v:shape style="position:absolute;left:6391;top:2364;width:15;height:2" coordorigin="6391,2364" coordsize="15,0" path="m6391,2364l6406,2364e" filled="false" stroked="true" strokeweight="1.1pt" strokecolor="#fa7a6d">
                <v:path arrowok="t"/>
              </v:shape>
            </v:group>
            <v:group style="position:absolute;left:6401;top:2364;width:15;height:2" coordorigin="6401,2364" coordsize="15,2">
              <v:shape style="position:absolute;left:6401;top:2364;width:15;height:2" coordorigin="6401,2364" coordsize="15,0" path="m6401,2364l6416,2364e" filled="false" stroked="true" strokeweight="1.1pt" strokecolor="#fa7a6d">
                <v:path arrowok="t"/>
              </v:shape>
            </v:group>
            <v:group style="position:absolute;left:6411;top:2368;width:15;height:2" coordorigin="6411,2368" coordsize="15,2">
              <v:shape style="position:absolute;left:6411;top:2368;width:15;height:2" coordorigin="6411,2368" coordsize="15,0" path="m6411,2368l6426,2368e" filled="false" stroked="true" strokeweight=".7pt" strokecolor="#fa7a6d">
                <v:path arrowok="t"/>
              </v:shape>
            </v:group>
            <v:group style="position:absolute;left:6421;top:2372;width:15;height:2" coordorigin="6421,2372" coordsize="15,2">
              <v:shape style="position:absolute;left:6421;top:2372;width:15;height:2" coordorigin="6421,2372" coordsize="15,0" path="m6421,2372l6436,2372e" filled="false" stroked="true" strokeweight=".3pt" strokecolor="#fa7a6d">
                <v:path arrowok="t"/>
              </v:shape>
            </v:group>
            <v:group style="position:absolute;left:6431;top:2368;width:15;height:2" coordorigin="6431,2368" coordsize="15,2">
              <v:shape style="position:absolute;left:6431;top:2368;width:15;height:2" coordorigin="6431,2368" coordsize="15,0" path="m6431,2368l6446,2368e" filled="false" stroked="true" strokeweight=".7pt" strokecolor="#fa7a6d">
                <v:path arrowok="t"/>
              </v:shape>
            </v:group>
            <v:group style="position:absolute;left:6442;top:2374;width:15;height:2" coordorigin="6442,2374" coordsize="15,2">
              <v:shape style="position:absolute;left:6442;top:2374;width:15;height:2" coordorigin="6442,2374" coordsize="15,0" path="m6442,2374l6457,2374e" filled="false" stroked="true" strokeweight=".05pt" strokecolor="#fa7a6d">
                <v:path arrowok="t"/>
              </v:shape>
            </v:group>
            <v:group style="position:absolute;left:6452;top:2374;width:15;height:2" coordorigin="6452,2374" coordsize="15,2">
              <v:shape style="position:absolute;left:6452;top:2374;width:15;height:2" coordorigin="6452,2374" coordsize="15,0" path="m6452,2374l6467,2374e" filled="false" stroked="true" strokeweight=".05pt" strokecolor="#fa7a6d">
                <v:path arrowok="t"/>
              </v:shape>
            </v:group>
            <v:group style="position:absolute;left:6462;top:2372;width:15;height:2" coordorigin="6462,2372" coordsize="15,2">
              <v:shape style="position:absolute;left:6462;top:2372;width:15;height:2" coordorigin="6462,2372" coordsize="15,0" path="m6462,2372l6477,2372e" filled="false" stroked="true" strokeweight=".3pt" strokecolor="#fa7a6d">
                <v:path arrowok="t"/>
              </v:shape>
            </v:group>
            <v:group style="position:absolute;left:6472;top:2367;width:15;height:2" coordorigin="6472,2367" coordsize="15,2">
              <v:shape style="position:absolute;left:6472;top:2367;width:15;height:2" coordorigin="6472,2367" coordsize="15,0" path="m6472,2367l6487,2367e" filled="false" stroked="true" strokeweight=".8pt" strokecolor="#fa7a6d">
                <v:path arrowok="t"/>
              </v:shape>
            </v:group>
            <v:group style="position:absolute;left:6482;top:2367;width:15;height:2" coordorigin="6482,2367" coordsize="15,2">
              <v:shape style="position:absolute;left:6482;top:2367;width:15;height:2" coordorigin="6482,2367" coordsize="15,0" path="m6482,2367l6497,2367e" filled="false" stroked="true" strokeweight=".8pt" strokecolor="#fa7a6d">
                <v:path arrowok="t"/>
              </v:shape>
            </v:group>
            <v:group style="position:absolute;left:6492;top:2374;width:15;height:2" coordorigin="6492,2374" coordsize="15,2">
              <v:shape style="position:absolute;left:6492;top:2374;width:15;height:2" coordorigin="6492,2374" coordsize="15,0" path="m6492,2374l6507,2374e" filled="false" stroked="true" strokeweight=".05pt" strokecolor="#fa7a6d">
                <v:path arrowok="t"/>
              </v:shape>
            </v:group>
            <v:group style="position:absolute;left:6502;top:2374;width:15;height:2" coordorigin="6502,2374" coordsize="15,2">
              <v:shape style="position:absolute;left:6502;top:2374;width:15;height:2" coordorigin="6502,2374" coordsize="15,0" path="m6502,2374l6517,2374e" filled="false" stroked="true" strokeweight=".05pt" strokecolor="#fa7a6d">
                <v:path arrowok="t"/>
              </v:shape>
            </v:group>
            <v:group style="position:absolute;left:6512;top:2374;width:15;height:2" coordorigin="6512,2374" coordsize="15,2">
              <v:shape style="position:absolute;left:6512;top:2374;width:15;height:2" coordorigin="6512,2374" coordsize="15,0" path="m6512,2374l6527,2374e" filled="false" stroked="true" strokeweight=".05pt" strokecolor="#fa7a6d">
                <v:path arrowok="t"/>
              </v:shape>
            </v:group>
            <v:group style="position:absolute;left:6522;top:2372;width:15;height:2" coordorigin="6522,2372" coordsize="15,2">
              <v:shape style="position:absolute;left:6522;top:2372;width:15;height:2" coordorigin="6522,2372" coordsize="15,0" path="m6522,2372l6537,2372e" filled="false" stroked="true" strokeweight=".3pt" strokecolor="#fa7a6d">
                <v:path arrowok="t"/>
              </v:shape>
            </v:group>
            <v:group style="position:absolute;left:6532;top:2368;width:15;height:2" coordorigin="6532,2368" coordsize="15,2">
              <v:shape style="position:absolute;left:6532;top:2368;width:15;height:2" coordorigin="6532,2368" coordsize="15,0" path="m6532,2368l6547,2368e" filled="false" stroked="true" strokeweight=".7pt" strokecolor="#fa7a6d">
                <v:path arrowok="t"/>
              </v:shape>
            </v:group>
            <v:group style="position:absolute;left:6542;top:2374;width:15;height:2" coordorigin="6542,2374" coordsize="15,2">
              <v:shape style="position:absolute;left:6542;top:2374;width:15;height:2" coordorigin="6542,2374" coordsize="15,0" path="m6542,2374l6557,2374e" filled="false" stroked="true" strokeweight=".05pt" strokecolor="#fa7a6d">
                <v:path arrowok="t"/>
              </v:shape>
            </v:group>
            <v:group style="position:absolute;left:6553;top:2363;width:15;height:2" coordorigin="6553,2363" coordsize="15,2">
              <v:shape style="position:absolute;left:6553;top:2363;width:15;height:2" coordorigin="6553,2363" coordsize="15,0" path="m6553,2363l6568,2363e" filled="false" stroked="true" strokeweight="1.2pt" strokecolor="#fa7a6d">
                <v:path arrowok="t"/>
              </v:shape>
            </v:group>
            <v:group style="position:absolute;left:6563;top:2367;width:15;height:2" coordorigin="6563,2367" coordsize="15,2">
              <v:shape style="position:absolute;left:6563;top:2367;width:15;height:2" coordorigin="6563,2367" coordsize="15,0" path="m6563,2367l6578,2367e" filled="false" stroked="true" strokeweight=".8pt" strokecolor="#fa7a6d">
                <v:path arrowok="t"/>
              </v:shape>
            </v:group>
            <v:group style="position:absolute;left:6573;top:2372;width:15;height:2" coordorigin="6573,2372" coordsize="15,2">
              <v:shape style="position:absolute;left:6573;top:2372;width:15;height:2" coordorigin="6573,2372" coordsize="15,0" path="m6573,2372l6588,2372e" filled="false" stroked="true" strokeweight=".3pt" strokecolor="#fa7a6d">
                <v:path arrowok="t"/>
              </v:shape>
            </v:group>
            <v:group style="position:absolute;left:6583;top:2368;width:15;height:2" coordorigin="6583,2368" coordsize="15,2">
              <v:shape style="position:absolute;left:6583;top:2368;width:15;height:2" coordorigin="6583,2368" coordsize="15,0" path="m6583,2368l6598,2368e" filled="false" stroked="true" strokeweight=".7pt" strokecolor="#fa7a6d">
                <v:path arrowok="t"/>
              </v:shape>
            </v:group>
            <v:group style="position:absolute;left:6593;top:2372;width:15;height:2" coordorigin="6593,2372" coordsize="15,2">
              <v:shape style="position:absolute;left:6593;top:2372;width:15;height:2" coordorigin="6593,2372" coordsize="15,0" path="m6593,2372l6608,2372e" filled="false" stroked="true" strokeweight=".3pt" strokecolor="#fa7a6d">
                <v:path arrowok="t"/>
              </v:shape>
            </v:group>
            <v:group style="position:absolute;left:6603;top:2368;width:15;height:2" coordorigin="6603,2368" coordsize="15,2">
              <v:shape style="position:absolute;left:6603;top:2368;width:15;height:2" coordorigin="6603,2368" coordsize="15,0" path="m6603,2368l6618,2368e" filled="false" stroked="true" strokeweight=".7pt" strokecolor="#fa7a6d">
                <v:path arrowok="t"/>
              </v:shape>
            </v:group>
            <v:group style="position:absolute;left:6613;top:2372;width:15;height:2" coordorigin="6613,2372" coordsize="15,2">
              <v:shape style="position:absolute;left:6613;top:2372;width:15;height:2" coordorigin="6613,2372" coordsize="15,0" path="m6613,2372l6628,2372e" filled="false" stroked="true" strokeweight=".3pt" strokecolor="#fa7a6d">
                <v:path arrowok="t"/>
              </v:shape>
            </v:group>
            <v:group style="position:absolute;left:6623;top:2372;width:15;height:2" coordorigin="6623,2372" coordsize="15,2">
              <v:shape style="position:absolute;left:6623;top:2372;width:15;height:2" coordorigin="6623,2372" coordsize="15,0" path="m6623,2372l6638,2372e" filled="false" stroked="true" strokeweight=".3pt" strokecolor="#fa7a6d">
                <v:path arrowok="t"/>
              </v:shape>
            </v:group>
            <v:group style="position:absolute;left:6640;top:2293;width:2;height:82" coordorigin="6640,2293" coordsize="2,82">
              <v:shape style="position:absolute;left:6640;top:2293;width:2;height:82" coordorigin="6640,2293" coordsize="0,82" path="m6640,2375l6640,2293e" filled="false" stroked="true" strokeweight=".75pt" strokecolor="#fa7a6d">
                <v:path arrowok="t"/>
              </v:shape>
            </v:group>
            <v:group style="position:absolute;left:6650;top:2189;width:2;height:186" coordorigin="6650,2189" coordsize="2,186">
              <v:shape style="position:absolute;left:6650;top:2189;width:2;height:186" coordorigin="6650,2189" coordsize="0,186" path="m6650,2375l6650,2189e" filled="false" stroked="true" strokeweight=".75pt" strokecolor="#fa7a6d">
                <v:path arrowok="t"/>
              </v:shape>
            </v:group>
            <v:group style="position:absolute;left:6661;top:2117;width:2;height:258" coordorigin="6661,2117" coordsize="2,258">
              <v:shape style="position:absolute;left:6661;top:2117;width:2;height:258" coordorigin="6661,2117" coordsize="0,258" path="m6661,2375l6661,2117e" filled="false" stroked="true" strokeweight=".75pt" strokecolor="#fa7a6d">
                <v:path arrowok="t"/>
              </v:shape>
            </v:group>
            <v:group style="position:absolute;left:6671;top:2102;width:2;height:273" coordorigin="6671,2102" coordsize="2,273">
              <v:shape style="position:absolute;left:6671;top:2102;width:2;height:273" coordorigin="6671,2102" coordsize="0,273" path="m6671,2375l6671,2102e" filled="false" stroked="true" strokeweight=".75pt" strokecolor="#fa7a6d">
                <v:path arrowok="t"/>
              </v:shape>
            </v:group>
            <v:group style="position:absolute;left:6681;top:2233;width:2;height:142" coordorigin="6681,2233" coordsize="2,142">
              <v:shape style="position:absolute;left:6681;top:2233;width:2;height:142" coordorigin="6681,2233" coordsize="0,142" path="m6681,2375l6681,2233e" filled="false" stroked="true" strokeweight=".75pt" strokecolor="#fa7a6d">
                <v:path arrowok="t"/>
              </v:shape>
            </v:group>
            <v:group style="position:absolute;left:6691;top:2223;width:2;height:152" coordorigin="6691,2223" coordsize="2,152">
              <v:shape style="position:absolute;left:6691;top:2223;width:2;height:152" coordorigin="6691,2223" coordsize="0,152" path="m6691,2375l6691,2223e" filled="false" stroked="true" strokeweight=".75pt" strokecolor="#fa7a6d">
                <v:path arrowok="t"/>
              </v:shape>
            </v:group>
            <v:group style="position:absolute;left:6701;top:2237;width:2;height:138" coordorigin="6701,2237" coordsize="2,138">
              <v:shape style="position:absolute;left:6701;top:2237;width:2;height:138" coordorigin="6701,2237" coordsize="0,138" path="m6701,2375l6701,2237e" filled="false" stroked="true" strokeweight=".75pt" strokecolor="#fa7a6d">
                <v:path arrowok="t"/>
              </v:shape>
            </v:group>
            <v:group style="position:absolute;left:6711;top:2247;width:2;height:128" coordorigin="6711,2247" coordsize="2,128">
              <v:shape style="position:absolute;left:6711;top:2247;width:2;height:128" coordorigin="6711,2247" coordsize="0,128" path="m6711,2375l6711,2247e" filled="false" stroked="true" strokeweight=".75pt" strokecolor="#fa7a6d">
                <v:path arrowok="t"/>
              </v:shape>
            </v:group>
            <v:group style="position:absolute;left:6721;top:2234;width:2;height:141" coordorigin="6721,2234" coordsize="2,141">
              <v:shape style="position:absolute;left:6721;top:2234;width:2;height:141" coordorigin="6721,2234" coordsize="0,141" path="m6721,2375l6721,2234e" filled="false" stroked="true" strokeweight=".75pt" strokecolor="#fa7a6d">
                <v:path arrowok="t"/>
              </v:shape>
            </v:group>
            <v:group style="position:absolute;left:6731;top:1870;width:2;height:505" coordorigin="6731,1870" coordsize="2,505">
              <v:shape style="position:absolute;left:6731;top:1870;width:2;height:505" coordorigin="6731,1870" coordsize="0,505" path="m6731,2375l6731,1870e" filled="false" stroked="true" strokeweight=".75pt" strokecolor="#fa7a6d">
                <v:path arrowok="t"/>
              </v:shape>
            </v:group>
            <v:group style="position:absolute;left:6741;top:1872;width:2;height:503" coordorigin="6741,1872" coordsize="2,503">
              <v:shape style="position:absolute;left:6741;top:1872;width:2;height:503" coordorigin="6741,1872" coordsize="0,503" path="m6741,2375l6741,1872e" filled="false" stroked="true" strokeweight=".75pt" strokecolor="#fa7a6d">
                <v:path arrowok="t"/>
              </v:shape>
            </v:group>
            <v:group style="position:absolute;left:6751;top:1849;width:2;height:526" coordorigin="6751,1849" coordsize="2,526">
              <v:shape style="position:absolute;left:6751;top:1849;width:2;height:526" coordorigin="6751,1849" coordsize="0,526" path="m6751,2375l6751,1849e" filled="false" stroked="true" strokeweight=".75pt" strokecolor="#fa7a6d">
                <v:path arrowok="t"/>
              </v:shape>
            </v:group>
            <v:group style="position:absolute;left:6761;top:1903;width:2;height:472" coordorigin="6761,1903" coordsize="2,472">
              <v:shape style="position:absolute;left:6761;top:1903;width:2;height:472" coordorigin="6761,1903" coordsize="0,472" path="m6761,2375l6761,1903e" filled="false" stroked="true" strokeweight=".75pt" strokecolor="#fa7a6d">
                <v:path arrowok="t"/>
              </v:shape>
            </v:group>
            <v:group style="position:absolute;left:6772;top:2055;width:2;height:320" coordorigin="6772,2055" coordsize="2,320">
              <v:shape style="position:absolute;left:6772;top:2055;width:2;height:320" coordorigin="6772,2055" coordsize="0,320" path="m6772,2375l6772,2055e" filled="false" stroked="true" strokeweight=".75pt" strokecolor="#fa7a6d">
                <v:path arrowok="t"/>
              </v:shape>
            </v:group>
            <v:group style="position:absolute;left:6782;top:1937;width:2;height:438" coordorigin="6782,1937" coordsize="2,438">
              <v:shape style="position:absolute;left:6782;top:1937;width:2;height:438" coordorigin="6782,1937" coordsize="0,438" path="m6782,2375l6782,1937e" filled="false" stroked="true" strokeweight=".75pt" strokecolor="#fa7a6d">
                <v:path arrowok="t"/>
              </v:shape>
            </v:group>
            <v:group style="position:absolute;left:6792;top:1970;width:2;height:405" coordorigin="6792,1970" coordsize="2,405">
              <v:shape style="position:absolute;left:6792;top:1970;width:2;height:405" coordorigin="6792,1970" coordsize="0,405" path="m6792,2375l6792,1970e" filled="false" stroked="true" strokeweight=".75pt" strokecolor="#fa7a6d">
                <v:path arrowok="t"/>
              </v:shape>
            </v:group>
            <v:group style="position:absolute;left:6802;top:2004;width:2;height:371" coordorigin="6802,2004" coordsize="2,371">
              <v:shape style="position:absolute;left:6802;top:2004;width:2;height:371" coordorigin="6802,2004" coordsize="0,371" path="m6802,2375l6802,2004e" filled="false" stroked="true" strokeweight=".75pt" strokecolor="#fa7a6d">
                <v:path arrowok="t"/>
              </v:shape>
            </v:group>
            <v:group style="position:absolute;left:6812;top:2019;width:2;height:356" coordorigin="6812,2019" coordsize="2,356">
              <v:shape style="position:absolute;left:6812;top:2019;width:2;height:356" coordorigin="6812,2019" coordsize="0,356" path="m6812,2375l6812,2019e" filled="false" stroked="true" strokeweight=".75pt" strokecolor="#fa7a6d">
                <v:path arrowok="t"/>
              </v:shape>
            </v:group>
            <v:group style="position:absolute;left:6822;top:1982;width:2;height:393" coordorigin="6822,1982" coordsize="2,393">
              <v:shape style="position:absolute;left:6822;top:1982;width:2;height:393" coordorigin="6822,1982" coordsize="0,393" path="m6822,2375l6822,1982e" filled="false" stroked="true" strokeweight=".75pt" strokecolor="#fa7a6d">
                <v:path arrowok="t"/>
              </v:shape>
            </v:group>
            <v:group style="position:absolute;left:6832;top:1945;width:2;height:430" coordorigin="6832,1945" coordsize="2,430">
              <v:shape style="position:absolute;left:6832;top:1945;width:2;height:430" coordorigin="6832,1945" coordsize="0,430" path="m6832,2375l6832,1945e" filled="false" stroked="true" strokeweight=".75pt" strokecolor="#fa7a6d">
                <v:path arrowok="t"/>
              </v:shape>
            </v:group>
            <v:group style="position:absolute;left:6842;top:1922;width:2;height:453" coordorigin="6842,1922" coordsize="2,453">
              <v:shape style="position:absolute;left:6842;top:1922;width:2;height:453" coordorigin="6842,1922" coordsize="0,453" path="m6842,2375l6842,1922e" filled="false" stroked="true" strokeweight=".75pt" strokecolor="#fa7a6d">
                <v:path arrowok="t"/>
              </v:shape>
            </v:group>
            <v:group style="position:absolute;left:6852;top:1922;width:2;height:453" coordorigin="6852,1922" coordsize="2,453">
              <v:shape style="position:absolute;left:6852;top:1922;width:2;height:453" coordorigin="6852,1922" coordsize="0,453" path="m6852,2375l6852,1922e" filled="false" stroked="true" strokeweight=".75pt" strokecolor="#fa7a6d">
                <v:path arrowok="t"/>
              </v:shape>
            </v:group>
            <v:group style="position:absolute;left:6862;top:1930;width:2;height:445" coordorigin="6862,1930" coordsize="2,445">
              <v:shape style="position:absolute;left:6862;top:1930;width:2;height:445" coordorigin="6862,1930" coordsize="0,445" path="m6862,2375l6862,1930e" filled="false" stroked="true" strokeweight=".75pt" strokecolor="#fa7a6d">
                <v:path arrowok="t"/>
              </v:shape>
            </v:group>
            <v:group style="position:absolute;left:6873;top:1952;width:2;height:423" coordorigin="6873,1952" coordsize="2,423">
              <v:shape style="position:absolute;left:6873;top:1952;width:2;height:423" coordorigin="6873,1952" coordsize="0,423" path="m6873,2375l6873,1952e" filled="false" stroked="true" strokeweight=".75pt" strokecolor="#fa7a6d">
                <v:path arrowok="t"/>
              </v:shape>
            </v:group>
            <v:group style="position:absolute;left:6883;top:1967;width:2;height:408" coordorigin="6883,1967" coordsize="2,408">
              <v:shape style="position:absolute;left:6883;top:1967;width:2;height:408" coordorigin="6883,1967" coordsize="0,408" path="m6883,2375l6883,1967e" filled="false" stroked="true" strokeweight=".75pt" strokecolor="#fa7a6d">
                <v:path arrowok="t"/>
              </v:shape>
            </v:group>
            <v:group style="position:absolute;left:6893;top:1982;width:2;height:393" coordorigin="6893,1982" coordsize="2,393">
              <v:shape style="position:absolute;left:6893;top:1982;width:2;height:393" coordorigin="6893,1982" coordsize="0,393" path="m6893,2375l6893,1982e" filled="false" stroked="true" strokeweight=".75pt" strokecolor="#fa7a6d">
                <v:path arrowok="t"/>
              </v:shape>
            </v:group>
            <v:group style="position:absolute;left:6903;top:1930;width:2;height:445" coordorigin="6903,1930" coordsize="2,445">
              <v:shape style="position:absolute;left:6903;top:1930;width:2;height:445" coordorigin="6903,1930" coordsize="0,445" path="m6903,2375l6903,1930e" filled="false" stroked="true" strokeweight=".75pt" strokecolor="#fa7a6d">
                <v:path arrowok="t"/>
              </v:shape>
            </v:group>
            <v:group style="position:absolute;left:6913;top:1892;width:2;height:483" coordorigin="6913,1892" coordsize="2,483">
              <v:shape style="position:absolute;left:6913;top:1892;width:2;height:483" coordorigin="6913,1892" coordsize="0,483" path="m6913,2375l6913,1892e" filled="false" stroked="true" strokeweight=".75pt" strokecolor="#fa7a6d">
                <v:path arrowok="t"/>
              </v:shape>
            </v:group>
            <v:group style="position:absolute;left:6923;top:1915;width:2;height:460" coordorigin="6923,1915" coordsize="2,460">
              <v:shape style="position:absolute;left:6923;top:1915;width:2;height:460" coordorigin="6923,1915" coordsize="0,460" path="m6923,2375l6923,1915e" filled="false" stroked="true" strokeweight=".75pt" strokecolor="#fa7a6d">
                <v:path arrowok="t"/>
              </v:shape>
            </v:group>
            <v:group style="position:absolute;left:6933;top:1914;width:2;height:461" coordorigin="6933,1914" coordsize="2,461">
              <v:shape style="position:absolute;left:6933;top:1914;width:2;height:461" coordorigin="6933,1914" coordsize="0,461" path="m6933,2375l6933,1914e" filled="false" stroked="true" strokeweight=".75pt" strokecolor="#fa7a6d">
                <v:path arrowok="t"/>
              </v:shape>
            </v:group>
            <v:group style="position:absolute;left:6943;top:2102;width:2;height:273" coordorigin="6943,2102" coordsize="2,273">
              <v:shape style="position:absolute;left:6943;top:2102;width:2;height:273" coordorigin="6943,2102" coordsize="0,273" path="m6943,2375l6943,2102e" filled="false" stroked="true" strokeweight=".75pt" strokecolor="#fa7a6d">
                <v:path arrowok="t"/>
              </v:shape>
            </v:group>
            <v:group style="position:absolute;left:6953;top:2177;width:2;height:198" coordorigin="6953,2177" coordsize="2,198">
              <v:shape style="position:absolute;left:6953;top:2177;width:2;height:198" coordorigin="6953,2177" coordsize="0,198" path="m6953,2375l6953,2177e" filled="false" stroked="true" strokeweight=".75pt" strokecolor="#fa7a6d">
                <v:path arrowok="t"/>
              </v:shape>
            </v:group>
            <v:group style="position:absolute;left:6963;top:2284;width:2;height:91" coordorigin="6963,2284" coordsize="2,91">
              <v:shape style="position:absolute;left:6963;top:2284;width:2;height:91" coordorigin="6963,2284" coordsize="0,91" path="m6963,2375l6963,2284e" filled="false" stroked="true" strokeweight=".75pt" strokecolor="#fa7a6d">
                <v:path arrowok="t"/>
              </v:shape>
            </v:group>
            <v:group style="position:absolute;left:6966;top:2367;width:15;height:2" coordorigin="6966,2367" coordsize="15,2">
              <v:shape style="position:absolute;left:6966;top:2367;width:15;height:2" coordorigin="6966,2367" coordsize="15,0" path="m6966,2367l6981,2367e" filled="false" stroked="true" strokeweight=".8pt" strokecolor="#fa7a6d">
                <v:path arrowok="t"/>
              </v:shape>
            </v:group>
            <v:group style="position:absolute;left:6977;top:2374;width:15;height:2" coordorigin="6977,2374" coordsize="15,2">
              <v:shape style="position:absolute;left:6977;top:2374;width:15;height:2" coordorigin="6977,2374" coordsize="15,0" path="m6977,2374l6992,2374e" filled="false" stroked="true" strokeweight=".1pt" strokecolor="#fa7a6d">
                <v:path arrowok="t"/>
              </v:shape>
            </v:group>
            <v:group style="position:absolute;left:6987;top:2367;width:15;height:2" coordorigin="6987,2367" coordsize="15,2">
              <v:shape style="position:absolute;left:6987;top:2367;width:15;height:2" coordorigin="6987,2367" coordsize="15,0" path="m6987,2367l7002,2367e" filled="false" stroked="true" strokeweight=".75pt" strokecolor="#fa7a6d">
                <v:path arrowok="t"/>
              </v:shape>
            </v:group>
            <v:group style="position:absolute;left:6997;top:2363;width:15;height:2" coordorigin="6997,2363" coordsize="15,2">
              <v:shape style="position:absolute;left:6997;top:2363;width:15;height:2" coordorigin="6997,2363" coordsize="15,0" path="m6997,2363l7012,2363e" filled="false" stroked="true" strokeweight="1.150pt" strokecolor="#fa7a6d">
                <v:path arrowok="t"/>
              </v:shape>
            </v:group>
            <v:group style="position:absolute;left:7007;top:2374;width:15;height:2" coordorigin="7007,2374" coordsize="15,2">
              <v:shape style="position:absolute;left:7007;top:2374;width:15;height:2" coordorigin="7007,2374" coordsize="15,0" path="m7007,2374l7022,2374e" filled="false" stroked="true" strokeweight=".1pt" strokecolor="#fa7a6d">
                <v:path arrowok="t"/>
              </v:shape>
            </v:group>
            <v:group style="position:absolute;left:7017;top:2374;width:15;height:2" coordorigin="7017,2374" coordsize="15,2">
              <v:shape style="position:absolute;left:7017;top:2374;width:15;height:2" coordorigin="7017,2374" coordsize="15,0" path="m7017,2374l7032,2374e" filled="false" stroked="true" strokeweight=".1pt" strokecolor="#fa7a6d">
                <v:path arrowok="t"/>
              </v:shape>
            </v:group>
            <v:group style="position:absolute;left:7027;top:2374;width:15;height:2" coordorigin="7027,2374" coordsize="15,2">
              <v:shape style="position:absolute;left:7027;top:2374;width:15;height:2" coordorigin="7027,2374" coordsize="15,0" path="m7027,2374l7042,2374e" filled="false" stroked="true" strokeweight=".1pt" strokecolor="#fa7a6d">
                <v:path arrowok="t"/>
              </v:shape>
            </v:group>
            <v:group style="position:absolute;left:7037;top:2367;width:15;height:2" coordorigin="7037,2367" coordsize="15,2">
              <v:shape style="position:absolute;left:7037;top:2367;width:15;height:2" coordorigin="7037,2367" coordsize="15,0" path="m7037,2367l7052,2367e" filled="false" stroked="true" strokeweight=".8pt" strokecolor="#fa7a6d">
                <v:path arrowok="t"/>
              </v:shape>
            </v:group>
            <v:group style="position:absolute;left:7047;top:2360;width:15;height:2" coordorigin="7047,2360" coordsize="15,2">
              <v:shape style="position:absolute;left:7047;top:2360;width:15;height:2" coordorigin="7047,2360" coordsize="15,0" path="m7047,2360l7062,2360e" filled="false" stroked="true" strokeweight="1.45pt" strokecolor="#fa7a6d">
                <v:path arrowok="t"/>
              </v:shape>
            </v:group>
            <v:group style="position:absolute;left:7064;top:2339;width:2;height:36" coordorigin="7064,2339" coordsize="2,36">
              <v:shape style="position:absolute;left:7064;top:2339;width:2;height:36" coordorigin="7064,2339" coordsize="0,36" path="m7064,2375l7064,2339e" filled="false" stroked="true" strokeweight=".75pt" strokecolor="#fa7a6d">
                <v:path arrowok="t"/>
              </v:shape>
            </v:group>
            <v:group style="position:absolute;left:7067;top:2363;width:15;height:2" coordorigin="7067,2363" coordsize="15,2">
              <v:shape style="position:absolute;left:7067;top:2363;width:15;height:2" coordorigin="7067,2363" coordsize="15,0" path="m7067,2363l7082,2363e" filled="false" stroked="true" strokeweight="1.150pt" strokecolor="#fa7a6d">
                <v:path arrowok="t"/>
              </v:shape>
            </v:group>
            <v:group style="position:absolute;left:7077;top:2360;width:15;height:2" coordorigin="7077,2360" coordsize="15,2">
              <v:shape style="position:absolute;left:7077;top:2360;width:15;height:2" coordorigin="7077,2360" coordsize="15,0" path="m7077,2360l7092,2360e" filled="false" stroked="true" strokeweight="1.45pt" strokecolor="#fa7a6d">
                <v:path arrowok="t"/>
              </v:shape>
            </v:group>
            <v:group style="position:absolute;left:7095;top:2325;width:2;height:50" coordorigin="7095,2325" coordsize="2,50">
              <v:shape style="position:absolute;left:7095;top:2325;width:2;height:50" coordorigin="7095,2325" coordsize="0,50" path="m7095,2375l7095,2325e" filled="false" stroked="true" strokeweight=".75pt" strokecolor="#fa7a6d">
                <v:path arrowok="t"/>
              </v:shape>
            </v:group>
            <v:group style="position:absolute;left:7105;top:2339;width:2;height:36" coordorigin="7105,2339" coordsize="2,36">
              <v:shape style="position:absolute;left:7105;top:2339;width:2;height:36" coordorigin="7105,2339" coordsize="0,36" path="m7105,2375l7105,2339e" filled="false" stroked="true" strokeweight=".75pt" strokecolor="#fa7a6d">
                <v:path arrowok="t"/>
              </v:shape>
            </v:group>
            <v:group style="position:absolute;left:7108;top:2360;width:15;height:2" coordorigin="7108,2360" coordsize="15,2">
              <v:shape style="position:absolute;left:7108;top:2360;width:15;height:2" coordorigin="7108,2360" coordsize="15,0" path="m7108,2360l7123,2360e" filled="false" stroked="true" strokeweight="1.45pt" strokecolor="#fa7a6d">
                <v:path arrowok="t"/>
              </v:shape>
            </v:group>
            <v:group style="position:absolute;left:7118;top:2360;width:15;height:2" coordorigin="7118,2360" coordsize="15,2">
              <v:shape style="position:absolute;left:7118;top:2360;width:15;height:2" coordorigin="7118,2360" coordsize="15,0" path="m7118,2360l7133,2360e" filled="false" stroked="true" strokeweight="1.45pt" strokecolor="#fa7a6d">
                <v:path arrowok="t"/>
              </v:shape>
            </v:group>
            <v:group style="position:absolute;left:7135;top:2325;width:2;height:50" coordorigin="7135,2325" coordsize="2,50">
              <v:shape style="position:absolute;left:7135;top:2325;width:2;height:50" coordorigin="7135,2325" coordsize="0,50" path="m7135,2375l7135,2325e" filled="false" stroked="true" strokeweight=".75pt" strokecolor="#fa7a6d">
                <v:path arrowok="t"/>
              </v:shape>
            </v:group>
            <v:group style="position:absolute;left:7145;top:2276;width:2;height:99" coordorigin="7145,2276" coordsize="2,99">
              <v:shape style="position:absolute;left:7145;top:2276;width:2;height:99" coordorigin="7145,2276" coordsize="0,99" path="m7145,2375l7145,2276e" filled="false" stroked="true" strokeweight=".75pt" strokecolor="#fa7a6d">
                <v:path arrowok="t"/>
              </v:shape>
            </v:group>
            <v:group style="position:absolute;left:7155;top:2283;width:2;height:92" coordorigin="7155,2283" coordsize="2,92">
              <v:shape style="position:absolute;left:7155;top:2283;width:2;height:92" coordorigin="7155,2283" coordsize="0,92" path="m7155,2375l7155,2283e" filled="false" stroked="true" strokeweight=".75pt" strokecolor="#fa7a6d">
                <v:path arrowok="t"/>
              </v:shape>
            </v:group>
            <v:group style="position:absolute;left:7165;top:2269;width:2;height:106" coordorigin="7165,2269" coordsize="2,106">
              <v:shape style="position:absolute;left:7165;top:2269;width:2;height:106" coordorigin="7165,2269" coordsize="0,106" path="m7165,2375l7165,2269e" filled="false" stroked="true" strokeweight=".75pt" strokecolor="#fa7a6d">
                <v:path arrowok="t"/>
              </v:shape>
            </v:group>
            <v:group style="position:absolute;left:7175;top:2284;width:2;height:91" coordorigin="7175,2284" coordsize="2,91">
              <v:shape style="position:absolute;left:7175;top:2284;width:2;height:91" coordorigin="7175,2284" coordsize="0,91" path="m7175,2375l7175,2284e" filled="false" stroked="true" strokeweight=".75pt" strokecolor="#fa7a6d">
                <v:path arrowok="t"/>
              </v:shape>
            </v:group>
            <v:group style="position:absolute;left:7185;top:2304;width:2;height:71" coordorigin="7185,2304" coordsize="2,71">
              <v:shape style="position:absolute;left:7185;top:2304;width:2;height:71" coordorigin="7185,2304" coordsize="0,71" path="m7185,2375l7185,2304e" filled="false" stroked="true" strokeweight=".75pt" strokecolor="#fa7a6d">
                <v:path arrowok="t"/>
              </v:shape>
            </v:group>
            <v:group style="position:absolute;left:7196;top:2318;width:2;height:57" coordorigin="7196,2318" coordsize="2,57">
              <v:shape style="position:absolute;left:7196;top:2318;width:2;height:57" coordorigin="7196,2318" coordsize="0,57" path="m7196,2375l7196,2318e" filled="false" stroked="true" strokeweight=".75pt" strokecolor="#fa7a6d">
                <v:path arrowok="t"/>
              </v:shape>
            </v:group>
            <v:group style="position:absolute;left:7199;top:2363;width:15;height:2" coordorigin="7199,2363" coordsize="15,2">
              <v:shape style="position:absolute;left:7199;top:2363;width:15;height:2" coordorigin="7199,2363" coordsize="15,0" path="m7199,2363l7214,2363e" filled="false" stroked="true" strokeweight="1.150pt" strokecolor="#fa7a6d">
                <v:path arrowok="t"/>
              </v:shape>
            </v:group>
            <v:group style="position:absolute;left:7209;top:2374;width:15;height:2" coordorigin="7209,2374" coordsize="15,2">
              <v:shape style="position:absolute;left:7209;top:2374;width:15;height:2" coordorigin="7209,2374" coordsize="15,0" path="m7209,2374l7224,2374e" filled="false" stroked="true" strokeweight=".1pt" strokecolor="#fa7a6d">
                <v:path arrowok="t"/>
              </v:shape>
            </v:group>
            <v:group style="position:absolute;left:7226;top:2339;width:2;height:36" coordorigin="7226,2339" coordsize="2,36">
              <v:shape style="position:absolute;left:7226;top:2339;width:2;height:36" coordorigin="7226,2339" coordsize="0,36" path="m7226,2375l7226,2339e" filled="false" stroked="true" strokeweight=".75pt" strokecolor="#fa7a6d">
                <v:path arrowok="t"/>
              </v:shape>
            </v:group>
            <v:group style="position:absolute;left:7236;top:2318;width:2;height:57" coordorigin="7236,2318" coordsize="2,57">
              <v:shape style="position:absolute;left:7236;top:2318;width:2;height:57" coordorigin="7236,2318" coordsize="0,57" path="m7236,2375l7236,2318e" filled="false" stroked="true" strokeweight=".75pt" strokecolor="#fa7a6d">
                <v:path arrowok="t"/>
              </v:shape>
            </v:group>
            <v:group style="position:absolute;left:7246;top:2318;width:2;height:57" coordorigin="7246,2318" coordsize="2,57">
              <v:shape style="position:absolute;left:7246;top:2318;width:2;height:57" coordorigin="7246,2318" coordsize="0,57" path="m7246,2375l7246,2318e" filled="false" stroked="true" strokeweight=".75pt" strokecolor="#fa7a6d">
                <v:path arrowok="t"/>
              </v:shape>
            </v:group>
            <v:group style="position:absolute;left:7256;top:2311;width:2;height:64" coordorigin="7256,2311" coordsize="2,64">
              <v:shape style="position:absolute;left:7256;top:2311;width:2;height:64" coordorigin="7256,2311" coordsize="0,64" path="m7256,2375l7256,2311e" filled="false" stroked="true" strokeweight=".75pt" strokecolor="#fa7a6d">
                <v:path arrowok="t"/>
              </v:shape>
            </v:group>
            <v:group style="position:absolute;left:7266;top:2318;width:2;height:57" coordorigin="7266,2318" coordsize="2,57">
              <v:shape style="position:absolute;left:7266;top:2318;width:2;height:57" coordorigin="7266,2318" coordsize="0,57" path="m7266,2375l7266,2318e" filled="false" stroked="true" strokeweight=".75pt" strokecolor="#fa7a6d">
                <v:path arrowok="t"/>
              </v:shape>
            </v:group>
            <v:group style="position:absolute;left:7276;top:2311;width:2;height:64" coordorigin="7276,2311" coordsize="2,64">
              <v:shape style="position:absolute;left:7276;top:2311;width:2;height:64" coordorigin="7276,2311" coordsize="0,64" path="m7276,2375l7276,2311e" filled="false" stroked="true" strokeweight=".75pt" strokecolor="#fa7a6d">
                <v:path arrowok="t"/>
              </v:shape>
            </v:group>
            <v:group style="position:absolute;left:7286;top:2318;width:2;height:57" coordorigin="7286,2318" coordsize="2,57">
              <v:shape style="position:absolute;left:7286;top:2318;width:2;height:57" coordorigin="7286,2318" coordsize="0,57" path="m7286,2375l7286,2318e" filled="false" stroked="true" strokeweight=".75pt" strokecolor="#fa7a6d">
                <v:path arrowok="t"/>
              </v:shape>
            </v:group>
            <v:group style="position:absolute;left:7289;top:2360;width:15;height:2" coordorigin="7289,2360" coordsize="15,2">
              <v:shape style="position:absolute;left:7289;top:2360;width:15;height:2" coordorigin="7289,2360" coordsize="15,0" path="m7289,2360l7304,2360e" filled="false" stroked="true" strokeweight="1.5pt" strokecolor="#fa7a6d">
                <v:path arrowok="t"/>
              </v:shape>
            </v:group>
            <v:group style="position:absolute;left:7307;top:2325;width:2;height:50" coordorigin="7307,2325" coordsize="2,50">
              <v:shape style="position:absolute;left:7307;top:2325;width:2;height:50" coordorigin="7307,2325" coordsize="0,50" path="m7307,2375l7307,2325e" filled="false" stroked="true" strokeweight=".75pt" strokecolor="#fa7a6d">
                <v:path arrowok="t"/>
              </v:shape>
            </v:group>
            <v:group style="position:absolute;left:7317;top:2325;width:2;height:50" coordorigin="7317,2325" coordsize="2,50">
              <v:shape style="position:absolute;left:7317;top:2325;width:2;height:50" coordorigin="7317,2325" coordsize="0,50" path="m7317,2375l7317,2325e" filled="false" stroked="true" strokeweight=".75pt" strokecolor="#fa7a6d">
                <v:path arrowok="t"/>
              </v:shape>
            </v:group>
            <v:group style="position:absolute;left:7327;top:2304;width:2;height:71" coordorigin="7327,2304" coordsize="2,71">
              <v:shape style="position:absolute;left:7327;top:2304;width:2;height:71" coordorigin="7327,2304" coordsize="0,71" path="m7327,2375l7327,2304e" filled="false" stroked="true" strokeweight=".75pt" strokecolor="#fa7a6d">
                <v:path arrowok="t"/>
              </v:shape>
            </v:group>
            <v:group style="position:absolute;left:7337;top:2304;width:2;height:71" coordorigin="7337,2304" coordsize="2,71">
              <v:shape style="position:absolute;left:7337;top:2304;width:2;height:71" coordorigin="7337,2304" coordsize="0,71" path="m7337,2375l7337,2304e" filled="false" stroked="true" strokeweight=".75pt" strokecolor="#fa7a6d">
                <v:path arrowok="t"/>
              </v:shape>
            </v:group>
            <v:group style="position:absolute;left:7347;top:2311;width:2;height:64" coordorigin="7347,2311" coordsize="2,64">
              <v:shape style="position:absolute;left:7347;top:2311;width:2;height:64" coordorigin="7347,2311" coordsize="0,64" path="m7347,2375l7347,2311e" filled="false" stroked="true" strokeweight=".75pt" strokecolor="#fa7a6d">
                <v:path arrowok="t"/>
              </v:shape>
            </v:group>
            <v:group style="position:absolute;left:7350;top:2360;width:15;height:2" coordorigin="7350,2360" coordsize="15,2">
              <v:shape style="position:absolute;left:7350;top:2360;width:15;height:2" coordorigin="7350,2360" coordsize="15,0" path="m7350,2360l7365,2360e" filled="false" stroked="true" strokeweight="1.5pt" strokecolor="#fa7a6d">
                <v:path arrowok="t"/>
              </v:shape>
            </v:group>
            <v:group style="position:absolute;left:7367;top:2325;width:2;height:50" coordorigin="7367,2325" coordsize="2,50">
              <v:shape style="position:absolute;left:7367;top:2325;width:2;height:50" coordorigin="7367,2325" coordsize="0,50" path="m7367,2375l7367,2325e" filled="false" stroked="true" strokeweight=".75pt" strokecolor="#fa7a6d">
                <v:path arrowok="t"/>
              </v:shape>
            </v:group>
            <v:group style="position:absolute;left:7377;top:2325;width:2;height:50" coordorigin="7377,2325" coordsize="2,50">
              <v:shape style="position:absolute;left:7377;top:2325;width:2;height:50" coordorigin="7377,2325" coordsize="0,50" path="m7377,2375l7377,2325e" filled="false" stroked="true" strokeweight=".75pt" strokecolor="#fa7a6d">
                <v:path arrowok="t"/>
              </v:shape>
            </v:group>
            <v:group style="position:absolute;left:7387;top:2325;width:2;height:50" coordorigin="7387,2325" coordsize="2,50">
              <v:shape style="position:absolute;left:7387;top:2325;width:2;height:50" coordorigin="7387,2325" coordsize="0,50" path="m7387,2375l7387,2325e" filled="false" stroked="true" strokeweight=".75pt" strokecolor="#fa7a6d">
                <v:path arrowok="t"/>
              </v:shape>
            </v:group>
            <v:group style="position:absolute;left:7397;top:2318;width:2;height:57" coordorigin="7397,2318" coordsize="2,57">
              <v:shape style="position:absolute;left:7397;top:2318;width:2;height:57" coordorigin="7397,2318" coordsize="0,57" path="m7397,2375l7397,2318e" filled="false" stroked="true" strokeweight=".75pt" strokecolor="#fa7a6d">
                <v:path arrowok="t"/>
              </v:shape>
            </v:group>
            <v:group style="position:absolute;left:7408;top:2304;width:2;height:71" coordorigin="7408,2304" coordsize="2,71">
              <v:shape style="position:absolute;left:7408;top:2304;width:2;height:71" coordorigin="7408,2304" coordsize="0,71" path="m7408,2375l7408,2304e" filled="false" stroked="true" strokeweight=".75pt" strokecolor="#fa7a6d">
                <v:path arrowok="t"/>
              </v:shape>
            </v:group>
            <v:group style="position:absolute;left:7418;top:2304;width:2;height:71" coordorigin="7418,2304" coordsize="2,71">
              <v:shape style="position:absolute;left:7418;top:2304;width:2;height:71" coordorigin="7418,2304" coordsize="0,71" path="m7418,2375l7418,2304e" filled="false" stroked="true" strokeweight=".75pt" strokecolor="#fa7a6d">
                <v:path arrowok="t"/>
              </v:shape>
            </v:group>
            <v:group style="position:absolute;left:7428;top:2304;width:2;height:71" coordorigin="7428,2304" coordsize="2,71">
              <v:shape style="position:absolute;left:7428;top:2304;width:2;height:71" coordorigin="7428,2304" coordsize="0,71" path="m7428,2375l7428,2304e" filled="false" stroked="true" strokeweight=".75pt" strokecolor="#fa7a6d">
                <v:path arrowok="t"/>
              </v:shape>
            </v:group>
            <v:group style="position:absolute;left:7438;top:2290;width:2;height:85" coordorigin="7438,2290" coordsize="2,85">
              <v:shape style="position:absolute;left:7438;top:2290;width:2;height:85" coordorigin="7438,2290" coordsize="0,85" path="m7438,2375l7438,2290e" filled="false" stroked="true" strokeweight=".75pt" strokecolor="#fa7a6d">
                <v:path arrowok="t"/>
              </v:shape>
            </v:group>
            <v:group style="position:absolute;left:7448;top:2283;width:2;height:92" coordorigin="7448,2283" coordsize="2,92">
              <v:shape style="position:absolute;left:7448;top:2283;width:2;height:92" coordorigin="7448,2283" coordsize="0,92" path="m7448,2375l7448,2283e" filled="false" stroked="true" strokeweight=".75pt" strokecolor="#fa7a6d">
                <v:path arrowok="t"/>
              </v:shape>
            </v:group>
            <v:group style="position:absolute;left:7458;top:2276;width:2;height:99" coordorigin="7458,2276" coordsize="2,99">
              <v:shape style="position:absolute;left:7458;top:2276;width:2;height:99" coordorigin="7458,2276" coordsize="0,99" path="m7458,2375l7458,2276e" filled="false" stroked="true" strokeweight=".75pt" strokecolor="#fa7a6d">
                <v:path arrowok="t"/>
              </v:shape>
            </v:group>
            <v:group style="position:absolute;left:7468;top:2283;width:2;height:92" coordorigin="7468,2283" coordsize="2,92">
              <v:shape style="position:absolute;left:7468;top:2283;width:2;height:92" coordorigin="7468,2283" coordsize="0,92" path="m7468,2375l7468,2283e" filled="false" stroked="true" strokeweight=".75pt" strokecolor="#fa7a6d">
                <v:path arrowok="t"/>
              </v:shape>
            </v:group>
            <v:group style="position:absolute;left:7478;top:2283;width:2;height:92" coordorigin="7478,2283" coordsize="2,92">
              <v:shape style="position:absolute;left:7478;top:2283;width:2;height:92" coordorigin="7478,2283" coordsize="0,92" path="m7478,2375l7478,2283e" filled="false" stroked="true" strokeweight=".75pt" strokecolor="#fa7a6d">
                <v:path arrowok="t"/>
              </v:shape>
            </v:group>
            <v:group style="position:absolute;left:7488;top:2304;width:2;height:71" coordorigin="7488,2304" coordsize="2,71">
              <v:shape style="position:absolute;left:7488;top:2304;width:2;height:71" coordorigin="7488,2304" coordsize="0,71" path="m7488,2375l7488,2304e" filled="false" stroked="true" strokeweight=".75pt" strokecolor="#fa7a6d">
                <v:path arrowok="t"/>
              </v:shape>
            </v:group>
            <v:group style="position:absolute;left:7498;top:2318;width:2;height:57" coordorigin="7498,2318" coordsize="2,57">
              <v:shape style="position:absolute;left:7498;top:2318;width:2;height:57" coordorigin="7498,2318" coordsize="0,57" path="m7498,2375l7498,2318e" filled="false" stroked="true" strokeweight=".75pt" strokecolor="#fa7a6d">
                <v:path arrowok="t"/>
              </v:shape>
            </v:group>
            <v:group style="position:absolute;left:7508;top:2311;width:2;height:64" coordorigin="7508,2311" coordsize="2,64">
              <v:shape style="position:absolute;left:7508;top:2311;width:2;height:64" coordorigin="7508,2311" coordsize="0,64" path="m7508,2375l7508,2311e" filled="false" stroked="true" strokeweight=".75pt" strokecolor="#fa7a6d">
                <v:path arrowok="t"/>
              </v:shape>
            </v:group>
            <v:group style="position:absolute;left:7519;top:2318;width:2;height:57" coordorigin="7519,2318" coordsize="2,57">
              <v:shape style="position:absolute;left:7519;top:2318;width:2;height:57" coordorigin="7519,2318" coordsize="0,57" path="m7519,2375l7519,2318e" filled="false" stroked="true" strokeweight=".75pt" strokecolor="#fa7a6d">
                <v:path arrowok="t"/>
              </v:shape>
            </v:group>
            <v:group style="position:absolute;left:7529;top:2318;width:2;height:57" coordorigin="7529,2318" coordsize="2,57">
              <v:shape style="position:absolute;left:7529;top:2318;width:2;height:57" coordorigin="7529,2318" coordsize="0,57" path="m7529,2375l7529,2318e" filled="false" stroked="true" strokeweight=".75pt" strokecolor="#fa7a6d">
                <v:path arrowok="t"/>
              </v:shape>
            </v:group>
            <v:group style="position:absolute;left:7539;top:2318;width:2;height:57" coordorigin="7539,2318" coordsize="2,57">
              <v:shape style="position:absolute;left:7539;top:2318;width:2;height:57" coordorigin="7539,2318" coordsize="0,57" path="m7539,2375l7539,2318e" filled="false" stroked="true" strokeweight=".75pt" strokecolor="#fa7a6d">
                <v:path arrowok="t"/>
              </v:shape>
            </v:group>
            <v:group style="position:absolute;left:7549;top:2325;width:2;height:50" coordorigin="7549,2325" coordsize="2,50">
              <v:shape style="position:absolute;left:7549;top:2325;width:2;height:50" coordorigin="7549,2325" coordsize="0,50" path="m7549,2375l7549,2325e" filled="false" stroked="true" strokeweight=".75pt" strokecolor="#fa7a6d">
                <v:path arrowok="t"/>
              </v:shape>
            </v:group>
            <v:group style="position:absolute;left:7559;top:2311;width:2;height:64" coordorigin="7559,2311" coordsize="2,64">
              <v:shape style="position:absolute;left:7559;top:2311;width:2;height:64" coordorigin="7559,2311" coordsize="0,64" path="m7559,2375l7559,2311e" filled="false" stroked="true" strokeweight=".75pt" strokecolor="#fa7a6d">
                <v:path arrowok="t"/>
              </v:shape>
            </v:group>
            <v:group style="position:absolute;left:7569;top:2290;width:2;height:85" coordorigin="7569,2290" coordsize="2,85">
              <v:shape style="position:absolute;left:7569;top:2290;width:2;height:85" coordorigin="7569,2290" coordsize="0,85" path="m7569,2375l7569,2290e" filled="false" stroked="true" strokeweight=".75pt" strokecolor="#fa7a6d">
                <v:path arrowok="t"/>
              </v:shape>
            </v:group>
            <v:group style="position:absolute;left:7579;top:2311;width:2;height:64" coordorigin="7579,2311" coordsize="2,64">
              <v:shape style="position:absolute;left:7579;top:2311;width:2;height:64" coordorigin="7579,2311" coordsize="0,64" path="m7579,2375l7579,2311e" filled="false" stroked="true" strokeweight=".75pt" strokecolor="#fa7a6d">
                <v:path arrowok="t"/>
              </v:shape>
            </v:group>
            <v:group style="position:absolute;left:7589;top:2318;width:2;height:57" coordorigin="7589,2318" coordsize="2,57">
              <v:shape style="position:absolute;left:7589;top:2318;width:2;height:57" coordorigin="7589,2318" coordsize="0,57" path="m7589,2375l7589,2318e" filled="false" stroked="true" strokeweight=".75pt" strokecolor="#fa7a6d">
                <v:path arrowok="t"/>
              </v:shape>
            </v:group>
            <v:group style="position:absolute;left:7599;top:2304;width:2;height:71" coordorigin="7599,2304" coordsize="2,71">
              <v:shape style="position:absolute;left:7599;top:2304;width:2;height:71" coordorigin="7599,2304" coordsize="0,71" path="m7599,2375l7599,2304e" filled="false" stroked="true" strokeweight=".75pt" strokecolor="#fa7a6d">
                <v:path arrowok="t"/>
              </v:shape>
            </v:group>
            <v:group style="position:absolute;left:7609;top:2304;width:2;height:71" coordorigin="7609,2304" coordsize="2,71">
              <v:shape style="position:absolute;left:7609;top:2304;width:2;height:71" coordorigin="7609,2304" coordsize="0,71" path="m7609,2375l7609,2304e" filled="false" stroked="true" strokeweight=".75pt" strokecolor="#fa7a6d">
                <v:path arrowok="t"/>
              </v:shape>
            </v:group>
            <v:group style="position:absolute;left:7619;top:2290;width:2;height:85" coordorigin="7619,2290" coordsize="2,85">
              <v:shape style="position:absolute;left:7619;top:2290;width:2;height:85" coordorigin="7619,2290" coordsize="0,85" path="m7619,2375l7619,2290e" filled="false" stroked="true" strokeweight=".75pt" strokecolor="#fa7a6d">
                <v:path arrowok="t"/>
              </v:shape>
            </v:group>
            <v:group style="position:absolute;left:7630;top:2304;width:2;height:71" coordorigin="7630,2304" coordsize="2,71">
              <v:shape style="position:absolute;left:7630;top:2304;width:2;height:71" coordorigin="7630,2304" coordsize="0,71" path="m7630,2375l7630,2304e" filled="false" stroked="true" strokeweight=".75pt" strokecolor="#fa7a6d">
                <v:path arrowok="t"/>
              </v:shape>
            </v:group>
            <v:group style="position:absolute;left:7640;top:2304;width:2;height:71" coordorigin="7640,2304" coordsize="2,71">
              <v:shape style="position:absolute;left:7640;top:2304;width:2;height:71" coordorigin="7640,2304" coordsize="0,71" path="m7640,2375l7640,2304e" filled="false" stroked="true" strokeweight=".75pt" strokecolor="#fa7a6d">
                <v:path arrowok="t"/>
              </v:shape>
            </v:group>
            <v:group style="position:absolute;left:7650;top:2318;width:2;height:57" coordorigin="7650,2318" coordsize="2,57">
              <v:shape style="position:absolute;left:7650;top:2318;width:2;height:57" coordorigin="7650,2318" coordsize="0,57" path="m7650,2375l7650,2318e" filled="false" stroked="true" strokeweight=".75pt" strokecolor="#fa7a6d">
                <v:path arrowok="t"/>
              </v:shape>
            </v:group>
            <v:group style="position:absolute;left:7660;top:2318;width:2;height:57" coordorigin="7660,2318" coordsize="2,57">
              <v:shape style="position:absolute;left:7660;top:2318;width:2;height:57" coordorigin="7660,2318" coordsize="0,57" path="m7660,2375l7660,2318e" filled="false" stroked="true" strokeweight=".75pt" strokecolor="#fa7a6d">
                <v:path arrowok="t"/>
              </v:shape>
            </v:group>
            <v:group style="position:absolute;left:7663;top:2360;width:15;height:2" coordorigin="7663,2360" coordsize="15,2">
              <v:shape style="position:absolute;left:7663;top:2360;width:15;height:2" coordorigin="7663,2360" coordsize="15,0" path="m7663,2360l7678,2360e" filled="false" stroked="true" strokeweight="1.5pt" strokecolor="#fa7a6d">
                <v:path arrowok="t"/>
              </v:shape>
            </v:group>
            <v:group style="position:absolute;left:7673;top:2364;width:15;height:2" coordorigin="7673,2364" coordsize="15,2">
              <v:shape style="position:absolute;left:7673;top:2364;width:15;height:2" coordorigin="7673,2364" coordsize="15,0" path="m7673,2364l7688,2364e" filled="false" stroked="true" strokeweight="1.1pt" strokecolor="#fa7a6d">
                <v:path arrowok="t"/>
              </v:shape>
            </v:group>
            <v:group style="position:absolute;left:7690;top:2290;width:2;height:85" coordorigin="7690,2290" coordsize="2,85">
              <v:shape style="position:absolute;left:7690;top:2290;width:2;height:85" coordorigin="7690,2290" coordsize="0,85" path="m7690,2375l7690,2290e" filled="false" stroked="true" strokeweight=".75pt" strokecolor="#fa7a6d">
                <v:path arrowok="t"/>
              </v:shape>
            </v:group>
            <v:group style="position:absolute;left:7700;top:2255;width:2;height:120" coordorigin="7700,2255" coordsize="2,120">
              <v:shape style="position:absolute;left:7700;top:2255;width:2;height:120" coordorigin="7700,2255" coordsize="0,120" path="m7700,2375l7700,2255e" filled="false" stroked="true" strokeweight=".75pt" strokecolor="#fa7a6d">
                <v:path arrowok="t"/>
              </v:shape>
            </v:group>
            <v:group style="position:absolute;left:7710;top:2241;width:2;height:134" coordorigin="7710,2241" coordsize="2,134">
              <v:shape style="position:absolute;left:7710;top:2241;width:2;height:134" coordorigin="7710,2241" coordsize="0,134" path="m7710,2375l7710,2241e" filled="false" stroked="true" strokeweight=".75pt" strokecolor="#fa7a6d">
                <v:path arrowok="t"/>
              </v:shape>
            </v:group>
            <v:group style="position:absolute;left:7720;top:2241;width:2;height:134" coordorigin="7720,2241" coordsize="2,134">
              <v:shape style="position:absolute;left:7720;top:2241;width:2;height:134" coordorigin="7720,2241" coordsize="0,134" path="m7720,2375l7720,2241e" filled="false" stroked="true" strokeweight=".75pt" strokecolor="#fa7a6d">
                <v:path arrowok="t"/>
              </v:shape>
            </v:group>
            <v:group style="position:absolute;left:7731;top:2234;width:2;height:141" coordorigin="7731,2234" coordsize="2,141">
              <v:shape style="position:absolute;left:7731;top:2234;width:2;height:141" coordorigin="7731,2234" coordsize="0,141" path="m7731,2375l7731,2234e" filled="false" stroked="true" strokeweight=".75pt" strokecolor="#fa7a6d">
                <v:path arrowok="t"/>
              </v:shape>
            </v:group>
            <v:group style="position:absolute;left:7741;top:2234;width:2;height:141" coordorigin="7741,2234" coordsize="2,141">
              <v:shape style="position:absolute;left:7741;top:2234;width:2;height:141" coordorigin="7741,2234" coordsize="0,141" path="m7741,2375l7741,2234e" filled="false" stroked="true" strokeweight=".75pt" strokecolor="#fa7a6d">
                <v:path arrowok="t"/>
              </v:shape>
            </v:group>
            <v:group style="position:absolute;left:7751;top:2234;width:2;height:141" coordorigin="7751,2234" coordsize="2,141">
              <v:shape style="position:absolute;left:7751;top:2234;width:2;height:141" coordorigin="7751,2234" coordsize="0,141" path="m7751,2375l7751,2234e" filled="false" stroked="true" strokeweight=".75pt" strokecolor="#fa7a6d">
                <v:path arrowok="t"/>
              </v:shape>
            </v:group>
            <v:group style="position:absolute;left:7761;top:2234;width:2;height:141" coordorigin="7761,2234" coordsize="2,141">
              <v:shape style="position:absolute;left:7761;top:2234;width:2;height:141" coordorigin="7761,2234" coordsize="0,141" path="m7761,2375l7761,2234e" filled="false" stroked="true" strokeweight=".75pt" strokecolor="#fa7a6d">
                <v:path arrowok="t"/>
              </v:shape>
            </v:group>
            <v:group style="position:absolute;left:7771;top:2234;width:2;height:141" coordorigin="7771,2234" coordsize="2,141">
              <v:shape style="position:absolute;left:7771;top:2234;width:2;height:141" coordorigin="7771,2234" coordsize="0,141" path="m7771,2375l7771,2234e" filled="false" stroked="true" strokeweight=".75pt" strokecolor="#fa7a6d">
                <v:path arrowok="t"/>
              </v:shape>
            </v:group>
            <v:group style="position:absolute;left:513;top:4;width:7268;height:2371" coordorigin="513,4" coordsize="7268,2371">
              <v:shape style="position:absolute;left:513;top:4;width:7268;height:2371" coordorigin="513,4" coordsize="7268,2371" path="m513,2375l7781,2375,7781,4,513,4,513,2375xe" filled="false" stroked="true" strokeweight=".375pt" strokecolor="#000000">
                <v:path arrowok="t"/>
              </v:shape>
              <v:shape style="position:absolute;left:0;top:2253;width:750;height:460" type="#_x0000_t202" filled="false" stroked="false">
                <v:textbox inset="0,0,0,0">
                  <w:txbxContent>
                    <w:p>
                      <w:pPr>
                        <w:spacing w:line="203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300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0"/>
                        <w:ind w:left="216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427;top:2473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04:00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640;top:2473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08:00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3468;top:2473;width:1298;height:57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12:00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54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5"/>
                          <w:sz w:val="24"/>
                        </w:rPr>
                        <w:t>Time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4"/>
                          <w:sz w:val="24"/>
                        </w:rPr>
                        <w:t>of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Day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5061;top:2473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16:00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6273;top:2473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7484;top:2253;width:534;height:460" type="#_x0000_t202" filled="false" stroked="false">
                <v:textbox inset="0,0,0,0">
                  <w:txbxContent>
                    <w:p>
                      <w:pPr>
                        <w:spacing w:line="203" w:lineRule="exact" w:before="0"/>
                        <w:ind w:left="0" w:right="15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0"/>
                        <w:ind w:left="0" w:right="0" w:firstLine="0"/>
                        <w:jc w:val="righ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091;top:3004;width:3479;height:460" type="#_x0000_t202" filled="false" stroked="false">
                <v:textbox inset="0,0,0,0">
                  <w:txbxContent>
                    <w:p>
                      <w:pPr>
                        <w:tabs>
                          <w:tab w:pos="2540" w:val="left" w:leader="none"/>
                        </w:tabs>
                        <w:spacing w:line="203" w:lineRule="exact" w:before="0"/>
                        <w:ind w:left="48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6"/>
                          <w:sz w:val="24"/>
                        </w:rPr>
                        <w:t>Actual</w:t>
                      </w:r>
                      <w:r>
                        <w:rPr>
                          <w:rFonts w:asci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/>
                          <w:w w:val="106"/>
                          <w:sz w:val="24"/>
                        </w:rPr>
                        <w:t>Set-point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tabs>
                          <w:tab w:pos="2927" w:val="left" w:leader="none"/>
                        </w:tabs>
                        <w:spacing w:line="24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4"/>
                          <w:sz w:val="24"/>
                        </w:rPr>
                        <w:t>Simulation.</w:t>
                      </w:r>
                      <w:r>
                        <w:rPr>
                          <w:rFonts w:asci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/>
                          <w:w w:val="108"/>
                          <w:sz w:val="24"/>
                        </w:rPr>
                        <w:t>Error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68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BodyText"/>
        <w:spacing w:line="252" w:lineRule="auto" w:before="55"/>
        <w:ind w:right="1131"/>
        <w:jc w:val="both"/>
      </w:pPr>
      <w:r>
        <w:rPr/>
        <w:pict>
          <v:group style="position:absolute;margin-left:265.210999pt;margin-top:-30.105846pt;width:29.55pt;height:.1pt;mso-position-horizontal-relative:page;mso-position-vertical-relative:paragraph;z-index:-414592" coordorigin="5304,-602" coordsize="591,2">
            <v:shape style="position:absolute;left:5304;top:-602;width:591;height:2" coordorigin="5304,-602" coordsize="591,0" path="m5304,-602l5895,-602e" filled="false" stroked="true" strokeweight=".75pt" strokecolor="#7296e5">
              <v:path arrowok="t"/>
            </v:shape>
            <w10:wrap type="none"/>
          </v:group>
        </w:pict>
      </w:r>
      <w:r>
        <w:rPr/>
        <w:pict>
          <v:group style="position:absolute;margin-left:265.210999pt;margin-top:-19.105844pt;width:29.55pt;height:.1pt;mso-position-horizontal-relative:page;mso-position-vertical-relative:paragraph;z-index:-414568" coordorigin="5304,-382" coordsize="591,2">
            <v:shape style="position:absolute;left:5304;top:-382;width:591;height:2" coordorigin="5304,-382" coordsize="591,0" path="m5304,-382l5895,-382e" filled="false" stroked="true" strokeweight=".75pt" strokecolor="#fac96d">
              <v:path arrowok="t"/>
            </v:shape>
            <w10:wrap type="none"/>
          </v:group>
        </w:pict>
      </w:r>
      <w:r>
        <w:rPr/>
        <w:pict>
          <v:group style="position:absolute;margin-left:380.561005pt;margin-top:-30.105846pt;width:29.55pt;height:.1pt;mso-position-horizontal-relative:page;mso-position-vertical-relative:paragraph;z-index:-414544" coordorigin="7611,-602" coordsize="591,2">
            <v:shape style="position:absolute;left:7611;top:-602;width:591;height:2" coordorigin="7611,-602" coordsize="591,0" path="m7611,-602l8202,-602e" filled="false" stroked="true" strokeweight=".75pt" strokecolor="#65ea84">
              <v:path arrowok="t"/>
            </v:shape>
            <w10:wrap type="none"/>
          </v:group>
        </w:pict>
      </w:r>
      <w:r>
        <w:rPr/>
        <w:pict>
          <v:group style="position:absolute;margin-left:380.561005pt;margin-top:-19.105844pt;width:29.55pt;height:.1pt;mso-position-horizontal-relative:page;mso-position-vertical-relative:paragraph;z-index:-414520" coordorigin="7611,-382" coordsize="591,2">
            <v:shape style="position:absolute;left:7611;top:-382;width:591;height:2" coordorigin="7611,-382" coordsize="591,0" path="m7611,-382l8202,-382e" filled="false" stroked="true" strokeweight=".75pt" strokecolor="#fa7a6d">
              <v:path arrowok="t"/>
            </v:shape>
            <w10:wrap type="none"/>
          </v:group>
        </w:pict>
      </w:r>
      <w:r>
        <w:rPr/>
        <w:pict>
          <v:group style="position:absolute;margin-left:70.616997pt;margin-top:-200.949844pt;width:468.65pt;height:192pt;mso-position-horizontal-relative:page;mso-position-vertical-relative:paragraph;z-index:-414376" coordorigin="1412,-4019" coordsize="9373,3840">
            <v:group style="position:absolute;left:1417;top:-4014;width:9364;height:2" coordorigin="1417,-4014" coordsize="9364,2">
              <v:shape style="position:absolute;left:1417;top:-4014;width:9364;height:2" coordorigin="1417,-4014" coordsize="9364,0" path="m1417,-4014l10780,-4014e" filled="false" stroked="true" strokeweight=".498pt" strokecolor="#000000">
                <v:path arrowok="t"/>
              </v:shape>
            </v:group>
            <v:group style="position:absolute;left:1422;top:-4014;width:2;height:3830" coordorigin="1422,-4014" coordsize="2,3830">
              <v:shape style="position:absolute;left:1422;top:-4014;width:2;height:3830" coordorigin="1422,-4014" coordsize="0,3830" path="m1422,-184l1422,-4014e" filled="false" stroked="true" strokeweight=".498pt" strokecolor="#000000">
                <v:path arrowok="t"/>
              </v:shape>
            </v:group>
            <v:group style="position:absolute;left:10775;top:-4014;width:2;height:3830" coordorigin="10775,-4014" coordsize="2,3830">
              <v:shape style="position:absolute;left:10775;top:-4014;width:2;height:3830" coordorigin="10775,-4014" coordsize="0,3830" path="m10775,-184l10775,-4014e" filled="false" stroked="true" strokeweight=".498pt" strokecolor="#000000">
                <v:path arrowok="t"/>
              </v:shape>
            </v:group>
            <v:group style="position:absolute;left:1417;top:-184;width:9364;height:2" coordorigin="1417,-184" coordsize="9364,2">
              <v:shape style="position:absolute;left:1417;top:-184;width:9364;height:2" coordorigin="1417,-184" coordsize="9364,0" path="m1417,-184l10780,-184e" filled="false" stroked="true" strokeweight=".498pt" strokecolor="#000000">
                <v:path arrowok="t"/>
              </v:shape>
              <v:shape style="position:absolute;left:1880;top:-3845;width:352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450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763;top:-3371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880;top:-3055;width:352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880;top:-2264;width:352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350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763;top:-2422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72.5886pt;margin-top:-166.905823pt;width:14pt;height:80.05pt;mso-position-horizontal-relative:page;mso-position-vertical-relative:paragraph;z-index:14800" type="#_x0000_t202" filled="false" stroked="false">
            <v:textbox inset="0,0,0,0" style="layout-flow:vertical;mso-layout-flow-alt:bottom-to-top">
              <w:txbxContent>
                <w:p>
                  <w:pPr>
                    <w:spacing w:line="251" w:lineRule="exact" w:before="0"/>
                    <w:ind w:left="20" w:right="0" w:firstLine="0"/>
                    <w:jc w:val="left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>
                    <w:rPr>
                      <w:rFonts w:ascii="Times New Roman"/>
                      <w:w w:val="106"/>
                      <w:sz w:val="24"/>
                    </w:rPr>
                    <w:t>Pressure</w:t>
                  </w:r>
                  <w:r>
                    <w:rPr>
                      <w:rFonts w:ascii="Times New Roman"/>
                      <w:spacing w:val="18"/>
                      <w:sz w:val="24"/>
                    </w:rPr>
                    <w:t> 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(</w:t>
                  </w:r>
                  <w:r>
                    <w:rPr>
                      <w:rFonts w:ascii="Arial"/>
                      <w:i/>
                      <w:spacing w:val="8"/>
                      <w:w w:val="101"/>
                      <w:sz w:val="24"/>
                    </w:rPr>
                    <w:t>k</w:t>
                  </w:r>
                  <w:r>
                    <w:rPr>
                      <w:rFonts w:ascii="Arial"/>
                      <w:i/>
                      <w:spacing w:val="32"/>
                      <w:w w:val="94"/>
                      <w:sz w:val="24"/>
                    </w:rPr>
                    <w:t>P</w:t>
                  </w:r>
                  <w:r>
                    <w:rPr>
                      <w:rFonts w:ascii="Arial"/>
                      <w:i/>
                      <w:spacing w:val="-1"/>
                      <w:w w:val="92"/>
                      <w:sz w:val="24"/>
                    </w:rPr>
                    <w:t>a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)</w:t>
                  </w:r>
                  <w:r>
                    <w:rPr>
                      <w:rFonts w:ascii="Times New Roman"/>
                      <w:sz w:val="24"/>
                    </w:rPr>
                  </w:r>
                </w:p>
              </w:txbxContent>
            </v:textbox>
            <w10:wrap type="none"/>
          </v:shape>
        </w:pict>
      </w:r>
      <w:r>
        <w:rPr>
          <w:w w:val="105"/>
        </w:rPr>
        <w:t>Figure 4.12: </w:t>
      </w:r>
      <w:bookmarkStart w:name="_bookmark67" w:id="108"/>
      <w:bookmarkEnd w:id="108"/>
      <w:r>
        <w:rPr>
          <w:w w:val="105"/>
        </w:rPr>
        <w:t>Verifying</w:t>
      </w:r>
      <w:r>
        <w:rPr>
          <w:w w:val="105"/>
        </w:rPr>
        <w:t> the Pressure response of the system given the pressure set points</w:t>
      </w:r>
      <w:r>
        <w:rPr>
          <w:spacing w:val="45"/>
          <w:w w:val="105"/>
        </w:rPr>
        <w:t> </w:t>
      </w:r>
      <w:r>
        <w:rPr>
          <w:w w:val="105"/>
        </w:rPr>
        <w:t>as</w:t>
      </w:r>
      <w:r>
        <w:rPr>
          <w:w w:val="105"/>
        </w:rPr>
        <w:t> </w:t>
      </w:r>
      <w:r>
        <w:rPr>
          <w:w w:val="105"/>
        </w:rPr>
        <w:t>inputs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BodyText"/>
        <w:spacing w:line="350" w:lineRule="auto"/>
        <w:ind w:right="1125"/>
        <w:jc w:val="both"/>
      </w:pPr>
      <w:r>
        <w:rPr>
          <w:w w:val="105"/>
        </w:rPr>
        <w:t>by</w:t>
      </w:r>
      <w:r>
        <w:rPr>
          <w:spacing w:val="26"/>
          <w:w w:val="105"/>
        </w:rPr>
        <w:t> </w:t>
      </w:r>
      <w:r>
        <w:rPr>
          <w:w w:val="105"/>
        </w:rPr>
        <w:t>closing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valves,</w:t>
      </w:r>
      <w:r>
        <w:rPr>
          <w:spacing w:val="27"/>
          <w:w w:val="105"/>
        </w:rPr>
        <w:t> </w:t>
      </w:r>
      <w:r>
        <w:rPr>
          <w:w w:val="105"/>
        </w:rPr>
        <w:t>would</w:t>
      </w:r>
      <w:r>
        <w:rPr>
          <w:spacing w:val="26"/>
          <w:w w:val="105"/>
        </w:rPr>
        <w:t> </w:t>
      </w:r>
      <w:r>
        <w:rPr>
          <w:w w:val="105"/>
        </w:rPr>
        <w:t>lead</w:t>
      </w:r>
      <w:r>
        <w:rPr>
          <w:spacing w:val="25"/>
          <w:w w:val="105"/>
        </w:rPr>
        <w:t> </w:t>
      </w:r>
      <w:r>
        <w:rPr>
          <w:w w:val="105"/>
        </w:rPr>
        <w:t>to</w:t>
      </w:r>
      <w:r>
        <w:rPr>
          <w:spacing w:val="25"/>
          <w:w w:val="105"/>
        </w:rPr>
        <w:t> </w:t>
      </w:r>
      <w:r>
        <w:rPr>
          <w:w w:val="105"/>
        </w:rPr>
        <w:t>an</w:t>
      </w:r>
      <w:r>
        <w:rPr>
          <w:spacing w:val="26"/>
          <w:w w:val="105"/>
        </w:rPr>
        <w:t> </w:t>
      </w:r>
      <w:r>
        <w:rPr>
          <w:w w:val="105"/>
        </w:rPr>
        <w:t>average</w:t>
      </w:r>
      <w:r>
        <w:rPr>
          <w:spacing w:val="25"/>
          <w:w w:val="105"/>
        </w:rPr>
        <w:t> </w:t>
      </w:r>
      <w:r>
        <w:rPr>
          <w:w w:val="105"/>
        </w:rPr>
        <w:t>air</w:t>
      </w:r>
      <w:r>
        <w:rPr>
          <w:spacing w:val="26"/>
          <w:w w:val="105"/>
        </w:rPr>
        <w:t> </w:t>
      </w:r>
      <w:r>
        <w:rPr>
          <w:w w:val="105"/>
        </w:rPr>
        <w:t>saving</w:t>
      </w:r>
      <w:r>
        <w:rPr>
          <w:spacing w:val="26"/>
          <w:w w:val="105"/>
        </w:rPr>
        <w:t> </w:t>
      </w:r>
      <w:r>
        <w:rPr>
          <w:w w:val="105"/>
        </w:rPr>
        <w:t>of</w:t>
      </w:r>
      <w:r>
        <w:rPr>
          <w:spacing w:val="25"/>
          <w:w w:val="105"/>
        </w:rPr>
        <w:t> </w:t>
      </w:r>
      <w:r>
        <w:rPr>
          <w:w w:val="105"/>
        </w:rPr>
        <w:t>0</w:t>
      </w:r>
      <w:r>
        <w:rPr>
          <w:rFonts w:ascii="Arial"/>
          <w:i/>
          <w:w w:val="105"/>
        </w:rPr>
        <w:t>.</w:t>
      </w:r>
      <w:r>
        <w:rPr>
          <w:w w:val="105"/>
        </w:rPr>
        <w:t>05</w:t>
      </w:r>
      <w:r>
        <w:rPr>
          <w:spacing w:val="25"/>
          <w:w w:val="105"/>
        </w:rPr>
        <w:t> </w:t>
      </w:r>
      <w:r>
        <w:rPr>
          <w:rFonts w:ascii="Arial"/>
          <w:i/>
          <w:spacing w:val="4"/>
          <w:w w:val="105"/>
        </w:rPr>
        <w:t>kg/s</w:t>
      </w:r>
      <w:r>
        <w:rPr>
          <w:rFonts w:ascii="Arial"/>
          <w:i/>
          <w:spacing w:val="18"/>
          <w:w w:val="105"/>
        </w:rPr>
        <w:t> </w:t>
      </w:r>
      <w:r>
        <w:rPr>
          <w:w w:val="105"/>
        </w:rPr>
        <w:t>per</w:t>
      </w:r>
      <w:r>
        <w:rPr>
          <w:spacing w:val="25"/>
          <w:w w:val="105"/>
        </w:rPr>
        <w:t> </w:t>
      </w:r>
      <w:r>
        <w:rPr>
          <w:w w:val="105"/>
        </w:rPr>
        <w:t>refuge</w:t>
      </w:r>
      <w:r>
        <w:rPr>
          <w:spacing w:val="25"/>
          <w:w w:val="105"/>
        </w:rPr>
        <w:t> </w:t>
      </w:r>
      <w:r>
        <w:rPr>
          <w:w w:val="105"/>
        </w:rPr>
        <w:t>bay</w:t>
      </w:r>
      <w:r>
        <w:rPr>
          <w:spacing w:val="25"/>
          <w:w w:val="105"/>
        </w:rPr>
        <w:t> </w:t>
      </w:r>
      <w:r>
        <w:rPr>
          <w:w w:val="105"/>
        </w:rPr>
        <w:t>at</w:t>
      </w:r>
      <w:r>
        <w:rPr>
          <w:w w:val="122"/>
        </w:rPr>
        <w:t> </w:t>
      </w:r>
      <w:r>
        <w:rPr>
          <w:w w:val="105"/>
        </w:rPr>
        <w:t>typical operational pressures. This measurement was conservative as it was not possible</w:t>
      </w:r>
      <w:r>
        <w:rPr>
          <w:spacing w:val="28"/>
          <w:w w:val="105"/>
        </w:rPr>
        <w:t> </w:t>
      </w:r>
      <w:r>
        <w:rPr>
          <w:w w:val="105"/>
        </w:rPr>
        <w:t>to</w:t>
      </w:r>
      <w:r>
        <w:rPr>
          <w:w w:val="111"/>
        </w:rPr>
        <w:t> </w:t>
      </w:r>
      <w:r>
        <w:rPr>
          <w:w w:val="105"/>
        </w:rPr>
        <w:t>close all the refuge bays on the level for the </w:t>
      </w:r>
      <w:r>
        <w:rPr>
          <w:spacing w:val="49"/>
          <w:w w:val="105"/>
        </w:rPr>
        <w:t> </w:t>
      </w:r>
      <w:r>
        <w:rPr>
          <w:w w:val="105"/>
        </w:rPr>
        <w:t>test.</w:t>
      </w:r>
      <w:r>
        <w:rPr/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BodyText"/>
        <w:spacing w:line="352" w:lineRule="auto"/>
        <w:ind w:left="108" w:right="1125" w:firstLine="8"/>
        <w:jc w:val="both"/>
      </w:pPr>
      <w:r>
        <w:rPr>
          <w:w w:val="105"/>
        </w:rPr>
        <w:t>Due</w:t>
      </w:r>
      <w:r>
        <w:rPr>
          <w:spacing w:val="14"/>
          <w:w w:val="105"/>
        </w:rPr>
        <w:t> </w:t>
      </w:r>
      <w:r>
        <w:rPr>
          <w:w w:val="105"/>
        </w:rPr>
        <w:t>to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size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mine,</w:t>
      </w:r>
      <w:r>
        <w:rPr>
          <w:spacing w:val="14"/>
          <w:w w:val="105"/>
        </w:rPr>
        <w:t> </w:t>
      </w:r>
      <w:r>
        <w:rPr>
          <w:w w:val="105"/>
        </w:rPr>
        <w:t>extending</w:t>
      </w:r>
      <w:r>
        <w:rPr>
          <w:spacing w:val="15"/>
          <w:w w:val="105"/>
        </w:rPr>
        <w:t> </w:t>
      </w:r>
      <w:r>
        <w:rPr>
          <w:w w:val="105"/>
        </w:rPr>
        <w:t>these</w:t>
      </w:r>
      <w:r>
        <w:rPr>
          <w:spacing w:val="14"/>
          <w:w w:val="105"/>
        </w:rPr>
        <w:t> </w:t>
      </w:r>
      <w:r>
        <w:rPr>
          <w:w w:val="105"/>
        </w:rPr>
        <w:t>tests</w:t>
      </w:r>
      <w:r>
        <w:rPr>
          <w:spacing w:val="13"/>
          <w:w w:val="105"/>
        </w:rPr>
        <w:t> </w:t>
      </w:r>
      <w:r>
        <w:rPr>
          <w:w w:val="105"/>
        </w:rPr>
        <w:t>to</w:t>
      </w:r>
      <w:r>
        <w:rPr>
          <w:spacing w:val="14"/>
          <w:w w:val="105"/>
        </w:rPr>
        <w:t> </w:t>
      </w:r>
      <w:r>
        <w:rPr>
          <w:w w:val="105"/>
        </w:rPr>
        <w:t>include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rest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mining</w:t>
      </w:r>
      <w:r>
        <w:rPr>
          <w:spacing w:val="14"/>
          <w:w w:val="105"/>
        </w:rPr>
        <w:t> </w:t>
      </w:r>
      <w:r>
        <w:rPr>
          <w:w w:val="105"/>
        </w:rPr>
        <w:t>sections</w:t>
      </w:r>
      <w:r>
        <w:rPr>
          <w:w w:val="102"/>
        </w:rPr>
        <w:t> </w:t>
      </w:r>
      <w:r>
        <w:rPr>
          <w:w w:val="105"/>
        </w:rPr>
        <w:t>was</w:t>
      </w:r>
      <w:r>
        <w:rPr>
          <w:spacing w:val="31"/>
          <w:w w:val="105"/>
        </w:rPr>
        <w:t> </w:t>
      </w:r>
      <w:r>
        <w:rPr>
          <w:w w:val="105"/>
        </w:rPr>
        <w:t>not</w:t>
      </w:r>
      <w:r>
        <w:rPr>
          <w:spacing w:val="31"/>
          <w:w w:val="105"/>
        </w:rPr>
        <w:t> </w:t>
      </w:r>
      <w:r>
        <w:rPr>
          <w:w w:val="105"/>
        </w:rPr>
        <w:t>practical.</w:t>
      </w:r>
      <w:r>
        <w:rPr>
          <w:spacing w:val="5"/>
          <w:w w:val="105"/>
        </w:rPr>
        <w:t> </w:t>
      </w:r>
      <w:r>
        <w:rPr>
          <w:w w:val="105"/>
        </w:rPr>
        <w:t>Therefore,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benefits</w:t>
      </w:r>
      <w:r>
        <w:rPr>
          <w:spacing w:val="31"/>
          <w:w w:val="105"/>
        </w:rPr>
        <w:t> </w:t>
      </w:r>
      <w:r>
        <w:rPr>
          <w:w w:val="105"/>
        </w:rPr>
        <w:t>of</w:t>
      </w:r>
      <w:r>
        <w:rPr>
          <w:spacing w:val="31"/>
          <w:w w:val="105"/>
        </w:rPr>
        <w:t> </w:t>
      </w:r>
      <w:r>
        <w:rPr>
          <w:w w:val="105"/>
        </w:rPr>
        <w:t>an</w:t>
      </w:r>
      <w:r>
        <w:rPr>
          <w:spacing w:val="31"/>
          <w:w w:val="105"/>
        </w:rPr>
        <w:t> </w:t>
      </w:r>
      <w:r>
        <w:rPr>
          <w:w w:val="105"/>
        </w:rPr>
        <w:t>intervention</w:t>
      </w:r>
      <w:r>
        <w:rPr>
          <w:spacing w:val="30"/>
          <w:w w:val="105"/>
        </w:rPr>
        <w:t> </w:t>
      </w:r>
      <w:r>
        <w:rPr>
          <w:w w:val="105"/>
        </w:rPr>
        <w:t>on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entire</w:t>
      </w:r>
      <w:r>
        <w:rPr>
          <w:spacing w:val="31"/>
          <w:w w:val="105"/>
        </w:rPr>
        <w:t> </w:t>
      </w:r>
      <w:r>
        <w:rPr>
          <w:w w:val="105"/>
        </w:rPr>
        <w:t>mine</w:t>
      </w:r>
      <w:r>
        <w:rPr>
          <w:spacing w:val="31"/>
          <w:w w:val="105"/>
        </w:rPr>
        <w:t> </w:t>
      </w:r>
      <w:r>
        <w:rPr>
          <w:w w:val="105"/>
        </w:rPr>
        <w:t>could</w:t>
      </w:r>
      <w:r>
        <w:rPr>
          <w:spacing w:val="31"/>
          <w:w w:val="105"/>
        </w:rPr>
        <w:t> </w:t>
      </w:r>
      <w:r>
        <w:rPr>
          <w:w w:val="105"/>
        </w:rPr>
        <w:t>not</w:t>
      </w:r>
      <w:r>
        <w:rPr>
          <w:spacing w:val="-60"/>
          <w:w w:val="105"/>
        </w:rPr>
        <w:t> </w:t>
      </w:r>
      <w:r>
        <w:rPr>
          <w:spacing w:val="-60"/>
          <w:w w:val="105"/>
        </w:rPr>
      </w:r>
      <w:r>
        <w:rPr>
          <w:w w:val="105"/>
        </w:rPr>
        <w:t>accurately</w:t>
      </w:r>
      <w:r>
        <w:rPr>
          <w:spacing w:val="24"/>
          <w:w w:val="105"/>
        </w:rPr>
        <w:t> </w:t>
      </w:r>
      <w:r>
        <w:rPr>
          <w:w w:val="105"/>
        </w:rPr>
        <w:t>be</w:t>
      </w:r>
      <w:r>
        <w:rPr>
          <w:spacing w:val="24"/>
          <w:w w:val="105"/>
        </w:rPr>
        <w:t> </w:t>
      </w:r>
      <w:r>
        <w:rPr>
          <w:w w:val="105"/>
        </w:rPr>
        <w:t>determined</w:t>
      </w:r>
      <w:r>
        <w:rPr>
          <w:spacing w:val="23"/>
          <w:w w:val="105"/>
        </w:rPr>
        <w:t> </w:t>
      </w:r>
      <w:r>
        <w:rPr>
          <w:w w:val="105"/>
        </w:rPr>
        <w:t>from</w:t>
      </w:r>
      <w:r>
        <w:rPr>
          <w:spacing w:val="24"/>
          <w:w w:val="105"/>
        </w:rPr>
        <w:t> </w:t>
      </w:r>
      <w:r>
        <w:rPr>
          <w:w w:val="105"/>
        </w:rPr>
        <w:t>practical</w:t>
      </w:r>
      <w:r>
        <w:rPr>
          <w:spacing w:val="24"/>
          <w:w w:val="105"/>
        </w:rPr>
        <w:t> </w:t>
      </w:r>
      <w:r>
        <w:rPr>
          <w:w w:val="105"/>
        </w:rPr>
        <w:t>tests.</w:t>
      </w:r>
      <w:r>
        <w:rPr>
          <w:spacing w:val="54"/>
          <w:w w:val="105"/>
        </w:rPr>
        <w:t> </w:t>
      </w:r>
      <w:r>
        <w:rPr>
          <w:w w:val="105"/>
        </w:rPr>
        <w:t>Using</w:t>
      </w:r>
      <w:r>
        <w:rPr>
          <w:spacing w:val="24"/>
          <w:w w:val="105"/>
        </w:rPr>
        <w:t> </w:t>
      </w:r>
      <w:r>
        <w:rPr>
          <w:w w:val="105"/>
        </w:rPr>
        <w:t>simulation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typical</w:t>
      </w:r>
      <w:r>
        <w:rPr>
          <w:spacing w:val="24"/>
          <w:w w:val="105"/>
        </w:rPr>
        <w:t> </w:t>
      </w:r>
      <w:r>
        <w:rPr>
          <w:w w:val="105"/>
        </w:rPr>
        <w:t>operation</w:t>
      </w:r>
      <w:r>
        <w:rPr>
          <w:spacing w:val="24"/>
          <w:w w:val="105"/>
        </w:rPr>
        <w:t> </w:t>
      </w:r>
      <w:r>
        <w:rPr>
          <w:w w:val="105"/>
        </w:rPr>
        <w:t>with</w:t>
      </w:r>
      <w:r>
        <w:rPr>
          <w:spacing w:val="-58"/>
          <w:w w:val="105"/>
        </w:rPr>
        <w:t> </w:t>
      </w:r>
      <w:r>
        <w:rPr>
          <w:spacing w:val="-58"/>
          <w:w w:val="105"/>
        </w:rPr>
      </w:r>
      <w:r>
        <w:rPr>
          <w:w w:val="105"/>
        </w:rPr>
        <w:t>can be accurately compare with the intervention scenario to quantify the potential</w:t>
      </w:r>
      <w:r>
        <w:rPr>
          <w:spacing w:val="45"/>
          <w:w w:val="105"/>
        </w:rPr>
        <w:t> </w:t>
      </w:r>
      <w:r>
        <w:rPr>
          <w:w w:val="105"/>
        </w:rPr>
        <w:t>financial</w:t>
      </w:r>
      <w:r>
        <w:rPr>
          <w:w w:val="101"/>
        </w:rPr>
        <w:t> </w:t>
      </w:r>
      <w:r>
        <w:rPr>
          <w:w w:val="105"/>
        </w:rPr>
        <w:t>and operational benefits throughout a given </w:t>
      </w:r>
      <w:r>
        <w:rPr>
          <w:spacing w:val="50"/>
          <w:w w:val="105"/>
        </w:rPr>
        <w:t> </w:t>
      </w:r>
      <w:r>
        <w:rPr>
          <w:w w:val="105"/>
        </w:rPr>
        <w:t>period.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1087" w:hanging="9"/>
        <w:jc w:val="both"/>
      </w:pPr>
      <w:r>
        <w:rPr>
          <w:w w:val="105"/>
        </w:rPr>
        <w:t>The</w:t>
      </w:r>
      <w:r>
        <w:rPr>
          <w:spacing w:val="34"/>
          <w:w w:val="105"/>
        </w:rPr>
        <w:t> </w:t>
      </w:r>
      <w:r>
        <w:rPr>
          <w:w w:val="105"/>
        </w:rPr>
        <w:t>simulation</w:t>
      </w:r>
      <w:r>
        <w:rPr>
          <w:spacing w:val="37"/>
          <w:w w:val="105"/>
        </w:rPr>
        <w:t> </w:t>
      </w:r>
      <w:r>
        <w:rPr>
          <w:w w:val="105"/>
        </w:rPr>
        <w:t>model</w:t>
      </w:r>
      <w:r>
        <w:rPr>
          <w:spacing w:val="34"/>
          <w:w w:val="105"/>
        </w:rPr>
        <w:t> </w:t>
      </w:r>
      <w:r>
        <w:rPr>
          <w:w w:val="105"/>
        </w:rPr>
        <w:t>boundaries</w:t>
      </w:r>
      <w:r>
        <w:rPr>
          <w:spacing w:val="34"/>
          <w:w w:val="105"/>
        </w:rPr>
        <w:t> </w:t>
      </w:r>
      <w:r>
        <w:rPr>
          <w:w w:val="105"/>
        </w:rPr>
        <w:t>was</w:t>
      </w:r>
      <w:r>
        <w:rPr>
          <w:spacing w:val="34"/>
          <w:w w:val="105"/>
        </w:rPr>
        <w:t> </w:t>
      </w:r>
      <w:r>
        <w:rPr>
          <w:w w:val="105"/>
        </w:rPr>
        <w:t>updated</w:t>
      </w:r>
      <w:r>
        <w:rPr>
          <w:spacing w:val="34"/>
          <w:w w:val="105"/>
        </w:rPr>
        <w:t> </w:t>
      </w:r>
      <w:r>
        <w:rPr>
          <w:w w:val="105"/>
        </w:rPr>
        <w:t>to</w:t>
      </w:r>
      <w:r>
        <w:rPr>
          <w:spacing w:val="34"/>
          <w:w w:val="105"/>
        </w:rPr>
        <w:t> </w:t>
      </w:r>
      <w:r>
        <w:rPr>
          <w:w w:val="105"/>
        </w:rPr>
        <w:t>include</w:t>
      </w:r>
      <w:r>
        <w:rPr>
          <w:spacing w:val="34"/>
          <w:w w:val="105"/>
        </w:rPr>
        <w:t> </w:t>
      </w:r>
      <w:r>
        <w:rPr>
          <w:w w:val="105"/>
        </w:rPr>
        <w:t>refuge</w:t>
      </w:r>
      <w:r>
        <w:rPr>
          <w:spacing w:val="34"/>
          <w:w w:val="105"/>
        </w:rPr>
        <w:t> </w:t>
      </w:r>
      <w:r>
        <w:rPr>
          <w:w w:val="105"/>
        </w:rPr>
        <w:t>bay</w:t>
      </w:r>
      <w:r>
        <w:rPr>
          <w:spacing w:val="34"/>
          <w:w w:val="105"/>
        </w:rPr>
        <w:t> </w:t>
      </w:r>
      <w:r>
        <w:rPr>
          <w:w w:val="105"/>
        </w:rPr>
        <w:t>leaks</w:t>
      </w:r>
      <w:r>
        <w:rPr>
          <w:spacing w:val="34"/>
          <w:w w:val="105"/>
        </w:rPr>
        <w:t> </w:t>
      </w:r>
      <w:r>
        <w:rPr>
          <w:w w:val="105"/>
        </w:rPr>
        <w:t>on</w:t>
      </w:r>
      <w:r>
        <w:rPr>
          <w:spacing w:val="34"/>
          <w:w w:val="105"/>
        </w:rPr>
        <w:t> </w:t>
      </w:r>
      <w:r>
        <w:rPr>
          <w:w w:val="105"/>
        </w:rPr>
        <w:t>each</w:t>
      </w:r>
      <w:r>
        <w:rPr>
          <w:spacing w:val="34"/>
          <w:w w:val="105"/>
        </w:rPr>
        <w:t> </w:t>
      </w:r>
      <w:r>
        <w:rPr>
          <w:w w:val="105"/>
        </w:rPr>
        <w:t>level.</w:t>
      </w:r>
      <w:r>
        <w:rPr>
          <w:spacing w:val="-61"/>
          <w:w w:val="105"/>
        </w:rPr>
        <w:t> </w:t>
      </w:r>
      <w:r>
        <w:rPr>
          <w:spacing w:val="-61"/>
          <w:w w:val="105"/>
        </w:rPr>
      </w:r>
      <w:r>
        <w:rPr>
          <w:w w:val="105"/>
        </w:rPr>
        <w:t>For</w:t>
      </w:r>
      <w:r>
        <w:rPr>
          <w:spacing w:val="25"/>
          <w:w w:val="105"/>
        </w:rPr>
        <w:t> </w:t>
      </w:r>
      <w:r>
        <w:rPr>
          <w:w w:val="105"/>
        </w:rPr>
        <w:t>each</w:t>
      </w:r>
      <w:r>
        <w:rPr>
          <w:spacing w:val="25"/>
          <w:w w:val="105"/>
        </w:rPr>
        <w:t> </w:t>
      </w:r>
      <w:r>
        <w:rPr>
          <w:w w:val="105"/>
        </w:rPr>
        <w:t>refuge</w:t>
      </w:r>
      <w:r>
        <w:rPr>
          <w:spacing w:val="24"/>
          <w:w w:val="105"/>
        </w:rPr>
        <w:t> </w:t>
      </w:r>
      <w:r>
        <w:rPr>
          <w:w w:val="105"/>
        </w:rPr>
        <w:t>chamber,</w:t>
      </w:r>
      <w:r>
        <w:rPr>
          <w:spacing w:val="26"/>
          <w:w w:val="105"/>
        </w:rPr>
        <w:t> </w:t>
      </w:r>
      <w:r>
        <w:rPr>
          <w:w w:val="105"/>
        </w:rPr>
        <w:t>a</w:t>
      </w:r>
      <w:r>
        <w:rPr>
          <w:spacing w:val="25"/>
          <w:w w:val="105"/>
        </w:rPr>
        <w:t> </w:t>
      </w:r>
      <w:r>
        <w:rPr>
          <w:w w:val="105"/>
        </w:rPr>
        <w:t>air</w:t>
      </w:r>
      <w:r>
        <w:rPr>
          <w:spacing w:val="25"/>
          <w:w w:val="105"/>
        </w:rPr>
        <w:t> </w:t>
      </w:r>
      <w:r>
        <w:rPr>
          <w:w w:val="105"/>
        </w:rPr>
        <w:t>leak</w:t>
      </w:r>
      <w:r>
        <w:rPr>
          <w:spacing w:val="24"/>
          <w:w w:val="105"/>
        </w:rPr>
        <w:t> </w:t>
      </w:r>
      <w:r>
        <w:rPr>
          <w:w w:val="105"/>
        </w:rPr>
        <w:t>was</w:t>
      </w:r>
      <w:r>
        <w:rPr>
          <w:spacing w:val="24"/>
          <w:w w:val="105"/>
        </w:rPr>
        <w:t> </w:t>
      </w:r>
      <w:r>
        <w:rPr>
          <w:w w:val="105"/>
        </w:rPr>
        <w:t>added</w:t>
      </w:r>
      <w:r>
        <w:rPr>
          <w:spacing w:val="25"/>
          <w:w w:val="105"/>
        </w:rPr>
        <w:t> </w:t>
      </w:r>
      <w:r>
        <w:rPr>
          <w:w w:val="105"/>
        </w:rPr>
        <w:t>to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model</w:t>
      </w:r>
      <w:r>
        <w:rPr>
          <w:spacing w:val="24"/>
          <w:w w:val="105"/>
        </w:rPr>
        <w:t> </w:t>
      </w:r>
      <w:r>
        <w:rPr>
          <w:w w:val="105"/>
        </w:rPr>
        <w:t>by</w:t>
      </w:r>
      <w:r>
        <w:rPr>
          <w:spacing w:val="25"/>
          <w:w w:val="105"/>
        </w:rPr>
        <w:t> </w:t>
      </w:r>
      <w:r>
        <w:rPr>
          <w:w w:val="105"/>
        </w:rPr>
        <w:t>utilising</w:t>
      </w:r>
      <w:r>
        <w:rPr>
          <w:spacing w:val="24"/>
          <w:w w:val="105"/>
        </w:rPr>
        <w:t> </w:t>
      </w:r>
      <w:r>
        <w:rPr>
          <w:w w:val="105"/>
        </w:rPr>
        <w:t>per</w:t>
      </w:r>
      <w:r>
        <w:rPr>
          <w:spacing w:val="24"/>
          <w:w w:val="105"/>
        </w:rPr>
        <w:t> </w:t>
      </w:r>
      <w:r>
        <w:rPr>
          <w:w w:val="105"/>
        </w:rPr>
        <w:t>level</w:t>
      </w:r>
      <w:r>
        <w:rPr>
          <w:spacing w:val="24"/>
          <w:w w:val="105"/>
        </w:rPr>
        <w:t> </w:t>
      </w:r>
      <w:r>
        <w:rPr>
          <w:w w:val="105"/>
        </w:rPr>
        <w:t>layouts</w:t>
      </w:r>
      <w:r>
        <w:rPr>
          <w:w w:val="108"/>
        </w:rPr>
        <w:t> </w:t>
      </w:r>
      <w:r>
        <w:rPr>
          <w:w w:val="105"/>
        </w:rPr>
        <w:t>indicating locations of refuge bays. These leaks were modelled as flow demands using</w:t>
      </w:r>
      <w:r>
        <w:rPr>
          <w:spacing w:val="62"/>
          <w:w w:val="105"/>
        </w:rPr>
        <w:t> </w:t>
      </w:r>
      <w:r>
        <w:rPr>
          <w:w w:val="105"/>
        </w:rPr>
        <w:t>the</w:t>
      </w:r>
      <w:r>
        <w:rPr>
          <w:w w:val="112"/>
        </w:rPr>
        <w:t> </w:t>
      </w:r>
      <w:r>
        <w:rPr>
          <w:w w:val="105"/>
        </w:rPr>
        <w:t>data</w:t>
      </w:r>
      <w:r>
        <w:rPr>
          <w:spacing w:val="16"/>
          <w:w w:val="105"/>
        </w:rPr>
        <w:t> </w:t>
      </w:r>
      <w:r>
        <w:rPr>
          <w:w w:val="105"/>
        </w:rPr>
        <w:t>from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initial</w:t>
      </w:r>
      <w:r>
        <w:rPr>
          <w:spacing w:val="16"/>
          <w:w w:val="105"/>
        </w:rPr>
        <w:t> </w:t>
      </w:r>
      <w:r>
        <w:rPr>
          <w:w w:val="105"/>
        </w:rPr>
        <w:t>refuge</w:t>
      </w:r>
      <w:r>
        <w:rPr>
          <w:spacing w:val="16"/>
          <w:w w:val="105"/>
        </w:rPr>
        <w:t> </w:t>
      </w:r>
      <w:r>
        <w:rPr>
          <w:w w:val="105"/>
        </w:rPr>
        <w:t>bay</w:t>
      </w:r>
      <w:r>
        <w:rPr>
          <w:spacing w:val="16"/>
          <w:w w:val="105"/>
        </w:rPr>
        <w:t> </w:t>
      </w:r>
      <w:r>
        <w:rPr>
          <w:w w:val="105"/>
        </w:rPr>
        <w:t>tests.</w:t>
      </w:r>
      <w:r>
        <w:rPr>
          <w:spacing w:val="43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overall</w:t>
      </w:r>
      <w:r>
        <w:rPr>
          <w:spacing w:val="17"/>
          <w:w w:val="105"/>
        </w:rPr>
        <w:t> </w:t>
      </w:r>
      <w:r>
        <w:rPr>
          <w:w w:val="105"/>
        </w:rPr>
        <w:t>mass</w:t>
      </w:r>
      <w:r>
        <w:rPr>
          <w:spacing w:val="16"/>
          <w:w w:val="105"/>
        </w:rPr>
        <w:t> </w:t>
      </w:r>
      <w:r>
        <w:rPr>
          <w:w w:val="105"/>
        </w:rPr>
        <w:t>flow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system</w:t>
      </w:r>
      <w:r>
        <w:rPr>
          <w:spacing w:val="17"/>
          <w:w w:val="105"/>
        </w:rPr>
        <w:t> </w:t>
      </w:r>
      <w:r>
        <w:rPr>
          <w:w w:val="105"/>
        </w:rPr>
        <w:t>was</w:t>
      </w:r>
      <w:r>
        <w:rPr>
          <w:spacing w:val="17"/>
          <w:w w:val="105"/>
        </w:rPr>
        <w:t> </w:t>
      </w:r>
      <w:r>
        <w:rPr>
          <w:w w:val="105"/>
        </w:rPr>
        <w:t>maintained</w:t>
      </w:r>
      <w:r>
        <w:rPr>
          <w:w w:val="107"/>
        </w:rPr>
        <w:t> </w:t>
      </w:r>
      <w:r>
        <w:rPr>
          <w:w w:val="105"/>
        </w:rPr>
        <w:t>to</w:t>
      </w:r>
      <w:r>
        <w:rPr>
          <w:spacing w:val="30"/>
          <w:w w:val="105"/>
        </w:rPr>
        <w:t> </w:t>
      </w:r>
      <w:r>
        <w:rPr>
          <w:w w:val="105"/>
        </w:rPr>
        <w:t>ensure</w:t>
      </w:r>
      <w:r>
        <w:rPr>
          <w:spacing w:val="30"/>
          <w:w w:val="105"/>
        </w:rPr>
        <w:t> </w:t>
      </w:r>
      <w:r>
        <w:rPr>
          <w:w w:val="105"/>
        </w:rPr>
        <w:t>model</w:t>
      </w:r>
      <w:r>
        <w:rPr>
          <w:spacing w:val="30"/>
          <w:w w:val="105"/>
        </w:rPr>
        <w:t> </w:t>
      </w:r>
      <w:r>
        <w:rPr>
          <w:w w:val="105"/>
        </w:rPr>
        <w:t>accuracy.</w:t>
      </w:r>
      <w:r>
        <w:rPr>
          <w:spacing w:val="8"/>
          <w:w w:val="105"/>
        </w:rPr>
        <w:t> </w:t>
      </w:r>
      <w:r>
        <w:rPr>
          <w:w w:val="105"/>
        </w:rPr>
        <w:t>T</w:t>
      </w:r>
      <w:r>
        <w:rPr>
          <w:spacing w:val="30"/>
          <w:w w:val="105"/>
        </w:rPr>
        <w:t> </w:t>
      </w:r>
      <w:r>
        <w:rPr>
          <w:w w:val="105"/>
        </w:rPr>
        <w:t>By</w:t>
      </w:r>
      <w:r>
        <w:rPr>
          <w:spacing w:val="30"/>
          <w:w w:val="105"/>
        </w:rPr>
        <w:t> </w:t>
      </w:r>
      <w:r>
        <w:rPr>
          <w:w w:val="105"/>
        </w:rPr>
        <w:t>adding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flow</w:t>
      </w:r>
      <w:r>
        <w:rPr>
          <w:spacing w:val="30"/>
          <w:w w:val="105"/>
        </w:rPr>
        <w:t> </w:t>
      </w:r>
      <w:r>
        <w:rPr>
          <w:w w:val="105"/>
        </w:rPr>
        <w:t>component</w:t>
      </w:r>
      <w:r>
        <w:rPr>
          <w:spacing w:val="31"/>
          <w:w w:val="105"/>
        </w:rPr>
        <w:t> </w:t>
      </w:r>
      <w:r>
        <w:rPr>
          <w:w w:val="105"/>
        </w:rPr>
        <w:t>in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actual</w:t>
      </w:r>
      <w:r>
        <w:rPr>
          <w:spacing w:val="30"/>
          <w:w w:val="105"/>
        </w:rPr>
        <w:t> </w:t>
      </w:r>
      <w:r>
        <w:rPr>
          <w:w w:val="105"/>
        </w:rPr>
        <w:t>location</w:t>
      </w:r>
      <w:r>
        <w:rPr>
          <w:spacing w:val="29"/>
          <w:w w:val="105"/>
        </w:rPr>
        <w:t> </w:t>
      </w:r>
      <w:r>
        <w:rPr>
          <w:w w:val="105"/>
        </w:rPr>
        <w:t>in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w w:val="112"/>
        </w:rPr>
        <w:t> </w:t>
      </w:r>
      <w:r>
        <w:rPr>
          <w:w w:val="105"/>
        </w:rPr>
        <w:t>process,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pressure</w:t>
      </w:r>
      <w:r>
        <w:rPr>
          <w:spacing w:val="23"/>
          <w:w w:val="105"/>
        </w:rPr>
        <w:t> </w:t>
      </w:r>
      <w:r>
        <w:rPr>
          <w:w w:val="105"/>
        </w:rPr>
        <w:t>to</w:t>
      </w:r>
      <w:r>
        <w:rPr>
          <w:spacing w:val="24"/>
          <w:w w:val="105"/>
        </w:rPr>
        <w:t> </w:t>
      </w:r>
      <w:r>
        <w:rPr>
          <w:w w:val="105"/>
        </w:rPr>
        <w:t>each</w:t>
      </w:r>
      <w:r>
        <w:rPr>
          <w:spacing w:val="24"/>
          <w:w w:val="105"/>
        </w:rPr>
        <w:t> </w:t>
      </w:r>
      <w:r>
        <w:rPr>
          <w:w w:val="105"/>
        </w:rPr>
        <w:t>chamber</w:t>
      </w:r>
      <w:r>
        <w:rPr>
          <w:spacing w:val="24"/>
          <w:w w:val="105"/>
        </w:rPr>
        <w:t> </w:t>
      </w:r>
      <w:r>
        <w:rPr>
          <w:w w:val="105"/>
        </w:rPr>
        <w:t>is</w:t>
      </w:r>
      <w:r>
        <w:rPr>
          <w:spacing w:val="24"/>
          <w:w w:val="105"/>
        </w:rPr>
        <w:t> </w:t>
      </w:r>
      <w:r>
        <w:rPr>
          <w:w w:val="105"/>
        </w:rPr>
        <w:t>correctly</w:t>
      </w:r>
      <w:r>
        <w:rPr>
          <w:spacing w:val="25"/>
          <w:w w:val="105"/>
        </w:rPr>
        <w:t> </w:t>
      </w:r>
      <w:r>
        <w:rPr>
          <w:w w:val="105"/>
        </w:rPr>
        <w:t>modelled.</w:t>
      </w:r>
      <w:r>
        <w:rPr>
          <w:spacing w:val="60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full</w:t>
      </w:r>
      <w:r>
        <w:rPr>
          <w:spacing w:val="25"/>
          <w:w w:val="105"/>
        </w:rPr>
        <w:t> </w:t>
      </w:r>
      <w:r>
        <w:rPr>
          <w:w w:val="105"/>
        </w:rPr>
        <w:t>simulation</w:t>
      </w:r>
      <w:r>
        <w:rPr>
          <w:spacing w:val="26"/>
          <w:w w:val="105"/>
        </w:rPr>
        <w:t> </w:t>
      </w:r>
      <w:r>
        <w:rPr>
          <w:w w:val="105"/>
        </w:rPr>
        <w:t>model</w:t>
      </w:r>
      <w:r>
        <w:rPr>
          <w:spacing w:val="24"/>
          <w:w w:val="105"/>
        </w:rPr>
        <w:t> </w:t>
      </w:r>
      <w:r>
        <w:rPr>
          <w:w w:val="105"/>
        </w:rPr>
        <w:t>is</w:t>
      </w:r>
      <w:r>
        <w:rPr>
          <w:w w:val="100"/>
        </w:rPr>
        <w:t> </w:t>
      </w:r>
      <w:r>
        <w:rPr>
          <w:w w:val="105"/>
        </w:rPr>
        <w:t>shown in fig.</w:t>
      </w:r>
      <w:r>
        <w:rPr>
          <w:w w:val="105"/>
        </w:rPr>
        <w:t> </w:t>
      </w:r>
      <w:hyperlink w:history="true" w:anchor="_bookmark139">
        <w:r>
          <w:rPr>
            <w:w w:val="105"/>
          </w:rPr>
          <w:t>II.3.</w:t>
        </w:r>
      </w:hyperlink>
      <w:r>
        <w:rPr>
          <w:w w:val="105"/>
        </w:rPr>
        <w:t> The updated simulation model was re-checked to ensure accuracy.</w:t>
      </w:r>
      <w:r>
        <w:rPr>
          <w:spacing w:val="11"/>
          <w:w w:val="105"/>
        </w:rPr>
        <w:t> </w:t>
      </w:r>
      <w:r>
        <w:rPr>
          <w:w w:val="105"/>
        </w:rPr>
        <w:t>This</w:t>
      </w:r>
      <w:r>
        <w:rPr>
          <w:w w:val="107"/>
        </w:rPr>
        <w:t> </w:t>
      </w:r>
      <w:r>
        <w:rPr>
          <w:w w:val="105"/>
        </w:rPr>
        <w:t>model was used as a baseline to quantify saving for the </w:t>
      </w:r>
      <w:r>
        <w:rPr>
          <w:spacing w:val="36"/>
          <w:w w:val="105"/>
        </w:rPr>
        <w:t> </w:t>
      </w:r>
      <w:r>
        <w:rPr>
          <w:w w:val="105"/>
        </w:rPr>
        <w:t>scenario.</w:t>
      </w:r>
      <w:r>
        <w:rPr/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1126" w:hanging="9"/>
        <w:jc w:val="both"/>
      </w:pPr>
      <w:r>
        <w:rPr>
          <w:w w:val="105"/>
        </w:rPr>
        <w:t>To create the optimised scenario, the refuge bay flow components were set to 0 </w:t>
      </w:r>
      <w:r>
        <w:rPr>
          <w:rFonts w:ascii="Arial"/>
          <w:i/>
          <w:spacing w:val="3"/>
          <w:w w:val="105"/>
        </w:rPr>
        <w:t>kg/s</w:t>
      </w:r>
      <w:r>
        <w:rPr>
          <w:spacing w:val="3"/>
          <w:w w:val="105"/>
        </w:rPr>
        <w:t>.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w w:val="109"/>
        </w:rPr>
        <w:t> </w:t>
      </w:r>
      <w:r>
        <w:rPr>
          <w:w w:val="105"/>
        </w:rPr>
        <w:t>simulation was performed and the output data compared ot the baseline. fig.</w:t>
      </w:r>
      <w:r>
        <w:rPr>
          <w:w w:val="105"/>
        </w:rPr>
        <w:t> </w:t>
      </w:r>
      <w:hyperlink w:history="true" w:anchor="_bookmark68">
        <w:r>
          <w:rPr>
            <w:w w:val="105"/>
          </w:rPr>
          <w:t>4.13</w:t>
        </w:r>
      </w:hyperlink>
      <w:r>
        <w:rPr>
          <w:w w:val="105"/>
        </w:rPr>
        <w:t> shows</w:t>
      </w:r>
      <w:r>
        <w:rPr>
          <w:spacing w:val="47"/>
          <w:w w:val="105"/>
        </w:rPr>
        <w:t> </w:t>
      </w:r>
      <w:r>
        <w:rPr>
          <w:w w:val="105"/>
        </w:rPr>
        <w:t>the</w:t>
      </w:r>
      <w:r>
        <w:rPr>
          <w:w w:val="108"/>
        </w:rPr>
        <w:t> </w:t>
      </w:r>
      <w:r>
        <w:rPr>
          <w:w w:val="105"/>
        </w:rPr>
        <w:t>baseline power compared to the optimised scenario. The comparison showed a potential</w:t>
      </w:r>
      <w:r>
        <w:rPr>
          <w:spacing w:val="-29"/>
          <w:w w:val="105"/>
        </w:rPr>
        <w:t> </w:t>
      </w:r>
      <w:r>
        <w:rPr>
          <w:w w:val="105"/>
        </w:rPr>
        <w:t>0.92</w:t>
      </w:r>
      <w:r>
        <w:rPr>
          <w:w w:val="96"/>
        </w:rPr>
        <w:t> </w:t>
      </w:r>
      <w:r>
        <w:rPr>
          <w:w w:val="105"/>
        </w:rPr>
        <w:t>MW improvement in Energy efficiency (E.E.) through optimisation of refuge bay leaks.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w w:val="106"/>
        </w:rPr>
        <w:t> </w:t>
      </w:r>
      <w:r>
        <w:rPr>
          <w:w w:val="105"/>
        </w:rPr>
        <w:t>optimised scenario would lead to a R5.13M energy cost saving for the </w:t>
      </w:r>
      <w:r>
        <w:rPr>
          <w:spacing w:val="12"/>
          <w:w w:val="105"/>
        </w:rPr>
        <w:t> </w:t>
      </w:r>
      <w:r>
        <w:rPr>
          <w:w w:val="105"/>
        </w:rPr>
        <w:t>mine.</w:t>
      </w:r>
      <w:r>
        <w:rPr/>
      </w:r>
    </w:p>
    <w:p>
      <w:pPr>
        <w:spacing w:after="0" w:line="352" w:lineRule="auto"/>
        <w:jc w:val="both"/>
        <w:sectPr>
          <w:pgSz w:w="11910" w:h="16840"/>
          <w:pgMar w:header="420" w:footer="799" w:top="680" w:bottom="1080" w:left="1300" w:right="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spacing w:line="3715" w:lineRule="exact"/>
        <w:ind w:left="66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73"/>
          <w:sz w:val="20"/>
          <w:szCs w:val="20"/>
        </w:rPr>
        <w:pict>
          <v:group style="width:434.05pt;height:185.8pt;mso-position-horizontal-relative:char;mso-position-vertical-relative:line" coordorigin="0,0" coordsize="8681,3716">
            <v:group style="position:absolute;left:297;top:2847;width:8148;height:2" coordorigin="297,2847" coordsize="8148,2">
              <v:shape style="position:absolute;left:297;top:2847;width:8148;height:2" coordorigin="297,2847" coordsize="8148,0" path="m297,2847l8445,2847e" filled="false" stroked="true" strokeweight=".0625pt" strokecolor="#d6e0c9">
                <v:path arrowok="t"/>
                <v:stroke dashstyle="longDash"/>
              </v:shape>
            </v:group>
            <v:group style="position:absolute;left:297;top:2847;width:63;height:2" coordorigin="297,2847" coordsize="63,2">
              <v:shape style="position:absolute;left:297;top:2847;width:63;height:2" coordorigin="297,2847" coordsize="63,0" path="m297,2847l360,2847e" filled="false" stroked="true" strokeweight=".375pt" strokecolor="#000000">
                <v:path arrowok="t"/>
              </v:shape>
            </v:group>
            <v:group style="position:absolute;left:297;top:1899;width:8148;height:2" coordorigin="297,1899" coordsize="8148,2">
              <v:shape style="position:absolute;left:297;top:1899;width:8148;height:2" coordorigin="297,1899" coordsize="8148,0" path="m297,1899l8445,1899e" filled="false" stroked="true" strokeweight=".0625pt" strokecolor="#d6e0c9">
                <v:path arrowok="t"/>
                <v:stroke dashstyle="longDash"/>
              </v:shape>
            </v:group>
            <v:group style="position:absolute;left:297;top:1899;width:63;height:2" coordorigin="297,1899" coordsize="63,2">
              <v:shape style="position:absolute;left:297;top:1899;width:63;height:2" coordorigin="297,1899" coordsize="63,0" path="m297,1899l360,1899e" filled="false" stroked="true" strokeweight=".375pt" strokecolor="#000000">
                <v:path arrowok="t"/>
              </v:shape>
            </v:group>
            <v:group style="position:absolute;left:297;top:952;width:8148;height:2" coordorigin="297,952" coordsize="8148,2">
              <v:shape style="position:absolute;left:297;top:952;width:8148;height:2" coordorigin="297,952" coordsize="8148,0" path="m297,952l8445,952e" filled="false" stroked="true" strokeweight=".0625pt" strokecolor="#d6e0c9">
                <v:path arrowok="t"/>
                <v:stroke dashstyle="longDash"/>
              </v:shape>
            </v:group>
            <v:group style="position:absolute;left:297;top:952;width:63;height:2" coordorigin="297,952" coordsize="63,2">
              <v:shape style="position:absolute;left:297;top:952;width:63;height:2" coordorigin="297,952" coordsize="63,0" path="m297,952l360,952e" filled="false" stroked="true" strokeweight=".375pt" strokecolor="#000000">
                <v:path arrowok="t"/>
              </v:shape>
            </v:group>
            <v:group style="position:absolute;left:297;top:4;width:8148;height:2" coordorigin="297,4" coordsize="8148,2">
              <v:shape style="position:absolute;left:297;top:4;width:8148;height:2" coordorigin="297,4" coordsize="8148,0" path="m297,4l8445,4e" filled="false" stroked="true" strokeweight=".0625pt" strokecolor="#d6e0c9">
                <v:path arrowok="t"/>
                <v:stroke dashstyle="longDash"/>
              </v:shape>
            </v:group>
            <v:group style="position:absolute;left:297;top:4;width:63;height:2" coordorigin="297,4" coordsize="63,2">
              <v:shape style="position:absolute;left:297;top:4;width:63;height:2" coordorigin="297,4" coordsize="63,0" path="m297,4l360,4e" filled="false" stroked="true" strokeweight=".375pt" strokecolor="#000000">
                <v:path arrowok="t"/>
              </v:shape>
            </v:group>
            <v:group style="position:absolute;left:297;top:4;width:2;height:2843" coordorigin="297,4" coordsize="2,2843">
              <v:shape style="position:absolute;left:297;top:4;width:2;height:2843" coordorigin="297,4" coordsize="0,2843" path="m297,2847l297,4e" filled="false" stroked="true" strokeweight=".0625pt" strokecolor="#d6e0c9">
                <v:path arrowok="t"/>
                <v:stroke dashstyle="longDash"/>
              </v:shape>
            </v:group>
            <v:group style="position:absolute;left:297;top:2784;width:2;height:63" coordorigin="297,2784" coordsize="2,63">
              <v:shape style="position:absolute;left:297;top:2784;width:2;height:63" coordorigin="297,2784" coordsize="0,63" path="m297,2847l297,2784e" filled="false" stroked="true" strokeweight=".375pt" strokecolor="#000000">
                <v:path arrowok="t"/>
              </v:shape>
            </v:group>
            <v:group style="position:absolute;left:297;top:4;width:2;height:63" coordorigin="297,4" coordsize="2,63">
              <v:shape style="position:absolute;left:297;top:4;width:2;height:63" coordorigin="297,4" coordsize="0,63" path="m297,4l297,67e" filled="false" stroked="true" strokeweight=".375pt" strokecolor="#000000">
                <v:path arrowok="t"/>
              </v:shape>
            </v:group>
            <v:group style="position:absolute;left:637;top:2816;width:2;height:31" coordorigin="637,2816" coordsize="2,31">
              <v:shape style="position:absolute;left:637;top:2816;width:2;height:31" coordorigin="637,2816" coordsize="0,31" path="m637,2847l637,2816e" filled="false" stroked="true" strokeweight=".375pt" strokecolor="#000000">
                <v:path arrowok="t"/>
              </v:shape>
            </v:group>
            <v:group style="position:absolute;left:637;top:4;width:2;height:31" coordorigin="637,4" coordsize="2,31">
              <v:shape style="position:absolute;left:637;top:4;width:2;height:31" coordorigin="637,4" coordsize="0,31" path="m637,4l637,35e" filled="false" stroked="true" strokeweight=".375pt" strokecolor="#000000">
                <v:path arrowok="t"/>
              </v:shape>
            </v:group>
            <v:group style="position:absolute;left:976;top:2816;width:2;height:31" coordorigin="976,2816" coordsize="2,31">
              <v:shape style="position:absolute;left:976;top:2816;width:2;height:31" coordorigin="976,2816" coordsize="0,31" path="m976,2847l976,2816e" filled="false" stroked="true" strokeweight=".375pt" strokecolor="#000000">
                <v:path arrowok="t"/>
              </v:shape>
            </v:group>
            <v:group style="position:absolute;left:976;top:4;width:2;height:31" coordorigin="976,4" coordsize="2,31">
              <v:shape style="position:absolute;left:976;top:4;width:2;height:31" coordorigin="976,4" coordsize="0,31" path="m976,4l976,35e" filled="false" stroked="true" strokeweight=".375pt" strokecolor="#000000">
                <v:path arrowok="t"/>
              </v:shape>
            </v:group>
            <v:group style="position:absolute;left:1316;top:2816;width:2;height:31" coordorigin="1316,2816" coordsize="2,31">
              <v:shape style="position:absolute;left:1316;top:2816;width:2;height:31" coordorigin="1316,2816" coordsize="0,31" path="m1316,2847l1316,2816e" filled="false" stroked="true" strokeweight=".375pt" strokecolor="#000000">
                <v:path arrowok="t"/>
              </v:shape>
            </v:group>
            <v:group style="position:absolute;left:1316;top:4;width:2;height:31" coordorigin="1316,4" coordsize="2,31">
              <v:shape style="position:absolute;left:1316;top:4;width:2;height:31" coordorigin="1316,4" coordsize="0,31" path="m1316,4l1316,35e" filled="false" stroked="true" strokeweight=".375pt" strokecolor="#000000">
                <v:path arrowok="t"/>
              </v:shape>
            </v:group>
            <v:group style="position:absolute;left:1655;top:4;width:2;height:2843" coordorigin="1655,4" coordsize="2,2843">
              <v:shape style="position:absolute;left:1655;top:4;width:2;height:2843" coordorigin="1655,4" coordsize="0,2843" path="m1655,2847l1655,4e" filled="false" stroked="true" strokeweight=".0625pt" strokecolor="#d6e0c9">
                <v:path arrowok="t"/>
                <v:stroke dashstyle="longDash"/>
              </v:shape>
            </v:group>
            <v:group style="position:absolute;left:1655;top:2784;width:2;height:63" coordorigin="1655,2784" coordsize="2,63">
              <v:shape style="position:absolute;left:1655;top:2784;width:2;height:63" coordorigin="1655,2784" coordsize="0,63" path="m1655,2847l1655,2784e" filled="false" stroked="true" strokeweight=".375pt" strokecolor="#000000">
                <v:path arrowok="t"/>
              </v:shape>
            </v:group>
            <v:group style="position:absolute;left:1655;top:4;width:2;height:63" coordorigin="1655,4" coordsize="2,63">
              <v:shape style="position:absolute;left:1655;top:4;width:2;height:63" coordorigin="1655,4" coordsize="0,63" path="m1655,4l1655,67e" filled="false" stroked="true" strokeweight=".375pt" strokecolor="#000000">
                <v:path arrowok="t"/>
              </v:shape>
            </v:group>
            <v:group style="position:absolute;left:1995;top:2816;width:2;height:31" coordorigin="1995,2816" coordsize="2,31">
              <v:shape style="position:absolute;left:1995;top:2816;width:2;height:31" coordorigin="1995,2816" coordsize="0,31" path="m1995,2847l1995,2816e" filled="false" stroked="true" strokeweight=".375pt" strokecolor="#000000">
                <v:path arrowok="t"/>
              </v:shape>
            </v:group>
            <v:group style="position:absolute;left:1995;top:4;width:2;height:31" coordorigin="1995,4" coordsize="2,31">
              <v:shape style="position:absolute;left:1995;top:4;width:2;height:31" coordorigin="1995,4" coordsize="0,31" path="m1995,4l1995,35e" filled="false" stroked="true" strokeweight=".375pt" strokecolor="#000000">
                <v:path arrowok="t"/>
              </v:shape>
            </v:group>
            <v:group style="position:absolute;left:2334;top:2816;width:2;height:31" coordorigin="2334,2816" coordsize="2,31">
              <v:shape style="position:absolute;left:2334;top:2816;width:2;height:31" coordorigin="2334,2816" coordsize="0,31" path="m2334,2847l2334,2816e" filled="false" stroked="true" strokeweight=".375pt" strokecolor="#000000">
                <v:path arrowok="t"/>
              </v:shape>
            </v:group>
            <v:group style="position:absolute;left:2334;top:4;width:2;height:31" coordorigin="2334,4" coordsize="2,31">
              <v:shape style="position:absolute;left:2334;top:4;width:2;height:31" coordorigin="2334,4" coordsize="0,31" path="m2334,4l2334,35e" filled="false" stroked="true" strokeweight=".375pt" strokecolor="#000000">
                <v:path arrowok="t"/>
              </v:shape>
            </v:group>
            <v:group style="position:absolute;left:2674;top:2816;width:2;height:31" coordorigin="2674,2816" coordsize="2,31">
              <v:shape style="position:absolute;left:2674;top:2816;width:2;height:31" coordorigin="2674,2816" coordsize="0,31" path="m2674,2847l2674,2816e" filled="false" stroked="true" strokeweight=".375pt" strokecolor="#000000">
                <v:path arrowok="t"/>
              </v:shape>
            </v:group>
            <v:group style="position:absolute;left:2674;top:4;width:2;height:31" coordorigin="2674,4" coordsize="2,31">
              <v:shape style="position:absolute;left:2674;top:4;width:2;height:31" coordorigin="2674,4" coordsize="0,31" path="m2674,4l2674,35e" filled="false" stroked="true" strokeweight=".375pt" strokecolor="#000000">
                <v:path arrowok="t"/>
              </v:shape>
            </v:group>
            <v:group style="position:absolute;left:3013;top:4;width:2;height:2843" coordorigin="3013,4" coordsize="2,2843">
              <v:shape style="position:absolute;left:3013;top:4;width:2;height:2843" coordorigin="3013,4" coordsize="0,2843" path="m3013,2847l3013,4e" filled="false" stroked="true" strokeweight=".0625pt" strokecolor="#d6e0c9">
                <v:path arrowok="t"/>
                <v:stroke dashstyle="longDash"/>
              </v:shape>
            </v:group>
            <v:group style="position:absolute;left:3013;top:2784;width:2;height:63" coordorigin="3013,2784" coordsize="2,63">
              <v:shape style="position:absolute;left:3013;top:2784;width:2;height:63" coordorigin="3013,2784" coordsize="0,63" path="m3013,2847l3013,2784e" filled="false" stroked="true" strokeweight=".375pt" strokecolor="#000000">
                <v:path arrowok="t"/>
              </v:shape>
            </v:group>
            <v:group style="position:absolute;left:3013;top:4;width:2;height:63" coordorigin="3013,4" coordsize="2,63">
              <v:shape style="position:absolute;left:3013;top:4;width:2;height:63" coordorigin="3013,4" coordsize="0,63" path="m3013,4l3013,67e" filled="false" stroked="true" strokeweight=".375pt" strokecolor="#000000">
                <v:path arrowok="t"/>
              </v:shape>
            </v:group>
            <v:group style="position:absolute;left:3353;top:2816;width:2;height:31" coordorigin="3353,2816" coordsize="2,31">
              <v:shape style="position:absolute;left:3353;top:2816;width:2;height:31" coordorigin="3353,2816" coordsize="0,31" path="m3353,2847l3353,2816e" filled="false" stroked="true" strokeweight=".375pt" strokecolor="#000000">
                <v:path arrowok="t"/>
              </v:shape>
            </v:group>
            <v:group style="position:absolute;left:3353;top:4;width:2;height:31" coordorigin="3353,4" coordsize="2,31">
              <v:shape style="position:absolute;left:3353;top:4;width:2;height:31" coordorigin="3353,4" coordsize="0,31" path="m3353,4l3353,35e" filled="false" stroked="true" strokeweight=".375pt" strokecolor="#000000">
                <v:path arrowok="t"/>
              </v:shape>
            </v:group>
            <v:group style="position:absolute;left:3692;top:2816;width:2;height:31" coordorigin="3692,2816" coordsize="2,31">
              <v:shape style="position:absolute;left:3692;top:2816;width:2;height:31" coordorigin="3692,2816" coordsize="0,31" path="m3692,2847l3692,2816e" filled="false" stroked="true" strokeweight=".375pt" strokecolor="#000000">
                <v:path arrowok="t"/>
              </v:shape>
            </v:group>
            <v:group style="position:absolute;left:3692;top:4;width:2;height:31" coordorigin="3692,4" coordsize="2,31">
              <v:shape style="position:absolute;left:3692;top:4;width:2;height:31" coordorigin="3692,4" coordsize="0,31" path="m3692,4l3692,35e" filled="false" stroked="true" strokeweight=".375pt" strokecolor="#000000">
                <v:path arrowok="t"/>
              </v:shape>
            </v:group>
            <v:group style="position:absolute;left:4032;top:2816;width:2;height:31" coordorigin="4032,2816" coordsize="2,31">
              <v:shape style="position:absolute;left:4032;top:2816;width:2;height:31" coordorigin="4032,2816" coordsize="0,31" path="m4032,2847l4032,2816e" filled="false" stroked="true" strokeweight=".375pt" strokecolor="#000000">
                <v:path arrowok="t"/>
              </v:shape>
            </v:group>
            <v:group style="position:absolute;left:4032;top:4;width:2;height:31" coordorigin="4032,4" coordsize="2,31">
              <v:shape style="position:absolute;left:4032;top:4;width:2;height:31" coordorigin="4032,4" coordsize="0,31" path="m4032,4l4032,35e" filled="false" stroked="true" strokeweight=".375pt" strokecolor="#000000">
                <v:path arrowok="t"/>
              </v:shape>
            </v:group>
            <v:group style="position:absolute;left:4371;top:4;width:2;height:2843" coordorigin="4371,4" coordsize="2,2843">
              <v:shape style="position:absolute;left:4371;top:4;width:2;height:2843" coordorigin="4371,4" coordsize="0,2843" path="m4371,2847l4371,4e" filled="false" stroked="true" strokeweight=".0625pt" strokecolor="#d6e0c9">
                <v:path arrowok="t"/>
                <v:stroke dashstyle="longDash"/>
              </v:shape>
            </v:group>
            <v:group style="position:absolute;left:4371;top:2784;width:2;height:63" coordorigin="4371,2784" coordsize="2,63">
              <v:shape style="position:absolute;left:4371;top:2784;width:2;height:63" coordorigin="4371,2784" coordsize="0,63" path="m4371,2847l4371,2784e" filled="false" stroked="true" strokeweight=".375pt" strokecolor="#000000">
                <v:path arrowok="t"/>
              </v:shape>
            </v:group>
            <v:group style="position:absolute;left:4371;top:4;width:2;height:63" coordorigin="4371,4" coordsize="2,63">
              <v:shape style="position:absolute;left:4371;top:4;width:2;height:63" coordorigin="4371,4" coordsize="0,63" path="m4371,4l4371,67e" filled="false" stroked="true" strokeweight=".375pt" strokecolor="#000000">
                <v:path arrowok="t"/>
              </v:shape>
            </v:group>
            <v:group style="position:absolute;left:4711;top:2816;width:2;height:31" coordorigin="4711,2816" coordsize="2,31">
              <v:shape style="position:absolute;left:4711;top:2816;width:2;height:31" coordorigin="4711,2816" coordsize="0,31" path="m4711,2847l4711,2816e" filled="false" stroked="true" strokeweight=".375pt" strokecolor="#000000">
                <v:path arrowok="t"/>
              </v:shape>
            </v:group>
            <v:group style="position:absolute;left:4711;top:4;width:2;height:31" coordorigin="4711,4" coordsize="2,31">
              <v:shape style="position:absolute;left:4711;top:4;width:2;height:31" coordorigin="4711,4" coordsize="0,31" path="m4711,4l4711,35e" filled="false" stroked="true" strokeweight=".375pt" strokecolor="#000000">
                <v:path arrowok="t"/>
              </v:shape>
            </v:group>
            <v:group style="position:absolute;left:5050;top:2816;width:2;height:31" coordorigin="5050,2816" coordsize="2,31">
              <v:shape style="position:absolute;left:5050;top:2816;width:2;height:31" coordorigin="5050,2816" coordsize="0,31" path="m5050,2847l5050,2816e" filled="false" stroked="true" strokeweight=".375pt" strokecolor="#000000">
                <v:path arrowok="t"/>
              </v:shape>
            </v:group>
            <v:group style="position:absolute;left:5050;top:4;width:2;height:31" coordorigin="5050,4" coordsize="2,31">
              <v:shape style="position:absolute;left:5050;top:4;width:2;height:31" coordorigin="5050,4" coordsize="0,31" path="m5050,4l5050,35e" filled="false" stroked="true" strokeweight=".375pt" strokecolor="#000000">
                <v:path arrowok="t"/>
              </v:shape>
            </v:group>
            <v:group style="position:absolute;left:5390;top:2816;width:2;height:31" coordorigin="5390,2816" coordsize="2,31">
              <v:shape style="position:absolute;left:5390;top:2816;width:2;height:31" coordorigin="5390,2816" coordsize="0,31" path="m5390,2847l5390,2816e" filled="false" stroked="true" strokeweight=".375pt" strokecolor="#000000">
                <v:path arrowok="t"/>
              </v:shape>
            </v:group>
            <v:group style="position:absolute;left:5390;top:4;width:2;height:31" coordorigin="5390,4" coordsize="2,31">
              <v:shape style="position:absolute;left:5390;top:4;width:2;height:31" coordorigin="5390,4" coordsize="0,31" path="m5390,4l5390,35e" filled="false" stroked="true" strokeweight=".375pt" strokecolor="#000000">
                <v:path arrowok="t"/>
              </v:shape>
            </v:group>
            <v:group style="position:absolute;left:5729;top:4;width:2;height:2843" coordorigin="5729,4" coordsize="2,2843">
              <v:shape style="position:absolute;left:5729;top:4;width:2;height:2843" coordorigin="5729,4" coordsize="0,2843" path="m5729,2847l5729,4e" filled="false" stroked="true" strokeweight=".0625pt" strokecolor="#d6e0c9">
                <v:path arrowok="t"/>
                <v:stroke dashstyle="longDash"/>
              </v:shape>
            </v:group>
            <v:group style="position:absolute;left:5729;top:2784;width:2;height:63" coordorigin="5729,2784" coordsize="2,63">
              <v:shape style="position:absolute;left:5729;top:2784;width:2;height:63" coordorigin="5729,2784" coordsize="0,63" path="m5729,2847l5729,2784e" filled="false" stroked="true" strokeweight=".375pt" strokecolor="#000000">
                <v:path arrowok="t"/>
              </v:shape>
            </v:group>
            <v:group style="position:absolute;left:5729;top:4;width:2;height:63" coordorigin="5729,4" coordsize="2,63">
              <v:shape style="position:absolute;left:5729;top:4;width:2;height:63" coordorigin="5729,4" coordsize="0,63" path="m5729,4l5729,67e" filled="false" stroked="true" strokeweight=".375pt" strokecolor="#000000">
                <v:path arrowok="t"/>
              </v:shape>
            </v:group>
            <v:group style="position:absolute;left:6069;top:2816;width:2;height:31" coordorigin="6069,2816" coordsize="2,31">
              <v:shape style="position:absolute;left:6069;top:2816;width:2;height:31" coordorigin="6069,2816" coordsize="0,31" path="m6069,2847l6069,2816e" filled="false" stroked="true" strokeweight=".375pt" strokecolor="#000000">
                <v:path arrowok="t"/>
              </v:shape>
            </v:group>
            <v:group style="position:absolute;left:6069;top:4;width:2;height:31" coordorigin="6069,4" coordsize="2,31">
              <v:shape style="position:absolute;left:6069;top:4;width:2;height:31" coordorigin="6069,4" coordsize="0,31" path="m6069,4l6069,35e" filled="false" stroked="true" strokeweight=".375pt" strokecolor="#000000">
                <v:path arrowok="t"/>
              </v:shape>
            </v:group>
            <v:group style="position:absolute;left:6408;top:2816;width:2;height:31" coordorigin="6408,2816" coordsize="2,31">
              <v:shape style="position:absolute;left:6408;top:2816;width:2;height:31" coordorigin="6408,2816" coordsize="0,31" path="m6408,2847l6408,2816e" filled="false" stroked="true" strokeweight=".375pt" strokecolor="#000000">
                <v:path arrowok="t"/>
              </v:shape>
            </v:group>
            <v:group style="position:absolute;left:6408;top:4;width:2;height:31" coordorigin="6408,4" coordsize="2,31">
              <v:shape style="position:absolute;left:6408;top:4;width:2;height:31" coordorigin="6408,4" coordsize="0,31" path="m6408,4l6408,35e" filled="false" stroked="true" strokeweight=".375pt" strokecolor="#000000">
                <v:path arrowok="t"/>
              </v:shape>
            </v:group>
            <v:group style="position:absolute;left:6748;top:2816;width:2;height:31" coordorigin="6748,2816" coordsize="2,31">
              <v:shape style="position:absolute;left:6748;top:2816;width:2;height:31" coordorigin="6748,2816" coordsize="0,31" path="m6748,2847l6748,2816e" filled="false" stroked="true" strokeweight=".375pt" strokecolor="#000000">
                <v:path arrowok="t"/>
              </v:shape>
            </v:group>
            <v:group style="position:absolute;left:6748;top:4;width:2;height:31" coordorigin="6748,4" coordsize="2,31">
              <v:shape style="position:absolute;left:6748;top:4;width:2;height:31" coordorigin="6748,4" coordsize="0,31" path="m6748,4l6748,35e" filled="false" stroked="true" strokeweight=".375pt" strokecolor="#000000">
                <v:path arrowok="t"/>
              </v:shape>
            </v:group>
            <v:group style="position:absolute;left:7087;top:4;width:2;height:2843" coordorigin="7087,4" coordsize="2,2843">
              <v:shape style="position:absolute;left:7087;top:4;width:2;height:2843" coordorigin="7087,4" coordsize="0,2843" path="m7087,2847l7087,4e" filled="false" stroked="true" strokeweight=".0625pt" strokecolor="#d6e0c9">
                <v:path arrowok="t"/>
                <v:stroke dashstyle="longDash"/>
              </v:shape>
            </v:group>
            <v:group style="position:absolute;left:7087;top:2784;width:2;height:63" coordorigin="7087,2784" coordsize="2,63">
              <v:shape style="position:absolute;left:7087;top:2784;width:2;height:63" coordorigin="7087,2784" coordsize="0,63" path="m7087,2847l7087,2784e" filled="false" stroked="true" strokeweight=".375pt" strokecolor="#000000">
                <v:path arrowok="t"/>
              </v:shape>
            </v:group>
            <v:group style="position:absolute;left:7087;top:4;width:2;height:63" coordorigin="7087,4" coordsize="2,63">
              <v:shape style="position:absolute;left:7087;top:4;width:2;height:63" coordorigin="7087,4" coordsize="0,63" path="m7087,4l7087,67e" filled="false" stroked="true" strokeweight=".375pt" strokecolor="#000000">
                <v:path arrowok="t"/>
              </v:shape>
            </v:group>
            <v:group style="position:absolute;left:7427;top:2816;width:2;height:31" coordorigin="7427,2816" coordsize="2,31">
              <v:shape style="position:absolute;left:7427;top:2816;width:2;height:31" coordorigin="7427,2816" coordsize="0,31" path="m7427,2847l7427,2816e" filled="false" stroked="true" strokeweight=".375pt" strokecolor="#000000">
                <v:path arrowok="t"/>
              </v:shape>
            </v:group>
            <v:group style="position:absolute;left:7427;top:4;width:2;height:31" coordorigin="7427,4" coordsize="2,31">
              <v:shape style="position:absolute;left:7427;top:4;width:2;height:31" coordorigin="7427,4" coordsize="0,31" path="m7427,4l7427,35e" filled="false" stroked="true" strokeweight=".375pt" strokecolor="#000000">
                <v:path arrowok="t"/>
              </v:shape>
            </v:group>
            <v:group style="position:absolute;left:7766;top:2816;width:2;height:31" coordorigin="7766,2816" coordsize="2,31">
              <v:shape style="position:absolute;left:7766;top:2816;width:2;height:31" coordorigin="7766,2816" coordsize="0,31" path="m7766,2847l7766,2816e" filled="false" stroked="true" strokeweight=".375pt" strokecolor="#000000">
                <v:path arrowok="t"/>
              </v:shape>
            </v:group>
            <v:group style="position:absolute;left:7766;top:4;width:2;height:31" coordorigin="7766,4" coordsize="2,31">
              <v:shape style="position:absolute;left:7766;top:4;width:2;height:31" coordorigin="7766,4" coordsize="0,31" path="m7766,4l7766,35e" filled="false" stroked="true" strokeweight=".375pt" strokecolor="#000000">
                <v:path arrowok="t"/>
              </v:shape>
            </v:group>
            <v:group style="position:absolute;left:8106;top:2816;width:2;height:31" coordorigin="8106,2816" coordsize="2,31">
              <v:shape style="position:absolute;left:8106;top:2816;width:2;height:31" coordorigin="8106,2816" coordsize="0,31" path="m8106,2847l8106,2816e" filled="false" stroked="true" strokeweight=".375pt" strokecolor="#000000">
                <v:path arrowok="t"/>
              </v:shape>
            </v:group>
            <v:group style="position:absolute;left:8106;top:4;width:2;height:31" coordorigin="8106,4" coordsize="2,31">
              <v:shape style="position:absolute;left:8106;top:4;width:2;height:31" coordorigin="8106,4" coordsize="0,31" path="m8106,4l8106,35e" filled="false" stroked="true" strokeweight=".375pt" strokecolor="#000000">
                <v:path arrowok="t"/>
              </v:shape>
            </v:group>
            <v:group style="position:absolute;left:8445;top:4;width:2;height:2843" coordorigin="8445,4" coordsize="2,2843">
              <v:shape style="position:absolute;left:8445;top:4;width:2;height:2843" coordorigin="8445,4" coordsize="0,2843" path="m8445,2847l8445,4e" filled="false" stroked="true" strokeweight=".0625pt" strokecolor="#d6e0c9">
                <v:path arrowok="t"/>
                <v:stroke dashstyle="longDash"/>
              </v:shape>
            </v:group>
            <v:group style="position:absolute;left:8445;top:2784;width:2;height:63" coordorigin="8445,2784" coordsize="2,63">
              <v:shape style="position:absolute;left:8445;top:2784;width:2;height:63" coordorigin="8445,2784" coordsize="0,63" path="m8445,2847l8445,2784e" filled="false" stroked="true" strokeweight=".375pt" strokecolor="#000000">
                <v:path arrowok="t"/>
              </v:shape>
            </v:group>
            <v:group style="position:absolute;left:8445;top:4;width:2;height:63" coordorigin="8445,4" coordsize="2,63">
              <v:shape style="position:absolute;left:8445;top:4;width:2;height:63" coordorigin="8445,4" coordsize="0,63" path="m8445,4l8445,67e" filled="false" stroked="true" strokeweight=".375pt" strokecolor="#000000">
                <v:path arrowok="t"/>
              </v:shape>
            </v:group>
            <v:group style="position:absolute;left:297;top:4;width:8148;height:2843" coordorigin="297,4" coordsize="8148,2843">
              <v:shape style="position:absolute;left:297;top:4;width:8148;height:2843" coordorigin="297,4" coordsize="8148,2843" path="m297,2847l8445,2847,8445,4,297,4,297,2847xe" filled="false" stroked="true" strokeweight=".375pt" strokecolor="#000000">
                <v:path arrowok="t"/>
              </v:shape>
              <v:shape style="position:absolute;left:289;top:165;width:8152;height:995" type="#_x0000_t75" stroked="false">
                <v:imagedata r:id="rId93" o:title=""/>
              </v:shape>
            </v:group>
            <v:group style="position:absolute;left:308;top:2652;width:2;height:195" coordorigin="308,2652" coordsize="2,195">
              <v:shape style="position:absolute;left:308;top:2652;width:2;height:195" coordorigin="308,2652" coordsize="0,195" path="m308,2847l308,2652e" filled="false" stroked="true" strokeweight=".375pt" strokecolor="#a5eab5">
                <v:path arrowok="t"/>
              </v:shape>
            </v:group>
            <v:group style="position:absolute;left:320;top:2648;width:2;height:199" coordorigin="320,2648" coordsize="2,199">
              <v:shape style="position:absolute;left:320;top:2648;width:2;height:199" coordorigin="320,2648" coordsize="0,199" path="m320,2847l320,2648e" filled="false" stroked="true" strokeweight=".375pt" strokecolor="#a5eab5">
                <v:path arrowok="t"/>
              </v:shape>
            </v:group>
            <v:group style="position:absolute;left:331;top:2647;width:2;height:200" coordorigin="331,2647" coordsize="2,200">
              <v:shape style="position:absolute;left:331;top:2647;width:2;height:200" coordorigin="331,2647" coordsize="0,200" path="m331,2847l331,2647e" filled="false" stroked="true" strokeweight=".375pt" strokecolor="#a5eab5">
                <v:path arrowok="t"/>
              </v:shape>
            </v:group>
            <v:group style="position:absolute;left:342;top:2631;width:2;height:216" coordorigin="342,2631" coordsize="2,216">
              <v:shape style="position:absolute;left:342;top:2631;width:2;height:216" coordorigin="342,2631" coordsize="0,216" path="m342,2847l342,2631e" filled="false" stroked="true" strokeweight=".375pt" strokecolor="#a5eab5">
                <v:path arrowok="t"/>
              </v:shape>
            </v:group>
            <v:group style="position:absolute;left:354;top:2641;width:2;height:206" coordorigin="354,2641" coordsize="2,206">
              <v:shape style="position:absolute;left:354;top:2641;width:2;height:206" coordorigin="354,2641" coordsize="0,206" path="m354,2847l354,2641e" filled="false" stroked="true" strokeweight=".375pt" strokecolor="#a5eab5">
                <v:path arrowok="t"/>
              </v:shape>
            </v:group>
            <v:group style="position:absolute;left:365;top:2625;width:2;height:222" coordorigin="365,2625" coordsize="2,222">
              <v:shape style="position:absolute;left:365;top:2625;width:2;height:222" coordorigin="365,2625" coordsize="0,222" path="m365,2847l365,2625e" filled="false" stroked="true" strokeweight=".375pt" strokecolor="#a5eab5">
                <v:path arrowok="t"/>
              </v:shape>
            </v:group>
            <v:group style="position:absolute;left:376;top:2630;width:2;height:217" coordorigin="376,2630" coordsize="2,217">
              <v:shape style="position:absolute;left:376;top:2630;width:2;height:217" coordorigin="376,2630" coordsize="0,217" path="m376,2847l376,2630e" filled="false" stroked="true" strokeweight=".375pt" strokecolor="#a5eab5">
                <v:path arrowok="t"/>
              </v:shape>
            </v:group>
            <v:group style="position:absolute;left:388;top:2650;width:2;height:197" coordorigin="388,2650" coordsize="2,197">
              <v:shape style="position:absolute;left:388;top:2650;width:2;height:197" coordorigin="388,2650" coordsize="0,197" path="m388,2847l388,2650e" filled="false" stroked="true" strokeweight=".375pt" strokecolor="#a5eab5">
                <v:path arrowok="t"/>
              </v:shape>
            </v:group>
            <v:group style="position:absolute;left:399;top:2433;width:2;height:414" coordorigin="399,2433" coordsize="2,414">
              <v:shape style="position:absolute;left:399;top:2433;width:2;height:414" coordorigin="399,2433" coordsize="0,414" path="m399,2847l399,2433e" filled="false" stroked="true" strokeweight=".375pt" strokecolor="#a5eab5">
                <v:path arrowok="t"/>
              </v:shape>
            </v:group>
            <v:group style="position:absolute;left:410;top:2690;width:2;height:157" coordorigin="410,2690" coordsize="2,157">
              <v:shape style="position:absolute;left:410;top:2690;width:2;height:157" coordorigin="410,2690" coordsize="0,157" path="m410,2847l410,2690e" filled="false" stroked="true" strokeweight=".375pt" strokecolor="#a5eab5">
                <v:path arrowok="t"/>
              </v:shape>
            </v:group>
            <v:group style="position:absolute;left:421;top:2661;width:2;height:186" coordorigin="421,2661" coordsize="2,186">
              <v:shape style="position:absolute;left:421;top:2661;width:2;height:186" coordorigin="421,2661" coordsize="0,186" path="m421,2847l421,2661e" filled="false" stroked="true" strokeweight=".375pt" strokecolor="#a5eab5">
                <v:path arrowok="t"/>
              </v:shape>
            </v:group>
            <v:group style="position:absolute;left:433;top:2695;width:2;height:152" coordorigin="433,2695" coordsize="2,152">
              <v:shape style="position:absolute;left:433;top:2695;width:2;height:152" coordorigin="433,2695" coordsize="0,152" path="m433,2847l433,2695e" filled="false" stroked="true" strokeweight=".375pt" strokecolor="#a5eab5">
                <v:path arrowok="t"/>
              </v:shape>
            </v:group>
            <v:group style="position:absolute;left:444;top:2654;width:2;height:193" coordorigin="444,2654" coordsize="2,193">
              <v:shape style="position:absolute;left:444;top:2654;width:2;height:193" coordorigin="444,2654" coordsize="0,193" path="m444,2847l444,2654e" filled="false" stroked="true" strokeweight=".375pt" strokecolor="#a5eab5">
                <v:path arrowok="t"/>
              </v:shape>
            </v:group>
            <v:group style="position:absolute;left:455;top:2652;width:2;height:195" coordorigin="455,2652" coordsize="2,195">
              <v:shape style="position:absolute;left:455;top:2652;width:2;height:195" coordorigin="455,2652" coordsize="0,195" path="m455,2847l455,2652e" filled="false" stroked="true" strokeweight=".375pt" strokecolor="#a5eab5">
                <v:path arrowok="t"/>
              </v:shape>
            </v:group>
            <v:group style="position:absolute;left:467;top:2651;width:2;height:196" coordorigin="467,2651" coordsize="2,196">
              <v:shape style="position:absolute;left:467;top:2651;width:2;height:196" coordorigin="467,2651" coordsize="0,196" path="m467,2847l467,2651e" filled="false" stroked="true" strokeweight=".375pt" strokecolor="#a5eab5">
                <v:path arrowok="t"/>
              </v:shape>
            </v:group>
            <v:group style="position:absolute;left:478;top:2650;width:2;height:197" coordorigin="478,2650" coordsize="2,197">
              <v:shape style="position:absolute;left:478;top:2650;width:2;height:197" coordorigin="478,2650" coordsize="0,197" path="m478,2847l478,2650e" filled="false" stroked="true" strokeweight=".375pt" strokecolor="#a5eab5">
                <v:path arrowok="t"/>
              </v:shape>
            </v:group>
            <v:group style="position:absolute;left:489;top:2651;width:2;height:196" coordorigin="489,2651" coordsize="2,196">
              <v:shape style="position:absolute;left:489;top:2651;width:2;height:196" coordorigin="489,2651" coordsize="0,196" path="m489,2847l489,2651e" filled="false" stroked="true" strokeweight=".375pt" strokecolor="#a5eab5">
                <v:path arrowok="t"/>
              </v:shape>
            </v:group>
            <v:group style="position:absolute;left:501;top:2640;width:2;height:207" coordorigin="501,2640" coordsize="2,207">
              <v:shape style="position:absolute;left:501;top:2640;width:2;height:207" coordorigin="501,2640" coordsize="0,207" path="m501,2847l501,2640e" filled="false" stroked="true" strokeweight=".375pt" strokecolor="#a5eab5">
                <v:path arrowok="t"/>
              </v:shape>
            </v:group>
            <v:group style="position:absolute;left:512;top:2654;width:2;height:193" coordorigin="512,2654" coordsize="2,193">
              <v:shape style="position:absolute;left:512;top:2654;width:2;height:193" coordorigin="512,2654" coordsize="0,193" path="m512,2847l512,2654e" filled="false" stroked="true" strokeweight=".375pt" strokecolor="#a5eab5">
                <v:path arrowok="t"/>
              </v:shape>
            </v:group>
            <v:group style="position:absolute;left:523;top:2637;width:2;height:210" coordorigin="523,2637" coordsize="2,210">
              <v:shape style="position:absolute;left:523;top:2637;width:2;height:210" coordorigin="523,2637" coordsize="0,210" path="m523,2847l523,2637e" filled="false" stroked="true" strokeweight=".375pt" strokecolor="#a5eab5">
                <v:path arrowok="t"/>
              </v:shape>
            </v:group>
            <v:group style="position:absolute;left:535;top:2647;width:2;height:200" coordorigin="535,2647" coordsize="2,200">
              <v:shape style="position:absolute;left:535;top:2647;width:2;height:200" coordorigin="535,2647" coordsize="0,200" path="m535,2847l535,2647e" filled="false" stroked="true" strokeweight=".375pt" strokecolor="#a5eab5">
                <v:path arrowok="t"/>
              </v:shape>
            </v:group>
            <v:group style="position:absolute;left:546;top:2659;width:2;height:188" coordorigin="546,2659" coordsize="2,188">
              <v:shape style="position:absolute;left:546;top:2659;width:2;height:188" coordorigin="546,2659" coordsize="0,188" path="m546,2847l546,2659e" filled="false" stroked="true" strokeweight=".375pt" strokecolor="#a5eab5">
                <v:path arrowok="t"/>
              </v:shape>
            </v:group>
            <v:group style="position:absolute;left:557;top:2664;width:2;height:183" coordorigin="557,2664" coordsize="2,183">
              <v:shape style="position:absolute;left:557;top:2664;width:2;height:183" coordorigin="557,2664" coordsize="0,183" path="m557,2847l557,2664e" filled="false" stroked="true" strokeweight=".375pt" strokecolor="#a5eab5">
                <v:path arrowok="t"/>
              </v:shape>
            </v:group>
            <v:group style="position:absolute;left:569;top:2658;width:2;height:189" coordorigin="569,2658" coordsize="2,189">
              <v:shape style="position:absolute;left:569;top:2658;width:2;height:189" coordorigin="569,2658" coordsize="0,189" path="m569,2847l569,2658e" filled="false" stroked="true" strokeweight=".375pt" strokecolor="#a5eab5">
                <v:path arrowok="t"/>
              </v:shape>
            </v:group>
            <v:group style="position:absolute;left:580;top:2651;width:2;height:196" coordorigin="580,2651" coordsize="2,196">
              <v:shape style="position:absolute;left:580;top:2651;width:2;height:196" coordorigin="580,2651" coordsize="0,196" path="m580,2847l580,2651e" filled="false" stroked="true" strokeweight=".375pt" strokecolor="#a5eab5">
                <v:path arrowok="t"/>
              </v:shape>
            </v:group>
            <v:group style="position:absolute;left:591;top:2658;width:2;height:189" coordorigin="591,2658" coordsize="2,189">
              <v:shape style="position:absolute;left:591;top:2658;width:2;height:189" coordorigin="591,2658" coordsize="0,189" path="m591,2847l591,2658e" filled="false" stroked="true" strokeweight=".375pt" strokecolor="#a5eab5">
                <v:path arrowok="t"/>
              </v:shape>
            </v:group>
            <v:group style="position:absolute;left:603;top:2655;width:2;height:192" coordorigin="603,2655" coordsize="2,192">
              <v:shape style="position:absolute;left:603;top:2655;width:2;height:192" coordorigin="603,2655" coordsize="0,192" path="m603,2847l603,2655e" filled="false" stroked="true" strokeweight=".375pt" strokecolor="#a5eab5">
                <v:path arrowok="t"/>
              </v:shape>
            </v:group>
            <v:group style="position:absolute;left:614;top:2668;width:2;height:179" coordorigin="614,2668" coordsize="2,179">
              <v:shape style="position:absolute;left:614;top:2668;width:2;height:179" coordorigin="614,2668" coordsize="0,179" path="m614,2847l614,2668e" filled="false" stroked="true" strokeweight=".375pt" strokecolor="#a5eab5">
                <v:path arrowok="t"/>
              </v:shape>
            </v:group>
            <v:group style="position:absolute;left:625;top:2642;width:2;height:205" coordorigin="625,2642" coordsize="2,205">
              <v:shape style="position:absolute;left:625;top:2642;width:2;height:205" coordorigin="625,2642" coordsize="0,205" path="m625,2847l625,2642e" filled="false" stroked="true" strokeweight=".375pt" strokecolor="#a5eab5">
                <v:path arrowok="t"/>
              </v:shape>
            </v:group>
            <v:group style="position:absolute;left:637;top:2660;width:2;height:187" coordorigin="637,2660" coordsize="2,187">
              <v:shape style="position:absolute;left:637;top:2660;width:2;height:187" coordorigin="637,2660" coordsize="0,187" path="m637,2847l637,2660e" filled="false" stroked="true" strokeweight=".375pt" strokecolor="#a5eab5">
                <v:path arrowok="t"/>
              </v:shape>
            </v:group>
            <v:group style="position:absolute;left:648;top:2654;width:2;height:193" coordorigin="648,2654" coordsize="2,193">
              <v:shape style="position:absolute;left:648;top:2654;width:2;height:193" coordorigin="648,2654" coordsize="0,193" path="m648,2847l648,2654e" filled="false" stroked="true" strokeweight=".375pt" strokecolor="#a5eab5">
                <v:path arrowok="t"/>
              </v:shape>
            </v:group>
            <v:group style="position:absolute;left:659;top:2648;width:2;height:199" coordorigin="659,2648" coordsize="2,199">
              <v:shape style="position:absolute;left:659;top:2648;width:2;height:199" coordorigin="659,2648" coordsize="0,199" path="m659,2847l659,2648e" filled="false" stroked="true" strokeweight=".375pt" strokecolor="#a5eab5">
                <v:path arrowok="t"/>
              </v:shape>
            </v:group>
            <v:group style="position:absolute;left:670;top:2656;width:2;height:191" coordorigin="670,2656" coordsize="2,191">
              <v:shape style="position:absolute;left:670;top:2656;width:2;height:191" coordorigin="670,2656" coordsize="0,191" path="m670,2847l670,2656e" filled="false" stroked="true" strokeweight=".375pt" strokecolor="#a5eab5">
                <v:path arrowok="t"/>
              </v:shape>
            </v:group>
            <v:group style="position:absolute;left:682;top:2658;width:2;height:189" coordorigin="682,2658" coordsize="2,189">
              <v:shape style="position:absolute;left:682;top:2658;width:2;height:189" coordorigin="682,2658" coordsize="0,189" path="m682,2847l682,2658e" filled="false" stroked="true" strokeweight=".375pt" strokecolor="#a5eab5">
                <v:path arrowok="t"/>
              </v:shape>
            </v:group>
            <v:group style="position:absolute;left:693;top:2646;width:2;height:201" coordorigin="693,2646" coordsize="2,201">
              <v:shape style="position:absolute;left:693;top:2646;width:2;height:201" coordorigin="693,2646" coordsize="0,201" path="m693,2847l693,2646e" filled="false" stroked="true" strokeweight=".375pt" strokecolor="#a5eab5">
                <v:path arrowok="t"/>
              </v:shape>
            </v:group>
            <v:group style="position:absolute;left:704;top:2653;width:2;height:194" coordorigin="704,2653" coordsize="2,194">
              <v:shape style="position:absolute;left:704;top:2653;width:2;height:194" coordorigin="704,2653" coordsize="0,194" path="m704,2847l704,2653e" filled="false" stroked="true" strokeweight=".375pt" strokecolor="#a5eab5">
                <v:path arrowok="t"/>
              </v:shape>
            </v:group>
            <v:group style="position:absolute;left:716;top:2659;width:2;height:188" coordorigin="716,2659" coordsize="2,188">
              <v:shape style="position:absolute;left:716;top:2659;width:2;height:188" coordorigin="716,2659" coordsize="0,188" path="m716,2847l716,2659e" filled="false" stroked="true" strokeweight=".375pt" strokecolor="#a5eab5">
                <v:path arrowok="t"/>
              </v:shape>
            </v:group>
            <v:group style="position:absolute;left:727;top:2657;width:2;height:190" coordorigin="727,2657" coordsize="2,190">
              <v:shape style="position:absolute;left:727;top:2657;width:2;height:190" coordorigin="727,2657" coordsize="0,190" path="m727,2847l727,2657e" filled="false" stroked="true" strokeweight=".375pt" strokecolor="#a5eab5">
                <v:path arrowok="t"/>
              </v:shape>
            </v:group>
            <v:group style="position:absolute;left:738;top:2657;width:2;height:190" coordorigin="738,2657" coordsize="2,190">
              <v:shape style="position:absolute;left:738;top:2657;width:2;height:190" coordorigin="738,2657" coordsize="0,190" path="m738,2847l738,2657e" filled="false" stroked="true" strokeweight=".375pt" strokecolor="#a5eab5">
                <v:path arrowok="t"/>
              </v:shape>
            </v:group>
            <v:group style="position:absolute;left:750;top:2643;width:2;height:204" coordorigin="750,2643" coordsize="2,204">
              <v:shape style="position:absolute;left:750;top:2643;width:2;height:204" coordorigin="750,2643" coordsize="0,204" path="m750,2847l750,2643e" filled="false" stroked="true" strokeweight=".375pt" strokecolor="#a5eab5">
                <v:path arrowok="t"/>
              </v:shape>
            </v:group>
            <v:group style="position:absolute;left:761;top:2649;width:2;height:198" coordorigin="761,2649" coordsize="2,198">
              <v:shape style="position:absolute;left:761;top:2649;width:2;height:198" coordorigin="761,2649" coordsize="0,198" path="m761,2847l761,2649e" filled="false" stroked="true" strokeweight=".375pt" strokecolor="#a5eab5">
                <v:path arrowok="t"/>
              </v:shape>
            </v:group>
            <v:group style="position:absolute;left:772;top:2664;width:2;height:183" coordorigin="772,2664" coordsize="2,183">
              <v:shape style="position:absolute;left:772;top:2664;width:2;height:183" coordorigin="772,2664" coordsize="0,183" path="m772,2847l772,2664e" filled="false" stroked="true" strokeweight=".375pt" strokecolor="#a5eab5">
                <v:path arrowok="t"/>
              </v:shape>
            </v:group>
            <v:group style="position:absolute;left:784;top:2644;width:2;height:203" coordorigin="784,2644" coordsize="2,203">
              <v:shape style="position:absolute;left:784;top:2644;width:2;height:203" coordorigin="784,2644" coordsize="0,203" path="m784,2847l784,2644e" filled="false" stroked="true" strokeweight=".375pt" strokecolor="#a5eab5">
                <v:path arrowok="t"/>
              </v:shape>
            </v:group>
            <v:group style="position:absolute;left:795;top:2649;width:2;height:198" coordorigin="795,2649" coordsize="2,198">
              <v:shape style="position:absolute;left:795;top:2649;width:2;height:198" coordorigin="795,2649" coordsize="0,198" path="m795,2847l795,2649e" filled="false" stroked="true" strokeweight=".375pt" strokecolor="#a5eab5">
                <v:path arrowok="t"/>
              </v:shape>
            </v:group>
            <v:group style="position:absolute;left:806;top:2653;width:2;height:194" coordorigin="806,2653" coordsize="2,194">
              <v:shape style="position:absolute;left:806;top:2653;width:2;height:194" coordorigin="806,2653" coordsize="0,194" path="m806,2847l806,2653e" filled="false" stroked="true" strokeweight=".375pt" strokecolor="#a5eab5">
                <v:path arrowok="t"/>
              </v:shape>
            </v:group>
            <v:group style="position:absolute;left:818;top:2654;width:2;height:193" coordorigin="818,2654" coordsize="2,193">
              <v:shape style="position:absolute;left:818;top:2654;width:2;height:193" coordorigin="818,2654" coordsize="0,193" path="m818,2847l818,2654e" filled="false" stroked="true" strokeweight=".375pt" strokecolor="#a5eab5">
                <v:path arrowok="t"/>
              </v:shape>
            </v:group>
            <v:group style="position:absolute;left:829;top:2645;width:2;height:202" coordorigin="829,2645" coordsize="2,202">
              <v:shape style="position:absolute;left:829;top:2645;width:2;height:202" coordorigin="829,2645" coordsize="0,202" path="m829,2847l829,2645e" filled="false" stroked="true" strokeweight=".375pt" strokecolor="#a5eab5">
                <v:path arrowok="t"/>
              </v:shape>
            </v:group>
            <v:group style="position:absolute;left:840;top:2649;width:2;height:198" coordorigin="840,2649" coordsize="2,198">
              <v:shape style="position:absolute;left:840;top:2649;width:2;height:198" coordorigin="840,2649" coordsize="0,198" path="m840,2847l840,2649e" filled="false" stroked="true" strokeweight=".375pt" strokecolor="#a5eab5">
                <v:path arrowok="t"/>
              </v:shape>
            </v:group>
            <v:group style="position:absolute;left:852;top:2651;width:2;height:196" coordorigin="852,2651" coordsize="2,196">
              <v:shape style="position:absolute;left:852;top:2651;width:2;height:196" coordorigin="852,2651" coordsize="0,196" path="m852,2847l852,2651e" filled="false" stroked="true" strokeweight=".375pt" strokecolor="#a5eab5">
                <v:path arrowok="t"/>
              </v:shape>
            </v:group>
            <v:group style="position:absolute;left:863;top:2646;width:2;height:201" coordorigin="863,2646" coordsize="2,201">
              <v:shape style="position:absolute;left:863;top:2646;width:2;height:201" coordorigin="863,2646" coordsize="0,201" path="m863,2847l863,2646e" filled="false" stroked="true" strokeweight=".375pt" strokecolor="#a5eab5">
                <v:path arrowok="t"/>
              </v:shape>
            </v:group>
            <v:group style="position:absolute;left:874;top:2659;width:2;height:188" coordorigin="874,2659" coordsize="2,188">
              <v:shape style="position:absolute;left:874;top:2659;width:2;height:188" coordorigin="874,2659" coordsize="0,188" path="m874,2847l874,2659e" filled="false" stroked="true" strokeweight=".375pt" strokecolor="#a5eab5">
                <v:path arrowok="t"/>
              </v:shape>
            </v:group>
            <v:group style="position:absolute;left:885;top:2658;width:2;height:189" coordorigin="885,2658" coordsize="2,189">
              <v:shape style="position:absolute;left:885;top:2658;width:2;height:189" coordorigin="885,2658" coordsize="0,189" path="m885,2847l885,2658e" filled="false" stroked="true" strokeweight=".375pt" strokecolor="#a5eab5">
                <v:path arrowok="t"/>
              </v:shape>
            </v:group>
            <v:group style="position:absolute;left:897;top:2649;width:2;height:198" coordorigin="897,2649" coordsize="2,198">
              <v:shape style="position:absolute;left:897;top:2649;width:2;height:198" coordorigin="897,2649" coordsize="0,198" path="m897,2847l897,2649e" filled="false" stroked="true" strokeweight=".375pt" strokecolor="#a5eab5">
                <v:path arrowok="t"/>
              </v:shape>
            </v:group>
            <v:group style="position:absolute;left:908;top:2651;width:2;height:196" coordorigin="908,2651" coordsize="2,196">
              <v:shape style="position:absolute;left:908;top:2651;width:2;height:196" coordorigin="908,2651" coordsize="0,196" path="m908,2847l908,2651e" filled="false" stroked="true" strokeweight=".375pt" strokecolor="#a5eab5">
                <v:path arrowok="t"/>
              </v:shape>
            </v:group>
            <v:group style="position:absolute;left:919;top:2647;width:2;height:200" coordorigin="919,2647" coordsize="2,200">
              <v:shape style="position:absolute;left:919;top:2647;width:2;height:200" coordorigin="919,2647" coordsize="0,200" path="m919,2847l919,2647e" filled="false" stroked="true" strokeweight=".375pt" strokecolor="#a5eab5">
                <v:path arrowok="t"/>
              </v:shape>
            </v:group>
            <v:group style="position:absolute;left:931;top:2659;width:2;height:188" coordorigin="931,2659" coordsize="2,188">
              <v:shape style="position:absolute;left:931;top:2659;width:2;height:188" coordorigin="931,2659" coordsize="0,188" path="m931,2847l931,2659e" filled="false" stroked="true" strokeweight=".375pt" strokecolor="#a5eab5">
                <v:path arrowok="t"/>
              </v:shape>
            </v:group>
            <v:group style="position:absolute;left:942;top:2660;width:2;height:187" coordorigin="942,2660" coordsize="2,187">
              <v:shape style="position:absolute;left:942;top:2660;width:2;height:187" coordorigin="942,2660" coordsize="0,187" path="m942,2847l942,2660e" filled="false" stroked="true" strokeweight=".375pt" strokecolor="#a5eab5">
                <v:path arrowok="t"/>
              </v:shape>
            </v:group>
            <v:group style="position:absolute;left:953;top:2645;width:2;height:202" coordorigin="953,2645" coordsize="2,202">
              <v:shape style="position:absolute;left:953;top:2645;width:2;height:202" coordorigin="953,2645" coordsize="0,202" path="m953,2847l953,2645e" filled="false" stroked="true" strokeweight=".375pt" strokecolor="#a5eab5">
                <v:path arrowok="t"/>
              </v:shape>
            </v:group>
            <v:group style="position:absolute;left:965;top:2642;width:2;height:205" coordorigin="965,2642" coordsize="2,205">
              <v:shape style="position:absolute;left:965;top:2642;width:2;height:205" coordorigin="965,2642" coordsize="0,205" path="m965,2847l965,2642e" filled="false" stroked="true" strokeweight=".375pt" strokecolor="#a5eab5">
                <v:path arrowok="t"/>
              </v:shape>
            </v:group>
            <v:group style="position:absolute;left:976;top:2647;width:2;height:200" coordorigin="976,2647" coordsize="2,200">
              <v:shape style="position:absolute;left:976;top:2647;width:2;height:200" coordorigin="976,2647" coordsize="0,200" path="m976,2847l976,2647e" filled="false" stroked="true" strokeweight=".375pt" strokecolor="#a5eab5">
                <v:path arrowok="t"/>
              </v:shape>
            </v:group>
            <v:group style="position:absolute;left:987;top:2658;width:2;height:189" coordorigin="987,2658" coordsize="2,189">
              <v:shape style="position:absolute;left:987;top:2658;width:2;height:189" coordorigin="987,2658" coordsize="0,189" path="m987,2847l987,2658e" filled="false" stroked="true" strokeweight=".375pt" strokecolor="#a5eab5">
                <v:path arrowok="t"/>
              </v:shape>
            </v:group>
            <v:group style="position:absolute;left:999;top:2655;width:2;height:192" coordorigin="999,2655" coordsize="2,192">
              <v:shape style="position:absolute;left:999;top:2655;width:2;height:192" coordorigin="999,2655" coordsize="0,192" path="m999,2847l999,2655e" filled="false" stroked="true" strokeweight=".375pt" strokecolor="#a5eab5">
                <v:path arrowok="t"/>
              </v:shape>
            </v:group>
            <v:group style="position:absolute;left:1010;top:2652;width:2;height:195" coordorigin="1010,2652" coordsize="2,195">
              <v:shape style="position:absolute;left:1010;top:2652;width:2;height:195" coordorigin="1010,2652" coordsize="0,195" path="m1010,2847l1010,2652e" filled="false" stroked="true" strokeweight=".375pt" strokecolor="#a5eab5">
                <v:path arrowok="t"/>
              </v:shape>
            </v:group>
            <v:group style="position:absolute;left:1021;top:2656;width:2;height:191" coordorigin="1021,2656" coordsize="2,191">
              <v:shape style="position:absolute;left:1021;top:2656;width:2;height:191" coordorigin="1021,2656" coordsize="0,191" path="m1021,2847l1021,2656e" filled="false" stroked="true" strokeweight=".375pt" strokecolor="#a5eab5">
                <v:path arrowok="t"/>
              </v:shape>
            </v:group>
            <v:group style="position:absolute;left:1033;top:2653;width:2;height:194" coordorigin="1033,2653" coordsize="2,194">
              <v:shape style="position:absolute;left:1033;top:2653;width:2;height:194" coordorigin="1033,2653" coordsize="0,194" path="m1033,2847l1033,2653e" filled="false" stroked="true" strokeweight=".375pt" strokecolor="#a5eab5">
                <v:path arrowok="t"/>
              </v:shape>
            </v:group>
            <v:group style="position:absolute;left:1044;top:2656;width:2;height:191" coordorigin="1044,2656" coordsize="2,191">
              <v:shape style="position:absolute;left:1044;top:2656;width:2;height:191" coordorigin="1044,2656" coordsize="0,191" path="m1044,2847l1044,2656e" filled="false" stroked="true" strokeweight=".375pt" strokecolor="#a5eab5">
                <v:path arrowok="t"/>
              </v:shape>
            </v:group>
            <v:group style="position:absolute;left:1055;top:2657;width:2;height:190" coordorigin="1055,2657" coordsize="2,190">
              <v:shape style="position:absolute;left:1055;top:2657;width:2;height:190" coordorigin="1055,2657" coordsize="0,190" path="m1055,2847l1055,2657e" filled="false" stroked="true" strokeweight=".375pt" strokecolor="#a5eab5">
                <v:path arrowok="t"/>
              </v:shape>
            </v:group>
            <v:group style="position:absolute;left:1067;top:2641;width:2;height:206" coordorigin="1067,2641" coordsize="2,206">
              <v:shape style="position:absolute;left:1067;top:2641;width:2;height:206" coordorigin="1067,2641" coordsize="0,206" path="m1067,2847l1067,2641e" filled="false" stroked="true" strokeweight=".375pt" strokecolor="#a5eab5">
                <v:path arrowok="t"/>
              </v:shape>
            </v:group>
            <v:group style="position:absolute;left:1078;top:2654;width:2;height:193" coordorigin="1078,2654" coordsize="2,193">
              <v:shape style="position:absolute;left:1078;top:2654;width:2;height:193" coordorigin="1078,2654" coordsize="0,193" path="m1078,2847l1078,2654e" filled="false" stroked="true" strokeweight=".375pt" strokecolor="#a5eab5">
                <v:path arrowok="t"/>
              </v:shape>
            </v:group>
            <v:group style="position:absolute;left:1089;top:2645;width:2;height:202" coordorigin="1089,2645" coordsize="2,202">
              <v:shape style="position:absolute;left:1089;top:2645;width:2;height:202" coordorigin="1089,2645" coordsize="0,202" path="m1089,2847l1089,2645e" filled="false" stroked="true" strokeweight=".375pt" strokecolor="#a5eab5">
                <v:path arrowok="t"/>
              </v:shape>
            </v:group>
            <v:group style="position:absolute;left:1100;top:2670;width:2;height:177" coordorigin="1100,2670" coordsize="2,177">
              <v:shape style="position:absolute;left:1100;top:2670;width:2;height:177" coordorigin="1100,2670" coordsize="0,177" path="m1100,2847l1100,2670e" filled="false" stroked="true" strokeweight=".375pt" strokecolor="#a5eab5">
                <v:path arrowok="t"/>
              </v:shape>
            </v:group>
            <v:group style="position:absolute;left:1112;top:2648;width:2;height:199" coordorigin="1112,2648" coordsize="2,199">
              <v:shape style="position:absolute;left:1112;top:2648;width:2;height:199" coordorigin="1112,2648" coordsize="0,199" path="m1112,2847l1112,2648e" filled="false" stroked="true" strokeweight=".375pt" strokecolor="#a5eab5">
                <v:path arrowok="t"/>
              </v:shape>
            </v:group>
            <v:group style="position:absolute;left:1123;top:2652;width:2;height:195" coordorigin="1123,2652" coordsize="2,195">
              <v:shape style="position:absolute;left:1123;top:2652;width:2;height:195" coordorigin="1123,2652" coordsize="0,195" path="m1123,2847l1123,2652e" filled="false" stroked="true" strokeweight=".375pt" strokecolor="#a5eab5">
                <v:path arrowok="t"/>
              </v:shape>
            </v:group>
            <v:group style="position:absolute;left:1134;top:2649;width:2;height:198" coordorigin="1134,2649" coordsize="2,198">
              <v:shape style="position:absolute;left:1134;top:2649;width:2;height:198" coordorigin="1134,2649" coordsize="0,198" path="m1134,2847l1134,2649e" filled="false" stroked="true" strokeweight=".375pt" strokecolor="#a5eab5">
                <v:path arrowok="t"/>
              </v:shape>
            </v:group>
            <v:group style="position:absolute;left:1146;top:2655;width:2;height:192" coordorigin="1146,2655" coordsize="2,192">
              <v:shape style="position:absolute;left:1146;top:2655;width:2;height:192" coordorigin="1146,2655" coordsize="0,192" path="m1146,2847l1146,2655e" filled="false" stroked="true" strokeweight=".375pt" strokecolor="#a5eab5">
                <v:path arrowok="t"/>
              </v:shape>
            </v:group>
            <v:group style="position:absolute;left:1157;top:2658;width:2;height:189" coordorigin="1157,2658" coordsize="2,189">
              <v:shape style="position:absolute;left:1157;top:2658;width:2;height:189" coordorigin="1157,2658" coordsize="0,189" path="m1157,2847l1157,2658e" filled="false" stroked="true" strokeweight=".375pt" strokecolor="#a5eab5">
                <v:path arrowok="t"/>
              </v:shape>
            </v:group>
            <v:group style="position:absolute;left:1168;top:2657;width:2;height:190" coordorigin="1168,2657" coordsize="2,190">
              <v:shape style="position:absolute;left:1168;top:2657;width:2;height:190" coordorigin="1168,2657" coordsize="0,190" path="m1168,2847l1168,2657e" filled="false" stroked="true" strokeweight=".375pt" strokecolor="#a5eab5">
                <v:path arrowok="t"/>
              </v:shape>
            </v:group>
            <v:group style="position:absolute;left:1180;top:2646;width:2;height:201" coordorigin="1180,2646" coordsize="2,201">
              <v:shape style="position:absolute;left:1180;top:2646;width:2;height:201" coordorigin="1180,2646" coordsize="0,201" path="m1180,2847l1180,2646e" filled="false" stroked="true" strokeweight=".375pt" strokecolor="#a5eab5">
                <v:path arrowok="t"/>
              </v:shape>
            </v:group>
            <v:group style="position:absolute;left:1191;top:2643;width:2;height:204" coordorigin="1191,2643" coordsize="2,204">
              <v:shape style="position:absolute;left:1191;top:2643;width:2;height:204" coordorigin="1191,2643" coordsize="0,204" path="m1191,2847l1191,2643e" filled="false" stroked="true" strokeweight=".375pt" strokecolor="#a5eab5">
                <v:path arrowok="t"/>
              </v:shape>
            </v:group>
            <v:group style="position:absolute;left:1202;top:2646;width:2;height:201" coordorigin="1202,2646" coordsize="2,201">
              <v:shape style="position:absolute;left:1202;top:2646;width:2;height:201" coordorigin="1202,2646" coordsize="0,201" path="m1202,2847l1202,2646e" filled="false" stroked="true" strokeweight=".375pt" strokecolor="#a5eab5">
                <v:path arrowok="t"/>
              </v:shape>
            </v:group>
            <v:group style="position:absolute;left:1214;top:2651;width:2;height:196" coordorigin="1214,2651" coordsize="2,196">
              <v:shape style="position:absolute;left:1214;top:2651;width:2;height:196" coordorigin="1214,2651" coordsize="0,196" path="m1214,2847l1214,2651e" filled="false" stroked="true" strokeweight=".375pt" strokecolor="#a5eab5">
                <v:path arrowok="t"/>
              </v:shape>
            </v:group>
            <v:group style="position:absolute;left:1225;top:2658;width:2;height:189" coordorigin="1225,2658" coordsize="2,189">
              <v:shape style="position:absolute;left:1225;top:2658;width:2;height:189" coordorigin="1225,2658" coordsize="0,189" path="m1225,2847l1225,2658e" filled="false" stroked="true" strokeweight=".375pt" strokecolor="#a5eab5">
                <v:path arrowok="t"/>
              </v:shape>
            </v:group>
            <v:group style="position:absolute;left:1236;top:2643;width:2;height:204" coordorigin="1236,2643" coordsize="2,204">
              <v:shape style="position:absolute;left:1236;top:2643;width:2;height:204" coordorigin="1236,2643" coordsize="0,204" path="m1236,2847l1236,2643e" filled="false" stroked="true" strokeweight=".375pt" strokecolor="#a5eab5">
                <v:path arrowok="t"/>
              </v:shape>
            </v:group>
            <v:group style="position:absolute;left:1248;top:2657;width:2;height:190" coordorigin="1248,2657" coordsize="2,190">
              <v:shape style="position:absolute;left:1248;top:2657;width:2;height:190" coordorigin="1248,2657" coordsize="0,190" path="m1248,2847l1248,2657e" filled="false" stroked="true" strokeweight=".375pt" strokecolor="#a5eab5">
                <v:path arrowok="t"/>
              </v:shape>
            </v:group>
            <v:group style="position:absolute;left:1259;top:2651;width:2;height:196" coordorigin="1259,2651" coordsize="2,196">
              <v:shape style="position:absolute;left:1259;top:2651;width:2;height:196" coordorigin="1259,2651" coordsize="0,196" path="m1259,2847l1259,2651e" filled="false" stroked="true" strokeweight=".375pt" strokecolor="#a5eab5">
                <v:path arrowok="t"/>
              </v:shape>
            </v:group>
            <v:group style="position:absolute;left:1270;top:2656;width:2;height:191" coordorigin="1270,2656" coordsize="2,191">
              <v:shape style="position:absolute;left:1270;top:2656;width:2;height:191" coordorigin="1270,2656" coordsize="0,191" path="m1270,2847l1270,2656e" filled="false" stroked="true" strokeweight=".375pt" strokecolor="#a5eab5">
                <v:path arrowok="t"/>
              </v:shape>
            </v:group>
            <v:group style="position:absolute;left:1282;top:2649;width:2;height:198" coordorigin="1282,2649" coordsize="2,198">
              <v:shape style="position:absolute;left:1282;top:2649;width:2;height:198" coordorigin="1282,2649" coordsize="0,198" path="m1282,2847l1282,2649e" filled="false" stroked="true" strokeweight=".375pt" strokecolor="#a5eab5">
                <v:path arrowok="t"/>
              </v:shape>
            </v:group>
            <v:group style="position:absolute;left:1293;top:2657;width:2;height:190" coordorigin="1293,2657" coordsize="2,190">
              <v:shape style="position:absolute;left:1293;top:2657;width:2;height:190" coordorigin="1293,2657" coordsize="0,190" path="m1293,2847l1293,2657e" filled="false" stroked="true" strokeweight=".375pt" strokecolor="#a5eab5">
                <v:path arrowok="t"/>
              </v:shape>
            </v:group>
            <v:group style="position:absolute;left:1304;top:2652;width:2;height:195" coordorigin="1304,2652" coordsize="2,195">
              <v:shape style="position:absolute;left:1304;top:2652;width:2;height:195" coordorigin="1304,2652" coordsize="0,195" path="m1304,2847l1304,2652e" filled="false" stroked="true" strokeweight=".375pt" strokecolor="#a5eab5">
                <v:path arrowok="t"/>
              </v:shape>
            </v:group>
            <v:group style="position:absolute;left:1316;top:2657;width:2;height:190" coordorigin="1316,2657" coordsize="2,190">
              <v:shape style="position:absolute;left:1316;top:2657;width:2;height:190" coordorigin="1316,2657" coordsize="0,190" path="m1316,2847l1316,2657e" filled="false" stroked="true" strokeweight=".375pt" strokecolor="#a5eab5">
                <v:path arrowok="t"/>
              </v:shape>
            </v:group>
            <v:group style="position:absolute;left:1327;top:2648;width:2;height:199" coordorigin="1327,2648" coordsize="2,199">
              <v:shape style="position:absolute;left:1327;top:2648;width:2;height:199" coordorigin="1327,2648" coordsize="0,199" path="m1327,2847l1327,2648e" filled="false" stroked="true" strokeweight=".375pt" strokecolor="#a5eab5">
                <v:path arrowok="t"/>
              </v:shape>
            </v:group>
            <v:group style="position:absolute;left:1338;top:2646;width:2;height:201" coordorigin="1338,2646" coordsize="2,201">
              <v:shape style="position:absolute;left:1338;top:2646;width:2;height:201" coordorigin="1338,2646" coordsize="0,201" path="m1338,2847l1338,2646e" filled="false" stroked="true" strokeweight=".375pt" strokecolor="#a5eab5">
                <v:path arrowok="t"/>
              </v:shape>
            </v:group>
            <v:group style="position:absolute;left:1349;top:2647;width:2;height:200" coordorigin="1349,2647" coordsize="2,200">
              <v:shape style="position:absolute;left:1349;top:2647;width:2;height:200" coordorigin="1349,2647" coordsize="0,200" path="m1349,2847l1349,2647e" filled="false" stroked="true" strokeweight=".375pt" strokecolor="#a5eab5">
                <v:path arrowok="t"/>
              </v:shape>
            </v:group>
            <v:group style="position:absolute;left:1361;top:2651;width:2;height:196" coordorigin="1361,2651" coordsize="2,196">
              <v:shape style="position:absolute;left:1361;top:2651;width:2;height:196" coordorigin="1361,2651" coordsize="0,196" path="m1361,2847l1361,2651e" filled="false" stroked="true" strokeweight=".375pt" strokecolor="#a5eab5">
                <v:path arrowok="t"/>
              </v:shape>
            </v:group>
            <v:group style="position:absolute;left:1372;top:2661;width:2;height:186" coordorigin="1372,2661" coordsize="2,186">
              <v:shape style="position:absolute;left:1372;top:2661;width:2;height:186" coordorigin="1372,2661" coordsize="0,186" path="m1372,2847l1372,2661e" filled="false" stroked="true" strokeweight=".375pt" strokecolor="#a5eab5">
                <v:path arrowok="t"/>
              </v:shape>
            </v:group>
            <v:group style="position:absolute;left:1383;top:2648;width:2;height:199" coordorigin="1383,2648" coordsize="2,199">
              <v:shape style="position:absolute;left:1383;top:2648;width:2;height:199" coordorigin="1383,2648" coordsize="0,199" path="m1383,2847l1383,2648e" filled="false" stroked="true" strokeweight=".375pt" strokecolor="#a5eab5">
                <v:path arrowok="t"/>
              </v:shape>
            </v:group>
            <v:group style="position:absolute;left:1395;top:2657;width:2;height:190" coordorigin="1395,2657" coordsize="2,190">
              <v:shape style="position:absolute;left:1395;top:2657;width:2;height:190" coordorigin="1395,2657" coordsize="0,190" path="m1395,2847l1395,2657e" filled="false" stroked="true" strokeweight=".375pt" strokecolor="#a5eab5">
                <v:path arrowok="t"/>
              </v:shape>
            </v:group>
            <v:group style="position:absolute;left:1406;top:2647;width:2;height:200" coordorigin="1406,2647" coordsize="2,200">
              <v:shape style="position:absolute;left:1406;top:2647;width:2;height:200" coordorigin="1406,2647" coordsize="0,200" path="m1406,2847l1406,2647e" filled="false" stroked="true" strokeweight=".375pt" strokecolor="#a5eab5">
                <v:path arrowok="t"/>
              </v:shape>
            </v:group>
            <v:group style="position:absolute;left:1417;top:2654;width:2;height:193" coordorigin="1417,2654" coordsize="2,193">
              <v:shape style="position:absolute;left:1417;top:2654;width:2;height:193" coordorigin="1417,2654" coordsize="0,193" path="m1417,2847l1417,2654e" filled="false" stroked="true" strokeweight=".375pt" strokecolor="#a5eab5">
                <v:path arrowok="t"/>
              </v:shape>
            </v:group>
            <v:group style="position:absolute;left:1429;top:2652;width:2;height:195" coordorigin="1429,2652" coordsize="2,195">
              <v:shape style="position:absolute;left:1429;top:2652;width:2;height:195" coordorigin="1429,2652" coordsize="0,195" path="m1429,2847l1429,2652e" filled="false" stroked="true" strokeweight=".375pt" strokecolor="#a5eab5">
                <v:path arrowok="t"/>
              </v:shape>
            </v:group>
            <v:group style="position:absolute;left:1440;top:2645;width:2;height:202" coordorigin="1440,2645" coordsize="2,202">
              <v:shape style="position:absolute;left:1440;top:2645;width:2;height:202" coordorigin="1440,2645" coordsize="0,202" path="m1440,2847l1440,2645e" filled="false" stroked="true" strokeweight=".375pt" strokecolor="#a5eab5">
                <v:path arrowok="t"/>
              </v:shape>
            </v:group>
            <v:group style="position:absolute;left:1451;top:2641;width:2;height:206" coordorigin="1451,2641" coordsize="2,206">
              <v:shape style="position:absolute;left:1451;top:2641;width:2;height:206" coordorigin="1451,2641" coordsize="0,206" path="m1451,2847l1451,2641e" filled="false" stroked="true" strokeweight=".375pt" strokecolor="#a5eab5">
                <v:path arrowok="t"/>
              </v:shape>
            </v:group>
            <v:group style="position:absolute;left:1463;top:2658;width:2;height:189" coordorigin="1463,2658" coordsize="2,189">
              <v:shape style="position:absolute;left:1463;top:2658;width:2;height:189" coordorigin="1463,2658" coordsize="0,189" path="m1463,2847l1463,2658e" filled="false" stroked="true" strokeweight=".375pt" strokecolor="#a5eab5">
                <v:path arrowok="t"/>
              </v:shape>
            </v:group>
            <v:group style="position:absolute;left:1474;top:2650;width:2;height:197" coordorigin="1474,2650" coordsize="2,197">
              <v:shape style="position:absolute;left:1474;top:2650;width:2;height:197" coordorigin="1474,2650" coordsize="0,197" path="m1474,2847l1474,2650e" filled="false" stroked="true" strokeweight=".375pt" strokecolor="#a5eab5">
                <v:path arrowok="t"/>
              </v:shape>
            </v:group>
            <v:group style="position:absolute;left:1485;top:2657;width:2;height:190" coordorigin="1485,2657" coordsize="2,190">
              <v:shape style="position:absolute;left:1485;top:2657;width:2;height:190" coordorigin="1485,2657" coordsize="0,190" path="m1485,2847l1485,2657e" filled="false" stroked="true" strokeweight=".375pt" strokecolor="#a5eab5">
                <v:path arrowok="t"/>
              </v:shape>
            </v:group>
            <v:group style="position:absolute;left:1497;top:2652;width:2;height:195" coordorigin="1497,2652" coordsize="2,195">
              <v:shape style="position:absolute;left:1497;top:2652;width:2;height:195" coordorigin="1497,2652" coordsize="0,195" path="m1497,2847l1497,2652e" filled="false" stroked="true" strokeweight=".375pt" strokecolor="#a5eab5">
                <v:path arrowok="t"/>
              </v:shape>
            </v:group>
            <v:group style="position:absolute;left:1508;top:2655;width:2;height:192" coordorigin="1508,2655" coordsize="2,192">
              <v:shape style="position:absolute;left:1508;top:2655;width:2;height:192" coordorigin="1508,2655" coordsize="0,192" path="m1508,2847l1508,2655e" filled="false" stroked="true" strokeweight=".375pt" strokecolor="#a5eab5">
                <v:path arrowok="t"/>
              </v:shape>
            </v:group>
            <v:group style="position:absolute;left:1519;top:2653;width:2;height:194" coordorigin="1519,2653" coordsize="2,194">
              <v:shape style="position:absolute;left:1519;top:2653;width:2;height:194" coordorigin="1519,2653" coordsize="0,194" path="m1519,2847l1519,2653e" filled="false" stroked="true" strokeweight=".375pt" strokecolor="#a5eab5">
                <v:path arrowok="t"/>
              </v:shape>
            </v:group>
            <v:group style="position:absolute;left:1531;top:2650;width:2;height:197" coordorigin="1531,2650" coordsize="2,197">
              <v:shape style="position:absolute;left:1531;top:2650;width:2;height:197" coordorigin="1531,2650" coordsize="0,197" path="m1531,2847l1531,2650e" filled="false" stroked="true" strokeweight=".375pt" strokecolor="#a5eab5">
                <v:path arrowok="t"/>
              </v:shape>
            </v:group>
            <v:group style="position:absolute;left:1542;top:2644;width:2;height:203" coordorigin="1542,2644" coordsize="2,203">
              <v:shape style="position:absolute;left:1542;top:2644;width:2;height:203" coordorigin="1542,2644" coordsize="0,203" path="m1542,2847l1542,2644e" filled="false" stroked="true" strokeweight=".375pt" strokecolor="#a5eab5">
                <v:path arrowok="t"/>
              </v:shape>
            </v:group>
            <v:group style="position:absolute;left:1553;top:2650;width:2;height:197" coordorigin="1553,2650" coordsize="2,197">
              <v:shape style="position:absolute;left:1553;top:2650;width:2;height:197" coordorigin="1553,2650" coordsize="0,197" path="m1553,2847l1553,2650e" filled="false" stroked="true" strokeweight=".375pt" strokecolor="#a5eab5">
                <v:path arrowok="t"/>
              </v:shape>
            </v:group>
            <v:group style="position:absolute;left:1564;top:2658;width:2;height:189" coordorigin="1564,2658" coordsize="2,189">
              <v:shape style="position:absolute;left:1564;top:2658;width:2;height:189" coordorigin="1564,2658" coordsize="0,189" path="m1564,2847l1564,2658e" filled="false" stroked="true" strokeweight=".375pt" strokecolor="#a5eab5">
                <v:path arrowok="t"/>
              </v:shape>
            </v:group>
            <v:group style="position:absolute;left:1576;top:2645;width:2;height:202" coordorigin="1576,2645" coordsize="2,202">
              <v:shape style="position:absolute;left:1576;top:2645;width:2;height:202" coordorigin="1576,2645" coordsize="0,202" path="m1576,2847l1576,2645e" filled="false" stroked="true" strokeweight=".375pt" strokecolor="#a5eab5">
                <v:path arrowok="t"/>
              </v:shape>
            </v:group>
            <v:group style="position:absolute;left:1587;top:2651;width:2;height:196" coordorigin="1587,2651" coordsize="2,196">
              <v:shape style="position:absolute;left:1587;top:2651;width:2;height:196" coordorigin="1587,2651" coordsize="0,196" path="m1587,2847l1587,2651e" filled="false" stroked="true" strokeweight=".375pt" strokecolor="#a5eab5">
                <v:path arrowok="t"/>
              </v:shape>
            </v:group>
            <v:group style="position:absolute;left:1598;top:2655;width:2;height:192" coordorigin="1598,2655" coordsize="2,192">
              <v:shape style="position:absolute;left:1598;top:2655;width:2;height:192" coordorigin="1598,2655" coordsize="0,192" path="m1598,2847l1598,2655e" filled="false" stroked="true" strokeweight=".375pt" strokecolor="#a5eab5">
                <v:path arrowok="t"/>
              </v:shape>
            </v:group>
            <v:group style="position:absolute;left:1610;top:2648;width:2;height:199" coordorigin="1610,2648" coordsize="2,199">
              <v:shape style="position:absolute;left:1610;top:2648;width:2;height:199" coordorigin="1610,2648" coordsize="0,199" path="m1610,2847l1610,2648e" filled="false" stroked="true" strokeweight=".375pt" strokecolor="#a5eab5">
                <v:path arrowok="t"/>
              </v:shape>
            </v:group>
            <v:group style="position:absolute;left:1621;top:2659;width:2;height:188" coordorigin="1621,2659" coordsize="2,188">
              <v:shape style="position:absolute;left:1621;top:2659;width:2;height:188" coordorigin="1621,2659" coordsize="0,188" path="m1621,2847l1621,2659e" filled="false" stroked="true" strokeweight=".375pt" strokecolor="#a5eab5">
                <v:path arrowok="t"/>
              </v:shape>
            </v:group>
            <v:group style="position:absolute;left:1632;top:2650;width:2;height:197" coordorigin="1632,2650" coordsize="2,197">
              <v:shape style="position:absolute;left:1632;top:2650;width:2;height:197" coordorigin="1632,2650" coordsize="0,197" path="m1632,2847l1632,2650e" filled="false" stroked="true" strokeweight=".375pt" strokecolor="#a5eab5">
                <v:path arrowok="t"/>
              </v:shape>
            </v:group>
            <v:group style="position:absolute;left:1644;top:2650;width:2;height:197" coordorigin="1644,2650" coordsize="2,197">
              <v:shape style="position:absolute;left:1644;top:2650;width:2;height:197" coordorigin="1644,2650" coordsize="0,197" path="m1644,2847l1644,2650e" filled="false" stroked="true" strokeweight=".375pt" strokecolor="#a5eab5">
                <v:path arrowok="t"/>
              </v:shape>
            </v:group>
            <v:group style="position:absolute;left:1655;top:2651;width:2;height:196" coordorigin="1655,2651" coordsize="2,196">
              <v:shape style="position:absolute;left:1655;top:2651;width:2;height:196" coordorigin="1655,2651" coordsize="0,196" path="m1655,2847l1655,2651e" filled="false" stroked="true" strokeweight=".375pt" strokecolor="#a5eab5">
                <v:path arrowok="t"/>
              </v:shape>
            </v:group>
            <v:group style="position:absolute;left:1666;top:2643;width:2;height:204" coordorigin="1666,2643" coordsize="2,204">
              <v:shape style="position:absolute;left:1666;top:2643;width:2;height:204" coordorigin="1666,2643" coordsize="0,204" path="m1666,2847l1666,2643e" filled="false" stroked="true" strokeweight=".375pt" strokecolor="#a5eab5">
                <v:path arrowok="t"/>
              </v:shape>
            </v:group>
            <v:group style="position:absolute;left:1678;top:2647;width:2;height:200" coordorigin="1678,2647" coordsize="2,200">
              <v:shape style="position:absolute;left:1678;top:2647;width:2;height:200" coordorigin="1678,2647" coordsize="0,200" path="m1678,2847l1678,2647e" filled="false" stroked="true" strokeweight=".375pt" strokecolor="#a5eab5">
                <v:path arrowok="t"/>
              </v:shape>
            </v:group>
            <v:group style="position:absolute;left:1689;top:2647;width:2;height:200" coordorigin="1689,2647" coordsize="2,200">
              <v:shape style="position:absolute;left:1689;top:2647;width:2;height:200" coordorigin="1689,2647" coordsize="0,200" path="m1689,2847l1689,2647e" filled="false" stroked="true" strokeweight=".375pt" strokecolor="#a5eab5">
                <v:path arrowok="t"/>
              </v:shape>
            </v:group>
            <v:group style="position:absolute;left:1700;top:2645;width:2;height:202" coordorigin="1700,2645" coordsize="2,202">
              <v:shape style="position:absolute;left:1700;top:2645;width:2;height:202" coordorigin="1700,2645" coordsize="0,202" path="m1700,2847l1700,2645e" filled="false" stroked="true" strokeweight=".375pt" strokecolor="#a5eab5">
                <v:path arrowok="t"/>
              </v:shape>
            </v:group>
            <v:group style="position:absolute;left:1712;top:2647;width:2;height:200" coordorigin="1712,2647" coordsize="2,200">
              <v:shape style="position:absolute;left:1712;top:2647;width:2;height:200" coordorigin="1712,2647" coordsize="0,200" path="m1712,2847l1712,2647e" filled="false" stroked="true" strokeweight=".375pt" strokecolor="#a5eab5">
                <v:path arrowok="t"/>
              </v:shape>
            </v:group>
            <v:group style="position:absolute;left:1723;top:2653;width:2;height:194" coordorigin="1723,2653" coordsize="2,194">
              <v:shape style="position:absolute;left:1723;top:2653;width:2;height:194" coordorigin="1723,2653" coordsize="0,194" path="m1723,2847l1723,2653e" filled="false" stroked="true" strokeweight=".375pt" strokecolor="#a5eab5">
                <v:path arrowok="t"/>
              </v:shape>
            </v:group>
            <v:group style="position:absolute;left:1734;top:2658;width:2;height:189" coordorigin="1734,2658" coordsize="2,189">
              <v:shape style="position:absolute;left:1734;top:2658;width:2;height:189" coordorigin="1734,2658" coordsize="0,189" path="m1734,2847l1734,2658e" filled="false" stroked="true" strokeweight=".375pt" strokecolor="#a5eab5">
                <v:path arrowok="t"/>
              </v:shape>
            </v:group>
            <v:group style="position:absolute;left:1746;top:2651;width:2;height:196" coordorigin="1746,2651" coordsize="2,196">
              <v:shape style="position:absolute;left:1746;top:2651;width:2;height:196" coordorigin="1746,2651" coordsize="0,196" path="m1746,2847l1746,2651e" filled="false" stroked="true" strokeweight=".375pt" strokecolor="#a5eab5">
                <v:path arrowok="t"/>
              </v:shape>
            </v:group>
            <v:group style="position:absolute;left:1757;top:2642;width:2;height:205" coordorigin="1757,2642" coordsize="2,205">
              <v:shape style="position:absolute;left:1757;top:2642;width:2;height:205" coordorigin="1757,2642" coordsize="0,205" path="m1757,2847l1757,2642e" filled="false" stroked="true" strokeweight=".375pt" strokecolor="#a5eab5">
                <v:path arrowok="t"/>
              </v:shape>
            </v:group>
            <v:group style="position:absolute;left:1768;top:2654;width:2;height:193" coordorigin="1768,2654" coordsize="2,193">
              <v:shape style="position:absolute;left:1768;top:2654;width:2;height:193" coordorigin="1768,2654" coordsize="0,193" path="m1768,2847l1768,2654e" filled="false" stroked="true" strokeweight=".375pt" strokecolor="#a5eab5">
                <v:path arrowok="t"/>
              </v:shape>
            </v:group>
            <v:group style="position:absolute;left:1779;top:2660;width:2;height:187" coordorigin="1779,2660" coordsize="2,187">
              <v:shape style="position:absolute;left:1779;top:2660;width:2;height:187" coordorigin="1779,2660" coordsize="0,187" path="m1779,2847l1779,2660e" filled="false" stroked="true" strokeweight=".375pt" strokecolor="#a5eab5">
                <v:path arrowok="t"/>
              </v:shape>
            </v:group>
            <v:group style="position:absolute;left:1791;top:2658;width:2;height:189" coordorigin="1791,2658" coordsize="2,189">
              <v:shape style="position:absolute;left:1791;top:2658;width:2;height:189" coordorigin="1791,2658" coordsize="0,189" path="m1791,2847l1791,2658e" filled="false" stroked="true" strokeweight=".375pt" strokecolor="#a5eab5">
                <v:path arrowok="t"/>
              </v:shape>
            </v:group>
            <v:group style="position:absolute;left:1802;top:2645;width:2;height:202" coordorigin="1802,2645" coordsize="2,202">
              <v:shape style="position:absolute;left:1802;top:2645;width:2;height:202" coordorigin="1802,2645" coordsize="0,202" path="m1802,2847l1802,2645e" filled="false" stroked="true" strokeweight=".375pt" strokecolor="#a5eab5">
                <v:path arrowok="t"/>
              </v:shape>
            </v:group>
            <v:group style="position:absolute;left:1813;top:2653;width:2;height:194" coordorigin="1813,2653" coordsize="2,194">
              <v:shape style="position:absolute;left:1813;top:2653;width:2;height:194" coordorigin="1813,2653" coordsize="0,194" path="m1813,2847l1813,2653e" filled="false" stroked="true" strokeweight=".375pt" strokecolor="#a5eab5">
                <v:path arrowok="t"/>
              </v:shape>
            </v:group>
            <v:group style="position:absolute;left:1825;top:2649;width:2;height:198" coordorigin="1825,2649" coordsize="2,198">
              <v:shape style="position:absolute;left:1825;top:2649;width:2;height:198" coordorigin="1825,2649" coordsize="0,198" path="m1825,2847l1825,2649e" filled="false" stroked="true" strokeweight=".375pt" strokecolor="#a5eab5">
                <v:path arrowok="t"/>
              </v:shape>
            </v:group>
            <v:group style="position:absolute;left:1836;top:2646;width:2;height:201" coordorigin="1836,2646" coordsize="2,201">
              <v:shape style="position:absolute;left:1836;top:2646;width:2;height:201" coordorigin="1836,2646" coordsize="0,201" path="m1836,2847l1836,2646e" filled="false" stroked="true" strokeweight=".375pt" strokecolor="#a5eab5">
                <v:path arrowok="t"/>
              </v:shape>
            </v:group>
            <v:group style="position:absolute;left:1847;top:2663;width:2;height:184" coordorigin="1847,2663" coordsize="2,184">
              <v:shape style="position:absolute;left:1847;top:2663;width:2;height:184" coordorigin="1847,2663" coordsize="0,184" path="m1847,2847l1847,2663e" filled="false" stroked="true" strokeweight=".375pt" strokecolor="#a5eab5">
                <v:path arrowok="t"/>
              </v:shape>
            </v:group>
            <v:group style="position:absolute;left:1859;top:2655;width:2;height:192" coordorigin="1859,2655" coordsize="2,192">
              <v:shape style="position:absolute;left:1859;top:2655;width:2;height:192" coordorigin="1859,2655" coordsize="0,192" path="m1859,2847l1859,2655e" filled="false" stroked="true" strokeweight=".375pt" strokecolor="#a5eab5">
                <v:path arrowok="t"/>
              </v:shape>
            </v:group>
            <v:group style="position:absolute;left:1870;top:2654;width:2;height:193" coordorigin="1870,2654" coordsize="2,193">
              <v:shape style="position:absolute;left:1870;top:2654;width:2;height:193" coordorigin="1870,2654" coordsize="0,193" path="m1870,2847l1870,2654e" filled="false" stroked="true" strokeweight=".375pt" strokecolor="#a5eab5">
                <v:path arrowok="t"/>
              </v:shape>
            </v:group>
            <v:group style="position:absolute;left:1881;top:2660;width:2;height:187" coordorigin="1881,2660" coordsize="2,187">
              <v:shape style="position:absolute;left:1881;top:2660;width:2;height:187" coordorigin="1881,2660" coordsize="0,187" path="m1881,2847l1881,2660e" filled="false" stroked="true" strokeweight=".375pt" strokecolor="#a5eab5">
                <v:path arrowok="t"/>
              </v:shape>
            </v:group>
            <v:group style="position:absolute;left:1893;top:2662;width:2;height:185" coordorigin="1893,2662" coordsize="2,185">
              <v:shape style="position:absolute;left:1893;top:2662;width:2;height:185" coordorigin="1893,2662" coordsize="0,185" path="m1893,2847l1893,2662e" filled="false" stroked="true" strokeweight=".375pt" strokecolor="#a5eab5">
                <v:path arrowok="t"/>
              </v:shape>
            </v:group>
            <v:group style="position:absolute;left:1904;top:2650;width:2;height:197" coordorigin="1904,2650" coordsize="2,197">
              <v:shape style="position:absolute;left:1904;top:2650;width:2;height:197" coordorigin="1904,2650" coordsize="0,197" path="m1904,2847l1904,2650e" filled="false" stroked="true" strokeweight=".375pt" strokecolor="#a5eab5">
                <v:path arrowok="t"/>
              </v:shape>
            </v:group>
            <v:group style="position:absolute;left:1915;top:2663;width:2;height:184" coordorigin="1915,2663" coordsize="2,184">
              <v:shape style="position:absolute;left:1915;top:2663;width:2;height:184" coordorigin="1915,2663" coordsize="0,184" path="m1915,2847l1915,2663e" filled="false" stroked="true" strokeweight=".375pt" strokecolor="#a5eab5">
                <v:path arrowok="t"/>
              </v:shape>
            </v:group>
            <v:group style="position:absolute;left:1927;top:2656;width:2;height:191" coordorigin="1927,2656" coordsize="2,191">
              <v:shape style="position:absolute;left:1927;top:2656;width:2;height:191" coordorigin="1927,2656" coordsize="0,191" path="m1927,2847l1927,2656e" filled="false" stroked="true" strokeweight=".375pt" strokecolor="#a5eab5">
                <v:path arrowok="t"/>
              </v:shape>
            </v:group>
            <v:group style="position:absolute;left:1938;top:2663;width:2;height:184" coordorigin="1938,2663" coordsize="2,184">
              <v:shape style="position:absolute;left:1938;top:2663;width:2;height:184" coordorigin="1938,2663" coordsize="0,184" path="m1938,2847l1938,2663e" filled="false" stroked="true" strokeweight=".375pt" strokecolor="#a5eab5">
                <v:path arrowok="t"/>
              </v:shape>
            </v:group>
            <v:group style="position:absolute;left:1949;top:2645;width:2;height:202" coordorigin="1949,2645" coordsize="2,202">
              <v:shape style="position:absolute;left:1949;top:2645;width:2;height:202" coordorigin="1949,2645" coordsize="0,202" path="m1949,2847l1949,2645e" filled="false" stroked="true" strokeweight=".375pt" strokecolor="#a5eab5">
                <v:path arrowok="t"/>
              </v:shape>
            </v:group>
            <v:group style="position:absolute;left:1961;top:2642;width:2;height:205" coordorigin="1961,2642" coordsize="2,205">
              <v:shape style="position:absolute;left:1961;top:2642;width:2;height:205" coordorigin="1961,2642" coordsize="0,205" path="m1961,2847l1961,2642e" filled="false" stroked="true" strokeweight=".375pt" strokecolor="#a5eab5">
                <v:path arrowok="t"/>
              </v:shape>
            </v:group>
            <v:group style="position:absolute;left:1972;top:2652;width:2;height:195" coordorigin="1972,2652" coordsize="2,195">
              <v:shape style="position:absolute;left:1972;top:2652;width:2;height:195" coordorigin="1972,2652" coordsize="0,195" path="m1972,2847l1972,2652e" filled="false" stroked="true" strokeweight=".375pt" strokecolor="#a5eab5">
                <v:path arrowok="t"/>
              </v:shape>
            </v:group>
            <v:group style="position:absolute;left:1983;top:2652;width:2;height:195" coordorigin="1983,2652" coordsize="2,195">
              <v:shape style="position:absolute;left:1983;top:2652;width:2;height:195" coordorigin="1983,2652" coordsize="0,195" path="m1983,2847l1983,2652e" filled="false" stroked="true" strokeweight=".375pt" strokecolor="#a5eab5">
                <v:path arrowok="t"/>
              </v:shape>
            </v:group>
            <v:group style="position:absolute;left:1995;top:2662;width:2;height:185" coordorigin="1995,2662" coordsize="2,185">
              <v:shape style="position:absolute;left:1995;top:2662;width:2;height:185" coordorigin="1995,2662" coordsize="0,185" path="m1995,2847l1995,2662e" filled="false" stroked="true" strokeweight=".375pt" strokecolor="#a5eab5">
                <v:path arrowok="t"/>
              </v:shape>
            </v:group>
            <v:group style="position:absolute;left:2006;top:2665;width:2;height:182" coordorigin="2006,2665" coordsize="2,182">
              <v:shape style="position:absolute;left:2006;top:2665;width:2;height:182" coordorigin="2006,2665" coordsize="0,182" path="m2006,2847l2006,2665e" filled="false" stroked="true" strokeweight=".375pt" strokecolor="#a5eab5">
                <v:path arrowok="t"/>
              </v:shape>
            </v:group>
            <v:group style="position:absolute;left:2017;top:2660;width:2;height:187" coordorigin="2017,2660" coordsize="2,187">
              <v:shape style="position:absolute;left:2017;top:2660;width:2;height:187" coordorigin="2017,2660" coordsize="0,187" path="m2017,2847l2017,2660e" filled="false" stroked="true" strokeweight=".375pt" strokecolor="#a5eab5">
                <v:path arrowok="t"/>
              </v:shape>
            </v:group>
            <v:group style="position:absolute;left:2028;top:2645;width:2;height:202" coordorigin="2028,2645" coordsize="2,202">
              <v:shape style="position:absolute;left:2028;top:2645;width:2;height:202" coordorigin="2028,2645" coordsize="0,202" path="m2028,2847l2028,2645e" filled="false" stroked="true" strokeweight=".375pt" strokecolor="#a5eab5">
                <v:path arrowok="t"/>
              </v:shape>
            </v:group>
            <v:group style="position:absolute;left:2040;top:2644;width:2;height:203" coordorigin="2040,2644" coordsize="2,203">
              <v:shape style="position:absolute;left:2040;top:2644;width:2;height:203" coordorigin="2040,2644" coordsize="0,203" path="m2040,2847l2040,2644e" filled="false" stroked="true" strokeweight=".375pt" strokecolor="#a5eab5">
                <v:path arrowok="t"/>
              </v:shape>
            </v:group>
            <v:group style="position:absolute;left:2051;top:2643;width:2;height:204" coordorigin="2051,2643" coordsize="2,204">
              <v:shape style="position:absolute;left:2051;top:2643;width:2;height:204" coordorigin="2051,2643" coordsize="0,204" path="m2051,2847l2051,2643e" filled="false" stroked="true" strokeweight=".375pt" strokecolor="#a5eab5">
                <v:path arrowok="t"/>
              </v:shape>
            </v:group>
            <v:group style="position:absolute;left:2062;top:2658;width:2;height:189" coordorigin="2062,2658" coordsize="2,189">
              <v:shape style="position:absolute;left:2062;top:2658;width:2;height:189" coordorigin="2062,2658" coordsize="0,189" path="m2062,2847l2062,2658e" filled="false" stroked="true" strokeweight=".375pt" strokecolor="#a5eab5">
                <v:path arrowok="t"/>
              </v:shape>
            </v:group>
            <v:group style="position:absolute;left:2074;top:2652;width:2;height:195" coordorigin="2074,2652" coordsize="2,195">
              <v:shape style="position:absolute;left:2074;top:2652;width:2;height:195" coordorigin="2074,2652" coordsize="0,195" path="m2074,2847l2074,2652e" filled="false" stroked="true" strokeweight=".375pt" strokecolor="#a5eab5">
                <v:path arrowok="t"/>
              </v:shape>
            </v:group>
            <v:group style="position:absolute;left:2085;top:2658;width:2;height:189" coordorigin="2085,2658" coordsize="2,189">
              <v:shape style="position:absolute;left:2085;top:2658;width:2;height:189" coordorigin="2085,2658" coordsize="0,189" path="m2085,2847l2085,2658e" filled="false" stroked="true" strokeweight=".375pt" strokecolor="#a5eab5">
                <v:path arrowok="t"/>
              </v:shape>
            </v:group>
            <v:group style="position:absolute;left:2096;top:2648;width:2;height:199" coordorigin="2096,2648" coordsize="2,199">
              <v:shape style="position:absolute;left:2096;top:2648;width:2;height:199" coordorigin="2096,2648" coordsize="0,199" path="m2096,2847l2096,2648e" filled="false" stroked="true" strokeweight=".375pt" strokecolor="#a5eab5">
                <v:path arrowok="t"/>
              </v:shape>
            </v:group>
            <v:group style="position:absolute;left:2108;top:2666;width:2;height:181" coordorigin="2108,2666" coordsize="2,181">
              <v:shape style="position:absolute;left:2108;top:2666;width:2;height:181" coordorigin="2108,2666" coordsize="0,181" path="m2108,2847l2108,2666e" filled="false" stroked="true" strokeweight=".375pt" strokecolor="#a5eab5">
                <v:path arrowok="t"/>
              </v:shape>
            </v:group>
            <v:group style="position:absolute;left:2119;top:2648;width:2;height:199" coordorigin="2119,2648" coordsize="2,199">
              <v:shape style="position:absolute;left:2119;top:2648;width:2;height:199" coordorigin="2119,2648" coordsize="0,199" path="m2119,2847l2119,2648e" filled="false" stroked="true" strokeweight=".375pt" strokecolor="#a5eab5">
                <v:path arrowok="t"/>
              </v:shape>
            </v:group>
            <v:group style="position:absolute;left:2130;top:2640;width:2;height:207" coordorigin="2130,2640" coordsize="2,207">
              <v:shape style="position:absolute;left:2130;top:2640;width:2;height:207" coordorigin="2130,2640" coordsize="0,207" path="m2130,2847l2130,2640e" filled="false" stroked="true" strokeweight=".375pt" strokecolor="#a5eab5">
                <v:path arrowok="t"/>
              </v:shape>
            </v:group>
            <v:group style="position:absolute;left:2142;top:2661;width:2;height:186" coordorigin="2142,2661" coordsize="2,186">
              <v:shape style="position:absolute;left:2142;top:2661;width:2;height:186" coordorigin="2142,2661" coordsize="0,186" path="m2142,2847l2142,2661e" filled="false" stroked="true" strokeweight=".375pt" strokecolor="#a5eab5">
                <v:path arrowok="t"/>
              </v:shape>
            </v:group>
            <v:group style="position:absolute;left:2153;top:2652;width:2;height:195" coordorigin="2153,2652" coordsize="2,195">
              <v:shape style="position:absolute;left:2153;top:2652;width:2;height:195" coordorigin="2153,2652" coordsize="0,195" path="m2153,2847l2153,2652e" filled="false" stroked="true" strokeweight=".375pt" strokecolor="#a5eab5">
                <v:path arrowok="t"/>
              </v:shape>
            </v:group>
            <v:group style="position:absolute;left:2164;top:2655;width:2;height:192" coordorigin="2164,2655" coordsize="2,192">
              <v:shape style="position:absolute;left:2164;top:2655;width:2;height:192" coordorigin="2164,2655" coordsize="0,192" path="m2164,2847l2164,2655e" filled="false" stroked="true" strokeweight=".375pt" strokecolor="#a5eab5">
                <v:path arrowok="t"/>
              </v:shape>
            </v:group>
            <v:group style="position:absolute;left:2176;top:2656;width:2;height:191" coordorigin="2176,2656" coordsize="2,191">
              <v:shape style="position:absolute;left:2176;top:2656;width:2;height:191" coordorigin="2176,2656" coordsize="0,191" path="m2176,2847l2176,2656e" filled="false" stroked="true" strokeweight=".375pt" strokecolor="#a5eab5">
                <v:path arrowok="t"/>
              </v:shape>
            </v:group>
            <v:group style="position:absolute;left:2187;top:2660;width:2;height:187" coordorigin="2187,2660" coordsize="2,187">
              <v:shape style="position:absolute;left:2187;top:2660;width:2;height:187" coordorigin="2187,2660" coordsize="0,187" path="m2187,2847l2187,2660e" filled="false" stroked="true" strokeweight=".375pt" strokecolor="#a5eab5">
                <v:path arrowok="t"/>
              </v:shape>
            </v:group>
            <v:group style="position:absolute;left:2198;top:2644;width:2;height:203" coordorigin="2198,2644" coordsize="2,203">
              <v:shape style="position:absolute;left:2198;top:2644;width:2;height:203" coordorigin="2198,2644" coordsize="0,203" path="m2198,2847l2198,2644e" filled="false" stroked="true" strokeweight=".375pt" strokecolor="#a5eab5">
                <v:path arrowok="t"/>
              </v:shape>
            </v:group>
            <v:group style="position:absolute;left:2210;top:2649;width:2;height:198" coordorigin="2210,2649" coordsize="2,198">
              <v:shape style="position:absolute;left:2210;top:2649;width:2;height:198" coordorigin="2210,2649" coordsize="0,198" path="m2210,2847l2210,2649e" filled="false" stroked="true" strokeweight=".375pt" strokecolor="#a5eab5">
                <v:path arrowok="t"/>
              </v:shape>
            </v:group>
            <v:group style="position:absolute;left:2221;top:2657;width:2;height:190" coordorigin="2221,2657" coordsize="2,190">
              <v:shape style="position:absolute;left:2221;top:2657;width:2;height:190" coordorigin="2221,2657" coordsize="0,190" path="m2221,2847l2221,2657e" filled="false" stroked="true" strokeweight=".375pt" strokecolor="#a5eab5">
                <v:path arrowok="t"/>
              </v:shape>
            </v:group>
            <v:group style="position:absolute;left:2232;top:2655;width:2;height:192" coordorigin="2232,2655" coordsize="2,192">
              <v:shape style="position:absolute;left:2232;top:2655;width:2;height:192" coordorigin="2232,2655" coordsize="0,192" path="m2232,2847l2232,2655e" filled="false" stroked="true" strokeweight=".375pt" strokecolor="#a5eab5">
                <v:path arrowok="t"/>
              </v:shape>
            </v:group>
            <v:group style="position:absolute;left:2243;top:2655;width:2;height:192" coordorigin="2243,2655" coordsize="2,192">
              <v:shape style="position:absolute;left:2243;top:2655;width:2;height:192" coordorigin="2243,2655" coordsize="0,192" path="m2243,2847l2243,2655e" filled="false" stroked="true" strokeweight=".375pt" strokecolor="#a5eab5">
                <v:path arrowok="t"/>
              </v:shape>
            </v:group>
            <v:group style="position:absolute;left:2255;top:2650;width:2;height:197" coordorigin="2255,2650" coordsize="2,197">
              <v:shape style="position:absolute;left:2255;top:2650;width:2;height:197" coordorigin="2255,2650" coordsize="0,197" path="m2255,2847l2255,2650e" filled="false" stroked="true" strokeweight=".375pt" strokecolor="#a5eab5">
                <v:path arrowok="t"/>
              </v:shape>
            </v:group>
            <v:group style="position:absolute;left:2266;top:2654;width:2;height:193" coordorigin="2266,2654" coordsize="2,193">
              <v:shape style="position:absolute;left:2266;top:2654;width:2;height:193" coordorigin="2266,2654" coordsize="0,193" path="m2266,2847l2266,2654e" filled="false" stroked="true" strokeweight=".375pt" strokecolor="#a5eab5">
                <v:path arrowok="t"/>
              </v:shape>
            </v:group>
            <v:group style="position:absolute;left:2277;top:2655;width:2;height:192" coordorigin="2277,2655" coordsize="2,192">
              <v:shape style="position:absolute;left:2277;top:2655;width:2;height:192" coordorigin="2277,2655" coordsize="0,192" path="m2277,2847l2277,2655e" filled="false" stroked="true" strokeweight=".375pt" strokecolor="#a5eab5">
                <v:path arrowok="t"/>
              </v:shape>
            </v:group>
            <v:group style="position:absolute;left:2289;top:2650;width:2;height:197" coordorigin="2289,2650" coordsize="2,197">
              <v:shape style="position:absolute;left:2289;top:2650;width:2;height:197" coordorigin="2289,2650" coordsize="0,197" path="m2289,2847l2289,2650e" filled="false" stroked="true" strokeweight=".375pt" strokecolor="#a5eab5">
                <v:path arrowok="t"/>
              </v:shape>
            </v:group>
            <v:group style="position:absolute;left:2300;top:2659;width:2;height:188" coordorigin="2300,2659" coordsize="2,188">
              <v:shape style="position:absolute;left:2300;top:2659;width:2;height:188" coordorigin="2300,2659" coordsize="0,188" path="m2300,2847l2300,2659e" filled="false" stroked="true" strokeweight=".375pt" strokecolor="#a5eab5">
                <v:path arrowok="t"/>
              </v:shape>
            </v:group>
            <v:group style="position:absolute;left:2311;top:2655;width:2;height:192" coordorigin="2311,2655" coordsize="2,192">
              <v:shape style="position:absolute;left:2311;top:2655;width:2;height:192" coordorigin="2311,2655" coordsize="0,192" path="m2311,2847l2311,2655e" filled="false" stroked="true" strokeweight=".375pt" strokecolor="#a5eab5">
                <v:path arrowok="t"/>
              </v:shape>
            </v:group>
            <v:group style="position:absolute;left:2323;top:2658;width:2;height:189" coordorigin="2323,2658" coordsize="2,189">
              <v:shape style="position:absolute;left:2323;top:2658;width:2;height:189" coordorigin="2323,2658" coordsize="0,189" path="m2323,2847l2323,2658e" filled="false" stroked="true" strokeweight=".375pt" strokecolor="#a5eab5">
                <v:path arrowok="t"/>
              </v:shape>
            </v:group>
            <v:group style="position:absolute;left:2334;top:2652;width:2;height:195" coordorigin="2334,2652" coordsize="2,195">
              <v:shape style="position:absolute;left:2334;top:2652;width:2;height:195" coordorigin="2334,2652" coordsize="0,195" path="m2334,2847l2334,2652e" filled="false" stroked="true" strokeweight=".375pt" strokecolor="#a5eab5">
                <v:path arrowok="t"/>
              </v:shape>
            </v:group>
            <v:group style="position:absolute;left:2345;top:2651;width:2;height:196" coordorigin="2345,2651" coordsize="2,196">
              <v:shape style="position:absolute;left:2345;top:2651;width:2;height:196" coordorigin="2345,2651" coordsize="0,196" path="m2345,2847l2345,2651e" filled="false" stroked="true" strokeweight=".375pt" strokecolor="#a5eab5">
                <v:path arrowok="t"/>
              </v:shape>
            </v:group>
            <v:group style="position:absolute;left:2357;top:2655;width:2;height:192" coordorigin="2357,2655" coordsize="2,192">
              <v:shape style="position:absolute;left:2357;top:2655;width:2;height:192" coordorigin="2357,2655" coordsize="0,192" path="m2357,2847l2357,2655e" filled="false" stroked="true" strokeweight=".375pt" strokecolor="#a5eab5">
                <v:path arrowok="t"/>
              </v:shape>
            </v:group>
            <v:group style="position:absolute;left:2368;top:2651;width:2;height:196" coordorigin="2368,2651" coordsize="2,196">
              <v:shape style="position:absolute;left:2368;top:2651;width:2;height:196" coordorigin="2368,2651" coordsize="0,196" path="m2368,2847l2368,2651e" filled="false" stroked="true" strokeweight=".375pt" strokecolor="#a5eab5">
                <v:path arrowok="t"/>
              </v:shape>
            </v:group>
            <v:group style="position:absolute;left:2379;top:2649;width:2;height:198" coordorigin="2379,2649" coordsize="2,198">
              <v:shape style="position:absolute;left:2379;top:2649;width:2;height:198" coordorigin="2379,2649" coordsize="0,198" path="m2379,2847l2379,2649e" filled="false" stroked="true" strokeweight=".375pt" strokecolor="#a5eab5">
                <v:path arrowok="t"/>
              </v:shape>
            </v:group>
            <v:group style="position:absolute;left:2391;top:2657;width:2;height:190" coordorigin="2391,2657" coordsize="2,190">
              <v:shape style="position:absolute;left:2391;top:2657;width:2;height:190" coordorigin="2391,2657" coordsize="0,190" path="m2391,2847l2391,2657e" filled="false" stroked="true" strokeweight=".375pt" strokecolor="#a5eab5">
                <v:path arrowok="t"/>
              </v:shape>
            </v:group>
            <v:group style="position:absolute;left:2402;top:2641;width:2;height:206" coordorigin="2402,2641" coordsize="2,206">
              <v:shape style="position:absolute;left:2402;top:2641;width:2;height:206" coordorigin="2402,2641" coordsize="0,206" path="m2402,2847l2402,2641e" filled="false" stroked="true" strokeweight=".375pt" strokecolor="#a5eab5">
                <v:path arrowok="t"/>
              </v:shape>
            </v:group>
            <v:group style="position:absolute;left:2413;top:2666;width:2;height:181" coordorigin="2413,2666" coordsize="2,181">
              <v:shape style="position:absolute;left:2413;top:2666;width:2;height:181" coordorigin="2413,2666" coordsize="0,181" path="m2413,2847l2413,2666e" filled="false" stroked="true" strokeweight=".375pt" strokecolor="#a5eab5">
                <v:path arrowok="t"/>
              </v:shape>
            </v:group>
            <v:group style="position:absolute;left:2425;top:2653;width:2;height:194" coordorigin="2425,2653" coordsize="2,194">
              <v:shape style="position:absolute;left:2425;top:2653;width:2;height:194" coordorigin="2425,2653" coordsize="0,194" path="m2425,2847l2425,2653e" filled="false" stroked="true" strokeweight=".375pt" strokecolor="#a5eab5">
                <v:path arrowok="t"/>
              </v:shape>
            </v:group>
            <v:group style="position:absolute;left:2436;top:2651;width:2;height:196" coordorigin="2436,2651" coordsize="2,196">
              <v:shape style="position:absolute;left:2436;top:2651;width:2;height:196" coordorigin="2436,2651" coordsize="0,196" path="m2436,2847l2436,2651e" filled="false" stroked="true" strokeweight=".375pt" strokecolor="#a5eab5">
                <v:path arrowok="t"/>
              </v:shape>
            </v:group>
            <v:group style="position:absolute;left:2447;top:2645;width:2;height:202" coordorigin="2447,2645" coordsize="2,202">
              <v:shape style="position:absolute;left:2447;top:2645;width:2;height:202" coordorigin="2447,2645" coordsize="0,202" path="m2447,2847l2447,2645e" filled="false" stroked="true" strokeweight=".375pt" strokecolor="#a5eab5">
                <v:path arrowok="t"/>
              </v:shape>
            </v:group>
            <v:group style="position:absolute;left:2458;top:2656;width:2;height:191" coordorigin="2458,2656" coordsize="2,191">
              <v:shape style="position:absolute;left:2458;top:2656;width:2;height:191" coordorigin="2458,2656" coordsize="0,191" path="m2458,2847l2458,2656e" filled="false" stroked="true" strokeweight=".375pt" strokecolor="#a5eab5">
                <v:path arrowok="t"/>
              </v:shape>
            </v:group>
            <v:group style="position:absolute;left:2470;top:2648;width:2;height:199" coordorigin="2470,2648" coordsize="2,199">
              <v:shape style="position:absolute;left:2470;top:2648;width:2;height:199" coordorigin="2470,2648" coordsize="0,199" path="m2470,2847l2470,2648e" filled="false" stroked="true" strokeweight=".375pt" strokecolor="#a5eab5">
                <v:path arrowok="t"/>
              </v:shape>
            </v:group>
            <v:group style="position:absolute;left:2481;top:2648;width:2;height:199" coordorigin="2481,2648" coordsize="2,199">
              <v:shape style="position:absolute;left:2481;top:2648;width:2;height:199" coordorigin="2481,2648" coordsize="0,199" path="m2481,2847l2481,2648e" filled="false" stroked="true" strokeweight=".375pt" strokecolor="#a5eab5">
                <v:path arrowok="t"/>
              </v:shape>
            </v:group>
            <v:group style="position:absolute;left:2492;top:2650;width:2;height:197" coordorigin="2492,2650" coordsize="2,197">
              <v:shape style="position:absolute;left:2492;top:2650;width:2;height:197" coordorigin="2492,2650" coordsize="0,197" path="m2492,2847l2492,2650e" filled="false" stroked="true" strokeweight=".375pt" strokecolor="#a5eab5">
                <v:path arrowok="t"/>
              </v:shape>
            </v:group>
            <v:group style="position:absolute;left:2504;top:2646;width:2;height:201" coordorigin="2504,2646" coordsize="2,201">
              <v:shape style="position:absolute;left:2504;top:2646;width:2;height:201" coordorigin="2504,2646" coordsize="0,201" path="m2504,2847l2504,2646e" filled="false" stroked="true" strokeweight=".375pt" strokecolor="#a5eab5">
                <v:path arrowok="t"/>
              </v:shape>
            </v:group>
            <v:group style="position:absolute;left:2515;top:2651;width:2;height:196" coordorigin="2515,2651" coordsize="2,196">
              <v:shape style="position:absolute;left:2515;top:2651;width:2;height:196" coordorigin="2515,2651" coordsize="0,196" path="m2515,2847l2515,2651e" filled="false" stroked="true" strokeweight=".375pt" strokecolor="#a5eab5">
                <v:path arrowok="t"/>
              </v:shape>
            </v:group>
            <v:group style="position:absolute;left:2526;top:2646;width:2;height:201" coordorigin="2526,2646" coordsize="2,201">
              <v:shape style="position:absolute;left:2526;top:2646;width:2;height:201" coordorigin="2526,2646" coordsize="0,201" path="m2526,2847l2526,2646e" filled="false" stroked="true" strokeweight=".375pt" strokecolor="#a5eab5">
                <v:path arrowok="t"/>
              </v:shape>
            </v:group>
            <v:group style="position:absolute;left:2538;top:2646;width:2;height:201" coordorigin="2538,2646" coordsize="2,201">
              <v:shape style="position:absolute;left:2538;top:2646;width:2;height:201" coordorigin="2538,2646" coordsize="0,201" path="m2538,2847l2538,2646e" filled="false" stroked="true" strokeweight=".375pt" strokecolor="#a5eab5">
                <v:path arrowok="t"/>
              </v:shape>
            </v:group>
            <v:group style="position:absolute;left:2549;top:2645;width:2;height:202" coordorigin="2549,2645" coordsize="2,202">
              <v:shape style="position:absolute;left:2549;top:2645;width:2;height:202" coordorigin="2549,2645" coordsize="0,202" path="m2549,2847l2549,2645e" filled="false" stroked="true" strokeweight=".375pt" strokecolor="#a5eab5">
                <v:path arrowok="t"/>
              </v:shape>
            </v:group>
            <v:group style="position:absolute;left:2560;top:2656;width:2;height:191" coordorigin="2560,2656" coordsize="2,191">
              <v:shape style="position:absolute;left:2560;top:2656;width:2;height:191" coordorigin="2560,2656" coordsize="0,191" path="m2560,2847l2560,2656e" filled="false" stroked="true" strokeweight=".375pt" strokecolor="#a5eab5">
                <v:path arrowok="t"/>
              </v:shape>
            </v:group>
            <v:group style="position:absolute;left:2572;top:2658;width:2;height:189" coordorigin="2572,2658" coordsize="2,189">
              <v:shape style="position:absolute;left:2572;top:2658;width:2;height:189" coordorigin="2572,2658" coordsize="0,189" path="m2572,2847l2572,2658e" filled="false" stroked="true" strokeweight=".375pt" strokecolor="#a5eab5">
                <v:path arrowok="t"/>
              </v:shape>
            </v:group>
            <v:group style="position:absolute;left:2583;top:2632;width:2;height:215" coordorigin="2583,2632" coordsize="2,215">
              <v:shape style="position:absolute;left:2583;top:2632;width:2;height:215" coordorigin="2583,2632" coordsize="0,215" path="m2583,2847l2583,2632e" filled="false" stroked="true" strokeweight=".375pt" strokecolor="#a5eab5">
                <v:path arrowok="t"/>
              </v:shape>
            </v:group>
            <v:group style="position:absolute;left:2594;top:2644;width:2;height:203" coordorigin="2594,2644" coordsize="2,203">
              <v:shape style="position:absolute;left:2594;top:2644;width:2;height:203" coordorigin="2594,2644" coordsize="0,203" path="m2594,2847l2594,2644e" filled="false" stroked="true" strokeweight=".375pt" strokecolor="#a5eab5">
                <v:path arrowok="t"/>
              </v:shape>
            </v:group>
            <v:group style="position:absolute;left:2606;top:2639;width:2;height:208" coordorigin="2606,2639" coordsize="2,208">
              <v:shape style="position:absolute;left:2606;top:2639;width:2;height:208" coordorigin="2606,2639" coordsize="0,208" path="m2606,2847l2606,2639e" filled="false" stroked="true" strokeweight=".375pt" strokecolor="#a5eab5">
                <v:path arrowok="t"/>
              </v:shape>
            </v:group>
            <v:group style="position:absolute;left:2617;top:2650;width:2;height:197" coordorigin="2617,2650" coordsize="2,197">
              <v:shape style="position:absolute;left:2617;top:2650;width:2;height:197" coordorigin="2617,2650" coordsize="0,197" path="m2617,2847l2617,2650e" filled="false" stroked="true" strokeweight=".375pt" strokecolor="#a5eab5">
                <v:path arrowok="t"/>
              </v:shape>
            </v:group>
            <v:group style="position:absolute;left:2628;top:2655;width:2;height:192" coordorigin="2628,2655" coordsize="2,192">
              <v:shape style="position:absolute;left:2628;top:2655;width:2;height:192" coordorigin="2628,2655" coordsize="0,192" path="m2628,2847l2628,2655e" filled="false" stroked="true" strokeweight=".375pt" strokecolor="#a5eab5">
                <v:path arrowok="t"/>
              </v:shape>
            </v:group>
            <v:group style="position:absolute;left:2640;top:2665;width:2;height:182" coordorigin="2640,2665" coordsize="2,182">
              <v:shape style="position:absolute;left:2640;top:2665;width:2;height:182" coordorigin="2640,2665" coordsize="0,182" path="m2640,2847l2640,2665e" filled="false" stroked="true" strokeweight=".375pt" strokecolor="#a5eab5">
                <v:path arrowok="t"/>
              </v:shape>
            </v:group>
            <v:group style="position:absolute;left:2651;top:2646;width:2;height:201" coordorigin="2651,2646" coordsize="2,201">
              <v:shape style="position:absolute;left:2651;top:2646;width:2;height:201" coordorigin="2651,2646" coordsize="0,201" path="m2651,2847l2651,2646e" filled="false" stroked="true" strokeweight=".375pt" strokecolor="#a5eab5">
                <v:path arrowok="t"/>
              </v:shape>
            </v:group>
            <v:group style="position:absolute;left:2662;top:2652;width:2;height:195" coordorigin="2662,2652" coordsize="2,195">
              <v:shape style="position:absolute;left:2662;top:2652;width:2;height:195" coordorigin="2662,2652" coordsize="0,195" path="m2662,2847l2662,2652e" filled="false" stroked="true" strokeweight=".375pt" strokecolor="#a5eab5">
                <v:path arrowok="t"/>
              </v:shape>
            </v:group>
            <v:group style="position:absolute;left:2674;top:2557;width:2;height:290" coordorigin="2674,2557" coordsize="2,290">
              <v:shape style="position:absolute;left:2674;top:2557;width:2;height:290" coordorigin="2674,2557" coordsize="0,290" path="m2674,2847l2674,2557e" filled="false" stroked="true" strokeweight=".375pt" strokecolor="#a5eab5">
                <v:path arrowok="t"/>
              </v:shape>
            </v:group>
            <v:group style="position:absolute;left:2685;top:2609;width:2;height:238" coordorigin="2685,2609" coordsize="2,238">
              <v:shape style="position:absolute;left:2685;top:2609;width:2;height:238" coordorigin="2685,2609" coordsize="0,238" path="m2685,2847l2685,2609e" filled="false" stroked="true" strokeweight=".375pt" strokecolor="#a5eab5">
                <v:path arrowok="t"/>
              </v:shape>
            </v:group>
            <v:group style="position:absolute;left:2696;top:2638;width:2;height:209" coordorigin="2696,2638" coordsize="2,209">
              <v:shape style="position:absolute;left:2696;top:2638;width:2;height:209" coordorigin="2696,2638" coordsize="0,209" path="m2696,2847l2696,2638e" filled="false" stroked="true" strokeweight=".375pt" strokecolor="#a5eab5">
                <v:path arrowok="t"/>
              </v:shape>
            </v:group>
            <v:group style="position:absolute;left:2707;top:2640;width:2;height:207" coordorigin="2707,2640" coordsize="2,207">
              <v:shape style="position:absolute;left:2707;top:2640;width:2;height:207" coordorigin="2707,2640" coordsize="0,207" path="m2707,2847l2707,2640e" filled="false" stroked="true" strokeweight=".375pt" strokecolor="#a5eab5">
                <v:path arrowok="t"/>
              </v:shape>
            </v:group>
            <v:group style="position:absolute;left:2719;top:2645;width:2;height:202" coordorigin="2719,2645" coordsize="2,202">
              <v:shape style="position:absolute;left:2719;top:2645;width:2;height:202" coordorigin="2719,2645" coordsize="0,202" path="m2719,2847l2719,2645e" filled="false" stroked="true" strokeweight=".375pt" strokecolor="#a5eab5">
                <v:path arrowok="t"/>
              </v:shape>
            </v:group>
            <v:group style="position:absolute;left:2730;top:2599;width:2;height:248" coordorigin="2730,2599" coordsize="2,248">
              <v:shape style="position:absolute;left:2730;top:2599;width:2;height:248" coordorigin="2730,2599" coordsize="0,248" path="m2730,2847l2730,2599e" filled="false" stroked="true" strokeweight=".375pt" strokecolor="#a5eab5">
                <v:path arrowok="t"/>
              </v:shape>
            </v:group>
            <v:group style="position:absolute;left:2741;top:2607;width:2;height:240" coordorigin="2741,2607" coordsize="2,240">
              <v:shape style="position:absolute;left:2741;top:2607;width:2;height:240" coordorigin="2741,2607" coordsize="0,240" path="m2741,2847l2741,2607e" filled="false" stroked="true" strokeweight=".375pt" strokecolor="#a5eab5">
                <v:path arrowok="t"/>
              </v:shape>
            </v:group>
            <v:group style="position:absolute;left:2753;top:2605;width:2;height:242" coordorigin="2753,2605" coordsize="2,242">
              <v:shape style="position:absolute;left:2753;top:2605;width:2;height:242" coordorigin="2753,2605" coordsize="0,242" path="m2753,2847l2753,2605e" filled="false" stroked="true" strokeweight=".375pt" strokecolor="#a5eab5">
                <v:path arrowok="t"/>
              </v:shape>
            </v:group>
            <v:group style="position:absolute;left:2764;top:2591;width:2;height:256" coordorigin="2764,2591" coordsize="2,256">
              <v:shape style="position:absolute;left:2764;top:2591;width:2;height:256" coordorigin="2764,2591" coordsize="0,256" path="m2764,2847l2764,2591e" filled="false" stroked="true" strokeweight=".375pt" strokecolor="#a5eab5">
                <v:path arrowok="t"/>
              </v:shape>
            </v:group>
            <v:group style="position:absolute;left:2775;top:2642;width:2;height:205" coordorigin="2775,2642" coordsize="2,205">
              <v:shape style="position:absolute;left:2775;top:2642;width:2;height:205" coordorigin="2775,2642" coordsize="0,205" path="m2775,2847l2775,2642e" filled="false" stroked="true" strokeweight=".375pt" strokecolor="#a5eab5">
                <v:path arrowok="t"/>
              </v:shape>
            </v:group>
            <v:group style="position:absolute;left:2787;top:2598;width:2;height:249" coordorigin="2787,2598" coordsize="2,249">
              <v:shape style="position:absolute;left:2787;top:2598;width:2;height:249" coordorigin="2787,2598" coordsize="0,249" path="m2787,2847l2787,2598e" filled="false" stroked="true" strokeweight=".375pt" strokecolor="#a5eab5">
                <v:path arrowok="t"/>
              </v:shape>
            </v:group>
            <v:group style="position:absolute;left:2798;top:2614;width:2;height:233" coordorigin="2798,2614" coordsize="2,233">
              <v:shape style="position:absolute;left:2798;top:2614;width:2;height:233" coordorigin="2798,2614" coordsize="0,233" path="m2798,2847l2798,2614e" filled="false" stroked="true" strokeweight=".375pt" strokecolor="#a5eab5">
                <v:path arrowok="t"/>
              </v:shape>
            </v:group>
            <v:group style="position:absolute;left:2809;top:2609;width:2;height:238" coordorigin="2809,2609" coordsize="2,238">
              <v:shape style="position:absolute;left:2809;top:2609;width:2;height:238" coordorigin="2809,2609" coordsize="0,238" path="m2809,2847l2809,2609e" filled="false" stroked="true" strokeweight=".375pt" strokecolor="#a5eab5">
                <v:path arrowok="t"/>
              </v:shape>
            </v:group>
            <v:group style="position:absolute;left:2821;top:2617;width:2;height:230" coordorigin="2821,2617" coordsize="2,230">
              <v:shape style="position:absolute;left:2821;top:2617;width:2;height:230" coordorigin="2821,2617" coordsize="0,230" path="m2821,2847l2821,2617e" filled="false" stroked="true" strokeweight=".375pt" strokecolor="#a5eab5">
                <v:path arrowok="t"/>
              </v:shape>
            </v:group>
            <v:group style="position:absolute;left:2832;top:2629;width:2;height:218" coordorigin="2832,2629" coordsize="2,218">
              <v:shape style="position:absolute;left:2832;top:2629;width:2;height:218" coordorigin="2832,2629" coordsize="0,218" path="m2832,2847l2832,2629e" filled="false" stroked="true" strokeweight=".375pt" strokecolor="#a5eab5">
                <v:path arrowok="t"/>
              </v:shape>
            </v:group>
            <v:group style="position:absolute;left:2843;top:2630;width:2;height:217" coordorigin="2843,2630" coordsize="2,217">
              <v:shape style="position:absolute;left:2843;top:2630;width:2;height:217" coordorigin="2843,2630" coordsize="0,217" path="m2843,2847l2843,2630e" filled="false" stroked="true" strokeweight=".375pt" strokecolor="#a5eab5">
                <v:path arrowok="t"/>
              </v:shape>
            </v:group>
            <v:group style="position:absolute;left:2855;top:2614;width:2;height:233" coordorigin="2855,2614" coordsize="2,233">
              <v:shape style="position:absolute;left:2855;top:2614;width:2;height:233" coordorigin="2855,2614" coordsize="0,233" path="m2855,2847l2855,2614e" filled="false" stroked="true" strokeweight=".375pt" strokecolor="#a5eab5">
                <v:path arrowok="t"/>
              </v:shape>
            </v:group>
            <v:group style="position:absolute;left:2866;top:2625;width:2;height:222" coordorigin="2866,2625" coordsize="2,222">
              <v:shape style="position:absolute;left:2866;top:2625;width:2;height:222" coordorigin="2866,2625" coordsize="0,222" path="m2866,2847l2866,2625e" filled="false" stroked="true" strokeweight=".375pt" strokecolor="#a5eab5">
                <v:path arrowok="t"/>
              </v:shape>
            </v:group>
            <v:group style="position:absolute;left:2877;top:2615;width:2;height:232" coordorigin="2877,2615" coordsize="2,232">
              <v:shape style="position:absolute;left:2877;top:2615;width:2;height:232" coordorigin="2877,2615" coordsize="0,232" path="m2877,2847l2877,2615e" filled="false" stroked="true" strokeweight=".375pt" strokecolor="#a5eab5">
                <v:path arrowok="t"/>
              </v:shape>
            </v:group>
            <v:group style="position:absolute;left:2889;top:2624;width:2;height:223" coordorigin="2889,2624" coordsize="2,223">
              <v:shape style="position:absolute;left:2889;top:2624;width:2;height:223" coordorigin="2889,2624" coordsize="0,223" path="m2889,2847l2889,2624e" filled="false" stroked="true" strokeweight=".375pt" strokecolor="#a5eab5">
                <v:path arrowok="t"/>
              </v:shape>
            </v:group>
            <v:group style="position:absolute;left:2900;top:2612;width:2;height:235" coordorigin="2900,2612" coordsize="2,235">
              <v:shape style="position:absolute;left:2900;top:2612;width:2;height:235" coordorigin="2900,2612" coordsize="0,235" path="m2900,2847l2900,2612e" filled="false" stroked="true" strokeweight=".375pt" strokecolor="#a5eab5">
                <v:path arrowok="t"/>
              </v:shape>
            </v:group>
            <v:group style="position:absolute;left:2911;top:2534;width:2;height:313" coordorigin="2911,2534" coordsize="2,313">
              <v:shape style="position:absolute;left:2911;top:2534;width:2;height:313" coordorigin="2911,2534" coordsize="0,313" path="m2911,2847l2911,2534e" filled="false" stroked="true" strokeweight=".375pt" strokecolor="#a5eab5">
                <v:path arrowok="t"/>
              </v:shape>
            </v:group>
            <v:group style="position:absolute;left:2922;top:2761;width:2;height:86" coordorigin="2922,2761" coordsize="2,86">
              <v:shape style="position:absolute;left:2922;top:2761;width:2;height:86" coordorigin="2922,2761" coordsize="0,86" path="m2922,2847l2922,2761e" filled="false" stroked="true" strokeweight=".375pt" strokecolor="#a5eab5">
                <v:path arrowok="t"/>
              </v:shape>
            </v:group>
            <v:group style="position:absolute;left:2934;top:2690;width:2;height:157" coordorigin="2934,2690" coordsize="2,157">
              <v:shape style="position:absolute;left:2934;top:2690;width:2;height:157" coordorigin="2934,2690" coordsize="0,157" path="m2934,2847l2934,2690e" filled="false" stroked="true" strokeweight=".375pt" strokecolor="#a5eab5">
                <v:path arrowok="t"/>
              </v:shape>
            </v:group>
            <v:group style="position:absolute;left:2945;top:2733;width:2;height:114" coordorigin="2945,2733" coordsize="2,114">
              <v:shape style="position:absolute;left:2945;top:2733;width:2;height:114" coordorigin="2945,2733" coordsize="0,114" path="m2945,2847l2945,2733e" filled="false" stroked="true" strokeweight=".375pt" strokecolor="#a5eab5">
                <v:path arrowok="t"/>
              </v:shape>
            </v:group>
            <v:group style="position:absolute;left:2956;top:2738;width:2;height:109" coordorigin="2956,2738" coordsize="2,109">
              <v:shape style="position:absolute;left:2956;top:2738;width:2;height:109" coordorigin="2956,2738" coordsize="0,109" path="m2956,2847l2956,2738e" filled="false" stroked="true" strokeweight=".375pt" strokecolor="#a5eab5">
                <v:path arrowok="t"/>
              </v:shape>
            </v:group>
            <v:group style="position:absolute;left:2968;top:2741;width:2;height:106" coordorigin="2968,2741" coordsize="2,106">
              <v:shape style="position:absolute;left:2968;top:2741;width:2;height:106" coordorigin="2968,2741" coordsize="0,106" path="m2968,2847l2968,2741e" filled="false" stroked="true" strokeweight=".375pt" strokecolor="#a5eab5">
                <v:path arrowok="t"/>
              </v:shape>
            </v:group>
            <v:group style="position:absolute;left:2979;top:2744;width:2;height:103" coordorigin="2979,2744" coordsize="2,103">
              <v:shape style="position:absolute;left:2979;top:2744;width:2;height:103" coordorigin="2979,2744" coordsize="0,103" path="m2979,2847l2979,2744e" filled="false" stroked="true" strokeweight=".375pt" strokecolor="#a5eab5">
                <v:path arrowok="t"/>
              </v:shape>
            </v:group>
            <v:group style="position:absolute;left:2990;top:2740;width:2;height:107" coordorigin="2990,2740" coordsize="2,107">
              <v:shape style="position:absolute;left:2990;top:2740;width:2;height:107" coordorigin="2990,2740" coordsize="0,107" path="m2990,2847l2990,2740e" filled="false" stroked="true" strokeweight=".375pt" strokecolor="#a5eab5">
                <v:path arrowok="t"/>
              </v:shape>
            </v:group>
            <v:group style="position:absolute;left:3002;top:2736;width:2;height:111" coordorigin="3002,2736" coordsize="2,111">
              <v:shape style="position:absolute;left:3002;top:2736;width:2;height:111" coordorigin="3002,2736" coordsize="0,111" path="m3002,2847l3002,2736e" filled="false" stroked="true" strokeweight=".375pt" strokecolor="#a5eab5">
                <v:path arrowok="t"/>
              </v:shape>
            </v:group>
            <v:group style="position:absolute;left:3013;top:2738;width:2;height:109" coordorigin="3013,2738" coordsize="2,109">
              <v:shape style="position:absolute;left:3013;top:2738;width:2;height:109" coordorigin="3013,2738" coordsize="0,109" path="m3013,2847l3013,2738e" filled="false" stroked="true" strokeweight=".375pt" strokecolor="#a5eab5">
                <v:path arrowok="t"/>
              </v:shape>
            </v:group>
            <v:group style="position:absolute;left:3024;top:2748;width:2;height:99" coordorigin="3024,2748" coordsize="2,99">
              <v:shape style="position:absolute;left:3024;top:2748;width:2;height:99" coordorigin="3024,2748" coordsize="0,99" path="m3024,2847l3024,2748e" filled="false" stroked="true" strokeweight=".375pt" strokecolor="#a5eab5">
                <v:path arrowok="t"/>
              </v:shape>
            </v:group>
            <v:group style="position:absolute;left:3036;top:2748;width:2;height:99" coordorigin="3036,2748" coordsize="2,99">
              <v:shape style="position:absolute;left:3036;top:2748;width:2;height:99" coordorigin="3036,2748" coordsize="0,99" path="m3036,2847l3036,2748e" filled="false" stroked="true" strokeweight=".375pt" strokecolor="#a5eab5">
                <v:path arrowok="t"/>
              </v:shape>
            </v:group>
            <v:group style="position:absolute;left:3047;top:2750;width:2;height:97" coordorigin="3047,2750" coordsize="2,97">
              <v:shape style="position:absolute;left:3047;top:2750;width:2;height:97" coordorigin="3047,2750" coordsize="0,97" path="m3047,2847l3047,2750e" filled="false" stroked="true" strokeweight=".375pt" strokecolor="#a5eab5">
                <v:path arrowok="t"/>
              </v:shape>
            </v:group>
            <v:group style="position:absolute;left:3058;top:2756;width:2;height:91" coordorigin="3058,2756" coordsize="2,91">
              <v:shape style="position:absolute;left:3058;top:2756;width:2;height:91" coordorigin="3058,2756" coordsize="0,91" path="m3058,2847l3058,2756e" filled="false" stroked="true" strokeweight=".375pt" strokecolor="#a5eab5">
                <v:path arrowok="t"/>
              </v:shape>
            </v:group>
            <v:group style="position:absolute;left:3070;top:2717;width:2;height:130" coordorigin="3070,2717" coordsize="2,130">
              <v:shape style="position:absolute;left:3070;top:2717;width:2;height:130" coordorigin="3070,2717" coordsize="0,130" path="m3070,2847l3070,2717e" filled="false" stroked="true" strokeweight=".375pt" strokecolor="#a5eab5">
                <v:path arrowok="t"/>
              </v:shape>
            </v:group>
            <v:group style="position:absolute;left:3081;top:2739;width:2;height:108" coordorigin="3081,2739" coordsize="2,108">
              <v:shape style="position:absolute;left:3081;top:2739;width:2;height:108" coordorigin="3081,2739" coordsize="0,108" path="m3081,2847l3081,2739e" filled="false" stroked="true" strokeweight=".375pt" strokecolor="#a5eab5">
                <v:path arrowok="t"/>
              </v:shape>
            </v:group>
            <v:group style="position:absolute;left:3092;top:2739;width:2;height:108" coordorigin="3092,2739" coordsize="2,108">
              <v:shape style="position:absolute;left:3092;top:2739;width:2;height:108" coordorigin="3092,2739" coordsize="0,108" path="m3092,2847l3092,2739e" filled="false" stroked="true" strokeweight=".375pt" strokecolor="#a5eab5">
                <v:path arrowok="t"/>
              </v:shape>
            </v:group>
            <v:group style="position:absolute;left:3104;top:2728;width:2;height:119" coordorigin="3104,2728" coordsize="2,119">
              <v:shape style="position:absolute;left:3104;top:2728;width:2;height:119" coordorigin="3104,2728" coordsize="0,119" path="m3104,2847l3104,2728e" filled="false" stroked="true" strokeweight=".375pt" strokecolor="#a5eab5">
                <v:path arrowok="t"/>
              </v:shape>
            </v:group>
            <v:group style="position:absolute;left:3115;top:2720;width:2;height:127" coordorigin="3115,2720" coordsize="2,127">
              <v:shape style="position:absolute;left:3115;top:2720;width:2;height:127" coordorigin="3115,2720" coordsize="0,127" path="m3115,2847l3115,2720e" filled="false" stroked="true" strokeweight=".375pt" strokecolor="#a5eab5">
                <v:path arrowok="t"/>
              </v:shape>
            </v:group>
            <v:group style="position:absolute;left:3126;top:2717;width:2;height:130" coordorigin="3126,2717" coordsize="2,130">
              <v:shape style="position:absolute;left:3126;top:2717;width:2;height:130" coordorigin="3126,2717" coordsize="0,130" path="m3126,2847l3126,2717e" filled="false" stroked="true" strokeweight=".375pt" strokecolor="#a5eab5">
                <v:path arrowok="t"/>
              </v:shape>
            </v:group>
            <v:group style="position:absolute;left:3137;top:2717;width:2;height:130" coordorigin="3137,2717" coordsize="2,130">
              <v:shape style="position:absolute;left:3137;top:2717;width:2;height:130" coordorigin="3137,2717" coordsize="0,130" path="m3137,2847l3137,2717e" filled="false" stroked="true" strokeweight=".375pt" strokecolor="#a5eab5">
                <v:path arrowok="t"/>
              </v:shape>
            </v:group>
            <v:group style="position:absolute;left:3149;top:2750;width:2;height:97" coordorigin="3149,2750" coordsize="2,97">
              <v:shape style="position:absolute;left:3149;top:2750;width:2;height:97" coordorigin="3149,2750" coordsize="0,97" path="m3149,2847l3149,2750e" filled="false" stroked="true" strokeweight=".375pt" strokecolor="#a5eab5">
                <v:path arrowok="t"/>
              </v:shape>
            </v:group>
            <v:group style="position:absolute;left:3160;top:2724;width:2;height:123" coordorigin="3160,2724" coordsize="2,123">
              <v:shape style="position:absolute;left:3160;top:2724;width:2;height:123" coordorigin="3160,2724" coordsize="0,123" path="m3160,2847l3160,2724e" filled="false" stroked="true" strokeweight=".375pt" strokecolor="#a5eab5">
                <v:path arrowok="t"/>
              </v:shape>
            </v:group>
            <v:group style="position:absolute;left:3171;top:2718;width:2;height:129" coordorigin="3171,2718" coordsize="2,129">
              <v:shape style="position:absolute;left:3171;top:2718;width:2;height:129" coordorigin="3171,2718" coordsize="0,129" path="m3171,2847l3171,2718e" filled="false" stroked="true" strokeweight=".375pt" strokecolor="#a5eab5">
                <v:path arrowok="t"/>
              </v:shape>
            </v:group>
            <v:group style="position:absolute;left:3183;top:2714;width:2;height:133" coordorigin="3183,2714" coordsize="2,133">
              <v:shape style="position:absolute;left:3183;top:2714;width:2;height:133" coordorigin="3183,2714" coordsize="0,133" path="m3183,2847l3183,2714e" filled="false" stroked="true" strokeweight=".375pt" strokecolor="#a5eab5">
                <v:path arrowok="t"/>
              </v:shape>
            </v:group>
            <v:group style="position:absolute;left:3194;top:2724;width:2;height:123" coordorigin="3194,2724" coordsize="2,123">
              <v:shape style="position:absolute;left:3194;top:2724;width:2;height:123" coordorigin="3194,2724" coordsize="0,123" path="m3194,2847l3194,2724e" filled="false" stroked="true" strokeweight=".375pt" strokecolor="#a5eab5">
                <v:path arrowok="t"/>
              </v:shape>
            </v:group>
            <v:group style="position:absolute;left:3205;top:2730;width:2;height:117" coordorigin="3205,2730" coordsize="2,117">
              <v:shape style="position:absolute;left:3205;top:2730;width:2;height:117" coordorigin="3205,2730" coordsize="0,117" path="m3205,2847l3205,2730e" filled="false" stroked="true" strokeweight=".375pt" strokecolor="#a5eab5">
                <v:path arrowok="t"/>
              </v:shape>
            </v:group>
            <v:group style="position:absolute;left:3217;top:2742;width:2;height:105" coordorigin="3217,2742" coordsize="2,105">
              <v:shape style="position:absolute;left:3217;top:2742;width:2;height:105" coordorigin="3217,2742" coordsize="0,105" path="m3217,2847l3217,2742e" filled="false" stroked="true" strokeweight=".375pt" strokecolor="#a5eab5">
                <v:path arrowok="t"/>
              </v:shape>
            </v:group>
            <v:group style="position:absolute;left:3228;top:2719;width:2;height:128" coordorigin="3228,2719" coordsize="2,128">
              <v:shape style="position:absolute;left:3228;top:2719;width:2;height:128" coordorigin="3228,2719" coordsize="0,128" path="m3228,2847l3228,2719e" filled="false" stroked="true" strokeweight=".375pt" strokecolor="#a5eab5">
                <v:path arrowok="t"/>
              </v:shape>
            </v:group>
            <v:group style="position:absolute;left:3239;top:2720;width:2;height:127" coordorigin="3239,2720" coordsize="2,127">
              <v:shape style="position:absolute;left:3239;top:2720;width:2;height:127" coordorigin="3239,2720" coordsize="0,127" path="m3239,2847l3239,2720e" filled="false" stroked="true" strokeweight=".375pt" strokecolor="#a5eab5">
                <v:path arrowok="t"/>
              </v:shape>
            </v:group>
            <v:group style="position:absolute;left:3251;top:2716;width:2;height:131" coordorigin="3251,2716" coordsize="2,131">
              <v:shape style="position:absolute;left:3251;top:2716;width:2;height:131" coordorigin="3251,2716" coordsize="0,131" path="m3251,2847l3251,2716e" filled="false" stroked="true" strokeweight=".375pt" strokecolor="#a5eab5">
                <v:path arrowok="t"/>
              </v:shape>
            </v:group>
            <v:group style="position:absolute;left:3262;top:2718;width:2;height:129" coordorigin="3262,2718" coordsize="2,129">
              <v:shape style="position:absolute;left:3262;top:2718;width:2;height:129" coordorigin="3262,2718" coordsize="0,129" path="m3262,2847l3262,2718e" filled="false" stroked="true" strokeweight=".375pt" strokecolor="#a5eab5">
                <v:path arrowok="t"/>
              </v:shape>
            </v:group>
            <v:group style="position:absolute;left:3273;top:2709;width:2;height:138" coordorigin="3273,2709" coordsize="2,138">
              <v:shape style="position:absolute;left:3273;top:2709;width:2;height:138" coordorigin="3273,2709" coordsize="0,138" path="m3273,2847l3273,2709e" filled="false" stroked="true" strokeweight=".375pt" strokecolor="#a5eab5">
                <v:path arrowok="t"/>
              </v:shape>
            </v:group>
            <v:group style="position:absolute;left:3285;top:2719;width:2;height:128" coordorigin="3285,2719" coordsize="2,128">
              <v:shape style="position:absolute;left:3285;top:2719;width:2;height:128" coordorigin="3285,2719" coordsize="0,128" path="m3285,2847l3285,2719e" filled="false" stroked="true" strokeweight=".375pt" strokecolor="#a5eab5">
                <v:path arrowok="t"/>
              </v:shape>
            </v:group>
            <v:group style="position:absolute;left:3296;top:2716;width:2;height:131" coordorigin="3296,2716" coordsize="2,131">
              <v:shape style="position:absolute;left:3296;top:2716;width:2;height:131" coordorigin="3296,2716" coordsize="0,131" path="m3296,2847l3296,2716e" filled="false" stroked="true" strokeweight=".375pt" strokecolor="#a5eab5">
                <v:path arrowok="t"/>
              </v:shape>
            </v:group>
            <v:group style="position:absolute;left:3307;top:2716;width:2;height:131" coordorigin="3307,2716" coordsize="2,131">
              <v:shape style="position:absolute;left:3307;top:2716;width:2;height:131" coordorigin="3307,2716" coordsize="0,131" path="m3307,2847l3307,2716e" filled="false" stroked="true" strokeweight=".375pt" strokecolor="#a5eab5">
                <v:path arrowok="t"/>
              </v:shape>
            </v:group>
            <v:group style="position:absolute;left:3319;top:2718;width:2;height:129" coordorigin="3319,2718" coordsize="2,129">
              <v:shape style="position:absolute;left:3319;top:2718;width:2;height:129" coordorigin="3319,2718" coordsize="0,129" path="m3319,2847l3319,2718e" filled="false" stroked="true" strokeweight=".375pt" strokecolor="#a5eab5">
                <v:path arrowok="t"/>
              </v:shape>
            </v:group>
            <v:group style="position:absolute;left:3330;top:2714;width:2;height:133" coordorigin="3330,2714" coordsize="2,133">
              <v:shape style="position:absolute;left:3330;top:2714;width:2;height:133" coordorigin="3330,2714" coordsize="0,133" path="m3330,2847l3330,2714e" filled="false" stroked="true" strokeweight=".375pt" strokecolor="#a5eab5">
                <v:path arrowok="t"/>
              </v:shape>
            </v:group>
            <v:group style="position:absolute;left:3341;top:2718;width:2;height:129" coordorigin="3341,2718" coordsize="2,129">
              <v:shape style="position:absolute;left:3341;top:2718;width:2;height:129" coordorigin="3341,2718" coordsize="0,129" path="m3341,2847l3341,2718e" filled="false" stroked="true" strokeweight=".375pt" strokecolor="#a5eab5">
                <v:path arrowok="t"/>
              </v:shape>
            </v:group>
            <v:group style="position:absolute;left:3353;top:2715;width:2;height:132" coordorigin="3353,2715" coordsize="2,132">
              <v:shape style="position:absolute;left:3353;top:2715;width:2;height:132" coordorigin="3353,2715" coordsize="0,132" path="m3353,2847l3353,2715e" filled="false" stroked="true" strokeweight=".375pt" strokecolor="#a5eab5">
                <v:path arrowok="t"/>
              </v:shape>
            </v:group>
            <v:group style="position:absolute;left:3364;top:2718;width:2;height:129" coordorigin="3364,2718" coordsize="2,129">
              <v:shape style="position:absolute;left:3364;top:2718;width:2;height:129" coordorigin="3364,2718" coordsize="0,129" path="m3364,2847l3364,2718e" filled="false" stroked="true" strokeweight=".375pt" strokecolor="#a5eab5">
                <v:path arrowok="t"/>
              </v:shape>
            </v:group>
            <v:group style="position:absolute;left:3375;top:2716;width:2;height:131" coordorigin="3375,2716" coordsize="2,131">
              <v:shape style="position:absolute;left:3375;top:2716;width:2;height:131" coordorigin="3375,2716" coordsize="0,131" path="m3375,2847l3375,2716e" filled="false" stroked="true" strokeweight=".375pt" strokecolor="#a5eab5">
                <v:path arrowok="t"/>
              </v:shape>
            </v:group>
            <v:group style="position:absolute;left:3386;top:2715;width:2;height:132" coordorigin="3386,2715" coordsize="2,132">
              <v:shape style="position:absolute;left:3386;top:2715;width:2;height:132" coordorigin="3386,2715" coordsize="0,132" path="m3386,2847l3386,2715e" filled="false" stroked="true" strokeweight=".375pt" strokecolor="#a5eab5">
                <v:path arrowok="t"/>
              </v:shape>
            </v:group>
            <v:group style="position:absolute;left:3398;top:2715;width:2;height:132" coordorigin="3398,2715" coordsize="2,132">
              <v:shape style="position:absolute;left:3398;top:2715;width:2;height:132" coordorigin="3398,2715" coordsize="0,132" path="m3398,2847l3398,2715e" filled="false" stroked="true" strokeweight=".375pt" strokecolor="#a5eab5">
                <v:path arrowok="t"/>
              </v:shape>
            </v:group>
            <v:group style="position:absolute;left:3409;top:2707;width:2;height:140" coordorigin="3409,2707" coordsize="2,140">
              <v:shape style="position:absolute;left:3409;top:2707;width:2;height:140" coordorigin="3409,2707" coordsize="0,140" path="m3409,2847l3409,2707e" filled="false" stroked="true" strokeweight=".375pt" strokecolor="#a5eab5">
                <v:path arrowok="t"/>
              </v:shape>
            </v:group>
            <v:group style="position:absolute;left:3420;top:2714;width:2;height:133" coordorigin="3420,2714" coordsize="2,133">
              <v:shape style="position:absolute;left:3420;top:2714;width:2;height:133" coordorigin="3420,2714" coordsize="0,133" path="m3420,2847l3420,2714e" filled="false" stroked="true" strokeweight=".375pt" strokecolor="#a5eab5">
                <v:path arrowok="t"/>
              </v:shape>
            </v:group>
            <v:group style="position:absolute;left:3432;top:2717;width:2;height:130" coordorigin="3432,2717" coordsize="2,130">
              <v:shape style="position:absolute;left:3432;top:2717;width:2;height:130" coordorigin="3432,2717" coordsize="0,130" path="m3432,2847l3432,2717e" filled="false" stroked="true" strokeweight=".375pt" strokecolor="#a5eab5">
                <v:path arrowok="t"/>
              </v:shape>
            </v:group>
            <v:group style="position:absolute;left:3443;top:2713;width:2;height:134" coordorigin="3443,2713" coordsize="2,134">
              <v:shape style="position:absolute;left:3443;top:2713;width:2;height:134" coordorigin="3443,2713" coordsize="0,134" path="m3443,2847l3443,2713e" filled="false" stroked="true" strokeweight=".375pt" strokecolor="#a5eab5">
                <v:path arrowok="t"/>
              </v:shape>
            </v:group>
            <v:group style="position:absolute;left:3454;top:2723;width:2;height:124" coordorigin="3454,2723" coordsize="2,124">
              <v:shape style="position:absolute;left:3454;top:2723;width:2;height:124" coordorigin="3454,2723" coordsize="0,124" path="m3454,2847l3454,2723e" filled="false" stroked="true" strokeweight=".375pt" strokecolor="#a5eab5">
                <v:path arrowok="t"/>
              </v:shape>
            </v:group>
            <v:group style="position:absolute;left:3466;top:2717;width:2;height:130" coordorigin="3466,2717" coordsize="2,130">
              <v:shape style="position:absolute;left:3466;top:2717;width:2;height:130" coordorigin="3466,2717" coordsize="0,130" path="m3466,2847l3466,2717e" filled="false" stroked="true" strokeweight=".375pt" strokecolor="#a5eab5">
                <v:path arrowok="t"/>
              </v:shape>
            </v:group>
            <v:group style="position:absolute;left:3477;top:2716;width:2;height:131" coordorigin="3477,2716" coordsize="2,131">
              <v:shape style="position:absolute;left:3477;top:2716;width:2;height:131" coordorigin="3477,2716" coordsize="0,131" path="m3477,2847l3477,2716e" filled="false" stroked="true" strokeweight=".375pt" strokecolor="#a5eab5">
                <v:path arrowok="t"/>
              </v:shape>
            </v:group>
            <v:group style="position:absolute;left:3488;top:2720;width:2;height:127" coordorigin="3488,2720" coordsize="2,127">
              <v:shape style="position:absolute;left:3488;top:2720;width:2;height:127" coordorigin="3488,2720" coordsize="0,127" path="m3488,2847l3488,2720e" filled="false" stroked="true" strokeweight=".375pt" strokecolor="#a5eab5">
                <v:path arrowok="t"/>
              </v:shape>
            </v:group>
            <v:group style="position:absolute;left:3500;top:2710;width:2;height:137" coordorigin="3500,2710" coordsize="2,137">
              <v:shape style="position:absolute;left:3500;top:2710;width:2;height:137" coordorigin="3500,2710" coordsize="0,137" path="m3500,2847l3500,2710e" filled="false" stroked="true" strokeweight=".375pt" strokecolor="#a5eab5">
                <v:path arrowok="t"/>
              </v:shape>
            </v:group>
            <v:group style="position:absolute;left:3511;top:2718;width:2;height:129" coordorigin="3511,2718" coordsize="2,129">
              <v:shape style="position:absolute;left:3511;top:2718;width:2;height:129" coordorigin="3511,2718" coordsize="0,129" path="m3511,2847l3511,2718e" filled="false" stroked="true" strokeweight=".375pt" strokecolor="#a5eab5">
                <v:path arrowok="t"/>
              </v:shape>
            </v:group>
            <v:group style="position:absolute;left:3522;top:2710;width:2;height:137" coordorigin="3522,2710" coordsize="2,137">
              <v:shape style="position:absolute;left:3522;top:2710;width:2;height:137" coordorigin="3522,2710" coordsize="0,137" path="m3522,2847l3522,2710e" filled="false" stroked="true" strokeweight=".375pt" strokecolor="#a5eab5">
                <v:path arrowok="t"/>
              </v:shape>
            </v:group>
            <v:group style="position:absolute;left:3534;top:2716;width:2;height:131" coordorigin="3534,2716" coordsize="2,131">
              <v:shape style="position:absolute;left:3534;top:2716;width:2;height:131" coordorigin="3534,2716" coordsize="0,131" path="m3534,2847l3534,2716e" filled="false" stroked="true" strokeweight=".375pt" strokecolor="#a5eab5">
                <v:path arrowok="t"/>
              </v:shape>
            </v:group>
            <v:group style="position:absolute;left:3545;top:2718;width:2;height:129" coordorigin="3545,2718" coordsize="2,129">
              <v:shape style="position:absolute;left:3545;top:2718;width:2;height:129" coordorigin="3545,2718" coordsize="0,129" path="m3545,2847l3545,2718e" filled="false" stroked="true" strokeweight=".375pt" strokecolor="#a5eab5">
                <v:path arrowok="t"/>
              </v:shape>
            </v:group>
            <v:group style="position:absolute;left:3556;top:2710;width:2;height:137" coordorigin="3556,2710" coordsize="2,137">
              <v:shape style="position:absolute;left:3556;top:2710;width:2;height:137" coordorigin="3556,2710" coordsize="0,137" path="m3556,2847l3556,2710e" filled="false" stroked="true" strokeweight=".375pt" strokecolor="#a5eab5">
                <v:path arrowok="t"/>
              </v:shape>
            </v:group>
            <v:group style="position:absolute;left:3568;top:2715;width:2;height:132" coordorigin="3568,2715" coordsize="2,132">
              <v:shape style="position:absolute;left:3568;top:2715;width:2;height:132" coordorigin="3568,2715" coordsize="0,132" path="m3568,2847l3568,2715e" filled="false" stroked="true" strokeweight=".375pt" strokecolor="#a5eab5">
                <v:path arrowok="t"/>
              </v:shape>
            </v:group>
            <v:group style="position:absolute;left:3579;top:2707;width:2;height:140" coordorigin="3579,2707" coordsize="2,140">
              <v:shape style="position:absolute;left:3579;top:2707;width:2;height:140" coordorigin="3579,2707" coordsize="0,140" path="m3579,2847l3579,2707e" filled="false" stroked="true" strokeweight=".375pt" strokecolor="#a5eab5">
                <v:path arrowok="t"/>
              </v:shape>
            </v:group>
            <v:group style="position:absolute;left:3590;top:2714;width:2;height:133" coordorigin="3590,2714" coordsize="2,133">
              <v:shape style="position:absolute;left:3590;top:2714;width:2;height:133" coordorigin="3590,2714" coordsize="0,133" path="m3590,2847l3590,2714e" filled="false" stroked="true" strokeweight=".375pt" strokecolor="#a5eab5">
                <v:path arrowok="t"/>
              </v:shape>
            </v:group>
            <v:group style="position:absolute;left:3601;top:2712;width:2;height:135" coordorigin="3601,2712" coordsize="2,135">
              <v:shape style="position:absolute;left:3601;top:2712;width:2;height:135" coordorigin="3601,2712" coordsize="0,135" path="m3601,2847l3601,2712e" filled="false" stroked="true" strokeweight=".375pt" strokecolor="#a5eab5">
                <v:path arrowok="t"/>
              </v:shape>
            </v:group>
            <v:group style="position:absolute;left:3613;top:2713;width:2;height:134" coordorigin="3613,2713" coordsize="2,134">
              <v:shape style="position:absolute;left:3613;top:2713;width:2;height:134" coordorigin="3613,2713" coordsize="0,134" path="m3613,2847l3613,2713e" filled="false" stroked="true" strokeweight=".375pt" strokecolor="#a5eab5">
                <v:path arrowok="t"/>
              </v:shape>
            </v:group>
            <v:group style="position:absolute;left:3624;top:2718;width:2;height:129" coordorigin="3624,2718" coordsize="2,129">
              <v:shape style="position:absolute;left:3624;top:2718;width:2;height:129" coordorigin="3624,2718" coordsize="0,129" path="m3624,2847l3624,2718e" filled="false" stroked="true" strokeweight=".375pt" strokecolor="#a5eab5">
                <v:path arrowok="t"/>
              </v:shape>
            </v:group>
            <v:group style="position:absolute;left:3635;top:2716;width:2;height:131" coordorigin="3635,2716" coordsize="2,131">
              <v:shape style="position:absolute;left:3635;top:2716;width:2;height:131" coordorigin="3635,2716" coordsize="0,131" path="m3635,2847l3635,2716e" filled="false" stroked="true" strokeweight=".375pt" strokecolor="#a5eab5">
                <v:path arrowok="t"/>
              </v:shape>
            </v:group>
            <v:group style="position:absolute;left:3647;top:2710;width:2;height:137" coordorigin="3647,2710" coordsize="2,137">
              <v:shape style="position:absolute;left:3647;top:2710;width:2;height:137" coordorigin="3647,2710" coordsize="0,137" path="m3647,2847l3647,2710e" filled="false" stroked="true" strokeweight=".375pt" strokecolor="#a5eab5">
                <v:path arrowok="t"/>
              </v:shape>
            </v:group>
            <v:group style="position:absolute;left:3658;top:2713;width:2;height:134" coordorigin="3658,2713" coordsize="2,134">
              <v:shape style="position:absolute;left:3658;top:2713;width:2;height:134" coordorigin="3658,2713" coordsize="0,134" path="m3658,2847l3658,2713e" filled="false" stroked="true" strokeweight=".375pt" strokecolor="#a5eab5">
                <v:path arrowok="t"/>
              </v:shape>
            </v:group>
            <v:group style="position:absolute;left:3669;top:2712;width:2;height:135" coordorigin="3669,2712" coordsize="2,135">
              <v:shape style="position:absolute;left:3669;top:2712;width:2;height:135" coordorigin="3669,2712" coordsize="0,135" path="m3669,2847l3669,2712e" filled="false" stroked="true" strokeweight=".375pt" strokecolor="#a5eab5">
                <v:path arrowok="t"/>
              </v:shape>
            </v:group>
            <v:group style="position:absolute;left:3681;top:2709;width:2;height:138" coordorigin="3681,2709" coordsize="2,138">
              <v:shape style="position:absolute;left:3681;top:2709;width:2;height:138" coordorigin="3681,2709" coordsize="0,138" path="m3681,2847l3681,2709e" filled="false" stroked="true" strokeweight=".375pt" strokecolor="#a5eab5">
                <v:path arrowok="t"/>
              </v:shape>
            </v:group>
            <v:group style="position:absolute;left:3692;top:2705;width:2;height:142" coordorigin="3692,2705" coordsize="2,142">
              <v:shape style="position:absolute;left:3692;top:2705;width:2;height:142" coordorigin="3692,2705" coordsize="0,142" path="m3692,2847l3692,2705e" filled="false" stroked="true" strokeweight=".375pt" strokecolor="#a5eab5">
                <v:path arrowok="t"/>
              </v:shape>
            </v:group>
            <v:group style="position:absolute;left:3703;top:2706;width:2;height:141" coordorigin="3703,2706" coordsize="2,141">
              <v:shape style="position:absolute;left:3703;top:2706;width:2;height:141" coordorigin="3703,2706" coordsize="0,141" path="m3703,2847l3703,2706e" filled="false" stroked="true" strokeweight=".375pt" strokecolor="#a5eab5">
                <v:path arrowok="t"/>
              </v:shape>
            </v:group>
            <v:group style="position:absolute;left:3715;top:2717;width:2;height:130" coordorigin="3715,2717" coordsize="2,130">
              <v:shape style="position:absolute;left:3715;top:2717;width:2;height:130" coordorigin="3715,2717" coordsize="0,130" path="m3715,2847l3715,2717e" filled="false" stroked="true" strokeweight=".375pt" strokecolor="#a5eab5">
                <v:path arrowok="t"/>
              </v:shape>
            </v:group>
            <v:group style="position:absolute;left:3726;top:2706;width:2;height:141" coordorigin="3726,2706" coordsize="2,141">
              <v:shape style="position:absolute;left:3726;top:2706;width:2;height:141" coordorigin="3726,2706" coordsize="0,141" path="m3726,2847l3726,2706e" filled="false" stroked="true" strokeweight=".375pt" strokecolor="#a5eab5">
                <v:path arrowok="t"/>
              </v:shape>
            </v:group>
            <v:group style="position:absolute;left:3737;top:2711;width:2;height:136" coordorigin="3737,2711" coordsize="2,136">
              <v:shape style="position:absolute;left:3737;top:2711;width:2;height:136" coordorigin="3737,2711" coordsize="0,136" path="m3737,2847l3737,2711e" filled="false" stroked="true" strokeweight=".375pt" strokecolor="#a5eab5">
                <v:path arrowok="t"/>
              </v:shape>
            </v:group>
            <v:group style="position:absolute;left:3749;top:2716;width:2;height:131" coordorigin="3749,2716" coordsize="2,131">
              <v:shape style="position:absolute;left:3749;top:2716;width:2;height:131" coordorigin="3749,2716" coordsize="0,131" path="m3749,2847l3749,2716e" filled="false" stroked="true" strokeweight=".375pt" strokecolor="#a5eab5">
                <v:path arrowok="t"/>
              </v:shape>
            </v:group>
            <v:group style="position:absolute;left:3760;top:2716;width:2;height:131" coordorigin="3760,2716" coordsize="2,131">
              <v:shape style="position:absolute;left:3760;top:2716;width:2;height:131" coordorigin="3760,2716" coordsize="0,131" path="m3760,2847l3760,2716e" filled="false" stroked="true" strokeweight=".375pt" strokecolor="#a5eab5">
                <v:path arrowok="t"/>
              </v:shape>
            </v:group>
            <v:group style="position:absolute;left:3771;top:2710;width:2;height:137" coordorigin="3771,2710" coordsize="2,137">
              <v:shape style="position:absolute;left:3771;top:2710;width:2;height:137" coordorigin="3771,2710" coordsize="0,137" path="m3771,2847l3771,2710e" filled="false" stroked="true" strokeweight=".375pt" strokecolor="#a5eab5">
                <v:path arrowok="t"/>
              </v:shape>
            </v:group>
            <v:group style="position:absolute;left:3783;top:2711;width:2;height:136" coordorigin="3783,2711" coordsize="2,136">
              <v:shape style="position:absolute;left:3783;top:2711;width:2;height:136" coordorigin="3783,2711" coordsize="0,136" path="m3783,2847l3783,2711e" filled="false" stroked="true" strokeweight=".375pt" strokecolor="#a5eab5">
                <v:path arrowok="t"/>
              </v:shape>
            </v:group>
            <v:group style="position:absolute;left:3794;top:2713;width:2;height:134" coordorigin="3794,2713" coordsize="2,134">
              <v:shape style="position:absolute;left:3794;top:2713;width:2;height:134" coordorigin="3794,2713" coordsize="0,134" path="m3794,2847l3794,2713e" filled="false" stroked="true" strokeweight=".375pt" strokecolor="#a5eab5">
                <v:path arrowok="t"/>
              </v:shape>
            </v:group>
            <v:group style="position:absolute;left:3805;top:2709;width:2;height:138" coordorigin="3805,2709" coordsize="2,138">
              <v:shape style="position:absolute;left:3805;top:2709;width:2;height:138" coordorigin="3805,2709" coordsize="0,138" path="m3805,2847l3805,2709e" filled="false" stroked="true" strokeweight=".375pt" strokecolor="#a5eab5">
                <v:path arrowok="t"/>
              </v:shape>
            </v:group>
            <v:group style="position:absolute;left:3816;top:2719;width:2;height:128" coordorigin="3816,2719" coordsize="2,128">
              <v:shape style="position:absolute;left:3816;top:2719;width:2;height:128" coordorigin="3816,2719" coordsize="0,128" path="m3816,2847l3816,2719e" filled="false" stroked="true" strokeweight=".375pt" strokecolor="#a5eab5">
                <v:path arrowok="t"/>
              </v:shape>
            </v:group>
            <v:group style="position:absolute;left:3828;top:2715;width:2;height:132" coordorigin="3828,2715" coordsize="2,132">
              <v:shape style="position:absolute;left:3828;top:2715;width:2;height:132" coordorigin="3828,2715" coordsize="0,132" path="m3828,2847l3828,2715e" filled="false" stroked="true" strokeweight=".375pt" strokecolor="#a5eab5">
                <v:path arrowok="t"/>
              </v:shape>
            </v:group>
            <v:group style="position:absolute;left:3839;top:2713;width:2;height:134" coordorigin="3839,2713" coordsize="2,134">
              <v:shape style="position:absolute;left:3839;top:2713;width:2;height:134" coordorigin="3839,2713" coordsize="0,134" path="m3839,2847l3839,2713e" filled="false" stroked="true" strokeweight=".375pt" strokecolor="#a5eab5">
                <v:path arrowok="t"/>
              </v:shape>
            </v:group>
            <v:group style="position:absolute;left:3850;top:2718;width:2;height:129" coordorigin="3850,2718" coordsize="2,129">
              <v:shape style="position:absolute;left:3850;top:2718;width:2;height:129" coordorigin="3850,2718" coordsize="0,129" path="m3850,2847l3850,2718e" filled="false" stroked="true" strokeweight=".375pt" strokecolor="#a5eab5">
                <v:path arrowok="t"/>
              </v:shape>
            </v:group>
            <v:group style="position:absolute;left:3862;top:2711;width:2;height:136" coordorigin="3862,2711" coordsize="2,136">
              <v:shape style="position:absolute;left:3862;top:2711;width:2;height:136" coordorigin="3862,2711" coordsize="0,136" path="m3862,2847l3862,2711e" filled="false" stroked="true" strokeweight=".375pt" strokecolor="#a5eab5">
                <v:path arrowok="t"/>
              </v:shape>
            </v:group>
            <v:group style="position:absolute;left:3873;top:2718;width:2;height:129" coordorigin="3873,2718" coordsize="2,129">
              <v:shape style="position:absolute;left:3873;top:2718;width:2;height:129" coordorigin="3873,2718" coordsize="0,129" path="m3873,2847l3873,2718e" filled="false" stroked="true" strokeweight=".375pt" strokecolor="#a5eab5">
                <v:path arrowok="t"/>
              </v:shape>
            </v:group>
            <v:group style="position:absolute;left:3884;top:2713;width:2;height:134" coordorigin="3884,2713" coordsize="2,134">
              <v:shape style="position:absolute;left:3884;top:2713;width:2;height:134" coordorigin="3884,2713" coordsize="0,134" path="m3884,2847l3884,2713e" filled="false" stroked="true" strokeweight=".375pt" strokecolor="#a5eab5">
                <v:path arrowok="t"/>
              </v:shape>
            </v:group>
            <v:group style="position:absolute;left:3896;top:2722;width:2;height:125" coordorigin="3896,2722" coordsize="2,125">
              <v:shape style="position:absolute;left:3896;top:2722;width:2;height:125" coordorigin="3896,2722" coordsize="0,125" path="m3896,2847l3896,2722e" filled="false" stroked="true" strokeweight=".375pt" strokecolor="#a5eab5">
                <v:path arrowok="t"/>
              </v:shape>
            </v:group>
            <v:group style="position:absolute;left:3907;top:2711;width:2;height:136" coordorigin="3907,2711" coordsize="2,136">
              <v:shape style="position:absolute;left:3907;top:2711;width:2;height:136" coordorigin="3907,2711" coordsize="0,136" path="m3907,2847l3907,2711e" filled="false" stroked="true" strokeweight=".375pt" strokecolor="#a5eab5">
                <v:path arrowok="t"/>
              </v:shape>
            </v:group>
            <v:group style="position:absolute;left:3918;top:2716;width:2;height:131" coordorigin="3918,2716" coordsize="2,131">
              <v:shape style="position:absolute;left:3918;top:2716;width:2;height:131" coordorigin="3918,2716" coordsize="0,131" path="m3918,2847l3918,2716e" filled="false" stroked="true" strokeweight=".375pt" strokecolor="#a5eab5">
                <v:path arrowok="t"/>
              </v:shape>
            </v:group>
            <v:group style="position:absolute;left:3930;top:2708;width:2;height:139" coordorigin="3930,2708" coordsize="2,139">
              <v:shape style="position:absolute;left:3930;top:2708;width:2;height:139" coordorigin="3930,2708" coordsize="0,139" path="m3930,2847l3930,2708e" filled="false" stroked="true" strokeweight=".375pt" strokecolor="#a5eab5">
                <v:path arrowok="t"/>
              </v:shape>
            </v:group>
            <v:group style="position:absolute;left:3941;top:2713;width:2;height:134" coordorigin="3941,2713" coordsize="2,134">
              <v:shape style="position:absolute;left:3941;top:2713;width:2;height:134" coordorigin="3941,2713" coordsize="0,134" path="m3941,2847l3941,2713e" filled="false" stroked="true" strokeweight=".375pt" strokecolor="#a5eab5">
                <v:path arrowok="t"/>
              </v:shape>
            </v:group>
            <v:group style="position:absolute;left:3952;top:2708;width:2;height:139" coordorigin="3952,2708" coordsize="2,139">
              <v:shape style="position:absolute;left:3952;top:2708;width:2;height:139" coordorigin="3952,2708" coordsize="0,139" path="m3952,2847l3952,2708e" filled="false" stroked="true" strokeweight=".375pt" strokecolor="#a5eab5">
                <v:path arrowok="t"/>
              </v:shape>
            </v:group>
            <v:group style="position:absolute;left:3964;top:2710;width:2;height:137" coordorigin="3964,2710" coordsize="2,137">
              <v:shape style="position:absolute;left:3964;top:2710;width:2;height:137" coordorigin="3964,2710" coordsize="0,137" path="m3964,2847l3964,2710e" filled="false" stroked="true" strokeweight=".375pt" strokecolor="#a5eab5">
                <v:path arrowok="t"/>
              </v:shape>
            </v:group>
            <v:group style="position:absolute;left:3975;top:2711;width:2;height:136" coordorigin="3975,2711" coordsize="2,136">
              <v:shape style="position:absolute;left:3975;top:2711;width:2;height:136" coordorigin="3975,2711" coordsize="0,136" path="m3975,2847l3975,2711e" filled="false" stroked="true" strokeweight=".375pt" strokecolor="#a5eab5">
                <v:path arrowok="t"/>
              </v:shape>
            </v:group>
            <v:group style="position:absolute;left:3986;top:2715;width:2;height:132" coordorigin="3986,2715" coordsize="2,132">
              <v:shape style="position:absolute;left:3986;top:2715;width:2;height:132" coordorigin="3986,2715" coordsize="0,132" path="m3986,2847l3986,2715e" filled="false" stroked="true" strokeweight=".375pt" strokecolor="#a5eab5">
                <v:path arrowok="t"/>
              </v:shape>
            </v:group>
            <v:group style="position:absolute;left:3998;top:2711;width:2;height:136" coordorigin="3998,2711" coordsize="2,136">
              <v:shape style="position:absolute;left:3998;top:2711;width:2;height:136" coordorigin="3998,2711" coordsize="0,136" path="m3998,2847l3998,2711e" filled="false" stroked="true" strokeweight=".375pt" strokecolor="#a5eab5">
                <v:path arrowok="t"/>
              </v:shape>
            </v:group>
            <v:group style="position:absolute;left:4009;top:2735;width:2;height:112" coordorigin="4009,2735" coordsize="2,112">
              <v:shape style="position:absolute;left:4009;top:2735;width:2;height:112" coordorigin="4009,2735" coordsize="0,112" path="m4009,2847l4009,2735e" filled="false" stroked="true" strokeweight=".375pt" strokecolor="#a5eab5">
                <v:path arrowok="t"/>
              </v:shape>
            </v:group>
            <v:group style="position:absolute;left:4020;top:2734;width:2;height:113" coordorigin="4020,2734" coordsize="2,113">
              <v:shape style="position:absolute;left:4020;top:2734;width:2;height:113" coordorigin="4020,2734" coordsize="0,113" path="m4020,2847l4020,2734e" filled="false" stroked="true" strokeweight=".375pt" strokecolor="#a5eab5">
                <v:path arrowok="t"/>
              </v:shape>
            </v:group>
            <v:group style="position:absolute;left:4032;top:2734;width:2;height:113" coordorigin="4032,2734" coordsize="2,113">
              <v:shape style="position:absolute;left:4032;top:2734;width:2;height:113" coordorigin="4032,2734" coordsize="0,113" path="m4032,2847l4032,2734e" filled="false" stroked="true" strokeweight=".375pt" strokecolor="#a5eab5">
                <v:path arrowok="t"/>
              </v:shape>
            </v:group>
            <v:group style="position:absolute;left:4043;top:2745;width:2;height:102" coordorigin="4043,2745" coordsize="2,102">
              <v:shape style="position:absolute;left:4043;top:2745;width:2;height:102" coordorigin="4043,2745" coordsize="0,102" path="m4043,2847l4043,2745e" filled="false" stroked="true" strokeweight=".375pt" strokecolor="#a5eab5">
                <v:path arrowok="t"/>
              </v:shape>
            </v:group>
            <v:group style="position:absolute;left:4054;top:2750;width:2;height:97" coordorigin="4054,2750" coordsize="2,97">
              <v:shape style="position:absolute;left:4054;top:2750;width:2;height:97" coordorigin="4054,2750" coordsize="0,97" path="m4054,2847l4054,2750e" filled="false" stroked="true" strokeweight=".375pt" strokecolor="#a5eab5">
                <v:path arrowok="t"/>
              </v:shape>
            </v:group>
            <v:group style="position:absolute;left:4065;top:2755;width:2;height:92" coordorigin="4065,2755" coordsize="2,92">
              <v:shape style="position:absolute;left:4065;top:2755;width:2;height:92" coordorigin="4065,2755" coordsize="0,92" path="m4065,2847l4065,2755e" filled="false" stroked="true" strokeweight=".375pt" strokecolor="#a5eab5">
                <v:path arrowok="t"/>
              </v:shape>
            </v:group>
            <v:group style="position:absolute;left:4077;top:2728;width:2;height:119" coordorigin="4077,2728" coordsize="2,119">
              <v:shape style="position:absolute;left:4077;top:2728;width:2;height:119" coordorigin="4077,2728" coordsize="0,119" path="m4077,2847l4077,2728e" filled="false" stroked="true" strokeweight=".375pt" strokecolor="#a5eab5">
                <v:path arrowok="t"/>
              </v:shape>
            </v:group>
            <v:group style="position:absolute;left:4088;top:2726;width:2;height:121" coordorigin="4088,2726" coordsize="2,121">
              <v:shape style="position:absolute;left:4088;top:2726;width:2;height:121" coordorigin="4088,2726" coordsize="0,121" path="m4088,2847l4088,2726e" filled="false" stroked="true" strokeweight=".375pt" strokecolor="#a5eab5">
                <v:path arrowok="t"/>
              </v:shape>
            </v:group>
            <v:group style="position:absolute;left:4099;top:2728;width:2;height:119" coordorigin="4099,2728" coordsize="2,119">
              <v:shape style="position:absolute;left:4099;top:2728;width:2;height:119" coordorigin="4099,2728" coordsize="0,119" path="m4099,2847l4099,2728e" filled="false" stroked="true" strokeweight=".375pt" strokecolor="#a5eab5">
                <v:path arrowok="t"/>
              </v:shape>
            </v:group>
            <v:group style="position:absolute;left:4111;top:2737;width:2;height:110" coordorigin="4111,2737" coordsize="2,110">
              <v:shape style="position:absolute;left:4111;top:2737;width:2;height:110" coordorigin="4111,2737" coordsize="0,110" path="m4111,2847l4111,2737e" filled="false" stroked="true" strokeweight=".375pt" strokecolor="#a5eab5">
                <v:path arrowok="t"/>
              </v:shape>
            </v:group>
            <v:group style="position:absolute;left:4122;top:2746;width:2;height:101" coordorigin="4122,2746" coordsize="2,101">
              <v:shape style="position:absolute;left:4122;top:2746;width:2;height:101" coordorigin="4122,2746" coordsize="0,101" path="m4122,2847l4122,2746e" filled="false" stroked="true" strokeweight=".375pt" strokecolor="#a5eab5">
                <v:path arrowok="t"/>
              </v:shape>
            </v:group>
            <v:group style="position:absolute;left:4133;top:2750;width:2;height:97" coordorigin="4133,2750" coordsize="2,97">
              <v:shape style="position:absolute;left:4133;top:2750;width:2;height:97" coordorigin="4133,2750" coordsize="0,97" path="m4133,2847l4133,2750e" filled="false" stroked="true" strokeweight=".375pt" strokecolor="#a5eab5">
                <v:path arrowok="t"/>
              </v:shape>
            </v:group>
            <v:group style="position:absolute;left:4145;top:2742;width:2;height:105" coordorigin="4145,2742" coordsize="2,105">
              <v:shape style="position:absolute;left:4145;top:2742;width:2;height:105" coordorigin="4145,2742" coordsize="0,105" path="m4145,2847l4145,2742e" filled="false" stroked="true" strokeweight=".375pt" strokecolor="#a5eab5">
                <v:path arrowok="t"/>
              </v:shape>
            </v:group>
            <v:group style="position:absolute;left:4156;top:2744;width:2;height:103" coordorigin="4156,2744" coordsize="2,103">
              <v:shape style="position:absolute;left:4156;top:2744;width:2;height:103" coordorigin="4156,2744" coordsize="0,103" path="m4156,2847l4156,2744e" filled="false" stroked="true" strokeweight=".375pt" strokecolor="#a5eab5">
                <v:path arrowok="t"/>
              </v:shape>
            </v:group>
            <v:group style="position:absolute;left:4167;top:2756;width:2;height:91" coordorigin="4167,2756" coordsize="2,91">
              <v:shape style="position:absolute;left:4167;top:2756;width:2;height:91" coordorigin="4167,2756" coordsize="0,91" path="m4167,2847l4167,2756e" filled="false" stroked="true" strokeweight=".375pt" strokecolor="#a5eab5">
                <v:path arrowok="t"/>
              </v:shape>
            </v:group>
            <v:group style="position:absolute;left:4179;top:2750;width:2;height:97" coordorigin="4179,2750" coordsize="2,97">
              <v:shape style="position:absolute;left:4179;top:2750;width:2;height:97" coordorigin="4179,2750" coordsize="0,97" path="m4179,2847l4179,2750e" filled="false" stroked="true" strokeweight=".375pt" strokecolor="#a5eab5">
                <v:path arrowok="t"/>
              </v:shape>
            </v:group>
            <v:group style="position:absolute;left:4190;top:2787;width:2;height:60" coordorigin="4190,2787" coordsize="2,60">
              <v:shape style="position:absolute;left:4190;top:2787;width:2;height:60" coordorigin="4190,2787" coordsize="0,60" path="m4190,2847l4190,2787e" filled="false" stroked="true" strokeweight=".375pt" strokecolor="#a5eab5">
                <v:path arrowok="t"/>
              </v:shape>
            </v:group>
            <v:group style="position:absolute;left:4201;top:2750;width:2;height:97" coordorigin="4201,2750" coordsize="2,97">
              <v:shape style="position:absolute;left:4201;top:2750;width:2;height:97" coordorigin="4201,2750" coordsize="0,97" path="m4201,2847l4201,2750e" filled="false" stroked="true" strokeweight=".375pt" strokecolor="#a5eab5">
                <v:path arrowok="t"/>
              </v:shape>
            </v:group>
            <v:group style="position:absolute;left:4213;top:2770;width:2;height:77" coordorigin="4213,2770" coordsize="2,77">
              <v:shape style="position:absolute;left:4213;top:2770;width:2;height:77" coordorigin="4213,2770" coordsize="0,77" path="m4213,2847l4213,2770e" filled="false" stroked="true" strokeweight=".375pt" strokecolor="#a5eab5">
                <v:path arrowok="t"/>
              </v:shape>
            </v:group>
            <v:group style="position:absolute;left:4224;top:2796;width:2;height:51" coordorigin="4224,2796" coordsize="2,51">
              <v:shape style="position:absolute;left:4224;top:2796;width:2;height:51" coordorigin="4224,2796" coordsize="0,51" path="m4224,2847l4224,2796e" filled="false" stroked="true" strokeweight=".375pt" strokecolor="#a5eab5">
                <v:path arrowok="t"/>
              </v:shape>
            </v:group>
            <v:group style="position:absolute;left:4235;top:2791;width:2;height:56" coordorigin="4235,2791" coordsize="2,56">
              <v:shape style="position:absolute;left:4235;top:2791;width:2;height:56" coordorigin="4235,2791" coordsize="0,56" path="m4235,2847l4235,2791e" filled="false" stroked="true" strokeweight=".375pt" strokecolor="#a5eab5">
                <v:path arrowok="t"/>
              </v:shape>
            </v:group>
            <v:group style="position:absolute;left:4247;top:2772;width:2;height:75" coordorigin="4247,2772" coordsize="2,75">
              <v:shape style="position:absolute;left:4247;top:2772;width:2;height:75" coordorigin="4247,2772" coordsize="0,75" path="m4247,2847l4247,2772e" filled="false" stroked="true" strokeweight=".375pt" strokecolor="#a5eab5">
                <v:path arrowok="t"/>
              </v:shape>
            </v:group>
            <v:group style="position:absolute;left:4258;top:2779;width:2;height:68" coordorigin="4258,2779" coordsize="2,68">
              <v:shape style="position:absolute;left:4258;top:2779;width:2;height:68" coordorigin="4258,2779" coordsize="0,68" path="m4258,2847l4258,2779e" filled="false" stroked="true" strokeweight=".375pt" strokecolor="#a5eab5">
                <v:path arrowok="t"/>
              </v:shape>
            </v:group>
            <v:group style="position:absolute;left:4269;top:2795;width:2;height:52" coordorigin="4269,2795" coordsize="2,52">
              <v:shape style="position:absolute;left:4269;top:2795;width:2;height:52" coordorigin="4269,2795" coordsize="0,52" path="m4269,2847l4269,2795e" filled="false" stroked="true" strokeweight=".375pt" strokecolor="#a5eab5">
                <v:path arrowok="t"/>
              </v:shape>
            </v:group>
            <v:group style="position:absolute;left:4280;top:2783;width:2;height:64" coordorigin="4280,2783" coordsize="2,64">
              <v:shape style="position:absolute;left:4280;top:2783;width:2;height:64" coordorigin="4280,2783" coordsize="0,64" path="m4280,2847l4280,2783e" filled="false" stroked="true" strokeweight=".375pt" strokecolor="#a5eab5">
                <v:path arrowok="t"/>
              </v:shape>
            </v:group>
            <v:group style="position:absolute;left:4292;top:2804;width:2;height:43" coordorigin="4292,2804" coordsize="2,43">
              <v:shape style="position:absolute;left:4292;top:2804;width:2;height:43" coordorigin="4292,2804" coordsize="0,43" path="m4292,2847l4292,2804e" filled="false" stroked="true" strokeweight=".375pt" strokecolor="#a5eab5">
                <v:path arrowok="t"/>
              </v:shape>
            </v:group>
            <v:group style="position:absolute;left:4303;top:2793;width:2;height:54" coordorigin="4303,2793" coordsize="2,54">
              <v:shape style="position:absolute;left:4303;top:2793;width:2;height:54" coordorigin="4303,2793" coordsize="0,54" path="m4303,2847l4303,2793e" filled="false" stroked="true" strokeweight=".375pt" strokecolor="#a5eab5">
                <v:path arrowok="t"/>
              </v:shape>
            </v:group>
            <v:group style="position:absolute;left:4314;top:2801;width:2;height:46" coordorigin="4314,2801" coordsize="2,46">
              <v:shape style="position:absolute;left:4314;top:2801;width:2;height:46" coordorigin="4314,2801" coordsize="0,46" path="m4314,2847l4314,2801e" filled="false" stroked="true" strokeweight=".375pt" strokecolor="#a5eab5">
                <v:path arrowok="t"/>
              </v:shape>
            </v:group>
            <v:group style="position:absolute;left:4326;top:2818;width:2;height:29" coordorigin="4326,2818" coordsize="2,29">
              <v:shape style="position:absolute;left:4326;top:2818;width:2;height:29" coordorigin="4326,2818" coordsize="0,29" path="m4326,2847l4326,2818e" filled="false" stroked="true" strokeweight=".375pt" strokecolor="#a5eab5">
                <v:path arrowok="t"/>
              </v:shape>
            </v:group>
            <v:group style="position:absolute;left:4337;top:2823;width:2;height:24" coordorigin="4337,2823" coordsize="2,24">
              <v:shape style="position:absolute;left:4337;top:2823;width:2;height:24" coordorigin="4337,2823" coordsize="0,24" path="m4337,2847l4337,2823e" filled="false" stroked="true" strokeweight=".375pt" strokecolor="#a5eab5">
                <v:path arrowok="t"/>
              </v:shape>
            </v:group>
            <v:group style="position:absolute;left:4348;top:2826;width:2;height:21" coordorigin="4348,2826" coordsize="2,21">
              <v:shape style="position:absolute;left:4348;top:2826;width:2;height:21" coordorigin="4348,2826" coordsize="0,21" path="m4348,2847l4348,2826e" filled="false" stroked="true" strokeweight=".375pt" strokecolor="#a5eab5">
                <v:path arrowok="t"/>
              </v:shape>
            </v:group>
            <v:group style="position:absolute;left:4360;top:2831;width:2;height:16" coordorigin="4360,2831" coordsize="2,16">
              <v:shape style="position:absolute;left:4360;top:2831;width:2;height:16" coordorigin="4360,2831" coordsize="0,16" path="m4360,2847l4360,2831e" filled="false" stroked="true" strokeweight=".375pt" strokecolor="#a5eab5">
                <v:path arrowok="t"/>
              </v:shape>
            </v:group>
            <v:group style="position:absolute;left:4371;top:2829;width:2;height:18" coordorigin="4371,2829" coordsize="2,18">
              <v:shape style="position:absolute;left:4371;top:2829;width:2;height:18" coordorigin="4371,2829" coordsize="0,18" path="m4371,2847l4371,2829e" filled="false" stroked="true" strokeweight=".375pt" strokecolor="#a5eab5">
                <v:path arrowok="t"/>
              </v:shape>
            </v:group>
            <v:group style="position:absolute;left:4382;top:2821;width:2;height:26" coordorigin="4382,2821" coordsize="2,26">
              <v:shape style="position:absolute;left:4382;top:2821;width:2;height:26" coordorigin="4382,2821" coordsize="0,26" path="m4382,2847l4382,2821e" filled="false" stroked="true" strokeweight=".375pt" strokecolor="#a5eab5">
                <v:path arrowok="t"/>
              </v:shape>
            </v:group>
            <v:group style="position:absolute;left:4390;top:2841;width:8;height:2" coordorigin="4390,2841" coordsize="8,2">
              <v:shape style="position:absolute;left:4390;top:2841;width:8;height:2" coordorigin="4390,2841" coordsize="8,0" path="m4390,2841l4397,2841e" filled="false" stroked="true" strokeweight=".6pt" strokecolor="#a5eab5">
                <v:path arrowok="t"/>
              </v:shape>
            </v:group>
            <v:group style="position:absolute;left:4401;top:2842;width:8;height:2" coordorigin="4401,2842" coordsize="8,2">
              <v:shape style="position:absolute;left:4401;top:2842;width:8;height:2" coordorigin="4401,2842" coordsize="8,0" path="m4401,2842l4408,2842e" filled="false" stroked="true" strokeweight=".45pt" strokecolor="#a5eab5">
                <v:path arrowok="t"/>
              </v:shape>
            </v:group>
            <v:group style="position:absolute;left:4424;top:2845;width:8;height:2" coordorigin="4424,2845" coordsize="8,2">
              <v:shape style="position:absolute;left:4424;top:2845;width:8;height:2" coordorigin="4424,2845" coordsize="8,0" path="m4424,2845l4431,2845e" filled="false" stroked="true" strokeweight=".15pt" strokecolor="#a5eab5">
                <v:path arrowok="t"/>
              </v:shape>
            </v:group>
            <v:group style="position:absolute;left:4439;top:2821;width:2;height:26" coordorigin="4439,2821" coordsize="2,26">
              <v:shape style="position:absolute;left:4439;top:2821;width:2;height:26" coordorigin="4439,2821" coordsize="0,26" path="m4439,2847l4439,2821e" filled="false" stroked="true" strokeweight=".375pt" strokecolor="#a5eab5">
                <v:path arrowok="t"/>
              </v:shape>
            </v:group>
            <v:group style="position:absolute;left:4446;top:2846;width:8;height:2" coordorigin="4446,2846" coordsize="8,2">
              <v:shape style="position:absolute;left:4446;top:2846;width:8;height:2" coordorigin="4446,2846" coordsize="8,0" path="m4446,2846l4453,2846e" filled="false" stroked="true" strokeweight=".1pt" strokecolor="#a5eab5">
                <v:path arrowok="t"/>
              </v:shape>
            </v:group>
            <v:group style="position:absolute;left:4458;top:2846;width:8;height:2" coordorigin="4458,2846" coordsize="8,2">
              <v:shape style="position:absolute;left:4458;top:2846;width:8;height:2" coordorigin="4458,2846" coordsize="8,0" path="m4458,2846l4465,2846e" filled="false" stroked="true" strokeweight=".1pt" strokecolor="#a5eab5">
                <v:path arrowok="t"/>
              </v:shape>
            </v:group>
            <v:group style="position:absolute;left:4473;top:2821;width:2;height:26" coordorigin="4473,2821" coordsize="2,26">
              <v:shape style="position:absolute;left:4473;top:2821;width:2;height:26" coordorigin="4473,2821" coordsize="0,26" path="m4473,2847l4473,2821e" filled="false" stroked="true" strokeweight=".375pt" strokecolor="#a5eab5">
                <v:path arrowok="t"/>
              </v:shape>
            </v:group>
            <v:group style="position:absolute;left:4484;top:2810;width:2;height:37" coordorigin="4484,2810" coordsize="2,37">
              <v:shape style="position:absolute;left:4484;top:2810;width:2;height:37" coordorigin="4484,2810" coordsize="0,37" path="m4484,2847l4484,2810e" filled="false" stroked="true" strokeweight=".375pt" strokecolor="#a5eab5">
                <v:path arrowok="t"/>
              </v:shape>
            </v:group>
            <v:group style="position:absolute;left:4491;top:2840;width:8;height:2" coordorigin="4491,2840" coordsize="8,2">
              <v:shape style="position:absolute;left:4491;top:2840;width:8;height:2" coordorigin="4491,2840" coordsize="8,0" path="m4491,2840l4498,2840e" filled="false" stroked="true" strokeweight=".65pt" strokecolor="#a5eab5">
                <v:path arrowok="t"/>
              </v:shape>
            </v:group>
            <v:group style="position:absolute;left:4507;top:2819;width:2;height:28" coordorigin="4507,2819" coordsize="2,28">
              <v:shape style="position:absolute;left:4507;top:2819;width:2;height:28" coordorigin="4507,2819" coordsize="0,28" path="m4507,2847l4507,2819e" filled="false" stroked="true" strokeweight=".375pt" strokecolor="#a5eab5">
                <v:path arrowok="t"/>
              </v:shape>
            </v:group>
            <v:group style="position:absolute;left:4525;top:2842;width:8;height:2" coordorigin="4525,2842" coordsize="8,2">
              <v:shape style="position:absolute;left:4525;top:2842;width:8;height:2" coordorigin="4525,2842" coordsize="8,0" path="m4525,2842l4532,2842e" filled="false" stroked="true" strokeweight=".5pt" strokecolor="#a5eab5">
                <v:path arrowok="t"/>
              </v:shape>
            </v:group>
            <v:group style="position:absolute;left:4537;top:2846;width:8;height:2" coordorigin="4537,2846" coordsize="8,2">
              <v:shape style="position:absolute;left:4537;top:2846;width:8;height:2" coordorigin="4537,2846" coordsize="8,0" path="m4537,2846l4544,2846e" filled="false" stroked="true" strokeweight=".1pt" strokecolor="#a5eab5">
                <v:path arrowok="t"/>
              </v:shape>
            </v:group>
            <v:group style="position:absolute;left:4677;top:2761;width:2;height:86" coordorigin="4677,2761" coordsize="2,86">
              <v:shape style="position:absolute;left:4677;top:2761;width:2;height:86" coordorigin="4677,2761" coordsize="0,86" path="m4677,2847l4677,2761e" filled="false" stroked="true" strokeweight=".375pt" strokecolor="#a5eab5">
                <v:path arrowok="t"/>
              </v:shape>
            </v:group>
            <v:group style="position:absolute;left:4699;top:2828;width:2;height:19" coordorigin="4699,2828" coordsize="2,19">
              <v:shape style="position:absolute;left:4699;top:2828;width:2;height:19" coordorigin="4699,2828" coordsize="0,19" path="m4699,2847l4699,2828e" filled="false" stroked="true" strokeweight=".375pt" strokecolor="#a5eab5">
                <v:path arrowok="t"/>
              </v:shape>
            </v:group>
            <v:group style="position:absolute;left:4707;top:2840;width:8;height:2" coordorigin="4707,2840" coordsize="8,2">
              <v:shape style="position:absolute;left:4707;top:2840;width:8;height:2" coordorigin="4707,2840" coordsize="8,0" path="m4707,2840l4714,2840e" filled="false" stroked="true" strokeweight=".65pt" strokecolor="#a5eab5">
                <v:path arrowok="t"/>
              </v:shape>
            </v:group>
            <v:group style="position:absolute;left:4722;top:2692;width:2;height:155" coordorigin="4722,2692" coordsize="2,155">
              <v:shape style="position:absolute;left:4722;top:2692;width:2;height:155" coordorigin="4722,2692" coordsize="0,155" path="m4722,2847l4722,2692e" filled="false" stroked="true" strokeweight=".375pt" strokecolor="#a5eab5">
                <v:path arrowok="t"/>
              </v:shape>
            </v:group>
            <v:group style="position:absolute;left:4733;top:2642;width:2;height:205" coordorigin="4733,2642" coordsize="2,205">
              <v:shape style="position:absolute;left:4733;top:2642;width:2;height:205" coordorigin="4733,2642" coordsize="0,205" path="m4733,2847l4733,2642e" filled="false" stroked="true" strokeweight=".375pt" strokecolor="#a5eab5">
                <v:path arrowok="t"/>
              </v:shape>
            </v:group>
            <v:group style="position:absolute;left:4744;top:2633;width:2;height:214" coordorigin="4744,2633" coordsize="2,214">
              <v:shape style="position:absolute;left:4744;top:2633;width:2;height:214" coordorigin="4744,2633" coordsize="0,214" path="m4744,2847l4744,2633e" filled="false" stroked="true" strokeweight=".375pt" strokecolor="#a5eab5">
                <v:path arrowok="t"/>
              </v:shape>
            </v:group>
            <v:group style="position:absolute;left:4756;top:2631;width:2;height:216" coordorigin="4756,2631" coordsize="2,216">
              <v:shape style="position:absolute;left:4756;top:2631;width:2;height:216" coordorigin="4756,2631" coordsize="0,216" path="m4756,2847l4756,2631e" filled="false" stroked="true" strokeweight=".375pt" strokecolor="#a5eab5">
                <v:path arrowok="t"/>
              </v:shape>
            </v:group>
            <v:group style="position:absolute;left:4767;top:2634;width:2;height:213" coordorigin="4767,2634" coordsize="2,213">
              <v:shape style="position:absolute;left:4767;top:2634;width:2;height:213" coordorigin="4767,2634" coordsize="0,213" path="m4767,2847l4767,2634e" filled="false" stroked="true" strokeweight=".375pt" strokecolor="#a5eab5">
                <v:path arrowok="t"/>
              </v:shape>
            </v:group>
            <v:group style="position:absolute;left:4778;top:2613;width:2;height:234" coordorigin="4778,2613" coordsize="2,234">
              <v:shape style="position:absolute;left:4778;top:2613;width:2;height:234" coordorigin="4778,2613" coordsize="0,234" path="m4778,2847l4778,2613e" filled="false" stroked="true" strokeweight=".375pt" strokecolor="#a5eab5">
                <v:path arrowok="t"/>
              </v:shape>
            </v:group>
            <v:group style="position:absolute;left:4790;top:2616;width:2;height:231" coordorigin="4790,2616" coordsize="2,231">
              <v:shape style="position:absolute;left:4790;top:2616;width:2;height:231" coordorigin="4790,2616" coordsize="0,231" path="m4790,2847l4790,2616e" filled="false" stroked="true" strokeweight=".375pt" strokecolor="#a5eab5">
                <v:path arrowok="t"/>
              </v:shape>
            </v:group>
            <v:group style="position:absolute;left:4801;top:2637;width:2;height:210" coordorigin="4801,2637" coordsize="2,210">
              <v:shape style="position:absolute;left:4801;top:2637;width:2;height:210" coordorigin="4801,2637" coordsize="0,210" path="m4801,2847l4801,2637e" filled="false" stroked="true" strokeweight=".375pt" strokecolor="#a5eab5">
                <v:path arrowok="t"/>
              </v:shape>
            </v:group>
            <v:group style="position:absolute;left:4812;top:2640;width:2;height:207" coordorigin="4812,2640" coordsize="2,207">
              <v:shape style="position:absolute;left:4812;top:2640;width:2;height:207" coordorigin="4812,2640" coordsize="0,207" path="m4812,2847l4812,2640e" filled="false" stroked="true" strokeweight=".375pt" strokecolor="#a5eab5">
                <v:path arrowok="t"/>
              </v:shape>
            </v:group>
            <v:group style="position:absolute;left:4824;top:2647;width:2;height:200" coordorigin="4824,2647" coordsize="2,200">
              <v:shape style="position:absolute;left:4824;top:2647;width:2;height:200" coordorigin="4824,2647" coordsize="0,200" path="m4824,2847l4824,2647e" filled="false" stroked="true" strokeweight=".375pt" strokecolor="#a5eab5">
                <v:path arrowok="t"/>
              </v:shape>
            </v:group>
            <v:group style="position:absolute;left:4835;top:2622;width:2;height:225" coordorigin="4835,2622" coordsize="2,225">
              <v:shape style="position:absolute;left:4835;top:2622;width:2;height:225" coordorigin="4835,2622" coordsize="0,225" path="m4835,2847l4835,2622e" filled="false" stroked="true" strokeweight=".375pt" strokecolor="#a5eab5">
                <v:path arrowok="t"/>
              </v:shape>
            </v:group>
            <v:group style="position:absolute;left:4846;top:2616;width:2;height:231" coordorigin="4846,2616" coordsize="2,231">
              <v:shape style="position:absolute;left:4846;top:2616;width:2;height:231" coordorigin="4846,2616" coordsize="0,231" path="m4846,2847l4846,2616e" filled="false" stroked="true" strokeweight=".375pt" strokecolor="#a5eab5">
                <v:path arrowok="t"/>
              </v:shape>
            </v:group>
            <v:group style="position:absolute;left:4858;top:2624;width:2;height:223" coordorigin="4858,2624" coordsize="2,223">
              <v:shape style="position:absolute;left:4858;top:2624;width:2;height:223" coordorigin="4858,2624" coordsize="0,223" path="m4858,2847l4858,2624e" filled="false" stroked="true" strokeweight=".375pt" strokecolor="#a5eab5">
                <v:path arrowok="t"/>
              </v:shape>
            </v:group>
            <v:group style="position:absolute;left:4869;top:2627;width:2;height:220" coordorigin="4869,2627" coordsize="2,220">
              <v:shape style="position:absolute;left:4869;top:2627;width:2;height:220" coordorigin="4869,2627" coordsize="0,220" path="m4869,2847l4869,2627e" filled="false" stroked="true" strokeweight=".375pt" strokecolor="#a5eab5">
                <v:path arrowok="t"/>
              </v:shape>
            </v:group>
            <v:group style="position:absolute;left:4880;top:2625;width:2;height:222" coordorigin="4880,2625" coordsize="2,222">
              <v:shape style="position:absolute;left:4880;top:2625;width:2;height:222" coordorigin="4880,2625" coordsize="0,222" path="m4880,2847l4880,2625e" filled="false" stroked="true" strokeweight=".375pt" strokecolor="#a5eab5">
                <v:path arrowok="t"/>
              </v:shape>
            </v:group>
            <v:group style="position:absolute;left:4892;top:2632;width:2;height:215" coordorigin="4892,2632" coordsize="2,215">
              <v:shape style="position:absolute;left:4892;top:2632;width:2;height:215" coordorigin="4892,2632" coordsize="0,215" path="m4892,2847l4892,2632e" filled="false" stroked="true" strokeweight=".375pt" strokecolor="#a5eab5">
                <v:path arrowok="t"/>
              </v:shape>
            </v:group>
            <v:group style="position:absolute;left:4903;top:2630;width:2;height:217" coordorigin="4903,2630" coordsize="2,217">
              <v:shape style="position:absolute;left:4903;top:2630;width:2;height:217" coordorigin="4903,2630" coordsize="0,217" path="m4903,2847l4903,2630e" filled="false" stroked="true" strokeweight=".375pt" strokecolor="#a5eab5">
                <v:path arrowok="t"/>
              </v:shape>
            </v:group>
            <v:group style="position:absolute;left:4914;top:2638;width:2;height:209" coordorigin="4914,2638" coordsize="2,209">
              <v:shape style="position:absolute;left:4914;top:2638;width:2;height:209" coordorigin="4914,2638" coordsize="0,209" path="m4914,2847l4914,2638e" filled="false" stroked="true" strokeweight=".375pt" strokecolor="#a5eab5">
                <v:path arrowok="t"/>
              </v:shape>
            </v:group>
            <v:group style="position:absolute;left:4926;top:2621;width:2;height:226" coordorigin="4926,2621" coordsize="2,226">
              <v:shape style="position:absolute;left:4926;top:2621;width:2;height:226" coordorigin="4926,2621" coordsize="0,226" path="m4926,2847l4926,2621e" filled="false" stroked="true" strokeweight=".375pt" strokecolor="#a5eab5">
                <v:path arrowok="t"/>
              </v:shape>
            </v:group>
            <v:group style="position:absolute;left:4937;top:2760;width:2;height:87" coordorigin="4937,2760" coordsize="2,87">
              <v:shape style="position:absolute;left:4937;top:2760;width:2;height:87" coordorigin="4937,2760" coordsize="0,87" path="m4937,2847l4937,2760e" filled="false" stroked="true" strokeweight=".375pt" strokecolor="#a5eab5">
                <v:path arrowok="t"/>
              </v:shape>
            </v:group>
            <v:group style="position:absolute;left:4948;top:2741;width:2;height:106" coordorigin="4948,2741" coordsize="2,106">
              <v:shape style="position:absolute;left:4948;top:2741;width:2;height:106" coordorigin="4948,2741" coordsize="0,106" path="m4948,2847l4948,2741e" filled="false" stroked="true" strokeweight=".375pt" strokecolor="#a5eab5">
                <v:path arrowok="t"/>
              </v:shape>
            </v:group>
            <v:group style="position:absolute;left:4959;top:2739;width:2;height:108" coordorigin="4959,2739" coordsize="2,108">
              <v:shape style="position:absolute;left:4959;top:2739;width:2;height:108" coordorigin="4959,2739" coordsize="0,108" path="m4959,2847l4959,2739e" filled="false" stroked="true" strokeweight=".375pt" strokecolor="#a5eab5">
                <v:path arrowok="t"/>
              </v:shape>
            </v:group>
            <v:group style="position:absolute;left:4971;top:2735;width:2;height:112" coordorigin="4971,2735" coordsize="2,112">
              <v:shape style="position:absolute;left:4971;top:2735;width:2;height:112" coordorigin="4971,2735" coordsize="0,112" path="m4971,2847l4971,2735e" filled="false" stroked="true" strokeweight=".375pt" strokecolor="#a5eab5">
                <v:path arrowok="t"/>
              </v:shape>
            </v:group>
            <v:group style="position:absolute;left:4982;top:2742;width:2;height:105" coordorigin="4982,2742" coordsize="2,105">
              <v:shape style="position:absolute;left:4982;top:2742;width:2;height:105" coordorigin="4982,2742" coordsize="0,105" path="m4982,2847l4982,2742e" filled="false" stroked="true" strokeweight=".375pt" strokecolor="#a5eab5">
                <v:path arrowok="t"/>
              </v:shape>
            </v:group>
            <v:group style="position:absolute;left:4993;top:2370;width:2;height:477" coordorigin="4993,2370" coordsize="2,477">
              <v:shape style="position:absolute;left:4993;top:2370;width:2;height:477" coordorigin="4993,2370" coordsize="0,477" path="m4993,2847l4993,2370e" filled="false" stroked="true" strokeweight=".375pt" strokecolor="#a5eab5">
                <v:path arrowok="t"/>
              </v:shape>
            </v:group>
            <v:group style="position:absolute;left:5005;top:2394;width:2;height:453" coordorigin="5005,2394" coordsize="2,453">
              <v:shape style="position:absolute;left:5005;top:2394;width:2;height:453" coordorigin="5005,2394" coordsize="0,453" path="m5005,2847l5005,2394e" filled="false" stroked="true" strokeweight=".375pt" strokecolor="#a5eab5">
                <v:path arrowok="t"/>
              </v:shape>
            </v:group>
            <v:group style="position:absolute;left:5016;top:2627;width:2;height:220" coordorigin="5016,2627" coordsize="2,220">
              <v:shape style="position:absolute;left:5016;top:2627;width:2;height:220" coordorigin="5016,2627" coordsize="0,220" path="m5016,2847l5016,2627e" filled="false" stroked="true" strokeweight=".375pt" strokecolor="#a5eab5">
                <v:path arrowok="t"/>
              </v:shape>
            </v:group>
            <v:group style="position:absolute;left:5027;top:2648;width:2;height:199" coordorigin="5027,2648" coordsize="2,199">
              <v:shape style="position:absolute;left:5027;top:2648;width:2;height:199" coordorigin="5027,2648" coordsize="0,199" path="m5027,2847l5027,2648e" filled="false" stroked="true" strokeweight=".375pt" strokecolor="#a5eab5">
                <v:path arrowok="t"/>
              </v:shape>
            </v:group>
            <v:group style="position:absolute;left:5039;top:2633;width:2;height:214" coordorigin="5039,2633" coordsize="2,214">
              <v:shape style="position:absolute;left:5039;top:2633;width:2;height:214" coordorigin="5039,2633" coordsize="0,214" path="m5039,2847l5039,2633e" filled="false" stroked="true" strokeweight=".375pt" strokecolor="#a5eab5">
                <v:path arrowok="t"/>
              </v:shape>
            </v:group>
            <v:group style="position:absolute;left:5050;top:2650;width:2;height:197" coordorigin="5050,2650" coordsize="2,197">
              <v:shape style="position:absolute;left:5050;top:2650;width:2;height:197" coordorigin="5050,2650" coordsize="0,197" path="m5050,2847l5050,2650e" filled="false" stroked="true" strokeweight=".375pt" strokecolor="#a5eab5">
                <v:path arrowok="t"/>
              </v:shape>
            </v:group>
            <v:group style="position:absolute;left:5061;top:2639;width:2;height:208" coordorigin="5061,2639" coordsize="2,208">
              <v:shape style="position:absolute;left:5061;top:2639;width:2;height:208" coordorigin="5061,2639" coordsize="0,208" path="m5061,2847l5061,2639e" filled="false" stroked="true" strokeweight=".375pt" strokecolor="#a5eab5">
                <v:path arrowok="t"/>
              </v:shape>
            </v:group>
            <v:group style="position:absolute;left:5073;top:2633;width:2;height:214" coordorigin="5073,2633" coordsize="2,214">
              <v:shape style="position:absolute;left:5073;top:2633;width:2;height:214" coordorigin="5073,2633" coordsize="0,214" path="m5073,2847l5073,2633e" filled="false" stroked="true" strokeweight=".375pt" strokecolor="#a5eab5">
                <v:path arrowok="t"/>
              </v:shape>
            </v:group>
            <v:group style="position:absolute;left:5084;top:2626;width:2;height:221" coordorigin="5084,2626" coordsize="2,221">
              <v:shape style="position:absolute;left:5084;top:2626;width:2;height:221" coordorigin="5084,2626" coordsize="0,221" path="m5084,2847l5084,2626e" filled="false" stroked="true" strokeweight=".375pt" strokecolor="#a5eab5">
                <v:path arrowok="t"/>
              </v:shape>
            </v:group>
            <v:group style="position:absolute;left:5095;top:2637;width:2;height:210" coordorigin="5095,2637" coordsize="2,210">
              <v:shape style="position:absolute;left:5095;top:2637;width:2;height:210" coordorigin="5095,2637" coordsize="0,210" path="m5095,2847l5095,2637e" filled="false" stroked="true" strokeweight=".375pt" strokecolor="#a5eab5">
                <v:path arrowok="t"/>
              </v:shape>
            </v:group>
            <v:group style="position:absolute;left:5107;top:2632;width:2;height:215" coordorigin="5107,2632" coordsize="2,215">
              <v:shape style="position:absolute;left:5107;top:2632;width:2;height:215" coordorigin="5107,2632" coordsize="0,215" path="m5107,2847l5107,2632e" filled="false" stroked="true" strokeweight=".375pt" strokecolor="#a5eab5">
                <v:path arrowok="t"/>
              </v:shape>
            </v:group>
            <v:group style="position:absolute;left:5118;top:2622;width:2;height:225" coordorigin="5118,2622" coordsize="2,225">
              <v:shape style="position:absolute;left:5118;top:2622;width:2;height:225" coordorigin="5118,2622" coordsize="0,225" path="m5118,2847l5118,2622e" filled="false" stroked="true" strokeweight=".375pt" strokecolor="#a5eab5">
                <v:path arrowok="t"/>
              </v:shape>
            </v:group>
            <v:group style="position:absolute;left:5129;top:2628;width:2;height:219" coordorigin="5129,2628" coordsize="2,219">
              <v:shape style="position:absolute;left:5129;top:2628;width:2;height:219" coordorigin="5129,2628" coordsize="0,219" path="m5129,2847l5129,2628e" filled="false" stroked="true" strokeweight=".375pt" strokecolor="#a5eab5">
                <v:path arrowok="t"/>
              </v:shape>
            </v:group>
            <v:group style="position:absolute;left:5141;top:2649;width:2;height:198" coordorigin="5141,2649" coordsize="2,198">
              <v:shape style="position:absolute;left:5141;top:2649;width:2;height:198" coordorigin="5141,2649" coordsize="0,198" path="m5141,2847l5141,2649e" filled="false" stroked="true" strokeweight=".375pt" strokecolor="#a5eab5">
                <v:path arrowok="t"/>
              </v:shape>
            </v:group>
            <v:group style="position:absolute;left:5152;top:2627;width:2;height:220" coordorigin="5152,2627" coordsize="2,220">
              <v:shape style="position:absolute;left:5152;top:2627;width:2;height:220" coordorigin="5152,2627" coordsize="0,220" path="m5152,2847l5152,2627e" filled="false" stroked="true" strokeweight=".375pt" strokecolor="#a5eab5">
                <v:path arrowok="t"/>
              </v:shape>
            </v:group>
            <v:group style="position:absolute;left:5163;top:2639;width:2;height:208" coordorigin="5163,2639" coordsize="2,208">
              <v:shape style="position:absolute;left:5163;top:2639;width:2;height:208" coordorigin="5163,2639" coordsize="0,208" path="m5163,2847l5163,2639e" filled="false" stroked="true" strokeweight=".375pt" strokecolor="#a5eab5">
                <v:path arrowok="t"/>
              </v:shape>
            </v:group>
            <v:group style="position:absolute;left:5174;top:2628;width:2;height:219" coordorigin="5174,2628" coordsize="2,219">
              <v:shape style="position:absolute;left:5174;top:2628;width:2;height:219" coordorigin="5174,2628" coordsize="0,219" path="m5174,2847l5174,2628e" filled="false" stroked="true" strokeweight=".375pt" strokecolor="#a5eab5">
                <v:path arrowok="t"/>
              </v:shape>
            </v:group>
            <v:group style="position:absolute;left:5186;top:2635;width:2;height:212" coordorigin="5186,2635" coordsize="2,212">
              <v:shape style="position:absolute;left:5186;top:2635;width:2;height:212" coordorigin="5186,2635" coordsize="0,212" path="m5186,2847l5186,2635e" filled="false" stroked="true" strokeweight=".375pt" strokecolor="#a5eab5">
                <v:path arrowok="t"/>
              </v:shape>
            </v:group>
            <v:group style="position:absolute;left:5197;top:2631;width:2;height:216" coordorigin="5197,2631" coordsize="2,216">
              <v:shape style="position:absolute;left:5197;top:2631;width:2;height:216" coordorigin="5197,2631" coordsize="0,216" path="m5197,2847l5197,2631e" filled="false" stroked="true" strokeweight=".375pt" strokecolor="#a5eab5">
                <v:path arrowok="t"/>
              </v:shape>
            </v:group>
            <v:group style="position:absolute;left:5208;top:2635;width:2;height:212" coordorigin="5208,2635" coordsize="2,212">
              <v:shape style="position:absolute;left:5208;top:2635;width:2;height:212" coordorigin="5208,2635" coordsize="0,212" path="m5208,2847l5208,2635e" filled="false" stroked="true" strokeweight=".375pt" strokecolor="#a5eab5">
                <v:path arrowok="t"/>
              </v:shape>
            </v:group>
            <v:group style="position:absolute;left:5220;top:2627;width:2;height:220" coordorigin="5220,2627" coordsize="2,220">
              <v:shape style="position:absolute;left:5220;top:2627;width:2;height:220" coordorigin="5220,2627" coordsize="0,220" path="m5220,2847l5220,2627e" filled="false" stroked="true" strokeweight=".375pt" strokecolor="#a5eab5">
                <v:path arrowok="t"/>
              </v:shape>
            </v:group>
            <v:group style="position:absolute;left:5231;top:2645;width:2;height:202" coordorigin="5231,2645" coordsize="2,202">
              <v:shape style="position:absolute;left:5231;top:2645;width:2;height:202" coordorigin="5231,2645" coordsize="0,202" path="m5231,2847l5231,2645e" filled="false" stroked="true" strokeweight=".375pt" strokecolor="#a5eab5">
                <v:path arrowok="t"/>
              </v:shape>
            </v:group>
            <v:group style="position:absolute;left:5242;top:2627;width:2;height:220" coordorigin="5242,2627" coordsize="2,220">
              <v:shape style="position:absolute;left:5242;top:2627;width:2;height:220" coordorigin="5242,2627" coordsize="0,220" path="m5242,2847l5242,2627e" filled="false" stroked="true" strokeweight=".375pt" strokecolor="#a5eab5">
                <v:path arrowok="t"/>
              </v:shape>
            </v:group>
            <v:group style="position:absolute;left:5254;top:2629;width:2;height:218" coordorigin="5254,2629" coordsize="2,218">
              <v:shape style="position:absolute;left:5254;top:2629;width:2;height:218" coordorigin="5254,2629" coordsize="0,218" path="m5254,2847l5254,2629e" filled="false" stroked="true" strokeweight=".375pt" strokecolor="#a5eab5">
                <v:path arrowok="t"/>
              </v:shape>
            </v:group>
            <v:group style="position:absolute;left:5265;top:2638;width:2;height:209" coordorigin="5265,2638" coordsize="2,209">
              <v:shape style="position:absolute;left:5265;top:2638;width:2;height:209" coordorigin="5265,2638" coordsize="0,209" path="m5265,2847l5265,2638e" filled="false" stroked="true" strokeweight=".375pt" strokecolor="#a5eab5">
                <v:path arrowok="t"/>
              </v:shape>
            </v:group>
            <v:group style="position:absolute;left:5276;top:2632;width:2;height:215" coordorigin="5276,2632" coordsize="2,215">
              <v:shape style="position:absolute;left:5276;top:2632;width:2;height:215" coordorigin="5276,2632" coordsize="0,215" path="m5276,2847l5276,2632e" filled="false" stroked="true" strokeweight=".375pt" strokecolor="#a5eab5">
                <v:path arrowok="t"/>
              </v:shape>
            </v:group>
            <v:group style="position:absolute;left:5288;top:2639;width:2;height:208" coordorigin="5288,2639" coordsize="2,208">
              <v:shape style="position:absolute;left:5288;top:2639;width:2;height:208" coordorigin="5288,2639" coordsize="0,208" path="m5288,2847l5288,2639e" filled="false" stroked="true" strokeweight=".375pt" strokecolor="#a5eab5">
                <v:path arrowok="t"/>
              </v:shape>
            </v:group>
            <v:group style="position:absolute;left:5299;top:2634;width:2;height:213" coordorigin="5299,2634" coordsize="2,213">
              <v:shape style="position:absolute;left:5299;top:2634;width:2;height:213" coordorigin="5299,2634" coordsize="0,213" path="m5299,2847l5299,2634e" filled="false" stroked="true" strokeweight=".375pt" strokecolor="#a5eab5">
                <v:path arrowok="t"/>
              </v:shape>
            </v:group>
            <v:group style="position:absolute;left:5310;top:2629;width:2;height:218" coordorigin="5310,2629" coordsize="2,218">
              <v:shape style="position:absolute;left:5310;top:2629;width:2;height:218" coordorigin="5310,2629" coordsize="0,218" path="m5310,2847l5310,2629e" filled="false" stroked="true" strokeweight=".375pt" strokecolor="#a5eab5">
                <v:path arrowok="t"/>
              </v:shape>
            </v:group>
            <v:group style="position:absolute;left:5322;top:2623;width:2;height:224" coordorigin="5322,2623" coordsize="2,224">
              <v:shape style="position:absolute;left:5322;top:2623;width:2;height:224" coordorigin="5322,2623" coordsize="0,224" path="m5322,2847l5322,2623e" filled="false" stroked="true" strokeweight=".375pt" strokecolor="#a5eab5">
                <v:path arrowok="t"/>
              </v:shape>
            </v:group>
            <v:group style="position:absolute;left:5333;top:2641;width:2;height:206" coordorigin="5333,2641" coordsize="2,206">
              <v:shape style="position:absolute;left:5333;top:2641;width:2;height:206" coordorigin="5333,2641" coordsize="0,206" path="m5333,2847l5333,2641e" filled="false" stroked="true" strokeweight=".375pt" strokecolor="#a5eab5">
                <v:path arrowok="t"/>
              </v:shape>
            </v:group>
            <v:group style="position:absolute;left:5344;top:2627;width:2;height:220" coordorigin="5344,2627" coordsize="2,220">
              <v:shape style="position:absolute;left:5344;top:2627;width:2;height:220" coordorigin="5344,2627" coordsize="0,220" path="m5344,2847l5344,2627e" filled="false" stroked="true" strokeweight=".375pt" strokecolor="#a5eab5">
                <v:path arrowok="t"/>
              </v:shape>
            </v:group>
            <v:group style="position:absolute;left:5356;top:2628;width:2;height:219" coordorigin="5356,2628" coordsize="2,219">
              <v:shape style="position:absolute;left:5356;top:2628;width:2;height:219" coordorigin="5356,2628" coordsize="0,219" path="m5356,2847l5356,2628e" filled="false" stroked="true" strokeweight=".375pt" strokecolor="#a5eab5">
                <v:path arrowok="t"/>
              </v:shape>
            </v:group>
            <v:group style="position:absolute;left:5367;top:2630;width:2;height:217" coordorigin="5367,2630" coordsize="2,217">
              <v:shape style="position:absolute;left:5367;top:2630;width:2;height:217" coordorigin="5367,2630" coordsize="0,217" path="m5367,2847l5367,2630e" filled="false" stroked="true" strokeweight=".375pt" strokecolor="#a5eab5">
                <v:path arrowok="t"/>
              </v:shape>
            </v:group>
            <v:group style="position:absolute;left:5378;top:2636;width:2;height:211" coordorigin="5378,2636" coordsize="2,211">
              <v:shape style="position:absolute;left:5378;top:2636;width:2;height:211" coordorigin="5378,2636" coordsize="0,211" path="m5378,2847l5378,2636e" filled="false" stroked="true" strokeweight=".375pt" strokecolor="#a5eab5">
                <v:path arrowok="t"/>
              </v:shape>
            </v:group>
            <v:group style="position:absolute;left:5390;top:2638;width:2;height:209" coordorigin="5390,2638" coordsize="2,209">
              <v:shape style="position:absolute;left:5390;top:2638;width:2;height:209" coordorigin="5390,2638" coordsize="0,209" path="m5390,2847l5390,2638e" filled="false" stroked="true" strokeweight=".375pt" strokecolor="#a5eab5">
                <v:path arrowok="t"/>
              </v:shape>
            </v:group>
            <v:group style="position:absolute;left:5401;top:2625;width:2;height:222" coordorigin="5401,2625" coordsize="2,222">
              <v:shape style="position:absolute;left:5401;top:2625;width:2;height:222" coordorigin="5401,2625" coordsize="0,222" path="m5401,2847l5401,2625e" filled="false" stroked="true" strokeweight=".375pt" strokecolor="#a5eab5">
                <v:path arrowok="t"/>
              </v:shape>
            </v:group>
            <v:group style="position:absolute;left:5412;top:2618;width:2;height:229" coordorigin="5412,2618" coordsize="2,229">
              <v:shape style="position:absolute;left:5412;top:2618;width:2;height:229" coordorigin="5412,2618" coordsize="0,229" path="m5412,2847l5412,2618e" filled="false" stroked="true" strokeweight=".375pt" strokecolor="#a5eab5">
                <v:path arrowok="t"/>
              </v:shape>
            </v:group>
            <v:group style="position:absolute;left:5423;top:2636;width:2;height:211" coordorigin="5423,2636" coordsize="2,211">
              <v:shape style="position:absolute;left:5423;top:2636;width:2;height:211" coordorigin="5423,2636" coordsize="0,211" path="m5423,2847l5423,2636e" filled="false" stroked="true" strokeweight=".375pt" strokecolor="#a5eab5">
                <v:path arrowok="t"/>
              </v:shape>
            </v:group>
            <v:group style="position:absolute;left:5435;top:2634;width:2;height:213" coordorigin="5435,2634" coordsize="2,213">
              <v:shape style="position:absolute;left:5435;top:2634;width:2;height:213" coordorigin="5435,2634" coordsize="0,213" path="m5435,2847l5435,2634e" filled="false" stroked="true" strokeweight=".375pt" strokecolor="#a5eab5">
                <v:path arrowok="t"/>
              </v:shape>
            </v:group>
            <v:group style="position:absolute;left:5446;top:2633;width:2;height:214" coordorigin="5446,2633" coordsize="2,214">
              <v:shape style="position:absolute;left:5446;top:2633;width:2;height:214" coordorigin="5446,2633" coordsize="0,214" path="m5446,2847l5446,2633e" filled="false" stroked="true" strokeweight=".375pt" strokecolor="#a5eab5">
                <v:path arrowok="t"/>
              </v:shape>
            </v:group>
            <v:group style="position:absolute;left:5457;top:2722;width:2;height:125" coordorigin="5457,2722" coordsize="2,125">
              <v:shape style="position:absolute;left:5457;top:2722;width:2;height:125" coordorigin="5457,2722" coordsize="0,125" path="m5457,2847l5457,2722e" filled="false" stroked="true" strokeweight=".375pt" strokecolor="#a5eab5">
                <v:path arrowok="t"/>
              </v:shape>
            </v:group>
            <v:group style="position:absolute;left:5469;top:2671;width:2;height:176" coordorigin="5469,2671" coordsize="2,176">
              <v:shape style="position:absolute;left:5469;top:2671;width:2;height:176" coordorigin="5469,2671" coordsize="0,176" path="m5469,2847l5469,2671e" filled="false" stroked="true" strokeweight=".375pt" strokecolor="#a5eab5">
                <v:path arrowok="t"/>
              </v:shape>
            </v:group>
            <v:group style="position:absolute;left:5480;top:2678;width:2;height:169" coordorigin="5480,2678" coordsize="2,169">
              <v:shape style="position:absolute;left:5480;top:2678;width:2;height:169" coordorigin="5480,2678" coordsize="0,169" path="m5480,2847l5480,2678e" filled="false" stroked="true" strokeweight=".375pt" strokecolor="#a5eab5">
                <v:path arrowok="t"/>
              </v:shape>
            </v:group>
            <v:group style="position:absolute;left:5491;top:2691;width:2;height:156" coordorigin="5491,2691" coordsize="2,156">
              <v:shape style="position:absolute;left:5491;top:2691;width:2;height:156" coordorigin="5491,2691" coordsize="0,156" path="m5491,2847l5491,2691e" filled="false" stroked="true" strokeweight=".375pt" strokecolor="#a5eab5">
                <v:path arrowok="t"/>
              </v:shape>
            </v:group>
            <v:group style="position:absolute;left:5503;top:2685;width:2;height:162" coordorigin="5503,2685" coordsize="2,162">
              <v:shape style="position:absolute;left:5503;top:2685;width:2;height:162" coordorigin="5503,2685" coordsize="0,162" path="m5503,2847l5503,2685e" filled="false" stroked="true" strokeweight=".375pt" strokecolor="#a5eab5">
                <v:path arrowok="t"/>
              </v:shape>
            </v:group>
            <v:group style="position:absolute;left:5514;top:2682;width:2;height:165" coordorigin="5514,2682" coordsize="2,165">
              <v:shape style="position:absolute;left:5514;top:2682;width:2;height:165" coordorigin="5514,2682" coordsize="0,165" path="m5514,2847l5514,2682e" filled="false" stroked="true" strokeweight=".375pt" strokecolor="#a5eab5">
                <v:path arrowok="t"/>
              </v:shape>
            </v:group>
            <v:group style="position:absolute;left:5525;top:2679;width:2;height:168" coordorigin="5525,2679" coordsize="2,168">
              <v:shape style="position:absolute;left:5525;top:2679;width:2;height:168" coordorigin="5525,2679" coordsize="0,168" path="m5525,2847l5525,2679e" filled="false" stroked="true" strokeweight=".375pt" strokecolor="#a5eab5">
                <v:path arrowok="t"/>
              </v:shape>
            </v:group>
            <v:group style="position:absolute;left:5537;top:2683;width:2;height:164" coordorigin="5537,2683" coordsize="2,164">
              <v:shape style="position:absolute;left:5537;top:2683;width:2;height:164" coordorigin="5537,2683" coordsize="0,164" path="m5537,2847l5537,2683e" filled="false" stroked="true" strokeweight=".375pt" strokecolor="#a5eab5">
                <v:path arrowok="t"/>
              </v:shape>
            </v:group>
            <v:group style="position:absolute;left:5548;top:2677;width:2;height:170" coordorigin="5548,2677" coordsize="2,170">
              <v:shape style="position:absolute;left:5548;top:2677;width:2;height:170" coordorigin="5548,2677" coordsize="0,170" path="m5548,2847l5548,2677e" filled="false" stroked="true" strokeweight=".375pt" strokecolor="#a5eab5">
                <v:path arrowok="t"/>
              </v:shape>
            </v:group>
            <v:group style="position:absolute;left:5559;top:2682;width:2;height:165" coordorigin="5559,2682" coordsize="2,165">
              <v:shape style="position:absolute;left:5559;top:2682;width:2;height:165" coordorigin="5559,2682" coordsize="0,165" path="m5559,2847l5559,2682e" filled="false" stroked="true" strokeweight=".375pt" strokecolor="#a5eab5">
                <v:path arrowok="t"/>
              </v:shape>
            </v:group>
            <v:group style="position:absolute;left:5571;top:2678;width:2;height:169" coordorigin="5571,2678" coordsize="2,169">
              <v:shape style="position:absolute;left:5571;top:2678;width:2;height:169" coordorigin="5571,2678" coordsize="0,169" path="m5571,2847l5571,2678e" filled="false" stroked="true" strokeweight=".375pt" strokecolor="#a5eab5">
                <v:path arrowok="t"/>
              </v:shape>
            </v:group>
            <v:group style="position:absolute;left:5582;top:2657;width:2;height:190" coordorigin="5582,2657" coordsize="2,190">
              <v:shape style="position:absolute;left:5582;top:2657;width:2;height:190" coordorigin="5582,2657" coordsize="0,190" path="m5582,2847l5582,2657e" filled="false" stroked="true" strokeweight=".375pt" strokecolor="#a5eab5">
                <v:path arrowok="t"/>
              </v:shape>
            </v:group>
            <v:group style="position:absolute;left:5593;top:2636;width:2;height:211" coordorigin="5593,2636" coordsize="2,211">
              <v:shape style="position:absolute;left:5593;top:2636;width:2;height:211" coordorigin="5593,2636" coordsize="0,211" path="m5593,2847l5593,2636e" filled="false" stroked="true" strokeweight=".375pt" strokecolor="#a5eab5">
                <v:path arrowok="t"/>
              </v:shape>
            </v:group>
            <v:group style="position:absolute;left:5605;top:2618;width:2;height:229" coordorigin="5605,2618" coordsize="2,229">
              <v:shape style="position:absolute;left:5605;top:2618;width:2;height:229" coordorigin="5605,2618" coordsize="0,229" path="m5605,2847l5605,2618e" filled="false" stroked="true" strokeweight=".375pt" strokecolor="#a5eab5">
                <v:path arrowok="t"/>
              </v:shape>
            </v:group>
            <v:group style="position:absolute;left:5616;top:2622;width:2;height:225" coordorigin="5616,2622" coordsize="2,225">
              <v:shape style="position:absolute;left:5616;top:2622;width:2;height:225" coordorigin="5616,2622" coordsize="0,225" path="m5616,2847l5616,2622e" filled="false" stroked="true" strokeweight=".375pt" strokecolor="#a5eab5">
                <v:path arrowok="t"/>
              </v:shape>
            </v:group>
            <v:group style="position:absolute;left:5627;top:2626;width:2;height:221" coordorigin="5627,2626" coordsize="2,221">
              <v:shape style="position:absolute;left:5627;top:2626;width:2;height:221" coordorigin="5627,2626" coordsize="0,221" path="m5627,2847l5627,2626e" filled="false" stroked="true" strokeweight=".375pt" strokecolor="#a5eab5">
                <v:path arrowok="t"/>
              </v:shape>
            </v:group>
            <v:group style="position:absolute;left:5638;top:2626;width:2;height:221" coordorigin="5638,2626" coordsize="2,221">
              <v:shape style="position:absolute;left:5638;top:2626;width:2;height:221" coordorigin="5638,2626" coordsize="0,221" path="m5638,2847l5638,2626e" filled="false" stroked="true" strokeweight=".375pt" strokecolor="#a5eab5">
                <v:path arrowok="t"/>
              </v:shape>
            </v:group>
            <v:group style="position:absolute;left:5650;top:2627;width:2;height:220" coordorigin="5650,2627" coordsize="2,220">
              <v:shape style="position:absolute;left:5650;top:2627;width:2;height:220" coordorigin="5650,2627" coordsize="0,220" path="m5650,2847l5650,2627e" filled="false" stroked="true" strokeweight=".375pt" strokecolor="#a5eab5">
                <v:path arrowok="t"/>
              </v:shape>
            </v:group>
            <v:group style="position:absolute;left:5661;top:2445;width:2;height:402" coordorigin="5661,2445" coordsize="2,402">
              <v:shape style="position:absolute;left:5661;top:2445;width:2;height:402" coordorigin="5661,2445" coordsize="0,402" path="m5661,2847l5661,2445e" filled="false" stroked="true" strokeweight=".375pt" strokecolor="#a5eab5">
                <v:path arrowok="t"/>
              </v:shape>
            </v:group>
            <v:group style="position:absolute;left:5672;top:2645;width:2;height:202" coordorigin="5672,2645" coordsize="2,202">
              <v:shape style="position:absolute;left:5672;top:2645;width:2;height:202" coordorigin="5672,2645" coordsize="0,202" path="m5672,2847l5672,2645e" filled="false" stroked="true" strokeweight=".375pt" strokecolor="#a5eab5">
                <v:path arrowok="t"/>
              </v:shape>
            </v:group>
            <v:group style="position:absolute;left:5684;top:2640;width:2;height:207" coordorigin="5684,2640" coordsize="2,207">
              <v:shape style="position:absolute;left:5684;top:2640;width:2;height:207" coordorigin="5684,2640" coordsize="0,207" path="m5684,2847l5684,2640e" filled="false" stroked="true" strokeweight=".375pt" strokecolor="#a5eab5">
                <v:path arrowok="t"/>
              </v:shape>
            </v:group>
            <v:group style="position:absolute;left:5695;top:2641;width:2;height:206" coordorigin="5695,2641" coordsize="2,206">
              <v:shape style="position:absolute;left:5695;top:2641;width:2;height:206" coordorigin="5695,2641" coordsize="0,206" path="m5695,2847l5695,2641e" filled="false" stroked="true" strokeweight=".375pt" strokecolor="#a5eab5">
                <v:path arrowok="t"/>
              </v:shape>
            </v:group>
            <v:group style="position:absolute;left:5706;top:2633;width:2;height:214" coordorigin="5706,2633" coordsize="2,214">
              <v:shape style="position:absolute;left:5706;top:2633;width:2;height:214" coordorigin="5706,2633" coordsize="0,214" path="m5706,2847l5706,2633e" filled="false" stroked="true" strokeweight=".375pt" strokecolor="#a5eab5">
                <v:path arrowok="t"/>
              </v:shape>
            </v:group>
            <v:group style="position:absolute;left:5718;top:2643;width:2;height:204" coordorigin="5718,2643" coordsize="2,204">
              <v:shape style="position:absolute;left:5718;top:2643;width:2;height:204" coordorigin="5718,2643" coordsize="0,204" path="m5718,2847l5718,2643e" filled="false" stroked="true" strokeweight=".375pt" strokecolor="#a5eab5">
                <v:path arrowok="t"/>
              </v:shape>
            </v:group>
            <v:group style="position:absolute;left:5729;top:2626;width:2;height:221" coordorigin="5729,2626" coordsize="2,221">
              <v:shape style="position:absolute;left:5729;top:2626;width:2;height:221" coordorigin="5729,2626" coordsize="0,221" path="m5729,2847l5729,2626e" filled="false" stroked="true" strokeweight=".375pt" strokecolor="#a5eab5">
                <v:path arrowok="t"/>
              </v:shape>
            </v:group>
            <v:group style="position:absolute;left:5740;top:2646;width:2;height:201" coordorigin="5740,2646" coordsize="2,201">
              <v:shape style="position:absolute;left:5740;top:2646;width:2;height:201" coordorigin="5740,2646" coordsize="0,201" path="m5740,2847l5740,2646e" filled="false" stroked="true" strokeweight=".375pt" strokecolor="#a5eab5">
                <v:path arrowok="t"/>
              </v:shape>
            </v:group>
            <v:group style="position:absolute;left:5752;top:2650;width:2;height:197" coordorigin="5752,2650" coordsize="2,197">
              <v:shape style="position:absolute;left:5752;top:2650;width:2;height:197" coordorigin="5752,2650" coordsize="0,197" path="m5752,2847l5752,2650e" filled="false" stroked="true" strokeweight=".375pt" strokecolor="#a5eab5">
                <v:path arrowok="t"/>
              </v:shape>
            </v:group>
            <v:group style="position:absolute;left:5763;top:2635;width:2;height:212" coordorigin="5763,2635" coordsize="2,212">
              <v:shape style="position:absolute;left:5763;top:2635;width:2;height:212" coordorigin="5763,2635" coordsize="0,212" path="m5763,2847l5763,2635e" filled="false" stroked="true" strokeweight=".375pt" strokecolor="#a5eab5">
                <v:path arrowok="t"/>
              </v:shape>
            </v:group>
            <v:group style="position:absolute;left:5774;top:2628;width:2;height:219" coordorigin="5774,2628" coordsize="2,219">
              <v:shape style="position:absolute;left:5774;top:2628;width:2;height:219" coordorigin="5774,2628" coordsize="0,219" path="m5774,2847l5774,2628e" filled="false" stroked="true" strokeweight=".375pt" strokecolor="#a5eab5">
                <v:path arrowok="t"/>
              </v:shape>
            </v:group>
            <v:group style="position:absolute;left:5786;top:2641;width:2;height:206" coordorigin="5786,2641" coordsize="2,206">
              <v:shape style="position:absolute;left:5786;top:2641;width:2;height:206" coordorigin="5786,2641" coordsize="0,206" path="m5786,2847l5786,2641e" filled="false" stroked="true" strokeweight=".375pt" strokecolor="#a5eab5">
                <v:path arrowok="t"/>
              </v:shape>
            </v:group>
            <v:group style="position:absolute;left:5797;top:2650;width:2;height:197" coordorigin="5797,2650" coordsize="2,197">
              <v:shape style="position:absolute;left:5797;top:2650;width:2;height:197" coordorigin="5797,2650" coordsize="0,197" path="m5797,2847l5797,2650e" filled="false" stroked="true" strokeweight=".375pt" strokecolor="#a5eab5">
                <v:path arrowok="t"/>
              </v:shape>
            </v:group>
            <v:group style="position:absolute;left:5808;top:2639;width:2;height:208" coordorigin="5808,2639" coordsize="2,208">
              <v:shape style="position:absolute;left:5808;top:2639;width:2;height:208" coordorigin="5808,2639" coordsize="0,208" path="m5808,2847l5808,2639e" filled="false" stroked="true" strokeweight=".375pt" strokecolor="#a5eab5">
                <v:path arrowok="t"/>
              </v:shape>
            </v:group>
            <v:group style="position:absolute;left:5820;top:2635;width:2;height:212" coordorigin="5820,2635" coordsize="2,212">
              <v:shape style="position:absolute;left:5820;top:2635;width:2;height:212" coordorigin="5820,2635" coordsize="0,212" path="m5820,2847l5820,2635e" filled="false" stroked="true" strokeweight=".375pt" strokecolor="#a5eab5">
                <v:path arrowok="t"/>
              </v:shape>
            </v:group>
            <v:group style="position:absolute;left:5831;top:2640;width:2;height:207" coordorigin="5831,2640" coordsize="2,207">
              <v:shape style="position:absolute;left:5831;top:2640;width:2;height:207" coordorigin="5831,2640" coordsize="0,207" path="m5831,2847l5831,2640e" filled="false" stroked="true" strokeweight=".375pt" strokecolor="#a5eab5">
                <v:path arrowok="t"/>
              </v:shape>
            </v:group>
            <v:group style="position:absolute;left:5842;top:2779;width:2;height:68" coordorigin="5842,2779" coordsize="2,68">
              <v:shape style="position:absolute;left:5842;top:2779;width:2;height:68" coordorigin="5842,2779" coordsize="0,68" path="m5842,2847l5842,2779e" filled="false" stroked="true" strokeweight=".375pt" strokecolor="#a5eab5">
                <v:path arrowok="t"/>
              </v:shape>
            </v:group>
            <v:group style="position:absolute;left:5853;top:2705;width:2;height:142" coordorigin="5853,2705" coordsize="2,142">
              <v:shape style="position:absolute;left:5853;top:2705;width:2;height:142" coordorigin="5853,2705" coordsize="0,142" path="m5853,2847l5853,2705e" filled="false" stroked="true" strokeweight=".375pt" strokecolor="#a5eab5">
                <v:path arrowok="t"/>
              </v:shape>
            </v:group>
            <v:group style="position:absolute;left:5865;top:2675;width:2;height:172" coordorigin="5865,2675" coordsize="2,172">
              <v:shape style="position:absolute;left:5865;top:2675;width:2;height:172" coordorigin="5865,2675" coordsize="0,172" path="m5865,2847l5865,2675e" filled="false" stroked="true" strokeweight=".375pt" strokecolor="#a5eab5">
                <v:path arrowok="t"/>
              </v:shape>
            </v:group>
            <v:group style="position:absolute;left:5876;top:2678;width:2;height:169" coordorigin="5876,2678" coordsize="2,169">
              <v:shape style="position:absolute;left:5876;top:2678;width:2;height:169" coordorigin="5876,2678" coordsize="0,169" path="m5876,2847l5876,2678e" filled="false" stroked="true" strokeweight=".375pt" strokecolor="#a5eab5">
                <v:path arrowok="t"/>
              </v:shape>
            </v:group>
            <v:group style="position:absolute;left:5887;top:2674;width:2;height:173" coordorigin="5887,2674" coordsize="2,173">
              <v:shape style="position:absolute;left:5887;top:2674;width:2;height:173" coordorigin="5887,2674" coordsize="0,173" path="m5887,2847l5887,2674e" filled="false" stroked="true" strokeweight=".375pt" strokecolor="#a5eab5">
                <v:path arrowok="t"/>
              </v:shape>
            </v:group>
            <v:group style="position:absolute;left:5899;top:2680;width:2;height:167" coordorigin="5899,2680" coordsize="2,167">
              <v:shape style="position:absolute;left:5899;top:2680;width:2;height:167" coordorigin="5899,2680" coordsize="0,167" path="m5899,2847l5899,2680e" filled="false" stroked="true" strokeweight=".375pt" strokecolor="#a5eab5">
                <v:path arrowok="t"/>
              </v:shape>
            </v:group>
            <v:group style="position:absolute;left:5910;top:2668;width:2;height:179" coordorigin="5910,2668" coordsize="2,179">
              <v:shape style="position:absolute;left:5910;top:2668;width:2;height:179" coordorigin="5910,2668" coordsize="0,179" path="m5910,2847l5910,2668e" filled="false" stroked="true" strokeweight=".375pt" strokecolor="#a5eab5">
                <v:path arrowok="t"/>
              </v:shape>
            </v:group>
            <v:group style="position:absolute;left:5921;top:2660;width:2;height:187" coordorigin="5921,2660" coordsize="2,187">
              <v:shape style="position:absolute;left:5921;top:2660;width:2;height:187" coordorigin="5921,2660" coordsize="0,187" path="m5921,2847l5921,2660e" filled="false" stroked="true" strokeweight=".375pt" strokecolor="#a5eab5">
                <v:path arrowok="t"/>
              </v:shape>
            </v:group>
            <v:group style="position:absolute;left:5933;top:2683;width:2;height:164" coordorigin="5933,2683" coordsize="2,164">
              <v:shape style="position:absolute;left:5933;top:2683;width:2;height:164" coordorigin="5933,2683" coordsize="0,164" path="m5933,2847l5933,2683e" filled="false" stroked="true" strokeweight=".375pt" strokecolor="#a5eab5">
                <v:path arrowok="t"/>
              </v:shape>
            </v:group>
            <v:group style="position:absolute;left:5944;top:2670;width:2;height:177" coordorigin="5944,2670" coordsize="2,177">
              <v:shape style="position:absolute;left:5944;top:2670;width:2;height:177" coordorigin="5944,2670" coordsize="0,177" path="m5944,2847l5944,2670e" filled="false" stroked="true" strokeweight=".375pt" strokecolor="#a5eab5">
                <v:path arrowok="t"/>
              </v:shape>
            </v:group>
            <v:group style="position:absolute;left:5955;top:2664;width:2;height:183" coordorigin="5955,2664" coordsize="2,183">
              <v:shape style="position:absolute;left:5955;top:2664;width:2;height:183" coordorigin="5955,2664" coordsize="0,183" path="m5955,2847l5955,2664e" filled="false" stroked="true" strokeweight=".375pt" strokecolor="#a5eab5">
                <v:path arrowok="t"/>
              </v:shape>
            </v:group>
            <v:group style="position:absolute;left:5967;top:2659;width:2;height:188" coordorigin="5967,2659" coordsize="2,188">
              <v:shape style="position:absolute;left:5967;top:2659;width:2;height:188" coordorigin="5967,2659" coordsize="0,188" path="m5967,2847l5967,2659e" filled="false" stroked="true" strokeweight=".375pt" strokecolor="#a5eab5">
                <v:path arrowok="t"/>
              </v:shape>
            </v:group>
            <v:group style="position:absolute;left:5978;top:2657;width:2;height:190" coordorigin="5978,2657" coordsize="2,190">
              <v:shape style="position:absolute;left:5978;top:2657;width:2;height:190" coordorigin="5978,2657" coordsize="0,190" path="m5978,2847l5978,2657e" filled="false" stroked="true" strokeweight=".375pt" strokecolor="#a5eab5">
                <v:path arrowok="t"/>
              </v:shape>
            </v:group>
            <v:group style="position:absolute;left:5989;top:2656;width:2;height:191" coordorigin="5989,2656" coordsize="2,191">
              <v:shape style="position:absolute;left:5989;top:2656;width:2;height:191" coordorigin="5989,2656" coordsize="0,191" path="m5989,2847l5989,2656e" filled="false" stroked="true" strokeweight=".375pt" strokecolor="#a5eab5">
                <v:path arrowok="t"/>
              </v:shape>
            </v:group>
            <v:group style="position:absolute;left:6001;top:2659;width:2;height:188" coordorigin="6001,2659" coordsize="2,188">
              <v:shape style="position:absolute;left:6001;top:2659;width:2;height:188" coordorigin="6001,2659" coordsize="0,188" path="m6001,2847l6001,2659e" filled="false" stroked="true" strokeweight=".375pt" strokecolor="#a5eab5">
                <v:path arrowok="t"/>
              </v:shape>
            </v:group>
            <v:group style="position:absolute;left:6012;top:2649;width:2;height:198" coordorigin="6012,2649" coordsize="2,198">
              <v:shape style="position:absolute;left:6012;top:2649;width:2;height:198" coordorigin="6012,2649" coordsize="0,198" path="m6012,2847l6012,2649e" filled="false" stroked="true" strokeweight=".375pt" strokecolor="#a5eab5">
                <v:path arrowok="t"/>
              </v:shape>
            </v:group>
            <v:group style="position:absolute;left:6023;top:2655;width:2;height:192" coordorigin="6023,2655" coordsize="2,192">
              <v:shape style="position:absolute;left:6023;top:2655;width:2;height:192" coordorigin="6023,2655" coordsize="0,192" path="m6023,2847l6023,2655e" filled="false" stroked="true" strokeweight=".375pt" strokecolor="#a5eab5">
                <v:path arrowok="t"/>
              </v:shape>
            </v:group>
            <v:group style="position:absolute;left:6035;top:2661;width:2;height:186" coordorigin="6035,2661" coordsize="2,186">
              <v:shape style="position:absolute;left:6035;top:2661;width:2;height:186" coordorigin="6035,2661" coordsize="0,186" path="m6035,2847l6035,2661e" filled="false" stroked="true" strokeweight=".375pt" strokecolor="#a5eab5">
                <v:path arrowok="t"/>
              </v:shape>
            </v:group>
            <v:group style="position:absolute;left:6046;top:2646;width:2;height:201" coordorigin="6046,2646" coordsize="2,201">
              <v:shape style="position:absolute;left:6046;top:2646;width:2;height:201" coordorigin="6046,2646" coordsize="0,201" path="m6046,2847l6046,2646e" filled="false" stroked="true" strokeweight=".375pt" strokecolor="#a5eab5">
                <v:path arrowok="t"/>
              </v:shape>
            </v:group>
            <v:group style="position:absolute;left:6057;top:2657;width:2;height:190" coordorigin="6057,2657" coordsize="2,190">
              <v:shape style="position:absolute;left:6057;top:2657;width:2;height:190" coordorigin="6057,2657" coordsize="0,190" path="m6057,2847l6057,2657e" filled="false" stroked="true" strokeweight=".375pt" strokecolor="#a5eab5">
                <v:path arrowok="t"/>
              </v:shape>
            </v:group>
            <v:group style="position:absolute;left:6069;top:2660;width:2;height:187" coordorigin="6069,2660" coordsize="2,187">
              <v:shape style="position:absolute;left:6069;top:2660;width:2;height:187" coordorigin="6069,2660" coordsize="0,187" path="m6069,2847l6069,2660e" filled="false" stroked="true" strokeweight=".375pt" strokecolor="#a5eab5">
                <v:path arrowok="t"/>
              </v:shape>
            </v:group>
            <v:group style="position:absolute;left:6080;top:2656;width:2;height:191" coordorigin="6080,2656" coordsize="2,191">
              <v:shape style="position:absolute;left:6080;top:2656;width:2;height:191" coordorigin="6080,2656" coordsize="0,191" path="m6080,2847l6080,2656e" filled="false" stroked="true" strokeweight=".375pt" strokecolor="#a5eab5">
                <v:path arrowok="t"/>
              </v:shape>
            </v:group>
            <v:group style="position:absolute;left:6091;top:2666;width:2;height:181" coordorigin="6091,2666" coordsize="2,181">
              <v:shape style="position:absolute;left:6091;top:2666;width:2;height:181" coordorigin="6091,2666" coordsize="0,181" path="m6091,2847l6091,2666e" filled="false" stroked="true" strokeweight=".375pt" strokecolor="#a5eab5">
                <v:path arrowok="t"/>
              </v:shape>
            </v:group>
            <v:group style="position:absolute;left:6102;top:2658;width:2;height:189" coordorigin="6102,2658" coordsize="2,189">
              <v:shape style="position:absolute;left:6102;top:2658;width:2;height:189" coordorigin="6102,2658" coordsize="0,189" path="m6102,2847l6102,2658e" filled="false" stroked="true" strokeweight=".375pt" strokecolor="#a5eab5">
                <v:path arrowok="t"/>
              </v:shape>
            </v:group>
            <v:group style="position:absolute;left:6114;top:2654;width:2;height:193" coordorigin="6114,2654" coordsize="2,193">
              <v:shape style="position:absolute;left:6114;top:2654;width:2;height:193" coordorigin="6114,2654" coordsize="0,193" path="m6114,2847l6114,2654e" filled="false" stroked="true" strokeweight=".375pt" strokecolor="#a5eab5">
                <v:path arrowok="t"/>
              </v:shape>
            </v:group>
            <v:group style="position:absolute;left:6125;top:2662;width:2;height:185" coordorigin="6125,2662" coordsize="2,185">
              <v:shape style="position:absolute;left:6125;top:2662;width:2;height:185" coordorigin="6125,2662" coordsize="0,185" path="m6125,2847l6125,2662e" filled="false" stroked="true" strokeweight=".375pt" strokecolor="#a5eab5">
                <v:path arrowok="t"/>
              </v:shape>
            </v:group>
            <v:group style="position:absolute;left:6136;top:2660;width:2;height:187" coordorigin="6136,2660" coordsize="2,187">
              <v:shape style="position:absolute;left:6136;top:2660;width:2;height:187" coordorigin="6136,2660" coordsize="0,187" path="m6136,2847l6136,2660e" filled="false" stroked="true" strokeweight=".375pt" strokecolor="#a5eab5">
                <v:path arrowok="t"/>
              </v:shape>
            </v:group>
            <v:group style="position:absolute;left:6148;top:2661;width:2;height:186" coordorigin="6148,2661" coordsize="2,186">
              <v:shape style="position:absolute;left:6148;top:2661;width:2;height:186" coordorigin="6148,2661" coordsize="0,186" path="m6148,2847l6148,2661e" filled="false" stroked="true" strokeweight=".375pt" strokecolor="#a5eab5">
                <v:path arrowok="t"/>
              </v:shape>
            </v:group>
            <v:group style="position:absolute;left:6159;top:2663;width:2;height:184" coordorigin="6159,2663" coordsize="2,184">
              <v:shape style="position:absolute;left:6159;top:2663;width:2;height:184" coordorigin="6159,2663" coordsize="0,184" path="m6159,2847l6159,2663e" filled="false" stroked="true" strokeweight=".375pt" strokecolor="#a5eab5">
                <v:path arrowok="t"/>
              </v:shape>
            </v:group>
            <v:group style="position:absolute;left:6170;top:2672;width:2;height:175" coordorigin="6170,2672" coordsize="2,175">
              <v:shape style="position:absolute;left:6170;top:2672;width:2;height:175" coordorigin="6170,2672" coordsize="0,175" path="m6170,2847l6170,2672e" filled="false" stroked="true" strokeweight=".375pt" strokecolor="#a5eab5">
                <v:path arrowok="t"/>
              </v:shape>
            </v:group>
            <v:group style="position:absolute;left:6182;top:2654;width:2;height:193" coordorigin="6182,2654" coordsize="2,193">
              <v:shape style="position:absolute;left:6182;top:2654;width:2;height:193" coordorigin="6182,2654" coordsize="0,193" path="m6182,2847l6182,2654e" filled="false" stroked="true" strokeweight=".375pt" strokecolor="#a5eab5">
                <v:path arrowok="t"/>
              </v:shape>
            </v:group>
            <v:group style="position:absolute;left:6193;top:2657;width:2;height:190" coordorigin="6193,2657" coordsize="2,190">
              <v:shape style="position:absolute;left:6193;top:2657;width:2;height:190" coordorigin="6193,2657" coordsize="0,190" path="m6193,2847l6193,2657e" filled="false" stroked="true" strokeweight=".375pt" strokecolor="#a5eab5">
                <v:path arrowok="t"/>
              </v:shape>
            </v:group>
            <v:group style="position:absolute;left:6204;top:2651;width:2;height:196" coordorigin="6204,2651" coordsize="2,196">
              <v:shape style="position:absolute;left:6204;top:2651;width:2;height:196" coordorigin="6204,2651" coordsize="0,196" path="m6204,2847l6204,2651e" filled="false" stroked="true" strokeweight=".375pt" strokecolor="#a5eab5">
                <v:path arrowok="t"/>
              </v:shape>
            </v:group>
            <v:group style="position:absolute;left:6216;top:2662;width:2;height:185" coordorigin="6216,2662" coordsize="2,185">
              <v:shape style="position:absolute;left:6216;top:2662;width:2;height:185" coordorigin="6216,2662" coordsize="0,185" path="m6216,2847l6216,2662e" filled="false" stroked="true" strokeweight=".375pt" strokecolor="#a5eab5">
                <v:path arrowok="t"/>
              </v:shape>
            </v:group>
            <v:group style="position:absolute;left:6227;top:2663;width:2;height:184" coordorigin="6227,2663" coordsize="2,184">
              <v:shape style="position:absolute;left:6227;top:2663;width:2;height:184" coordorigin="6227,2663" coordsize="0,184" path="m6227,2847l6227,2663e" filled="false" stroked="true" strokeweight=".375pt" strokecolor="#a5eab5">
                <v:path arrowok="t"/>
              </v:shape>
            </v:group>
            <v:group style="position:absolute;left:6238;top:2676;width:2;height:171" coordorigin="6238,2676" coordsize="2,171">
              <v:shape style="position:absolute;left:6238;top:2676;width:2;height:171" coordorigin="6238,2676" coordsize="0,171" path="m6238,2847l6238,2676e" filled="false" stroked="true" strokeweight=".375pt" strokecolor="#a5eab5">
                <v:path arrowok="t"/>
              </v:shape>
            </v:group>
            <v:group style="position:absolute;left:6250;top:2665;width:2;height:182" coordorigin="6250,2665" coordsize="2,182">
              <v:shape style="position:absolute;left:6250;top:2665;width:2;height:182" coordorigin="6250,2665" coordsize="0,182" path="m6250,2847l6250,2665e" filled="false" stroked="true" strokeweight=".375pt" strokecolor="#a5eab5">
                <v:path arrowok="t"/>
              </v:shape>
            </v:group>
            <v:group style="position:absolute;left:6261;top:2656;width:2;height:191" coordorigin="6261,2656" coordsize="2,191">
              <v:shape style="position:absolute;left:6261;top:2656;width:2;height:191" coordorigin="6261,2656" coordsize="0,191" path="m6261,2847l6261,2656e" filled="false" stroked="true" strokeweight=".375pt" strokecolor="#a5eab5">
                <v:path arrowok="t"/>
              </v:shape>
            </v:group>
            <v:group style="position:absolute;left:6272;top:2668;width:2;height:179" coordorigin="6272,2668" coordsize="2,179">
              <v:shape style="position:absolute;left:6272;top:2668;width:2;height:179" coordorigin="6272,2668" coordsize="0,179" path="m6272,2847l6272,2668e" filled="false" stroked="true" strokeweight=".375pt" strokecolor="#a5eab5">
                <v:path arrowok="t"/>
              </v:shape>
            </v:group>
            <v:group style="position:absolute;left:6284;top:2649;width:2;height:198" coordorigin="6284,2649" coordsize="2,198">
              <v:shape style="position:absolute;left:6284;top:2649;width:2;height:198" coordorigin="6284,2649" coordsize="0,198" path="m6284,2847l6284,2649e" filled="false" stroked="true" strokeweight=".375pt" strokecolor="#a5eab5">
                <v:path arrowok="t"/>
              </v:shape>
            </v:group>
            <v:group style="position:absolute;left:6295;top:2663;width:2;height:184" coordorigin="6295,2663" coordsize="2,184">
              <v:shape style="position:absolute;left:6295;top:2663;width:2;height:184" coordorigin="6295,2663" coordsize="0,184" path="m6295,2847l6295,2663e" filled="false" stroked="true" strokeweight=".375pt" strokecolor="#a5eab5">
                <v:path arrowok="t"/>
              </v:shape>
            </v:group>
            <v:group style="position:absolute;left:6306;top:2654;width:2;height:193" coordorigin="6306,2654" coordsize="2,193">
              <v:shape style="position:absolute;left:6306;top:2654;width:2;height:193" coordorigin="6306,2654" coordsize="0,193" path="m6306,2847l6306,2654e" filled="false" stroked="true" strokeweight=".375pt" strokecolor="#a5eab5">
                <v:path arrowok="t"/>
              </v:shape>
            </v:group>
            <v:group style="position:absolute;left:6317;top:2656;width:2;height:191" coordorigin="6317,2656" coordsize="2,191">
              <v:shape style="position:absolute;left:6317;top:2656;width:2;height:191" coordorigin="6317,2656" coordsize="0,191" path="m6317,2847l6317,2656e" filled="false" stroked="true" strokeweight=".375pt" strokecolor="#a5eab5">
                <v:path arrowok="t"/>
              </v:shape>
            </v:group>
            <v:group style="position:absolute;left:6329;top:2666;width:2;height:181" coordorigin="6329,2666" coordsize="2,181">
              <v:shape style="position:absolute;left:6329;top:2666;width:2;height:181" coordorigin="6329,2666" coordsize="0,181" path="m6329,2847l6329,2666e" filled="false" stroked="true" strokeweight=".375pt" strokecolor="#a5eab5">
                <v:path arrowok="t"/>
              </v:shape>
            </v:group>
            <v:group style="position:absolute;left:6340;top:2711;width:2;height:136" coordorigin="6340,2711" coordsize="2,136">
              <v:shape style="position:absolute;left:6340;top:2711;width:2;height:136" coordorigin="6340,2711" coordsize="0,136" path="m6340,2847l6340,2711e" filled="false" stroked="true" strokeweight=".375pt" strokecolor="#a5eab5">
                <v:path arrowok="t"/>
              </v:shape>
            </v:group>
            <v:group style="position:absolute;left:6351;top:2701;width:2;height:146" coordorigin="6351,2701" coordsize="2,146">
              <v:shape style="position:absolute;left:6351;top:2701;width:2;height:146" coordorigin="6351,2701" coordsize="0,146" path="m6351,2847l6351,2701e" filled="false" stroked="true" strokeweight=".375pt" strokecolor="#a5eab5">
                <v:path arrowok="t"/>
              </v:shape>
            </v:group>
            <v:group style="position:absolute;left:6363;top:2683;width:2;height:164" coordorigin="6363,2683" coordsize="2,164">
              <v:shape style="position:absolute;left:6363;top:2683;width:2;height:164" coordorigin="6363,2683" coordsize="0,164" path="m6363,2847l6363,2683e" filled="false" stroked="true" strokeweight=".375pt" strokecolor="#a5eab5">
                <v:path arrowok="t"/>
              </v:shape>
            </v:group>
            <v:group style="position:absolute;left:6374;top:2675;width:2;height:172" coordorigin="6374,2675" coordsize="2,172">
              <v:shape style="position:absolute;left:6374;top:2675;width:2;height:172" coordorigin="6374,2675" coordsize="0,172" path="m6374,2847l6374,2675e" filled="false" stroked="true" strokeweight=".375pt" strokecolor="#a5eab5">
                <v:path arrowok="t"/>
              </v:shape>
            </v:group>
            <v:group style="position:absolute;left:6385;top:2659;width:2;height:188" coordorigin="6385,2659" coordsize="2,188">
              <v:shape style="position:absolute;left:6385;top:2659;width:2;height:188" coordorigin="6385,2659" coordsize="0,188" path="m6385,2847l6385,2659e" filled="false" stroked="true" strokeweight=".375pt" strokecolor="#a5eab5">
                <v:path arrowok="t"/>
              </v:shape>
            </v:group>
            <v:group style="position:absolute;left:6397;top:2677;width:2;height:170" coordorigin="6397,2677" coordsize="2,170">
              <v:shape style="position:absolute;left:6397;top:2677;width:2;height:170" coordorigin="6397,2677" coordsize="0,170" path="m6397,2847l6397,2677e" filled="false" stroked="true" strokeweight=".375pt" strokecolor="#a5eab5">
                <v:path arrowok="t"/>
              </v:shape>
            </v:group>
            <v:group style="position:absolute;left:6408;top:2668;width:2;height:179" coordorigin="6408,2668" coordsize="2,179">
              <v:shape style="position:absolute;left:6408;top:2668;width:2;height:179" coordorigin="6408,2668" coordsize="0,179" path="m6408,2847l6408,2668e" filled="false" stroked="true" strokeweight=".375pt" strokecolor="#a5eab5">
                <v:path arrowok="t"/>
              </v:shape>
            </v:group>
            <v:group style="position:absolute;left:6419;top:2665;width:2;height:182" coordorigin="6419,2665" coordsize="2,182">
              <v:shape style="position:absolute;left:6419;top:2665;width:2;height:182" coordorigin="6419,2665" coordsize="0,182" path="m6419,2847l6419,2665e" filled="false" stroked="true" strokeweight=".375pt" strokecolor="#a5eab5">
                <v:path arrowok="t"/>
              </v:shape>
            </v:group>
            <v:group style="position:absolute;left:6431;top:2672;width:2;height:175" coordorigin="6431,2672" coordsize="2,175">
              <v:shape style="position:absolute;left:6431;top:2672;width:2;height:175" coordorigin="6431,2672" coordsize="0,175" path="m6431,2847l6431,2672e" filled="false" stroked="true" strokeweight=".375pt" strokecolor="#a5eab5">
                <v:path arrowok="t"/>
              </v:shape>
            </v:group>
            <v:group style="position:absolute;left:6442;top:2658;width:2;height:189" coordorigin="6442,2658" coordsize="2,189">
              <v:shape style="position:absolute;left:6442;top:2658;width:2;height:189" coordorigin="6442,2658" coordsize="0,189" path="m6442,2847l6442,2658e" filled="false" stroked="true" strokeweight=".375pt" strokecolor="#a5eab5">
                <v:path arrowok="t"/>
              </v:shape>
            </v:group>
            <v:group style="position:absolute;left:6453;top:2673;width:2;height:174" coordorigin="6453,2673" coordsize="2,174">
              <v:shape style="position:absolute;left:6453;top:2673;width:2;height:174" coordorigin="6453,2673" coordsize="0,174" path="m6453,2847l6453,2673e" filled="false" stroked="true" strokeweight=".375pt" strokecolor="#a5eab5">
                <v:path arrowok="t"/>
              </v:shape>
            </v:group>
            <v:group style="position:absolute;left:6465;top:2679;width:2;height:168" coordorigin="6465,2679" coordsize="2,168">
              <v:shape style="position:absolute;left:6465;top:2679;width:2;height:168" coordorigin="6465,2679" coordsize="0,168" path="m6465,2847l6465,2679e" filled="false" stroked="true" strokeweight=".375pt" strokecolor="#a5eab5">
                <v:path arrowok="t"/>
              </v:shape>
            </v:group>
            <v:group style="position:absolute;left:6476;top:2673;width:2;height:174" coordorigin="6476,2673" coordsize="2,174">
              <v:shape style="position:absolute;left:6476;top:2673;width:2;height:174" coordorigin="6476,2673" coordsize="0,174" path="m6476,2847l6476,2673e" filled="false" stroked="true" strokeweight=".375pt" strokecolor="#a5eab5">
                <v:path arrowok="t"/>
              </v:shape>
            </v:group>
            <v:group style="position:absolute;left:6487;top:2669;width:2;height:178" coordorigin="6487,2669" coordsize="2,178">
              <v:shape style="position:absolute;left:6487;top:2669;width:2;height:178" coordorigin="6487,2669" coordsize="0,178" path="m6487,2847l6487,2669e" filled="false" stroked="true" strokeweight=".375pt" strokecolor="#a5eab5">
                <v:path arrowok="t"/>
              </v:shape>
            </v:group>
            <v:group style="position:absolute;left:6499;top:2671;width:2;height:176" coordorigin="6499,2671" coordsize="2,176">
              <v:shape style="position:absolute;left:6499;top:2671;width:2;height:176" coordorigin="6499,2671" coordsize="0,176" path="m6499,2847l6499,2671e" filled="false" stroked="true" strokeweight=".375pt" strokecolor="#a5eab5">
                <v:path arrowok="t"/>
              </v:shape>
            </v:group>
            <v:group style="position:absolute;left:6510;top:2671;width:2;height:176" coordorigin="6510,2671" coordsize="2,176">
              <v:shape style="position:absolute;left:6510;top:2671;width:2;height:176" coordorigin="6510,2671" coordsize="0,176" path="m6510,2847l6510,2671e" filled="false" stroked="true" strokeweight=".375pt" strokecolor="#a5eab5">
                <v:path arrowok="t"/>
              </v:shape>
            </v:group>
            <v:group style="position:absolute;left:6521;top:2675;width:2;height:172" coordorigin="6521,2675" coordsize="2,172">
              <v:shape style="position:absolute;left:6521;top:2675;width:2;height:172" coordorigin="6521,2675" coordsize="0,172" path="m6521,2847l6521,2675e" filled="false" stroked="true" strokeweight=".375pt" strokecolor="#a5eab5">
                <v:path arrowok="t"/>
              </v:shape>
            </v:group>
            <v:group style="position:absolute;left:6532;top:2675;width:2;height:172" coordorigin="6532,2675" coordsize="2,172">
              <v:shape style="position:absolute;left:6532;top:2675;width:2;height:172" coordorigin="6532,2675" coordsize="0,172" path="m6532,2847l6532,2675e" filled="false" stroked="true" strokeweight=".375pt" strokecolor="#a5eab5">
                <v:path arrowok="t"/>
              </v:shape>
            </v:group>
            <v:group style="position:absolute;left:6544;top:2658;width:2;height:189" coordorigin="6544,2658" coordsize="2,189">
              <v:shape style="position:absolute;left:6544;top:2658;width:2;height:189" coordorigin="6544,2658" coordsize="0,189" path="m6544,2847l6544,2658e" filled="false" stroked="true" strokeweight=".375pt" strokecolor="#a5eab5">
                <v:path arrowok="t"/>
              </v:shape>
            </v:group>
            <v:group style="position:absolute;left:6555;top:2666;width:2;height:181" coordorigin="6555,2666" coordsize="2,181">
              <v:shape style="position:absolute;left:6555;top:2666;width:2;height:181" coordorigin="6555,2666" coordsize="0,181" path="m6555,2847l6555,2666e" filled="false" stroked="true" strokeweight=".375pt" strokecolor="#a5eab5">
                <v:path arrowok="t"/>
              </v:shape>
            </v:group>
            <v:group style="position:absolute;left:6566;top:2680;width:2;height:167" coordorigin="6566,2680" coordsize="2,167">
              <v:shape style="position:absolute;left:6566;top:2680;width:2;height:167" coordorigin="6566,2680" coordsize="0,167" path="m6566,2847l6566,2680e" filled="false" stroked="true" strokeweight=".375pt" strokecolor="#a5eab5">
                <v:path arrowok="t"/>
              </v:shape>
            </v:group>
            <v:group style="position:absolute;left:6578;top:2668;width:2;height:179" coordorigin="6578,2668" coordsize="2,179">
              <v:shape style="position:absolute;left:6578;top:2668;width:2;height:179" coordorigin="6578,2668" coordsize="0,179" path="m6578,2847l6578,2668e" filled="false" stroked="true" strokeweight=".375pt" strokecolor="#a5eab5">
                <v:path arrowok="t"/>
              </v:shape>
            </v:group>
            <v:group style="position:absolute;left:6589;top:2682;width:2;height:165" coordorigin="6589,2682" coordsize="2,165">
              <v:shape style="position:absolute;left:6589;top:2682;width:2;height:165" coordorigin="6589,2682" coordsize="0,165" path="m6589,2847l6589,2682e" filled="false" stroked="true" strokeweight=".375pt" strokecolor="#a5eab5">
                <v:path arrowok="t"/>
              </v:shape>
            </v:group>
            <v:group style="position:absolute;left:6600;top:2660;width:2;height:187" coordorigin="6600,2660" coordsize="2,187">
              <v:shape style="position:absolute;left:6600;top:2660;width:2;height:187" coordorigin="6600,2660" coordsize="0,187" path="m6600,2847l6600,2660e" filled="false" stroked="true" strokeweight=".375pt" strokecolor="#a5eab5">
                <v:path arrowok="t"/>
              </v:shape>
            </v:group>
            <v:group style="position:absolute;left:6612;top:2673;width:2;height:174" coordorigin="6612,2673" coordsize="2,174">
              <v:shape style="position:absolute;left:6612;top:2673;width:2;height:174" coordorigin="6612,2673" coordsize="0,174" path="m6612,2847l6612,2673e" filled="false" stroked="true" strokeweight=".375pt" strokecolor="#a5eab5">
                <v:path arrowok="t"/>
              </v:shape>
            </v:group>
            <v:group style="position:absolute;left:6623;top:2666;width:2;height:181" coordorigin="6623,2666" coordsize="2,181">
              <v:shape style="position:absolute;left:6623;top:2666;width:2;height:181" coordorigin="6623,2666" coordsize="0,181" path="m6623,2847l6623,2666e" filled="false" stroked="true" strokeweight=".375pt" strokecolor="#a5eab5">
                <v:path arrowok="t"/>
              </v:shape>
            </v:group>
            <v:group style="position:absolute;left:6634;top:2673;width:2;height:174" coordorigin="6634,2673" coordsize="2,174">
              <v:shape style="position:absolute;left:6634;top:2673;width:2;height:174" coordorigin="6634,2673" coordsize="0,174" path="m6634,2847l6634,2673e" filled="false" stroked="true" strokeweight=".375pt" strokecolor="#a5eab5">
                <v:path arrowok="t"/>
              </v:shape>
            </v:group>
            <v:group style="position:absolute;left:6646;top:2675;width:2;height:172" coordorigin="6646,2675" coordsize="2,172">
              <v:shape style="position:absolute;left:6646;top:2675;width:2;height:172" coordorigin="6646,2675" coordsize="0,172" path="m6646,2847l6646,2675e" filled="false" stroked="true" strokeweight=".375pt" strokecolor="#a5eab5">
                <v:path arrowok="t"/>
              </v:shape>
            </v:group>
            <v:group style="position:absolute;left:6657;top:2663;width:2;height:184" coordorigin="6657,2663" coordsize="2,184">
              <v:shape style="position:absolute;left:6657;top:2663;width:2;height:184" coordorigin="6657,2663" coordsize="0,184" path="m6657,2847l6657,2663e" filled="false" stroked="true" strokeweight=".375pt" strokecolor="#a5eab5">
                <v:path arrowok="t"/>
              </v:shape>
            </v:group>
            <v:group style="position:absolute;left:6668;top:2672;width:2;height:175" coordorigin="6668,2672" coordsize="2,175">
              <v:shape style="position:absolute;left:6668;top:2672;width:2;height:175" coordorigin="6668,2672" coordsize="0,175" path="m6668,2847l6668,2672e" filled="false" stroked="true" strokeweight=".375pt" strokecolor="#a5eab5">
                <v:path arrowok="t"/>
              </v:shape>
            </v:group>
            <v:group style="position:absolute;left:6680;top:2672;width:2;height:175" coordorigin="6680,2672" coordsize="2,175">
              <v:shape style="position:absolute;left:6680;top:2672;width:2;height:175" coordorigin="6680,2672" coordsize="0,175" path="m6680,2847l6680,2672e" filled="false" stroked="true" strokeweight=".375pt" strokecolor="#a5eab5">
                <v:path arrowok="t"/>
              </v:shape>
            </v:group>
            <v:group style="position:absolute;left:6691;top:2673;width:2;height:174" coordorigin="6691,2673" coordsize="2,174">
              <v:shape style="position:absolute;left:6691;top:2673;width:2;height:174" coordorigin="6691,2673" coordsize="0,174" path="m6691,2847l6691,2673e" filled="false" stroked="true" strokeweight=".375pt" strokecolor="#a5eab5">
                <v:path arrowok="t"/>
              </v:shape>
            </v:group>
            <v:group style="position:absolute;left:6702;top:2674;width:2;height:173" coordorigin="6702,2674" coordsize="2,173">
              <v:shape style="position:absolute;left:6702;top:2674;width:2;height:173" coordorigin="6702,2674" coordsize="0,173" path="m6702,2847l6702,2674e" filled="false" stroked="true" strokeweight=".375pt" strokecolor="#a5eab5">
                <v:path arrowok="t"/>
              </v:shape>
            </v:group>
            <v:group style="position:absolute;left:6714;top:2675;width:2;height:172" coordorigin="6714,2675" coordsize="2,172">
              <v:shape style="position:absolute;left:6714;top:2675;width:2;height:172" coordorigin="6714,2675" coordsize="0,172" path="m6714,2847l6714,2675e" filled="false" stroked="true" strokeweight=".375pt" strokecolor="#a5eab5">
                <v:path arrowok="t"/>
              </v:shape>
            </v:group>
            <v:group style="position:absolute;left:6725;top:2661;width:2;height:186" coordorigin="6725,2661" coordsize="2,186">
              <v:shape style="position:absolute;left:6725;top:2661;width:2;height:186" coordorigin="6725,2661" coordsize="0,186" path="m6725,2847l6725,2661e" filled="false" stroked="true" strokeweight=".375pt" strokecolor="#a5eab5">
                <v:path arrowok="t"/>
              </v:shape>
            </v:group>
            <v:group style="position:absolute;left:6736;top:2668;width:2;height:179" coordorigin="6736,2668" coordsize="2,179">
              <v:shape style="position:absolute;left:6736;top:2668;width:2;height:179" coordorigin="6736,2668" coordsize="0,179" path="m6736,2847l6736,2668e" filled="false" stroked="true" strokeweight=".375pt" strokecolor="#a5eab5">
                <v:path arrowok="t"/>
              </v:shape>
            </v:group>
            <v:group style="position:absolute;left:6748;top:2677;width:2;height:170" coordorigin="6748,2677" coordsize="2,170">
              <v:shape style="position:absolute;left:6748;top:2677;width:2;height:170" coordorigin="6748,2677" coordsize="0,170" path="m6748,2847l6748,2677e" filled="false" stroked="true" strokeweight=".375pt" strokecolor="#a5eab5">
                <v:path arrowok="t"/>
              </v:shape>
            </v:group>
            <v:group style="position:absolute;left:6759;top:2674;width:2;height:173" coordorigin="6759,2674" coordsize="2,173">
              <v:shape style="position:absolute;left:6759;top:2674;width:2;height:173" coordorigin="6759,2674" coordsize="0,173" path="m6759,2847l6759,2674e" filled="false" stroked="true" strokeweight=".375pt" strokecolor="#a5eab5">
                <v:path arrowok="t"/>
              </v:shape>
            </v:group>
            <v:group style="position:absolute;left:6770;top:2667;width:2;height:180" coordorigin="6770,2667" coordsize="2,180">
              <v:shape style="position:absolute;left:6770;top:2667;width:2;height:180" coordorigin="6770,2667" coordsize="0,180" path="m6770,2847l6770,2667e" filled="false" stroked="true" strokeweight=".375pt" strokecolor="#a5eab5">
                <v:path arrowok="t"/>
              </v:shape>
            </v:group>
            <v:group style="position:absolute;left:6781;top:2671;width:2;height:176" coordorigin="6781,2671" coordsize="2,176">
              <v:shape style="position:absolute;left:6781;top:2671;width:2;height:176" coordorigin="6781,2671" coordsize="0,176" path="m6781,2847l6781,2671e" filled="false" stroked="true" strokeweight=".375pt" strokecolor="#a5eab5">
                <v:path arrowok="t"/>
              </v:shape>
            </v:group>
            <v:group style="position:absolute;left:6793;top:2674;width:2;height:173" coordorigin="6793,2674" coordsize="2,173">
              <v:shape style="position:absolute;left:6793;top:2674;width:2;height:173" coordorigin="6793,2674" coordsize="0,173" path="m6793,2847l6793,2674e" filled="false" stroked="true" strokeweight=".375pt" strokecolor="#a5eab5">
                <v:path arrowok="t"/>
              </v:shape>
            </v:group>
            <v:group style="position:absolute;left:6804;top:2676;width:2;height:171" coordorigin="6804,2676" coordsize="2,171">
              <v:shape style="position:absolute;left:6804;top:2676;width:2;height:171" coordorigin="6804,2676" coordsize="0,171" path="m6804,2847l6804,2676e" filled="false" stroked="true" strokeweight=".375pt" strokecolor="#a5eab5">
                <v:path arrowok="t"/>
              </v:shape>
            </v:group>
            <v:group style="position:absolute;left:6815;top:2664;width:2;height:183" coordorigin="6815,2664" coordsize="2,183">
              <v:shape style="position:absolute;left:6815;top:2664;width:2;height:183" coordorigin="6815,2664" coordsize="0,183" path="m6815,2847l6815,2664e" filled="false" stroked="true" strokeweight=".375pt" strokecolor="#a5eab5">
                <v:path arrowok="t"/>
              </v:shape>
            </v:group>
            <v:group style="position:absolute;left:6827;top:2669;width:2;height:178" coordorigin="6827,2669" coordsize="2,178">
              <v:shape style="position:absolute;left:6827;top:2669;width:2;height:178" coordorigin="6827,2669" coordsize="0,178" path="m6827,2847l6827,2669e" filled="false" stroked="true" strokeweight=".375pt" strokecolor="#a5eab5">
                <v:path arrowok="t"/>
              </v:shape>
            </v:group>
            <v:group style="position:absolute;left:6838;top:2667;width:2;height:180" coordorigin="6838,2667" coordsize="2,180">
              <v:shape style="position:absolute;left:6838;top:2667;width:2;height:180" coordorigin="6838,2667" coordsize="0,180" path="m6838,2847l6838,2667e" filled="false" stroked="true" strokeweight=".375pt" strokecolor="#a5eab5">
                <v:path arrowok="t"/>
              </v:shape>
            </v:group>
            <v:group style="position:absolute;left:6849;top:2679;width:2;height:168" coordorigin="6849,2679" coordsize="2,168">
              <v:shape style="position:absolute;left:6849;top:2679;width:2;height:168" coordorigin="6849,2679" coordsize="0,168" path="m6849,2847l6849,2679e" filled="false" stroked="true" strokeweight=".375pt" strokecolor="#a5eab5">
                <v:path arrowok="t"/>
              </v:shape>
            </v:group>
            <v:group style="position:absolute;left:6861;top:2655;width:2;height:192" coordorigin="6861,2655" coordsize="2,192">
              <v:shape style="position:absolute;left:6861;top:2655;width:2;height:192" coordorigin="6861,2655" coordsize="0,192" path="m6861,2847l6861,2655e" filled="false" stroked="true" strokeweight=".375pt" strokecolor="#a5eab5">
                <v:path arrowok="t"/>
              </v:shape>
            </v:group>
            <v:group style="position:absolute;left:6872;top:2678;width:2;height:169" coordorigin="6872,2678" coordsize="2,169">
              <v:shape style="position:absolute;left:6872;top:2678;width:2;height:169" coordorigin="6872,2678" coordsize="0,169" path="m6872,2847l6872,2678e" filled="false" stroked="true" strokeweight=".375pt" strokecolor="#a5eab5">
                <v:path arrowok="t"/>
              </v:shape>
            </v:group>
            <v:group style="position:absolute;left:6883;top:2675;width:2;height:172" coordorigin="6883,2675" coordsize="2,172">
              <v:shape style="position:absolute;left:6883;top:2675;width:2;height:172" coordorigin="6883,2675" coordsize="0,172" path="m6883,2847l6883,2675e" filled="false" stroked="true" strokeweight=".375pt" strokecolor="#a5eab5">
                <v:path arrowok="t"/>
              </v:shape>
            </v:group>
            <v:group style="position:absolute;left:6895;top:2673;width:2;height:174" coordorigin="6895,2673" coordsize="2,174">
              <v:shape style="position:absolute;left:6895;top:2673;width:2;height:174" coordorigin="6895,2673" coordsize="0,174" path="m6895,2847l6895,2673e" filled="false" stroked="true" strokeweight=".375pt" strokecolor="#a5eab5">
                <v:path arrowok="t"/>
              </v:shape>
            </v:group>
            <v:group style="position:absolute;left:6906;top:2665;width:2;height:182" coordorigin="6906,2665" coordsize="2,182">
              <v:shape style="position:absolute;left:6906;top:2665;width:2;height:182" coordorigin="6906,2665" coordsize="0,182" path="m6906,2847l6906,2665e" filled="false" stroked="true" strokeweight=".375pt" strokecolor="#a5eab5">
                <v:path arrowok="t"/>
              </v:shape>
            </v:group>
            <v:group style="position:absolute;left:6917;top:2678;width:2;height:169" coordorigin="6917,2678" coordsize="2,169">
              <v:shape style="position:absolute;left:6917;top:2678;width:2;height:169" coordorigin="6917,2678" coordsize="0,169" path="m6917,2847l6917,2678e" filled="false" stroked="true" strokeweight=".375pt" strokecolor="#a5eab5">
                <v:path arrowok="t"/>
              </v:shape>
            </v:group>
            <v:group style="position:absolute;left:6929;top:2673;width:2;height:174" coordorigin="6929,2673" coordsize="2,174">
              <v:shape style="position:absolute;left:6929;top:2673;width:2;height:174" coordorigin="6929,2673" coordsize="0,174" path="m6929,2847l6929,2673e" filled="false" stroked="true" strokeweight=".375pt" strokecolor="#a5eab5">
                <v:path arrowok="t"/>
              </v:shape>
            </v:group>
            <v:group style="position:absolute;left:6940;top:2672;width:2;height:175" coordorigin="6940,2672" coordsize="2,175">
              <v:shape style="position:absolute;left:6940;top:2672;width:2;height:175" coordorigin="6940,2672" coordsize="0,175" path="m6940,2847l6940,2672e" filled="false" stroked="true" strokeweight=".375pt" strokecolor="#a5eab5">
                <v:path arrowok="t"/>
              </v:shape>
            </v:group>
            <v:group style="position:absolute;left:6951;top:2667;width:2;height:180" coordorigin="6951,2667" coordsize="2,180">
              <v:shape style="position:absolute;left:6951;top:2667;width:2;height:180" coordorigin="6951,2667" coordsize="0,180" path="m6951,2847l6951,2667e" filled="false" stroked="true" strokeweight=".375pt" strokecolor="#a5eab5">
                <v:path arrowok="t"/>
              </v:shape>
            </v:group>
            <v:group style="position:absolute;left:6963;top:2676;width:2;height:171" coordorigin="6963,2676" coordsize="2,171">
              <v:shape style="position:absolute;left:6963;top:2676;width:2;height:171" coordorigin="6963,2676" coordsize="0,171" path="m6963,2847l6963,2676e" filled="false" stroked="true" strokeweight=".375pt" strokecolor="#a5eab5">
                <v:path arrowok="t"/>
              </v:shape>
            </v:group>
            <v:group style="position:absolute;left:6974;top:2670;width:2;height:177" coordorigin="6974,2670" coordsize="2,177">
              <v:shape style="position:absolute;left:6974;top:2670;width:2;height:177" coordorigin="6974,2670" coordsize="0,177" path="m6974,2847l6974,2670e" filled="false" stroked="true" strokeweight=".375pt" strokecolor="#a5eab5">
                <v:path arrowok="t"/>
              </v:shape>
            </v:group>
            <v:group style="position:absolute;left:6985;top:2670;width:2;height:177" coordorigin="6985,2670" coordsize="2,177">
              <v:shape style="position:absolute;left:6985;top:2670;width:2;height:177" coordorigin="6985,2670" coordsize="0,177" path="m6985,2847l6985,2670e" filled="false" stroked="true" strokeweight=".375pt" strokecolor="#a5eab5">
                <v:path arrowok="t"/>
              </v:shape>
            </v:group>
            <v:group style="position:absolute;left:6996;top:2676;width:2;height:171" coordorigin="6996,2676" coordsize="2,171">
              <v:shape style="position:absolute;left:6996;top:2676;width:2;height:171" coordorigin="6996,2676" coordsize="0,171" path="m6996,2847l6996,2676e" filled="false" stroked="true" strokeweight=".375pt" strokecolor="#a5eab5">
                <v:path arrowok="t"/>
              </v:shape>
            </v:group>
            <v:group style="position:absolute;left:7008;top:2675;width:2;height:172" coordorigin="7008,2675" coordsize="2,172">
              <v:shape style="position:absolute;left:7008;top:2675;width:2;height:172" coordorigin="7008,2675" coordsize="0,172" path="m7008,2847l7008,2675e" filled="false" stroked="true" strokeweight=".375pt" strokecolor="#a5eab5">
                <v:path arrowok="t"/>
              </v:shape>
            </v:group>
            <v:group style="position:absolute;left:7019;top:2669;width:2;height:178" coordorigin="7019,2669" coordsize="2,178">
              <v:shape style="position:absolute;left:7019;top:2669;width:2;height:178" coordorigin="7019,2669" coordsize="0,178" path="m7019,2847l7019,2669e" filled="false" stroked="true" strokeweight=".375pt" strokecolor="#a5eab5">
                <v:path arrowok="t"/>
              </v:shape>
            </v:group>
            <v:group style="position:absolute;left:7030;top:2664;width:2;height:183" coordorigin="7030,2664" coordsize="2,183">
              <v:shape style="position:absolute;left:7030;top:2664;width:2;height:183" coordorigin="7030,2664" coordsize="0,183" path="m7030,2847l7030,2664e" filled="false" stroked="true" strokeweight=".375pt" strokecolor="#a5eab5">
                <v:path arrowok="t"/>
              </v:shape>
            </v:group>
            <v:group style="position:absolute;left:7042;top:2675;width:2;height:172" coordorigin="7042,2675" coordsize="2,172">
              <v:shape style="position:absolute;left:7042;top:2675;width:2;height:172" coordorigin="7042,2675" coordsize="0,172" path="m7042,2847l7042,2675e" filled="false" stroked="true" strokeweight=".375pt" strokecolor="#a5eab5">
                <v:path arrowok="t"/>
              </v:shape>
            </v:group>
            <v:group style="position:absolute;left:7053;top:2669;width:2;height:178" coordorigin="7053,2669" coordsize="2,178">
              <v:shape style="position:absolute;left:7053;top:2669;width:2;height:178" coordorigin="7053,2669" coordsize="0,178" path="m7053,2847l7053,2669e" filled="false" stroked="true" strokeweight=".375pt" strokecolor="#a5eab5">
                <v:path arrowok="t"/>
              </v:shape>
            </v:group>
            <v:group style="position:absolute;left:7064;top:2676;width:2;height:171" coordorigin="7064,2676" coordsize="2,171">
              <v:shape style="position:absolute;left:7064;top:2676;width:2;height:171" coordorigin="7064,2676" coordsize="0,171" path="m7064,2847l7064,2676e" filled="false" stroked="true" strokeweight=".375pt" strokecolor="#a5eab5">
                <v:path arrowok="t"/>
              </v:shape>
            </v:group>
            <v:group style="position:absolute;left:7076;top:2675;width:2;height:172" coordorigin="7076,2675" coordsize="2,172">
              <v:shape style="position:absolute;left:7076;top:2675;width:2;height:172" coordorigin="7076,2675" coordsize="0,172" path="m7076,2847l7076,2675e" filled="false" stroked="true" strokeweight=".375pt" strokecolor="#a5eab5">
                <v:path arrowok="t"/>
              </v:shape>
            </v:group>
            <v:group style="position:absolute;left:7087;top:2651;width:2;height:196" coordorigin="7087,2651" coordsize="2,196">
              <v:shape style="position:absolute;left:7087;top:2651;width:2;height:196" coordorigin="7087,2651" coordsize="0,196" path="m7087,2847l7087,2651e" filled="false" stroked="true" strokeweight=".375pt" strokecolor="#a5eab5">
                <v:path arrowok="t"/>
              </v:shape>
            </v:group>
            <v:group style="position:absolute;left:7098;top:2661;width:2;height:186" coordorigin="7098,2661" coordsize="2,186">
              <v:shape style="position:absolute;left:7098;top:2661;width:2;height:186" coordorigin="7098,2661" coordsize="0,186" path="m7098,2847l7098,2661e" filled="false" stroked="true" strokeweight=".375pt" strokecolor="#a5eab5">
                <v:path arrowok="t"/>
              </v:shape>
            </v:group>
            <v:group style="position:absolute;left:7110;top:2679;width:2;height:168" coordorigin="7110,2679" coordsize="2,168">
              <v:shape style="position:absolute;left:7110;top:2679;width:2;height:168" coordorigin="7110,2679" coordsize="0,168" path="m7110,2847l7110,2679e" filled="false" stroked="true" strokeweight=".375pt" strokecolor="#a5eab5">
                <v:path arrowok="t"/>
              </v:shape>
            </v:group>
            <v:group style="position:absolute;left:7121;top:2678;width:2;height:169" coordorigin="7121,2678" coordsize="2,169">
              <v:shape style="position:absolute;left:7121;top:2678;width:2;height:169" coordorigin="7121,2678" coordsize="0,169" path="m7121,2847l7121,2678e" filled="false" stroked="true" strokeweight=".375pt" strokecolor="#a5eab5">
                <v:path arrowok="t"/>
              </v:shape>
            </v:group>
            <v:group style="position:absolute;left:7132;top:2671;width:2;height:176" coordorigin="7132,2671" coordsize="2,176">
              <v:shape style="position:absolute;left:7132;top:2671;width:2;height:176" coordorigin="7132,2671" coordsize="0,176" path="m7132,2847l7132,2671e" filled="false" stroked="true" strokeweight=".375pt" strokecolor="#a5eab5">
                <v:path arrowok="t"/>
              </v:shape>
            </v:group>
            <v:group style="position:absolute;left:7144;top:2673;width:2;height:174" coordorigin="7144,2673" coordsize="2,174">
              <v:shape style="position:absolute;left:7144;top:2673;width:2;height:174" coordorigin="7144,2673" coordsize="0,174" path="m7144,2847l7144,2673e" filled="false" stroked="true" strokeweight=".375pt" strokecolor="#a5eab5">
                <v:path arrowok="t"/>
              </v:shape>
            </v:group>
            <v:group style="position:absolute;left:7155;top:2676;width:2;height:171" coordorigin="7155,2676" coordsize="2,171">
              <v:shape style="position:absolute;left:7155;top:2676;width:2;height:171" coordorigin="7155,2676" coordsize="0,171" path="m7155,2847l7155,2676e" filled="false" stroked="true" strokeweight=".375pt" strokecolor="#a5eab5">
                <v:path arrowok="t"/>
              </v:shape>
            </v:group>
            <v:group style="position:absolute;left:7166;top:2656;width:2;height:191" coordorigin="7166,2656" coordsize="2,191">
              <v:shape style="position:absolute;left:7166;top:2656;width:2;height:191" coordorigin="7166,2656" coordsize="0,191" path="m7166,2847l7166,2656e" filled="false" stroked="true" strokeweight=".375pt" strokecolor="#a5eab5">
                <v:path arrowok="t"/>
              </v:shape>
            </v:group>
            <v:group style="position:absolute;left:7178;top:2618;width:2;height:229" coordorigin="7178,2618" coordsize="2,229">
              <v:shape style="position:absolute;left:7178;top:2618;width:2;height:229" coordorigin="7178,2618" coordsize="0,229" path="m7178,2847l7178,2618e" filled="false" stroked="true" strokeweight=".375pt" strokecolor="#a5eab5">
                <v:path arrowok="t"/>
              </v:shape>
            </v:group>
            <v:group style="position:absolute;left:7189;top:2642;width:2;height:205" coordorigin="7189,2642" coordsize="2,205">
              <v:shape style="position:absolute;left:7189;top:2642;width:2;height:205" coordorigin="7189,2642" coordsize="0,205" path="m7189,2847l7189,2642e" filled="false" stroked="true" strokeweight=".375pt" strokecolor="#a5eab5">
                <v:path arrowok="t"/>
              </v:shape>
            </v:group>
            <v:group style="position:absolute;left:7200;top:2666;width:2;height:181" coordorigin="7200,2666" coordsize="2,181">
              <v:shape style="position:absolute;left:7200;top:2666;width:2;height:181" coordorigin="7200,2666" coordsize="0,181" path="m7200,2847l7200,2666e" filled="false" stroked="true" strokeweight=".375pt" strokecolor="#a5eab5">
                <v:path arrowok="t"/>
              </v:shape>
            </v:group>
            <v:group style="position:absolute;left:7211;top:2662;width:2;height:185" coordorigin="7211,2662" coordsize="2,185">
              <v:shape style="position:absolute;left:7211;top:2662;width:2;height:185" coordorigin="7211,2662" coordsize="0,185" path="m7211,2847l7211,2662e" filled="false" stroked="true" strokeweight=".375pt" strokecolor="#a5eab5">
                <v:path arrowok="t"/>
              </v:shape>
            </v:group>
            <v:group style="position:absolute;left:7223;top:2672;width:2;height:175" coordorigin="7223,2672" coordsize="2,175">
              <v:shape style="position:absolute;left:7223;top:2672;width:2;height:175" coordorigin="7223,2672" coordsize="0,175" path="m7223,2847l7223,2672e" filled="false" stroked="true" strokeweight=".375pt" strokecolor="#a5eab5">
                <v:path arrowok="t"/>
              </v:shape>
            </v:group>
            <v:group style="position:absolute;left:7234;top:2673;width:2;height:174" coordorigin="7234,2673" coordsize="2,174">
              <v:shape style="position:absolute;left:7234;top:2673;width:2;height:174" coordorigin="7234,2673" coordsize="0,174" path="m7234,2847l7234,2673e" filled="false" stroked="true" strokeweight=".375pt" strokecolor="#a5eab5">
                <v:path arrowok="t"/>
              </v:shape>
            </v:group>
            <v:group style="position:absolute;left:7245;top:2654;width:2;height:193" coordorigin="7245,2654" coordsize="2,193">
              <v:shape style="position:absolute;left:7245;top:2654;width:2;height:193" coordorigin="7245,2654" coordsize="0,193" path="m7245,2847l7245,2654e" filled="false" stroked="true" strokeweight=".375pt" strokecolor="#a5eab5">
                <v:path arrowok="t"/>
              </v:shape>
            </v:group>
            <v:group style="position:absolute;left:7257;top:2668;width:2;height:179" coordorigin="7257,2668" coordsize="2,179">
              <v:shape style="position:absolute;left:7257;top:2668;width:2;height:179" coordorigin="7257,2668" coordsize="0,179" path="m7257,2847l7257,2668e" filled="false" stroked="true" strokeweight=".375pt" strokecolor="#a5eab5">
                <v:path arrowok="t"/>
              </v:shape>
            </v:group>
            <v:group style="position:absolute;left:7268;top:2663;width:2;height:184" coordorigin="7268,2663" coordsize="2,184">
              <v:shape style="position:absolute;left:7268;top:2663;width:2;height:184" coordorigin="7268,2663" coordsize="0,184" path="m7268,2847l7268,2663e" filled="false" stroked="true" strokeweight=".375pt" strokecolor="#a5eab5">
                <v:path arrowok="t"/>
              </v:shape>
            </v:group>
            <v:group style="position:absolute;left:7279;top:2666;width:2;height:181" coordorigin="7279,2666" coordsize="2,181">
              <v:shape style="position:absolute;left:7279;top:2666;width:2;height:181" coordorigin="7279,2666" coordsize="0,181" path="m7279,2847l7279,2666e" filled="false" stroked="true" strokeweight=".375pt" strokecolor="#a5eab5">
                <v:path arrowok="t"/>
              </v:shape>
            </v:group>
            <v:group style="position:absolute;left:7291;top:2667;width:2;height:180" coordorigin="7291,2667" coordsize="2,180">
              <v:shape style="position:absolute;left:7291;top:2667;width:2;height:180" coordorigin="7291,2667" coordsize="0,180" path="m7291,2847l7291,2667e" filled="false" stroked="true" strokeweight=".375pt" strokecolor="#a5eab5">
                <v:path arrowok="t"/>
              </v:shape>
            </v:group>
            <v:group style="position:absolute;left:7302;top:2662;width:2;height:185" coordorigin="7302,2662" coordsize="2,185">
              <v:shape style="position:absolute;left:7302;top:2662;width:2;height:185" coordorigin="7302,2662" coordsize="0,185" path="m7302,2847l7302,2662e" filled="false" stroked="true" strokeweight=".375pt" strokecolor="#a5eab5">
                <v:path arrowok="t"/>
              </v:shape>
            </v:group>
            <v:group style="position:absolute;left:7313;top:2570;width:2;height:277" coordorigin="7313,2570" coordsize="2,277">
              <v:shape style="position:absolute;left:7313;top:2570;width:2;height:277" coordorigin="7313,2570" coordsize="0,277" path="m7313,2847l7313,2570e" filled="false" stroked="true" strokeweight=".375pt" strokecolor="#a5eab5">
                <v:path arrowok="t"/>
              </v:shape>
            </v:group>
            <v:group style="position:absolute;left:7325;top:2614;width:2;height:233" coordorigin="7325,2614" coordsize="2,233">
              <v:shape style="position:absolute;left:7325;top:2614;width:2;height:233" coordorigin="7325,2614" coordsize="0,233" path="m7325,2847l7325,2614e" filled="false" stroked="true" strokeweight=".375pt" strokecolor="#a5eab5">
                <v:path arrowok="t"/>
              </v:shape>
            </v:group>
            <v:group style="position:absolute;left:7336;top:2649;width:2;height:198" coordorigin="7336,2649" coordsize="2,198">
              <v:shape style="position:absolute;left:7336;top:2649;width:2;height:198" coordorigin="7336,2649" coordsize="0,198" path="m7336,2847l7336,2649e" filled="false" stroked="true" strokeweight=".375pt" strokecolor="#a5eab5">
                <v:path arrowok="t"/>
              </v:shape>
            </v:group>
            <v:group style="position:absolute;left:7347;top:2662;width:2;height:185" coordorigin="7347,2662" coordsize="2,185">
              <v:shape style="position:absolute;left:7347;top:2662;width:2;height:185" coordorigin="7347,2662" coordsize="0,185" path="m7347,2847l7347,2662e" filled="false" stroked="true" strokeweight=".375pt" strokecolor="#a5eab5">
                <v:path arrowok="t"/>
              </v:shape>
            </v:group>
            <v:group style="position:absolute;left:7359;top:2661;width:2;height:186" coordorigin="7359,2661" coordsize="2,186">
              <v:shape style="position:absolute;left:7359;top:2661;width:2;height:186" coordorigin="7359,2661" coordsize="0,186" path="m7359,2847l7359,2661e" filled="false" stroked="true" strokeweight=".375pt" strokecolor="#a5eab5">
                <v:path arrowok="t"/>
              </v:shape>
            </v:group>
            <v:group style="position:absolute;left:7370;top:2662;width:2;height:185" coordorigin="7370,2662" coordsize="2,185">
              <v:shape style="position:absolute;left:7370;top:2662;width:2;height:185" coordorigin="7370,2662" coordsize="0,185" path="m7370,2847l7370,2662e" filled="false" stroked="true" strokeweight=".375pt" strokecolor="#a5eab5">
                <v:path arrowok="t"/>
              </v:shape>
            </v:group>
            <v:group style="position:absolute;left:7381;top:2665;width:2;height:182" coordorigin="7381,2665" coordsize="2,182">
              <v:shape style="position:absolute;left:7381;top:2665;width:2;height:182" coordorigin="7381,2665" coordsize="0,182" path="m7381,2847l7381,2665e" filled="false" stroked="true" strokeweight=".375pt" strokecolor="#a5eab5">
                <v:path arrowok="t"/>
              </v:shape>
            </v:group>
            <v:group style="position:absolute;left:7393;top:2653;width:2;height:194" coordorigin="7393,2653" coordsize="2,194">
              <v:shape style="position:absolute;left:7393;top:2653;width:2;height:194" coordorigin="7393,2653" coordsize="0,194" path="m7393,2847l7393,2653e" filled="false" stroked="true" strokeweight=".375pt" strokecolor="#a5eab5">
                <v:path arrowok="t"/>
              </v:shape>
            </v:group>
            <v:group style="position:absolute;left:7404;top:2651;width:2;height:196" coordorigin="7404,2651" coordsize="2,196">
              <v:shape style="position:absolute;left:7404;top:2651;width:2;height:196" coordorigin="7404,2651" coordsize="0,196" path="m7404,2847l7404,2651e" filled="false" stroked="true" strokeweight=".375pt" strokecolor="#a5eab5">
                <v:path arrowok="t"/>
              </v:shape>
            </v:group>
            <v:group style="position:absolute;left:7415;top:2650;width:2;height:197" coordorigin="7415,2650" coordsize="2,197">
              <v:shape style="position:absolute;left:7415;top:2650;width:2;height:197" coordorigin="7415,2650" coordsize="0,197" path="m7415,2847l7415,2650e" filled="false" stroked="true" strokeweight=".375pt" strokecolor="#a5eab5">
                <v:path arrowok="t"/>
              </v:shape>
            </v:group>
            <v:group style="position:absolute;left:7427;top:2652;width:2;height:195" coordorigin="7427,2652" coordsize="2,195">
              <v:shape style="position:absolute;left:7427;top:2652;width:2;height:195" coordorigin="7427,2652" coordsize="0,195" path="m7427,2847l7427,2652e" filled="false" stroked="true" strokeweight=".375pt" strokecolor="#a5eab5">
                <v:path arrowok="t"/>
              </v:shape>
            </v:group>
            <v:group style="position:absolute;left:7438;top:2646;width:2;height:201" coordorigin="7438,2646" coordsize="2,201">
              <v:shape style="position:absolute;left:7438;top:2646;width:2;height:201" coordorigin="7438,2646" coordsize="0,201" path="m7438,2847l7438,2646e" filled="false" stroked="true" strokeweight=".375pt" strokecolor="#a5eab5">
                <v:path arrowok="t"/>
              </v:shape>
            </v:group>
            <v:group style="position:absolute;left:7449;top:2662;width:2;height:185" coordorigin="7449,2662" coordsize="2,185">
              <v:shape style="position:absolute;left:7449;top:2662;width:2;height:185" coordorigin="7449,2662" coordsize="0,185" path="m7449,2847l7449,2662e" filled="false" stroked="true" strokeweight=".375pt" strokecolor="#a5eab5">
                <v:path arrowok="t"/>
              </v:shape>
            </v:group>
            <v:group style="position:absolute;left:7460;top:2646;width:2;height:201" coordorigin="7460,2646" coordsize="2,201">
              <v:shape style="position:absolute;left:7460;top:2646;width:2;height:201" coordorigin="7460,2646" coordsize="0,201" path="m7460,2847l7460,2646e" filled="false" stroked="true" strokeweight=".375pt" strokecolor="#a5eab5">
                <v:path arrowok="t"/>
              </v:shape>
            </v:group>
            <v:group style="position:absolute;left:7472;top:2649;width:2;height:198" coordorigin="7472,2649" coordsize="2,198">
              <v:shape style="position:absolute;left:7472;top:2649;width:2;height:198" coordorigin="7472,2649" coordsize="0,198" path="m7472,2847l7472,2649e" filled="false" stroked="true" strokeweight=".375pt" strokecolor="#a5eab5">
                <v:path arrowok="t"/>
              </v:shape>
            </v:group>
            <v:group style="position:absolute;left:7483;top:2646;width:2;height:201" coordorigin="7483,2646" coordsize="2,201">
              <v:shape style="position:absolute;left:7483;top:2646;width:2;height:201" coordorigin="7483,2646" coordsize="0,201" path="m7483,2847l7483,2646e" filled="false" stroked="true" strokeweight=".375pt" strokecolor="#a5eab5">
                <v:path arrowok="t"/>
              </v:shape>
            </v:group>
            <v:group style="position:absolute;left:7494;top:2634;width:2;height:213" coordorigin="7494,2634" coordsize="2,213">
              <v:shape style="position:absolute;left:7494;top:2634;width:2;height:213" coordorigin="7494,2634" coordsize="0,213" path="m7494,2847l7494,2634e" filled="false" stroked="true" strokeweight=".375pt" strokecolor="#a5eab5">
                <v:path arrowok="t"/>
              </v:shape>
            </v:group>
            <v:group style="position:absolute;left:7506;top:2556;width:2;height:291" coordorigin="7506,2556" coordsize="2,291">
              <v:shape style="position:absolute;left:7506;top:2556;width:2;height:291" coordorigin="7506,2556" coordsize="0,291" path="m7506,2847l7506,2556e" filled="false" stroked="true" strokeweight=".375pt" strokecolor="#a5eab5">
                <v:path arrowok="t"/>
              </v:shape>
            </v:group>
            <v:group style="position:absolute;left:7517;top:2610;width:2;height:237" coordorigin="7517,2610" coordsize="2,237">
              <v:shape style="position:absolute;left:7517;top:2610;width:2;height:237" coordorigin="7517,2610" coordsize="0,237" path="m7517,2847l7517,2610e" filled="false" stroked="true" strokeweight=".375pt" strokecolor="#a5eab5">
                <v:path arrowok="t"/>
              </v:shape>
            </v:group>
            <v:group style="position:absolute;left:7528;top:2629;width:2;height:218" coordorigin="7528,2629" coordsize="2,218">
              <v:shape style="position:absolute;left:7528;top:2629;width:2;height:218" coordorigin="7528,2629" coordsize="0,218" path="m7528,2847l7528,2629e" filled="false" stroked="true" strokeweight=".375pt" strokecolor="#a5eab5">
                <v:path arrowok="t"/>
              </v:shape>
            </v:group>
            <v:group style="position:absolute;left:7540;top:2642;width:2;height:205" coordorigin="7540,2642" coordsize="2,205">
              <v:shape style="position:absolute;left:7540;top:2642;width:2;height:205" coordorigin="7540,2642" coordsize="0,205" path="m7540,2847l7540,2642e" filled="false" stroked="true" strokeweight=".375pt" strokecolor="#a5eab5">
                <v:path arrowok="t"/>
              </v:shape>
            </v:group>
            <v:group style="position:absolute;left:7551;top:2644;width:2;height:203" coordorigin="7551,2644" coordsize="2,203">
              <v:shape style="position:absolute;left:7551;top:2644;width:2;height:203" coordorigin="7551,2644" coordsize="0,203" path="m7551,2847l7551,2644e" filled="false" stroked="true" strokeweight=".375pt" strokecolor="#a5eab5">
                <v:path arrowok="t"/>
              </v:shape>
            </v:group>
            <v:group style="position:absolute;left:7562;top:2651;width:2;height:196" coordorigin="7562,2651" coordsize="2,196">
              <v:shape style="position:absolute;left:7562;top:2651;width:2;height:196" coordorigin="7562,2651" coordsize="0,196" path="m7562,2847l7562,2651e" filled="false" stroked="true" strokeweight=".375pt" strokecolor="#a5eab5">
                <v:path arrowok="t"/>
              </v:shape>
            </v:group>
            <v:group style="position:absolute;left:7574;top:2640;width:2;height:207" coordorigin="7574,2640" coordsize="2,207">
              <v:shape style="position:absolute;left:7574;top:2640;width:2;height:207" coordorigin="7574,2640" coordsize="0,207" path="m7574,2847l7574,2640e" filled="false" stroked="true" strokeweight=".375pt" strokecolor="#a5eab5">
                <v:path arrowok="t"/>
              </v:shape>
            </v:group>
            <v:group style="position:absolute;left:7585;top:2647;width:2;height:200" coordorigin="7585,2647" coordsize="2,200">
              <v:shape style="position:absolute;left:7585;top:2647;width:2;height:200" coordorigin="7585,2647" coordsize="0,200" path="m7585,2847l7585,2647e" filled="false" stroked="true" strokeweight=".375pt" strokecolor="#a5eab5">
                <v:path arrowok="t"/>
              </v:shape>
            </v:group>
            <v:group style="position:absolute;left:7596;top:2651;width:2;height:196" coordorigin="7596,2651" coordsize="2,196">
              <v:shape style="position:absolute;left:7596;top:2651;width:2;height:196" coordorigin="7596,2651" coordsize="0,196" path="m7596,2847l7596,2651e" filled="false" stroked="true" strokeweight=".375pt" strokecolor="#a5eab5">
                <v:path arrowok="t"/>
              </v:shape>
            </v:group>
            <v:group style="position:absolute;left:7608;top:2650;width:2;height:197" coordorigin="7608,2650" coordsize="2,197">
              <v:shape style="position:absolute;left:7608;top:2650;width:2;height:197" coordorigin="7608,2650" coordsize="0,197" path="m7608,2847l7608,2650e" filled="false" stroked="true" strokeweight=".375pt" strokecolor="#a5eab5">
                <v:path arrowok="t"/>
              </v:shape>
            </v:group>
            <v:group style="position:absolute;left:7619;top:2644;width:2;height:203" coordorigin="7619,2644" coordsize="2,203">
              <v:shape style="position:absolute;left:7619;top:2644;width:2;height:203" coordorigin="7619,2644" coordsize="0,203" path="m7619,2847l7619,2644e" filled="false" stroked="true" strokeweight=".375pt" strokecolor="#a5eab5">
                <v:path arrowok="t"/>
              </v:shape>
            </v:group>
            <v:group style="position:absolute;left:7630;top:2650;width:2;height:197" coordorigin="7630,2650" coordsize="2,197">
              <v:shape style="position:absolute;left:7630;top:2650;width:2;height:197" coordorigin="7630,2650" coordsize="0,197" path="m7630,2847l7630,2650e" filled="false" stroked="true" strokeweight=".375pt" strokecolor="#a5eab5">
                <v:path arrowok="t"/>
              </v:shape>
            </v:group>
            <v:group style="position:absolute;left:7642;top:2654;width:2;height:193" coordorigin="7642,2654" coordsize="2,193">
              <v:shape style="position:absolute;left:7642;top:2654;width:2;height:193" coordorigin="7642,2654" coordsize="0,193" path="m7642,2847l7642,2654e" filled="false" stroked="true" strokeweight=".375pt" strokecolor="#a5eab5">
                <v:path arrowok="t"/>
              </v:shape>
            </v:group>
            <v:group style="position:absolute;left:7653;top:2633;width:2;height:214" coordorigin="7653,2633" coordsize="2,214">
              <v:shape style="position:absolute;left:7653;top:2633;width:2;height:214" coordorigin="7653,2633" coordsize="0,214" path="m7653,2847l7653,2633e" filled="false" stroked="true" strokeweight=".375pt" strokecolor="#a5eab5">
                <v:path arrowok="t"/>
              </v:shape>
            </v:group>
            <v:group style="position:absolute;left:7664;top:2640;width:2;height:207" coordorigin="7664,2640" coordsize="2,207">
              <v:shape style="position:absolute;left:7664;top:2640;width:2;height:207" coordorigin="7664,2640" coordsize="0,207" path="m7664,2847l7664,2640e" filled="false" stroked="true" strokeweight=".375pt" strokecolor="#a5eab5">
                <v:path arrowok="t"/>
              </v:shape>
            </v:group>
            <v:group style="position:absolute;left:7675;top:2638;width:2;height:209" coordorigin="7675,2638" coordsize="2,209">
              <v:shape style="position:absolute;left:7675;top:2638;width:2;height:209" coordorigin="7675,2638" coordsize="0,209" path="m7675,2847l7675,2638e" filled="false" stroked="true" strokeweight=".375pt" strokecolor="#a5eab5">
                <v:path arrowok="t"/>
              </v:shape>
            </v:group>
            <v:group style="position:absolute;left:7687;top:2636;width:2;height:211" coordorigin="7687,2636" coordsize="2,211">
              <v:shape style="position:absolute;left:7687;top:2636;width:2;height:211" coordorigin="7687,2636" coordsize="0,211" path="m7687,2847l7687,2636e" filled="false" stroked="true" strokeweight=".375pt" strokecolor="#a5eab5">
                <v:path arrowok="t"/>
              </v:shape>
            </v:group>
            <v:group style="position:absolute;left:7698;top:2645;width:2;height:202" coordorigin="7698,2645" coordsize="2,202">
              <v:shape style="position:absolute;left:7698;top:2645;width:2;height:202" coordorigin="7698,2645" coordsize="0,202" path="m7698,2847l7698,2645e" filled="false" stroked="true" strokeweight=".375pt" strokecolor="#a5eab5">
                <v:path arrowok="t"/>
              </v:shape>
            </v:group>
            <v:group style="position:absolute;left:7709;top:2642;width:2;height:205" coordorigin="7709,2642" coordsize="2,205">
              <v:shape style="position:absolute;left:7709;top:2642;width:2;height:205" coordorigin="7709,2642" coordsize="0,205" path="m7709,2847l7709,2642e" filled="false" stroked="true" strokeweight=".375pt" strokecolor="#a5eab5">
                <v:path arrowok="t"/>
              </v:shape>
            </v:group>
            <v:group style="position:absolute;left:7721;top:2651;width:2;height:196" coordorigin="7721,2651" coordsize="2,196">
              <v:shape style="position:absolute;left:7721;top:2651;width:2;height:196" coordorigin="7721,2651" coordsize="0,196" path="m7721,2847l7721,2651e" filled="false" stroked="true" strokeweight=".375pt" strokecolor="#a5eab5">
                <v:path arrowok="t"/>
              </v:shape>
            </v:group>
            <v:group style="position:absolute;left:7732;top:2633;width:2;height:214" coordorigin="7732,2633" coordsize="2,214">
              <v:shape style="position:absolute;left:7732;top:2633;width:2;height:214" coordorigin="7732,2633" coordsize="0,214" path="m7732,2847l7732,2633e" filled="false" stroked="true" strokeweight=".375pt" strokecolor="#a5eab5">
                <v:path arrowok="t"/>
              </v:shape>
            </v:group>
            <v:group style="position:absolute;left:7743;top:2637;width:2;height:210" coordorigin="7743,2637" coordsize="2,210">
              <v:shape style="position:absolute;left:7743;top:2637;width:2;height:210" coordorigin="7743,2637" coordsize="0,210" path="m7743,2847l7743,2637e" filled="false" stroked="true" strokeweight=".375pt" strokecolor="#a5eab5">
                <v:path arrowok="t"/>
              </v:shape>
            </v:group>
            <v:group style="position:absolute;left:7755;top:2644;width:2;height:203" coordorigin="7755,2644" coordsize="2,203">
              <v:shape style="position:absolute;left:7755;top:2644;width:2;height:203" coordorigin="7755,2644" coordsize="0,203" path="m7755,2847l7755,2644e" filled="false" stroked="true" strokeweight=".375pt" strokecolor="#a5eab5">
                <v:path arrowok="t"/>
              </v:shape>
            </v:group>
            <v:group style="position:absolute;left:7766;top:2660;width:2;height:187" coordorigin="7766,2660" coordsize="2,187">
              <v:shape style="position:absolute;left:7766;top:2660;width:2;height:187" coordorigin="7766,2660" coordsize="0,187" path="m7766,2847l7766,2660e" filled="false" stroked="true" strokeweight=".375pt" strokecolor="#a5eab5">
                <v:path arrowok="t"/>
              </v:shape>
            </v:group>
            <v:group style="position:absolute;left:7777;top:2622;width:2;height:225" coordorigin="7777,2622" coordsize="2,225">
              <v:shape style="position:absolute;left:7777;top:2622;width:2;height:225" coordorigin="7777,2622" coordsize="0,225" path="m7777,2847l7777,2622e" filled="false" stroked="true" strokeweight=".375pt" strokecolor="#a5eab5">
                <v:path arrowok="t"/>
              </v:shape>
            </v:group>
            <v:group style="position:absolute;left:7789;top:2635;width:2;height:212" coordorigin="7789,2635" coordsize="2,212">
              <v:shape style="position:absolute;left:7789;top:2635;width:2;height:212" coordorigin="7789,2635" coordsize="0,212" path="m7789,2847l7789,2635e" filled="false" stroked="true" strokeweight=".375pt" strokecolor="#a5eab5">
                <v:path arrowok="t"/>
              </v:shape>
            </v:group>
            <v:group style="position:absolute;left:7800;top:2646;width:2;height:201" coordorigin="7800,2646" coordsize="2,201">
              <v:shape style="position:absolute;left:7800;top:2646;width:2;height:201" coordorigin="7800,2646" coordsize="0,201" path="m7800,2847l7800,2646e" filled="false" stroked="true" strokeweight=".375pt" strokecolor="#a5eab5">
                <v:path arrowok="t"/>
              </v:shape>
            </v:group>
            <v:group style="position:absolute;left:7811;top:2635;width:2;height:212" coordorigin="7811,2635" coordsize="2,212">
              <v:shape style="position:absolute;left:7811;top:2635;width:2;height:212" coordorigin="7811,2635" coordsize="0,212" path="m7811,2847l7811,2635e" filled="false" stroked="true" strokeweight=".375pt" strokecolor="#a5eab5">
                <v:path arrowok="t"/>
              </v:shape>
            </v:group>
            <v:group style="position:absolute;left:7823;top:2644;width:2;height:203" coordorigin="7823,2644" coordsize="2,203">
              <v:shape style="position:absolute;left:7823;top:2644;width:2;height:203" coordorigin="7823,2644" coordsize="0,203" path="m7823,2847l7823,2644e" filled="false" stroked="true" strokeweight=".375pt" strokecolor="#a5eab5">
                <v:path arrowok="t"/>
              </v:shape>
            </v:group>
            <v:group style="position:absolute;left:7834;top:2651;width:2;height:196" coordorigin="7834,2651" coordsize="2,196">
              <v:shape style="position:absolute;left:7834;top:2651;width:2;height:196" coordorigin="7834,2651" coordsize="0,196" path="m7834,2847l7834,2651e" filled="false" stroked="true" strokeweight=".375pt" strokecolor="#a5eab5">
                <v:path arrowok="t"/>
              </v:shape>
            </v:group>
            <v:group style="position:absolute;left:7845;top:2640;width:2;height:207" coordorigin="7845,2640" coordsize="2,207">
              <v:shape style="position:absolute;left:7845;top:2640;width:2;height:207" coordorigin="7845,2640" coordsize="0,207" path="m7845,2847l7845,2640e" filled="false" stroked="true" strokeweight=".375pt" strokecolor="#a5eab5">
                <v:path arrowok="t"/>
              </v:shape>
            </v:group>
            <v:group style="position:absolute;left:7857;top:2644;width:2;height:203" coordorigin="7857,2644" coordsize="2,203">
              <v:shape style="position:absolute;left:7857;top:2644;width:2;height:203" coordorigin="7857,2644" coordsize="0,203" path="m7857,2847l7857,2644e" filled="false" stroked="true" strokeweight=".375pt" strokecolor="#a5eab5">
                <v:path arrowok="t"/>
              </v:shape>
            </v:group>
            <v:group style="position:absolute;left:7868;top:2631;width:2;height:216" coordorigin="7868,2631" coordsize="2,216">
              <v:shape style="position:absolute;left:7868;top:2631;width:2;height:216" coordorigin="7868,2631" coordsize="0,216" path="m7868,2847l7868,2631e" filled="false" stroked="true" strokeweight=".375pt" strokecolor="#a5eab5">
                <v:path arrowok="t"/>
              </v:shape>
            </v:group>
            <v:group style="position:absolute;left:7879;top:2657;width:2;height:190" coordorigin="7879,2657" coordsize="2,190">
              <v:shape style="position:absolute;left:7879;top:2657;width:2;height:190" coordorigin="7879,2657" coordsize="0,190" path="m7879,2847l7879,2657e" filled="false" stroked="true" strokeweight=".375pt" strokecolor="#a5eab5">
                <v:path arrowok="t"/>
              </v:shape>
            </v:group>
            <v:group style="position:absolute;left:7890;top:2629;width:2;height:218" coordorigin="7890,2629" coordsize="2,218">
              <v:shape style="position:absolute;left:7890;top:2629;width:2;height:218" coordorigin="7890,2629" coordsize="0,218" path="m7890,2847l7890,2629e" filled="false" stroked="true" strokeweight=".375pt" strokecolor="#a5eab5">
                <v:path arrowok="t"/>
              </v:shape>
            </v:group>
            <v:group style="position:absolute;left:7902;top:2641;width:2;height:206" coordorigin="7902,2641" coordsize="2,206">
              <v:shape style="position:absolute;left:7902;top:2641;width:2;height:206" coordorigin="7902,2641" coordsize="0,206" path="m7902,2847l7902,2641e" filled="false" stroked="true" strokeweight=".375pt" strokecolor="#a5eab5">
                <v:path arrowok="t"/>
              </v:shape>
            </v:group>
            <v:group style="position:absolute;left:7913;top:2639;width:2;height:208" coordorigin="7913,2639" coordsize="2,208">
              <v:shape style="position:absolute;left:7913;top:2639;width:2;height:208" coordorigin="7913,2639" coordsize="0,208" path="m7913,2847l7913,2639e" filled="false" stroked="true" strokeweight=".375pt" strokecolor="#a5eab5">
                <v:path arrowok="t"/>
              </v:shape>
            </v:group>
            <v:group style="position:absolute;left:7924;top:2638;width:2;height:209" coordorigin="7924,2638" coordsize="2,209">
              <v:shape style="position:absolute;left:7924;top:2638;width:2;height:209" coordorigin="7924,2638" coordsize="0,209" path="m7924,2847l7924,2638e" filled="false" stroked="true" strokeweight=".375pt" strokecolor="#a5eab5">
                <v:path arrowok="t"/>
              </v:shape>
            </v:group>
            <v:group style="position:absolute;left:7936;top:2644;width:2;height:203" coordorigin="7936,2644" coordsize="2,203">
              <v:shape style="position:absolute;left:7936;top:2644;width:2;height:203" coordorigin="7936,2644" coordsize="0,203" path="m7936,2847l7936,2644e" filled="false" stroked="true" strokeweight=".375pt" strokecolor="#a5eab5">
                <v:path arrowok="t"/>
              </v:shape>
            </v:group>
            <v:group style="position:absolute;left:7947;top:2641;width:2;height:206" coordorigin="7947,2641" coordsize="2,206">
              <v:shape style="position:absolute;left:7947;top:2641;width:2;height:206" coordorigin="7947,2641" coordsize="0,206" path="m7947,2847l7947,2641e" filled="false" stroked="true" strokeweight=".375pt" strokecolor="#a5eab5">
                <v:path arrowok="t"/>
              </v:shape>
            </v:group>
            <v:group style="position:absolute;left:7958;top:2644;width:2;height:203" coordorigin="7958,2644" coordsize="2,203">
              <v:shape style="position:absolute;left:7958;top:2644;width:2;height:203" coordorigin="7958,2644" coordsize="0,203" path="m7958,2847l7958,2644e" filled="false" stroked="true" strokeweight=".375pt" strokecolor="#a5eab5">
                <v:path arrowok="t"/>
              </v:shape>
            </v:group>
            <v:group style="position:absolute;left:7970;top:2630;width:2;height:217" coordorigin="7970,2630" coordsize="2,217">
              <v:shape style="position:absolute;left:7970;top:2630;width:2;height:217" coordorigin="7970,2630" coordsize="0,217" path="m7970,2847l7970,2630e" filled="false" stroked="true" strokeweight=".375pt" strokecolor="#a5eab5">
                <v:path arrowok="t"/>
              </v:shape>
            </v:group>
            <v:group style="position:absolute;left:7981;top:2644;width:2;height:203" coordorigin="7981,2644" coordsize="2,203">
              <v:shape style="position:absolute;left:7981;top:2644;width:2;height:203" coordorigin="7981,2644" coordsize="0,203" path="m7981,2847l7981,2644e" filled="false" stroked="true" strokeweight=".375pt" strokecolor="#a5eab5">
                <v:path arrowok="t"/>
              </v:shape>
            </v:group>
            <v:group style="position:absolute;left:7992;top:2637;width:2;height:210" coordorigin="7992,2637" coordsize="2,210">
              <v:shape style="position:absolute;left:7992;top:2637;width:2;height:210" coordorigin="7992,2637" coordsize="0,210" path="m7992,2847l7992,2637e" filled="false" stroked="true" strokeweight=".375pt" strokecolor="#a5eab5">
                <v:path arrowok="t"/>
              </v:shape>
            </v:group>
            <v:group style="position:absolute;left:8004;top:2641;width:2;height:206" coordorigin="8004,2641" coordsize="2,206">
              <v:shape style="position:absolute;left:8004;top:2641;width:2;height:206" coordorigin="8004,2641" coordsize="0,206" path="m8004,2847l8004,2641e" filled="false" stroked="true" strokeweight=".375pt" strokecolor="#a5eab5">
                <v:path arrowok="t"/>
              </v:shape>
            </v:group>
            <v:group style="position:absolute;left:8015;top:2643;width:2;height:204" coordorigin="8015,2643" coordsize="2,204">
              <v:shape style="position:absolute;left:8015;top:2643;width:2;height:204" coordorigin="8015,2643" coordsize="0,204" path="m8015,2847l8015,2643e" filled="false" stroked="true" strokeweight=".375pt" strokecolor="#a5eab5">
                <v:path arrowok="t"/>
              </v:shape>
            </v:group>
            <v:group style="position:absolute;left:8026;top:2641;width:2;height:206" coordorigin="8026,2641" coordsize="2,206">
              <v:shape style="position:absolute;left:8026;top:2641;width:2;height:206" coordorigin="8026,2641" coordsize="0,206" path="m8026,2847l8026,2641e" filled="false" stroked="true" strokeweight=".375pt" strokecolor="#a5eab5">
                <v:path arrowok="t"/>
              </v:shape>
            </v:group>
            <v:group style="position:absolute;left:8038;top:2641;width:2;height:206" coordorigin="8038,2641" coordsize="2,206">
              <v:shape style="position:absolute;left:8038;top:2641;width:2;height:206" coordorigin="8038,2641" coordsize="0,206" path="m8038,2847l8038,2641e" filled="false" stroked="true" strokeweight=".375pt" strokecolor="#a5eab5">
                <v:path arrowok="t"/>
              </v:shape>
            </v:group>
            <v:group style="position:absolute;left:8049;top:2639;width:2;height:208" coordorigin="8049,2639" coordsize="2,208">
              <v:shape style="position:absolute;left:8049;top:2639;width:2;height:208" coordorigin="8049,2639" coordsize="0,208" path="m8049,2847l8049,2639e" filled="false" stroked="true" strokeweight=".375pt" strokecolor="#a5eab5">
                <v:path arrowok="t"/>
              </v:shape>
            </v:group>
            <v:group style="position:absolute;left:8060;top:2641;width:2;height:206" coordorigin="8060,2641" coordsize="2,206">
              <v:shape style="position:absolute;left:8060;top:2641;width:2;height:206" coordorigin="8060,2641" coordsize="0,206" path="m8060,2847l8060,2641e" filled="false" stroked="true" strokeweight=".375pt" strokecolor="#a5eab5">
                <v:path arrowok="t"/>
              </v:shape>
            </v:group>
            <v:group style="position:absolute;left:8072;top:2628;width:2;height:219" coordorigin="8072,2628" coordsize="2,219">
              <v:shape style="position:absolute;left:8072;top:2628;width:2;height:219" coordorigin="8072,2628" coordsize="0,219" path="m8072,2847l8072,2628e" filled="false" stroked="true" strokeweight=".375pt" strokecolor="#a5eab5">
                <v:path arrowok="t"/>
              </v:shape>
            </v:group>
            <v:group style="position:absolute;left:8083;top:2625;width:2;height:222" coordorigin="8083,2625" coordsize="2,222">
              <v:shape style="position:absolute;left:8083;top:2625;width:2;height:222" coordorigin="8083,2625" coordsize="0,222" path="m8083,2847l8083,2625e" filled="false" stroked="true" strokeweight=".375pt" strokecolor="#a5eab5">
                <v:path arrowok="t"/>
              </v:shape>
            </v:group>
            <v:group style="position:absolute;left:8094;top:2640;width:2;height:207" coordorigin="8094,2640" coordsize="2,207">
              <v:shape style="position:absolute;left:8094;top:2640;width:2;height:207" coordorigin="8094,2640" coordsize="0,207" path="m8094,2847l8094,2640e" filled="false" stroked="true" strokeweight=".375pt" strokecolor="#a5eab5">
                <v:path arrowok="t"/>
              </v:shape>
            </v:group>
            <v:group style="position:absolute;left:8106;top:2634;width:2;height:213" coordorigin="8106,2634" coordsize="2,213">
              <v:shape style="position:absolute;left:8106;top:2634;width:2;height:213" coordorigin="8106,2634" coordsize="0,213" path="m8106,2847l8106,2634e" filled="false" stroked="true" strokeweight=".375pt" strokecolor="#a5eab5">
                <v:path arrowok="t"/>
              </v:shape>
            </v:group>
            <v:group style="position:absolute;left:8117;top:2631;width:2;height:216" coordorigin="8117,2631" coordsize="2,216">
              <v:shape style="position:absolute;left:8117;top:2631;width:2;height:216" coordorigin="8117,2631" coordsize="0,216" path="m8117,2847l8117,2631e" filled="false" stroked="true" strokeweight=".375pt" strokecolor="#a5eab5">
                <v:path arrowok="t"/>
              </v:shape>
            </v:group>
            <v:group style="position:absolute;left:8128;top:2643;width:2;height:204" coordorigin="8128,2643" coordsize="2,204">
              <v:shape style="position:absolute;left:8128;top:2643;width:2;height:204" coordorigin="8128,2643" coordsize="0,204" path="m8128,2847l8128,2643e" filled="false" stroked="true" strokeweight=".375pt" strokecolor="#a5eab5">
                <v:path arrowok="t"/>
              </v:shape>
            </v:group>
            <v:group style="position:absolute;left:8139;top:2644;width:2;height:203" coordorigin="8139,2644" coordsize="2,203">
              <v:shape style="position:absolute;left:8139;top:2644;width:2;height:203" coordorigin="8139,2644" coordsize="0,203" path="m8139,2847l8139,2644e" filled="false" stroked="true" strokeweight=".375pt" strokecolor="#a5eab5">
                <v:path arrowok="t"/>
              </v:shape>
            </v:group>
            <v:group style="position:absolute;left:8151;top:2633;width:2;height:214" coordorigin="8151,2633" coordsize="2,214">
              <v:shape style="position:absolute;left:8151;top:2633;width:2;height:214" coordorigin="8151,2633" coordsize="0,214" path="m8151,2847l8151,2633e" filled="false" stroked="true" strokeweight=".375pt" strokecolor="#a5eab5">
                <v:path arrowok="t"/>
              </v:shape>
            </v:group>
            <v:group style="position:absolute;left:8162;top:2643;width:2;height:204" coordorigin="8162,2643" coordsize="2,204">
              <v:shape style="position:absolute;left:8162;top:2643;width:2;height:204" coordorigin="8162,2643" coordsize="0,204" path="m8162,2847l8162,2643e" filled="false" stroked="true" strokeweight=".375pt" strokecolor="#a5eab5">
                <v:path arrowok="t"/>
              </v:shape>
            </v:group>
            <v:group style="position:absolute;left:8173;top:2643;width:2;height:204" coordorigin="8173,2643" coordsize="2,204">
              <v:shape style="position:absolute;left:8173;top:2643;width:2;height:204" coordorigin="8173,2643" coordsize="0,204" path="m8173,2847l8173,2643e" filled="false" stroked="true" strokeweight=".375pt" strokecolor="#a5eab5">
                <v:path arrowok="t"/>
              </v:shape>
            </v:group>
            <v:group style="position:absolute;left:8185;top:2636;width:2;height:211" coordorigin="8185,2636" coordsize="2,211">
              <v:shape style="position:absolute;left:8185;top:2636;width:2;height:211" coordorigin="8185,2636" coordsize="0,211" path="m8185,2847l8185,2636e" filled="false" stroked="true" strokeweight=".375pt" strokecolor="#a5eab5">
                <v:path arrowok="t"/>
              </v:shape>
            </v:group>
            <v:group style="position:absolute;left:8196;top:2637;width:2;height:210" coordorigin="8196,2637" coordsize="2,210">
              <v:shape style="position:absolute;left:8196;top:2637;width:2;height:210" coordorigin="8196,2637" coordsize="0,210" path="m8196,2847l8196,2637e" filled="false" stroked="true" strokeweight=".375pt" strokecolor="#a5eab5">
                <v:path arrowok="t"/>
              </v:shape>
            </v:group>
            <v:group style="position:absolute;left:8207;top:2638;width:2;height:209" coordorigin="8207,2638" coordsize="2,209">
              <v:shape style="position:absolute;left:8207;top:2638;width:2;height:209" coordorigin="8207,2638" coordsize="0,209" path="m8207,2847l8207,2638e" filled="false" stroked="true" strokeweight=".375pt" strokecolor="#a5eab5">
                <v:path arrowok="t"/>
              </v:shape>
            </v:group>
            <v:group style="position:absolute;left:8219;top:2648;width:2;height:199" coordorigin="8219,2648" coordsize="2,199">
              <v:shape style="position:absolute;left:8219;top:2648;width:2;height:199" coordorigin="8219,2648" coordsize="0,199" path="m8219,2847l8219,2648e" filled="false" stroked="true" strokeweight=".375pt" strokecolor="#a5eab5">
                <v:path arrowok="t"/>
              </v:shape>
            </v:group>
            <v:group style="position:absolute;left:8230;top:2647;width:2;height:200" coordorigin="8230,2647" coordsize="2,200">
              <v:shape style="position:absolute;left:8230;top:2647;width:2;height:200" coordorigin="8230,2647" coordsize="0,200" path="m8230,2847l8230,2647e" filled="false" stroked="true" strokeweight=".375pt" strokecolor="#a5eab5">
                <v:path arrowok="t"/>
              </v:shape>
            </v:group>
            <v:group style="position:absolute;left:8241;top:2635;width:2;height:212" coordorigin="8241,2635" coordsize="2,212">
              <v:shape style="position:absolute;left:8241;top:2635;width:2;height:212" coordorigin="8241,2635" coordsize="0,212" path="m8241,2847l8241,2635e" filled="false" stroked="true" strokeweight=".375pt" strokecolor="#a5eab5">
                <v:path arrowok="t"/>
              </v:shape>
            </v:group>
            <v:group style="position:absolute;left:8253;top:2643;width:2;height:204" coordorigin="8253,2643" coordsize="2,204">
              <v:shape style="position:absolute;left:8253;top:2643;width:2;height:204" coordorigin="8253,2643" coordsize="0,204" path="m8253,2847l8253,2643e" filled="false" stroked="true" strokeweight=".375pt" strokecolor="#a5eab5">
                <v:path arrowok="t"/>
              </v:shape>
            </v:group>
            <v:group style="position:absolute;left:8264;top:2637;width:2;height:210" coordorigin="8264,2637" coordsize="2,210">
              <v:shape style="position:absolute;left:8264;top:2637;width:2;height:210" coordorigin="8264,2637" coordsize="0,210" path="m8264,2847l8264,2637e" filled="false" stroked="true" strokeweight=".375pt" strokecolor="#a5eab5">
                <v:path arrowok="t"/>
              </v:shape>
            </v:group>
            <v:group style="position:absolute;left:8275;top:2627;width:2;height:220" coordorigin="8275,2627" coordsize="2,220">
              <v:shape style="position:absolute;left:8275;top:2627;width:2;height:220" coordorigin="8275,2627" coordsize="0,220" path="m8275,2847l8275,2627e" filled="false" stroked="true" strokeweight=".375pt" strokecolor="#a5eab5">
                <v:path arrowok="t"/>
              </v:shape>
            </v:group>
            <v:group style="position:absolute;left:8287;top:2641;width:2;height:206" coordorigin="8287,2641" coordsize="2,206">
              <v:shape style="position:absolute;left:8287;top:2641;width:2;height:206" coordorigin="8287,2641" coordsize="0,206" path="m8287,2847l8287,2641e" filled="false" stroked="true" strokeweight=".375pt" strokecolor="#a5eab5">
                <v:path arrowok="t"/>
              </v:shape>
            </v:group>
            <v:group style="position:absolute;left:8298;top:2639;width:2;height:208" coordorigin="8298,2639" coordsize="2,208">
              <v:shape style="position:absolute;left:8298;top:2639;width:2;height:208" coordorigin="8298,2639" coordsize="0,208" path="m8298,2847l8298,2639e" filled="false" stroked="true" strokeweight=".375pt" strokecolor="#a5eab5">
                <v:path arrowok="t"/>
              </v:shape>
            </v:group>
            <v:group style="position:absolute;left:8309;top:2629;width:2;height:218" coordorigin="8309,2629" coordsize="2,218">
              <v:shape style="position:absolute;left:8309;top:2629;width:2;height:218" coordorigin="8309,2629" coordsize="0,218" path="m8309,2847l8309,2629e" filled="false" stroked="true" strokeweight=".375pt" strokecolor="#a5eab5">
                <v:path arrowok="t"/>
              </v:shape>
            </v:group>
            <v:group style="position:absolute;left:8321;top:2637;width:2;height:210" coordorigin="8321,2637" coordsize="2,210">
              <v:shape style="position:absolute;left:8321;top:2637;width:2;height:210" coordorigin="8321,2637" coordsize="0,210" path="m8321,2847l8321,2637e" filled="false" stroked="true" strokeweight=".375pt" strokecolor="#a5eab5">
                <v:path arrowok="t"/>
              </v:shape>
            </v:group>
            <v:group style="position:absolute;left:8332;top:2647;width:2;height:200" coordorigin="8332,2647" coordsize="2,200">
              <v:shape style="position:absolute;left:8332;top:2647;width:2;height:200" coordorigin="8332,2647" coordsize="0,200" path="m8332,2847l8332,2647e" filled="false" stroked="true" strokeweight=".375pt" strokecolor="#a5eab5">
                <v:path arrowok="t"/>
              </v:shape>
            </v:group>
            <v:group style="position:absolute;left:8343;top:2638;width:2;height:209" coordorigin="8343,2638" coordsize="2,209">
              <v:shape style="position:absolute;left:8343;top:2638;width:2;height:209" coordorigin="8343,2638" coordsize="0,209" path="m8343,2847l8343,2638e" filled="false" stroked="true" strokeweight=".375pt" strokecolor="#a5eab5">
                <v:path arrowok="t"/>
              </v:shape>
            </v:group>
            <v:group style="position:absolute;left:8354;top:2644;width:2;height:203" coordorigin="8354,2644" coordsize="2,203">
              <v:shape style="position:absolute;left:8354;top:2644;width:2;height:203" coordorigin="8354,2644" coordsize="0,203" path="m8354,2847l8354,2644e" filled="false" stroked="true" strokeweight=".375pt" strokecolor="#a5eab5">
                <v:path arrowok="t"/>
              </v:shape>
            </v:group>
            <v:group style="position:absolute;left:8366;top:2632;width:2;height:215" coordorigin="8366,2632" coordsize="2,215">
              <v:shape style="position:absolute;left:8366;top:2632;width:2;height:215" coordorigin="8366,2632" coordsize="0,215" path="m8366,2847l8366,2632e" filled="false" stroked="true" strokeweight=".375pt" strokecolor="#a5eab5">
                <v:path arrowok="t"/>
              </v:shape>
            </v:group>
            <v:group style="position:absolute;left:8377;top:2636;width:2;height:211" coordorigin="8377,2636" coordsize="2,211">
              <v:shape style="position:absolute;left:8377;top:2636;width:2;height:211" coordorigin="8377,2636" coordsize="0,211" path="m8377,2847l8377,2636e" filled="false" stroked="true" strokeweight=".375pt" strokecolor="#a5eab5">
                <v:path arrowok="t"/>
              </v:shape>
            </v:group>
            <v:group style="position:absolute;left:8388;top:2637;width:2;height:210" coordorigin="8388,2637" coordsize="2,210">
              <v:shape style="position:absolute;left:8388;top:2637;width:2;height:210" coordorigin="8388,2637" coordsize="0,210" path="m8388,2847l8388,2637e" filled="false" stroked="true" strokeweight=".375pt" strokecolor="#a5eab5">
                <v:path arrowok="t"/>
              </v:shape>
            </v:group>
            <v:group style="position:absolute;left:8400;top:2638;width:2;height:209" coordorigin="8400,2638" coordsize="2,209">
              <v:shape style="position:absolute;left:8400;top:2638;width:2;height:209" coordorigin="8400,2638" coordsize="0,209" path="m8400,2847l8400,2638e" filled="false" stroked="true" strokeweight=".375pt" strokecolor="#a5eab5">
                <v:path arrowok="t"/>
              </v:shape>
            </v:group>
            <v:group style="position:absolute;left:8411;top:2638;width:2;height:209" coordorigin="8411,2638" coordsize="2,209">
              <v:shape style="position:absolute;left:8411;top:2638;width:2;height:209" coordorigin="8411,2638" coordsize="0,209" path="m8411,2847l8411,2638e" filled="false" stroked="true" strokeweight=".375pt" strokecolor="#a5eab5">
                <v:path arrowok="t"/>
              </v:shape>
            </v:group>
            <v:group style="position:absolute;left:8422;top:2638;width:2;height:209" coordorigin="8422,2638" coordsize="2,209">
              <v:shape style="position:absolute;left:8422;top:2638;width:2;height:209" coordorigin="8422,2638" coordsize="0,209" path="m8422,2847l8422,2638e" filled="false" stroked="true" strokeweight=".375pt" strokecolor="#a5eab5">
                <v:path arrowok="t"/>
              </v:shape>
            </v:group>
            <v:group style="position:absolute;left:8434;top:2677;width:2;height:170" coordorigin="8434,2677" coordsize="2,170">
              <v:shape style="position:absolute;left:8434;top:2677;width:2;height:170" coordorigin="8434,2677" coordsize="0,170" path="m8434,2847l8434,2677e" filled="false" stroked="true" strokeweight=".375pt" strokecolor="#a5eab5">
                <v:path arrowok="t"/>
              </v:shape>
            </v:group>
            <v:group style="position:absolute;left:297;top:4;width:8148;height:2843" coordorigin="297,4" coordsize="8148,2843">
              <v:shape style="position:absolute;left:297;top:4;width:8148;height:2843" coordorigin="297,4" coordsize="8148,2843" path="m297,2847l8445,2847,8445,4,297,4,297,2847xe" filled="false" stroked="true" strokeweight=".375pt" strokecolor="#000000">
                <v:path arrowok="t"/>
              </v:shape>
              <v:shape style="position:absolute;left:0;top:2725;width:534;height:460" type="#_x0000_t202" filled="false" stroked="false">
                <v:textbox inset="0,0,0,0">
                  <w:txbxContent>
                    <w:p>
                      <w:pPr>
                        <w:spacing w:line="203" w:lineRule="exact" w:before="0"/>
                        <w:ind w:left="1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358;top:2945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04:00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716;top:2945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08:00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3650;top:2945;width:1340;height:771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424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12:00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175" w:lineRule="auto" w:before="114"/>
                        <w:ind w:left="0" w:right="0" w:firstLine="42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5"/>
                          <w:sz w:val="24"/>
                        </w:rPr>
                        <w:t>Time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4"/>
                          <w:sz w:val="24"/>
                        </w:rPr>
                        <w:t>of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Day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7"/>
                          <w:sz w:val="24"/>
                        </w:rPr>
                        <w:t>Optim</w:t>
                      </w:r>
                      <w:r>
                        <w:rPr>
                          <w:rFonts w:ascii="Times New Roman"/>
                          <w:w w:val="101"/>
                          <w:sz w:val="24"/>
                        </w:rPr>
                        <w:t>ised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5432;top:2945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16:00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6790;top:2945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8148;top:2945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422;top:3476;width:84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1"/>
                          <w:sz w:val="24"/>
                        </w:rPr>
                        <w:t>Baseline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5780;top:3476;width:136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4"/>
                          <w:sz w:val="24"/>
                        </w:rPr>
                        <w:t>Power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2"/>
                          <w:sz w:val="24"/>
                        </w:rPr>
                        <w:t>saving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73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BodyText"/>
        <w:spacing w:line="252" w:lineRule="auto" w:before="55"/>
        <w:ind w:right="1123"/>
        <w:jc w:val="both"/>
      </w:pPr>
      <w:r>
        <w:rPr/>
        <w:pict>
          <v:group style="position:absolute;margin-left:219.611008pt;margin-top:-19.104906pt;width:29.55pt;height:.1pt;mso-position-horizontal-relative:page;mso-position-vertical-relative:paragraph;z-index:-413824" coordorigin="4392,-382" coordsize="591,2">
            <v:shape style="position:absolute;left:4392;top:-382;width:591;height:2" coordorigin="4392,-382" coordsize="591,0" path="m4392,-382l4983,-382e" filled="false" stroked="true" strokeweight=".75pt" strokecolor="#7296e5">
              <v:path arrowok="t"/>
            </v:shape>
            <w10:wrap type="none"/>
          </v:group>
        </w:pict>
      </w:r>
      <w:r>
        <w:rPr/>
        <w:pict>
          <v:group style="position:absolute;margin-left:341.561005pt;margin-top:-19.104906pt;width:29.55pt;height:.1pt;mso-position-horizontal-relative:page;mso-position-vertical-relative:paragraph;z-index:-413800" coordorigin="6831,-382" coordsize="591,2">
            <v:shape style="position:absolute;left:6831;top:-382;width:591;height:2" coordorigin="6831,-382" coordsize="591,0" path="m6831,-382l7422,-382e" filled="false" stroked="true" strokeweight=".75pt" strokecolor="#fac96d">
              <v:path arrowok="t"/>
            </v:shape>
            <w10:wrap type="none"/>
          </v:group>
        </w:pict>
      </w:r>
      <w:r>
        <w:rPr/>
        <w:pict>
          <v:group style="position:absolute;margin-left:463.511017pt;margin-top:-19.104906pt;width:29.55pt;height:.1pt;mso-position-horizontal-relative:page;mso-position-vertical-relative:paragraph;z-index:-413776" coordorigin="9270,-382" coordsize="591,2">
            <v:shape style="position:absolute;left:9270;top:-382;width:591;height:2" coordorigin="9270,-382" coordsize="591,0" path="m9270,-382l9861,-382e" filled="false" stroked="true" strokeweight=".375pt" strokecolor="#a5eab5">
              <v:path arrowok="t"/>
            </v:shape>
            <w10:wrap type="none"/>
          </v:group>
        </w:pict>
      </w:r>
      <w:r>
        <w:rPr/>
        <w:pict>
          <v:group style="position:absolute;margin-left:70.616997pt;margin-top:-212.948898pt;width:468.65pt;height:204pt;mso-position-horizontal-relative:page;mso-position-vertical-relative:paragraph;z-index:-413680" coordorigin="1412,-4259" coordsize="9373,4080">
            <v:group style="position:absolute;left:1417;top:-4254;width:9364;height:2" coordorigin="1417,-4254" coordsize="9364,2">
              <v:shape style="position:absolute;left:1417;top:-4254;width:9364;height:2" coordorigin="1417,-4254" coordsize="9364,0" path="m1417,-4254l10780,-4254e" filled="false" stroked="true" strokeweight=".498pt" strokecolor="#000000">
                <v:path arrowok="t"/>
              </v:shape>
            </v:group>
            <v:group style="position:absolute;left:1422;top:-4254;width:2;height:4070" coordorigin="1422,-4254" coordsize="2,4070">
              <v:shape style="position:absolute;left:1422;top:-4254;width:2;height:4070" coordorigin="1422,-4254" coordsize="0,4070" path="m1422,-184l1422,-4254e" filled="false" stroked="true" strokeweight=".498pt" strokecolor="#000000">
                <v:path arrowok="t"/>
              </v:shape>
            </v:group>
            <v:group style="position:absolute;left:10775;top:-4254;width:2;height:4070" coordorigin="10775,-4254" coordsize="2,4070">
              <v:shape style="position:absolute;left:10775;top:-4254;width:2;height:4070" coordorigin="10775,-4254" coordsize="0,4070" path="m10775,-184l10775,-4254e" filled="false" stroked="true" strokeweight=".498pt" strokecolor="#000000">
                <v:path arrowok="t"/>
              </v:shape>
            </v:group>
            <v:group style="position:absolute;left:1417;top:-184;width:9364;height:2" coordorigin="1417,-184" coordsize="9364,2">
              <v:shape style="position:absolute;left:1417;top:-184;width:9364;height:2" coordorigin="1417,-184" coordsize="9364,0" path="m1417,-184l10780,-184e" filled="false" stroked="true" strokeweight=".498pt" strokecolor="#000000">
                <v:path arrowok="t"/>
              </v:shape>
              <v:shape style="position:absolute;left:1865;top:-4097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865;top:-3149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982;top:-2202;width:1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72.5886pt;margin-top:-163.834885pt;width:14pt;height:72.3pt;mso-position-horizontal-relative:page;mso-position-vertical-relative:paragraph;z-index:15688" type="#_x0000_t202" filled="false" stroked="false">
            <v:textbox inset="0,0,0,0" style="layout-flow:vertical;mso-layout-flow-alt:bottom-to-top">
              <w:txbxContent>
                <w:p>
                  <w:pPr>
                    <w:spacing w:line="251" w:lineRule="exact" w:before="0"/>
                    <w:ind w:left="20" w:right="0" w:firstLine="0"/>
                    <w:jc w:val="left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>
                    <w:rPr>
                      <w:rFonts w:ascii="Times New Roman"/>
                      <w:w w:val="104"/>
                      <w:sz w:val="24"/>
                    </w:rPr>
                    <w:t>Power</w:t>
                  </w:r>
                  <w:r>
                    <w:rPr>
                      <w:rFonts w:ascii="Times New Roman"/>
                      <w:spacing w:val="18"/>
                      <w:sz w:val="24"/>
                    </w:rPr>
                    <w:t> 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(</w:t>
                  </w:r>
                  <w:r>
                    <w:rPr>
                      <w:rFonts w:ascii="Arial"/>
                      <w:i/>
                      <w:spacing w:val="24"/>
                      <w:w w:val="113"/>
                      <w:sz w:val="24"/>
                    </w:rPr>
                    <w:t>M</w:t>
                  </w:r>
                  <w:r>
                    <w:rPr>
                      <w:rFonts w:ascii="Arial"/>
                      <w:i/>
                      <w:w w:val="97"/>
                      <w:sz w:val="24"/>
                    </w:rPr>
                    <w:t>W</w:t>
                  </w:r>
                  <w:r>
                    <w:rPr>
                      <w:rFonts w:ascii="Arial"/>
                      <w:i/>
                      <w:spacing w:val="-34"/>
                      <w:sz w:val="24"/>
                    </w:rPr>
                    <w:t> 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)</w:t>
                  </w:r>
                  <w:r>
                    <w:rPr>
                      <w:rFonts w:ascii="Times New Roman"/>
                      <w:sz w:val="24"/>
                    </w:rPr>
                  </w:r>
                </w:p>
              </w:txbxContent>
            </v:textbox>
            <w10:wrap type="none"/>
          </v:shape>
        </w:pict>
      </w:r>
      <w:r>
        <w:rPr>
          <w:w w:val="105"/>
        </w:rPr>
        <w:t>Figure</w:t>
      </w:r>
      <w:r>
        <w:rPr>
          <w:spacing w:val="27"/>
          <w:w w:val="105"/>
        </w:rPr>
        <w:t> </w:t>
      </w:r>
      <w:r>
        <w:rPr>
          <w:w w:val="105"/>
        </w:rPr>
        <w:t>4.13: </w:t>
      </w:r>
      <w:bookmarkStart w:name="_bookmark68" w:id="109"/>
      <w:bookmarkEnd w:id="109"/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Baseline</w:t>
      </w:r>
      <w:r>
        <w:rPr>
          <w:spacing w:val="27"/>
          <w:w w:val="105"/>
        </w:rPr>
        <w:t> </w:t>
      </w:r>
      <w:r>
        <w:rPr>
          <w:w w:val="105"/>
        </w:rPr>
        <w:t>system</w:t>
      </w:r>
      <w:r>
        <w:rPr>
          <w:spacing w:val="27"/>
          <w:w w:val="105"/>
        </w:rPr>
        <w:t> </w:t>
      </w:r>
      <w:r>
        <w:rPr>
          <w:w w:val="105"/>
        </w:rPr>
        <w:t>power</w:t>
      </w:r>
      <w:r>
        <w:rPr>
          <w:spacing w:val="26"/>
          <w:w w:val="105"/>
        </w:rPr>
        <w:t> </w:t>
      </w:r>
      <w:r>
        <w:rPr>
          <w:w w:val="105"/>
        </w:rPr>
        <w:t>compared</w:t>
      </w:r>
      <w:r>
        <w:rPr>
          <w:spacing w:val="28"/>
          <w:w w:val="105"/>
        </w:rPr>
        <w:t> </w:t>
      </w:r>
      <w:r>
        <w:rPr>
          <w:w w:val="105"/>
        </w:rPr>
        <w:t>to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system</w:t>
      </w:r>
      <w:r>
        <w:rPr>
          <w:spacing w:val="27"/>
          <w:w w:val="105"/>
        </w:rPr>
        <w:t> </w:t>
      </w:r>
      <w:r>
        <w:rPr>
          <w:w w:val="105"/>
        </w:rPr>
        <w:t>power</w:t>
      </w:r>
      <w:r>
        <w:rPr>
          <w:spacing w:val="26"/>
          <w:w w:val="105"/>
        </w:rPr>
        <w:t> </w:t>
      </w:r>
      <w:r>
        <w:rPr>
          <w:w w:val="105"/>
        </w:rPr>
        <w:t>when</w:t>
      </w:r>
      <w:r>
        <w:rPr>
          <w:spacing w:val="27"/>
          <w:w w:val="105"/>
        </w:rPr>
        <w:t> </w:t>
      </w:r>
      <w:r>
        <w:rPr>
          <w:w w:val="105"/>
        </w:rPr>
        <w:t>refuge</w:t>
      </w:r>
      <w:r>
        <w:rPr>
          <w:spacing w:val="26"/>
          <w:w w:val="105"/>
        </w:rPr>
        <w:t> </w:t>
      </w:r>
      <w:r>
        <w:rPr>
          <w:w w:val="105"/>
        </w:rPr>
        <w:t>bay</w:t>
      </w:r>
      <w:r>
        <w:rPr>
          <w:w w:val="108"/>
        </w:rPr>
        <w:t> </w:t>
      </w:r>
      <w:r>
        <w:rPr>
          <w:w w:val="105"/>
        </w:rPr>
        <w:t>leaks are</w:t>
      </w:r>
      <w:r>
        <w:rPr>
          <w:spacing w:val="13"/>
          <w:w w:val="105"/>
        </w:rPr>
        <w:t> </w:t>
      </w:r>
      <w:r>
        <w:rPr>
          <w:w w:val="105"/>
        </w:rPr>
        <w:t>reduced.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BodyText"/>
        <w:spacing w:line="352" w:lineRule="auto"/>
        <w:ind w:right="1131" w:hanging="9"/>
        <w:jc w:val="both"/>
      </w:pPr>
      <w:r>
        <w:rPr/>
        <w:pict>
          <v:group style="position:absolute;margin-left:70.616997pt;margin-top:66.423096pt;width:468.65pt;height:255pt;mso-position-horizontal-relative:page;mso-position-vertical-relative:paragraph;z-index:-413512" coordorigin="1412,1328" coordsize="9373,5100">
            <v:group style="position:absolute;left:1417;top:1333;width:9364;height:2" coordorigin="1417,1333" coordsize="9364,2">
              <v:shape style="position:absolute;left:1417;top:1333;width:9364;height:2" coordorigin="1417,1333" coordsize="9364,0" path="m1417,1333l10780,1333e" filled="false" stroked="true" strokeweight=".498pt" strokecolor="#000000">
                <v:path arrowok="t"/>
              </v:shape>
            </v:group>
            <v:group style="position:absolute;left:1422;top:1333;width:2;height:5090" coordorigin="1422,1333" coordsize="2,5090">
              <v:shape style="position:absolute;left:1422;top:1333;width:2;height:5090" coordorigin="1422,1333" coordsize="0,5090" path="m1422,6423l1422,1333e" filled="false" stroked="true" strokeweight=".498pt" strokecolor="#000000">
                <v:path arrowok="t"/>
              </v:shape>
            </v:group>
            <v:group style="position:absolute;left:10775;top:1333;width:2;height:5090" coordorigin="10775,1333" coordsize="2,5090">
              <v:shape style="position:absolute;left:10775;top:1333;width:2;height:5090" coordorigin="10775,1333" coordsize="0,5090" path="m10775,6423l10775,1333e" filled="false" stroked="true" strokeweight=".498pt" strokecolor="#000000">
                <v:path arrowok="t"/>
              </v:shape>
            </v:group>
            <v:group style="position:absolute;left:1417;top:6423;width:9364;height:2" coordorigin="1417,6423" coordsize="9364,2">
              <v:shape style="position:absolute;left:1417;top:6423;width:9364;height:2" coordorigin="1417,6423" coordsize="9364,0" path="m1417,6423l10780,6423e" filled="false" stroked="true" strokeweight=".498pt" strokecolor="#000000">
                <v:path arrowok="t"/>
              </v:shape>
              <v:shape style="position:absolute;left:1880;top:1887;width:352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440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880;top:2657;width:352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420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880;top:3427;width:352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880;top:4198;width:352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380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72.5896pt;margin-top:137.467117pt;width:14pt;height:80.05pt;mso-position-horizontal-relative:page;mso-position-vertical-relative:paragraph;z-index:15664" type="#_x0000_t202" filled="false" stroked="false">
            <v:textbox inset="0,0,0,0" style="layout-flow:vertical;mso-layout-flow-alt:bottom-to-top">
              <w:txbxContent>
                <w:p>
                  <w:pPr>
                    <w:spacing w:line="251" w:lineRule="exact" w:before="0"/>
                    <w:ind w:left="20" w:right="0" w:firstLine="0"/>
                    <w:jc w:val="left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>
                    <w:rPr>
                      <w:rFonts w:ascii="Times New Roman"/>
                      <w:w w:val="106"/>
                      <w:sz w:val="24"/>
                    </w:rPr>
                    <w:t>Pressure</w:t>
                  </w:r>
                  <w:r>
                    <w:rPr>
                      <w:rFonts w:ascii="Times New Roman"/>
                      <w:spacing w:val="18"/>
                      <w:sz w:val="24"/>
                    </w:rPr>
                    <w:t> 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(</w:t>
                  </w:r>
                  <w:r>
                    <w:rPr>
                      <w:rFonts w:ascii="Arial"/>
                      <w:i/>
                      <w:spacing w:val="8"/>
                      <w:w w:val="101"/>
                      <w:sz w:val="24"/>
                    </w:rPr>
                    <w:t>k</w:t>
                  </w:r>
                  <w:r>
                    <w:rPr>
                      <w:rFonts w:ascii="Arial"/>
                      <w:i/>
                      <w:spacing w:val="32"/>
                      <w:w w:val="94"/>
                      <w:sz w:val="24"/>
                    </w:rPr>
                    <w:t>P</w:t>
                  </w:r>
                  <w:r>
                    <w:rPr>
                      <w:rFonts w:ascii="Arial"/>
                      <w:i/>
                      <w:spacing w:val="-1"/>
                      <w:w w:val="92"/>
                      <w:sz w:val="24"/>
                    </w:rPr>
                    <w:t>a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)</w:t>
                  </w:r>
                  <w:r>
                    <w:rPr>
                      <w:rFonts w:ascii="Times New Roman"/>
                      <w:sz w:val="24"/>
                    </w:rPr>
                  </w:r>
                </w:p>
              </w:txbxContent>
            </v:textbox>
            <w10:wrap type="none"/>
          </v:shape>
        </w:pict>
      </w:r>
      <w:r>
        <w:rPr/>
        <w:t>An</w:t>
      </w:r>
      <w:r>
        <w:rPr>
          <w:spacing w:val="25"/>
        </w:rPr>
        <w:t> </w:t>
      </w:r>
      <w:r>
        <w:rPr/>
        <w:t>additional</w:t>
      </w:r>
      <w:r>
        <w:rPr>
          <w:spacing w:val="25"/>
        </w:rPr>
        <w:t> </w:t>
      </w:r>
      <w:r>
        <w:rPr/>
        <w:t>pressure</w:t>
      </w:r>
      <w:r>
        <w:rPr>
          <w:spacing w:val="24"/>
        </w:rPr>
        <w:t> </w:t>
      </w:r>
      <w:r>
        <w:rPr/>
        <w:t>benefit</w:t>
      </w:r>
      <w:r>
        <w:rPr>
          <w:spacing w:val="24"/>
        </w:rPr>
        <w:t> </w:t>
      </w:r>
      <w:r>
        <w:rPr/>
        <w:t>was</w:t>
      </w:r>
      <w:r>
        <w:rPr>
          <w:spacing w:val="25"/>
        </w:rPr>
        <w:t> </w:t>
      </w:r>
      <w:r>
        <w:rPr/>
        <w:t>identified</w:t>
      </w:r>
      <w:r>
        <w:rPr>
          <w:spacing w:val="24"/>
        </w:rPr>
        <w:t> </w:t>
      </w:r>
      <w:r>
        <w:rPr/>
        <w:t>during</w:t>
      </w:r>
      <w:r>
        <w:rPr>
          <w:spacing w:val="25"/>
        </w:rPr>
        <w:t> </w:t>
      </w:r>
      <w:r>
        <w:rPr/>
        <w:t>the</w:t>
      </w:r>
      <w:r>
        <w:rPr>
          <w:spacing w:val="24"/>
        </w:rPr>
        <w:t> </w:t>
      </w:r>
      <w:r>
        <w:rPr/>
        <w:t>drilling</w:t>
      </w:r>
      <w:r>
        <w:rPr>
          <w:spacing w:val="25"/>
        </w:rPr>
        <w:t> </w:t>
      </w:r>
      <w:r>
        <w:rPr/>
        <w:t>shift,</w:t>
      </w:r>
      <w:r>
        <w:rPr>
          <w:spacing w:val="26"/>
        </w:rPr>
        <w:t> </w:t>
      </w:r>
      <w:r>
        <w:rPr/>
        <w:t>shown</w:t>
      </w:r>
      <w:r>
        <w:rPr>
          <w:spacing w:val="25"/>
        </w:rPr>
        <w:t> </w:t>
      </w:r>
      <w:r>
        <w:rPr/>
        <w:t>in</w:t>
      </w:r>
      <w:r>
        <w:rPr>
          <w:spacing w:val="25"/>
        </w:rPr>
        <w:t> </w:t>
      </w:r>
      <w:r>
        <w:rPr/>
        <w:t>fig.</w:t>
      </w:r>
      <w:r>
        <w:rPr>
          <w:spacing w:val="25"/>
        </w:rPr>
        <w:t> </w:t>
      </w:r>
      <w:hyperlink w:history="true" w:anchor="_bookmark69">
        <w:r>
          <w:rPr/>
          <w:t>4.14.</w:t>
        </w:r>
      </w:hyperlink>
      <w:r>
        <w:rPr>
          <w:spacing w:val="57"/>
        </w:rPr>
        <w:t> </w:t>
      </w:r>
      <w:r>
        <w:rPr/>
        <w:t>The</w:t>
      </w:r>
      <w:r>
        <w:rPr>
          <w:spacing w:val="-57"/>
        </w:rPr>
        <w:t> </w:t>
      </w:r>
      <w:r>
        <w:rPr>
          <w:spacing w:val="-57"/>
        </w:rPr>
      </w:r>
      <w:r>
        <w:rPr/>
        <w:t>reduced</w:t>
      </w:r>
      <w:r>
        <w:rPr>
          <w:spacing w:val="25"/>
        </w:rPr>
        <w:t> </w:t>
      </w:r>
      <w:r>
        <w:rPr/>
        <w:t>flow</w:t>
      </w:r>
      <w:r>
        <w:rPr>
          <w:spacing w:val="25"/>
        </w:rPr>
        <w:t> </w:t>
      </w:r>
      <w:r>
        <w:rPr/>
        <w:t>lead</w:t>
      </w:r>
      <w:r>
        <w:rPr>
          <w:spacing w:val="25"/>
        </w:rPr>
        <w:t> </w:t>
      </w:r>
      <w:r>
        <w:rPr/>
        <w:t>to</w:t>
      </w:r>
      <w:r>
        <w:rPr>
          <w:spacing w:val="25"/>
        </w:rPr>
        <w:t> </w:t>
      </w:r>
      <w:r>
        <w:rPr/>
        <w:t>a</w:t>
      </w:r>
      <w:r>
        <w:rPr>
          <w:spacing w:val="25"/>
        </w:rPr>
        <w:t> </w:t>
      </w:r>
      <w:r>
        <w:rPr/>
        <w:t>pressure</w:t>
      </w:r>
      <w:r>
        <w:rPr>
          <w:spacing w:val="24"/>
        </w:rPr>
        <w:t> </w:t>
      </w:r>
      <w:r>
        <w:rPr/>
        <w:t>increase</w:t>
      </w:r>
      <w:r>
        <w:rPr>
          <w:spacing w:val="24"/>
        </w:rPr>
        <w:t> </w:t>
      </w:r>
      <w:r>
        <w:rPr/>
        <w:t>of</w:t>
      </w:r>
      <w:r>
        <w:rPr>
          <w:spacing w:val="25"/>
        </w:rPr>
        <w:t> </w:t>
      </w:r>
      <w:r>
        <w:rPr/>
        <w:t>about</w:t>
      </w:r>
      <w:r>
        <w:rPr>
          <w:spacing w:val="25"/>
        </w:rPr>
        <w:t> </w:t>
      </w:r>
      <w:r>
        <w:rPr/>
        <w:t>15</w:t>
      </w:r>
      <w:r>
        <w:rPr>
          <w:spacing w:val="25"/>
        </w:rPr>
        <w:t> </w:t>
      </w:r>
      <w:r>
        <w:rPr/>
        <w:t>kpa.</w:t>
      </w:r>
      <w:r>
        <w:rPr>
          <w:spacing w:val="56"/>
        </w:rPr>
        <w:t> </w:t>
      </w:r>
      <w:r>
        <w:rPr/>
        <w:t>The</w:t>
      </w:r>
      <w:r>
        <w:rPr>
          <w:spacing w:val="25"/>
        </w:rPr>
        <w:t> </w:t>
      </w:r>
      <w:r>
        <w:rPr/>
        <w:t>pressure</w:t>
      </w:r>
      <w:r>
        <w:rPr>
          <w:spacing w:val="24"/>
        </w:rPr>
        <w:t> </w:t>
      </w:r>
      <w:r>
        <w:rPr/>
        <w:t>increase</w:t>
      </w:r>
      <w:r>
        <w:rPr>
          <w:spacing w:val="24"/>
        </w:rPr>
        <w:t> </w:t>
      </w:r>
      <w:r>
        <w:rPr/>
        <w:t>could</w:t>
      </w:r>
      <w:r>
        <w:rPr>
          <w:spacing w:val="25"/>
        </w:rPr>
        <w:t> </w:t>
      </w:r>
      <w:r>
        <w:rPr/>
        <w:t>lead</w:t>
      </w:r>
      <w:r>
        <w:rPr>
          <w:spacing w:val="25"/>
        </w:rPr>
        <w:t> </w:t>
      </w:r>
      <w:r>
        <w:rPr/>
        <w:t>to</w:t>
      </w:r>
      <w:r>
        <w:rPr>
          <w:w w:val="109"/>
        </w:rPr>
        <w:t> </w:t>
      </w:r>
      <w:r>
        <w:rPr/>
        <w:t>an increase in drilling  </w:t>
      </w:r>
      <w:r>
        <w:rPr>
          <w:spacing w:val="6"/>
        </w:rPr>
        <w:t> </w:t>
      </w:r>
      <w:r>
        <w:rPr/>
        <w:t>efficiency.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4723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93"/>
          <w:sz w:val="20"/>
          <w:szCs w:val="20"/>
        </w:rPr>
        <w:pict>
          <v:group style="width:438.3pt;height:236.2pt;mso-position-horizontal-relative:char;mso-position-vertical-relative:line" coordorigin="0,0" coordsize="8766,4724">
            <v:group style="position:absolute;left:513;top:3470;width:8016;height:2" coordorigin="513,3470" coordsize="8016,2">
              <v:shape style="position:absolute;left:513;top:3470;width:8016;height:2" coordorigin="513,3470" coordsize="8016,0" path="m513,3470l8529,3470e" filled="false" stroked="true" strokeweight=".0625pt" strokecolor="#d6e0c9">
                <v:path arrowok="t"/>
                <v:stroke dashstyle="longDash"/>
              </v:shape>
            </v:group>
            <v:group style="position:absolute;left:513;top:3470;width:63;height:2" coordorigin="513,3470" coordsize="63,2">
              <v:shape style="position:absolute;left:513;top:3470;width:63;height:2" coordorigin="513,3470" coordsize="63,0" path="m513,3470l576,3470e" filled="false" stroked="true" strokeweight=".375pt" strokecolor="#000000">
                <v:path arrowok="t"/>
              </v:shape>
            </v:group>
            <v:group style="position:absolute;left:513;top:2700;width:8016;height:2" coordorigin="513,2700" coordsize="8016,2">
              <v:shape style="position:absolute;left:513;top:2700;width:8016;height:2" coordorigin="513,2700" coordsize="8016,0" path="m513,2700l8529,2700e" filled="false" stroked="true" strokeweight=".0625pt" strokecolor="#d6e0c9">
                <v:path arrowok="t"/>
                <v:stroke dashstyle="longDash"/>
              </v:shape>
            </v:group>
            <v:group style="position:absolute;left:513;top:2700;width:63;height:2" coordorigin="513,2700" coordsize="63,2">
              <v:shape style="position:absolute;left:513;top:2700;width:63;height:2" coordorigin="513,2700" coordsize="63,0" path="m513,2700l576,2700e" filled="false" stroked="true" strokeweight=".375pt" strokecolor="#000000">
                <v:path arrowok="t"/>
              </v:shape>
            </v:group>
            <v:group style="position:absolute;left:513;top:1929;width:8016;height:2" coordorigin="513,1929" coordsize="8016,2">
              <v:shape style="position:absolute;left:513;top:1929;width:8016;height:2" coordorigin="513,1929" coordsize="8016,0" path="m513,1929l8529,1929e" filled="false" stroked="true" strokeweight=".0625pt" strokecolor="#d6e0c9">
                <v:path arrowok="t"/>
                <v:stroke dashstyle="longDash"/>
              </v:shape>
            </v:group>
            <v:group style="position:absolute;left:513;top:1929;width:63;height:2" coordorigin="513,1929" coordsize="63,2">
              <v:shape style="position:absolute;left:513;top:1929;width:63;height:2" coordorigin="513,1929" coordsize="63,0" path="m513,1929l576,1929e" filled="false" stroked="true" strokeweight=".375pt" strokecolor="#000000">
                <v:path arrowok="t"/>
              </v:shape>
            </v:group>
            <v:group style="position:absolute;left:513;top:1159;width:8016;height:2" coordorigin="513,1159" coordsize="8016,2">
              <v:shape style="position:absolute;left:513;top:1159;width:8016;height:2" coordorigin="513,1159" coordsize="8016,0" path="m513,1159l8529,1159e" filled="false" stroked="true" strokeweight=".0625pt" strokecolor="#d6e0c9">
                <v:path arrowok="t"/>
                <v:stroke dashstyle="longDash"/>
              </v:shape>
            </v:group>
            <v:group style="position:absolute;left:513;top:1159;width:63;height:2" coordorigin="513,1159" coordsize="63,2">
              <v:shape style="position:absolute;left:513;top:1159;width:63;height:2" coordorigin="513,1159" coordsize="63,0" path="m513,1159l576,1159e" filled="false" stroked="true" strokeweight=".375pt" strokecolor="#000000">
                <v:path arrowok="t"/>
              </v:shape>
            </v:group>
            <v:group style="position:absolute;left:513;top:389;width:8016;height:2" coordorigin="513,389" coordsize="8016,2">
              <v:shape style="position:absolute;left:513;top:389;width:8016;height:2" coordorigin="513,389" coordsize="8016,0" path="m513,389l8529,389e" filled="false" stroked="true" strokeweight=".0625pt" strokecolor="#d6e0c9">
                <v:path arrowok="t"/>
                <v:stroke dashstyle="longDash"/>
              </v:shape>
            </v:group>
            <v:group style="position:absolute;left:513;top:389;width:63;height:2" coordorigin="513,389" coordsize="63,2">
              <v:shape style="position:absolute;left:513;top:389;width:63;height:2" coordorigin="513,389" coordsize="63,0" path="m513,389l576,389e" filled="false" stroked="true" strokeweight=".375pt" strokecolor="#000000">
                <v:path arrowok="t"/>
              </v:shape>
            </v:group>
            <v:group style="position:absolute;left:513;top:4;width:2;height:3851" coordorigin="513,4" coordsize="2,3851">
              <v:shape style="position:absolute;left:513;top:4;width:2;height:3851" coordorigin="513,4" coordsize="0,3851" path="m513,3855l513,4e" filled="false" stroked="true" strokeweight=".0625pt" strokecolor="#d6e0c9">
                <v:path arrowok="t"/>
                <v:stroke dashstyle="longDash"/>
              </v:shape>
            </v:group>
            <v:group style="position:absolute;left:513;top:3792;width:2;height:63" coordorigin="513,3792" coordsize="2,63">
              <v:shape style="position:absolute;left:513;top:3792;width:2;height:63" coordorigin="513,3792" coordsize="0,63" path="m513,3855l513,3792e" filled="false" stroked="true" strokeweight=".375pt" strokecolor="#000000">
                <v:path arrowok="t"/>
              </v:shape>
            </v:group>
            <v:group style="position:absolute;left:513;top:4;width:2;height:63" coordorigin="513,4" coordsize="2,63">
              <v:shape style="position:absolute;left:513;top:4;width:2;height:63" coordorigin="513,4" coordsize="0,63" path="m513,4l513,67e" filled="false" stroked="true" strokeweight=".375pt" strokecolor="#000000">
                <v:path arrowok="t"/>
              </v:shape>
            </v:group>
            <v:group style="position:absolute;left:847;top:3824;width:2;height:31" coordorigin="847,3824" coordsize="2,31">
              <v:shape style="position:absolute;left:847;top:3824;width:2;height:31" coordorigin="847,3824" coordsize="0,31" path="m847,3855l847,3824e" filled="false" stroked="true" strokeweight=".375pt" strokecolor="#000000">
                <v:path arrowok="t"/>
              </v:shape>
            </v:group>
            <v:group style="position:absolute;left:847;top:4;width:2;height:31" coordorigin="847,4" coordsize="2,31">
              <v:shape style="position:absolute;left:847;top:4;width:2;height:31" coordorigin="847,4" coordsize="0,31" path="m847,4l847,35e" filled="false" stroked="true" strokeweight=".375pt" strokecolor="#000000">
                <v:path arrowok="t"/>
              </v:shape>
            </v:group>
            <v:group style="position:absolute;left:1181;top:3824;width:2;height:31" coordorigin="1181,3824" coordsize="2,31">
              <v:shape style="position:absolute;left:1181;top:3824;width:2;height:31" coordorigin="1181,3824" coordsize="0,31" path="m1181,3855l1181,3824e" filled="false" stroked="true" strokeweight=".375pt" strokecolor="#000000">
                <v:path arrowok="t"/>
              </v:shape>
            </v:group>
            <v:group style="position:absolute;left:1181;top:4;width:2;height:31" coordorigin="1181,4" coordsize="2,31">
              <v:shape style="position:absolute;left:1181;top:4;width:2;height:31" coordorigin="1181,4" coordsize="0,31" path="m1181,4l1181,35e" filled="false" stroked="true" strokeweight=".375pt" strokecolor="#000000">
                <v:path arrowok="t"/>
              </v:shape>
            </v:group>
            <v:group style="position:absolute;left:1515;top:3824;width:2;height:31" coordorigin="1515,3824" coordsize="2,31">
              <v:shape style="position:absolute;left:1515;top:3824;width:2;height:31" coordorigin="1515,3824" coordsize="0,31" path="m1515,3855l1515,3824e" filled="false" stroked="true" strokeweight=".375pt" strokecolor="#000000">
                <v:path arrowok="t"/>
              </v:shape>
            </v:group>
            <v:group style="position:absolute;left:1515;top:4;width:2;height:31" coordorigin="1515,4" coordsize="2,31">
              <v:shape style="position:absolute;left:1515;top:4;width:2;height:31" coordorigin="1515,4" coordsize="0,31" path="m1515,4l1515,35e" filled="false" stroked="true" strokeweight=".375pt" strokecolor="#000000">
                <v:path arrowok="t"/>
              </v:shape>
            </v:group>
            <v:group style="position:absolute;left:1849;top:4;width:2;height:3851" coordorigin="1849,4" coordsize="2,3851">
              <v:shape style="position:absolute;left:1849;top:4;width:2;height:3851" coordorigin="1849,4" coordsize="0,3851" path="m1849,3855l1849,4e" filled="false" stroked="true" strokeweight=".0625pt" strokecolor="#d6e0c9">
                <v:path arrowok="t"/>
                <v:stroke dashstyle="longDash"/>
              </v:shape>
            </v:group>
            <v:group style="position:absolute;left:1849;top:3792;width:2;height:63" coordorigin="1849,3792" coordsize="2,63">
              <v:shape style="position:absolute;left:1849;top:3792;width:2;height:63" coordorigin="1849,3792" coordsize="0,63" path="m1849,3855l1849,3792e" filled="false" stroked="true" strokeweight=".375pt" strokecolor="#000000">
                <v:path arrowok="t"/>
              </v:shape>
            </v:group>
            <v:group style="position:absolute;left:1849;top:4;width:2;height:63" coordorigin="1849,4" coordsize="2,63">
              <v:shape style="position:absolute;left:1849;top:4;width:2;height:63" coordorigin="1849,4" coordsize="0,63" path="m1849,4l1849,67e" filled="false" stroked="true" strokeweight=".375pt" strokecolor="#000000">
                <v:path arrowok="t"/>
              </v:shape>
            </v:group>
            <v:group style="position:absolute;left:2183;top:3824;width:2;height:31" coordorigin="2183,3824" coordsize="2,31">
              <v:shape style="position:absolute;left:2183;top:3824;width:2;height:31" coordorigin="2183,3824" coordsize="0,31" path="m2183,3855l2183,3824e" filled="false" stroked="true" strokeweight=".375pt" strokecolor="#000000">
                <v:path arrowok="t"/>
              </v:shape>
            </v:group>
            <v:group style="position:absolute;left:2183;top:4;width:2;height:31" coordorigin="2183,4" coordsize="2,31">
              <v:shape style="position:absolute;left:2183;top:4;width:2;height:31" coordorigin="2183,4" coordsize="0,31" path="m2183,4l2183,35e" filled="false" stroked="true" strokeweight=".375pt" strokecolor="#000000">
                <v:path arrowok="t"/>
              </v:shape>
            </v:group>
            <v:group style="position:absolute;left:2517;top:3824;width:2;height:31" coordorigin="2517,3824" coordsize="2,31">
              <v:shape style="position:absolute;left:2517;top:3824;width:2;height:31" coordorigin="2517,3824" coordsize="0,31" path="m2517,3855l2517,3824e" filled="false" stroked="true" strokeweight=".375pt" strokecolor="#000000">
                <v:path arrowok="t"/>
              </v:shape>
            </v:group>
            <v:group style="position:absolute;left:2517;top:4;width:2;height:31" coordorigin="2517,4" coordsize="2,31">
              <v:shape style="position:absolute;left:2517;top:4;width:2;height:31" coordorigin="2517,4" coordsize="0,31" path="m2517,4l2517,35e" filled="false" stroked="true" strokeweight=".375pt" strokecolor="#000000">
                <v:path arrowok="t"/>
              </v:shape>
            </v:group>
            <v:group style="position:absolute;left:2851;top:3824;width:2;height:31" coordorigin="2851,3824" coordsize="2,31">
              <v:shape style="position:absolute;left:2851;top:3824;width:2;height:31" coordorigin="2851,3824" coordsize="0,31" path="m2851,3855l2851,3824e" filled="false" stroked="true" strokeweight=".375pt" strokecolor="#000000">
                <v:path arrowok="t"/>
              </v:shape>
            </v:group>
            <v:group style="position:absolute;left:2851;top:4;width:2;height:31" coordorigin="2851,4" coordsize="2,31">
              <v:shape style="position:absolute;left:2851;top:4;width:2;height:31" coordorigin="2851,4" coordsize="0,31" path="m2851,4l2851,35e" filled="false" stroked="true" strokeweight=".375pt" strokecolor="#000000">
                <v:path arrowok="t"/>
              </v:shape>
            </v:group>
            <v:group style="position:absolute;left:3185;top:4;width:2;height:3851" coordorigin="3185,4" coordsize="2,3851">
              <v:shape style="position:absolute;left:3185;top:4;width:2;height:3851" coordorigin="3185,4" coordsize="0,3851" path="m3185,3855l3185,4e" filled="false" stroked="true" strokeweight=".0625pt" strokecolor="#d6e0c9">
                <v:path arrowok="t"/>
                <v:stroke dashstyle="longDash"/>
              </v:shape>
            </v:group>
            <v:group style="position:absolute;left:3185;top:3792;width:2;height:63" coordorigin="3185,3792" coordsize="2,63">
              <v:shape style="position:absolute;left:3185;top:3792;width:2;height:63" coordorigin="3185,3792" coordsize="0,63" path="m3185,3855l3185,3792e" filled="false" stroked="true" strokeweight=".375pt" strokecolor="#000000">
                <v:path arrowok="t"/>
              </v:shape>
            </v:group>
            <v:group style="position:absolute;left:3185;top:4;width:2;height:63" coordorigin="3185,4" coordsize="2,63">
              <v:shape style="position:absolute;left:3185;top:4;width:2;height:63" coordorigin="3185,4" coordsize="0,63" path="m3185,4l3185,67e" filled="false" stroked="true" strokeweight=".375pt" strokecolor="#000000">
                <v:path arrowok="t"/>
              </v:shape>
            </v:group>
            <v:group style="position:absolute;left:3519;top:3824;width:2;height:31" coordorigin="3519,3824" coordsize="2,31">
              <v:shape style="position:absolute;left:3519;top:3824;width:2;height:31" coordorigin="3519,3824" coordsize="0,31" path="m3519,3855l3519,3824e" filled="false" stroked="true" strokeweight=".375pt" strokecolor="#000000">
                <v:path arrowok="t"/>
              </v:shape>
            </v:group>
            <v:group style="position:absolute;left:3519;top:4;width:2;height:31" coordorigin="3519,4" coordsize="2,31">
              <v:shape style="position:absolute;left:3519;top:4;width:2;height:31" coordorigin="3519,4" coordsize="0,31" path="m3519,4l3519,35e" filled="false" stroked="true" strokeweight=".375pt" strokecolor="#000000">
                <v:path arrowok="t"/>
              </v:shape>
            </v:group>
            <v:group style="position:absolute;left:3853;top:3824;width:2;height:31" coordorigin="3853,3824" coordsize="2,31">
              <v:shape style="position:absolute;left:3853;top:3824;width:2;height:31" coordorigin="3853,3824" coordsize="0,31" path="m3853,3855l3853,3824e" filled="false" stroked="true" strokeweight=".375pt" strokecolor="#000000">
                <v:path arrowok="t"/>
              </v:shape>
            </v:group>
            <v:group style="position:absolute;left:3853;top:4;width:2;height:31" coordorigin="3853,4" coordsize="2,31">
              <v:shape style="position:absolute;left:3853;top:4;width:2;height:31" coordorigin="3853,4" coordsize="0,31" path="m3853,4l3853,35e" filled="false" stroked="true" strokeweight=".375pt" strokecolor="#000000">
                <v:path arrowok="t"/>
              </v:shape>
            </v:group>
            <v:group style="position:absolute;left:4187;top:3824;width:2;height:31" coordorigin="4187,3824" coordsize="2,31">
              <v:shape style="position:absolute;left:4187;top:3824;width:2;height:31" coordorigin="4187,3824" coordsize="0,31" path="m4187,3855l4187,3824e" filled="false" stroked="true" strokeweight=".375pt" strokecolor="#000000">
                <v:path arrowok="t"/>
              </v:shape>
            </v:group>
            <v:group style="position:absolute;left:4187;top:4;width:2;height:31" coordorigin="4187,4" coordsize="2,31">
              <v:shape style="position:absolute;left:4187;top:4;width:2;height:31" coordorigin="4187,4" coordsize="0,31" path="m4187,4l4187,35e" filled="false" stroked="true" strokeweight=".375pt" strokecolor="#000000">
                <v:path arrowok="t"/>
              </v:shape>
            </v:group>
            <v:group style="position:absolute;left:4521;top:4;width:2;height:3851" coordorigin="4521,4" coordsize="2,3851">
              <v:shape style="position:absolute;left:4521;top:4;width:2;height:3851" coordorigin="4521,4" coordsize="0,3851" path="m4521,3855l4521,4e" filled="false" stroked="true" strokeweight=".0625pt" strokecolor="#d6e0c9">
                <v:path arrowok="t"/>
                <v:stroke dashstyle="longDash"/>
              </v:shape>
            </v:group>
            <v:group style="position:absolute;left:4521;top:3792;width:2;height:63" coordorigin="4521,3792" coordsize="2,63">
              <v:shape style="position:absolute;left:4521;top:3792;width:2;height:63" coordorigin="4521,3792" coordsize="0,63" path="m4521,3855l4521,3792e" filled="false" stroked="true" strokeweight=".375pt" strokecolor="#000000">
                <v:path arrowok="t"/>
              </v:shape>
            </v:group>
            <v:group style="position:absolute;left:4521;top:4;width:2;height:63" coordorigin="4521,4" coordsize="2,63">
              <v:shape style="position:absolute;left:4521;top:4;width:2;height:63" coordorigin="4521,4" coordsize="0,63" path="m4521,4l4521,67e" filled="false" stroked="true" strokeweight=".375pt" strokecolor="#000000">
                <v:path arrowok="t"/>
              </v:shape>
            </v:group>
            <v:group style="position:absolute;left:4855;top:3824;width:2;height:31" coordorigin="4855,3824" coordsize="2,31">
              <v:shape style="position:absolute;left:4855;top:3824;width:2;height:31" coordorigin="4855,3824" coordsize="0,31" path="m4855,3855l4855,3824e" filled="false" stroked="true" strokeweight=".375pt" strokecolor="#000000">
                <v:path arrowok="t"/>
              </v:shape>
            </v:group>
            <v:group style="position:absolute;left:4855;top:4;width:2;height:31" coordorigin="4855,4" coordsize="2,31">
              <v:shape style="position:absolute;left:4855;top:4;width:2;height:31" coordorigin="4855,4" coordsize="0,31" path="m4855,4l4855,35e" filled="false" stroked="true" strokeweight=".375pt" strokecolor="#000000">
                <v:path arrowok="t"/>
              </v:shape>
            </v:group>
            <v:group style="position:absolute;left:5189;top:3824;width:2;height:31" coordorigin="5189,3824" coordsize="2,31">
              <v:shape style="position:absolute;left:5189;top:3824;width:2;height:31" coordorigin="5189,3824" coordsize="0,31" path="m5189,3855l5189,3824e" filled="false" stroked="true" strokeweight=".375pt" strokecolor="#000000">
                <v:path arrowok="t"/>
              </v:shape>
            </v:group>
            <v:group style="position:absolute;left:5189;top:4;width:2;height:31" coordorigin="5189,4" coordsize="2,31">
              <v:shape style="position:absolute;left:5189;top:4;width:2;height:31" coordorigin="5189,4" coordsize="0,31" path="m5189,4l5189,35e" filled="false" stroked="true" strokeweight=".375pt" strokecolor="#000000">
                <v:path arrowok="t"/>
              </v:shape>
            </v:group>
            <v:group style="position:absolute;left:5523;top:3824;width:2;height:31" coordorigin="5523,3824" coordsize="2,31">
              <v:shape style="position:absolute;left:5523;top:3824;width:2;height:31" coordorigin="5523,3824" coordsize="0,31" path="m5523,3855l5523,3824e" filled="false" stroked="true" strokeweight=".375pt" strokecolor="#000000">
                <v:path arrowok="t"/>
              </v:shape>
            </v:group>
            <v:group style="position:absolute;left:5523;top:4;width:2;height:31" coordorigin="5523,4" coordsize="2,31">
              <v:shape style="position:absolute;left:5523;top:4;width:2;height:31" coordorigin="5523,4" coordsize="0,31" path="m5523,4l5523,35e" filled="false" stroked="true" strokeweight=".375pt" strokecolor="#000000">
                <v:path arrowok="t"/>
              </v:shape>
            </v:group>
            <v:group style="position:absolute;left:5857;top:4;width:2;height:3851" coordorigin="5857,4" coordsize="2,3851">
              <v:shape style="position:absolute;left:5857;top:4;width:2;height:3851" coordorigin="5857,4" coordsize="0,3851" path="m5857,3855l5857,4e" filled="false" stroked="true" strokeweight=".0625pt" strokecolor="#d6e0c9">
                <v:path arrowok="t"/>
                <v:stroke dashstyle="longDash"/>
              </v:shape>
            </v:group>
            <v:group style="position:absolute;left:5857;top:3792;width:2;height:63" coordorigin="5857,3792" coordsize="2,63">
              <v:shape style="position:absolute;left:5857;top:3792;width:2;height:63" coordorigin="5857,3792" coordsize="0,63" path="m5857,3855l5857,3792e" filled="false" stroked="true" strokeweight=".375pt" strokecolor="#000000">
                <v:path arrowok="t"/>
              </v:shape>
            </v:group>
            <v:group style="position:absolute;left:5857;top:4;width:2;height:63" coordorigin="5857,4" coordsize="2,63">
              <v:shape style="position:absolute;left:5857;top:4;width:2;height:63" coordorigin="5857,4" coordsize="0,63" path="m5857,4l5857,67e" filled="false" stroked="true" strokeweight=".375pt" strokecolor="#000000">
                <v:path arrowok="t"/>
              </v:shape>
            </v:group>
            <v:group style="position:absolute;left:6191;top:3824;width:2;height:31" coordorigin="6191,3824" coordsize="2,31">
              <v:shape style="position:absolute;left:6191;top:3824;width:2;height:31" coordorigin="6191,3824" coordsize="0,31" path="m6191,3855l6191,3824e" filled="false" stroked="true" strokeweight=".375pt" strokecolor="#000000">
                <v:path arrowok="t"/>
              </v:shape>
            </v:group>
            <v:group style="position:absolute;left:6191;top:4;width:2;height:31" coordorigin="6191,4" coordsize="2,31">
              <v:shape style="position:absolute;left:6191;top:4;width:2;height:31" coordorigin="6191,4" coordsize="0,31" path="m6191,4l6191,35e" filled="false" stroked="true" strokeweight=".375pt" strokecolor="#000000">
                <v:path arrowok="t"/>
              </v:shape>
            </v:group>
            <v:group style="position:absolute;left:6525;top:3824;width:2;height:31" coordorigin="6525,3824" coordsize="2,31">
              <v:shape style="position:absolute;left:6525;top:3824;width:2;height:31" coordorigin="6525,3824" coordsize="0,31" path="m6525,3855l6525,3824e" filled="false" stroked="true" strokeweight=".375pt" strokecolor="#000000">
                <v:path arrowok="t"/>
              </v:shape>
            </v:group>
            <v:group style="position:absolute;left:6525;top:4;width:2;height:31" coordorigin="6525,4" coordsize="2,31">
              <v:shape style="position:absolute;left:6525;top:4;width:2;height:31" coordorigin="6525,4" coordsize="0,31" path="m6525,4l6525,35e" filled="false" stroked="true" strokeweight=".375pt" strokecolor="#000000">
                <v:path arrowok="t"/>
              </v:shape>
            </v:group>
            <v:group style="position:absolute;left:6859;top:3824;width:2;height:31" coordorigin="6859,3824" coordsize="2,31">
              <v:shape style="position:absolute;left:6859;top:3824;width:2;height:31" coordorigin="6859,3824" coordsize="0,31" path="m6859,3855l6859,3824e" filled="false" stroked="true" strokeweight=".375pt" strokecolor="#000000">
                <v:path arrowok="t"/>
              </v:shape>
            </v:group>
            <v:group style="position:absolute;left:6859;top:4;width:2;height:31" coordorigin="6859,4" coordsize="2,31">
              <v:shape style="position:absolute;left:6859;top:4;width:2;height:31" coordorigin="6859,4" coordsize="0,31" path="m6859,4l6859,35e" filled="false" stroked="true" strokeweight=".375pt" strokecolor="#000000">
                <v:path arrowok="t"/>
              </v:shape>
            </v:group>
            <v:group style="position:absolute;left:7193;top:4;width:2;height:3851" coordorigin="7193,4" coordsize="2,3851">
              <v:shape style="position:absolute;left:7193;top:4;width:2;height:3851" coordorigin="7193,4" coordsize="0,3851" path="m7193,3855l7193,4e" filled="false" stroked="true" strokeweight=".0625pt" strokecolor="#d6e0c9">
                <v:path arrowok="t"/>
                <v:stroke dashstyle="longDash"/>
              </v:shape>
            </v:group>
            <v:group style="position:absolute;left:7193;top:3792;width:2;height:63" coordorigin="7193,3792" coordsize="2,63">
              <v:shape style="position:absolute;left:7193;top:3792;width:2;height:63" coordorigin="7193,3792" coordsize="0,63" path="m7193,3855l7193,3792e" filled="false" stroked="true" strokeweight=".375pt" strokecolor="#000000">
                <v:path arrowok="t"/>
              </v:shape>
            </v:group>
            <v:group style="position:absolute;left:7193;top:4;width:2;height:63" coordorigin="7193,4" coordsize="2,63">
              <v:shape style="position:absolute;left:7193;top:4;width:2;height:63" coordorigin="7193,4" coordsize="0,63" path="m7193,4l7193,67e" filled="false" stroked="true" strokeweight=".375pt" strokecolor="#000000">
                <v:path arrowok="t"/>
              </v:shape>
            </v:group>
            <v:group style="position:absolute;left:7527;top:3824;width:2;height:31" coordorigin="7527,3824" coordsize="2,31">
              <v:shape style="position:absolute;left:7527;top:3824;width:2;height:31" coordorigin="7527,3824" coordsize="0,31" path="m7527,3855l7527,3824e" filled="false" stroked="true" strokeweight=".375pt" strokecolor="#000000">
                <v:path arrowok="t"/>
              </v:shape>
            </v:group>
            <v:group style="position:absolute;left:7527;top:4;width:2;height:31" coordorigin="7527,4" coordsize="2,31">
              <v:shape style="position:absolute;left:7527;top:4;width:2;height:31" coordorigin="7527,4" coordsize="0,31" path="m7527,4l7527,35e" filled="false" stroked="true" strokeweight=".375pt" strokecolor="#000000">
                <v:path arrowok="t"/>
              </v:shape>
            </v:group>
            <v:group style="position:absolute;left:7861;top:3824;width:2;height:31" coordorigin="7861,3824" coordsize="2,31">
              <v:shape style="position:absolute;left:7861;top:3824;width:2;height:31" coordorigin="7861,3824" coordsize="0,31" path="m7861,3855l7861,3824e" filled="false" stroked="true" strokeweight=".375pt" strokecolor="#000000">
                <v:path arrowok="t"/>
              </v:shape>
            </v:group>
            <v:group style="position:absolute;left:7861;top:4;width:2;height:31" coordorigin="7861,4" coordsize="2,31">
              <v:shape style="position:absolute;left:7861;top:4;width:2;height:31" coordorigin="7861,4" coordsize="0,31" path="m7861,4l7861,35e" filled="false" stroked="true" strokeweight=".375pt" strokecolor="#000000">
                <v:path arrowok="t"/>
              </v:shape>
            </v:group>
            <v:group style="position:absolute;left:8195;top:3824;width:2;height:31" coordorigin="8195,3824" coordsize="2,31">
              <v:shape style="position:absolute;left:8195;top:3824;width:2;height:31" coordorigin="8195,3824" coordsize="0,31" path="m8195,3855l8195,3824e" filled="false" stroked="true" strokeweight=".375pt" strokecolor="#000000">
                <v:path arrowok="t"/>
              </v:shape>
            </v:group>
            <v:group style="position:absolute;left:8195;top:4;width:2;height:31" coordorigin="8195,4" coordsize="2,31">
              <v:shape style="position:absolute;left:8195;top:4;width:2;height:31" coordorigin="8195,4" coordsize="0,31" path="m8195,4l8195,35e" filled="false" stroked="true" strokeweight=".375pt" strokecolor="#000000">
                <v:path arrowok="t"/>
              </v:shape>
            </v:group>
            <v:group style="position:absolute;left:8529;top:4;width:2;height:3851" coordorigin="8529,4" coordsize="2,3851">
              <v:shape style="position:absolute;left:8529;top:4;width:2;height:3851" coordorigin="8529,4" coordsize="0,3851" path="m8529,3855l8529,4e" filled="false" stroked="true" strokeweight=".0625pt" strokecolor="#d6e0c9">
                <v:path arrowok="t"/>
                <v:stroke dashstyle="longDash"/>
              </v:shape>
            </v:group>
            <v:group style="position:absolute;left:8529;top:3792;width:2;height:63" coordorigin="8529,3792" coordsize="2,63">
              <v:shape style="position:absolute;left:8529;top:3792;width:2;height:63" coordorigin="8529,3792" coordsize="0,63" path="m8529,3855l8529,3792e" filled="false" stroked="true" strokeweight=".375pt" strokecolor="#000000">
                <v:path arrowok="t"/>
              </v:shape>
            </v:group>
            <v:group style="position:absolute;left:8529;top:4;width:2;height:63" coordorigin="8529,4" coordsize="2,63">
              <v:shape style="position:absolute;left:8529;top:4;width:2;height:63" coordorigin="8529,4" coordsize="0,63" path="m8529,4l8529,67e" filled="false" stroked="true" strokeweight=".375pt" strokecolor="#000000">
                <v:path arrowok="t"/>
              </v:shape>
            </v:group>
            <v:group style="position:absolute;left:513;top:4;width:8016;height:3851" coordorigin="513,4" coordsize="8016,3851">
              <v:shape style="position:absolute;left:513;top:4;width:8016;height:3851" coordorigin="513,4" coordsize="8016,3851" path="m513,3855l8529,3855,8529,4,513,4,513,3855xe" filled="false" stroked="true" strokeweight=".375pt" strokecolor="#000000">
                <v:path arrowok="t"/>
              </v:shape>
            </v:group>
            <v:group style="position:absolute;left:513;top:1895;width:1136;height:110" coordorigin="513,1895" coordsize="1136,110">
              <v:shape style="position:absolute;left:513;top:1895;width:1136;height:110" coordorigin="513,1895" coordsize="1136,110" path="m513,1929l691,1929,702,1895,713,1979,725,1948,736,2005,747,1969,758,1939,769,1931,780,1948,791,1964,802,1943,814,1954,825,1916,836,1996,847,1939,858,1961,869,1977,880,1951,892,1946,903,1982,914,1958,925,1943,936,1951,947,1953,958,1990,969,1969,981,1931,992,1992,1003,1970,1014,1958,1025,1956,1036,1984,1047,1969,1059,1964,1070,1978,1081,1940,1092,1946,1103,1973,1114,1965,1125,1974,1136,1939,1148,1938,1159,1983,1170,1987,1181,1972,1192,1942,1203,1953,1214,1962,1226,1949,1237,1960,1248,1952,1259,1953,1270,1998,1281,1955,1292,1985,1303,1909,1315,1980,1326,1960,1337,1969,1348,1951,1359,1946,1370,1950,1381,1980,1393,1985,1404,1975,1415,1960,1426,1944,1437,1988,1448,1943,1459,1966,1470,1950,1482,1971,1493,1945,1504,1960,1515,1946,1526,1976,1537,1977,1548,1974,1560,1960,1571,1934,1582,1974,1593,1946,1604,1976,1615,1953,1626,1963,1637,1981,1649,1989e" filled="false" stroked="true" strokeweight=".75pt" strokecolor="#7296e5">
                <v:path arrowok="t"/>
              </v:shape>
            </v:group>
            <v:group style="position:absolute;left:1649;top:1915;width:1157;height:106" coordorigin="1649,1915" coordsize="1157,106">
              <v:shape style="position:absolute;left:1649;top:1915;width:1157;height:106" coordorigin="1649,1915" coordsize="1157,106" path="m1649,1989l1660,1937,1671,1964,1682,1946,1693,1960,1704,1953,1715,1959,1727,1968,1738,1982,1749,1962,1760,1941,1771,1982,1782,1961,1793,1950,1804,1971,1816,1940,1827,1967,1838,1964,1849,1963,1860,1985,1871,1969,1882,1970,1894,1974,1905,1968,1916,1954,1927,1941,1938,1961,1949,1985,1960,1947,1971,1936,1983,1944,1994,1979,2005,1955,2016,1968,2027,1977,2038,1926,2049,1957,2061,1956,2072,1942,2083,1938,2094,1974,2105,1935,2116,1959,2127,1936,2138,1992,2150,1992,2161,1961,2172,1966,2183,1933,2194,1928,2205,1948,2216,1990,2228,1988,2239,1989,2250,1944,2261,1963,2272,1945,2283,1978,2294,1918,2305,1980,2317,1996,2328,1934,2339,1965,2350,1953,2361,1948,2372,1939,2383,1987,2395,1967,2406,1948,2417,1955,2428,1954,2439,1970,2450,1956,2461,1956,2472,1972,2484,1943,2495,1958,2506,1946,2517,1963,2528,1965,2539,1952,2550,1966,2562,1971,2573,1948,2584,1997,2595,1915,2606,1964,2617,1963,2628,1980,2639,1947,2651,1971,2662,1967,2673,1964,2684,1975,2695,1959,2706,1976,2717,1972,2729,1973,2740,1942,2751,1942,2762,2021,2773,1979,2784,1992,2795,1959,2806,1947e" filled="false" stroked="true" strokeweight=".75pt" strokecolor="#7296e5">
                <v:path arrowok="t"/>
              </v:shape>
            </v:group>
            <v:group style="position:absolute;left:2806;top:1166;width:1158;height:870" coordorigin="2806,1166" coordsize="1158,870">
              <v:shape style="position:absolute;left:2806;top:1166;width:1158;height:870" coordorigin="2806,1166" coordsize="1158,870" path="m2806,1947l2818,1918,2829,1977,2840,1955,2851,1418,2862,1250,2873,1175,2884,1176,2896,1166,2907,1288,2918,1247,2929,1345,2940,1578,2951,1312,2962,1618,2973,1612,2985,1702,2996,1691,3007,1606,3018,1545,3029,1627,3040,1572,3051,1638,3063,1597,3074,1688,3085,1667,3096,1682,3107,1618,3118,1612,3129,1691,3140,1715,3152,1744,3163,1716,3174,1819,3185,1814,3196,1777,3207,1811,3218,1795,3230,1751,3241,1971,3252,1834,3263,1849,3274,1898,3285,1919,3296,1924,3307,1913,3319,1772,3330,1962,3341,1980,3352,1855,3363,1887,3374,1860,3385,1866,3397,1997,3408,1953,3419,1968,3430,1952,3441,1977,3452,1978,3463,1897,3474,2015,3486,1857,3497,2033,3508,2036,3519,1902,3530,1948,3541,1956,3552,1966,3564,1973,3575,1921,3586,2016,3597,1949,3608,1948,3619,1980,3630,1891,3641,1943,3653,1989,3664,1917,3675,1866,3686,1836,3697,1974,3708,1901,3719,1878,3731,1898,3742,1806,3753,1935,3764,1967,3775,1998,3786,1924,3797,1997,3808,1952,3820,2007,3831,1988,3842,1885,3853,1952,3864,1940,3875,1966,3886,1987,3898,1983,3909,2002,3920,1986,3931,1961,3942,1876,3953,1883,3964,2006e" filled="false" stroked="true" strokeweight=".75pt" strokecolor="#7296e5">
                <v:path arrowok="t"/>
              </v:shape>
            </v:group>
            <v:group style="position:absolute;left:3964;top:978;width:1158;height:1028" coordorigin="3964,978" coordsize="1158,1028">
              <v:shape style="position:absolute;left:3964;top:978;width:1158;height:1028" coordorigin="3964,978" coordsize="1158,1028" path="m3964,2006l3975,1990,3987,1918,3998,1811,4009,1899,4020,1990,4031,1907,4042,1938,4053,1935,4065,1925,4076,1895,4087,1875,4098,1917,4109,1890,4120,1828,4131,1765,4142,1903,4154,1772,4165,1807,4176,1870,4187,1839,4198,1804,4209,1808,4220,1773,4232,1919,4243,1882,4254,1872,4265,1818,4276,1845,4287,1782,4298,1866,4309,1749,4321,1812,4332,1748,4343,1644,4354,1801,4365,1625,4376,1612,4387,1638,4399,1720,4410,1675,4421,1611,4432,1646,4443,1535,4454,1615,4465,1539,4476,1490,4488,1472,4499,1502,4510,1444,4521,1428,4532,1524,4543,1440,4554,1409,4566,1357,4577,1409,4588,1494,4599,1395,4610,1354,4621,1545,4632,1522,4643,1433,4655,1498,4666,1347,4677,1416,4688,1376,4699,1327,4710,1300,4721,1201,4733,1336,4744,1318,4755,1227,4766,1295,4777,1265,4788,1294,4799,1352,4810,1344,4822,1158,4833,1268,4844,1247,4855,1202,4866,1213,4877,1208,4888,1175,4900,1154,4911,1104,4922,1262,4933,1311,4944,1187,4955,1115,4966,978,4977,1111,4989,1204,5000,1197,5011,1193,5022,1219,5033,1178,5044,1175,5055,1099,5067,1210,5078,1181,5089,1214,5100,1164,5111,1167,5122,1246e" filled="false" stroked="true" strokeweight=".75pt" strokecolor="#7296e5">
                <v:path arrowok="t"/>
              </v:shape>
            </v:group>
            <v:group style="position:absolute;left:5122;top:979;width:1158;height:2181" coordorigin="5122,979" coordsize="1158,2181">
              <v:shape style="position:absolute;left:5122;top:979;width:1158;height:2181" coordorigin="5122,979" coordsize="1158,2181" path="m5122,1246l5133,1228,5144,1079,5156,1158,5167,979,5178,1012,5189,1051,5200,1048,5211,1068,5222,1141,5234,1080,5245,1506,5256,1729,5267,1762,5278,1720,5289,1789,5300,1751,5311,1788,5323,1765,5334,1777,5345,1760,5356,1786,5367,1735,5378,1792,5389,1780,5401,1752,5412,1774,5423,1754,5434,1768,5445,1781,5456,1795,5467,1744,5478,1787,5490,1781,5501,1774,5512,1757,5523,1754,5534,1792,5545,1807,5556,1753,5568,1763,5579,1764,5590,1739,5601,1757,5612,1796,5623,1791,5634,1738,5645,1782,5657,1750,5668,1800,5679,1728,5690,1820,5701,1912,5712,1934,5723,1917,5735,1937,5746,1995,5757,1947,5768,1972,5779,1958,5790,1979,5801,1948,5812,1960,5824,1955,5835,1975,5846,1944,5857,1995,5868,1933,5879,1932,5890,1974,5902,1987,5913,1949,5924,1926,5935,1962,5946,1969,5957,1956,5968,2781,5979,3028,5991,3099,6002,3091,6013,3106,6024,3085,6035,3122,6046,3137,6057,3068,6069,3108,6080,3114,6091,3121,6102,3116,6113,3110,6124,3093,6135,3126,6146,3119,6158,3114,6169,3160,6180,3122,6191,3118,6202,3130,6213,3101,6224,3124,6236,3133,6247,3110,6258,3118,6269,3114,6280,3110e" filled="false" stroked="true" strokeweight=".75pt" strokecolor="#7296e5">
                <v:path arrowok="t"/>
              </v:shape>
            </v:group>
            <v:group style="position:absolute;left:6280;top:2536;width:1158;height:1023" coordorigin="6280,2536" coordsize="1158,1023">
              <v:shape style="position:absolute;left:6280;top:2536;width:1158;height:1023" coordorigin="6280,2536" coordsize="1158,1023" path="m6280,3110l6291,3084,6302,3140,6313,3125,6325,3143,6336,3110,6347,3109,6358,3070,6369,3107,6380,3131,6391,3095,6403,3152,6414,3105,6425,3135,6436,3128,6447,3100,6458,3383,6469,3419,6480,3470,6492,3490,6503,3535,6514,3479,6525,3511,6536,3515,6547,3493,6558,3537,6570,3486,6581,3472,6592,3493,6603,3504,6614,3497,6625,3498,6636,3485,6647,3489,6659,3539,6670,3510,6681,3470,6692,3510,6703,3466,6714,3537,6725,3491,6737,3512,6748,3491,6759,3487,6770,3523,6781,3494,6792,3495,6803,3492,6814,3490,6826,3490,6837,3530,6848,3504,6859,3482,6870,3493,6881,3510,6892,3498,6904,3492,6915,3484,6926,3521,6937,3503,6948,3508,6959,3476,6970,3549,6981,3472,6993,3489,7004,3493,7015,3516,7026,3476,7037,3494,7048,3498,7059,3512,7071,3484,7082,3504,7093,3504,7104,3484,7115,3491,7126,3509,7137,3522,7148,3487,7160,3510,7171,3485,7182,3490,7193,3559,7204,3520,7215,3470,7226,3477,7238,3500,7249,3493,7260,3486,7271,3547,7282,3243,7293,3166,7304,3099,7315,3116,7327,3087,7338,3086,7349,3143,7360,3098,7371,3117,7382,3107,7393,3105,7405,3120,7416,2773,7427,2631,7438,2536e" filled="false" stroked="true" strokeweight=".75pt" strokecolor="#7296e5">
                <v:path arrowok="t"/>
              </v:shape>
            </v:group>
            <v:group style="position:absolute;left:7438;top:1909;width:1080;height:678" coordorigin="7438,1909" coordsize="1080,678">
              <v:shape style="position:absolute;left:7438;top:1909;width:1080;height:678" coordorigin="7438,1909" coordsize="1080,678" path="m7438,2536l7449,2507,7460,2511,7471,2507,7482,2498,7494,2537,7505,2541,7516,2545,7527,2539,7538,2559,7549,2509,7560,2557,7572,2545,7583,2554,7594,2587,7605,2192,7616,2024,7627,1984,7638,1951,7649,1947,7661,1926,7672,1962,7683,1938,7694,1930,7705,1933,7716,1955,7727,1935,7739,1926,7750,1989,7761,1962,7772,1969,7783,1975,7794,1949,7805,1959,7816,1932,7828,1985,7839,1969,7850,1948,7861,1909,7872,2023,7883,1976,7894,1945,7906,1981,7917,1952,7928,1933,7939,1967,7950,1955,7961,1991,7972,1911,7983,2004,7995,1958,8006,1969,8017,1972,8028,1953,8039,1963,8050,1956,8061,1996,8073,1948,8084,1972,8095,1959,8106,1955,8117,1962,8128,1961,8139,1969,8150,1960,8162,1998,8173,1999,8184,1956,8195,1980,8206,1987,8217,1951,8228,1952,8240,1985,8251,1951,8262,1956,8273,1975,8284,1969,8295,1965,8306,1939,8317,1947,8329,1980,8340,1955,8351,1971,8362,1998,8373,1956,8384,1964,8395,1993,8407,1966,8418,1940,8429,1966,8440,1946,8451,1983,8462,1968,8473,1966,8484,1964,8518,1964e" filled="false" stroked="true" strokeweight=".75pt" strokecolor="#7296e5">
                <v:path arrowok="t"/>
              </v:shape>
            </v:group>
            <v:group style="position:absolute;left:513;top:1545;width:1136;height:464" coordorigin="513,1545" coordsize="1136,464">
              <v:shape style="position:absolute;left:513;top:1545;width:1136;height:464" coordorigin="513,1545" coordsize="1136,464" path="m513,1929l613,1929,624,1545,635,1818,647,1722,658,1926,669,1923,680,1934,691,1943,702,1931,713,1994,725,1907,736,2009,747,1940,758,1881,769,1867,780,1903,791,1931,802,1891,814,1911,825,1841,836,1995,847,1888,858,1928,869,1961,880,1909,892,1900,903,1972,914,1924,925,1895,936,1913,947,1918,958,1986,969,1946,981,1872,992,1990,1003,1948,1014,1922,1025,1921,1036,1974,1047,1947,1059,1933,1070,1961,1081,1889,1092,1899,1103,1954,1114,1935,1125,1955,1136,1884,1148,1885,1159,1973,1170,1979,1181,1949,1192,1892,1203,1912,1214,1929,1226,1906,1237,1929,1248,1913,1259,1913,1270,2001,1281,1918,1292,1975,1303,1827,1315,1966,1326,1925,1337,1946,1348,1909,1359,1900,1370,1909,1381,1969,1393,1978,1404,1957,1415,1925,1426,1897,1437,1981,1448,1895,1459,1937,1470,1904,1482,1948,1493,1897,1504,1930,1515,1901,1526,1958,1537,1960,1548,1953,1560,1925,1571,1876,1582,1953,1593,1900,1604,1959,1615,1915,1626,1933,1637,1970,1649,1983e" filled="false" stroked="true" strokeweight=".75pt" strokecolor="#fac96d">
                <v:path arrowok="t"/>
              </v:shape>
            </v:group>
            <v:group style="position:absolute;left:1649;top:1841;width:1157;height:202" coordorigin="1649,1841" coordsize="1157,202">
              <v:shape style="position:absolute;left:1649;top:1841;width:1157;height:202" coordorigin="1649,1841" coordsize="1157,202" path="m1649,1983l1660,1880,1671,1933,1682,1899,1693,1926,1704,1913,1715,1926,1727,1945,1738,1968,1749,1932,1760,1890,1771,1971,1782,1929,1793,1906,1804,1948,1816,1888,1827,1940,1838,1936,1849,1934,1860,1976,1871,1943,1882,1946,1894,1952,1905,1940,1916,1914,1927,1886,1938,1929,1949,1973,1960,1902,1971,1879,1983,1896,1994,1963,2005,1917,2016,1942,2027,1958,2038,1861,2049,1921,2061,1919,2072,1893,2083,1884,2094,1955,2105,1878,2116,1929,2127,1884,2138,1993,2150,1989,2161,1928,2172,1938,2183,1876,2194,1866,2205,1908,2216,1988,2228,1983,2239,1985,2250,1895,2261,1934,2272,1899,2283,1962,2294,1845,2305,1969,2317,1997,2328,1878,2339,1938,2350,1913,2361,1903,2372,1889,2383,1984,2395,1943,2406,1905,2417,1917,2428,1918,2439,1946,2450,1918,2461,1920,2472,1949,2484,1895,2495,1925,2506,1901,2517,1935,2528,1942,2539,1912,2550,1939,2562,1950,2573,1907,2584,2000,2595,1841,2606,1937,2617,1935,2628,1968,2639,1905,2651,1953,2662,1944,2673,1938,2684,1960,2695,1929,2706,1959,2717,1952,2729,1952,2740,1892,2751,1893,2762,2043,2773,1962,2784,1982,2795,1923,2806,1899e" filled="false" stroked="true" strokeweight=".75pt" strokecolor="#fac96d">
                <v:path arrowok="t"/>
              </v:shape>
            </v:group>
            <v:group style="position:absolute;left:2806;top:1053;width:1158;height:905" coordorigin="2806,1053" coordsize="1158,905">
              <v:shape style="position:absolute;left:2806;top:1053;width:1158;height:905" coordorigin="2806,1053" coordsize="1158,905" path="m2806,1899l2818,1845,2829,1958,2840,1916,2851,1618,2862,1277,2873,1126,2884,1130,2896,1113,2907,1344,2918,1265,2929,1264,2940,1321,2951,1053,2962,1308,2973,1198,2985,1218,2996,1167,3007,1110,3018,1109,3029,1199,3040,1133,3051,1197,3063,1143,3074,1211,3085,1161,3096,1173,3107,1339,3118,1244,3129,1226,3140,1166,3152,1167,3163,1170,3174,1192,3185,1199,3196,1176,3207,1164,3218,1139,3230,1201,3241,1396,3252,1119,3263,1235,3274,1287,3285,1327,3296,1332,3307,1351,3319,1198,3330,1348,3341,1333,3352,1256,3363,1318,3374,1287,3385,1166,3397,1368,3408,1280,3419,1393,3430,1296,3441,1409,3452,1355,3463,1304,3474,1408,3486,1287,3497,1404,3508,1421,3519,1332,3530,1313,3541,1364,3552,1370,3564,1388,3575,1435,3586,1431,3597,1343,3608,1344,3619,1369,3630,1231,3641,1343,3653,1323,3664,1407,3675,1254,3686,1261,3697,1372,3708,1272,3719,1323,3731,1342,3742,1337,3753,1373,3764,1425,3775,1410,3786,1317,3797,1397,3808,1439,3820,1456,3831,1473,3842,1376,3853,1498,3864,1460,3875,1376,3886,1530,3898,1424,3909,1427,3920,1393,3931,1434,3942,1363,3953,1352,3964,1449e" filled="false" stroked="true" strokeweight=".75pt" strokecolor="#fac96d">
                <v:path arrowok="t"/>
              </v:shape>
            </v:group>
            <v:group style="position:absolute;left:3964;top:978;width:1158;height:471" coordorigin="3964,978" coordsize="1158,471">
              <v:shape style="position:absolute;left:3964;top:978;width:1158;height:471" coordorigin="3964,978" coordsize="1158,471" path="m3964,1449l3975,1356,3987,1332,3998,1254,4009,1326,4020,1380,4031,1288,4042,1364,4053,1228,4065,1382,4076,1287,4087,1371,4098,1405,4109,1346,4120,1300,4131,1229,4142,1266,4154,1236,4165,1243,4176,1294,4187,1263,4198,1214,4209,1141,4220,1151,4232,1297,4243,1105,4254,1182,4265,1220,4276,1220,4287,1105,4298,1143,4309,1220,4321,1105,4332,1182,4343,1104,4354,1066,4365,1143,4376,1066,4387,1143,4399,1105,4410,1066,4421,1220,4432,1220,4443,1143,4454,1181,4465,1182,4476,1182,4488,1220,4499,1105,4510,1220,4521,1105,4532,1182,4543,1182,4554,1220,4566,1182,4577,1066,4588,1143,4599,1104,4610,1066,4643,1066,4655,1220,4666,1066,4677,1143,4688,1105,4699,1220,4710,1143,4721,1066,4733,1105,4744,1105,4755,1066,4766,1143,4777,1220,4788,1181,4799,1066,4810,1105,4822,1181,4833,1181,4844,1220,4855,1104,4866,1066,4877,1105,4888,1143,4900,1066,4911,1104,4922,1262,4933,1311,4944,1187,4955,1115,4966,978,4977,1111,4989,1204,5000,1197,5011,1193,5022,1219,5033,1178,5044,1175,5055,1099,5067,1210,5078,1181,5089,1214,5100,1164,5111,1167,5122,1246e" filled="false" stroked="true" strokeweight=".75pt" strokecolor="#fac96d">
                <v:path arrowok="t"/>
              </v:shape>
            </v:group>
            <v:group style="position:absolute;left:5122;top:979;width:1158;height:2197" coordorigin="5122,979" coordsize="1158,2197">
              <v:shape style="position:absolute;left:5122;top:979;width:1158;height:2197" coordorigin="5122,979" coordsize="1158,2197" path="m5122,1246l5133,1228,5144,1079,5156,1158,5167,979,5178,1012,5189,1051,5200,1048,5211,1068,5222,1141,5234,1080,5245,1506,5256,1793,5267,1756,5278,1647,5289,1772,5300,1699,5311,1773,5323,1726,5334,1750,5345,1716,5356,1770,5367,1672,5378,1779,5389,1756,5401,1702,5412,1748,5423,1708,5434,1733,5445,1759,5456,1786,5467,1690,5478,1768,5490,1756,5501,1745,5512,1713,5523,1706,5534,1780,5545,1806,5556,1705,5568,1724,5579,1727,5590,1679,5601,1717,5612,1787,5623,1776,5634,1677,5645,1762,5657,1700,5668,1793,5679,1655,5690,1833,5701,1831,5712,1876,5723,1846,5735,1884,5746,1994,5757,1902,5768,1951,5779,1923,5790,1962,5801,1903,5812,1926,5824,1918,5835,1953,5846,1896,5857,1994,5868,1877,5879,1873,5890,1953,5902,1976,5913,1908,5924,1861,5935,1931,5946,1946,5957,1919,5968,2422,5979,2921,5991,3059,6002,3041,6013,3068,6024,3027,6035,3096,6046,3126,6057,2995,6069,3064,6080,3077,6091,3092,6102,3085,6113,3084,6124,3066,6135,3134,6146,3112,6158,3095,6169,3176,6180,3101,6191,3092,6202,3115,6213,3060,6224,3102,6236,3121,6247,3077,6258,3090,6269,3083,6280,3075e" filled="false" stroked="true" strokeweight=".75pt" strokecolor="#fac96d">
                <v:path arrowok="t"/>
              </v:shape>
            </v:group>
            <v:group style="position:absolute;left:6280;top:2498;width:1158;height:1085" coordorigin="6280,2498" coordsize="1158,1085">
              <v:shape style="position:absolute;left:6280;top:2498;width:1158;height:1085" coordorigin="6280,2498" coordsize="1158,1085" path="m6280,3075l6291,3028,6302,3131,6313,3105,6325,3138,6336,3074,6347,3073,6358,2999,6369,3069,6380,3118,6391,3048,6403,3156,6414,3067,6425,3123,6436,3109,6447,3055,6458,3234,6469,3311,6480,3413,6492,3453,6503,3542,6514,3434,6525,3493,6536,3502,6547,3460,6558,3542,6570,3446,6581,3421,6592,3459,6603,3480,6614,3467,6625,3470,6636,3445,6647,3454,6659,3547,6670,3491,6681,3415,6692,3491,6703,3407,6714,3542,6725,3455,6737,3494,6748,3454,6759,3449,6770,3515,6781,3459,6792,3462,6803,3456,6814,3453,6826,3453,6837,3528,6848,3480,6859,3438,6870,3458,6881,3488,6892,3471,6904,3457,6915,3440,6926,3513,6937,3477,6948,3488,6959,3428,6970,3564,6981,3418,6993,3450,7004,3459,7015,3502,7026,3425,7037,3459,7048,3470,7059,3497,7071,3442,7082,3480,7093,3479,7104,3443,7115,3454,7126,3492,7137,3513,7148,3448,7160,3491,7171,3443,7182,3453,7193,3583,7204,3508,7215,3413,7226,3426,7238,3471,7249,3459,7260,3447,7271,3560,7282,3341,7293,3182,7304,3053,7315,3084,7327,3031,7338,3027,7349,3140,7360,3055,7371,3089,7382,3068,7393,3065,7405,3096,7416,2974,7427,2685,7438,2498e" filled="false" stroked="true" strokeweight=".75pt" strokecolor="#fac96d">
                <v:path arrowok="t"/>
              </v:shape>
            </v:group>
            <v:group style="position:absolute;left:7438;top:1830;width:1080;height:772" coordorigin="7438,1830" coordsize="1080,772">
              <v:shape style="position:absolute;left:7438;top:1830;width:1080;height:772" coordorigin="7438,1830" coordsize="1080,772" path="m7438,2498l7449,2444,7460,2450,7471,2446,7482,2431,7494,2505,7505,2514,7516,2521,7527,2511,7538,2547,7549,2450,7560,2546,7572,2525,7583,2539,7594,2602,7605,2387,7616,2048,7627,1968,7638,1902,7649,1896,7661,1859,7672,1926,7683,1878,7694,1866,7705,1875,7716,1915,7727,1880,7739,1861,7750,1981,7761,1930,7772,1946,7783,1956,7794,1905,7805,1924,7816,1876,7828,1976,7839,1945,7850,1905,7861,1830,7872,2049,7883,1957,7894,1899,7906,1966,7917,1911,7928,1877,7939,1943,7950,1918,7961,1985,7972,1836,7983,2009,7995,1926,8006,1943,8017,1952,8028,1915,8039,1934,8050,1919,8061,1993,8073,1904,8084,1949,8095,1926,8106,1917,8117,1935,8128,1931,8139,1945,8150,1929,8162,2000,8173,2001,8184,1921,8195,1965,8206,1976,8217,1907,8228,1908,8240,1971,8251,1905,8262,1918,8273,1951,8284,1942,8295,1933,8306,1883,8317,1900,8329,1963,8340,1915,8351,1945,8362,1995,8373,1917,8384,1930,8395,1985,8407,1933,8418,1885,8429,1934,8440,1899,8451,1969,8462,1940,8473,1935,8484,1931,8496,1930,8507,1929,8518,1929e" filled="false" stroked="true" strokeweight=".75pt" strokecolor="#fac96d">
                <v:path arrowok="t"/>
              </v:shape>
            </v:group>
            <v:group style="position:absolute;left:3018;top:1115;width:2;height:423" coordorigin="3018,1115" coordsize="2,423">
              <v:shape style="position:absolute;left:3018;top:1115;width:2;height:423" coordorigin="3018,1115" coordsize="0,423" path="m3018,1538l3018,1115e" filled="false" stroked="true" strokeweight=".25pt" strokecolor="#7f7f7f">
                <v:path arrowok="t"/>
              </v:shape>
            </v:group>
            <v:group style="position:absolute;left:2987;top:1538;width:62;height:2" coordorigin="2987,1538" coordsize="62,2">
              <v:shape style="position:absolute;left:2987;top:1538;width:62;height:2" coordorigin="2987,1538" coordsize="62,0" path="m2987,1538l3049,1538e" filled="false" stroked="true" strokeweight=".25pt" strokecolor="#7f7f7f">
                <v:path arrowok="t"/>
              </v:shape>
            </v:group>
            <v:group style="position:absolute;left:2987;top:1115;width:62;height:2" coordorigin="2987,1115" coordsize="62,2">
              <v:shape style="position:absolute;left:2987;top:1115;width:62;height:2" coordorigin="2987,1115" coordsize="62,0" path="m2987,1115l3049,1115e" filled="false" stroked="true" strokeweight=".25pt" strokecolor="#7f7f7f">
                <v:path arrowok="t"/>
              </v:shape>
            </v:group>
            <v:group style="position:absolute;left:3241;top:1395;width:2;height:577" coordorigin="3241,1395" coordsize="2,577">
              <v:shape style="position:absolute;left:3241;top:1395;width:2;height:577" coordorigin="3241,1395" coordsize="0,577" path="m3241,1972l3241,1395e" filled="false" stroked="true" strokeweight=".25pt" strokecolor="#7f7f7f">
                <v:path arrowok="t"/>
              </v:shape>
            </v:group>
            <v:group style="position:absolute;left:3210;top:1972;width:62;height:2" coordorigin="3210,1972" coordsize="62,2">
              <v:shape style="position:absolute;left:3210;top:1972;width:62;height:2" coordorigin="3210,1972" coordsize="62,0" path="m3210,1972l3272,1972e" filled="false" stroked="true" strokeweight=".25pt" strokecolor="#7f7f7f">
                <v:path arrowok="t"/>
              </v:shape>
            </v:group>
            <v:group style="position:absolute;left:3210;top:1395;width:62;height:2" coordorigin="3210,1395" coordsize="62,2">
              <v:shape style="position:absolute;left:3210;top:1395;width:62;height:2" coordorigin="3210,1395" coordsize="62,0" path="m3210,1395l3272,1395e" filled="false" stroked="true" strokeweight=".25pt" strokecolor="#7f7f7f">
                <v:path arrowok="t"/>
              </v:shape>
            </v:group>
            <v:group style="position:absolute;left:3463;top:1312;width:2;height:577" coordorigin="3463,1312" coordsize="2,577">
              <v:shape style="position:absolute;left:3463;top:1312;width:2;height:577" coordorigin="3463,1312" coordsize="0,577" path="m3463,1889l3463,1312e" filled="false" stroked="true" strokeweight=".25pt" strokecolor="#7f7f7f">
                <v:path arrowok="t"/>
              </v:shape>
            </v:group>
            <v:group style="position:absolute;left:3432;top:1889;width:62;height:2" coordorigin="3432,1889" coordsize="62,2">
              <v:shape style="position:absolute;left:3432;top:1889;width:62;height:2" coordorigin="3432,1889" coordsize="62,0" path="m3432,1889l3494,1889e" filled="false" stroked="true" strokeweight=".25pt" strokecolor="#7f7f7f">
                <v:path arrowok="t"/>
              </v:shape>
            </v:group>
            <v:group style="position:absolute;left:3432;top:1312;width:62;height:2" coordorigin="3432,1312" coordsize="62,2">
              <v:shape style="position:absolute;left:3432;top:1312;width:62;height:2" coordorigin="3432,1312" coordsize="62,0" path="m3432,1312l3494,1312e" filled="false" stroked="true" strokeweight=".25pt" strokecolor="#7f7f7f">
                <v:path arrowok="t"/>
              </v:shape>
            </v:group>
            <v:group style="position:absolute;left:3686;top:1260;width:2;height:577" coordorigin="3686,1260" coordsize="2,577">
              <v:shape style="position:absolute;left:3686;top:1260;width:2;height:577" coordorigin="3686,1260" coordsize="0,577" path="m3686,1837l3686,1260e" filled="false" stroked="true" strokeweight=".25pt" strokecolor="#7f7f7f">
                <v:path arrowok="t"/>
              </v:shape>
            </v:group>
            <v:group style="position:absolute;left:3655;top:1837;width:62;height:2" coordorigin="3655,1837" coordsize="62,2">
              <v:shape style="position:absolute;left:3655;top:1837;width:62;height:2" coordorigin="3655,1837" coordsize="62,0" path="m3655,1837l3717,1837e" filled="false" stroked="true" strokeweight=".25pt" strokecolor="#7f7f7f">
                <v:path arrowok="t"/>
              </v:shape>
            </v:group>
            <v:group style="position:absolute;left:3655;top:1260;width:62;height:2" coordorigin="3655,1260" coordsize="62,2">
              <v:shape style="position:absolute;left:3655;top:1260;width:62;height:2" coordorigin="3655,1260" coordsize="62,0" path="m3655,1260l3717,1260e" filled="false" stroked="true" strokeweight=".25pt" strokecolor="#7f7f7f">
                <v:path arrowok="t"/>
              </v:shape>
            </v:group>
            <v:group style="position:absolute;left:3909;top:1426;width:2;height:578" coordorigin="3909,1426" coordsize="2,578">
              <v:shape style="position:absolute;left:3909;top:1426;width:2;height:578" coordorigin="3909,1426" coordsize="0,578" path="m3909,2004l3909,1426e" filled="false" stroked="true" strokeweight=".25pt" strokecolor="#7f7f7f">
                <v:path arrowok="t"/>
              </v:shape>
            </v:group>
            <v:group style="position:absolute;left:3878;top:2004;width:62;height:2" coordorigin="3878,2004" coordsize="62,2">
              <v:shape style="position:absolute;left:3878;top:2004;width:62;height:2" coordorigin="3878,2004" coordsize="62,0" path="m3878,2004l3940,2004e" filled="false" stroked="true" strokeweight=".25pt" strokecolor="#7f7f7f">
                <v:path arrowok="t"/>
              </v:shape>
            </v:group>
            <v:group style="position:absolute;left:3878;top:1426;width:62;height:2" coordorigin="3878,1426" coordsize="62,2">
              <v:shape style="position:absolute;left:3878;top:1426;width:62;height:2" coordorigin="3878,1426" coordsize="62,0" path="m3878,1426l3940,1426e" filled="false" stroked="true" strokeweight=".25pt" strokecolor="#7f7f7f">
                <v:path arrowok="t"/>
              </v:shape>
            </v:group>
            <v:group style="position:absolute;left:4131;top:1228;width:2;height:539" coordorigin="4131,1228" coordsize="2,539">
              <v:shape style="position:absolute;left:4131;top:1228;width:2;height:539" coordorigin="4131,1228" coordsize="0,539" path="m4131,1767l4131,1228e" filled="false" stroked="true" strokeweight=".25pt" strokecolor="#7f7f7f">
                <v:path arrowok="t"/>
              </v:shape>
            </v:group>
            <v:group style="position:absolute;left:4100;top:1767;width:62;height:2" coordorigin="4100,1767" coordsize="62,2">
              <v:shape style="position:absolute;left:4100;top:1767;width:62;height:2" coordorigin="4100,1767" coordsize="62,0" path="m4100,1767l4162,1767e" filled="false" stroked="true" strokeweight=".25pt" strokecolor="#7f7f7f">
                <v:path arrowok="t"/>
              </v:shape>
            </v:group>
            <v:group style="position:absolute;left:4100;top:1228;width:62;height:2" coordorigin="4100,1228" coordsize="62,2">
              <v:shape style="position:absolute;left:4100;top:1228;width:62;height:2" coordorigin="4100,1228" coordsize="62,0" path="m4100,1228l4162,1228e" filled="false" stroked="true" strokeweight=".25pt" strokecolor="#7f7f7f">
                <v:path arrowok="t"/>
              </v:shape>
            </v:group>
            <v:group style="position:absolute;left:4354;top:1068;width:2;height:731" coordorigin="4354,1068" coordsize="2,731">
              <v:shape style="position:absolute;left:4354;top:1068;width:2;height:731" coordorigin="4354,1068" coordsize="0,731" path="m4354,1799l4354,1068e" filled="false" stroked="true" strokeweight=".25pt" strokecolor="#7f7f7f">
                <v:path arrowok="t"/>
              </v:shape>
            </v:group>
            <v:group style="position:absolute;left:4323;top:1799;width:62;height:2" coordorigin="4323,1799" coordsize="62,2">
              <v:shape style="position:absolute;left:4323;top:1799;width:62;height:2" coordorigin="4323,1799" coordsize="62,0" path="m4323,1799l4385,1799e" filled="false" stroked="true" strokeweight=".25pt" strokecolor="#7f7f7f">
                <v:path arrowok="t"/>
              </v:shape>
            </v:group>
            <v:group style="position:absolute;left:4323;top:1068;width:62;height:2" coordorigin="4323,1068" coordsize="62,2">
              <v:shape style="position:absolute;left:4323;top:1068;width:62;height:2" coordorigin="4323,1068" coordsize="62,0" path="m4323,1068l4385,1068e" filled="false" stroked="true" strokeweight=".25pt" strokecolor="#7f7f7f">
                <v:path arrowok="t"/>
              </v:shape>
            </v:group>
            <v:group style="position:absolute;left:4577;top:1064;width:2;height:347" coordorigin="4577,1064" coordsize="2,347">
              <v:shape style="position:absolute;left:4577;top:1064;width:2;height:347" coordorigin="4577,1064" coordsize="0,347" path="m4577,1411l4577,1064e" filled="false" stroked="true" strokeweight=".25pt" strokecolor="#7f7f7f">
                <v:path arrowok="t"/>
              </v:shape>
            </v:group>
            <v:group style="position:absolute;left:4546;top:1411;width:62;height:2" coordorigin="4546,1411" coordsize="62,2">
              <v:shape style="position:absolute;left:4546;top:1411;width:62;height:2" coordorigin="4546,1411" coordsize="62,0" path="m4546,1411l4608,1411e" filled="false" stroked="true" strokeweight=".25pt" strokecolor="#7f7f7f">
                <v:path arrowok="t"/>
              </v:shape>
            </v:group>
            <v:group style="position:absolute;left:4546;top:1064;width:62;height:2" coordorigin="4546,1064" coordsize="62,2">
              <v:shape style="position:absolute;left:4546;top:1064;width:62;height:2" coordorigin="4546,1064" coordsize="62,0" path="m4546,1064l4608,1064e" filled="false" stroked="true" strokeweight=".25pt" strokecolor="#7f7f7f">
                <v:path arrowok="t"/>
              </v:shape>
            </v:group>
            <v:group style="position:absolute;left:4799;top:1074;width:2;height:270" coordorigin="4799,1074" coordsize="2,270">
              <v:shape style="position:absolute;left:4799;top:1074;width:2;height:270" coordorigin="4799,1074" coordsize="0,270" path="m4799,1344l4799,1074e" filled="false" stroked="true" strokeweight=".25pt" strokecolor="#7f7f7f">
                <v:path arrowok="t"/>
              </v:shape>
            </v:group>
            <v:group style="position:absolute;left:4768;top:1344;width:62;height:2" coordorigin="4768,1344" coordsize="62,2">
              <v:shape style="position:absolute;left:4768;top:1344;width:62;height:2" coordorigin="4768,1344" coordsize="62,0" path="m4768,1344l4830,1344e" filled="false" stroked="true" strokeweight=".25pt" strokecolor="#7f7f7f">
                <v:path arrowok="t"/>
              </v:shape>
            </v:group>
            <v:group style="position:absolute;left:4768;top:1074;width:62;height:2" coordorigin="4768,1074" coordsize="62,2">
              <v:shape style="position:absolute;left:4768;top:1074;width:62;height:2" coordorigin="4768,1074" coordsize="62,0" path="m4768,1074l4830,1074e" filled="false" stroked="true" strokeweight=".25pt" strokecolor="#7f7f7f">
                <v:path arrowok="t"/>
              </v:shape>
            </v:group>
            <v:group style="position:absolute;left:3018;top:1295;width:2;height:63" coordorigin="3018,1295" coordsize="2,63">
              <v:shape style="position:absolute;left:3018;top:1295;width:2;height:63" coordorigin="3018,1295" coordsize="0,63" path="m3018,1358l3018,1295e" filled="false" stroked="true" strokeweight=".25pt" strokecolor="#7f7f7f">
                <v:path arrowok="t"/>
              </v:shape>
            </v:group>
            <v:group style="position:absolute;left:2987;top:1327;width:63;height:2" coordorigin="2987,1327" coordsize="63,2">
              <v:shape style="position:absolute;left:2987;top:1327;width:63;height:2" coordorigin="2987,1327" coordsize="63,0" path="m2987,1327l3050,1327e" filled="false" stroked="true" strokeweight=".25pt" strokecolor="#7f7f7f">
                <v:path arrowok="t"/>
              </v:shape>
            </v:group>
            <v:group style="position:absolute;left:3241;top:1651;width:2;height:63" coordorigin="3241,1651" coordsize="2,63">
              <v:shape style="position:absolute;left:3241;top:1651;width:2;height:63" coordorigin="3241,1651" coordsize="0,63" path="m3241,1714l3241,1651e" filled="false" stroked="true" strokeweight=".25pt" strokecolor="#7f7f7f">
                <v:path arrowok="t"/>
              </v:shape>
            </v:group>
            <v:group style="position:absolute;left:3210;top:1683;width:63;height:2" coordorigin="3210,1683" coordsize="63,2">
              <v:shape style="position:absolute;left:3210;top:1683;width:63;height:2" coordorigin="3210,1683" coordsize="63,0" path="m3210,1683l3273,1683e" filled="false" stroked="true" strokeweight=".25pt" strokecolor="#7f7f7f">
                <v:path arrowok="t"/>
              </v:shape>
            </v:group>
            <v:group style="position:absolute;left:3463;top:1568;width:2;height:63" coordorigin="3463,1568" coordsize="2,63">
              <v:shape style="position:absolute;left:3463;top:1568;width:2;height:63" coordorigin="3463,1568" coordsize="0,63" path="m3463,1631l3463,1568e" filled="false" stroked="true" strokeweight=".25pt" strokecolor="#7f7f7f">
                <v:path arrowok="t"/>
              </v:shape>
            </v:group>
            <v:group style="position:absolute;left:3432;top:1600;width:63;height:2" coordorigin="3432,1600" coordsize="63,2">
              <v:shape style="position:absolute;left:3432;top:1600;width:63;height:2" coordorigin="3432,1600" coordsize="63,0" path="m3432,1600l3495,1600e" filled="false" stroked="true" strokeweight=".25pt" strokecolor="#7f7f7f">
                <v:path arrowok="t"/>
              </v:shape>
            </v:group>
            <v:group style="position:absolute;left:3686;top:1516;width:2;height:63" coordorigin="3686,1516" coordsize="2,63">
              <v:shape style="position:absolute;left:3686;top:1516;width:2;height:63" coordorigin="3686,1516" coordsize="0,63" path="m3686,1579l3686,1516e" filled="false" stroked="true" strokeweight=".25pt" strokecolor="#7f7f7f">
                <v:path arrowok="t"/>
              </v:shape>
            </v:group>
            <v:group style="position:absolute;left:3655;top:1548;width:63;height:2" coordorigin="3655,1548" coordsize="63,2">
              <v:shape style="position:absolute;left:3655;top:1548;width:63;height:2" coordorigin="3655,1548" coordsize="63,0" path="m3655,1548l3718,1548e" filled="false" stroked="true" strokeweight=".25pt" strokecolor="#7f7f7f">
                <v:path arrowok="t"/>
              </v:shape>
            </v:group>
            <v:group style="position:absolute;left:3909;top:1683;width:2;height:63" coordorigin="3909,1683" coordsize="2,63">
              <v:shape style="position:absolute;left:3909;top:1683;width:2;height:63" coordorigin="3909,1683" coordsize="0,63" path="m3909,1746l3909,1683e" filled="false" stroked="true" strokeweight=".25pt" strokecolor="#7f7f7f">
                <v:path arrowok="t"/>
              </v:shape>
            </v:group>
            <v:group style="position:absolute;left:3878;top:1715;width:63;height:2" coordorigin="3878,1715" coordsize="63,2">
              <v:shape style="position:absolute;left:3878;top:1715;width:63;height:2" coordorigin="3878,1715" coordsize="63,0" path="m3878,1715l3941,1715e" filled="false" stroked="true" strokeweight=".25pt" strokecolor="#7f7f7f">
                <v:path arrowok="t"/>
              </v:shape>
            </v:group>
            <v:group style="position:absolute;left:4131;top:1465;width:2;height:63" coordorigin="4131,1465" coordsize="2,63">
              <v:shape style="position:absolute;left:4131;top:1465;width:2;height:63" coordorigin="4131,1465" coordsize="0,63" path="m4131,1528l4131,1465e" filled="false" stroked="true" strokeweight=".25pt" strokecolor="#7f7f7f">
                <v:path arrowok="t"/>
              </v:shape>
            </v:group>
            <v:group style="position:absolute;left:4100;top:1497;width:63;height:2" coordorigin="4100,1497" coordsize="63,2">
              <v:shape style="position:absolute;left:4100;top:1497;width:63;height:2" coordorigin="4100,1497" coordsize="63,0" path="m4100,1497l4163,1497e" filled="false" stroked="true" strokeweight=".25pt" strokecolor="#7f7f7f">
                <v:path arrowok="t"/>
              </v:shape>
            </v:group>
            <v:group style="position:absolute;left:4354;top:1402;width:2;height:63" coordorigin="4354,1402" coordsize="2,63">
              <v:shape style="position:absolute;left:4354;top:1402;width:2;height:63" coordorigin="4354,1402" coordsize="0,63" path="m4354,1465l4354,1402e" filled="false" stroked="true" strokeweight=".25pt" strokecolor="#7f7f7f">
                <v:path arrowok="t"/>
              </v:shape>
            </v:group>
            <v:group style="position:absolute;left:4323;top:1434;width:63;height:2" coordorigin="4323,1434" coordsize="63,2">
              <v:shape style="position:absolute;left:4323;top:1434;width:63;height:2" coordorigin="4323,1434" coordsize="63,0" path="m4323,1434l4386,1434e" filled="false" stroked="true" strokeweight=".25pt" strokecolor="#7f7f7f">
                <v:path arrowok="t"/>
              </v:shape>
            </v:group>
            <v:group style="position:absolute;left:4577;top:1206;width:2;height:63" coordorigin="4577,1206" coordsize="2,63">
              <v:shape style="position:absolute;left:4577;top:1206;width:2;height:63" coordorigin="4577,1206" coordsize="0,63" path="m4577,1269l4577,1206e" filled="false" stroked="true" strokeweight=".25pt" strokecolor="#7f7f7f">
                <v:path arrowok="t"/>
              </v:shape>
            </v:group>
            <v:group style="position:absolute;left:4546;top:1238;width:63;height:2" coordorigin="4546,1238" coordsize="63,2">
              <v:shape style="position:absolute;left:4546;top:1238;width:63;height:2" coordorigin="4546,1238" coordsize="63,0" path="m4546,1238l4609,1238e" filled="false" stroked="true" strokeweight=".25pt" strokecolor="#7f7f7f">
                <v:path arrowok="t"/>
              </v:shape>
            </v:group>
            <v:group style="position:absolute;left:4799;top:1177;width:2;height:63" coordorigin="4799,1177" coordsize="2,63">
              <v:shape style="position:absolute;left:4799;top:1177;width:2;height:63" coordorigin="4799,1177" coordsize="0,63" path="m4799,1240l4799,1177e" filled="false" stroked="true" strokeweight=".25pt" strokecolor="#7f7f7f">
                <v:path arrowok="t"/>
              </v:shape>
            </v:group>
            <v:group style="position:absolute;left:4768;top:1209;width:63;height:2" coordorigin="4768,1209" coordsize="63,2">
              <v:shape style="position:absolute;left:4768;top:1209;width:63;height:2" coordorigin="4768,1209" coordsize="63,0" path="m4768,1209l4831,1209e" filled="false" stroked="true" strokeweight=".25pt" strokecolor="#7f7f7f">
                <v:path arrowok="t"/>
              </v:shape>
            </v:group>
            <v:group style="position:absolute;left:513;top:4;width:8016;height:3851" coordorigin="513,4" coordsize="8016,3851">
              <v:shape style="position:absolute;left:513;top:4;width:8016;height:3851" coordorigin="513,4" coordsize="8016,3851" path="m513,3855l8529,3855,8529,4,513,4,513,3855xe" filled="false" stroked="true" strokeweight=".375pt" strokecolor="#000000">
                <v:path arrowok="t"/>
              </v:shape>
              <v:shape style="position:absolute;left:2903;top:740;width:1908;height:235" type="#_x0000_t202" filled="false" stroked="false">
                <v:textbox inset="0,0,0,0">
                  <w:txbxContent>
                    <w:p>
                      <w:pPr>
                        <w:spacing w:line="233" w:lineRule="exact" w:before="0"/>
                        <w:ind w:left="0" w:right="0" w:firstLine="0"/>
                        <w:jc w:val="left"/>
                        <w:rPr>
                          <w:rFonts w:ascii="Century" w:hAnsi="Century" w:cs="Century" w:eastAsia="Century"/>
                          <w:sz w:val="16"/>
                          <w:szCs w:val="16"/>
                        </w:rPr>
                      </w:pPr>
                      <w:r>
                        <w:rPr>
                          <w:rFonts w:ascii="Century"/>
                          <w:w w:val="95"/>
                          <w:sz w:val="16"/>
                        </w:rPr>
                        <w:t>11</w:t>
                      </w:r>
                      <w:r>
                        <w:rPr>
                          <w:rFonts w:ascii="Century"/>
                          <w:spacing w:val="9"/>
                          <w:sz w:val="16"/>
                        </w:rPr>
                        <w:t> </w:t>
                      </w:r>
                      <w:r>
                        <w:rPr>
                          <w:rFonts w:ascii="Century"/>
                          <w:w w:val="95"/>
                          <w:position w:val="-5"/>
                          <w:sz w:val="16"/>
                        </w:rPr>
                        <w:t>15</w:t>
                      </w:r>
                      <w:r>
                        <w:rPr>
                          <w:rFonts w:ascii="Century"/>
                          <w:spacing w:val="8"/>
                          <w:position w:val="-5"/>
                          <w:sz w:val="16"/>
                        </w:rPr>
                        <w:t> </w:t>
                      </w:r>
                      <w:r>
                        <w:rPr>
                          <w:rFonts w:ascii="Century"/>
                          <w:w w:val="95"/>
                          <w:position w:val="-3"/>
                          <w:sz w:val="16"/>
                        </w:rPr>
                        <w:t>15</w:t>
                      </w:r>
                      <w:r>
                        <w:rPr>
                          <w:rFonts w:ascii="Century"/>
                          <w:spacing w:val="9"/>
                          <w:position w:val="-3"/>
                          <w:sz w:val="16"/>
                        </w:rPr>
                        <w:t> </w:t>
                      </w:r>
                      <w:r>
                        <w:rPr>
                          <w:rFonts w:ascii="Century"/>
                          <w:w w:val="95"/>
                          <w:position w:val="-2"/>
                          <w:sz w:val="16"/>
                        </w:rPr>
                        <w:t>15</w:t>
                      </w:r>
                      <w:r>
                        <w:rPr>
                          <w:rFonts w:ascii="Century"/>
                          <w:spacing w:val="9"/>
                          <w:position w:val="-2"/>
                          <w:sz w:val="16"/>
                        </w:rPr>
                        <w:t> </w:t>
                      </w:r>
                      <w:r>
                        <w:rPr>
                          <w:rFonts w:ascii="Century"/>
                          <w:w w:val="95"/>
                          <w:position w:val="-6"/>
                          <w:sz w:val="16"/>
                        </w:rPr>
                        <w:t>15</w:t>
                      </w:r>
                      <w:r>
                        <w:rPr>
                          <w:rFonts w:ascii="Century"/>
                          <w:spacing w:val="8"/>
                          <w:position w:val="-6"/>
                          <w:sz w:val="16"/>
                        </w:rPr>
                        <w:t> </w:t>
                      </w:r>
                      <w:r>
                        <w:rPr>
                          <w:rFonts w:ascii="Century"/>
                          <w:w w:val="95"/>
                          <w:position w:val="-2"/>
                          <w:sz w:val="16"/>
                        </w:rPr>
                        <w:t>14</w:t>
                      </w:r>
                      <w:r>
                        <w:rPr>
                          <w:rFonts w:ascii="Century"/>
                          <w:spacing w:val="9"/>
                          <w:position w:val="-2"/>
                          <w:sz w:val="16"/>
                        </w:rPr>
                        <w:t> </w:t>
                      </w:r>
                      <w:r>
                        <w:rPr>
                          <w:rFonts w:ascii="Century"/>
                          <w:w w:val="95"/>
                          <w:position w:val="1"/>
                          <w:sz w:val="16"/>
                        </w:rPr>
                        <w:t>19</w:t>
                      </w:r>
                      <w:r>
                        <w:rPr>
                          <w:rFonts w:ascii="Century"/>
                          <w:position w:val="1"/>
                          <w:sz w:val="16"/>
                        </w:rPr>
                        <w:t> </w:t>
                      </w:r>
                      <w:r>
                        <w:rPr>
                          <w:rFonts w:ascii="Century"/>
                          <w:spacing w:val="7"/>
                          <w:position w:val="1"/>
                          <w:sz w:val="16"/>
                        </w:rPr>
                        <w:t> </w:t>
                      </w:r>
                      <w:r>
                        <w:rPr>
                          <w:rFonts w:ascii="Century"/>
                          <w:w w:val="95"/>
                          <w:position w:val="1"/>
                          <w:sz w:val="16"/>
                        </w:rPr>
                        <w:t>9</w:t>
                      </w:r>
                      <w:r>
                        <w:rPr>
                          <w:rFonts w:ascii="Century"/>
                          <w:position w:val="1"/>
                          <w:sz w:val="16"/>
                        </w:rPr>
                        <w:t>  </w:t>
                      </w:r>
                      <w:r>
                        <w:rPr>
                          <w:rFonts w:ascii="Century"/>
                          <w:spacing w:val="3"/>
                          <w:position w:val="1"/>
                          <w:sz w:val="16"/>
                        </w:rPr>
                        <w:t> </w:t>
                      </w:r>
                      <w:r>
                        <w:rPr>
                          <w:rFonts w:ascii="Century"/>
                          <w:w w:val="95"/>
                          <w:position w:val="1"/>
                          <w:sz w:val="16"/>
                        </w:rPr>
                        <w:t>7</w:t>
                      </w:r>
                      <w:r>
                        <w:rPr>
                          <w:rFonts w:ascii="Century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0;top:3348;width:750;height:845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360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auto" w:before="7"/>
                        <w:rPr>
                          <w:rFonts w:ascii="Times New Roman" w:hAnsi="Times New Roman" w:cs="Times New Roman" w:eastAsia="Times New Roman"/>
                          <w:sz w:val="28"/>
                          <w:szCs w:val="28"/>
                        </w:rPr>
                      </w:pPr>
                    </w:p>
                    <w:p>
                      <w:pPr>
                        <w:spacing w:before="0"/>
                        <w:ind w:left="216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553;top:3953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04:00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888;top:3953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08:00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3842;top:3953;width:1298;height:57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12:00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54"/>
                        <w:ind w:left="-1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5"/>
                          <w:sz w:val="24"/>
                        </w:rPr>
                        <w:t>Time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4"/>
                          <w:sz w:val="24"/>
                        </w:rPr>
                        <w:t>of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Day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5560;top:3953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16:00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6896;top:3953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8232;top:3953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793;top:4484;width:4495;height:240" type="#_x0000_t202" filled="false" stroked="false">
                <v:textbox inset="0,0,0,0">
                  <w:txbxContent>
                    <w:p>
                      <w:pPr>
                        <w:tabs>
                          <w:tab w:pos="3153" w:val="left" w:leader="none"/>
                        </w:tabs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1"/>
                          <w:sz w:val="24"/>
                        </w:rPr>
                        <w:t>Baseline</w:t>
                      </w:r>
                      <w:r>
                        <w:rPr>
                          <w:rFonts w:asci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/>
                          <w:w w:val="107"/>
                          <w:sz w:val="24"/>
                        </w:rPr>
                        <w:t>Optim</w:t>
                      </w:r>
                      <w:r>
                        <w:rPr>
                          <w:rFonts w:ascii="Times New Roman"/>
                          <w:w w:val="105"/>
                          <w:sz w:val="24"/>
                        </w:rPr>
                        <w:t>isation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93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BodyText"/>
        <w:spacing w:line="252" w:lineRule="auto" w:before="55"/>
        <w:ind w:right="1053"/>
        <w:jc w:val="left"/>
      </w:pPr>
      <w:r>
        <w:rPr/>
        <w:pict>
          <v:group style="position:absolute;margin-left:283.911011pt;margin-top:-19.104868pt;width:29.55pt;height:.1pt;mso-position-horizontal-relative:page;mso-position-vertical-relative:paragraph;z-index:-413656" coordorigin="5678,-382" coordsize="591,2">
            <v:shape style="position:absolute;left:5678;top:-382;width:591;height:2" coordorigin="5678,-382" coordsize="591,0" path="m5678,-382l6269,-382e" filled="false" stroked="true" strokeweight=".75pt" strokecolor="#7296e5">
              <v:path arrowok="t"/>
            </v:shape>
            <w10:wrap type="none"/>
          </v:group>
        </w:pict>
      </w:r>
      <w:r>
        <w:rPr/>
        <w:pict>
          <v:group style="position:absolute;margin-left:465.261017pt;margin-top:-19.104868pt;width:29.55pt;height:.1pt;mso-position-horizontal-relative:page;mso-position-vertical-relative:paragraph;z-index:-413632" coordorigin="9305,-382" coordsize="591,2">
            <v:shape style="position:absolute;left:9305;top:-382;width:591;height:2" coordorigin="9305,-382" coordsize="591,0" path="m9305,-382l9896,-382e" filled="false" stroked="true" strokeweight=".75pt" strokecolor="#fac96d">
              <v:path arrowok="t"/>
            </v:shape>
            <w10:wrap type="none"/>
          </v:group>
        </w:pict>
      </w:r>
      <w:r>
        <w:rPr>
          <w:w w:val="105"/>
        </w:rPr>
        <w:t>Figure 4.14: </w:t>
      </w:r>
      <w:bookmarkStart w:name="_bookmark69" w:id="110"/>
      <w:bookmarkEnd w:id="110"/>
      <w:r>
        <w:rPr>
          <w:w w:val="105"/>
        </w:rPr>
        <w:t>The</w:t>
      </w:r>
      <w:r>
        <w:rPr>
          <w:w w:val="105"/>
        </w:rPr>
        <w:t> Baseline system pressure compared to the system pressure when refuge</w:t>
      </w:r>
      <w:r>
        <w:rPr>
          <w:spacing w:val="-24"/>
          <w:w w:val="105"/>
        </w:rPr>
        <w:t> </w:t>
      </w:r>
      <w:r>
        <w:rPr>
          <w:w w:val="105"/>
        </w:rPr>
        <w:t>bay</w:t>
      </w:r>
      <w:r>
        <w:rPr>
          <w:w w:val="104"/>
        </w:rPr>
        <w:t> </w:t>
      </w:r>
      <w:r>
        <w:rPr>
          <w:w w:val="105"/>
        </w:rPr>
        <w:t>leaks are</w:t>
      </w:r>
      <w:r>
        <w:rPr>
          <w:spacing w:val="9"/>
          <w:w w:val="105"/>
        </w:rPr>
        <w:t> </w:t>
      </w:r>
      <w:r>
        <w:rPr>
          <w:w w:val="105"/>
        </w:rPr>
        <w:t>reduce.</w:t>
      </w:r>
      <w:r>
        <w:rPr/>
      </w:r>
    </w:p>
    <w:p>
      <w:pPr>
        <w:spacing w:after="0" w:line="252" w:lineRule="auto"/>
        <w:jc w:val="left"/>
        <w:sectPr>
          <w:pgSz w:w="11910" w:h="16840"/>
          <w:pgMar w:header="420" w:footer="799" w:top="680" w:bottom="1080" w:left="1300" w:right="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Heading3"/>
        <w:numPr>
          <w:ilvl w:val="2"/>
          <w:numId w:val="25"/>
        </w:numPr>
        <w:tabs>
          <w:tab w:pos="1104" w:val="left" w:leader="none"/>
        </w:tabs>
        <w:spacing w:line="240" w:lineRule="auto" w:before="58" w:after="0"/>
        <w:ind w:left="1103" w:right="0" w:hanging="986"/>
        <w:jc w:val="both"/>
        <w:rPr>
          <w:b w:val="0"/>
          <w:bCs w:val="0"/>
        </w:rPr>
      </w:pPr>
      <w:r>
        <w:rPr/>
        <w:t>Scenario 2. Closing off levels and inactive work</w:t>
      </w:r>
      <w:r>
        <w:rPr>
          <w:spacing w:val="6"/>
        </w:rPr>
        <w:t> </w:t>
      </w:r>
      <w:r>
        <w:rPr/>
        <w:t>areas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right="246"/>
        <w:jc w:val="both"/>
      </w:pPr>
      <w:r>
        <w:rPr>
          <w:w w:val="105"/>
        </w:rPr>
        <w:t>Due</w:t>
      </w:r>
      <w:r>
        <w:rPr>
          <w:spacing w:val="36"/>
          <w:w w:val="105"/>
        </w:rPr>
        <w:t> </w:t>
      </w:r>
      <w:r>
        <w:rPr>
          <w:w w:val="105"/>
        </w:rPr>
        <w:t>to</w:t>
      </w:r>
      <w:r>
        <w:rPr>
          <w:spacing w:val="36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high</w:t>
      </w:r>
      <w:r>
        <w:rPr>
          <w:spacing w:val="36"/>
          <w:w w:val="105"/>
        </w:rPr>
        <w:t> </w:t>
      </w:r>
      <w:r>
        <w:rPr>
          <w:w w:val="105"/>
        </w:rPr>
        <w:t>prevalence</w:t>
      </w:r>
      <w:r>
        <w:rPr>
          <w:spacing w:val="35"/>
          <w:w w:val="105"/>
        </w:rPr>
        <w:t> </w:t>
      </w:r>
      <w:r>
        <w:rPr>
          <w:w w:val="105"/>
        </w:rPr>
        <w:t>of</w:t>
      </w:r>
      <w:r>
        <w:rPr>
          <w:spacing w:val="36"/>
          <w:w w:val="105"/>
        </w:rPr>
        <w:t> </w:t>
      </w:r>
      <w:r>
        <w:rPr>
          <w:w w:val="105"/>
        </w:rPr>
        <w:t>compressed</w:t>
      </w:r>
      <w:r>
        <w:rPr>
          <w:spacing w:val="36"/>
          <w:w w:val="105"/>
        </w:rPr>
        <w:t> </w:t>
      </w:r>
      <w:r>
        <w:rPr>
          <w:w w:val="105"/>
        </w:rPr>
        <w:t>air</w:t>
      </w:r>
      <w:r>
        <w:rPr>
          <w:spacing w:val="36"/>
          <w:w w:val="105"/>
        </w:rPr>
        <w:t> </w:t>
      </w:r>
      <w:r>
        <w:rPr>
          <w:w w:val="105"/>
        </w:rPr>
        <w:t>misuse,</w:t>
      </w:r>
      <w:r>
        <w:rPr>
          <w:spacing w:val="41"/>
          <w:w w:val="105"/>
        </w:rPr>
        <w:t> </w:t>
      </w:r>
      <w:r>
        <w:rPr>
          <w:w w:val="105"/>
        </w:rPr>
        <w:t>leaks</w:t>
      </w:r>
      <w:r>
        <w:rPr>
          <w:spacing w:val="36"/>
          <w:w w:val="105"/>
        </w:rPr>
        <w:t> </w:t>
      </w:r>
      <w:r>
        <w:rPr>
          <w:w w:val="105"/>
        </w:rPr>
        <w:t>and</w:t>
      </w:r>
      <w:r>
        <w:rPr>
          <w:spacing w:val="36"/>
          <w:w w:val="105"/>
        </w:rPr>
        <w:t> </w:t>
      </w:r>
      <w:r>
        <w:rPr>
          <w:w w:val="105"/>
        </w:rPr>
        <w:t>open</w:t>
      </w:r>
      <w:r>
        <w:rPr>
          <w:spacing w:val="36"/>
          <w:w w:val="105"/>
        </w:rPr>
        <w:t> </w:t>
      </w:r>
      <w:r>
        <w:rPr>
          <w:w w:val="105"/>
        </w:rPr>
        <w:t>valves,</w:t>
      </w:r>
      <w:r>
        <w:rPr>
          <w:spacing w:val="42"/>
          <w:w w:val="105"/>
        </w:rPr>
        <w:t> </w:t>
      </w:r>
      <w:r>
        <w:rPr>
          <w:w w:val="105"/>
        </w:rPr>
        <w:t>significant</w:t>
      </w:r>
      <w:r>
        <w:rPr>
          <w:w w:val="105"/>
        </w:rPr>
        <w:t> </w:t>
      </w:r>
      <w:r>
        <w:rPr>
          <w:w w:val="105"/>
        </w:rPr>
        <w:t>amounts</w:t>
      </w:r>
      <w:r>
        <w:rPr>
          <w:spacing w:val="31"/>
          <w:w w:val="105"/>
        </w:rPr>
        <w:t> </w:t>
      </w:r>
      <w:r>
        <w:rPr>
          <w:w w:val="105"/>
        </w:rPr>
        <w:t>of</w:t>
      </w:r>
      <w:r>
        <w:rPr>
          <w:spacing w:val="29"/>
          <w:w w:val="105"/>
        </w:rPr>
        <w:t> </w:t>
      </w:r>
      <w:r>
        <w:rPr>
          <w:w w:val="105"/>
        </w:rPr>
        <w:t>air</w:t>
      </w:r>
      <w:r>
        <w:rPr>
          <w:spacing w:val="29"/>
          <w:w w:val="105"/>
        </w:rPr>
        <w:t> </w:t>
      </w:r>
      <w:r>
        <w:rPr>
          <w:w w:val="105"/>
        </w:rPr>
        <w:t>is</w:t>
      </w:r>
      <w:r>
        <w:rPr>
          <w:spacing w:val="29"/>
          <w:w w:val="105"/>
        </w:rPr>
        <w:t> </w:t>
      </w:r>
      <w:r>
        <w:rPr>
          <w:w w:val="105"/>
        </w:rPr>
        <w:t>still</w:t>
      </w:r>
      <w:r>
        <w:rPr>
          <w:spacing w:val="31"/>
          <w:w w:val="105"/>
        </w:rPr>
        <w:t> </w:t>
      </w:r>
      <w:r>
        <w:rPr>
          <w:w w:val="105"/>
        </w:rPr>
        <w:t>used</w:t>
      </w:r>
      <w:r>
        <w:rPr>
          <w:spacing w:val="29"/>
          <w:w w:val="105"/>
        </w:rPr>
        <w:t> </w:t>
      </w:r>
      <w:r>
        <w:rPr>
          <w:w w:val="105"/>
        </w:rPr>
        <w:t>during</w:t>
      </w:r>
      <w:r>
        <w:rPr>
          <w:spacing w:val="29"/>
          <w:w w:val="105"/>
        </w:rPr>
        <w:t> </w:t>
      </w:r>
      <w:r>
        <w:rPr>
          <w:w w:val="105"/>
        </w:rPr>
        <w:t>periods</w:t>
      </w:r>
      <w:r>
        <w:rPr>
          <w:spacing w:val="29"/>
          <w:w w:val="105"/>
        </w:rPr>
        <w:t> </w:t>
      </w:r>
      <w:r>
        <w:rPr>
          <w:w w:val="105"/>
        </w:rPr>
        <w:t>where</w:t>
      </w:r>
      <w:r>
        <w:rPr>
          <w:spacing w:val="31"/>
          <w:w w:val="105"/>
        </w:rPr>
        <w:t> </w:t>
      </w:r>
      <w:r>
        <w:rPr>
          <w:w w:val="105"/>
        </w:rPr>
        <w:t>it</w:t>
      </w:r>
      <w:r>
        <w:rPr>
          <w:spacing w:val="29"/>
          <w:w w:val="105"/>
        </w:rPr>
        <w:t> </w:t>
      </w:r>
      <w:r>
        <w:rPr>
          <w:w w:val="105"/>
        </w:rPr>
        <w:t>is</w:t>
      </w:r>
      <w:r>
        <w:rPr>
          <w:spacing w:val="29"/>
          <w:w w:val="105"/>
        </w:rPr>
        <w:t> </w:t>
      </w:r>
      <w:r>
        <w:rPr>
          <w:w w:val="105"/>
        </w:rPr>
        <w:t>not</w:t>
      </w:r>
      <w:r>
        <w:rPr>
          <w:spacing w:val="29"/>
          <w:w w:val="105"/>
        </w:rPr>
        <w:t> </w:t>
      </w:r>
      <w:r>
        <w:rPr>
          <w:w w:val="105"/>
        </w:rPr>
        <w:t>required.</w:t>
      </w:r>
      <w:r>
        <w:rPr>
          <w:spacing w:val="12"/>
          <w:w w:val="105"/>
        </w:rPr>
        <w:t> </w:t>
      </w:r>
      <w:r>
        <w:rPr>
          <w:w w:val="105"/>
        </w:rPr>
        <w:t>Reducing</w:t>
      </w:r>
      <w:r>
        <w:rPr>
          <w:spacing w:val="31"/>
          <w:w w:val="105"/>
        </w:rPr>
        <w:t> </w:t>
      </w:r>
      <w:r>
        <w:rPr>
          <w:w w:val="105"/>
        </w:rPr>
        <w:t>pressure</w:t>
      </w:r>
      <w:r>
        <w:rPr>
          <w:spacing w:val="28"/>
          <w:w w:val="105"/>
        </w:rPr>
        <w:t> </w:t>
      </w:r>
      <w:r>
        <w:rPr>
          <w:w w:val="105"/>
        </w:rPr>
        <w:t>to</w:t>
      </w:r>
      <w:r>
        <w:rPr>
          <w:spacing w:val="-60"/>
          <w:w w:val="105"/>
        </w:rPr>
        <w:t> </w:t>
      </w:r>
      <w:r>
        <w:rPr>
          <w:spacing w:val="-60"/>
          <w:w w:val="105"/>
        </w:rPr>
      </w:r>
      <w:r>
        <w:rPr>
          <w:w w:val="105"/>
        </w:rPr>
        <w:t>areas during these times may lead to a major power and cost saving. Using simulation,</w:t>
      </w:r>
      <w:r>
        <w:rPr>
          <w:spacing w:val="47"/>
          <w:w w:val="105"/>
        </w:rPr>
        <w:t> </w:t>
      </w:r>
      <w:r>
        <w:rPr>
          <w:w w:val="105"/>
        </w:rPr>
        <w:t>tests</w:t>
      </w:r>
      <w:r>
        <w:rPr>
          <w:w w:val="108"/>
        </w:rPr>
        <w:t> </w:t>
      </w:r>
      <w:r>
        <w:rPr>
          <w:w w:val="105"/>
        </w:rPr>
        <w:t>can be done to identify the benefits of reducing pressure to inactive mining  </w:t>
      </w:r>
      <w:r>
        <w:rPr>
          <w:spacing w:val="9"/>
          <w:w w:val="105"/>
        </w:rPr>
        <w:t> </w:t>
      </w:r>
      <w:r>
        <w:rPr>
          <w:w w:val="105"/>
        </w:rPr>
        <w:t>sections.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242"/>
        <w:jc w:val="both"/>
      </w:pPr>
      <w:r>
        <w:rPr>
          <w:w w:val="105"/>
        </w:rPr>
        <w:t>Strategies to reduce airflow during peak times was simulated for level 105L. The level</w:t>
      </w:r>
      <w:r>
        <w:rPr>
          <w:spacing w:val="38"/>
          <w:w w:val="105"/>
        </w:rPr>
        <w:t> </w:t>
      </w:r>
      <w:r>
        <w:rPr>
          <w:w w:val="105"/>
        </w:rPr>
        <w:t>was</w:t>
      </w:r>
      <w:r>
        <w:rPr>
          <w:w w:val="102"/>
        </w:rPr>
        <w:t> </w:t>
      </w:r>
      <w:r>
        <w:rPr>
          <w:w w:val="105"/>
        </w:rPr>
        <w:t>modelled</w:t>
      </w:r>
      <w:r>
        <w:rPr>
          <w:spacing w:val="30"/>
          <w:w w:val="105"/>
        </w:rPr>
        <w:t> </w:t>
      </w:r>
      <w:r>
        <w:rPr>
          <w:w w:val="105"/>
        </w:rPr>
        <w:t>to</w:t>
      </w:r>
      <w:r>
        <w:rPr>
          <w:spacing w:val="30"/>
          <w:w w:val="105"/>
        </w:rPr>
        <w:t> </w:t>
      </w:r>
      <w:r>
        <w:rPr>
          <w:w w:val="105"/>
        </w:rPr>
        <w:t>include</w:t>
      </w:r>
      <w:r>
        <w:rPr>
          <w:spacing w:val="30"/>
          <w:w w:val="105"/>
        </w:rPr>
        <w:t> </w:t>
      </w:r>
      <w:r>
        <w:rPr>
          <w:w w:val="105"/>
        </w:rPr>
        <w:t>all</w:t>
      </w:r>
      <w:r>
        <w:rPr>
          <w:spacing w:val="30"/>
          <w:w w:val="105"/>
        </w:rPr>
        <w:t> </w:t>
      </w:r>
      <w:r>
        <w:rPr>
          <w:w w:val="105"/>
        </w:rPr>
        <w:t>major</w:t>
      </w:r>
      <w:r>
        <w:rPr>
          <w:spacing w:val="30"/>
          <w:w w:val="105"/>
        </w:rPr>
        <w:t> </w:t>
      </w:r>
      <w:r>
        <w:rPr>
          <w:w w:val="105"/>
        </w:rPr>
        <w:t>leaks,</w:t>
      </w:r>
      <w:r>
        <w:rPr>
          <w:spacing w:val="32"/>
          <w:w w:val="105"/>
        </w:rPr>
        <w:t> </w:t>
      </w:r>
      <w:r>
        <w:rPr>
          <w:w w:val="105"/>
        </w:rPr>
        <w:t>refuge</w:t>
      </w:r>
      <w:r>
        <w:rPr>
          <w:spacing w:val="30"/>
          <w:w w:val="105"/>
        </w:rPr>
        <w:t> </w:t>
      </w:r>
      <w:r>
        <w:rPr>
          <w:w w:val="105"/>
        </w:rPr>
        <w:t>bays</w:t>
      </w:r>
      <w:r>
        <w:rPr>
          <w:spacing w:val="30"/>
          <w:w w:val="105"/>
        </w:rPr>
        <w:t> </w:t>
      </w:r>
      <w:r>
        <w:rPr>
          <w:w w:val="105"/>
        </w:rPr>
        <w:t>and</w:t>
      </w:r>
      <w:r>
        <w:rPr>
          <w:spacing w:val="30"/>
          <w:w w:val="105"/>
        </w:rPr>
        <w:t> </w:t>
      </w:r>
      <w:r>
        <w:rPr>
          <w:w w:val="105"/>
        </w:rPr>
        <w:t>drilling</w:t>
      </w:r>
      <w:r>
        <w:rPr>
          <w:spacing w:val="30"/>
          <w:w w:val="105"/>
        </w:rPr>
        <w:t> </w:t>
      </w:r>
      <w:r>
        <w:rPr>
          <w:w w:val="105"/>
        </w:rPr>
        <w:t>sections</w:t>
      </w:r>
      <w:r>
        <w:rPr>
          <w:spacing w:val="31"/>
          <w:w w:val="105"/>
        </w:rPr>
        <w:t> </w:t>
      </w:r>
      <w:r>
        <w:rPr>
          <w:w w:val="105"/>
        </w:rPr>
        <w:t>that</w:t>
      </w:r>
      <w:r>
        <w:rPr>
          <w:spacing w:val="30"/>
          <w:w w:val="105"/>
        </w:rPr>
        <w:t> </w:t>
      </w:r>
      <w:r>
        <w:rPr>
          <w:w w:val="105"/>
        </w:rPr>
        <w:t>were</w:t>
      </w:r>
      <w:r>
        <w:rPr>
          <w:spacing w:val="30"/>
          <w:w w:val="105"/>
        </w:rPr>
        <w:t> </w:t>
      </w:r>
      <w:r>
        <w:rPr>
          <w:w w:val="105"/>
        </w:rPr>
        <w:t>manually</w:t>
      </w:r>
      <w:r>
        <w:rPr>
          <w:spacing w:val="-61"/>
          <w:w w:val="105"/>
        </w:rPr>
        <w:t> </w:t>
      </w:r>
      <w:r>
        <w:rPr>
          <w:spacing w:val="-61"/>
          <w:w w:val="105"/>
        </w:rPr>
      </w:r>
      <w:r>
        <w:rPr>
          <w:w w:val="105"/>
        </w:rPr>
        <w:t>identified</w:t>
      </w:r>
      <w:r>
        <w:rPr>
          <w:spacing w:val="45"/>
          <w:w w:val="105"/>
        </w:rPr>
        <w:t> </w:t>
      </w:r>
      <w:r>
        <w:rPr>
          <w:w w:val="105"/>
        </w:rPr>
        <w:t>from</w:t>
      </w:r>
      <w:r>
        <w:rPr>
          <w:spacing w:val="47"/>
          <w:w w:val="105"/>
        </w:rPr>
        <w:t> </w:t>
      </w:r>
      <w:r>
        <w:rPr>
          <w:w w:val="105"/>
        </w:rPr>
        <w:t>the</w:t>
      </w:r>
      <w:r>
        <w:rPr>
          <w:spacing w:val="45"/>
          <w:w w:val="105"/>
        </w:rPr>
        <w:t> </w:t>
      </w:r>
      <w:r>
        <w:rPr>
          <w:w w:val="105"/>
        </w:rPr>
        <w:t>level</w:t>
      </w:r>
      <w:r>
        <w:rPr>
          <w:spacing w:val="45"/>
          <w:w w:val="105"/>
        </w:rPr>
        <w:t> </w:t>
      </w:r>
      <w:r>
        <w:rPr>
          <w:w w:val="105"/>
        </w:rPr>
        <w:t>investigation.</w:t>
      </w:r>
      <w:r>
        <w:rPr>
          <w:spacing w:val="61"/>
          <w:w w:val="105"/>
        </w:rPr>
        <w:t> </w:t>
      </w:r>
      <w:r>
        <w:rPr>
          <w:w w:val="105"/>
        </w:rPr>
        <w:t>This</w:t>
      </w:r>
      <w:r>
        <w:rPr>
          <w:spacing w:val="47"/>
          <w:w w:val="105"/>
        </w:rPr>
        <w:t> </w:t>
      </w:r>
      <w:r>
        <w:rPr>
          <w:w w:val="105"/>
        </w:rPr>
        <w:t>is</w:t>
      </w:r>
      <w:r>
        <w:rPr>
          <w:spacing w:val="45"/>
          <w:w w:val="105"/>
        </w:rPr>
        <w:t> </w:t>
      </w:r>
      <w:r>
        <w:rPr>
          <w:w w:val="105"/>
        </w:rPr>
        <w:t>shown</w:t>
      </w:r>
      <w:r>
        <w:rPr>
          <w:spacing w:val="47"/>
          <w:w w:val="105"/>
        </w:rPr>
        <w:t> </w:t>
      </w:r>
      <w:r>
        <w:rPr>
          <w:w w:val="105"/>
        </w:rPr>
        <w:t>in</w:t>
      </w:r>
      <w:r>
        <w:rPr>
          <w:spacing w:val="45"/>
          <w:w w:val="105"/>
        </w:rPr>
        <w:t> </w:t>
      </w:r>
      <w:r>
        <w:rPr>
          <w:w w:val="105"/>
        </w:rPr>
        <w:t>the</w:t>
      </w:r>
      <w:r>
        <w:rPr>
          <w:spacing w:val="45"/>
          <w:w w:val="105"/>
        </w:rPr>
        <w:t> </w:t>
      </w:r>
      <w:r>
        <w:rPr>
          <w:w w:val="105"/>
        </w:rPr>
        <w:t>simulation</w:t>
      </w:r>
      <w:r>
        <w:rPr>
          <w:spacing w:val="48"/>
          <w:w w:val="105"/>
        </w:rPr>
        <w:t> </w:t>
      </w:r>
      <w:r>
        <w:rPr>
          <w:w w:val="105"/>
        </w:rPr>
        <w:t>diagram</w:t>
      </w:r>
      <w:r>
        <w:rPr>
          <w:spacing w:val="45"/>
          <w:w w:val="105"/>
        </w:rPr>
        <w:t> </w:t>
      </w:r>
      <w:r>
        <w:rPr>
          <w:w w:val="105"/>
        </w:rPr>
        <w:t>shown</w:t>
      </w:r>
      <w:r>
        <w:rPr>
          <w:spacing w:val="-61"/>
          <w:w w:val="105"/>
        </w:rPr>
        <w:t> </w:t>
      </w:r>
      <w:r>
        <w:rPr>
          <w:spacing w:val="-61"/>
          <w:w w:val="105"/>
        </w:rPr>
      </w:r>
      <w:r>
        <w:rPr>
          <w:w w:val="105"/>
        </w:rPr>
        <w:t>in</w:t>
      </w:r>
      <w:r>
        <w:rPr>
          <w:spacing w:val="34"/>
          <w:w w:val="105"/>
        </w:rPr>
        <w:t> </w:t>
      </w:r>
      <w:r>
        <w:rPr>
          <w:w w:val="105"/>
        </w:rPr>
        <w:t>fig.</w:t>
      </w:r>
      <w:r>
        <w:rPr>
          <w:spacing w:val="34"/>
          <w:w w:val="105"/>
        </w:rPr>
        <w:t> </w:t>
      </w:r>
      <w:hyperlink w:history="true" w:anchor="_bookmark70">
        <w:r>
          <w:rPr>
            <w:w w:val="105"/>
          </w:rPr>
          <w:t>4.15.</w:t>
        </w:r>
      </w:hyperlink>
      <w:r>
        <w:rPr>
          <w:w w:val="105"/>
        </w:rPr>
        <w:t> </w:t>
      </w:r>
      <w:r>
        <w:rPr>
          <w:spacing w:val="26"/>
          <w:w w:val="105"/>
        </w:rPr>
        <w:t> </w:t>
      </w:r>
      <w:r>
        <w:rPr>
          <w:spacing w:val="26"/>
          <w:w w:val="105"/>
        </w:rPr>
      </w:r>
      <w:r>
        <w:rPr>
          <w:w w:val="105"/>
        </w:rPr>
        <w:t>Station</w:t>
      </w:r>
      <w:r>
        <w:rPr>
          <w:spacing w:val="34"/>
          <w:w w:val="105"/>
        </w:rPr>
        <w:t> </w:t>
      </w:r>
      <w:r>
        <w:rPr>
          <w:w w:val="105"/>
        </w:rPr>
        <w:t>control,</w:t>
      </w:r>
      <w:r>
        <w:rPr>
          <w:spacing w:val="39"/>
          <w:w w:val="105"/>
        </w:rPr>
        <w:t> </w:t>
      </w:r>
      <w:r>
        <w:rPr>
          <w:w w:val="105"/>
        </w:rPr>
        <w:t>in-stope</w:t>
      </w:r>
      <w:r>
        <w:rPr>
          <w:spacing w:val="33"/>
          <w:w w:val="105"/>
        </w:rPr>
        <w:t> </w:t>
      </w:r>
      <w:r>
        <w:rPr>
          <w:w w:val="105"/>
        </w:rPr>
        <w:t>control</w:t>
      </w:r>
      <w:r>
        <w:rPr>
          <w:spacing w:val="36"/>
          <w:w w:val="105"/>
        </w:rPr>
        <w:t> </w:t>
      </w:r>
      <w:r>
        <w:rPr>
          <w:w w:val="105"/>
        </w:rPr>
        <w:t>and</w:t>
      </w:r>
      <w:r>
        <w:rPr>
          <w:spacing w:val="34"/>
          <w:w w:val="105"/>
        </w:rPr>
        <w:t> </w:t>
      </w:r>
      <w:r>
        <w:rPr>
          <w:w w:val="105"/>
        </w:rPr>
        <w:t>a</w:t>
      </w:r>
      <w:r>
        <w:rPr>
          <w:spacing w:val="34"/>
          <w:w w:val="105"/>
        </w:rPr>
        <w:t> </w:t>
      </w:r>
      <w:r>
        <w:rPr>
          <w:w w:val="105"/>
        </w:rPr>
        <w:t>combination</w:t>
      </w:r>
      <w:r>
        <w:rPr>
          <w:spacing w:val="36"/>
          <w:w w:val="105"/>
        </w:rPr>
        <w:t> </w:t>
      </w:r>
      <w:r>
        <w:rPr>
          <w:w w:val="105"/>
        </w:rPr>
        <w:t>were</w:t>
      </w:r>
      <w:r>
        <w:rPr>
          <w:spacing w:val="34"/>
          <w:w w:val="105"/>
        </w:rPr>
        <w:t> </w:t>
      </w:r>
      <w:r>
        <w:rPr>
          <w:w w:val="105"/>
        </w:rPr>
        <w:t>simulated</w:t>
      </w:r>
      <w:r>
        <w:rPr>
          <w:spacing w:val="36"/>
          <w:w w:val="105"/>
        </w:rPr>
        <w:t> </w:t>
      </w:r>
      <w:r>
        <w:rPr>
          <w:w w:val="105"/>
        </w:rPr>
        <w:t>were</w:t>
      </w:r>
      <w:r>
        <w:rPr>
          <w:spacing w:val="34"/>
          <w:w w:val="105"/>
        </w:rPr>
        <w:t> </w:t>
      </w:r>
      <w:r>
        <w:rPr>
          <w:w w:val="105"/>
        </w:rPr>
        <w:t>all</w:t>
      </w:r>
      <w:r>
        <w:rPr/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8"/>
          <w:szCs w:val="8"/>
        </w:rPr>
      </w:pPr>
    </w:p>
    <w:p>
      <w:pPr>
        <w:spacing w:line="2479" w:lineRule="exact"/>
        <w:ind w:left="113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49"/>
          <w:sz w:val="20"/>
          <w:szCs w:val="20"/>
        </w:rPr>
        <w:pict>
          <v:group style="width:474.9pt;height:124pt;mso-position-horizontal-relative:char;mso-position-vertical-relative:line" coordorigin="0,0" coordsize="9498,2480">
            <v:shape style="position:absolute;left:72;top:68;width:9354;height:2344" type="#_x0000_t75" stroked="false">
              <v:imagedata r:id="rId94" o:title=""/>
            </v:shape>
            <v:group style="position:absolute;left:4;top:4;width:9490;height:2" coordorigin="4,4" coordsize="9490,2">
              <v:shape style="position:absolute;left:4;top:4;width:9490;height:2" coordorigin="4,4" coordsize="9490,0" path="m4,4l9494,4e" filled="false" stroked="true" strokeweight=".398pt" strokecolor="#000000">
                <v:path arrowok="t"/>
              </v:shape>
            </v:group>
            <v:group style="position:absolute;left:8;top:4;width:2;height:2472" coordorigin="8,4" coordsize="2,2472">
              <v:shape style="position:absolute;left:8;top:4;width:2;height:2472" coordorigin="8,4" coordsize="0,2472" path="m8,2475l8,4e" filled="false" stroked="true" strokeweight=".398pt" strokecolor="#000000">
                <v:path arrowok="t"/>
              </v:shape>
            </v:group>
            <v:group style="position:absolute;left:9490;top:4;width:2;height:2472" coordorigin="9490,4" coordsize="2,2472">
              <v:shape style="position:absolute;left:9490;top:4;width:2;height:2472" coordorigin="9490,4" coordsize="0,2472" path="m9490,2475l9490,4e" filled="false" stroked="true" strokeweight=".398pt" strokecolor="#000000">
                <v:path arrowok="t"/>
              </v:shape>
            </v:group>
            <v:group style="position:absolute;left:4;top:2475;width:9490;height:2" coordorigin="4,2475" coordsize="9490,2">
              <v:shape style="position:absolute;left:4;top:2475;width:9490;height:2" coordorigin="4,2475" coordsize="9490,0" path="m4,2475l9494,2475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49"/>
          <w:sz w:val="20"/>
          <w:szCs w:val="20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pStyle w:val="BodyText"/>
        <w:spacing w:line="240" w:lineRule="auto" w:before="55"/>
        <w:ind w:left="2796" w:right="230"/>
        <w:jc w:val="left"/>
      </w:pPr>
      <w:r>
        <w:rPr>
          <w:w w:val="105"/>
        </w:rPr>
        <w:t>Figure 4.15: </w:t>
      </w:r>
      <w:bookmarkStart w:name="_bookmark70" w:id="111"/>
      <w:bookmarkEnd w:id="111"/>
      <w:r>
        <w:rPr>
          <w:w w:val="105"/>
        </w:rPr>
        <w:t>Underground</w:t>
      </w:r>
      <w:r>
        <w:rPr>
          <w:w w:val="105"/>
        </w:rPr>
        <w:t> level</w:t>
      </w:r>
      <w:r>
        <w:rPr>
          <w:spacing w:val="43"/>
          <w:w w:val="105"/>
        </w:rPr>
        <w:t> </w:t>
      </w:r>
      <w:r>
        <w:rPr>
          <w:w w:val="105"/>
        </w:rPr>
        <w:t>layout.</w:t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352" w:lineRule="auto"/>
        <w:ind w:right="205"/>
        <w:jc w:val="both"/>
      </w:pPr>
      <w:r>
        <w:rPr/>
        <w:pict>
          <v:shape style="position:absolute;margin-left:119.286003pt;margin-top:107.998116pt;width:401.968599pt;height:124.5pt;mso-position-horizontal-relative:page;mso-position-vertical-relative:paragraph;z-index:-412504" type="#_x0000_t75" stroked="false">
            <v:imagedata r:id="rId95" o:title=""/>
          </v:shape>
        </w:pict>
      </w:r>
      <w:r>
        <w:rPr/>
        <w:pict>
          <v:group style="position:absolute;margin-left:70.616997pt;margin-top:82.230118pt;width:468.65pt;height:204pt;mso-position-horizontal-relative:page;mso-position-vertical-relative:paragraph;z-index:-412264" coordorigin="1412,1645" coordsize="9373,4080">
            <v:group style="position:absolute;left:10128;top:5521;width:591;height:2" coordorigin="10128,5521" coordsize="591,2">
              <v:shape style="position:absolute;left:10128;top:5521;width:591;height:2" coordorigin="10128,5521" coordsize="591,0" path="m10128,5521l10719,5521e" filled="false" stroked="true" strokeweight=".75pt" strokecolor="#7296e5">
                <v:path arrowok="t"/>
              </v:shape>
            </v:group>
            <v:group style="position:absolute;left:1417;top:1650;width:9364;height:2" coordorigin="1417,1650" coordsize="9364,2">
              <v:shape style="position:absolute;left:1417;top:1650;width:9364;height:2" coordorigin="1417,1650" coordsize="9364,0" path="m1417,1650l10780,1650e" filled="false" stroked="true" strokeweight=".498pt" strokecolor="#000000">
                <v:path arrowok="t"/>
              </v:shape>
            </v:group>
            <v:group style="position:absolute;left:1422;top:1650;width:2;height:4070" coordorigin="1422,1650" coordsize="2,4070">
              <v:shape style="position:absolute;left:1422;top:1650;width:2;height:4070" coordorigin="1422,1650" coordsize="0,4070" path="m1422,5719l1422,1650e" filled="false" stroked="true" strokeweight=".498pt" strokecolor="#000000">
                <v:path arrowok="t"/>
              </v:shape>
            </v:group>
            <v:group style="position:absolute;left:10775;top:1650;width:2;height:4070" coordorigin="10775,1650" coordsize="2,4070">
              <v:shape style="position:absolute;left:10775;top:1650;width:2;height:4070" coordorigin="10775,1650" coordsize="0,4070" path="m10775,5719l10775,1650e" filled="false" stroked="true" strokeweight=".498pt" strokecolor="#000000">
                <v:path arrowok="t"/>
              </v:shape>
            </v:group>
            <v:group style="position:absolute;left:1417;top:5719;width:9364;height:2" coordorigin="1417,5719" coordsize="9364,2">
              <v:shape style="position:absolute;left:1417;top:5719;width:9364;height:2" coordorigin="1417,5719" coordsize="9364,0" path="m1417,5719l10780,5719e" filled="false" stroked="true" strokeweight=".498pt" strokecolor="#000000">
                <v:path arrowok="t"/>
              </v:shape>
              <v:shape style="position:absolute;left:1932;top:1806;width:698;height:3303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396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</w:t>
                      </w:r>
                      <w:r>
                        <w:rPr>
                          <w:rFonts w:ascii="Arial"/>
                          <w:i/>
                          <w:w w:val="97"/>
                          <w:sz w:val="24"/>
                        </w:rPr>
                        <w:t>.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40"/>
                        <w:ind w:left="0" w:right="214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39"/>
                        <w:ind w:left="0" w:right="396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3</w:t>
                      </w:r>
                      <w:r>
                        <w:rPr>
                          <w:rFonts w:ascii="Arial"/>
                          <w:i/>
                          <w:w w:val="97"/>
                          <w:sz w:val="24"/>
                        </w:rPr>
                        <w:t>.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40"/>
                        <w:ind w:left="0" w:right="214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3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39"/>
                        <w:ind w:left="0" w:right="396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</w:t>
                      </w:r>
                      <w:r>
                        <w:rPr>
                          <w:rFonts w:ascii="Arial"/>
                          <w:i/>
                          <w:w w:val="97"/>
                          <w:sz w:val="24"/>
                        </w:rPr>
                        <w:t>.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39"/>
                        <w:ind w:left="0" w:right="214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39"/>
                        <w:ind w:left="0" w:right="396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</w:t>
                      </w:r>
                      <w:r>
                        <w:rPr>
                          <w:rFonts w:ascii="Arial"/>
                          <w:i/>
                          <w:w w:val="97"/>
                          <w:sz w:val="24"/>
                        </w:rPr>
                        <w:t>.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40"/>
                        <w:ind w:left="0" w:right="214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39"/>
                        <w:ind w:left="0" w:right="396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Arial"/>
                          <w:i/>
                          <w:w w:val="97"/>
                          <w:sz w:val="24"/>
                        </w:rPr>
                        <w:t>.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40"/>
                        <w:ind w:left="0" w:right="214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0"/>
                        <w:ind w:left="164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3433;top:4869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04:00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4769;top:4869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08:00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5379;top:4869;width:1642;height:771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725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12:00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175" w:lineRule="auto" w:before="114"/>
                        <w:ind w:left="0" w:right="0" w:firstLine="343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5"/>
                          <w:sz w:val="24"/>
                        </w:rPr>
                        <w:t>Time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4"/>
                          <w:sz w:val="24"/>
                        </w:rPr>
                        <w:t>of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Day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4"/>
                        </w:rPr>
                        <w:t>In-stope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4"/>
                        </w:rPr>
                        <w:t>control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7441;top:4869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16:00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8777;top:4869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0112;top:4869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497;top:5400;width:1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8"/>
                          <w:sz w:val="24"/>
                        </w:rPr>
                        <w:t>Station</w:t>
                      </w:r>
                      <w:r>
                        <w:rPr>
                          <w:rFonts w:ascii="Times New Roman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4"/>
                        </w:rPr>
                        <w:t>control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123;top:5400;width:84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1"/>
                          <w:sz w:val="24"/>
                        </w:rPr>
                        <w:t>Baseline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72.5886pt;margin-top:135.439148pt;width:14pt;height:64.1pt;mso-position-horizontal-relative:page;mso-position-vertical-relative:paragraph;z-index:16912" type="#_x0000_t202" filled="false" stroked="false">
            <v:textbox inset="0,0,0,0" style="layout-flow:vertical;mso-layout-flow-alt:bottom-to-top">
              <w:txbxContent>
                <w:p>
                  <w:pPr>
                    <w:spacing w:line="251" w:lineRule="exact" w:before="0"/>
                    <w:ind w:left="20" w:right="0" w:firstLine="0"/>
                    <w:jc w:val="left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>
                    <w:rPr>
                      <w:rFonts w:ascii="Times New Roman"/>
                      <w:w w:val="102"/>
                      <w:sz w:val="24"/>
                    </w:rPr>
                    <w:t>Flow</w:t>
                  </w:r>
                  <w:r>
                    <w:rPr>
                      <w:rFonts w:ascii="Times New Roman"/>
                      <w:spacing w:val="18"/>
                      <w:sz w:val="24"/>
                    </w:rPr>
                    <w:t> 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(</w:t>
                  </w:r>
                  <w:r>
                    <w:rPr>
                      <w:rFonts w:ascii="Arial"/>
                      <w:i/>
                      <w:spacing w:val="7"/>
                      <w:w w:val="101"/>
                      <w:sz w:val="24"/>
                    </w:rPr>
                    <w:t>k</w:t>
                  </w:r>
                  <w:r>
                    <w:rPr>
                      <w:rFonts w:ascii="Arial"/>
                      <w:i/>
                      <w:spacing w:val="8"/>
                      <w:w w:val="83"/>
                      <w:sz w:val="24"/>
                    </w:rPr>
                    <w:t>g</w:t>
                  </w:r>
                  <w:r>
                    <w:rPr>
                      <w:rFonts w:ascii="Arial"/>
                      <w:i/>
                      <w:w w:val="121"/>
                      <w:sz w:val="24"/>
                    </w:rPr>
                    <w:t>/s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)</w:t>
                  </w:r>
                  <w:r>
                    <w:rPr>
                      <w:rFonts w:ascii="Times New Roman"/>
                      <w:sz w:val="24"/>
                    </w:rPr>
                  </w:r>
                </w:p>
              </w:txbxContent>
            </v:textbox>
            <w10:wrap type="none"/>
          </v:shape>
        </w:pict>
      </w:r>
      <w:r>
        <w:rPr>
          <w:w w:val="105"/>
        </w:rPr>
        <w:t>simulated</w:t>
      </w:r>
      <w:r>
        <w:rPr>
          <w:spacing w:val="-5"/>
          <w:w w:val="105"/>
        </w:rPr>
        <w:t> </w:t>
      </w:r>
      <w:r>
        <w:rPr>
          <w:w w:val="105"/>
        </w:rPr>
        <w:t>for</w:t>
      </w:r>
      <w:r>
        <w:rPr>
          <w:spacing w:val="-5"/>
          <w:w w:val="105"/>
        </w:rPr>
        <w:t> </w:t>
      </w:r>
      <w:r>
        <w:rPr>
          <w:w w:val="105"/>
        </w:rPr>
        <w:t>105L.</w:t>
      </w:r>
      <w:r>
        <w:rPr>
          <w:spacing w:val="-5"/>
          <w:w w:val="105"/>
        </w:rPr>
        <w:t> </w:t>
      </w:r>
      <w:r>
        <w:rPr>
          <w:w w:val="105"/>
        </w:rPr>
        <w:t>Station</w:t>
      </w:r>
      <w:r>
        <w:rPr>
          <w:spacing w:val="-5"/>
          <w:w w:val="105"/>
        </w:rPr>
        <w:t> </w:t>
      </w:r>
      <w:r>
        <w:rPr>
          <w:w w:val="105"/>
        </w:rPr>
        <w:t>control</w:t>
      </w:r>
      <w:r>
        <w:rPr>
          <w:spacing w:val="-5"/>
          <w:w w:val="105"/>
        </w:rPr>
        <w:t> </w:t>
      </w:r>
      <w:r>
        <w:rPr>
          <w:w w:val="105"/>
        </w:rPr>
        <w:t>means</w:t>
      </w:r>
      <w:r>
        <w:rPr>
          <w:spacing w:val="-5"/>
          <w:w w:val="105"/>
        </w:rPr>
        <w:t> </w:t>
      </w:r>
      <w:r>
        <w:rPr>
          <w:w w:val="105"/>
        </w:rPr>
        <w:t>control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pressure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at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station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level.</w:t>
      </w:r>
      <w:r>
        <w:rPr>
          <w:w w:val="97"/>
        </w:rPr>
        <w:t> </w:t>
      </w:r>
      <w:r>
        <w:rPr>
          <w:w w:val="105"/>
        </w:rPr>
        <w:t>In-stope</w:t>
      </w:r>
      <w:r>
        <w:rPr>
          <w:spacing w:val="-10"/>
          <w:w w:val="105"/>
        </w:rPr>
        <w:t> </w:t>
      </w:r>
      <w:r>
        <w:rPr>
          <w:w w:val="105"/>
        </w:rPr>
        <w:t>control</w:t>
      </w:r>
      <w:r>
        <w:rPr>
          <w:spacing w:val="-10"/>
          <w:w w:val="105"/>
        </w:rPr>
        <w:t> </w:t>
      </w:r>
      <w:r>
        <w:rPr>
          <w:w w:val="105"/>
        </w:rPr>
        <w:t>is</w:t>
      </w:r>
      <w:r>
        <w:rPr>
          <w:spacing w:val="-11"/>
          <w:w w:val="105"/>
        </w:rPr>
        <w:t> </w:t>
      </w:r>
      <w:r>
        <w:rPr>
          <w:w w:val="105"/>
        </w:rPr>
        <w:t>control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is</w:t>
      </w:r>
      <w:r>
        <w:rPr>
          <w:spacing w:val="-11"/>
          <w:w w:val="105"/>
        </w:rPr>
        <w:t> </w:t>
      </w:r>
      <w:r>
        <w:rPr>
          <w:w w:val="105"/>
        </w:rPr>
        <w:t>cut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airflow</w:t>
      </w:r>
      <w:r>
        <w:rPr>
          <w:spacing w:val="-10"/>
          <w:w w:val="105"/>
        </w:rPr>
        <w:t> </w:t>
      </w:r>
      <w:r>
        <w:rPr>
          <w:w w:val="105"/>
        </w:rPr>
        <w:t>to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mining</w:t>
      </w:r>
      <w:r>
        <w:rPr>
          <w:spacing w:val="-10"/>
          <w:w w:val="105"/>
        </w:rPr>
        <w:t> </w:t>
      </w:r>
      <w:r>
        <w:rPr>
          <w:w w:val="105"/>
        </w:rPr>
        <w:t>section</w:t>
      </w:r>
      <w:r>
        <w:rPr>
          <w:spacing w:val="-10"/>
          <w:w w:val="105"/>
        </w:rPr>
        <w:t> </w:t>
      </w:r>
      <w:r>
        <w:rPr>
          <w:w w:val="105"/>
        </w:rPr>
        <w:t>during</w:t>
      </w:r>
      <w:r>
        <w:rPr>
          <w:spacing w:val="-10"/>
          <w:w w:val="105"/>
        </w:rPr>
        <w:t> </w:t>
      </w:r>
      <w:r>
        <w:rPr>
          <w:w w:val="105"/>
        </w:rPr>
        <w:t>certain</w:t>
      </w:r>
      <w:r>
        <w:rPr>
          <w:spacing w:val="-10"/>
          <w:w w:val="105"/>
        </w:rPr>
        <w:t> </w:t>
      </w:r>
      <w:r>
        <w:rPr>
          <w:w w:val="105"/>
        </w:rPr>
        <w:t>periods.</w:t>
      </w:r>
      <w:r>
        <w:rPr>
          <w:w w:val="101"/>
        </w:rPr>
        <w:t> </w:t>
      </w:r>
      <w:r>
        <w:rPr>
          <w:w w:val="105"/>
        </w:rPr>
        <w:t>fig.</w:t>
      </w:r>
      <w:r>
        <w:rPr>
          <w:spacing w:val="14"/>
          <w:w w:val="105"/>
        </w:rPr>
        <w:t> </w:t>
      </w:r>
      <w:hyperlink w:history="true" w:anchor="_bookmark71">
        <w:r>
          <w:rPr>
            <w:w w:val="105"/>
          </w:rPr>
          <w:t>4.16</w:t>
        </w:r>
      </w:hyperlink>
      <w:r>
        <w:rPr>
          <w:spacing w:val="14"/>
          <w:w w:val="105"/>
        </w:rPr>
        <w:t> </w:t>
      </w:r>
      <w:r>
        <w:rPr>
          <w:w w:val="105"/>
        </w:rPr>
        <w:t>shows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effect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various</w:t>
      </w:r>
      <w:r>
        <w:rPr>
          <w:spacing w:val="14"/>
          <w:w w:val="105"/>
        </w:rPr>
        <w:t> </w:t>
      </w:r>
      <w:r>
        <w:rPr>
          <w:w w:val="105"/>
        </w:rPr>
        <w:t>interventions</w:t>
      </w:r>
      <w:r>
        <w:rPr>
          <w:spacing w:val="13"/>
          <w:w w:val="105"/>
        </w:rPr>
        <w:t> </w:t>
      </w:r>
      <w:r>
        <w:rPr>
          <w:w w:val="105"/>
        </w:rPr>
        <w:t>have</w:t>
      </w:r>
      <w:r>
        <w:rPr>
          <w:spacing w:val="13"/>
          <w:w w:val="105"/>
        </w:rPr>
        <w:t> </w:t>
      </w:r>
      <w:r>
        <w:rPr>
          <w:w w:val="105"/>
        </w:rPr>
        <w:t>on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flow</w:t>
      </w:r>
      <w:r>
        <w:rPr>
          <w:spacing w:val="14"/>
          <w:w w:val="105"/>
        </w:rPr>
        <w:t> </w:t>
      </w:r>
      <w:r>
        <w:rPr>
          <w:w w:val="105"/>
        </w:rPr>
        <w:t>for</w:t>
      </w:r>
      <w:r>
        <w:rPr>
          <w:spacing w:val="14"/>
          <w:w w:val="105"/>
        </w:rPr>
        <w:t> </w:t>
      </w:r>
      <w:r>
        <w:rPr>
          <w:w w:val="105"/>
        </w:rPr>
        <w:t>105L</w:t>
      </w:r>
      <w:r>
        <w:rPr>
          <w:spacing w:val="14"/>
          <w:w w:val="105"/>
        </w:rPr>
        <w:t> </w:t>
      </w:r>
      <w:r>
        <w:rPr>
          <w:w w:val="105"/>
        </w:rPr>
        <w:t>compared</w:t>
      </w:r>
      <w:r>
        <w:rPr>
          <w:spacing w:val="15"/>
          <w:w w:val="105"/>
        </w:rPr>
        <w:t> </w:t>
      </w:r>
      <w:r>
        <w:rPr>
          <w:w w:val="105"/>
        </w:rPr>
        <w:t>to</w:t>
      </w:r>
      <w:r>
        <w:rPr>
          <w:w w:val="113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baseline.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26"/>
          <w:szCs w:val="26"/>
        </w:rPr>
      </w:pPr>
    </w:p>
    <w:tbl>
      <w:tblPr>
        <w:tblW w:w="0" w:type="auto"/>
        <w:jc w:val="left"/>
        <w:tblInd w:w="1089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36"/>
        <w:gridCol w:w="1336"/>
        <w:gridCol w:w="1336"/>
        <w:gridCol w:w="1336"/>
        <w:gridCol w:w="1336"/>
        <w:gridCol w:w="1336"/>
      </w:tblGrid>
      <w:tr>
        <w:trPr>
          <w:trHeight w:val="316" w:hRule="exact"/>
        </w:trPr>
        <w:tc>
          <w:tcPr>
            <w:tcW w:w="1336" w:type="dxa"/>
            <w:tcBorders>
              <w:top w:val="single" w:sz="3" w:space="0" w:color="000000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>
              <w:pStyle w:val="TableParagraph"/>
              <w:tabs>
                <w:tab w:pos="660" w:val="left" w:leader="none"/>
                <w:tab w:pos="994" w:val="left" w:leader="none"/>
              </w:tabs>
              <w:spacing w:line="38" w:lineRule="exact"/>
              <w:ind w:left="326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  <w:p>
            <w:pPr>
              <w:pStyle w:val="TableParagraph"/>
              <w:spacing w:line="240" w:lineRule="auto" w:before="5"/>
              <w:ind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>
              <w:pStyle w:val="TableParagraph"/>
              <w:tabs>
                <w:tab w:pos="663" w:val="left" w:leader="none"/>
                <w:tab w:pos="997" w:val="left" w:leader="none"/>
              </w:tabs>
              <w:spacing w:line="38" w:lineRule="exact"/>
              <w:ind w:left="329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  <w:p>
            <w:pPr>
              <w:pStyle w:val="TableParagraph"/>
              <w:spacing w:line="240" w:lineRule="auto" w:before="5"/>
              <w:ind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>
              <w:pStyle w:val="TableParagraph"/>
              <w:tabs>
                <w:tab w:pos="663" w:val="left" w:leader="none"/>
                <w:tab w:pos="997" w:val="left" w:leader="none"/>
              </w:tabs>
              <w:spacing w:line="38" w:lineRule="exact"/>
              <w:ind w:left="329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  <w:p>
            <w:pPr>
              <w:pStyle w:val="TableParagraph"/>
              <w:spacing w:line="240" w:lineRule="auto" w:before="5"/>
              <w:ind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>
              <w:pStyle w:val="TableParagraph"/>
              <w:tabs>
                <w:tab w:pos="663" w:val="left" w:leader="none"/>
                <w:tab w:pos="997" w:val="left" w:leader="none"/>
              </w:tabs>
              <w:spacing w:line="38" w:lineRule="exact"/>
              <w:ind w:left="329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  <w:p>
            <w:pPr>
              <w:pStyle w:val="TableParagraph"/>
              <w:spacing w:line="240" w:lineRule="auto" w:before="5"/>
              <w:ind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>
              <w:pStyle w:val="TableParagraph"/>
              <w:tabs>
                <w:tab w:pos="663" w:val="left" w:leader="none"/>
                <w:tab w:pos="997" w:val="left" w:leader="none"/>
              </w:tabs>
              <w:spacing w:line="38" w:lineRule="exact"/>
              <w:ind w:left="329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  <w:p>
            <w:pPr>
              <w:pStyle w:val="TableParagraph"/>
              <w:spacing w:line="240" w:lineRule="auto" w:before="5"/>
              <w:ind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>
              <w:pStyle w:val="TableParagraph"/>
              <w:tabs>
                <w:tab w:pos="663" w:val="left" w:leader="none"/>
                <w:tab w:pos="997" w:val="left" w:leader="none"/>
              </w:tabs>
              <w:spacing w:line="38" w:lineRule="exact"/>
              <w:ind w:left="329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  <w:p>
            <w:pPr>
              <w:pStyle w:val="TableParagraph"/>
              <w:spacing w:line="240" w:lineRule="auto" w:before="5"/>
              <w:ind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</w:p>
        </w:tc>
      </w:tr>
      <w:tr>
        <w:trPr>
          <w:trHeight w:val="316" w:hRule="exact"/>
        </w:trPr>
        <w:tc>
          <w:tcPr>
            <w:tcW w:w="1336" w:type="dxa"/>
            <w:tcBorders>
              <w:top w:val="dashed" w:sz="1" w:space="0" w:color="D6E0C9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316" w:hRule="exact"/>
        </w:trPr>
        <w:tc>
          <w:tcPr>
            <w:tcW w:w="1336" w:type="dxa"/>
            <w:tcBorders>
              <w:top w:val="dashed" w:sz="1" w:space="0" w:color="D6E0C9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316" w:hRule="exact"/>
        </w:trPr>
        <w:tc>
          <w:tcPr>
            <w:tcW w:w="1336" w:type="dxa"/>
            <w:tcBorders>
              <w:top w:val="dashed" w:sz="1" w:space="0" w:color="D6E0C9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315" w:hRule="exact"/>
        </w:trPr>
        <w:tc>
          <w:tcPr>
            <w:tcW w:w="1336" w:type="dxa"/>
            <w:tcBorders>
              <w:top w:val="dashed" w:sz="1" w:space="0" w:color="D6E0C9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316" w:hRule="exact"/>
        </w:trPr>
        <w:tc>
          <w:tcPr>
            <w:tcW w:w="1336" w:type="dxa"/>
            <w:tcBorders>
              <w:top w:val="dashed" w:sz="1" w:space="0" w:color="D6E0C9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316" w:hRule="exact"/>
        </w:trPr>
        <w:tc>
          <w:tcPr>
            <w:tcW w:w="1336" w:type="dxa"/>
            <w:tcBorders>
              <w:top w:val="dashed" w:sz="1" w:space="0" w:color="D6E0C9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316" w:hRule="exact"/>
        </w:trPr>
        <w:tc>
          <w:tcPr>
            <w:tcW w:w="1336" w:type="dxa"/>
            <w:tcBorders>
              <w:top w:val="dashed" w:sz="1" w:space="0" w:color="D6E0C9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316" w:hRule="exact"/>
        </w:trPr>
        <w:tc>
          <w:tcPr>
            <w:tcW w:w="1336" w:type="dxa"/>
            <w:tcBorders>
              <w:top w:val="dashed" w:sz="1" w:space="0" w:color="D6E0C9"/>
              <w:left w:val="single" w:sz="3" w:space="0" w:color="000000"/>
              <w:bottom w:val="single" w:sz="3" w:space="0" w:color="000000"/>
              <w:right w:val="dashed" w:sz="1" w:space="0" w:color="D6E0C9"/>
            </w:tcBorders>
          </w:tcPr>
          <w:p>
            <w:pPr>
              <w:pStyle w:val="TableParagraph"/>
              <w:spacing w:line="240" w:lineRule="auto" w:before="5"/>
              <w:ind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</w:p>
          <w:p>
            <w:pPr>
              <w:pStyle w:val="TableParagraph"/>
              <w:tabs>
                <w:tab w:pos="660" w:val="left" w:leader="none"/>
                <w:tab w:pos="994" w:val="left" w:leader="none"/>
              </w:tabs>
              <w:spacing w:line="38" w:lineRule="exact"/>
              <w:ind w:left="326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dashed" w:sz="1" w:space="0" w:color="D6E0C9"/>
            </w:tcBorders>
          </w:tcPr>
          <w:p>
            <w:pPr>
              <w:pStyle w:val="TableParagraph"/>
              <w:spacing w:line="240" w:lineRule="auto" w:before="5"/>
              <w:ind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</w:p>
          <w:p>
            <w:pPr>
              <w:pStyle w:val="TableParagraph"/>
              <w:tabs>
                <w:tab w:pos="663" w:val="left" w:leader="none"/>
                <w:tab w:pos="997" w:val="left" w:leader="none"/>
              </w:tabs>
              <w:spacing w:line="38" w:lineRule="exact"/>
              <w:ind w:left="329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dashed" w:sz="1" w:space="0" w:color="D6E0C9"/>
            </w:tcBorders>
          </w:tcPr>
          <w:p>
            <w:pPr>
              <w:pStyle w:val="TableParagraph"/>
              <w:spacing w:line="240" w:lineRule="auto" w:before="5"/>
              <w:ind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</w:p>
          <w:p>
            <w:pPr>
              <w:pStyle w:val="TableParagraph"/>
              <w:tabs>
                <w:tab w:pos="663" w:val="left" w:leader="none"/>
                <w:tab w:pos="997" w:val="left" w:leader="none"/>
              </w:tabs>
              <w:spacing w:line="38" w:lineRule="exact"/>
              <w:ind w:left="329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dashed" w:sz="1" w:space="0" w:color="D6E0C9"/>
            </w:tcBorders>
          </w:tcPr>
          <w:p>
            <w:pPr>
              <w:pStyle w:val="TableParagraph"/>
              <w:spacing w:line="240" w:lineRule="auto" w:before="5"/>
              <w:ind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</w:p>
          <w:p>
            <w:pPr>
              <w:pStyle w:val="TableParagraph"/>
              <w:tabs>
                <w:tab w:pos="663" w:val="left" w:leader="none"/>
                <w:tab w:pos="997" w:val="left" w:leader="none"/>
              </w:tabs>
              <w:spacing w:line="38" w:lineRule="exact"/>
              <w:ind w:left="329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dashed" w:sz="1" w:space="0" w:color="D6E0C9"/>
            </w:tcBorders>
          </w:tcPr>
          <w:p>
            <w:pPr>
              <w:pStyle w:val="TableParagraph"/>
              <w:spacing w:line="240" w:lineRule="auto" w:before="5"/>
              <w:ind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</w:p>
          <w:p>
            <w:pPr>
              <w:pStyle w:val="TableParagraph"/>
              <w:tabs>
                <w:tab w:pos="663" w:val="left" w:leader="none"/>
                <w:tab w:pos="997" w:val="left" w:leader="none"/>
              </w:tabs>
              <w:spacing w:line="38" w:lineRule="exact"/>
              <w:ind w:left="329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</w:tc>
        <w:tc>
          <w:tcPr>
            <w:tcW w:w="1336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 w:before="5"/>
              <w:ind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</w:p>
          <w:p>
            <w:pPr>
              <w:pStyle w:val="TableParagraph"/>
              <w:tabs>
                <w:tab w:pos="663" w:val="left" w:leader="none"/>
                <w:tab w:pos="997" w:val="left" w:leader="none"/>
              </w:tabs>
              <w:spacing w:line="38" w:lineRule="exact"/>
              <w:ind w:left="329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</w:tc>
      </w:tr>
    </w:tbl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tabs>
          <w:tab w:pos="5853" w:val="left" w:leader="none"/>
        </w:tabs>
        <w:spacing w:line="20" w:lineRule="exact"/>
        <w:ind w:left="2886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/>
          <w:sz w:val="2"/>
        </w:rPr>
        <w:pict>
          <v:group style="width:30.3pt;height:.75pt;mso-position-horizontal-relative:char;mso-position-vertical-relative:line" coordorigin="0,0" coordsize="606,15">
            <v:group style="position:absolute;left:8;top:8;width:591;height:2" coordorigin="8,8" coordsize="591,2">
              <v:shape style="position:absolute;left:8;top:8;width:591;height:2" coordorigin="8,8" coordsize="591,0" path="m8,8l599,8e" filled="false" stroked="true" strokeweight=".75pt" strokecolor="#fa7a6d">
                <v:path arrowok="t"/>
              </v:shape>
            </v:group>
          </v:group>
        </w:pict>
      </w:r>
      <w:r>
        <w:rPr>
          <w:rFonts w:ascii="Times New Roman"/>
          <w:sz w:val="2"/>
        </w:rPr>
      </w:r>
      <w:r>
        <w:rPr>
          <w:rFonts w:ascii="Times New Roman"/>
          <w:sz w:val="2"/>
        </w:rPr>
        <w:tab/>
      </w:r>
      <w:r>
        <w:rPr>
          <w:rFonts w:ascii="Times New Roman"/>
          <w:sz w:val="2"/>
        </w:rPr>
        <w:pict>
          <v:group style="width:30.3pt;height:.75pt;mso-position-horizontal-relative:char;mso-position-vertical-relative:line" coordorigin="0,0" coordsize="606,15">
            <v:group style="position:absolute;left:8;top:8;width:591;height:2" coordorigin="8,8" coordsize="591,2">
              <v:shape style="position:absolute;left:8;top:8;width:591;height:2" coordorigin="8,8" coordsize="591,0" path="m8,8l599,8e" filled="false" stroked="true" strokeweight=".75pt" strokecolor="#fac96d">
                <v:path arrowok="t"/>
              </v:shape>
            </v:group>
          </v:group>
        </w:pict>
      </w:r>
      <w:r>
        <w:rPr>
          <w:rFonts w:ascii="Times New Roman"/>
          <w:sz w:val="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40" w:lineRule="auto" w:before="194"/>
        <w:ind w:left="107" w:right="241"/>
        <w:jc w:val="center"/>
      </w:pPr>
      <w:r>
        <w:rPr>
          <w:w w:val="105"/>
        </w:rPr>
        <w:t>Figure 4.16: </w:t>
      </w:r>
      <w:bookmarkStart w:name="_bookmark71" w:id="112"/>
      <w:bookmarkEnd w:id="112"/>
      <w:r>
        <w:rPr>
          <w:w w:val="105"/>
        </w:rPr>
        <w:t>Flow</w:t>
      </w:r>
      <w:r>
        <w:rPr>
          <w:w w:val="105"/>
        </w:rPr>
        <w:t> reduction during blasting period for 105</w:t>
      </w:r>
      <w:r>
        <w:rPr>
          <w:spacing w:val="59"/>
          <w:w w:val="105"/>
        </w:rPr>
        <w:t> </w:t>
      </w:r>
      <w:r>
        <w:rPr>
          <w:w w:val="105"/>
        </w:rPr>
        <w:t>level</w:t>
      </w:r>
      <w:r>
        <w:rPr/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BodyText"/>
        <w:spacing w:line="240" w:lineRule="auto"/>
        <w:ind w:left="107" w:right="241"/>
        <w:jc w:val="center"/>
      </w:pPr>
      <w:r>
        <w:rPr>
          <w:w w:val="105"/>
        </w:rPr>
        <w:t>Station control had the largest impact on the flow usage for the level.  This reflects with </w:t>
      </w:r>
      <w:r>
        <w:rPr>
          <w:spacing w:val="48"/>
          <w:w w:val="105"/>
        </w:rPr>
        <w:t> </w:t>
      </w:r>
      <w:r>
        <w:rPr>
          <w:w w:val="105"/>
        </w:rPr>
        <w:t>the</w:t>
      </w:r>
      <w:r>
        <w:rPr/>
      </w:r>
    </w:p>
    <w:p>
      <w:pPr>
        <w:spacing w:after="0" w:line="240" w:lineRule="auto"/>
        <w:jc w:val="center"/>
        <w:sectPr>
          <w:pgSz w:w="11910" w:h="16840"/>
          <w:pgMar w:header="420" w:footer="799" w:top="680" w:bottom="1080" w:left="1300" w:right="88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BodyText"/>
        <w:spacing w:line="240" w:lineRule="auto"/>
        <w:ind w:right="1053"/>
        <w:jc w:val="left"/>
      </w:pPr>
      <w:r>
        <w:rPr>
          <w:w w:val="105"/>
        </w:rPr>
        <w:t>power reduction achieved for each intervention shown in fig.</w:t>
      </w:r>
      <w:r>
        <w:rPr>
          <w:w w:val="105"/>
        </w:rPr>
        <w:t> </w:t>
      </w:r>
      <w:hyperlink w:history="true" w:anchor="_bookmark72">
        <w:r>
          <w:rPr>
            <w:w w:val="105"/>
          </w:rPr>
          <w:t>4.17.</w:t>
        </w:r>
      </w:hyperlink>
      <w:r>
        <w:rPr>
          <w:w w:val="105"/>
        </w:rPr>
        <w:t>  The impact was 0.4 </w:t>
      </w:r>
      <w:r>
        <w:rPr>
          <w:spacing w:val="28"/>
          <w:w w:val="105"/>
        </w:rPr>
        <w:t> </w:t>
      </w:r>
      <w:r>
        <w:rPr>
          <w:w w:val="105"/>
        </w:rPr>
        <w:t>and</w:t>
      </w:r>
      <w:r>
        <w:rPr/>
      </w:r>
    </w:p>
    <w:p>
      <w:pPr>
        <w:pStyle w:val="BodyText"/>
        <w:spacing w:line="240" w:lineRule="auto" w:before="128"/>
        <w:ind w:right="1053"/>
        <w:jc w:val="left"/>
      </w:pPr>
      <w:r>
        <w:rPr/>
        <w:pict>
          <v:shape style="position:absolute;margin-left:112.685997pt;margin-top:54.295128pt;width:407.331135pt;height:113.625pt;mso-position-horizontal-relative:page;mso-position-vertical-relative:paragraph;z-index:-411040" type="#_x0000_t75" stroked="false">
            <v:imagedata r:id="rId96" o:title=""/>
          </v:shape>
        </w:pict>
      </w:r>
      <w:r>
        <w:rPr/>
        <w:pict>
          <v:shape style="position:absolute;margin-left:72.5896pt;margin-top:82.090157pt;width:14pt;height:72.3pt;mso-position-horizontal-relative:page;mso-position-vertical-relative:paragraph;z-index:18640" type="#_x0000_t202" filled="false" stroked="false">
            <v:textbox inset="0,0,0,0" style="layout-flow:vertical;mso-layout-flow-alt:bottom-to-top">
              <w:txbxContent>
                <w:p>
                  <w:pPr>
                    <w:spacing w:line="251" w:lineRule="exact" w:before="0"/>
                    <w:ind w:left="20" w:right="0" w:firstLine="0"/>
                    <w:jc w:val="left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>
                    <w:rPr>
                      <w:rFonts w:ascii="Times New Roman"/>
                      <w:w w:val="104"/>
                      <w:sz w:val="24"/>
                    </w:rPr>
                    <w:t>Power</w:t>
                  </w:r>
                  <w:r>
                    <w:rPr>
                      <w:rFonts w:ascii="Times New Roman"/>
                      <w:spacing w:val="18"/>
                      <w:sz w:val="24"/>
                    </w:rPr>
                    <w:t> 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(</w:t>
                  </w:r>
                  <w:r>
                    <w:rPr>
                      <w:rFonts w:ascii="Arial"/>
                      <w:i/>
                      <w:spacing w:val="24"/>
                      <w:w w:val="113"/>
                      <w:sz w:val="24"/>
                    </w:rPr>
                    <w:t>M</w:t>
                  </w:r>
                  <w:r>
                    <w:rPr>
                      <w:rFonts w:ascii="Arial"/>
                      <w:i/>
                      <w:w w:val="97"/>
                      <w:sz w:val="24"/>
                    </w:rPr>
                    <w:t>W</w:t>
                  </w:r>
                  <w:r>
                    <w:rPr>
                      <w:rFonts w:ascii="Arial"/>
                      <w:i/>
                      <w:spacing w:val="-34"/>
                      <w:sz w:val="24"/>
                    </w:rPr>
                    <w:t> 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)</w:t>
                  </w:r>
                  <w:r>
                    <w:rPr>
                      <w:rFonts w:ascii="Times New Roman"/>
                      <w:sz w:val="24"/>
                    </w:rPr>
                  </w:r>
                </w:p>
              </w:txbxContent>
            </v:textbox>
            <w10:wrap type="none"/>
          </v:shape>
        </w:pict>
      </w:r>
      <w:r>
        <w:rPr>
          <w:w w:val="105"/>
        </w:rPr>
        <w:t>0.7 MW for the stope and station intervention  </w:t>
      </w:r>
      <w:r>
        <w:rPr>
          <w:spacing w:val="19"/>
          <w:w w:val="105"/>
        </w:rPr>
        <w:t> </w:t>
      </w:r>
      <w:r>
        <w:rPr>
          <w:w w:val="105"/>
        </w:rPr>
        <w:t>respectively.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26"/>
          <w:szCs w:val="26"/>
        </w:rPr>
      </w:pPr>
    </w:p>
    <w:tbl>
      <w:tblPr>
        <w:tblW w:w="0" w:type="auto"/>
        <w:jc w:val="left"/>
        <w:tblInd w:w="957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58"/>
        <w:gridCol w:w="1358"/>
        <w:gridCol w:w="1358"/>
        <w:gridCol w:w="1358"/>
        <w:gridCol w:w="1358"/>
        <w:gridCol w:w="1358"/>
      </w:tblGrid>
      <w:tr>
        <w:trPr>
          <w:trHeight w:val="812" w:hRule="exact"/>
        </w:trPr>
        <w:tc>
          <w:tcPr>
            <w:tcW w:w="1358" w:type="dxa"/>
            <w:tcBorders>
              <w:top w:val="single" w:sz="3" w:space="0" w:color="000000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>
              <w:pStyle w:val="TableParagraph"/>
              <w:tabs>
                <w:tab w:pos="671" w:val="left" w:leader="none"/>
                <w:tab w:pos="1011" w:val="left" w:leader="none"/>
              </w:tabs>
              <w:spacing w:line="38" w:lineRule="exact"/>
              <w:ind w:left="332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</w:p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</w:p>
          <w:p>
            <w:pPr>
              <w:pStyle w:val="TableParagraph"/>
              <w:spacing w:line="240" w:lineRule="auto" w:before="7"/>
              <w:ind w:right="0"/>
              <w:jc w:val="left"/>
              <w:rPr>
                <w:rFonts w:ascii="Times New Roman" w:hAnsi="Times New Roman" w:cs="Times New Roman" w:eastAsia="Times New Roman"/>
                <w:sz w:val="27"/>
                <w:szCs w:val="27"/>
              </w:rPr>
            </w:pPr>
          </w:p>
        </w:tc>
        <w:tc>
          <w:tcPr>
            <w:tcW w:w="1358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>
              <w:pStyle w:val="TableParagraph"/>
              <w:tabs>
                <w:tab w:pos="674" w:val="left" w:leader="none"/>
                <w:tab w:pos="1014" w:val="left" w:leader="none"/>
              </w:tabs>
              <w:spacing w:line="38" w:lineRule="exact"/>
              <w:ind w:left="335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</w:p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</w:p>
          <w:p>
            <w:pPr>
              <w:pStyle w:val="TableParagraph"/>
              <w:spacing w:line="240" w:lineRule="auto" w:before="7"/>
              <w:ind w:right="0"/>
              <w:jc w:val="left"/>
              <w:rPr>
                <w:rFonts w:ascii="Times New Roman" w:hAnsi="Times New Roman" w:cs="Times New Roman" w:eastAsia="Times New Roman"/>
                <w:sz w:val="27"/>
                <w:szCs w:val="27"/>
              </w:rPr>
            </w:pPr>
          </w:p>
        </w:tc>
        <w:tc>
          <w:tcPr>
            <w:tcW w:w="1358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>
              <w:pStyle w:val="TableParagraph"/>
              <w:tabs>
                <w:tab w:pos="674" w:val="left" w:leader="none"/>
                <w:tab w:pos="1014" w:val="left" w:leader="none"/>
              </w:tabs>
              <w:spacing w:line="38" w:lineRule="exact"/>
              <w:ind w:left="335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</w:p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</w:p>
          <w:p>
            <w:pPr>
              <w:pStyle w:val="TableParagraph"/>
              <w:spacing w:line="240" w:lineRule="auto" w:before="7"/>
              <w:ind w:right="0"/>
              <w:jc w:val="left"/>
              <w:rPr>
                <w:rFonts w:ascii="Times New Roman" w:hAnsi="Times New Roman" w:cs="Times New Roman" w:eastAsia="Times New Roman"/>
                <w:sz w:val="27"/>
                <w:szCs w:val="27"/>
              </w:rPr>
            </w:pPr>
          </w:p>
        </w:tc>
        <w:tc>
          <w:tcPr>
            <w:tcW w:w="1358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>
              <w:pStyle w:val="TableParagraph"/>
              <w:tabs>
                <w:tab w:pos="674" w:val="left" w:leader="none"/>
                <w:tab w:pos="1014" w:val="left" w:leader="none"/>
              </w:tabs>
              <w:spacing w:line="38" w:lineRule="exact"/>
              <w:ind w:left="335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</w:p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</w:p>
          <w:p>
            <w:pPr>
              <w:pStyle w:val="TableParagraph"/>
              <w:spacing w:line="240" w:lineRule="auto" w:before="7"/>
              <w:ind w:right="0"/>
              <w:jc w:val="left"/>
              <w:rPr>
                <w:rFonts w:ascii="Times New Roman" w:hAnsi="Times New Roman" w:cs="Times New Roman" w:eastAsia="Times New Roman"/>
                <w:sz w:val="27"/>
                <w:szCs w:val="27"/>
              </w:rPr>
            </w:pPr>
          </w:p>
        </w:tc>
        <w:tc>
          <w:tcPr>
            <w:tcW w:w="1358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>
              <w:pStyle w:val="TableParagraph"/>
              <w:tabs>
                <w:tab w:pos="674" w:val="left" w:leader="none"/>
                <w:tab w:pos="1014" w:val="left" w:leader="none"/>
              </w:tabs>
              <w:spacing w:line="38" w:lineRule="exact"/>
              <w:ind w:left="335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</w:p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</w:p>
          <w:p>
            <w:pPr>
              <w:pStyle w:val="TableParagraph"/>
              <w:spacing w:line="240" w:lineRule="auto" w:before="7"/>
              <w:ind w:right="0"/>
              <w:jc w:val="left"/>
              <w:rPr>
                <w:rFonts w:ascii="Times New Roman" w:hAnsi="Times New Roman" w:cs="Times New Roman" w:eastAsia="Times New Roman"/>
                <w:sz w:val="27"/>
                <w:szCs w:val="27"/>
              </w:rPr>
            </w:pPr>
          </w:p>
        </w:tc>
        <w:tc>
          <w:tcPr>
            <w:tcW w:w="1358" w:type="dxa"/>
            <w:tcBorders>
              <w:top w:val="single" w:sz="3" w:space="0" w:color="000000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>
              <w:pStyle w:val="TableParagraph"/>
              <w:tabs>
                <w:tab w:pos="674" w:val="left" w:leader="none"/>
                <w:tab w:pos="1014" w:val="left" w:leader="none"/>
              </w:tabs>
              <w:spacing w:line="38" w:lineRule="exact"/>
              <w:ind w:left="335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4l4,35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</w:p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</w:p>
          <w:p>
            <w:pPr>
              <w:pStyle w:val="TableParagraph"/>
              <w:spacing w:line="240" w:lineRule="auto" w:before="7"/>
              <w:ind w:right="0"/>
              <w:jc w:val="left"/>
              <w:rPr>
                <w:rFonts w:ascii="Times New Roman" w:hAnsi="Times New Roman" w:cs="Times New Roman" w:eastAsia="Times New Roman"/>
                <w:sz w:val="27"/>
                <w:szCs w:val="27"/>
              </w:rPr>
            </w:pPr>
          </w:p>
        </w:tc>
      </w:tr>
      <w:tr>
        <w:trPr>
          <w:trHeight w:val="813" w:hRule="exact"/>
        </w:trPr>
        <w:tc>
          <w:tcPr>
            <w:tcW w:w="1358" w:type="dxa"/>
            <w:tcBorders>
              <w:top w:val="dashed" w:sz="1" w:space="0" w:color="D6E0C9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58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58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58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58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58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812" w:hRule="exact"/>
        </w:trPr>
        <w:tc>
          <w:tcPr>
            <w:tcW w:w="1358" w:type="dxa"/>
            <w:tcBorders>
              <w:top w:val="dashed" w:sz="1" w:space="0" w:color="D6E0C9"/>
              <w:left w:val="single" w:sz="3" w:space="0" w:color="000000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58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58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58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58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dashed" w:sz="1" w:space="0" w:color="D6E0C9"/>
            </w:tcBorders>
          </w:tcPr>
          <w:p>
            <w:pPr/>
          </w:p>
        </w:tc>
        <w:tc>
          <w:tcPr>
            <w:tcW w:w="1358" w:type="dxa"/>
            <w:tcBorders>
              <w:top w:val="dashed" w:sz="1" w:space="0" w:color="D6E0C9"/>
              <w:left w:val="dashed" w:sz="1" w:space="0" w:color="D6E0C9"/>
              <w:bottom w:val="dashed" w:sz="1" w:space="0" w:color="D6E0C9"/>
              <w:right w:val="single" w:sz="3" w:space="0" w:color="000000"/>
            </w:tcBorders>
          </w:tcPr>
          <w:p>
            <w:pPr/>
          </w:p>
        </w:tc>
      </w:tr>
      <w:tr>
        <w:trPr>
          <w:trHeight w:val="406" w:hRule="exact"/>
        </w:trPr>
        <w:tc>
          <w:tcPr>
            <w:tcW w:w="1358" w:type="dxa"/>
            <w:tcBorders>
              <w:top w:val="dashed" w:sz="1" w:space="0" w:color="D6E0C9"/>
              <w:left w:val="single" w:sz="3" w:space="0" w:color="000000"/>
              <w:bottom w:val="single" w:sz="3" w:space="0" w:color="000000"/>
              <w:right w:val="dashed" w:sz="1" w:space="0" w:color="D6E0C9"/>
            </w:tcBorders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</w:p>
          <w:p>
            <w:pPr>
              <w:pStyle w:val="TableParagraph"/>
              <w:spacing w:line="240" w:lineRule="auto" w:before="3"/>
              <w:ind w:right="0"/>
              <w:jc w:val="left"/>
              <w:rPr>
                <w:rFonts w:ascii="Times New Roman" w:hAnsi="Times New Roman" w:cs="Times New Roman" w:eastAsia="Times New Roman"/>
                <w:sz w:val="12"/>
                <w:szCs w:val="12"/>
              </w:rPr>
            </w:pPr>
          </w:p>
          <w:p>
            <w:pPr>
              <w:pStyle w:val="TableParagraph"/>
              <w:tabs>
                <w:tab w:pos="671" w:val="left" w:leader="none"/>
                <w:tab w:pos="1011" w:val="left" w:leader="none"/>
              </w:tabs>
              <w:spacing w:line="38" w:lineRule="exact"/>
              <w:ind w:left="332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</w:tc>
        <w:tc>
          <w:tcPr>
            <w:tcW w:w="1358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dashed" w:sz="1" w:space="0" w:color="D6E0C9"/>
            </w:tcBorders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</w:p>
          <w:p>
            <w:pPr>
              <w:pStyle w:val="TableParagraph"/>
              <w:spacing w:line="240" w:lineRule="auto" w:before="3"/>
              <w:ind w:right="0"/>
              <w:jc w:val="left"/>
              <w:rPr>
                <w:rFonts w:ascii="Times New Roman" w:hAnsi="Times New Roman" w:cs="Times New Roman" w:eastAsia="Times New Roman"/>
                <w:sz w:val="12"/>
                <w:szCs w:val="12"/>
              </w:rPr>
            </w:pPr>
          </w:p>
          <w:p>
            <w:pPr>
              <w:pStyle w:val="TableParagraph"/>
              <w:tabs>
                <w:tab w:pos="674" w:val="left" w:leader="none"/>
                <w:tab w:pos="1014" w:val="left" w:leader="none"/>
              </w:tabs>
              <w:spacing w:line="38" w:lineRule="exact"/>
              <w:ind w:left="335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</w:tc>
        <w:tc>
          <w:tcPr>
            <w:tcW w:w="1358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dashed" w:sz="1" w:space="0" w:color="D6E0C9"/>
            </w:tcBorders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</w:p>
          <w:p>
            <w:pPr>
              <w:pStyle w:val="TableParagraph"/>
              <w:spacing w:line="240" w:lineRule="auto" w:before="3"/>
              <w:ind w:right="0"/>
              <w:jc w:val="left"/>
              <w:rPr>
                <w:rFonts w:ascii="Times New Roman" w:hAnsi="Times New Roman" w:cs="Times New Roman" w:eastAsia="Times New Roman"/>
                <w:sz w:val="12"/>
                <w:szCs w:val="12"/>
              </w:rPr>
            </w:pPr>
          </w:p>
          <w:p>
            <w:pPr>
              <w:pStyle w:val="TableParagraph"/>
              <w:tabs>
                <w:tab w:pos="674" w:val="left" w:leader="none"/>
                <w:tab w:pos="1014" w:val="left" w:leader="none"/>
              </w:tabs>
              <w:spacing w:line="38" w:lineRule="exact"/>
              <w:ind w:left="335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</w:tc>
        <w:tc>
          <w:tcPr>
            <w:tcW w:w="1358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dashed" w:sz="1" w:space="0" w:color="D6E0C9"/>
            </w:tcBorders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</w:p>
          <w:p>
            <w:pPr>
              <w:pStyle w:val="TableParagraph"/>
              <w:spacing w:line="240" w:lineRule="auto" w:before="3"/>
              <w:ind w:right="0"/>
              <w:jc w:val="left"/>
              <w:rPr>
                <w:rFonts w:ascii="Times New Roman" w:hAnsi="Times New Roman" w:cs="Times New Roman" w:eastAsia="Times New Roman"/>
                <w:sz w:val="12"/>
                <w:szCs w:val="12"/>
              </w:rPr>
            </w:pPr>
          </w:p>
          <w:p>
            <w:pPr>
              <w:pStyle w:val="TableParagraph"/>
              <w:tabs>
                <w:tab w:pos="674" w:val="left" w:leader="none"/>
                <w:tab w:pos="1014" w:val="left" w:leader="none"/>
              </w:tabs>
              <w:spacing w:line="38" w:lineRule="exact"/>
              <w:ind w:left="335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</w:tc>
        <w:tc>
          <w:tcPr>
            <w:tcW w:w="1358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dashed" w:sz="1" w:space="0" w:color="D6E0C9"/>
            </w:tcBorders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</w:p>
          <w:p>
            <w:pPr>
              <w:pStyle w:val="TableParagraph"/>
              <w:spacing w:line="240" w:lineRule="auto" w:before="3"/>
              <w:ind w:right="0"/>
              <w:jc w:val="left"/>
              <w:rPr>
                <w:rFonts w:ascii="Times New Roman" w:hAnsi="Times New Roman" w:cs="Times New Roman" w:eastAsia="Times New Roman"/>
                <w:sz w:val="12"/>
                <w:szCs w:val="12"/>
              </w:rPr>
            </w:pPr>
          </w:p>
          <w:p>
            <w:pPr>
              <w:pStyle w:val="TableParagraph"/>
              <w:tabs>
                <w:tab w:pos="674" w:val="left" w:leader="none"/>
                <w:tab w:pos="1014" w:val="left" w:leader="none"/>
              </w:tabs>
              <w:spacing w:line="38" w:lineRule="exact"/>
              <w:ind w:left="335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</w:tc>
        <w:tc>
          <w:tcPr>
            <w:tcW w:w="1358" w:type="dxa"/>
            <w:tcBorders>
              <w:top w:val="dashed" w:sz="1" w:space="0" w:color="D6E0C9"/>
              <w:left w:val="dashed" w:sz="1" w:space="0" w:color="D6E0C9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</w:p>
          <w:p>
            <w:pPr>
              <w:pStyle w:val="TableParagraph"/>
              <w:spacing w:line="240" w:lineRule="auto" w:before="3"/>
              <w:ind w:right="0"/>
              <w:jc w:val="left"/>
              <w:rPr>
                <w:rFonts w:ascii="Times New Roman" w:hAnsi="Times New Roman" w:cs="Times New Roman" w:eastAsia="Times New Roman"/>
                <w:sz w:val="12"/>
                <w:szCs w:val="12"/>
              </w:rPr>
            </w:pPr>
          </w:p>
          <w:p>
            <w:pPr>
              <w:pStyle w:val="TableParagraph"/>
              <w:tabs>
                <w:tab w:pos="674" w:val="left" w:leader="none"/>
                <w:tab w:pos="1014" w:val="left" w:leader="none"/>
              </w:tabs>
              <w:spacing w:line="38" w:lineRule="exact"/>
              <w:ind w:left="335" w:right="0"/>
              <w:jc w:val="left"/>
              <w:rPr>
                <w:rFonts w:ascii="Times New Roman" w:hAnsi="Times New Roman" w:cs="Times New Roman" w:eastAsia="Times New Roman"/>
                <w:sz w:val="3"/>
                <w:szCs w:val="3"/>
              </w:rPr>
            </w:pP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  <w:r>
              <w:rPr>
                <w:rFonts w:ascii="Times New Roman"/>
                <w:position w:val="0"/>
                <w:sz w:val="3"/>
              </w:rPr>
              <w:tab/>
            </w:r>
            <w:r>
              <w:rPr>
                <w:rFonts w:ascii="Times New Roman"/>
                <w:position w:val="0"/>
                <w:sz w:val="3"/>
              </w:rPr>
              <w:pict>
                <v:group style="width:.4pt;height:1.95pt;mso-position-horizontal-relative:char;mso-position-vertical-relative:line" coordorigin="0,0" coordsize="8,39">
                  <v:group style="position:absolute;left:4;top:4;width:2;height:31" coordorigin="4,4" coordsize="2,31">
                    <v:shape style="position:absolute;left:4;top:4;width:2;height:31" coordorigin="4,4" coordsize="0,31" path="m4,35l4,4e" filled="false" stroked="true" strokeweight=".375pt" strokecolor="#000000">
                      <v:path arrowok="t"/>
                    </v:shape>
                  </v:group>
                </v:group>
              </w:pict>
            </w:r>
            <w:r>
              <w:rPr>
                <w:rFonts w:ascii="Times New Roman"/>
                <w:position w:val="0"/>
                <w:sz w:val="3"/>
              </w:rPr>
            </w:r>
          </w:p>
        </w:tc>
      </w:tr>
    </w:tbl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tabs>
          <w:tab w:pos="5787" w:val="left" w:leader="none"/>
          <w:tab w:pos="8754" w:val="left" w:leader="none"/>
        </w:tabs>
        <w:spacing w:line="20" w:lineRule="exact"/>
        <w:ind w:left="2820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/>
          <w:sz w:val="2"/>
        </w:rPr>
        <w:pict>
          <v:group style="width:30.3pt;height:.75pt;mso-position-horizontal-relative:char;mso-position-vertical-relative:line" coordorigin="0,0" coordsize="606,15">
            <v:group style="position:absolute;left:8;top:8;width:591;height:2" coordorigin="8,8" coordsize="591,2">
              <v:shape style="position:absolute;left:8;top:8;width:591;height:2" coordorigin="8,8" coordsize="591,0" path="m8,8l599,8e" filled="false" stroked="true" strokeweight=".75pt" strokecolor="#fa7a6d">
                <v:path arrowok="t"/>
              </v:shape>
            </v:group>
          </v:group>
        </w:pict>
      </w:r>
      <w:r>
        <w:rPr>
          <w:rFonts w:ascii="Times New Roman"/>
          <w:sz w:val="2"/>
        </w:rPr>
      </w:r>
      <w:r>
        <w:rPr>
          <w:rFonts w:ascii="Times New Roman"/>
          <w:sz w:val="2"/>
        </w:rPr>
        <w:tab/>
      </w:r>
      <w:r>
        <w:rPr>
          <w:rFonts w:ascii="Times New Roman"/>
          <w:sz w:val="2"/>
        </w:rPr>
        <w:pict>
          <v:group style="width:30.3pt;height:.75pt;mso-position-horizontal-relative:char;mso-position-vertical-relative:line" coordorigin="0,0" coordsize="606,15">
            <v:group style="position:absolute;left:8;top:8;width:591;height:2" coordorigin="8,8" coordsize="591,2">
              <v:shape style="position:absolute;left:8;top:8;width:591;height:2" coordorigin="8,8" coordsize="591,0" path="m8,8l599,8e" filled="false" stroked="true" strokeweight=".75pt" strokecolor="#fac96d">
                <v:path arrowok="t"/>
              </v:shape>
            </v:group>
          </v:group>
        </w:pict>
      </w:r>
      <w:r>
        <w:rPr>
          <w:rFonts w:ascii="Times New Roman"/>
          <w:sz w:val="2"/>
        </w:rPr>
      </w:r>
      <w:r>
        <w:rPr>
          <w:rFonts w:ascii="Times New Roman"/>
          <w:sz w:val="2"/>
        </w:rPr>
        <w:tab/>
      </w:r>
      <w:r>
        <w:rPr>
          <w:rFonts w:ascii="Times New Roman"/>
          <w:sz w:val="2"/>
        </w:rPr>
        <w:pict>
          <v:group style="width:30.3pt;height:.75pt;mso-position-horizontal-relative:char;mso-position-vertical-relative:line" coordorigin="0,0" coordsize="606,15">
            <v:group style="position:absolute;left:8;top:8;width:591;height:2" coordorigin="8,8" coordsize="591,2">
              <v:shape style="position:absolute;left:8;top:8;width:591;height:2" coordorigin="8,8" coordsize="591,0" path="m8,8l599,8e" filled="false" stroked="true" strokeweight=".75pt" strokecolor="#7296e5">
                <v:path arrowok="t"/>
              </v:shape>
            </v:group>
          </v:group>
        </w:pict>
      </w:r>
      <w:r>
        <w:rPr>
          <w:rFonts w:ascii="Times New Roman"/>
          <w:sz w:val="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40" w:lineRule="auto" w:before="194"/>
        <w:ind w:left="1593" w:right="1053"/>
        <w:jc w:val="left"/>
      </w:pPr>
      <w:r>
        <w:rPr/>
        <w:pict>
          <v:group style="position:absolute;margin-left:70.616997pt;margin-top:-205.999878pt;width:468.65pt;height:204pt;mso-position-horizontal-relative:page;mso-position-vertical-relative:paragraph;z-index:-410728" coordorigin="1412,-4120" coordsize="9373,4080">
            <v:group style="position:absolute;left:1417;top:-4115;width:9364;height:2" coordorigin="1417,-4115" coordsize="9364,2">
              <v:shape style="position:absolute;left:1417;top:-4115;width:9364;height:2" coordorigin="1417,-4115" coordsize="9364,0" path="m1417,-4115l10780,-4115e" filled="false" stroked="true" strokeweight=".498pt" strokecolor="#000000">
                <v:path arrowok="t"/>
              </v:shape>
            </v:group>
            <v:group style="position:absolute;left:1422;top:-4115;width:2;height:4070" coordorigin="1422,-4115" coordsize="2,4070">
              <v:shape style="position:absolute;left:1422;top:-4115;width:2;height:4070" coordorigin="1422,-4115" coordsize="0,4070" path="m1422,-45l1422,-4115e" filled="false" stroked="true" strokeweight=".498pt" strokecolor="#000000">
                <v:path arrowok="t"/>
              </v:shape>
            </v:group>
            <v:group style="position:absolute;left:10775;top:-4115;width:2;height:4070" coordorigin="10775,-4115" coordsize="2,4070">
              <v:shape style="position:absolute;left:10775;top:-4115;width:2;height:4070" coordorigin="10775,-4115" coordsize="0,4070" path="m10775,-45l10775,-4115e" filled="false" stroked="true" strokeweight=".498pt" strokecolor="#000000">
                <v:path arrowok="t"/>
              </v:shape>
            </v:group>
            <v:group style="position:absolute;left:1417;top:-45;width:9364;height:2" coordorigin="1417,-45" coordsize="9364,2">
              <v:shape style="position:absolute;left:1417;top:-45;width:9364;height:2" coordorigin="1417,-45" coordsize="9364,0" path="m1417,-45l10780,-45e" filled="false" stroked="true" strokeweight=".498pt" strokecolor="#000000">
                <v:path arrowok="t"/>
              </v:shape>
              <v:shape style="position:absolute;left:1865;top:-3958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14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865;top:-3146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12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865;top:-2333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965;top:-1521;width:534;height:866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1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8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auto" w:before="5"/>
                        <w:rPr>
                          <w:rFonts w:ascii="Times New Roman" w:hAnsi="Times New Roman" w:cs="Times New Roman" w:eastAsia="Times New Roman"/>
                          <w:sz w:val="30"/>
                          <w:szCs w:val="30"/>
                        </w:rPr>
                      </w:pPr>
                    </w:p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3323;top:-895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04:00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4681;top:-895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08:00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5313;top:-895;width:1642;height:771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725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12:00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175" w:lineRule="auto" w:before="114"/>
                        <w:ind w:left="0" w:right="0" w:firstLine="343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5"/>
                          <w:sz w:val="24"/>
                        </w:rPr>
                        <w:t>Time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4"/>
                          <w:sz w:val="24"/>
                        </w:rPr>
                        <w:t>of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Day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4"/>
                        </w:rPr>
                        <w:t>In-stope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4"/>
                        </w:rPr>
                        <w:t>control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7397;top:-895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16:00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8754;top:-895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0112;top:-895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431;top:-364;width:1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8"/>
                          <w:sz w:val="24"/>
                        </w:rPr>
                        <w:t>Station</w:t>
                      </w:r>
                      <w:r>
                        <w:rPr>
                          <w:rFonts w:ascii="Times New Roman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4"/>
                        </w:rPr>
                        <w:t>control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057;top:-364;width:84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1"/>
                          <w:sz w:val="24"/>
                        </w:rPr>
                        <w:t>Baseline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>
          <w:w w:val="105"/>
        </w:rPr>
        <w:t>Figure 4.17: </w:t>
      </w:r>
      <w:bookmarkStart w:name="_bookmark72" w:id="113"/>
      <w:bookmarkEnd w:id="113"/>
      <w:r>
        <w:rPr>
          <w:w w:val="105"/>
        </w:rPr>
        <w:t>Comparing</w:t>
      </w:r>
      <w:r>
        <w:rPr>
          <w:w w:val="105"/>
        </w:rPr>
        <w:t> simulated flow interventions on</w:t>
      </w:r>
      <w:r>
        <w:rPr>
          <w:spacing w:val="42"/>
          <w:w w:val="105"/>
        </w:rPr>
        <w:t> </w:t>
      </w:r>
      <w:r>
        <w:rPr>
          <w:w w:val="105"/>
        </w:rPr>
        <w:t>105L.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352" w:lineRule="auto"/>
        <w:ind w:left="108" w:right="1125" w:hanging="1"/>
        <w:jc w:val="both"/>
      </w:pPr>
      <w:r>
        <w:rPr/>
        <w:pict>
          <v:group style="position:absolute;margin-left:70.616997pt;margin-top:107.47213pt;width:468.65pt;height:204pt;mso-position-horizontal-relative:page;mso-position-vertical-relative:paragraph;z-index:-410560" coordorigin="1412,2149" coordsize="9373,4080">
            <v:group style="position:absolute;left:1417;top:2154;width:9364;height:2" coordorigin="1417,2154" coordsize="9364,2">
              <v:shape style="position:absolute;left:1417;top:2154;width:9364;height:2" coordorigin="1417,2154" coordsize="9364,0" path="m1417,2154l10780,2154e" filled="false" stroked="true" strokeweight=".498pt" strokecolor="#000000">
                <v:path arrowok="t"/>
              </v:shape>
            </v:group>
            <v:group style="position:absolute;left:1422;top:2154;width:2;height:4070" coordorigin="1422,2154" coordsize="2,4070">
              <v:shape style="position:absolute;left:1422;top:2154;width:2;height:4070" coordorigin="1422,2154" coordsize="0,4070" path="m1422,6224l1422,2154e" filled="false" stroked="true" strokeweight=".498pt" strokecolor="#000000">
                <v:path arrowok="t"/>
              </v:shape>
            </v:group>
            <v:group style="position:absolute;left:10775;top:2154;width:2;height:4070" coordorigin="10775,2154" coordsize="2,4070">
              <v:shape style="position:absolute;left:10775;top:2154;width:2;height:4070" coordorigin="10775,2154" coordsize="0,4070" path="m10775,6224l10775,2154e" filled="false" stroked="true" strokeweight=".498pt" strokecolor="#000000">
                <v:path arrowok="t"/>
              </v:shape>
            </v:group>
            <v:group style="position:absolute;left:1417;top:6224;width:9364;height:2" coordorigin="1417,6224" coordsize="9364,2">
              <v:shape style="position:absolute;left:1417;top:6224;width:9364;height:2" coordorigin="1417,6224" coordsize="9364,0" path="m1417,6224l10780,6224e" filled="false" stroked="true" strokeweight=".498pt" strokecolor="#000000">
                <v:path arrowok="t"/>
              </v:shape>
              <v:shape style="position:absolute;left:1865;top:2717;width:235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12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982;top:3529;width:1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8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982;top:4342;width:1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72.5886pt;margin-top:156.586151pt;width:14pt;height:72.3pt;mso-position-horizontal-relative:page;mso-position-vertical-relative:paragraph;z-index:18616" type="#_x0000_t202" filled="false" stroked="false">
            <v:textbox inset="0,0,0,0" style="layout-flow:vertical;mso-layout-flow-alt:bottom-to-top">
              <w:txbxContent>
                <w:p>
                  <w:pPr>
                    <w:spacing w:line="251" w:lineRule="exact" w:before="0"/>
                    <w:ind w:left="20" w:right="0" w:firstLine="0"/>
                    <w:jc w:val="left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>
                    <w:rPr>
                      <w:rFonts w:ascii="Times New Roman"/>
                      <w:w w:val="104"/>
                      <w:sz w:val="24"/>
                    </w:rPr>
                    <w:t>Power</w:t>
                  </w:r>
                  <w:r>
                    <w:rPr>
                      <w:rFonts w:ascii="Times New Roman"/>
                      <w:spacing w:val="18"/>
                      <w:sz w:val="24"/>
                    </w:rPr>
                    <w:t> 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(</w:t>
                  </w:r>
                  <w:r>
                    <w:rPr>
                      <w:rFonts w:ascii="Arial"/>
                      <w:i/>
                      <w:spacing w:val="24"/>
                      <w:w w:val="113"/>
                      <w:sz w:val="24"/>
                    </w:rPr>
                    <w:t>M</w:t>
                  </w:r>
                  <w:r>
                    <w:rPr>
                      <w:rFonts w:ascii="Arial"/>
                      <w:i/>
                      <w:w w:val="97"/>
                      <w:sz w:val="24"/>
                    </w:rPr>
                    <w:t>W</w:t>
                  </w:r>
                  <w:r>
                    <w:rPr>
                      <w:rFonts w:ascii="Arial"/>
                      <w:i/>
                      <w:spacing w:val="-34"/>
                      <w:sz w:val="24"/>
                    </w:rPr>
                    <w:t> 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)</w:t>
                  </w:r>
                  <w:r>
                    <w:rPr>
                      <w:rFonts w:ascii="Times New Roman"/>
                      <w:sz w:val="24"/>
                    </w:rPr>
                  </w:r>
                </w:p>
              </w:txbxContent>
            </v:textbox>
            <w10:wrap type="none"/>
          </v:shape>
        </w:pict>
      </w:r>
      <w:r>
        <w:rPr>
          <w:w w:val="105"/>
        </w:rPr>
        <w:t>A</w:t>
      </w:r>
      <w:r>
        <w:rPr>
          <w:spacing w:val="33"/>
          <w:w w:val="105"/>
        </w:rPr>
        <w:t> </w:t>
      </w:r>
      <w:r>
        <w:rPr>
          <w:w w:val="105"/>
        </w:rPr>
        <w:t>simulation</w:t>
      </w:r>
      <w:r>
        <w:rPr>
          <w:spacing w:val="33"/>
          <w:w w:val="105"/>
        </w:rPr>
        <w:t> </w:t>
      </w:r>
      <w:r>
        <w:rPr>
          <w:w w:val="105"/>
        </w:rPr>
        <w:t>was</w:t>
      </w:r>
      <w:r>
        <w:rPr>
          <w:spacing w:val="33"/>
          <w:w w:val="105"/>
        </w:rPr>
        <w:t> </w:t>
      </w:r>
      <w:r>
        <w:rPr>
          <w:w w:val="105"/>
        </w:rPr>
        <w:t>done</w:t>
      </w:r>
      <w:r>
        <w:rPr>
          <w:spacing w:val="33"/>
          <w:w w:val="105"/>
        </w:rPr>
        <w:t> </w:t>
      </w:r>
      <w:r>
        <w:rPr>
          <w:w w:val="105"/>
        </w:rPr>
        <w:t>to</w:t>
      </w:r>
      <w:r>
        <w:rPr>
          <w:spacing w:val="33"/>
          <w:w w:val="105"/>
        </w:rPr>
        <w:t> </w:t>
      </w:r>
      <w:r>
        <w:rPr>
          <w:w w:val="105"/>
        </w:rPr>
        <w:t>estimate</w:t>
      </w:r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w w:val="105"/>
        </w:rPr>
        <w:t>potential</w:t>
      </w:r>
      <w:r>
        <w:rPr>
          <w:spacing w:val="31"/>
          <w:w w:val="105"/>
        </w:rPr>
        <w:t> </w:t>
      </w:r>
      <w:r>
        <w:rPr>
          <w:w w:val="105"/>
        </w:rPr>
        <w:t>savings</w:t>
      </w:r>
      <w:r>
        <w:rPr>
          <w:spacing w:val="34"/>
          <w:w w:val="105"/>
        </w:rPr>
        <w:t> </w:t>
      </w:r>
      <w:r>
        <w:rPr>
          <w:w w:val="105"/>
        </w:rPr>
        <w:t>of</w:t>
      </w:r>
      <w:r>
        <w:rPr>
          <w:spacing w:val="33"/>
          <w:w w:val="105"/>
        </w:rPr>
        <w:t> </w:t>
      </w:r>
      <w:r>
        <w:rPr>
          <w:w w:val="105"/>
        </w:rPr>
        <w:t>extending</w:t>
      </w:r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w w:val="105"/>
        </w:rPr>
        <w:t>evening</w:t>
      </w:r>
      <w:r>
        <w:rPr>
          <w:spacing w:val="34"/>
          <w:w w:val="105"/>
        </w:rPr>
        <w:t> </w:t>
      </w:r>
      <w:r>
        <w:rPr>
          <w:w w:val="105"/>
        </w:rPr>
        <w:t>station</w:t>
      </w:r>
      <w:r>
        <w:rPr>
          <w:spacing w:val="-59"/>
          <w:w w:val="105"/>
        </w:rPr>
        <w:t> </w:t>
      </w:r>
      <w:r>
        <w:rPr>
          <w:spacing w:val="-59"/>
          <w:w w:val="105"/>
        </w:rPr>
      </w:r>
      <w:r>
        <w:rPr>
          <w:w w:val="105"/>
        </w:rPr>
        <w:t>control to other levels. This was performed by updating the flow demands for levels 95-</w:t>
      </w:r>
      <w:r>
        <w:rPr>
          <w:spacing w:val="39"/>
          <w:w w:val="105"/>
        </w:rPr>
        <w:t> </w:t>
      </w:r>
      <w:r>
        <w:rPr>
          <w:w w:val="105"/>
        </w:rPr>
        <w:t>115</w:t>
      </w:r>
      <w:r>
        <w:rPr>
          <w:w w:val="96"/>
        </w:rPr>
        <w:t> </w:t>
      </w:r>
      <w:r>
        <w:rPr>
          <w:w w:val="105"/>
        </w:rPr>
        <w:t>to</w:t>
      </w:r>
      <w:r>
        <w:rPr>
          <w:spacing w:val="32"/>
          <w:w w:val="105"/>
        </w:rPr>
        <w:t> </w:t>
      </w:r>
      <w:r>
        <w:rPr>
          <w:w w:val="105"/>
        </w:rPr>
        <w:t>match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flow</w:t>
      </w:r>
      <w:r>
        <w:rPr>
          <w:spacing w:val="33"/>
          <w:w w:val="105"/>
        </w:rPr>
        <w:t> </w:t>
      </w:r>
      <w:r>
        <w:rPr>
          <w:w w:val="105"/>
        </w:rPr>
        <w:t>saving</w:t>
      </w:r>
      <w:r>
        <w:rPr>
          <w:spacing w:val="33"/>
          <w:w w:val="105"/>
        </w:rPr>
        <w:t> </w:t>
      </w:r>
      <w:r>
        <w:rPr>
          <w:w w:val="105"/>
        </w:rPr>
        <w:t>achieved</w:t>
      </w:r>
      <w:r>
        <w:rPr>
          <w:spacing w:val="32"/>
          <w:w w:val="105"/>
        </w:rPr>
        <w:t> </w:t>
      </w:r>
      <w:r>
        <w:rPr>
          <w:w w:val="105"/>
        </w:rPr>
        <w:t>in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105L</w:t>
      </w:r>
      <w:r>
        <w:rPr>
          <w:spacing w:val="32"/>
          <w:w w:val="105"/>
        </w:rPr>
        <w:t> </w:t>
      </w:r>
      <w:r>
        <w:rPr>
          <w:w w:val="105"/>
        </w:rPr>
        <w:t>simulation.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w w:val="105"/>
        </w:rPr>
        <w:t>savings</w:t>
      </w:r>
      <w:r>
        <w:rPr>
          <w:spacing w:val="33"/>
          <w:w w:val="105"/>
        </w:rPr>
        <w:t> </w:t>
      </w:r>
      <w:r>
        <w:rPr>
          <w:w w:val="105"/>
        </w:rPr>
        <w:t>achieved</w:t>
      </w:r>
      <w:r>
        <w:rPr>
          <w:spacing w:val="32"/>
          <w:w w:val="105"/>
        </w:rPr>
        <w:t> </w:t>
      </w:r>
      <w:r>
        <w:rPr>
          <w:w w:val="105"/>
        </w:rPr>
        <w:t>for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w w:val="112"/>
        </w:rPr>
        <w:t> </w:t>
      </w:r>
      <w:r>
        <w:rPr>
          <w:w w:val="105"/>
        </w:rPr>
        <w:t>general</w:t>
      </w:r>
      <w:r>
        <w:rPr>
          <w:spacing w:val="30"/>
          <w:w w:val="105"/>
        </w:rPr>
        <w:t> </w:t>
      </w:r>
      <w:r>
        <w:rPr>
          <w:w w:val="105"/>
        </w:rPr>
        <w:t>station</w:t>
      </w:r>
      <w:r>
        <w:rPr>
          <w:spacing w:val="30"/>
          <w:w w:val="105"/>
        </w:rPr>
        <w:t> </w:t>
      </w:r>
      <w:r>
        <w:rPr>
          <w:w w:val="105"/>
        </w:rPr>
        <w:t>control</w:t>
      </w:r>
      <w:r>
        <w:rPr>
          <w:spacing w:val="30"/>
          <w:w w:val="105"/>
        </w:rPr>
        <w:t> </w:t>
      </w:r>
      <w:r>
        <w:rPr>
          <w:w w:val="105"/>
        </w:rPr>
        <w:t>were</w:t>
      </w:r>
      <w:r>
        <w:rPr>
          <w:spacing w:val="30"/>
          <w:w w:val="105"/>
        </w:rPr>
        <w:t> </w:t>
      </w:r>
      <w:r>
        <w:rPr>
          <w:w w:val="105"/>
        </w:rPr>
        <w:t>2.0</w:t>
      </w:r>
      <w:r>
        <w:rPr>
          <w:spacing w:val="29"/>
          <w:w w:val="105"/>
        </w:rPr>
        <w:t> </w:t>
      </w:r>
      <w:r>
        <w:rPr>
          <w:w w:val="105"/>
        </w:rPr>
        <w:t>MW</w:t>
      </w:r>
      <w:r>
        <w:rPr>
          <w:spacing w:val="29"/>
          <w:w w:val="105"/>
        </w:rPr>
        <w:t> </w:t>
      </w:r>
      <w:r>
        <w:rPr>
          <w:w w:val="105"/>
        </w:rPr>
        <w:t>P.C.,</w:t>
      </w:r>
      <w:r>
        <w:rPr>
          <w:spacing w:val="31"/>
          <w:w w:val="105"/>
        </w:rPr>
        <w:t> </w:t>
      </w:r>
      <w:r>
        <w:rPr>
          <w:w w:val="105"/>
        </w:rPr>
        <w:t>shown</w:t>
      </w:r>
      <w:r>
        <w:rPr>
          <w:spacing w:val="30"/>
          <w:w w:val="105"/>
        </w:rPr>
        <w:t> </w:t>
      </w:r>
      <w:r>
        <w:rPr>
          <w:w w:val="105"/>
        </w:rPr>
        <w:t>in</w:t>
      </w:r>
      <w:r>
        <w:rPr>
          <w:spacing w:val="30"/>
          <w:w w:val="105"/>
        </w:rPr>
        <w:t> </w:t>
      </w:r>
      <w:r>
        <w:rPr>
          <w:w w:val="105"/>
        </w:rPr>
        <w:t>fig.</w:t>
      </w:r>
      <w:r>
        <w:rPr>
          <w:spacing w:val="30"/>
          <w:w w:val="105"/>
        </w:rPr>
        <w:t> </w:t>
      </w:r>
      <w:hyperlink w:history="true" w:anchor="_bookmark73">
        <w:r>
          <w:rPr>
            <w:w w:val="105"/>
          </w:rPr>
          <w:t>4.18.</w:t>
        </w:r>
      </w:hyperlink>
      <w:r>
        <w:rPr>
          <w:spacing w:val="6"/>
          <w:w w:val="105"/>
        </w:rPr>
        <w:t> </w:t>
      </w:r>
      <w:r>
        <w:rPr>
          <w:w w:val="105"/>
        </w:rPr>
        <w:t>It</w:t>
      </w:r>
      <w:r>
        <w:rPr>
          <w:spacing w:val="29"/>
          <w:w w:val="105"/>
        </w:rPr>
        <w:t> </w:t>
      </w:r>
      <w:r>
        <w:rPr>
          <w:w w:val="105"/>
        </w:rPr>
        <w:t>was</w:t>
      </w:r>
      <w:r>
        <w:rPr>
          <w:spacing w:val="30"/>
          <w:w w:val="105"/>
        </w:rPr>
        <w:t> </w:t>
      </w:r>
      <w:r>
        <w:rPr>
          <w:w w:val="105"/>
        </w:rPr>
        <w:t>calculated</w:t>
      </w:r>
      <w:r>
        <w:rPr>
          <w:spacing w:val="31"/>
          <w:w w:val="105"/>
        </w:rPr>
        <w:t> </w:t>
      </w:r>
      <w:r>
        <w:rPr>
          <w:w w:val="105"/>
        </w:rPr>
        <w:t>that</w:t>
      </w:r>
      <w:r>
        <w:rPr>
          <w:spacing w:val="29"/>
          <w:w w:val="105"/>
        </w:rPr>
        <w:t> </w:t>
      </w:r>
      <w:r>
        <w:rPr>
          <w:w w:val="105"/>
        </w:rPr>
        <w:t>this</w:t>
      </w:r>
      <w:r>
        <w:rPr>
          <w:spacing w:val="-60"/>
          <w:w w:val="105"/>
        </w:rPr>
        <w:t> </w:t>
      </w:r>
      <w:r>
        <w:rPr>
          <w:spacing w:val="-60"/>
          <w:w w:val="105"/>
        </w:rPr>
      </w:r>
      <w:r>
        <w:rPr>
          <w:w w:val="105"/>
        </w:rPr>
        <w:t>would lead to a annual energy cost saving of </w:t>
      </w:r>
      <w:r>
        <w:rPr>
          <w:spacing w:val="6"/>
          <w:w w:val="105"/>
        </w:rPr>
        <w:t> </w:t>
      </w:r>
      <w:r>
        <w:rPr>
          <w:w w:val="105"/>
        </w:rPr>
        <w:t>R2.5M.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3715" w:lineRule="exact"/>
        <w:ind w:left="66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73"/>
          <w:sz w:val="20"/>
          <w:szCs w:val="20"/>
        </w:rPr>
        <w:pict>
          <v:group style="width:434.05pt;height:185.8pt;mso-position-horizontal-relative:char;mso-position-vertical-relative:line" coordorigin="0,0" coordsize="8681,3716">
            <v:group style="position:absolute;left:297;top:2847;width:8148;height:2" coordorigin="297,2847" coordsize="8148,2">
              <v:shape style="position:absolute;left:297;top:2847;width:8148;height:2" coordorigin="297,2847" coordsize="8148,0" path="m297,2847l8445,2847e" filled="false" stroked="true" strokeweight=".0625pt" strokecolor="#d6e0c9">
                <v:path arrowok="t"/>
                <v:stroke dashstyle="longDash"/>
              </v:shape>
            </v:group>
            <v:group style="position:absolute;left:297;top:2847;width:63;height:2" coordorigin="297,2847" coordsize="63,2">
              <v:shape style="position:absolute;left:297;top:2847;width:63;height:2" coordorigin="297,2847" coordsize="63,0" path="m297,2847l360,2847e" filled="false" stroked="true" strokeweight=".375pt" strokecolor="#000000">
                <v:path arrowok="t"/>
              </v:shape>
            </v:group>
            <v:group style="position:absolute;left:297;top:2035;width:8148;height:2" coordorigin="297,2035" coordsize="8148,2">
              <v:shape style="position:absolute;left:297;top:2035;width:8148;height:2" coordorigin="297,2035" coordsize="8148,0" path="m297,2035l8445,2035e" filled="false" stroked="true" strokeweight=".0625pt" strokecolor="#d6e0c9">
                <v:path arrowok="t"/>
                <v:stroke dashstyle="longDash"/>
              </v:shape>
            </v:group>
            <v:group style="position:absolute;left:297;top:2035;width:63;height:2" coordorigin="297,2035" coordsize="63,2">
              <v:shape style="position:absolute;left:297;top:2035;width:63;height:2" coordorigin="297,2035" coordsize="63,0" path="m297,2035l360,2035e" filled="false" stroked="true" strokeweight=".375pt" strokecolor="#000000">
                <v:path arrowok="t"/>
              </v:shape>
            </v:group>
            <v:group style="position:absolute;left:297;top:1222;width:8148;height:2" coordorigin="297,1222" coordsize="8148,2">
              <v:shape style="position:absolute;left:297;top:1222;width:8148;height:2" coordorigin="297,1222" coordsize="8148,0" path="m297,1222l8445,1222e" filled="false" stroked="true" strokeweight=".0625pt" strokecolor="#d6e0c9">
                <v:path arrowok="t"/>
                <v:stroke dashstyle="longDash"/>
              </v:shape>
            </v:group>
            <v:group style="position:absolute;left:297;top:1222;width:63;height:2" coordorigin="297,1222" coordsize="63,2">
              <v:shape style="position:absolute;left:297;top:1222;width:63;height:2" coordorigin="297,1222" coordsize="63,0" path="m297,1222l360,1222e" filled="false" stroked="true" strokeweight=".375pt" strokecolor="#000000">
                <v:path arrowok="t"/>
              </v:shape>
            </v:group>
            <v:group style="position:absolute;left:297;top:410;width:8148;height:2" coordorigin="297,410" coordsize="8148,2">
              <v:shape style="position:absolute;left:297;top:410;width:8148;height:2" coordorigin="297,410" coordsize="8148,0" path="m297,410l8445,410e" filled="false" stroked="true" strokeweight=".0625pt" strokecolor="#d6e0c9">
                <v:path arrowok="t"/>
                <v:stroke dashstyle="longDash"/>
              </v:shape>
            </v:group>
            <v:group style="position:absolute;left:297;top:410;width:63;height:2" coordorigin="297,410" coordsize="63,2">
              <v:shape style="position:absolute;left:297;top:410;width:63;height:2" coordorigin="297,410" coordsize="63,0" path="m297,410l360,410e" filled="false" stroked="true" strokeweight=".375pt" strokecolor="#000000">
                <v:path arrowok="t"/>
              </v:shape>
            </v:group>
            <v:group style="position:absolute;left:297;top:4;width:2;height:2843" coordorigin="297,4" coordsize="2,2843">
              <v:shape style="position:absolute;left:297;top:4;width:2;height:2843" coordorigin="297,4" coordsize="0,2843" path="m297,2847l297,4e" filled="false" stroked="true" strokeweight=".0625pt" strokecolor="#d6e0c9">
                <v:path arrowok="t"/>
                <v:stroke dashstyle="longDash"/>
              </v:shape>
            </v:group>
            <v:group style="position:absolute;left:297;top:2784;width:2;height:63" coordorigin="297,2784" coordsize="2,63">
              <v:shape style="position:absolute;left:297;top:2784;width:2;height:63" coordorigin="297,2784" coordsize="0,63" path="m297,2847l297,2784e" filled="false" stroked="true" strokeweight=".375pt" strokecolor="#000000">
                <v:path arrowok="t"/>
              </v:shape>
            </v:group>
            <v:group style="position:absolute;left:297;top:4;width:2;height:63" coordorigin="297,4" coordsize="2,63">
              <v:shape style="position:absolute;left:297;top:4;width:2;height:63" coordorigin="297,4" coordsize="0,63" path="m297,4l297,67e" filled="false" stroked="true" strokeweight=".375pt" strokecolor="#000000">
                <v:path arrowok="t"/>
              </v:shape>
            </v:group>
            <v:group style="position:absolute;left:637;top:2816;width:2;height:31" coordorigin="637,2816" coordsize="2,31">
              <v:shape style="position:absolute;left:637;top:2816;width:2;height:31" coordorigin="637,2816" coordsize="0,31" path="m637,2847l637,2816e" filled="false" stroked="true" strokeweight=".375pt" strokecolor="#000000">
                <v:path arrowok="t"/>
              </v:shape>
            </v:group>
            <v:group style="position:absolute;left:637;top:4;width:2;height:31" coordorigin="637,4" coordsize="2,31">
              <v:shape style="position:absolute;left:637;top:4;width:2;height:31" coordorigin="637,4" coordsize="0,31" path="m637,4l637,35e" filled="false" stroked="true" strokeweight=".375pt" strokecolor="#000000">
                <v:path arrowok="t"/>
              </v:shape>
            </v:group>
            <v:group style="position:absolute;left:976;top:2816;width:2;height:31" coordorigin="976,2816" coordsize="2,31">
              <v:shape style="position:absolute;left:976;top:2816;width:2;height:31" coordorigin="976,2816" coordsize="0,31" path="m976,2847l976,2816e" filled="false" stroked="true" strokeweight=".375pt" strokecolor="#000000">
                <v:path arrowok="t"/>
              </v:shape>
            </v:group>
            <v:group style="position:absolute;left:976;top:4;width:2;height:31" coordorigin="976,4" coordsize="2,31">
              <v:shape style="position:absolute;left:976;top:4;width:2;height:31" coordorigin="976,4" coordsize="0,31" path="m976,4l976,35e" filled="false" stroked="true" strokeweight=".375pt" strokecolor="#000000">
                <v:path arrowok="t"/>
              </v:shape>
            </v:group>
            <v:group style="position:absolute;left:1316;top:2816;width:2;height:31" coordorigin="1316,2816" coordsize="2,31">
              <v:shape style="position:absolute;left:1316;top:2816;width:2;height:31" coordorigin="1316,2816" coordsize="0,31" path="m1316,2847l1316,2816e" filled="false" stroked="true" strokeweight=".375pt" strokecolor="#000000">
                <v:path arrowok="t"/>
              </v:shape>
            </v:group>
            <v:group style="position:absolute;left:1316;top:4;width:2;height:31" coordorigin="1316,4" coordsize="2,31">
              <v:shape style="position:absolute;left:1316;top:4;width:2;height:31" coordorigin="1316,4" coordsize="0,31" path="m1316,4l1316,35e" filled="false" stroked="true" strokeweight=".375pt" strokecolor="#000000">
                <v:path arrowok="t"/>
              </v:shape>
            </v:group>
            <v:group style="position:absolute;left:1655;top:4;width:2;height:2843" coordorigin="1655,4" coordsize="2,2843">
              <v:shape style="position:absolute;left:1655;top:4;width:2;height:2843" coordorigin="1655,4" coordsize="0,2843" path="m1655,2847l1655,4e" filled="false" stroked="true" strokeweight=".0625pt" strokecolor="#d6e0c9">
                <v:path arrowok="t"/>
                <v:stroke dashstyle="longDash"/>
              </v:shape>
            </v:group>
            <v:group style="position:absolute;left:1655;top:2784;width:2;height:63" coordorigin="1655,2784" coordsize="2,63">
              <v:shape style="position:absolute;left:1655;top:2784;width:2;height:63" coordorigin="1655,2784" coordsize="0,63" path="m1655,2847l1655,2784e" filled="false" stroked="true" strokeweight=".375pt" strokecolor="#000000">
                <v:path arrowok="t"/>
              </v:shape>
            </v:group>
            <v:group style="position:absolute;left:1655;top:4;width:2;height:63" coordorigin="1655,4" coordsize="2,63">
              <v:shape style="position:absolute;left:1655;top:4;width:2;height:63" coordorigin="1655,4" coordsize="0,63" path="m1655,4l1655,67e" filled="false" stroked="true" strokeweight=".375pt" strokecolor="#000000">
                <v:path arrowok="t"/>
              </v:shape>
            </v:group>
            <v:group style="position:absolute;left:1995;top:2816;width:2;height:31" coordorigin="1995,2816" coordsize="2,31">
              <v:shape style="position:absolute;left:1995;top:2816;width:2;height:31" coordorigin="1995,2816" coordsize="0,31" path="m1995,2847l1995,2816e" filled="false" stroked="true" strokeweight=".375pt" strokecolor="#000000">
                <v:path arrowok="t"/>
              </v:shape>
            </v:group>
            <v:group style="position:absolute;left:1995;top:4;width:2;height:31" coordorigin="1995,4" coordsize="2,31">
              <v:shape style="position:absolute;left:1995;top:4;width:2;height:31" coordorigin="1995,4" coordsize="0,31" path="m1995,4l1995,35e" filled="false" stroked="true" strokeweight=".375pt" strokecolor="#000000">
                <v:path arrowok="t"/>
              </v:shape>
            </v:group>
            <v:group style="position:absolute;left:2334;top:2816;width:2;height:31" coordorigin="2334,2816" coordsize="2,31">
              <v:shape style="position:absolute;left:2334;top:2816;width:2;height:31" coordorigin="2334,2816" coordsize="0,31" path="m2334,2847l2334,2816e" filled="false" stroked="true" strokeweight=".375pt" strokecolor="#000000">
                <v:path arrowok="t"/>
              </v:shape>
            </v:group>
            <v:group style="position:absolute;left:2334;top:4;width:2;height:31" coordorigin="2334,4" coordsize="2,31">
              <v:shape style="position:absolute;left:2334;top:4;width:2;height:31" coordorigin="2334,4" coordsize="0,31" path="m2334,4l2334,35e" filled="false" stroked="true" strokeweight=".375pt" strokecolor="#000000">
                <v:path arrowok="t"/>
              </v:shape>
            </v:group>
            <v:group style="position:absolute;left:2674;top:2816;width:2;height:31" coordorigin="2674,2816" coordsize="2,31">
              <v:shape style="position:absolute;left:2674;top:2816;width:2;height:31" coordorigin="2674,2816" coordsize="0,31" path="m2674,2847l2674,2816e" filled="false" stroked="true" strokeweight=".375pt" strokecolor="#000000">
                <v:path arrowok="t"/>
              </v:shape>
            </v:group>
            <v:group style="position:absolute;left:2674;top:4;width:2;height:31" coordorigin="2674,4" coordsize="2,31">
              <v:shape style="position:absolute;left:2674;top:4;width:2;height:31" coordorigin="2674,4" coordsize="0,31" path="m2674,4l2674,35e" filled="false" stroked="true" strokeweight=".375pt" strokecolor="#000000">
                <v:path arrowok="t"/>
              </v:shape>
            </v:group>
            <v:group style="position:absolute;left:3013;top:4;width:2;height:2843" coordorigin="3013,4" coordsize="2,2843">
              <v:shape style="position:absolute;left:3013;top:4;width:2;height:2843" coordorigin="3013,4" coordsize="0,2843" path="m3013,2847l3013,4e" filled="false" stroked="true" strokeweight=".0625pt" strokecolor="#d6e0c9">
                <v:path arrowok="t"/>
                <v:stroke dashstyle="longDash"/>
              </v:shape>
            </v:group>
            <v:group style="position:absolute;left:3013;top:2784;width:2;height:63" coordorigin="3013,2784" coordsize="2,63">
              <v:shape style="position:absolute;left:3013;top:2784;width:2;height:63" coordorigin="3013,2784" coordsize="0,63" path="m3013,2847l3013,2784e" filled="false" stroked="true" strokeweight=".375pt" strokecolor="#000000">
                <v:path arrowok="t"/>
              </v:shape>
            </v:group>
            <v:group style="position:absolute;left:3013;top:4;width:2;height:63" coordorigin="3013,4" coordsize="2,63">
              <v:shape style="position:absolute;left:3013;top:4;width:2;height:63" coordorigin="3013,4" coordsize="0,63" path="m3013,4l3013,67e" filled="false" stroked="true" strokeweight=".375pt" strokecolor="#000000">
                <v:path arrowok="t"/>
              </v:shape>
            </v:group>
            <v:group style="position:absolute;left:3353;top:2816;width:2;height:31" coordorigin="3353,2816" coordsize="2,31">
              <v:shape style="position:absolute;left:3353;top:2816;width:2;height:31" coordorigin="3353,2816" coordsize="0,31" path="m3353,2847l3353,2816e" filled="false" stroked="true" strokeweight=".375pt" strokecolor="#000000">
                <v:path arrowok="t"/>
              </v:shape>
            </v:group>
            <v:group style="position:absolute;left:3353;top:4;width:2;height:31" coordorigin="3353,4" coordsize="2,31">
              <v:shape style="position:absolute;left:3353;top:4;width:2;height:31" coordorigin="3353,4" coordsize="0,31" path="m3353,4l3353,35e" filled="false" stroked="true" strokeweight=".375pt" strokecolor="#000000">
                <v:path arrowok="t"/>
              </v:shape>
            </v:group>
            <v:group style="position:absolute;left:3692;top:2816;width:2;height:31" coordorigin="3692,2816" coordsize="2,31">
              <v:shape style="position:absolute;left:3692;top:2816;width:2;height:31" coordorigin="3692,2816" coordsize="0,31" path="m3692,2847l3692,2816e" filled="false" stroked="true" strokeweight=".375pt" strokecolor="#000000">
                <v:path arrowok="t"/>
              </v:shape>
            </v:group>
            <v:group style="position:absolute;left:3692;top:4;width:2;height:31" coordorigin="3692,4" coordsize="2,31">
              <v:shape style="position:absolute;left:3692;top:4;width:2;height:31" coordorigin="3692,4" coordsize="0,31" path="m3692,4l3692,35e" filled="false" stroked="true" strokeweight=".375pt" strokecolor="#000000">
                <v:path arrowok="t"/>
              </v:shape>
            </v:group>
            <v:group style="position:absolute;left:4032;top:2816;width:2;height:31" coordorigin="4032,2816" coordsize="2,31">
              <v:shape style="position:absolute;left:4032;top:2816;width:2;height:31" coordorigin="4032,2816" coordsize="0,31" path="m4032,2847l4032,2816e" filled="false" stroked="true" strokeweight=".375pt" strokecolor="#000000">
                <v:path arrowok="t"/>
              </v:shape>
            </v:group>
            <v:group style="position:absolute;left:4032;top:4;width:2;height:31" coordorigin="4032,4" coordsize="2,31">
              <v:shape style="position:absolute;left:4032;top:4;width:2;height:31" coordorigin="4032,4" coordsize="0,31" path="m4032,4l4032,35e" filled="false" stroked="true" strokeweight=".375pt" strokecolor="#000000">
                <v:path arrowok="t"/>
              </v:shape>
            </v:group>
            <v:group style="position:absolute;left:4371;top:4;width:2;height:2843" coordorigin="4371,4" coordsize="2,2843">
              <v:shape style="position:absolute;left:4371;top:4;width:2;height:2843" coordorigin="4371,4" coordsize="0,2843" path="m4371,2847l4371,4e" filled="false" stroked="true" strokeweight=".0625pt" strokecolor="#d6e0c9">
                <v:path arrowok="t"/>
                <v:stroke dashstyle="longDash"/>
              </v:shape>
            </v:group>
            <v:group style="position:absolute;left:4371;top:2784;width:2;height:63" coordorigin="4371,2784" coordsize="2,63">
              <v:shape style="position:absolute;left:4371;top:2784;width:2;height:63" coordorigin="4371,2784" coordsize="0,63" path="m4371,2847l4371,2784e" filled="false" stroked="true" strokeweight=".375pt" strokecolor="#000000">
                <v:path arrowok="t"/>
              </v:shape>
            </v:group>
            <v:group style="position:absolute;left:4371;top:4;width:2;height:63" coordorigin="4371,4" coordsize="2,63">
              <v:shape style="position:absolute;left:4371;top:4;width:2;height:63" coordorigin="4371,4" coordsize="0,63" path="m4371,4l4371,67e" filled="false" stroked="true" strokeweight=".375pt" strokecolor="#000000">
                <v:path arrowok="t"/>
              </v:shape>
            </v:group>
            <v:group style="position:absolute;left:4711;top:2816;width:2;height:31" coordorigin="4711,2816" coordsize="2,31">
              <v:shape style="position:absolute;left:4711;top:2816;width:2;height:31" coordorigin="4711,2816" coordsize="0,31" path="m4711,2847l4711,2816e" filled="false" stroked="true" strokeweight=".375pt" strokecolor="#000000">
                <v:path arrowok="t"/>
              </v:shape>
            </v:group>
            <v:group style="position:absolute;left:4711;top:4;width:2;height:31" coordorigin="4711,4" coordsize="2,31">
              <v:shape style="position:absolute;left:4711;top:4;width:2;height:31" coordorigin="4711,4" coordsize="0,31" path="m4711,4l4711,35e" filled="false" stroked="true" strokeweight=".375pt" strokecolor="#000000">
                <v:path arrowok="t"/>
              </v:shape>
            </v:group>
            <v:group style="position:absolute;left:5050;top:2816;width:2;height:31" coordorigin="5050,2816" coordsize="2,31">
              <v:shape style="position:absolute;left:5050;top:2816;width:2;height:31" coordorigin="5050,2816" coordsize="0,31" path="m5050,2847l5050,2816e" filled="false" stroked="true" strokeweight=".375pt" strokecolor="#000000">
                <v:path arrowok="t"/>
              </v:shape>
            </v:group>
            <v:group style="position:absolute;left:5050;top:4;width:2;height:31" coordorigin="5050,4" coordsize="2,31">
              <v:shape style="position:absolute;left:5050;top:4;width:2;height:31" coordorigin="5050,4" coordsize="0,31" path="m5050,4l5050,35e" filled="false" stroked="true" strokeweight=".375pt" strokecolor="#000000">
                <v:path arrowok="t"/>
              </v:shape>
            </v:group>
            <v:group style="position:absolute;left:5390;top:2816;width:2;height:31" coordorigin="5390,2816" coordsize="2,31">
              <v:shape style="position:absolute;left:5390;top:2816;width:2;height:31" coordorigin="5390,2816" coordsize="0,31" path="m5390,2847l5390,2816e" filled="false" stroked="true" strokeweight=".375pt" strokecolor="#000000">
                <v:path arrowok="t"/>
              </v:shape>
            </v:group>
            <v:group style="position:absolute;left:5390;top:4;width:2;height:31" coordorigin="5390,4" coordsize="2,31">
              <v:shape style="position:absolute;left:5390;top:4;width:2;height:31" coordorigin="5390,4" coordsize="0,31" path="m5390,4l5390,35e" filled="false" stroked="true" strokeweight=".375pt" strokecolor="#000000">
                <v:path arrowok="t"/>
              </v:shape>
            </v:group>
            <v:group style="position:absolute;left:5729;top:4;width:2;height:2843" coordorigin="5729,4" coordsize="2,2843">
              <v:shape style="position:absolute;left:5729;top:4;width:2;height:2843" coordorigin="5729,4" coordsize="0,2843" path="m5729,2847l5729,4e" filled="false" stroked="true" strokeweight=".0625pt" strokecolor="#d6e0c9">
                <v:path arrowok="t"/>
                <v:stroke dashstyle="longDash"/>
              </v:shape>
            </v:group>
            <v:group style="position:absolute;left:5729;top:2784;width:2;height:63" coordorigin="5729,2784" coordsize="2,63">
              <v:shape style="position:absolute;left:5729;top:2784;width:2;height:63" coordorigin="5729,2784" coordsize="0,63" path="m5729,2847l5729,2784e" filled="false" stroked="true" strokeweight=".375pt" strokecolor="#000000">
                <v:path arrowok="t"/>
              </v:shape>
            </v:group>
            <v:group style="position:absolute;left:5729;top:4;width:2;height:63" coordorigin="5729,4" coordsize="2,63">
              <v:shape style="position:absolute;left:5729;top:4;width:2;height:63" coordorigin="5729,4" coordsize="0,63" path="m5729,4l5729,67e" filled="false" stroked="true" strokeweight=".375pt" strokecolor="#000000">
                <v:path arrowok="t"/>
              </v:shape>
            </v:group>
            <v:group style="position:absolute;left:6069;top:2816;width:2;height:31" coordorigin="6069,2816" coordsize="2,31">
              <v:shape style="position:absolute;left:6069;top:2816;width:2;height:31" coordorigin="6069,2816" coordsize="0,31" path="m6069,2847l6069,2816e" filled="false" stroked="true" strokeweight=".375pt" strokecolor="#000000">
                <v:path arrowok="t"/>
              </v:shape>
            </v:group>
            <v:group style="position:absolute;left:6069;top:4;width:2;height:31" coordorigin="6069,4" coordsize="2,31">
              <v:shape style="position:absolute;left:6069;top:4;width:2;height:31" coordorigin="6069,4" coordsize="0,31" path="m6069,4l6069,35e" filled="false" stroked="true" strokeweight=".375pt" strokecolor="#000000">
                <v:path arrowok="t"/>
              </v:shape>
            </v:group>
            <v:group style="position:absolute;left:6408;top:2816;width:2;height:31" coordorigin="6408,2816" coordsize="2,31">
              <v:shape style="position:absolute;left:6408;top:2816;width:2;height:31" coordorigin="6408,2816" coordsize="0,31" path="m6408,2847l6408,2816e" filled="false" stroked="true" strokeweight=".375pt" strokecolor="#000000">
                <v:path arrowok="t"/>
              </v:shape>
            </v:group>
            <v:group style="position:absolute;left:6408;top:4;width:2;height:31" coordorigin="6408,4" coordsize="2,31">
              <v:shape style="position:absolute;left:6408;top:4;width:2;height:31" coordorigin="6408,4" coordsize="0,31" path="m6408,4l6408,35e" filled="false" stroked="true" strokeweight=".375pt" strokecolor="#000000">
                <v:path arrowok="t"/>
              </v:shape>
            </v:group>
            <v:group style="position:absolute;left:6748;top:2816;width:2;height:31" coordorigin="6748,2816" coordsize="2,31">
              <v:shape style="position:absolute;left:6748;top:2816;width:2;height:31" coordorigin="6748,2816" coordsize="0,31" path="m6748,2847l6748,2816e" filled="false" stroked="true" strokeweight=".375pt" strokecolor="#000000">
                <v:path arrowok="t"/>
              </v:shape>
            </v:group>
            <v:group style="position:absolute;left:6748;top:4;width:2;height:31" coordorigin="6748,4" coordsize="2,31">
              <v:shape style="position:absolute;left:6748;top:4;width:2;height:31" coordorigin="6748,4" coordsize="0,31" path="m6748,4l6748,35e" filled="false" stroked="true" strokeweight=".375pt" strokecolor="#000000">
                <v:path arrowok="t"/>
              </v:shape>
            </v:group>
            <v:group style="position:absolute;left:7087;top:4;width:2;height:2843" coordorigin="7087,4" coordsize="2,2843">
              <v:shape style="position:absolute;left:7087;top:4;width:2;height:2843" coordorigin="7087,4" coordsize="0,2843" path="m7087,2847l7087,4e" filled="false" stroked="true" strokeweight=".0625pt" strokecolor="#d6e0c9">
                <v:path arrowok="t"/>
                <v:stroke dashstyle="longDash"/>
              </v:shape>
            </v:group>
            <v:group style="position:absolute;left:7087;top:2784;width:2;height:63" coordorigin="7087,2784" coordsize="2,63">
              <v:shape style="position:absolute;left:7087;top:2784;width:2;height:63" coordorigin="7087,2784" coordsize="0,63" path="m7087,2847l7087,2784e" filled="false" stroked="true" strokeweight=".375pt" strokecolor="#000000">
                <v:path arrowok="t"/>
              </v:shape>
            </v:group>
            <v:group style="position:absolute;left:7087;top:4;width:2;height:63" coordorigin="7087,4" coordsize="2,63">
              <v:shape style="position:absolute;left:7087;top:4;width:2;height:63" coordorigin="7087,4" coordsize="0,63" path="m7087,4l7087,67e" filled="false" stroked="true" strokeweight=".375pt" strokecolor="#000000">
                <v:path arrowok="t"/>
              </v:shape>
            </v:group>
            <v:group style="position:absolute;left:7427;top:2816;width:2;height:31" coordorigin="7427,2816" coordsize="2,31">
              <v:shape style="position:absolute;left:7427;top:2816;width:2;height:31" coordorigin="7427,2816" coordsize="0,31" path="m7427,2847l7427,2816e" filled="false" stroked="true" strokeweight=".375pt" strokecolor="#000000">
                <v:path arrowok="t"/>
              </v:shape>
            </v:group>
            <v:group style="position:absolute;left:7427;top:4;width:2;height:31" coordorigin="7427,4" coordsize="2,31">
              <v:shape style="position:absolute;left:7427;top:4;width:2;height:31" coordorigin="7427,4" coordsize="0,31" path="m7427,4l7427,35e" filled="false" stroked="true" strokeweight=".375pt" strokecolor="#000000">
                <v:path arrowok="t"/>
              </v:shape>
            </v:group>
            <v:group style="position:absolute;left:7766;top:2816;width:2;height:31" coordorigin="7766,2816" coordsize="2,31">
              <v:shape style="position:absolute;left:7766;top:2816;width:2;height:31" coordorigin="7766,2816" coordsize="0,31" path="m7766,2847l7766,2816e" filled="false" stroked="true" strokeweight=".375pt" strokecolor="#000000">
                <v:path arrowok="t"/>
              </v:shape>
            </v:group>
            <v:group style="position:absolute;left:7766;top:4;width:2;height:31" coordorigin="7766,4" coordsize="2,31">
              <v:shape style="position:absolute;left:7766;top:4;width:2;height:31" coordorigin="7766,4" coordsize="0,31" path="m7766,4l7766,35e" filled="false" stroked="true" strokeweight=".375pt" strokecolor="#000000">
                <v:path arrowok="t"/>
              </v:shape>
            </v:group>
            <v:group style="position:absolute;left:8106;top:2816;width:2;height:31" coordorigin="8106,2816" coordsize="2,31">
              <v:shape style="position:absolute;left:8106;top:2816;width:2;height:31" coordorigin="8106,2816" coordsize="0,31" path="m8106,2847l8106,2816e" filled="false" stroked="true" strokeweight=".375pt" strokecolor="#000000">
                <v:path arrowok="t"/>
              </v:shape>
            </v:group>
            <v:group style="position:absolute;left:8106;top:4;width:2;height:31" coordorigin="8106,4" coordsize="2,31">
              <v:shape style="position:absolute;left:8106;top:4;width:2;height:31" coordorigin="8106,4" coordsize="0,31" path="m8106,4l8106,35e" filled="false" stroked="true" strokeweight=".375pt" strokecolor="#000000">
                <v:path arrowok="t"/>
              </v:shape>
            </v:group>
            <v:group style="position:absolute;left:8445;top:4;width:2;height:2843" coordorigin="8445,4" coordsize="2,2843">
              <v:shape style="position:absolute;left:8445;top:4;width:2;height:2843" coordorigin="8445,4" coordsize="0,2843" path="m8445,2847l8445,4e" filled="false" stroked="true" strokeweight=".0625pt" strokecolor="#d6e0c9">
                <v:path arrowok="t"/>
                <v:stroke dashstyle="longDash"/>
              </v:shape>
            </v:group>
            <v:group style="position:absolute;left:8445;top:2784;width:2;height:63" coordorigin="8445,2784" coordsize="2,63">
              <v:shape style="position:absolute;left:8445;top:2784;width:2;height:63" coordorigin="8445,2784" coordsize="0,63" path="m8445,2847l8445,2784e" filled="false" stroked="true" strokeweight=".375pt" strokecolor="#000000">
                <v:path arrowok="t"/>
              </v:shape>
            </v:group>
            <v:group style="position:absolute;left:8445;top:4;width:2;height:63" coordorigin="8445,4" coordsize="2,63">
              <v:shape style="position:absolute;left:8445;top:4;width:2;height:63" coordorigin="8445,4" coordsize="0,63" path="m8445,4l8445,67e" filled="false" stroked="true" strokeweight=".375pt" strokecolor="#000000">
                <v:path arrowok="t"/>
              </v:shape>
            </v:group>
            <v:group style="position:absolute;left:297;top:4;width:8148;height:2843" coordorigin="297,4" coordsize="8148,2843">
              <v:shape style="position:absolute;left:297;top:4;width:8148;height:2843" coordorigin="297,4" coordsize="8148,2843" path="m297,2847l8445,2847,8445,4,297,4,297,2847xe" filled="false" stroked="true" strokeweight=".375pt" strokecolor="#000000">
                <v:path arrowok="t"/>
              </v:shape>
              <v:shape style="position:absolute;left:289;top:80;width:8152;height:1371" type="#_x0000_t75" stroked="false">
                <v:imagedata r:id="rId97" o:title=""/>
              </v:shape>
            </v:group>
            <v:group style="position:absolute;left:6419;top:2640;width:2;height:207" coordorigin="6419,2640" coordsize="2,207">
              <v:shape style="position:absolute;left:6419;top:2640;width:2;height:207" coordorigin="6419,2640" coordsize="0,207" path="m6419,2847l6419,2640e" filled="false" stroked="true" strokeweight=".375pt" strokecolor="#a5eab5">
                <v:path arrowok="t"/>
              </v:shape>
            </v:group>
            <v:group style="position:absolute;left:6431;top:2462;width:2;height:385" coordorigin="6431,2462" coordsize="2,385">
              <v:shape style="position:absolute;left:6431;top:2462;width:2;height:385" coordorigin="6431,2462" coordsize="0,385" path="m6431,2847l6431,2462e" filled="false" stroked="true" strokeweight=".375pt" strokecolor="#a5eab5">
                <v:path arrowok="t"/>
              </v:shape>
            </v:group>
            <v:group style="position:absolute;left:6442;top:2456;width:2;height:391" coordorigin="6442,2456" coordsize="2,391">
              <v:shape style="position:absolute;left:6442;top:2456;width:2;height:391" coordorigin="6442,2456" coordsize="0,391" path="m6442,2847l6442,2456e" filled="false" stroked="true" strokeweight=".375pt" strokecolor="#a5eab5">
                <v:path arrowok="t"/>
              </v:shape>
            </v:group>
            <v:group style="position:absolute;left:6453;top:2456;width:2;height:391" coordorigin="6453,2456" coordsize="2,391">
              <v:shape style="position:absolute;left:6453;top:2456;width:2;height:391" coordorigin="6453,2456" coordsize="0,391" path="m6453,2847l6453,2456e" filled="false" stroked="true" strokeweight=".375pt" strokecolor="#a5eab5">
                <v:path arrowok="t"/>
              </v:shape>
            </v:group>
            <v:group style="position:absolute;left:6465;top:2456;width:2;height:391" coordorigin="6465,2456" coordsize="2,391">
              <v:shape style="position:absolute;left:6465;top:2456;width:2;height:391" coordorigin="6465,2456" coordsize="0,391" path="m6465,2847l6465,2456e" filled="false" stroked="true" strokeweight=".375pt" strokecolor="#a5eab5">
                <v:path arrowok="t"/>
              </v:shape>
            </v:group>
            <v:group style="position:absolute;left:6476;top:2453;width:2;height:394" coordorigin="6476,2453" coordsize="2,394">
              <v:shape style="position:absolute;left:6476;top:2453;width:2;height:394" coordorigin="6476,2453" coordsize="0,394" path="m6476,2847l6476,2453e" filled="false" stroked="true" strokeweight=".375pt" strokecolor="#a5eab5">
                <v:path arrowok="t"/>
              </v:shape>
            </v:group>
            <v:group style="position:absolute;left:6487;top:2451;width:2;height:396" coordorigin="6487,2451" coordsize="2,396">
              <v:shape style="position:absolute;left:6487;top:2451;width:2;height:396" coordorigin="6487,2451" coordsize="0,396" path="m6487,2847l6487,2451e" filled="false" stroked="true" strokeweight=".375pt" strokecolor="#a5eab5">
                <v:path arrowok="t"/>
              </v:shape>
            </v:group>
            <v:group style="position:absolute;left:6499;top:2460;width:2;height:387" coordorigin="6499,2460" coordsize="2,387">
              <v:shape style="position:absolute;left:6499;top:2460;width:2;height:387" coordorigin="6499,2460" coordsize="0,387" path="m6499,2847l6499,2460e" filled="false" stroked="true" strokeweight=".375pt" strokecolor="#a5eab5">
                <v:path arrowok="t"/>
              </v:shape>
            </v:group>
            <v:group style="position:absolute;left:6510;top:2460;width:2;height:387" coordorigin="6510,2460" coordsize="2,387">
              <v:shape style="position:absolute;left:6510;top:2460;width:2;height:387" coordorigin="6510,2460" coordsize="0,387" path="m6510,2847l6510,2460e" filled="false" stroked="true" strokeweight=".375pt" strokecolor="#a5eab5">
                <v:path arrowok="t"/>
              </v:shape>
            </v:group>
            <v:group style="position:absolute;left:6521;top:2460;width:2;height:387" coordorigin="6521,2460" coordsize="2,387">
              <v:shape style="position:absolute;left:6521;top:2460;width:2;height:387" coordorigin="6521,2460" coordsize="0,387" path="m6521,2847l6521,2460e" filled="false" stroked="true" strokeweight=".375pt" strokecolor="#a5eab5">
                <v:path arrowok="t"/>
              </v:shape>
            </v:group>
            <v:group style="position:absolute;left:6532;top:2459;width:2;height:388" coordorigin="6532,2459" coordsize="2,388">
              <v:shape style="position:absolute;left:6532;top:2459;width:2;height:388" coordorigin="6532,2459" coordsize="0,388" path="m6532,2847l6532,2459e" filled="false" stroked="true" strokeweight=".375pt" strokecolor="#a5eab5">
                <v:path arrowok="t"/>
              </v:shape>
            </v:group>
            <v:group style="position:absolute;left:6544;top:2460;width:2;height:387" coordorigin="6544,2460" coordsize="2,387">
              <v:shape style="position:absolute;left:6544;top:2460;width:2;height:387" coordorigin="6544,2460" coordsize="0,387" path="m6544,2847l6544,2460e" filled="false" stroked="true" strokeweight=".375pt" strokecolor="#a5eab5">
                <v:path arrowok="t"/>
              </v:shape>
            </v:group>
            <v:group style="position:absolute;left:6555;top:2462;width:2;height:385" coordorigin="6555,2462" coordsize="2,385">
              <v:shape style="position:absolute;left:6555;top:2462;width:2;height:385" coordorigin="6555,2462" coordsize="0,385" path="m6555,2847l6555,2462e" filled="false" stroked="true" strokeweight=".375pt" strokecolor="#a5eab5">
                <v:path arrowok="t"/>
              </v:shape>
            </v:group>
            <v:group style="position:absolute;left:6566;top:2468;width:2;height:379" coordorigin="6566,2468" coordsize="2,379">
              <v:shape style="position:absolute;left:6566;top:2468;width:2;height:379" coordorigin="6566,2468" coordsize="0,379" path="m6566,2847l6566,2468e" filled="false" stroked="true" strokeweight=".375pt" strokecolor="#a5eab5">
                <v:path arrowok="t"/>
              </v:shape>
            </v:group>
            <v:group style="position:absolute;left:6578;top:2468;width:2;height:379" coordorigin="6578,2468" coordsize="2,379">
              <v:shape style="position:absolute;left:6578;top:2468;width:2;height:379" coordorigin="6578,2468" coordsize="0,379" path="m6578,2847l6578,2468e" filled="false" stroked="true" strokeweight=".375pt" strokecolor="#a5eab5">
                <v:path arrowok="t"/>
              </v:shape>
            </v:group>
            <v:group style="position:absolute;left:6589;top:2465;width:2;height:382" coordorigin="6589,2465" coordsize="2,382">
              <v:shape style="position:absolute;left:6589;top:2465;width:2;height:382" coordorigin="6589,2465" coordsize="0,382" path="m6589,2847l6589,2465e" filled="false" stroked="true" strokeweight=".375pt" strokecolor="#a5eab5">
                <v:path arrowok="t"/>
              </v:shape>
            </v:group>
            <v:group style="position:absolute;left:6600;top:2465;width:2;height:382" coordorigin="6600,2465" coordsize="2,382">
              <v:shape style="position:absolute;left:6600;top:2465;width:2;height:382" coordorigin="6600,2465" coordsize="0,382" path="m6600,2847l6600,2465e" filled="false" stroked="true" strokeweight=".375pt" strokecolor="#a5eab5">
                <v:path arrowok="t"/>
              </v:shape>
            </v:group>
            <v:group style="position:absolute;left:6612;top:2469;width:2;height:378" coordorigin="6612,2469" coordsize="2,378">
              <v:shape style="position:absolute;left:6612;top:2469;width:2;height:378" coordorigin="6612,2469" coordsize="0,378" path="m6612,2847l6612,2469e" filled="false" stroked="true" strokeweight=".375pt" strokecolor="#a5eab5">
                <v:path arrowok="t"/>
              </v:shape>
            </v:group>
            <v:group style="position:absolute;left:6623;top:2463;width:2;height:384" coordorigin="6623,2463" coordsize="2,384">
              <v:shape style="position:absolute;left:6623;top:2463;width:2;height:384" coordorigin="6623,2463" coordsize="0,384" path="m6623,2847l6623,2463e" filled="false" stroked="true" strokeweight=".375pt" strokecolor="#a5eab5">
                <v:path arrowok="t"/>
              </v:shape>
            </v:group>
            <v:group style="position:absolute;left:6634;top:2464;width:2;height:383" coordorigin="6634,2464" coordsize="2,383">
              <v:shape style="position:absolute;left:6634;top:2464;width:2;height:383" coordorigin="6634,2464" coordsize="0,383" path="m6634,2847l6634,2464e" filled="false" stroked="true" strokeweight=".375pt" strokecolor="#a5eab5">
                <v:path arrowok="t"/>
              </v:shape>
            </v:group>
            <v:group style="position:absolute;left:6646;top:2464;width:2;height:383" coordorigin="6646,2464" coordsize="2,383">
              <v:shape style="position:absolute;left:6646;top:2464;width:2;height:383" coordorigin="6646,2464" coordsize="0,383" path="m6646,2847l6646,2464e" filled="false" stroked="true" strokeweight=".375pt" strokecolor="#a5eab5">
                <v:path arrowok="t"/>
              </v:shape>
            </v:group>
            <v:group style="position:absolute;left:6657;top:2466;width:2;height:381" coordorigin="6657,2466" coordsize="2,381">
              <v:shape style="position:absolute;left:6657;top:2466;width:2;height:381" coordorigin="6657,2466" coordsize="0,381" path="m6657,2847l6657,2466e" filled="false" stroked="true" strokeweight=".375pt" strokecolor="#a5eab5">
                <v:path arrowok="t"/>
              </v:shape>
            </v:group>
            <v:group style="position:absolute;left:6668;top:2468;width:2;height:379" coordorigin="6668,2468" coordsize="2,379">
              <v:shape style="position:absolute;left:6668;top:2468;width:2;height:379" coordorigin="6668,2468" coordsize="0,379" path="m6668,2847l6668,2468e" filled="false" stroked="true" strokeweight=".375pt" strokecolor="#a5eab5">
                <v:path arrowok="t"/>
              </v:shape>
            </v:group>
            <v:group style="position:absolute;left:6680;top:2468;width:2;height:379" coordorigin="6680,2468" coordsize="2,379">
              <v:shape style="position:absolute;left:6680;top:2468;width:2;height:379" coordorigin="6680,2468" coordsize="0,379" path="m6680,2847l6680,2468e" filled="false" stroked="true" strokeweight=".375pt" strokecolor="#a5eab5">
                <v:path arrowok="t"/>
              </v:shape>
            </v:group>
            <v:group style="position:absolute;left:6691;top:2473;width:2;height:374" coordorigin="6691,2473" coordsize="2,374">
              <v:shape style="position:absolute;left:6691;top:2473;width:2;height:374" coordorigin="6691,2473" coordsize="0,374" path="m6691,2847l6691,2473e" filled="false" stroked="true" strokeweight=".375pt" strokecolor="#a5eab5">
                <v:path arrowok="t"/>
              </v:shape>
            </v:group>
            <v:group style="position:absolute;left:6702;top:2473;width:2;height:374" coordorigin="6702,2473" coordsize="2,374">
              <v:shape style="position:absolute;left:6702;top:2473;width:2;height:374" coordorigin="6702,2473" coordsize="0,374" path="m6702,2847l6702,2473e" filled="false" stroked="true" strokeweight=".375pt" strokecolor="#a5eab5">
                <v:path arrowok="t"/>
              </v:shape>
            </v:group>
            <v:group style="position:absolute;left:6714;top:2476;width:2;height:371" coordorigin="6714,2476" coordsize="2,371">
              <v:shape style="position:absolute;left:6714;top:2476;width:2;height:371" coordorigin="6714,2476" coordsize="0,371" path="m6714,2847l6714,2476e" filled="false" stroked="true" strokeweight=".375pt" strokecolor="#a5eab5">
                <v:path arrowok="t"/>
              </v:shape>
            </v:group>
            <v:group style="position:absolute;left:6725;top:2476;width:2;height:371" coordorigin="6725,2476" coordsize="2,371">
              <v:shape style="position:absolute;left:6725;top:2476;width:2;height:371" coordorigin="6725,2476" coordsize="0,371" path="m6725,2847l6725,2476e" filled="false" stroked="true" strokeweight=".375pt" strokecolor="#a5eab5">
                <v:path arrowok="t"/>
              </v:shape>
            </v:group>
            <v:group style="position:absolute;left:6736;top:2475;width:2;height:372" coordorigin="6736,2475" coordsize="2,372">
              <v:shape style="position:absolute;left:6736;top:2475;width:2;height:372" coordorigin="6736,2475" coordsize="0,372" path="m6736,2847l6736,2475e" filled="false" stroked="true" strokeweight=".375pt" strokecolor="#a5eab5">
                <v:path arrowok="t"/>
              </v:shape>
            </v:group>
            <v:group style="position:absolute;left:6748;top:2477;width:2;height:370" coordorigin="6748,2477" coordsize="2,370">
              <v:shape style="position:absolute;left:6748;top:2477;width:2;height:370" coordorigin="6748,2477" coordsize="0,370" path="m6748,2847l6748,2477e" filled="false" stroked="true" strokeweight=".375pt" strokecolor="#a5eab5">
                <v:path arrowok="t"/>
              </v:shape>
            </v:group>
            <v:group style="position:absolute;left:6759;top:2473;width:2;height:374" coordorigin="6759,2473" coordsize="2,374">
              <v:shape style="position:absolute;left:6759;top:2473;width:2;height:374" coordorigin="6759,2473" coordsize="0,374" path="m6759,2847l6759,2473e" filled="false" stroked="true" strokeweight=".375pt" strokecolor="#a5eab5">
                <v:path arrowok="t"/>
              </v:shape>
            </v:group>
            <v:group style="position:absolute;left:6770;top:2469;width:2;height:378" coordorigin="6770,2469" coordsize="2,378">
              <v:shape style="position:absolute;left:6770;top:2469;width:2;height:378" coordorigin="6770,2469" coordsize="0,378" path="m6770,2847l6770,2469e" filled="false" stroked="true" strokeweight=".375pt" strokecolor="#a5eab5">
                <v:path arrowok="t"/>
              </v:shape>
            </v:group>
            <v:group style="position:absolute;left:6781;top:2468;width:2;height:379" coordorigin="6781,2468" coordsize="2,379">
              <v:shape style="position:absolute;left:6781;top:2468;width:2;height:379" coordorigin="6781,2468" coordsize="0,379" path="m6781,2847l6781,2468e" filled="false" stroked="true" strokeweight=".375pt" strokecolor="#a5eab5">
                <v:path arrowok="t"/>
              </v:shape>
            </v:group>
            <v:group style="position:absolute;left:6793;top:2469;width:2;height:378" coordorigin="6793,2469" coordsize="2,378">
              <v:shape style="position:absolute;left:6793;top:2469;width:2;height:378" coordorigin="6793,2469" coordsize="0,378" path="m6793,2847l6793,2469e" filled="false" stroked="true" strokeweight=".375pt" strokecolor="#a5eab5">
                <v:path arrowok="t"/>
              </v:shape>
            </v:group>
            <v:group style="position:absolute;left:6804;top:2470;width:2;height:377" coordorigin="6804,2470" coordsize="2,377">
              <v:shape style="position:absolute;left:6804;top:2470;width:2;height:377" coordorigin="6804,2470" coordsize="0,377" path="m6804,2847l6804,2470e" filled="false" stroked="true" strokeweight=".375pt" strokecolor="#a5eab5">
                <v:path arrowok="t"/>
              </v:shape>
            </v:group>
            <v:group style="position:absolute;left:6815;top:2472;width:2;height:375" coordorigin="6815,2472" coordsize="2,375">
              <v:shape style="position:absolute;left:6815;top:2472;width:2;height:375" coordorigin="6815,2472" coordsize="0,375" path="m6815,2847l6815,2472e" filled="false" stroked="true" strokeweight=".375pt" strokecolor="#a5eab5">
                <v:path arrowok="t"/>
              </v:shape>
            </v:group>
            <v:group style="position:absolute;left:6827;top:2472;width:2;height:375" coordorigin="6827,2472" coordsize="2,375">
              <v:shape style="position:absolute;left:6827;top:2472;width:2;height:375" coordorigin="6827,2472" coordsize="0,375" path="m6827,2847l6827,2472e" filled="false" stroked="true" strokeweight=".375pt" strokecolor="#a5eab5">
                <v:path arrowok="t"/>
              </v:shape>
            </v:group>
            <v:group style="position:absolute;left:6838;top:2468;width:2;height:379" coordorigin="6838,2468" coordsize="2,379">
              <v:shape style="position:absolute;left:6838;top:2468;width:2;height:379" coordorigin="6838,2468" coordsize="0,379" path="m6838,2847l6838,2468e" filled="false" stroked="true" strokeweight=".375pt" strokecolor="#a5eab5">
                <v:path arrowok="t"/>
              </v:shape>
            </v:group>
            <v:group style="position:absolute;left:6849;top:2468;width:2;height:379" coordorigin="6849,2468" coordsize="2,379">
              <v:shape style="position:absolute;left:6849;top:2468;width:2;height:379" coordorigin="6849,2468" coordsize="0,379" path="m6849,2847l6849,2468e" filled="false" stroked="true" strokeweight=".375pt" strokecolor="#a5eab5">
                <v:path arrowok="t"/>
              </v:shape>
            </v:group>
            <v:group style="position:absolute;left:6861;top:2473;width:2;height:374" coordorigin="6861,2473" coordsize="2,374">
              <v:shape style="position:absolute;left:6861;top:2473;width:2;height:374" coordorigin="6861,2473" coordsize="0,374" path="m6861,2847l6861,2473e" filled="false" stroked="true" strokeweight=".375pt" strokecolor="#a5eab5">
                <v:path arrowok="t"/>
              </v:shape>
            </v:group>
            <v:group style="position:absolute;left:6872;top:2472;width:2;height:375" coordorigin="6872,2472" coordsize="2,375">
              <v:shape style="position:absolute;left:6872;top:2472;width:2;height:375" coordorigin="6872,2472" coordsize="0,375" path="m6872,2847l6872,2472e" filled="false" stroked="true" strokeweight=".375pt" strokecolor="#a5eab5">
                <v:path arrowok="t"/>
              </v:shape>
            </v:group>
            <v:group style="position:absolute;left:6883;top:2472;width:2;height:375" coordorigin="6883,2472" coordsize="2,375">
              <v:shape style="position:absolute;left:6883;top:2472;width:2;height:375" coordorigin="6883,2472" coordsize="0,375" path="m6883,2847l6883,2472e" filled="false" stroked="true" strokeweight=".375pt" strokecolor="#a5eab5">
                <v:path arrowok="t"/>
              </v:shape>
            </v:group>
            <v:group style="position:absolute;left:6895;top:2474;width:2;height:373" coordorigin="6895,2474" coordsize="2,373">
              <v:shape style="position:absolute;left:6895;top:2474;width:2;height:373" coordorigin="6895,2474" coordsize="0,373" path="m6895,2847l6895,2474e" filled="false" stroked="true" strokeweight=".375pt" strokecolor="#a5eab5">
                <v:path arrowok="t"/>
              </v:shape>
            </v:group>
            <v:group style="position:absolute;left:6906;top:2472;width:2;height:375" coordorigin="6906,2472" coordsize="2,375">
              <v:shape style="position:absolute;left:6906;top:2472;width:2;height:375" coordorigin="6906,2472" coordsize="0,375" path="m6906,2847l6906,2472e" filled="false" stroked="true" strokeweight=".375pt" strokecolor="#a5eab5">
                <v:path arrowok="t"/>
              </v:shape>
            </v:group>
            <v:group style="position:absolute;left:6917;top:2472;width:2;height:375" coordorigin="6917,2472" coordsize="2,375">
              <v:shape style="position:absolute;left:6917;top:2472;width:2;height:375" coordorigin="6917,2472" coordsize="0,375" path="m6917,2847l6917,2472e" filled="false" stroked="true" strokeweight=".375pt" strokecolor="#a5eab5">
                <v:path arrowok="t"/>
              </v:shape>
            </v:group>
            <v:group style="position:absolute;left:6929;top:2469;width:2;height:378" coordorigin="6929,2469" coordsize="2,378">
              <v:shape style="position:absolute;left:6929;top:2469;width:2;height:378" coordorigin="6929,2469" coordsize="0,378" path="m6929,2847l6929,2469e" filled="false" stroked="true" strokeweight=".375pt" strokecolor="#a5eab5">
                <v:path arrowok="t"/>
              </v:shape>
            </v:group>
            <v:group style="position:absolute;left:6940;top:2461;width:2;height:386" coordorigin="6940,2461" coordsize="2,386">
              <v:shape style="position:absolute;left:6940;top:2461;width:2;height:386" coordorigin="6940,2461" coordsize="0,386" path="m6940,2847l6940,2461e" filled="false" stroked="true" strokeweight=".375pt" strokecolor="#a5eab5">
                <v:path arrowok="t"/>
              </v:shape>
            </v:group>
            <v:group style="position:absolute;left:6951;top:2466;width:2;height:381" coordorigin="6951,2466" coordsize="2,381">
              <v:shape style="position:absolute;left:6951;top:2466;width:2;height:381" coordorigin="6951,2466" coordsize="0,381" path="m6951,2847l6951,2466e" filled="false" stroked="true" strokeweight=".375pt" strokecolor="#a5eab5">
                <v:path arrowok="t"/>
              </v:shape>
            </v:group>
            <v:group style="position:absolute;left:6963;top:2469;width:2;height:378" coordorigin="6963,2469" coordsize="2,378">
              <v:shape style="position:absolute;left:6963;top:2469;width:2;height:378" coordorigin="6963,2469" coordsize="0,378" path="m6963,2847l6963,2469e" filled="false" stroked="true" strokeweight=".375pt" strokecolor="#a5eab5">
                <v:path arrowok="t"/>
              </v:shape>
            </v:group>
            <v:group style="position:absolute;left:6974;top:2467;width:2;height:380" coordorigin="6974,2467" coordsize="2,380">
              <v:shape style="position:absolute;left:6974;top:2467;width:2;height:380" coordorigin="6974,2467" coordsize="0,380" path="m6974,2847l6974,2467e" filled="false" stroked="true" strokeweight=".375pt" strokecolor="#a5eab5">
                <v:path arrowok="t"/>
              </v:shape>
            </v:group>
            <v:group style="position:absolute;left:6985;top:2468;width:2;height:379" coordorigin="6985,2468" coordsize="2,379">
              <v:shape style="position:absolute;left:6985;top:2468;width:2;height:379" coordorigin="6985,2468" coordsize="0,379" path="m6985,2847l6985,2468e" filled="false" stroked="true" strokeweight=".375pt" strokecolor="#a5eab5">
                <v:path arrowok="t"/>
              </v:shape>
            </v:group>
            <v:group style="position:absolute;left:6996;top:2469;width:2;height:378" coordorigin="6996,2469" coordsize="2,378">
              <v:shape style="position:absolute;left:6996;top:2469;width:2;height:378" coordorigin="6996,2469" coordsize="0,378" path="m6996,2847l6996,2469e" filled="false" stroked="true" strokeweight=".375pt" strokecolor="#a5eab5">
                <v:path arrowok="t"/>
              </v:shape>
            </v:group>
            <v:group style="position:absolute;left:7008;top:2476;width:2;height:371" coordorigin="7008,2476" coordsize="2,371">
              <v:shape style="position:absolute;left:7008;top:2476;width:2;height:371" coordorigin="7008,2476" coordsize="0,371" path="m7008,2847l7008,2476e" filled="false" stroked="true" strokeweight=".375pt" strokecolor="#a5eab5">
                <v:path arrowok="t"/>
              </v:shape>
            </v:group>
            <v:group style="position:absolute;left:7019;top:2465;width:2;height:382" coordorigin="7019,2465" coordsize="2,382">
              <v:shape style="position:absolute;left:7019;top:2465;width:2;height:382" coordorigin="7019,2465" coordsize="0,382" path="m7019,2847l7019,2465e" filled="false" stroked="true" strokeweight=".375pt" strokecolor="#a5eab5">
                <v:path arrowok="t"/>
              </v:shape>
            </v:group>
            <v:group style="position:absolute;left:7030;top:2467;width:2;height:380" coordorigin="7030,2467" coordsize="2,380">
              <v:shape style="position:absolute;left:7030;top:2467;width:2;height:380" coordorigin="7030,2467" coordsize="0,380" path="m7030,2847l7030,2467e" filled="false" stroked="true" strokeweight=".375pt" strokecolor="#a5eab5">
                <v:path arrowok="t"/>
              </v:shape>
            </v:group>
            <v:group style="position:absolute;left:7042;top:2469;width:2;height:378" coordorigin="7042,2469" coordsize="2,378">
              <v:shape style="position:absolute;left:7042;top:2469;width:2;height:378" coordorigin="7042,2469" coordsize="0,378" path="m7042,2847l7042,2469e" filled="false" stroked="true" strokeweight=".375pt" strokecolor="#a5eab5">
                <v:path arrowok="t"/>
              </v:shape>
            </v:group>
            <v:group style="position:absolute;left:7053;top:2468;width:2;height:379" coordorigin="7053,2468" coordsize="2,379">
              <v:shape style="position:absolute;left:7053;top:2468;width:2;height:379" coordorigin="7053,2468" coordsize="0,379" path="m7053,2847l7053,2468e" filled="false" stroked="true" strokeweight=".375pt" strokecolor="#a5eab5">
                <v:path arrowok="t"/>
              </v:shape>
            </v:group>
            <v:group style="position:absolute;left:7064;top:2467;width:2;height:380" coordorigin="7064,2467" coordsize="2,380">
              <v:shape style="position:absolute;left:7064;top:2467;width:2;height:380" coordorigin="7064,2467" coordsize="0,380" path="m7064,2847l7064,2467e" filled="false" stroked="true" strokeweight=".375pt" strokecolor="#a5eab5">
                <v:path arrowok="t"/>
              </v:shape>
            </v:group>
            <v:group style="position:absolute;left:7076;top:2464;width:2;height:383" coordorigin="7076,2464" coordsize="2,383">
              <v:shape style="position:absolute;left:7076;top:2464;width:2;height:383" coordorigin="7076,2464" coordsize="0,383" path="m7076,2847l7076,2464e" filled="false" stroked="true" strokeweight=".375pt" strokecolor="#a5eab5">
                <v:path arrowok="t"/>
              </v:shape>
            </v:group>
            <v:group style="position:absolute;left:7087;top:2465;width:2;height:382" coordorigin="7087,2465" coordsize="2,382">
              <v:shape style="position:absolute;left:7087;top:2465;width:2;height:382" coordorigin="7087,2465" coordsize="0,382" path="m7087,2847l7087,2465e" filled="false" stroked="true" strokeweight=".375pt" strokecolor="#a5eab5">
                <v:path arrowok="t"/>
              </v:shape>
            </v:group>
            <v:group style="position:absolute;left:7098;top:2463;width:2;height:384" coordorigin="7098,2463" coordsize="2,384">
              <v:shape style="position:absolute;left:7098;top:2463;width:2;height:384" coordorigin="7098,2463" coordsize="0,384" path="m7098,2847l7098,2463e" filled="false" stroked="true" strokeweight=".375pt" strokecolor="#a5eab5">
                <v:path arrowok="t"/>
              </v:shape>
            </v:group>
            <v:group style="position:absolute;left:7110;top:2653;width:2;height:194" coordorigin="7110,2653" coordsize="2,194">
              <v:shape style="position:absolute;left:7110;top:2653;width:2;height:194" coordorigin="7110,2653" coordsize="0,194" path="m7110,2847l7110,2653e" filled="false" stroked="true" strokeweight=".375pt" strokecolor="#a5eab5">
                <v:path arrowok="t"/>
              </v:shape>
            </v:group>
            <v:group style="position:absolute;left:7140;top:2846;width:8;height:2" coordorigin="7140,2846" coordsize="8,2">
              <v:shape style="position:absolute;left:7140;top:2846;width:8;height:2" coordorigin="7140,2846" coordsize="8,0" path="m7140,2846l7147,2846e" filled="false" stroked="true" strokeweight=".05pt" strokecolor="#a5eab5">
                <v:path arrowok="t"/>
              </v:shape>
            </v:group>
            <v:group style="position:absolute;left:297;top:4;width:8148;height:2843" coordorigin="297,4" coordsize="8148,2843">
              <v:shape style="position:absolute;left:297;top:4;width:8148;height:2843" coordorigin="297,4" coordsize="8148,2843" path="m297,2847l8445,2847,8445,4,297,4,297,2847xe" filled="false" stroked="true" strokeweight=".375pt" strokecolor="#000000">
                <v:path arrowok="t"/>
              </v:shape>
              <v:shape style="position:absolute;left:0;top:2725;width:534;height:460" type="#_x0000_t202" filled="false" stroked="false">
                <v:textbox inset="0,0,0,0">
                  <w:txbxContent>
                    <w:p>
                      <w:pPr>
                        <w:spacing w:line="203" w:lineRule="exact" w:before="0"/>
                        <w:ind w:left="1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358;top:2945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04:00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716;top:2945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08:00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3277;top:2945;width:1713;height:771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79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12:00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175" w:lineRule="auto" w:before="114"/>
                        <w:ind w:left="0" w:right="0" w:firstLine="415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5"/>
                          <w:sz w:val="24"/>
                        </w:rPr>
                        <w:t>Time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4"/>
                          <w:sz w:val="24"/>
                        </w:rPr>
                        <w:t>of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Day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Power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1"/>
                          <w:sz w:val="24"/>
                        </w:rPr>
                        <w:t>Savings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5432;top:2945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16:00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6790;top:2945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8148;top:2945;width:53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00:00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38;top:3476;width:1261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7"/>
                          <w:sz w:val="24"/>
                        </w:rPr>
                        <w:t>Intervention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6498;top:3476;width:844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1"/>
                          <w:sz w:val="24"/>
                        </w:rPr>
                        <w:t>Baseline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73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BodyText"/>
        <w:spacing w:line="240" w:lineRule="auto" w:before="55"/>
        <w:ind w:left="973" w:right="1053"/>
        <w:jc w:val="left"/>
      </w:pPr>
      <w:r>
        <w:rPr/>
        <w:pict>
          <v:group style="position:absolute;margin-left:216.311005pt;margin-top:-19.105867pt;width:29.55pt;height:.1pt;mso-position-horizontal-relative:page;mso-position-vertical-relative:paragraph;z-index:-410704" coordorigin="4326,-382" coordsize="591,2">
            <v:shape style="position:absolute;left:4326;top:-382;width:591;height:2" coordorigin="4326,-382" coordsize="591,0" path="m4326,-382l4917,-382e" filled="false" stroked="true" strokeweight=".75pt" strokecolor="#fa7a6d">
              <v:path arrowok="t"/>
            </v:shape>
            <w10:wrap type="none"/>
          </v:group>
        </w:pict>
      </w:r>
      <w:r>
        <w:rPr/>
        <w:pict>
          <v:group style="position:absolute;margin-left:344.860992pt;margin-top:-19.105867pt;width:29.55pt;height:.1pt;mso-position-horizontal-relative:page;mso-position-vertical-relative:paragraph;z-index:-410680" coordorigin="6897,-382" coordsize="591,2">
            <v:shape style="position:absolute;left:6897;top:-382;width:591;height:2" coordorigin="6897,-382" coordsize="591,0" path="m6897,-382l7488,-382e" filled="false" stroked="true" strokeweight=".375pt" strokecolor="#a5eab5">
              <v:path arrowok="t"/>
            </v:shape>
            <w10:wrap type="none"/>
          </v:group>
        </w:pict>
      </w:r>
      <w:r>
        <w:rPr/>
        <w:pict>
          <v:group style="position:absolute;margin-left:473.411011pt;margin-top:-19.105867pt;width:29.55pt;height:.1pt;mso-position-horizontal-relative:page;mso-position-vertical-relative:paragraph;z-index:-410656" coordorigin="9468,-382" coordsize="591,2">
            <v:shape style="position:absolute;left:9468;top:-382;width:591;height:2" coordorigin="9468,-382" coordsize="591,0" path="m9468,-382l10059,-382e" filled="false" stroked="true" strokeweight=".75pt" strokecolor="#7296e5">
              <v:path arrowok="t"/>
            </v:shape>
            <w10:wrap type="none"/>
          </v:group>
        </w:pict>
      </w:r>
      <w:r>
        <w:rPr>
          <w:w w:val="105"/>
        </w:rPr>
        <w:t>Figure 4.18:  </w:t>
      </w:r>
      <w:bookmarkStart w:name="_bookmark73" w:id="114"/>
      <w:bookmarkEnd w:id="114"/>
      <w:r>
        <w:rPr>
          <w:w w:val="105"/>
        </w:rPr>
        <w:t>Energy</w:t>
      </w:r>
      <w:r>
        <w:rPr>
          <w:w w:val="105"/>
        </w:rPr>
        <w:t> saving achieved by general peak time Station  control</w:t>
      </w:r>
      <w:r>
        <w:rPr/>
      </w:r>
    </w:p>
    <w:p>
      <w:pPr>
        <w:spacing w:after="0" w:line="240" w:lineRule="auto"/>
        <w:jc w:val="left"/>
        <w:sectPr>
          <w:pgSz w:w="11910" w:h="16840"/>
          <w:pgMar w:header="420" w:footer="799" w:top="680" w:bottom="1080" w:left="1300" w:right="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Heading3"/>
        <w:numPr>
          <w:ilvl w:val="2"/>
          <w:numId w:val="26"/>
        </w:numPr>
        <w:tabs>
          <w:tab w:pos="1124" w:val="left" w:leader="none"/>
        </w:tabs>
        <w:spacing w:line="240" w:lineRule="auto" w:before="58" w:after="0"/>
        <w:ind w:left="1123" w:right="0" w:hanging="986"/>
        <w:jc w:val="left"/>
        <w:rPr>
          <w:b w:val="0"/>
          <w:bCs w:val="0"/>
        </w:rPr>
      </w:pPr>
      <w:r>
        <w:rPr/>
        <w:t>Comparison of</w:t>
      </w:r>
      <w:r>
        <w:rPr>
          <w:spacing w:val="62"/>
        </w:rPr>
        <w:t> </w:t>
      </w:r>
      <w:r>
        <w:rPr/>
        <w:t>interventions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left="137" w:right="0" w:hanging="9"/>
        <w:jc w:val="left"/>
      </w:pPr>
      <w:r>
        <w:rPr/>
        <w:pict>
          <v:group style="position:absolute;margin-left:71.862pt;margin-top:47.899105pt;width:465.75pt;height:.1pt;mso-position-horizontal-relative:page;mso-position-vertical-relative:paragraph;z-index:-410464" coordorigin="1437,958" coordsize="9315,2">
            <v:shape style="position:absolute;left:1437;top:958;width:9315;height:2" coordorigin="1437,958" coordsize="9315,0" path="m1437,958l10752,958e" filled="false" stroked="true" strokeweight=".398pt" strokecolor="#000000">
              <v:path arrowok="t"/>
            </v:shape>
            <w10:wrap type="none"/>
          </v:group>
        </w:pict>
      </w:r>
      <w:r>
        <w:rPr>
          <w:w w:val="105"/>
        </w:rPr>
        <w:t>The interventions were then compared for feedback to the mine. The refuge bay</w:t>
      </w:r>
      <w:r>
        <w:rPr>
          <w:spacing w:val="15"/>
          <w:w w:val="105"/>
        </w:rPr>
        <w:t> </w:t>
      </w:r>
      <w:r>
        <w:rPr>
          <w:w w:val="105"/>
        </w:rPr>
        <w:t>intervention</w:t>
      </w:r>
      <w:r>
        <w:rPr>
          <w:w w:val="104"/>
        </w:rPr>
        <w:t> </w:t>
      </w:r>
      <w:r>
        <w:rPr>
          <w:w w:val="105"/>
        </w:rPr>
        <w:t>is recommended as it will achieve the highest energy cost</w:t>
      </w:r>
      <w:r>
        <w:rPr>
          <w:spacing w:val="61"/>
          <w:w w:val="105"/>
        </w:rPr>
        <w:t> </w:t>
      </w:r>
      <w:r>
        <w:rPr>
          <w:w w:val="105"/>
        </w:rPr>
        <w:t>saving.</w:t>
      </w:r>
      <w:r>
        <w:rPr/>
      </w:r>
    </w:p>
    <w:p>
      <w:pPr>
        <w:spacing w:after="0" w:line="352" w:lineRule="auto"/>
        <w:jc w:val="left"/>
        <w:sectPr>
          <w:pgSz w:w="11910" w:h="16840"/>
          <w:pgMar w:header="420" w:footer="799" w:top="680" w:bottom="1080" w:left="1280" w:right="10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BodyText"/>
        <w:tabs>
          <w:tab w:pos="4476" w:val="left" w:leader="none"/>
        </w:tabs>
        <w:spacing w:line="240" w:lineRule="auto" w:before="178"/>
        <w:ind w:left="276" w:right="0"/>
        <w:jc w:val="left"/>
      </w:pPr>
      <w:r>
        <w:rPr/>
        <w:t>Scenario</w:t>
        <w:tab/>
      </w:r>
      <w:r>
        <w:rPr>
          <w:w w:val="105"/>
        </w:rPr>
        <w:t>Power</w:t>
      </w:r>
      <w:r>
        <w:rPr>
          <w:spacing w:val="-3"/>
          <w:w w:val="105"/>
        </w:rPr>
        <w:t> </w:t>
      </w:r>
      <w:r>
        <w:rPr>
          <w:w w:val="105"/>
        </w:rPr>
        <w:t>saving</w:t>
      </w:r>
      <w:r>
        <w:rPr/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4"/>
        <w:spacing w:line="240" w:lineRule="auto"/>
        <w:ind w:left="276" w:right="0"/>
        <w:jc w:val="left"/>
        <w:rPr>
          <w:b w:val="0"/>
          <w:bCs w:val="0"/>
        </w:rPr>
      </w:pPr>
      <w:r>
        <w:rPr/>
        <w:pict>
          <v:group style="position:absolute;margin-left:71.862pt;margin-top:.692904pt;width:465.75pt;height:.1pt;mso-position-horizontal-relative:page;mso-position-vertical-relative:paragraph;z-index:-410440" coordorigin="1437,14" coordsize="9315,2">
            <v:shape style="position:absolute;left:1437;top:14;width:9315;height:2" coordorigin="1437,14" coordsize="9315,0" path="m1437,14l10752,14e" filled="false" stroked="true" strokeweight=".398pt" strokecolor="#000000">
              <v:path arrowok="t"/>
            </v:shape>
            <w10:wrap type="none"/>
          </v:group>
        </w:pict>
      </w:r>
      <w:r>
        <w:rPr>
          <w:w w:val="95"/>
        </w:rPr>
        <w:t>Scenario 1</w:t>
      </w:r>
      <w:r>
        <w:rPr>
          <w:spacing w:val="5"/>
          <w:w w:val="95"/>
        </w:rPr>
        <w:t> </w:t>
      </w:r>
      <w:r>
        <w:rPr>
          <w:w w:val="95"/>
        </w:rPr>
        <w:t>results</w:t>
      </w:r>
      <w:r>
        <w:rPr>
          <w:b w:val="0"/>
        </w:rPr>
      </w:r>
    </w:p>
    <w:p>
      <w:pPr>
        <w:pStyle w:val="BodyText"/>
        <w:spacing w:line="252" w:lineRule="auto" w:before="134"/>
        <w:ind w:left="276" w:right="0" w:firstLine="27"/>
        <w:jc w:val="left"/>
      </w:pPr>
      <w:r>
        <w:rPr>
          <w:w w:val="110"/>
        </w:rPr>
        <w:br w:type="column"/>
      </w:r>
      <w:r>
        <w:rPr>
          <w:w w:val="110"/>
        </w:rPr>
        <w:t>Cost</w:t>
      </w:r>
      <w:r>
        <w:rPr>
          <w:w w:val="108"/>
        </w:rPr>
        <w:t> </w:t>
      </w:r>
      <w:r>
        <w:rPr>
          <w:w w:val="105"/>
        </w:rPr>
        <w:t>saving</w:t>
      </w:r>
      <w:r>
        <w:rPr>
          <w:w w:val="104"/>
        </w:rPr>
        <w:t> </w:t>
      </w:r>
      <w:r>
        <w:rPr>
          <w:w w:val="110"/>
        </w:rPr>
        <w:t>(p.a)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  <w:r>
        <w:rPr/>
        <w:br w:type="column"/>
      </w:r>
      <w:r>
        <w:rPr>
          <w:rFonts w:ascii="Times New Roman"/>
          <w:sz w:val="24"/>
        </w:rPr>
      </w:r>
    </w:p>
    <w:p>
      <w:pPr>
        <w:pStyle w:val="BodyText"/>
        <w:spacing w:line="240" w:lineRule="auto" w:before="178"/>
        <w:ind w:left="228" w:right="0"/>
        <w:jc w:val="left"/>
      </w:pPr>
      <w:r>
        <w:rPr>
          <w:w w:val="105"/>
        </w:rPr>
        <w:t>Additional</w:t>
      </w:r>
      <w:r>
        <w:rPr>
          <w:spacing w:val="17"/>
          <w:w w:val="105"/>
        </w:rPr>
        <w:t> </w:t>
      </w:r>
      <w:r>
        <w:rPr>
          <w:w w:val="105"/>
        </w:rPr>
        <w:t>benefit</w:t>
      </w:r>
      <w:r>
        <w:rPr/>
      </w:r>
    </w:p>
    <w:p>
      <w:pPr>
        <w:spacing w:after="0" w:line="240" w:lineRule="auto"/>
        <w:jc w:val="left"/>
        <w:sectPr>
          <w:type w:val="continuous"/>
          <w:pgSz w:w="11910" w:h="16840"/>
          <w:pgMar w:top="1580" w:bottom="280" w:left="1280" w:right="1020"/>
          <w:cols w:num="3" w:equalWidth="0">
            <w:col w:w="5840" w:space="193"/>
            <w:col w:w="962" w:space="40"/>
            <w:col w:w="2575"/>
          </w:cols>
        </w:sectPr>
      </w:pPr>
    </w:p>
    <w:p>
      <w:pPr>
        <w:pStyle w:val="BodyText"/>
        <w:tabs>
          <w:tab w:pos="4476" w:val="left" w:leader="none"/>
        </w:tabs>
        <w:spacing w:line="240" w:lineRule="auto" w:before="11"/>
        <w:ind w:left="276" w:right="0"/>
        <w:jc w:val="both"/>
      </w:pPr>
      <w:r>
        <w:rPr>
          <w:w w:val="105"/>
        </w:rPr>
        <w:t>Refuge bay leakage</w:t>
      </w:r>
      <w:r>
        <w:rPr>
          <w:spacing w:val="6"/>
          <w:w w:val="105"/>
        </w:rPr>
        <w:t> </w:t>
      </w:r>
      <w:r>
        <w:rPr>
          <w:w w:val="105"/>
        </w:rPr>
        <w:t>reduction</w:t>
        <w:tab/>
        <w:t>0</w:t>
      </w:r>
      <w:r>
        <w:rPr>
          <w:rFonts w:ascii="Arial"/>
          <w:i/>
          <w:w w:val="105"/>
        </w:rPr>
        <w:t>.</w:t>
      </w:r>
      <w:r>
        <w:rPr>
          <w:w w:val="105"/>
        </w:rPr>
        <w:t>92 MW E.E.      R5.17M  Increase  in </w:t>
      </w:r>
      <w:r>
        <w:rPr>
          <w:spacing w:val="33"/>
          <w:w w:val="105"/>
        </w:rPr>
        <w:t> </w:t>
      </w:r>
      <w:r>
        <w:rPr>
          <w:w w:val="105"/>
        </w:rPr>
        <w:t>drilling</w:t>
      </w:r>
      <w:r>
        <w:rPr/>
      </w:r>
    </w:p>
    <w:p>
      <w:pPr>
        <w:pStyle w:val="BodyText"/>
        <w:spacing w:line="240" w:lineRule="auto" w:before="13"/>
        <w:ind w:left="276" w:right="0" w:firstLine="6985"/>
        <w:jc w:val="left"/>
      </w:pPr>
      <w:r>
        <w:rPr>
          <w:w w:val="105"/>
        </w:rPr>
        <w:t>pressure</w:t>
      </w:r>
      <w:r>
        <w:rPr/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pStyle w:val="Heading4"/>
        <w:spacing w:line="240" w:lineRule="auto"/>
        <w:ind w:left="276" w:right="0"/>
        <w:jc w:val="both"/>
        <w:rPr>
          <w:b w:val="0"/>
          <w:bCs w:val="0"/>
        </w:rPr>
      </w:pPr>
      <w:r>
        <w:rPr>
          <w:w w:val="95"/>
        </w:rPr>
        <w:t>Scenario 2</w:t>
      </w:r>
      <w:r>
        <w:rPr>
          <w:spacing w:val="-26"/>
          <w:w w:val="95"/>
        </w:rPr>
        <w:t> </w:t>
      </w:r>
      <w:r>
        <w:rPr>
          <w:w w:val="95"/>
        </w:rPr>
        <w:t>results</w:t>
      </w:r>
      <w:r>
        <w:rPr>
          <w:b w:val="0"/>
        </w:rPr>
      </w:r>
    </w:p>
    <w:p>
      <w:pPr>
        <w:pStyle w:val="BodyText"/>
        <w:tabs>
          <w:tab w:pos="4476" w:val="left" w:leader="none"/>
        </w:tabs>
        <w:spacing w:line="249" w:lineRule="auto" w:before="11"/>
        <w:ind w:left="276" w:right="2262"/>
        <w:jc w:val="both"/>
      </w:pPr>
      <w:r>
        <w:rPr>
          <w:w w:val="105"/>
        </w:rPr>
        <w:t>105L peak time in-Stope</w:t>
      </w:r>
      <w:r>
        <w:rPr>
          <w:spacing w:val="18"/>
          <w:w w:val="105"/>
        </w:rPr>
        <w:t> </w:t>
      </w:r>
      <w:r>
        <w:rPr>
          <w:w w:val="105"/>
        </w:rPr>
        <w:t>control</w:t>
        <w:tab/>
        <w:t>0</w:t>
      </w:r>
      <w:r>
        <w:rPr>
          <w:rFonts w:ascii="Arial"/>
          <w:i/>
          <w:w w:val="105"/>
        </w:rPr>
        <w:t>.</w:t>
      </w:r>
      <w:r>
        <w:rPr>
          <w:w w:val="105"/>
        </w:rPr>
        <w:t>4 MW P.C.       R0</w:t>
      </w:r>
      <w:r>
        <w:rPr>
          <w:rFonts w:ascii="Arial"/>
          <w:i/>
          <w:w w:val="105"/>
        </w:rPr>
        <w:t>.</w:t>
      </w:r>
      <w:r>
        <w:rPr>
          <w:w w:val="105"/>
        </w:rPr>
        <w:t>3M   </w:t>
      </w:r>
      <w:r>
        <w:rPr>
          <w:spacing w:val="26"/>
          <w:w w:val="105"/>
        </w:rPr>
        <w:t> </w:t>
      </w:r>
      <w:r>
        <w:rPr>
          <w:w w:val="105"/>
        </w:rPr>
        <w:t>-</w:t>
      </w:r>
      <w:r>
        <w:rPr>
          <w:w w:val="97"/>
        </w:rPr>
        <w:t> </w:t>
      </w:r>
      <w:r>
        <w:rPr>
          <w:w w:val="105"/>
        </w:rPr>
        <w:t>105L peak time Station</w:t>
      </w:r>
      <w:r>
        <w:rPr>
          <w:spacing w:val="54"/>
          <w:w w:val="105"/>
        </w:rPr>
        <w:t> </w:t>
      </w:r>
      <w:r>
        <w:rPr>
          <w:w w:val="105"/>
        </w:rPr>
        <w:t>control</w:t>
        <w:tab/>
        <w:t>0</w:t>
      </w:r>
      <w:r>
        <w:rPr>
          <w:rFonts w:ascii="Arial"/>
          <w:i/>
          <w:w w:val="105"/>
        </w:rPr>
        <w:t>.</w:t>
      </w:r>
      <w:r>
        <w:rPr>
          <w:w w:val="105"/>
        </w:rPr>
        <w:t>7 MW P.C.       R2</w:t>
      </w:r>
      <w:r>
        <w:rPr>
          <w:rFonts w:ascii="Arial"/>
          <w:i/>
          <w:w w:val="105"/>
        </w:rPr>
        <w:t>.</w:t>
      </w:r>
      <w:r>
        <w:rPr>
          <w:w w:val="105"/>
        </w:rPr>
        <w:t>5M   </w:t>
      </w:r>
      <w:r>
        <w:rPr>
          <w:spacing w:val="26"/>
          <w:w w:val="105"/>
        </w:rPr>
        <w:t> </w:t>
      </w:r>
      <w:r>
        <w:rPr>
          <w:w w:val="105"/>
        </w:rPr>
        <w:t>-</w:t>
      </w:r>
      <w:r>
        <w:rPr>
          <w:w w:val="97"/>
        </w:rPr>
        <w:t> </w:t>
      </w:r>
      <w:r>
        <w:rPr>
          <w:w w:val="105"/>
        </w:rPr>
        <w:t>General peak time Station </w:t>
      </w:r>
      <w:r>
        <w:rPr>
          <w:spacing w:val="23"/>
          <w:w w:val="105"/>
        </w:rPr>
        <w:t> </w:t>
      </w:r>
      <w:r>
        <w:rPr>
          <w:w w:val="105"/>
        </w:rPr>
        <w:t>control</w:t>
        <w:tab/>
        <w:t>2</w:t>
      </w:r>
      <w:r>
        <w:rPr>
          <w:rFonts w:ascii="Arial"/>
          <w:i/>
          <w:w w:val="105"/>
        </w:rPr>
        <w:t>.</w:t>
      </w:r>
      <w:r>
        <w:rPr>
          <w:w w:val="105"/>
        </w:rPr>
        <w:t>0 MW P.C.       R2</w:t>
      </w:r>
      <w:r>
        <w:rPr>
          <w:rFonts w:ascii="Arial"/>
          <w:i/>
          <w:w w:val="105"/>
        </w:rPr>
        <w:t>.</w:t>
      </w:r>
      <w:r>
        <w:rPr>
          <w:w w:val="105"/>
        </w:rPr>
        <w:t>5M   </w:t>
      </w:r>
      <w:r>
        <w:rPr>
          <w:spacing w:val="26"/>
          <w:w w:val="105"/>
        </w:rPr>
        <w:t> </w:t>
      </w:r>
      <w:r>
        <w:rPr>
          <w:w w:val="105"/>
        </w:rPr>
        <w:t>-</w:t>
      </w:r>
      <w:r>
        <w:rPr/>
      </w:r>
    </w:p>
    <w:p>
      <w:pPr>
        <w:spacing w:line="20" w:lineRule="exact"/>
        <w:ind w:left="153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66.15pt;height:.4pt;mso-position-horizontal-relative:char;mso-position-vertical-relative:line" coordorigin="0,0" coordsize="9323,8">
            <v:group style="position:absolute;left:4;top:4;width:9315;height:2" coordorigin="4,4" coordsize="9315,2">
              <v:shape style="position:absolute;left:4;top:4;width:9315;height:2" coordorigin="4,4" coordsize="9315,0" path="m4,4l9318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10"/>
          <w:szCs w:val="10"/>
        </w:rPr>
      </w:pPr>
    </w:p>
    <w:p>
      <w:pPr>
        <w:pStyle w:val="BodyText"/>
        <w:spacing w:line="240" w:lineRule="auto" w:before="55"/>
        <w:ind w:left="2272" w:right="0"/>
        <w:jc w:val="left"/>
      </w:pPr>
      <w:r>
        <w:rPr>
          <w:w w:val="105"/>
        </w:rPr>
        <w:t>Table 4.4:  </w:t>
      </w:r>
      <w:bookmarkStart w:name="_bookmark74" w:id="115"/>
      <w:bookmarkEnd w:id="115"/>
      <w:r>
        <w:rPr>
          <w:w w:val="105"/>
        </w:rPr>
        <w:t>Comparison</w:t>
      </w:r>
      <w:r>
        <w:rPr>
          <w:w w:val="105"/>
        </w:rPr>
        <w:t> of the simulated</w:t>
      </w:r>
      <w:r>
        <w:rPr>
          <w:spacing w:val="12"/>
          <w:w w:val="105"/>
        </w:rPr>
        <w:t> </w:t>
      </w:r>
      <w:r>
        <w:rPr>
          <w:w w:val="105"/>
        </w:rPr>
        <w:t>scenarios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3"/>
        <w:numPr>
          <w:ilvl w:val="2"/>
          <w:numId w:val="26"/>
        </w:numPr>
        <w:tabs>
          <w:tab w:pos="1124" w:val="left" w:leader="none"/>
        </w:tabs>
        <w:spacing w:line="240" w:lineRule="auto" w:before="0" w:after="0"/>
        <w:ind w:left="1123" w:right="0" w:hanging="986"/>
        <w:jc w:val="left"/>
        <w:rPr>
          <w:b w:val="0"/>
          <w:bCs w:val="0"/>
        </w:rPr>
      </w:pPr>
      <w:r>
        <w:rPr/>
        <w:t>Validation of</w:t>
      </w:r>
      <w:r>
        <w:rPr>
          <w:spacing w:val="67"/>
        </w:rPr>
        <w:t> </w:t>
      </w:r>
      <w:r>
        <w:rPr/>
        <w:t>results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ListParagraph"/>
        <w:numPr>
          <w:ilvl w:val="0"/>
          <w:numId w:val="16"/>
        </w:numPr>
        <w:tabs>
          <w:tab w:pos="263" w:val="left" w:leader="none"/>
        </w:tabs>
        <w:spacing w:line="240" w:lineRule="auto" w:before="0" w:after="0"/>
        <w:ind w:left="262" w:right="0" w:hanging="15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Awaiting results on manual tests</w:t>
      </w:r>
      <w:r>
        <w:rPr>
          <w:rFonts w:ascii="Times New Roman"/>
          <w:spacing w:val="12"/>
          <w:w w:val="105"/>
          <w:sz w:val="24"/>
        </w:rPr>
        <w:t> </w:t>
      </w:r>
      <w:r>
        <w:rPr>
          <w:rFonts w:ascii="Times New Roman"/>
          <w:w w:val="105"/>
          <w:sz w:val="24"/>
        </w:rPr>
        <w:t>-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Heading3"/>
        <w:numPr>
          <w:ilvl w:val="2"/>
          <w:numId w:val="26"/>
        </w:numPr>
        <w:tabs>
          <w:tab w:pos="1124" w:val="left" w:leader="none"/>
        </w:tabs>
        <w:spacing w:line="240" w:lineRule="auto" w:before="0" w:after="0"/>
        <w:ind w:left="1123" w:right="0" w:hanging="986"/>
        <w:jc w:val="left"/>
        <w:rPr>
          <w:b w:val="0"/>
          <w:bCs w:val="0"/>
        </w:rPr>
      </w:pPr>
      <w:r>
        <w:rPr/>
        <w:t>Summary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ListParagraph"/>
        <w:numPr>
          <w:ilvl w:val="0"/>
          <w:numId w:val="16"/>
        </w:numPr>
        <w:tabs>
          <w:tab w:pos="263" w:val="left" w:leader="none"/>
        </w:tabs>
        <w:spacing w:line="240" w:lineRule="auto" w:before="0" w:after="0"/>
        <w:ind w:left="262" w:right="0" w:hanging="15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Unfinished</w:t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type w:val="continuous"/>
          <w:pgSz w:w="11910" w:h="16840"/>
          <w:pgMar w:top="1580" w:bottom="280" w:left="1280" w:right="10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2"/>
        <w:numPr>
          <w:ilvl w:val="1"/>
          <w:numId w:val="27"/>
        </w:numPr>
        <w:tabs>
          <w:tab w:pos="1000" w:val="left" w:leader="none"/>
        </w:tabs>
        <w:spacing w:line="240" w:lineRule="auto" w:before="46" w:after="0"/>
        <w:ind w:left="999" w:right="0" w:hanging="882"/>
        <w:jc w:val="both"/>
        <w:rPr>
          <w:b w:val="0"/>
          <w:bCs w:val="0"/>
        </w:rPr>
      </w:pPr>
      <w:bookmarkStart w:name="Case study C: Periodic simulation analys" w:id="116"/>
      <w:bookmarkEnd w:id="116"/>
      <w:r>
        <w:rPr>
          <w:b w:val="0"/>
        </w:rPr>
      </w:r>
      <w:bookmarkStart w:name="_bookmark75" w:id="117"/>
      <w:bookmarkEnd w:id="117"/>
      <w:r>
        <w:rPr>
          <w:b w:val="0"/>
        </w:rPr>
      </w:r>
      <w:bookmarkStart w:name="_bookmark75" w:id="118"/>
      <w:bookmarkEnd w:id="118"/>
      <w:r>
        <w:rPr/>
        <w:t>Case</w:t>
      </w:r>
      <w:r>
        <w:rPr/>
        <w:t> study C: Periodic simulation</w:t>
      </w:r>
      <w:r>
        <w:rPr>
          <w:spacing w:val="16"/>
        </w:rPr>
        <w:t> </w:t>
      </w:r>
      <w:r>
        <w:rPr/>
        <w:t>analysis</w:t>
      </w:r>
      <w:r>
        <w:rPr>
          <w:b w:val="0"/>
        </w:rPr>
      </w:r>
    </w:p>
    <w:p>
      <w:pPr>
        <w:pStyle w:val="Heading3"/>
        <w:numPr>
          <w:ilvl w:val="2"/>
          <w:numId w:val="27"/>
        </w:numPr>
        <w:tabs>
          <w:tab w:pos="1104" w:val="left" w:leader="none"/>
        </w:tabs>
        <w:spacing w:line="240" w:lineRule="auto" w:before="276" w:after="0"/>
        <w:ind w:left="1103" w:right="0" w:hanging="986"/>
        <w:jc w:val="both"/>
        <w:rPr>
          <w:b w:val="0"/>
          <w:bCs w:val="0"/>
        </w:rPr>
      </w:pPr>
      <w:r>
        <w:rPr/>
        <w:t>Preamble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right="111"/>
        <w:jc w:val="both"/>
      </w:pPr>
      <w:r>
        <w:rPr>
          <w:w w:val="105"/>
        </w:rPr>
        <w:t>Updating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inputs</w:t>
      </w:r>
      <w:r>
        <w:rPr>
          <w:spacing w:val="23"/>
          <w:w w:val="105"/>
        </w:rPr>
        <w:t> </w:t>
      </w:r>
      <w:r>
        <w:rPr>
          <w:w w:val="105"/>
        </w:rPr>
        <w:t>of</w:t>
      </w:r>
      <w:r>
        <w:rPr>
          <w:spacing w:val="23"/>
          <w:w w:val="105"/>
        </w:rPr>
        <w:t> </w:t>
      </w:r>
      <w:r>
        <w:rPr>
          <w:w w:val="105"/>
        </w:rPr>
        <w:t>a</w:t>
      </w:r>
      <w:r>
        <w:rPr>
          <w:spacing w:val="23"/>
          <w:w w:val="105"/>
        </w:rPr>
        <w:t> </w:t>
      </w:r>
      <w:r>
        <w:rPr>
          <w:w w:val="105"/>
        </w:rPr>
        <w:t>simulation</w:t>
      </w:r>
      <w:r>
        <w:rPr>
          <w:spacing w:val="25"/>
          <w:w w:val="105"/>
        </w:rPr>
        <w:t> </w:t>
      </w:r>
      <w:r>
        <w:rPr>
          <w:w w:val="105"/>
        </w:rPr>
        <w:t>periodically</w:t>
      </w:r>
      <w:r>
        <w:rPr>
          <w:spacing w:val="22"/>
          <w:w w:val="105"/>
        </w:rPr>
        <w:t> </w:t>
      </w:r>
      <w:r>
        <w:rPr>
          <w:w w:val="105"/>
        </w:rPr>
        <w:t>could</w:t>
      </w:r>
      <w:r>
        <w:rPr>
          <w:spacing w:val="25"/>
          <w:w w:val="105"/>
        </w:rPr>
        <w:t> </w:t>
      </w:r>
      <w:r>
        <w:rPr>
          <w:w w:val="105"/>
        </w:rPr>
        <w:t>be</w:t>
      </w:r>
      <w:r>
        <w:rPr>
          <w:spacing w:val="23"/>
          <w:w w:val="105"/>
        </w:rPr>
        <w:t> </w:t>
      </w:r>
      <w:r>
        <w:rPr>
          <w:w w:val="105"/>
        </w:rPr>
        <w:t>used</w:t>
      </w:r>
      <w:r>
        <w:rPr>
          <w:spacing w:val="23"/>
          <w:w w:val="105"/>
        </w:rPr>
        <w:t> </w:t>
      </w:r>
      <w:r>
        <w:rPr>
          <w:w w:val="105"/>
        </w:rPr>
        <w:t>to</w:t>
      </w:r>
      <w:r>
        <w:rPr>
          <w:spacing w:val="23"/>
          <w:w w:val="105"/>
        </w:rPr>
        <w:t> </w:t>
      </w:r>
      <w:r>
        <w:rPr>
          <w:w w:val="105"/>
        </w:rPr>
        <w:t>verify</w:t>
      </w:r>
      <w:r>
        <w:rPr>
          <w:spacing w:val="23"/>
          <w:w w:val="105"/>
        </w:rPr>
        <w:t> </w:t>
      </w:r>
      <w:r>
        <w:rPr>
          <w:w w:val="105"/>
        </w:rPr>
        <w:t>simulation</w:t>
      </w:r>
      <w:r>
        <w:rPr>
          <w:spacing w:val="25"/>
          <w:w w:val="105"/>
        </w:rPr>
        <w:t> </w:t>
      </w:r>
      <w:r>
        <w:rPr>
          <w:w w:val="105"/>
        </w:rPr>
        <w:t>model</w:t>
      </w:r>
      <w:r>
        <w:rPr>
          <w:spacing w:val="-61"/>
          <w:w w:val="105"/>
        </w:rPr>
        <w:t> </w:t>
      </w:r>
      <w:r>
        <w:rPr>
          <w:spacing w:val="-61"/>
          <w:w w:val="105"/>
        </w:rPr>
      </w:r>
      <w:r>
        <w:rPr>
          <w:w w:val="105"/>
        </w:rPr>
        <w:t>accuracy.</w:t>
      </w:r>
      <w:r>
        <w:rPr>
          <w:spacing w:val="22"/>
          <w:w w:val="105"/>
        </w:rPr>
        <w:t> </w:t>
      </w:r>
      <w:r>
        <w:rPr>
          <w:w w:val="105"/>
        </w:rPr>
        <w:t>If</w:t>
      </w:r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spacing w:val="34"/>
          <w:w w:val="105"/>
        </w:rPr>
        <w:t> </w:t>
      </w:r>
      <w:r>
        <w:rPr>
          <w:w w:val="105"/>
        </w:rPr>
        <w:t>precision</w:t>
      </w:r>
      <w:r>
        <w:rPr>
          <w:spacing w:val="34"/>
          <w:w w:val="105"/>
        </w:rPr>
        <w:t> </w:t>
      </w:r>
      <w:r>
        <w:rPr>
          <w:w w:val="105"/>
        </w:rPr>
        <w:t>of</w:t>
      </w:r>
      <w:r>
        <w:rPr>
          <w:spacing w:val="34"/>
          <w:w w:val="105"/>
        </w:rPr>
        <w:t> </w:t>
      </w:r>
      <w:r>
        <w:rPr>
          <w:w w:val="105"/>
        </w:rPr>
        <w:t>simulation</w:t>
      </w:r>
      <w:r>
        <w:rPr>
          <w:spacing w:val="37"/>
          <w:w w:val="105"/>
        </w:rPr>
        <w:t> </w:t>
      </w:r>
      <w:r>
        <w:rPr>
          <w:w w:val="105"/>
        </w:rPr>
        <w:t>outputs</w:t>
      </w:r>
      <w:r>
        <w:rPr>
          <w:spacing w:val="35"/>
          <w:w w:val="105"/>
        </w:rPr>
        <w:t> </w:t>
      </w:r>
      <w:r>
        <w:rPr>
          <w:w w:val="105"/>
        </w:rPr>
        <w:t>remains</w:t>
      </w:r>
      <w:r>
        <w:rPr>
          <w:spacing w:val="34"/>
          <w:w w:val="105"/>
        </w:rPr>
        <w:t> </w:t>
      </w:r>
      <w:r>
        <w:rPr>
          <w:w w:val="105"/>
        </w:rPr>
        <w:t>for</w:t>
      </w:r>
      <w:r>
        <w:rPr>
          <w:spacing w:val="34"/>
          <w:w w:val="105"/>
        </w:rPr>
        <w:t> </w:t>
      </w:r>
      <w:r>
        <w:rPr>
          <w:w w:val="105"/>
        </w:rPr>
        <w:t>subsequent</w:t>
      </w:r>
      <w:r>
        <w:rPr>
          <w:spacing w:val="35"/>
          <w:w w:val="105"/>
        </w:rPr>
        <w:t> </w:t>
      </w:r>
      <w:r>
        <w:rPr>
          <w:w w:val="105"/>
        </w:rPr>
        <w:t>days,</w:t>
      </w:r>
      <w:r>
        <w:rPr>
          <w:spacing w:val="37"/>
          <w:w w:val="105"/>
        </w:rPr>
        <w:t> </w:t>
      </w:r>
      <w:r>
        <w:rPr>
          <w:w w:val="105"/>
        </w:rPr>
        <w:t>this</w:t>
      </w:r>
      <w:r>
        <w:rPr>
          <w:spacing w:val="34"/>
          <w:w w:val="105"/>
        </w:rPr>
        <w:t> </w:t>
      </w:r>
      <w:r>
        <w:rPr>
          <w:w w:val="105"/>
        </w:rPr>
        <w:t>would</w:t>
      </w:r>
      <w:r>
        <w:rPr>
          <w:spacing w:val="-61"/>
          <w:w w:val="105"/>
        </w:rPr>
        <w:t> </w:t>
      </w:r>
      <w:r>
        <w:rPr>
          <w:spacing w:val="-61"/>
          <w:w w:val="105"/>
        </w:rPr>
      </w:r>
      <w:r>
        <w:rPr>
          <w:w w:val="105"/>
        </w:rPr>
        <w:t>indicate</w:t>
      </w:r>
      <w:r>
        <w:rPr>
          <w:spacing w:val="25"/>
          <w:w w:val="105"/>
        </w:rPr>
        <w:t> </w:t>
      </w:r>
      <w:r>
        <w:rPr>
          <w:w w:val="105"/>
        </w:rPr>
        <w:t>that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model</w:t>
      </w:r>
      <w:r>
        <w:rPr>
          <w:spacing w:val="25"/>
          <w:w w:val="105"/>
        </w:rPr>
        <w:t> </w:t>
      </w:r>
      <w:r>
        <w:rPr>
          <w:w w:val="105"/>
        </w:rPr>
        <w:t>is</w:t>
      </w:r>
      <w:r>
        <w:rPr>
          <w:spacing w:val="25"/>
          <w:w w:val="105"/>
        </w:rPr>
        <w:t> </w:t>
      </w:r>
      <w:r>
        <w:rPr>
          <w:w w:val="105"/>
        </w:rPr>
        <w:t>correctly</w:t>
      </w:r>
      <w:r>
        <w:rPr>
          <w:spacing w:val="26"/>
          <w:w w:val="105"/>
        </w:rPr>
        <w:t> </w:t>
      </w:r>
      <w:r>
        <w:rPr>
          <w:w w:val="105"/>
        </w:rPr>
        <w:t>calibrated.</w:t>
      </w:r>
      <w:r>
        <w:rPr>
          <w:spacing w:val="57"/>
          <w:w w:val="105"/>
        </w:rPr>
        <w:t> </w:t>
      </w:r>
      <w:r>
        <w:rPr>
          <w:w w:val="105"/>
        </w:rPr>
        <w:t>Additionally,</w:t>
      </w:r>
      <w:r>
        <w:rPr>
          <w:spacing w:val="28"/>
          <w:w w:val="105"/>
        </w:rPr>
        <w:t> </w:t>
      </w:r>
      <w:r>
        <w:rPr>
          <w:w w:val="105"/>
        </w:rPr>
        <w:t>this</w:t>
      </w:r>
      <w:r>
        <w:rPr>
          <w:spacing w:val="25"/>
          <w:w w:val="105"/>
        </w:rPr>
        <w:t> </w:t>
      </w:r>
      <w:r>
        <w:rPr>
          <w:w w:val="105"/>
        </w:rPr>
        <w:t>process</w:t>
      </w:r>
      <w:r>
        <w:rPr>
          <w:spacing w:val="25"/>
          <w:w w:val="105"/>
        </w:rPr>
        <w:t> </w:t>
      </w:r>
      <w:r>
        <w:rPr>
          <w:w w:val="105"/>
        </w:rPr>
        <w:t>could</w:t>
      </w:r>
      <w:r>
        <w:rPr>
          <w:spacing w:val="26"/>
          <w:w w:val="105"/>
        </w:rPr>
        <w:t> </w:t>
      </w:r>
      <w:r>
        <w:rPr>
          <w:w w:val="105"/>
        </w:rPr>
        <w:t>be</w:t>
      </w:r>
      <w:r>
        <w:rPr>
          <w:spacing w:val="25"/>
          <w:w w:val="105"/>
        </w:rPr>
        <w:t> </w:t>
      </w:r>
      <w:r>
        <w:rPr>
          <w:w w:val="105"/>
        </w:rPr>
        <w:t>used</w:t>
      </w:r>
      <w:r>
        <w:rPr>
          <w:spacing w:val="26"/>
          <w:w w:val="105"/>
        </w:rPr>
        <w:t> </w:t>
      </w:r>
      <w:r>
        <w:rPr>
          <w:w w:val="105"/>
        </w:rPr>
        <w:t>to</w:t>
      </w:r>
      <w:r>
        <w:rPr>
          <w:spacing w:val="-60"/>
          <w:w w:val="105"/>
        </w:rPr>
        <w:t> </w:t>
      </w:r>
      <w:r>
        <w:rPr>
          <w:spacing w:val="-60"/>
          <w:w w:val="105"/>
        </w:rPr>
      </w:r>
      <w:r>
        <w:rPr>
          <w:w w:val="105"/>
        </w:rPr>
        <w:t>identify significant operational changes that occur within the system. This would cause</w:t>
      </w:r>
      <w:r>
        <w:rPr>
          <w:spacing w:val="5"/>
          <w:w w:val="105"/>
        </w:rPr>
        <w:t> </w:t>
      </w:r>
      <w:r>
        <w:rPr>
          <w:w w:val="105"/>
        </w:rPr>
        <w:t>the</w:t>
      </w:r>
      <w:r>
        <w:rPr>
          <w:w w:val="110"/>
        </w:rPr>
        <w:t> </w:t>
      </w:r>
      <w:r>
        <w:rPr>
          <w:w w:val="105"/>
        </w:rPr>
        <w:t>simulation outputs to differ from the actual measured   </w:t>
      </w:r>
      <w:r>
        <w:rPr>
          <w:spacing w:val="1"/>
          <w:w w:val="105"/>
        </w:rPr>
        <w:t> </w:t>
      </w:r>
      <w:r>
        <w:rPr>
          <w:w w:val="105"/>
        </w:rPr>
        <w:t>parameters.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106" w:hanging="9"/>
        <w:jc w:val="both"/>
      </w:pPr>
      <w:r>
        <w:rPr/>
        <w:pict>
          <v:group style="position:absolute;margin-left:137.862pt;margin-top:86.022148pt;width:333.75pt;height:.1pt;mso-position-horizontal-relative:page;mso-position-vertical-relative:paragraph;z-index:-410176" coordorigin="2757,1720" coordsize="6675,2">
            <v:shape style="position:absolute;left:2757;top:1720;width:6675;height:2" coordorigin="2757,1720" coordsize="6675,0" path="m2757,1720l9432,1720e" filled="false" stroked="true" strokeweight=".398pt" strokecolor="#000000">
              <v:path arrowok="t"/>
            </v:shape>
            <w10:wrap type="none"/>
          </v:group>
        </w:pict>
      </w:r>
      <w:r>
        <w:rPr>
          <w:w w:val="105"/>
        </w:rPr>
        <w:t>A daily periodic simulation analysis was implemented between 2016/11/01 and</w:t>
      </w:r>
      <w:r>
        <w:rPr>
          <w:spacing w:val="2"/>
          <w:w w:val="105"/>
        </w:rPr>
        <w:t> </w:t>
      </w:r>
      <w:r>
        <w:rPr>
          <w:w w:val="105"/>
        </w:rPr>
        <w:t>2016/11/30</w:t>
      </w:r>
      <w:r>
        <w:rPr>
          <w:w w:val="106"/>
        </w:rPr>
        <w:t> </w:t>
      </w:r>
      <w:r>
        <w:rPr>
          <w:w w:val="105"/>
        </w:rPr>
        <w:t>using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periodic</w:t>
      </w:r>
      <w:r>
        <w:rPr>
          <w:spacing w:val="26"/>
          <w:w w:val="105"/>
        </w:rPr>
        <w:t> </w:t>
      </w:r>
      <w:r>
        <w:rPr>
          <w:w w:val="105"/>
        </w:rPr>
        <w:t>simulation</w:t>
      </w:r>
      <w:r>
        <w:rPr>
          <w:spacing w:val="28"/>
          <w:w w:val="105"/>
        </w:rPr>
        <w:t> </w:t>
      </w:r>
      <w:r>
        <w:rPr>
          <w:w w:val="105"/>
        </w:rPr>
        <w:t>methodology</w:t>
      </w:r>
      <w:r>
        <w:rPr>
          <w:spacing w:val="26"/>
          <w:w w:val="105"/>
        </w:rPr>
        <w:t> </w:t>
      </w:r>
      <w:r>
        <w:rPr>
          <w:w w:val="105"/>
        </w:rPr>
        <w:t>discussed</w:t>
      </w:r>
      <w:r>
        <w:rPr>
          <w:spacing w:val="25"/>
          <w:w w:val="105"/>
        </w:rPr>
        <w:t> </w:t>
      </w:r>
      <w:r>
        <w:rPr>
          <w:w w:val="105"/>
        </w:rPr>
        <w:t>in</w:t>
      </w:r>
      <w:r>
        <w:rPr>
          <w:spacing w:val="26"/>
          <w:w w:val="105"/>
        </w:rPr>
        <w:t> </w:t>
      </w:r>
      <w:r>
        <w:rPr>
          <w:w w:val="105"/>
        </w:rPr>
        <w:t>Chapter</w:t>
      </w:r>
      <w:r>
        <w:rPr>
          <w:spacing w:val="28"/>
          <w:w w:val="105"/>
        </w:rPr>
        <w:t> </w:t>
      </w:r>
      <w:r>
        <w:rPr>
          <w:w w:val="105"/>
        </w:rPr>
        <w:t>3.</w:t>
      </w:r>
      <w:r>
        <w:rPr>
          <w:spacing w:val="61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simulation</w:t>
      </w:r>
      <w:r>
        <w:rPr>
          <w:spacing w:val="29"/>
          <w:w w:val="105"/>
        </w:rPr>
        <w:t> </w:t>
      </w:r>
      <w:r>
        <w:rPr>
          <w:w w:val="105"/>
        </w:rPr>
        <w:t>model</w:t>
      </w:r>
      <w:r>
        <w:rPr>
          <w:w w:val="103"/>
        </w:rPr>
        <w:t> </w:t>
      </w:r>
      <w:r>
        <w:rPr>
          <w:w w:val="105"/>
        </w:rPr>
        <w:t>developed</w:t>
      </w:r>
      <w:r>
        <w:rPr>
          <w:spacing w:val="-6"/>
          <w:w w:val="105"/>
        </w:rPr>
        <w:t> </w:t>
      </w:r>
      <w:r>
        <w:rPr>
          <w:w w:val="105"/>
        </w:rPr>
        <w:t>for</w:t>
      </w:r>
      <w:r>
        <w:rPr>
          <w:spacing w:val="-6"/>
          <w:w w:val="105"/>
        </w:rPr>
        <w:t> </w:t>
      </w:r>
      <w:r>
        <w:rPr>
          <w:w w:val="105"/>
        </w:rPr>
        <w:t>case</w:t>
      </w:r>
      <w:r>
        <w:rPr>
          <w:spacing w:val="-6"/>
          <w:w w:val="105"/>
        </w:rPr>
        <w:t> </w:t>
      </w:r>
      <w:r>
        <w:rPr>
          <w:w w:val="105"/>
        </w:rPr>
        <w:t>study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was</w:t>
      </w:r>
      <w:r>
        <w:rPr>
          <w:spacing w:val="-6"/>
          <w:w w:val="105"/>
        </w:rPr>
        <w:t> </w:t>
      </w:r>
      <w:r>
        <w:rPr>
          <w:w w:val="105"/>
        </w:rPr>
        <w:t>used</w:t>
      </w:r>
      <w:r>
        <w:rPr>
          <w:spacing w:val="-6"/>
          <w:w w:val="105"/>
        </w:rPr>
        <w:t> </w:t>
      </w:r>
      <w:r>
        <w:rPr>
          <w:w w:val="105"/>
        </w:rPr>
        <w:t>for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analysis.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simulation</w:t>
      </w:r>
      <w:r>
        <w:rPr>
          <w:spacing w:val="-4"/>
          <w:w w:val="105"/>
        </w:rPr>
        <w:t> </w:t>
      </w:r>
      <w:r>
        <w:rPr>
          <w:w w:val="105"/>
        </w:rPr>
        <w:t>receives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data</w:t>
      </w:r>
      <w:r>
        <w:rPr>
          <w:spacing w:val="-6"/>
          <w:w w:val="105"/>
        </w:rPr>
        <w:t> </w:t>
      </w:r>
      <w:r>
        <w:rPr>
          <w:w w:val="105"/>
        </w:rPr>
        <w:t>inputs</w:t>
      </w:r>
      <w:r>
        <w:rPr>
          <w:w w:val="106"/>
        </w:rPr>
        <w:t> </w:t>
      </w:r>
      <w:r>
        <w:rPr>
          <w:w w:val="105"/>
        </w:rPr>
        <w:t>shown in table</w:t>
      </w:r>
      <w:r>
        <w:rPr>
          <w:spacing w:val="25"/>
          <w:w w:val="105"/>
        </w:rPr>
        <w:t> </w:t>
      </w:r>
      <w:hyperlink w:history="true" w:anchor="_bookmark76">
        <w:r>
          <w:rPr>
            <w:w w:val="105"/>
          </w:rPr>
          <w:t>4.5.</w:t>
        </w:r>
      </w:hyperlink>
    </w:p>
    <w:p>
      <w:pPr>
        <w:pStyle w:val="BodyText"/>
        <w:tabs>
          <w:tab w:pos="4819" w:val="left" w:leader="none"/>
        </w:tabs>
        <w:spacing w:line="240" w:lineRule="auto" w:before="88"/>
        <w:ind w:left="1576" w:right="0"/>
        <w:jc w:val="left"/>
      </w:pPr>
      <w:r>
        <w:rPr>
          <w:w w:val="105"/>
        </w:rPr>
        <w:t>Inputs</w:t>
        <w:tab/>
      </w:r>
      <w:r>
        <w:rPr>
          <w:w w:val="110"/>
        </w:rPr>
        <w:t>Outputs</w:t>
      </w:r>
      <w:r>
        <w:rPr/>
      </w:r>
    </w:p>
    <w:p>
      <w:pPr>
        <w:pStyle w:val="BodyText"/>
        <w:tabs>
          <w:tab w:pos="4819" w:val="left" w:leader="none"/>
        </w:tabs>
        <w:spacing w:line="252" w:lineRule="auto" w:before="68"/>
        <w:ind w:left="1576" w:right="2874"/>
        <w:jc w:val="left"/>
      </w:pPr>
      <w:r>
        <w:rPr/>
        <w:pict>
          <v:group style="position:absolute;margin-left:137.662994pt;margin-top:1.701123pt;width:334.15pt;height:2.8pt;mso-position-horizontal-relative:page;mso-position-vertical-relative:paragraph;z-index:-410152" coordorigin="2753,34" coordsize="6683,56">
            <v:group style="position:absolute;left:2757;top:38;width:40;height:2" coordorigin="2757,38" coordsize="40,2">
              <v:shape style="position:absolute;left:2757;top:38;width:40;height:2" coordorigin="2757,38" coordsize="40,0" path="m2757,38l2797,38e" filled="false" stroked="true" strokeweight=".398pt" strokecolor="#000000">
                <v:path arrowok="t"/>
              </v:shape>
            </v:group>
            <v:group style="position:absolute;left:2757;top:86;width:40;height:2" coordorigin="2757,86" coordsize="40,2">
              <v:shape style="position:absolute;left:2757;top:86;width:40;height:2" coordorigin="2757,86" coordsize="40,0" path="m2757,86l2797,86e" filled="false" stroked="true" strokeweight=".398pt" strokecolor="#000000">
                <v:path arrowok="t"/>
              </v:shape>
            </v:group>
            <v:group style="position:absolute;left:2757;top:38;width:40;height:2" coordorigin="2757,38" coordsize="40,2">
              <v:shape style="position:absolute;left:2757;top:38;width:40;height:2" coordorigin="2757,38" coordsize="40,0" path="m2757,38l2797,38e" filled="false" stroked="true" strokeweight=".398pt" strokecolor="#000000">
                <v:path arrowok="t"/>
              </v:shape>
            </v:group>
            <v:group style="position:absolute;left:2757;top:86;width:40;height:2" coordorigin="2757,86" coordsize="40,2">
              <v:shape style="position:absolute;left:2757;top:86;width:40;height:2" coordorigin="2757,86" coordsize="40,0" path="m2757,86l2797,86e" filled="false" stroked="true" strokeweight=".398pt" strokecolor="#000000">
                <v:path arrowok="t"/>
              </v:shape>
            </v:group>
            <v:group style="position:absolute;left:2797;top:38;width:40;height:2" coordorigin="2797,38" coordsize="40,2">
              <v:shape style="position:absolute;left:2797;top:38;width:40;height:2" coordorigin="2797,38" coordsize="40,0" path="m2797,38l2837,38e" filled="false" stroked="true" strokeweight=".398pt" strokecolor="#000000">
                <v:path arrowok="t"/>
              </v:shape>
            </v:group>
            <v:group style="position:absolute;left:2797;top:86;width:40;height:2" coordorigin="2797,86" coordsize="40,2">
              <v:shape style="position:absolute;left:2797;top:86;width:40;height:2" coordorigin="2797,86" coordsize="40,0" path="m2797,86l2837,86e" filled="false" stroked="true" strokeweight=".398pt" strokecolor="#000000">
                <v:path arrowok="t"/>
              </v:shape>
            </v:group>
            <v:group style="position:absolute;left:2837;top:38;width:40;height:2" coordorigin="2837,38" coordsize="40,2">
              <v:shape style="position:absolute;left:2837;top:38;width:40;height:2" coordorigin="2837,38" coordsize="40,0" path="m2837,38l2877,38e" filled="false" stroked="true" strokeweight=".398pt" strokecolor="#000000">
                <v:path arrowok="t"/>
              </v:shape>
            </v:group>
            <v:group style="position:absolute;left:2837;top:86;width:40;height:2" coordorigin="2837,86" coordsize="40,2">
              <v:shape style="position:absolute;left:2837;top:86;width:40;height:2" coordorigin="2837,86" coordsize="40,0" path="m2837,86l2877,86e" filled="false" stroked="true" strokeweight=".398pt" strokecolor="#000000">
                <v:path arrowok="t"/>
              </v:shape>
            </v:group>
            <v:group style="position:absolute;left:2877;top:38;width:40;height:2" coordorigin="2877,38" coordsize="40,2">
              <v:shape style="position:absolute;left:2877;top:38;width:40;height:2" coordorigin="2877,38" coordsize="40,0" path="m2877,38l2917,38e" filled="false" stroked="true" strokeweight=".398pt" strokecolor="#000000">
                <v:path arrowok="t"/>
              </v:shape>
            </v:group>
            <v:group style="position:absolute;left:2877;top:86;width:40;height:2" coordorigin="2877,86" coordsize="40,2">
              <v:shape style="position:absolute;left:2877;top:86;width:40;height:2" coordorigin="2877,86" coordsize="40,0" path="m2877,86l2917,86e" filled="false" stroked="true" strokeweight=".398pt" strokecolor="#000000">
                <v:path arrowok="t"/>
              </v:shape>
            </v:group>
            <v:group style="position:absolute;left:2917;top:38;width:40;height:2" coordorigin="2917,38" coordsize="40,2">
              <v:shape style="position:absolute;left:2917;top:38;width:40;height:2" coordorigin="2917,38" coordsize="40,0" path="m2917,38l2956,38e" filled="false" stroked="true" strokeweight=".398pt" strokecolor="#000000">
                <v:path arrowok="t"/>
              </v:shape>
            </v:group>
            <v:group style="position:absolute;left:2917;top:86;width:40;height:2" coordorigin="2917,86" coordsize="40,2">
              <v:shape style="position:absolute;left:2917;top:86;width:40;height:2" coordorigin="2917,86" coordsize="40,0" path="m2917,86l2956,86e" filled="false" stroked="true" strokeweight=".398pt" strokecolor="#000000">
                <v:path arrowok="t"/>
              </v:shape>
            </v:group>
            <v:group style="position:absolute;left:2956;top:38;width:40;height:2" coordorigin="2956,38" coordsize="40,2">
              <v:shape style="position:absolute;left:2956;top:38;width:40;height:2" coordorigin="2956,38" coordsize="40,0" path="m2956,38l2996,38e" filled="false" stroked="true" strokeweight=".398pt" strokecolor="#000000">
                <v:path arrowok="t"/>
              </v:shape>
            </v:group>
            <v:group style="position:absolute;left:2956;top:86;width:40;height:2" coordorigin="2956,86" coordsize="40,2">
              <v:shape style="position:absolute;left:2956;top:86;width:40;height:2" coordorigin="2956,86" coordsize="40,0" path="m2956,86l2996,86e" filled="false" stroked="true" strokeweight=".398pt" strokecolor="#000000">
                <v:path arrowok="t"/>
              </v:shape>
            </v:group>
            <v:group style="position:absolute;left:2996;top:38;width:40;height:2" coordorigin="2996,38" coordsize="40,2">
              <v:shape style="position:absolute;left:2996;top:38;width:40;height:2" coordorigin="2996,38" coordsize="40,0" path="m2996,38l3036,38e" filled="false" stroked="true" strokeweight=".398pt" strokecolor="#000000">
                <v:path arrowok="t"/>
              </v:shape>
            </v:group>
            <v:group style="position:absolute;left:2996;top:86;width:40;height:2" coordorigin="2996,86" coordsize="40,2">
              <v:shape style="position:absolute;left:2996;top:86;width:40;height:2" coordorigin="2996,86" coordsize="40,0" path="m2996,86l3036,86e" filled="false" stroked="true" strokeweight=".398pt" strokecolor="#000000">
                <v:path arrowok="t"/>
              </v:shape>
            </v:group>
            <v:group style="position:absolute;left:3036;top:38;width:40;height:2" coordorigin="3036,38" coordsize="40,2">
              <v:shape style="position:absolute;left:3036;top:38;width:40;height:2" coordorigin="3036,38" coordsize="40,0" path="m3036,38l3076,38e" filled="false" stroked="true" strokeweight=".398pt" strokecolor="#000000">
                <v:path arrowok="t"/>
              </v:shape>
            </v:group>
            <v:group style="position:absolute;left:3036;top:86;width:40;height:2" coordorigin="3036,86" coordsize="40,2">
              <v:shape style="position:absolute;left:3036;top:86;width:40;height:2" coordorigin="3036,86" coordsize="40,0" path="m3036,86l3076,86e" filled="false" stroked="true" strokeweight=".398pt" strokecolor="#000000">
                <v:path arrowok="t"/>
              </v:shape>
            </v:group>
            <v:group style="position:absolute;left:3076;top:38;width:40;height:2" coordorigin="3076,38" coordsize="40,2">
              <v:shape style="position:absolute;left:3076;top:38;width:40;height:2" coordorigin="3076,38" coordsize="40,0" path="m3076,38l3116,38e" filled="false" stroked="true" strokeweight=".398pt" strokecolor="#000000">
                <v:path arrowok="t"/>
              </v:shape>
            </v:group>
            <v:group style="position:absolute;left:3076;top:86;width:40;height:2" coordorigin="3076,86" coordsize="40,2">
              <v:shape style="position:absolute;left:3076;top:86;width:40;height:2" coordorigin="3076,86" coordsize="40,0" path="m3076,86l3116,86e" filled="false" stroked="true" strokeweight=".398pt" strokecolor="#000000">
                <v:path arrowok="t"/>
              </v:shape>
            </v:group>
            <v:group style="position:absolute;left:3116;top:38;width:40;height:2" coordorigin="3116,38" coordsize="40,2">
              <v:shape style="position:absolute;left:3116;top:38;width:40;height:2" coordorigin="3116,38" coordsize="40,0" path="m3116,38l3156,38e" filled="false" stroked="true" strokeweight=".398pt" strokecolor="#000000">
                <v:path arrowok="t"/>
              </v:shape>
            </v:group>
            <v:group style="position:absolute;left:3116;top:86;width:40;height:2" coordorigin="3116,86" coordsize="40,2">
              <v:shape style="position:absolute;left:3116;top:86;width:40;height:2" coordorigin="3116,86" coordsize="40,0" path="m3116,86l3156,86e" filled="false" stroked="true" strokeweight=".398pt" strokecolor="#000000">
                <v:path arrowok="t"/>
              </v:shape>
            </v:group>
            <v:group style="position:absolute;left:3156;top:38;width:40;height:2" coordorigin="3156,38" coordsize="40,2">
              <v:shape style="position:absolute;left:3156;top:38;width:40;height:2" coordorigin="3156,38" coordsize="40,0" path="m3156,38l3196,38e" filled="false" stroked="true" strokeweight=".398pt" strokecolor="#000000">
                <v:path arrowok="t"/>
              </v:shape>
            </v:group>
            <v:group style="position:absolute;left:3156;top:86;width:40;height:2" coordorigin="3156,86" coordsize="40,2">
              <v:shape style="position:absolute;left:3156;top:86;width:40;height:2" coordorigin="3156,86" coordsize="40,0" path="m3156,86l3196,86e" filled="false" stroked="true" strokeweight=".398pt" strokecolor="#000000">
                <v:path arrowok="t"/>
              </v:shape>
            </v:group>
            <v:group style="position:absolute;left:3196;top:38;width:40;height:2" coordorigin="3196,38" coordsize="40,2">
              <v:shape style="position:absolute;left:3196;top:38;width:40;height:2" coordorigin="3196,38" coordsize="40,0" path="m3196,38l3235,38e" filled="false" stroked="true" strokeweight=".398pt" strokecolor="#000000">
                <v:path arrowok="t"/>
              </v:shape>
            </v:group>
            <v:group style="position:absolute;left:3196;top:86;width:40;height:2" coordorigin="3196,86" coordsize="40,2">
              <v:shape style="position:absolute;left:3196;top:86;width:40;height:2" coordorigin="3196,86" coordsize="40,0" path="m3196,86l3235,86e" filled="false" stroked="true" strokeweight=".398pt" strokecolor="#000000">
                <v:path arrowok="t"/>
              </v:shape>
            </v:group>
            <v:group style="position:absolute;left:3235;top:38;width:40;height:2" coordorigin="3235,38" coordsize="40,2">
              <v:shape style="position:absolute;left:3235;top:38;width:40;height:2" coordorigin="3235,38" coordsize="40,0" path="m3235,38l3275,38e" filled="false" stroked="true" strokeweight=".398pt" strokecolor="#000000">
                <v:path arrowok="t"/>
              </v:shape>
            </v:group>
            <v:group style="position:absolute;left:3235;top:86;width:40;height:2" coordorigin="3235,86" coordsize="40,2">
              <v:shape style="position:absolute;left:3235;top:86;width:40;height:2" coordorigin="3235,86" coordsize="40,0" path="m3235,86l3275,86e" filled="false" stroked="true" strokeweight=".398pt" strokecolor="#000000">
                <v:path arrowok="t"/>
              </v:shape>
            </v:group>
            <v:group style="position:absolute;left:3275;top:38;width:40;height:2" coordorigin="3275,38" coordsize="40,2">
              <v:shape style="position:absolute;left:3275;top:38;width:40;height:2" coordorigin="3275,38" coordsize="40,0" path="m3275,38l3315,38e" filled="false" stroked="true" strokeweight=".398pt" strokecolor="#000000">
                <v:path arrowok="t"/>
              </v:shape>
            </v:group>
            <v:group style="position:absolute;left:3275;top:86;width:40;height:2" coordorigin="3275,86" coordsize="40,2">
              <v:shape style="position:absolute;left:3275;top:86;width:40;height:2" coordorigin="3275,86" coordsize="40,0" path="m3275,86l3315,86e" filled="false" stroked="true" strokeweight=".398pt" strokecolor="#000000">
                <v:path arrowok="t"/>
              </v:shape>
            </v:group>
            <v:group style="position:absolute;left:3315;top:38;width:40;height:2" coordorigin="3315,38" coordsize="40,2">
              <v:shape style="position:absolute;left:3315;top:38;width:40;height:2" coordorigin="3315,38" coordsize="40,0" path="m3315,38l3355,38e" filled="false" stroked="true" strokeweight=".398pt" strokecolor="#000000">
                <v:path arrowok="t"/>
              </v:shape>
            </v:group>
            <v:group style="position:absolute;left:3315;top:86;width:40;height:2" coordorigin="3315,86" coordsize="40,2">
              <v:shape style="position:absolute;left:3315;top:86;width:40;height:2" coordorigin="3315,86" coordsize="40,0" path="m3315,86l3355,86e" filled="false" stroked="true" strokeweight=".398pt" strokecolor="#000000">
                <v:path arrowok="t"/>
              </v:shape>
            </v:group>
            <v:group style="position:absolute;left:3355;top:38;width:40;height:2" coordorigin="3355,38" coordsize="40,2">
              <v:shape style="position:absolute;left:3355;top:38;width:40;height:2" coordorigin="3355,38" coordsize="40,0" path="m3355,38l3395,38e" filled="false" stroked="true" strokeweight=".398pt" strokecolor="#000000">
                <v:path arrowok="t"/>
              </v:shape>
            </v:group>
            <v:group style="position:absolute;left:3355;top:86;width:40;height:2" coordorigin="3355,86" coordsize="40,2">
              <v:shape style="position:absolute;left:3355;top:86;width:40;height:2" coordorigin="3355,86" coordsize="40,0" path="m3355,86l3395,86e" filled="false" stroked="true" strokeweight=".398pt" strokecolor="#000000">
                <v:path arrowok="t"/>
              </v:shape>
            </v:group>
            <v:group style="position:absolute;left:3395;top:38;width:40;height:2" coordorigin="3395,38" coordsize="40,2">
              <v:shape style="position:absolute;left:3395;top:38;width:40;height:2" coordorigin="3395,38" coordsize="40,0" path="m3395,38l3435,38e" filled="false" stroked="true" strokeweight=".398pt" strokecolor="#000000">
                <v:path arrowok="t"/>
              </v:shape>
            </v:group>
            <v:group style="position:absolute;left:3395;top:86;width:40;height:2" coordorigin="3395,86" coordsize="40,2">
              <v:shape style="position:absolute;left:3395;top:86;width:40;height:2" coordorigin="3395,86" coordsize="40,0" path="m3395,86l3435,86e" filled="false" stroked="true" strokeweight=".398pt" strokecolor="#000000">
                <v:path arrowok="t"/>
              </v:shape>
            </v:group>
            <v:group style="position:absolute;left:3435;top:38;width:40;height:2" coordorigin="3435,38" coordsize="40,2">
              <v:shape style="position:absolute;left:3435;top:38;width:40;height:2" coordorigin="3435,38" coordsize="40,0" path="m3435,38l3475,38e" filled="false" stroked="true" strokeweight=".398pt" strokecolor="#000000">
                <v:path arrowok="t"/>
              </v:shape>
            </v:group>
            <v:group style="position:absolute;left:3435;top:86;width:40;height:2" coordorigin="3435,86" coordsize="40,2">
              <v:shape style="position:absolute;left:3435;top:86;width:40;height:2" coordorigin="3435,86" coordsize="40,0" path="m3435,86l3475,86e" filled="false" stroked="true" strokeweight=".398pt" strokecolor="#000000">
                <v:path arrowok="t"/>
              </v:shape>
            </v:group>
            <v:group style="position:absolute;left:3475;top:38;width:40;height:2" coordorigin="3475,38" coordsize="40,2">
              <v:shape style="position:absolute;left:3475;top:38;width:40;height:2" coordorigin="3475,38" coordsize="40,0" path="m3475,38l3514,38e" filled="false" stroked="true" strokeweight=".398pt" strokecolor="#000000">
                <v:path arrowok="t"/>
              </v:shape>
            </v:group>
            <v:group style="position:absolute;left:3475;top:86;width:40;height:2" coordorigin="3475,86" coordsize="40,2">
              <v:shape style="position:absolute;left:3475;top:86;width:40;height:2" coordorigin="3475,86" coordsize="40,0" path="m3475,86l3514,86e" filled="false" stroked="true" strokeweight=".398pt" strokecolor="#000000">
                <v:path arrowok="t"/>
              </v:shape>
            </v:group>
            <v:group style="position:absolute;left:3514;top:38;width:40;height:2" coordorigin="3514,38" coordsize="40,2">
              <v:shape style="position:absolute;left:3514;top:38;width:40;height:2" coordorigin="3514,38" coordsize="40,0" path="m3514,38l3554,38e" filled="false" stroked="true" strokeweight=".398pt" strokecolor="#000000">
                <v:path arrowok="t"/>
              </v:shape>
            </v:group>
            <v:group style="position:absolute;left:3514;top:86;width:40;height:2" coordorigin="3514,86" coordsize="40,2">
              <v:shape style="position:absolute;left:3514;top:86;width:40;height:2" coordorigin="3514,86" coordsize="40,0" path="m3514,86l3554,86e" filled="false" stroked="true" strokeweight=".398pt" strokecolor="#000000">
                <v:path arrowok="t"/>
              </v:shape>
            </v:group>
            <v:group style="position:absolute;left:3554;top:38;width:40;height:2" coordorigin="3554,38" coordsize="40,2">
              <v:shape style="position:absolute;left:3554;top:38;width:40;height:2" coordorigin="3554,38" coordsize="40,0" path="m3554,38l3594,38e" filled="false" stroked="true" strokeweight=".398pt" strokecolor="#000000">
                <v:path arrowok="t"/>
              </v:shape>
            </v:group>
            <v:group style="position:absolute;left:3554;top:86;width:40;height:2" coordorigin="3554,86" coordsize="40,2">
              <v:shape style="position:absolute;left:3554;top:86;width:40;height:2" coordorigin="3554,86" coordsize="40,0" path="m3554,86l3594,86e" filled="false" stroked="true" strokeweight=".398pt" strokecolor="#000000">
                <v:path arrowok="t"/>
              </v:shape>
            </v:group>
            <v:group style="position:absolute;left:3594;top:38;width:40;height:2" coordorigin="3594,38" coordsize="40,2">
              <v:shape style="position:absolute;left:3594;top:38;width:40;height:2" coordorigin="3594,38" coordsize="40,0" path="m3594,38l3634,38e" filled="false" stroked="true" strokeweight=".398pt" strokecolor="#000000">
                <v:path arrowok="t"/>
              </v:shape>
            </v:group>
            <v:group style="position:absolute;left:3594;top:86;width:40;height:2" coordorigin="3594,86" coordsize="40,2">
              <v:shape style="position:absolute;left:3594;top:86;width:40;height:2" coordorigin="3594,86" coordsize="40,0" path="m3594,86l3634,86e" filled="false" stroked="true" strokeweight=".398pt" strokecolor="#000000">
                <v:path arrowok="t"/>
              </v:shape>
            </v:group>
            <v:group style="position:absolute;left:3634;top:38;width:40;height:2" coordorigin="3634,38" coordsize="40,2">
              <v:shape style="position:absolute;left:3634;top:38;width:40;height:2" coordorigin="3634,38" coordsize="40,0" path="m3634,38l3674,38e" filled="false" stroked="true" strokeweight=".398pt" strokecolor="#000000">
                <v:path arrowok="t"/>
              </v:shape>
            </v:group>
            <v:group style="position:absolute;left:3634;top:86;width:40;height:2" coordorigin="3634,86" coordsize="40,2">
              <v:shape style="position:absolute;left:3634;top:86;width:40;height:2" coordorigin="3634,86" coordsize="40,0" path="m3634,86l3674,86e" filled="false" stroked="true" strokeweight=".398pt" strokecolor="#000000">
                <v:path arrowok="t"/>
              </v:shape>
            </v:group>
            <v:group style="position:absolute;left:3674;top:38;width:40;height:2" coordorigin="3674,38" coordsize="40,2">
              <v:shape style="position:absolute;left:3674;top:38;width:40;height:2" coordorigin="3674,38" coordsize="40,0" path="m3674,38l3714,38e" filled="false" stroked="true" strokeweight=".398pt" strokecolor="#000000">
                <v:path arrowok="t"/>
              </v:shape>
            </v:group>
            <v:group style="position:absolute;left:3674;top:86;width:40;height:2" coordorigin="3674,86" coordsize="40,2">
              <v:shape style="position:absolute;left:3674;top:86;width:40;height:2" coordorigin="3674,86" coordsize="40,0" path="m3674,86l3714,86e" filled="false" stroked="true" strokeweight=".398pt" strokecolor="#000000">
                <v:path arrowok="t"/>
              </v:shape>
            </v:group>
            <v:group style="position:absolute;left:3714;top:38;width:40;height:2" coordorigin="3714,38" coordsize="40,2">
              <v:shape style="position:absolute;left:3714;top:38;width:40;height:2" coordorigin="3714,38" coordsize="40,0" path="m3714,38l3753,38e" filled="false" stroked="true" strokeweight=".398pt" strokecolor="#000000">
                <v:path arrowok="t"/>
              </v:shape>
            </v:group>
            <v:group style="position:absolute;left:3714;top:86;width:40;height:2" coordorigin="3714,86" coordsize="40,2">
              <v:shape style="position:absolute;left:3714;top:86;width:40;height:2" coordorigin="3714,86" coordsize="40,0" path="m3714,86l3753,86e" filled="false" stroked="true" strokeweight=".398pt" strokecolor="#000000">
                <v:path arrowok="t"/>
              </v:shape>
            </v:group>
            <v:group style="position:absolute;left:3753;top:38;width:40;height:2" coordorigin="3753,38" coordsize="40,2">
              <v:shape style="position:absolute;left:3753;top:38;width:40;height:2" coordorigin="3753,38" coordsize="40,0" path="m3753,38l3793,38e" filled="false" stroked="true" strokeweight=".398pt" strokecolor="#000000">
                <v:path arrowok="t"/>
              </v:shape>
            </v:group>
            <v:group style="position:absolute;left:3753;top:86;width:40;height:2" coordorigin="3753,86" coordsize="40,2">
              <v:shape style="position:absolute;left:3753;top:86;width:40;height:2" coordorigin="3753,86" coordsize="40,0" path="m3753,86l3793,86e" filled="false" stroked="true" strokeweight=".398pt" strokecolor="#000000">
                <v:path arrowok="t"/>
              </v:shape>
            </v:group>
            <v:group style="position:absolute;left:3793;top:38;width:40;height:2" coordorigin="3793,38" coordsize="40,2">
              <v:shape style="position:absolute;left:3793;top:38;width:40;height:2" coordorigin="3793,38" coordsize="40,0" path="m3793,38l3833,38e" filled="false" stroked="true" strokeweight=".398pt" strokecolor="#000000">
                <v:path arrowok="t"/>
              </v:shape>
            </v:group>
            <v:group style="position:absolute;left:3793;top:86;width:40;height:2" coordorigin="3793,86" coordsize="40,2">
              <v:shape style="position:absolute;left:3793;top:86;width:40;height:2" coordorigin="3793,86" coordsize="40,0" path="m3793,86l3833,86e" filled="false" stroked="true" strokeweight=".398pt" strokecolor="#000000">
                <v:path arrowok="t"/>
              </v:shape>
            </v:group>
            <v:group style="position:absolute;left:3833;top:38;width:40;height:2" coordorigin="3833,38" coordsize="40,2">
              <v:shape style="position:absolute;left:3833;top:38;width:40;height:2" coordorigin="3833,38" coordsize="40,0" path="m3833,38l3873,38e" filled="false" stroked="true" strokeweight=".398pt" strokecolor="#000000">
                <v:path arrowok="t"/>
              </v:shape>
            </v:group>
            <v:group style="position:absolute;left:3833;top:86;width:40;height:2" coordorigin="3833,86" coordsize="40,2">
              <v:shape style="position:absolute;left:3833;top:86;width:40;height:2" coordorigin="3833,86" coordsize="40,0" path="m3833,86l3873,86e" filled="false" stroked="true" strokeweight=".398pt" strokecolor="#000000">
                <v:path arrowok="t"/>
              </v:shape>
            </v:group>
            <v:group style="position:absolute;left:3873;top:38;width:40;height:2" coordorigin="3873,38" coordsize="40,2">
              <v:shape style="position:absolute;left:3873;top:38;width:40;height:2" coordorigin="3873,38" coordsize="40,0" path="m3873,38l3913,38e" filled="false" stroked="true" strokeweight=".398pt" strokecolor="#000000">
                <v:path arrowok="t"/>
              </v:shape>
            </v:group>
            <v:group style="position:absolute;left:3873;top:86;width:40;height:2" coordorigin="3873,86" coordsize="40,2">
              <v:shape style="position:absolute;left:3873;top:86;width:40;height:2" coordorigin="3873,86" coordsize="40,0" path="m3873,86l3913,86e" filled="false" stroked="true" strokeweight=".398pt" strokecolor="#000000">
                <v:path arrowok="t"/>
              </v:shape>
            </v:group>
            <v:group style="position:absolute;left:3913;top:38;width:40;height:2" coordorigin="3913,38" coordsize="40,2">
              <v:shape style="position:absolute;left:3913;top:38;width:40;height:2" coordorigin="3913,38" coordsize="40,0" path="m3913,38l3953,38e" filled="false" stroked="true" strokeweight=".398pt" strokecolor="#000000">
                <v:path arrowok="t"/>
              </v:shape>
            </v:group>
            <v:group style="position:absolute;left:3913;top:86;width:40;height:2" coordorigin="3913,86" coordsize="40,2">
              <v:shape style="position:absolute;left:3913;top:86;width:40;height:2" coordorigin="3913,86" coordsize="40,0" path="m3913,86l3953,86e" filled="false" stroked="true" strokeweight=".398pt" strokecolor="#000000">
                <v:path arrowok="t"/>
              </v:shape>
            </v:group>
            <v:group style="position:absolute;left:3953;top:38;width:40;height:2" coordorigin="3953,38" coordsize="40,2">
              <v:shape style="position:absolute;left:3953;top:38;width:40;height:2" coordorigin="3953,38" coordsize="40,0" path="m3953,38l3993,38e" filled="false" stroked="true" strokeweight=".398pt" strokecolor="#000000">
                <v:path arrowok="t"/>
              </v:shape>
            </v:group>
            <v:group style="position:absolute;left:3953;top:86;width:40;height:2" coordorigin="3953,86" coordsize="40,2">
              <v:shape style="position:absolute;left:3953;top:86;width:40;height:2" coordorigin="3953,86" coordsize="40,0" path="m3953,86l3993,86e" filled="false" stroked="true" strokeweight=".398pt" strokecolor="#000000">
                <v:path arrowok="t"/>
              </v:shape>
            </v:group>
            <v:group style="position:absolute;left:3993;top:38;width:40;height:2" coordorigin="3993,38" coordsize="40,2">
              <v:shape style="position:absolute;left:3993;top:38;width:40;height:2" coordorigin="3993,38" coordsize="40,0" path="m3993,38l4032,38e" filled="false" stroked="true" strokeweight=".398pt" strokecolor="#000000">
                <v:path arrowok="t"/>
              </v:shape>
            </v:group>
            <v:group style="position:absolute;left:3993;top:86;width:40;height:2" coordorigin="3993,86" coordsize="40,2">
              <v:shape style="position:absolute;left:3993;top:86;width:40;height:2" coordorigin="3993,86" coordsize="40,0" path="m3993,86l4032,86e" filled="false" stroked="true" strokeweight=".398pt" strokecolor="#000000">
                <v:path arrowok="t"/>
              </v:shape>
            </v:group>
            <v:group style="position:absolute;left:4032;top:38;width:40;height:2" coordorigin="4032,38" coordsize="40,2">
              <v:shape style="position:absolute;left:4032;top:38;width:40;height:2" coordorigin="4032,38" coordsize="40,0" path="m4032,38l4072,38e" filled="false" stroked="true" strokeweight=".398pt" strokecolor="#000000">
                <v:path arrowok="t"/>
              </v:shape>
            </v:group>
            <v:group style="position:absolute;left:4032;top:86;width:40;height:2" coordorigin="4032,86" coordsize="40,2">
              <v:shape style="position:absolute;left:4032;top:86;width:40;height:2" coordorigin="4032,86" coordsize="40,0" path="m4032,86l4072,86e" filled="false" stroked="true" strokeweight=".398pt" strokecolor="#000000">
                <v:path arrowok="t"/>
              </v:shape>
            </v:group>
            <v:group style="position:absolute;left:4072;top:38;width:40;height:2" coordorigin="4072,38" coordsize="40,2">
              <v:shape style="position:absolute;left:4072;top:38;width:40;height:2" coordorigin="4072,38" coordsize="40,0" path="m4072,38l4112,38e" filled="false" stroked="true" strokeweight=".398pt" strokecolor="#000000">
                <v:path arrowok="t"/>
              </v:shape>
            </v:group>
            <v:group style="position:absolute;left:4072;top:86;width:40;height:2" coordorigin="4072,86" coordsize="40,2">
              <v:shape style="position:absolute;left:4072;top:86;width:40;height:2" coordorigin="4072,86" coordsize="40,0" path="m4072,86l4112,86e" filled="false" stroked="true" strokeweight=".398pt" strokecolor="#000000">
                <v:path arrowok="t"/>
              </v:shape>
            </v:group>
            <v:group style="position:absolute;left:4112;top:38;width:40;height:2" coordorigin="4112,38" coordsize="40,2">
              <v:shape style="position:absolute;left:4112;top:38;width:40;height:2" coordorigin="4112,38" coordsize="40,0" path="m4112,38l4152,38e" filled="false" stroked="true" strokeweight=".398pt" strokecolor="#000000">
                <v:path arrowok="t"/>
              </v:shape>
            </v:group>
            <v:group style="position:absolute;left:4112;top:86;width:40;height:2" coordorigin="4112,86" coordsize="40,2">
              <v:shape style="position:absolute;left:4112;top:86;width:40;height:2" coordorigin="4112,86" coordsize="40,0" path="m4112,86l4152,86e" filled="false" stroked="true" strokeweight=".398pt" strokecolor="#000000">
                <v:path arrowok="t"/>
              </v:shape>
            </v:group>
            <v:group style="position:absolute;left:4152;top:38;width:40;height:2" coordorigin="4152,38" coordsize="40,2">
              <v:shape style="position:absolute;left:4152;top:38;width:40;height:2" coordorigin="4152,38" coordsize="40,0" path="m4152,38l4192,38e" filled="false" stroked="true" strokeweight=".398pt" strokecolor="#000000">
                <v:path arrowok="t"/>
              </v:shape>
            </v:group>
            <v:group style="position:absolute;left:4152;top:86;width:40;height:2" coordorigin="4152,86" coordsize="40,2">
              <v:shape style="position:absolute;left:4152;top:86;width:40;height:2" coordorigin="4152,86" coordsize="40,0" path="m4152,86l4192,86e" filled="false" stroked="true" strokeweight=".398pt" strokecolor="#000000">
                <v:path arrowok="t"/>
              </v:shape>
            </v:group>
            <v:group style="position:absolute;left:4192;top:38;width:40;height:2" coordorigin="4192,38" coordsize="40,2">
              <v:shape style="position:absolute;left:4192;top:38;width:40;height:2" coordorigin="4192,38" coordsize="40,0" path="m4192,38l4232,38e" filled="false" stroked="true" strokeweight=".398pt" strokecolor="#000000">
                <v:path arrowok="t"/>
              </v:shape>
            </v:group>
            <v:group style="position:absolute;left:4192;top:86;width:40;height:2" coordorigin="4192,86" coordsize="40,2">
              <v:shape style="position:absolute;left:4192;top:86;width:40;height:2" coordorigin="4192,86" coordsize="40,0" path="m4192,86l4232,86e" filled="false" stroked="true" strokeweight=".398pt" strokecolor="#000000">
                <v:path arrowok="t"/>
              </v:shape>
            </v:group>
            <v:group style="position:absolute;left:4232;top:38;width:40;height:2" coordorigin="4232,38" coordsize="40,2">
              <v:shape style="position:absolute;left:4232;top:38;width:40;height:2" coordorigin="4232,38" coordsize="40,0" path="m4232,38l4272,38e" filled="false" stroked="true" strokeweight=".398pt" strokecolor="#000000">
                <v:path arrowok="t"/>
              </v:shape>
            </v:group>
            <v:group style="position:absolute;left:4232;top:86;width:40;height:2" coordorigin="4232,86" coordsize="40,2">
              <v:shape style="position:absolute;left:4232;top:86;width:40;height:2" coordorigin="4232,86" coordsize="40,0" path="m4232,86l4272,86e" filled="false" stroked="true" strokeweight=".398pt" strokecolor="#000000">
                <v:path arrowok="t"/>
              </v:shape>
            </v:group>
            <v:group style="position:absolute;left:4272;top:38;width:40;height:2" coordorigin="4272,38" coordsize="40,2">
              <v:shape style="position:absolute;left:4272;top:38;width:40;height:2" coordorigin="4272,38" coordsize="40,0" path="m4272,38l4311,38e" filled="false" stroked="true" strokeweight=".398pt" strokecolor="#000000">
                <v:path arrowok="t"/>
              </v:shape>
            </v:group>
            <v:group style="position:absolute;left:4272;top:86;width:40;height:2" coordorigin="4272,86" coordsize="40,2">
              <v:shape style="position:absolute;left:4272;top:86;width:40;height:2" coordorigin="4272,86" coordsize="40,0" path="m4272,86l4311,86e" filled="false" stroked="true" strokeweight=".398pt" strokecolor="#000000">
                <v:path arrowok="t"/>
              </v:shape>
            </v:group>
            <v:group style="position:absolute;left:4311;top:38;width:40;height:2" coordorigin="4311,38" coordsize="40,2">
              <v:shape style="position:absolute;left:4311;top:38;width:40;height:2" coordorigin="4311,38" coordsize="40,0" path="m4311,38l4351,38e" filled="false" stroked="true" strokeweight=".398pt" strokecolor="#000000">
                <v:path arrowok="t"/>
              </v:shape>
            </v:group>
            <v:group style="position:absolute;left:4311;top:86;width:40;height:2" coordorigin="4311,86" coordsize="40,2">
              <v:shape style="position:absolute;left:4311;top:86;width:40;height:2" coordorigin="4311,86" coordsize="40,0" path="m4311,86l4351,86e" filled="false" stroked="true" strokeweight=".398pt" strokecolor="#000000">
                <v:path arrowok="t"/>
              </v:shape>
            </v:group>
            <v:group style="position:absolute;left:4351;top:38;width:40;height:2" coordorigin="4351,38" coordsize="40,2">
              <v:shape style="position:absolute;left:4351;top:38;width:40;height:2" coordorigin="4351,38" coordsize="40,0" path="m4351,38l4391,38e" filled="false" stroked="true" strokeweight=".398pt" strokecolor="#000000">
                <v:path arrowok="t"/>
              </v:shape>
            </v:group>
            <v:group style="position:absolute;left:4351;top:86;width:40;height:2" coordorigin="4351,86" coordsize="40,2">
              <v:shape style="position:absolute;left:4351;top:86;width:40;height:2" coordorigin="4351,86" coordsize="40,0" path="m4351,86l4391,86e" filled="false" stroked="true" strokeweight=".398pt" strokecolor="#000000">
                <v:path arrowok="t"/>
              </v:shape>
            </v:group>
            <v:group style="position:absolute;left:4391;top:38;width:40;height:2" coordorigin="4391,38" coordsize="40,2">
              <v:shape style="position:absolute;left:4391;top:38;width:40;height:2" coordorigin="4391,38" coordsize="40,0" path="m4391,38l4431,38e" filled="false" stroked="true" strokeweight=".398pt" strokecolor="#000000">
                <v:path arrowok="t"/>
              </v:shape>
            </v:group>
            <v:group style="position:absolute;left:4391;top:86;width:40;height:2" coordorigin="4391,86" coordsize="40,2">
              <v:shape style="position:absolute;left:4391;top:86;width:40;height:2" coordorigin="4391,86" coordsize="40,0" path="m4391,86l4431,86e" filled="false" stroked="true" strokeweight=".398pt" strokecolor="#000000">
                <v:path arrowok="t"/>
              </v:shape>
            </v:group>
            <v:group style="position:absolute;left:4431;top:38;width:40;height:2" coordorigin="4431,38" coordsize="40,2">
              <v:shape style="position:absolute;left:4431;top:38;width:40;height:2" coordorigin="4431,38" coordsize="40,0" path="m4431,38l4471,38e" filled="false" stroked="true" strokeweight=".398pt" strokecolor="#000000">
                <v:path arrowok="t"/>
              </v:shape>
            </v:group>
            <v:group style="position:absolute;left:4431;top:86;width:40;height:2" coordorigin="4431,86" coordsize="40,2">
              <v:shape style="position:absolute;left:4431;top:86;width:40;height:2" coordorigin="4431,86" coordsize="40,0" path="m4431,86l4471,86e" filled="false" stroked="true" strokeweight=".398pt" strokecolor="#000000">
                <v:path arrowok="t"/>
              </v:shape>
            </v:group>
            <v:group style="position:absolute;left:4471;top:38;width:40;height:2" coordorigin="4471,38" coordsize="40,2">
              <v:shape style="position:absolute;left:4471;top:38;width:40;height:2" coordorigin="4471,38" coordsize="40,0" path="m4471,38l4511,38e" filled="false" stroked="true" strokeweight=".398pt" strokecolor="#000000">
                <v:path arrowok="t"/>
              </v:shape>
            </v:group>
            <v:group style="position:absolute;left:4471;top:86;width:40;height:2" coordorigin="4471,86" coordsize="40,2">
              <v:shape style="position:absolute;left:4471;top:86;width:40;height:2" coordorigin="4471,86" coordsize="40,0" path="m4471,86l4511,86e" filled="false" stroked="true" strokeweight=".398pt" strokecolor="#000000">
                <v:path arrowok="t"/>
              </v:shape>
            </v:group>
            <v:group style="position:absolute;left:4511;top:38;width:40;height:2" coordorigin="4511,38" coordsize="40,2">
              <v:shape style="position:absolute;left:4511;top:38;width:40;height:2" coordorigin="4511,38" coordsize="40,0" path="m4511,38l4551,38e" filled="false" stroked="true" strokeweight=".398pt" strokecolor="#000000">
                <v:path arrowok="t"/>
              </v:shape>
            </v:group>
            <v:group style="position:absolute;left:4511;top:86;width:40;height:2" coordorigin="4511,86" coordsize="40,2">
              <v:shape style="position:absolute;left:4511;top:86;width:40;height:2" coordorigin="4511,86" coordsize="40,0" path="m4511,86l4551,86e" filled="false" stroked="true" strokeweight=".398pt" strokecolor="#000000">
                <v:path arrowok="t"/>
              </v:shape>
            </v:group>
            <v:group style="position:absolute;left:4551;top:38;width:40;height:2" coordorigin="4551,38" coordsize="40,2">
              <v:shape style="position:absolute;left:4551;top:38;width:40;height:2" coordorigin="4551,38" coordsize="40,0" path="m4551,38l4590,38e" filled="false" stroked="true" strokeweight=".398pt" strokecolor="#000000">
                <v:path arrowok="t"/>
              </v:shape>
            </v:group>
            <v:group style="position:absolute;left:4551;top:86;width:40;height:2" coordorigin="4551,86" coordsize="40,2">
              <v:shape style="position:absolute;left:4551;top:86;width:40;height:2" coordorigin="4551,86" coordsize="40,0" path="m4551,86l4590,86e" filled="false" stroked="true" strokeweight=".398pt" strokecolor="#000000">
                <v:path arrowok="t"/>
              </v:shape>
            </v:group>
            <v:group style="position:absolute;left:4590;top:38;width:40;height:2" coordorigin="4590,38" coordsize="40,2">
              <v:shape style="position:absolute;left:4590;top:38;width:40;height:2" coordorigin="4590,38" coordsize="40,0" path="m4590,38l4630,38e" filled="false" stroked="true" strokeweight=".398pt" strokecolor="#000000">
                <v:path arrowok="t"/>
              </v:shape>
            </v:group>
            <v:group style="position:absolute;left:4590;top:86;width:40;height:2" coordorigin="4590,86" coordsize="40,2">
              <v:shape style="position:absolute;left:4590;top:86;width:40;height:2" coordorigin="4590,86" coordsize="40,0" path="m4590,86l4630,86e" filled="false" stroked="true" strokeweight=".398pt" strokecolor="#000000">
                <v:path arrowok="t"/>
              </v:shape>
            </v:group>
            <v:group style="position:absolute;left:4630;top:38;width:40;height:2" coordorigin="4630,38" coordsize="40,2">
              <v:shape style="position:absolute;left:4630;top:38;width:40;height:2" coordorigin="4630,38" coordsize="40,0" path="m4630,38l4670,38e" filled="false" stroked="true" strokeweight=".398pt" strokecolor="#000000">
                <v:path arrowok="t"/>
              </v:shape>
            </v:group>
            <v:group style="position:absolute;left:4630;top:86;width:40;height:2" coordorigin="4630,86" coordsize="40,2">
              <v:shape style="position:absolute;left:4630;top:86;width:40;height:2" coordorigin="4630,86" coordsize="40,0" path="m4630,86l4670,86e" filled="false" stroked="true" strokeweight=".398pt" strokecolor="#000000">
                <v:path arrowok="t"/>
              </v:shape>
            </v:group>
            <v:group style="position:absolute;left:4670;top:38;width:40;height:2" coordorigin="4670,38" coordsize="40,2">
              <v:shape style="position:absolute;left:4670;top:38;width:40;height:2" coordorigin="4670,38" coordsize="40,0" path="m4670,38l4710,38e" filled="false" stroked="true" strokeweight=".398pt" strokecolor="#000000">
                <v:path arrowok="t"/>
              </v:shape>
            </v:group>
            <v:group style="position:absolute;left:4670;top:86;width:40;height:2" coordorigin="4670,86" coordsize="40,2">
              <v:shape style="position:absolute;left:4670;top:86;width:40;height:2" coordorigin="4670,86" coordsize="40,0" path="m4670,86l4710,86e" filled="false" stroked="true" strokeweight=".398pt" strokecolor="#000000">
                <v:path arrowok="t"/>
              </v:shape>
            </v:group>
            <v:group style="position:absolute;left:4710;top:38;width:40;height:2" coordorigin="4710,38" coordsize="40,2">
              <v:shape style="position:absolute;left:4710;top:38;width:40;height:2" coordorigin="4710,38" coordsize="40,0" path="m4710,38l4750,38e" filled="false" stroked="true" strokeweight=".398pt" strokecolor="#000000">
                <v:path arrowok="t"/>
              </v:shape>
            </v:group>
            <v:group style="position:absolute;left:4710;top:86;width:40;height:2" coordorigin="4710,86" coordsize="40,2">
              <v:shape style="position:absolute;left:4710;top:86;width:40;height:2" coordorigin="4710,86" coordsize="40,0" path="m4710,86l4750,86e" filled="false" stroked="true" strokeweight=".398pt" strokecolor="#000000">
                <v:path arrowok="t"/>
              </v:shape>
            </v:group>
            <v:group style="position:absolute;left:4750;top:38;width:40;height:2" coordorigin="4750,38" coordsize="40,2">
              <v:shape style="position:absolute;left:4750;top:38;width:40;height:2" coordorigin="4750,38" coordsize="40,0" path="m4750,38l4790,38e" filled="false" stroked="true" strokeweight=".398pt" strokecolor="#000000">
                <v:path arrowok="t"/>
              </v:shape>
            </v:group>
            <v:group style="position:absolute;left:4750;top:86;width:40;height:2" coordorigin="4750,86" coordsize="40,2">
              <v:shape style="position:absolute;left:4750;top:86;width:40;height:2" coordorigin="4750,86" coordsize="40,0" path="m4750,86l4790,86e" filled="false" stroked="true" strokeweight=".398pt" strokecolor="#000000">
                <v:path arrowok="t"/>
              </v:shape>
            </v:group>
            <v:group style="position:absolute;left:4790;top:38;width:40;height:2" coordorigin="4790,38" coordsize="40,2">
              <v:shape style="position:absolute;left:4790;top:38;width:40;height:2" coordorigin="4790,38" coordsize="40,0" path="m4790,38l4829,38e" filled="false" stroked="true" strokeweight=".398pt" strokecolor="#000000">
                <v:path arrowok="t"/>
              </v:shape>
            </v:group>
            <v:group style="position:absolute;left:4790;top:86;width:40;height:2" coordorigin="4790,86" coordsize="40,2">
              <v:shape style="position:absolute;left:4790;top:86;width:40;height:2" coordorigin="4790,86" coordsize="40,0" path="m4790,86l4829,86e" filled="false" stroked="true" strokeweight=".398pt" strokecolor="#000000">
                <v:path arrowok="t"/>
              </v:shape>
            </v:group>
            <v:group style="position:absolute;left:4829;top:38;width:40;height:2" coordorigin="4829,38" coordsize="40,2">
              <v:shape style="position:absolute;left:4829;top:38;width:40;height:2" coordorigin="4829,38" coordsize="40,0" path="m4829,38l4869,38e" filled="false" stroked="true" strokeweight=".398pt" strokecolor="#000000">
                <v:path arrowok="t"/>
              </v:shape>
            </v:group>
            <v:group style="position:absolute;left:4829;top:86;width:40;height:2" coordorigin="4829,86" coordsize="40,2">
              <v:shape style="position:absolute;left:4829;top:86;width:40;height:2" coordorigin="4829,86" coordsize="40,0" path="m4829,86l4869,86e" filled="false" stroked="true" strokeweight=".398pt" strokecolor="#000000">
                <v:path arrowok="t"/>
              </v:shape>
            </v:group>
            <v:group style="position:absolute;left:4869;top:38;width:40;height:2" coordorigin="4869,38" coordsize="40,2">
              <v:shape style="position:absolute;left:4869;top:38;width:40;height:2" coordorigin="4869,38" coordsize="40,0" path="m4869,38l4909,38e" filled="false" stroked="true" strokeweight=".398pt" strokecolor="#000000">
                <v:path arrowok="t"/>
              </v:shape>
            </v:group>
            <v:group style="position:absolute;left:4869;top:86;width:40;height:2" coordorigin="4869,86" coordsize="40,2">
              <v:shape style="position:absolute;left:4869;top:86;width:40;height:2" coordorigin="4869,86" coordsize="40,0" path="m4869,86l4909,86e" filled="false" stroked="true" strokeweight=".398pt" strokecolor="#000000">
                <v:path arrowok="t"/>
              </v:shape>
            </v:group>
            <v:group style="position:absolute;left:4909;top:38;width:40;height:2" coordorigin="4909,38" coordsize="40,2">
              <v:shape style="position:absolute;left:4909;top:38;width:40;height:2" coordorigin="4909,38" coordsize="40,0" path="m4909,38l4949,38e" filled="false" stroked="true" strokeweight=".398pt" strokecolor="#000000">
                <v:path arrowok="t"/>
              </v:shape>
            </v:group>
            <v:group style="position:absolute;left:4909;top:86;width:40;height:2" coordorigin="4909,86" coordsize="40,2">
              <v:shape style="position:absolute;left:4909;top:86;width:40;height:2" coordorigin="4909,86" coordsize="40,0" path="m4909,86l4949,86e" filled="false" stroked="true" strokeweight=".398pt" strokecolor="#000000">
                <v:path arrowok="t"/>
              </v:shape>
            </v:group>
            <v:group style="position:absolute;left:4949;top:38;width:40;height:2" coordorigin="4949,38" coordsize="40,2">
              <v:shape style="position:absolute;left:4949;top:38;width:40;height:2" coordorigin="4949,38" coordsize="40,0" path="m4949,38l4989,38e" filled="false" stroked="true" strokeweight=".398pt" strokecolor="#000000">
                <v:path arrowok="t"/>
              </v:shape>
            </v:group>
            <v:group style="position:absolute;left:4949;top:86;width:40;height:2" coordorigin="4949,86" coordsize="40,2">
              <v:shape style="position:absolute;left:4949;top:86;width:40;height:2" coordorigin="4949,86" coordsize="40,0" path="m4949,86l4989,86e" filled="false" stroked="true" strokeweight=".398pt" strokecolor="#000000">
                <v:path arrowok="t"/>
              </v:shape>
            </v:group>
            <v:group style="position:absolute;left:4989;top:38;width:40;height:2" coordorigin="4989,38" coordsize="40,2">
              <v:shape style="position:absolute;left:4989;top:38;width:40;height:2" coordorigin="4989,38" coordsize="40,0" path="m4989,38l5029,38e" filled="false" stroked="true" strokeweight=".398pt" strokecolor="#000000">
                <v:path arrowok="t"/>
              </v:shape>
            </v:group>
            <v:group style="position:absolute;left:4989;top:86;width:40;height:2" coordorigin="4989,86" coordsize="40,2">
              <v:shape style="position:absolute;left:4989;top:86;width:40;height:2" coordorigin="4989,86" coordsize="40,0" path="m4989,86l5029,86e" filled="false" stroked="true" strokeweight=".398pt" strokecolor="#000000">
                <v:path arrowok="t"/>
              </v:shape>
            </v:group>
            <v:group style="position:absolute;left:5029;top:38;width:40;height:2" coordorigin="5029,38" coordsize="40,2">
              <v:shape style="position:absolute;left:5029;top:38;width:40;height:2" coordorigin="5029,38" coordsize="40,0" path="m5029,38l5069,38e" filled="false" stroked="true" strokeweight=".398pt" strokecolor="#000000">
                <v:path arrowok="t"/>
              </v:shape>
            </v:group>
            <v:group style="position:absolute;left:5029;top:86;width:40;height:2" coordorigin="5029,86" coordsize="40,2">
              <v:shape style="position:absolute;left:5029;top:86;width:40;height:2" coordorigin="5029,86" coordsize="40,0" path="m5029,86l5069,86e" filled="false" stroked="true" strokeweight=".398pt" strokecolor="#000000">
                <v:path arrowok="t"/>
              </v:shape>
            </v:group>
            <v:group style="position:absolute;left:5069;top:38;width:40;height:2" coordorigin="5069,38" coordsize="40,2">
              <v:shape style="position:absolute;left:5069;top:38;width:40;height:2" coordorigin="5069,38" coordsize="40,0" path="m5069,38l5108,38e" filled="false" stroked="true" strokeweight=".398pt" strokecolor="#000000">
                <v:path arrowok="t"/>
              </v:shape>
            </v:group>
            <v:group style="position:absolute;left:5069;top:86;width:40;height:2" coordorigin="5069,86" coordsize="40,2">
              <v:shape style="position:absolute;left:5069;top:86;width:40;height:2" coordorigin="5069,86" coordsize="40,0" path="m5069,86l5108,86e" filled="false" stroked="true" strokeweight=".398pt" strokecolor="#000000">
                <v:path arrowok="t"/>
              </v:shape>
            </v:group>
            <v:group style="position:absolute;left:5108;top:38;width:40;height:2" coordorigin="5108,38" coordsize="40,2">
              <v:shape style="position:absolute;left:5108;top:38;width:40;height:2" coordorigin="5108,38" coordsize="40,0" path="m5108,38l5148,38e" filled="false" stroked="true" strokeweight=".398pt" strokecolor="#000000">
                <v:path arrowok="t"/>
              </v:shape>
            </v:group>
            <v:group style="position:absolute;left:5108;top:86;width:40;height:2" coordorigin="5108,86" coordsize="40,2">
              <v:shape style="position:absolute;left:5108;top:86;width:40;height:2" coordorigin="5108,86" coordsize="40,0" path="m5108,86l5148,86e" filled="false" stroked="true" strokeweight=".398pt" strokecolor="#000000">
                <v:path arrowok="t"/>
              </v:shape>
            </v:group>
            <v:group style="position:absolute;left:5148;top:38;width:40;height:2" coordorigin="5148,38" coordsize="40,2">
              <v:shape style="position:absolute;left:5148;top:38;width:40;height:2" coordorigin="5148,38" coordsize="40,0" path="m5148,38l5188,38e" filled="false" stroked="true" strokeweight=".398pt" strokecolor="#000000">
                <v:path arrowok="t"/>
              </v:shape>
            </v:group>
            <v:group style="position:absolute;left:5148;top:86;width:40;height:2" coordorigin="5148,86" coordsize="40,2">
              <v:shape style="position:absolute;left:5148;top:86;width:40;height:2" coordorigin="5148,86" coordsize="40,0" path="m5148,86l5188,86e" filled="false" stroked="true" strokeweight=".398pt" strokecolor="#000000">
                <v:path arrowok="t"/>
              </v:shape>
            </v:group>
            <v:group style="position:absolute;left:5188;top:38;width:40;height:2" coordorigin="5188,38" coordsize="40,2">
              <v:shape style="position:absolute;left:5188;top:38;width:40;height:2" coordorigin="5188,38" coordsize="40,0" path="m5188,38l5228,38e" filled="false" stroked="true" strokeweight=".398pt" strokecolor="#000000">
                <v:path arrowok="t"/>
              </v:shape>
            </v:group>
            <v:group style="position:absolute;left:5188;top:86;width:40;height:2" coordorigin="5188,86" coordsize="40,2">
              <v:shape style="position:absolute;left:5188;top:86;width:40;height:2" coordorigin="5188,86" coordsize="40,0" path="m5188,86l5228,86e" filled="false" stroked="true" strokeweight=".398pt" strokecolor="#000000">
                <v:path arrowok="t"/>
              </v:shape>
            </v:group>
            <v:group style="position:absolute;left:5228;top:38;width:40;height:2" coordorigin="5228,38" coordsize="40,2">
              <v:shape style="position:absolute;left:5228;top:38;width:40;height:2" coordorigin="5228,38" coordsize="40,0" path="m5228,38l5268,38e" filled="false" stroked="true" strokeweight=".398pt" strokecolor="#000000">
                <v:path arrowok="t"/>
              </v:shape>
            </v:group>
            <v:group style="position:absolute;left:5228;top:86;width:40;height:2" coordorigin="5228,86" coordsize="40,2">
              <v:shape style="position:absolute;left:5228;top:86;width:40;height:2" coordorigin="5228,86" coordsize="40,0" path="m5228,86l5268,86e" filled="false" stroked="true" strokeweight=".398pt" strokecolor="#000000">
                <v:path arrowok="t"/>
              </v:shape>
            </v:group>
            <v:group style="position:absolute;left:5268;top:38;width:40;height:2" coordorigin="5268,38" coordsize="40,2">
              <v:shape style="position:absolute;left:5268;top:38;width:40;height:2" coordorigin="5268,38" coordsize="40,0" path="m5268,38l5308,38e" filled="false" stroked="true" strokeweight=".398pt" strokecolor="#000000">
                <v:path arrowok="t"/>
              </v:shape>
            </v:group>
            <v:group style="position:absolute;left:5268;top:86;width:40;height:2" coordorigin="5268,86" coordsize="40,2">
              <v:shape style="position:absolute;left:5268;top:86;width:40;height:2" coordorigin="5268,86" coordsize="40,0" path="m5268,86l5308,86e" filled="false" stroked="true" strokeweight=".398pt" strokecolor="#000000">
                <v:path arrowok="t"/>
              </v:shape>
            </v:group>
            <v:group style="position:absolute;left:5308;top:38;width:40;height:2" coordorigin="5308,38" coordsize="40,2">
              <v:shape style="position:absolute;left:5308;top:38;width:40;height:2" coordorigin="5308,38" coordsize="40,0" path="m5308,38l5348,38e" filled="false" stroked="true" strokeweight=".398pt" strokecolor="#000000">
                <v:path arrowok="t"/>
              </v:shape>
            </v:group>
            <v:group style="position:absolute;left:5308;top:86;width:40;height:2" coordorigin="5308,86" coordsize="40,2">
              <v:shape style="position:absolute;left:5308;top:86;width:40;height:2" coordorigin="5308,86" coordsize="40,0" path="m5308,86l5348,86e" filled="false" stroked="true" strokeweight=".398pt" strokecolor="#000000">
                <v:path arrowok="t"/>
              </v:shape>
            </v:group>
            <v:group style="position:absolute;left:5348;top:38;width:40;height:2" coordorigin="5348,38" coordsize="40,2">
              <v:shape style="position:absolute;left:5348;top:38;width:40;height:2" coordorigin="5348,38" coordsize="40,0" path="m5348,38l5387,38e" filled="false" stroked="true" strokeweight=".398pt" strokecolor="#000000">
                <v:path arrowok="t"/>
              </v:shape>
            </v:group>
            <v:group style="position:absolute;left:5348;top:86;width:40;height:2" coordorigin="5348,86" coordsize="40,2">
              <v:shape style="position:absolute;left:5348;top:86;width:40;height:2" coordorigin="5348,86" coordsize="40,0" path="m5348,86l5387,86e" filled="false" stroked="true" strokeweight=".398pt" strokecolor="#000000">
                <v:path arrowok="t"/>
              </v:shape>
            </v:group>
            <v:group style="position:absolute;left:5387;top:38;width:40;height:2" coordorigin="5387,38" coordsize="40,2">
              <v:shape style="position:absolute;left:5387;top:38;width:40;height:2" coordorigin="5387,38" coordsize="40,0" path="m5387,38l5427,38e" filled="false" stroked="true" strokeweight=".398pt" strokecolor="#000000">
                <v:path arrowok="t"/>
              </v:shape>
            </v:group>
            <v:group style="position:absolute;left:5387;top:86;width:40;height:2" coordorigin="5387,86" coordsize="40,2">
              <v:shape style="position:absolute;left:5387;top:86;width:40;height:2" coordorigin="5387,86" coordsize="40,0" path="m5387,86l5427,86e" filled="false" stroked="true" strokeweight=".398pt" strokecolor="#000000">
                <v:path arrowok="t"/>
              </v:shape>
            </v:group>
            <v:group style="position:absolute;left:5427;top:38;width:40;height:2" coordorigin="5427,38" coordsize="40,2">
              <v:shape style="position:absolute;left:5427;top:38;width:40;height:2" coordorigin="5427,38" coordsize="40,0" path="m5427,38l5467,38e" filled="false" stroked="true" strokeweight=".398pt" strokecolor="#000000">
                <v:path arrowok="t"/>
              </v:shape>
            </v:group>
            <v:group style="position:absolute;left:5427;top:86;width:40;height:2" coordorigin="5427,86" coordsize="40,2">
              <v:shape style="position:absolute;left:5427;top:86;width:40;height:2" coordorigin="5427,86" coordsize="40,0" path="m5427,86l5467,86e" filled="false" stroked="true" strokeweight=".398pt" strokecolor="#000000">
                <v:path arrowok="t"/>
              </v:shape>
            </v:group>
            <v:group style="position:absolute;left:5467;top:38;width:40;height:2" coordorigin="5467,38" coordsize="40,2">
              <v:shape style="position:absolute;left:5467;top:38;width:40;height:2" coordorigin="5467,38" coordsize="40,0" path="m5467,38l5507,38e" filled="false" stroked="true" strokeweight=".398pt" strokecolor="#000000">
                <v:path arrowok="t"/>
              </v:shape>
            </v:group>
            <v:group style="position:absolute;left:5467;top:86;width:40;height:2" coordorigin="5467,86" coordsize="40,2">
              <v:shape style="position:absolute;left:5467;top:86;width:40;height:2" coordorigin="5467,86" coordsize="40,0" path="m5467,86l5507,86e" filled="false" stroked="true" strokeweight=".398pt" strokecolor="#000000">
                <v:path arrowok="t"/>
              </v:shape>
            </v:group>
            <v:group style="position:absolute;left:5507;top:38;width:40;height:2" coordorigin="5507,38" coordsize="40,2">
              <v:shape style="position:absolute;left:5507;top:38;width:40;height:2" coordorigin="5507,38" coordsize="40,0" path="m5507,38l5547,38e" filled="false" stroked="true" strokeweight=".398pt" strokecolor="#000000">
                <v:path arrowok="t"/>
              </v:shape>
            </v:group>
            <v:group style="position:absolute;left:5507;top:86;width:40;height:2" coordorigin="5507,86" coordsize="40,2">
              <v:shape style="position:absolute;left:5507;top:86;width:40;height:2" coordorigin="5507,86" coordsize="40,0" path="m5507,86l5547,86e" filled="false" stroked="true" strokeweight=".398pt" strokecolor="#000000">
                <v:path arrowok="t"/>
              </v:shape>
            </v:group>
            <v:group style="position:absolute;left:5547;top:38;width:40;height:2" coordorigin="5547,38" coordsize="40,2">
              <v:shape style="position:absolute;left:5547;top:38;width:40;height:2" coordorigin="5547,38" coordsize="40,0" path="m5547,38l5587,38e" filled="false" stroked="true" strokeweight=".398pt" strokecolor="#000000">
                <v:path arrowok="t"/>
              </v:shape>
            </v:group>
            <v:group style="position:absolute;left:5547;top:86;width:40;height:2" coordorigin="5547,86" coordsize="40,2">
              <v:shape style="position:absolute;left:5547;top:86;width:40;height:2" coordorigin="5547,86" coordsize="40,0" path="m5547,86l5587,86e" filled="false" stroked="true" strokeweight=".398pt" strokecolor="#000000">
                <v:path arrowok="t"/>
              </v:shape>
            </v:group>
            <v:group style="position:absolute;left:5587;top:38;width:40;height:2" coordorigin="5587,38" coordsize="40,2">
              <v:shape style="position:absolute;left:5587;top:38;width:40;height:2" coordorigin="5587,38" coordsize="40,0" path="m5587,38l5626,38e" filled="false" stroked="true" strokeweight=".398pt" strokecolor="#000000">
                <v:path arrowok="t"/>
              </v:shape>
            </v:group>
            <v:group style="position:absolute;left:5587;top:86;width:40;height:2" coordorigin="5587,86" coordsize="40,2">
              <v:shape style="position:absolute;left:5587;top:86;width:40;height:2" coordorigin="5587,86" coordsize="40,0" path="m5587,86l5626,86e" filled="false" stroked="true" strokeweight=".398pt" strokecolor="#000000">
                <v:path arrowok="t"/>
              </v:shape>
            </v:group>
            <v:group style="position:absolute;left:5626;top:38;width:40;height:2" coordorigin="5626,38" coordsize="40,2">
              <v:shape style="position:absolute;left:5626;top:38;width:40;height:2" coordorigin="5626,38" coordsize="40,0" path="m5626,38l5666,38e" filled="false" stroked="true" strokeweight=".398pt" strokecolor="#000000">
                <v:path arrowok="t"/>
              </v:shape>
            </v:group>
            <v:group style="position:absolute;left:5626;top:86;width:40;height:2" coordorigin="5626,86" coordsize="40,2">
              <v:shape style="position:absolute;left:5626;top:86;width:40;height:2" coordorigin="5626,86" coordsize="40,0" path="m5626,86l5666,86e" filled="false" stroked="true" strokeweight=".398pt" strokecolor="#000000">
                <v:path arrowok="t"/>
              </v:shape>
            </v:group>
            <v:group style="position:absolute;left:5666;top:38;width:40;height:2" coordorigin="5666,38" coordsize="40,2">
              <v:shape style="position:absolute;left:5666;top:38;width:40;height:2" coordorigin="5666,38" coordsize="40,0" path="m5666,38l5706,38e" filled="false" stroked="true" strokeweight=".398pt" strokecolor="#000000">
                <v:path arrowok="t"/>
              </v:shape>
            </v:group>
            <v:group style="position:absolute;left:5666;top:86;width:40;height:2" coordorigin="5666,86" coordsize="40,2">
              <v:shape style="position:absolute;left:5666;top:86;width:40;height:2" coordorigin="5666,86" coordsize="40,0" path="m5666,86l5706,86e" filled="false" stroked="true" strokeweight=".398pt" strokecolor="#000000">
                <v:path arrowok="t"/>
              </v:shape>
            </v:group>
            <v:group style="position:absolute;left:5706;top:38;width:40;height:2" coordorigin="5706,38" coordsize="40,2">
              <v:shape style="position:absolute;left:5706;top:38;width:40;height:2" coordorigin="5706,38" coordsize="40,0" path="m5706,38l5746,38e" filled="false" stroked="true" strokeweight=".398pt" strokecolor="#000000">
                <v:path arrowok="t"/>
              </v:shape>
            </v:group>
            <v:group style="position:absolute;left:5706;top:86;width:40;height:2" coordorigin="5706,86" coordsize="40,2">
              <v:shape style="position:absolute;left:5706;top:86;width:40;height:2" coordorigin="5706,86" coordsize="40,0" path="m5706,86l5746,86e" filled="false" stroked="true" strokeweight=".398pt" strokecolor="#000000">
                <v:path arrowok="t"/>
              </v:shape>
            </v:group>
            <v:group style="position:absolute;left:5746;top:38;width:40;height:2" coordorigin="5746,38" coordsize="40,2">
              <v:shape style="position:absolute;left:5746;top:38;width:40;height:2" coordorigin="5746,38" coordsize="40,0" path="m5746,38l5786,38e" filled="false" stroked="true" strokeweight=".398pt" strokecolor="#000000">
                <v:path arrowok="t"/>
              </v:shape>
            </v:group>
            <v:group style="position:absolute;left:5746;top:86;width:40;height:2" coordorigin="5746,86" coordsize="40,2">
              <v:shape style="position:absolute;left:5746;top:86;width:40;height:2" coordorigin="5746,86" coordsize="40,0" path="m5746,86l5786,86e" filled="false" stroked="true" strokeweight=".398pt" strokecolor="#000000">
                <v:path arrowok="t"/>
              </v:shape>
            </v:group>
            <v:group style="position:absolute;left:5786;top:38;width:40;height:2" coordorigin="5786,38" coordsize="40,2">
              <v:shape style="position:absolute;left:5786;top:38;width:40;height:2" coordorigin="5786,38" coordsize="40,0" path="m5786,38l5826,38e" filled="false" stroked="true" strokeweight=".398pt" strokecolor="#000000">
                <v:path arrowok="t"/>
              </v:shape>
            </v:group>
            <v:group style="position:absolute;left:5786;top:86;width:40;height:2" coordorigin="5786,86" coordsize="40,2">
              <v:shape style="position:absolute;left:5786;top:86;width:40;height:2" coordorigin="5786,86" coordsize="40,0" path="m5786,86l5826,86e" filled="false" stroked="true" strokeweight=".398pt" strokecolor="#000000">
                <v:path arrowok="t"/>
              </v:shape>
            </v:group>
            <v:group style="position:absolute;left:5826;top:38;width:40;height:2" coordorigin="5826,38" coordsize="40,2">
              <v:shape style="position:absolute;left:5826;top:38;width:40;height:2" coordorigin="5826,38" coordsize="40,0" path="m5826,38l5866,38e" filled="false" stroked="true" strokeweight=".398pt" strokecolor="#000000">
                <v:path arrowok="t"/>
              </v:shape>
            </v:group>
            <v:group style="position:absolute;left:5826;top:86;width:40;height:2" coordorigin="5826,86" coordsize="40,2">
              <v:shape style="position:absolute;left:5826;top:86;width:40;height:2" coordorigin="5826,86" coordsize="40,0" path="m5826,86l5866,86e" filled="false" stroked="true" strokeweight=".398pt" strokecolor="#000000">
                <v:path arrowok="t"/>
              </v:shape>
            </v:group>
            <v:group style="position:absolute;left:5866;top:38;width:40;height:2" coordorigin="5866,38" coordsize="40,2">
              <v:shape style="position:absolute;left:5866;top:38;width:40;height:2" coordorigin="5866,38" coordsize="40,0" path="m5866,38l5905,38e" filled="false" stroked="true" strokeweight=".398pt" strokecolor="#000000">
                <v:path arrowok="t"/>
              </v:shape>
            </v:group>
            <v:group style="position:absolute;left:5866;top:86;width:40;height:2" coordorigin="5866,86" coordsize="40,2">
              <v:shape style="position:absolute;left:5866;top:86;width:40;height:2" coordorigin="5866,86" coordsize="40,0" path="m5866,86l5905,86e" filled="false" stroked="true" strokeweight=".398pt" strokecolor="#000000">
                <v:path arrowok="t"/>
              </v:shape>
            </v:group>
            <v:group style="position:absolute;left:5905;top:38;width:40;height:2" coordorigin="5905,38" coordsize="40,2">
              <v:shape style="position:absolute;left:5905;top:38;width:40;height:2" coordorigin="5905,38" coordsize="40,0" path="m5905,38l5945,38e" filled="false" stroked="true" strokeweight=".398pt" strokecolor="#000000">
                <v:path arrowok="t"/>
              </v:shape>
            </v:group>
            <v:group style="position:absolute;left:5905;top:86;width:40;height:2" coordorigin="5905,86" coordsize="40,2">
              <v:shape style="position:absolute;left:5905;top:86;width:40;height:2" coordorigin="5905,86" coordsize="40,0" path="m5905,86l5945,86e" filled="false" stroked="true" strokeweight=".398pt" strokecolor="#000000">
                <v:path arrowok="t"/>
              </v:shape>
            </v:group>
            <v:group style="position:absolute;left:5945;top:38;width:40;height:2" coordorigin="5945,38" coordsize="40,2">
              <v:shape style="position:absolute;left:5945;top:38;width:40;height:2" coordorigin="5945,38" coordsize="40,0" path="m5945,38l5985,38e" filled="false" stroked="true" strokeweight=".398pt" strokecolor="#000000">
                <v:path arrowok="t"/>
              </v:shape>
            </v:group>
            <v:group style="position:absolute;left:5945;top:86;width:40;height:2" coordorigin="5945,86" coordsize="40,2">
              <v:shape style="position:absolute;left:5945;top:86;width:40;height:2" coordorigin="5945,86" coordsize="40,0" path="m5945,86l5985,86e" filled="false" stroked="true" strokeweight=".398pt" strokecolor="#000000">
                <v:path arrowok="t"/>
              </v:shape>
            </v:group>
            <v:group style="position:absolute;left:5960;top:38;width:40;height:2" coordorigin="5960,38" coordsize="40,2">
              <v:shape style="position:absolute;left:5960;top:38;width:40;height:2" coordorigin="5960,38" coordsize="40,0" path="m5960,38l6000,38e" filled="false" stroked="true" strokeweight=".398pt" strokecolor="#000000">
                <v:path arrowok="t"/>
              </v:shape>
            </v:group>
            <v:group style="position:absolute;left:5960;top:86;width:40;height:2" coordorigin="5960,86" coordsize="40,2">
              <v:shape style="position:absolute;left:5960;top:86;width:40;height:2" coordorigin="5960,86" coordsize="40,0" path="m5960,86l6000,86e" filled="false" stroked="true" strokeweight=".398pt" strokecolor="#000000">
                <v:path arrowok="t"/>
              </v:shape>
            </v:group>
            <v:group style="position:absolute;left:6000;top:38;width:40;height:2" coordorigin="6000,38" coordsize="40,2">
              <v:shape style="position:absolute;left:6000;top:38;width:40;height:2" coordorigin="6000,38" coordsize="40,0" path="m6000,38l6040,38e" filled="false" stroked="true" strokeweight=".398pt" strokecolor="#000000">
                <v:path arrowok="t"/>
              </v:shape>
            </v:group>
            <v:group style="position:absolute;left:6000;top:86;width:40;height:2" coordorigin="6000,86" coordsize="40,2">
              <v:shape style="position:absolute;left:6000;top:86;width:40;height:2" coordorigin="6000,86" coordsize="40,0" path="m6000,86l6040,86e" filled="false" stroked="true" strokeweight=".398pt" strokecolor="#000000">
                <v:path arrowok="t"/>
              </v:shape>
            </v:group>
            <v:group style="position:absolute;left:6000;top:38;width:40;height:2" coordorigin="6000,38" coordsize="40,2">
              <v:shape style="position:absolute;left:6000;top:38;width:40;height:2" coordorigin="6000,38" coordsize="40,0" path="m6000,38l6040,38e" filled="false" stroked="true" strokeweight=".398pt" strokecolor="#000000">
                <v:path arrowok="t"/>
              </v:shape>
            </v:group>
            <v:group style="position:absolute;left:6000;top:86;width:40;height:2" coordorigin="6000,86" coordsize="40,2">
              <v:shape style="position:absolute;left:6000;top:86;width:40;height:2" coordorigin="6000,86" coordsize="40,0" path="m6000,86l6040,86e" filled="false" stroked="true" strokeweight=".398pt" strokecolor="#000000">
                <v:path arrowok="t"/>
              </v:shape>
            </v:group>
            <v:group style="position:absolute;left:6040;top:38;width:40;height:2" coordorigin="6040,38" coordsize="40,2">
              <v:shape style="position:absolute;left:6040;top:38;width:40;height:2" coordorigin="6040,38" coordsize="40,0" path="m6040,38l6080,38e" filled="false" stroked="true" strokeweight=".398pt" strokecolor="#000000">
                <v:path arrowok="t"/>
              </v:shape>
            </v:group>
            <v:group style="position:absolute;left:6040;top:86;width:40;height:2" coordorigin="6040,86" coordsize="40,2">
              <v:shape style="position:absolute;left:6040;top:86;width:40;height:2" coordorigin="6040,86" coordsize="40,0" path="m6040,86l6080,86e" filled="false" stroked="true" strokeweight=".398pt" strokecolor="#000000">
                <v:path arrowok="t"/>
              </v:shape>
            </v:group>
            <v:group style="position:absolute;left:6080;top:38;width:40;height:2" coordorigin="6080,38" coordsize="40,2">
              <v:shape style="position:absolute;left:6080;top:38;width:40;height:2" coordorigin="6080,38" coordsize="40,0" path="m6080,38l6120,38e" filled="false" stroked="true" strokeweight=".398pt" strokecolor="#000000">
                <v:path arrowok="t"/>
              </v:shape>
            </v:group>
            <v:group style="position:absolute;left:6080;top:86;width:40;height:2" coordorigin="6080,86" coordsize="40,2">
              <v:shape style="position:absolute;left:6080;top:86;width:40;height:2" coordorigin="6080,86" coordsize="40,0" path="m6080,86l6120,86e" filled="false" stroked="true" strokeweight=".398pt" strokecolor="#000000">
                <v:path arrowok="t"/>
              </v:shape>
            </v:group>
            <v:group style="position:absolute;left:6120;top:38;width:40;height:2" coordorigin="6120,38" coordsize="40,2">
              <v:shape style="position:absolute;left:6120;top:38;width:40;height:2" coordorigin="6120,38" coordsize="40,0" path="m6120,38l6160,38e" filled="false" stroked="true" strokeweight=".398pt" strokecolor="#000000">
                <v:path arrowok="t"/>
              </v:shape>
            </v:group>
            <v:group style="position:absolute;left:6120;top:86;width:40;height:2" coordorigin="6120,86" coordsize="40,2">
              <v:shape style="position:absolute;left:6120;top:86;width:40;height:2" coordorigin="6120,86" coordsize="40,0" path="m6120,86l6160,86e" filled="false" stroked="true" strokeweight=".398pt" strokecolor="#000000">
                <v:path arrowok="t"/>
              </v:shape>
            </v:group>
            <v:group style="position:absolute;left:6160;top:38;width:40;height:2" coordorigin="6160,38" coordsize="40,2">
              <v:shape style="position:absolute;left:6160;top:38;width:40;height:2" coordorigin="6160,38" coordsize="40,0" path="m6160,38l6199,38e" filled="false" stroked="true" strokeweight=".398pt" strokecolor="#000000">
                <v:path arrowok="t"/>
              </v:shape>
            </v:group>
            <v:group style="position:absolute;left:6160;top:86;width:40;height:2" coordorigin="6160,86" coordsize="40,2">
              <v:shape style="position:absolute;left:6160;top:86;width:40;height:2" coordorigin="6160,86" coordsize="40,0" path="m6160,86l6199,86e" filled="false" stroked="true" strokeweight=".398pt" strokecolor="#000000">
                <v:path arrowok="t"/>
              </v:shape>
            </v:group>
            <v:group style="position:absolute;left:6199;top:38;width:40;height:2" coordorigin="6199,38" coordsize="40,2">
              <v:shape style="position:absolute;left:6199;top:38;width:40;height:2" coordorigin="6199,38" coordsize="40,0" path="m6199,38l6239,38e" filled="false" stroked="true" strokeweight=".398pt" strokecolor="#000000">
                <v:path arrowok="t"/>
              </v:shape>
            </v:group>
            <v:group style="position:absolute;left:6199;top:86;width:40;height:2" coordorigin="6199,86" coordsize="40,2">
              <v:shape style="position:absolute;left:6199;top:86;width:40;height:2" coordorigin="6199,86" coordsize="40,0" path="m6199,86l6239,86e" filled="false" stroked="true" strokeweight=".398pt" strokecolor="#000000">
                <v:path arrowok="t"/>
              </v:shape>
            </v:group>
            <v:group style="position:absolute;left:6239;top:38;width:40;height:2" coordorigin="6239,38" coordsize="40,2">
              <v:shape style="position:absolute;left:6239;top:38;width:40;height:2" coordorigin="6239,38" coordsize="40,0" path="m6239,38l6279,38e" filled="false" stroked="true" strokeweight=".398pt" strokecolor="#000000">
                <v:path arrowok="t"/>
              </v:shape>
            </v:group>
            <v:group style="position:absolute;left:6239;top:86;width:40;height:2" coordorigin="6239,86" coordsize="40,2">
              <v:shape style="position:absolute;left:6239;top:86;width:40;height:2" coordorigin="6239,86" coordsize="40,0" path="m6239,86l6279,86e" filled="false" stroked="true" strokeweight=".398pt" strokecolor="#000000">
                <v:path arrowok="t"/>
              </v:shape>
            </v:group>
            <v:group style="position:absolute;left:6279;top:38;width:40;height:2" coordorigin="6279,38" coordsize="40,2">
              <v:shape style="position:absolute;left:6279;top:38;width:40;height:2" coordorigin="6279,38" coordsize="40,0" path="m6279,38l6319,38e" filled="false" stroked="true" strokeweight=".398pt" strokecolor="#000000">
                <v:path arrowok="t"/>
              </v:shape>
            </v:group>
            <v:group style="position:absolute;left:6279;top:86;width:40;height:2" coordorigin="6279,86" coordsize="40,2">
              <v:shape style="position:absolute;left:6279;top:86;width:40;height:2" coordorigin="6279,86" coordsize="40,0" path="m6279,86l6319,86e" filled="false" stroked="true" strokeweight=".398pt" strokecolor="#000000">
                <v:path arrowok="t"/>
              </v:shape>
            </v:group>
            <v:group style="position:absolute;left:6319;top:38;width:40;height:2" coordorigin="6319,38" coordsize="40,2">
              <v:shape style="position:absolute;left:6319;top:38;width:40;height:2" coordorigin="6319,38" coordsize="40,0" path="m6319,38l6359,38e" filled="false" stroked="true" strokeweight=".398pt" strokecolor="#000000">
                <v:path arrowok="t"/>
              </v:shape>
            </v:group>
            <v:group style="position:absolute;left:6319;top:86;width:40;height:2" coordorigin="6319,86" coordsize="40,2">
              <v:shape style="position:absolute;left:6319;top:86;width:40;height:2" coordorigin="6319,86" coordsize="40,0" path="m6319,86l6359,86e" filled="false" stroked="true" strokeweight=".398pt" strokecolor="#000000">
                <v:path arrowok="t"/>
              </v:shape>
            </v:group>
            <v:group style="position:absolute;left:6359;top:38;width:40;height:2" coordorigin="6359,38" coordsize="40,2">
              <v:shape style="position:absolute;left:6359;top:38;width:40;height:2" coordorigin="6359,38" coordsize="40,0" path="m6359,38l6399,38e" filled="false" stroked="true" strokeweight=".398pt" strokecolor="#000000">
                <v:path arrowok="t"/>
              </v:shape>
            </v:group>
            <v:group style="position:absolute;left:6359;top:86;width:40;height:2" coordorigin="6359,86" coordsize="40,2">
              <v:shape style="position:absolute;left:6359;top:86;width:40;height:2" coordorigin="6359,86" coordsize="40,0" path="m6359,86l6399,86e" filled="false" stroked="true" strokeweight=".398pt" strokecolor="#000000">
                <v:path arrowok="t"/>
              </v:shape>
            </v:group>
            <v:group style="position:absolute;left:6399;top:38;width:40;height:2" coordorigin="6399,38" coordsize="40,2">
              <v:shape style="position:absolute;left:6399;top:38;width:40;height:2" coordorigin="6399,38" coordsize="40,0" path="m6399,38l6439,38e" filled="false" stroked="true" strokeweight=".398pt" strokecolor="#000000">
                <v:path arrowok="t"/>
              </v:shape>
            </v:group>
            <v:group style="position:absolute;left:6399;top:86;width:40;height:2" coordorigin="6399,86" coordsize="40,2">
              <v:shape style="position:absolute;left:6399;top:86;width:40;height:2" coordorigin="6399,86" coordsize="40,0" path="m6399,86l6439,86e" filled="false" stroked="true" strokeweight=".398pt" strokecolor="#000000">
                <v:path arrowok="t"/>
              </v:shape>
            </v:group>
            <v:group style="position:absolute;left:6438;top:38;width:40;height:2" coordorigin="6438,38" coordsize="40,2">
              <v:shape style="position:absolute;left:6438;top:38;width:40;height:2" coordorigin="6438,38" coordsize="40,0" path="m6438,38l6478,38e" filled="false" stroked="true" strokeweight=".398pt" strokecolor="#000000">
                <v:path arrowok="t"/>
              </v:shape>
            </v:group>
            <v:group style="position:absolute;left:6438;top:86;width:40;height:2" coordorigin="6438,86" coordsize="40,2">
              <v:shape style="position:absolute;left:6438;top:86;width:40;height:2" coordorigin="6438,86" coordsize="40,0" path="m6438,86l6478,86e" filled="false" stroked="true" strokeweight=".398pt" strokecolor="#000000">
                <v:path arrowok="t"/>
              </v:shape>
            </v:group>
            <v:group style="position:absolute;left:6478;top:38;width:40;height:2" coordorigin="6478,38" coordsize="40,2">
              <v:shape style="position:absolute;left:6478;top:38;width:40;height:2" coordorigin="6478,38" coordsize="40,0" path="m6478,38l6518,38e" filled="false" stroked="true" strokeweight=".398pt" strokecolor="#000000">
                <v:path arrowok="t"/>
              </v:shape>
            </v:group>
            <v:group style="position:absolute;left:6478;top:86;width:40;height:2" coordorigin="6478,86" coordsize="40,2">
              <v:shape style="position:absolute;left:6478;top:86;width:40;height:2" coordorigin="6478,86" coordsize="40,0" path="m6478,86l6518,86e" filled="false" stroked="true" strokeweight=".398pt" strokecolor="#000000">
                <v:path arrowok="t"/>
              </v:shape>
            </v:group>
            <v:group style="position:absolute;left:6518;top:38;width:40;height:2" coordorigin="6518,38" coordsize="40,2">
              <v:shape style="position:absolute;left:6518;top:38;width:40;height:2" coordorigin="6518,38" coordsize="40,0" path="m6518,38l6558,38e" filled="false" stroked="true" strokeweight=".398pt" strokecolor="#000000">
                <v:path arrowok="t"/>
              </v:shape>
            </v:group>
            <v:group style="position:absolute;left:6518;top:86;width:40;height:2" coordorigin="6518,86" coordsize="40,2">
              <v:shape style="position:absolute;left:6518;top:86;width:40;height:2" coordorigin="6518,86" coordsize="40,0" path="m6518,86l6558,86e" filled="false" stroked="true" strokeweight=".398pt" strokecolor="#000000">
                <v:path arrowok="t"/>
              </v:shape>
            </v:group>
            <v:group style="position:absolute;left:6558;top:38;width:40;height:2" coordorigin="6558,38" coordsize="40,2">
              <v:shape style="position:absolute;left:6558;top:38;width:40;height:2" coordorigin="6558,38" coordsize="40,0" path="m6558,38l6598,38e" filled="false" stroked="true" strokeweight=".398pt" strokecolor="#000000">
                <v:path arrowok="t"/>
              </v:shape>
            </v:group>
            <v:group style="position:absolute;left:6558;top:86;width:40;height:2" coordorigin="6558,86" coordsize="40,2">
              <v:shape style="position:absolute;left:6558;top:86;width:40;height:2" coordorigin="6558,86" coordsize="40,0" path="m6558,86l6598,86e" filled="false" stroked="true" strokeweight=".398pt" strokecolor="#000000">
                <v:path arrowok="t"/>
              </v:shape>
            </v:group>
            <v:group style="position:absolute;left:6598;top:38;width:40;height:2" coordorigin="6598,38" coordsize="40,2">
              <v:shape style="position:absolute;left:6598;top:38;width:40;height:2" coordorigin="6598,38" coordsize="40,0" path="m6598,38l6638,38e" filled="false" stroked="true" strokeweight=".398pt" strokecolor="#000000">
                <v:path arrowok="t"/>
              </v:shape>
            </v:group>
            <v:group style="position:absolute;left:6598;top:86;width:40;height:2" coordorigin="6598,86" coordsize="40,2">
              <v:shape style="position:absolute;left:6598;top:86;width:40;height:2" coordorigin="6598,86" coordsize="40,0" path="m6598,86l6638,86e" filled="false" stroked="true" strokeweight=".398pt" strokecolor="#000000">
                <v:path arrowok="t"/>
              </v:shape>
            </v:group>
            <v:group style="position:absolute;left:6638;top:38;width:40;height:2" coordorigin="6638,38" coordsize="40,2">
              <v:shape style="position:absolute;left:6638;top:38;width:40;height:2" coordorigin="6638,38" coordsize="40,0" path="m6638,38l6678,38e" filled="false" stroked="true" strokeweight=".398pt" strokecolor="#000000">
                <v:path arrowok="t"/>
              </v:shape>
            </v:group>
            <v:group style="position:absolute;left:6638;top:86;width:40;height:2" coordorigin="6638,86" coordsize="40,2">
              <v:shape style="position:absolute;left:6638;top:86;width:40;height:2" coordorigin="6638,86" coordsize="40,0" path="m6638,86l6678,86e" filled="false" stroked="true" strokeweight=".398pt" strokecolor="#000000">
                <v:path arrowok="t"/>
              </v:shape>
            </v:group>
            <v:group style="position:absolute;left:6678;top:38;width:40;height:2" coordorigin="6678,38" coordsize="40,2">
              <v:shape style="position:absolute;left:6678;top:38;width:40;height:2" coordorigin="6678,38" coordsize="40,0" path="m6678,38l6717,38e" filled="false" stroked="true" strokeweight=".398pt" strokecolor="#000000">
                <v:path arrowok="t"/>
              </v:shape>
            </v:group>
            <v:group style="position:absolute;left:6678;top:86;width:40;height:2" coordorigin="6678,86" coordsize="40,2">
              <v:shape style="position:absolute;left:6678;top:86;width:40;height:2" coordorigin="6678,86" coordsize="40,0" path="m6678,86l6717,86e" filled="false" stroked="true" strokeweight=".398pt" strokecolor="#000000">
                <v:path arrowok="t"/>
              </v:shape>
            </v:group>
            <v:group style="position:absolute;left:6717;top:38;width:40;height:2" coordorigin="6717,38" coordsize="40,2">
              <v:shape style="position:absolute;left:6717;top:38;width:40;height:2" coordorigin="6717,38" coordsize="40,0" path="m6717,38l6757,38e" filled="false" stroked="true" strokeweight=".398pt" strokecolor="#000000">
                <v:path arrowok="t"/>
              </v:shape>
            </v:group>
            <v:group style="position:absolute;left:6717;top:86;width:40;height:2" coordorigin="6717,86" coordsize="40,2">
              <v:shape style="position:absolute;left:6717;top:86;width:40;height:2" coordorigin="6717,86" coordsize="40,0" path="m6717,86l6757,86e" filled="false" stroked="true" strokeweight=".398pt" strokecolor="#000000">
                <v:path arrowok="t"/>
              </v:shape>
            </v:group>
            <v:group style="position:absolute;left:6757;top:38;width:40;height:2" coordorigin="6757,38" coordsize="40,2">
              <v:shape style="position:absolute;left:6757;top:38;width:40;height:2" coordorigin="6757,38" coordsize="40,0" path="m6757,38l6797,38e" filled="false" stroked="true" strokeweight=".398pt" strokecolor="#000000">
                <v:path arrowok="t"/>
              </v:shape>
            </v:group>
            <v:group style="position:absolute;left:6757;top:86;width:40;height:2" coordorigin="6757,86" coordsize="40,2">
              <v:shape style="position:absolute;left:6757;top:86;width:40;height:2" coordorigin="6757,86" coordsize="40,0" path="m6757,86l6797,86e" filled="false" stroked="true" strokeweight=".398pt" strokecolor="#000000">
                <v:path arrowok="t"/>
              </v:shape>
            </v:group>
            <v:group style="position:absolute;left:6797;top:38;width:40;height:2" coordorigin="6797,38" coordsize="40,2">
              <v:shape style="position:absolute;left:6797;top:38;width:40;height:2" coordorigin="6797,38" coordsize="40,0" path="m6797,38l6837,38e" filled="false" stroked="true" strokeweight=".398pt" strokecolor="#000000">
                <v:path arrowok="t"/>
              </v:shape>
            </v:group>
            <v:group style="position:absolute;left:6797;top:86;width:40;height:2" coordorigin="6797,86" coordsize="40,2">
              <v:shape style="position:absolute;left:6797;top:86;width:40;height:2" coordorigin="6797,86" coordsize="40,0" path="m6797,86l6837,86e" filled="false" stroked="true" strokeweight=".398pt" strokecolor="#000000">
                <v:path arrowok="t"/>
              </v:shape>
            </v:group>
            <v:group style="position:absolute;left:6837;top:38;width:40;height:2" coordorigin="6837,38" coordsize="40,2">
              <v:shape style="position:absolute;left:6837;top:38;width:40;height:2" coordorigin="6837,38" coordsize="40,0" path="m6837,38l6877,38e" filled="false" stroked="true" strokeweight=".398pt" strokecolor="#000000">
                <v:path arrowok="t"/>
              </v:shape>
            </v:group>
            <v:group style="position:absolute;left:6837;top:86;width:40;height:2" coordorigin="6837,86" coordsize="40,2">
              <v:shape style="position:absolute;left:6837;top:86;width:40;height:2" coordorigin="6837,86" coordsize="40,0" path="m6837,86l6877,86e" filled="false" stroked="true" strokeweight=".398pt" strokecolor="#000000">
                <v:path arrowok="t"/>
              </v:shape>
            </v:group>
            <v:group style="position:absolute;left:6877;top:38;width:40;height:2" coordorigin="6877,38" coordsize="40,2">
              <v:shape style="position:absolute;left:6877;top:38;width:40;height:2" coordorigin="6877,38" coordsize="40,0" path="m6877,38l6917,38e" filled="false" stroked="true" strokeweight=".398pt" strokecolor="#000000">
                <v:path arrowok="t"/>
              </v:shape>
            </v:group>
            <v:group style="position:absolute;left:6877;top:86;width:40;height:2" coordorigin="6877,86" coordsize="40,2">
              <v:shape style="position:absolute;left:6877;top:86;width:40;height:2" coordorigin="6877,86" coordsize="40,0" path="m6877,86l6917,86e" filled="false" stroked="true" strokeweight=".398pt" strokecolor="#000000">
                <v:path arrowok="t"/>
              </v:shape>
            </v:group>
            <v:group style="position:absolute;left:6917;top:38;width:40;height:2" coordorigin="6917,38" coordsize="40,2">
              <v:shape style="position:absolute;left:6917;top:38;width:40;height:2" coordorigin="6917,38" coordsize="40,0" path="m6917,38l6957,38e" filled="false" stroked="true" strokeweight=".398pt" strokecolor="#000000">
                <v:path arrowok="t"/>
              </v:shape>
            </v:group>
            <v:group style="position:absolute;left:6917;top:86;width:40;height:2" coordorigin="6917,86" coordsize="40,2">
              <v:shape style="position:absolute;left:6917;top:86;width:40;height:2" coordorigin="6917,86" coordsize="40,0" path="m6917,86l6957,86e" filled="false" stroked="true" strokeweight=".398pt" strokecolor="#000000">
                <v:path arrowok="t"/>
              </v:shape>
            </v:group>
            <v:group style="position:absolute;left:6957;top:38;width:40;height:2" coordorigin="6957,38" coordsize="40,2">
              <v:shape style="position:absolute;left:6957;top:38;width:40;height:2" coordorigin="6957,38" coordsize="40,0" path="m6957,38l6996,38e" filled="false" stroked="true" strokeweight=".398pt" strokecolor="#000000">
                <v:path arrowok="t"/>
              </v:shape>
            </v:group>
            <v:group style="position:absolute;left:6957;top:86;width:40;height:2" coordorigin="6957,86" coordsize="40,2">
              <v:shape style="position:absolute;left:6957;top:86;width:40;height:2" coordorigin="6957,86" coordsize="40,0" path="m6957,86l6996,86e" filled="false" stroked="true" strokeweight=".398pt" strokecolor="#000000">
                <v:path arrowok="t"/>
              </v:shape>
            </v:group>
            <v:group style="position:absolute;left:6996;top:38;width:40;height:2" coordorigin="6996,38" coordsize="40,2">
              <v:shape style="position:absolute;left:6996;top:38;width:40;height:2" coordorigin="6996,38" coordsize="40,0" path="m6996,38l7036,38e" filled="false" stroked="true" strokeweight=".398pt" strokecolor="#000000">
                <v:path arrowok="t"/>
              </v:shape>
            </v:group>
            <v:group style="position:absolute;left:6996;top:86;width:40;height:2" coordorigin="6996,86" coordsize="40,2">
              <v:shape style="position:absolute;left:6996;top:86;width:40;height:2" coordorigin="6996,86" coordsize="40,0" path="m6996,86l7036,86e" filled="false" stroked="true" strokeweight=".398pt" strokecolor="#000000">
                <v:path arrowok="t"/>
              </v:shape>
            </v:group>
            <v:group style="position:absolute;left:7036;top:38;width:40;height:2" coordorigin="7036,38" coordsize="40,2">
              <v:shape style="position:absolute;left:7036;top:38;width:40;height:2" coordorigin="7036,38" coordsize="40,0" path="m7036,38l7076,38e" filled="false" stroked="true" strokeweight=".398pt" strokecolor="#000000">
                <v:path arrowok="t"/>
              </v:shape>
            </v:group>
            <v:group style="position:absolute;left:7036;top:86;width:40;height:2" coordorigin="7036,86" coordsize="40,2">
              <v:shape style="position:absolute;left:7036;top:86;width:40;height:2" coordorigin="7036,86" coordsize="40,0" path="m7036,86l7076,86e" filled="false" stroked="true" strokeweight=".398pt" strokecolor="#000000">
                <v:path arrowok="t"/>
              </v:shape>
            </v:group>
            <v:group style="position:absolute;left:7076;top:38;width:40;height:2" coordorigin="7076,38" coordsize="40,2">
              <v:shape style="position:absolute;left:7076;top:38;width:40;height:2" coordorigin="7076,38" coordsize="40,0" path="m7076,38l7116,38e" filled="false" stroked="true" strokeweight=".398pt" strokecolor="#000000">
                <v:path arrowok="t"/>
              </v:shape>
            </v:group>
            <v:group style="position:absolute;left:7076;top:86;width:40;height:2" coordorigin="7076,86" coordsize="40,2">
              <v:shape style="position:absolute;left:7076;top:86;width:40;height:2" coordorigin="7076,86" coordsize="40,0" path="m7076,86l7116,86e" filled="false" stroked="true" strokeweight=".398pt" strokecolor="#000000">
                <v:path arrowok="t"/>
              </v:shape>
            </v:group>
            <v:group style="position:absolute;left:7116;top:38;width:40;height:2" coordorigin="7116,38" coordsize="40,2">
              <v:shape style="position:absolute;left:7116;top:38;width:40;height:2" coordorigin="7116,38" coordsize="40,0" path="m7116,38l7156,38e" filled="false" stroked="true" strokeweight=".398pt" strokecolor="#000000">
                <v:path arrowok="t"/>
              </v:shape>
            </v:group>
            <v:group style="position:absolute;left:7116;top:86;width:40;height:2" coordorigin="7116,86" coordsize="40,2">
              <v:shape style="position:absolute;left:7116;top:86;width:40;height:2" coordorigin="7116,86" coordsize="40,0" path="m7116,86l7156,86e" filled="false" stroked="true" strokeweight=".398pt" strokecolor="#000000">
                <v:path arrowok="t"/>
              </v:shape>
            </v:group>
            <v:group style="position:absolute;left:7156;top:38;width:40;height:2" coordorigin="7156,38" coordsize="40,2">
              <v:shape style="position:absolute;left:7156;top:38;width:40;height:2" coordorigin="7156,38" coordsize="40,0" path="m7156,38l7196,38e" filled="false" stroked="true" strokeweight=".398pt" strokecolor="#000000">
                <v:path arrowok="t"/>
              </v:shape>
            </v:group>
            <v:group style="position:absolute;left:7156;top:86;width:40;height:2" coordorigin="7156,86" coordsize="40,2">
              <v:shape style="position:absolute;left:7156;top:86;width:40;height:2" coordorigin="7156,86" coordsize="40,0" path="m7156,86l7196,86e" filled="false" stroked="true" strokeweight=".398pt" strokecolor="#000000">
                <v:path arrowok="t"/>
              </v:shape>
            </v:group>
            <v:group style="position:absolute;left:7196;top:38;width:40;height:2" coordorigin="7196,38" coordsize="40,2">
              <v:shape style="position:absolute;left:7196;top:38;width:40;height:2" coordorigin="7196,38" coordsize="40,0" path="m7196,38l7236,38e" filled="false" stroked="true" strokeweight=".398pt" strokecolor="#000000">
                <v:path arrowok="t"/>
              </v:shape>
            </v:group>
            <v:group style="position:absolute;left:7196;top:86;width:40;height:2" coordorigin="7196,86" coordsize="40,2">
              <v:shape style="position:absolute;left:7196;top:86;width:40;height:2" coordorigin="7196,86" coordsize="40,0" path="m7196,86l7236,86e" filled="false" stroked="true" strokeweight=".398pt" strokecolor="#000000">
                <v:path arrowok="t"/>
              </v:shape>
            </v:group>
            <v:group style="position:absolute;left:7236;top:38;width:40;height:2" coordorigin="7236,38" coordsize="40,2">
              <v:shape style="position:absolute;left:7236;top:38;width:40;height:2" coordorigin="7236,38" coordsize="40,0" path="m7236,38l7275,38e" filled="false" stroked="true" strokeweight=".398pt" strokecolor="#000000">
                <v:path arrowok="t"/>
              </v:shape>
            </v:group>
            <v:group style="position:absolute;left:7236;top:86;width:40;height:2" coordorigin="7236,86" coordsize="40,2">
              <v:shape style="position:absolute;left:7236;top:86;width:40;height:2" coordorigin="7236,86" coordsize="40,0" path="m7236,86l7275,86e" filled="false" stroked="true" strokeweight=".398pt" strokecolor="#000000">
                <v:path arrowok="t"/>
              </v:shape>
            </v:group>
            <v:group style="position:absolute;left:7275;top:38;width:40;height:2" coordorigin="7275,38" coordsize="40,2">
              <v:shape style="position:absolute;left:7275;top:38;width:40;height:2" coordorigin="7275,38" coordsize="40,0" path="m7275,38l7315,38e" filled="false" stroked="true" strokeweight=".398pt" strokecolor="#000000">
                <v:path arrowok="t"/>
              </v:shape>
            </v:group>
            <v:group style="position:absolute;left:7275;top:86;width:40;height:2" coordorigin="7275,86" coordsize="40,2">
              <v:shape style="position:absolute;left:7275;top:86;width:40;height:2" coordorigin="7275,86" coordsize="40,0" path="m7275,86l7315,86e" filled="false" stroked="true" strokeweight=".398pt" strokecolor="#000000">
                <v:path arrowok="t"/>
              </v:shape>
            </v:group>
            <v:group style="position:absolute;left:7315;top:38;width:40;height:2" coordorigin="7315,38" coordsize="40,2">
              <v:shape style="position:absolute;left:7315;top:38;width:40;height:2" coordorigin="7315,38" coordsize="40,0" path="m7315,38l7355,38e" filled="false" stroked="true" strokeweight=".398pt" strokecolor="#000000">
                <v:path arrowok="t"/>
              </v:shape>
            </v:group>
            <v:group style="position:absolute;left:7315;top:86;width:40;height:2" coordorigin="7315,86" coordsize="40,2">
              <v:shape style="position:absolute;left:7315;top:86;width:40;height:2" coordorigin="7315,86" coordsize="40,0" path="m7315,86l7355,86e" filled="false" stroked="true" strokeweight=".398pt" strokecolor="#000000">
                <v:path arrowok="t"/>
              </v:shape>
            </v:group>
            <v:group style="position:absolute;left:7355;top:38;width:40;height:2" coordorigin="7355,38" coordsize="40,2">
              <v:shape style="position:absolute;left:7355;top:38;width:40;height:2" coordorigin="7355,38" coordsize="40,0" path="m7355,38l7395,38e" filled="false" stroked="true" strokeweight=".398pt" strokecolor="#000000">
                <v:path arrowok="t"/>
              </v:shape>
            </v:group>
            <v:group style="position:absolute;left:7355;top:86;width:40;height:2" coordorigin="7355,86" coordsize="40,2">
              <v:shape style="position:absolute;left:7355;top:86;width:40;height:2" coordorigin="7355,86" coordsize="40,0" path="m7355,86l7395,86e" filled="false" stroked="true" strokeweight=".398pt" strokecolor="#000000">
                <v:path arrowok="t"/>
              </v:shape>
            </v:group>
            <v:group style="position:absolute;left:7395;top:38;width:40;height:2" coordorigin="7395,38" coordsize="40,2">
              <v:shape style="position:absolute;left:7395;top:38;width:40;height:2" coordorigin="7395,38" coordsize="40,0" path="m7395,38l7435,38e" filled="false" stroked="true" strokeweight=".398pt" strokecolor="#000000">
                <v:path arrowok="t"/>
              </v:shape>
            </v:group>
            <v:group style="position:absolute;left:7395;top:86;width:40;height:2" coordorigin="7395,86" coordsize="40,2">
              <v:shape style="position:absolute;left:7395;top:86;width:40;height:2" coordorigin="7395,86" coordsize="40,0" path="m7395,86l7435,86e" filled="false" stroked="true" strokeweight=".398pt" strokecolor="#000000">
                <v:path arrowok="t"/>
              </v:shape>
            </v:group>
            <v:group style="position:absolute;left:7435;top:38;width:40;height:2" coordorigin="7435,38" coordsize="40,2">
              <v:shape style="position:absolute;left:7435;top:38;width:40;height:2" coordorigin="7435,38" coordsize="40,0" path="m7435,38l7475,38e" filled="false" stroked="true" strokeweight=".398pt" strokecolor="#000000">
                <v:path arrowok="t"/>
              </v:shape>
            </v:group>
            <v:group style="position:absolute;left:7435;top:86;width:40;height:2" coordorigin="7435,86" coordsize="40,2">
              <v:shape style="position:absolute;left:7435;top:86;width:40;height:2" coordorigin="7435,86" coordsize="40,0" path="m7435,86l7475,86e" filled="false" stroked="true" strokeweight=".398pt" strokecolor="#000000">
                <v:path arrowok="t"/>
              </v:shape>
            </v:group>
            <v:group style="position:absolute;left:7475;top:38;width:40;height:2" coordorigin="7475,38" coordsize="40,2">
              <v:shape style="position:absolute;left:7475;top:38;width:40;height:2" coordorigin="7475,38" coordsize="40,0" path="m7475,38l7514,38e" filled="false" stroked="true" strokeweight=".398pt" strokecolor="#000000">
                <v:path arrowok="t"/>
              </v:shape>
            </v:group>
            <v:group style="position:absolute;left:7475;top:86;width:40;height:2" coordorigin="7475,86" coordsize="40,2">
              <v:shape style="position:absolute;left:7475;top:86;width:40;height:2" coordorigin="7475,86" coordsize="40,0" path="m7475,86l7514,86e" filled="false" stroked="true" strokeweight=".398pt" strokecolor="#000000">
                <v:path arrowok="t"/>
              </v:shape>
            </v:group>
            <v:group style="position:absolute;left:7514;top:38;width:40;height:2" coordorigin="7514,38" coordsize="40,2">
              <v:shape style="position:absolute;left:7514;top:38;width:40;height:2" coordorigin="7514,38" coordsize="40,0" path="m7514,38l7554,38e" filled="false" stroked="true" strokeweight=".398pt" strokecolor="#000000">
                <v:path arrowok="t"/>
              </v:shape>
            </v:group>
            <v:group style="position:absolute;left:7514;top:86;width:40;height:2" coordorigin="7514,86" coordsize="40,2">
              <v:shape style="position:absolute;left:7514;top:86;width:40;height:2" coordorigin="7514,86" coordsize="40,0" path="m7514,86l7554,86e" filled="false" stroked="true" strokeweight=".398pt" strokecolor="#000000">
                <v:path arrowok="t"/>
              </v:shape>
            </v:group>
            <v:group style="position:absolute;left:7554;top:38;width:40;height:2" coordorigin="7554,38" coordsize="40,2">
              <v:shape style="position:absolute;left:7554;top:38;width:40;height:2" coordorigin="7554,38" coordsize="40,0" path="m7554,38l7594,38e" filled="false" stroked="true" strokeweight=".398pt" strokecolor="#000000">
                <v:path arrowok="t"/>
              </v:shape>
            </v:group>
            <v:group style="position:absolute;left:7554;top:86;width:40;height:2" coordorigin="7554,86" coordsize="40,2">
              <v:shape style="position:absolute;left:7554;top:86;width:40;height:2" coordorigin="7554,86" coordsize="40,0" path="m7554,86l7594,86e" filled="false" stroked="true" strokeweight=".398pt" strokecolor="#000000">
                <v:path arrowok="t"/>
              </v:shape>
            </v:group>
            <v:group style="position:absolute;left:7594;top:38;width:40;height:2" coordorigin="7594,38" coordsize="40,2">
              <v:shape style="position:absolute;left:7594;top:38;width:40;height:2" coordorigin="7594,38" coordsize="40,0" path="m7594,38l7634,38e" filled="false" stroked="true" strokeweight=".398pt" strokecolor="#000000">
                <v:path arrowok="t"/>
              </v:shape>
            </v:group>
            <v:group style="position:absolute;left:7594;top:86;width:40;height:2" coordorigin="7594,86" coordsize="40,2">
              <v:shape style="position:absolute;left:7594;top:86;width:40;height:2" coordorigin="7594,86" coordsize="40,0" path="m7594,86l7634,86e" filled="false" stroked="true" strokeweight=".398pt" strokecolor="#000000">
                <v:path arrowok="t"/>
              </v:shape>
            </v:group>
            <v:group style="position:absolute;left:7634;top:38;width:40;height:2" coordorigin="7634,38" coordsize="40,2">
              <v:shape style="position:absolute;left:7634;top:38;width:40;height:2" coordorigin="7634,38" coordsize="40,0" path="m7634,38l7674,38e" filled="false" stroked="true" strokeweight=".398pt" strokecolor="#000000">
                <v:path arrowok="t"/>
              </v:shape>
            </v:group>
            <v:group style="position:absolute;left:7634;top:86;width:40;height:2" coordorigin="7634,86" coordsize="40,2">
              <v:shape style="position:absolute;left:7634;top:86;width:40;height:2" coordorigin="7634,86" coordsize="40,0" path="m7634,86l7674,86e" filled="false" stroked="true" strokeweight=".398pt" strokecolor="#000000">
                <v:path arrowok="t"/>
              </v:shape>
            </v:group>
            <v:group style="position:absolute;left:7674;top:38;width:40;height:2" coordorigin="7674,38" coordsize="40,2">
              <v:shape style="position:absolute;left:7674;top:38;width:40;height:2" coordorigin="7674,38" coordsize="40,0" path="m7674,38l7714,38e" filled="false" stroked="true" strokeweight=".398pt" strokecolor="#000000">
                <v:path arrowok="t"/>
              </v:shape>
            </v:group>
            <v:group style="position:absolute;left:7674;top:86;width:40;height:2" coordorigin="7674,86" coordsize="40,2">
              <v:shape style="position:absolute;left:7674;top:86;width:40;height:2" coordorigin="7674,86" coordsize="40,0" path="m7674,86l7714,86e" filled="false" stroked="true" strokeweight=".398pt" strokecolor="#000000">
                <v:path arrowok="t"/>
              </v:shape>
            </v:group>
            <v:group style="position:absolute;left:7714;top:38;width:40;height:2" coordorigin="7714,38" coordsize="40,2">
              <v:shape style="position:absolute;left:7714;top:38;width:40;height:2" coordorigin="7714,38" coordsize="40,0" path="m7714,38l7754,38e" filled="false" stroked="true" strokeweight=".398pt" strokecolor="#000000">
                <v:path arrowok="t"/>
              </v:shape>
            </v:group>
            <v:group style="position:absolute;left:7714;top:86;width:40;height:2" coordorigin="7714,86" coordsize="40,2">
              <v:shape style="position:absolute;left:7714;top:86;width:40;height:2" coordorigin="7714,86" coordsize="40,0" path="m7714,86l7754,86e" filled="false" stroked="true" strokeweight=".398pt" strokecolor="#000000">
                <v:path arrowok="t"/>
              </v:shape>
            </v:group>
            <v:group style="position:absolute;left:7754;top:38;width:40;height:2" coordorigin="7754,38" coordsize="40,2">
              <v:shape style="position:absolute;left:7754;top:38;width:40;height:2" coordorigin="7754,38" coordsize="40,0" path="m7754,38l7793,38e" filled="false" stroked="true" strokeweight=".398pt" strokecolor="#000000">
                <v:path arrowok="t"/>
              </v:shape>
            </v:group>
            <v:group style="position:absolute;left:7754;top:86;width:40;height:2" coordorigin="7754,86" coordsize="40,2">
              <v:shape style="position:absolute;left:7754;top:86;width:40;height:2" coordorigin="7754,86" coordsize="40,0" path="m7754,86l7793,86e" filled="false" stroked="true" strokeweight=".398pt" strokecolor="#000000">
                <v:path arrowok="t"/>
              </v:shape>
            </v:group>
            <v:group style="position:absolute;left:7793;top:38;width:40;height:2" coordorigin="7793,38" coordsize="40,2">
              <v:shape style="position:absolute;left:7793;top:38;width:40;height:2" coordorigin="7793,38" coordsize="40,0" path="m7793,38l7833,38e" filled="false" stroked="true" strokeweight=".398pt" strokecolor="#000000">
                <v:path arrowok="t"/>
              </v:shape>
            </v:group>
            <v:group style="position:absolute;left:7793;top:86;width:40;height:2" coordorigin="7793,86" coordsize="40,2">
              <v:shape style="position:absolute;left:7793;top:86;width:40;height:2" coordorigin="7793,86" coordsize="40,0" path="m7793,86l7833,86e" filled="false" stroked="true" strokeweight=".398pt" strokecolor="#000000">
                <v:path arrowok="t"/>
              </v:shape>
            </v:group>
            <v:group style="position:absolute;left:7833;top:38;width:40;height:2" coordorigin="7833,38" coordsize="40,2">
              <v:shape style="position:absolute;left:7833;top:38;width:40;height:2" coordorigin="7833,38" coordsize="40,0" path="m7833,38l7873,38e" filled="false" stroked="true" strokeweight=".398pt" strokecolor="#000000">
                <v:path arrowok="t"/>
              </v:shape>
            </v:group>
            <v:group style="position:absolute;left:7833;top:86;width:40;height:2" coordorigin="7833,86" coordsize="40,2">
              <v:shape style="position:absolute;left:7833;top:86;width:40;height:2" coordorigin="7833,86" coordsize="40,0" path="m7833,86l7873,86e" filled="false" stroked="true" strokeweight=".398pt" strokecolor="#000000">
                <v:path arrowok="t"/>
              </v:shape>
            </v:group>
            <v:group style="position:absolute;left:7873;top:38;width:40;height:2" coordorigin="7873,38" coordsize="40,2">
              <v:shape style="position:absolute;left:7873;top:38;width:40;height:2" coordorigin="7873,38" coordsize="40,0" path="m7873,38l7913,38e" filled="false" stroked="true" strokeweight=".398pt" strokecolor="#000000">
                <v:path arrowok="t"/>
              </v:shape>
            </v:group>
            <v:group style="position:absolute;left:7873;top:86;width:40;height:2" coordorigin="7873,86" coordsize="40,2">
              <v:shape style="position:absolute;left:7873;top:86;width:40;height:2" coordorigin="7873,86" coordsize="40,0" path="m7873,86l7913,86e" filled="false" stroked="true" strokeweight=".398pt" strokecolor="#000000">
                <v:path arrowok="t"/>
              </v:shape>
            </v:group>
            <v:group style="position:absolute;left:7913;top:38;width:40;height:2" coordorigin="7913,38" coordsize="40,2">
              <v:shape style="position:absolute;left:7913;top:38;width:40;height:2" coordorigin="7913,38" coordsize="40,0" path="m7913,38l7953,38e" filled="false" stroked="true" strokeweight=".398pt" strokecolor="#000000">
                <v:path arrowok="t"/>
              </v:shape>
            </v:group>
            <v:group style="position:absolute;left:7913;top:86;width:40;height:2" coordorigin="7913,86" coordsize="40,2">
              <v:shape style="position:absolute;left:7913;top:86;width:40;height:2" coordorigin="7913,86" coordsize="40,0" path="m7913,86l7953,86e" filled="false" stroked="true" strokeweight=".398pt" strokecolor="#000000">
                <v:path arrowok="t"/>
              </v:shape>
            </v:group>
            <v:group style="position:absolute;left:7953;top:38;width:40;height:2" coordorigin="7953,38" coordsize="40,2">
              <v:shape style="position:absolute;left:7953;top:38;width:40;height:2" coordorigin="7953,38" coordsize="40,0" path="m7953,38l7993,38e" filled="false" stroked="true" strokeweight=".398pt" strokecolor="#000000">
                <v:path arrowok="t"/>
              </v:shape>
            </v:group>
            <v:group style="position:absolute;left:7953;top:86;width:40;height:2" coordorigin="7953,86" coordsize="40,2">
              <v:shape style="position:absolute;left:7953;top:86;width:40;height:2" coordorigin="7953,86" coordsize="40,0" path="m7953,86l7993,86e" filled="false" stroked="true" strokeweight=".398pt" strokecolor="#000000">
                <v:path arrowok="t"/>
              </v:shape>
            </v:group>
            <v:group style="position:absolute;left:7993;top:38;width:40;height:2" coordorigin="7993,38" coordsize="40,2">
              <v:shape style="position:absolute;left:7993;top:38;width:40;height:2" coordorigin="7993,38" coordsize="40,0" path="m7993,38l8033,38e" filled="false" stroked="true" strokeweight=".398pt" strokecolor="#000000">
                <v:path arrowok="t"/>
              </v:shape>
            </v:group>
            <v:group style="position:absolute;left:7993;top:86;width:40;height:2" coordorigin="7993,86" coordsize="40,2">
              <v:shape style="position:absolute;left:7993;top:86;width:40;height:2" coordorigin="7993,86" coordsize="40,0" path="m7993,86l8033,86e" filled="false" stroked="true" strokeweight=".398pt" strokecolor="#000000">
                <v:path arrowok="t"/>
              </v:shape>
            </v:group>
            <v:group style="position:absolute;left:8033;top:38;width:40;height:2" coordorigin="8033,38" coordsize="40,2">
              <v:shape style="position:absolute;left:8033;top:38;width:40;height:2" coordorigin="8033,38" coordsize="40,0" path="m8033,38l8072,38e" filled="false" stroked="true" strokeweight=".398pt" strokecolor="#000000">
                <v:path arrowok="t"/>
              </v:shape>
            </v:group>
            <v:group style="position:absolute;left:8033;top:86;width:40;height:2" coordorigin="8033,86" coordsize="40,2">
              <v:shape style="position:absolute;left:8033;top:86;width:40;height:2" coordorigin="8033,86" coordsize="40,0" path="m8033,86l8072,86e" filled="false" stroked="true" strokeweight=".398pt" strokecolor="#000000">
                <v:path arrowok="t"/>
              </v:shape>
            </v:group>
            <v:group style="position:absolute;left:8072;top:38;width:40;height:2" coordorigin="8072,38" coordsize="40,2">
              <v:shape style="position:absolute;left:8072;top:38;width:40;height:2" coordorigin="8072,38" coordsize="40,0" path="m8072,38l8112,38e" filled="false" stroked="true" strokeweight=".398pt" strokecolor="#000000">
                <v:path arrowok="t"/>
              </v:shape>
            </v:group>
            <v:group style="position:absolute;left:8072;top:86;width:40;height:2" coordorigin="8072,86" coordsize="40,2">
              <v:shape style="position:absolute;left:8072;top:86;width:40;height:2" coordorigin="8072,86" coordsize="40,0" path="m8072,86l8112,86e" filled="false" stroked="true" strokeweight=".398pt" strokecolor="#000000">
                <v:path arrowok="t"/>
              </v:shape>
            </v:group>
            <v:group style="position:absolute;left:8112;top:38;width:40;height:2" coordorigin="8112,38" coordsize="40,2">
              <v:shape style="position:absolute;left:8112;top:38;width:40;height:2" coordorigin="8112,38" coordsize="40,0" path="m8112,38l8152,38e" filled="false" stroked="true" strokeweight=".398pt" strokecolor="#000000">
                <v:path arrowok="t"/>
              </v:shape>
            </v:group>
            <v:group style="position:absolute;left:8112;top:86;width:40;height:2" coordorigin="8112,86" coordsize="40,2">
              <v:shape style="position:absolute;left:8112;top:86;width:40;height:2" coordorigin="8112,86" coordsize="40,0" path="m8112,86l8152,86e" filled="false" stroked="true" strokeweight=".398pt" strokecolor="#000000">
                <v:path arrowok="t"/>
              </v:shape>
            </v:group>
            <v:group style="position:absolute;left:8152;top:38;width:40;height:2" coordorigin="8152,38" coordsize="40,2">
              <v:shape style="position:absolute;left:8152;top:38;width:40;height:2" coordorigin="8152,38" coordsize="40,0" path="m8152,38l8192,38e" filled="false" stroked="true" strokeweight=".398pt" strokecolor="#000000">
                <v:path arrowok="t"/>
              </v:shape>
            </v:group>
            <v:group style="position:absolute;left:8152;top:86;width:40;height:2" coordorigin="8152,86" coordsize="40,2">
              <v:shape style="position:absolute;left:8152;top:86;width:40;height:2" coordorigin="8152,86" coordsize="40,0" path="m8152,86l8192,86e" filled="false" stroked="true" strokeweight=".398pt" strokecolor="#000000">
                <v:path arrowok="t"/>
              </v:shape>
            </v:group>
            <v:group style="position:absolute;left:8192;top:38;width:40;height:2" coordorigin="8192,38" coordsize="40,2">
              <v:shape style="position:absolute;left:8192;top:38;width:40;height:2" coordorigin="8192,38" coordsize="40,0" path="m8192,38l8232,38e" filled="false" stroked="true" strokeweight=".398pt" strokecolor="#000000">
                <v:path arrowok="t"/>
              </v:shape>
            </v:group>
            <v:group style="position:absolute;left:8192;top:86;width:40;height:2" coordorigin="8192,86" coordsize="40,2">
              <v:shape style="position:absolute;left:8192;top:86;width:40;height:2" coordorigin="8192,86" coordsize="40,0" path="m8192,86l8232,86e" filled="false" stroked="true" strokeweight=".398pt" strokecolor="#000000">
                <v:path arrowok="t"/>
              </v:shape>
            </v:group>
            <v:group style="position:absolute;left:8232;top:38;width:40;height:2" coordorigin="8232,38" coordsize="40,2">
              <v:shape style="position:absolute;left:8232;top:38;width:40;height:2" coordorigin="8232,38" coordsize="40,0" path="m8232,38l8272,38e" filled="false" stroked="true" strokeweight=".398pt" strokecolor="#000000">
                <v:path arrowok="t"/>
              </v:shape>
            </v:group>
            <v:group style="position:absolute;left:8232;top:86;width:40;height:2" coordorigin="8232,86" coordsize="40,2">
              <v:shape style="position:absolute;left:8232;top:86;width:40;height:2" coordorigin="8232,86" coordsize="40,0" path="m8232,86l8272,86e" filled="false" stroked="true" strokeweight=".398pt" strokecolor="#000000">
                <v:path arrowok="t"/>
              </v:shape>
            </v:group>
            <v:group style="position:absolute;left:8272;top:38;width:40;height:2" coordorigin="8272,38" coordsize="40,2">
              <v:shape style="position:absolute;left:8272;top:38;width:40;height:2" coordorigin="8272,38" coordsize="40,0" path="m8272,38l8312,38e" filled="false" stroked="true" strokeweight=".398pt" strokecolor="#000000">
                <v:path arrowok="t"/>
              </v:shape>
            </v:group>
            <v:group style="position:absolute;left:8272;top:86;width:40;height:2" coordorigin="8272,86" coordsize="40,2">
              <v:shape style="position:absolute;left:8272;top:86;width:40;height:2" coordorigin="8272,86" coordsize="40,0" path="m8272,86l8312,86e" filled="false" stroked="true" strokeweight=".398pt" strokecolor="#000000">
                <v:path arrowok="t"/>
              </v:shape>
            </v:group>
            <v:group style="position:absolute;left:8311;top:38;width:40;height:2" coordorigin="8311,38" coordsize="40,2">
              <v:shape style="position:absolute;left:8311;top:38;width:40;height:2" coordorigin="8311,38" coordsize="40,0" path="m8311,38l8351,38e" filled="false" stroked="true" strokeweight=".398pt" strokecolor="#000000">
                <v:path arrowok="t"/>
              </v:shape>
            </v:group>
            <v:group style="position:absolute;left:8311;top:86;width:40;height:2" coordorigin="8311,86" coordsize="40,2">
              <v:shape style="position:absolute;left:8311;top:86;width:40;height:2" coordorigin="8311,86" coordsize="40,0" path="m8311,86l8351,86e" filled="false" stroked="true" strokeweight=".398pt" strokecolor="#000000">
                <v:path arrowok="t"/>
              </v:shape>
            </v:group>
            <v:group style="position:absolute;left:8351;top:38;width:40;height:2" coordorigin="8351,38" coordsize="40,2">
              <v:shape style="position:absolute;left:8351;top:38;width:40;height:2" coordorigin="8351,38" coordsize="40,0" path="m8351,38l8391,38e" filled="false" stroked="true" strokeweight=".398pt" strokecolor="#000000">
                <v:path arrowok="t"/>
              </v:shape>
            </v:group>
            <v:group style="position:absolute;left:8351;top:86;width:40;height:2" coordorigin="8351,86" coordsize="40,2">
              <v:shape style="position:absolute;left:8351;top:86;width:40;height:2" coordorigin="8351,86" coordsize="40,0" path="m8351,86l8391,86e" filled="false" stroked="true" strokeweight=".398pt" strokecolor="#000000">
                <v:path arrowok="t"/>
              </v:shape>
            </v:group>
            <v:group style="position:absolute;left:8391;top:38;width:40;height:2" coordorigin="8391,38" coordsize="40,2">
              <v:shape style="position:absolute;left:8391;top:38;width:40;height:2" coordorigin="8391,38" coordsize="40,0" path="m8391,38l8431,38e" filled="false" stroked="true" strokeweight=".398pt" strokecolor="#000000">
                <v:path arrowok="t"/>
              </v:shape>
            </v:group>
            <v:group style="position:absolute;left:8391;top:86;width:40;height:2" coordorigin="8391,86" coordsize="40,2">
              <v:shape style="position:absolute;left:8391;top:86;width:40;height:2" coordorigin="8391,86" coordsize="40,0" path="m8391,86l8431,86e" filled="false" stroked="true" strokeweight=".398pt" strokecolor="#000000">
                <v:path arrowok="t"/>
              </v:shape>
            </v:group>
            <v:group style="position:absolute;left:8431;top:38;width:40;height:2" coordorigin="8431,38" coordsize="40,2">
              <v:shape style="position:absolute;left:8431;top:38;width:40;height:2" coordorigin="8431,38" coordsize="40,0" path="m8431,38l8471,38e" filled="false" stroked="true" strokeweight=".398pt" strokecolor="#000000">
                <v:path arrowok="t"/>
              </v:shape>
            </v:group>
            <v:group style="position:absolute;left:8431;top:86;width:40;height:2" coordorigin="8431,86" coordsize="40,2">
              <v:shape style="position:absolute;left:8431;top:86;width:40;height:2" coordorigin="8431,86" coordsize="40,0" path="m8431,86l8471,86e" filled="false" stroked="true" strokeweight=".398pt" strokecolor="#000000">
                <v:path arrowok="t"/>
              </v:shape>
            </v:group>
            <v:group style="position:absolute;left:8471;top:38;width:40;height:2" coordorigin="8471,38" coordsize="40,2">
              <v:shape style="position:absolute;left:8471;top:38;width:40;height:2" coordorigin="8471,38" coordsize="40,0" path="m8471,38l8511,38e" filled="false" stroked="true" strokeweight=".398pt" strokecolor="#000000">
                <v:path arrowok="t"/>
              </v:shape>
            </v:group>
            <v:group style="position:absolute;left:8471;top:86;width:40;height:2" coordorigin="8471,86" coordsize="40,2">
              <v:shape style="position:absolute;left:8471;top:86;width:40;height:2" coordorigin="8471,86" coordsize="40,0" path="m8471,86l8511,86e" filled="false" stroked="true" strokeweight=".398pt" strokecolor="#000000">
                <v:path arrowok="t"/>
              </v:shape>
            </v:group>
            <v:group style="position:absolute;left:8511;top:38;width:40;height:2" coordorigin="8511,38" coordsize="40,2">
              <v:shape style="position:absolute;left:8511;top:38;width:40;height:2" coordorigin="8511,38" coordsize="40,0" path="m8511,38l8551,38e" filled="false" stroked="true" strokeweight=".398pt" strokecolor="#000000">
                <v:path arrowok="t"/>
              </v:shape>
            </v:group>
            <v:group style="position:absolute;left:8511;top:86;width:40;height:2" coordorigin="8511,86" coordsize="40,2">
              <v:shape style="position:absolute;left:8511;top:86;width:40;height:2" coordorigin="8511,86" coordsize="40,0" path="m8511,86l8551,86e" filled="false" stroked="true" strokeweight=".398pt" strokecolor="#000000">
                <v:path arrowok="t"/>
              </v:shape>
            </v:group>
            <v:group style="position:absolute;left:8551;top:38;width:40;height:2" coordorigin="8551,38" coordsize="40,2">
              <v:shape style="position:absolute;left:8551;top:38;width:40;height:2" coordorigin="8551,38" coordsize="40,0" path="m8551,38l8590,38e" filled="false" stroked="true" strokeweight=".398pt" strokecolor="#000000">
                <v:path arrowok="t"/>
              </v:shape>
            </v:group>
            <v:group style="position:absolute;left:8551;top:86;width:40;height:2" coordorigin="8551,86" coordsize="40,2">
              <v:shape style="position:absolute;left:8551;top:86;width:40;height:2" coordorigin="8551,86" coordsize="40,0" path="m8551,86l8590,86e" filled="false" stroked="true" strokeweight=".398pt" strokecolor="#000000">
                <v:path arrowok="t"/>
              </v:shape>
            </v:group>
            <v:group style="position:absolute;left:8590;top:38;width:40;height:2" coordorigin="8590,38" coordsize="40,2">
              <v:shape style="position:absolute;left:8590;top:38;width:40;height:2" coordorigin="8590,38" coordsize="40,0" path="m8590,38l8630,38e" filled="false" stroked="true" strokeweight=".398pt" strokecolor="#000000">
                <v:path arrowok="t"/>
              </v:shape>
            </v:group>
            <v:group style="position:absolute;left:8590;top:86;width:40;height:2" coordorigin="8590,86" coordsize="40,2">
              <v:shape style="position:absolute;left:8590;top:86;width:40;height:2" coordorigin="8590,86" coordsize="40,0" path="m8590,86l8630,86e" filled="false" stroked="true" strokeweight=".398pt" strokecolor="#000000">
                <v:path arrowok="t"/>
              </v:shape>
            </v:group>
            <v:group style="position:absolute;left:8630;top:38;width:40;height:2" coordorigin="8630,38" coordsize="40,2">
              <v:shape style="position:absolute;left:8630;top:38;width:40;height:2" coordorigin="8630,38" coordsize="40,0" path="m8630,38l8670,38e" filled="false" stroked="true" strokeweight=".398pt" strokecolor="#000000">
                <v:path arrowok="t"/>
              </v:shape>
            </v:group>
            <v:group style="position:absolute;left:8630;top:86;width:40;height:2" coordorigin="8630,86" coordsize="40,2">
              <v:shape style="position:absolute;left:8630;top:86;width:40;height:2" coordorigin="8630,86" coordsize="40,0" path="m8630,86l8670,86e" filled="false" stroked="true" strokeweight=".398pt" strokecolor="#000000">
                <v:path arrowok="t"/>
              </v:shape>
            </v:group>
            <v:group style="position:absolute;left:8670;top:38;width:40;height:2" coordorigin="8670,38" coordsize="40,2">
              <v:shape style="position:absolute;left:8670;top:38;width:40;height:2" coordorigin="8670,38" coordsize="40,0" path="m8670,38l8710,38e" filled="false" stroked="true" strokeweight=".398pt" strokecolor="#000000">
                <v:path arrowok="t"/>
              </v:shape>
            </v:group>
            <v:group style="position:absolute;left:8670;top:86;width:40;height:2" coordorigin="8670,86" coordsize="40,2">
              <v:shape style="position:absolute;left:8670;top:86;width:40;height:2" coordorigin="8670,86" coordsize="40,0" path="m8670,86l8710,86e" filled="false" stroked="true" strokeweight=".398pt" strokecolor="#000000">
                <v:path arrowok="t"/>
              </v:shape>
            </v:group>
            <v:group style="position:absolute;left:8710;top:38;width:40;height:2" coordorigin="8710,38" coordsize="40,2">
              <v:shape style="position:absolute;left:8710;top:38;width:40;height:2" coordorigin="8710,38" coordsize="40,0" path="m8710,38l8750,38e" filled="false" stroked="true" strokeweight=".398pt" strokecolor="#000000">
                <v:path arrowok="t"/>
              </v:shape>
            </v:group>
            <v:group style="position:absolute;left:8710;top:86;width:40;height:2" coordorigin="8710,86" coordsize="40,2">
              <v:shape style="position:absolute;left:8710;top:86;width:40;height:2" coordorigin="8710,86" coordsize="40,0" path="m8710,86l8750,86e" filled="false" stroked="true" strokeweight=".398pt" strokecolor="#000000">
                <v:path arrowok="t"/>
              </v:shape>
            </v:group>
            <v:group style="position:absolute;left:8750;top:38;width:40;height:2" coordorigin="8750,38" coordsize="40,2">
              <v:shape style="position:absolute;left:8750;top:38;width:40;height:2" coordorigin="8750,38" coordsize="40,0" path="m8750,38l8790,38e" filled="false" stroked="true" strokeweight=".398pt" strokecolor="#000000">
                <v:path arrowok="t"/>
              </v:shape>
            </v:group>
            <v:group style="position:absolute;left:8750;top:86;width:40;height:2" coordorigin="8750,86" coordsize="40,2">
              <v:shape style="position:absolute;left:8750;top:86;width:40;height:2" coordorigin="8750,86" coordsize="40,0" path="m8750,86l8790,86e" filled="false" stroked="true" strokeweight=".398pt" strokecolor="#000000">
                <v:path arrowok="t"/>
              </v:shape>
            </v:group>
            <v:group style="position:absolute;left:8790;top:38;width:40;height:2" coordorigin="8790,38" coordsize="40,2">
              <v:shape style="position:absolute;left:8790;top:38;width:40;height:2" coordorigin="8790,38" coordsize="40,0" path="m8790,38l8830,38e" filled="false" stroked="true" strokeweight=".398pt" strokecolor="#000000">
                <v:path arrowok="t"/>
              </v:shape>
            </v:group>
            <v:group style="position:absolute;left:8790;top:86;width:40;height:2" coordorigin="8790,86" coordsize="40,2">
              <v:shape style="position:absolute;left:8790;top:86;width:40;height:2" coordorigin="8790,86" coordsize="40,0" path="m8790,86l8830,86e" filled="false" stroked="true" strokeweight=".398pt" strokecolor="#000000">
                <v:path arrowok="t"/>
              </v:shape>
            </v:group>
            <v:group style="position:absolute;left:8830;top:38;width:40;height:2" coordorigin="8830,38" coordsize="40,2">
              <v:shape style="position:absolute;left:8830;top:38;width:40;height:2" coordorigin="8830,38" coordsize="40,0" path="m8830,38l8869,38e" filled="false" stroked="true" strokeweight=".398pt" strokecolor="#000000">
                <v:path arrowok="t"/>
              </v:shape>
            </v:group>
            <v:group style="position:absolute;left:8830;top:86;width:40;height:2" coordorigin="8830,86" coordsize="40,2">
              <v:shape style="position:absolute;left:8830;top:86;width:40;height:2" coordorigin="8830,86" coordsize="40,0" path="m8830,86l8869,86e" filled="false" stroked="true" strokeweight=".398pt" strokecolor="#000000">
                <v:path arrowok="t"/>
              </v:shape>
            </v:group>
            <v:group style="position:absolute;left:8869;top:38;width:40;height:2" coordorigin="8869,38" coordsize="40,2">
              <v:shape style="position:absolute;left:8869;top:38;width:40;height:2" coordorigin="8869,38" coordsize="40,0" path="m8869,38l8909,38e" filled="false" stroked="true" strokeweight=".398pt" strokecolor="#000000">
                <v:path arrowok="t"/>
              </v:shape>
            </v:group>
            <v:group style="position:absolute;left:8869;top:86;width:40;height:2" coordorigin="8869,86" coordsize="40,2">
              <v:shape style="position:absolute;left:8869;top:86;width:40;height:2" coordorigin="8869,86" coordsize="40,0" path="m8869,86l8909,86e" filled="false" stroked="true" strokeweight=".398pt" strokecolor="#000000">
                <v:path arrowok="t"/>
              </v:shape>
            </v:group>
            <v:group style="position:absolute;left:8909;top:38;width:40;height:2" coordorigin="8909,38" coordsize="40,2">
              <v:shape style="position:absolute;left:8909;top:38;width:40;height:2" coordorigin="8909,38" coordsize="40,0" path="m8909,38l8949,38e" filled="false" stroked="true" strokeweight=".398pt" strokecolor="#000000">
                <v:path arrowok="t"/>
              </v:shape>
            </v:group>
            <v:group style="position:absolute;left:8909;top:86;width:40;height:2" coordorigin="8909,86" coordsize="40,2">
              <v:shape style="position:absolute;left:8909;top:86;width:40;height:2" coordorigin="8909,86" coordsize="40,0" path="m8909,86l8949,86e" filled="false" stroked="true" strokeweight=".398pt" strokecolor="#000000">
                <v:path arrowok="t"/>
              </v:shape>
            </v:group>
            <v:group style="position:absolute;left:8949;top:38;width:40;height:2" coordorigin="8949,38" coordsize="40,2">
              <v:shape style="position:absolute;left:8949;top:38;width:40;height:2" coordorigin="8949,38" coordsize="40,0" path="m8949,38l8989,38e" filled="false" stroked="true" strokeweight=".398pt" strokecolor="#000000">
                <v:path arrowok="t"/>
              </v:shape>
            </v:group>
            <v:group style="position:absolute;left:8949;top:86;width:40;height:2" coordorigin="8949,86" coordsize="40,2">
              <v:shape style="position:absolute;left:8949;top:86;width:40;height:2" coordorigin="8949,86" coordsize="40,0" path="m8949,86l8989,86e" filled="false" stroked="true" strokeweight=".398pt" strokecolor="#000000">
                <v:path arrowok="t"/>
              </v:shape>
            </v:group>
            <v:group style="position:absolute;left:8989;top:38;width:40;height:2" coordorigin="8989,38" coordsize="40,2">
              <v:shape style="position:absolute;left:8989;top:38;width:40;height:2" coordorigin="8989,38" coordsize="40,0" path="m8989,38l9029,38e" filled="false" stroked="true" strokeweight=".398pt" strokecolor="#000000">
                <v:path arrowok="t"/>
              </v:shape>
            </v:group>
            <v:group style="position:absolute;left:8989;top:86;width:40;height:2" coordorigin="8989,86" coordsize="40,2">
              <v:shape style="position:absolute;left:8989;top:86;width:40;height:2" coordorigin="8989,86" coordsize="40,0" path="m8989,86l9029,86e" filled="false" stroked="true" strokeweight=".398pt" strokecolor="#000000">
                <v:path arrowok="t"/>
              </v:shape>
            </v:group>
            <v:group style="position:absolute;left:9029;top:38;width:40;height:2" coordorigin="9029,38" coordsize="40,2">
              <v:shape style="position:absolute;left:9029;top:38;width:40;height:2" coordorigin="9029,38" coordsize="40,0" path="m9029,38l9069,38e" filled="false" stroked="true" strokeweight=".398pt" strokecolor="#000000">
                <v:path arrowok="t"/>
              </v:shape>
            </v:group>
            <v:group style="position:absolute;left:9029;top:86;width:40;height:2" coordorigin="9029,86" coordsize="40,2">
              <v:shape style="position:absolute;left:9029;top:86;width:40;height:2" coordorigin="9029,86" coordsize="40,0" path="m9029,86l9069,86e" filled="false" stroked="true" strokeweight=".398pt" strokecolor="#000000">
                <v:path arrowok="t"/>
              </v:shape>
            </v:group>
            <v:group style="position:absolute;left:9069;top:38;width:40;height:2" coordorigin="9069,38" coordsize="40,2">
              <v:shape style="position:absolute;left:9069;top:38;width:40;height:2" coordorigin="9069,38" coordsize="40,0" path="m9069,38l9109,38e" filled="false" stroked="true" strokeweight=".398pt" strokecolor="#000000">
                <v:path arrowok="t"/>
              </v:shape>
            </v:group>
            <v:group style="position:absolute;left:9069;top:86;width:40;height:2" coordorigin="9069,86" coordsize="40,2">
              <v:shape style="position:absolute;left:9069;top:86;width:40;height:2" coordorigin="9069,86" coordsize="40,0" path="m9069,86l9109,86e" filled="false" stroked="true" strokeweight=".398pt" strokecolor="#000000">
                <v:path arrowok="t"/>
              </v:shape>
            </v:group>
            <v:group style="position:absolute;left:9108;top:38;width:40;height:2" coordorigin="9108,38" coordsize="40,2">
              <v:shape style="position:absolute;left:9108;top:38;width:40;height:2" coordorigin="9108,38" coordsize="40,0" path="m9108,38l9148,38e" filled="false" stroked="true" strokeweight=".398pt" strokecolor="#000000">
                <v:path arrowok="t"/>
              </v:shape>
            </v:group>
            <v:group style="position:absolute;left:9108;top:86;width:40;height:2" coordorigin="9108,86" coordsize="40,2">
              <v:shape style="position:absolute;left:9108;top:86;width:40;height:2" coordorigin="9108,86" coordsize="40,0" path="m9108,86l9148,86e" filled="false" stroked="true" strokeweight=".398pt" strokecolor="#000000">
                <v:path arrowok="t"/>
              </v:shape>
            </v:group>
            <v:group style="position:absolute;left:9148;top:38;width:40;height:2" coordorigin="9148,38" coordsize="40,2">
              <v:shape style="position:absolute;left:9148;top:38;width:40;height:2" coordorigin="9148,38" coordsize="40,0" path="m9148,38l9188,38e" filled="false" stroked="true" strokeweight=".398pt" strokecolor="#000000">
                <v:path arrowok="t"/>
              </v:shape>
            </v:group>
            <v:group style="position:absolute;left:9148;top:86;width:40;height:2" coordorigin="9148,86" coordsize="40,2">
              <v:shape style="position:absolute;left:9148;top:86;width:40;height:2" coordorigin="9148,86" coordsize="40,0" path="m9148,86l9188,86e" filled="false" stroked="true" strokeweight=".398pt" strokecolor="#000000">
                <v:path arrowok="t"/>
              </v:shape>
            </v:group>
            <v:group style="position:absolute;left:9188;top:38;width:40;height:2" coordorigin="9188,38" coordsize="40,2">
              <v:shape style="position:absolute;left:9188;top:38;width:40;height:2" coordorigin="9188,38" coordsize="40,0" path="m9188,38l9228,38e" filled="false" stroked="true" strokeweight=".398pt" strokecolor="#000000">
                <v:path arrowok="t"/>
              </v:shape>
            </v:group>
            <v:group style="position:absolute;left:9188;top:86;width:40;height:2" coordorigin="9188,86" coordsize="40,2">
              <v:shape style="position:absolute;left:9188;top:86;width:40;height:2" coordorigin="9188,86" coordsize="40,0" path="m9188,86l9228,86e" filled="false" stroked="true" strokeweight=".398pt" strokecolor="#000000">
                <v:path arrowok="t"/>
              </v:shape>
            </v:group>
            <v:group style="position:absolute;left:9228;top:38;width:40;height:2" coordorigin="9228,38" coordsize="40,2">
              <v:shape style="position:absolute;left:9228;top:38;width:40;height:2" coordorigin="9228,38" coordsize="40,0" path="m9228,38l9268,38e" filled="false" stroked="true" strokeweight=".398pt" strokecolor="#000000">
                <v:path arrowok="t"/>
              </v:shape>
            </v:group>
            <v:group style="position:absolute;left:9228;top:86;width:40;height:2" coordorigin="9228,86" coordsize="40,2">
              <v:shape style="position:absolute;left:9228;top:86;width:40;height:2" coordorigin="9228,86" coordsize="40,0" path="m9228,86l9268,86e" filled="false" stroked="true" strokeweight=".398pt" strokecolor="#000000">
                <v:path arrowok="t"/>
              </v:shape>
            </v:group>
            <v:group style="position:absolute;left:9268;top:38;width:40;height:2" coordorigin="9268,38" coordsize="40,2">
              <v:shape style="position:absolute;left:9268;top:38;width:40;height:2" coordorigin="9268,38" coordsize="40,0" path="m9268,38l9308,38e" filled="false" stroked="true" strokeweight=".398pt" strokecolor="#000000">
                <v:path arrowok="t"/>
              </v:shape>
            </v:group>
            <v:group style="position:absolute;left:9268;top:86;width:40;height:2" coordorigin="9268,86" coordsize="40,2">
              <v:shape style="position:absolute;left:9268;top:86;width:40;height:2" coordorigin="9268,86" coordsize="40,0" path="m9268,86l9308,86e" filled="false" stroked="true" strokeweight=".398pt" strokecolor="#000000">
                <v:path arrowok="t"/>
              </v:shape>
            </v:group>
            <v:group style="position:absolute;left:9308;top:38;width:40;height:2" coordorigin="9308,38" coordsize="40,2">
              <v:shape style="position:absolute;left:9308;top:38;width:40;height:2" coordorigin="9308,38" coordsize="40,0" path="m9308,38l9348,38e" filled="false" stroked="true" strokeweight=".398pt" strokecolor="#000000">
                <v:path arrowok="t"/>
              </v:shape>
            </v:group>
            <v:group style="position:absolute;left:9308;top:86;width:40;height:2" coordorigin="9308,86" coordsize="40,2">
              <v:shape style="position:absolute;left:9308;top:86;width:40;height:2" coordorigin="9308,86" coordsize="40,0" path="m9308,86l9348,86e" filled="false" stroked="true" strokeweight=".398pt" strokecolor="#000000">
                <v:path arrowok="t"/>
              </v:shape>
            </v:group>
            <v:group style="position:absolute;left:9348;top:38;width:40;height:2" coordorigin="9348,38" coordsize="40,2">
              <v:shape style="position:absolute;left:9348;top:38;width:40;height:2" coordorigin="9348,38" coordsize="40,0" path="m9348,38l9387,38e" filled="false" stroked="true" strokeweight=".398pt" strokecolor="#000000">
                <v:path arrowok="t"/>
              </v:shape>
            </v:group>
            <v:group style="position:absolute;left:9348;top:86;width:40;height:2" coordorigin="9348,86" coordsize="40,2">
              <v:shape style="position:absolute;left:9348;top:86;width:40;height:2" coordorigin="9348,86" coordsize="40,0" path="m9348,86l9387,86e" filled="false" stroked="true" strokeweight=".398pt" strokecolor="#000000">
                <v:path arrowok="t"/>
              </v:shape>
            </v:group>
            <v:group style="position:absolute;left:9387;top:38;width:40;height:2" coordorigin="9387,38" coordsize="40,2">
              <v:shape style="position:absolute;left:9387;top:38;width:40;height:2" coordorigin="9387,38" coordsize="40,0" path="m9387,38l9427,38e" filled="false" stroked="true" strokeweight=".398pt" strokecolor="#000000">
                <v:path arrowok="t"/>
              </v:shape>
            </v:group>
            <v:group style="position:absolute;left:9387;top:86;width:40;height:2" coordorigin="9387,86" coordsize="40,2">
              <v:shape style="position:absolute;left:9387;top:86;width:40;height:2" coordorigin="9387,86" coordsize="40,0" path="m9387,86l9427,86e" filled="false" stroked="true" strokeweight=".398pt" strokecolor="#000000">
                <v:path arrowok="t"/>
              </v:shape>
            </v:group>
            <v:group style="position:absolute;left:9392;top:38;width:40;height:2" coordorigin="9392,38" coordsize="40,2">
              <v:shape style="position:absolute;left:9392;top:38;width:40;height:2" coordorigin="9392,38" coordsize="40,0" path="m9392,38l9432,38e" filled="false" stroked="true" strokeweight=".398pt" strokecolor="#000000">
                <v:path arrowok="t"/>
              </v:shape>
            </v:group>
            <v:group style="position:absolute;left:9392;top:86;width:40;height:2" coordorigin="9392,86" coordsize="40,2">
              <v:shape style="position:absolute;left:9392;top:86;width:40;height:2" coordorigin="9392,86" coordsize="40,0" path="m9392,86l9432,86e" filled="false" stroked="true" strokeweight=".398pt" strokecolor="#000000">
                <v:path arrowok="t"/>
              </v:shape>
            </v:group>
            <w10:wrap type="none"/>
          </v:group>
        </w:pict>
      </w:r>
      <w:r>
        <w:rPr>
          <w:w w:val="105"/>
        </w:rPr>
        <w:t>Ambient air</w:t>
      </w:r>
      <w:r>
        <w:rPr>
          <w:spacing w:val="35"/>
          <w:w w:val="105"/>
        </w:rPr>
        <w:t> </w:t>
      </w:r>
      <w:r>
        <w:rPr>
          <w:w w:val="105"/>
        </w:rPr>
        <w:t>conditions</w:t>
        <w:tab/>
        <w:t>Compressor</w:t>
      </w:r>
      <w:r>
        <w:rPr>
          <w:spacing w:val="-25"/>
          <w:w w:val="105"/>
        </w:rPr>
        <w:t> </w:t>
      </w:r>
      <w:r>
        <w:rPr>
          <w:w w:val="105"/>
        </w:rPr>
        <w:t>power</w:t>
      </w:r>
      <w:r>
        <w:rPr>
          <w:w w:val="101"/>
        </w:rPr>
        <w:t> </w:t>
      </w:r>
      <w:r>
        <w:rPr/>
        <w:t>Measured</w:t>
      </w:r>
      <w:r>
        <w:rPr>
          <w:spacing w:val="35"/>
        </w:rPr>
        <w:t> </w:t>
      </w:r>
      <w:r>
        <w:rPr/>
        <w:t>flows</w:t>
        <w:tab/>
      </w:r>
      <w:r>
        <w:rPr>
          <w:w w:val="105"/>
        </w:rPr>
        <w:t>Flows</w:t>
      </w:r>
      <w:r>
        <w:rPr/>
      </w:r>
    </w:p>
    <w:p>
      <w:pPr>
        <w:pStyle w:val="BodyText"/>
        <w:tabs>
          <w:tab w:pos="4819" w:val="left" w:leader="none"/>
        </w:tabs>
        <w:spacing w:line="276" w:lineRule="exact"/>
        <w:ind w:left="1576" w:right="0"/>
        <w:jc w:val="left"/>
      </w:pPr>
      <w:r>
        <w:rPr>
          <w:w w:val="105"/>
        </w:rPr>
        <w:t>Compressor</w:t>
      </w:r>
      <w:r>
        <w:rPr>
          <w:spacing w:val="-34"/>
          <w:w w:val="105"/>
        </w:rPr>
        <w:t> </w:t>
      </w:r>
      <w:r>
        <w:rPr>
          <w:w w:val="105"/>
        </w:rPr>
        <w:t>schedules</w:t>
        <w:tab/>
        <w:t>Pressures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3"/>
          <w:szCs w:val="3"/>
        </w:rPr>
      </w:pPr>
    </w:p>
    <w:p>
      <w:pPr>
        <w:spacing w:line="20" w:lineRule="exact"/>
        <w:ind w:left="1453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334.15pt;height:.4pt;mso-position-horizontal-relative:char;mso-position-vertical-relative:line" coordorigin="0,0" coordsize="6683,8">
            <v:group style="position:absolute;left:4;top:4;width:6675;height:2" coordorigin="4,4" coordsize="6675,2">
              <v:shape style="position:absolute;left:4;top:4;width:6675;height:2" coordorigin="4,4" coordsize="6675,0" path="m4,4l6678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8"/>
          <w:szCs w:val="8"/>
        </w:rPr>
      </w:pPr>
    </w:p>
    <w:p>
      <w:pPr>
        <w:pStyle w:val="BodyText"/>
        <w:spacing w:line="240" w:lineRule="auto" w:before="55"/>
        <w:ind w:left="2007" w:right="0"/>
        <w:jc w:val="left"/>
      </w:pPr>
      <w:r>
        <w:rPr>
          <w:w w:val="105"/>
        </w:rPr>
        <w:t>Table 4.5:  </w:t>
      </w:r>
      <w:bookmarkStart w:name="_bookmark76" w:id="119"/>
      <w:bookmarkEnd w:id="119"/>
      <w:r>
        <w:rPr>
          <w:w w:val="105"/>
        </w:rPr>
        <w:t>Data</w:t>
      </w:r>
      <w:r>
        <w:rPr>
          <w:w w:val="105"/>
        </w:rPr>
        <w:t> inputs and outputs for the  </w:t>
      </w:r>
      <w:r>
        <w:rPr>
          <w:spacing w:val="47"/>
          <w:w w:val="105"/>
        </w:rPr>
        <w:t> </w:t>
      </w:r>
      <w:r>
        <w:rPr>
          <w:w w:val="105"/>
        </w:rPr>
        <w:t>simulation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Heading3"/>
        <w:numPr>
          <w:ilvl w:val="2"/>
          <w:numId w:val="27"/>
        </w:numPr>
        <w:tabs>
          <w:tab w:pos="1104" w:val="left" w:leader="none"/>
        </w:tabs>
        <w:spacing w:line="240" w:lineRule="auto" w:before="0" w:after="0"/>
        <w:ind w:left="1103" w:right="0" w:hanging="986"/>
        <w:jc w:val="both"/>
        <w:rPr>
          <w:b w:val="0"/>
          <w:bCs w:val="0"/>
        </w:rPr>
      </w:pPr>
      <w:r>
        <w:rPr/>
        <w:t>Results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left="108" w:right="111"/>
        <w:jc w:val="both"/>
      </w:pPr>
      <w:r>
        <w:rPr/>
        <w:pict>
          <v:group style="position:absolute;margin-left:70.616997pt;margin-top:87.049126pt;width:468.65pt;height:179pt;mso-position-horizontal-relative:page;mso-position-vertical-relative:paragraph;z-index:-410104" coordorigin="1412,1741" coordsize="9373,3580">
            <v:group style="position:absolute;left:1417;top:1746;width:9364;height:2" coordorigin="1417,1746" coordsize="9364,2">
              <v:shape style="position:absolute;left:1417;top:1746;width:9364;height:2" coordorigin="1417,1746" coordsize="9364,0" path="m1417,1746l10780,1746e" filled="false" stroked="true" strokeweight=".498pt" strokecolor="#000000">
                <v:path arrowok="t"/>
              </v:shape>
            </v:group>
            <v:group style="position:absolute;left:1422;top:1746;width:2;height:3570" coordorigin="1422,1746" coordsize="2,3570">
              <v:shape style="position:absolute;left:1422;top:1746;width:2;height:3570" coordorigin="1422,1746" coordsize="0,3570" path="m1422,5316l1422,1746e" filled="false" stroked="true" strokeweight=".498pt" strokecolor="#000000">
                <v:path arrowok="t"/>
              </v:shape>
            </v:group>
            <v:group style="position:absolute;left:10775;top:1746;width:2;height:3570" coordorigin="10775,1746" coordsize="2,3570">
              <v:shape style="position:absolute;left:10775;top:1746;width:2;height:3570" coordorigin="10775,1746" coordsize="0,3570" path="m10775,5316l10775,1746e" filled="false" stroked="true" strokeweight=".498pt" strokecolor="#000000">
                <v:path arrowok="t"/>
              </v:shape>
            </v:group>
            <v:group style="position:absolute;left:1417;top:5316;width:9364;height:2" coordorigin="1417,5316" coordsize="9364,2">
              <v:shape style="position:absolute;left:1417;top:5316;width:9364;height:2" coordorigin="1417,5316" coordsize="9364,0" path="m1417,5316l10780,5316e" filled="false" stroked="true" strokeweight=".498pt" strokecolor="#000000">
                <v:path arrowok="t"/>
              </v:shape>
              <v:shape style="position:absolute;left:4056;top:4795;width:4326;height:441" type="#_x0000_t20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1363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8"/>
                          <w:sz w:val="24"/>
                        </w:rPr>
                        <w:t>Date</w:t>
                      </w:r>
                      <w:r>
                        <w:rPr>
                          <w:rFonts w:ascii="Times New Roman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4"/>
                          <w:sz w:val="24"/>
                        </w:rPr>
                        <w:t>of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4"/>
                        </w:rPr>
                        <w:t>simulation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tabs>
                          <w:tab w:pos="1550" w:val="left" w:leader="none"/>
                          <w:tab w:pos="3685" w:val="left" w:leader="none"/>
                        </w:tabs>
                        <w:spacing w:line="23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2"/>
                          <w:sz w:val="24"/>
                        </w:rPr>
                        <w:t>Flow</w:t>
                      </w:r>
                      <w:r>
                        <w:rPr>
                          <w:rFonts w:asci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/>
                          <w:w w:val="106"/>
                          <w:sz w:val="24"/>
                        </w:rPr>
                        <w:t>Pressure</w:t>
                      </w:r>
                      <w:r>
                        <w:rPr>
                          <w:rFonts w:asci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Power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72.598557pt;margin-top:123.78389pt;width:14pt;height:72.25pt;mso-position-horizontal-relative:page;mso-position-vertical-relative:paragraph;z-index:19072" type="#_x0000_t20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51" w:lineRule="exact"/>
                    <w:ind w:left="20" w:right="0"/>
                    <w:jc w:val="left"/>
                  </w:pPr>
                  <w:r>
                    <w:rPr>
                      <w:w w:val="103"/>
                    </w:rPr>
                    <w:t>Accuracy</w:t>
                  </w:r>
                  <w:r>
                    <w:rPr>
                      <w:spacing w:val="18"/>
                    </w:rPr>
                    <w:t> </w:t>
                  </w:r>
                  <w:r>
                    <w:rPr>
                      <w:w w:val="104"/>
                    </w:rPr>
                    <w:t>(%)</w:t>
                  </w:r>
                  <w:r>
                    <w:rPr/>
                  </w:r>
                </w:p>
              </w:txbxContent>
            </v:textbox>
            <w10:wrap type="none"/>
          </v:shape>
        </w:pict>
      </w:r>
      <w:r>
        <w:rPr>
          <w:w w:val="105"/>
        </w:rPr>
        <w:t>The</w:t>
      </w:r>
      <w:r>
        <w:rPr>
          <w:spacing w:val="46"/>
          <w:w w:val="105"/>
        </w:rPr>
        <w:t> </w:t>
      </w:r>
      <w:r>
        <w:rPr>
          <w:w w:val="105"/>
        </w:rPr>
        <w:t>process</w:t>
      </w:r>
      <w:r>
        <w:rPr>
          <w:spacing w:val="45"/>
          <w:w w:val="105"/>
        </w:rPr>
        <w:t> </w:t>
      </w:r>
      <w:r>
        <w:rPr>
          <w:w w:val="105"/>
        </w:rPr>
        <w:t>was</w:t>
      </w:r>
      <w:r>
        <w:rPr>
          <w:spacing w:val="46"/>
          <w:w w:val="105"/>
        </w:rPr>
        <w:t> </w:t>
      </w:r>
      <w:r>
        <w:rPr>
          <w:w w:val="105"/>
        </w:rPr>
        <w:t>triggered</w:t>
      </w:r>
      <w:r>
        <w:rPr>
          <w:spacing w:val="46"/>
          <w:w w:val="105"/>
        </w:rPr>
        <w:t> </w:t>
      </w:r>
      <w:r>
        <w:rPr>
          <w:w w:val="105"/>
        </w:rPr>
        <w:t>daily. For</w:t>
      </w:r>
      <w:r>
        <w:rPr>
          <w:spacing w:val="46"/>
          <w:w w:val="105"/>
        </w:rPr>
        <w:t> </w:t>
      </w:r>
      <w:r>
        <w:rPr>
          <w:w w:val="105"/>
        </w:rPr>
        <w:t>each</w:t>
      </w:r>
      <w:r>
        <w:rPr>
          <w:spacing w:val="46"/>
          <w:w w:val="105"/>
        </w:rPr>
        <w:t> </w:t>
      </w:r>
      <w:r>
        <w:rPr>
          <w:w w:val="105"/>
        </w:rPr>
        <w:t>period,</w:t>
      </w:r>
      <w:r>
        <w:rPr>
          <w:spacing w:val="52"/>
          <w:w w:val="105"/>
        </w:rPr>
        <w:t> </w:t>
      </w:r>
      <w:r>
        <w:rPr>
          <w:w w:val="105"/>
        </w:rPr>
        <w:t>data</w:t>
      </w:r>
      <w:r>
        <w:rPr>
          <w:spacing w:val="46"/>
          <w:w w:val="105"/>
        </w:rPr>
        <w:t> </w:t>
      </w:r>
      <w:r>
        <w:rPr>
          <w:w w:val="105"/>
        </w:rPr>
        <w:t>inputs</w:t>
      </w:r>
      <w:r>
        <w:rPr>
          <w:spacing w:val="46"/>
          <w:w w:val="105"/>
        </w:rPr>
        <w:t> </w:t>
      </w:r>
      <w:r>
        <w:rPr>
          <w:w w:val="105"/>
        </w:rPr>
        <w:t>shown</w:t>
      </w:r>
      <w:r>
        <w:rPr>
          <w:spacing w:val="48"/>
          <w:w w:val="105"/>
        </w:rPr>
        <w:t> </w:t>
      </w:r>
      <w:r>
        <w:rPr>
          <w:w w:val="105"/>
        </w:rPr>
        <w:t>in</w:t>
      </w:r>
      <w:r>
        <w:rPr>
          <w:spacing w:val="46"/>
          <w:w w:val="105"/>
        </w:rPr>
        <w:t> </w:t>
      </w:r>
      <w:r>
        <w:rPr>
          <w:w w:val="105"/>
        </w:rPr>
        <w:t>table</w:t>
      </w:r>
      <w:r>
        <w:rPr>
          <w:spacing w:val="46"/>
          <w:w w:val="105"/>
        </w:rPr>
        <w:t> </w:t>
      </w:r>
      <w:hyperlink w:history="true" w:anchor="_bookmark76">
        <w:r>
          <w:rPr>
            <w:w w:val="105"/>
          </w:rPr>
          <w:t>4.5</w:t>
        </w:r>
      </w:hyperlink>
      <w:r>
        <w:rPr>
          <w:spacing w:val="46"/>
          <w:w w:val="105"/>
        </w:rPr>
        <w:t> </w:t>
      </w:r>
      <w:r>
        <w:rPr>
          <w:w w:val="105"/>
        </w:rPr>
        <w:t>were</w:t>
      </w:r>
      <w:r>
        <w:rPr>
          <w:spacing w:val="-61"/>
          <w:w w:val="105"/>
        </w:rPr>
        <w:t> </w:t>
      </w:r>
      <w:r>
        <w:rPr>
          <w:spacing w:val="-61"/>
          <w:w w:val="105"/>
        </w:rPr>
      </w:r>
      <w:r>
        <w:rPr>
          <w:w w:val="105"/>
        </w:rPr>
        <w:t>imported</w:t>
      </w:r>
      <w:r>
        <w:rPr>
          <w:spacing w:val="22"/>
          <w:w w:val="105"/>
        </w:rPr>
        <w:t> </w:t>
      </w:r>
      <w:r>
        <w:rPr>
          <w:w w:val="105"/>
        </w:rPr>
        <w:t>into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model,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simulation</w:t>
      </w:r>
      <w:r>
        <w:rPr>
          <w:spacing w:val="24"/>
          <w:w w:val="105"/>
        </w:rPr>
        <w:t> </w:t>
      </w:r>
      <w:r>
        <w:rPr>
          <w:w w:val="105"/>
        </w:rPr>
        <w:t>was</w:t>
      </w:r>
      <w:r>
        <w:rPr>
          <w:spacing w:val="23"/>
          <w:w w:val="105"/>
        </w:rPr>
        <w:t> </w:t>
      </w:r>
      <w:r>
        <w:rPr>
          <w:w w:val="105"/>
        </w:rPr>
        <w:t>then</w:t>
      </w:r>
      <w:r>
        <w:rPr>
          <w:spacing w:val="23"/>
          <w:w w:val="105"/>
        </w:rPr>
        <w:t> </w:t>
      </w:r>
      <w:r>
        <w:rPr>
          <w:w w:val="105"/>
        </w:rPr>
        <w:t>processed</w:t>
      </w:r>
      <w:r>
        <w:rPr>
          <w:spacing w:val="22"/>
          <w:w w:val="105"/>
        </w:rPr>
        <w:t> </w:t>
      </w:r>
      <w:r>
        <w:rPr>
          <w:w w:val="105"/>
        </w:rPr>
        <w:t>and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outputs</w:t>
      </w:r>
      <w:r>
        <w:rPr>
          <w:spacing w:val="23"/>
          <w:w w:val="105"/>
        </w:rPr>
        <w:t> </w:t>
      </w:r>
      <w:r>
        <w:rPr>
          <w:w w:val="105"/>
        </w:rPr>
        <w:t>are</w:t>
      </w:r>
      <w:r>
        <w:rPr>
          <w:spacing w:val="23"/>
          <w:w w:val="105"/>
        </w:rPr>
        <w:t> </w:t>
      </w:r>
      <w:r>
        <w:rPr>
          <w:w w:val="105"/>
        </w:rPr>
        <w:t>compared</w:t>
      </w:r>
      <w:r>
        <w:rPr>
          <w:spacing w:val="-60"/>
          <w:w w:val="105"/>
        </w:rPr>
        <w:t> </w:t>
      </w:r>
      <w:r>
        <w:rPr>
          <w:spacing w:val="-60"/>
          <w:w w:val="105"/>
        </w:rPr>
      </w:r>
      <w:r>
        <w:rPr>
          <w:w w:val="105"/>
        </w:rPr>
        <w:t>with the real system parameters. fig.</w:t>
      </w:r>
      <w:r>
        <w:rPr>
          <w:w w:val="105"/>
        </w:rPr>
        <w:t> </w:t>
      </w:r>
      <w:hyperlink w:history="true" w:anchor="_bookmark77">
        <w:r>
          <w:rPr>
            <w:w w:val="105"/>
          </w:rPr>
          <w:t>4.19</w:t>
        </w:r>
      </w:hyperlink>
      <w:r>
        <w:rPr>
          <w:w w:val="105"/>
        </w:rPr>
        <w:t> shows the average daily accuracy of the</w:t>
      </w:r>
      <w:r>
        <w:rPr>
          <w:spacing w:val="1"/>
          <w:w w:val="105"/>
        </w:rPr>
        <w:t> </w:t>
      </w:r>
      <w:r>
        <w:rPr>
          <w:w w:val="105"/>
        </w:rPr>
        <w:t>simulated</w:t>
      </w:r>
      <w:r>
        <w:rPr>
          <w:w w:val="104"/>
        </w:rPr>
        <w:t> </w:t>
      </w:r>
      <w:r>
        <w:rPr>
          <w:w w:val="105"/>
        </w:rPr>
        <w:t>total system power, flow and the shaft pressure per  </w:t>
      </w:r>
      <w:r>
        <w:rPr>
          <w:spacing w:val="12"/>
          <w:w w:val="105"/>
        </w:rPr>
        <w:t> </w:t>
      </w:r>
      <w:r>
        <w:rPr>
          <w:w w:val="105"/>
        </w:rPr>
        <w:t>period.</w:t>
      </w:r>
      <w:r>
        <w:rPr/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spacing w:line="2798" w:lineRule="exact"/>
        <w:ind w:left="478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55"/>
          <w:sz w:val="20"/>
          <w:szCs w:val="20"/>
        </w:rPr>
        <w:pict>
          <v:group style="width:433.95pt;height:139.950pt;mso-position-horizontal-relative:char;mso-position-vertical-relative:line" coordorigin="0,0" coordsize="8679,2799">
            <v:group style="position:absolute;left:615;top:2460;width:8016;height:2" coordorigin="615,2460" coordsize="8016,2">
              <v:shape style="position:absolute;left:615;top:2460;width:8016;height:2" coordorigin="615,2460" coordsize="8016,0" path="m615,2460l8631,2460e" filled="false" stroked="true" strokeweight=".0625pt" strokecolor="#d6e0c9">
                <v:path arrowok="t"/>
                <v:stroke dashstyle="longDash"/>
              </v:shape>
            </v:group>
            <v:group style="position:absolute;left:615;top:2460;width:63;height:2" coordorigin="615,2460" coordsize="63,2">
              <v:shape style="position:absolute;left:615;top:2460;width:63;height:2" coordorigin="615,2460" coordsize="63,0" path="m615,2460l678,2460e" filled="false" stroked="true" strokeweight=".375pt" strokecolor="#000000">
                <v:path arrowok="t"/>
              </v:shape>
            </v:group>
            <v:group style="position:absolute;left:8568;top:2460;width:63;height:2" coordorigin="8568,2460" coordsize="63,2">
              <v:shape style="position:absolute;left:8568;top:2460;width:63;height:2" coordorigin="8568,2460" coordsize="63,0" path="m8631,2460l8568,2460e" filled="false" stroked="true" strokeweight=".375pt" strokecolor="#000000">
                <v:path arrowok="t"/>
              </v:shape>
            </v:group>
            <v:group style="position:absolute;left:615;top:2402;width:31;height:2" coordorigin="615,2402" coordsize="31,2">
              <v:shape style="position:absolute;left:615;top:2402;width:31;height:2" coordorigin="615,2402" coordsize="31,0" path="m615,2402l646,2402e" filled="false" stroked="true" strokeweight=".375pt" strokecolor="#000000">
                <v:path arrowok="t"/>
              </v:shape>
            </v:group>
            <v:group style="position:absolute;left:8600;top:2402;width:31;height:2" coordorigin="8600,2402" coordsize="31,2">
              <v:shape style="position:absolute;left:8600;top:2402;width:31;height:2" coordorigin="8600,2402" coordsize="31,0" path="m8631,2402l8600,2402e" filled="false" stroked="true" strokeweight=".375pt" strokecolor="#000000">
                <v:path arrowok="t"/>
              </v:shape>
            </v:group>
            <v:group style="position:absolute;left:615;top:2343;width:31;height:2" coordorigin="615,2343" coordsize="31,2">
              <v:shape style="position:absolute;left:615;top:2343;width:31;height:2" coordorigin="615,2343" coordsize="31,0" path="m615,2343l646,2343e" filled="false" stroked="true" strokeweight=".375pt" strokecolor="#000000">
                <v:path arrowok="t"/>
              </v:shape>
            </v:group>
            <v:group style="position:absolute;left:8600;top:2343;width:31;height:2" coordorigin="8600,2343" coordsize="31,2">
              <v:shape style="position:absolute;left:8600;top:2343;width:31;height:2" coordorigin="8600,2343" coordsize="31,0" path="m8631,2343l8600,2343e" filled="false" stroked="true" strokeweight=".375pt" strokecolor="#000000">
                <v:path arrowok="t"/>
              </v:shape>
            </v:group>
            <v:group style="position:absolute;left:615;top:2285;width:31;height:2" coordorigin="615,2285" coordsize="31,2">
              <v:shape style="position:absolute;left:615;top:2285;width:31;height:2" coordorigin="615,2285" coordsize="31,0" path="m615,2285l646,2285e" filled="false" stroked="true" strokeweight=".375pt" strokecolor="#000000">
                <v:path arrowok="t"/>
              </v:shape>
            </v:group>
            <v:group style="position:absolute;left:8600;top:2285;width:31;height:2" coordorigin="8600,2285" coordsize="31,2">
              <v:shape style="position:absolute;left:8600;top:2285;width:31;height:2" coordorigin="8600,2285" coordsize="31,0" path="m8631,2285l8600,2285e" filled="false" stroked="true" strokeweight=".375pt" strokecolor="#000000">
                <v:path arrowok="t"/>
              </v:shape>
            </v:group>
            <v:group style="position:absolute;left:615;top:2226;width:31;height:2" coordorigin="615,2226" coordsize="31,2">
              <v:shape style="position:absolute;left:615;top:2226;width:31;height:2" coordorigin="615,2226" coordsize="31,0" path="m615,2226l646,2226e" filled="false" stroked="true" strokeweight=".375pt" strokecolor="#000000">
                <v:path arrowok="t"/>
              </v:shape>
            </v:group>
            <v:group style="position:absolute;left:8600;top:2226;width:31;height:2" coordorigin="8600,2226" coordsize="31,2">
              <v:shape style="position:absolute;left:8600;top:2226;width:31;height:2" coordorigin="8600,2226" coordsize="31,0" path="m8631,2226l8600,2226e" filled="false" stroked="true" strokeweight=".375pt" strokecolor="#000000">
                <v:path arrowok="t"/>
              </v:shape>
            </v:group>
            <v:group style="position:absolute;left:615;top:2168;width:31;height:2" coordorigin="615,2168" coordsize="31,2">
              <v:shape style="position:absolute;left:615;top:2168;width:31;height:2" coordorigin="615,2168" coordsize="31,0" path="m615,2168l646,2168e" filled="false" stroked="true" strokeweight=".375pt" strokecolor="#000000">
                <v:path arrowok="t"/>
              </v:shape>
            </v:group>
            <v:group style="position:absolute;left:8600;top:2168;width:31;height:2" coordorigin="8600,2168" coordsize="31,2">
              <v:shape style="position:absolute;left:8600;top:2168;width:31;height:2" coordorigin="8600,2168" coordsize="31,0" path="m8631,2168l8600,2168e" filled="false" stroked="true" strokeweight=".375pt" strokecolor="#000000">
                <v:path arrowok="t"/>
              </v:shape>
            </v:group>
            <v:group style="position:absolute;left:615;top:2109;width:31;height:2" coordorigin="615,2109" coordsize="31,2">
              <v:shape style="position:absolute;left:615;top:2109;width:31;height:2" coordorigin="615,2109" coordsize="31,0" path="m615,2109l646,2109e" filled="false" stroked="true" strokeweight=".375pt" strokecolor="#000000">
                <v:path arrowok="t"/>
              </v:shape>
            </v:group>
            <v:group style="position:absolute;left:8600;top:2109;width:31;height:2" coordorigin="8600,2109" coordsize="31,2">
              <v:shape style="position:absolute;left:8600;top:2109;width:31;height:2" coordorigin="8600,2109" coordsize="31,0" path="m8631,2109l8600,2109e" filled="false" stroked="true" strokeweight=".375pt" strokecolor="#000000">
                <v:path arrowok="t"/>
              </v:shape>
            </v:group>
            <v:group style="position:absolute;left:615;top:2051;width:31;height:2" coordorigin="615,2051" coordsize="31,2">
              <v:shape style="position:absolute;left:615;top:2051;width:31;height:2" coordorigin="615,2051" coordsize="31,0" path="m615,2051l646,2051e" filled="false" stroked="true" strokeweight=".375pt" strokecolor="#000000">
                <v:path arrowok="t"/>
              </v:shape>
            </v:group>
            <v:group style="position:absolute;left:8600;top:2051;width:31;height:2" coordorigin="8600,2051" coordsize="31,2">
              <v:shape style="position:absolute;left:8600;top:2051;width:31;height:2" coordorigin="8600,2051" coordsize="31,0" path="m8631,2051l8600,2051e" filled="false" stroked="true" strokeweight=".375pt" strokecolor="#000000">
                <v:path arrowok="t"/>
              </v:shape>
            </v:group>
            <v:group style="position:absolute;left:615;top:1992;width:31;height:2" coordorigin="615,1992" coordsize="31,2">
              <v:shape style="position:absolute;left:615;top:1992;width:31;height:2" coordorigin="615,1992" coordsize="31,0" path="m615,1992l646,1992e" filled="false" stroked="true" strokeweight=".375pt" strokecolor="#000000">
                <v:path arrowok="t"/>
              </v:shape>
            </v:group>
            <v:group style="position:absolute;left:8600;top:1992;width:31;height:2" coordorigin="8600,1992" coordsize="31,2">
              <v:shape style="position:absolute;left:8600;top:1992;width:31;height:2" coordorigin="8600,1992" coordsize="31,0" path="m8631,1992l8600,1992e" filled="false" stroked="true" strokeweight=".375pt" strokecolor="#000000">
                <v:path arrowok="t"/>
              </v:shape>
            </v:group>
            <v:group style="position:absolute;left:615;top:1934;width:31;height:2" coordorigin="615,1934" coordsize="31,2">
              <v:shape style="position:absolute;left:615;top:1934;width:31;height:2" coordorigin="615,1934" coordsize="31,0" path="m615,1934l646,1934e" filled="false" stroked="true" strokeweight=".375pt" strokecolor="#000000">
                <v:path arrowok="t"/>
              </v:shape>
            </v:group>
            <v:group style="position:absolute;left:8600;top:1934;width:31;height:2" coordorigin="8600,1934" coordsize="31,2">
              <v:shape style="position:absolute;left:8600;top:1934;width:31;height:2" coordorigin="8600,1934" coordsize="31,0" path="m8631,1934l8600,1934e" filled="false" stroked="true" strokeweight=".375pt" strokecolor="#000000">
                <v:path arrowok="t"/>
              </v:shape>
            </v:group>
            <v:group style="position:absolute;left:615;top:1875;width:8016;height:2" coordorigin="615,1875" coordsize="8016,2">
              <v:shape style="position:absolute;left:615;top:1875;width:8016;height:2" coordorigin="615,1875" coordsize="8016,0" path="m615,1875l8631,1875e" filled="false" stroked="true" strokeweight=".0625pt" strokecolor="#d6e0c9">
                <v:path arrowok="t"/>
                <v:stroke dashstyle="longDash"/>
              </v:shape>
            </v:group>
            <v:group style="position:absolute;left:615;top:1875;width:63;height:2" coordorigin="615,1875" coordsize="63,2">
              <v:shape style="position:absolute;left:615;top:1875;width:63;height:2" coordorigin="615,1875" coordsize="63,0" path="m615,1875l678,1875e" filled="false" stroked="true" strokeweight=".375pt" strokecolor="#000000">
                <v:path arrowok="t"/>
              </v:shape>
            </v:group>
            <v:group style="position:absolute;left:8568;top:1875;width:63;height:2" coordorigin="8568,1875" coordsize="63,2">
              <v:shape style="position:absolute;left:8568;top:1875;width:63;height:2" coordorigin="8568,1875" coordsize="63,0" path="m8631,1875l8568,1875e" filled="false" stroked="true" strokeweight=".375pt" strokecolor="#000000">
                <v:path arrowok="t"/>
              </v:shape>
            </v:group>
            <v:group style="position:absolute;left:615;top:1817;width:31;height:2" coordorigin="615,1817" coordsize="31,2">
              <v:shape style="position:absolute;left:615;top:1817;width:31;height:2" coordorigin="615,1817" coordsize="31,0" path="m615,1817l646,1817e" filled="false" stroked="true" strokeweight=".375pt" strokecolor="#000000">
                <v:path arrowok="t"/>
              </v:shape>
            </v:group>
            <v:group style="position:absolute;left:8600;top:1817;width:31;height:2" coordorigin="8600,1817" coordsize="31,2">
              <v:shape style="position:absolute;left:8600;top:1817;width:31;height:2" coordorigin="8600,1817" coordsize="31,0" path="m8631,1817l8600,1817e" filled="false" stroked="true" strokeweight=".375pt" strokecolor="#000000">
                <v:path arrowok="t"/>
              </v:shape>
            </v:group>
            <v:group style="position:absolute;left:615;top:1758;width:31;height:2" coordorigin="615,1758" coordsize="31,2">
              <v:shape style="position:absolute;left:615;top:1758;width:31;height:2" coordorigin="615,1758" coordsize="31,0" path="m615,1758l646,1758e" filled="false" stroked="true" strokeweight=".375pt" strokecolor="#000000">
                <v:path arrowok="t"/>
              </v:shape>
            </v:group>
            <v:group style="position:absolute;left:8600;top:1758;width:31;height:2" coordorigin="8600,1758" coordsize="31,2">
              <v:shape style="position:absolute;left:8600;top:1758;width:31;height:2" coordorigin="8600,1758" coordsize="31,0" path="m8631,1758l8600,1758e" filled="false" stroked="true" strokeweight=".375pt" strokecolor="#000000">
                <v:path arrowok="t"/>
              </v:shape>
            </v:group>
            <v:group style="position:absolute;left:615;top:1700;width:31;height:2" coordorigin="615,1700" coordsize="31,2">
              <v:shape style="position:absolute;left:615;top:1700;width:31;height:2" coordorigin="615,1700" coordsize="31,0" path="m615,1700l646,1700e" filled="false" stroked="true" strokeweight=".375pt" strokecolor="#000000">
                <v:path arrowok="t"/>
              </v:shape>
            </v:group>
            <v:group style="position:absolute;left:8600;top:1700;width:31;height:2" coordorigin="8600,1700" coordsize="31,2">
              <v:shape style="position:absolute;left:8600;top:1700;width:31;height:2" coordorigin="8600,1700" coordsize="31,0" path="m8631,1700l8600,1700e" filled="false" stroked="true" strokeweight=".375pt" strokecolor="#000000">
                <v:path arrowok="t"/>
              </v:shape>
            </v:group>
            <v:group style="position:absolute;left:615;top:1641;width:31;height:2" coordorigin="615,1641" coordsize="31,2">
              <v:shape style="position:absolute;left:615;top:1641;width:31;height:2" coordorigin="615,1641" coordsize="31,0" path="m615,1641l646,1641e" filled="false" stroked="true" strokeweight=".375pt" strokecolor="#000000">
                <v:path arrowok="t"/>
              </v:shape>
            </v:group>
            <v:group style="position:absolute;left:8600;top:1641;width:31;height:2" coordorigin="8600,1641" coordsize="31,2">
              <v:shape style="position:absolute;left:8600;top:1641;width:31;height:2" coordorigin="8600,1641" coordsize="31,0" path="m8631,1641l8600,1641e" filled="false" stroked="true" strokeweight=".375pt" strokecolor="#000000">
                <v:path arrowok="t"/>
              </v:shape>
            </v:group>
            <v:group style="position:absolute;left:615;top:1583;width:31;height:2" coordorigin="615,1583" coordsize="31,2">
              <v:shape style="position:absolute;left:615;top:1583;width:31;height:2" coordorigin="615,1583" coordsize="31,0" path="m615,1583l646,1583e" filled="false" stroked="true" strokeweight=".375pt" strokecolor="#000000">
                <v:path arrowok="t"/>
              </v:shape>
            </v:group>
            <v:group style="position:absolute;left:8600;top:1583;width:31;height:2" coordorigin="8600,1583" coordsize="31,2">
              <v:shape style="position:absolute;left:8600;top:1583;width:31;height:2" coordorigin="8600,1583" coordsize="31,0" path="m8631,1583l8600,1583e" filled="false" stroked="true" strokeweight=".375pt" strokecolor="#000000">
                <v:path arrowok="t"/>
              </v:shape>
            </v:group>
            <v:group style="position:absolute;left:615;top:1524;width:31;height:2" coordorigin="615,1524" coordsize="31,2">
              <v:shape style="position:absolute;left:615;top:1524;width:31;height:2" coordorigin="615,1524" coordsize="31,0" path="m615,1524l646,1524e" filled="false" stroked="true" strokeweight=".375pt" strokecolor="#000000">
                <v:path arrowok="t"/>
              </v:shape>
            </v:group>
            <v:group style="position:absolute;left:8600;top:1524;width:31;height:2" coordorigin="8600,1524" coordsize="31,2">
              <v:shape style="position:absolute;left:8600;top:1524;width:31;height:2" coordorigin="8600,1524" coordsize="31,0" path="m8631,1524l8600,1524e" filled="false" stroked="true" strokeweight=".375pt" strokecolor="#000000">
                <v:path arrowok="t"/>
              </v:shape>
            </v:group>
            <v:group style="position:absolute;left:615;top:1466;width:31;height:2" coordorigin="615,1466" coordsize="31,2">
              <v:shape style="position:absolute;left:615;top:1466;width:31;height:2" coordorigin="615,1466" coordsize="31,0" path="m615,1466l646,1466e" filled="false" stroked="true" strokeweight=".375pt" strokecolor="#000000">
                <v:path arrowok="t"/>
              </v:shape>
            </v:group>
            <v:group style="position:absolute;left:8600;top:1466;width:31;height:2" coordorigin="8600,1466" coordsize="31,2">
              <v:shape style="position:absolute;left:8600;top:1466;width:31;height:2" coordorigin="8600,1466" coordsize="31,0" path="m8631,1466l8600,1466e" filled="false" stroked="true" strokeweight=".375pt" strokecolor="#000000">
                <v:path arrowok="t"/>
              </v:shape>
            </v:group>
            <v:group style="position:absolute;left:615;top:1407;width:31;height:2" coordorigin="615,1407" coordsize="31,2">
              <v:shape style="position:absolute;left:615;top:1407;width:31;height:2" coordorigin="615,1407" coordsize="31,0" path="m615,1407l646,1407e" filled="false" stroked="true" strokeweight=".375pt" strokecolor="#000000">
                <v:path arrowok="t"/>
              </v:shape>
            </v:group>
            <v:group style="position:absolute;left:8600;top:1407;width:31;height:2" coordorigin="8600,1407" coordsize="31,2">
              <v:shape style="position:absolute;left:8600;top:1407;width:31;height:2" coordorigin="8600,1407" coordsize="31,0" path="m8631,1407l8600,1407e" filled="false" stroked="true" strokeweight=".375pt" strokecolor="#000000">
                <v:path arrowok="t"/>
              </v:shape>
            </v:group>
            <v:group style="position:absolute;left:615;top:1349;width:31;height:2" coordorigin="615,1349" coordsize="31,2">
              <v:shape style="position:absolute;left:615;top:1349;width:31;height:2" coordorigin="615,1349" coordsize="31,0" path="m615,1349l646,1349e" filled="false" stroked="true" strokeweight=".375pt" strokecolor="#000000">
                <v:path arrowok="t"/>
              </v:shape>
            </v:group>
            <v:group style="position:absolute;left:8600;top:1349;width:31;height:2" coordorigin="8600,1349" coordsize="31,2">
              <v:shape style="position:absolute;left:8600;top:1349;width:31;height:2" coordorigin="8600,1349" coordsize="31,0" path="m8631,1349l8600,1349e" filled="false" stroked="true" strokeweight=".375pt" strokecolor="#000000">
                <v:path arrowok="t"/>
              </v:shape>
            </v:group>
            <v:group style="position:absolute;left:615;top:1290;width:8016;height:2" coordorigin="615,1290" coordsize="8016,2">
              <v:shape style="position:absolute;left:615;top:1290;width:8016;height:2" coordorigin="615,1290" coordsize="8016,0" path="m615,1290l8631,1290e" filled="false" stroked="true" strokeweight=".0625pt" strokecolor="#d6e0c9">
                <v:path arrowok="t"/>
                <v:stroke dashstyle="longDash"/>
              </v:shape>
            </v:group>
            <v:group style="position:absolute;left:615;top:1290;width:63;height:2" coordorigin="615,1290" coordsize="63,2">
              <v:shape style="position:absolute;left:615;top:1290;width:63;height:2" coordorigin="615,1290" coordsize="63,0" path="m615,1290l678,1290e" filled="false" stroked="true" strokeweight=".375pt" strokecolor="#000000">
                <v:path arrowok="t"/>
              </v:shape>
            </v:group>
            <v:group style="position:absolute;left:8568;top:1290;width:63;height:2" coordorigin="8568,1290" coordsize="63,2">
              <v:shape style="position:absolute;left:8568;top:1290;width:63;height:2" coordorigin="8568,1290" coordsize="63,0" path="m8631,1290l8568,1290e" filled="false" stroked="true" strokeweight=".375pt" strokecolor="#000000">
                <v:path arrowok="t"/>
              </v:shape>
            </v:group>
            <v:group style="position:absolute;left:615;top:1232;width:31;height:2" coordorigin="615,1232" coordsize="31,2">
              <v:shape style="position:absolute;left:615;top:1232;width:31;height:2" coordorigin="615,1232" coordsize="31,0" path="m615,1232l646,1232e" filled="false" stroked="true" strokeweight=".375pt" strokecolor="#000000">
                <v:path arrowok="t"/>
              </v:shape>
            </v:group>
            <v:group style="position:absolute;left:8600;top:1232;width:31;height:2" coordorigin="8600,1232" coordsize="31,2">
              <v:shape style="position:absolute;left:8600;top:1232;width:31;height:2" coordorigin="8600,1232" coordsize="31,0" path="m8631,1232l8600,1232e" filled="false" stroked="true" strokeweight=".375pt" strokecolor="#000000">
                <v:path arrowok="t"/>
              </v:shape>
            </v:group>
            <v:group style="position:absolute;left:615;top:1174;width:31;height:2" coordorigin="615,1174" coordsize="31,2">
              <v:shape style="position:absolute;left:615;top:1174;width:31;height:2" coordorigin="615,1174" coordsize="31,0" path="m615,1174l646,1174e" filled="false" stroked="true" strokeweight=".375pt" strokecolor="#000000">
                <v:path arrowok="t"/>
              </v:shape>
            </v:group>
            <v:group style="position:absolute;left:8600;top:1174;width:31;height:2" coordorigin="8600,1174" coordsize="31,2">
              <v:shape style="position:absolute;left:8600;top:1174;width:31;height:2" coordorigin="8600,1174" coordsize="31,0" path="m8631,1174l8600,1174e" filled="false" stroked="true" strokeweight=".375pt" strokecolor="#000000">
                <v:path arrowok="t"/>
              </v:shape>
            </v:group>
            <v:group style="position:absolute;left:615;top:1115;width:31;height:2" coordorigin="615,1115" coordsize="31,2">
              <v:shape style="position:absolute;left:615;top:1115;width:31;height:2" coordorigin="615,1115" coordsize="31,0" path="m615,1115l646,1115e" filled="false" stroked="true" strokeweight=".375pt" strokecolor="#000000">
                <v:path arrowok="t"/>
              </v:shape>
            </v:group>
            <v:group style="position:absolute;left:8600;top:1115;width:31;height:2" coordorigin="8600,1115" coordsize="31,2">
              <v:shape style="position:absolute;left:8600;top:1115;width:31;height:2" coordorigin="8600,1115" coordsize="31,0" path="m8631,1115l8600,1115e" filled="false" stroked="true" strokeweight=".375pt" strokecolor="#000000">
                <v:path arrowok="t"/>
              </v:shape>
            </v:group>
            <v:group style="position:absolute;left:615;top:1057;width:31;height:2" coordorigin="615,1057" coordsize="31,2">
              <v:shape style="position:absolute;left:615;top:1057;width:31;height:2" coordorigin="615,1057" coordsize="31,0" path="m615,1057l646,1057e" filled="false" stroked="true" strokeweight=".375pt" strokecolor="#000000">
                <v:path arrowok="t"/>
              </v:shape>
            </v:group>
            <v:group style="position:absolute;left:8600;top:1057;width:31;height:2" coordorigin="8600,1057" coordsize="31,2">
              <v:shape style="position:absolute;left:8600;top:1057;width:31;height:2" coordorigin="8600,1057" coordsize="31,0" path="m8631,1057l8600,1057e" filled="false" stroked="true" strokeweight=".375pt" strokecolor="#000000">
                <v:path arrowok="t"/>
              </v:shape>
            </v:group>
            <v:group style="position:absolute;left:615;top:998;width:31;height:2" coordorigin="615,998" coordsize="31,2">
              <v:shape style="position:absolute;left:615;top:998;width:31;height:2" coordorigin="615,998" coordsize="31,0" path="m615,998l646,998e" filled="false" stroked="true" strokeweight=".375pt" strokecolor="#000000">
                <v:path arrowok="t"/>
              </v:shape>
            </v:group>
            <v:group style="position:absolute;left:8600;top:998;width:31;height:2" coordorigin="8600,998" coordsize="31,2">
              <v:shape style="position:absolute;left:8600;top:998;width:31;height:2" coordorigin="8600,998" coordsize="31,0" path="m8631,998l8600,998e" filled="false" stroked="true" strokeweight=".375pt" strokecolor="#000000">
                <v:path arrowok="t"/>
              </v:shape>
            </v:group>
            <v:group style="position:absolute;left:615;top:940;width:31;height:2" coordorigin="615,940" coordsize="31,2">
              <v:shape style="position:absolute;left:615;top:940;width:31;height:2" coordorigin="615,940" coordsize="31,0" path="m615,940l646,940e" filled="false" stroked="true" strokeweight=".375pt" strokecolor="#000000">
                <v:path arrowok="t"/>
              </v:shape>
            </v:group>
            <v:group style="position:absolute;left:8600;top:940;width:31;height:2" coordorigin="8600,940" coordsize="31,2">
              <v:shape style="position:absolute;left:8600;top:940;width:31;height:2" coordorigin="8600,940" coordsize="31,0" path="m8631,940l8600,940e" filled="false" stroked="true" strokeweight=".375pt" strokecolor="#000000">
                <v:path arrowok="t"/>
              </v:shape>
            </v:group>
            <v:group style="position:absolute;left:615;top:881;width:31;height:2" coordorigin="615,881" coordsize="31,2">
              <v:shape style="position:absolute;left:615;top:881;width:31;height:2" coordorigin="615,881" coordsize="31,0" path="m615,881l646,881e" filled="false" stroked="true" strokeweight=".375pt" strokecolor="#000000">
                <v:path arrowok="t"/>
              </v:shape>
            </v:group>
            <v:group style="position:absolute;left:8600;top:881;width:31;height:2" coordorigin="8600,881" coordsize="31,2">
              <v:shape style="position:absolute;left:8600;top:881;width:31;height:2" coordorigin="8600,881" coordsize="31,0" path="m8631,881l8600,881e" filled="false" stroked="true" strokeweight=".375pt" strokecolor="#000000">
                <v:path arrowok="t"/>
              </v:shape>
            </v:group>
            <v:group style="position:absolute;left:615;top:823;width:31;height:2" coordorigin="615,823" coordsize="31,2">
              <v:shape style="position:absolute;left:615;top:823;width:31;height:2" coordorigin="615,823" coordsize="31,0" path="m615,823l646,823e" filled="false" stroked="true" strokeweight=".375pt" strokecolor="#000000">
                <v:path arrowok="t"/>
              </v:shape>
            </v:group>
            <v:group style="position:absolute;left:8600;top:823;width:31;height:2" coordorigin="8600,823" coordsize="31,2">
              <v:shape style="position:absolute;left:8600;top:823;width:31;height:2" coordorigin="8600,823" coordsize="31,0" path="m8631,823l8600,823e" filled="false" stroked="true" strokeweight=".375pt" strokecolor="#000000">
                <v:path arrowok="t"/>
              </v:shape>
            </v:group>
            <v:group style="position:absolute;left:615;top:764;width:31;height:2" coordorigin="615,764" coordsize="31,2">
              <v:shape style="position:absolute;left:615;top:764;width:31;height:2" coordorigin="615,764" coordsize="31,0" path="m615,764l646,764e" filled="false" stroked="true" strokeweight=".375pt" strokecolor="#000000">
                <v:path arrowok="t"/>
              </v:shape>
            </v:group>
            <v:group style="position:absolute;left:8600;top:764;width:31;height:2" coordorigin="8600,764" coordsize="31,2">
              <v:shape style="position:absolute;left:8600;top:764;width:31;height:2" coordorigin="8600,764" coordsize="31,0" path="m8631,764l8600,764e" filled="false" stroked="true" strokeweight=".375pt" strokecolor="#000000">
                <v:path arrowok="t"/>
              </v:shape>
            </v:group>
            <v:group style="position:absolute;left:615;top:706;width:8016;height:2" coordorigin="615,706" coordsize="8016,2">
              <v:shape style="position:absolute;left:615;top:706;width:8016;height:2" coordorigin="615,706" coordsize="8016,0" path="m615,706l8631,706e" filled="false" stroked="true" strokeweight=".0625pt" strokecolor="#d6e0c9">
                <v:path arrowok="t"/>
                <v:stroke dashstyle="longDash"/>
              </v:shape>
            </v:group>
            <v:group style="position:absolute;left:615;top:706;width:63;height:2" coordorigin="615,706" coordsize="63,2">
              <v:shape style="position:absolute;left:615;top:706;width:63;height:2" coordorigin="615,706" coordsize="63,0" path="m615,706l678,706e" filled="false" stroked="true" strokeweight=".375pt" strokecolor="#000000">
                <v:path arrowok="t"/>
              </v:shape>
            </v:group>
            <v:group style="position:absolute;left:8568;top:706;width:63;height:2" coordorigin="8568,706" coordsize="63,2">
              <v:shape style="position:absolute;left:8568;top:706;width:63;height:2" coordorigin="8568,706" coordsize="63,0" path="m8631,706l8568,706e" filled="false" stroked="true" strokeweight=".375pt" strokecolor="#000000">
                <v:path arrowok="t"/>
              </v:shape>
            </v:group>
            <v:group style="position:absolute;left:615;top:647;width:31;height:2" coordorigin="615,647" coordsize="31,2">
              <v:shape style="position:absolute;left:615;top:647;width:31;height:2" coordorigin="615,647" coordsize="31,0" path="m615,647l646,647e" filled="false" stroked="true" strokeweight=".375pt" strokecolor="#000000">
                <v:path arrowok="t"/>
              </v:shape>
            </v:group>
            <v:group style="position:absolute;left:8600;top:647;width:31;height:2" coordorigin="8600,647" coordsize="31,2">
              <v:shape style="position:absolute;left:8600;top:647;width:31;height:2" coordorigin="8600,647" coordsize="31,0" path="m8631,647l8600,647e" filled="false" stroked="true" strokeweight=".375pt" strokecolor="#000000">
                <v:path arrowok="t"/>
              </v:shape>
            </v:group>
            <v:group style="position:absolute;left:615;top:589;width:31;height:2" coordorigin="615,589" coordsize="31,2">
              <v:shape style="position:absolute;left:615;top:589;width:31;height:2" coordorigin="615,589" coordsize="31,0" path="m615,589l646,589e" filled="false" stroked="true" strokeweight=".375pt" strokecolor="#000000">
                <v:path arrowok="t"/>
              </v:shape>
            </v:group>
            <v:group style="position:absolute;left:8600;top:589;width:31;height:2" coordorigin="8600,589" coordsize="31,2">
              <v:shape style="position:absolute;left:8600;top:589;width:31;height:2" coordorigin="8600,589" coordsize="31,0" path="m8631,589l8600,589e" filled="false" stroked="true" strokeweight=".375pt" strokecolor="#000000">
                <v:path arrowok="t"/>
              </v:shape>
            </v:group>
            <v:group style="position:absolute;left:615;top:530;width:31;height:2" coordorigin="615,530" coordsize="31,2">
              <v:shape style="position:absolute;left:615;top:530;width:31;height:2" coordorigin="615,530" coordsize="31,0" path="m615,530l646,530e" filled="false" stroked="true" strokeweight=".375pt" strokecolor="#000000">
                <v:path arrowok="t"/>
              </v:shape>
            </v:group>
            <v:group style="position:absolute;left:8600;top:530;width:31;height:2" coordorigin="8600,530" coordsize="31,2">
              <v:shape style="position:absolute;left:8600;top:530;width:31;height:2" coordorigin="8600,530" coordsize="31,0" path="m8631,530l8600,530e" filled="false" stroked="true" strokeweight=".375pt" strokecolor="#000000">
                <v:path arrowok="t"/>
              </v:shape>
            </v:group>
            <v:group style="position:absolute;left:615;top:472;width:31;height:2" coordorigin="615,472" coordsize="31,2">
              <v:shape style="position:absolute;left:615;top:472;width:31;height:2" coordorigin="615,472" coordsize="31,0" path="m615,472l646,472e" filled="false" stroked="true" strokeweight=".375pt" strokecolor="#000000">
                <v:path arrowok="t"/>
              </v:shape>
            </v:group>
            <v:group style="position:absolute;left:8600;top:472;width:31;height:2" coordorigin="8600,472" coordsize="31,2">
              <v:shape style="position:absolute;left:8600;top:472;width:31;height:2" coordorigin="8600,472" coordsize="31,0" path="m8631,472l8600,472e" filled="false" stroked="true" strokeweight=".375pt" strokecolor="#000000">
                <v:path arrowok="t"/>
              </v:shape>
            </v:group>
            <v:group style="position:absolute;left:615;top:413;width:31;height:2" coordorigin="615,413" coordsize="31,2">
              <v:shape style="position:absolute;left:615;top:413;width:31;height:2" coordorigin="615,413" coordsize="31,0" path="m615,413l646,413e" filled="false" stroked="true" strokeweight=".375pt" strokecolor="#000000">
                <v:path arrowok="t"/>
              </v:shape>
            </v:group>
            <v:group style="position:absolute;left:8600;top:413;width:31;height:2" coordorigin="8600,413" coordsize="31,2">
              <v:shape style="position:absolute;left:8600;top:413;width:31;height:2" coordorigin="8600,413" coordsize="31,0" path="m8631,413l8600,413e" filled="false" stroked="true" strokeweight=".375pt" strokecolor="#000000">
                <v:path arrowok="t"/>
              </v:shape>
            </v:group>
            <v:group style="position:absolute;left:615;top:355;width:31;height:2" coordorigin="615,355" coordsize="31,2">
              <v:shape style="position:absolute;left:615;top:355;width:31;height:2" coordorigin="615,355" coordsize="31,0" path="m615,355l646,355e" filled="false" stroked="true" strokeweight=".375pt" strokecolor="#000000">
                <v:path arrowok="t"/>
              </v:shape>
            </v:group>
            <v:group style="position:absolute;left:8600;top:355;width:31;height:2" coordorigin="8600,355" coordsize="31,2">
              <v:shape style="position:absolute;left:8600;top:355;width:31;height:2" coordorigin="8600,355" coordsize="31,0" path="m8631,355l8600,355e" filled="false" stroked="true" strokeweight=".375pt" strokecolor="#000000">
                <v:path arrowok="t"/>
              </v:shape>
            </v:group>
            <v:group style="position:absolute;left:615;top:296;width:31;height:2" coordorigin="615,296" coordsize="31,2">
              <v:shape style="position:absolute;left:615;top:296;width:31;height:2" coordorigin="615,296" coordsize="31,0" path="m615,296l646,296e" filled="false" stroked="true" strokeweight=".375pt" strokecolor="#000000">
                <v:path arrowok="t"/>
              </v:shape>
            </v:group>
            <v:group style="position:absolute;left:8600;top:296;width:31;height:2" coordorigin="8600,296" coordsize="31,2">
              <v:shape style="position:absolute;left:8600;top:296;width:31;height:2" coordorigin="8600,296" coordsize="31,0" path="m8631,296l8600,296e" filled="false" stroked="true" strokeweight=".375pt" strokecolor="#000000">
                <v:path arrowok="t"/>
              </v:shape>
            </v:group>
            <v:group style="position:absolute;left:615;top:238;width:31;height:2" coordorigin="615,238" coordsize="31,2">
              <v:shape style="position:absolute;left:615;top:238;width:31;height:2" coordorigin="615,238" coordsize="31,0" path="m615,238l646,238e" filled="false" stroked="true" strokeweight=".375pt" strokecolor="#000000">
                <v:path arrowok="t"/>
              </v:shape>
            </v:group>
            <v:group style="position:absolute;left:8600;top:238;width:31;height:2" coordorigin="8600,238" coordsize="31,2">
              <v:shape style="position:absolute;left:8600;top:238;width:31;height:2" coordorigin="8600,238" coordsize="31,0" path="m8631,238l8600,238e" filled="false" stroked="true" strokeweight=".375pt" strokecolor="#000000">
                <v:path arrowok="t"/>
              </v:shape>
            </v:group>
            <v:group style="position:absolute;left:615;top:179;width:31;height:2" coordorigin="615,179" coordsize="31,2">
              <v:shape style="position:absolute;left:615;top:179;width:31;height:2" coordorigin="615,179" coordsize="31,0" path="m615,179l646,179e" filled="false" stroked="true" strokeweight=".375pt" strokecolor="#000000">
                <v:path arrowok="t"/>
              </v:shape>
            </v:group>
            <v:group style="position:absolute;left:8600;top:179;width:31;height:2" coordorigin="8600,179" coordsize="31,2">
              <v:shape style="position:absolute;left:8600;top:179;width:31;height:2" coordorigin="8600,179" coordsize="31,0" path="m8631,179l8600,179e" filled="false" stroked="true" strokeweight=".375pt" strokecolor="#000000">
                <v:path arrowok="t"/>
              </v:shape>
            </v:group>
            <v:group style="position:absolute;left:615;top:121;width:8016;height:2" coordorigin="615,121" coordsize="8016,2">
              <v:shape style="position:absolute;left:615;top:121;width:8016;height:2" coordorigin="615,121" coordsize="8016,0" path="m615,121l8631,121e" filled="false" stroked="true" strokeweight=".0625pt" strokecolor="#d6e0c9">
                <v:path arrowok="t"/>
                <v:stroke dashstyle="longDash"/>
              </v:shape>
            </v:group>
            <v:group style="position:absolute;left:615;top:121;width:63;height:2" coordorigin="615,121" coordsize="63,2">
              <v:shape style="position:absolute;left:615;top:121;width:63;height:2" coordorigin="615,121" coordsize="63,0" path="m615,121l678,121e" filled="false" stroked="true" strokeweight=".375pt" strokecolor="#000000">
                <v:path arrowok="t"/>
              </v:shape>
            </v:group>
            <v:group style="position:absolute;left:8568;top:121;width:63;height:2" coordorigin="8568,121" coordsize="63,2">
              <v:shape style="position:absolute;left:8568;top:121;width:63;height:2" coordorigin="8568,121" coordsize="63,0" path="m8631,121l8568,121e" filled="false" stroked="true" strokeweight=".375pt" strokecolor="#000000">
                <v:path arrowok="t"/>
              </v:shape>
            </v:group>
            <v:group style="position:absolute;left:615;top:121;width:2;height:2339" coordorigin="615,121" coordsize="2,2339">
              <v:shape style="position:absolute;left:615;top:121;width:2;height:2339" coordorigin="615,121" coordsize="0,2339" path="m615,2460l615,121e" filled="false" stroked="true" strokeweight=".0625pt" strokecolor="#d6e0c9">
                <v:path arrowok="t"/>
                <v:stroke dashstyle="longDash"/>
              </v:shape>
            </v:group>
            <v:group style="position:absolute;left:615;top:2397;width:2;height:63" coordorigin="615,2397" coordsize="2,63">
              <v:shape style="position:absolute;left:615;top:2397;width:2;height:63" coordorigin="615,2397" coordsize="0,63" path="m615,2460l615,2397e" filled="false" stroked="true" strokeweight=".375pt" strokecolor="#000000">
                <v:path arrowok="t"/>
              </v:shape>
            </v:group>
            <v:group style="position:absolute;left:615;top:121;width:2;height:63" coordorigin="615,121" coordsize="2,63">
              <v:shape style="position:absolute;left:615;top:121;width:2;height:63" coordorigin="615,121" coordsize="0,63" path="m615,121l615,184e" filled="false" stroked="true" strokeweight=".375pt" strokecolor="#000000">
                <v:path arrowok="t"/>
              </v:shape>
            </v:group>
            <v:group style="position:absolute;left:891;top:2429;width:2;height:31" coordorigin="891,2429" coordsize="2,31">
              <v:shape style="position:absolute;left:891;top:2429;width:2;height:31" coordorigin="891,2429" coordsize="0,31" path="m891,2460l891,2429e" filled="false" stroked="true" strokeweight=".375pt" strokecolor="#000000">
                <v:path arrowok="t"/>
              </v:shape>
            </v:group>
            <v:group style="position:absolute;left:891;top:121;width:2;height:31" coordorigin="891,121" coordsize="2,31">
              <v:shape style="position:absolute;left:891;top:121;width:2;height:31" coordorigin="891,121" coordsize="0,31" path="m891,121l891,152e" filled="false" stroked="true" strokeweight=".375pt" strokecolor="#000000">
                <v:path arrowok="t"/>
              </v:shape>
            </v:group>
            <v:group style="position:absolute;left:1168;top:2429;width:2;height:31" coordorigin="1168,2429" coordsize="2,31">
              <v:shape style="position:absolute;left:1168;top:2429;width:2;height:31" coordorigin="1168,2429" coordsize="0,31" path="m1168,2460l1168,2429e" filled="false" stroked="true" strokeweight=".375pt" strokecolor="#000000">
                <v:path arrowok="t"/>
              </v:shape>
            </v:group>
            <v:group style="position:absolute;left:1168;top:121;width:2;height:31" coordorigin="1168,121" coordsize="2,31">
              <v:shape style="position:absolute;left:1168;top:121;width:2;height:31" coordorigin="1168,121" coordsize="0,31" path="m1168,121l1168,152e" filled="false" stroked="true" strokeweight=".375pt" strokecolor="#000000">
                <v:path arrowok="t"/>
              </v:shape>
            </v:group>
            <v:group style="position:absolute;left:1444;top:2429;width:2;height:31" coordorigin="1444,2429" coordsize="2,31">
              <v:shape style="position:absolute;left:1444;top:2429;width:2;height:31" coordorigin="1444,2429" coordsize="0,31" path="m1444,2460l1444,2429e" filled="false" stroked="true" strokeweight=".375pt" strokecolor="#000000">
                <v:path arrowok="t"/>
              </v:shape>
            </v:group>
            <v:group style="position:absolute;left:1444;top:121;width:2;height:31" coordorigin="1444,121" coordsize="2,31">
              <v:shape style="position:absolute;left:1444;top:121;width:2;height:31" coordorigin="1444,121" coordsize="0,31" path="m1444,121l1444,152e" filled="false" stroked="true" strokeweight=".375pt" strokecolor="#000000">
                <v:path arrowok="t"/>
              </v:shape>
            </v:group>
            <v:group style="position:absolute;left:1721;top:2429;width:2;height:31" coordorigin="1721,2429" coordsize="2,31">
              <v:shape style="position:absolute;left:1721;top:2429;width:2;height:31" coordorigin="1721,2429" coordsize="0,31" path="m1721,2460l1721,2429e" filled="false" stroked="true" strokeweight=".375pt" strokecolor="#000000">
                <v:path arrowok="t"/>
              </v:shape>
            </v:group>
            <v:group style="position:absolute;left:1721;top:121;width:2;height:31" coordorigin="1721,121" coordsize="2,31">
              <v:shape style="position:absolute;left:1721;top:121;width:2;height:31" coordorigin="1721,121" coordsize="0,31" path="m1721,121l1721,152e" filled="false" stroked="true" strokeweight=".375pt" strokecolor="#000000">
                <v:path arrowok="t"/>
              </v:shape>
            </v:group>
            <v:group style="position:absolute;left:1997;top:2429;width:2;height:31" coordorigin="1997,2429" coordsize="2,31">
              <v:shape style="position:absolute;left:1997;top:2429;width:2;height:31" coordorigin="1997,2429" coordsize="0,31" path="m1997,2460l1997,2429e" filled="false" stroked="true" strokeweight=".375pt" strokecolor="#000000">
                <v:path arrowok="t"/>
              </v:shape>
            </v:group>
            <v:group style="position:absolute;left:1997;top:121;width:2;height:31" coordorigin="1997,121" coordsize="2,31">
              <v:shape style="position:absolute;left:1997;top:121;width:2;height:31" coordorigin="1997,121" coordsize="0,31" path="m1997,121l1997,152e" filled="false" stroked="true" strokeweight=".375pt" strokecolor="#000000">
                <v:path arrowok="t"/>
              </v:shape>
            </v:group>
            <v:group style="position:absolute;left:2273;top:121;width:2;height:2339" coordorigin="2273,121" coordsize="2,2339">
              <v:shape style="position:absolute;left:2273;top:121;width:2;height:2339" coordorigin="2273,121" coordsize="0,2339" path="m2273,2460l2273,121e" filled="false" stroked="true" strokeweight=".0625pt" strokecolor="#d6e0c9">
                <v:path arrowok="t"/>
                <v:stroke dashstyle="longDash"/>
              </v:shape>
            </v:group>
            <v:group style="position:absolute;left:2273;top:2397;width:2;height:63" coordorigin="2273,2397" coordsize="2,63">
              <v:shape style="position:absolute;left:2273;top:2397;width:2;height:63" coordorigin="2273,2397" coordsize="0,63" path="m2273,2460l2273,2397e" filled="false" stroked="true" strokeweight=".375pt" strokecolor="#000000">
                <v:path arrowok="t"/>
              </v:shape>
            </v:group>
            <v:group style="position:absolute;left:2273;top:121;width:2;height:63" coordorigin="2273,121" coordsize="2,63">
              <v:shape style="position:absolute;left:2273;top:121;width:2;height:63" coordorigin="2273,121" coordsize="0,63" path="m2273,121l2273,184e" filled="false" stroked="true" strokeweight=".375pt" strokecolor="#000000">
                <v:path arrowok="t"/>
              </v:shape>
            </v:group>
            <v:group style="position:absolute;left:2550;top:2429;width:2;height:31" coordorigin="2550,2429" coordsize="2,31">
              <v:shape style="position:absolute;left:2550;top:2429;width:2;height:31" coordorigin="2550,2429" coordsize="0,31" path="m2550,2460l2550,2429e" filled="false" stroked="true" strokeweight=".375pt" strokecolor="#000000">
                <v:path arrowok="t"/>
              </v:shape>
            </v:group>
            <v:group style="position:absolute;left:2550;top:121;width:2;height:31" coordorigin="2550,121" coordsize="2,31">
              <v:shape style="position:absolute;left:2550;top:121;width:2;height:31" coordorigin="2550,121" coordsize="0,31" path="m2550,121l2550,152e" filled="false" stroked="true" strokeweight=".375pt" strokecolor="#000000">
                <v:path arrowok="t"/>
              </v:shape>
            </v:group>
            <v:group style="position:absolute;left:2826;top:2429;width:2;height:31" coordorigin="2826,2429" coordsize="2,31">
              <v:shape style="position:absolute;left:2826;top:2429;width:2;height:31" coordorigin="2826,2429" coordsize="0,31" path="m2826,2460l2826,2429e" filled="false" stroked="true" strokeweight=".375pt" strokecolor="#000000">
                <v:path arrowok="t"/>
              </v:shape>
            </v:group>
            <v:group style="position:absolute;left:2826;top:121;width:2;height:31" coordorigin="2826,121" coordsize="2,31">
              <v:shape style="position:absolute;left:2826;top:121;width:2;height:31" coordorigin="2826,121" coordsize="0,31" path="m2826,121l2826,152e" filled="false" stroked="true" strokeweight=".375pt" strokecolor="#000000">
                <v:path arrowok="t"/>
              </v:shape>
            </v:group>
            <v:group style="position:absolute;left:3103;top:2429;width:2;height:31" coordorigin="3103,2429" coordsize="2,31">
              <v:shape style="position:absolute;left:3103;top:2429;width:2;height:31" coordorigin="3103,2429" coordsize="0,31" path="m3103,2460l3103,2429e" filled="false" stroked="true" strokeweight=".375pt" strokecolor="#000000">
                <v:path arrowok="t"/>
              </v:shape>
            </v:group>
            <v:group style="position:absolute;left:3103;top:121;width:2;height:31" coordorigin="3103,121" coordsize="2,31">
              <v:shape style="position:absolute;left:3103;top:121;width:2;height:31" coordorigin="3103,121" coordsize="0,31" path="m3103,121l3103,152e" filled="false" stroked="true" strokeweight=".375pt" strokecolor="#000000">
                <v:path arrowok="t"/>
              </v:shape>
            </v:group>
            <v:group style="position:absolute;left:3379;top:2429;width:2;height:31" coordorigin="3379,2429" coordsize="2,31">
              <v:shape style="position:absolute;left:3379;top:2429;width:2;height:31" coordorigin="3379,2429" coordsize="0,31" path="m3379,2460l3379,2429e" filled="false" stroked="true" strokeweight=".375pt" strokecolor="#000000">
                <v:path arrowok="t"/>
              </v:shape>
            </v:group>
            <v:group style="position:absolute;left:3379;top:121;width:2;height:31" coordorigin="3379,121" coordsize="2,31">
              <v:shape style="position:absolute;left:3379;top:121;width:2;height:31" coordorigin="3379,121" coordsize="0,31" path="m3379,121l3379,152e" filled="false" stroked="true" strokeweight=".375pt" strokecolor="#000000">
                <v:path arrowok="t"/>
              </v:shape>
            </v:group>
            <v:group style="position:absolute;left:3656;top:2429;width:2;height:31" coordorigin="3656,2429" coordsize="2,31">
              <v:shape style="position:absolute;left:3656;top:2429;width:2;height:31" coordorigin="3656,2429" coordsize="0,31" path="m3656,2460l3656,2429e" filled="false" stroked="true" strokeweight=".375pt" strokecolor="#000000">
                <v:path arrowok="t"/>
              </v:shape>
            </v:group>
            <v:group style="position:absolute;left:3656;top:121;width:2;height:31" coordorigin="3656,121" coordsize="2,31">
              <v:shape style="position:absolute;left:3656;top:121;width:2;height:31" coordorigin="3656,121" coordsize="0,31" path="m3656,121l3656,152e" filled="false" stroked="true" strokeweight=".375pt" strokecolor="#000000">
                <v:path arrowok="t"/>
              </v:shape>
            </v:group>
            <v:group style="position:absolute;left:3932;top:121;width:2;height:2339" coordorigin="3932,121" coordsize="2,2339">
              <v:shape style="position:absolute;left:3932;top:121;width:2;height:2339" coordorigin="3932,121" coordsize="0,2339" path="m3932,2460l3932,121e" filled="false" stroked="true" strokeweight=".0625pt" strokecolor="#d6e0c9">
                <v:path arrowok="t"/>
                <v:stroke dashstyle="longDash"/>
              </v:shape>
            </v:group>
            <v:group style="position:absolute;left:3932;top:2397;width:2;height:63" coordorigin="3932,2397" coordsize="2,63">
              <v:shape style="position:absolute;left:3932;top:2397;width:2;height:63" coordorigin="3932,2397" coordsize="0,63" path="m3932,2460l3932,2397e" filled="false" stroked="true" strokeweight=".375pt" strokecolor="#000000">
                <v:path arrowok="t"/>
              </v:shape>
            </v:group>
            <v:group style="position:absolute;left:3932;top:121;width:2;height:63" coordorigin="3932,121" coordsize="2,63">
              <v:shape style="position:absolute;left:3932;top:121;width:2;height:63" coordorigin="3932,121" coordsize="0,63" path="m3932,121l3932,184e" filled="false" stroked="true" strokeweight=".375pt" strokecolor="#000000">
                <v:path arrowok="t"/>
              </v:shape>
            </v:group>
            <v:group style="position:absolute;left:4208;top:2429;width:2;height:31" coordorigin="4208,2429" coordsize="2,31">
              <v:shape style="position:absolute;left:4208;top:2429;width:2;height:31" coordorigin="4208,2429" coordsize="0,31" path="m4208,2460l4208,2429e" filled="false" stroked="true" strokeweight=".375pt" strokecolor="#000000">
                <v:path arrowok="t"/>
              </v:shape>
            </v:group>
            <v:group style="position:absolute;left:4208;top:121;width:2;height:31" coordorigin="4208,121" coordsize="2,31">
              <v:shape style="position:absolute;left:4208;top:121;width:2;height:31" coordorigin="4208,121" coordsize="0,31" path="m4208,121l4208,152e" filled="false" stroked="true" strokeweight=".375pt" strokecolor="#000000">
                <v:path arrowok="t"/>
              </v:shape>
            </v:group>
            <v:group style="position:absolute;left:4485;top:2429;width:2;height:31" coordorigin="4485,2429" coordsize="2,31">
              <v:shape style="position:absolute;left:4485;top:2429;width:2;height:31" coordorigin="4485,2429" coordsize="0,31" path="m4485,2460l4485,2429e" filled="false" stroked="true" strokeweight=".375pt" strokecolor="#000000">
                <v:path arrowok="t"/>
              </v:shape>
            </v:group>
            <v:group style="position:absolute;left:4485;top:121;width:2;height:31" coordorigin="4485,121" coordsize="2,31">
              <v:shape style="position:absolute;left:4485;top:121;width:2;height:31" coordorigin="4485,121" coordsize="0,31" path="m4485,121l4485,152e" filled="false" stroked="true" strokeweight=".375pt" strokecolor="#000000">
                <v:path arrowok="t"/>
              </v:shape>
            </v:group>
            <v:group style="position:absolute;left:4761;top:2429;width:2;height:31" coordorigin="4761,2429" coordsize="2,31">
              <v:shape style="position:absolute;left:4761;top:2429;width:2;height:31" coordorigin="4761,2429" coordsize="0,31" path="m4761,2460l4761,2429e" filled="false" stroked="true" strokeweight=".375pt" strokecolor="#000000">
                <v:path arrowok="t"/>
              </v:shape>
            </v:group>
            <v:group style="position:absolute;left:4761;top:121;width:2;height:31" coordorigin="4761,121" coordsize="2,31">
              <v:shape style="position:absolute;left:4761;top:121;width:2;height:31" coordorigin="4761,121" coordsize="0,31" path="m4761,121l4761,152e" filled="false" stroked="true" strokeweight=".375pt" strokecolor="#000000">
                <v:path arrowok="t"/>
              </v:shape>
            </v:group>
            <v:group style="position:absolute;left:5038;top:2429;width:2;height:31" coordorigin="5038,2429" coordsize="2,31">
              <v:shape style="position:absolute;left:5038;top:2429;width:2;height:31" coordorigin="5038,2429" coordsize="0,31" path="m5038,2460l5038,2429e" filled="false" stroked="true" strokeweight=".375pt" strokecolor="#000000">
                <v:path arrowok="t"/>
              </v:shape>
            </v:group>
            <v:group style="position:absolute;left:5038;top:121;width:2;height:31" coordorigin="5038,121" coordsize="2,31">
              <v:shape style="position:absolute;left:5038;top:121;width:2;height:31" coordorigin="5038,121" coordsize="0,31" path="m5038,121l5038,152e" filled="false" stroked="true" strokeweight=".375pt" strokecolor="#000000">
                <v:path arrowok="t"/>
              </v:shape>
            </v:group>
            <v:group style="position:absolute;left:5314;top:2429;width:2;height:31" coordorigin="5314,2429" coordsize="2,31">
              <v:shape style="position:absolute;left:5314;top:2429;width:2;height:31" coordorigin="5314,2429" coordsize="0,31" path="m5314,2460l5314,2429e" filled="false" stroked="true" strokeweight=".375pt" strokecolor="#000000">
                <v:path arrowok="t"/>
              </v:shape>
            </v:group>
            <v:group style="position:absolute;left:5314;top:121;width:2;height:31" coordorigin="5314,121" coordsize="2,31">
              <v:shape style="position:absolute;left:5314;top:121;width:2;height:31" coordorigin="5314,121" coordsize="0,31" path="m5314,121l5314,152e" filled="false" stroked="true" strokeweight=".375pt" strokecolor="#000000">
                <v:path arrowok="t"/>
              </v:shape>
            </v:group>
            <v:group style="position:absolute;left:5590;top:121;width:2;height:2339" coordorigin="5590,121" coordsize="2,2339">
              <v:shape style="position:absolute;left:5590;top:121;width:2;height:2339" coordorigin="5590,121" coordsize="0,2339" path="m5590,2460l5590,121e" filled="false" stroked="true" strokeweight=".0625pt" strokecolor="#d6e0c9">
                <v:path arrowok="t"/>
                <v:stroke dashstyle="longDash"/>
              </v:shape>
            </v:group>
            <v:group style="position:absolute;left:5590;top:2397;width:2;height:63" coordorigin="5590,2397" coordsize="2,63">
              <v:shape style="position:absolute;left:5590;top:2397;width:2;height:63" coordorigin="5590,2397" coordsize="0,63" path="m5590,2460l5590,2397e" filled="false" stroked="true" strokeweight=".375pt" strokecolor="#000000">
                <v:path arrowok="t"/>
              </v:shape>
            </v:group>
            <v:group style="position:absolute;left:5590;top:121;width:2;height:63" coordorigin="5590,121" coordsize="2,63">
              <v:shape style="position:absolute;left:5590;top:121;width:2;height:63" coordorigin="5590,121" coordsize="0,63" path="m5590,121l5590,184e" filled="false" stroked="true" strokeweight=".375pt" strokecolor="#000000">
                <v:path arrowok="t"/>
              </v:shape>
            </v:group>
            <v:group style="position:absolute;left:5867;top:2429;width:2;height:31" coordorigin="5867,2429" coordsize="2,31">
              <v:shape style="position:absolute;left:5867;top:2429;width:2;height:31" coordorigin="5867,2429" coordsize="0,31" path="m5867,2460l5867,2429e" filled="false" stroked="true" strokeweight=".375pt" strokecolor="#000000">
                <v:path arrowok="t"/>
              </v:shape>
            </v:group>
            <v:group style="position:absolute;left:5867;top:121;width:2;height:31" coordorigin="5867,121" coordsize="2,31">
              <v:shape style="position:absolute;left:5867;top:121;width:2;height:31" coordorigin="5867,121" coordsize="0,31" path="m5867,121l5867,152e" filled="false" stroked="true" strokeweight=".375pt" strokecolor="#000000">
                <v:path arrowok="t"/>
              </v:shape>
            </v:group>
            <v:group style="position:absolute;left:6143;top:2429;width:2;height:31" coordorigin="6143,2429" coordsize="2,31">
              <v:shape style="position:absolute;left:6143;top:2429;width:2;height:31" coordorigin="6143,2429" coordsize="0,31" path="m6143,2460l6143,2429e" filled="false" stroked="true" strokeweight=".375pt" strokecolor="#000000">
                <v:path arrowok="t"/>
              </v:shape>
            </v:group>
            <v:group style="position:absolute;left:6143;top:121;width:2;height:31" coordorigin="6143,121" coordsize="2,31">
              <v:shape style="position:absolute;left:6143;top:121;width:2;height:31" coordorigin="6143,121" coordsize="0,31" path="m6143,121l6143,152e" filled="false" stroked="true" strokeweight=".375pt" strokecolor="#000000">
                <v:path arrowok="t"/>
              </v:shape>
            </v:group>
            <v:group style="position:absolute;left:6420;top:2429;width:2;height:31" coordorigin="6420,2429" coordsize="2,31">
              <v:shape style="position:absolute;left:6420;top:2429;width:2;height:31" coordorigin="6420,2429" coordsize="0,31" path="m6420,2460l6420,2429e" filled="false" stroked="true" strokeweight=".375pt" strokecolor="#000000">
                <v:path arrowok="t"/>
              </v:shape>
            </v:group>
            <v:group style="position:absolute;left:6420;top:121;width:2;height:31" coordorigin="6420,121" coordsize="2,31">
              <v:shape style="position:absolute;left:6420;top:121;width:2;height:31" coordorigin="6420,121" coordsize="0,31" path="m6420,121l6420,152e" filled="false" stroked="true" strokeweight=".375pt" strokecolor="#000000">
                <v:path arrowok="t"/>
              </v:shape>
            </v:group>
            <v:group style="position:absolute;left:6696;top:2429;width:2;height:31" coordorigin="6696,2429" coordsize="2,31">
              <v:shape style="position:absolute;left:6696;top:2429;width:2;height:31" coordorigin="6696,2429" coordsize="0,31" path="m6696,2460l6696,2429e" filled="false" stroked="true" strokeweight=".375pt" strokecolor="#000000">
                <v:path arrowok="t"/>
              </v:shape>
            </v:group>
            <v:group style="position:absolute;left:6696;top:121;width:2;height:31" coordorigin="6696,121" coordsize="2,31">
              <v:shape style="position:absolute;left:6696;top:121;width:2;height:31" coordorigin="6696,121" coordsize="0,31" path="m6696,121l6696,152e" filled="false" stroked="true" strokeweight=".375pt" strokecolor="#000000">
                <v:path arrowok="t"/>
              </v:shape>
            </v:group>
            <v:group style="position:absolute;left:6973;top:2429;width:2;height:31" coordorigin="6973,2429" coordsize="2,31">
              <v:shape style="position:absolute;left:6973;top:2429;width:2;height:31" coordorigin="6973,2429" coordsize="0,31" path="m6973,2460l6973,2429e" filled="false" stroked="true" strokeweight=".375pt" strokecolor="#000000">
                <v:path arrowok="t"/>
              </v:shape>
            </v:group>
            <v:group style="position:absolute;left:6973;top:121;width:2;height:31" coordorigin="6973,121" coordsize="2,31">
              <v:shape style="position:absolute;left:6973;top:121;width:2;height:31" coordorigin="6973,121" coordsize="0,31" path="m6973,121l6973,152e" filled="false" stroked="true" strokeweight=".375pt" strokecolor="#000000">
                <v:path arrowok="t"/>
              </v:shape>
            </v:group>
            <v:group style="position:absolute;left:7249;top:121;width:2;height:2339" coordorigin="7249,121" coordsize="2,2339">
              <v:shape style="position:absolute;left:7249;top:121;width:2;height:2339" coordorigin="7249,121" coordsize="0,2339" path="m7249,2460l7249,121e" filled="false" stroked="true" strokeweight=".0625pt" strokecolor="#d6e0c9">
                <v:path arrowok="t"/>
                <v:stroke dashstyle="longDash"/>
              </v:shape>
            </v:group>
            <v:group style="position:absolute;left:7249;top:2397;width:2;height:63" coordorigin="7249,2397" coordsize="2,63">
              <v:shape style="position:absolute;left:7249;top:2397;width:2;height:63" coordorigin="7249,2397" coordsize="0,63" path="m7249,2460l7249,2397e" filled="false" stroked="true" strokeweight=".375pt" strokecolor="#000000">
                <v:path arrowok="t"/>
              </v:shape>
            </v:group>
            <v:group style="position:absolute;left:7249;top:121;width:2;height:63" coordorigin="7249,121" coordsize="2,63">
              <v:shape style="position:absolute;left:7249;top:121;width:2;height:63" coordorigin="7249,121" coordsize="0,63" path="m7249,121l7249,184e" filled="false" stroked="true" strokeweight=".375pt" strokecolor="#000000">
                <v:path arrowok="t"/>
              </v:shape>
            </v:group>
            <v:group style="position:absolute;left:7525;top:2429;width:2;height:31" coordorigin="7525,2429" coordsize="2,31">
              <v:shape style="position:absolute;left:7525;top:2429;width:2;height:31" coordorigin="7525,2429" coordsize="0,31" path="m7525,2460l7525,2429e" filled="false" stroked="true" strokeweight=".375pt" strokecolor="#000000">
                <v:path arrowok="t"/>
              </v:shape>
            </v:group>
            <v:group style="position:absolute;left:7525;top:121;width:2;height:31" coordorigin="7525,121" coordsize="2,31">
              <v:shape style="position:absolute;left:7525;top:121;width:2;height:31" coordorigin="7525,121" coordsize="0,31" path="m7525,121l7525,152e" filled="false" stroked="true" strokeweight=".375pt" strokecolor="#000000">
                <v:path arrowok="t"/>
              </v:shape>
            </v:group>
            <v:group style="position:absolute;left:7802;top:2429;width:2;height:31" coordorigin="7802,2429" coordsize="2,31">
              <v:shape style="position:absolute;left:7802;top:2429;width:2;height:31" coordorigin="7802,2429" coordsize="0,31" path="m7802,2460l7802,2429e" filled="false" stroked="true" strokeweight=".375pt" strokecolor="#000000">
                <v:path arrowok="t"/>
              </v:shape>
            </v:group>
            <v:group style="position:absolute;left:7802;top:121;width:2;height:31" coordorigin="7802,121" coordsize="2,31">
              <v:shape style="position:absolute;left:7802;top:121;width:2;height:31" coordorigin="7802,121" coordsize="0,31" path="m7802,121l7802,152e" filled="false" stroked="true" strokeweight=".375pt" strokecolor="#000000">
                <v:path arrowok="t"/>
              </v:shape>
            </v:group>
            <v:group style="position:absolute;left:8078;top:2429;width:2;height:31" coordorigin="8078,2429" coordsize="2,31">
              <v:shape style="position:absolute;left:8078;top:2429;width:2;height:31" coordorigin="8078,2429" coordsize="0,31" path="m8078,2460l8078,2429e" filled="false" stroked="true" strokeweight=".375pt" strokecolor="#000000">
                <v:path arrowok="t"/>
              </v:shape>
            </v:group>
            <v:group style="position:absolute;left:8078;top:121;width:2;height:31" coordorigin="8078,121" coordsize="2,31">
              <v:shape style="position:absolute;left:8078;top:121;width:2;height:31" coordorigin="8078,121" coordsize="0,31" path="m8078,121l8078,152e" filled="false" stroked="true" strokeweight=".375pt" strokecolor="#000000">
                <v:path arrowok="t"/>
              </v:shape>
            </v:group>
            <v:group style="position:absolute;left:8355;top:2429;width:2;height:31" coordorigin="8355,2429" coordsize="2,31">
              <v:shape style="position:absolute;left:8355;top:2429;width:2;height:31" coordorigin="8355,2429" coordsize="0,31" path="m8355,2460l8355,2429e" filled="false" stroked="true" strokeweight=".375pt" strokecolor="#000000">
                <v:path arrowok="t"/>
              </v:shape>
            </v:group>
            <v:group style="position:absolute;left:8355;top:121;width:2;height:31" coordorigin="8355,121" coordsize="2,31">
              <v:shape style="position:absolute;left:8355;top:121;width:2;height:31" coordorigin="8355,121" coordsize="0,31" path="m8355,121l8355,152e" filled="false" stroked="true" strokeweight=".375pt" strokecolor="#000000">
                <v:path arrowok="t"/>
              </v:shape>
            </v:group>
            <v:group style="position:absolute;left:8631;top:2429;width:2;height:31" coordorigin="8631,2429" coordsize="2,31">
              <v:shape style="position:absolute;left:8631;top:2429;width:2;height:31" coordorigin="8631,2429" coordsize="0,31" path="m8631,2460l8631,2429e" filled="false" stroked="true" strokeweight=".375pt" strokecolor="#000000">
                <v:path arrowok="t"/>
              </v:shape>
            </v:group>
            <v:group style="position:absolute;left:8631;top:121;width:2;height:31" coordorigin="8631,121" coordsize="2,31">
              <v:shape style="position:absolute;left:8631;top:121;width:2;height:31" coordorigin="8631,121" coordsize="0,31" path="m8631,121l8631,152e" filled="false" stroked="true" strokeweight=".375pt" strokecolor="#000000">
                <v:path arrowok="t"/>
              </v:shape>
            </v:group>
            <v:group style="position:absolute;left:615;top:121;width:8016;height:2339" coordorigin="615,121" coordsize="8016,2339">
              <v:shape style="position:absolute;left:615;top:121;width:8016;height:2339" coordorigin="615,121" coordsize="8016,2339" path="m615,2460l8631,2460,8631,121,615,121,615,2460xe" filled="false" stroked="true" strokeweight=".375pt" strokecolor="#000000">
                <v:path arrowok="t"/>
              </v:shape>
            </v:group>
            <v:group style="position:absolute;left:615;top:121;width:8016;height:409" coordorigin="615,121" coordsize="8016,409">
              <v:shape style="position:absolute;left:615;top:121;width:8016;height:409" coordorigin="615,121" coordsize="8016,409" path="m615,143l891,252,1168,405,1444,408,2273,158,2550,143,2826,186,3103,124,3379,121,4208,226,4485,162,4761,221,5038,237,5314,157,6143,213,6420,195,6696,122,6973,530,7249,365,8078,128,8355,448,8631,450e" filled="false" stroked="true" strokeweight=".3pt" strokecolor="#7296e5">
                <v:path arrowok="t"/>
              </v:shape>
            </v:group>
            <v:group style="position:absolute;left:585;top:112;width:62;height:61" coordorigin="585,112" coordsize="62,61">
              <v:shape style="position:absolute;left:585;top:112;width:62;height:61" coordorigin="585,112" coordsize="62,61" path="m620,112l597,118,585,134,590,159,604,173,630,169,644,156,647,143,639,123,620,112xe" filled="true" fillcolor="#ffffff" stroked="false">
                <v:path arrowok="t"/>
                <v:fill type="solid"/>
              </v:shape>
            </v:group>
            <v:group style="position:absolute;left:570;top:97;width:93;height:91" coordorigin="570,97" coordsize="93,91">
              <v:shape style="position:absolute;left:570;top:97;width:93;height:91" coordorigin="570,97" coordsize="93,91" path="m623,97l598,101,580,112,570,130,573,157,583,176,598,187,626,186,646,177,658,163,662,145,662,143,657,122,643,105,623,97xe" filled="true" fillcolor="#7296e5" stroked="false">
                <v:path arrowok="t"/>
                <v:fill type="solid"/>
              </v:shape>
            </v:group>
            <v:group style="position:absolute;left:846;top:206;width:93;height:91" coordorigin="846,206" coordsize="93,91">
              <v:shape style="position:absolute;left:846;top:206;width:93;height:91" coordorigin="846,206" coordsize="93,91" path="m899,206l874,210,856,221,846,239,849,266,859,285,874,296,902,295,922,286,934,272,938,254,938,252,933,231,919,214,899,206xe" filled="true" fillcolor="#7296e5" stroked="false">
                <v:path arrowok="t"/>
                <v:fill type="solid"/>
              </v:shape>
            </v:group>
            <v:group style="position:absolute;left:1123;top:359;width:93;height:91" coordorigin="1123,359" coordsize="93,91">
              <v:shape style="position:absolute;left:1123;top:359;width:93;height:91" coordorigin="1123,359" coordsize="93,91" path="m1176,359l1151,363,1133,374,1123,392,1126,419,1136,438,1151,449,1179,448,1199,439,1211,425,1215,407,1215,405,1210,384,1196,367,1176,359xe" filled="true" fillcolor="#7296e5" stroked="false">
                <v:path arrowok="t"/>
                <v:fill type="solid"/>
              </v:shape>
            </v:group>
            <v:group style="position:absolute;left:1399;top:362;width:93;height:91" coordorigin="1399,362" coordsize="93,91">
              <v:shape style="position:absolute;left:1399;top:362;width:93;height:91" coordorigin="1399,362" coordsize="93,91" path="m1452,362l1427,366,1409,377,1399,395,1402,422,1412,441,1427,452,1455,451,1475,442,1487,428,1491,410,1491,408,1486,387,1472,370,1452,362xe" filled="true" fillcolor="#7296e5" stroked="false">
                <v:path arrowok="t"/>
                <v:fill type="solid"/>
              </v:shape>
            </v:group>
            <v:group style="position:absolute;left:2243;top:127;width:62;height:61" coordorigin="2243,127" coordsize="62,61">
              <v:shape style="position:absolute;left:2243;top:127;width:62;height:61" coordorigin="2243,127" coordsize="62,61" path="m2278,127l2255,133,2243,149,2248,174,2262,188,2288,184,2302,171,2305,158,2297,138,2278,127xe" filled="true" fillcolor="#ffffff" stroked="false">
                <v:path arrowok="t"/>
                <v:fill type="solid"/>
              </v:shape>
            </v:group>
            <v:group style="position:absolute;left:2228;top:112;width:93;height:91" coordorigin="2228,112" coordsize="93,91">
              <v:shape style="position:absolute;left:2228;top:112;width:93;height:91" coordorigin="2228,112" coordsize="93,91" path="m2281,112l2256,116,2238,127,2228,145,2231,172,2241,191,2256,202,2284,201,2304,192,2316,178,2320,160,2320,158,2315,137,2301,120,2281,112xe" filled="true" fillcolor="#7296e5" stroked="false">
                <v:path arrowok="t"/>
                <v:fill type="solid"/>
              </v:shape>
            </v:group>
            <v:group style="position:absolute;left:2520;top:112;width:62;height:61" coordorigin="2520,112" coordsize="62,61">
              <v:shape style="position:absolute;left:2520;top:112;width:62;height:61" coordorigin="2520,112" coordsize="62,61" path="m2555,112l2532,118,2520,134,2525,159,2539,173,2565,169,2579,156,2582,143,2574,123,2555,112xe" filled="true" fillcolor="#ffffff" stroked="false">
                <v:path arrowok="t"/>
                <v:fill type="solid"/>
              </v:shape>
            </v:group>
            <v:group style="position:absolute;left:2505;top:97;width:93;height:91" coordorigin="2505,97" coordsize="93,91">
              <v:shape style="position:absolute;left:2505;top:97;width:93;height:91" coordorigin="2505,97" coordsize="93,91" path="m2558,97l2533,101,2515,112,2505,130,2508,157,2518,176,2533,187,2561,186,2581,177,2593,163,2597,145,2597,143,2592,122,2578,105,2558,97xe" filled="true" fillcolor="#7296e5" stroked="false">
                <v:path arrowok="t"/>
                <v:fill type="solid"/>
              </v:shape>
            </v:group>
            <v:group style="position:absolute;left:2781;top:140;width:93;height:91" coordorigin="2781,140" coordsize="93,91">
              <v:shape style="position:absolute;left:2781;top:140;width:93;height:91" coordorigin="2781,140" coordsize="93,91" path="m2834,140l2809,144,2791,155,2781,173,2784,200,2794,219,2809,230,2837,229,2857,220,2869,206,2873,188,2873,186,2868,165,2854,148,2834,140xe" filled="true" fillcolor="#7296e5" stroked="false">
                <v:path arrowok="t"/>
                <v:fill type="solid"/>
              </v:shape>
            </v:group>
            <v:group style="position:absolute;left:3073;top:93;width:62;height:61" coordorigin="3073,93" coordsize="62,61">
              <v:shape style="position:absolute;left:3073;top:93;width:62;height:61" coordorigin="3073,93" coordsize="62,61" path="m3108,93l3085,99,3073,115,3078,140,3092,154,3118,150,3132,137,3135,124,3127,104,3108,93xe" filled="true" fillcolor="#ffffff" stroked="false">
                <v:path arrowok="t"/>
                <v:fill type="solid"/>
              </v:shape>
            </v:group>
            <v:group style="position:absolute;left:3058;top:78;width:93;height:91" coordorigin="3058,78" coordsize="93,91">
              <v:shape style="position:absolute;left:3058;top:78;width:93;height:91" coordorigin="3058,78" coordsize="93,91" path="m3111,78l3086,82,3068,93,3058,111,3061,138,3071,157,3086,168,3114,167,3134,158,3146,144,3150,126,3150,124,3145,103,3131,86,3111,78xe" filled="true" fillcolor="#7296e5" stroked="false">
                <v:path arrowok="t"/>
                <v:fill type="solid"/>
              </v:shape>
            </v:group>
            <v:group style="position:absolute;left:3349;top:90;width:62;height:61" coordorigin="3349,90" coordsize="62,61">
              <v:shape style="position:absolute;left:3349;top:90;width:62;height:61" coordorigin="3349,90" coordsize="62,61" path="m3384,90l3361,96,3349,112,3354,137,3368,151,3394,147,3408,134,3411,121,3403,101,3384,90xe" filled="true" fillcolor="#ffffff" stroked="false">
                <v:path arrowok="t"/>
                <v:fill type="solid"/>
              </v:shape>
            </v:group>
            <v:group style="position:absolute;left:3334;top:75;width:93;height:91" coordorigin="3334,75" coordsize="93,91">
              <v:shape style="position:absolute;left:3334;top:75;width:93;height:91" coordorigin="3334,75" coordsize="93,91" path="m3387,75l3362,79,3344,90,3334,108,3337,135,3347,154,3362,165,3390,164,3410,155,3422,141,3426,123,3426,121,3421,100,3407,83,3387,75xe" filled="true" fillcolor="#7296e5" stroked="false">
                <v:path arrowok="t"/>
                <v:fill type="solid"/>
              </v:shape>
            </v:group>
            <v:group style="position:absolute;left:4163;top:180;width:93;height:91" coordorigin="4163,180" coordsize="93,91">
              <v:shape style="position:absolute;left:4163;top:180;width:93;height:91" coordorigin="4163,180" coordsize="93,91" path="m4216,180l4191,184,4173,195,4163,213,4166,240,4176,259,4191,270,4219,269,4239,260,4251,246,4255,228,4255,226,4250,205,4236,188,4216,180xe" filled="true" fillcolor="#7296e5" stroked="false">
                <v:path arrowok="t"/>
                <v:fill type="solid"/>
              </v:shape>
            </v:group>
            <v:group style="position:absolute;left:4455;top:131;width:62;height:61" coordorigin="4455,131" coordsize="62,61">
              <v:shape style="position:absolute;left:4455;top:131;width:62;height:61" coordorigin="4455,131" coordsize="62,61" path="m4490,131l4467,137,4455,153,4460,178,4474,192,4500,188,4514,175,4517,162,4509,142,4490,131xe" filled="true" fillcolor="#ffffff" stroked="false">
                <v:path arrowok="t"/>
                <v:fill type="solid"/>
              </v:shape>
            </v:group>
            <v:group style="position:absolute;left:4440;top:116;width:93;height:91" coordorigin="4440,116" coordsize="93,91">
              <v:shape style="position:absolute;left:4440;top:116;width:93;height:91" coordorigin="4440,116" coordsize="93,91" path="m4493,116l4468,120,4450,131,4440,149,4443,176,4453,195,4468,206,4496,205,4516,196,4528,182,4532,164,4532,162,4527,141,4513,124,4493,116xe" filled="true" fillcolor="#7296e5" stroked="false">
                <v:path arrowok="t"/>
                <v:fill type="solid"/>
              </v:shape>
            </v:group>
            <v:group style="position:absolute;left:4716;top:175;width:93;height:91" coordorigin="4716,175" coordsize="93,91">
              <v:shape style="position:absolute;left:4716;top:175;width:93;height:91" coordorigin="4716,175" coordsize="93,91" path="m4769,175l4744,179,4726,190,4716,208,4719,235,4729,254,4744,265,4772,264,4792,255,4804,241,4808,223,4808,221,4803,200,4789,183,4769,175xe" filled="true" fillcolor="#7296e5" stroked="false">
                <v:path arrowok="t"/>
                <v:fill type="solid"/>
              </v:shape>
            </v:group>
            <v:group style="position:absolute;left:4993;top:191;width:93;height:91" coordorigin="4993,191" coordsize="93,91">
              <v:shape style="position:absolute;left:4993;top:191;width:93;height:91" coordorigin="4993,191" coordsize="93,91" path="m5046,191l5021,195,5003,206,4993,224,4996,251,5006,270,5021,281,5049,280,5069,271,5081,257,5085,239,5085,237,5080,216,5066,199,5046,191xe" filled="true" fillcolor="#7296e5" stroked="false">
                <v:path arrowok="t"/>
                <v:fill type="solid"/>
              </v:shape>
            </v:group>
            <v:group style="position:absolute;left:5284;top:126;width:62;height:61" coordorigin="5284,126" coordsize="62,61">
              <v:shape style="position:absolute;left:5284;top:126;width:62;height:61" coordorigin="5284,126" coordsize="62,61" path="m5319,126l5296,132,5284,148,5289,173,5303,187,5329,183,5343,170,5346,157,5338,137,5319,126xe" filled="true" fillcolor="#ffffff" stroked="false">
                <v:path arrowok="t"/>
                <v:fill type="solid"/>
              </v:shape>
            </v:group>
            <v:group style="position:absolute;left:5269;top:111;width:93;height:91" coordorigin="5269,111" coordsize="93,91">
              <v:shape style="position:absolute;left:5269;top:111;width:93;height:91" coordorigin="5269,111" coordsize="93,91" path="m5322,111l5297,115,5279,126,5269,144,5272,171,5282,190,5297,201,5325,200,5345,191,5357,177,5361,159,5361,157,5356,136,5342,119,5322,111xe" filled="true" fillcolor="#7296e5" stroked="false">
                <v:path arrowok="t"/>
                <v:fill type="solid"/>
              </v:shape>
            </v:group>
            <v:group style="position:absolute;left:6098;top:167;width:93;height:91" coordorigin="6098,167" coordsize="93,91">
              <v:shape style="position:absolute;left:6098;top:167;width:93;height:91" coordorigin="6098,167" coordsize="93,91" path="m6151,167l6126,171,6108,182,6098,200,6101,227,6111,246,6126,257,6154,256,6174,247,6186,233,6190,215,6190,213,6185,192,6171,175,6151,167xe" filled="true" fillcolor="#7296e5" stroked="false">
                <v:path arrowok="t"/>
                <v:fill type="solid"/>
              </v:shape>
            </v:group>
            <v:group style="position:absolute;left:6375;top:149;width:93;height:91" coordorigin="6375,149" coordsize="93,91">
              <v:shape style="position:absolute;left:6375;top:149;width:93;height:91" coordorigin="6375,149" coordsize="93,91" path="m6428,149l6403,153,6385,164,6375,182,6378,209,6388,228,6403,239,6431,238,6451,229,6463,215,6467,197,6467,195,6462,174,6448,157,6428,149xe" filled="true" fillcolor="#7296e5" stroked="false">
                <v:path arrowok="t"/>
                <v:fill type="solid"/>
              </v:shape>
            </v:group>
            <v:group style="position:absolute;left:6666;top:91;width:62;height:61" coordorigin="6666,91" coordsize="62,61">
              <v:shape style="position:absolute;left:6666;top:91;width:62;height:61" coordorigin="6666,91" coordsize="62,61" path="m6701,91l6678,97,6666,113,6671,138,6685,152,6711,148,6725,135,6728,122,6720,102,6701,91xe" filled="true" fillcolor="#ffffff" stroked="false">
                <v:path arrowok="t"/>
                <v:fill type="solid"/>
              </v:shape>
            </v:group>
            <v:group style="position:absolute;left:6651;top:76;width:93;height:91" coordorigin="6651,76" coordsize="93,91">
              <v:shape style="position:absolute;left:6651;top:76;width:93;height:91" coordorigin="6651,76" coordsize="93,91" path="m6704,76l6679,80,6661,91,6651,109,6654,136,6664,155,6679,166,6707,165,6727,156,6739,142,6743,124,6743,122,6738,101,6724,84,6704,76xe" filled="true" fillcolor="#7296e5" stroked="false">
                <v:path arrowok="t"/>
                <v:fill type="solid"/>
              </v:shape>
            </v:group>
            <v:group style="position:absolute;left:6943;top:499;width:62;height:61" coordorigin="6943,499" coordsize="62,61">
              <v:shape style="position:absolute;left:6943;top:499;width:62;height:61" coordorigin="6943,499" coordsize="62,61" path="m6978,499l6955,505,6943,521,6948,546,6962,560,6988,556,7002,543,7005,530,6997,510,6978,499xe" filled="true" fillcolor="#ffffff" stroked="false">
                <v:path arrowok="t"/>
                <v:fill type="solid"/>
              </v:shape>
            </v:group>
            <v:group style="position:absolute;left:6928;top:484;width:93;height:91" coordorigin="6928,484" coordsize="93,91">
              <v:shape style="position:absolute;left:6928;top:484;width:93;height:91" coordorigin="6928,484" coordsize="93,91" path="m6981,484l6956,488,6938,499,6928,517,6931,544,6941,563,6956,574,6984,573,7004,564,7016,550,7020,532,7020,530,7015,509,7001,492,6981,484xe" filled="true" fillcolor="#7296e5" stroked="false">
                <v:path arrowok="t"/>
                <v:fill type="solid"/>
              </v:shape>
            </v:group>
            <v:group style="position:absolute;left:7219;top:334;width:62;height:61" coordorigin="7219,334" coordsize="62,61">
              <v:shape style="position:absolute;left:7219;top:334;width:62;height:61" coordorigin="7219,334" coordsize="62,61" path="m7254,334l7231,340,7219,356,7224,381,7238,395,7264,391,7278,378,7281,365,7273,345,7254,334xe" filled="true" fillcolor="#ffffff" stroked="false">
                <v:path arrowok="t"/>
                <v:fill type="solid"/>
              </v:shape>
            </v:group>
            <v:group style="position:absolute;left:7204;top:319;width:93;height:91" coordorigin="7204,319" coordsize="93,91">
              <v:shape style="position:absolute;left:7204;top:319;width:93;height:91" coordorigin="7204,319" coordsize="93,91" path="m7257,319l7232,323,7214,334,7204,352,7207,379,7217,398,7232,409,7260,408,7280,399,7292,385,7296,367,7296,365,7291,344,7277,327,7257,319xe" filled="true" fillcolor="#7296e5" stroked="false">
                <v:path arrowok="t"/>
                <v:fill type="solid"/>
              </v:shape>
            </v:group>
            <v:group style="position:absolute;left:8048;top:97;width:62;height:61" coordorigin="8048,97" coordsize="62,61">
              <v:shape style="position:absolute;left:8048;top:97;width:62;height:61" coordorigin="8048,97" coordsize="62,61" path="m8083,97l8060,103,8048,119,8053,144,8067,158,8093,154,8107,141,8110,128,8102,108,8083,97xe" filled="true" fillcolor="#ffffff" stroked="false">
                <v:path arrowok="t"/>
                <v:fill type="solid"/>
              </v:shape>
            </v:group>
            <v:group style="position:absolute;left:8033;top:82;width:93;height:91" coordorigin="8033,82" coordsize="93,91">
              <v:shape style="position:absolute;left:8033;top:82;width:93;height:91" coordorigin="8033,82" coordsize="93,91" path="m8086,82l8061,86,8043,97,8033,115,8036,142,8046,161,8061,172,8089,171,8109,162,8121,148,8125,130,8125,128,8120,107,8106,90,8086,82xe" filled="true" fillcolor="#7296e5" stroked="false">
                <v:path arrowok="t"/>
                <v:fill type="solid"/>
              </v:shape>
            </v:group>
            <v:group style="position:absolute;left:8310;top:402;width:93;height:91" coordorigin="8310,402" coordsize="93,91">
              <v:shape style="position:absolute;left:8310;top:402;width:93;height:91" coordorigin="8310,402" coordsize="93,91" path="m8363,402l8338,406,8320,417,8310,435,8313,462,8323,481,8338,492,8366,491,8386,482,8398,468,8402,450,8402,448,8397,427,8383,410,8363,402xe" filled="true" fillcolor="#7296e5" stroked="false">
                <v:path arrowok="t"/>
                <v:fill type="solid"/>
              </v:shape>
            </v:group>
            <v:group style="position:absolute;left:8601;top:419;width:62;height:61" coordorigin="8601,419" coordsize="62,61">
              <v:shape style="position:absolute;left:8601;top:419;width:62;height:61" coordorigin="8601,419" coordsize="62,61" path="m8636,419l8613,425,8601,441,8606,466,8620,480,8646,476,8660,463,8663,450,8655,430,8636,419xe" filled="true" fillcolor="#ffffff" stroked="false">
                <v:path arrowok="t"/>
                <v:fill type="solid"/>
              </v:shape>
            </v:group>
            <v:group style="position:absolute;left:8586;top:404;width:93;height:91" coordorigin="8586,404" coordsize="93,91">
              <v:shape style="position:absolute;left:8586;top:404;width:93;height:91" coordorigin="8586,404" coordsize="93,91" path="m8639,404l8614,408,8596,419,8586,437,8589,464,8599,483,8614,494,8642,493,8662,484,8674,470,8678,452,8678,450,8673,429,8659,412,8639,404xe" filled="true" fillcolor="#7296e5" stroked="false">
                <v:path arrowok="t"/>
                <v:fill type="solid"/>
              </v:shape>
            </v:group>
            <v:group style="position:absolute;left:615;top:135;width:8016;height:226" coordorigin="615,135" coordsize="8016,226">
              <v:shape style="position:absolute;left:615;top:135;width:8016;height:226" coordorigin="615,135" coordsize="8016,226" path="m615,192l891,198,1168,201,1444,139,2273,213,2550,245,2826,303,3103,226,3379,227,4208,201,4485,161,4761,176,5038,199,5314,222,6143,216,6420,135,6696,278,6973,140,7249,154,8078,209,8355,281,8631,361e" filled="false" stroked="true" strokeweight=".3pt" strokecolor="#fac96d">
                <v:path arrowok="t"/>
              </v:shape>
            </v:group>
            <v:group style="position:absolute;left:585;top:161;width:62;height:61" coordorigin="585,161" coordsize="62,61">
              <v:shape style="position:absolute;left:585;top:161;width:62;height:61" coordorigin="585,161" coordsize="62,61" path="m620,161l597,167,585,183,590,208,604,222,630,218,644,205,647,192,639,172,620,161xe" filled="true" fillcolor="#ffffff" stroked="false">
                <v:path arrowok="t"/>
                <v:fill type="solid"/>
              </v:shape>
            </v:group>
            <v:group style="position:absolute;left:570;top:146;width:93;height:91" coordorigin="570,146" coordsize="93,91">
              <v:shape style="position:absolute;left:570;top:146;width:93;height:91" coordorigin="570,146" coordsize="93,91" path="m623,146l598,150,580,161,570,179,573,206,583,225,598,236,626,235,646,226,658,212,662,194,662,192,657,171,643,154,623,146xe" filled="true" fillcolor="#fac96d" stroked="false">
                <v:path arrowok="t"/>
                <v:fill type="solid"/>
              </v:shape>
            </v:group>
            <v:group style="position:absolute;left:861;top:167;width:62;height:61" coordorigin="861,167" coordsize="62,61">
              <v:shape style="position:absolute;left:861;top:167;width:62;height:61" coordorigin="861,167" coordsize="62,61" path="m896,167l873,173,861,189,866,214,880,228,906,224,920,211,923,198,915,178,896,167xe" filled="true" fillcolor="#ffffff" stroked="false">
                <v:path arrowok="t"/>
                <v:fill type="solid"/>
              </v:shape>
            </v:group>
            <v:group style="position:absolute;left:846;top:152;width:93;height:91" coordorigin="846,152" coordsize="93,91">
              <v:shape style="position:absolute;left:846;top:152;width:93;height:91" coordorigin="846,152" coordsize="93,91" path="m899,152l874,156,856,167,846,185,849,212,859,231,874,242,902,241,922,232,934,218,938,200,938,198,933,177,919,160,899,152xe" filled="true" fillcolor="#fac96d" stroked="false">
                <v:path arrowok="t"/>
                <v:fill type="solid"/>
              </v:shape>
            </v:group>
            <v:group style="position:absolute;left:1123;top:155;width:93;height:91" coordorigin="1123,155" coordsize="93,91">
              <v:shape style="position:absolute;left:1123;top:155;width:93;height:91" coordorigin="1123,155" coordsize="93,91" path="m1176,155l1151,159,1133,170,1123,188,1126,215,1136,234,1151,245,1179,244,1199,235,1211,221,1215,203,1215,201,1210,180,1196,163,1176,155xe" filled="true" fillcolor="#fac96d" stroked="false">
                <v:path arrowok="t"/>
                <v:fill type="solid"/>
              </v:shape>
            </v:group>
            <v:group style="position:absolute;left:1414;top:108;width:62;height:61" coordorigin="1414,108" coordsize="62,61">
              <v:shape style="position:absolute;left:1414;top:108;width:62;height:61" coordorigin="1414,108" coordsize="62,61" path="m1449,108l1426,114,1414,130,1419,155,1433,169,1459,165,1473,152,1476,139,1468,119,1449,108xe" filled="true" fillcolor="#ffffff" stroked="false">
                <v:path arrowok="t"/>
                <v:fill type="solid"/>
              </v:shape>
            </v:group>
            <v:group style="position:absolute;left:1399;top:93;width:93;height:91" coordorigin="1399,93" coordsize="93,91">
              <v:shape style="position:absolute;left:1399;top:93;width:93;height:91" coordorigin="1399,93" coordsize="93,91" path="m1452,93l1427,97,1409,108,1399,126,1402,153,1412,172,1427,183,1455,182,1475,173,1487,159,1491,141,1491,139,1486,118,1472,101,1452,93xe" filled="true" fillcolor="#fac96d" stroked="false">
                <v:path arrowok="t"/>
                <v:fill type="solid"/>
              </v:shape>
            </v:group>
            <v:group style="position:absolute;left:2243;top:182;width:62;height:61" coordorigin="2243,182" coordsize="62,61">
              <v:shape style="position:absolute;left:2243;top:182;width:62;height:61" coordorigin="2243,182" coordsize="62,61" path="m2278,182l2255,188,2243,204,2248,229,2262,243,2288,239,2302,226,2305,213,2297,193,2278,182xe" filled="true" fillcolor="#ffffff" stroked="false">
                <v:path arrowok="t"/>
                <v:fill type="solid"/>
              </v:shape>
            </v:group>
            <v:group style="position:absolute;left:2228;top:167;width:93;height:91" coordorigin="2228,167" coordsize="93,91">
              <v:shape style="position:absolute;left:2228;top:167;width:93;height:91" coordorigin="2228,167" coordsize="93,91" path="m2281,167l2256,171,2238,182,2228,200,2231,227,2241,246,2256,257,2284,256,2304,247,2316,233,2320,215,2320,213,2315,192,2301,175,2281,167xe" filled="true" fillcolor="#fac96d" stroked="false">
                <v:path arrowok="t"/>
                <v:fill type="solid"/>
              </v:shape>
            </v:group>
            <v:group style="position:absolute;left:2505;top:199;width:93;height:91" coordorigin="2505,199" coordsize="93,91">
              <v:shape style="position:absolute;left:2505;top:199;width:93;height:91" coordorigin="2505,199" coordsize="93,91" path="m2558,199l2533,203,2515,214,2505,232,2508,259,2518,278,2533,289,2561,288,2581,279,2593,265,2597,247,2597,245,2592,224,2578,207,2558,199xe" filled="true" fillcolor="#fac96d" stroked="false">
                <v:path arrowok="t"/>
                <v:fill type="solid"/>
              </v:shape>
            </v:group>
            <v:group style="position:absolute;left:2781;top:257;width:93;height:91" coordorigin="2781,257" coordsize="93,91">
              <v:shape style="position:absolute;left:2781;top:257;width:93;height:91" coordorigin="2781,257" coordsize="93,91" path="m2834,257l2809,261,2791,272,2781,290,2784,317,2794,336,2809,347,2837,346,2857,337,2869,323,2873,305,2873,303,2868,282,2854,265,2834,257xe" filled="true" fillcolor="#fac96d" stroked="false">
                <v:path arrowok="t"/>
                <v:fill type="solid"/>
              </v:shape>
            </v:group>
            <v:group style="position:absolute;left:3058;top:180;width:93;height:91" coordorigin="3058,180" coordsize="93,91">
              <v:shape style="position:absolute;left:3058;top:180;width:93;height:91" coordorigin="3058,180" coordsize="93,91" path="m3111,180l3086,184,3068,195,3058,213,3061,240,3071,259,3086,270,3114,269,3134,260,3146,246,3150,228,3150,226,3145,205,3131,188,3111,180xe" filled="true" fillcolor="#fac96d" stroked="false">
                <v:path arrowok="t"/>
                <v:fill type="solid"/>
              </v:shape>
            </v:group>
            <v:group style="position:absolute;left:3334;top:181;width:93;height:91" coordorigin="3334,181" coordsize="93,91">
              <v:shape style="position:absolute;left:3334;top:181;width:93;height:91" coordorigin="3334,181" coordsize="93,91" path="m3387,181l3362,185,3344,196,3334,214,3337,241,3347,260,3362,271,3390,270,3410,261,3422,247,3426,229,3426,227,3421,206,3407,189,3387,181xe" filled="true" fillcolor="#fac96d" stroked="false">
                <v:path arrowok="t"/>
                <v:fill type="solid"/>
              </v:shape>
            </v:group>
            <v:group style="position:absolute;left:4178;top:170;width:62;height:61" coordorigin="4178,170" coordsize="62,61">
              <v:shape style="position:absolute;left:4178;top:170;width:62;height:61" coordorigin="4178,170" coordsize="62,61" path="m4213,170l4190,176,4178,192,4183,217,4197,231,4223,227,4237,214,4240,201,4232,181,4213,170xe" filled="true" fillcolor="#ffffff" stroked="false">
                <v:path arrowok="t"/>
                <v:fill type="solid"/>
              </v:shape>
            </v:group>
            <v:group style="position:absolute;left:4163;top:155;width:93;height:91" coordorigin="4163,155" coordsize="93,91">
              <v:shape style="position:absolute;left:4163;top:155;width:93;height:91" coordorigin="4163,155" coordsize="93,91" path="m4216,155l4191,159,4173,170,4163,188,4166,215,4176,234,4191,245,4219,244,4239,235,4251,221,4255,203,4255,201,4250,180,4236,163,4216,155xe" filled="true" fillcolor="#fac96d" stroked="false">
                <v:path arrowok="t"/>
                <v:fill type="solid"/>
              </v:shape>
            </v:group>
            <v:group style="position:absolute;left:4455;top:130;width:62;height:61" coordorigin="4455,130" coordsize="62,61">
              <v:shape style="position:absolute;left:4455;top:130;width:62;height:61" coordorigin="4455,130" coordsize="62,61" path="m4490,130l4467,136,4455,152,4460,177,4474,191,4500,187,4514,174,4517,161,4509,141,4490,130xe" filled="true" fillcolor="#ffffff" stroked="false">
                <v:path arrowok="t"/>
                <v:fill type="solid"/>
              </v:shape>
            </v:group>
            <v:group style="position:absolute;left:4440;top:115;width:93;height:91" coordorigin="4440,115" coordsize="93,91">
              <v:shape style="position:absolute;left:4440;top:115;width:93;height:91" coordorigin="4440,115" coordsize="93,91" path="m4493,115l4468,119,4450,130,4440,148,4443,175,4453,194,4468,205,4496,204,4516,195,4528,181,4532,163,4532,161,4527,140,4513,123,4493,115xe" filled="true" fillcolor="#fac96d" stroked="false">
                <v:path arrowok="t"/>
                <v:fill type="solid"/>
              </v:shape>
            </v:group>
            <v:group style="position:absolute;left:4731;top:145;width:62;height:61" coordorigin="4731,145" coordsize="62,61">
              <v:shape style="position:absolute;left:4731;top:145;width:62;height:61" coordorigin="4731,145" coordsize="62,61" path="m4766,145l4743,151,4731,167,4736,192,4750,206,4776,202,4790,189,4793,176,4785,156,4766,145xe" filled="true" fillcolor="#ffffff" stroked="false">
                <v:path arrowok="t"/>
                <v:fill type="solid"/>
              </v:shape>
            </v:group>
            <v:group style="position:absolute;left:4716;top:130;width:93;height:91" coordorigin="4716,130" coordsize="93,91">
              <v:shape style="position:absolute;left:4716;top:130;width:93;height:91" coordorigin="4716,130" coordsize="93,91" path="m4769,130l4744,134,4726,145,4716,163,4719,190,4729,209,4744,220,4772,219,4792,210,4804,196,4808,178,4808,176,4803,155,4789,138,4769,130xe" filled="true" fillcolor="#fac96d" stroked="false">
                <v:path arrowok="t"/>
                <v:fill type="solid"/>
              </v:shape>
            </v:group>
            <v:group style="position:absolute;left:5008;top:168;width:62;height:61" coordorigin="5008,168" coordsize="62,61">
              <v:shape style="position:absolute;left:5008;top:168;width:62;height:61" coordorigin="5008,168" coordsize="62,61" path="m5043,168l5020,174,5008,190,5013,215,5027,229,5053,225,5067,212,5070,199,5062,179,5043,168xe" filled="true" fillcolor="#ffffff" stroked="false">
                <v:path arrowok="t"/>
                <v:fill type="solid"/>
              </v:shape>
            </v:group>
            <v:group style="position:absolute;left:4993;top:153;width:93;height:91" coordorigin="4993,153" coordsize="93,91">
              <v:shape style="position:absolute;left:4993;top:153;width:93;height:91" coordorigin="4993,153" coordsize="93,91" path="m5046,153l5021,157,5003,168,4993,186,4996,213,5006,232,5021,243,5049,242,5069,233,5081,219,5085,201,5085,199,5080,178,5066,161,5046,153xe" filled="true" fillcolor="#fac96d" stroked="false">
                <v:path arrowok="t"/>
                <v:fill type="solid"/>
              </v:shape>
            </v:group>
            <v:group style="position:absolute;left:5284;top:191;width:62;height:61" coordorigin="5284,191" coordsize="62,61">
              <v:shape style="position:absolute;left:5284;top:191;width:62;height:61" coordorigin="5284,191" coordsize="62,61" path="m5319,191l5296,197,5284,213,5289,238,5303,252,5329,248,5343,235,5346,222,5338,202,5319,191xe" filled="true" fillcolor="#ffffff" stroked="false">
                <v:path arrowok="t"/>
                <v:fill type="solid"/>
              </v:shape>
            </v:group>
            <v:group style="position:absolute;left:5269;top:176;width:93;height:91" coordorigin="5269,176" coordsize="93,91">
              <v:shape style="position:absolute;left:5269;top:176;width:93;height:91" coordorigin="5269,176" coordsize="93,91" path="m5322,176l5297,180,5279,191,5269,209,5272,236,5282,255,5297,266,5325,265,5345,256,5357,242,5361,224,5361,222,5356,201,5342,184,5322,176xe" filled="true" fillcolor="#fac96d" stroked="false">
                <v:path arrowok="t"/>
                <v:fill type="solid"/>
              </v:shape>
            </v:group>
            <v:group style="position:absolute;left:6113;top:185;width:62;height:61" coordorigin="6113,185" coordsize="62,61">
              <v:shape style="position:absolute;left:6113;top:185;width:62;height:61" coordorigin="6113,185" coordsize="62,61" path="m6148,185l6125,191,6113,207,6118,232,6132,246,6158,242,6172,229,6175,216,6167,196,6148,185xe" filled="true" fillcolor="#ffffff" stroked="false">
                <v:path arrowok="t"/>
                <v:fill type="solid"/>
              </v:shape>
            </v:group>
            <v:group style="position:absolute;left:6098;top:170;width:93;height:91" coordorigin="6098,170" coordsize="93,91">
              <v:shape style="position:absolute;left:6098;top:170;width:93;height:91" coordorigin="6098,170" coordsize="93,91" path="m6151,170l6126,174,6108,185,6098,203,6101,230,6111,249,6126,260,6154,259,6174,250,6186,236,6190,218,6190,216,6185,195,6171,178,6151,170xe" filled="true" fillcolor="#fac96d" stroked="false">
                <v:path arrowok="t"/>
                <v:fill type="solid"/>
              </v:shape>
            </v:group>
            <v:group style="position:absolute;left:6390;top:104;width:62;height:61" coordorigin="6390,104" coordsize="62,61">
              <v:shape style="position:absolute;left:6390;top:104;width:62;height:61" coordorigin="6390,104" coordsize="62,61" path="m6425,104l6402,110,6390,126,6395,151,6409,165,6435,161,6449,148,6452,135,6444,115,6425,104xe" filled="true" fillcolor="#ffffff" stroked="false">
                <v:path arrowok="t"/>
                <v:fill type="solid"/>
              </v:shape>
            </v:group>
            <v:group style="position:absolute;left:6375;top:89;width:93;height:91" coordorigin="6375,89" coordsize="93,91">
              <v:shape style="position:absolute;left:6375;top:89;width:93;height:91" coordorigin="6375,89" coordsize="93,91" path="m6428,89l6403,93,6385,104,6375,122,6378,149,6388,168,6403,179,6431,178,6451,169,6463,155,6467,137,6467,135,6462,114,6448,97,6428,89xe" filled="true" fillcolor="#fac96d" stroked="false">
                <v:path arrowok="t"/>
                <v:fill type="solid"/>
              </v:shape>
            </v:group>
            <v:group style="position:absolute;left:6651;top:232;width:93;height:91" coordorigin="6651,232" coordsize="93,91">
              <v:shape style="position:absolute;left:6651;top:232;width:93;height:91" coordorigin="6651,232" coordsize="93,91" path="m6704,232l6679,236,6661,247,6651,265,6654,292,6664,311,6679,322,6707,321,6727,312,6739,298,6743,280,6743,278,6738,257,6724,240,6704,232xe" filled="true" fillcolor="#fac96d" stroked="false">
                <v:path arrowok="t"/>
                <v:fill type="solid"/>
              </v:shape>
            </v:group>
            <v:group style="position:absolute;left:6943;top:109;width:62;height:61" coordorigin="6943,109" coordsize="62,61">
              <v:shape style="position:absolute;left:6943;top:109;width:62;height:61" coordorigin="6943,109" coordsize="62,61" path="m6978,109l6955,115,6943,131,6948,156,6962,170,6988,166,7002,153,7005,140,6997,120,6978,109xe" filled="true" fillcolor="#ffffff" stroked="false">
                <v:path arrowok="t"/>
                <v:fill type="solid"/>
              </v:shape>
            </v:group>
            <v:group style="position:absolute;left:6928;top:94;width:93;height:91" coordorigin="6928,94" coordsize="93,91">
              <v:shape style="position:absolute;left:6928;top:94;width:93;height:91" coordorigin="6928,94" coordsize="93,91" path="m6981,94l6956,98,6938,109,6928,127,6931,154,6941,173,6956,184,6984,183,7004,174,7016,160,7020,142,7020,140,7015,119,7001,102,6981,94xe" filled="true" fillcolor="#fac96d" stroked="false">
                <v:path arrowok="t"/>
                <v:fill type="solid"/>
              </v:shape>
            </v:group>
            <v:group style="position:absolute;left:7219;top:123;width:62;height:61" coordorigin="7219,123" coordsize="62,61">
              <v:shape style="position:absolute;left:7219;top:123;width:62;height:61" coordorigin="7219,123" coordsize="62,61" path="m7254,123l7231,129,7219,145,7224,170,7238,184,7264,180,7278,167,7281,154,7273,134,7254,123xe" filled="true" fillcolor="#ffffff" stroked="false">
                <v:path arrowok="t"/>
                <v:fill type="solid"/>
              </v:shape>
            </v:group>
            <v:group style="position:absolute;left:7204;top:108;width:93;height:91" coordorigin="7204,108" coordsize="93,91">
              <v:shape style="position:absolute;left:7204;top:108;width:93;height:91" coordorigin="7204,108" coordsize="93,91" path="m7257,108l7232,112,7214,123,7204,141,7207,168,7217,187,7232,198,7260,197,7280,188,7292,174,7296,156,7296,154,7291,133,7277,116,7257,108xe" filled="true" fillcolor="#fac96d" stroked="false">
                <v:path arrowok="t"/>
                <v:fill type="solid"/>
              </v:shape>
            </v:group>
            <v:group style="position:absolute;left:8033;top:163;width:93;height:91" coordorigin="8033,163" coordsize="93,91">
              <v:shape style="position:absolute;left:8033;top:163;width:93;height:91" coordorigin="8033,163" coordsize="93,91" path="m8086,163l8061,167,8043,178,8033,196,8036,223,8046,242,8061,253,8089,252,8109,243,8121,229,8125,211,8125,209,8120,188,8106,171,8086,163xe" filled="true" fillcolor="#fac96d" stroked="false">
                <v:path arrowok="t"/>
                <v:fill type="solid"/>
              </v:shape>
            </v:group>
            <v:group style="position:absolute;left:8310;top:235;width:93;height:91" coordorigin="8310,235" coordsize="93,91">
              <v:shape style="position:absolute;left:8310;top:235;width:93;height:91" coordorigin="8310,235" coordsize="93,91" path="m8363,235l8338,239,8320,250,8310,268,8313,295,8323,314,8338,325,8366,324,8386,315,8398,301,8402,283,8402,281,8397,260,8383,243,8363,235xe" filled="true" fillcolor="#fac96d" stroked="false">
                <v:path arrowok="t"/>
                <v:fill type="solid"/>
              </v:shape>
            </v:group>
            <v:group style="position:absolute;left:8601;top:330;width:62;height:61" coordorigin="8601,330" coordsize="62,61">
              <v:shape style="position:absolute;left:8601;top:330;width:62;height:61" coordorigin="8601,330" coordsize="62,61" path="m8636,330l8613,336,8601,352,8606,377,8620,391,8646,387,8660,374,8663,361,8655,341,8636,330xe" filled="true" fillcolor="#ffffff" stroked="false">
                <v:path arrowok="t"/>
                <v:fill type="solid"/>
              </v:shape>
            </v:group>
            <v:group style="position:absolute;left:8586;top:315;width:93;height:91" coordorigin="8586,315" coordsize="93,91">
              <v:shape style="position:absolute;left:8586;top:315;width:93;height:91" coordorigin="8586,315" coordsize="93,91" path="m8639,315l8614,319,8596,330,8586,348,8589,375,8599,394,8614,405,8642,404,8662,395,8674,381,8678,363,8678,361,8673,340,8659,323,8639,315xe" filled="true" fillcolor="#fac96d" stroked="false">
                <v:path arrowok="t"/>
                <v:fill type="solid"/>
              </v:shape>
            </v:group>
            <v:group style="position:absolute;left:615;top:136;width:8016;height:1875" coordorigin="615,136" coordsize="8016,1875">
              <v:shape style="position:absolute;left:615;top:136;width:8016;height:1875" coordorigin="615,136" coordsize="8016,1875" path="m615,136l891,313,1168,477,1444,513,2273,154,2550,659,2826,1215,3103,1345,3379,1365,4208,1749,4485,1784,4761,1980,5038,1924,5314,1562,6143,991,6420,1198,6696,1178,6973,1782,7249,2011,8078,1263,8355,1989,8631,1830e" filled="false" stroked="true" strokeweight=".25pt" strokecolor="#e51e0f">
                <v:path arrowok="t"/>
              </v:shape>
            </v:group>
            <v:group style="position:absolute;left:585;top:105;width:62;height:61" coordorigin="585,105" coordsize="62,61">
              <v:shape style="position:absolute;left:585;top:105;width:62;height:61" coordorigin="585,105" coordsize="62,61" path="m620,105l597,111,585,127,590,152,604,166,630,162,644,149,647,136,639,116,620,105xe" filled="true" fillcolor="#e51e0f" stroked="false">
                <v:path arrowok="t"/>
                <v:fill type="solid"/>
              </v:shape>
            </v:group>
            <v:group style="position:absolute;left:861;top:282;width:62;height:61" coordorigin="861,282" coordsize="62,61">
              <v:shape style="position:absolute;left:861;top:282;width:62;height:61" coordorigin="861,282" coordsize="62,61" path="m896,282l873,288,861,304,866,329,880,343,906,339,920,326,923,313,915,293,896,282xe" filled="true" fillcolor="#e51e0f" stroked="false">
                <v:path arrowok="t"/>
                <v:fill type="solid"/>
              </v:shape>
            </v:group>
            <v:group style="position:absolute;left:1138;top:446;width:62;height:61" coordorigin="1138,446" coordsize="62,61">
              <v:shape style="position:absolute;left:1138;top:446;width:62;height:61" coordorigin="1138,446" coordsize="62,61" path="m1173,446l1150,452,1138,468,1143,493,1157,507,1183,503,1197,490,1200,477,1192,457,1173,446xe" filled="true" fillcolor="#e51e0f" stroked="false">
                <v:path arrowok="t"/>
                <v:fill type="solid"/>
              </v:shape>
            </v:group>
            <v:group style="position:absolute;left:1414;top:482;width:62;height:61" coordorigin="1414,482" coordsize="62,61">
              <v:shape style="position:absolute;left:1414;top:482;width:62;height:61" coordorigin="1414,482" coordsize="62,61" path="m1449,482l1426,488,1414,504,1419,529,1433,543,1459,539,1473,526,1476,513,1468,493,1449,482xe" filled="true" fillcolor="#e51e0f" stroked="false">
                <v:path arrowok="t"/>
                <v:fill type="solid"/>
              </v:shape>
            </v:group>
            <v:group style="position:absolute;left:2243;top:123;width:62;height:61" coordorigin="2243,123" coordsize="62,61">
              <v:shape style="position:absolute;left:2243;top:123;width:62;height:61" coordorigin="2243,123" coordsize="62,61" path="m2278,123l2255,129,2243,145,2248,170,2262,184,2288,180,2302,167,2305,154,2297,134,2278,123xe" filled="true" fillcolor="#e51e0f" stroked="false">
                <v:path arrowok="t"/>
                <v:fill type="solid"/>
              </v:shape>
            </v:group>
            <v:group style="position:absolute;left:2520;top:628;width:62;height:61" coordorigin="2520,628" coordsize="62,61">
              <v:shape style="position:absolute;left:2520;top:628;width:62;height:61" coordorigin="2520,628" coordsize="62,61" path="m2555,628l2532,634,2520,650,2525,675,2539,689,2565,685,2579,672,2582,659,2574,639,2555,628xe" filled="true" fillcolor="#e51e0f" stroked="false">
                <v:path arrowok="t"/>
                <v:fill type="solid"/>
              </v:shape>
            </v:group>
            <v:group style="position:absolute;left:2796;top:1184;width:62;height:61" coordorigin="2796,1184" coordsize="62,61">
              <v:shape style="position:absolute;left:2796;top:1184;width:62;height:61" coordorigin="2796,1184" coordsize="62,61" path="m2831,1184l2808,1190,2796,1206,2801,1231,2815,1245,2841,1241,2855,1228,2858,1215,2850,1195,2831,1184xe" filled="true" fillcolor="#e51e0f" stroked="false">
                <v:path arrowok="t"/>
                <v:fill type="solid"/>
              </v:shape>
            </v:group>
            <v:group style="position:absolute;left:3073;top:1314;width:62;height:61" coordorigin="3073,1314" coordsize="62,61">
              <v:shape style="position:absolute;left:3073;top:1314;width:62;height:61" coordorigin="3073,1314" coordsize="62,61" path="m3108,1314l3085,1320,3073,1336,3078,1361,3092,1375,3118,1371,3132,1358,3135,1345,3127,1325,3108,1314xe" filled="true" fillcolor="#e51e0f" stroked="false">
                <v:path arrowok="t"/>
                <v:fill type="solid"/>
              </v:shape>
            </v:group>
            <v:group style="position:absolute;left:3349;top:1334;width:62;height:61" coordorigin="3349,1334" coordsize="62,61">
              <v:shape style="position:absolute;left:3349;top:1334;width:62;height:61" coordorigin="3349,1334" coordsize="62,61" path="m3384,1334l3361,1340,3349,1356,3354,1381,3368,1395,3394,1391,3408,1378,3411,1365,3403,1345,3384,1334xe" filled="true" fillcolor="#e51e0f" stroked="false">
                <v:path arrowok="t"/>
                <v:fill type="solid"/>
              </v:shape>
            </v:group>
            <v:group style="position:absolute;left:4178;top:1718;width:62;height:61" coordorigin="4178,1718" coordsize="62,61">
              <v:shape style="position:absolute;left:4178;top:1718;width:62;height:61" coordorigin="4178,1718" coordsize="62,61" path="m4213,1718l4190,1724,4178,1740,4183,1765,4197,1779,4223,1775,4237,1762,4240,1749,4232,1729,4213,1718xe" filled="true" fillcolor="#e51e0f" stroked="false">
                <v:path arrowok="t"/>
                <v:fill type="solid"/>
              </v:shape>
            </v:group>
            <v:group style="position:absolute;left:4455;top:1753;width:62;height:61" coordorigin="4455,1753" coordsize="62,61">
              <v:shape style="position:absolute;left:4455;top:1753;width:62;height:61" coordorigin="4455,1753" coordsize="62,61" path="m4490,1753l4467,1759,4455,1775,4460,1800,4474,1814,4500,1810,4514,1797,4517,1784,4509,1764,4490,1753xe" filled="true" fillcolor="#e51e0f" stroked="false">
                <v:path arrowok="t"/>
                <v:fill type="solid"/>
              </v:shape>
            </v:group>
            <v:group style="position:absolute;left:4731;top:1949;width:62;height:61" coordorigin="4731,1949" coordsize="62,61">
              <v:shape style="position:absolute;left:4731;top:1949;width:62;height:61" coordorigin="4731,1949" coordsize="62,61" path="m4766,1949l4743,1955,4731,1971,4736,1996,4750,2010,4776,2006,4790,1993,4793,1980,4785,1960,4766,1949xe" filled="true" fillcolor="#e51e0f" stroked="false">
                <v:path arrowok="t"/>
                <v:fill type="solid"/>
              </v:shape>
            </v:group>
            <v:group style="position:absolute;left:5008;top:1893;width:62;height:61" coordorigin="5008,1893" coordsize="62,61">
              <v:shape style="position:absolute;left:5008;top:1893;width:62;height:61" coordorigin="5008,1893" coordsize="62,61" path="m5043,1893l5020,1899,5008,1915,5013,1940,5027,1954,5053,1950,5067,1937,5070,1924,5062,1904,5043,1893xe" filled="true" fillcolor="#e51e0f" stroked="false">
                <v:path arrowok="t"/>
                <v:fill type="solid"/>
              </v:shape>
            </v:group>
            <v:group style="position:absolute;left:5284;top:1531;width:62;height:61" coordorigin="5284,1531" coordsize="62,61">
              <v:shape style="position:absolute;left:5284;top:1531;width:62;height:61" coordorigin="5284,1531" coordsize="62,61" path="m5319,1531l5296,1537,5284,1553,5289,1578,5303,1592,5329,1588,5343,1575,5346,1562,5338,1542,5319,1531xe" filled="true" fillcolor="#e51e0f" stroked="false">
                <v:path arrowok="t"/>
                <v:fill type="solid"/>
              </v:shape>
            </v:group>
            <v:group style="position:absolute;left:6113;top:960;width:62;height:61" coordorigin="6113,960" coordsize="62,61">
              <v:shape style="position:absolute;left:6113;top:960;width:62;height:61" coordorigin="6113,960" coordsize="62,61" path="m6148,960l6125,966,6113,982,6118,1007,6132,1021,6158,1017,6172,1004,6175,991,6167,971,6148,960xe" filled="true" fillcolor="#e51e0f" stroked="false">
                <v:path arrowok="t"/>
                <v:fill type="solid"/>
              </v:shape>
            </v:group>
            <v:group style="position:absolute;left:6390;top:1167;width:62;height:61" coordorigin="6390,1167" coordsize="62,61">
              <v:shape style="position:absolute;left:6390;top:1167;width:62;height:61" coordorigin="6390,1167" coordsize="62,61" path="m6425,1167l6402,1173,6390,1189,6395,1214,6409,1228,6435,1224,6449,1211,6452,1198,6444,1178,6425,1167xe" filled="true" fillcolor="#e51e0f" stroked="false">
                <v:path arrowok="t"/>
                <v:fill type="solid"/>
              </v:shape>
            </v:group>
            <v:group style="position:absolute;left:6666;top:1147;width:62;height:61" coordorigin="6666,1147" coordsize="62,61">
              <v:shape style="position:absolute;left:6666;top:1147;width:62;height:61" coordorigin="6666,1147" coordsize="62,61" path="m6701,1147l6678,1153,6666,1169,6671,1194,6685,1208,6711,1204,6725,1191,6728,1178,6720,1158,6701,1147xe" filled="true" fillcolor="#e51e0f" stroked="false">
                <v:path arrowok="t"/>
                <v:fill type="solid"/>
              </v:shape>
            </v:group>
            <v:group style="position:absolute;left:6943;top:1751;width:62;height:61" coordorigin="6943,1751" coordsize="62,61">
              <v:shape style="position:absolute;left:6943;top:1751;width:62;height:61" coordorigin="6943,1751" coordsize="62,61" path="m6978,1751l6955,1757,6943,1773,6948,1798,6962,1812,6988,1808,7002,1795,7005,1782,6997,1762,6978,1751xe" filled="true" fillcolor="#e51e0f" stroked="false">
                <v:path arrowok="t"/>
                <v:fill type="solid"/>
              </v:shape>
            </v:group>
            <v:group style="position:absolute;left:7219;top:1980;width:62;height:61" coordorigin="7219,1980" coordsize="62,61">
              <v:shape style="position:absolute;left:7219;top:1980;width:62;height:61" coordorigin="7219,1980" coordsize="62,61" path="m7254,1980l7231,1986,7219,2002,7224,2027,7238,2041,7264,2037,7278,2024,7281,2011,7273,1991,7254,1980xe" filled="true" fillcolor="#e51e0f" stroked="false">
                <v:path arrowok="t"/>
                <v:fill type="solid"/>
              </v:shape>
            </v:group>
            <v:group style="position:absolute;left:8048;top:1232;width:62;height:61" coordorigin="8048,1232" coordsize="62,61">
              <v:shape style="position:absolute;left:8048;top:1232;width:62;height:61" coordorigin="8048,1232" coordsize="62,61" path="m8083,1232l8060,1238,8048,1254,8053,1279,8067,1293,8093,1289,8107,1276,8110,1263,8102,1243,8083,1232xe" filled="true" fillcolor="#e51e0f" stroked="false">
                <v:path arrowok="t"/>
                <v:fill type="solid"/>
              </v:shape>
            </v:group>
            <v:group style="position:absolute;left:8325;top:1958;width:62;height:61" coordorigin="8325,1958" coordsize="62,61">
              <v:shape style="position:absolute;left:8325;top:1958;width:62;height:61" coordorigin="8325,1958" coordsize="62,61" path="m8360,1958l8337,1964,8325,1980,8330,2005,8344,2019,8370,2015,8384,2002,8387,1989,8379,1969,8360,1958xe" filled="true" fillcolor="#e51e0f" stroked="false">
                <v:path arrowok="t"/>
                <v:fill type="solid"/>
              </v:shape>
            </v:group>
            <v:group style="position:absolute;left:8601;top:1799;width:62;height:61" coordorigin="8601,1799" coordsize="62,61">
              <v:shape style="position:absolute;left:8601;top:1799;width:62;height:61" coordorigin="8601,1799" coordsize="62,61" path="m8636,1799l8613,1805,8601,1821,8606,1846,8620,1860,8646,1856,8660,1843,8663,1830,8655,1810,8636,1799xe" filled="true" fillcolor="#e51e0f" stroked="false">
                <v:path arrowok="t"/>
                <v:fill type="solid"/>
              </v:shape>
            </v:group>
            <v:group style="position:absolute;left:615;top:121;width:8016;height:2339" coordorigin="615,121" coordsize="8016,2339">
              <v:shape style="position:absolute;left:615;top:121;width:8016;height:2339" coordorigin="615,121" coordsize="8016,2339" path="m615,2460l8631,2460,8631,121,615,121,615,2460xe" filled="false" stroked="true" strokeweight=".375pt" strokecolor="#000000">
                <v:path arrowok="t"/>
              </v:shape>
              <v:shape style="position:absolute;left:0;top:0;width:1171;height:2799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613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auto" w:before="10"/>
                        <w:rPr>
                          <w:rFonts w:ascii="Times New Roman" w:hAnsi="Times New Roman" w:cs="Times New Roman" w:eastAsia="Times New Roman"/>
                          <w:sz w:val="26"/>
                          <w:szCs w:val="26"/>
                        </w:rPr>
                      </w:pPr>
                    </w:p>
                    <w:p>
                      <w:pPr>
                        <w:spacing w:before="0"/>
                        <w:ind w:left="0" w:right="496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95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auto" w:before="9"/>
                        <w:rPr>
                          <w:rFonts w:ascii="Times New Roman" w:hAnsi="Times New Roman" w:cs="Times New Roman" w:eastAsia="Times New Roman"/>
                          <w:sz w:val="26"/>
                          <w:szCs w:val="26"/>
                        </w:rPr>
                      </w:pPr>
                    </w:p>
                    <w:p>
                      <w:pPr>
                        <w:spacing w:before="0"/>
                        <w:ind w:left="0" w:right="496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90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auto" w:before="10"/>
                        <w:rPr>
                          <w:rFonts w:ascii="Times New Roman" w:hAnsi="Times New Roman" w:cs="Times New Roman" w:eastAsia="Times New Roman"/>
                          <w:sz w:val="26"/>
                          <w:szCs w:val="26"/>
                        </w:rPr>
                      </w:pPr>
                    </w:p>
                    <w:p>
                      <w:pPr>
                        <w:spacing w:before="0"/>
                        <w:ind w:left="0" w:right="496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85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auto" w:before="10"/>
                        <w:rPr>
                          <w:rFonts w:ascii="Times New Roman" w:hAnsi="Times New Roman" w:cs="Times New Roman" w:eastAsia="Times New Roman"/>
                          <w:sz w:val="26"/>
                          <w:szCs w:val="26"/>
                        </w:rPr>
                      </w:pPr>
                    </w:p>
                    <w:p>
                      <w:pPr>
                        <w:spacing w:line="248" w:lineRule="exact" w:before="0"/>
                        <w:ind w:left="0" w:right="496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80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6"/>
                          <w:sz w:val="24"/>
                        </w:rPr>
                        <w:t>2016/11/01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658;top:2559;width:1171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6"/>
                          <w:sz w:val="24"/>
                        </w:rPr>
                        <w:t>2016/11/07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3317;top:2559;width:1171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6"/>
                          <w:sz w:val="24"/>
                        </w:rPr>
                        <w:t>2016/11/13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4975;top:2559;width:1171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6"/>
                          <w:sz w:val="24"/>
                        </w:rPr>
                        <w:t>2016/11/19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6634;top:2559;width:1171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pacing w:val="-1"/>
                          <w:w w:val="97"/>
                          <w:sz w:val="24"/>
                        </w:rPr>
                        <w:t>2</w:t>
                      </w:r>
                      <w:r>
                        <w:rPr>
                          <w:rFonts w:ascii="Times New Roman"/>
                          <w:w w:val="108"/>
                          <w:sz w:val="24"/>
                        </w:rPr>
                        <w:t>016/11/25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55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1"/>
          <w:szCs w:val="11"/>
        </w:rPr>
      </w:pPr>
    </w:p>
    <w:p>
      <w:pPr>
        <w:tabs>
          <w:tab w:pos="5330" w:val="left" w:leader="none"/>
          <w:tab w:pos="7241" w:val="left" w:leader="none"/>
        </w:tabs>
        <w:spacing w:line="90" w:lineRule="exact"/>
        <w:ind w:left="3419" w:right="0" w:firstLine="0"/>
        <w:rPr>
          <w:rFonts w:ascii="Times New Roman" w:hAnsi="Times New Roman" w:cs="Times New Roman" w:eastAsia="Times New Roman"/>
          <w:sz w:val="6"/>
          <w:szCs w:val="6"/>
        </w:rPr>
      </w:pPr>
      <w:r>
        <w:rPr>
          <w:rFonts w:ascii="Times New Roman"/>
          <w:position w:val="-1"/>
          <w:sz w:val="9"/>
        </w:rPr>
        <w:pict>
          <v:group style="width:29.85pt;height:4.55pt;mso-position-horizontal-relative:char;mso-position-vertical-relative:line" coordorigin="0,0" coordsize="597,91">
            <v:group style="position:absolute;left:3;top:47;width:591;height:2" coordorigin="3,47" coordsize="591,2">
              <v:shape style="position:absolute;left:3;top:47;width:591;height:2" coordorigin="3,47" coordsize="591,0" path="m3,47l594,47e" filled="false" stroked="true" strokeweight=".3pt" strokecolor="#7296e5">
                <v:path arrowok="t"/>
              </v:shape>
            </v:group>
            <v:group style="position:absolute;left:268;top:16;width:62;height:61" coordorigin="268,16" coordsize="62,61">
              <v:shape style="position:absolute;left:268;top:16;width:62;height:61" coordorigin="268,16" coordsize="62,61" path="m303,16l280,22,268,38,272,63,287,76,312,72,326,60,330,47,322,26,303,16xe" filled="true" fillcolor="#ffffff" stroked="false">
                <v:path arrowok="t"/>
                <v:fill type="solid"/>
              </v:shape>
            </v:group>
            <v:group style="position:absolute;left:253;top:0;width:93;height:91" coordorigin="253,0" coordsize="93,91">
              <v:shape style="position:absolute;left:253;top:0;width:93;height:91" coordorigin="253,0" coordsize="93,91" path="m306,0l281,4,263,16,253,33,255,60,265,79,281,90,309,89,329,80,341,66,345,48,345,47,340,25,326,9,306,0xe" filled="true" fillcolor="#7296e5" stroked="false">
                <v:path arrowok="t"/>
                <v:fill type="solid"/>
              </v:shape>
            </v:group>
          </v:group>
        </w:pict>
      </w:r>
      <w:r>
        <w:rPr>
          <w:rFonts w:ascii="Times New Roman"/>
          <w:position w:val="-1"/>
          <w:sz w:val="9"/>
        </w:rPr>
      </w:r>
      <w:r>
        <w:rPr>
          <w:rFonts w:ascii="Times New Roman"/>
          <w:position w:val="-1"/>
          <w:sz w:val="9"/>
        </w:rPr>
        <w:tab/>
      </w:r>
      <w:r>
        <w:rPr>
          <w:rFonts w:ascii="Times New Roman"/>
          <w:position w:val="-1"/>
          <w:sz w:val="9"/>
        </w:rPr>
        <w:pict>
          <v:group style="width:29.85pt;height:4.55pt;mso-position-horizontal-relative:char;mso-position-vertical-relative:line" coordorigin="0,0" coordsize="597,91">
            <v:group style="position:absolute;left:3;top:47;width:591;height:2" coordorigin="3,47" coordsize="591,2">
              <v:shape style="position:absolute;left:3;top:47;width:591;height:2" coordorigin="3,47" coordsize="591,0" path="m3,47l594,47e" filled="false" stroked="true" strokeweight=".3pt" strokecolor="#fac96d">
                <v:path arrowok="t"/>
              </v:shape>
            </v:group>
            <v:group style="position:absolute;left:268;top:16;width:62;height:61" coordorigin="268,16" coordsize="62,61">
              <v:shape style="position:absolute;left:268;top:16;width:62;height:61" coordorigin="268,16" coordsize="62,61" path="m303,16l280,22,268,38,272,63,287,76,312,72,326,60,330,47,322,26,303,16xe" filled="true" fillcolor="#ffffff" stroked="false">
                <v:path arrowok="t"/>
                <v:fill type="solid"/>
              </v:shape>
            </v:group>
            <v:group style="position:absolute;left:253;top:0;width:93;height:91" coordorigin="253,0" coordsize="93,91">
              <v:shape style="position:absolute;left:253;top:0;width:93;height:91" coordorigin="253,0" coordsize="93,91" path="m306,0l281,4,263,16,253,33,255,60,265,79,281,90,309,89,329,80,341,66,345,48,345,47,340,25,326,9,306,0xe" filled="true" fillcolor="#fac96d" stroked="false">
                <v:path arrowok="t"/>
                <v:fill type="solid"/>
              </v:shape>
            </v:group>
          </v:group>
        </w:pict>
      </w:r>
      <w:r>
        <w:rPr>
          <w:rFonts w:ascii="Times New Roman"/>
          <w:position w:val="-1"/>
          <w:sz w:val="9"/>
        </w:rPr>
      </w:r>
      <w:r>
        <w:rPr>
          <w:rFonts w:ascii="Times New Roman"/>
          <w:position w:val="-1"/>
          <w:sz w:val="9"/>
        </w:rPr>
        <w:tab/>
      </w:r>
      <w:r>
        <w:rPr>
          <w:rFonts w:ascii="Times New Roman"/>
          <w:sz w:val="6"/>
        </w:rPr>
        <w:pict>
          <v:group style="width:29.8pt;height:3.05pt;mso-position-horizontal-relative:char;mso-position-vertical-relative:line" coordorigin="0,0" coordsize="596,61">
            <v:group style="position:absolute;left:3;top:31;width:591;height:2" coordorigin="3,31" coordsize="591,2">
              <v:shape style="position:absolute;left:3;top:31;width:591;height:2" coordorigin="3,31" coordsize="591,0" path="m3,31l594,31e" filled="false" stroked="true" strokeweight=".25pt" strokecolor="#e51e0f">
                <v:path arrowok="t"/>
              </v:shape>
            </v:group>
            <v:group style="position:absolute;left:267;top:0;width:62;height:61" coordorigin="267,0" coordsize="62,61">
              <v:shape style="position:absolute;left:267;top:0;width:62;height:61" coordorigin="267,0" coordsize="62,61" path="m303,0l280,6,267,22,272,47,286,60,312,57,326,44,329,31,321,11,303,0xe" filled="true" fillcolor="#e51e0f" stroked="false">
                <v:path arrowok="t"/>
                <v:fill type="solid"/>
              </v:shape>
            </v:group>
          </v:group>
        </w:pict>
      </w:r>
      <w:r>
        <w:rPr>
          <w:rFonts w:ascii="Times New Roman"/>
          <w:sz w:val="6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29"/>
          <w:szCs w:val="29"/>
        </w:rPr>
      </w:pPr>
    </w:p>
    <w:p>
      <w:pPr>
        <w:pStyle w:val="BodyText"/>
        <w:spacing w:line="252" w:lineRule="auto" w:before="55"/>
        <w:ind w:right="0"/>
        <w:jc w:val="left"/>
      </w:pPr>
      <w:r>
        <w:rPr>
          <w:w w:val="105"/>
        </w:rPr>
        <w:t>Figure 4.19: </w:t>
      </w:r>
      <w:bookmarkStart w:name="_bookmark77" w:id="120"/>
      <w:bookmarkEnd w:id="120"/>
      <w:r>
        <w:rPr>
          <w:w w:val="105"/>
        </w:rPr>
        <w:t>The</w:t>
      </w:r>
      <w:r>
        <w:rPr>
          <w:w w:val="105"/>
        </w:rPr>
        <w:t> flow, pressure and power error percentages for daily periodic</w:t>
      </w:r>
      <w:r>
        <w:rPr>
          <w:spacing w:val="6"/>
          <w:w w:val="105"/>
        </w:rPr>
        <w:t> </w:t>
      </w:r>
      <w:r>
        <w:rPr>
          <w:w w:val="105"/>
        </w:rPr>
        <w:t>simulations</w:t>
      </w:r>
      <w:r>
        <w:rPr>
          <w:w w:val="105"/>
        </w:rPr>
        <w:t> </w:t>
      </w:r>
      <w:r>
        <w:rPr>
          <w:w w:val="105"/>
        </w:rPr>
        <w:t>over a</w:t>
      </w:r>
      <w:r>
        <w:rPr>
          <w:spacing w:val="42"/>
          <w:w w:val="105"/>
        </w:rPr>
        <w:t> </w:t>
      </w:r>
      <w:r>
        <w:rPr>
          <w:w w:val="105"/>
        </w:rPr>
        <w:t>month.</w:t>
      </w:r>
      <w:r>
        <w:rPr/>
      </w:r>
    </w:p>
    <w:p>
      <w:pPr>
        <w:spacing w:after="0" w:line="252" w:lineRule="auto"/>
        <w:jc w:val="left"/>
        <w:sectPr>
          <w:pgSz w:w="11910" w:h="16840"/>
          <w:pgMar w:header="420" w:footer="799" w:top="680" w:bottom="1080" w:left="1300" w:right="10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BodyText"/>
        <w:spacing w:line="352" w:lineRule="auto"/>
        <w:ind w:right="139" w:hanging="9"/>
        <w:jc w:val="both"/>
      </w:pP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accuracy</w:t>
      </w:r>
      <w:r>
        <w:rPr>
          <w:spacing w:val="27"/>
          <w:w w:val="105"/>
        </w:rPr>
        <w:t> </w:t>
      </w:r>
      <w:r>
        <w:rPr>
          <w:w w:val="105"/>
        </w:rPr>
        <w:t>of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process</w:t>
      </w:r>
      <w:r>
        <w:rPr>
          <w:spacing w:val="27"/>
          <w:w w:val="105"/>
        </w:rPr>
        <w:t> </w:t>
      </w:r>
      <w:r>
        <w:rPr>
          <w:w w:val="105"/>
        </w:rPr>
        <w:t>parameters</w:t>
      </w:r>
      <w:r>
        <w:rPr>
          <w:spacing w:val="27"/>
          <w:w w:val="105"/>
        </w:rPr>
        <w:t> </w:t>
      </w:r>
      <w:r>
        <w:rPr>
          <w:w w:val="105"/>
        </w:rPr>
        <w:t>of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simulation</w:t>
      </w:r>
      <w:r>
        <w:rPr>
          <w:spacing w:val="29"/>
          <w:w w:val="105"/>
        </w:rPr>
        <w:t> </w:t>
      </w:r>
      <w:r>
        <w:rPr>
          <w:w w:val="105"/>
        </w:rPr>
        <w:t>was</w:t>
      </w:r>
      <w:r>
        <w:rPr>
          <w:spacing w:val="27"/>
          <w:w w:val="105"/>
        </w:rPr>
        <w:t> </w:t>
      </w:r>
      <w:r>
        <w:rPr>
          <w:w w:val="105"/>
        </w:rPr>
        <w:t>within</w:t>
      </w:r>
      <w:r>
        <w:rPr>
          <w:spacing w:val="29"/>
          <w:w w:val="105"/>
        </w:rPr>
        <w:t> </w:t>
      </w:r>
      <w:r>
        <w:rPr>
          <w:w w:val="105"/>
        </w:rPr>
        <w:t>5%</w:t>
      </w:r>
      <w:r>
        <w:rPr>
          <w:spacing w:val="27"/>
          <w:w w:val="105"/>
        </w:rPr>
        <w:t> </w:t>
      </w:r>
      <w:r>
        <w:rPr>
          <w:w w:val="105"/>
        </w:rPr>
        <w:t>for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duration</w:t>
      </w:r>
      <w:r>
        <w:rPr>
          <w:spacing w:val="-58"/>
          <w:w w:val="105"/>
        </w:rPr>
        <w:t> </w:t>
      </w:r>
      <w:r>
        <w:rPr>
          <w:spacing w:val="-58"/>
          <w:w w:val="105"/>
        </w:rPr>
      </w:r>
      <w:r>
        <w:rPr>
          <w:w w:val="105"/>
        </w:rPr>
        <w:t>of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periodic</w:t>
      </w:r>
      <w:r>
        <w:rPr>
          <w:spacing w:val="26"/>
          <w:w w:val="105"/>
        </w:rPr>
        <w:t> </w:t>
      </w:r>
      <w:r>
        <w:rPr>
          <w:w w:val="105"/>
        </w:rPr>
        <w:t>simulation.</w:t>
      </w:r>
      <w:r>
        <w:rPr>
          <w:spacing w:val="57"/>
          <w:w w:val="105"/>
        </w:rPr>
        <w:t> </w:t>
      </w:r>
      <w:r>
        <w:rPr>
          <w:w w:val="105"/>
        </w:rPr>
        <w:t>However,</w:t>
      </w:r>
      <w:r>
        <w:rPr>
          <w:spacing w:val="27"/>
          <w:w w:val="105"/>
        </w:rPr>
        <w:t> </w:t>
      </w:r>
      <w:r>
        <w:rPr>
          <w:w w:val="105"/>
        </w:rPr>
        <w:t>From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2016/11/07,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accuracy</w:t>
      </w:r>
      <w:r>
        <w:rPr>
          <w:spacing w:val="26"/>
          <w:w w:val="105"/>
        </w:rPr>
        <w:t> </w:t>
      </w:r>
      <w:r>
        <w:rPr>
          <w:w w:val="105"/>
        </w:rPr>
        <w:t>of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simulated</w:t>
      </w:r>
      <w:r>
        <w:rPr>
          <w:w w:val="107"/>
        </w:rPr>
        <w:t> </w:t>
      </w:r>
      <w:r>
        <w:rPr>
          <w:w w:val="105"/>
        </w:rPr>
        <w:t>power dropped by between 10 and 15 percent. The daily average power of the system up</w:t>
      </w:r>
      <w:r>
        <w:rPr>
          <w:spacing w:val="9"/>
          <w:w w:val="105"/>
        </w:rPr>
        <w:t> </w:t>
      </w:r>
      <w:r>
        <w:rPr>
          <w:w w:val="105"/>
        </w:rPr>
        <w:t>to</w:t>
      </w:r>
      <w:r>
        <w:rPr>
          <w:w w:val="110"/>
        </w:rPr>
        <w:t> </w:t>
      </w:r>
      <w:r>
        <w:rPr>
          <w:w w:val="105"/>
        </w:rPr>
        <w:t>the point was approximately 12.5 MW, a 15% simulation error therefore relates to 1.9</w:t>
      </w:r>
      <w:r>
        <w:rPr>
          <w:spacing w:val="38"/>
          <w:w w:val="105"/>
        </w:rPr>
        <w:t> </w:t>
      </w:r>
      <w:r>
        <w:rPr>
          <w:w w:val="105"/>
        </w:rPr>
        <w:t>MW</w:t>
      </w:r>
      <w:r>
        <w:rPr>
          <w:w w:val="103"/>
        </w:rPr>
        <w:t> </w:t>
      </w:r>
      <w:r>
        <w:rPr>
          <w:w w:val="105"/>
        </w:rPr>
        <w:t>difference between simulated and actual parameters. This suggests a major shift in</w:t>
      </w:r>
      <w:r>
        <w:rPr>
          <w:spacing w:val="13"/>
          <w:w w:val="105"/>
        </w:rPr>
        <w:t> </w:t>
      </w:r>
      <w:r>
        <w:rPr>
          <w:w w:val="105"/>
        </w:rPr>
        <w:t>operation</w:t>
      </w:r>
      <w:r>
        <w:rPr>
          <w:w w:val="103"/>
        </w:rPr>
        <w:t> </w:t>
      </w:r>
      <w:r>
        <w:rPr>
          <w:w w:val="105"/>
        </w:rPr>
        <w:t>of the</w:t>
      </w:r>
      <w:r>
        <w:rPr>
          <w:spacing w:val="24"/>
          <w:w w:val="105"/>
        </w:rPr>
        <w:t> </w:t>
      </w:r>
      <w:r>
        <w:rPr>
          <w:w w:val="105"/>
        </w:rPr>
        <w:t>system.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352" w:lineRule="auto"/>
        <w:ind w:right="106" w:hanging="9"/>
        <w:jc w:val="both"/>
      </w:pPr>
      <w:r>
        <w:rPr/>
        <w:pict>
          <v:group style="position:absolute;margin-left:124.751381pt;margin-top:140.554642pt;width:353.3pt;height:117.35pt;mso-position-horizontal-relative:page;mso-position-vertical-relative:paragraph;z-index:-409984" coordorigin="2495,2811" coordsize="7066,2347">
            <v:group style="position:absolute;left:2525;top:5154;width:7004;height:2" coordorigin="2525,5154" coordsize="7004,2">
              <v:shape style="position:absolute;left:2525;top:5154;width:7004;height:2" coordorigin="2525,5154" coordsize="7004,0" path="m2525,5154l9529,5154e" filled="false" stroked="true" strokeweight=".0625pt" strokecolor="#d6e0c9">
                <v:path arrowok="t"/>
                <v:stroke dashstyle="longDash"/>
              </v:shape>
            </v:group>
            <v:group style="position:absolute;left:2525;top:5154;width:63;height:2" coordorigin="2525,5154" coordsize="63,2">
              <v:shape style="position:absolute;left:2525;top:5154;width:63;height:2" coordorigin="2525,5154" coordsize="63,0" path="m2525,5154l2588,5154e" filled="false" stroked="true" strokeweight=".375pt" strokecolor="#000000">
                <v:path arrowok="t"/>
              </v:shape>
            </v:group>
            <v:group style="position:absolute;left:2525;top:4764;width:4148;height:2" coordorigin="2525,4764" coordsize="4148,2">
              <v:shape style="position:absolute;left:2525;top:4764;width:4148;height:2" coordorigin="2525,4764" coordsize="4148,0" path="m2525,4764l6673,4764e" filled="false" stroked="true" strokeweight=".0625pt" strokecolor="#d6e0c9">
                <v:path arrowok="t"/>
                <v:stroke dashstyle="longDash"/>
              </v:shape>
            </v:group>
            <v:group style="position:absolute;left:2525;top:4764;width:63;height:2" coordorigin="2525,4764" coordsize="63,2">
              <v:shape style="position:absolute;left:2525;top:4764;width:63;height:2" coordorigin="2525,4764" coordsize="63,0" path="m2525,4764l2588,4764e" filled="false" stroked="true" strokeweight=".375pt" strokecolor="#000000">
                <v:path arrowok="t"/>
              </v:shape>
            </v:group>
            <v:group style="position:absolute;left:2525;top:4374;width:4148;height:2" coordorigin="2525,4374" coordsize="4148,2">
              <v:shape style="position:absolute;left:2525;top:4374;width:4148;height:2" coordorigin="2525,4374" coordsize="4148,0" path="m2525,4374l6673,4374e" filled="false" stroked="true" strokeweight=".0625pt" strokecolor="#d6e0c9">
                <v:path arrowok="t"/>
                <v:stroke dashstyle="longDash"/>
              </v:shape>
            </v:group>
            <v:group style="position:absolute;left:2525;top:4374;width:63;height:2" coordorigin="2525,4374" coordsize="63,2">
              <v:shape style="position:absolute;left:2525;top:4374;width:63;height:2" coordorigin="2525,4374" coordsize="63,0" path="m2525,4374l2588,4374e" filled="false" stroked="true" strokeweight=".375pt" strokecolor="#000000">
                <v:path arrowok="t"/>
              </v:shape>
            </v:group>
            <v:group style="position:absolute;left:2525;top:3984;width:4148;height:2" coordorigin="2525,3984" coordsize="4148,2">
              <v:shape style="position:absolute;left:2525;top:3984;width:4148;height:2" coordorigin="2525,3984" coordsize="4148,0" path="m2525,3984l6673,3984e" filled="false" stroked="true" strokeweight=".0625pt" strokecolor="#d6e0c9">
                <v:path arrowok="t"/>
                <v:stroke dashstyle="longDash"/>
              </v:shape>
            </v:group>
            <v:group style="position:absolute;left:2525;top:3984;width:63;height:2" coordorigin="2525,3984" coordsize="63,2">
              <v:shape style="position:absolute;left:2525;top:3984;width:63;height:2" coordorigin="2525,3984" coordsize="63,0" path="m2525,3984l2588,3984e" filled="false" stroked="true" strokeweight=".375pt" strokecolor="#000000">
                <v:path arrowok="t"/>
              </v:shape>
            </v:group>
            <v:group style="position:absolute;left:2525;top:3595;width:4148;height:2" coordorigin="2525,3595" coordsize="4148,2">
              <v:shape style="position:absolute;left:2525;top:3595;width:4148;height:2" coordorigin="2525,3595" coordsize="4148,0" path="m2525,3595l6673,3595e" filled="false" stroked="true" strokeweight=".0625pt" strokecolor="#d6e0c9">
                <v:path arrowok="t"/>
                <v:stroke dashstyle="longDash"/>
              </v:shape>
            </v:group>
            <v:group style="position:absolute;left:2525;top:3595;width:63;height:2" coordorigin="2525,3595" coordsize="63,2">
              <v:shape style="position:absolute;left:2525;top:3595;width:63;height:2" coordorigin="2525,3595" coordsize="63,0" path="m2525,3595l2588,3595e" filled="false" stroked="true" strokeweight=".375pt" strokecolor="#000000">
                <v:path arrowok="t"/>
              </v:shape>
            </v:group>
            <v:group style="position:absolute;left:2525;top:3205;width:4148;height:2" coordorigin="2525,3205" coordsize="4148,2">
              <v:shape style="position:absolute;left:2525;top:3205;width:4148;height:2" coordorigin="2525,3205" coordsize="4148,0" path="m2525,3205l6673,3205e" filled="false" stroked="true" strokeweight=".0625pt" strokecolor="#d6e0c9">
                <v:path arrowok="t"/>
                <v:stroke dashstyle="longDash"/>
              </v:shape>
            </v:group>
            <v:group style="position:absolute;left:2525;top:3205;width:63;height:2" coordorigin="2525,3205" coordsize="63,2">
              <v:shape style="position:absolute;left:2525;top:3205;width:63;height:2" coordorigin="2525,3205" coordsize="63,0" path="m2525,3205l2588,3205e" filled="false" stroked="true" strokeweight=".375pt" strokecolor="#000000">
                <v:path arrowok="t"/>
              </v:shape>
            </v:group>
            <v:group style="position:absolute;left:2525;top:2815;width:7004;height:2" coordorigin="2525,2815" coordsize="7004,2">
              <v:shape style="position:absolute;left:2525;top:2815;width:7004;height:2" coordorigin="2525,2815" coordsize="7004,0" path="m2525,2815l9529,2815e" filled="false" stroked="true" strokeweight=".0625pt" strokecolor="#d6e0c9">
                <v:path arrowok="t"/>
                <v:stroke dashstyle="longDash"/>
              </v:shape>
            </v:group>
            <v:group style="position:absolute;left:2525;top:2815;width:63;height:2" coordorigin="2525,2815" coordsize="63,2">
              <v:shape style="position:absolute;left:2525;top:2815;width:63;height:2" coordorigin="2525,2815" coordsize="63,0" path="m2525,2815l2588,2815e" filled="false" stroked="true" strokeweight=".375pt" strokecolor="#000000">
                <v:path arrowok="t"/>
              </v:shape>
            </v:group>
            <v:group style="position:absolute;left:2525;top:2815;width:2;height:2339" coordorigin="2525,2815" coordsize="2,2339">
              <v:shape style="position:absolute;left:2525;top:2815;width:2;height:2339" coordorigin="2525,2815" coordsize="0,2339" path="m2525,5154l2525,2815e" filled="false" stroked="true" strokeweight=".0625pt" strokecolor="#d6e0c9">
                <v:path arrowok="t"/>
                <v:stroke dashstyle="longDash"/>
              </v:shape>
            </v:group>
            <v:group style="position:absolute;left:2525;top:5091;width:2;height:63" coordorigin="2525,5091" coordsize="2,63">
              <v:shape style="position:absolute;left:2525;top:5091;width:2;height:63" coordorigin="2525,5091" coordsize="0,63" path="m2525,5154l2525,5091e" filled="false" stroked="true" strokeweight=".375pt" strokecolor="#000000">
                <v:path arrowok="t"/>
              </v:shape>
            </v:group>
            <v:group style="position:absolute;left:2525;top:2815;width:2;height:63" coordorigin="2525,2815" coordsize="2,63">
              <v:shape style="position:absolute;left:2525;top:2815;width:2;height:63" coordorigin="2525,2815" coordsize="0,63" path="m2525,2815l2525,2878e" filled="false" stroked="true" strokeweight=".375pt" strokecolor="#000000">
                <v:path arrowok="t"/>
              </v:shape>
            </v:group>
            <v:group style="position:absolute;left:2593;top:5123;width:2;height:31" coordorigin="2593,5123" coordsize="2,31">
              <v:shape style="position:absolute;left:2593;top:5123;width:2;height:31" coordorigin="2593,5123" coordsize="0,31" path="m2593,5154l2593,5123e" filled="false" stroked="true" strokeweight=".375pt" strokecolor="#000000">
                <v:path arrowok="t"/>
              </v:shape>
            </v:group>
            <v:group style="position:absolute;left:2593;top:2815;width:2;height:31" coordorigin="2593,2815" coordsize="2,31">
              <v:shape style="position:absolute;left:2593;top:2815;width:2;height:31" coordorigin="2593,2815" coordsize="0,31" path="m2593,2815l2593,2846e" filled="false" stroked="true" strokeweight=".375pt" strokecolor="#000000">
                <v:path arrowok="t"/>
              </v:shape>
            </v:group>
            <v:group style="position:absolute;left:2661;top:5123;width:2;height:31" coordorigin="2661,5123" coordsize="2,31">
              <v:shape style="position:absolute;left:2661;top:5123;width:2;height:31" coordorigin="2661,5123" coordsize="0,31" path="m2661,5154l2661,5123e" filled="false" stroked="true" strokeweight=".375pt" strokecolor="#000000">
                <v:path arrowok="t"/>
              </v:shape>
            </v:group>
            <v:group style="position:absolute;left:2661;top:2815;width:2;height:31" coordorigin="2661,2815" coordsize="2,31">
              <v:shape style="position:absolute;left:2661;top:2815;width:2;height:31" coordorigin="2661,2815" coordsize="0,31" path="m2661,2815l2661,2846e" filled="false" stroked="true" strokeweight=".375pt" strokecolor="#000000">
                <v:path arrowok="t"/>
              </v:shape>
            </v:group>
            <v:group style="position:absolute;left:2729;top:5123;width:2;height:31" coordorigin="2729,5123" coordsize="2,31">
              <v:shape style="position:absolute;left:2729;top:5123;width:2;height:31" coordorigin="2729,5123" coordsize="0,31" path="m2729,5154l2729,5123e" filled="false" stroked="true" strokeweight=".375pt" strokecolor="#000000">
                <v:path arrowok="t"/>
              </v:shape>
            </v:group>
            <v:group style="position:absolute;left:2729;top:2815;width:2;height:31" coordorigin="2729,2815" coordsize="2,31">
              <v:shape style="position:absolute;left:2729;top:2815;width:2;height:31" coordorigin="2729,2815" coordsize="0,31" path="m2729,2815l2729,2846e" filled="false" stroked="true" strokeweight=".375pt" strokecolor="#000000">
                <v:path arrowok="t"/>
              </v:shape>
            </v:group>
            <v:group style="position:absolute;left:2797;top:5123;width:2;height:31" coordorigin="2797,5123" coordsize="2,31">
              <v:shape style="position:absolute;left:2797;top:5123;width:2;height:31" coordorigin="2797,5123" coordsize="0,31" path="m2797,5154l2797,5123e" filled="false" stroked="true" strokeweight=".375pt" strokecolor="#000000">
                <v:path arrowok="t"/>
              </v:shape>
            </v:group>
            <v:group style="position:absolute;left:2797;top:2815;width:2;height:31" coordorigin="2797,2815" coordsize="2,31">
              <v:shape style="position:absolute;left:2797;top:2815;width:2;height:31" coordorigin="2797,2815" coordsize="0,31" path="m2797,2815l2797,2846e" filled="false" stroked="true" strokeweight=".375pt" strokecolor="#000000">
                <v:path arrowok="t"/>
              </v:shape>
            </v:group>
            <v:group style="position:absolute;left:2865;top:5123;width:2;height:31" coordorigin="2865,5123" coordsize="2,31">
              <v:shape style="position:absolute;left:2865;top:5123;width:2;height:31" coordorigin="2865,5123" coordsize="0,31" path="m2865,5154l2865,5123e" filled="false" stroked="true" strokeweight=".375pt" strokecolor="#000000">
                <v:path arrowok="t"/>
              </v:shape>
            </v:group>
            <v:group style="position:absolute;left:2865;top:2815;width:2;height:31" coordorigin="2865,2815" coordsize="2,31">
              <v:shape style="position:absolute;left:2865;top:2815;width:2;height:31" coordorigin="2865,2815" coordsize="0,31" path="m2865,2815l2865,2846e" filled="false" stroked="true" strokeweight=".375pt" strokecolor="#000000">
                <v:path arrowok="t"/>
              </v:shape>
            </v:group>
            <v:group style="position:absolute;left:2933;top:5123;width:2;height:31" coordorigin="2933,5123" coordsize="2,31">
              <v:shape style="position:absolute;left:2933;top:5123;width:2;height:31" coordorigin="2933,5123" coordsize="0,31" path="m2933,5154l2933,5123e" filled="false" stroked="true" strokeweight=".375pt" strokecolor="#000000">
                <v:path arrowok="t"/>
              </v:shape>
            </v:group>
            <v:group style="position:absolute;left:2933;top:2815;width:2;height:31" coordorigin="2933,2815" coordsize="2,31">
              <v:shape style="position:absolute;left:2933;top:2815;width:2;height:31" coordorigin="2933,2815" coordsize="0,31" path="m2933,2815l2933,2846e" filled="false" stroked="true" strokeweight=".375pt" strokecolor="#000000">
                <v:path arrowok="t"/>
              </v:shape>
            </v:group>
            <v:group style="position:absolute;left:3001;top:5123;width:2;height:31" coordorigin="3001,5123" coordsize="2,31">
              <v:shape style="position:absolute;left:3001;top:5123;width:2;height:31" coordorigin="3001,5123" coordsize="0,31" path="m3001,5154l3001,5123e" filled="false" stroked="true" strokeweight=".375pt" strokecolor="#000000">
                <v:path arrowok="t"/>
              </v:shape>
            </v:group>
            <v:group style="position:absolute;left:3001;top:2815;width:2;height:31" coordorigin="3001,2815" coordsize="2,31">
              <v:shape style="position:absolute;left:3001;top:2815;width:2;height:31" coordorigin="3001,2815" coordsize="0,31" path="m3001,2815l3001,2846e" filled="false" stroked="true" strokeweight=".375pt" strokecolor="#000000">
                <v:path arrowok="t"/>
              </v:shape>
            </v:group>
            <v:group style="position:absolute;left:3069;top:5123;width:2;height:31" coordorigin="3069,5123" coordsize="2,31">
              <v:shape style="position:absolute;left:3069;top:5123;width:2;height:31" coordorigin="3069,5123" coordsize="0,31" path="m3069,5154l3069,5123e" filled="false" stroked="true" strokeweight=".375pt" strokecolor="#000000">
                <v:path arrowok="t"/>
              </v:shape>
            </v:group>
            <v:group style="position:absolute;left:3069;top:2815;width:2;height:31" coordorigin="3069,2815" coordsize="2,31">
              <v:shape style="position:absolute;left:3069;top:2815;width:2;height:31" coordorigin="3069,2815" coordsize="0,31" path="m3069,2815l3069,2846e" filled="false" stroked="true" strokeweight=".375pt" strokecolor="#000000">
                <v:path arrowok="t"/>
              </v:shape>
            </v:group>
            <v:group style="position:absolute;left:3137;top:5123;width:2;height:31" coordorigin="3137,5123" coordsize="2,31">
              <v:shape style="position:absolute;left:3137;top:5123;width:2;height:31" coordorigin="3137,5123" coordsize="0,31" path="m3137,5154l3137,5123e" filled="false" stroked="true" strokeweight=".375pt" strokecolor="#000000">
                <v:path arrowok="t"/>
              </v:shape>
            </v:group>
            <v:group style="position:absolute;left:3137;top:2815;width:2;height:31" coordorigin="3137,2815" coordsize="2,31">
              <v:shape style="position:absolute;left:3137;top:2815;width:2;height:31" coordorigin="3137,2815" coordsize="0,31" path="m3137,2815l3137,2846e" filled="false" stroked="true" strokeweight=".375pt" strokecolor="#000000">
                <v:path arrowok="t"/>
              </v:shape>
            </v:group>
            <v:group style="position:absolute;left:3205;top:5123;width:2;height:31" coordorigin="3205,5123" coordsize="2,31">
              <v:shape style="position:absolute;left:3205;top:5123;width:2;height:31" coordorigin="3205,5123" coordsize="0,31" path="m3205,5154l3205,5123e" filled="false" stroked="true" strokeweight=".375pt" strokecolor="#000000">
                <v:path arrowok="t"/>
              </v:shape>
            </v:group>
            <v:group style="position:absolute;left:3205;top:2815;width:2;height:31" coordorigin="3205,2815" coordsize="2,31">
              <v:shape style="position:absolute;left:3205;top:2815;width:2;height:31" coordorigin="3205,2815" coordsize="0,31" path="m3205,2815l3205,2846e" filled="false" stroked="true" strokeweight=".375pt" strokecolor="#000000">
                <v:path arrowok="t"/>
              </v:shape>
            </v:group>
            <v:group style="position:absolute;left:3273;top:5123;width:2;height:31" coordorigin="3273,5123" coordsize="2,31">
              <v:shape style="position:absolute;left:3273;top:5123;width:2;height:31" coordorigin="3273,5123" coordsize="0,31" path="m3273,5154l3273,5123e" filled="false" stroked="true" strokeweight=".375pt" strokecolor="#000000">
                <v:path arrowok="t"/>
              </v:shape>
            </v:group>
            <v:group style="position:absolute;left:3273;top:2815;width:2;height:31" coordorigin="3273,2815" coordsize="2,31">
              <v:shape style="position:absolute;left:3273;top:2815;width:2;height:31" coordorigin="3273,2815" coordsize="0,31" path="m3273,2815l3273,2846e" filled="false" stroked="true" strokeweight=".375pt" strokecolor="#000000">
                <v:path arrowok="t"/>
              </v:shape>
            </v:group>
            <v:group style="position:absolute;left:3341;top:5123;width:2;height:31" coordorigin="3341,5123" coordsize="2,31">
              <v:shape style="position:absolute;left:3341;top:5123;width:2;height:31" coordorigin="3341,5123" coordsize="0,31" path="m3341,5154l3341,5123e" filled="false" stroked="true" strokeweight=".375pt" strokecolor="#000000">
                <v:path arrowok="t"/>
              </v:shape>
            </v:group>
            <v:group style="position:absolute;left:3341;top:2815;width:2;height:31" coordorigin="3341,2815" coordsize="2,31">
              <v:shape style="position:absolute;left:3341;top:2815;width:2;height:31" coordorigin="3341,2815" coordsize="0,31" path="m3341,2815l3341,2846e" filled="false" stroked="true" strokeweight=".375pt" strokecolor="#000000">
                <v:path arrowok="t"/>
              </v:shape>
            </v:group>
            <v:group style="position:absolute;left:3409;top:5123;width:2;height:31" coordorigin="3409,5123" coordsize="2,31">
              <v:shape style="position:absolute;left:3409;top:5123;width:2;height:31" coordorigin="3409,5123" coordsize="0,31" path="m3409,5154l3409,5123e" filled="false" stroked="true" strokeweight=".375pt" strokecolor="#000000">
                <v:path arrowok="t"/>
              </v:shape>
            </v:group>
            <v:group style="position:absolute;left:3409;top:2815;width:2;height:31" coordorigin="3409,2815" coordsize="2,31">
              <v:shape style="position:absolute;left:3409;top:2815;width:2;height:31" coordorigin="3409,2815" coordsize="0,31" path="m3409,2815l3409,2846e" filled="false" stroked="true" strokeweight=".375pt" strokecolor="#000000">
                <v:path arrowok="t"/>
              </v:shape>
            </v:group>
            <v:group style="position:absolute;left:3477;top:5123;width:2;height:31" coordorigin="3477,5123" coordsize="2,31">
              <v:shape style="position:absolute;left:3477;top:5123;width:2;height:31" coordorigin="3477,5123" coordsize="0,31" path="m3477,5154l3477,5123e" filled="false" stroked="true" strokeweight=".375pt" strokecolor="#000000">
                <v:path arrowok="t"/>
              </v:shape>
            </v:group>
            <v:group style="position:absolute;left:3477;top:2815;width:2;height:31" coordorigin="3477,2815" coordsize="2,31">
              <v:shape style="position:absolute;left:3477;top:2815;width:2;height:31" coordorigin="3477,2815" coordsize="0,31" path="m3477,2815l3477,2846e" filled="false" stroked="true" strokeweight=".375pt" strokecolor="#000000">
                <v:path arrowok="t"/>
              </v:shape>
            </v:group>
            <v:group style="position:absolute;left:3545;top:5123;width:2;height:31" coordorigin="3545,5123" coordsize="2,31">
              <v:shape style="position:absolute;left:3545;top:5123;width:2;height:31" coordorigin="3545,5123" coordsize="0,31" path="m3545,5154l3545,5123e" filled="false" stroked="true" strokeweight=".375pt" strokecolor="#000000">
                <v:path arrowok="t"/>
              </v:shape>
            </v:group>
            <v:group style="position:absolute;left:3545;top:2815;width:2;height:31" coordorigin="3545,2815" coordsize="2,31">
              <v:shape style="position:absolute;left:3545;top:2815;width:2;height:31" coordorigin="3545,2815" coordsize="0,31" path="m3545,2815l3545,2846e" filled="false" stroked="true" strokeweight=".375pt" strokecolor="#000000">
                <v:path arrowok="t"/>
              </v:shape>
            </v:group>
            <v:group style="position:absolute;left:3613;top:5123;width:2;height:31" coordorigin="3613,5123" coordsize="2,31">
              <v:shape style="position:absolute;left:3613;top:5123;width:2;height:31" coordorigin="3613,5123" coordsize="0,31" path="m3613,5154l3613,5123e" filled="false" stroked="true" strokeweight=".375pt" strokecolor="#000000">
                <v:path arrowok="t"/>
              </v:shape>
            </v:group>
            <v:group style="position:absolute;left:3613;top:2815;width:2;height:31" coordorigin="3613,2815" coordsize="2,31">
              <v:shape style="position:absolute;left:3613;top:2815;width:2;height:31" coordorigin="3613,2815" coordsize="0,31" path="m3613,2815l3613,2846e" filled="false" stroked="true" strokeweight=".375pt" strokecolor="#000000">
                <v:path arrowok="t"/>
              </v:shape>
            </v:group>
            <v:group style="position:absolute;left:3681;top:5123;width:2;height:31" coordorigin="3681,5123" coordsize="2,31">
              <v:shape style="position:absolute;left:3681;top:5123;width:2;height:31" coordorigin="3681,5123" coordsize="0,31" path="m3681,5154l3681,5123e" filled="false" stroked="true" strokeweight=".375pt" strokecolor="#000000">
                <v:path arrowok="t"/>
              </v:shape>
            </v:group>
            <v:group style="position:absolute;left:3681;top:2815;width:2;height:31" coordorigin="3681,2815" coordsize="2,31">
              <v:shape style="position:absolute;left:3681;top:2815;width:2;height:31" coordorigin="3681,2815" coordsize="0,31" path="m3681,2815l3681,2846e" filled="false" stroked="true" strokeweight=".375pt" strokecolor="#000000">
                <v:path arrowok="t"/>
              </v:shape>
            </v:group>
            <v:group style="position:absolute;left:3749;top:5123;width:2;height:31" coordorigin="3749,5123" coordsize="2,31">
              <v:shape style="position:absolute;left:3749;top:5123;width:2;height:31" coordorigin="3749,5123" coordsize="0,31" path="m3749,5154l3749,5123e" filled="false" stroked="true" strokeweight=".375pt" strokecolor="#000000">
                <v:path arrowok="t"/>
              </v:shape>
            </v:group>
            <v:group style="position:absolute;left:3749;top:2815;width:2;height:31" coordorigin="3749,2815" coordsize="2,31">
              <v:shape style="position:absolute;left:3749;top:2815;width:2;height:31" coordorigin="3749,2815" coordsize="0,31" path="m3749,2815l3749,2846e" filled="false" stroked="true" strokeweight=".375pt" strokecolor="#000000">
                <v:path arrowok="t"/>
              </v:shape>
            </v:group>
            <v:group style="position:absolute;left:3817;top:5123;width:2;height:31" coordorigin="3817,5123" coordsize="2,31">
              <v:shape style="position:absolute;left:3817;top:5123;width:2;height:31" coordorigin="3817,5123" coordsize="0,31" path="m3817,5154l3817,5123e" filled="false" stroked="true" strokeweight=".375pt" strokecolor="#000000">
                <v:path arrowok="t"/>
              </v:shape>
            </v:group>
            <v:group style="position:absolute;left:3817;top:2815;width:2;height:31" coordorigin="3817,2815" coordsize="2,31">
              <v:shape style="position:absolute;left:3817;top:2815;width:2;height:31" coordorigin="3817,2815" coordsize="0,31" path="m3817,2815l3817,2846e" filled="false" stroked="true" strokeweight=".375pt" strokecolor="#000000">
                <v:path arrowok="t"/>
              </v:shape>
            </v:group>
            <v:group style="position:absolute;left:3885;top:5123;width:2;height:31" coordorigin="3885,5123" coordsize="2,31">
              <v:shape style="position:absolute;left:3885;top:5123;width:2;height:31" coordorigin="3885,5123" coordsize="0,31" path="m3885,5154l3885,5123e" filled="false" stroked="true" strokeweight=".375pt" strokecolor="#000000">
                <v:path arrowok="t"/>
              </v:shape>
            </v:group>
            <v:group style="position:absolute;left:3885;top:2815;width:2;height:31" coordorigin="3885,2815" coordsize="2,31">
              <v:shape style="position:absolute;left:3885;top:2815;width:2;height:31" coordorigin="3885,2815" coordsize="0,31" path="m3885,2815l3885,2846e" filled="false" stroked="true" strokeweight=".375pt" strokecolor="#000000">
                <v:path arrowok="t"/>
              </v:shape>
            </v:group>
            <v:group style="position:absolute;left:3953;top:5123;width:2;height:31" coordorigin="3953,5123" coordsize="2,31">
              <v:shape style="position:absolute;left:3953;top:5123;width:2;height:31" coordorigin="3953,5123" coordsize="0,31" path="m3953,5154l3953,5123e" filled="false" stroked="true" strokeweight=".375pt" strokecolor="#000000">
                <v:path arrowok="t"/>
              </v:shape>
            </v:group>
            <v:group style="position:absolute;left:3953;top:2815;width:2;height:31" coordorigin="3953,2815" coordsize="2,31">
              <v:shape style="position:absolute;left:3953;top:2815;width:2;height:31" coordorigin="3953,2815" coordsize="0,31" path="m3953,2815l3953,2846e" filled="false" stroked="true" strokeweight=".375pt" strokecolor="#000000">
                <v:path arrowok="t"/>
              </v:shape>
            </v:group>
            <v:group style="position:absolute;left:4021;top:5123;width:2;height:31" coordorigin="4021,5123" coordsize="2,31">
              <v:shape style="position:absolute;left:4021;top:5123;width:2;height:31" coordorigin="4021,5123" coordsize="0,31" path="m4021,5154l4021,5123e" filled="false" stroked="true" strokeweight=".375pt" strokecolor="#000000">
                <v:path arrowok="t"/>
              </v:shape>
            </v:group>
            <v:group style="position:absolute;left:4021;top:2815;width:2;height:31" coordorigin="4021,2815" coordsize="2,31">
              <v:shape style="position:absolute;left:4021;top:2815;width:2;height:31" coordorigin="4021,2815" coordsize="0,31" path="m4021,2815l4021,2846e" filled="false" stroked="true" strokeweight=".375pt" strokecolor="#000000">
                <v:path arrowok="t"/>
              </v:shape>
            </v:group>
            <v:group style="position:absolute;left:4089;top:5123;width:2;height:31" coordorigin="4089,5123" coordsize="2,31">
              <v:shape style="position:absolute;left:4089;top:5123;width:2;height:31" coordorigin="4089,5123" coordsize="0,31" path="m4089,5154l4089,5123e" filled="false" stroked="true" strokeweight=".375pt" strokecolor="#000000">
                <v:path arrowok="t"/>
              </v:shape>
            </v:group>
            <v:group style="position:absolute;left:4089;top:2815;width:2;height:31" coordorigin="4089,2815" coordsize="2,31">
              <v:shape style="position:absolute;left:4089;top:2815;width:2;height:31" coordorigin="4089,2815" coordsize="0,31" path="m4089,2815l4089,2846e" filled="false" stroked="true" strokeweight=".375pt" strokecolor="#000000">
                <v:path arrowok="t"/>
              </v:shape>
            </v:group>
            <v:group style="position:absolute;left:4157;top:5123;width:2;height:31" coordorigin="4157,5123" coordsize="2,31">
              <v:shape style="position:absolute;left:4157;top:5123;width:2;height:31" coordorigin="4157,5123" coordsize="0,31" path="m4157,5154l4157,5123e" filled="false" stroked="true" strokeweight=".375pt" strokecolor="#000000">
                <v:path arrowok="t"/>
              </v:shape>
            </v:group>
            <v:group style="position:absolute;left:4157;top:2815;width:2;height:31" coordorigin="4157,2815" coordsize="2,31">
              <v:shape style="position:absolute;left:4157;top:2815;width:2;height:31" coordorigin="4157,2815" coordsize="0,31" path="m4157,2815l4157,2846e" filled="false" stroked="true" strokeweight=".375pt" strokecolor="#000000">
                <v:path arrowok="t"/>
              </v:shape>
            </v:group>
            <v:group style="position:absolute;left:4225;top:5123;width:2;height:31" coordorigin="4225,5123" coordsize="2,31">
              <v:shape style="position:absolute;left:4225;top:5123;width:2;height:31" coordorigin="4225,5123" coordsize="0,31" path="m4225,5154l4225,5123e" filled="false" stroked="true" strokeweight=".375pt" strokecolor="#000000">
                <v:path arrowok="t"/>
              </v:shape>
            </v:group>
            <v:group style="position:absolute;left:4225;top:2815;width:2;height:31" coordorigin="4225,2815" coordsize="2,31">
              <v:shape style="position:absolute;left:4225;top:2815;width:2;height:31" coordorigin="4225,2815" coordsize="0,31" path="m4225,2815l4225,2846e" filled="false" stroked="true" strokeweight=".375pt" strokecolor="#000000">
                <v:path arrowok="t"/>
              </v:shape>
            </v:group>
            <v:group style="position:absolute;left:4293;top:5123;width:2;height:31" coordorigin="4293,5123" coordsize="2,31">
              <v:shape style="position:absolute;left:4293;top:5123;width:2;height:31" coordorigin="4293,5123" coordsize="0,31" path="m4293,5154l4293,5123e" filled="false" stroked="true" strokeweight=".375pt" strokecolor="#000000">
                <v:path arrowok="t"/>
              </v:shape>
            </v:group>
            <v:group style="position:absolute;left:4293;top:2815;width:2;height:31" coordorigin="4293,2815" coordsize="2,31">
              <v:shape style="position:absolute;left:4293;top:2815;width:2;height:31" coordorigin="4293,2815" coordsize="0,31" path="m4293,2815l4293,2846e" filled="false" stroked="true" strokeweight=".375pt" strokecolor="#000000">
                <v:path arrowok="t"/>
              </v:shape>
            </v:group>
            <v:group style="position:absolute;left:4361;top:5123;width:2;height:31" coordorigin="4361,5123" coordsize="2,31">
              <v:shape style="position:absolute;left:4361;top:5123;width:2;height:31" coordorigin="4361,5123" coordsize="0,31" path="m4361,5154l4361,5123e" filled="false" stroked="true" strokeweight=".375pt" strokecolor="#000000">
                <v:path arrowok="t"/>
              </v:shape>
            </v:group>
            <v:group style="position:absolute;left:4361;top:2815;width:2;height:31" coordorigin="4361,2815" coordsize="2,31">
              <v:shape style="position:absolute;left:4361;top:2815;width:2;height:31" coordorigin="4361,2815" coordsize="0,31" path="m4361,2815l4361,2846e" filled="false" stroked="true" strokeweight=".375pt" strokecolor="#000000">
                <v:path arrowok="t"/>
              </v:shape>
            </v:group>
            <v:group style="position:absolute;left:4429;top:5123;width:2;height:31" coordorigin="4429,5123" coordsize="2,31">
              <v:shape style="position:absolute;left:4429;top:5123;width:2;height:31" coordorigin="4429,5123" coordsize="0,31" path="m4429,5154l4429,5123e" filled="false" stroked="true" strokeweight=".375pt" strokecolor="#000000">
                <v:path arrowok="t"/>
              </v:shape>
            </v:group>
            <v:group style="position:absolute;left:4429;top:2815;width:2;height:31" coordorigin="4429,2815" coordsize="2,31">
              <v:shape style="position:absolute;left:4429;top:2815;width:2;height:31" coordorigin="4429,2815" coordsize="0,31" path="m4429,2815l4429,2846e" filled="false" stroked="true" strokeweight=".375pt" strokecolor="#000000">
                <v:path arrowok="t"/>
              </v:shape>
            </v:group>
            <v:group style="position:absolute;left:4497;top:5123;width:2;height:31" coordorigin="4497,5123" coordsize="2,31">
              <v:shape style="position:absolute;left:4497;top:5123;width:2;height:31" coordorigin="4497,5123" coordsize="0,31" path="m4497,5154l4497,5123e" filled="false" stroked="true" strokeweight=".375pt" strokecolor="#000000">
                <v:path arrowok="t"/>
              </v:shape>
            </v:group>
            <v:group style="position:absolute;left:4497;top:2815;width:2;height:31" coordorigin="4497,2815" coordsize="2,31">
              <v:shape style="position:absolute;left:4497;top:2815;width:2;height:31" coordorigin="4497,2815" coordsize="0,31" path="m4497,2815l4497,2846e" filled="false" stroked="true" strokeweight=".375pt" strokecolor="#000000">
                <v:path arrowok="t"/>
              </v:shape>
            </v:group>
            <v:group style="position:absolute;left:4565;top:2815;width:2;height:2339" coordorigin="4565,2815" coordsize="2,2339">
              <v:shape style="position:absolute;left:4565;top:2815;width:2;height:2339" coordorigin="4565,2815" coordsize="0,2339" path="m4565,5154l4565,2815e" filled="false" stroked="true" strokeweight=".0625pt" strokecolor="#d6e0c9">
                <v:path arrowok="t"/>
                <v:stroke dashstyle="longDash"/>
              </v:shape>
            </v:group>
            <v:group style="position:absolute;left:4565;top:5091;width:2;height:63" coordorigin="4565,5091" coordsize="2,63">
              <v:shape style="position:absolute;left:4565;top:5091;width:2;height:63" coordorigin="4565,5091" coordsize="0,63" path="m4565,5154l4565,5091e" filled="false" stroked="true" strokeweight=".375pt" strokecolor="#000000">
                <v:path arrowok="t"/>
              </v:shape>
            </v:group>
            <v:group style="position:absolute;left:4565;top:2815;width:2;height:63" coordorigin="4565,2815" coordsize="2,63">
              <v:shape style="position:absolute;left:4565;top:2815;width:2;height:63" coordorigin="4565,2815" coordsize="0,63" path="m4565,2815l4565,2878e" filled="false" stroked="true" strokeweight=".375pt" strokecolor="#000000">
                <v:path arrowok="t"/>
              </v:shape>
            </v:group>
            <v:group style="position:absolute;left:4633;top:5123;width:2;height:31" coordorigin="4633,5123" coordsize="2,31">
              <v:shape style="position:absolute;left:4633;top:5123;width:2;height:31" coordorigin="4633,5123" coordsize="0,31" path="m4633,5154l4633,5123e" filled="false" stroked="true" strokeweight=".375pt" strokecolor="#000000">
                <v:path arrowok="t"/>
              </v:shape>
            </v:group>
            <v:group style="position:absolute;left:4633;top:2815;width:2;height:31" coordorigin="4633,2815" coordsize="2,31">
              <v:shape style="position:absolute;left:4633;top:2815;width:2;height:31" coordorigin="4633,2815" coordsize="0,31" path="m4633,2815l4633,2846e" filled="false" stroked="true" strokeweight=".375pt" strokecolor="#000000">
                <v:path arrowok="t"/>
              </v:shape>
            </v:group>
            <v:group style="position:absolute;left:4701;top:5123;width:2;height:31" coordorigin="4701,5123" coordsize="2,31">
              <v:shape style="position:absolute;left:4701;top:5123;width:2;height:31" coordorigin="4701,5123" coordsize="0,31" path="m4701,5154l4701,5123e" filled="false" stroked="true" strokeweight=".375pt" strokecolor="#000000">
                <v:path arrowok="t"/>
              </v:shape>
            </v:group>
            <v:group style="position:absolute;left:4701;top:2815;width:2;height:31" coordorigin="4701,2815" coordsize="2,31">
              <v:shape style="position:absolute;left:4701;top:2815;width:2;height:31" coordorigin="4701,2815" coordsize="0,31" path="m4701,2815l4701,2846e" filled="false" stroked="true" strokeweight=".375pt" strokecolor="#000000">
                <v:path arrowok="t"/>
              </v:shape>
            </v:group>
            <v:group style="position:absolute;left:4769;top:5123;width:2;height:31" coordorigin="4769,5123" coordsize="2,31">
              <v:shape style="position:absolute;left:4769;top:5123;width:2;height:31" coordorigin="4769,5123" coordsize="0,31" path="m4769,5154l4769,5123e" filled="false" stroked="true" strokeweight=".375pt" strokecolor="#000000">
                <v:path arrowok="t"/>
              </v:shape>
            </v:group>
            <v:group style="position:absolute;left:4769;top:2815;width:2;height:31" coordorigin="4769,2815" coordsize="2,31">
              <v:shape style="position:absolute;left:4769;top:2815;width:2;height:31" coordorigin="4769,2815" coordsize="0,31" path="m4769,2815l4769,2846e" filled="false" stroked="true" strokeweight=".375pt" strokecolor="#000000">
                <v:path arrowok="t"/>
              </v:shape>
            </v:group>
            <v:group style="position:absolute;left:4837;top:5123;width:2;height:31" coordorigin="4837,5123" coordsize="2,31">
              <v:shape style="position:absolute;left:4837;top:5123;width:2;height:31" coordorigin="4837,5123" coordsize="0,31" path="m4837,5154l4837,5123e" filled="false" stroked="true" strokeweight=".375pt" strokecolor="#000000">
                <v:path arrowok="t"/>
              </v:shape>
            </v:group>
            <v:group style="position:absolute;left:4837;top:2815;width:2;height:31" coordorigin="4837,2815" coordsize="2,31">
              <v:shape style="position:absolute;left:4837;top:2815;width:2;height:31" coordorigin="4837,2815" coordsize="0,31" path="m4837,2815l4837,2846e" filled="false" stroked="true" strokeweight=".375pt" strokecolor="#000000">
                <v:path arrowok="t"/>
              </v:shape>
            </v:group>
            <v:group style="position:absolute;left:4905;top:5123;width:2;height:31" coordorigin="4905,5123" coordsize="2,31">
              <v:shape style="position:absolute;left:4905;top:5123;width:2;height:31" coordorigin="4905,5123" coordsize="0,31" path="m4905,5154l4905,5123e" filled="false" stroked="true" strokeweight=".375pt" strokecolor="#000000">
                <v:path arrowok="t"/>
              </v:shape>
            </v:group>
            <v:group style="position:absolute;left:4905;top:2815;width:2;height:31" coordorigin="4905,2815" coordsize="2,31">
              <v:shape style="position:absolute;left:4905;top:2815;width:2;height:31" coordorigin="4905,2815" coordsize="0,31" path="m4905,2815l4905,2846e" filled="false" stroked="true" strokeweight=".375pt" strokecolor="#000000">
                <v:path arrowok="t"/>
              </v:shape>
            </v:group>
            <v:group style="position:absolute;left:4973;top:5123;width:2;height:31" coordorigin="4973,5123" coordsize="2,31">
              <v:shape style="position:absolute;left:4973;top:5123;width:2;height:31" coordorigin="4973,5123" coordsize="0,31" path="m4973,5154l4973,5123e" filled="false" stroked="true" strokeweight=".375pt" strokecolor="#000000">
                <v:path arrowok="t"/>
              </v:shape>
            </v:group>
            <v:group style="position:absolute;left:4973;top:2815;width:2;height:31" coordorigin="4973,2815" coordsize="2,31">
              <v:shape style="position:absolute;left:4973;top:2815;width:2;height:31" coordorigin="4973,2815" coordsize="0,31" path="m4973,2815l4973,2846e" filled="false" stroked="true" strokeweight=".375pt" strokecolor="#000000">
                <v:path arrowok="t"/>
              </v:shape>
            </v:group>
            <v:group style="position:absolute;left:5041;top:5123;width:2;height:31" coordorigin="5041,5123" coordsize="2,31">
              <v:shape style="position:absolute;left:5041;top:5123;width:2;height:31" coordorigin="5041,5123" coordsize="0,31" path="m5041,5154l5041,5123e" filled="false" stroked="true" strokeweight=".375pt" strokecolor="#000000">
                <v:path arrowok="t"/>
              </v:shape>
            </v:group>
            <v:group style="position:absolute;left:5041;top:2815;width:2;height:31" coordorigin="5041,2815" coordsize="2,31">
              <v:shape style="position:absolute;left:5041;top:2815;width:2;height:31" coordorigin="5041,2815" coordsize="0,31" path="m5041,2815l5041,2846e" filled="false" stroked="true" strokeweight=".375pt" strokecolor="#000000">
                <v:path arrowok="t"/>
              </v:shape>
            </v:group>
            <v:group style="position:absolute;left:5109;top:5123;width:2;height:31" coordorigin="5109,5123" coordsize="2,31">
              <v:shape style="position:absolute;left:5109;top:5123;width:2;height:31" coordorigin="5109,5123" coordsize="0,31" path="m5109,5154l5109,5123e" filled="false" stroked="true" strokeweight=".375pt" strokecolor="#000000">
                <v:path arrowok="t"/>
              </v:shape>
            </v:group>
            <v:group style="position:absolute;left:5109;top:2815;width:2;height:31" coordorigin="5109,2815" coordsize="2,31">
              <v:shape style="position:absolute;left:5109;top:2815;width:2;height:31" coordorigin="5109,2815" coordsize="0,31" path="m5109,2815l5109,2846e" filled="false" stroked="true" strokeweight=".375pt" strokecolor="#000000">
                <v:path arrowok="t"/>
              </v:shape>
            </v:group>
            <v:group style="position:absolute;left:5177;top:5123;width:2;height:31" coordorigin="5177,5123" coordsize="2,31">
              <v:shape style="position:absolute;left:5177;top:5123;width:2;height:31" coordorigin="5177,5123" coordsize="0,31" path="m5177,5154l5177,5123e" filled="false" stroked="true" strokeweight=".375pt" strokecolor="#000000">
                <v:path arrowok="t"/>
              </v:shape>
            </v:group>
            <v:group style="position:absolute;left:5177;top:2815;width:2;height:31" coordorigin="5177,2815" coordsize="2,31">
              <v:shape style="position:absolute;left:5177;top:2815;width:2;height:31" coordorigin="5177,2815" coordsize="0,31" path="m5177,2815l5177,2846e" filled="false" stroked="true" strokeweight=".375pt" strokecolor="#000000">
                <v:path arrowok="t"/>
              </v:shape>
            </v:group>
            <v:group style="position:absolute;left:5245;top:5123;width:2;height:31" coordorigin="5245,5123" coordsize="2,31">
              <v:shape style="position:absolute;left:5245;top:5123;width:2;height:31" coordorigin="5245,5123" coordsize="0,31" path="m5245,5154l5245,5123e" filled="false" stroked="true" strokeweight=".375pt" strokecolor="#000000">
                <v:path arrowok="t"/>
              </v:shape>
            </v:group>
            <v:group style="position:absolute;left:5245;top:2815;width:2;height:31" coordorigin="5245,2815" coordsize="2,31">
              <v:shape style="position:absolute;left:5245;top:2815;width:2;height:31" coordorigin="5245,2815" coordsize="0,31" path="m5245,2815l5245,2846e" filled="false" stroked="true" strokeweight=".375pt" strokecolor="#000000">
                <v:path arrowok="t"/>
              </v:shape>
            </v:group>
            <v:group style="position:absolute;left:5313;top:5123;width:2;height:31" coordorigin="5313,5123" coordsize="2,31">
              <v:shape style="position:absolute;left:5313;top:5123;width:2;height:31" coordorigin="5313,5123" coordsize="0,31" path="m5313,5154l5313,5123e" filled="false" stroked="true" strokeweight=".375pt" strokecolor="#000000">
                <v:path arrowok="t"/>
              </v:shape>
            </v:group>
            <v:group style="position:absolute;left:5313;top:2815;width:2;height:31" coordorigin="5313,2815" coordsize="2,31">
              <v:shape style="position:absolute;left:5313;top:2815;width:2;height:31" coordorigin="5313,2815" coordsize="0,31" path="m5313,2815l5313,2846e" filled="false" stroked="true" strokeweight=".375pt" strokecolor="#000000">
                <v:path arrowok="t"/>
              </v:shape>
            </v:group>
            <v:group style="position:absolute;left:5381;top:5123;width:2;height:31" coordorigin="5381,5123" coordsize="2,31">
              <v:shape style="position:absolute;left:5381;top:5123;width:2;height:31" coordorigin="5381,5123" coordsize="0,31" path="m5381,5154l5381,5123e" filled="false" stroked="true" strokeweight=".375pt" strokecolor="#000000">
                <v:path arrowok="t"/>
              </v:shape>
            </v:group>
            <v:group style="position:absolute;left:5381;top:2815;width:2;height:31" coordorigin="5381,2815" coordsize="2,31">
              <v:shape style="position:absolute;left:5381;top:2815;width:2;height:31" coordorigin="5381,2815" coordsize="0,31" path="m5381,2815l5381,2846e" filled="false" stroked="true" strokeweight=".375pt" strokecolor="#000000">
                <v:path arrowok="t"/>
              </v:shape>
            </v:group>
            <v:group style="position:absolute;left:5449;top:5123;width:2;height:31" coordorigin="5449,5123" coordsize="2,31">
              <v:shape style="position:absolute;left:5449;top:5123;width:2;height:31" coordorigin="5449,5123" coordsize="0,31" path="m5449,5154l5449,5123e" filled="false" stroked="true" strokeweight=".375pt" strokecolor="#000000">
                <v:path arrowok="t"/>
              </v:shape>
            </v:group>
            <v:group style="position:absolute;left:5449;top:2815;width:2;height:31" coordorigin="5449,2815" coordsize="2,31">
              <v:shape style="position:absolute;left:5449;top:2815;width:2;height:31" coordorigin="5449,2815" coordsize="0,31" path="m5449,2815l5449,2846e" filled="false" stroked="true" strokeweight=".375pt" strokecolor="#000000">
                <v:path arrowok="t"/>
              </v:shape>
            </v:group>
            <v:group style="position:absolute;left:5517;top:5123;width:2;height:31" coordorigin="5517,5123" coordsize="2,31">
              <v:shape style="position:absolute;left:5517;top:5123;width:2;height:31" coordorigin="5517,5123" coordsize="0,31" path="m5517,5154l5517,5123e" filled="false" stroked="true" strokeweight=".375pt" strokecolor="#000000">
                <v:path arrowok="t"/>
              </v:shape>
            </v:group>
            <v:group style="position:absolute;left:5517;top:2815;width:2;height:31" coordorigin="5517,2815" coordsize="2,31">
              <v:shape style="position:absolute;left:5517;top:2815;width:2;height:31" coordorigin="5517,2815" coordsize="0,31" path="m5517,2815l5517,2846e" filled="false" stroked="true" strokeweight=".375pt" strokecolor="#000000">
                <v:path arrowok="t"/>
              </v:shape>
            </v:group>
            <v:group style="position:absolute;left:5585;top:5123;width:2;height:31" coordorigin="5585,5123" coordsize="2,31">
              <v:shape style="position:absolute;left:5585;top:5123;width:2;height:31" coordorigin="5585,5123" coordsize="0,31" path="m5585,5154l5585,5123e" filled="false" stroked="true" strokeweight=".375pt" strokecolor="#000000">
                <v:path arrowok="t"/>
              </v:shape>
            </v:group>
            <v:group style="position:absolute;left:5585;top:2815;width:2;height:31" coordorigin="5585,2815" coordsize="2,31">
              <v:shape style="position:absolute;left:5585;top:2815;width:2;height:31" coordorigin="5585,2815" coordsize="0,31" path="m5585,2815l5585,2846e" filled="false" stroked="true" strokeweight=".375pt" strokecolor="#000000">
                <v:path arrowok="t"/>
              </v:shape>
            </v:group>
            <v:group style="position:absolute;left:5653;top:5123;width:2;height:31" coordorigin="5653,5123" coordsize="2,31">
              <v:shape style="position:absolute;left:5653;top:5123;width:2;height:31" coordorigin="5653,5123" coordsize="0,31" path="m5653,5154l5653,5123e" filled="false" stroked="true" strokeweight=".375pt" strokecolor="#000000">
                <v:path arrowok="t"/>
              </v:shape>
            </v:group>
            <v:group style="position:absolute;left:5653;top:2815;width:2;height:31" coordorigin="5653,2815" coordsize="2,31">
              <v:shape style="position:absolute;left:5653;top:2815;width:2;height:31" coordorigin="5653,2815" coordsize="0,31" path="m5653,2815l5653,2846e" filled="false" stroked="true" strokeweight=".375pt" strokecolor="#000000">
                <v:path arrowok="t"/>
              </v:shape>
            </v:group>
            <v:group style="position:absolute;left:5721;top:5123;width:2;height:31" coordorigin="5721,5123" coordsize="2,31">
              <v:shape style="position:absolute;left:5721;top:5123;width:2;height:31" coordorigin="5721,5123" coordsize="0,31" path="m5721,5154l5721,5123e" filled="false" stroked="true" strokeweight=".375pt" strokecolor="#000000">
                <v:path arrowok="t"/>
              </v:shape>
            </v:group>
            <v:group style="position:absolute;left:5721;top:2815;width:2;height:31" coordorigin="5721,2815" coordsize="2,31">
              <v:shape style="position:absolute;left:5721;top:2815;width:2;height:31" coordorigin="5721,2815" coordsize="0,31" path="m5721,2815l5721,2846e" filled="false" stroked="true" strokeweight=".375pt" strokecolor="#000000">
                <v:path arrowok="t"/>
              </v:shape>
            </v:group>
            <v:group style="position:absolute;left:5789;top:5123;width:2;height:31" coordorigin="5789,5123" coordsize="2,31">
              <v:shape style="position:absolute;left:5789;top:5123;width:2;height:31" coordorigin="5789,5123" coordsize="0,31" path="m5789,5154l5789,5123e" filled="false" stroked="true" strokeweight=".375pt" strokecolor="#000000">
                <v:path arrowok="t"/>
              </v:shape>
            </v:group>
            <v:group style="position:absolute;left:5789;top:2815;width:2;height:31" coordorigin="5789,2815" coordsize="2,31">
              <v:shape style="position:absolute;left:5789;top:2815;width:2;height:31" coordorigin="5789,2815" coordsize="0,31" path="m5789,2815l5789,2846e" filled="false" stroked="true" strokeweight=".375pt" strokecolor="#000000">
                <v:path arrowok="t"/>
              </v:shape>
            </v:group>
            <v:group style="position:absolute;left:5857;top:5123;width:2;height:31" coordorigin="5857,5123" coordsize="2,31">
              <v:shape style="position:absolute;left:5857;top:5123;width:2;height:31" coordorigin="5857,5123" coordsize="0,31" path="m5857,5154l5857,5123e" filled="false" stroked="true" strokeweight=".375pt" strokecolor="#000000">
                <v:path arrowok="t"/>
              </v:shape>
            </v:group>
            <v:group style="position:absolute;left:5857;top:2815;width:2;height:31" coordorigin="5857,2815" coordsize="2,31">
              <v:shape style="position:absolute;left:5857;top:2815;width:2;height:31" coordorigin="5857,2815" coordsize="0,31" path="m5857,2815l5857,2846e" filled="false" stroked="true" strokeweight=".375pt" strokecolor="#000000">
                <v:path arrowok="t"/>
              </v:shape>
            </v:group>
            <v:group style="position:absolute;left:5925;top:5123;width:2;height:31" coordorigin="5925,5123" coordsize="2,31">
              <v:shape style="position:absolute;left:5925;top:5123;width:2;height:31" coordorigin="5925,5123" coordsize="0,31" path="m5925,5154l5925,5123e" filled="false" stroked="true" strokeweight=".375pt" strokecolor="#000000">
                <v:path arrowok="t"/>
              </v:shape>
            </v:group>
            <v:group style="position:absolute;left:5925;top:2815;width:2;height:31" coordorigin="5925,2815" coordsize="2,31">
              <v:shape style="position:absolute;left:5925;top:2815;width:2;height:31" coordorigin="5925,2815" coordsize="0,31" path="m5925,2815l5925,2846e" filled="false" stroked="true" strokeweight=".375pt" strokecolor="#000000">
                <v:path arrowok="t"/>
              </v:shape>
            </v:group>
            <v:group style="position:absolute;left:5993;top:5123;width:2;height:31" coordorigin="5993,5123" coordsize="2,31">
              <v:shape style="position:absolute;left:5993;top:5123;width:2;height:31" coordorigin="5993,5123" coordsize="0,31" path="m5993,5154l5993,5123e" filled="false" stroked="true" strokeweight=".375pt" strokecolor="#000000">
                <v:path arrowok="t"/>
              </v:shape>
            </v:group>
            <v:group style="position:absolute;left:5993;top:2815;width:2;height:31" coordorigin="5993,2815" coordsize="2,31">
              <v:shape style="position:absolute;left:5993;top:2815;width:2;height:31" coordorigin="5993,2815" coordsize="0,31" path="m5993,2815l5993,2846e" filled="false" stroked="true" strokeweight=".375pt" strokecolor="#000000">
                <v:path arrowok="t"/>
              </v:shape>
            </v:group>
            <v:group style="position:absolute;left:6061;top:5123;width:2;height:31" coordorigin="6061,5123" coordsize="2,31">
              <v:shape style="position:absolute;left:6061;top:5123;width:2;height:31" coordorigin="6061,5123" coordsize="0,31" path="m6061,5154l6061,5123e" filled="false" stroked="true" strokeweight=".375pt" strokecolor="#000000">
                <v:path arrowok="t"/>
              </v:shape>
            </v:group>
            <v:group style="position:absolute;left:6061;top:2815;width:2;height:31" coordorigin="6061,2815" coordsize="2,31">
              <v:shape style="position:absolute;left:6061;top:2815;width:2;height:31" coordorigin="6061,2815" coordsize="0,31" path="m6061,2815l6061,2846e" filled="false" stroked="true" strokeweight=".375pt" strokecolor="#000000">
                <v:path arrowok="t"/>
              </v:shape>
            </v:group>
            <v:group style="position:absolute;left:6129;top:5123;width:2;height:31" coordorigin="6129,5123" coordsize="2,31">
              <v:shape style="position:absolute;left:6129;top:5123;width:2;height:31" coordorigin="6129,5123" coordsize="0,31" path="m6129,5154l6129,5123e" filled="false" stroked="true" strokeweight=".375pt" strokecolor="#000000">
                <v:path arrowok="t"/>
              </v:shape>
            </v:group>
            <v:group style="position:absolute;left:6129;top:2815;width:2;height:31" coordorigin="6129,2815" coordsize="2,31">
              <v:shape style="position:absolute;left:6129;top:2815;width:2;height:31" coordorigin="6129,2815" coordsize="0,31" path="m6129,2815l6129,2846e" filled="false" stroked="true" strokeweight=".375pt" strokecolor="#000000">
                <v:path arrowok="t"/>
              </v:shape>
            </v:group>
            <v:group style="position:absolute;left:6197;top:5123;width:2;height:31" coordorigin="6197,5123" coordsize="2,31">
              <v:shape style="position:absolute;left:6197;top:5123;width:2;height:31" coordorigin="6197,5123" coordsize="0,31" path="m6197,5154l6197,5123e" filled="false" stroked="true" strokeweight=".375pt" strokecolor="#000000">
                <v:path arrowok="t"/>
              </v:shape>
            </v:group>
            <v:group style="position:absolute;left:6197;top:2815;width:2;height:31" coordorigin="6197,2815" coordsize="2,31">
              <v:shape style="position:absolute;left:6197;top:2815;width:2;height:31" coordorigin="6197,2815" coordsize="0,31" path="m6197,2815l6197,2846e" filled="false" stroked="true" strokeweight=".375pt" strokecolor="#000000">
                <v:path arrowok="t"/>
              </v:shape>
            </v:group>
            <v:group style="position:absolute;left:6265;top:5123;width:2;height:31" coordorigin="6265,5123" coordsize="2,31">
              <v:shape style="position:absolute;left:6265;top:5123;width:2;height:31" coordorigin="6265,5123" coordsize="0,31" path="m6265,5154l6265,5123e" filled="false" stroked="true" strokeweight=".375pt" strokecolor="#000000">
                <v:path arrowok="t"/>
              </v:shape>
            </v:group>
            <v:group style="position:absolute;left:6265;top:2815;width:2;height:31" coordorigin="6265,2815" coordsize="2,31">
              <v:shape style="position:absolute;left:6265;top:2815;width:2;height:31" coordorigin="6265,2815" coordsize="0,31" path="m6265,2815l6265,2846e" filled="false" stroked="true" strokeweight=".375pt" strokecolor="#000000">
                <v:path arrowok="t"/>
              </v:shape>
            </v:group>
            <v:group style="position:absolute;left:6333;top:5123;width:2;height:31" coordorigin="6333,5123" coordsize="2,31">
              <v:shape style="position:absolute;left:6333;top:5123;width:2;height:31" coordorigin="6333,5123" coordsize="0,31" path="m6333,5154l6333,5123e" filled="false" stroked="true" strokeweight=".375pt" strokecolor="#000000">
                <v:path arrowok="t"/>
              </v:shape>
            </v:group>
            <v:group style="position:absolute;left:6333;top:2815;width:2;height:31" coordorigin="6333,2815" coordsize="2,31">
              <v:shape style="position:absolute;left:6333;top:2815;width:2;height:31" coordorigin="6333,2815" coordsize="0,31" path="m6333,2815l6333,2846e" filled="false" stroked="true" strokeweight=".375pt" strokecolor="#000000">
                <v:path arrowok="t"/>
              </v:shape>
            </v:group>
            <v:group style="position:absolute;left:6401;top:5123;width:2;height:31" coordorigin="6401,5123" coordsize="2,31">
              <v:shape style="position:absolute;left:6401;top:5123;width:2;height:31" coordorigin="6401,5123" coordsize="0,31" path="m6401,5154l6401,5123e" filled="false" stroked="true" strokeweight=".375pt" strokecolor="#000000">
                <v:path arrowok="t"/>
              </v:shape>
            </v:group>
            <v:group style="position:absolute;left:6401;top:2815;width:2;height:31" coordorigin="6401,2815" coordsize="2,31">
              <v:shape style="position:absolute;left:6401;top:2815;width:2;height:31" coordorigin="6401,2815" coordsize="0,31" path="m6401,2815l6401,2846e" filled="false" stroked="true" strokeweight=".375pt" strokecolor="#000000">
                <v:path arrowok="t"/>
              </v:shape>
            </v:group>
            <v:group style="position:absolute;left:6469;top:5123;width:2;height:31" coordorigin="6469,5123" coordsize="2,31">
              <v:shape style="position:absolute;left:6469;top:5123;width:2;height:31" coordorigin="6469,5123" coordsize="0,31" path="m6469,5154l6469,5123e" filled="false" stroked="true" strokeweight=".375pt" strokecolor="#000000">
                <v:path arrowok="t"/>
              </v:shape>
            </v:group>
            <v:group style="position:absolute;left:6469;top:2815;width:2;height:31" coordorigin="6469,2815" coordsize="2,31">
              <v:shape style="position:absolute;left:6469;top:2815;width:2;height:31" coordorigin="6469,2815" coordsize="0,31" path="m6469,2815l6469,2846e" filled="false" stroked="true" strokeweight=".375pt" strokecolor="#000000">
                <v:path arrowok="t"/>
              </v:shape>
            </v:group>
            <v:group style="position:absolute;left:6537;top:5123;width:2;height:31" coordorigin="6537,5123" coordsize="2,31">
              <v:shape style="position:absolute;left:6537;top:5123;width:2;height:31" coordorigin="6537,5123" coordsize="0,31" path="m6537,5154l6537,5123e" filled="false" stroked="true" strokeweight=".375pt" strokecolor="#000000">
                <v:path arrowok="t"/>
              </v:shape>
            </v:group>
            <v:group style="position:absolute;left:6537;top:2815;width:2;height:31" coordorigin="6537,2815" coordsize="2,31">
              <v:shape style="position:absolute;left:6537;top:2815;width:2;height:31" coordorigin="6537,2815" coordsize="0,31" path="m6537,2815l6537,2846e" filled="false" stroked="true" strokeweight=".375pt" strokecolor="#000000">
                <v:path arrowok="t"/>
              </v:shape>
            </v:group>
            <v:group style="position:absolute;left:6673;top:2815;width:2;height:2339" coordorigin="6673,2815" coordsize="2,2339">
              <v:shape style="position:absolute;left:6673;top:2815;width:2;height:2339" coordorigin="6673,2815" coordsize="0,2339" path="m6673,5154l6673,2815e" filled="false" stroked="true" strokeweight=".0625pt" strokecolor="#d6e0c9">
                <v:path arrowok="t"/>
                <v:stroke dashstyle="longDash"/>
              </v:shape>
            </v:group>
            <v:group style="position:absolute;left:6673;top:5091;width:2;height:63" coordorigin="6673,5091" coordsize="2,63">
              <v:shape style="position:absolute;left:6673;top:5091;width:2;height:63" coordorigin="6673,5091" coordsize="0,63" path="m6673,5154l6673,5091e" filled="false" stroked="true" strokeweight=".375pt" strokecolor="#000000">
                <v:path arrowok="t"/>
              </v:shape>
            </v:group>
            <v:group style="position:absolute;left:6673;top:2815;width:2;height:63" coordorigin="6673,2815" coordsize="2,63">
              <v:shape style="position:absolute;left:6673;top:2815;width:2;height:63" coordorigin="6673,2815" coordsize="0,63" path="m6673,2815l6673,2878e" filled="false" stroked="true" strokeweight=".375pt" strokecolor="#000000">
                <v:path arrowok="t"/>
              </v:shape>
            </v:group>
            <v:group style="position:absolute;left:6737;top:2815;width:8;height:2" coordorigin="6737,2815" coordsize="8,2">
              <v:shape style="position:absolute;left:6737;top:2815;width:8;height:2" coordorigin="6737,2815" coordsize="8,0" path="m6737,2815l6745,2815e" filled="false" stroked="true" strokeweight=".375pt" strokecolor="#000000">
                <v:path arrowok="t"/>
              </v:shape>
            </v:group>
            <v:group style="position:absolute;left:6805;top:2815;width:8;height:2" coordorigin="6805,2815" coordsize="8,2">
              <v:shape style="position:absolute;left:6805;top:2815;width:8;height:2" coordorigin="6805,2815" coordsize="8,0" path="m6805,2815l6813,2815e" filled="false" stroked="true" strokeweight=".375pt" strokecolor="#000000">
                <v:path arrowok="t"/>
              </v:shape>
            </v:group>
            <v:group style="position:absolute;left:6873;top:2815;width:8;height:2" coordorigin="6873,2815" coordsize="8,2">
              <v:shape style="position:absolute;left:6873;top:2815;width:8;height:2" coordorigin="6873,2815" coordsize="8,0" path="m6873,2815l6881,2815e" filled="false" stroked="true" strokeweight=".375pt" strokecolor="#000000">
                <v:path arrowok="t"/>
              </v:shape>
            </v:group>
            <v:group style="position:absolute;left:6941;top:2815;width:8;height:2" coordorigin="6941,2815" coordsize="8,2">
              <v:shape style="position:absolute;left:6941;top:2815;width:8;height:2" coordorigin="6941,2815" coordsize="8,0" path="m6941,2815l6949,2815e" filled="false" stroked="true" strokeweight=".375pt" strokecolor="#000000">
                <v:path arrowok="t"/>
              </v:shape>
            </v:group>
            <v:group style="position:absolute;left:7009;top:2815;width:8;height:2" coordorigin="7009,2815" coordsize="8,2">
              <v:shape style="position:absolute;left:7009;top:2815;width:8;height:2" coordorigin="7009,2815" coordsize="8,0" path="m7009,2815l7017,2815e" filled="false" stroked="true" strokeweight=".375pt" strokecolor="#000000">
                <v:path arrowok="t"/>
              </v:shape>
            </v:group>
            <v:group style="position:absolute;left:7077;top:2815;width:8;height:2" coordorigin="7077,2815" coordsize="8,2">
              <v:shape style="position:absolute;left:7077;top:2815;width:8;height:2" coordorigin="7077,2815" coordsize="8,0" path="m7077,2815l7085,2815e" filled="false" stroked="true" strokeweight=".375pt" strokecolor="#000000">
                <v:path arrowok="t"/>
              </v:shape>
            </v:group>
            <v:group style="position:absolute;left:7145;top:2815;width:8;height:2" coordorigin="7145,2815" coordsize="8,2">
              <v:shape style="position:absolute;left:7145;top:2815;width:8;height:2" coordorigin="7145,2815" coordsize="8,0" path="m7145,2815l7153,2815e" filled="false" stroked="true" strokeweight=".375pt" strokecolor="#000000">
                <v:path arrowok="t"/>
              </v:shape>
            </v:group>
            <v:group style="position:absolute;left:7213;top:2815;width:8;height:2" coordorigin="7213,2815" coordsize="8,2">
              <v:shape style="position:absolute;left:7213;top:2815;width:8;height:2" coordorigin="7213,2815" coordsize="8,0" path="m7213,2815l7221,2815e" filled="false" stroked="true" strokeweight=".375pt" strokecolor="#000000">
                <v:path arrowok="t"/>
              </v:shape>
            </v:group>
            <v:group style="position:absolute;left:7281;top:2815;width:8;height:2" coordorigin="7281,2815" coordsize="8,2">
              <v:shape style="position:absolute;left:7281;top:2815;width:8;height:2" coordorigin="7281,2815" coordsize="8,0" path="m7281,2815l7289,2815e" filled="false" stroked="true" strokeweight=".375pt" strokecolor="#000000">
                <v:path arrowok="t"/>
              </v:shape>
            </v:group>
            <v:group style="position:absolute;left:7349;top:2815;width:8;height:2" coordorigin="7349,2815" coordsize="8,2">
              <v:shape style="position:absolute;left:7349;top:2815;width:8;height:2" coordorigin="7349,2815" coordsize="8,0" path="m7349,2815l7357,2815e" filled="false" stroked="true" strokeweight=".375pt" strokecolor="#000000">
                <v:path arrowok="t"/>
              </v:shape>
            </v:group>
            <v:group style="position:absolute;left:7417;top:2815;width:8;height:2" coordorigin="7417,2815" coordsize="8,2">
              <v:shape style="position:absolute;left:7417;top:2815;width:8;height:2" coordorigin="7417,2815" coordsize="8,0" path="m7417,2815l7425,2815e" filled="false" stroked="true" strokeweight=".375pt" strokecolor="#000000">
                <v:path arrowok="t"/>
              </v:shape>
            </v:group>
            <v:group style="position:absolute;left:7485;top:2815;width:8;height:2" coordorigin="7485,2815" coordsize="8,2">
              <v:shape style="position:absolute;left:7485;top:2815;width:8;height:2" coordorigin="7485,2815" coordsize="8,0" path="m7485,2815l7493,2815e" filled="false" stroked="true" strokeweight=".375pt" strokecolor="#000000">
                <v:path arrowok="t"/>
              </v:shape>
            </v:group>
            <v:group style="position:absolute;left:7553;top:2815;width:8;height:2" coordorigin="7553,2815" coordsize="8,2">
              <v:shape style="position:absolute;left:7553;top:2815;width:8;height:2" coordorigin="7553,2815" coordsize="8,0" path="m7553,2815l7561,2815e" filled="false" stroked="true" strokeweight=".375pt" strokecolor="#000000">
                <v:path arrowok="t"/>
              </v:shape>
            </v:group>
            <v:group style="position:absolute;left:7621;top:2815;width:8;height:2" coordorigin="7621,2815" coordsize="8,2">
              <v:shape style="position:absolute;left:7621;top:2815;width:8;height:2" coordorigin="7621,2815" coordsize="8,0" path="m7621,2815l7629,2815e" filled="false" stroked="true" strokeweight=".375pt" strokecolor="#000000">
                <v:path arrowok="t"/>
              </v:shape>
            </v:group>
            <v:group style="position:absolute;left:7689;top:2815;width:8;height:2" coordorigin="7689,2815" coordsize="8,2">
              <v:shape style="position:absolute;left:7689;top:2815;width:8;height:2" coordorigin="7689,2815" coordsize="8,0" path="m7689,2815l7697,2815e" filled="false" stroked="true" strokeweight=".375pt" strokecolor="#000000">
                <v:path arrowok="t"/>
              </v:shape>
            </v:group>
            <v:group style="position:absolute;left:7757;top:2815;width:8;height:2" coordorigin="7757,2815" coordsize="8,2">
              <v:shape style="position:absolute;left:7757;top:2815;width:8;height:2" coordorigin="7757,2815" coordsize="8,0" path="m7757,2815l7765,2815e" filled="false" stroked="true" strokeweight=".375pt" strokecolor="#000000">
                <v:path arrowok="t"/>
              </v:shape>
            </v:group>
            <v:group style="position:absolute;left:7825;top:2815;width:8;height:2" coordorigin="7825,2815" coordsize="8,2">
              <v:shape style="position:absolute;left:7825;top:2815;width:8;height:2" coordorigin="7825,2815" coordsize="8,0" path="m7825,2815l7833,2815e" filled="false" stroked="true" strokeweight=".375pt" strokecolor="#000000">
                <v:path arrowok="t"/>
              </v:shape>
            </v:group>
            <v:group style="position:absolute;left:7893;top:2815;width:8;height:2" coordorigin="7893,2815" coordsize="8,2">
              <v:shape style="position:absolute;left:7893;top:2815;width:8;height:2" coordorigin="7893,2815" coordsize="8,0" path="m7893,2815l7901,2815e" filled="false" stroked="true" strokeweight=".375pt" strokecolor="#000000">
                <v:path arrowok="t"/>
              </v:shape>
            </v:group>
            <v:group style="position:absolute;left:7961;top:2815;width:8;height:2" coordorigin="7961,2815" coordsize="8,2">
              <v:shape style="position:absolute;left:7961;top:2815;width:8;height:2" coordorigin="7961,2815" coordsize="8,0" path="m7961,2815l7969,2815e" filled="false" stroked="true" strokeweight=".375pt" strokecolor="#000000">
                <v:path arrowok="t"/>
              </v:shape>
            </v:group>
            <v:group style="position:absolute;left:8029;top:2815;width:8;height:2" coordorigin="8029,2815" coordsize="8,2">
              <v:shape style="position:absolute;left:8029;top:2815;width:8;height:2" coordorigin="8029,2815" coordsize="8,0" path="m8029,2815l8037,2815e" filled="false" stroked="true" strokeweight=".375pt" strokecolor="#000000">
                <v:path arrowok="t"/>
              </v:shape>
            </v:group>
            <v:group style="position:absolute;left:8097;top:2815;width:8;height:2" coordorigin="8097,2815" coordsize="8,2">
              <v:shape style="position:absolute;left:8097;top:2815;width:8;height:2" coordorigin="8097,2815" coordsize="8,0" path="m8097,2815l8105,2815e" filled="false" stroked="true" strokeweight=".375pt" strokecolor="#000000">
                <v:path arrowok="t"/>
              </v:shape>
            </v:group>
            <v:group style="position:absolute;left:8165;top:2815;width:8;height:2" coordorigin="8165,2815" coordsize="8,2">
              <v:shape style="position:absolute;left:8165;top:2815;width:8;height:2" coordorigin="8165,2815" coordsize="8,0" path="m8165,2815l8173,2815e" filled="false" stroked="true" strokeweight=".375pt" strokecolor="#000000">
                <v:path arrowok="t"/>
              </v:shape>
            </v:group>
            <v:group style="position:absolute;left:8233;top:2815;width:8;height:2" coordorigin="8233,2815" coordsize="8,2">
              <v:shape style="position:absolute;left:8233;top:2815;width:8;height:2" coordorigin="8233,2815" coordsize="8,0" path="m8233,2815l8241,2815e" filled="false" stroked="true" strokeweight=".375pt" strokecolor="#000000">
                <v:path arrowok="t"/>
              </v:shape>
            </v:group>
            <v:group style="position:absolute;left:8301;top:2815;width:8;height:2" coordorigin="8301,2815" coordsize="8,2">
              <v:shape style="position:absolute;left:8301;top:2815;width:8;height:2" coordorigin="8301,2815" coordsize="8,0" path="m8301,2815l8309,2815e" filled="false" stroked="true" strokeweight=".375pt" strokecolor="#000000">
                <v:path arrowok="t"/>
              </v:shape>
            </v:group>
            <v:group style="position:absolute;left:8369;top:2815;width:8;height:2" coordorigin="8369,2815" coordsize="8,2">
              <v:shape style="position:absolute;left:8369;top:2815;width:8;height:2" coordorigin="8369,2815" coordsize="8,0" path="m8369,2815l8377,2815e" filled="false" stroked="true" strokeweight=".375pt" strokecolor="#000000">
                <v:path arrowok="t"/>
              </v:shape>
            </v:group>
            <v:group style="position:absolute;left:8437;top:2815;width:8;height:2" coordorigin="8437,2815" coordsize="8,2">
              <v:shape style="position:absolute;left:8437;top:2815;width:8;height:2" coordorigin="8437,2815" coordsize="8,0" path="m8437,2815l8445,2815e" filled="false" stroked="true" strokeweight=".375pt" strokecolor="#000000">
                <v:path arrowok="t"/>
              </v:shape>
            </v:group>
            <v:group style="position:absolute;left:8505;top:2815;width:8;height:2" coordorigin="8505,2815" coordsize="8,2">
              <v:shape style="position:absolute;left:8505;top:2815;width:8;height:2" coordorigin="8505,2815" coordsize="8,0" path="m8505,2815l8513,2815e" filled="false" stroked="true" strokeweight=".375pt" strokecolor="#000000">
                <v:path arrowok="t"/>
              </v:shape>
            </v:group>
            <v:group style="position:absolute;left:8573;top:2815;width:8;height:2" coordorigin="8573,2815" coordsize="8,2">
              <v:shape style="position:absolute;left:8573;top:2815;width:8;height:2" coordorigin="8573,2815" coordsize="8,0" path="m8573,2815l8581,2815e" filled="false" stroked="true" strokeweight=".375pt" strokecolor="#000000">
                <v:path arrowok="t"/>
              </v:shape>
            </v:group>
            <v:group style="position:absolute;left:8645;top:5123;width:2;height:31" coordorigin="8645,5123" coordsize="2,31">
              <v:shape style="position:absolute;left:8645;top:5123;width:2;height:31" coordorigin="8645,5123" coordsize="0,31" path="m8645,5154l8645,5123e" filled="false" stroked="true" strokeweight=".375pt" strokecolor="#000000">
                <v:path arrowok="t"/>
              </v:shape>
            </v:group>
            <v:group style="position:absolute;left:8645;top:2815;width:2;height:31" coordorigin="8645,2815" coordsize="2,31">
              <v:shape style="position:absolute;left:8645;top:2815;width:2;height:31" coordorigin="8645,2815" coordsize="0,31" path="m8645,2815l8645,2846e" filled="false" stroked="true" strokeweight=".375pt" strokecolor="#000000">
                <v:path arrowok="t"/>
              </v:shape>
            </v:group>
            <v:group style="position:absolute;left:6673;top:2815;width:2;height:2339" coordorigin="6673,2815" coordsize="2,2339">
              <v:shape style="position:absolute;left:6673;top:2815;width:2;height:2339" coordorigin="6673,2815" coordsize="0,2339" path="m6673,5154l6673,2815e" filled="false" stroked="true" strokeweight=".0625pt" strokecolor="#d6e0c9">
                <v:path arrowok="t"/>
                <v:stroke dashstyle="longDash"/>
              </v:shape>
            </v:group>
            <v:group style="position:absolute;left:6673;top:5091;width:2;height:63" coordorigin="6673,5091" coordsize="2,63">
              <v:shape style="position:absolute;left:6673;top:5091;width:2;height:63" coordorigin="6673,5091" coordsize="0,63" path="m6673,5154l6673,5091e" filled="false" stroked="true" strokeweight=".375pt" strokecolor="#000000">
                <v:path arrowok="t"/>
              </v:shape>
            </v:group>
            <v:group style="position:absolute;left:6673;top:2815;width:2;height:63" coordorigin="6673,2815" coordsize="2,63">
              <v:shape style="position:absolute;left:6673;top:2815;width:2;height:63" coordorigin="6673,2815" coordsize="0,63" path="m6673,2815l6673,2878e" filled="false" stroked="true" strokeweight=".375pt" strokecolor="#000000">
                <v:path arrowok="t"/>
              </v:shape>
            </v:group>
            <v:group style="position:absolute;left:6737;top:2815;width:8;height:2" coordorigin="6737,2815" coordsize="8,2">
              <v:shape style="position:absolute;left:6737;top:2815;width:8;height:2" coordorigin="6737,2815" coordsize="8,0" path="m6737,2815l6745,2815e" filled="false" stroked="true" strokeweight=".375pt" strokecolor="#000000">
                <v:path arrowok="t"/>
              </v:shape>
            </v:group>
            <v:group style="position:absolute;left:6805;top:2815;width:8;height:2" coordorigin="6805,2815" coordsize="8,2">
              <v:shape style="position:absolute;left:6805;top:2815;width:8;height:2" coordorigin="6805,2815" coordsize="8,0" path="m6805,2815l6813,2815e" filled="false" stroked="true" strokeweight=".375pt" strokecolor="#000000">
                <v:path arrowok="t"/>
              </v:shape>
            </v:group>
            <v:group style="position:absolute;left:6873;top:2815;width:8;height:2" coordorigin="6873,2815" coordsize="8,2">
              <v:shape style="position:absolute;left:6873;top:2815;width:8;height:2" coordorigin="6873,2815" coordsize="8,0" path="m6873,2815l6881,2815e" filled="false" stroked="true" strokeweight=".375pt" strokecolor="#000000">
                <v:path arrowok="t"/>
              </v:shape>
            </v:group>
            <v:group style="position:absolute;left:6941;top:2815;width:8;height:2" coordorigin="6941,2815" coordsize="8,2">
              <v:shape style="position:absolute;left:6941;top:2815;width:8;height:2" coordorigin="6941,2815" coordsize="8,0" path="m6941,2815l6949,2815e" filled="false" stroked="true" strokeweight=".375pt" strokecolor="#000000">
                <v:path arrowok="t"/>
              </v:shape>
            </v:group>
            <v:group style="position:absolute;left:7009;top:2815;width:8;height:2" coordorigin="7009,2815" coordsize="8,2">
              <v:shape style="position:absolute;left:7009;top:2815;width:8;height:2" coordorigin="7009,2815" coordsize="8,0" path="m7009,2815l7017,2815e" filled="false" stroked="true" strokeweight=".375pt" strokecolor="#000000">
                <v:path arrowok="t"/>
              </v:shape>
            </v:group>
            <v:group style="position:absolute;left:7077;top:2815;width:8;height:2" coordorigin="7077,2815" coordsize="8,2">
              <v:shape style="position:absolute;left:7077;top:2815;width:8;height:2" coordorigin="7077,2815" coordsize="8,0" path="m7077,2815l7085,2815e" filled="false" stroked="true" strokeweight=".375pt" strokecolor="#000000">
                <v:path arrowok="t"/>
              </v:shape>
            </v:group>
            <v:group style="position:absolute;left:7145;top:2815;width:8;height:2" coordorigin="7145,2815" coordsize="8,2">
              <v:shape style="position:absolute;left:7145;top:2815;width:8;height:2" coordorigin="7145,2815" coordsize="8,0" path="m7145,2815l7153,2815e" filled="false" stroked="true" strokeweight=".375pt" strokecolor="#000000">
                <v:path arrowok="t"/>
              </v:shape>
            </v:group>
            <v:group style="position:absolute;left:7213;top:2815;width:8;height:2" coordorigin="7213,2815" coordsize="8,2">
              <v:shape style="position:absolute;left:7213;top:2815;width:8;height:2" coordorigin="7213,2815" coordsize="8,0" path="m7213,2815l7221,2815e" filled="false" stroked="true" strokeweight=".375pt" strokecolor="#000000">
                <v:path arrowok="t"/>
              </v:shape>
            </v:group>
            <v:group style="position:absolute;left:7281;top:2815;width:8;height:2" coordorigin="7281,2815" coordsize="8,2">
              <v:shape style="position:absolute;left:7281;top:2815;width:8;height:2" coordorigin="7281,2815" coordsize="8,0" path="m7281,2815l7289,2815e" filled="false" stroked="true" strokeweight=".375pt" strokecolor="#000000">
                <v:path arrowok="t"/>
              </v:shape>
            </v:group>
            <v:group style="position:absolute;left:7349;top:2815;width:8;height:2" coordorigin="7349,2815" coordsize="8,2">
              <v:shape style="position:absolute;left:7349;top:2815;width:8;height:2" coordorigin="7349,2815" coordsize="8,0" path="m7349,2815l7357,2815e" filled="false" stroked="true" strokeweight=".375pt" strokecolor="#000000">
                <v:path arrowok="t"/>
              </v:shape>
            </v:group>
            <v:group style="position:absolute;left:7417;top:2815;width:8;height:2" coordorigin="7417,2815" coordsize="8,2">
              <v:shape style="position:absolute;left:7417;top:2815;width:8;height:2" coordorigin="7417,2815" coordsize="8,0" path="m7417,2815l7425,2815e" filled="false" stroked="true" strokeweight=".375pt" strokecolor="#000000">
                <v:path arrowok="t"/>
              </v:shape>
            </v:group>
            <v:group style="position:absolute;left:7485;top:2815;width:8;height:2" coordorigin="7485,2815" coordsize="8,2">
              <v:shape style="position:absolute;left:7485;top:2815;width:8;height:2" coordorigin="7485,2815" coordsize="8,0" path="m7485,2815l7493,2815e" filled="false" stroked="true" strokeweight=".375pt" strokecolor="#000000">
                <v:path arrowok="t"/>
              </v:shape>
            </v:group>
            <v:group style="position:absolute;left:7553;top:2815;width:8;height:2" coordorigin="7553,2815" coordsize="8,2">
              <v:shape style="position:absolute;left:7553;top:2815;width:8;height:2" coordorigin="7553,2815" coordsize="8,0" path="m7553,2815l7561,2815e" filled="false" stroked="true" strokeweight=".375pt" strokecolor="#000000">
                <v:path arrowok="t"/>
              </v:shape>
            </v:group>
            <v:group style="position:absolute;left:7621;top:2815;width:8;height:2" coordorigin="7621,2815" coordsize="8,2">
              <v:shape style="position:absolute;left:7621;top:2815;width:8;height:2" coordorigin="7621,2815" coordsize="8,0" path="m7621,2815l7629,2815e" filled="false" stroked="true" strokeweight=".375pt" strokecolor="#000000">
                <v:path arrowok="t"/>
              </v:shape>
            </v:group>
            <v:group style="position:absolute;left:7689;top:2815;width:8;height:2" coordorigin="7689,2815" coordsize="8,2">
              <v:shape style="position:absolute;left:7689;top:2815;width:8;height:2" coordorigin="7689,2815" coordsize="8,0" path="m7689,2815l7697,2815e" filled="false" stroked="true" strokeweight=".375pt" strokecolor="#000000">
                <v:path arrowok="t"/>
              </v:shape>
            </v:group>
            <v:group style="position:absolute;left:7757;top:2815;width:8;height:2" coordorigin="7757,2815" coordsize="8,2">
              <v:shape style="position:absolute;left:7757;top:2815;width:8;height:2" coordorigin="7757,2815" coordsize="8,0" path="m7757,2815l7765,2815e" filled="false" stroked="true" strokeweight=".375pt" strokecolor="#000000">
                <v:path arrowok="t"/>
              </v:shape>
            </v:group>
            <v:group style="position:absolute;left:7825;top:2815;width:8;height:2" coordorigin="7825,2815" coordsize="8,2">
              <v:shape style="position:absolute;left:7825;top:2815;width:8;height:2" coordorigin="7825,2815" coordsize="8,0" path="m7825,2815l7833,2815e" filled="false" stroked="true" strokeweight=".375pt" strokecolor="#000000">
                <v:path arrowok="t"/>
              </v:shape>
            </v:group>
            <v:group style="position:absolute;left:7893;top:2815;width:8;height:2" coordorigin="7893,2815" coordsize="8,2">
              <v:shape style="position:absolute;left:7893;top:2815;width:8;height:2" coordorigin="7893,2815" coordsize="8,0" path="m7893,2815l7901,2815e" filled="false" stroked="true" strokeweight=".375pt" strokecolor="#000000">
                <v:path arrowok="t"/>
              </v:shape>
            </v:group>
            <v:group style="position:absolute;left:7961;top:2815;width:8;height:2" coordorigin="7961,2815" coordsize="8,2">
              <v:shape style="position:absolute;left:7961;top:2815;width:8;height:2" coordorigin="7961,2815" coordsize="8,0" path="m7961,2815l7969,2815e" filled="false" stroked="true" strokeweight=".375pt" strokecolor="#000000">
                <v:path arrowok="t"/>
              </v:shape>
            </v:group>
            <v:group style="position:absolute;left:8029;top:2815;width:8;height:2" coordorigin="8029,2815" coordsize="8,2">
              <v:shape style="position:absolute;left:8029;top:2815;width:8;height:2" coordorigin="8029,2815" coordsize="8,0" path="m8029,2815l8037,2815e" filled="false" stroked="true" strokeweight=".375pt" strokecolor="#000000">
                <v:path arrowok="t"/>
              </v:shape>
            </v:group>
            <v:group style="position:absolute;left:8097;top:2815;width:8;height:2" coordorigin="8097,2815" coordsize="8,2">
              <v:shape style="position:absolute;left:8097;top:2815;width:8;height:2" coordorigin="8097,2815" coordsize="8,0" path="m8097,2815l8105,2815e" filled="false" stroked="true" strokeweight=".375pt" strokecolor="#000000">
                <v:path arrowok="t"/>
              </v:shape>
            </v:group>
            <v:group style="position:absolute;left:8165;top:2815;width:8;height:2" coordorigin="8165,2815" coordsize="8,2">
              <v:shape style="position:absolute;left:8165;top:2815;width:8;height:2" coordorigin="8165,2815" coordsize="8,0" path="m8165,2815l8173,2815e" filled="false" stroked="true" strokeweight=".375pt" strokecolor="#000000">
                <v:path arrowok="t"/>
              </v:shape>
            </v:group>
            <v:group style="position:absolute;left:8233;top:2815;width:8;height:2" coordorigin="8233,2815" coordsize="8,2">
              <v:shape style="position:absolute;left:8233;top:2815;width:8;height:2" coordorigin="8233,2815" coordsize="8,0" path="m8233,2815l8241,2815e" filled="false" stroked="true" strokeweight=".375pt" strokecolor="#000000">
                <v:path arrowok="t"/>
              </v:shape>
            </v:group>
            <v:group style="position:absolute;left:8301;top:2815;width:8;height:2" coordorigin="8301,2815" coordsize="8,2">
              <v:shape style="position:absolute;left:8301;top:2815;width:8;height:2" coordorigin="8301,2815" coordsize="8,0" path="m8301,2815l8309,2815e" filled="false" stroked="true" strokeweight=".375pt" strokecolor="#000000">
                <v:path arrowok="t"/>
              </v:shape>
            </v:group>
            <v:group style="position:absolute;left:8369;top:2815;width:8;height:2" coordorigin="8369,2815" coordsize="8,2">
              <v:shape style="position:absolute;left:8369;top:2815;width:8;height:2" coordorigin="8369,2815" coordsize="8,0" path="m8369,2815l8377,2815e" filled="false" stroked="true" strokeweight=".375pt" strokecolor="#000000">
                <v:path arrowok="t"/>
              </v:shape>
            </v:group>
            <v:group style="position:absolute;left:8437;top:2815;width:8;height:2" coordorigin="8437,2815" coordsize="8,2">
              <v:shape style="position:absolute;left:8437;top:2815;width:8;height:2" coordorigin="8437,2815" coordsize="8,0" path="m8437,2815l8445,2815e" filled="false" stroked="true" strokeweight=".375pt" strokecolor="#000000">
                <v:path arrowok="t"/>
              </v:shape>
            </v:group>
            <v:group style="position:absolute;left:8505;top:2815;width:8;height:2" coordorigin="8505,2815" coordsize="8,2">
              <v:shape style="position:absolute;left:8505;top:2815;width:8;height:2" coordorigin="8505,2815" coordsize="8,0" path="m8505,2815l8513,2815e" filled="false" stroked="true" strokeweight=".375pt" strokecolor="#000000">
                <v:path arrowok="t"/>
              </v:shape>
            </v:group>
            <v:group style="position:absolute;left:8573;top:2815;width:8;height:2" coordorigin="8573,2815" coordsize="8,2">
              <v:shape style="position:absolute;left:8573;top:2815;width:8;height:2" coordorigin="8573,2815" coordsize="8,0" path="m8573,2815l8581,2815e" filled="false" stroked="true" strokeweight=".375pt" strokecolor="#000000">
                <v:path arrowok="t"/>
              </v:shape>
            </v:group>
            <v:group style="position:absolute;left:8645;top:5123;width:2;height:31" coordorigin="8645,5123" coordsize="2,31">
              <v:shape style="position:absolute;left:8645;top:5123;width:2;height:31" coordorigin="8645,5123" coordsize="0,31" path="m8645,5154l8645,5123e" filled="false" stroked="true" strokeweight=".375pt" strokecolor="#000000">
                <v:path arrowok="t"/>
              </v:shape>
            </v:group>
            <v:group style="position:absolute;left:8645;top:2815;width:2;height:31" coordorigin="8645,2815" coordsize="2,31">
              <v:shape style="position:absolute;left:8645;top:2815;width:2;height:31" coordorigin="8645,2815" coordsize="0,31" path="m8645,2815l8645,2846e" filled="false" stroked="true" strokeweight=".375pt" strokecolor="#000000">
                <v:path arrowok="t"/>
              </v:shape>
            </v:group>
            <v:group style="position:absolute;left:8645;top:4764;width:884;height:2" coordorigin="8645,4764" coordsize="884,2">
              <v:shape style="position:absolute;left:8645;top:4764;width:884;height:2" coordorigin="8645,4764" coordsize="884,0" path="m8645,4764l9529,4764e" filled="false" stroked="true" strokeweight=".0625pt" strokecolor="#d6e0c9">
                <v:path arrowok="t"/>
                <v:stroke dashstyle="longDash"/>
              </v:shape>
            </v:group>
            <v:group style="position:absolute;left:8645;top:4374;width:884;height:2" coordorigin="8645,4374" coordsize="884,2">
              <v:shape style="position:absolute;left:8645;top:4374;width:884;height:2" coordorigin="8645,4374" coordsize="884,0" path="m8645,4374l9529,4374e" filled="false" stroked="true" strokeweight=".0625pt" strokecolor="#d6e0c9">
                <v:path arrowok="t"/>
                <v:stroke dashstyle="longDash"/>
              </v:shape>
            </v:group>
            <v:group style="position:absolute;left:8645;top:3984;width:884;height:2" coordorigin="8645,3984" coordsize="884,2">
              <v:shape style="position:absolute;left:8645;top:3984;width:884;height:2" coordorigin="8645,3984" coordsize="884,0" path="m8645,3984l9529,3984e" filled="false" stroked="true" strokeweight=".0625pt" strokecolor="#d6e0c9">
                <v:path arrowok="t"/>
                <v:stroke dashstyle="longDash"/>
              </v:shape>
            </v:group>
            <v:group style="position:absolute;left:8645;top:3595;width:884;height:2" coordorigin="8645,3595" coordsize="884,2">
              <v:shape style="position:absolute;left:8645;top:3595;width:884;height:2" coordorigin="8645,3595" coordsize="884,0" path="m8645,3595l9529,3595e" filled="false" stroked="true" strokeweight=".0625pt" strokecolor="#d6e0c9">
                <v:path arrowok="t"/>
                <v:stroke dashstyle="longDash"/>
              </v:shape>
            </v:group>
            <v:group style="position:absolute;left:8645;top:3205;width:884;height:2" coordorigin="8645,3205" coordsize="884,2">
              <v:shape style="position:absolute;left:8645;top:3205;width:884;height:2" coordorigin="8645,3205" coordsize="884,0" path="m8645,3205l9529,3205e" filled="false" stroked="true" strokeweight=".0625pt" strokecolor="#d6e0c9">
                <v:path arrowok="t"/>
                <v:stroke dashstyle="longDash"/>
              </v:shape>
            </v:group>
            <v:group style="position:absolute;left:8713;top:2815;width:2;height:2339" coordorigin="8713,2815" coordsize="2,2339">
              <v:shape style="position:absolute;left:8713;top:2815;width:2;height:2339" coordorigin="8713,2815" coordsize="0,2339" path="m8713,5154l8713,2815e" filled="false" stroked="true" strokeweight=".0625pt" strokecolor="#d6e0c9">
                <v:path arrowok="t"/>
                <v:stroke dashstyle="longDash"/>
              </v:shape>
            </v:group>
            <v:group style="position:absolute;left:8713;top:5091;width:2;height:63" coordorigin="8713,5091" coordsize="2,63">
              <v:shape style="position:absolute;left:8713;top:5091;width:2;height:63" coordorigin="8713,5091" coordsize="0,63" path="m8713,5154l8713,5091e" filled="false" stroked="true" strokeweight=".375pt" strokecolor="#000000">
                <v:path arrowok="t"/>
              </v:shape>
            </v:group>
            <v:group style="position:absolute;left:8713;top:2815;width:2;height:63" coordorigin="8713,2815" coordsize="2,63">
              <v:shape style="position:absolute;left:8713;top:2815;width:2;height:63" coordorigin="8713,2815" coordsize="0,63" path="m8713,2815l8713,2878e" filled="false" stroked="true" strokeweight=".375pt" strokecolor="#000000">
                <v:path arrowok="t"/>
              </v:shape>
            </v:group>
            <v:group style="position:absolute;left:8781;top:5123;width:2;height:31" coordorigin="8781,5123" coordsize="2,31">
              <v:shape style="position:absolute;left:8781;top:5123;width:2;height:31" coordorigin="8781,5123" coordsize="0,31" path="m8781,5154l8781,5123e" filled="false" stroked="true" strokeweight=".375pt" strokecolor="#000000">
                <v:path arrowok="t"/>
              </v:shape>
            </v:group>
            <v:group style="position:absolute;left:8781;top:2815;width:2;height:31" coordorigin="8781,2815" coordsize="2,31">
              <v:shape style="position:absolute;left:8781;top:2815;width:2;height:31" coordorigin="8781,2815" coordsize="0,31" path="m8781,2815l8781,2846e" filled="false" stroked="true" strokeweight=".375pt" strokecolor="#000000">
                <v:path arrowok="t"/>
              </v:shape>
            </v:group>
            <v:group style="position:absolute;left:8849;top:5123;width:2;height:31" coordorigin="8849,5123" coordsize="2,31">
              <v:shape style="position:absolute;left:8849;top:5123;width:2;height:31" coordorigin="8849,5123" coordsize="0,31" path="m8849,5154l8849,5123e" filled="false" stroked="true" strokeweight=".375pt" strokecolor="#000000">
                <v:path arrowok="t"/>
              </v:shape>
            </v:group>
            <v:group style="position:absolute;left:8849;top:2815;width:2;height:31" coordorigin="8849,2815" coordsize="2,31">
              <v:shape style="position:absolute;left:8849;top:2815;width:2;height:31" coordorigin="8849,2815" coordsize="0,31" path="m8849,2815l8849,2846e" filled="false" stroked="true" strokeweight=".375pt" strokecolor="#000000">
                <v:path arrowok="t"/>
              </v:shape>
            </v:group>
            <v:group style="position:absolute;left:8917;top:5123;width:2;height:31" coordorigin="8917,5123" coordsize="2,31">
              <v:shape style="position:absolute;left:8917;top:5123;width:2;height:31" coordorigin="8917,5123" coordsize="0,31" path="m8917,5154l8917,5123e" filled="false" stroked="true" strokeweight=".375pt" strokecolor="#000000">
                <v:path arrowok="t"/>
              </v:shape>
            </v:group>
            <v:group style="position:absolute;left:8917;top:2815;width:2;height:31" coordorigin="8917,2815" coordsize="2,31">
              <v:shape style="position:absolute;left:8917;top:2815;width:2;height:31" coordorigin="8917,2815" coordsize="0,31" path="m8917,2815l8917,2846e" filled="false" stroked="true" strokeweight=".375pt" strokecolor="#000000">
                <v:path arrowok="t"/>
              </v:shape>
            </v:group>
            <v:group style="position:absolute;left:8985;top:5123;width:2;height:31" coordorigin="8985,5123" coordsize="2,31">
              <v:shape style="position:absolute;left:8985;top:5123;width:2;height:31" coordorigin="8985,5123" coordsize="0,31" path="m8985,5154l8985,5123e" filled="false" stroked="true" strokeweight=".375pt" strokecolor="#000000">
                <v:path arrowok="t"/>
              </v:shape>
            </v:group>
            <v:group style="position:absolute;left:8985;top:2815;width:2;height:31" coordorigin="8985,2815" coordsize="2,31">
              <v:shape style="position:absolute;left:8985;top:2815;width:2;height:31" coordorigin="8985,2815" coordsize="0,31" path="m8985,2815l8985,2846e" filled="false" stroked="true" strokeweight=".375pt" strokecolor="#000000">
                <v:path arrowok="t"/>
              </v:shape>
            </v:group>
            <v:group style="position:absolute;left:9053;top:5123;width:2;height:31" coordorigin="9053,5123" coordsize="2,31">
              <v:shape style="position:absolute;left:9053;top:5123;width:2;height:31" coordorigin="9053,5123" coordsize="0,31" path="m9053,5154l9053,5123e" filled="false" stroked="true" strokeweight=".375pt" strokecolor="#000000">
                <v:path arrowok="t"/>
              </v:shape>
            </v:group>
            <v:group style="position:absolute;left:9053;top:2815;width:2;height:31" coordorigin="9053,2815" coordsize="2,31">
              <v:shape style="position:absolute;left:9053;top:2815;width:2;height:31" coordorigin="9053,2815" coordsize="0,31" path="m9053,2815l9053,2846e" filled="false" stroked="true" strokeweight=".375pt" strokecolor="#000000">
                <v:path arrowok="t"/>
              </v:shape>
            </v:group>
            <v:group style="position:absolute;left:9121;top:5123;width:2;height:31" coordorigin="9121,5123" coordsize="2,31">
              <v:shape style="position:absolute;left:9121;top:5123;width:2;height:31" coordorigin="9121,5123" coordsize="0,31" path="m9121,5154l9121,5123e" filled="false" stroked="true" strokeweight=".375pt" strokecolor="#000000">
                <v:path arrowok="t"/>
              </v:shape>
            </v:group>
            <v:group style="position:absolute;left:9121;top:2815;width:2;height:31" coordorigin="9121,2815" coordsize="2,31">
              <v:shape style="position:absolute;left:9121;top:2815;width:2;height:31" coordorigin="9121,2815" coordsize="0,31" path="m9121,2815l9121,2846e" filled="false" stroked="true" strokeweight=".375pt" strokecolor="#000000">
                <v:path arrowok="t"/>
              </v:shape>
            </v:group>
            <v:group style="position:absolute;left:9189;top:5123;width:2;height:31" coordorigin="9189,5123" coordsize="2,31">
              <v:shape style="position:absolute;left:9189;top:5123;width:2;height:31" coordorigin="9189,5123" coordsize="0,31" path="m9189,5154l9189,5123e" filled="false" stroked="true" strokeweight=".375pt" strokecolor="#000000">
                <v:path arrowok="t"/>
              </v:shape>
            </v:group>
            <v:group style="position:absolute;left:9189;top:2815;width:2;height:31" coordorigin="9189,2815" coordsize="2,31">
              <v:shape style="position:absolute;left:9189;top:2815;width:2;height:31" coordorigin="9189,2815" coordsize="0,31" path="m9189,2815l9189,2846e" filled="false" stroked="true" strokeweight=".375pt" strokecolor="#000000">
                <v:path arrowok="t"/>
              </v:shape>
            </v:group>
            <v:group style="position:absolute;left:9257;top:5123;width:2;height:31" coordorigin="9257,5123" coordsize="2,31">
              <v:shape style="position:absolute;left:9257;top:5123;width:2;height:31" coordorigin="9257,5123" coordsize="0,31" path="m9257,5154l9257,5123e" filled="false" stroked="true" strokeweight=".375pt" strokecolor="#000000">
                <v:path arrowok="t"/>
              </v:shape>
            </v:group>
            <v:group style="position:absolute;left:9257;top:2815;width:2;height:31" coordorigin="9257,2815" coordsize="2,31">
              <v:shape style="position:absolute;left:9257;top:2815;width:2;height:31" coordorigin="9257,2815" coordsize="0,31" path="m9257,2815l9257,2846e" filled="false" stroked="true" strokeweight=".375pt" strokecolor="#000000">
                <v:path arrowok="t"/>
              </v:shape>
            </v:group>
            <v:group style="position:absolute;left:9325;top:5123;width:2;height:31" coordorigin="9325,5123" coordsize="2,31">
              <v:shape style="position:absolute;left:9325;top:5123;width:2;height:31" coordorigin="9325,5123" coordsize="0,31" path="m9325,5154l9325,5123e" filled="false" stroked="true" strokeweight=".375pt" strokecolor="#000000">
                <v:path arrowok="t"/>
              </v:shape>
            </v:group>
            <v:group style="position:absolute;left:9325;top:2815;width:2;height:31" coordorigin="9325,2815" coordsize="2,31">
              <v:shape style="position:absolute;left:9325;top:2815;width:2;height:31" coordorigin="9325,2815" coordsize="0,31" path="m9325,2815l9325,2846e" filled="false" stroked="true" strokeweight=".375pt" strokecolor="#000000">
                <v:path arrowok="t"/>
              </v:shape>
            </v:group>
            <v:group style="position:absolute;left:9393;top:5123;width:2;height:31" coordorigin="9393,5123" coordsize="2,31">
              <v:shape style="position:absolute;left:9393;top:5123;width:2;height:31" coordorigin="9393,5123" coordsize="0,31" path="m9393,5154l9393,5123e" filled="false" stroked="true" strokeweight=".375pt" strokecolor="#000000">
                <v:path arrowok="t"/>
              </v:shape>
            </v:group>
            <v:group style="position:absolute;left:9393;top:2815;width:2;height:31" coordorigin="9393,2815" coordsize="2,31">
              <v:shape style="position:absolute;left:9393;top:2815;width:2;height:31" coordorigin="9393,2815" coordsize="0,31" path="m9393,2815l9393,2846e" filled="false" stroked="true" strokeweight=".375pt" strokecolor="#000000">
                <v:path arrowok="t"/>
              </v:shape>
            </v:group>
            <v:group style="position:absolute;left:9461;top:5123;width:2;height:31" coordorigin="9461,5123" coordsize="2,31">
              <v:shape style="position:absolute;left:9461;top:5123;width:2;height:31" coordorigin="9461,5123" coordsize="0,31" path="m9461,5154l9461,5123e" filled="false" stroked="true" strokeweight=".375pt" strokecolor="#000000">
                <v:path arrowok="t"/>
              </v:shape>
            </v:group>
            <v:group style="position:absolute;left:9461;top:2815;width:2;height:31" coordorigin="9461,2815" coordsize="2,31">
              <v:shape style="position:absolute;left:9461;top:2815;width:2;height:31" coordorigin="9461,2815" coordsize="0,31" path="m9461,2815l9461,2846e" filled="false" stroked="true" strokeweight=".375pt" strokecolor="#000000">
                <v:path arrowok="t"/>
              </v:shape>
            </v:group>
            <v:group style="position:absolute;left:9529;top:5123;width:2;height:31" coordorigin="9529,5123" coordsize="2,31">
              <v:shape style="position:absolute;left:9529;top:5123;width:2;height:31" coordorigin="9529,5123" coordsize="0,31" path="m9529,5154l9529,5123e" filled="false" stroked="true" strokeweight=".375pt" strokecolor="#000000">
                <v:path arrowok="t"/>
              </v:shape>
            </v:group>
            <v:group style="position:absolute;left:9529;top:2815;width:2;height:31" coordorigin="9529,2815" coordsize="2,31">
              <v:shape style="position:absolute;left:9529;top:2815;width:2;height:31" coordorigin="9529,2815" coordsize="0,31" path="m9529,2815l9529,2846e" filled="false" stroked="true" strokeweight=".375pt" strokecolor="#000000">
                <v:path arrowok="t"/>
              </v:shape>
            </v:group>
            <v:group style="position:absolute;left:9466;top:5154;width:63;height:2" coordorigin="9466,5154" coordsize="63,2">
              <v:shape style="position:absolute;left:9466;top:5154;width:63;height:2" coordorigin="9466,5154" coordsize="63,0" path="m9529,5154l9466,5154e" filled="false" stroked="true" strokeweight=".375pt" strokecolor="#000000">
                <v:path arrowok="t"/>
              </v:shape>
            </v:group>
            <v:group style="position:absolute;left:9466;top:4764;width:63;height:2" coordorigin="9466,4764" coordsize="63,2">
              <v:shape style="position:absolute;left:9466;top:4764;width:63;height:2" coordorigin="9466,4764" coordsize="63,0" path="m9529,4764l9466,4764e" filled="false" stroked="true" strokeweight=".375pt" strokecolor="#000000">
                <v:path arrowok="t"/>
              </v:shape>
            </v:group>
            <v:group style="position:absolute;left:9466;top:4374;width:63;height:2" coordorigin="9466,4374" coordsize="63,2">
              <v:shape style="position:absolute;left:9466;top:4374;width:63;height:2" coordorigin="9466,4374" coordsize="63,0" path="m9529,4374l9466,4374e" filled="false" stroked="true" strokeweight=".375pt" strokecolor="#000000">
                <v:path arrowok="t"/>
              </v:shape>
            </v:group>
            <v:group style="position:absolute;left:9466;top:3984;width:63;height:2" coordorigin="9466,3984" coordsize="63,2">
              <v:shape style="position:absolute;left:9466;top:3984;width:63;height:2" coordorigin="9466,3984" coordsize="63,0" path="m9529,3984l9466,3984e" filled="false" stroked="true" strokeweight=".375pt" strokecolor="#000000">
                <v:path arrowok="t"/>
              </v:shape>
            </v:group>
            <v:group style="position:absolute;left:9466;top:3595;width:63;height:2" coordorigin="9466,3595" coordsize="63,2">
              <v:shape style="position:absolute;left:9466;top:3595;width:63;height:2" coordorigin="9466,3595" coordsize="63,0" path="m9529,3595l9466,3595e" filled="false" stroked="true" strokeweight=".375pt" strokecolor="#000000">
                <v:path arrowok="t"/>
              </v:shape>
            </v:group>
            <v:group style="position:absolute;left:9466;top:3205;width:63;height:2" coordorigin="9466,3205" coordsize="63,2">
              <v:shape style="position:absolute;left:9466;top:3205;width:63;height:2" coordorigin="9466,3205" coordsize="63,0" path="m9529,3205l9466,3205e" filled="false" stroked="true" strokeweight=".375pt" strokecolor="#000000">
                <v:path arrowok="t"/>
              </v:shape>
            </v:group>
            <v:group style="position:absolute;left:9466;top:2815;width:63;height:2" coordorigin="9466,2815" coordsize="63,2">
              <v:shape style="position:absolute;left:9466;top:2815;width:63;height:2" coordorigin="9466,2815" coordsize="63,0" path="m9529,2815l9466,2815e" filled="false" stroked="true" strokeweight=".375pt" strokecolor="#000000">
                <v:path arrowok="t"/>
              </v:shape>
            </v:group>
            <v:group style="position:absolute;left:2525;top:2815;width:7004;height:2339" coordorigin="2525,2815" coordsize="7004,2339">
              <v:shape style="position:absolute;left:2525;top:2815;width:7004;height:2339" coordorigin="2525,2815" coordsize="7004,2339" path="m2525,5154l9529,5154,9529,2815,2525,2815,2525,5154xe" filled="false" stroked="true" strokeweight=".375pt" strokecolor="#000000">
                <v:path arrowok="t"/>
              </v:shape>
            </v:group>
            <v:group style="position:absolute;left:6673;top:2816;width:1972;height:2338" coordorigin="6673,2816" coordsize="1972,2338">
              <v:shape style="position:absolute;left:6673;top:2816;width:1972;height:2338" coordorigin="6673,2816" coordsize="1972,2338" path="m6673,5154l8645,5154,8645,2816,6673,2816,6673,5154xe" filled="true" fillcolor="#e3e3e3" stroked="false">
                <v:path arrowok="t"/>
                <v:fill type="solid"/>
              </v:shape>
            </v:group>
            <v:group style="position:absolute;left:6673;top:2816;width:1972;height:2338" coordorigin="6673,2816" coordsize="1972,2338">
              <v:shape style="position:absolute;left:6673;top:2816;width:1972;height:2338" coordorigin="6673,2816" coordsize="1972,2338" path="m6673,5154l8645,5154,8645,2816,6673,2816,6673,5154xe" filled="false" stroked="true" strokeweight=".25pt" strokecolor="#000000">
                <v:path arrowok="t"/>
              </v:shape>
            </v:group>
            <v:group style="position:absolute;left:2525;top:3229;width:7004;height:1364" coordorigin="2525,3229" coordsize="7004,1364">
              <v:shape style="position:absolute;left:2525;top:3229;width:7004;height:1364" coordorigin="2525,3229" coordsize="7004,1364" path="m2525,3479l2593,3606,2797,3462,2865,3402,2933,3414,3001,3254,3069,3366,3273,3426,3341,3527,3409,3590,3477,3517,3545,3556,3749,3606,3817,3375,3885,3336,3953,3350,4021,3398,4225,3384,4293,3375,4361,3246,4429,3321,4497,3293,4701,3284,4769,3289,4837,3471,4905,3574,4973,3430,5177,3391,5245,3468,5313,3301,5381,3322,5449,3252,5653,3232,5721,3229,5789,3232,5857,3246,5925,3554,6129,3435,6197,3579,6265,3678,6333,3423,6401,3484,6605,3350,6673,3362,6741,3288,6809,3284,6877,3523,7081,3297,7149,3741,7217,4181,7285,4300,7353,4239,7557,4298,7625,4313,7693,4313,7761,4208,7829,4172,8033,4152,8101,4593,8169,4166,8237,4174,8305,4173,8509,4189,8577,4213,8645,4213,8713,4227,8781,4316,8985,4239,9053,4263,9121,4170,9189,4177,9257,4206,9461,4187,9529,4187e" filled="false" stroked="true" strokeweight="1.0pt" strokecolor="#7296e5">
                <v:path arrowok="t"/>
              </v:shape>
            </v:group>
            <v:group style="position:absolute;left:2495;top:3448;width:62;height:61" coordorigin="2495,3448" coordsize="62,61">
              <v:shape style="position:absolute;left:2495;top:3448;width:62;height:61" coordorigin="2495,3448" coordsize="62,61" path="m2530,3448l2507,3454,2495,3470,2500,3495,2514,3508,2540,3505,2554,3492,2557,3479,2549,3458,2530,3448xe" filled="true" fillcolor="#ffffff" stroked="false">
                <v:path arrowok="t"/>
                <v:fill type="solid"/>
              </v:shape>
            </v:group>
            <v:group style="position:absolute;left:2509;top:3463;width:32;height:32" coordorigin="2509,3463" coordsize="32,32">
              <v:shape style="position:absolute;left:2509;top:3463;width:32;height:32" coordorigin="2509,3463" coordsize="32,32" path="m2534,3463l2517,3463,2509,3470,2509,3488,2517,3495,2534,3495,2541,3488,2541,3470,2534,3463xe" filled="true" fillcolor="#7296e5" stroked="false">
                <v:path arrowok="t"/>
                <v:fill type="solid"/>
              </v:shape>
            </v:group>
            <v:group style="position:absolute;left:2563;top:3575;width:62;height:61" coordorigin="2563,3575" coordsize="62,61">
              <v:shape style="position:absolute;left:2563;top:3575;width:62;height:61" coordorigin="2563,3575" coordsize="62,61" path="m2598,3575l2575,3581,2563,3597,2568,3622,2582,3635,2608,3632,2622,3619,2625,3606,2617,3585,2598,3575xe" filled="true" fillcolor="#ffffff" stroked="false">
                <v:path arrowok="t"/>
                <v:fill type="solid"/>
              </v:shape>
            </v:group>
            <v:group style="position:absolute;left:2577;top:3590;width:32;height:32" coordorigin="2577,3590" coordsize="32,32">
              <v:shape style="position:absolute;left:2577;top:3590;width:32;height:32" coordorigin="2577,3590" coordsize="32,32" path="m2602,3590l2585,3590,2577,3597,2577,3615,2585,3622,2602,3622,2609,3615,2609,3597,2602,3590xe" filled="true" fillcolor="#7296e5" stroked="false">
                <v:path arrowok="t"/>
                <v:fill type="solid"/>
              </v:shape>
            </v:group>
            <v:group style="position:absolute;left:2781;top:3446;width:32;height:32" coordorigin="2781,3446" coordsize="32,32">
              <v:shape style="position:absolute;left:2781;top:3446;width:32;height:32" coordorigin="2781,3446" coordsize="32,32" path="m2806,3446l2789,3446,2781,3453,2781,3471,2789,3478,2806,3478,2813,3471,2813,3453,2806,3446xe" filled="true" fillcolor="#7296e5" stroked="false">
                <v:path arrowok="t"/>
                <v:fill type="solid"/>
              </v:shape>
            </v:group>
            <v:group style="position:absolute;left:2849;top:3386;width:32;height:32" coordorigin="2849,3386" coordsize="32,32">
              <v:shape style="position:absolute;left:2849;top:3386;width:32;height:32" coordorigin="2849,3386" coordsize="32,32" path="m2874,3386l2857,3386,2849,3393,2849,3411,2857,3418,2874,3418,2881,3411,2881,3393,2874,3386xe" filled="true" fillcolor="#7296e5" stroked="false">
                <v:path arrowok="t"/>
                <v:fill type="solid"/>
              </v:shape>
            </v:group>
            <v:group style="position:absolute;left:2917;top:3398;width:32;height:32" coordorigin="2917,3398" coordsize="32,32">
              <v:shape style="position:absolute;left:2917;top:3398;width:32;height:32" coordorigin="2917,3398" coordsize="32,32" path="m2942,3398l2925,3398,2917,3405,2917,3423,2925,3430,2942,3430,2949,3423,2949,3405,2942,3398xe" filled="true" fillcolor="#7296e5" stroked="false">
                <v:path arrowok="t"/>
                <v:fill type="solid"/>
              </v:shape>
            </v:group>
            <v:group style="position:absolute;left:2971;top:3223;width:62;height:61" coordorigin="2971,3223" coordsize="62,61">
              <v:shape style="position:absolute;left:2971;top:3223;width:62;height:61" coordorigin="2971,3223" coordsize="62,61" path="m3006,3223l2983,3229,2971,3245,2976,3270,2990,3283,3016,3280,3030,3267,3033,3254,3025,3233,3006,3223xe" filled="true" fillcolor="#ffffff" stroked="false">
                <v:path arrowok="t"/>
                <v:fill type="solid"/>
              </v:shape>
            </v:group>
            <v:group style="position:absolute;left:2985;top:3238;width:32;height:32" coordorigin="2985,3238" coordsize="32,32">
              <v:shape style="position:absolute;left:2985;top:3238;width:32;height:32" coordorigin="2985,3238" coordsize="32,32" path="m3010,3238l2993,3238,2985,3245,2985,3263,2993,3270,3010,3270,3017,3263,3017,3245,3010,3238xe" filled="true" fillcolor="#7296e5" stroked="false">
                <v:path arrowok="t"/>
                <v:fill type="solid"/>
              </v:shape>
            </v:group>
            <v:group style="position:absolute;left:3053;top:3350;width:32;height:32" coordorigin="3053,3350" coordsize="32,32">
              <v:shape style="position:absolute;left:3053;top:3350;width:32;height:32" coordorigin="3053,3350" coordsize="32,32" path="m3078,3350l3061,3350,3053,3357,3053,3375,3061,3382,3078,3382,3085,3375,3085,3357,3078,3350xe" filled="true" fillcolor="#7296e5" stroked="false">
                <v:path arrowok="t"/>
                <v:fill type="solid"/>
              </v:shape>
            </v:group>
            <v:group style="position:absolute;left:3257;top:3410;width:32;height:32" coordorigin="3257,3410" coordsize="32,32">
              <v:shape style="position:absolute;left:3257;top:3410;width:32;height:32" coordorigin="3257,3410" coordsize="32,32" path="m3282,3410l3265,3410,3257,3417,3257,3435,3265,3442,3282,3442,3289,3435,3289,3417,3282,3410xe" filled="true" fillcolor="#7296e5" stroked="false">
                <v:path arrowok="t"/>
                <v:fill type="solid"/>
              </v:shape>
            </v:group>
            <v:group style="position:absolute;left:3325;top:3511;width:32;height:32" coordorigin="3325,3511" coordsize="32,32">
              <v:shape style="position:absolute;left:3325;top:3511;width:32;height:32" coordorigin="3325,3511" coordsize="32,32" path="m3350,3511l3333,3511,3325,3518,3325,3536,3333,3543,3350,3543,3357,3536,3357,3518,3350,3511xe" filled="true" fillcolor="#7296e5" stroked="false">
                <v:path arrowok="t"/>
                <v:fill type="solid"/>
              </v:shape>
            </v:group>
            <v:group style="position:absolute;left:3379;top:3559;width:62;height:61" coordorigin="3379,3559" coordsize="62,61">
              <v:shape style="position:absolute;left:3379;top:3559;width:62;height:61" coordorigin="3379,3559" coordsize="62,61" path="m3414,3559l3391,3565,3379,3581,3384,3606,3398,3619,3424,3616,3438,3603,3441,3590,3433,3569,3414,3559xe" filled="true" fillcolor="#ffffff" stroked="false">
                <v:path arrowok="t"/>
                <v:fill type="solid"/>
              </v:shape>
            </v:group>
            <v:group style="position:absolute;left:3393;top:3574;width:32;height:32" coordorigin="3393,3574" coordsize="32,32">
              <v:shape style="position:absolute;left:3393;top:3574;width:32;height:32" coordorigin="3393,3574" coordsize="32,32" path="m3418,3574l3401,3574,3393,3581,3393,3599,3401,3606,3418,3606,3425,3599,3425,3581,3418,3574xe" filled="true" fillcolor="#7296e5" stroked="false">
                <v:path arrowok="t"/>
                <v:fill type="solid"/>
              </v:shape>
            </v:group>
            <v:group style="position:absolute;left:3461;top:3501;width:32;height:32" coordorigin="3461,3501" coordsize="32,32">
              <v:shape style="position:absolute;left:3461;top:3501;width:32;height:32" coordorigin="3461,3501" coordsize="32,32" path="m3486,3501l3469,3501,3461,3508,3461,3526,3469,3533,3486,3533,3493,3526,3493,3508,3486,3501xe" filled="true" fillcolor="#7296e5" stroked="false">
                <v:path arrowok="t"/>
                <v:fill type="solid"/>
              </v:shape>
            </v:group>
            <v:group style="position:absolute;left:3529;top:3540;width:32;height:32" coordorigin="3529,3540" coordsize="32,32">
              <v:shape style="position:absolute;left:3529;top:3540;width:32;height:32" coordorigin="3529,3540" coordsize="32,32" path="m3554,3540l3537,3540,3529,3547,3529,3565,3537,3572,3554,3572,3561,3565,3561,3547,3554,3540xe" filled="true" fillcolor="#7296e5" stroked="false">
                <v:path arrowok="t"/>
                <v:fill type="solid"/>
              </v:shape>
            </v:group>
            <v:group style="position:absolute;left:3719;top:3575;width:62;height:61" coordorigin="3719,3575" coordsize="62,61">
              <v:shape style="position:absolute;left:3719;top:3575;width:62;height:61" coordorigin="3719,3575" coordsize="62,61" path="m3754,3575l3731,3581,3719,3597,3724,3622,3738,3635,3764,3632,3778,3619,3781,3606,3773,3585,3754,3575xe" filled="true" fillcolor="#ffffff" stroked="false">
                <v:path arrowok="t"/>
                <v:fill type="solid"/>
              </v:shape>
            </v:group>
            <v:group style="position:absolute;left:3733;top:3590;width:32;height:32" coordorigin="3733,3590" coordsize="32,32">
              <v:shape style="position:absolute;left:3733;top:3590;width:32;height:32" coordorigin="3733,3590" coordsize="32,32" path="m3758,3590l3741,3590,3733,3597,3733,3615,3741,3622,3758,3622,3765,3615,3765,3597,3758,3590xe" filled="true" fillcolor="#7296e5" stroked="false">
                <v:path arrowok="t"/>
                <v:fill type="solid"/>
              </v:shape>
            </v:group>
            <v:group style="position:absolute;left:3801;top:3359;width:32;height:32" coordorigin="3801,3359" coordsize="32,32">
              <v:shape style="position:absolute;left:3801;top:3359;width:32;height:32" coordorigin="3801,3359" coordsize="32,32" path="m3826,3359l3809,3359,3801,3366,3801,3384,3809,3391,3826,3391,3833,3384,3833,3366,3826,3359xe" filled="true" fillcolor="#7296e5" stroked="false">
                <v:path arrowok="t"/>
                <v:fill type="solid"/>
              </v:shape>
            </v:group>
            <v:group style="position:absolute;left:3869;top:3320;width:32;height:32" coordorigin="3869,3320" coordsize="32,32">
              <v:shape style="position:absolute;left:3869;top:3320;width:32;height:32" coordorigin="3869,3320" coordsize="32,32" path="m3894,3320l3877,3320,3869,3327,3869,3345,3877,3352,3894,3352,3901,3345,3901,3327,3894,3320xe" filled="true" fillcolor="#7296e5" stroked="false">
                <v:path arrowok="t"/>
                <v:fill type="solid"/>
              </v:shape>
            </v:group>
            <v:group style="position:absolute;left:3937;top:3334;width:32;height:32" coordorigin="3937,3334" coordsize="32,32">
              <v:shape style="position:absolute;left:3937;top:3334;width:32;height:32" coordorigin="3937,3334" coordsize="32,32" path="m3962,3334l3945,3334,3937,3341,3937,3359,3945,3366,3962,3366,3969,3359,3969,3341,3962,3334xe" filled="true" fillcolor="#7296e5" stroked="false">
                <v:path arrowok="t"/>
                <v:fill type="solid"/>
              </v:shape>
            </v:group>
            <v:group style="position:absolute;left:4005;top:3382;width:32;height:32" coordorigin="4005,3382" coordsize="32,32">
              <v:shape style="position:absolute;left:4005;top:3382;width:32;height:32" coordorigin="4005,3382" coordsize="32,32" path="m4030,3382l4013,3382,4005,3389,4005,3407,4013,3414,4030,3414,4037,3407,4037,3389,4030,3382xe" filled="true" fillcolor="#7296e5" stroked="false">
                <v:path arrowok="t"/>
                <v:fill type="solid"/>
              </v:shape>
            </v:group>
            <v:group style="position:absolute;left:4209;top:3368;width:32;height:32" coordorigin="4209,3368" coordsize="32,32">
              <v:shape style="position:absolute;left:4209;top:3368;width:32;height:32" coordorigin="4209,3368" coordsize="32,32" path="m4234,3368l4217,3368,4209,3375,4209,3393,4217,3400,4234,3400,4241,3393,4241,3375,4234,3368xe" filled="true" fillcolor="#7296e5" stroked="false">
                <v:path arrowok="t"/>
                <v:fill type="solid"/>
              </v:shape>
            </v:group>
            <v:group style="position:absolute;left:4277;top:3359;width:32;height:32" coordorigin="4277,3359" coordsize="32,32">
              <v:shape style="position:absolute;left:4277;top:3359;width:32;height:32" coordorigin="4277,3359" coordsize="32,32" path="m4302,3359l4285,3359,4277,3366,4277,3384,4285,3391,4302,3391,4309,3384,4309,3366,4302,3359xe" filled="true" fillcolor="#7296e5" stroked="false">
                <v:path arrowok="t"/>
                <v:fill type="solid"/>
              </v:shape>
            </v:group>
            <v:group style="position:absolute;left:4331;top:3215;width:62;height:61" coordorigin="4331,3215" coordsize="62,61">
              <v:shape style="position:absolute;left:4331;top:3215;width:62;height:61" coordorigin="4331,3215" coordsize="62,61" path="m4366,3215l4343,3221,4331,3237,4336,3262,4350,3275,4376,3272,4390,3259,4393,3246,4385,3225,4366,3215xe" filled="true" fillcolor="#ffffff" stroked="false">
                <v:path arrowok="t"/>
                <v:fill type="solid"/>
              </v:shape>
            </v:group>
            <v:group style="position:absolute;left:4345;top:3230;width:32;height:32" coordorigin="4345,3230" coordsize="32,32">
              <v:shape style="position:absolute;left:4345;top:3230;width:32;height:32" coordorigin="4345,3230" coordsize="32,32" path="m4370,3230l4353,3230,4345,3237,4345,3255,4353,3262,4370,3262,4377,3255,4377,3237,4370,3230xe" filled="true" fillcolor="#7296e5" stroked="false">
                <v:path arrowok="t"/>
                <v:fill type="solid"/>
              </v:shape>
            </v:group>
            <v:group style="position:absolute;left:4413;top:3305;width:32;height:32" coordorigin="4413,3305" coordsize="32,32">
              <v:shape style="position:absolute;left:4413;top:3305;width:32;height:32" coordorigin="4413,3305" coordsize="32,32" path="m4438,3305l4421,3305,4413,3312,4413,3330,4421,3337,4438,3337,4445,3330,4445,3312,4438,3305xe" filled="true" fillcolor="#7296e5" stroked="false">
                <v:path arrowok="t"/>
                <v:fill type="solid"/>
              </v:shape>
            </v:group>
            <v:group style="position:absolute;left:4481;top:3277;width:32;height:32" coordorigin="4481,3277" coordsize="32,32">
              <v:shape style="position:absolute;left:4481;top:3277;width:32;height:32" coordorigin="4481,3277" coordsize="32,32" path="m4506,3277l4489,3277,4481,3284,4481,3302,4489,3309,4506,3309,4513,3302,4513,3284,4506,3277xe" filled="true" fillcolor="#7296e5" stroked="false">
                <v:path arrowok="t"/>
                <v:fill type="solid"/>
              </v:shape>
            </v:group>
            <v:group style="position:absolute;left:4685;top:3268;width:32;height:32" coordorigin="4685,3268" coordsize="32,32">
              <v:shape style="position:absolute;left:4685;top:3268;width:32;height:32" coordorigin="4685,3268" coordsize="32,32" path="m4710,3268l4693,3268,4685,3275,4685,3293,4693,3300,4710,3300,4717,3293,4717,3275,4710,3268xe" filled="true" fillcolor="#7296e5" stroked="false">
                <v:path arrowok="t"/>
                <v:fill type="solid"/>
              </v:shape>
            </v:group>
            <v:group style="position:absolute;left:4753;top:3273;width:32;height:32" coordorigin="4753,3273" coordsize="32,32">
              <v:shape style="position:absolute;left:4753;top:3273;width:32;height:32" coordorigin="4753,3273" coordsize="32,32" path="m4778,3273l4761,3273,4753,3280,4753,3298,4761,3305,4778,3305,4785,3298,4785,3280,4778,3273xe" filled="true" fillcolor="#7296e5" stroked="false">
                <v:path arrowok="t"/>
                <v:fill type="solid"/>
              </v:shape>
            </v:group>
            <v:group style="position:absolute;left:4821;top:3455;width:32;height:32" coordorigin="4821,3455" coordsize="32,32">
              <v:shape style="position:absolute;left:4821;top:3455;width:32;height:32" coordorigin="4821,3455" coordsize="32,32" path="m4846,3455l4829,3455,4821,3462,4821,3480,4829,3487,4846,3487,4853,3480,4853,3462,4846,3455xe" filled="true" fillcolor="#7296e5" stroked="false">
                <v:path arrowok="t"/>
                <v:fill type="solid"/>
              </v:shape>
            </v:group>
            <v:group style="position:absolute;left:4875;top:3543;width:62;height:61" coordorigin="4875,3543" coordsize="62,61">
              <v:shape style="position:absolute;left:4875;top:3543;width:62;height:61" coordorigin="4875,3543" coordsize="62,61" path="m4910,3543l4887,3549,4875,3565,4880,3590,4894,3603,4920,3600,4934,3587,4937,3574,4929,3553,4910,3543xe" filled="true" fillcolor="#ffffff" stroked="false">
                <v:path arrowok="t"/>
                <v:fill type="solid"/>
              </v:shape>
            </v:group>
            <v:group style="position:absolute;left:4889;top:3558;width:32;height:32" coordorigin="4889,3558" coordsize="32,32">
              <v:shape style="position:absolute;left:4889;top:3558;width:32;height:32" coordorigin="4889,3558" coordsize="32,32" path="m4914,3558l4897,3558,4889,3565,4889,3583,4897,3590,4914,3590,4921,3583,4921,3565,4914,3558xe" filled="true" fillcolor="#7296e5" stroked="false">
                <v:path arrowok="t"/>
                <v:fill type="solid"/>
              </v:shape>
            </v:group>
            <v:group style="position:absolute;left:4957;top:3414;width:32;height:32" coordorigin="4957,3414" coordsize="32,32">
              <v:shape style="position:absolute;left:4957;top:3414;width:32;height:32" coordorigin="4957,3414" coordsize="32,32" path="m4982,3414l4965,3414,4957,3421,4957,3439,4965,3446,4982,3446,4989,3439,4989,3421,4982,3414xe" filled="true" fillcolor="#7296e5" stroked="false">
                <v:path arrowok="t"/>
                <v:fill type="solid"/>
              </v:shape>
            </v:group>
            <v:group style="position:absolute;left:5161;top:3375;width:32;height:32" coordorigin="5161,3375" coordsize="32,32">
              <v:shape style="position:absolute;left:5161;top:3375;width:32;height:32" coordorigin="5161,3375" coordsize="32,32" path="m5186,3375l5169,3375,5161,3382,5161,3400,5169,3407,5186,3407,5193,3400,5193,3382,5186,3375xe" filled="true" fillcolor="#7296e5" stroked="false">
                <v:path arrowok="t"/>
                <v:fill type="solid"/>
              </v:shape>
            </v:group>
            <v:group style="position:absolute;left:5229;top:3452;width:32;height:32" coordorigin="5229,3452" coordsize="32,32">
              <v:shape style="position:absolute;left:5229;top:3452;width:32;height:32" coordorigin="5229,3452" coordsize="32,32" path="m5254,3452l5237,3452,5229,3459,5229,3477,5237,3484,5254,3484,5261,3477,5261,3459,5254,3452xe" filled="true" fillcolor="#7296e5" stroked="false">
                <v:path arrowok="t"/>
                <v:fill type="solid"/>
              </v:shape>
            </v:group>
            <v:group style="position:absolute;left:5297;top:3285;width:32;height:32" coordorigin="5297,3285" coordsize="32,32">
              <v:shape style="position:absolute;left:5297;top:3285;width:32;height:32" coordorigin="5297,3285" coordsize="32,32" path="m5322,3285l5305,3285,5297,3292,5297,3310,5305,3317,5322,3317,5329,3310,5329,3292,5322,3285xe" filled="true" fillcolor="#7296e5" stroked="false">
                <v:path arrowok="t"/>
                <v:fill type="solid"/>
              </v:shape>
            </v:group>
            <v:group style="position:absolute;left:5365;top:3306;width:32;height:32" coordorigin="5365,3306" coordsize="32,32">
              <v:shape style="position:absolute;left:5365;top:3306;width:32;height:32" coordorigin="5365,3306" coordsize="32,32" path="m5390,3306l5373,3306,5365,3313,5365,3331,5373,3338,5390,3338,5397,3331,5397,3313,5390,3306xe" filled="true" fillcolor="#7296e5" stroked="false">
                <v:path arrowok="t"/>
                <v:fill type="solid"/>
              </v:shape>
            </v:group>
            <v:group style="position:absolute;left:5419;top:3221;width:62;height:61" coordorigin="5419,3221" coordsize="62,61">
              <v:shape style="position:absolute;left:5419;top:3221;width:62;height:61" coordorigin="5419,3221" coordsize="62,61" path="m5454,3221l5431,3227,5419,3243,5424,3268,5438,3281,5464,3278,5478,3265,5481,3252,5473,3231,5454,3221xe" filled="true" fillcolor="#ffffff" stroked="false">
                <v:path arrowok="t"/>
                <v:fill type="solid"/>
              </v:shape>
            </v:group>
            <v:group style="position:absolute;left:5433;top:3236;width:32;height:32" coordorigin="5433,3236" coordsize="32,32">
              <v:shape style="position:absolute;left:5433;top:3236;width:32;height:32" coordorigin="5433,3236" coordsize="32,32" path="m5458,3236l5441,3236,5433,3243,5433,3261,5441,3268,5458,3268,5465,3261,5465,3243,5458,3236xe" filled="true" fillcolor="#7296e5" stroked="false">
                <v:path arrowok="t"/>
                <v:fill type="solid"/>
              </v:shape>
            </v:group>
            <v:group style="position:absolute;left:5623;top:3201;width:62;height:61" coordorigin="5623,3201" coordsize="62,61">
              <v:shape style="position:absolute;left:5623;top:3201;width:62;height:61" coordorigin="5623,3201" coordsize="62,61" path="m5658,3201l5635,3207,5623,3223,5628,3248,5642,3261,5668,3258,5682,3245,5685,3232,5677,3211,5658,3201xe" filled="true" fillcolor="#ffffff" stroked="false">
                <v:path arrowok="t"/>
                <v:fill type="solid"/>
              </v:shape>
            </v:group>
            <v:group style="position:absolute;left:5637;top:3216;width:32;height:32" coordorigin="5637,3216" coordsize="32,32">
              <v:shape style="position:absolute;left:5637;top:3216;width:32;height:32" coordorigin="5637,3216" coordsize="32,32" path="m5662,3216l5645,3216,5637,3223,5637,3241,5645,3248,5662,3248,5669,3241,5669,3223,5662,3216xe" filled="true" fillcolor="#7296e5" stroked="false">
                <v:path arrowok="t"/>
                <v:fill type="solid"/>
              </v:shape>
            </v:group>
            <v:group style="position:absolute;left:5691;top:3198;width:62;height:61" coordorigin="5691,3198" coordsize="62,61">
              <v:shape style="position:absolute;left:5691;top:3198;width:62;height:61" coordorigin="5691,3198" coordsize="62,61" path="m5726,3198l5703,3204,5691,3220,5696,3245,5710,3258,5736,3255,5750,3242,5753,3229,5745,3208,5726,3198xe" filled="true" fillcolor="#ffffff" stroked="false">
                <v:path arrowok="t"/>
                <v:fill type="solid"/>
              </v:shape>
            </v:group>
            <v:group style="position:absolute;left:5705;top:3213;width:32;height:32" coordorigin="5705,3213" coordsize="32,32">
              <v:shape style="position:absolute;left:5705;top:3213;width:32;height:32" coordorigin="5705,3213" coordsize="32,32" path="m5730,3213l5713,3213,5705,3220,5705,3238,5713,3245,5730,3245,5737,3238,5737,3220,5730,3213xe" filled="true" fillcolor="#7296e5" stroked="false">
                <v:path arrowok="t"/>
                <v:fill type="solid"/>
              </v:shape>
            </v:group>
            <v:group style="position:absolute;left:5759;top:3201;width:62;height:61" coordorigin="5759,3201" coordsize="62,61">
              <v:shape style="position:absolute;left:5759;top:3201;width:62;height:61" coordorigin="5759,3201" coordsize="62,61" path="m5794,3201l5771,3207,5759,3223,5764,3248,5778,3261,5804,3258,5818,3245,5821,3232,5813,3211,5794,3201xe" filled="true" fillcolor="#ffffff" stroked="false">
                <v:path arrowok="t"/>
                <v:fill type="solid"/>
              </v:shape>
            </v:group>
            <v:group style="position:absolute;left:5773;top:3216;width:32;height:32" coordorigin="5773,3216" coordsize="32,32">
              <v:shape style="position:absolute;left:5773;top:3216;width:32;height:32" coordorigin="5773,3216" coordsize="32,32" path="m5798,3216l5781,3216,5773,3223,5773,3241,5781,3248,5798,3248,5805,3241,5805,3223,5798,3216xe" filled="true" fillcolor="#7296e5" stroked="false">
                <v:path arrowok="t"/>
                <v:fill type="solid"/>
              </v:shape>
            </v:group>
            <v:group style="position:absolute;left:5827;top:3215;width:62;height:61" coordorigin="5827,3215" coordsize="62,61">
              <v:shape style="position:absolute;left:5827;top:3215;width:62;height:61" coordorigin="5827,3215" coordsize="62,61" path="m5862,3215l5839,3221,5827,3237,5832,3262,5846,3275,5872,3272,5886,3259,5889,3246,5881,3225,5862,3215xe" filled="true" fillcolor="#ffffff" stroked="false">
                <v:path arrowok="t"/>
                <v:fill type="solid"/>
              </v:shape>
            </v:group>
            <v:group style="position:absolute;left:5841;top:3230;width:32;height:32" coordorigin="5841,3230" coordsize="32,32">
              <v:shape style="position:absolute;left:5841;top:3230;width:32;height:32" coordorigin="5841,3230" coordsize="32,32" path="m5866,3230l5849,3230,5841,3237,5841,3255,5849,3262,5866,3262,5873,3255,5873,3237,5866,3230xe" filled="true" fillcolor="#7296e5" stroked="false">
                <v:path arrowok="t"/>
                <v:fill type="solid"/>
              </v:shape>
            </v:group>
            <v:group style="position:absolute;left:5909;top:3538;width:32;height:32" coordorigin="5909,3538" coordsize="32,32">
              <v:shape style="position:absolute;left:5909;top:3538;width:32;height:32" coordorigin="5909,3538" coordsize="32,32" path="m5934,3538l5917,3538,5909,3545,5909,3563,5917,3570,5934,3570,5941,3563,5941,3545,5934,3538xe" filled="true" fillcolor="#7296e5" stroked="false">
                <v:path arrowok="t"/>
                <v:fill type="solid"/>
              </v:shape>
            </v:group>
            <v:group style="position:absolute;left:6113;top:3419;width:32;height:32" coordorigin="6113,3419" coordsize="32,32">
              <v:shape style="position:absolute;left:6113;top:3419;width:32;height:32" coordorigin="6113,3419" coordsize="32,32" path="m6138,3419l6121,3419,6113,3426,6113,3444,6121,3451,6138,3451,6145,3444,6145,3426,6138,3419xe" filled="true" fillcolor="#7296e5" stroked="false">
                <v:path arrowok="t"/>
                <v:fill type="solid"/>
              </v:shape>
            </v:group>
            <v:group style="position:absolute;left:6167;top:3548;width:62;height:61" coordorigin="6167,3548" coordsize="62,61">
              <v:shape style="position:absolute;left:6167;top:3548;width:62;height:61" coordorigin="6167,3548" coordsize="62,61" path="m6202,3548l6179,3554,6167,3570,6172,3595,6186,3608,6212,3605,6226,3592,6229,3579,6221,3558,6202,3548xe" filled="true" fillcolor="#ffffff" stroked="false">
                <v:path arrowok="t"/>
                <v:fill type="solid"/>
              </v:shape>
            </v:group>
            <v:group style="position:absolute;left:6181;top:3563;width:32;height:32" coordorigin="6181,3563" coordsize="32,32">
              <v:shape style="position:absolute;left:6181;top:3563;width:32;height:32" coordorigin="6181,3563" coordsize="32,32" path="m6206,3563l6189,3563,6181,3570,6181,3588,6189,3595,6206,3595,6213,3588,6213,3570,6206,3563xe" filled="true" fillcolor="#7296e5" stroked="false">
                <v:path arrowok="t"/>
                <v:fill type="solid"/>
              </v:shape>
            </v:group>
            <v:group style="position:absolute;left:6249;top:3662;width:32;height:32" coordorigin="6249,3662" coordsize="32,32">
              <v:shape style="position:absolute;left:6249;top:3662;width:32;height:32" coordorigin="6249,3662" coordsize="32,32" path="m6274,3662l6257,3662,6249,3669,6249,3687,6257,3694,6274,3694,6281,3687,6281,3669,6274,3662xe" filled="true" fillcolor="#7296e5" stroked="false">
                <v:path arrowok="t"/>
                <v:fill type="solid"/>
              </v:shape>
            </v:group>
            <v:group style="position:absolute;left:6317;top:3407;width:32;height:32" coordorigin="6317,3407" coordsize="32,32">
              <v:shape style="position:absolute;left:6317;top:3407;width:32;height:32" coordorigin="6317,3407" coordsize="32,32" path="m6342,3407l6325,3407,6317,3414,6317,3432,6325,3439,6342,3439,6349,3432,6349,3414,6342,3407xe" filled="true" fillcolor="#7296e5" stroked="false">
                <v:path arrowok="t"/>
                <v:fill type="solid"/>
              </v:shape>
            </v:group>
            <v:group style="position:absolute;left:6385;top:3468;width:32;height:32" coordorigin="6385,3468" coordsize="32,32">
              <v:shape style="position:absolute;left:6385;top:3468;width:32;height:32" coordorigin="6385,3468" coordsize="32,32" path="m6410,3468l6393,3468,6385,3475,6385,3493,6393,3500,6410,3500,6417,3493,6417,3475,6410,3468xe" filled="true" fillcolor="#7296e5" stroked="false">
                <v:path arrowok="t"/>
                <v:fill type="solid"/>
              </v:shape>
            </v:group>
            <v:group style="position:absolute;left:6589;top:3334;width:32;height:32" coordorigin="6589,3334" coordsize="32,32">
              <v:shape style="position:absolute;left:6589;top:3334;width:32;height:32" coordorigin="6589,3334" coordsize="32,32" path="m6614,3334l6597,3334,6589,3341,6589,3359,6597,3366,6614,3366,6621,3359,6621,3341,6614,3334xe" filled="true" fillcolor="#7296e5" stroked="false">
                <v:path arrowok="t"/>
                <v:fill type="solid"/>
              </v:shape>
            </v:group>
            <v:group style="position:absolute;left:6643;top:3331;width:62;height:61" coordorigin="6643,3331" coordsize="62,61">
              <v:shape style="position:absolute;left:6643;top:3331;width:62;height:61" coordorigin="6643,3331" coordsize="62,61" path="m6678,3331l6655,3337,6643,3353,6648,3378,6662,3391,6688,3388,6702,3375,6705,3362,6697,3341,6678,3331xe" filled="true" fillcolor="#ffffff" stroked="false">
                <v:path arrowok="t"/>
                <v:fill type="solid"/>
              </v:shape>
            </v:group>
            <v:group style="position:absolute;left:6657;top:3346;width:32;height:32" coordorigin="6657,3346" coordsize="32,32">
              <v:shape style="position:absolute;left:6657;top:3346;width:32;height:32" coordorigin="6657,3346" coordsize="32,32" path="m6682,3346l6665,3346,6657,3353,6657,3371,6665,3378,6682,3378,6689,3371,6689,3353,6682,3346xe" filled="true" fillcolor="#7296e5" stroked="false">
                <v:path arrowok="t"/>
                <v:fill type="solid"/>
              </v:shape>
            </v:group>
            <v:group style="position:absolute;left:6711;top:3257;width:62;height:61" coordorigin="6711,3257" coordsize="62,61">
              <v:shape style="position:absolute;left:6711;top:3257;width:62;height:61" coordorigin="6711,3257" coordsize="62,61" path="m6746,3257l6723,3263,6711,3279,6716,3304,6730,3317,6756,3314,6770,3301,6773,3288,6765,3267,6746,3257xe" filled="true" fillcolor="#ffffff" stroked="false">
                <v:path arrowok="t"/>
                <v:fill type="solid"/>
              </v:shape>
            </v:group>
            <v:group style="position:absolute;left:6725;top:3272;width:32;height:32" coordorigin="6725,3272" coordsize="32,32">
              <v:shape style="position:absolute;left:6725;top:3272;width:32;height:32" coordorigin="6725,3272" coordsize="32,32" path="m6750,3272l6733,3272,6725,3279,6725,3297,6733,3304,6750,3304,6757,3297,6757,3279,6750,3272xe" filled="true" fillcolor="#7296e5" stroked="false">
                <v:path arrowok="t"/>
                <v:fill type="solid"/>
              </v:shape>
            </v:group>
            <v:group style="position:absolute;left:6779;top:3253;width:62;height:61" coordorigin="6779,3253" coordsize="62,61">
              <v:shape style="position:absolute;left:6779;top:3253;width:62;height:61" coordorigin="6779,3253" coordsize="62,61" path="m6814,3253l6791,3259,6779,3275,6784,3300,6798,3313,6824,3310,6838,3297,6841,3284,6833,3263,6814,3253xe" filled="true" fillcolor="#ffffff" stroked="false">
                <v:path arrowok="t"/>
                <v:fill type="solid"/>
              </v:shape>
            </v:group>
            <v:group style="position:absolute;left:6793;top:3268;width:32;height:32" coordorigin="6793,3268" coordsize="32,32">
              <v:shape style="position:absolute;left:6793;top:3268;width:32;height:32" coordorigin="6793,3268" coordsize="32,32" path="m6818,3268l6801,3268,6793,3275,6793,3293,6801,3300,6818,3300,6825,3293,6825,3275,6818,3268xe" filled="true" fillcolor="#7296e5" stroked="false">
                <v:path arrowok="t"/>
                <v:fill type="solid"/>
              </v:shape>
            </v:group>
            <v:group style="position:absolute;left:6847;top:3492;width:62;height:61" coordorigin="6847,3492" coordsize="62,61">
              <v:shape style="position:absolute;left:6847;top:3492;width:62;height:61" coordorigin="6847,3492" coordsize="62,61" path="m6882,3492l6859,3498,6847,3514,6852,3539,6866,3552,6892,3549,6906,3536,6909,3523,6901,3502,6882,3492xe" filled="true" fillcolor="#ffffff" stroked="false">
                <v:path arrowok="t"/>
                <v:fill type="solid"/>
              </v:shape>
            </v:group>
            <v:group style="position:absolute;left:6861;top:3507;width:32;height:32" coordorigin="6861,3507" coordsize="32,32">
              <v:shape style="position:absolute;left:6861;top:3507;width:32;height:32" coordorigin="6861,3507" coordsize="32,32" path="m6886,3507l6869,3507,6861,3514,6861,3532,6869,3539,6886,3539,6893,3532,6893,3514,6886,3507xe" filled="true" fillcolor="#7296e5" stroked="false">
                <v:path arrowok="t"/>
                <v:fill type="solid"/>
              </v:shape>
            </v:group>
            <v:group style="position:absolute;left:7051;top:3266;width:62;height:61" coordorigin="7051,3266" coordsize="62,61">
              <v:shape style="position:absolute;left:7051;top:3266;width:62;height:61" coordorigin="7051,3266" coordsize="62,61" path="m7086,3266l7063,3272,7051,3288,7056,3313,7070,3326,7096,3323,7110,3310,7113,3297,7105,3276,7086,3266xe" filled="true" fillcolor="#ffffff" stroked="false">
                <v:path arrowok="t"/>
                <v:fill type="solid"/>
              </v:shape>
            </v:group>
            <v:group style="position:absolute;left:7065;top:3281;width:32;height:32" coordorigin="7065,3281" coordsize="32,32">
              <v:shape style="position:absolute;left:7065;top:3281;width:32;height:32" coordorigin="7065,3281" coordsize="32,32" path="m7090,3281l7073,3281,7065,3288,7065,3306,7073,3313,7090,3313,7097,3306,7097,3288,7090,3281xe" filled="true" fillcolor="#7296e5" stroked="false">
                <v:path arrowok="t"/>
                <v:fill type="solid"/>
              </v:shape>
            </v:group>
            <v:group style="position:absolute;left:7119;top:3710;width:62;height:61" coordorigin="7119,3710" coordsize="62,61">
              <v:shape style="position:absolute;left:7119;top:3710;width:62;height:61" coordorigin="7119,3710" coordsize="62,61" path="m7154,3710l7131,3716,7119,3732,7124,3757,7138,3770,7164,3767,7178,3754,7181,3741,7173,3720,7154,3710xe" filled="true" fillcolor="#ffffff" stroked="false">
                <v:path arrowok="t"/>
                <v:fill type="solid"/>
              </v:shape>
            </v:group>
            <v:group style="position:absolute;left:7133;top:3725;width:32;height:32" coordorigin="7133,3725" coordsize="32,32">
              <v:shape style="position:absolute;left:7133;top:3725;width:32;height:32" coordorigin="7133,3725" coordsize="32,32" path="m7158,3725l7141,3725,7133,3732,7133,3750,7141,3757,7158,3757,7165,3750,7165,3732,7158,3725xe" filled="true" fillcolor="#7296e5" stroked="false">
                <v:path arrowok="t"/>
                <v:fill type="solid"/>
              </v:shape>
            </v:group>
            <v:group style="position:absolute;left:7187;top:4150;width:62;height:61" coordorigin="7187,4150" coordsize="62,61">
              <v:shape style="position:absolute;left:7187;top:4150;width:62;height:61" coordorigin="7187,4150" coordsize="62,61" path="m7222,4150l7199,4156,7187,4172,7192,4197,7206,4210,7232,4207,7246,4194,7249,4181,7241,4160,7222,4150xe" filled="true" fillcolor="#ffffff" stroked="false">
                <v:path arrowok="t"/>
                <v:fill type="solid"/>
              </v:shape>
            </v:group>
            <v:group style="position:absolute;left:7201;top:4165;width:32;height:32" coordorigin="7201,4165" coordsize="32,32">
              <v:shape style="position:absolute;left:7201;top:4165;width:32;height:32" coordorigin="7201,4165" coordsize="32,32" path="m7226,4165l7209,4165,7201,4172,7201,4190,7209,4197,7226,4197,7233,4190,7233,4172,7226,4165xe" filled="true" fillcolor="#7296e5" stroked="false">
                <v:path arrowok="t"/>
                <v:fill type="solid"/>
              </v:shape>
            </v:group>
            <v:group style="position:absolute;left:7255;top:4269;width:62;height:61" coordorigin="7255,4269" coordsize="62,61">
              <v:shape style="position:absolute;left:7255;top:4269;width:62;height:61" coordorigin="7255,4269" coordsize="62,61" path="m7290,4269l7267,4275,7255,4291,7260,4316,7274,4329,7300,4326,7314,4313,7317,4300,7309,4279,7290,4269xe" filled="true" fillcolor="#ffffff" stroked="false">
                <v:path arrowok="t"/>
                <v:fill type="solid"/>
              </v:shape>
            </v:group>
            <v:group style="position:absolute;left:7269;top:4284;width:32;height:32" coordorigin="7269,4284" coordsize="32,32">
              <v:shape style="position:absolute;left:7269;top:4284;width:32;height:32" coordorigin="7269,4284" coordsize="32,32" path="m7294,4284l7277,4284,7269,4291,7269,4309,7277,4316,7294,4316,7301,4309,7301,4291,7294,4284xe" filled="true" fillcolor="#7296e5" stroked="false">
                <v:path arrowok="t"/>
                <v:fill type="solid"/>
              </v:shape>
            </v:group>
            <v:group style="position:absolute;left:7323;top:4208;width:62;height:61" coordorigin="7323,4208" coordsize="62,61">
              <v:shape style="position:absolute;left:7323;top:4208;width:62;height:61" coordorigin="7323,4208" coordsize="62,61" path="m7358,4208l7335,4214,7323,4230,7328,4255,7342,4268,7368,4265,7382,4252,7385,4239,7377,4218,7358,4208xe" filled="true" fillcolor="#ffffff" stroked="false">
                <v:path arrowok="t"/>
                <v:fill type="solid"/>
              </v:shape>
            </v:group>
            <v:group style="position:absolute;left:7337;top:4223;width:32;height:32" coordorigin="7337,4223" coordsize="32,32">
              <v:shape style="position:absolute;left:7337;top:4223;width:32;height:32" coordorigin="7337,4223" coordsize="32,32" path="m7362,4223l7345,4223,7337,4230,7337,4248,7345,4255,7362,4255,7369,4248,7369,4230,7362,4223xe" filled="true" fillcolor="#7296e5" stroked="false">
                <v:path arrowok="t"/>
                <v:fill type="solid"/>
              </v:shape>
            </v:group>
            <v:group style="position:absolute;left:7527;top:4267;width:62;height:61" coordorigin="7527,4267" coordsize="62,61">
              <v:shape style="position:absolute;left:7527;top:4267;width:62;height:61" coordorigin="7527,4267" coordsize="62,61" path="m7562,4267l7539,4273,7527,4289,7532,4314,7546,4327,7572,4324,7586,4311,7589,4298,7581,4277,7562,4267xe" filled="true" fillcolor="#ffffff" stroked="false">
                <v:path arrowok="t"/>
                <v:fill type="solid"/>
              </v:shape>
            </v:group>
            <v:group style="position:absolute;left:7541;top:4282;width:32;height:32" coordorigin="7541,4282" coordsize="32,32">
              <v:shape style="position:absolute;left:7541;top:4282;width:32;height:32" coordorigin="7541,4282" coordsize="32,32" path="m7566,4282l7549,4282,7541,4289,7541,4307,7549,4314,7566,4314,7573,4307,7573,4289,7566,4282xe" filled="true" fillcolor="#7296e5" stroked="false">
                <v:path arrowok="t"/>
                <v:fill type="solid"/>
              </v:shape>
            </v:group>
            <v:group style="position:absolute;left:7595;top:4282;width:62;height:61" coordorigin="7595,4282" coordsize="62,61">
              <v:shape style="position:absolute;left:7595;top:4282;width:62;height:61" coordorigin="7595,4282" coordsize="62,61" path="m7630,4282l7607,4288,7595,4304,7600,4329,7614,4342,7640,4339,7654,4326,7657,4313,7649,4292,7630,4282xe" filled="true" fillcolor="#ffffff" stroked="false">
                <v:path arrowok="t"/>
                <v:fill type="solid"/>
              </v:shape>
            </v:group>
            <v:group style="position:absolute;left:7609;top:4297;width:32;height:32" coordorigin="7609,4297" coordsize="32,32">
              <v:shape style="position:absolute;left:7609;top:4297;width:32;height:32" coordorigin="7609,4297" coordsize="32,32" path="m7634,4297l7617,4297,7609,4304,7609,4322,7617,4329,7634,4329,7641,4322,7641,4304,7634,4297xe" filled="true" fillcolor="#7296e5" stroked="false">
                <v:path arrowok="t"/>
                <v:fill type="solid"/>
              </v:shape>
            </v:group>
            <v:group style="position:absolute;left:7663;top:4282;width:62;height:61" coordorigin="7663,4282" coordsize="62,61">
              <v:shape style="position:absolute;left:7663;top:4282;width:62;height:61" coordorigin="7663,4282" coordsize="62,61" path="m7698,4282l7675,4288,7663,4304,7668,4329,7682,4342,7708,4339,7722,4326,7725,4313,7717,4292,7698,4282xe" filled="true" fillcolor="#ffffff" stroked="false">
                <v:path arrowok="t"/>
                <v:fill type="solid"/>
              </v:shape>
            </v:group>
            <v:group style="position:absolute;left:7677;top:4297;width:32;height:32" coordorigin="7677,4297" coordsize="32,32">
              <v:shape style="position:absolute;left:7677;top:4297;width:32;height:32" coordorigin="7677,4297" coordsize="32,32" path="m7702,4297l7685,4297,7677,4304,7677,4322,7685,4329,7702,4329,7709,4322,7709,4304,7702,4297xe" filled="true" fillcolor="#7296e5" stroked="false">
                <v:path arrowok="t"/>
                <v:fill type="solid"/>
              </v:shape>
            </v:group>
            <v:group style="position:absolute;left:7731;top:4177;width:62;height:61" coordorigin="7731,4177" coordsize="62,61">
              <v:shape style="position:absolute;left:7731;top:4177;width:62;height:61" coordorigin="7731,4177" coordsize="62,61" path="m7766,4177l7743,4183,7731,4199,7736,4224,7750,4237,7776,4234,7790,4221,7793,4208,7785,4187,7766,4177xe" filled="true" fillcolor="#ffffff" stroked="false">
                <v:path arrowok="t"/>
                <v:fill type="solid"/>
              </v:shape>
            </v:group>
            <v:group style="position:absolute;left:7745;top:4192;width:32;height:32" coordorigin="7745,4192" coordsize="32,32">
              <v:shape style="position:absolute;left:7745;top:4192;width:32;height:32" coordorigin="7745,4192" coordsize="32,32" path="m7770,4192l7753,4192,7745,4199,7745,4217,7753,4224,7770,4224,7777,4217,7777,4199,7770,4192xe" filled="true" fillcolor="#7296e5" stroked="false">
                <v:path arrowok="t"/>
                <v:fill type="solid"/>
              </v:shape>
            </v:group>
            <v:group style="position:absolute;left:7799;top:4141;width:62;height:61" coordorigin="7799,4141" coordsize="62,61">
              <v:shape style="position:absolute;left:7799;top:4141;width:62;height:61" coordorigin="7799,4141" coordsize="62,61" path="m7834,4141l7811,4147,7799,4163,7804,4188,7818,4201,7844,4198,7858,4185,7861,4172,7853,4151,7834,4141xe" filled="true" fillcolor="#ffffff" stroked="false">
                <v:path arrowok="t"/>
                <v:fill type="solid"/>
              </v:shape>
            </v:group>
            <v:group style="position:absolute;left:7813;top:4156;width:32;height:32" coordorigin="7813,4156" coordsize="32,32">
              <v:shape style="position:absolute;left:7813;top:4156;width:32;height:32" coordorigin="7813,4156" coordsize="32,32" path="m7838,4156l7821,4156,7813,4163,7813,4181,7821,4188,7838,4188,7845,4181,7845,4163,7838,4156xe" filled="true" fillcolor="#7296e5" stroked="false">
                <v:path arrowok="t"/>
                <v:fill type="solid"/>
              </v:shape>
            </v:group>
            <v:group style="position:absolute;left:8003;top:4121;width:62;height:61" coordorigin="8003,4121" coordsize="62,61">
              <v:shape style="position:absolute;left:8003;top:4121;width:62;height:61" coordorigin="8003,4121" coordsize="62,61" path="m8038,4121l8015,4127,8003,4143,8008,4168,8022,4181,8048,4178,8062,4165,8065,4152,8057,4131,8038,4121xe" filled="true" fillcolor="#ffffff" stroked="false">
                <v:path arrowok="t"/>
                <v:fill type="solid"/>
              </v:shape>
            </v:group>
            <v:group style="position:absolute;left:8017;top:4136;width:32;height:32" coordorigin="8017,4136" coordsize="32,32">
              <v:shape style="position:absolute;left:8017;top:4136;width:32;height:32" coordorigin="8017,4136" coordsize="32,32" path="m8042,4136l8025,4136,8017,4143,8017,4161,8025,4168,8042,4168,8049,4161,8049,4143,8042,4136xe" filled="true" fillcolor="#7296e5" stroked="false">
                <v:path arrowok="t"/>
                <v:fill type="solid"/>
              </v:shape>
            </v:group>
            <v:group style="position:absolute;left:8071;top:4562;width:62;height:61" coordorigin="8071,4562" coordsize="62,61">
              <v:shape style="position:absolute;left:8071;top:4562;width:62;height:61" coordorigin="8071,4562" coordsize="62,61" path="m8106,4562l8083,4568,8071,4584,8076,4609,8090,4622,8116,4619,8130,4606,8133,4593,8125,4572,8106,4562xe" filled="true" fillcolor="#ffffff" stroked="false">
                <v:path arrowok="t"/>
                <v:fill type="solid"/>
              </v:shape>
            </v:group>
            <v:group style="position:absolute;left:8085;top:4577;width:32;height:32" coordorigin="8085,4577" coordsize="32,32">
              <v:shape style="position:absolute;left:8085;top:4577;width:32;height:32" coordorigin="8085,4577" coordsize="32,32" path="m8110,4577l8093,4577,8085,4584,8085,4602,8093,4609,8110,4609,8117,4602,8117,4584,8110,4577xe" filled="true" fillcolor="#7296e5" stroked="false">
                <v:path arrowok="t"/>
                <v:fill type="solid"/>
              </v:shape>
            </v:group>
            <v:group style="position:absolute;left:8139;top:4135;width:62;height:61" coordorigin="8139,4135" coordsize="62,61">
              <v:shape style="position:absolute;left:8139;top:4135;width:62;height:61" coordorigin="8139,4135" coordsize="62,61" path="m8174,4135l8151,4141,8139,4157,8144,4182,8158,4195,8184,4192,8198,4179,8201,4166,8193,4145,8174,4135xe" filled="true" fillcolor="#ffffff" stroked="false">
                <v:path arrowok="t"/>
                <v:fill type="solid"/>
              </v:shape>
            </v:group>
            <v:group style="position:absolute;left:8153;top:4150;width:32;height:32" coordorigin="8153,4150" coordsize="32,32">
              <v:shape style="position:absolute;left:8153;top:4150;width:32;height:32" coordorigin="8153,4150" coordsize="32,32" path="m8178,4150l8161,4150,8153,4157,8153,4175,8161,4182,8178,4182,8185,4175,8185,4157,8178,4150xe" filled="true" fillcolor="#7296e5" stroked="false">
                <v:path arrowok="t"/>
                <v:fill type="solid"/>
              </v:shape>
            </v:group>
            <v:group style="position:absolute;left:8207;top:4143;width:62;height:61" coordorigin="8207,4143" coordsize="62,61">
              <v:shape style="position:absolute;left:8207;top:4143;width:62;height:61" coordorigin="8207,4143" coordsize="62,61" path="m8242,4143l8219,4149,8207,4165,8212,4190,8226,4203,8252,4200,8266,4187,8269,4174,8261,4153,8242,4143xe" filled="true" fillcolor="#ffffff" stroked="false">
                <v:path arrowok="t"/>
                <v:fill type="solid"/>
              </v:shape>
            </v:group>
            <v:group style="position:absolute;left:8221;top:4158;width:32;height:32" coordorigin="8221,4158" coordsize="32,32">
              <v:shape style="position:absolute;left:8221;top:4158;width:32;height:32" coordorigin="8221,4158" coordsize="32,32" path="m8246,4158l8229,4158,8221,4165,8221,4183,8229,4190,8246,4190,8253,4183,8253,4165,8246,4158xe" filled="true" fillcolor="#7296e5" stroked="false">
                <v:path arrowok="t"/>
                <v:fill type="solid"/>
              </v:shape>
            </v:group>
            <v:group style="position:absolute;left:8275;top:4142;width:62;height:61" coordorigin="8275,4142" coordsize="62,61">
              <v:shape style="position:absolute;left:8275;top:4142;width:62;height:61" coordorigin="8275,4142" coordsize="62,61" path="m8310,4142l8287,4148,8275,4164,8280,4189,8294,4202,8320,4199,8334,4186,8337,4173,8329,4152,8310,4142xe" filled="true" fillcolor="#ffffff" stroked="false">
                <v:path arrowok="t"/>
                <v:fill type="solid"/>
              </v:shape>
            </v:group>
            <v:group style="position:absolute;left:8289;top:4157;width:32;height:32" coordorigin="8289,4157" coordsize="32,32">
              <v:shape style="position:absolute;left:8289;top:4157;width:32;height:32" coordorigin="8289,4157" coordsize="32,32" path="m8314,4157l8297,4157,8289,4164,8289,4182,8297,4189,8314,4189,8321,4182,8321,4164,8314,4157xe" filled="true" fillcolor="#7296e5" stroked="false">
                <v:path arrowok="t"/>
                <v:fill type="solid"/>
              </v:shape>
            </v:group>
            <v:group style="position:absolute;left:8479;top:4158;width:62;height:61" coordorigin="8479,4158" coordsize="62,61">
              <v:shape style="position:absolute;left:8479;top:4158;width:62;height:61" coordorigin="8479,4158" coordsize="62,61" path="m8514,4158l8491,4164,8479,4180,8484,4205,8498,4218,8524,4215,8538,4202,8541,4189,8533,4168,8514,4158xe" filled="true" fillcolor="#ffffff" stroked="false">
                <v:path arrowok="t"/>
                <v:fill type="solid"/>
              </v:shape>
            </v:group>
            <v:group style="position:absolute;left:8493;top:4173;width:32;height:32" coordorigin="8493,4173" coordsize="32,32">
              <v:shape style="position:absolute;left:8493;top:4173;width:32;height:32" coordorigin="8493,4173" coordsize="32,32" path="m8518,4173l8501,4173,8493,4180,8493,4198,8501,4205,8518,4205,8525,4198,8525,4180,8518,4173xe" filled="true" fillcolor="#7296e5" stroked="false">
                <v:path arrowok="t"/>
                <v:fill type="solid"/>
              </v:shape>
            </v:group>
            <v:group style="position:absolute;left:8547;top:4182;width:62;height:61" coordorigin="8547,4182" coordsize="62,61">
              <v:shape style="position:absolute;left:8547;top:4182;width:62;height:61" coordorigin="8547,4182" coordsize="62,61" path="m8582,4182l8559,4188,8547,4204,8552,4229,8566,4242,8592,4239,8606,4226,8609,4213,8601,4192,8582,4182xe" filled="true" fillcolor="#ffffff" stroked="false">
                <v:path arrowok="t"/>
                <v:fill type="solid"/>
              </v:shape>
            </v:group>
            <v:group style="position:absolute;left:8561;top:4197;width:32;height:32" coordorigin="8561,4197" coordsize="32,32">
              <v:shape style="position:absolute;left:8561;top:4197;width:32;height:32" coordorigin="8561,4197" coordsize="32,32" path="m8586,4197l8569,4197,8561,4204,8561,4222,8569,4229,8586,4229,8593,4222,8593,4204,8586,4197xe" filled="true" fillcolor="#7296e5" stroked="false">
                <v:path arrowok="t"/>
                <v:fill type="solid"/>
              </v:shape>
            </v:group>
            <v:group style="position:absolute;left:8615;top:4182;width:62;height:61" coordorigin="8615,4182" coordsize="62,61">
              <v:shape style="position:absolute;left:8615;top:4182;width:62;height:61" coordorigin="8615,4182" coordsize="62,61" path="m8650,4182l8627,4188,8615,4204,8620,4229,8634,4242,8660,4239,8674,4226,8677,4213,8669,4192,8650,4182xe" filled="true" fillcolor="#ffffff" stroked="false">
                <v:path arrowok="t"/>
                <v:fill type="solid"/>
              </v:shape>
            </v:group>
            <v:group style="position:absolute;left:8629;top:4197;width:32;height:32" coordorigin="8629,4197" coordsize="32,32">
              <v:shape style="position:absolute;left:8629;top:4197;width:32;height:32" coordorigin="8629,4197" coordsize="32,32" path="m8654,4197l8637,4197,8629,4204,8629,4222,8637,4229,8654,4229,8661,4222,8661,4204,8654,4197xe" filled="true" fillcolor="#7296e5" stroked="false">
                <v:path arrowok="t"/>
                <v:fill type="solid"/>
              </v:shape>
            </v:group>
            <v:group style="position:absolute;left:8683;top:4196;width:62;height:61" coordorigin="8683,4196" coordsize="62,61">
              <v:shape style="position:absolute;left:8683;top:4196;width:62;height:61" coordorigin="8683,4196" coordsize="62,61" path="m8718,4196l8695,4202,8683,4218,8688,4243,8702,4256,8728,4253,8742,4240,8745,4227,8737,4206,8718,4196xe" filled="true" fillcolor="#ffffff" stroked="false">
                <v:path arrowok="t"/>
                <v:fill type="solid"/>
              </v:shape>
            </v:group>
            <v:group style="position:absolute;left:8697;top:4211;width:32;height:32" coordorigin="8697,4211" coordsize="32,32">
              <v:shape style="position:absolute;left:8697;top:4211;width:32;height:32" coordorigin="8697,4211" coordsize="32,32" path="m8722,4211l8705,4211,8697,4218,8697,4236,8705,4243,8722,4243,8729,4236,8729,4218,8722,4211xe" filled="true" fillcolor="#7296e5" stroked="false">
                <v:path arrowok="t"/>
                <v:fill type="solid"/>
              </v:shape>
            </v:group>
            <v:group style="position:absolute;left:8765;top:4300;width:32;height:32" coordorigin="8765,4300" coordsize="32,32">
              <v:shape style="position:absolute;left:8765;top:4300;width:32;height:32" coordorigin="8765,4300" coordsize="32,32" path="m8790,4300l8773,4300,8765,4307,8765,4325,8773,4332,8790,4332,8797,4325,8797,4307,8790,4300xe" filled="true" fillcolor="#7296e5" stroked="false">
                <v:path arrowok="t"/>
                <v:fill type="solid"/>
              </v:shape>
            </v:group>
            <v:group style="position:absolute;left:8969;top:4223;width:32;height:32" coordorigin="8969,4223" coordsize="32,32">
              <v:shape style="position:absolute;left:8969;top:4223;width:32;height:32" coordorigin="8969,4223" coordsize="32,32" path="m8994,4223l8977,4223,8969,4230,8969,4248,8977,4255,8994,4255,9001,4248,9001,4230,8994,4223xe" filled="true" fillcolor="#7296e5" stroked="false">
                <v:path arrowok="t"/>
                <v:fill type="solid"/>
              </v:shape>
            </v:group>
            <v:group style="position:absolute;left:9037;top:4247;width:32;height:32" coordorigin="9037,4247" coordsize="32,32">
              <v:shape style="position:absolute;left:9037;top:4247;width:32;height:32" coordorigin="9037,4247" coordsize="32,32" path="m9062,4247l9045,4247,9037,4254,9037,4272,9045,4279,9062,4279,9069,4272,9069,4254,9062,4247xe" filled="true" fillcolor="#7296e5" stroked="false">
                <v:path arrowok="t"/>
                <v:fill type="solid"/>
              </v:shape>
            </v:group>
            <v:group style="position:absolute;left:9105;top:4154;width:32;height:32" coordorigin="9105,4154" coordsize="32,32">
              <v:shape style="position:absolute;left:9105;top:4154;width:32;height:32" coordorigin="9105,4154" coordsize="32,32" path="m9130,4154l9113,4154,9105,4161,9105,4179,9113,4186,9130,4186,9137,4179,9137,4161,9130,4154xe" filled="true" fillcolor="#7296e5" stroked="false">
                <v:path arrowok="t"/>
                <v:fill type="solid"/>
              </v:shape>
            </v:group>
            <v:group style="position:absolute;left:9173;top:4161;width:32;height:32" coordorigin="9173,4161" coordsize="32,32">
              <v:shape style="position:absolute;left:9173;top:4161;width:32;height:32" coordorigin="9173,4161" coordsize="32,32" path="m9198,4161l9181,4161,9173,4168,9173,4186,9181,4193,9198,4193,9205,4186,9205,4168,9198,4161xe" filled="true" fillcolor="#7296e5" stroked="false">
                <v:path arrowok="t"/>
                <v:fill type="solid"/>
              </v:shape>
            </v:group>
            <v:group style="position:absolute;left:9241;top:4190;width:32;height:32" coordorigin="9241,4190" coordsize="32,32">
              <v:shape style="position:absolute;left:9241;top:4190;width:32;height:32" coordorigin="9241,4190" coordsize="32,32" path="m9266,4190l9249,4190,9241,4197,9241,4215,9249,4222,9266,4222,9273,4215,9273,4197,9266,4190xe" filled="true" fillcolor="#7296e5" stroked="false">
                <v:path arrowok="t"/>
                <v:fill type="solid"/>
              </v:shape>
            </v:group>
            <v:group style="position:absolute;left:9445;top:4171;width:32;height:32" coordorigin="9445,4171" coordsize="32,32">
              <v:shape style="position:absolute;left:9445;top:4171;width:32;height:32" coordorigin="9445,4171" coordsize="32,32" path="m9470,4171l9453,4171,9445,4178,9445,4196,9453,4203,9470,4203,9477,4196,9477,4178,9470,4171xe" filled="true" fillcolor="#7296e5" stroked="false">
                <v:path arrowok="t"/>
                <v:fill type="solid"/>
              </v:shape>
            </v:group>
            <v:group style="position:absolute;left:9499;top:4156;width:62;height:61" coordorigin="9499,4156" coordsize="62,61">
              <v:shape style="position:absolute;left:9499;top:4156;width:62;height:61" coordorigin="9499,4156" coordsize="62,61" path="m9534,4156l9511,4162,9499,4178,9504,4203,9518,4216,9544,4213,9558,4200,9561,4187,9553,4166,9534,4156xe" filled="true" fillcolor="#ffffff" stroked="false">
                <v:path arrowok="t"/>
                <v:fill type="solid"/>
              </v:shape>
            </v:group>
            <v:group style="position:absolute;left:9513;top:4171;width:32;height:32" coordorigin="9513,4171" coordsize="32,32">
              <v:shape style="position:absolute;left:9513;top:4171;width:32;height:32" coordorigin="9513,4171" coordsize="32,32" path="m9538,4171l9521,4171,9513,4178,9513,4196,9521,4203,9538,4203,9545,4196,9545,4178,9538,4171xe" filled="true" fillcolor="#7296e5" stroked="false">
                <v:path arrowok="t"/>
                <v:fill type="solid"/>
              </v:shape>
            </v:group>
            <v:group style="position:absolute;left:2525;top:3309;width:7004;height:816" coordorigin="2525,3309" coordsize="7004,816">
              <v:shape style="position:absolute;left:2525;top:3309;width:7004;height:816" coordorigin="2525,3309" coordsize="7004,816" path="m2525,4007l2593,4006,2797,4013,2865,4019,2933,4025,3001,4046,3069,4027,3273,4033,3409,4033,3477,4044,3545,4043,3749,4026,3817,4027,3885,4041,3953,4061,4021,4070,4225,4056,4293,4065,4361,4059,4429,4106,4497,4086,4701,4078,4769,4075,4837,4099,4905,4109,4973,4098,5177,4098,5245,4083,5313,4071,5381,4087,5449,4076,5653,4125,5721,4109,5789,4111,5857,4094,5925,4094,6129,4086,6197,4071,6265,4054,6333,4101,6401,4088,6605,4016,6673,4013,6741,4023,6809,4029,6877,4029,7081,4040,7149,3876,7217,3876,7285,3730,7353,3730,7557,3700,7625,3660,7693,3613,7761,3624,7829,3681,8033,3700,8101,3843,8169,3727,8237,3728,8305,3720,8509,3360,8577,3360,8645,3415,8713,3309,8781,3309,8985,3591,9053,3851,9121,4121,9189,4106,9257,3934,9461,3816,9529,3816e" filled="false" stroked="true" strokeweight="1.0pt" strokecolor="#fac96d">
                <v:path arrowok="t"/>
              </v:shape>
            </v:group>
            <v:group style="position:absolute;left:2495;top:3976;width:62;height:61" coordorigin="2495,3976" coordsize="62,61">
              <v:shape style="position:absolute;left:2495;top:3976;width:62;height:61" coordorigin="2495,3976" coordsize="62,61" path="m2530,3976l2507,3982,2495,3998,2500,4023,2514,4036,2540,4033,2554,4020,2557,4007,2549,3986,2530,3976xe" filled="true" fillcolor="#ffffff" stroked="false">
                <v:path arrowok="t"/>
                <v:fill type="solid"/>
              </v:shape>
            </v:group>
            <v:group style="position:absolute;left:2509;top:3991;width:32;height:32" coordorigin="2509,3991" coordsize="32,32">
              <v:shape style="position:absolute;left:2509;top:3991;width:32;height:32" coordorigin="2509,3991" coordsize="32,32" path="m2534,3991l2517,3991,2509,3998,2509,4016,2517,4023,2534,4023,2541,4016,2541,3998,2534,3991xe" filled="true" fillcolor="#fac96d" stroked="false">
                <v:path arrowok="t"/>
                <v:fill type="solid"/>
              </v:shape>
            </v:group>
            <v:group style="position:absolute;left:2563;top:3975;width:62;height:61" coordorigin="2563,3975" coordsize="62,61">
              <v:shape style="position:absolute;left:2563;top:3975;width:62;height:61" coordorigin="2563,3975" coordsize="62,61" path="m2598,3975l2575,3981,2563,3997,2568,4022,2582,4035,2608,4032,2622,4019,2625,4006,2617,3985,2598,3975xe" filled="true" fillcolor="#ffffff" stroked="false">
                <v:path arrowok="t"/>
                <v:fill type="solid"/>
              </v:shape>
            </v:group>
            <v:group style="position:absolute;left:2577;top:3990;width:32;height:32" coordorigin="2577,3990" coordsize="32,32">
              <v:shape style="position:absolute;left:2577;top:3990;width:32;height:32" coordorigin="2577,3990" coordsize="32,32" path="m2602,3990l2585,3990,2577,3997,2577,4015,2585,4022,2602,4022,2609,4015,2609,3997,2602,3990xe" filled="true" fillcolor="#fac96d" stroked="false">
                <v:path arrowok="t"/>
                <v:fill type="solid"/>
              </v:shape>
            </v:group>
            <v:group style="position:absolute;left:2781;top:3997;width:32;height:32" coordorigin="2781,3997" coordsize="32,32">
              <v:shape style="position:absolute;left:2781;top:3997;width:32;height:32" coordorigin="2781,3997" coordsize="32,32" path="m2806,3997l2789,3997,2781,4004,2781,4022,2789,4029,2806,4029,2813,4022,2813,4004,2806,3997xe" filled="true" fillcolor="#fac96d" stroked="false">
                <v:path arrowok="t"/>
                <v:fill type="solid"/>
              </v:shape>
            </v:group>
            <v:group style="position:absolute;left:2849;top:4003;width:32;height:32" coordorigin="2849,4003" coordsize="32,32">
              <v:shape style="position:absolute;left:2849;top:4003;width:32;height:32" coordorigin="2849,4003" coordsize="32,32" path="m2874,4003l2857,4003,2849,4010,2849,4028,2857,4035,2874,4035,2881,4028,2881,4010,2874,4003xe" filled="true" fillcolor="#fac96d" stroked="false">
                <v:path arrowok="t"/>
                <v:fill type="solid"/>
              </v:shape>
            </v:group>
            <v:group style="position:absolute;left:2917;top:4009;width:32;height:32" coordorigin="2917,4009" coordsize="32,32">
              <v:shape style="position:absolute;left:2917;top:4009;width:32;height:32" coordorigin="2917,4009" coordsize="32,32" path="m2942,4009l2925,4009,2917,4016,2917,4034,2925,4041,2942,4041,2949,4034,2949,4016,2942,4009xe" filled="true" fillcolor="#fac96d" stroked="false">
                <v:path arrowok="t"/>
                <v:fill type="solid"/>
              </v:shape>
            </v:group>
            <v:group style="position:absolute;left:2985;top:4030;width:32;height:32" coordorigin="2985,4030" coordsize="32,32">
              <v:shape style="position:absolute;left:2985;top:4030;width:32;height:32" coordorigin="2985,4030" coordsize="32,32" path="m3010,4030l2993,4030,2985,4037,2985,4055,2993,4062,3010,4062,3017,4055,3017,4037,3010,4030xe" filled="true" fillcolor="#fac96d" stroked="false">
                <v:path arrowok="t"/>
                <v:fill type="solid"/>
              </v:shape>
            </v:group>
            <v:group style="position:absolute;left:3053;top:4011;width:32;height:32" coordorigin="3053,4011" coordsize="32,32">
              <v:shape style="position:absolute;left:3053;top:4011;width:32;height:32" coordorigin="3053,4011" coordsize="32,32" path="m3078,4011l3061,4011,3053,4018,3053,4036,3061,4043,3078,4043,3085,4036,3085,4018,3078,4011xe" filled="true" fillcolor="#fac96d" stroked="false">
                <v:path arrowok="t"/>
                <v:fill type="solid"/>
              </v:shape>
            </v:group>
            <v:group style="position:absolute;left:3257;top:4017;width:32;height:32" coordorigin="3257,4017" coordsize="32,32">
              <v:shape style="position:absolute;left:3257;top:4017;width:32;height:32" coordorigin="3257,4017" coordsize="32,32" path="m3282,4017l3265,4017,3257,4024,3257,4042,3265,4049,3282,4049,3289,4042,3289,4024,3282,4017xe" filled="true" fillcolor="#fac96d" stroked="false">
                <v:path arrowok="t"/>
                <v:fill type="solid"/>
              </v:shape>
            </v:group>
            <v:group style="position:absolute;left:3325;top:4017;width:32;height:32" coordorigin="3325,4017" coordsize="32,32">
              <v:shape style="position:absolute;left:3325;top:4017;width:32;height:32" coordorigin="3325,4017" coordsize="32,32" path="m3350,4017l3333,4017,3325,4024,3325,4042,3333,4049,3350,4049,3357,4042,3357,4024,3350,4017xe" filled="true" fillcolor="#fac96d" stroked="false">
                <v:path arrowok="t"/>
                <v:fill type="solid"/>
              </v:shape>
            </v:group>
            <v:group style="position:absolute;left:3393;top:4017;width:32;height:32" coordorigin="3393,4017" coordsize="32,32">
              <v:shape style="position:absolute;left:3393;top:4017;width:32;height:32" coordorigin="3393,4017" coordsize="32,32" path="m3418,4017l3401,4017,3393,4024,3393,4042,3401,4049,3418,4049,3425,4042,3425,4024,3418,4017xe" filled="true" fillcolor="#fac96d" stroked="false">
                <v:path arrowok="t"/>
                <v:fill type="solid"/>
              </v:shape>
            </v:group>
            <v:group style="position:absolute;left:3461;top:4028;width:32;height:32" coordorigin="3461,4028" coordsize="32,32">
              <v:shape style="position:absolute;left:3461;top:4028;width:32;height:32" coordorigin="3461,4028" coordsize="32,32" path="m3486,4028l3469,4028,3461,4035,3461,4053,3469,4060,3486,4060,3493,4053,3493,4035,3486,4028xe" filled="true" fillcolor="#fac96d" stroked="false">
                <v:path arrowok="t"/>
                <v:fill type="solid"/>
              </v:shape>
            </v:group>
            <v:group style="position:absolute;left:3529;top:4027;width:32;height:32" coordorigin="3529,4027" coordsize="32,32">
              <v:shape style="position:absolute;left:3529;top:4027;width:32;height:32" coordorigin="3529,4027" coordsize="32,32" path="m3554,4027l3537,4027,3529,4034,3529,4052,3537,4059,3554,4059,3561,4052,3561,4034,3554,4027xe" filled="true" fillcolor="#fac96d" stroked="false">
                <v:path arrowok="t"/>
                <v:fill type="solid"/>
              </v:shape>
            </v:group>
            <v:group style="position:absolute;left:3733;top:4010;width:32;height:32" coordorigin="3733,4010" coordsize="32,32">
              <v:shape style="position:absolute;left:3733;top:4010;width:32;height:32" coordorigin="3733,4010" coordsize="32,32" path="m3758,4010l3741,4010,3733,4017,3733,4035,3741,4042,3758,4042,3765,4035,3765,4017,3758,4010xe" filled="true" fillcolor="#fac96d" stroked="false">
                <v:path arrowok="t"/>
                <v:fill type="solid"/>
              </v:shape>
            </v:group>
            <v:group style="position:absolute;left:3801;top:4011;width:32;height:32" coordorigin="3801,4011" coordsize="32,32">
              <v:shape style="position:absolute;left:3801;top:4011;width:32;height:32" coordorigin="3801,4011" coordsize="32,32" path="m3826,4011l3809,4011,3801,4018,3801,4036,3809,4043,3826,4043,3833,4036,3833,4018,3826,4011xe" filled="true" fillcolor="#fac96d" stroked="false">
                <v:path arrowok="t"/>
                <v:fill type="solid"/>
              </v:shape>
            </v:group>
            <v:group style="position:absolute;left:3869;top:4025;width:32;height:32" coordorigin="3869,4025" coordsize="32,32">
              <v:shape style="position:absolute;left:3869;top:4025;width:32;height:32" coordorigin="3869,4025" coordsize="32,32" path="m3894,4025l3877,4025,3869,4032,3869,4050,3877,4057,3894,4057,3901,4050,3901,4032,3894,4025xe" filled="true" fillcolor="#fac96d" stroked="false">
                <v:path arrowok="t"/>
                <v:fill type="solid"/>
              </v:shape>
            </v:group>
            <v:group style="position:absolute;left:3937;top:4045;width:32;height:32" coordorigin="3937,4045" coordsize="32,32">
              <v:shape style="position:absolute;left:3937;top:4045;width:32;height:32" coordorigin="3937,4045" coordsize="32,32" path="m3962,4045l3945,4045,3937,4052,3937,4070,3945,4077,3962,4077,3969,4070,3969,4052,3962,4045xe" filled="true" fillcolor="#fac96d" stroked="false">
                <v:path arrowok="t"/>
                <v:fill type="solid"/>
              </v:shape>
            </v:group>
            <v:group style="position:absolute;left:4005;top:4054;width:32;height:32" coordorigin="4005,4054" coordsize="32,32">
              <v:shape style="position:absolute;left:4005;top:4054;width:32;height:32" coordorigin="4005,4054" coordsize="32,32" path="m4030,4054l4013,4054,4005,4061,4005,4079,4013,4086,4030,4086,4037,4079,4037,4061,4030,4054xe" filled="true" fillcolor="#fac96d" stroked="false">
                <v:path arrowok="t"/>
                <v:fill type="solid"/>
              </v:shape>
            </v:group>
            <v:group style="position:absolute;left:4209;top:4040;width:32;height:32" coordorigin="4209,4040" coordsize="32,32">
              <v:shape style="position:absolute;left:4209;top:4040;width:32;height:32" coordorigin="4209,4040" coordsize="32,32" path="m4234,4040l4217,4040,4209,4047,4209,4065,4217,4072,4234,4072,4241,4065,4241,4047,4234,4040xe" filled="true" fillcolor="#fac96d" stroked="false">
                <v:path arrowok="t"/>
                <v:fill type="solid"/>
              </v:shape>
            </v:group>
            <v:group style="position:absolute;left:4277;top:4049;width:32;height:32" coordorigin="4277,4049" coordsize="32,32">
              <v:shape style="position:absolute;left:4277;top:4049;width:32;height:32" coordorigin="4277,4049" coordsize="32,32" path="m4302,4049l4285,4049,4277,4056,4277,4074,4285,4081,4302,4081,4309,4074,4309,4056,4302,4049xe" filled="true" fillcolor="#fac96d" stroked="false">
                <v:path arrowok="t"/>
                <v:fill type="solid"/>
              </v:shape>
            </v:group>
            <v:group style="position:absolute;left:4345;top:4043;width:32;height:32" coordorigin="4345,4043" coordsize="32,32">
              <v:shape style="position:absolute;left:4345;top:4043;width:32;height:32" coordorigin="4345,4043" coordsize="32,32" path="m4370,4043l4353,4043,4345,4050,4345,4068,4353,4075,4370,4075,4377,4068,4377,4050,4370,4043xe" filled="true" fillcolor="#fac96d" stroked="false">
                <v:path arrowok="t"/>
                <v:fill type="solid"/>
              </v:shape>
            </v:group>
            <v:group style="position:absolute;left:4399;top:4075;width:62;height:61" coordorigin="4399,4075" coordsize="62,61">
              <v:shape style="position:absolute;left:4399;top:4075;width:62;height:61" coordorigin="4399,4075" coordsize="62,61" path="m4434,4075l4411,4081,4399,4097,4404,4122,4418,4135,4444,4132,4458,4119,4461,4106,4453,4085,4434,4075xe" filled="true" fillcolor="#ffffff" stroked="false">
                <v:path arrowok="t"/>
                <v:fill type="solid"/>
              </v:shape>
            </v:group>
            <v:group style="position:absolute;left:4413;top:4090;width:32;height:32" coordorigin="4413,4090" coordsize="32,32">
              <v:shape style="position:absolute;left:4413;top:4090;width:32;height:32" coordorigin="4413,4090" coordsize="32,32" path="m4438,4090l4421,4090,4413,4097,4413,4115,4421,4122,4438,4122,4445,4115,4445,4097,4438,4090xe" filled="true" fillcolor="#fac96d" stroked="false">
                <v:path arrowok="t"/>
                <v:fill type="solid"/>
              </v:shape>
            </v:group>
            <v:group style="position:absolute;left:4481;top:4070;width:32;height:32" coordorigin="4481,4070" coordsize="32,32">
              <v:shape style="position:absolute;left:4481;top:4070;width:32;height:32" coordorigin="4481,4070" coordsize="32,32" path="m4506,4070l4489,4070,4481,4077,4481,4095,4489,4102,4506,4102,4513,4095,4513,4077,4506,4070xe" filled="true" fillcolor="#fac96d" stroked="false">
                <v:path arrowok="t"/>
                <v:fill type="solid"/>
              </v:shape>
            </v:group>
            <v:group style="position:absolute;left:4685;top:4062;width:32;height:32" coordorigin="4685,4062" coordsize="32,32">
              <v:shape style="position:absolute;left:4685;top:4062;width:32;height:32" coordorigin="4685,4062" coordsize="32,32" path="m4710,4062l4693,4062,4685,4069,4685,4087,4693,4094,4710,4094,4717,4087,4717,4069,4710,4062xe" filled="true" fillcolor="#fac96d" stroked="false">
                <v:path arrowok="t"/>
                <v:fill type="solid"/>
              </v:shape>
            </v:group>
            <v:group style="position:absolute;left:4753;top:4059;width:32;height:32" coordorigin="4753,4059" coordsize="32,32">
              <v:shape style="position:absolute;left:4753;top:4059;width:32;height:32" coordorigin="4753,4059" coordsize="32,32" path="m4778,4059l4761,4059,4753,4066,4753,4084,4761,4091,4778,4091,4785,4084,4785,4066,4778,4059xe" filled="true" fillcolor="#fac96d" stroked="false">
                <v:path arrowok="t"/>
                <v:fill type="solid"/>
              </v:shape>
            </v:group>
            <v:group style="position:absolute;left:4807;top:4068;width:62;height:61" coordorigin="4807,4068" coordsize="62,61">
              <v:shape style="position:absolute;left:4807;top:4068;width:62;height:61" coordorigin="4807,4068" coordsize="62,61" path="m4842,4068l4819,4074,4807,4090,4812,4115,4826,4128,4852,4125,4866,4112,4869,4099,4861,4078,4842,4068xe" filled="true" fillcolor="#ffffff" stroked="false">
                <v:path arrowok="t"/>
                <v:fill type="solid"/>
              </v:shape>
            </v:group>
            <v:group style="position:absolute;left:4821;top:4083;width:32;height:32" coordorigin="4821,4083" coordsize="32,32">
              <v:shape style="position:absolute;left:4821;top:4083;width:32;height:32" coordorigin="4821,4083" coordsize="32,32" path="m4846,4083l4829,4083,4821,4090,4821,4108,4829,4115,4846,4115,4853,4108,4853,4090,4846,4083xe" filled="true" fillcolor="#fac96d" stroked="false">
                <v:path arrowok="t"/>
                <v:fill type="solid"/>
              </v:shape>
            </v:group>
            <v:group style="position:absolute;left:4875;top:4078;width:62;height:61" coordorigin="4875,4078" coordsize="62,61">
              <v:shape style="position:absolute;left:4875;top:4078;width:62;height:61" coordorigin="4875,4078" coordsize="62,61" path="m4910,4078l4887,4084,4875,4100,4880,4125,4894,4138,4920,4135,4934,4122,4937,4109,4929,4088,4910,4078xe" filled="true" fillcolor="#ffffff" stroked="false">
                <v:path arrowok="t"/>
                <v:fill type="solid"/>
              </v:shape>
            </v:group>
            <v:group style="position:absolute;left:4889;top:4093;width:32;height:32" coordorigin="4889,4093" coordsize="32,32">
              <v:shape style="position:absolute;left:4889;top:4093;width:32;height:32" coordorigin="4889,4093" coordsize="32,32" path="m4914,4093l4897,4093,4889,4100,4889,4118,4897,4125,4914,4125,4921,4118,4921,4100,4914,4093xe" filled="true" fillcolor="#fac96d" stroked="false">
                <v:path arrowok="t"/>
                <v:fill type="solid"/>
              </v:shape>
            </v:group>
            <v:group style="position:absolute;left:4943;top:4067;width:62;height:61" coordorigin="4943,4067" coordsize="62,61">
              <v:shape style="position:absolute;left:4943;top:4067;width:62;height:61" coordorigin="4943,4067" coordsize="62,61" path="m4978,4067l4955,4073,4943,4089,4948,4114,4962,4127,4988,4124,5002,4111,5005,4098,4997,4077,4978,4067xe" filled="true" fillcolor="#ffffff" stroked="false">
                <v:path arrowok="t"/>
                <v:fill type="solid"/>
              </v:shape>
            </v:group>
            <v:group style="position:absolute;left:4957;top:4082;width:32;height:32" coordorigin="4957,4082" coordsize="32,32">
              <v:shape style="position:absolute;left:4957;top:4082;width:32;height:32" coordorigin="4957,4082" coordsize="32,32" path="m4982,4082l4965,4082,4957,4089,4957,4107,4965,4114,4982,4114,4989,4107,4989,4089,4982,4082xe" filled="true" fillcolor="#fac96d" stroked="false">
                <v:path arrowok="t"/>
                <v:fill type="solid"/>
              </v:shape>
            </v:group>
            <v:group style="position:absolute;left:5147;top:4067;width:62;height:61" coordorigin="5147,4067" coordsize="62,61">
              <v:shape style="position:absolute;left:5147;top:4067;width:62;height:61" coordorigin="5147,4067" coordsize="62,61" path="m5182,4067l5159,4073,5147,4089,5152,4114,5166,4127,5192,4124,5206,4111,5209,4098,5201,4077,5182,4067xe" filled="true" fillcolor="#ffffff" stroked="false">
                <v:path arrowok="t"/>
                <v:fill type="solid"/>
              </v:shape>
            </v:group>
            <v:group style="position:absolute;left:5161;top:4082;width:32;height:32" coordorigin="5161,4082" coordsize="32,32">
              <v:shape style="position:absolute;left:5161;top:4082;width:32;height:32" coordorigin="5161,4082" coordsize="32,32" path="m5186,4082l5169,4082,5161,4089,5161,4107,5169,4114,5186,4114,5193,4107,5193,4089,5186,4082xe" filled="true" fillcolor="#fac96d" stroked="false">
                <v:path arrowok="t"/>
                <v:fill type="solid"/>
              </v:shape>
            </v:group>
            <v:group style="position:absolute;left:5229;top:4067;width:32;height:32" coordorigin="5229,4067" coordsize="32,32">
              <v:shape style="position:absolute;left:5229;top:4067;width:32;height:32" coordorigin="5229,4067" coordsize="32,32" path="m5254,4067l5237,4067,5229,4074,5229,4092,5237,4099,5254,4099,5261,4092,5261,4074,5254,4067xe" filled="true" fillcolor="#fac96d" stroked="false">
                <v:path arrowok="t"/>
                <v:fill type="solid"/>
              </v:shape>
            </v:group>
            <v:group style="position:absolute;left:5297;top:4055;width:32;height:32" coordorigin="5297,4055" coordsize="32,32">
              <v:shape style="position:absolute;left:5297;top:4055;width:32;height:32" coordorigin="5297,4055" coordsize="32,32" path="m5322,4055l5305,4055,5297,4062,5297,4080,5305,4087,5322,4087,5329,4080,5329,4062,5322,4055xe" filled="true" fillcolor="#fac96d" stroked="false">
                <v:path arrowok="t"/>
                <v:fill type="solid"/>
              </v:shape>
            </v:group>
            <v:group style="position:absolute;left:5365;top:4071;width:32;height:32" coordorigin="5365,4071" coordsize="32,32">
              <v:shape style="position:absolute;left:5365;top:4071;width:32;height:32" coordorigin="5365,4071" coordsize="32,32" path="m5390,4071l5373,4071,5365,4078,5365,4096,5373,4103,5390,4103,5397,4096,5397,4078,5390,4071xe" filled="true" fillcolor="#fac96d" stroked="false">
                <v:path arrowok="t"/>
                <v:fill type="solid"/>
              </v:shape>
            </v:group>
            <v:group style="position:absolute;left:5433;top:4060;width:32;height:32" coordorigin="5433,4060" coordsize="32,32">
              <v:shape style="position:absolute;left:5433;top:4060;width:32;height:32" coordorigin="5433,4060" coordsize="32,32" path="m5458,4060l5441,4060,5433,4067,5433,4085,5441,4092,5458,4092,5465,4085,5465,4067,5458,4060xe" filled="true" fillcolor="#fac96d" stroked="false">
                <v:path arrowok="t"/>
                <v:fill type="solid"/>
              </v:shape>
            </v:group>
            <v:group style="position:absolute;left:5623;top:4094;width:62;height:61" coordorigin="5623,4094" coordsize="62,61">
              <v:shape style="position:absolute;left:5623;top:4094;width:62;height:61" coordorigin="5623,4094" coordsize="62,61" path="m5658,4094l5635,4100,5623,4116,5628,4141,5642,4154,5668,4151,5682,4138,5685,4125,5677,4104,5658,4094xe" filled="true" fillcolor="#ffffff" stroked="false">
                <v:path arrowok="t"/>
                <v:fill type="solid"/>
              </v:shape>
            </v:group>
            <v:group style="position:absolute;left:5637;top:4109;width:32;height:32" coordorigin="5637,4109" coordsize="32,32">
              <v:shape style="position:absolute;left:5637;top:4109;width:32;height:32" coordorigin="5637,4109" coordsize="32,32" path="m5662,4109l5645,4109,5637,4116,5637,4134,5645,4141,5662,4141,5669,4134,5669,4116,5662,4109xe" filled="true" fillcolor="#fac96d" stroked="false">
                <v:path arrowok="t"/>
                <v:fill type="solid"/>
              </v:shape>
            </v:group>
            <v:group style="position:absolute;left:5691;top:4078;width:62;height:61" coordorigin="5691,4078" coordsize="62,61">
              <v:shape style="position:absolute;left:5691;top:4078;width:62;height:61" coordorigin="5691,4078" coordsize="62,61" path="m5726,4078l5703,4084,5691,4100,5696,4125,5710,4138,5736,4135,5750,4122,5753,4109,5745,4088,5726,4078xe" filled="true" fillcolor="#ffffff" stroked="false">
                <v:path arrowok="t"/>
                <v:fill type="solid"/>
              </v:shape>
            </v:group>
            <v:group style="position:absolute;left:5705;top:4093;width:32;height:32" coordorigin="5705,4093" coordsize="32,32">
              <v:shape style="position:absolute;left:5705;top:4093;width:32;height:32" coordorigin="5705,4093" coordsize="32,32" path="m5730,4093l5713,4093,5705,4100,5705,4118,5713,4125,5730,4125,5737,4118,5737,4100,5730,4093xe" filled="true" fillcolor="#fac96d" stroked="false">
                <v:path arrowok="t"/>
                <v:fill type="solid"/>
              </v:shape>
            </v:group>
            <v:group style="position:absolute;left:5759;top:4080;width:62;height:61" coordorigin="5759,4080" coordsize="62,61">
              <v:shape style="position:absolute;left:5759;top:4080;width:62;height:61" coordorigin="5759,4080" coordsize="62,61" path="m5794,4080l5771,4086,5759,4102,5764,4127,5778,4140,5804,4137,5818,4124,5821,4111,5813,4090,5794,4080xe" filled="true" fillcolor="#ffffff" stroked="false">
                <v:path arrowok="t"/>
                <v:fill type="solid"/>
              </v:shape>
            </v:group>
            <v:group style="position:absolute;left:5773;top:4095;width:32;height:32" coordorigin="5773,4095" coordsize="32,32">
              <v:shape style="position:absolute;left:5773;top:4095;width:32;height:32" coordorigin="5773,4095" coordsize="32,32" path="m5798,4095l5781,4095,5773,4102,5773,4120,5781,4127,5798,4127,5805,4120,5805,4102,5798,4095xe" filled="true" fillcolor="#fac96d" stroked="false">
                <v:path arrowok="t"/>
                <v:fill type="solid"/>
              </v:shape>
            </v:group>
            <v:group style="position:absolute;left:5841;top:4078;width:32;height:32" coordorigin="5841,4078" coordsize="32,32">
              <v:shape style="position:absolute;left:5841;top:4078;width:32;height:32" coordorigin="5841,4078" coordsize="32,32" path="m5866,4078l5849,4078,5841,4085,5841,4103,5849,4110,5866,4110,5873,4103,5873,4085,5866,4078xe" filled="true" fillcolor="#fac96d" stroked="false">
                <v:path arrowok="t"/>
                <v:fill type="solid"/>
              </v:shape>
            </v:group>
            <v:group style="position:absolute;left:5909;top:4078;width:32;height:32" coordorigin="5909,4078" coordsize="32,32">
              <v:shape style="position:absolute;left:5909;top:4078;width:32;height:32" coordorigin="5909,4078" coordsize="32,32" path="m5934,4078l5917,4078,5909,4085,5909,4103,5917,4110,5934,4110,5941,4103,5941,4085,5934,4078xe" filled="true" fillcolor="#fac96d" stroked="false">
                <v:path arrowok="t"/>
                <v:fill type="solid"/>
              </v:shape>
            </v:group>
            <v:group style="position:absolute;left:6113;top:4070;width:32;height:32" coordorigin="6113,4070" coordsize="32,32">
              <v:shape style="position:absolute;left:6113;top:4070;width:32;height:32" coordorigin="6113,4070" coordsize="32,32" path="m6138,4070l6121,4070,6113,4077,6113,4095,6121,4102,6138,4102,6145,4095,6145,4077,6138,4070xe" filled="true" fillcolor="#fac96d" stroked="false">
                <v:path arrowok="t"/>
                <v:fill type="solid"/>
              </v:shape>
            </v:group>
            <v:group style="position:absolute;left:6181;top:4055;width:32;height:32" coordorigin="6181,4055" coordsize="32,32">
              <v:shape style="position:absolute;left:6181;top:4055;width:32;height:32" coordorigin="6181,4055" coordsize="32,32" path="m6206,4055l6189,4055,6181,4062,6181,4080,6189,4087,6206,4087,6213,4080,6213,4062,6206,4055xe" filled="true" fillcolor="#fac96d" stroked="false">
                <v:path arrowok="t"/>
                <v:fill type="solid"/>
              </v:shape>
            </v:group>
            <v:group style="position:absolute;left:6249;top:4038;width:32;height:32" coordorigin="6249,4038" coordsize="32,32">
              <v:shape style="position:absolute;left:6249;top:4038;width:32;height:32" coordorigin="6249,4038" coordsize="32,32" path="m6274,4038l6257,4038,6249,4045,6249,4063,6257,4070,6274,4070,6281,4063,6281,4045,6274,4038xe" filled="true" fillcolor="#fac96d" stroked="false">
                <v:path arrowok="t"/>
                <v:fill type="solid"/>
              </v:shape>
            </v:group>
            <v:group style="position:absolute;left:6303;top:4070;width:62;height:61" coordorigin="6303,4070" coordsize="62,61">
              <v:shape style="position:absolute;left:6303;top:4070;width:62;height:61" coordorigin="6303,4070" coordsize="62,61" path="m6338,4070l6315,4076,6303,4092,6308,4117,6322,4130,6348,4127,6362,4114,6365,4101,6357,4080,6338,4070xe" filled="true" fillcolor="#ffffff" stroked="false">
                <v:path arrowok="t"/>
                <v:fill type="solid"/>
              </v:shape>
            </v:group>
            <v:group style="position:absolute;left:6317;top:4085;width:32;height:32" coordorigin="6317,4085" coordsize="32,32">
              <v:shape style="position:absolute;left:6317;top:4085;width:32;height:32" coordorigin="6317,4085" coordsize="32,32" path="m6342,4085l6325,4085,6317,4092,6317,4110,6325,4117,6342,4117,6349,4110,6349,4092,6342,4085xe" filled="true" fillcolor="#fac96d" stroked="false">
                <v:path arrowok="t"/>
                <v:fill type="solid"/>
              </v:shape>
            </v:group>
            <v:group style="position:absolute;left:6385;top:4072;width:32;height:32" coordorigin="6385,4072" coordsize="32,32">
              <v:shape style="position:absolute;left:6385;top:4072;width:32;height:32" coordorigin="6385,4072" coordsize="32,32" path="m6410,4072l6393,4072,6385,4079,6385,4097,6393,4104,6410,4104,6417,4097,6417,4079,6410,4072xe" filled="true" fillcolor="#fac96d" stroked="false">
                <v:path arrowok="t"/>
                <v:fill type="solid"/>
              </v:shape>
            </v:group>
            <v:group style="position:absolute;left:6589;top:4000;width:32;height:32" coordorigin="6589,4000" coordsize="32,32">
              <v:shape style="position:absolute;left:6589;top:4000;width:32;height:32" coordorigin="6589,4000" coordsize="32,32" path="m6614,4000l6597,4000,6589,4007,6589,4025,6597,4032,6614,4032,6621,4025,6621,4007,6614,4000xe" filled="true" fillcolor="#fac96d" stroked="false">
                <v:path arrowok="t"/>
                <v:fill type="solid"/>
              </v:shape>
            </v:group>
            <v:group style="position:absolute;left:6643;top:3982;width:62;height:61" coordorigin="6643,3982" coordsize="62,61">
              <v:shape style="position:absolute;left:6643;top:3982;width:62;height:61" coordorigin="6643,3982" coordsize="62,61" path="m6678,3982l6655,3988,6643,4004,6648,4029,6662,4042,6688,4039,6702,4026,6705,4013,6697,3992,6678,3982xe" filled="true" fillcolor="#ffffff" stroked="false">
                <v:path arrowok="t"/>
                <v:fill type="solid"/>
              </v:shape>
            </v:group>
            <v:group style="position:absolute;left:6657;top:3997;width:32;height:32" coordorigin="6657,3997" coordsize="32,32">
              <v:shape style="position:absolute;left:6657;top:3997;width:32;height:32" coordorigin="6657,3997" coordsize="32,32" path="m6682,3997l6665,3997,6657,4004,6657,4022,6665,4029,6682,4029,6689,4022,6689,4004,6682,3997xe" filled="true" fillcolor="#fac96d" stroked="false">
                <v:path arrowok="t"/>
                <v:fill type="solid"/>
              </v:shape>
            </v:group>
            <v:group style="position:absolute;left:6711;top:3992;width:62;height:61" coordorigin="6711,3992" coordsize="62,61">
              <v:shape style="position:absolute;left:6711;top:3992;width:62;height:61" coordorigin="6711,3992" coordsize="62,61" path="m6746,3992l6723,3998,6711,4014,6716,4039,6730,4052,6756,4049,6770,4036,6773,4023,6765,4002,6746,3992xe" filled="true" fillcolor="#ffffff" stroked="false">
                <v:path arrowok="t"/>
                <v:fill type="solid"/>
              </v:shape>
            </v:group>
            <v:group style="position:absolute;left:6725;top:4007;width:32;height:32" coordorigin="6725,4007" coordsize="32,32">
              <v:shape style="position:absolute;left:6725;top:4007;width:32;height:32" coordorigin="6725,4007" coordsize="32,32" path="m6750,4007l6733,4007,6725,4014,6725,4032,6733,4039,6750,4039,6757,4032,6757,4014,6750,4007xe" filled="true" fillcolor="#fac96d" stroked="false">
                <v:path arrowok="t"/>
                <v:fill type="solid"/>
              </v:shape>
            </v:group>
            <v:group style="position:absolute;left:6779;top:3998;width:62;height:61" coordorigin="6779,3998" coordsize="62,61">
              <v:shape style="position:absolute;left:6779;top:3998;width:62;height:61" coordorigin="6779,3998" coordsize="62,61" path="m6814,3998l6791,4004,6779,4020,6784,4045,6798,4058,6824,4055,6838,4042,6841,4029,6833,4008,6814,3998xe" filled="true" fillcolor="#ffffff" stroked="false">
                <v:path arrowok="t"/>
                <v:fill type="solid"/>
              </v:shape>
            </v:group>
            <v:group style="position:absolute;left:6793;top:4013;width:32;height:32" coordorigin="6793,4013" coordsize="32,32">
              <v:shape style="position:absolute;left:6793;top:4013;width:32;height:32" coordorigin="6793,4013" coordsize="32,32" path="m6818,4013l6801,4013,6793,4020,6793,4038,6801,4045,6818,4045,6825,4038,6825,4020,6818,4013xe" filled="true" fillcolor="#fac96d" stroked="false">
                <v:path arrowok="t"/>
                <v:fill type="solid"/>
              </v:shape>
            </v:group>
            <v:group style="position:absolute;left:6847;top:3998;width:62;height:61" coordorigin="6847,3998" coordsize="62,61">
              <v:shape style="position:absolute;left:6847;top:3998;width:62;height:61" coordorigin="6847,3998" coordsize="62,61" path="m6882,3998l6859,4004,6847,4020,6852,4045,6866,4058,6892,4055,6906,4042,6909,4029,6901,4008,6882,3998xe" filled="true" fillcolor="#ffffff" stroked="false">
                <v:path arrowok="t"/>
                <v:fill type="solid"/>
              </v:shape>
            </v:group>
            <v:group style="position:absolute;left:6861;top:4013;width:32;height:32" coordorigin="6861,4013" coordsize="32,32">
              <v:shape style="position:absolute;left:6861;top:4013;width:32;height:32" coordorigin="6861,4013" coordsize="32,32" path="m6886,4013l6869,4013,6861,4020,6861,4038,6869,4045,6886,4045,6893,4038,6893,4020,6886,4013xe" filled="true" fillcolor="#fac96d" stroked="false">
                <v:path arrowok="t"/>
                <v:fill type="solid"/>
              </v:shape>
            </v:group>
            <v:group style="position:absolute;left:7051;top:4009;width:62;height:61" coordorigin="7051,4009" coordsize="62,61">
              <v:shape style="position:absolute;left:7051;top:4009;width:62;height:61" coordorigin="7051,4009" coordsize="62,61" path="m7086,4009l7063,4015,7051,4031,7056,4056,7070,4069,7096,4066,7110,4053,7113,4040,7105,4019,7086,4009xe" filled="true" fillcolor="#ffffff" stroked="false">
                <v:path arrowok="t"/>
                <v:fill type="solid"/>
              </v:shape>
            </v:group>
            <v:group style="position:absolute;left:7065;top:4024;width:32;height:32" coordorigin="7065,4024" coordsize="32,32">
              <v:shape style="position:absolute;left:7065;top:4024;width:32;height:32" coordorigin="7065,4024" coordsize="32,32" path="m7090,4024l7073,4024,7065,4031,7065,4049,7073,4056,7090,4056,7097,4049,7097,4031,7090,4024xe" filled="true" fillcolor="#fac96d" stroked="false">
                <v:path arrowok="t"/>
                <v:fill type="solid"/>
              </v:shape>
            </v:group>
            <v:group style="position:absolute;left:7119;top:3845;width:62;height:61" coordorigin="7119,3845" coordsize="62,61">
              <v:shape style="position:absolute;left:7119;top:3845;width:62;height:61" coordorigin="7119,3845" coordsize="62,61" path="m7154,3845l7131,3851,7119,3867,7124,3892,7138,3905,7164,3902,7178,3889,7181,3876,7173,3855,7154,3845xe" filled="true" fillcolor="#ffffff" stroked="false">
                <v:path arrowok="t"/>
                <v:fill type="solid"/>
              </v:shape>
            </v:group>
            <v:group style="position:absolute;left:7133;top:3860;width:32;height:32" coordorigin="7133,3860" coordsize="32,32">
              <v:shape style="position:absolute;left:7133;top:3860;width:32;height:32" coordorigin="7133,3860" coordsize="32,32" path="m7158,3860l7141,3860,7133,3867,7133,3885,7141,3892,7158,3892,7165,3885,7165,3867,7158,3860xe" filled="true" fillcolor="#fac96d" stroked="false">
                <v:path arrowok="t"/>
                <v:fill type="solid"/>
              </v:shape>
            </v:group>
            <v:group style="position:absolute;left:7187;top:3845;width:62;height:61" coordorigin="7187,3845" coordsize="62,61">
              <v:shape style="position:absolute;left:7187;top:3845;width:62;height:61" coordorigin="7187,3845" coordsize="62,61" path="m7222,3845l7199,3851,7187,3867,7192,3892,7206,3905,7232,3902,7246,3889,7249,3876,7241,3855,7222,3845xe" filled="true" fillcolor="#ffffff" stroked="false">
                <v:path arrowok="t"/>
                <v:fill type="solid"/>
              </v:shape>
            </v:group>
            <v:group style="position:absolute;left:7201;top:3860;width:32;height:32" coordorigin="7201,3860" coordsize="32,32">
              <v:shape style="position:absolute;left:7201;top:3860;width:32;height:32" coordorigin="7201,3860" coordsize="32,32" path="m7226,3860l7209,3860,7201,3867,7201,3885,7209,3892,7226,3892,7233,3885,7233,3867,7226,3860xe" filled="true" fillcolor="#fac96d" stroked="false">
                <v:path arrowok="t"/>
                <v:fill type="solid"/>
              </v:shape>
            </v:group>
            <v:group style="position:absolute;left:7255;top:3699;width:62;height:61" coordorigin="7255,3699" coordsize="62,61">
              <v:shape style="position:absolute;left:7255;top:3699;width:62;height:61" coordorigin="7255,3699" coordsize="62,61" path="m7290,3699l7267,3705,7255,3721,7260,3746,7274,3759,7300,3756,7314,3743,7317,3730,7309,3709,7290,3699xe" filled="true" fillcolor="#ffffff" stroked="false">
                <v:path arrowok="t"/>
                <v:fill type="solid"/>
              </v:shape>
            </v:group>
            <v:group style="position:absolute;left:7269;top:3714;width:32;height:32" coordorigin="7269,3714" coordsize="32,32">
              <v:shape style="position:absolute;left:7269;top:3714;width:32;height:32" coordorigin="7269,3714" coordsize="32,32" path="m7294,3714l7277,3714,7269,3721,7269,3739,7277,3746,7294,3746,7301,3739,7301,3721,7294,3714xe" filled="true" fillcolor="#fac96d" stroked="false">
                <v:path arrowok="t"/>
                <v:fill type="solid"/>
              </v:shape>
            </v:group>
            <v:group style="position:absolute;left:7323;top:3699;width:62;height:61" coordorigin="7323,3699" coordsize="62,61">
              <v:shape style="position:absolute;left:7323;top:3699;width:62;height:61" coordorigin="7323,3699" coordsize="62,61" path="m7358,3699l7335,3705,7323,3721,7328,3746,7342,3759,7368,3756,7382,3743,7385,3730,7377,3709,7358,3699xe" filled="true" fillcolor="#ffffff" stroked="false">
                <v:path arrowok="t"/>
                <v:fill type="solid"/>
              </v:shape>
            </v:group>
            <v:group style="position:absolute;left:7337;top:3714;width:32;height:32" coordorigin="7337,3714" coordsize="32,32">
              <v:shape style="position:absolute;left:7337;top:3714;width:32;height:32" coordorigin="7337,3714" coordsize="32,32" path="m7362,3714l7345,3714,7337,3721,7337,3739,7345,3746,7362,3746,7369,3739,7369,3721,7362,3714xe" filled="true" fillcolor="#fac96d" stroked="false">
                <v:path arrowok="t"/>
                <v:fill type="solid"/>
              </v:shape>
            </v:group>
            <v:group style="position:absolute;left:7527;top:3669;width:62;height:61" coordorigin="7527,3669" coordsize="62,61">
              <v:shape style="position:absolute;left:7527;top:3669;width:62;height:61" coordorigin="7527,3669" coordsize="62,61" path="m7562,3669l7539,3675,7527,3691,7532,3716,7546,3729,7572,3726,7586,3713,7589,3700,7581,3679,7562,3669xe" filled="true" fillcolor="#ffffff" stroked="false">
                <v:path arrowok="t"/>
                <v:fill type="solid"/>
              </v:shape>
            </v:group>
            <v:group style="position:absolute;left:7541;top:3684;width:32;height:32" coordorigin="7541,3684" coordsize="32,32">
              <v:shape style="position:absolute;left:7541;top:3684;width:32;height:32" coordorigin="7541,3684" coordsize="32,32" path="m7566,3684l7549,3684,7541,3691,7541,3709,7549,3716,7566,3716,7573,3709,7573,3691,7566,3684xe" filled="true" fillcolor="#fac96d" stroked="false">
                <v:path arrowok="t"/>
                <v:fill type="solid"/>
              </v:shape>
            </v:group>
            <v:group style="position:absolute;left:7595;top:3629;width:62;height:61" coordorigin="7595,3629" coordsize="62,61">
              <v:shape style="position:absolute;left:7595;top:3629;width:62;height:61" coordorigin="7595,3629" coordsize="62,61" path="m7630,3629l7607,3635,7595,3651,7600,3676,7614,3689,7640,3686,7654,3673,7657,3660,7649,3639,7630,3629xe" filled="true" fillcolor="#ffffff" stroked="false">
                <v:path arrowok="t"/>
                <v:fill type="solid"/>
              </v:shape>
            </v:group>
            <v:group style="position:absolute;left:7609;top:3644;width:32;height:32" coordorigin="7609,3644" coordsize="32,32">
              <v:shape style="position:absolute;left:7609;top:3644;width:32;height:32" coordorigin="7609,3644" coordsize="32,32" path="m7634,3644l7617,3644,7609,3651,7609,3669,7617,3676,7634,3676,7641,3669,7641,3651,7634,3644xe" filled="true" fillcolor="#fac96d" stroked="false">
                <v:path arrowok="t"/>
                <v:fill type="solid"/>
              </v:shape>
            </v:group>
            <v:group style="position:absolute;left:7663;top:3582;width:62;height:61" coordorigin="7663,3582" coordsize="62,61">
              <v:shape style="position:absolute;left:7663;top:3582;width:62;height:61" coordorigin="7663,3582" coordsize="62,61" path="m7698,3582l7675,3588,7663,3604,7668,3629,7682,3642,7708,3639,7722,3626,7725,3613,7717,3592,7698,3582xe" filled="true" fillcolor="#ffffff" stroked="false">
                <v:path arrowok="t"/>
                <v:fill type="solid"/>
              </v:shape>
            </v:group>
            <v:group style="position:absolute;left:7677;top:3597;width:32;height:32" coordorigin="7677,3597" coordsize="32,32">
              <v:shape style="position:absolute;left:7677;top:3597;width:32;height:32" coordorigin="7677,3597" coordsize="32,32" path="m7702,3597l7685,3597,7677,3604,7677,3622,7685,3629,7702,3629,7709,3622,7709,3604,7702,3597xe" filled="true" fillcolor="#fac96d" stroked="false">
                <v:path arrowok="t"/>
                <v:fill type="solid"/>
              </v:shape>
            </v:group>
            <v:group style="position:absolute;left:7731;top:3593;width:62;height:61" coordorigin="7731,3593" coordsize="62,61">
              <v:shape style="position:absolute;left:7731;top:3593;width:62;height:61" coordorigin="7731,3593" coordsize="62,61" path="m7766,3593l7743,3599,7731,3615,7736,3640,7750,3653,7776,3650,7790,3637,7793,3624,7785,3603,7766,3593xe" filled="true" fillcolor="#ffffff" stroked="false">
                <v:path arrowok="t"/>
                <v:fill type="solid"/>
              </v:shape>
            </v:group>
            <v:group style="position:absolute;left:7745;top:3608;width:32;height:32" coordorigin="7745,3608" coordsize="32,32">
              <v:shape style="position:absolute;left:7745;top:3608;width:32;height:32" coordorigin="7745,3608" coordsize="32,32" path="m7770,3608l7753,3608,7745,3615,7745,3633,7753,3640,7770,3640,7777,3633,7777,3615,7770,3608xe" filled="true" fillcolor="#fac96d" stroked="false">
                <v:path arrowok="t"/>
                <v:fill type="solid"/>
              </v:shape>
            </v:group>
            <v:group style="position:absolute;left:7799;top:3650;width:62;height:61" coordorigin="7799,3650" coordsize="62,61">
              <v:shape style="position:absolute;left:7799;top:3650;width:62;height:61" coordorigin="7799,3650" coordsize="62,61" path="m7834,3650l7811,3656,7799,3672,7804,3697,7818,3710,7844,3707,7858,3694,7861,3681,7853,3660,7834,3650xe" filled="true" fillcolor="#ffffff" stroked="false">
                <v:path arrowok="t"/>
                <v:fill type="solid"/>
              </v:shape>
            </v:group>
            <v:group style="position:absolute;left:7813;top:3665;width:32;height:32" coordorigin="7813,3665" coordsize="32,32">
              <v:shape style="position:absolute;left:7813;top:3665;width:32;height:32" coordorigin="7813,3665" coordsize="32,32" path="m7838,3665l7821,3665,7813,3672,7813,3690,7821,3697,7838,3697,7845,3690,7845,3672,7838,3665xe" filled="true" fillcolor="#fac96d" stroked="false">
                <v:path arrowok="t"/>
                <v:fill type="solid"/>
              </v:shape>
            </v:group>
            <v:group style="position:absolute;left:8003;top:3669;width:62;height:61" coordorigin="8003,3669" coordsize="62,61">
              <v:shape style="position:absolute;left:8003;top:3669;width:62;height:61" coordorigin="8003,3669" coordsize="62,61" path="m8038,3669l8015,3675,8003,3691,8008,3716,8022,3729,8048,3726,8062,3713,8065,3700,8057,3679,8038,3669xe" filled="true" fillcolor="#ffffff" stroked="false">
                <v:path arrowok="t"/>
                <v:fill type="solid"/>
              </v:shape>
            </v:group>
            <v:group style="position:absolute;left:8017;top:3684;width:32;height:32" coordorigin="8017,3684" coordsize="32,32">
              <v:shape style="position:absolute;left:8017;top:3684;width:32;height:32" coordorigin="8017,3684" coordsize="32,32" path="m8042,3684l8025,3684,8017,3691,8017,3709,8025,3716,8042,3716,8049,3709,8049,3691,8042,3684xe" filled="true" fillcolor="#fac96d" stroked="false">
                <v:path arrowok="t"/>
                <v:fill type="solid"/>
              </v:shape>
            </v:group>
            <v:group style="position:absolute;left:8071;top:3812;width:62;height:61" coordorigin="8071,3812" coordsize="62,61">
              <v:shape style="position:absolute;left:8071;top:3812;width:62;height:61" coordorigin="8071,3812" coordsize="62,61" path="m8106,3812l8083,3818,8071,3834,8076,3859,8090,3872,8116,3869,8130,3856,8133,3843,8125,3822,8106,3812xe" filled="true" fillcolor="#ffffff" stroked="false">
                <v:path arrowok="t"/>
                <v:fill type="solid"/>
              </v:shape>
            </v:group>
            <v:group style="position:absolute;left:8085;top:3827;width:32;height:32" coordorigin="8085,3827" coordsize="32,32">
              <v:shape style="position:absolute;left:8085;top:3827;width:32;height:32" coordorigin="8085,3827" coordsize="32,32" path="m8110,3827l8093,3827,8085,3834,8085,3852,8093,3859,8110,3859,8117,3852,8117,3834,8110,3827xe" filled="true" fillcolor="#fac96d" stroked="false">
                <v:path arrowok="t"/>
                <v:fill type="solid"/>
              </v:shape>
            </v:group>
            <v:group style="position:absolute;left:8139;top:3696;width:62;height:61" coordorigin="8139,3696" coordsize="62,61">
              <v:shape style="position:absolute;left:8139;top:3696;width:62;height:61" coordorigin="8139,3696" coordsize="62,61" path="m8174,3696l8151,3702,8139,3718,8144,3743,8158,3756,8184,3753,8198,3740,8201,3727,8193,3706,8174,3696xe" filled="true" fillcolor="#ffffff" stroked="false">
                <v:path arrowok="t"/>
                <v:fill type="solid"/>
              </v:shape>
            </v:group>
            <v:group style="position:absolute;left:8153;top:3711;width:32;height:32" coordorigin="8153,3711" coordsize="32,32">
              <v:shape style="position:absolute;left:8153;top:3711;width:32;height:32" coordorigin="8153,3711" coordsize="32,32" path="m8178,3711l8161,3711,8153,3718,8153,3736,8161,3743,8178,3743,8185,3736,8185,3718,8178,3711xe" filled="true" fillcolor="#fac96d" stroked="false">
                <v:path arrowok="t"/>
                <v:fill type="solid"/>
              </v:shape>
            </v:group>
            <v:group style="position:absolute;left:8207;top:3697;width:62;height:61" coordorigin="8207,3697" coordsize="62,61">
              <v:shape style="position:absolute;left:8207;top:3697;width:62;height:61" coordorigin="8207,3697" coordsize="62,61" path="m8242,3697l8219,3703,8207,3719,8212,3744,8226,3757,8252,3754,8266,3741,8269,3728,8261,3707,8242,3697xe" filled="true" fillcolor="#ffffff" stroked="false">
                <v:path arrowok="t"/>
                <v:fill type="solid"/>
              </v:shape>
            </v:group>
            <v:group style="position:absolute;left:8221;top:3712;width:32;height:32" coordorigin="8221,3712" coordsize="32,32">
              <v:shape style="position:absolute;left:8221;top:3712;width:32;height:32" coordorigin="8221,3712" coordsize="32,32" path="m8246,3712l8229,3712,8221,3719,8221,3737,8229,3744,8246,3744,8253,3737,8253,3719,8246,3712xe" filled="true" fillcolor="#fac96d" stroked="false">
                <v:path arrowok="t"/>
                <v:fill type="solid"/>
              </v:shape>
            </v:group>
            <v:group style="position:absolute;left:8275;top:3689;width:62;height:61" coordorigin="8275,3689" coordsize="62,61">
              <v:shape style="position:absolute;left:8275;top:3689;width:62;height:61" coordorigin="8275,3689" coordsize="62,61" path="m8310,3689l8287,3695,8275,3711,8280,3736,8294,3749,8320,3746,8334,3733,8337,3720,8329,3699,8310,3689xe" filled="true" fillcolor="#ffffff" stroked="false">
                <v:path arrowok="t"/>
                <v:fill type="solid"/>
              </v:shape>
            </v:group>
            <v:group style="position:absolute;left:8289;top:3704;width:32;height:32" coordorigin="8289,3704" coordsize="32,32">
              <v:shape style="position:absolute;left:8289;top:3704;width:32;height:32" coordorigin="8289,3704" coordsize="32,32" path="m8314,3704l8297,3704,8289,3711,8289,3729,8297,3736,8314,3736,8321,3729,8321,3711,8314,3704xe" filled="true" fillcolor="#fac96d" stroked="false">
                <v:path arrowok="t"/>
                <v:fill type="solid"/>
              </v:shape>
            </v:group>
            <v:group style="position:absolute;left:8479;top:3329;width:62;height:61" coordorigin="8479,3329" coordsize="62,61">
              <v:shape style="position:absolute;left:8479;top:3329;width:62;height:61" coordorigin="8479,3329" coordsize="62,61" path="m8514,3329l8491,3335,8479,3351,8484,3376,8498,3389,8524,3386,8538,3373,8541,3360,8533,3339,8514,3329xe" filled="true" fillcolor="#ffffff" stroked="false">
                <v:path arrowok="t"/>
                <v:fill type="solid"/>
              </v:shape>
            </v:group>
            <v:group style="position:absolute;left:8493;top:3344;width:32;height:32" coordorigin="8493,3344" coordsize="32,32">
              <v:shape style="position:absolute;left:8493;top:3344;width:32;height:32" coordorigin="8493,3344" coordsize="32,32" path="m8518,3344l8501,3344,8493,3351,8493,3369,8501,3376,8518,3376,8525,3369,8525,3351,8518,3344xe" filled="true" fillcolor="#fac96d" stroked="false">
                <v:path arrowok="t"/>
                <v:fill type="solid"/>
              </v:shape>
            </v:group>
            <v:group style="position:absolute;left:8547;top:3329;width:62;height:61" coordorigin="8547,3329" coordsize="62,61">
              <v:shape style="position:absolute;left:8547;top:3329;width:62;height:61" coordorigin="8547,3329" coordsize="62,61" path="m8582,3329l8559,3335,8547,3351,8552,3376,8566,3389,8592,3386,8606,3373,8609,3360,8601,3339,8582,3329xe" filled="true" fillcolor="#ffffff" stroked="false">
                <v:path arrowok="t"/>
                <v:fill type="solid"/>
              </v:shape>
            </v:group>
            <v:group style="position:absolute;left:8561;top:3344;width:32;height:32" coordorigin="8561,3344" coordsize="32,32">
              <v:shape style="position:absolute;left:8561;top:3344;width:32;height:32" coordorigin="8561,3344" coordsize="32,32" path="m8586,3344l8569,3344,8561,3351,8561,3369,8569,3376,8586,3376,8593,3369,8593,3351,8586,3344xe" filled="true" fillcolor="#fac96d" stroked="false">
                <v:path arrowok="t"/>
                <v:fill type="solid"/>
              </v:shape>
            </v:group>
            <v:group style="position:absolute;left:8615;top:3384;width:62;height:61" coordorigin="8615,3384" coordsize="62,61">
              <v:shape style="position:absolute;left:8615;top:3384;width:62;height:61" coordorigin="8615,3384" coordsize="62,61" path="m8650,3384l8627,3390,8615,3406,8620,3431,8634,3444,8660,3441,8674,3428,8677,3415,8669,3394,8650,3384xe" filled="true" fillcolor="#ffffff" stroked="false">
                <v:path arrowok="t"/>
                <v:fill type="solid"/>
              </v:shape>
            </v:group>
            <v:group style="position:absolute;left:8629;top:3399;width:32;height:32" coordorigin="8629,3399" coordsize="32,32">
              <v:shape style="position:absolute;left:8629;top:3399;width:32;height:32" coordorigin="8629,3399" coordsize="32,32" path="m8654,3399l8637,3399,8629,3406,8629,3424,8637,3431,8654,3431,8661,3424,8661,3406,8654,3399xe" filled="true" fillcolor="#fac96d" stroked="false">
                <v:path arrowok="t"/>
                <v:fill type="solid"/>
              </v:shape>
            </v:group>
            <v:group style="position:absolute;left:8683;top:3278;width:62;height:61" coordorigin="8683,3278" coordsize="62,61">
              <v:shape style="position:absolute;left:8683;top:3278;width:62;height:61" coordorigin="8683,3278" coordsize="62,61" path="m8718,3278l8695,3284,8683,3300,8688,3325,8702,3338,8728,3335,8742,3322,8745,3309,8737,3288,8718,3278xe" filled="true" fillcolor="#ffffff" stroked="false">
                <v:path arrowok="t"/>
                <v:fill type="solid"/>
              </v:shape>
            </v:group>
            <v:group style="position:absolute;left:8697;top:3293;width:32;height:32" coordorigin="8697,3293" coordsize="32,32">
              <v:shape style="position:absolute;left:8697;top:3293;width:32;height:32" coordorigin="8697,3293" coordsize="32,32" path="m8722,3293l8705,3293,8697,3300,8697,3318,8705,3325,8722,3325,8729,3318,8729,3300,8722,3293xe" filled="true" fillcolor="#fac96d" stroked="false">
                <v:path arrowok="t"/>
                <v:fill type="solid"/>
              </v:shape>
            </v:group>
            <v:group style="position:absolute;left:8751;top:3278;width:62;height:61" coordorigin="8751,3278" coordsize="62,61">
              <v:shape style="position:absolute;left:8751;top:3278;width:62;height:61" coordorigin="8751,3278" coordsize="62,61" path="m8786,3278l8763,3284,8751,3300,8756,3325,8770,3338,8796,3335,8810,3322,8813,3309,8805,3288,8786,3278xe" filled="true" fillcolor="#ffffff" stroked="false">
                <v:path arrowok="t"/>
                <v:fill type="solid"/>
              </v:shape>
            </v:group>
            <v:group style="position:absolute;left:8765;top:3293;width:32;height:32" coordorigin="8765,3293" coordsize="32,32">
              <v:shape style="position:absolute;left:8765;top:3293;width:32;height:32" coordorigin="8765,3293" coordsize="32,32" path="m8790,3293l8773,3293,8765,3300,8765,3318,8773,3325,8790,3325,8797,3318,8797,3300,8790,3293xe" filled="true" fillcolor="#fac96d" stroked="false">
                <v:path arrowok="t"/>
                <v:fill type="solid"/>
              </v:shape>
            </v:group>
            <v:group style="position:absolute;left:8955;top:3560;width:62;height:61" coordorigin="8955,3560" coordsize="62,61">
              <v:shape style="position:absolute;left:8955;top:3560;width:62;height:61" coordorigin="8955,3560" coordsize="62,61" path="m8990,3560l8967,3566,8955,3582,8960,3607,8974,3620,9000,3617,9014,3604,9017,3591,9009,3570,8990,3560xe" filled="true" fillcolor="#ffffff" stroked="false">
                <v:path arrowok="t"/>
                <v:fill type="solid"/>
              </v:shape>
            </v:group>
            <v:group style="position:absolute;left:8969;top:3575;width:32;height:32" coordorigin="8969,3575" coordsize="32,32">
              <v:shape style="position:absolute;left:8969;top:3575;width:32;height:32" coordorigin="8969,3575" coordsize="32,32" path="m8994,3575l8977,3575,8969,3582,8969,3600,8977,3607,8994,3607,9001,3600,9001,3582,8994,3575xe" filled="true" fillcolor="#fac96d" stroked="false">
                <v:path arrowok="t"/>
                <v:fill type="solid"/>
              </v:shape>
            </v:group>
            <v:group style="position:absolute;left:9037;top:3835;width:32;height:32" coordorigin="9037,3835" coordsize="32,32">
              <v:shape style="position:absolute;left:9037;top:3835;width:32;height:32" coordorigin="9037,3835" coordsize="32,32" path="m9062,3835l9045,3835,9037,3842,9037,3860,9045,3867,9062,3867,9069,3860,9069,3842,9062,3835xe" filled="true" fillcolor="#fac96d" stroked="false">
                <v:path arrowok="t"/>
                <v:fill type="solid"/>
              </v:shape>
            </v:group>
            <v:group style="position:absolute;left:9091;top:4090;width:62;height:61" coordorigin="9091,4090" coordsize="62,61">
              <v:shape style="position:absolute;left:9091;top:4090;width:62;height:61" coordorigin="9091,4090" coordsize="62,61" path="m9126,4090l9103,4096,9091,4112,9096,4137,9110,4150,9136,4147,9150,4134,9153,4121,9145,4100,9126,4090xe" filled="true" fillcolor="#ffffff" stroked="false">
                <v:path arrowok="t"/>
                <v:fill type="solid"/>
              </v:shape>
            </v:group>
            <v:group style="position:absolute;left:9105;top:4105;width:32;height:32" coordorigin="9105,4105" coordsize="32,32">
              <v:shape style="position:absolute;left:9105;top:4105;width:32;height:32" coordorigin="9105,4105" coordsize="32,32" path="m9130,4105l9113,4105,9105,4112,9105,4130,9113,4137,9130,4137,9137,4130,9137,4112,9130,4105xe" filled="true" fillcolor="#fac96d" stroked="false">
                <v:path arrowok="t"/>
                <v:fill type="solid"/>
              </v:shape>
            </v:group>
            <v:group style="position:absolute;left:9159;top:4075;width:62;height:61" coordorigin="9159,4075" coordsize="62,61">
              <v:shape style="position:absolute;left:9159;top:4075;width:62;height:61" coordorigin="9159,4075" coordsize="62,61" path="m9194,4075l9171,4081,9159,4097,9164,4122,9178,4135,9204,4132,9218,4119,9221,4106,9213,4085,9194,4075xe" filled="true" fillcolor="#ffffff" stroked="false">
                <v:path arrowok="t"/>
                <v:fill type="solid"/>
              </v:shape>
            </v:group>
            <v:group style="position:absolute;left:9173;top:4090;width:32;height:32" coordorigin="9173,4090" coordsize="32,32">
              <v:shape style="position:absolute;left:9173;top:4090;width:32;height:32" coordorigin="9173,4090" coordsize="32,32" path="m9198,4090l9181,4090,9173,4097,9173,4115,9181,4122,9198,4122,9205,4115,9205,4097,9198,4090xe" filled="true" fillcolor="#fac96d" stroked="false">
                <v:path arrowok="t"/>
                <v:fill type="solid"/>
              </v:shape>
            </v:group>
            <v:group style="position:absolute;left:9241;top:3918;width:32;height:32" coordorigin="9241,3918" coordsize="32,32">
              <v:shape style="position:absolute;left:9241;top:3918;width:32;height:32" coordorigin="9241,3918" coordsize="32,32" path="m9266,3918l9249,3918,9241,3925,9241,3943,9249,3950,9266,3950,9273,3943,9273,3925,9266,3918xe" filled="true" fillcolor="#fac96d" stroked="false">
                <v:path arrowok="t"/>
                <v:fill type="solid"/>
              </v:shape>
            </v:group>
            <v:group style="position:absolute;left:9445;top:3800;width:32;height:32" coordorigin="9445,3800" coordsize="32,32">
              <v:shape style="position:absolute;left:9445;top:3800;width:32;height:32" coordorigin="9445,3800" coordsize="32,32" path="m9470,3800l9453,3800,9445,3807,9445,3825,9453,3832,9470,3832,9477,3825,9477,3807,9470,3800xe" filled="true" fillcolor="#fac96d" stroked="false">
                <v:path arrowok="t"/>
                <v:fill type="solid"/>
              </v:shape>
            </v:group>
            <v:group style="position:absolute;left:9499;top:3785;width:62;height:61" coordorigin="9499,3785" coordsize="62,61">
              <v:shape style="position:absolute;left:9499;top:3785;width:62;height:61" coordorigin="9499,3785" coordsize="62,61" path="m9534,3785l9511,3791,9499,3807,9504,3832,9518,3845,9544,3842,9558,3829,9561,3816,9553,3795,9534,3785xe" filled="true" fillcolor="#ffffff" stroked="false">
                <v:path arrowok="t"/>
                <v:fill type="solid"/>
              </v:shape>
            </v:group>
            <v:group style="position:absolute;left:9513;top:3800;width:32;height:32" coordorigin="9513,3800" coordsize="32,32">
              <v:shape style="position:absolute;left:9513;top:3800;width:32;height:32" coordorigin="9513,3800" coordsize="32,32" path="m9538,3800l9521,3800,9513,3807,9513,3825,9521,3832,9538,3832,9545,3825,9545,3807,9538,3800xe" filled="true" fillcolor="#fac96d" stroked="false">
                <v:path arrowok="t"/>
                <v:fill type="solid"/>
              </v:shape>
            </v:group>
            <v:group style="position:absolute;left:2525;top:2815;width:7004;height:2339" coordorigin="2525,2815" coordsize="7004,2339">
              <v:shape style="position:absolute;left:2525;top:2815;width:7004;height:2339" coordorigin="2525,2815" coordsize="7004,2339" path="m2525,5154l9529,5154,9529,2815,2525,2815,2525,5154xe" filled="false" stroked="true" strokeweight=".375pt" strokecolor="#000000">
                <v:path arrowok="t"/>
              </v:shape>
              <v:shape style="position:absolute;left:6714;top:2943;width:1847;height:219" type="#_x0000_t202" filled="false" stroked="false">
                <v:textbox inset="0,0,0,0">
                  <w:txbxContent>
                    <w:p>
                      <w:pPr>
                        <w:spacing w:line="211" w:lineRule="exact" w:before="0"/>
                        <w:ind w:left="0" w:right="0" w:firstLine="0"/>
                        <w:jc w:val="left"/>
                        <w:rPr>
                          <w:rFonts w:ascii="Century" w:hAnsi="Century" w:cs="Century" w:eastAsia="Century"/>
                          <w:sz w:val="22"/>
                          <w:szCs w:val="22"/>
                        </w:rPr>
                      </w:pPr>
                      <w:r>
                        <w:rPr>
                          <w:rFonts w:ascii="Century"/>
                          <w:w w:val="94"/>
                          <w:sz w:val="22"/>
                        </w:rPr>
                        <w:t>Periodic</w:t>
                      </w:r>
                      <w:r>
                        <w:rPr>
                          <w:rFonts w:ascii="Century"/>
                          <w:spacing w:val="11"/>
                          <w:sz w:val="22"/>
                        </w:rPr>
                        <w:t> </w:t>
                      </w:r>
                      <w:r>
                        <w:rPr>
                          <w:rFonts w:ascii="Century"/>
                          <w:w w:val="91"/>
                          <w:sz w:val="22"/>
                        </w:rPr>
                        <w:t>simulation</w:t>
                      </w:r>
                      <w:r>
                        <w:rPr>
                          <w:rFonts w:ascii="Century"/>
                          <w:sz w:val="22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group style="position:absolute;margin-left:70.616997pt;margin-top:126.399139pt;width:468.65pt;height:179pt;mso-position-horizontal-relative:page;mso-position-vertical-relative:paragraph;z-index:-409768" coordorigin="1412,2528" coordsize="9373,3580">
            <v:group style="position:absolute;left:1417;top:2533;width:9364;height:2" coordorigin="1417,2533" coordsize="9364,2">
              <v:shape style="position:absolute;left:1417;top:2533;width:9364;height:2" coordorigin="1417,2533" coordsize="9364,0" path="m1417,2533l10780,2533e" filled="false" stroked="true" strokeweight=".498pt" strokecolor="#000000">
                <v:path arrowok="t"/>
              </v:shape>
            </v:group>
            <v:group style="position:absolute;left:1422;top:2533;width:2;height:3570" coordorigin="1422,2533" coordsize="2,3570">
              <v:shape style="position:absolute;left:1422;top:2533;width:2;height:3570" coordorigin="1422,2533" coordsize="0,3570" path="m1422,6103l1422,2533e" filled="false" stroked="true" strokeweight=".498pt" strokecolor="#000000">
                <v:path arrowok="t"/>
              </v:shape>
            </v:group>
            <v:group style="position:absolute;left:10775;top:2533;width:2;height:3570" coordorigin="10775,2533" coordsize="2,3570">
              <v:shape style="position:absolute;left:10775;top:2533;width:2;height:3570" coordorigin="10775,2533" coordsize="0,3570" path="m10775,6103l10775,2533e" filled="false" stroked="true" strokeweight=".498pt" strokecolor="#000000">
                <v:path arrowok="t"/>
              </v:shape>
            </v:group>
            <v:group style="position:absolute;left:1417;top:6103;width:9364;height:2" coordorigin="1417,6103" coordsize="9364,2">
              <v:shape style="position:absolute;left:1417;top:6103;width:9364;height:2" coordorigin="1417,6103" coordsize="9364,0" path="m1417,6103l10780,6103e" filled="false" stroked="true" strokeweight=".498pt" strokecolor="#000000">
                <v:path arrowok="t"/>
              </v:shape>
              <v:shape style="position:absolute;left:1895;top:2694;width:469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4000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631;top:2694;width:1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5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1895;top:5033;width:1186;height:460" type="#_x0000_t202" filled="false" stroked="false">
                <v:textbox inset="0,0,0,0">
                  <w:txbxContent>
                    <w:p>
                      <w:pPr>
                        <w:spacing w:line="203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1000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8" w:lineRule="exact" w:before="0"/>
                        <w:ind w:left="14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6"/>
                          <w:sz w:val="24"/>
                        </w:rPr>
                        <w:t>2016/09/01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9631;top:5033;width:117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2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3950;top:5253;width:1171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6"/>
                          <w:sz w:val="24"/>
                        </w:rPr>
                        <w:t>2016</w:t>
                      </w:r>
                      <w:r>
                        <w:rPr>
                          <w:rFonts w:ascii="Times New Roman"/>
                          <w:spacing w:val="-1"/>
                          <w:w w:val="106"/>
                          <w:sz w:val="24"/>
                        </w:rPr>
                        <w:t>/</w:t>
                      </w:r>
                      <w:r>
                        <w:rPr>
                          <w:rFonts w:ascii="Times New Roman"/>
                          <w:w w:val="106"/>
                          <w:sz w:val="24"/>
                        </w:rPr>
                        <w:t>10/01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5752;top:5253;width:1477;height:57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306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5"/>
                          <w:sz w:val="24"/>
                        </w:rPr>
                        <w:t>2016/</w:t>
                      </w:r>
                      <w:r>
                        <w:rPr>
                          <w:rFonts w:ascii="Times New Roman"/>
                          <w:spacing w:val="-1"/>
                          <w:w w:val="105"/>
                          <w:sz w:val="24"/>
                        </w:rPr>
                        <w:t>1</w:t>
                      </w:r>
                      <w:r>
                        <w:rPr>
                          <w:rFonts w:ascii="Times New Roman"/>
                          <w:w w:val="109"/>
                          <w:sz w:val="24"/>
                        </w:rPr>
                        <w:t>1/01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before="54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8"/>
                          <w:sz w:val="24"/>
                        </w:rPr>
                        <w:t>Date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8098;top:5253;width:1171;height:240" type="#_x0000_t20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6"/>
                          <w:sz w:val="24"/>
                        </w:rPr>
                        <w:t>2016/12/01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207;top:5783;width:7222;height:240" type="#_x0000_t202" filled="false" stroked="false">
                <v:textbox inset="0,0,0,0">
                  <w:txbxContent>
                    <w:p>
                      <w:pPr>
                        <w:tabs>
                          <w:tab w:pos="5465" w:val="left" w:leader="none"/>
                        </w:tabs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3"/>
                          <w:sz w:val="24"/>
                        </w:rPr>
                        <w:t>Compressor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1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6"/>
                          <w:sz w:val="24"/>
                        </w:rPr>
                        <w:t>aver</w:t>
                      </w:r>
                      <w:r>
                        <w:rPr>
                          <w:rFonts w:ascii="Times New Roman"/>
                          <w:spacing w:val="-1"/>
                          <w:w w:val="106"/>
                          <w:sz w:val="24"/>
                        </w:rPr>
                        <w:t>a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ge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1"/>
                          <w:sz w:val="24"/>
                        </w:rPr>
                        <w:t>power</w:t>
                      </w:r>
                      <w:r>
                        <w:rPr>
                          <w:rFonts w:asci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System</w:t>
                      </w:r>
                      <w:r>
                        <w:rPr>
                          <w:rFonts w:ascii="Times New Roman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98"/>
                          <w:sz w:val="24"/>
                        </w:rPr>
                        <w:t>efficiency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72.597557pt;margin-top:166.618729pt;width:14pt;height:65.25pt;mso-position-horizontal-relative:page;mso-position-vertical-relative:paragraph;z-index:19408" type="#_x0000_t20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51" w:lineRule="exact"/>
                    <w:ind w:left="20" w:right="0"/>
                    <w:jc w:val="left"/>
                  </w:pPr>
                  <w:r>
                    <w:rPr>
                      <w:w w:val="104"/>
                    </w:rPr>
                    <w:t>Power</w:t>
                  </w:r>
                  <w:r>
                    <w:rPr>
                      <w:spacing w:val="18"/>
                    </w:rPr>
                    <w:t> </w:t>
                  </w:r>
                  <w:r>
                    <w:rPr>
                      <w:w w:val="107"/>
                    </w:rPr>
                    <w:t>(kW)</w:t>
                  </w:r>
                  <w:r>
                    <w:rPr/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06.326599pt;margin-top:136.767166pt;width:14pt;height:125pt;mso-position-horizontal-relative:page;mso-position-vertical-relative:paragraph;z-index:19432" type="#_x0000_t202" filled="false" stroked="false">
            <v:textbox inset="0,0,0,0" style="layout-flow:vertical;mso-layout-flow-alt:bottom-to-top">
              <w:txbxContent>
                <w:p>
                  <w:pPr>
                    <w:spacing w:line="251" w:lineRule="exact" w:before="0"/>
                    <w:ind w:left="20" w:right="0" w:firstLine="0"/>
                    <w:jc w:val="left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>
                    <w:rPr>
                      <w:rFonts w:ascii="Arial"/>
                      <w:i/>
                      <w:spacing w:val="32"/>
                      <w:w w:val="103"/>
                      <w:sz w:val="24"/>
                    </w:rPr>
                    <w:t>F</w:t>
                  </w:r>
                  <w:r>
                    <w:rPr>
                      <w:rFonts w:ascii="Arial"/>
                      <w:i/>
                      <w:spacing w:val="5"/>
                      <w:w w:val="130"/>
                      <w:sz w:val="24"/>
                    </w:rPr>
                    <w:t>l</w:t>
                  </w:r>
                  <w:r>
                    <w:rPr>
                      <w:rFonts w:ascii="Arial"/>
                      <w:i/>
                      <w:w w:val="91"/>
                      <w:sz w:val="24"/>
                    </w:rPr>
                    <w:t>o</w:t>
                  </w:r>
                  <w:r>
                    <w:rPr>
                      <w:rFonts w:ascii="Arial"/>
                      <w:i/>
                      <w:spacing w:val="6"/>
                      <w:w w:val="91"/>
                      <w:sz w:val="24"/>
                    </w:rPr>
                    <w:t>w</w:t>
                  </w:r>
                  <w:r>
                    <w:rPr>
                      <w:rFonts w:ascii="Arial"/>
                      <w:i/>
                      <w:w w:val="95"/>
                      <w:sz w:val="24"/>
                    </w:rPr>
                    <w:t>pe</w:t>
                  </w:r>
                  <w:r>
                    <w:rPr>
                      <w:rFonts w:ascii="Arial"/>
                      <w:i/>
                      <w:spacing w:val="6"/>
                      <w:w w:val="95"/>
                      <w:sz w:val="24"/>
                    </w:rPr>
                    <w:t>r</w:t>
                  </w:r>
                  <w:r>
                    <w:rPr>
                      <w:rFonts w:ascii="Arial"/>
                      <w:i/>
                      <w:spacing w:val="32"/>
                      <w:w w:val="97"/>
                      <w:sz w:val="24"/>
                    </w:rPr>
                    <w:t>W</w:t>
                  </w:r>
                  <w:r>
                    <w:rPr>
                      <w:rFonts w:ascii="Arial"/>
                      <w:i/>
                      <w:w w:val="109"/>
                      <w:sz w:val="24"/>
                    </w:rPr>
                    <w:t>att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(</w:t>
                  </w:r>
                  <w:r>
                    <w:rPr>
                      <w:rFonts w:ascii="Arial"/>
                      <w:i/>
                      <w:spacing w:val="7"/>
                      <w:w w:val="101"/>
                      <w:sz w:val="24"/>
                    </w:rPr>
                    <w:t>k</w:t>
                  </w:r>
                  <w:r>
                    <w:rPr>
                      <w:rFonts w:ascii="Arial"/>
                      <w:i/>
                      <w:spacing w:val="8"/>
                      <w:w w:val="83"/>
                      <w:sz w:val="24"/>
                    </w:rPr>
                    <w:t>g</w:t>
                  </w:r>
                  <w:r>
                    <w:rPr>
                      <w:rFonts w:ascii="Arial"/>
                      <w:i/>
                      <w:w w:val="117"/>
                      <w:sz w:val="24"/>
                    </w:rPr>
                    <w:t>/s/W</w:t>
                  </w:r>
                  <w:r>
                    <w:rPr>
                      <w:rFonts w:ascii="Arial"/>
                      <w:i/>
                      <w:spacing w:val="-35"/>
                      <w:sz w:val="24"/>
                    </w:rPr>
                    <w:t> </w:t>
                  </w:r>
                  <w:r>
                    <w:rPr>
                      <w:rFonts w:ascii="Times New Roman"/>
                      <w:w w:val="113"/>
                      <w:sz w:val="24"/>
                    </w:rPr>
                    <w:t>)</w:t>
                  </w:r>
                  <w:r>
                    <w:rPr>
                      <w:rFonts w:ascii="Times New Roman"/>
                      <w:sz w:val="24"/>
                    </w:rPr>
                  </w:r>
                </w:p>
              </w:txbxContent>
            </v:textbox>
            <w10:wrap type="none"/>
          </v:shape>
        </w:pict>
      </w:r>
      <w:r>
        <w:rPr>
          <w:w w:val="110"/>
        </w:rPr>
        <w:t>An</w:t>
      </w:r>
      <w:r>
        <w:rPr>
          <w:spacing w:val="-9"/>
          <w:w w:val="110"/>
        </w:rPr>
        <w:t> </w:t>
      </w:r>
      <w:r>
        <w:rPr>
          <w:w w:val="110"/>
        </w:rPr>
        <w:t>analysis</w:t>
      </w:r>
      <w:r>
        <w:rPr>
          <w:spacing w:val="-9"/>
          <w:w w:val="110"/>
        </w:rPr>
        <w:t> </w:t>
      </w:r>
      <w:r>
        <w:rPr>
          <w:w w:val="110"/>
        </w:rPr>
        <w:t>was</w:t>
      </w:r>
      <w:r>
        <w:rPr>
          <w:spacing w:val="-9"/>
          <w:w w:val="110"/>
        </w:rPr>
        <w:t> </w:t>
      </w:r>
      <w:r>
        <w:rPr>
          <w:w w:val="110"/>
        </w:rPr>
        <w:t>done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-9"/>
          <w:w w:val="110"/>
        </w:rPr>
        <w:t> </w:t>
      </w:r>
      <w:r>
        <w:rPr>
          <w:w w:val="110"/>
        </w:rPr>
        <w:t>try</w:t>
      </w:r>
      <w:r>
        <w:rPr>
          <w:spacing w:val="-9"/>
          <w:w w:val="110"/>
        </w:rPr>
        <w:t> </w:t>
      </w:r>
      <w:r>
        <w:rPr>
          <w:w w:val="110"/>
        </w:rPr>
        <w:t>determine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source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discrepancy.</w:t>
      </w:r>
      <w:r>
        <w:rPr>
          <w:spacing w:val="11"/>
          <w:w w:val="110"/>
        </w:rPr>
        <w:t> </w:t>
      </w:r>
      <w:r>
        <w:rPr>
          <w:w w:val="110"/>
        </w:rPr>
        <w:t>From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data</w:t>
      </w:r>
      <w:r>
        <w:rPr>
          <w:spacing w:val="-9"/>
          <w:w w:val="110"/>
        </w:rPr>
        <w:t> </w:t>
      </w:r>
      <w:r>
        <w:rPr>
          <w:w w:val="110"/>
        </w:rPr>
        <w:t>it</w:t>
      </w:r>
      <w:r>
        <w:rPr>
          <w:spacing w:val="-9"/>
          <w:w w:val="110"/>
        </w:rPr>
        <w:t> </w:t>
      </w:r>
      <w:r>
        <w:rPr>
          <w:w w:val="110"/>
        </w:rPr>
        <w:t>was</w:t>
      </w:r>
      <w:r>
        <w:rPr>
          <w:w w:val="101"/>
        </w:rPr>
        <w:t> </w:t>
      </w:r>
      <w:r>
        <w:rPr>
          <w:w w:val="110"/>
        </w:rPr>
        <w:t>identified</w:t>
      </w:r>
      <w:r>
        <w:rPr>
          <w:spacing w:val="-16"/>
          <w:w w:val="110"/>
        </w:rPr>
        <w:t> </w:t>
      </w:r>
      <w:r>
        <w:rPr>
          <w:w w:val="110"/>
        </w:rPr>
        <w:t>that</w:t>
      </w:r>
      <w:r>
        <w:rPr>
          <w:spacing w:val="-16"/>
          <w:w w:val="110"/>
        </w:rPr>
        <w:t> </w:t>
      </w:r>
      <w:r>
        <w:rPr>
          <w:w w:val="110"/>
        </w:rPr>
        <w:t>the</w:t>
      </w:r>
      <w:r>
        <w:rPr>
          <w:spacing w:val="-16"/>
          <w:w w:val="110"/>
        </w:rPr>
        <w:t> </w:t>
      </w:r>
      <w:r>
        <w:rPr>
          <w:w w:val="110"/>
        </w:rPr>
        <w:t>simulated</w:t>
      </w:r>
      <w:r>
        <w:rPr>
          <w:spacing w:val="-15"/>
          <w:w w:val="110"/>
        </w:rPr>
        <w:t> </w:t>
      </w:r>
      <w:r>
        <w:rPr>
          <w:w w:val="110"/>
        </w:rPr>
        <w:t>power</w:t>
      </w:r>
      <w:r>
        <w:rPr>
          <w:spacing w:val="-16"/>
          <w:w w:val="110"/>
        </w:rPr>
        <w:t> </w:t>
      </w:r>
      <w:r>
        <w:rPr>
          <w:w w:val="110"/>
        </w:rPr>
        <w:t>for</w:t>
      </w:r>
      <w:r>
        <w:rPr>
          <w:spacing w:val="-16"/>
          <w:w w:val="110"/>
        </w:rPr>
        <w:t> </w:t>
      </w:r>
      <w:r>
        <w:rPr>
          <w:w w:val="110"/>
        </w:rPr>
        <w:t>compressor</w:t>
      </w:r>
      <w:r>
        <w:rPr>
          <w:spacing w:val="-15"/>
          <w:w w:val="110"/>
        </w:rPr>
        <w:t> </w:t>
      </w:r>
      <w:r>
        <w:rPr>
          <w:w w:val="110"/>
        </w:rPr>
        <w:t>1</w:t>
      </w:r>
      <w:r>
        <w:rPr>
          <w:spacing w:val="-16"/>
          <w:w w:val="110"/>
        </w:rPr>
        <w:t> </w:t>
      </w:r>
      <w:r>
        <w:rPr>
          <w:w w:val="110"/>
        </w:rPr>
        <w:t>was</w:t>
      </w:r>
      <w:r>
        <w:rPr>
          <w:spacing w:val="-16"/>
          <w:w w:val="110"/>
        </w:rPr>
        <w:t> </w:t>
      </w:r>
      <w:r>
        <w:rPr>
          <w:w w:val="110"/>
        </w:rPr>
        <w:t>the</w:t>
      </w:r>
      <w:r>
        <w:rPr>
          <w:spacing w:val="-16"/>
          <w:w w:val="110"/>
        </w:rPr>
        <w:t> </w:t>
      </w:r>
      <w:r>
        <w:rPr>
          <w:w w:val="110"/>
        </w:rPr>
        <w:t>source</w:t>
      </w:r>
      <w:r>
        <w:rPr>
          <w:spacing w:val="-16"/>
          <w:w w:val="110"/>
        </w:rPr>
        <w:t> </w:t>
      </w:r>
      <w:r>
        <w:rPr>
          <w:w w:val="110"/>
        </w:rPr>
        <w:t>of</w:t>
      </w:r>
      <w:r>
        <w:rPr>
          <w:spacing w:val="-16"/>
          <w:w w:val="110"/>
        </w:rPr>
        <w:t> </w:t>
      </w:r>
      <w:r>
        <w:rPr>
          <w:w w:val="110"/>
        </w:rPr>
        <w:t>the</w:t>
      </w:r>
      <w:r>
        <w:rPr>
          <w:spacing w:val="-16"/>
          <w:w w:val="110"/>
        </w:rPr>
        <w:t> </w:t>
      </w:r>
      <w:r>
        <w:rPr>
          <w:w w:val="110"/>
        </w:rPr>
        <w:t>different</w:t>
      </w:r>
      <w:r>
        <w:rPr>
          <w:spacing w:val="-16"/>
          <w:w w:val="110"/>
        </w:rPr>
        <w:t> </w:t>
      </w:r>
      <w:r>
        <w:rPr>
          <w:w w:val="110"/>
        </w:rPr>
        <w:t>A</w:t>
      </w:r>
      <w:r>
        <w:rPr>
          <w:spacing w:val="-16"/>
          <w:w w:val="110"/>
        </w:rPr>
        <w:t> </w:t>
      </w:r>
      <w:r>
        <w:rPr>
          <w:w w:val="110"/>
        </w:rPr>
        <w:t>look</w:t>
      </w:r>
      <w:r>
        <w:rPr>
          <w:w w:val="99"/>
        </w:rPr>
        <w:t> </w:t>
      </w:r>
      <w:r>
        <w:rPr>
          <w:w w:val="110"/>
        </w:rPr>
        <w:t>at</w:t>
      </w:r>
      <w:r>
        <w:rPr>
          <w:spacing w:val="-30"/>
          <w:w w:val="110"/>
        </w:rPr>
        <w:t> </w:t>
      </w:r>
      <w:r>
        <w:rPr>
          <w:w w:val="110"/>
        </w:rPr>
        <w:t>the</w:t>
      </w:r>
      <w:r>
        <w:rPr>
          <w:spacing w:val="-30"/>
          <w:w w:val="110"/>
        </w:rPr>
        <w:t> </w:t>
      </w:r>
      <w:r>
        <w:rPr>
          <w:w w:val="110"/>
        </w:rPr>
        <w:t>actual</w:t>
      </w:r>
      <w:r>
        <w:rPr>
          <w:spacing w:val="-30"/>
          <w:w w:val="110"/>
        </w:rPr>
        <w:t> </w:t>
      </w:r>
      <w:r>
        <w:rPr>
          <w:w w:val="110"/>
        </w:rPr>
        <w:t>power</w:t>
      </w:r>
      <w:r>
        <w:rPr>
          <w:spacing w:val="-30"/>
          <w:w w:val="110"/>
        </w:rPr>
        <w:t> </w:t>
      </w:r>
      <w:r>
        <w:rPr>
          <w:w w:val="110"/>
        </w:rPr>
        <w:t>measurement</w:t>
      </w:r>
      <w:r>
        <w:rPr>
          <w:spacing w:val="-31"/>
          <w:w w:val="110"/>
        </w:rPr>
        <w:t> </w:t>
      </w:r>
      <w:r>
        <w:rPr>
          <w:w w:val="110"/>
        </w:rPr>
        <w:t>for</w:t>
      </w:r>
      <w:r>
        <w:rPr>
          <w:spacing w:val="-30"/>
          <w:w w:val="110"/>
        </w:rPr>
        <w:t> </w:t>
      </w:r>
      <w:r>
        <w:rPr>
          <w:w w:val="110"/>
        </w:rPr>
        <w:t>compressor</w:t>
      </w:r>
      <w:r>
        <w:rPr>
          <w:spacing w:val="-30"/>
          <w:w w:val="110"/>
        </w:rPr>
        <w:t> </w:t>
      </w:r>
      <w:r>
        <w:rPr>
          <w:w w:val="110"/>
        </w:rPr>
        <w:t>1</w:t>
      </w:r>
      <w:r>
        <w:rPr>
          <w:spacing w:val="-30"/>
          <w:w w:val="110"/>
        </w:rPr>
        <w:t> </w:t>
      </w:r>
      <w:r>
        <w:rPr>
          <w:w w:val="110"/>
        </w:rPr>
        <w:t>show</w:t>
      </w:r>
      <w:r>
        <w:rPr>
          <w:spacing w:val="-30"/>
          <w:w w:val="110"/>
        </w:rPr>
        <w:t> </w:t>
      </w:r>
      <w:r>
        <w:rPr>
          <w:w w:val="110"/>
        </w:rPr>
        <w:t>drop</w:t>
      </w:r>
      <w:r>
        <w:rPr>
          <w:spacing w:val="-30"/>
          <w:w w:val="110"/>
        </w:rPr>
        <w:t> </w:t>
      </w:r>
      <w:r>
        <w:rPr>
          <w:w w:val="110"/>
        </w:rPr>
        <w:t>compared</w:t>
      </w:r>
      <w:r>
        <w:rPr>
          <w:spacing w:val="-30"/>
          <w:w w:val="110"/>
        </w:rPr>
        <w:t> </w:t>
      </w:r>
      <w:r>
        <w:rPr>
          <w:w w:val="110"/>
        </w:rPr>
        <w:t>to</w:t>
      </w:r>
      <w:r>
        <w:rPr>
          <w:spacing w:val="-30"/>
          <w:w w:val="110"/>
        </w:rPr>
        <w:t> </w:t>
      </w:r>
      <w:r>
        <w:rPr>
          <w:w w:val="110"/>
        </w:rPr>
        <w:t>normal</w:t>
      </w:r>
      <w:r>
        <w:rPr>
          <w:spacing w:val="-30"/>
          <w:w w:val="110"/>
        </w:rPr>
        <w:t> </w:t>
      </w:r>
      <w:r>
        <w:rPr>
          <w:w w:val="110"/>
        </w:rPr>
        <w:t>operation</w:t>
      </w:r>
      <w:r>
        <w:rPr>
          <w:w w:val="103"/>
        </w:rPr>
        <w:t> </w:t>
      </w:r>
      <w:r>
        <w:rPr>
          <w:w w:val="110"/>
        </w:rPr>
        <w:t>by</w:t>
      </w:r>
      <w:r>
        <w:rPr>
          <w:spacing w:val="-12"/>
          <w:w w:val="110"/>
        </w:rPr>
        <w:t> </w:t>
      </w:r>
      <w:r>
        <w:rPr>
          <w:w w:val="110"/>
        </w:rPr>
        <w:t>almost</w:t>
      </w:r>
      <w:r>
        <w:rPr>
          <w:spacing w:val="-12"/>
          <w:w w:val="110"/>
        </w:rPr>
        <w:t> </w:t>
      </w:r>
      <w:r>
        <w:rPr>
          <w:w w:val="110"/>
        </w:rPr>
        <w:t>2</w:t>
      </w:r>
      <w:r>
        <w:rPr>
          <w:spacing w:val="-12"/>
          <w:w w:val="110"/>
        </w:rPr>
        <w:t> </w:t>
      </w:r>
      <w:r>
        <w:rPr>
          <w:w w:val="110"/>
        </w:rPr>
        <w:t>MW.</w:t>
      </w:r>
      <w:r>
        <w:rPr>
          <w:spacing w:val="-12"/>
          <w:w w:val="110"/>
        </w:rPr>
        <w:t> </w:t>
      </w:r>
      <w:r>
        <w:rPr>
          <w:w w:val="110"/>
        </w:rPr>
        <w:t>At</w:t>
      </w:r>
      <w:r>
        <w:rPr>
          <w:spacing w:val="-12"/>
          <w:w w:val="110"/>
        </w:rPr>
        <w:t> </w:t>
      </w:r>
      <w:r>
        <w:rPr>
          <w:w w:val="110"/>
        </w:rPr>
        <w:t>the</w:t>
      </w:r>
      <w:r>
        <w:rPr>
          <w:spacing w:val="-12"/>
          <w:w w:val="110"/>
        </w:rPr>
        <w:t> </w:t>
      </w:r>
      <w:r>
        <w:rPr>
          <w:w w:val="110"/>
        </w:rPr>
        <w:t>same</w:t>
      </w:r>
      <w:r>
        <w:rPr>
          <w:spacing w:val="-12"/>
          <w:w w:val="110"/>
        </w:rPr>
        <w:t> </w:t>
      </w:r>
      <w:r>
        <w:rPr>
          <w:w w:val="110"/>
        </w:rPr>
        <w:t>time</w:t>
      </w:r>
      <w:r>
        <w:rPr>
          <w:spacing w:val="-12"/>
          <w:w w:val="110"/>
        </w:rPr>
        <w:t> </w:t>
      </w:r>
      <w:r>
        <w:rPr>
          <w:w w:val="110"/>
        </w:rPr>
        <w:t>the</w:t>
      </w:r>
      <w:r>
        <w:rPr>
          <w:spacing w:val="-12"/>
          <w:w w:val="110"/>
        </w:rPr>
        <w:t> </w:t>
      </w:r>
      <w:r>
        <w:rPr>
          <w:w w:val="110"/>
        </w:rPr>
        <w:t>power</w:t>
      </w:r>
      <w:r>
        <w:rPr>
          <w:spacing w:val="-12"/>
          <w:w w:val="110"/>
        </w:rPr>
        <w:t> </w:t>
      </w:r>
      <w:r>
        <w:rPr>
          <w:w w:val="110"/>
        </w:rPr>
        <w:t>used</w:t>
      </w:r>
      <w:r>
        <w:rPr>
          <w:spacing w:val="-12"/>
          <w:w w:val="110"/>
        </w:rPr>
        <w:t> </w:t>
      </w:r>
      <w:r>
        <w:rPr>
          <w:w w:val="110"/>
        </w:rPr>
        <w:t>per</w:t>
      </w:r>
      <w:r>
        <w:rPr>
          <w:spacing w:val="-12"/>
          <w:w w:val="110"/>
        </w:rPr>
        <w:t> </w:t>
      </w:r>
      <w:r>
        <w:rPr>
          <w:w w:val="110"/>
        </w:rPr>
        <w:t>kg/s</w:t>
      </w:r>
      <w:r>
        <w:rPr>
          <w:spacing w:val="-12"/>
          <w:w w:val="110"/>
        </w:rPr>
        <w:t> </w:t>
      </w:r>
      <w:r>
        <w:rPr>
          <w:w w:val="110"/>
        </w:rPr>
        <w:t>of</w:t>
      </w:r>
      <w:r>
        <w:rPr>
          <w:spacing w:val="-12"/>
          <w:w w:val="110"/>
        </w:rPr>
        <w:t> </w:t>
      </w:r>
      <w:r>
        <w:rPr>
          <w:w w:val="110"/>
        </w:rPr>
        <w:t>air</w:t>
      </w:r>
      <w:r>
        <w:rPr>
          <w:spacing w:val="-12"/>
          <w:w w:val="110"/>
        </w:rPr>
        <w:t> </w:t>
      </w:r>
      <w:r>
        <w:rPr>
          <w:w w:val="110"/>
        </w:rPr>
        <w:t>seemed</w:t>
      </w:r>
      <w:r>
        <w:rPr>
          <w:spacing w:val="-12"/>
          <w:w w:val="110"/>
        </w:rPr>
        <w:t> </w:t>
      </w:r>
      <w:r>
        <w:rPr>
          <w:w w:val="110"/>
        </w:rPr>
        <w:t>to</w:t>
      </w:r>
      <w:r>
        <w:rPr>
          <w:spacing w:val="-12"/>
          <w:w w:val="110"/>
        </w:rPr>
        <w:t> </w:t>
      </w:r>
      <w:r>
        <w:rPr>
          <w:w w:val="110"/>
        </w:rPr>
        <w:t>have</w:t>
      </w:r>
      <w:r>
        <w:rPr>
          <w:spacing w:val="-12"/>
          <w:w w:val="110"/>
        </w:rPr>
        <w:t> </w:t>
      </w:r>
      <w:r>
        <w:rPr>
          <w:w w:val="110"/>
        </w:rPr>
        <w:t>dropped.</w:t>
      </w:r>
      <w:r>
        <w:rPr>
          <w:w w:val="104"/>
        </w:rPr>
        <w:t> </w:t>
      </w:r>
      <w:r>
        <w:rPr>
          <w:w w:val="110"/>
        </w:rPr>
        <w:t>fig.</w:t>
      </w:r>
      <w:r>
        <w:rPr>
          <w:spacing w:val="-12"/>
          <w:w w:val="110"/>
        </w:rPr>
        <w:t> </w:t>
      </w:r>
      <w:hyperlink w:history="true" w:anchor="_bookmark78">
        <w:r>
          <w:rPr>
            <w:w w:val="110"/>
          </w:rPr>
          <w:t>4.20</w:t>
        </w:r>
      </w:hyperlink>
      <w:r>
        <w:rPr>
          <w:spacing w:val="-12"/>
          <w:w w:val="110"/>
        </w:rPr>
        <w:t> </w:t>
      </w:r>
      <w:r>
        <w:rPr>
          <w:w w:val="110"/>
        </w:rPr>
        <w:t>shows</w:t>
      </w:r>
      <w:r>
        <w:rPr>
          <w:spacing w:val="-12"/>
          <w:w w:val="110"/>
        </w:rPr>
        <w:t> </w:t>
      </w:r>
      <w:r>
        <w:rPr>
          <w:w w:val="110"/>
        </w:rPr>
        <w:t>the</w:t>
      </w:r>
      <w:r>
        <w:rPr>
          <w:spacing w:val="-12"/>
          <w:w w:val="110"/>
        </w:rPr>
        <w:t> </w:t>
      </w:r>
      <w:r>
        <w:rPr>
          <w:w w:val="110"/>
        </w:rPr>
        <w:t>average</w:t>
      </w:r>
      <w:r>
        <w:rPr>
          <w:spacing w:val="-12"/>
          <w:w w:val="110"/>
        </w:rPr>
        <w:t> </w:t>
      </w:r>
      <w:r>
        <w:rPr>
          <w:w w:val="110"/>
        </w:rPr>
        <w:t>daily</w:t>
      </w:r>
      <w:r>
        <w:rPr>
          <w:spacing w:val="-12"/>
          <w:w w:val="110"/>
        </w:rPr>
        <w:t> </w:t>
      </w:r>
      <w:r>
        <w:rPr>
          <w:w w:val="110"/>
        </w:rPr>
        <w:t>power</w:t>
      </w:r>
      <w:r>
        <w:rPr>
          <w:spacing w:val="-13"/>
          <w:w w:val="110"/>
        </w:rPr>
        <w:t> </w:t>
      </w:r>
      <w:r>
        <w:rPr>
          <w:w w:val="110"/>
        </w:rPr>
        <w:t>for</w:t>
      </w:r>
      <w:r>
        <w:rPr>
          <w:spacing w:val="-12"/>
          <w:w w:val="110"/>
        </w:rPr>
        <w:t> </w:t>
      </w:r>
      <w:r>
        <w:rPr>
          <w:w w:val="110"/>
        </w:rPr>
        <w:t>compressor</w:t>
      </w:r>
      <w:r>
        <w:rPr>
          <w:spacing w:val="-11"/>
          <w:w w:val="110"/>
        </w:rPr>
        <w:t> </w:t>
      </w:r>
      <w:r>
        <w:rPr>
          <w:w w:val="110"/>
        </w:rPr>
        <w:t>1</w:t>
      </w:r>
      <w:r>
        <w:rPr>
          <w:spacing w:val="-12"/>
          <w:w w:val="110"/>
        </w:rPr>
        <w:t> </w:t>
      </w:r>
      <w:r>
        <w:rPr>
          <w:w w:val="110"/>
        </w:rPr>
        <w:t>(blue),</w:t>
      </w:r>
      <w:r>
        <w:rPr>
          <w:spacing w:val="-12"/>
          <w:w w:val="110"/>
        </w:rPr>
        <w:t> </w:t>
      </w:r>
      <w:r>
        <w:rPr>
          <w:w w:val="110"/>
        </w:rPr>
        <w:t>compared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2"/>
          <w:w w:val="110"/>
        </w:rPr>
        <w:t> </w:t>
      </w:r>
      <w:r>
        <w:rPr>
          <w:w w:val="110"/>
        </w:rPr>
        <w:t>the</w:t>
      </w:r>
      <w:r>
        <w:rPr>
          <w:spacing w:val="-12"/>
          <w:w w:val="110"/>
        </w:rPr>
        <w:t> </w:t>
      </w:r>
      <w:r>
        <w:rPr>
          <w:w w:val="110"/>
        </w:rPr>
        <w:t>air</w:t>
      </w:r>
      <w:r>
        <w:rPr>
          <w:spacing w:val="-12"/>
          <w:w w:val="110"/>
        </w:rPr>
        <w:t> </w:t>
      </w:r>
      <w:r>
        <w:rPr>
          <w:w w:val="110"/>
        </w:rPr>
        <w:t>mass</w:t>
      </w:r>
      <w:r>
        <w:rPr>
          <w:w w:val="105"/>
        </w:rPr>
        <w:t> </w:t>
      </w:r>
      <w:r>
        <w:rPr>
          <w:w w:val="110"/>
        </w:rPr>
        <w:t>flow per Watt(yellow).  As a 2 MW shift in power is not likely from, the results seem</w:t>
      </w:r>
      <w:r>
        <w:rPr>
          <w:spacing w:val="41"/>
          <w:w w:val="110"/>
        </w:rPr>
        <w:t> </w:t>
      </w:r>
      <w:r>
        <w:rPr>
          <w:w w:val="110"/>
        </w:rPr>
        <w:t>to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sz w:val="17"/>
          <w:szCs w:val="17"/>
        </w:rPr>
      </w:pPr>
    </w:p>
    <w:tbl>
      <w:tblPr>
        <w:tblW w:w="0" w:type="auto"/>
        <w:jc w:val="left"/>
        <w:tblInd w:w="54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85"/>
        <w:gridCol w:w="2040"/>
        <w:gridCol w:w="2108"/>
        <w:gridCol w:w="2006"/>
        <w:gridCol w:w="850"/>
        <w:gridCol w:w="456"/>
      </w:tblGrid>
      <w:tr>
        <w:trPr>
          <w:trHeight w:val="315" w:hRule="exact"/>
        </w:trPr>
        <w:tc>
          <w:tcPr>
            <w:tcW w:w="68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dashed" w:sz="1" w:space="0" w:color="D6E0C9"/>
            </w:tcBorders>
          </w:tcPr>
          <w:p>
            <w:pPr>
              <w:pStyle w:val="TableParagraph"/>
              <w:spacing w:line="231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3500</w:t>
            </w:r>
          </w:p>
        </w:tc>
        <w:tc>
          <w:tcPr>
            <w:tcW w:w="2040" w:type="dxa"/>
            <w:tcBorders>
              <w:top w:val="nil" w:sz="6" w:space="0" w:color="auto"/>
              <w:left w:val="dashed" w:sz="1" w:space="0" w:color="D6E0C9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21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200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  <w:shd w:val="clear" w:color="auto" w:fill="E3E3E3"/>
          </w:tcPr>
          <w:p>
            <w:pPr/>
          </w:p>
        </w:tc>
        <w:tc>
          <w:tcPr>
            <w:tcW w:w="85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45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31" w:lineRule="exact"/>
              <w:ind w:left="10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4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5</w:t>
            </w:r>
          </w:p>
        </w:tc>
      </w:tr>
      <w:tr>
        <w:trPr>
          <w:trHeight w:val="389" w:hRule="exact"/>
        </w:trPr>
        <w:tc>
          <w:tcPr>
            <w:tcW w:w="68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dashed" w:sz="1" w:space="0" w:color="D6E0C9"/>
            </w:tcBorders>
          </w:tcPr>
          <w:p>
            <w:pPr>
              <w:pStyle w:val="TableParagraph"/>
              <w:spacing w:line="240" w:lineRule="auto" w:before="30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3000</w:t>
            </w:r>
          </w:p>
        </w:tc>
        <w:tc>
          <w:tcPr>
            <w:tcW w:w="2040" w:type="dxa"/>
            <w:tcBorders>
              <w:top w:val="nil" w:sz="6" w:space="0" w:color="auto"/>
              <w:left w:val="dashed" w:sz="1" w:space="0" w:color="D6E0C9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21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200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85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45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30"/>
              <w:ind w:left="10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97"/>
                <w:sz w:val="24"/>
              </w:rPr>
              <w:t>4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390" w:hRule="exact"/>
        </w:trPr>
        <w:tc>
          <w:tcPr>
            <w:tcW w:w="68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dashed" w:sz="1" w:space="0" w:color="D6E0C9"/>
            </w:tcBorders>
          </w:tcPr>
          <w:p>
            <w:pPr>
              <w:pStyle w:val="TableParagraph"/>
              <w:spacing w:line="240" w:lineRule="auto" w:before="30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2500</w:t>
            </w:r>
          </w:p>
        </w:tc>
        <w:tc>
          <w:tcPr>
            <w:tcW w:w="2040" w:type="dxa"/>
            <w:tcBorders>
              <w:top w:val="nil" w:sz="6" w:space="0" w:color="auto"/>
              <w:left w:val="dashed" w:sz="1" w:space="0" w:color="D6E0C9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21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200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  <w:shd w:val="clear" w:color="auto" w:fill="E3E3E3"/>
          </w:tcPr>
          <w:p>
            <w:pPr/>
          </w:p>
        </w:tc>
        <w:tc>
          <w:tcPr>
            <w:tcW w:w="85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45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29"/>
              <w:ind w:left="10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5</w:t>
            </w:r>
          </w:p>
        </w:tc>
      </w:tr>
      <w:tr>
        <w:trPr>
          <w:trHeight w:val="390" w:hRule="exact"/>
        </w:trPr>
        <w:tc>
          <w:tcPr>
            <w:tcW w:w="68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dashed" w:sz="1" w:space="0" w:color="D6E0C9"/>
            </w:tcBorders>
          </w:tcPr>
          <w:p>
            <w:pPr>
              <w:pStyle w:val="TableParagraph"/>
              <w:spacing w:line="240" w:lineRule="auto" w:before="30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2000</w:t>
            </w:r>
          </w:p>
        </w:tc>
        <w:tc>
          <w:tcPr>
            <w:tcW w:w="2040" w:type="dxa"/>
            <w:tcBorders>
              <w:top w:val="nil" w:sz="6" w:space="0" w:color="auto"/>
              <w:left w:val="dashed" w:sz="1" w:space="0" w:color="D6E0C9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21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200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  <w:shd w:val="clear" w:color="auto" w:fill="E3E3E3"/>
          </w:tcPr>
          <w:p>
            <w:pPr/>
          </w:p>
        </w:tc>
        <w:tc>
          <w:tcPr>
            <w:tcW w:w="85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45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30"/>
              <w:ind w:left="10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97"/>
                <w:sz w:val="24"/>
              </w:rPr>
              <w:t>3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415" w:hRule="exact"/>
        </w:trPr>
        <w:tc>
          <w:tcPr>
            <w:tcW w:w="68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dashed" w:sz="1" w:space="0" w:color="D6E0C9"/>
            </w:tcBorders>
          </w:tcPr>
          <w:p>
            <w:pPr>
              <w:pStyle w:val="TableParagraph"/>
              <w:spacing w:line="240" w:lineRule="auto" w:before="30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1500</w:t>
            </w:r>
          </w:p>
        </w:tc>
        <w:tc>
          <w:tcPr>
            <w:tcW w:w="2040" w:type="dxa"/>
            <w:tcBorders>
              <w:top w:val="nil" w:sz="6" w:space="0" w:color="auto"/>
              <w:left w:val="dashed" w:sz="1" w:space="0" w:color="D6E0C9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21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200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  <w:shd w:val="clear" w:color="auto" w:fill="E3E3E3"/>
          </w:tcPr>
          <w:p>
            <w:pPr/>
          </w:p>
        </w:tc>
        <w:tc>
          <w:tcPr>
            <w:tcW w:w="85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45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29"/>
              <w:ind w:left="10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5</w:t>
            </w:r>
          </w:p>
        </w:tc>
      </w:tr>
    </w:tbl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tabs>
          <w:tab w:pos="8281" w:val="left" w:leader="none"/>
        </w:tabs>
        <w:spacing w:line="60" w:lineRule="exact"/>
        <w:ind w:left="3994" w:right="0" w:firstLine="0"/>
        <w:rPr>
          <w:rFonts w:ascii="Times New Roman" w:hAnsi="Times New Roman" w:cs="Times New Roman" w:eastAsia="Times New Roman"/>
          <w:sz w:val="6"/>
          <w:szCs w:val="6"/>
        </w:rPr>
      </w:pPr>
      <w:r>
        <w:rPr>
          <w:rFonts w:ascii="Times New Roman"/>
          <w:position w:val="0"/>
          <w:sz w:val="6"/>
        </w:rPr>
        <w:pict>
          <v:group style="width:30.55pt;height:3.05pt;mso-position-horizontal-relative:char;mso-position-vertical-relative:line" coordorigin="0,0" coordsize="611,61">
            <v:group style="position:absolute;left:10;top:31;width:591;height:2" coordorigin="10,31" coordsize="591,2">
              <v:shape style="position:absolute;left:10;top:31;width:591;height:2" coordorigin="10,31" coordsize="591,0" path="m10,31l601,31e" filled="false" stroked="true" strokeweight="1.0pt" strokecolor="#7296e5">
                <v:path arrowok="t"/>
              </v:shape>
            </v:group>
            <v:group style="position:absolute;left:275;top:0;width:62;height:61" coordorigin="275,0" coordsize="62,61">
              <v:shape style="position:absolute;left:275;top:0;width:62;height:61" coordorigin="275,0" coordsize="62,61" path="m310,0l287,6,275,22,279,47,294,60,319,57,333,44,337,31,329,11,310,0xe" filled="true" fillcolor="#ffffff" stroked="false">
                <v:path arrowok="t"/>
                <v:fill type="solid"/>
              </v:shape>
            </v:group>
            <v:group style="position:absolute;left:289;top:15;width:32;height:32" coordorigin="289,15" coordsize="32,32">
              <v:shape style="position:absolute;left:289;top:15;width:32;height:32" coordorigin="289,15" coordsize="32,32" path="m314,15l296,15,289,22,289,40,296,47,314,47,321,40,321,22,314,15xe" filled="true" fillcolor="#7296e5" stroked="false">
                <v:path arrowok="t"/>
                <v:fill type="solid"/>
              </v:shape>
            </v:group>
          </v:group>
        </w:pict>
      </w:r>
      <w:r>
        <w:rPr>
          <w:rFonts w:ascii="Times New Roman"/>
          <w:position w:val="0"/>
          <w:sz w:val="6"/>
        </w:rPr>
      </w:r>
      <w:r>
        <w:rPr>
          <w:rFonts w:ascii="Times New Roman"/>
          <w:position w:val="0"/>
          <w:sz w:val="6"/>
        </w:rPr>
        <w:tab/>
      </w:r>
      <w:r>
        <w:rPr>
          <w:rFonts w:ascii="Times New Roman"/>
          <w:position w:val="0"/>
          <w:sz w:val="6"/>
        </w:rPr>
        <w:pict>
          <v:group style="width:30.55pt;height:3.05pt;mso-position-horizontal-relative:char;mso-position-vertical-relative:line" coordorigin="0,0" coordsize="611,61">
            <v:group style="position:absolute;left:10;top:31;width:591;height:2" coordorigin="10,31" coordsize="591,2">
              <v:shape style="position:absolute;left:10;top:31;width:591;height:2" coordorigin="10,31" coordsize="591,0" path="m10,31l601,31e" filled="false" stroked="true" strokeweight="1.0pt" strokecolor="#fac96d">
                <v:path arrowok="t"/>
              </v:shape>
            </v:group>
            <v:group style="position:absolute;left:275;top:0;width:62;height:61" coordorigin="275,0" coordsize="62,61">
              <v:shape style="position:absolute;left:275;top:0;width:62;height:61" coordorigin="275,0" coordsize="62,61" path="m310,0l287,6,275,22,279,47,294,60,319,57,333,44,337,31,329,11,310,0xe" filled="true" fillcolor="#ffffff" stroked="false">
                <v:path arrowok="t"/>
                <v:fill type="solid"/>
              </v:shape>
            </v:group>
            <v:group style="position:absolute;left:289;top:15;width:32;height:32" coordorigin="289,15" coordsize="32,32">
              <v:shape style="position:absolute;left:289;top:15;width:32;height:32" coordorigin="289,15" coordsize="32,32" path="m314,15l296,15,289,22,289,40,296,47,314,47,321,40,321,22,314,15xe" filled="true" fillcolor="#fac96d" stroked="false">
                <v:path arrowok="t"/>
                <v:fill type="solid"/>
              </v:shape>
            </v:group>
          </v:group>
        </w:pict>
      </w:r>
      <w:r>
        <w:rPr>
          <w:rFonts w:ascii="Times New Roman"/>
          <w:position w:val="0"/>
          <w:sz w:val="6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52" w:lineRule="auto" w:before="178"/>
        <w:ind w:right="151"/>
        <w:jc w:val="both"/>
      </w:pPr>
      <w:r>
        <w:rPr/>
        <w:t>Figure</w:t>
      </w:r>
      <w:r>
        <w:rPr>
          <w:spacing w:val="22"/>
        </w:rPr>
        <w:t> </w:t>
      </w:r>
      <w:r>
        <w:rPr/>
        <w:t>4.20:</w:t>
      </w:r>
      <w:r>
        <w:rPr>
          <w:spacing w:val="52"/>
        </w:rPr>
        <w:t> </w:t>
      </w:r>
      <w:bookmarkStart w:name="_bookmark78" w:id="121"/>
      <w:bookmarkEnd w:id="121"/>
      <w:r>
        <w:rPr/>
        <w:t>Supply</w:t>
      </w:r>
      <w:r>
        <w:rPr>
          <w:spacing w:val="21"/>
        </w:rPr>
        <w:t> </w:t>
      </w:r>
      <w:r>
        <w:rPr/>
        <w:t>efficiency</w:t>
      </w:r>
      <w:r>
        <w:rPr>
          <w:spacing w:val="22"/>
        </w:rPr>
        <w:t> </w:t>
      </w:r>
      <w:r>
        <w:rPr/>
        <w:t>and</w:t>
      </w:r>
      <w:r>
        <w:rPr>
          <w:spacing w:val="22"/>
        </w:rPr>
        <w:t> </w:t>
      </w:r>
      <w:r>
        <w:rPr/>
        <w:t>Compressor</w:t>
      </w:r>
      <w:r>
        <w:rPr>
          <w:spacing w:val="22"/>
        </w:rPr>
        <w:t> </w:t>
      </w:r>
      <w:r>
        <w:rPr/>
        <w:t>1’s</w:t>
      </w:r>
      <w:r>
        <w:rPr>
          <w:spacing w:val="21"/>
        </w:rPr>
        <w:t> </w:t>
      </w:r>
      <w:r>
        <w:rPr/>
        <w:t>average</w:t>
      </w:r>
      <w:r>
        <w:rPr>
          <w:spacing w:val="21"/>
        </w:rPr>
        <w:t> </w:t>
      </w:r>
      <w:r>
        <w:rPr/>
        <w:t>power</w:t>
      </w:r>
      <w:r>
        <w:rPr>
          <w:spacing w:val="21"/>
        </w:rPr>
        <w:t> </w:t>
      </w:r>
      <w:r>
        <w:rPr/>
        <w:t>output</w:t>
      </w:r>
      <w:r>
        <w:rPr>
          <w:spacing w:val="22"/>
        </w:rPr>
        <w:t> </w:t>
      </w:r>
      <w:r>
        <w:rPr/>
        <w:t>over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time</w:t>
      </w:r>
      <w:r>
        <w:rPr>
          <w:spacing w:val="22"/>
        </w:rPr>
        <w:t> </w:t>
      </w:r>
      <w:r>
        <w:rPr/>
        <w:t>of</w:t>
      </w:r>
      <w:r>
        <w:rPr>
          <w:spacing w:val="21"/>
        </w:rPr>
        <w:t> </w:t>
      </w:r>
      <w:r>
        <w:rPr/>
        <w:t>the</w:t>
      </w:r>
      <w:r>
        <w:rPr>
          <w:spacing w:val="-58"/>
        </w:rPr>
        <w:t> </w:t>
      </w:r>
      <w:r>
        <w:rPr>
          <w:spacing w:val="-58"/>
        </w:rPr>
      </w:r>
      <w:r>
        <w:rPr/>
        <w:t>periodic </w:t>
      </w:r>
      <w:r>
        <w:rPr>
          <w:spacing w:val="8"/>
        </w:rPr>
        <w:t> </w:t>
      </w:r>
      <w:r>
        <w:rPr/>
        <w:t>analysis.</w:t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BodyText"/>
        <w:spacing w:line="352" w:lineRule="auto"/>
        <w:ind w:right="151"/>
        <w:jc w:val="both"/>
      </w:pPr>
      <w:r>
        <w:rPr>
          <w:w w:val="105"/>
        </w:rPr>
        <w:t>show</w:t>
      </w:r>
      <w:r>
        <w:rPr>
          <w:spacing w:val="19"/>
          <w:w w:val="105"/>
        </w:rPr>
        <w:t> </w:t>
      </w:r>
      <w:r>
        <w:rPr>
          <w:w w:val="105"/>
        </w:rPr>
        <w:t>that</w:t>
      </w:r>
      <w:r>
        <w:rPr>
          <w:spacing w:val="19"/>
          <w:w w:val="105"/>
        </w:rPr>
        <w:t> </w:t>
      </w:r>
      <w:r>
        <w:rPr>
          <w:w w:val="105"/>
        </w:rPr>
        <w:t>there</w:t>
      </w:r>
      <w:r>
        <w:rPr>
          <w:spacing w:val="18"/>
          <w:w w:val="105"/>
        </w:rPr>
        <w:t> </w:t>
      </w:r>
      <w:r>
        <w:rPr>
          <w:w w:val="105"/>
        </w:rPr>
        <w:t>was</w:t>
      </w:r>
      <w:r>
        <w:rPr>
          <w:spacing w:val="19"/>
          <w:w w:val="105"/>
        </w:rPr>
        <w:t> </w:t>
      </w:r>
      <w:r>
        <w:rPr>
          <w:w w:val="105"/>
        </w:rPr>
        <w:t>a</w:t>
      </w:r>
      <w:r>
        <w:rPr>
          <w:spacing w:val="19"/>
          <w:w w:val="105"/>
        </w:rPr>
        <w:t> </w:t>
      </w:r>
      <w:r>
        <w:rPr>
          <w:w w:val="105"/>
        </w:rPr>
        <w:t>fault</w:t>
      </w:r>
      <w:r>
        <w:rPr>
          <w:spacing w:val="19"/>
          <w:w w:val="105"/>
        </w:rPr>
        <w:t> </w:t>
      </w:r>
      <w:r>
        <w:rPr>
          <w:w w:val="105"/>
        </w:rPr>
        <w:t>in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power</w:t>
      </w:r>
      <w:r>
        <w:rPr>
          <w:spacing w:val="18"/>
          <w:w w:val="105"/>
        </w:rPr>
        <w:t> </w:t>
      </w:r>
      <w:r>
        <w:rPr>
          <w:w w:val="105"/>
        </w:rPr>
        <w:t>metering</w:t>
      </w:r>
      <w:r>
        <w:rPr>
          <w:spacing w:val="18"/>
          <w:w w:val="105"/>
        </w:rPr>
        <w:t> </w:t>
      </w:r>
      <w:r>
        <w:rPr>
          <w:w w:val="105"/>
        </w:rPr>
        <w:t>starting</w:t>
      </w:r>
      <w:r>
        <w:rPr>
          <w:spacing w:val="19"/>
          <w:w w:val="105"/>
        </w:rPr>
        <w:t> </w:t>
      </w:r>
      <w:r>
        <w:rPr>
          <w:w w:val="105"/>
        </w:rPr>
        <w:t>from</w:t>
      </w:r>
      <w:r>
        <w:rPr>
          <w:spacing w:val="19"/>
          <w:w w:val="105"/>
        </w:rPr>
        <w:t> </w:t>
      </w:r>
      <w:r>
        <w:rPr>
          <w:w w:val="105"/>
        </w:rPr>
        <w:t>2016/11/07.</w:t>
      </w:r>
      <w:r>
        <w:rPr>
          <w:spacing w:val="47"/>
          <w:w w:val="105"/>
        </w:rPr>
        <w:t> </w:t>
      </w:r>
      <w:r>
        <w:rPr>
          <w:w w:val="105"/>
        </w:rPr>
        <w:t>This</w:t>
      </w:r>
      <w:r>
        <w:rPr>
          <w:spacing w:val="19"/>
          <w:w w:val="105"/>
        </w:rPr>
        <w:t> </w:t>
      </w:r>
      <w:r>
        <w:rPr>
          <w:w w:val="105"/>
        </w:rPr>
        <w:t>explains</w:t>
      </w:r>
      <w:r>
        <w:rPr>
          <w:w w:val="103"/>
        </w:rPr>
        <w:t> </w:t>
      </w:r>
      <w:r>
        <w:rPr>
          <w:w w:val="105"/>
        </w:rPr>
        <w:t>the perceived increase in efficiency over the same period as a less power is measure then</w:t>
      </w:r>
      <w:r>
        <w:rPr>
          <w:spacing w:val="29"/>
          <w:w w:val="105"/>
        </w:rPr>
        <w:t> </w:t>
      </w:r>
      <w:r>
        <w:rPr>
          <w:w w:val="105"/>
        </w:rPr>
        <w:t>is</w:t>
      </w:r>
      <w:r>
        <w:rPr>
          <w:w w:val="99"/>
        </w:rPr>
        <w:t> </w:t>
      </w:r>
      <w:r>
        <w:rPr>
          <w:w w:val="105"/>
        </w:rPr>
        <w:t>actually</w:t>
      </w:r>
      <w:r>
        <w:rPr>
          <w:spacing w:val="36"/>
          <w:w w:val="105"/>
        </w:rPr>
        <w:t> </w:t>
      </w:r>
      <w:r>
        <w:rPr>
          <w:w w:val="105"/>
        </w:rPr>
        <w:t>being</w:t>
      </w:r>
      <w:r>
        <w:rPr>
          <w:spacing w:val="36"/>
          <w:w w:val="105"/>
        </w:rPr>
        <w:t> </w:t>
      </w:r>
      <w:r>
        <w:rPr>
          <w:w w:val="105"/>
        </w:rPr>
        <w:t>provided.</w:t>
      </w:r>
      <w:r>
        <w:rPr>
          <w:spacing w:val="14"/>
          <w:w w:val="105"/>
        </w:rPr>
        <w:t> </w:t>
      </w:r>
      <w:r>
        <w:rPr>
          <w:w w:val="105"/>
        </w:rPr>
        <w:t>In</w:t>
      </w:r>
      <w:r>
        <w:rPr>
          <w:spacing w:val="36"/>
          <w:w w:val="105"/>
        </w:rPr>
        <w:t> </w:t>
      </w:r>
      <w:r>
        <w:rPr>
          <w:w w:val="105"/>
        </w:rPr>
        <w:t>this</w:t>
      </w:r>
      <w:r>
        <w:rPr>
          <w:spacing w:val="35"/>
          <w:w w:val="105"/>
        </w:rPr>
        <w:t> </w:t>
      </w:r>
      <w:r>
        <w:rPr>
          <w:w w:val="105"/>
        </w:rPr>
        <w:t>situation</w:t>
      </w:r>
      <w:r>
        <w:rPr>
          <w:spacing w:val="38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simulated</w:t>
      </w:r>
      <w:r>
        <w:rPr>
          <w:spacing w:val="36"/>
          <w:w w:val="105"/>
        </w:rPr>
        <w:t> </w:t>
      </w:r>
      <w:r>
        <w:rPr>
          <w:w w:val="105"/>
        </w:rPr>
        <w:t>power</w:t>
      </w:r>
      <w:r>
        <w:rPr>
          <w:spacing w:val="35"/>
          <w:w w:val="105"/>
        </w:rPr>
        <w:t> </w:t>
      </w:r>
      <w:r>
        <w:rPr>
          <w:w w:val="105"/>
        </w:rPr>
        <w:t>measurement</w:t>
      </w:r>
      <w:r>
        <w:rPr>
          <w:spacing w:val="34"/>
          <w:w w:val="105"/>
        </w:rPr>
        <w:t> </w:t>
      </w:r>
      <w:r>
        <w:rPr>
          <w:w w:val="105"/>
        </w:rPr>
        <w:t>is</w:t>
      </w:r>
      <w:r>
        <w:rPr>
          <w:spacing w:val="36"/>
          <w:w w:val="105"/>
        </w:rPr>
        <w:t> </w:t>
      </w:r>
      <w:r>
        <w:rPr>
          <w:w w:val="105"/>
        </w:rPr>
        <w:t>actually</w:t>
      </w:r>
      <w:r>
        <w:rPr>
          <w:spacing w:val="36"/>
          <w:w w:val="105"/>
        </w:rPr>
        <w:t> </w:t>
      </w:r>
      <w:r>
        <w:rPr>
          <w:w w:val="105"/>
        </w:rPr>
        <w:t>a</w:t>
      </w:r>
      <w:r>
        <w:rPr>
          <w:spacing w:val="-58"/>
          <w:w w:val="105"/>
        </w:rPr>
        <w:t> </w:t>
      </w:r>
      <w:r>
        <w:rPr>
          <w:spacing w:val="-58"/>
          <w:w w:val="105"/>
        </w:rPr>
      </w:r>
      <w:r>
        <w:rPr>
          <w:w w:val="105"/>
        </w:rPr>
        <w:t>more accurate metric for compressor 1’s power over this</w:t>
      </w:r>
      <w:r>
        <w:rPr>
          <w:spacing w:val="44"/>
          <w:w w:val="105"/>
        </w:rPr>
        <w:t> </w:t>
      </w:r>
      <w:r>
        <w:rPr>
          <w:w w:val="105"/>
        </w:rPr>
        <w:t>period.</w:t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3"/>
        <w:numPr>
          <w:ilvl w:val="2"/>
          <w:numId w:val="27"/>
        </w:numPr>
        <w:tabs>
          <w:tab w:pos="1104" w:val="left" w:leader="none"/>
        </w:tabs>
        <w:spacing w:line="240" w:lineRule="auto" w:before="0" w:after="0"/>
        <w:ind w:left="1103" w:right="0" w:hanging="986"/>
        <w:jc w:val="both"/>
        <w:rPr>
          <w:b w:val="0"/>
          <w:bCs w:val="0"/>
        </w:rPr>
      </w:pPr>
      <w:r>
        <w:rPr/>
        <w:t>Validation</w:t>
      </w:r>
      <w:r>
        <w:rPr>
          <w:b w:val="0"/>
        </w:rPr>
      </w:r>
    </w:p>
    <w:p>
      <w:pPr>
        <w:spacing w:line="240" w:lineRule="auto" w:before="10"/>
        <w:rPr>
          <w:rFonts w:ascii="Georgia" w:hAnsi="Georgia" w:cs="Georgia" w:eastAsia="Georgia"/>
          <w:b/>
          <w:bCs/>
          <w:sz w:val="23"/>
          <w:szCs w:val="23"/>
        </w:rPr>
      </w:pPr>
    </w:p>
    <w:p>
      <w:pPr>
        <w:pStyle w:val="BodyText"/>
        <w:spacing w:line="352" w:lineRule="auto"/>
        <w:ind w:right="145" w:hanging="9"/>
        <w:jc w:val="both"/>
      </w:pPr>
      <w:r>
        <w:rPr>
          <w:w w:val="105"/>
        </w:rPr>
        <w:t>To validation of misreadings from the power meter from comparing independent power</w:t>
      </w:r>
      <w:r>
        <w:rPr>
          <w:spacing w:val="28"/>
          <w:w w:val="105"/>
        </w:rPr>
        <w:t> </w:t>
      </w:r>
      <w:r>
        <w:rPr>
          <w:w w:val="105"/>
        </w:rPr>
        <w:t>data</w:t>
      </w:r>
      <w:r>
        <w:rPr>
          <w:w w:val="112"/>
        </w:rPr>
        <w:t> </w:t>
      </w:r>
      <w:r>
        <w:rPr>
          <w:w w:val="105"/>
        </w:rPr>
        <w:t>for</w:t>
      </w:r>
      <w:r>
        <w:rPr>
          <w:spacing w:val="-20"/>
          <w:w w:val="105"/>
        </w:rPr>
        <w:t> </w:t>
      </w:r>
      <w:r>
        <w:rPr>
          <w:w w:val="105"/>
        </w:rPr>
        <w:t>the</w:t>
      </w:r>
      <w:r>
        <w:rPr>
          <w:spacing w:val="-20"/>
          <w:w w:val="105"/>
        </w:rPr>
        <w:t> </w:t>
      </w:r>
      <w:r>
        <w:rPr>
          <w:w w:val="105"/>
        </w:rPr>
        <w:t>substation</w:t>
      </w:r>
      <w:r>
        <w:rPr>
          <w:spacing w:val="-19"/>
          <w:w w:val="105"/>
        </w:rPr>
        <w:t> </w:t>
      </w:r>
      <w:r>
        <w:rPr>
          <w:w w:val="105"/>
        </w:rPr>
        <w:t>to</w:t>
      </w:r>
      <w:r>
        <w:rPr>
          <w:spacing w:val="-20"/>
          <w:w w:val="105"/>
        </w:rPr>
        <w:t> </w:t>
      </w:r>
      <w:r>
        <w:rPr>
          <w:w w:val="105"/>
        </w:rPr>
        <w:t>the</w:t>
      </w:r>
      <w:r>
        <w:rPr>
          <w:spacing w:val="-20"/>
          <w:w w:val="105"/>
        </w:rPr>
        <w:t> </w:t>
      </w:r>
      <w:r>
        <w:rPr>
          <w:w w:val="105"/>
        </w:rPr>
        <w:t>combined</w:t>
      </w:r>
      <w:r>
        <w:rPr>
          <w:spacing w:val="-19"/>
          <w:w w:val="105"/>
        </w:rPr>
        <w:t> </w:t>
      </w:r>
      <w:r>
        <w:rPr>
          <w:w w:val="105"/>
        </w:rPr>
        <w:t>individual</w:t>
      </w:r>
      <w:r>
        <w:rPr>
          <w:spacing w:val="-20"/>
          <w:w w:val="105"/>
        </w:rPr>
        <w:t> </w:t>
      </w:r>
      <w:r>
        <w:rPr>
          <w:w w:val="105"/>
        </w:rPr>
        <w:t>compressors</w:t>
      </w:r>
      <w:r>
        <w:rPr>
          <w:spacing w:val="-19"/>
          <w:w w:val="105"/>
        </w:rPr>
        <w:t> </w:t>
      </w:r>
      <w:r>
        <w:rPr>
          <w:w w:val="105"/>
        </w:rPr>
        <w:t>meters.fig.</w:t>
      </w:r>
      <w:r>
        <w:rPr>
          <w:spacing w:val="-21"/>
          <w:w w:val="105"/>
        </w:rPr>
        <w:t> </w:t>
      </w:r>
      <w:hyperlink w:history="true" w:anchor="_bookmark79">
        <w:r>
          <w:rPr>
            <w:w w:val="105"/>
          </w:rPr>
          <w:t>4.21</w:t>
        </w:r>
      </w:hyperlink>
      <w:r>
        <w:rPr>
          <w:spacing w:val="-20"/>
          <w:w w:val="105"/>
        </w:rPr>
        <w:t> </w:t>
      </w:r>
      <w:r>
        <w:rPr>
          <w:w w:val="105"/>
        </w:rPr>
        <w:t>shows</w:t>
      </w:r>
      <w:r>
        <w:rPr>
          <w:spacing w:val="-20"/>
          <w:w w:val="105"/>
        </w:rPr>
        <w:t> </w:t>
      </w:r>
      <w:r>
        <w:rPr>
          <w:w w:val="105"/>
        </w:rPr>
        <w:t>the</w:t>
      </w:r>
      <w:r>
        <w:rPr>
          <w:spacing w:val="-20"/>
          <w:w w:val="105"/>
        </w:rPr>
        <w:t> </w:t>
      </w:r>
      <w:r>
        <w:rPr>
          <w:w w:val="105"/>
        </w:rPr>
        <w:t>measured</w:t>
      </w:r>
      <w:r>
        <w:rPr>
          <w:w w:val="106"/>
        </w:rPr>
        <w:t> </w:t>
      </w:r>
      <w:r>
        <w:rPr>
          <w:w w:val="105"/>
        </w:rPr>
        <w:t>power from the two sources. By comparing the compressor power to the independent data,</w:t>
      </w:r>
      <w:r>
        <w:rPr>
          <w:spacing w:val="11"/>
          <w:w w:val="105"/>
        </w:rPr>
        <w:t> </w:t>
      </w:r>
      <w:r>
        <w:rPr>
          <w:w w:val="105"/>
        </w:rPr>
        <w:t>it</w:t>
      </w:r>
      <w:r>
        <w:rPr>
          <w:w w:val="114"/>
        </w:rPr>
        <w:t> </w:t>
      </w:r>
      <w:r>
        <w:rPr>
          <w:w w:val="105"/>
        </w:rPr>
        <w:t>is clear that there is an error in measurement as   </w:t>
      </w:r>
      <w:r>
        <w:rPr>
          <w:spacing w:val="7"/>
          <w:w w:val="105"/>
        </w:rPr>
        <w:t> </w:t>
      </w:r>
      <w:r>
        <w:rPr>
          <w:w w:val="105"/>
        </w:rPr>
        <w:t>hypothesised.</w:t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3"/>
        <w:numPr>
          <w:ilvl w:val="2"/>
          <w:numId w:val="27"/>
        </w:numPr>
        <w:tabs>
          <w:tab w:pos="1104" w:val="left" w:leader="none"/>
        </w:tabs>
        <w:spacing w:line="240" w:lineRule="auto" w:before="0" w:after="0"/>
        <w:ind w:left="1103" w:right="0" w:hanging="986"/>
        <w:jc w:val="both"/>
        <w:rPr>
          <w:b w:val="0"/>
          <w:bCs w:val="0"/>
        </w:rPr>
      </w:pPr>
      <w:r>
        <w:rPr/>
        <w:t>Summary</w:t>
      </w:r>
      <w:r>
        <w:rPr>
          <w:b w:val="0"/>
        </w:rPr>
      </w:r>
    </w:p>
    <w:p>
      <w:pPr>
        <w:spacing w:after="0" w:line="240" w:lineRule="auto"/>
        <w:jc w:val="both"/>
        <w:sectPr>
          <w:pgSz w:w="11910" w:h="16840"/>
          <w:pgMar w:header="420" w:footer="799" w:top="680" w:bottom="1080" w:left="1300" w:right="980"/>
        </w:sect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  <w:r>
        <w:rPr/>
        <w:pict>
          <v:shape style="position:absolute;margin-left:72.597557pt;margin-top:352.123688pt;width:14pt;height:69.8pt;mso-position-horizontal-relative:page;mso-position-vertical-relative:page;z-index:19576" type="#_x0000_t20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51" w:lineRule="exact"/>
                    <w:ind w:left="20" w:right="0"/>
                    <w:jc w:val="left"/>
                  </w:pPr>
                  <w:r>
                    <w:rPr>
                      <w:w w:val="104"/>
                    </w:rPr>
                    <w:t>Power</w:t>
                  </w:r>
                  <w:r>
                    <w:rPr>
                      <w:spacing w:val="18"/>
                    </w:rPr>
                    <w:t> </w:t>
                  </w:r>
                  <w:r>
                    <w:rPr>
                      <w:w w:val="106"/>
                    </w:rPr>
                    <w:t>(MW)</w:t>
                  </w:r>
                  <w:r>
                    <w:rPr/>
                  </w:r>
                </w:p>
              </w:txbxContent>
            </v:textbox>
            <w10:wrap type="none"/>
          </v:shape>
        </w:pict>
      </w: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8"/>
        <w:rPr>
          <w:rFonts w:ascii="Georgia" w:hAnsi="Georgia" w:cs="Georgia" w:eastAsia="Georgia"/>
          <w:b/>
          <w:bCs/>
          <w:sz w:val="19"/>
          <w:szCs w:val="19"/>
        </w:rPr>
      </w:pPr>
    </w:p>
    <w:p>
      <w:pPr>
        <w:tabs>
          <w:tab w:pos="8721" w:val="left" w:leader="none"/>
        </w:tabs>
        <w:spacing w:line="60" w:lineRule="exact"/>
        <w:ind w:left="4302" w:right="0" w:firstLine="0"/>
        <w:rPr>
          <w:rFonts w:ascii="Georgia" w:hAnsi="Georgia" w:cs="Georgia" w:eastAsia="Georgia"/>
          <w:sz w:val="6"/>
          <w:szCs w:val="6"/>
        </w:rPr>
      </w:pPr>
      <w:r>
        <w:rPr>
          <w:rFonts w:ascii="Georgia"/>
          <w:position w:val="0"/>
          <w:sz w:val="6"/>
        </w:rPr>
        <w:pict>
          <v:group style="width:30.55pt;height:3.05pt;mso-position-horizontal-relative:char;mso-position-vertical-relative:line" coordorigin="0,0" coordsize="611,61">
            <v:group style="position:absolute;left:10;top:31;width:591;height:2" coordorigin="10,31" coordsize="591,2">
              <v:shape style="position:absolute;left:10;top:31;width:591;height:2" coordorigin="10,31" coordsize="591,0" path="m10,31l601,31e" filled="false" stroked="true" strokeweight="1.0pt" strokecolor="#7296e5">
                <v:path arrowok="t"/>
              </v:shape>
            </v:group>
            <v:group style="position:absolute;left:275;top:0;width:62;height:61" coordorigin="275,0" coordsize="62,61">
              <v:shape style="position:absolute;left:275;top:0;width:62;height:61" coordorigin="275,0" coordsize="62,61" path="m310,0l287,6,275,22,279,47,294,60,319,57,333,44,337,31,329,11,310,0xe" filled="true" fillcolor="#ffffff" stroked="false">
                <v:path arrowok="t"/>
                <v:fill type="solid"/>
              </v:shape>
            </v:group>
            <v:group style="position:absolute;left:275;top:0;width:62;height:61" coordorigin="275,0" coordsize="62,61">
              <v:shape style="position:absolute;left:275;top:0;width:62;height:61" coordorigin="275,0" coordsize="62,61" path="m310,0l287,6,275,22,279,47,294,60,319,57,333,44,337,31,329,11,310,0xe" filled="true" fillcolor="#7296e5" stroked="false">
                <v:path arrowok="t"/>
                <v:fill type="solid"/>
              </v:shape>
            </v:group>
          </v:group>
        </w:pict>
      </w:r>
      <w:r>
        <w:rPr>
          <w:rFonts w:ascii="Georgia"/>
          <w:position w:val="0"/>
          <w:sz w:val="6"/>
        </w:rPr>
      </w:r>
      <w:r>
        <w:rPr>
          <w:rFonts w:ascii="Georgia"/>
          <w:position w:val="0"/>
          <w:sz w:val="6"/>
        </w:rPr>
        <w:tab/>
      </w:r>
      <w:r>
        <w:rPr>
          <w:rFonts w:ascii="Georgia"/>
          <w:position w:val="0"/>
          <w:sz w:val="6"/>
        </w:rPr>
        <w:pict>
          <v:group style="width:30.55pt;height:3.05pt;mso-position-horizontal-relative:char;mso-position-vertical-relative:line" coordorigin="0,0" coordsize="611,61">
            <v:group style="position:absolute;left:10;top:31;width:591;height:2" coordorigin="10,31" coordsize="591,2">
              <v:shape style="position:absolute;left:10;top:31;width:591;height:2" coordorigin="10,31" coordsize="591,0" path="m10,31l601,31e" filled="false" stroked="true" strokeweight="1.0pt" strokecolor="#fac96d">
                <v:path arrowok="t"/>
              </v:shape>
            </v:group>
            <v:group style="position:absolute;left:275;top:0;width:62;height:61" coordorigin="275,0" coordsize="62,61">
              <v:shape style="position:absolute;left:275;top:0;width:62;height:61" coordorigin="275,0" coordsize="62,61" path="m310,0l287,6,275,22,279,47,294,60,319,57,333,44,337,31,329,11,310,0xe" filled="true" fillcolor="#ffffff" stroked="false">
                <v:path arrowok="t"/>
                <v:fill type="solid"/>
              </v:shape>
            </v:group>
            <v:group style="position:absolute;left:275;top:0;width:62;height:61" coordorigin="275,0" coordsize="62,61">
              <v:shape style="position:absolute;left:275;top:0;width:62;height:61" coordorigin="275,0" coordsize="62,61" path="m310,0l287,6,275,22,279,47,294,60,319,57,333,44,337,31,329,11,310,0xe" filled="true" fillcolor="#fac96d" stroked="false">
                <v:path arrowok="t"/>
                <v:fill type="solid"/>
              </v:shape>
            </v:group>
          </v:group>
        </w:pict>
      </w:r>
      <w:r>
        <w:rPr>
          <w:rFonts w:ascii="Georgia"/>
          <w:position w:val="0"/>
          <w:sz w:val="6"/>
        </w:rPr>
      </w: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pStyle w:val="BodyText"/>
        <w:spacing w:line="240" w:lineRule="auto" w:before="181"/>
        <w:ind w:left="1890" w:right="0"/>
        <w:jc w:val="left"/>
      </w:pPr>
      <w:r>
        <w:rPr/>
        <w:pict>
          <v:group style="position:absolute;margin-left:71.114998pt;margin-top:-219.399887pt;width:468.1pt;height:216.5pt;mso-position-horizontal-relative:page;mso-position-vertical-relative:paragraph;z-index:-409600" coordorigin="1422,-4388" coordsize="9362,4330">
            <v:group style="position:absolute;left:2261;top:-1449;width:8148;height:2" coordorigin="2261,-1449" coordsize="8148,2">
              <v:shape style="position:absolute;left:2261;top:-1449;width:8148;height:2" coordorigin="2261,-1449" coordsize="8148,0" path="m2261,-1449l10409,-1449e" filled="false" stroked="true" strokeweight=".0625pt" strokecolor="#d6e0c9">
                <v:path arrowok="t"/>
                <v:stroke dashstyle="longDash"/>
              </v:shape>
            </v:group>
            <v:group style="position:absolute;left:2261;top:-1449;width:63;height:2" coordorigin="2261,-1449" coordsize="63,2">
              <v:shape style="position:absolute;left:2261;top:-1449;width:63;height:2" coordorigin="2261,-1449" coordsize="63,0" path="m2261,-1449l2324,-1449e" filled="false" stroked="true" strokeweight=".375pt" strokecolor="#000000">
                <v:path arrowok="t"/>
              </v:shape>
            </v:group>
            <v:group style="position:absolute;left:2261;top:-2333;width:8148;height:2" coordorigin="2261,-2333" coordsize="8148,2">
              <v:shape style="position:absolute;left:2261;top:-2333;width:8148;height:2" coordorigin="2261,-2333" coordsize="8148,0" path="m2261,-2333l10409,-2333e" filled="false" stroked="true" strokeweight=".0625pt" strokecolor="#d6e0c9">
                <v:path arrowok="t"/>
                <v:stroke dashstyle="longDash"/>
              </v:shape>
            </v:group>
            <v:group style="position:absolute;left:2261;top:-2333;width:63;height:2" coordorigin="2261,-2333" coordsize="63,2">
              <v:shape style="position:absolute;left:2261;top:-2333;width:63;height:2" coordorigin="2261,-2333" coordsize="63,0" path="m2261,-2333l2324,-2333e" filled="false" stroked="true" strokeweight=".375pt" strokecolor="#000000">
                <v:path arrowok="t"/>
              </v:shape>
            </v:group>
            <v:group style="position:absolute;left:2261;top:-3218;width:8148;height:2" coordorigin="2261,-3218" coordsize="8148,2">
              <v:shape style="position:absolute;left:2261;top:-3218;width:8148;height:2" coordorigin="2261,-3218" coordsize="8148,0" path="m2261,-3218l10409,-3218e" filled="false" stroked="true" strokeweight=".0625pt" strokecolor="#d6e0c9">
                <v:path arrowok="t"/>
                <v:stroke dashstyle="longDash"/>
              </v:shape>
            </v:group>
            <v:group style="position:absolute;left:2261;top:-3218;width:63;height:2" coordorigin="2261,-3218" coordsize="63,2">
              <v:shape style="position:absolute;left:2261;top:-3218;width:63;height:2" coordorigin="2261,-3218" coordsize="63,0" path="m2261,-3218l2324,-3218e" filled="false" stroked="true" strokeweight=".375pt" strokecolor="#000000">
                <v:path arrowok="t"/>
              </v:shape>
            </v:group>
            <v:group style="position:absolute;left:2261;top:-4102;width:8148;height:2" coordorigin="2261,-4102" coordsize="8148,2">
              <v:shape style="position:absolute;left:2261;top:-4102;width:8148;height:2" coordorigin="2261,-4102" coordsize="8148,0" path="m2261,-4102l10409,-4102e" filled="false" stroked="true" strokeweight=".0625pt" strokecolor="#d6e0c9">
                <v:path arrowok="t"/>
                <v:stroke dashstyle="longDash"/>
              </v:shape>
            </v:group>
            <v:group style="position:absolute;left:2261;top:-4102;width:63;height:2" coordorigin="2261,-4102" coordsize="63,2">
              <v:shape style="position:absolute;left:2261;top:-4102;width:63;height:2" coordorigin="2261,-4102" coordsize="63,0" path="m2261,-4102l2324,-4102e" filled="false" stroked="true" strokeweight=".375pt" strokecolor="#000000">
                <v:path arrowok="t"/>
              </v:shape>
            </v:group>
            <v:group style="position:absolute;left:3385;top:-4102;width:2;height:3095" coordorigin="3385,-4102" coordsize="2,3095">
              <v:shape style="position:absolute;left:3385;top:-4102;width:2;height:3095" coordorigin="3385,-4102" coordsize="0,3095" path="m3385,-1007l3385,-4102e" filled="false" stroked="true" strokeweight=".0625pt" strokecolor="#d6e0c9">
                <v:path arrowok="t"/>
                <v:stroke dashstyle="longDash"/>
              </v:shape>
            </v:group>
            <v:group style="position:absolute;left:3385;top:-1070;width:2;height:63" coordorigin="3385,-1070" coordsize="2,63">
              <v:shape style="position:absolute;left:3385;top:-1070;width:2;height:63" coordorigin="3385,-1070" coordsize="0,63" path="m3385,-1007l3385,-1070e" filled="false" stroked="true" strokeweight=".375pt" strokecolor="#000000">
                <v:path arrowok="t"/>
              </v:shape>
            </v:group>
            <v:group style="position:absolute;left:3385;top:-4102;width:2;height:63" coordorigin="3385,-4102" coordsize="2,63">
              <v:shape style="position:absolute;left:3385;top:-4102;width:2;height:63" coordorigin="3385,-4102" coordsize="0,63" path="m3385,-4102l3385,-4039e" filled="false" stroked="true" strokeweight=".375pt" strokecolor="#000000">
                <v:path arrowok="t"/>
              </v:shape>
            </v:group>
            <v:group style="position:absolute;left:4790;top:-4102;width:2;height:3095" coordorigin="4790,-4102" coordsize="2,3095">
              <v:shape style="position:absolute;left:4790;top:-4102;width:2;height:3095" coordorigin="4790,-4102" coordsize="0,3095" path="m4790,-1007l4790,-4102e" filled="false" stroked="true" strokeweight=".0625pt" strokecolor="#d6e0c9">
                <v:path arrowok="t"/>
                <v:stroke dashstyle="longDash"/>
              </v:shape>
            </v:group>
            <v:group style="position:absolute;left:4790;top:-1070;width:2;height:63" coordorigin="4790,-1070" coordsize="2,63">
              <v:shape style="position:absolute;left:4790;top:-1070;width:2;height:63" coordorigin="4790,-1070" coordsize="0,63" path="m4790,-1007l4790,-1070e" filled="false" stroked="true" strokeweight=".375pt" strokecolor="#000000">
                <v:path arrowok="t"/>
              </v:shape>
            </v:group>
            <v:group style="position:absolute;left:4790;top:-4102;width:2;height:63" coordorigin="4790,-4102" coordsize="2,63">
              <v:shape style="position:absolute;left:4790;top:-4102;width:2;height:63" coordorigin="4790,-4102" coordsize="0,63" path="m4790,-4102l4790,-4039e" filled="false" stroked="true" strokeweight=".375pt" strokecolor="#000000">
                <v:path arrowok="t"/>
              </v:shape>
            </v:group>
            <v:group style="position:absolute;left:6195;top:-4102;width:2;height:3095" coordorigin="6195,-4102" coordsize="2,3095">
              <v:shape style="position:absolute;left:6195;top:-4102;width:2;height:3095" coordorigin="6195,-4102" coordsize="0,3095" path="m6195,-1007l6195,-4102e" filled="false" stroked="true" strokeweight=".0625pt" strokecolor="#d6e0c9">
                <v:path arrowok="t"/>
                <v:stroke dashstyle="longDash"/>
              </v:shape>
            </v:group>
            <v:group style="position:absolute;left:6195;top:-1070;width:2;height:63" coordorigin="6195,-1070" coordsize="2,63">
              <v:shape style="position:absolute;left:6195;top:-1070;width:2;height:63" coordorigin="6195,-1070" coordsize="0,63" path="m6195,-1007l6195,-1070e" filled="false" stroked="true" strokeweight=".375pt" strokecolor="#000000">
                <v:path arrowok="t"/>
              </v:shape>
            </v:group>
            <v:group style="position:absolute;left:6195;top:-4102;width:2;height:63" coordorigin="6195,-4102" coordsize="2,63">
              <v:shape style="position:absolute;left:6195;top:-4102;width:2;height:63" coordorigin="6195,-4102" coordsize="0,63" path="m6195,-4102l6195,-4039e" filled="false" stroked="true" strokeweight=".375pt" strokecolor="#000000">
                <v:path arrowok="t"/>
              </v:shape>
            </v:group>
            <v:group style="position:absolute;left:7599;top:-4102;width:2;height:3095" coordorigin="7599,-4102" coordsize="2,3095">
              <v:shape style="position:absolute;left:7599;top:-4102;width:2;height:3095" coordorigin="7599,-4102" coordsize="0,3095" path="m7599,-1007l7599,-4102e" filled="false" stroked="true" strokeweight=".0625pt" strokecolor="#d6e0c9">
                <v:path arrowok="t"/>
                <v:stroke dashstyle="longDash"/>
              </v:shape>
            </v:group>
            <v:group style="position:absolute;left:7599;top:-1070;width:2;height:63" coordorigin="7599,-1070" coordsize="2,63">
              <v:shape style="position:absolute;left:7599;top:-1070;width:2;height:63" coordorigin="7599,-1070" coordsize="0,63" path="m7599,-1007l7599,-1070e" filled="false" stroked="true" strokeweight=".375pt" strokecolor="#000000">
                <v:path arrowok="t"/>
              </v:shape>
            </v:group>
            <v:group style="position:absolute;left:7599;top:-4102;width:2;height:63" coordorigin="7599,-4102" coordsize="2,63">
              <v:shape style="position:absolute;left:7599;top:-4102;width:2;height:63" coordorigin="7599,-4102" coordsize="0,63" path="m7599,-4102l7599,-4039e" filled="false" stroked="true" strokeweight=".375pt" strokecolor="#000000">
                <v:path arrowok="t"/>
              </v:shape>
            </v:group>
            <v:group style="position:absolute;left:9004;top:-4102;width:2;height:3095" coordorigin="9004,-4102" coordsize="2,3095">
              <v:shape style="position:absolute;left:9004;top:-4102;width:2;height:3095" coordorigin="9004,-4102" coordsize="0,3095" path="m9004,-1007l9004,-4102e" filled="false" stroked="true" strokeweight=".0625pt" strokecolor="#d6e0c9">
                <v:path arrowok="t"/>
                <v:stroke dashstyle="longDash"/>
              </v:shape>
            </v:group>
            <v:group style="position:absolute;left:9004;top:-1070;width:2;height:63" coordorigin="9004,-1070" coordsize="2,63">
              <v:shape style="position:absolute;left:9004;top:-1070;width:2;height:63" coordorigin="9004,-1070" coordsize="0,63" path="m9004,-1007l9004,-1070e" filled="false" stroked="true" strokeweight=".375pt" strokecolor="#000000">
                <v:path arrowok="t"/>
              </v:shape>
            </v:group>
            <v:group style="position:absolute;left:9004;top:-4102;width:2;height:63" coordorigin="9004,-4102" coordsize="2,63">
              <v:shape style="position:absolute;left:9004;top:-4102;width:2;height:63" coordorigin="9004,-4102" coordsize="0,63" path="m9004,-4102l9004,-4039e" filled="false" stroked="true" strokeweight=".375pt" strokecolor="#000000">
                <v:path arrowok="t"/>
              </v:shape>
            </v:group>
            <v:group style="position:absolute;left:10409;top:-4102;width:2;height:3095" coordorigin="10409,-4102" coordsize="2,3095">
              <v:shape style="position:absolute;left:10409;top:-4102;width:2;height:3095" coordorigin="10409,-4102" coordsize="0,3095" path="m10409,-1007l10409,-4102e" filled="false" stroked="true" strokeweight=".0625pt" strokecolor="#d6e0c9">
                <v:path arrowok="t"/>
                <v:stroke dashstyle="longDash"/>
              </v:shape>
            </v:group>
            <v:group style="position:absolute;left:10409;top:-1070;width:2;height:63" coordorigin="10409,-1070" coordsize="2,63">
              <v:shape style="position:absolute;left:10409;top:-1070;width:2;height:63" coordorigin="10409,-1070" coordsize="0,63" path="m10409,-1007l10409,-1070e" filled="false" stroked="true" strokeweight=".375pt" strokecolor="#000000">
                <v:path arrowok="t"/>
              </v:shape>
            </v:group>
            <v:group style="position:absolute;left:10409;top:-4102;width:2;height:63" coordorigin="10409,-4102" coordsize="2,63">
              <v:shape style="position:absolute;left:10409;top:-4102;width:2;height:63" coordorigin="10409,-4102" coordsize="0,63" path="m10409,-4102l10409,-4039e" filled="false" stroked="true" strokeweight=".375pt" strokecolor="#000000">
                <v:path arrowok="t"/>
              </v:shape>
            </v:group>
            <v:group style="position:absolute;left:2261;top:-4102;width:8148;height:3095" coordorigin="2261,-4102" coordsize="8148,3095">
              <v:shape style="position:absolute;left:2261;top:-4102;width:8148;height:3095" coordorigin="2261,-4102" coordsize="8148,3095" path="m2261,-1007l10409,-1007,10409,-4102,2261,-4102,2261,-1007xe" filled="false" stroked="true" strokeweight=".375pt" strokecolor="#000000">
                <v:path arrowok="t"/>
              </v:shape>
            </v:group>
            <v:group style="position:absolute;left:2261;top:-3453;width:8148;height:1189" coordorigin="2261,-3453" coordsize="8148,1189">
              <v:shape style="position:absolute;left:2261;top:-3453;width:8148;height:1189" coordorigin="2261,-3453" coordsize="8148,1189" path="m2261,-3242l2542,-3453,2823,-3421,3104,-3382,3947,-3322,4228,-3157,4509,-2968,4790,-2733,5071,-2829,5914,-2528,6195,-2515,6475,-2356,6756,-2381,7037,-2672,7880,-2859,8161,-2264,8442,-3015,8723,-2957,9004,-2955,9847,-2510,10128,-2358,10409,-2377e" filled="false" stroked="true" strokeweight="1.0pt" strokecolor="#7296e5">
                <v:path arrowok="t"/>
              </v:shape>
            </v:group>
            <v:group style="position:absolute;left:2231;top:-3273;width:62;height:61" coordorigin="2231,-3273" coordsize="62,61">
              <v:shape style="position:absolute;left:2231;top:-3273;width:62;height:61" coordorigin="2231,-3273" coordsize="62,61" path="m2266,-3273l2243,-3267,2231,-3251,2236,-3226,2250,-3213,2276,-3216,2290,-3229,2293,-3242,2285,-3263,2266,-3273xe" filled="true" fillcolor="#ffffff" stroked="false">
                <v:path arrowok="t"/>
                <v:fill type="solid"/>
              </v:shape>
            </v:group>
            <v:group style="position:absolute;left:2231;top:-3273;width:62;height:61" coordorigin="2231,-3273" coordsize="62,61">
              <v:shape style="position:absolute;left:2231;top:-3273;width:62;height:61" coordorigin="2231,-3273" coordsize="62,61" path="m2266,-3273l2243,-3267,2231,-3251,2236,-3226,2250,-3213,2276,-3216,2290,-3229,2293,-3242,2285,-3263,2266,-3273xe" filled="true" fillcolor="#7296e5" stroked="false">
                <v:path arrowok="t"/>
                <v:fill type="solid"/>
              </v:shape>
            </v:group>
            <v:group style="position:absolute;left:2512;top:-3484;width:62;height:61" coordorigin="2512,-3484" coordsize="62,61">
              <v:shape style="position:absolute;left:2512;top:-3484;width:62;height:61" coordorigin="2512,-3484" coordsize="62,61" path="m2547,-3484l2524,-3478,2512,-3462,2517,-3437,2531,-3424,2557,-3427,2571,-3440,2574,-3453,2566,-3474,2547,-3484xe" filled="true" fillcolor="#ffffff" stroked="false">
                <v:path arrowok="t"/>
                <v:fill type="solid"/>
              </v:shape>
            </v:group>
            <v:group style="position:absolute;left:2512;top:-3484;width:62;height:61" coordorigin="2512,-3484" coordsize="62,61">
              <v:shape style="position:absolute;left:2512;top:-3484;width:62;height:61" coordorigin="2512,-3484" coordsize="62,61" path="m2547,-3484l2524,-3478,2512,-3462,2517,-3437,2531,-3424,2557,-3427,2571,-3440,2574,-3453,2566,-3474,2547,-3484xe" filled="true" fillcolor="#7296e5" stroked="false">
                <v:path arrowok="t"/>
                <v:fill type="solid"/>
              </v:shape>
            </v:group>
            <v:group style="position:absolute;left:2793;top:-3452;width:62;height:61" coordorigin="2793,-3452" coordsize="62,61">
              <v:shape style="position:absolute;left:2793;top:-3452;width:62;height:61" coordorigin="2793,-3452" coordsize="62,61" path="m2828,-3452l2805,-3446,2793,-3430,2798,-3405,2812,-3392,2838,-3395,2852,-3408,2855,-3421,2847,-3442,2828,-3452xe" filled="true" fillcolor="#7296e5" stroked="false">
                <v:path arrowok="t"/>
                <v:fill type="solid"/>
              </v:shape>
            </v:group>
            <v:group style="position:absolute;left:3074;top:-3413;width:62;height:61" coordorigin="3074,-3413" coordsize="62,61">
              <v:shape style="position:absolute;left:3074;top:-3413;width:62;height:61" coordorigin="3074,-3413" coordsize="62,61" path="m3109,-3413l3086,-3407,3074,-3391,3079,-3366,3093,-3353,3119,-3356,3133,-3369,3136,-3382,3128,-3403,3109,-3413xe" filled="true" fillcolor="#7296e5" stroked="false">
                <v:path arrowok="t"/>
                <v:fill type="solid"/>
              </v:shape>
            </v:group>
            <v:group style="position:absolute;left:3917;top:-3353;width:62;height:61" coordorigin="3917,-3353" coordsize="62,61">
              <v:shape style="position:absolute;left:3917;top:-3353;width:62;height:61" coordorigin="3917,-3353" coordsize="62,61" path="m3952,-3353l3929,-3347,3917,-3331,3922,-3306,3936,-3293,3962,-3296,3976,-3309,3979,-3322,3971,-3343,3952,-3353xe" filled="true" fillcolor="#7296e5" stroked="false">
                <v:path arrowok="t"/>
                <v:fill type="solid"/>
              </v:shape>
            </v:group>
            <v:group style="position:absolute;left:4198;top:-3188;width:62;height:61" coordorigin="4198,-3188" coordsize="62,61">
              <v:shape style="position:absolute;left:4198;top:-3188;width:62;height:61" coordorigin="4198,-3188" coordsize="62,61" path="m4233,-3188l4210,-3182,4198,-3166,4203,-3141,4217,-3128,4243,-3131,4257,-3144,4260,-3157,4252,-3178,4233,-3188xe" filled="true" fillcolor="#7296e5" stroked="false">
                <v:path arrowok="t"/>
                <v:fill type="solid"/>
              </v:shape>
            </v:group>
            <v:group style="position:absolute;left:4479;top:-2999;width:62;height:61" coordorigin="4479,-2999" coordsize="62,61">
              <v:shape style="position:absolute;left:4479;top:-2999;width:62;height:61" coordorigin="4479,-2999" coordsize="62,61" path="m4514,-2999l4491,-2993,4479,-2977,4484,-2952,4498,-2939,4524,-2942,4538,-2955,4541,-2968,4533,-2989,4514,-2999xe" filled="true" fillcolor="#7296e5" stroked="false">
                <v:path arrowok="t"/>
                <v:fill type="solid"/>
              </v:shape>
            </v:group>
            <v:group style="position:absolute;left:4760;top:-2764;width:62;height:61" coordorigin="4760,-2764" coordsize="62,61">
              <v:shape style="position:absolute;left:4760;top:-2764;width:62;height:61" coordorigin="4760,-2764" coordsize="62,61" path="m4795,-2764l4772,-2758,4760,-2742,4765,-2717,4779,-2704,4805,-2707,4819,-2720,4822,-2733,4814,-2754,4795,-2764xe" filled="true" fillcolor="#ffffff" stroked="false">
                <v:path arrowok="t"/>
                <v:fill type="solid"/>
              </v:shape>
            </v:group>
            <v:group style="position:absolute;left:4760;top:-2764;width:62;height:61" coordorigin="4760,-2764" coordsize="62,61">
              <v:shape style="position:absolute;left:4760;top:-2764;width:62;height:61" coordorigin="4760,-2764" coordsize="62,61" path="m4795,-2764l4772,-2758,4760,-2742,4765,-2717,4779,-2704,4805,-2707,4819,-2720,4822,-2733,4814,-2754,4795,-2764xe" filled="true" fillcolor="#7296e5" stroked="false">
                <v:path arrowok="t"/>
                <v:fill type="solid"/>
              </v:shape>
            </v:group>
            <v:group style="position:absolute;left:5041;top:-2860;width:62;height:61" coordorigin="5041,-2860" coordsize="62,61">
              <v:shape style="position:absolute;left:5041;top:-2860;width:62;height:61" coordorigin="5041,-2860" coordsize="62,61" path="m5076,-2860l5053,-2854,5041,-2838,5046,-2813,5060,-2800,5086,-2803,5100,-2816,5103,-2829,5095,-2850,5076,-2860xe" filled="true" fillcolor="#7296e5" stroked="false">
                <v:path arrowok="t"/>
                <v:fill type="solid"/>
              </v:shape>
            </v:group>
            <v:group style="position:absolute;left:5884;top:-2559;width:62;height:61" coordorigin="5884,-2559" coordsize="62,61">
              <v:shape style="position:absolute;left:5884;top:-2559;width:62;height:61" coordorigin="5884,-2559" coordsize="62,61" path="m5919,-2559l5896,-2553,5884,-2537,5889,-2512,5903,-2499,5929,-2502,5943,-2515,5946,-2528,5938,-2549,5919,-2559xe" filled="true" fillcolor="#7296e5" stroked="false">
                <v:path arrowok="t"/>
                <v:fill type="solid"/>
              </v:shape>
            </v:group>
            <v:group style="position:absolute;left:6165;top:-2546;width:62;height:61" coordorigin="6165,-2546" coordsize="62,61">
              <v:shape style="position:absolute;left:6165;top:-2546;width:62;height:61" coordorigin="6165,-2546" coordsize="62,61" path="m6200,-2546l6177,-2540,6165,-2524,6170,-2499,6184,-2486,6210,-2489,6224,-2502,6227,-2515,6219,-2536,6200,-2546xe" filled="true" fillcolor="#ffffff" stroked="false">
                <v:path arrowok="t"/>
                <v:fill type="solid"/>
              </v:shape>
            </v:group>
            <v:group style="position:absolute;left:6165;top:-2546;width:62;height:61" coordorigin="6165,-2546" coordsize="62,61">
              <v:shape style="position:absolute;left:6165;top:-2546;width:62;height:61" coordorigin="6165,-2546" coordsize="62,61" path="m6200,-2546l6177,-2540,6165,-2524,6170,-2499,6184,-2486,6210,-2489,6224,-2502,6227,-2515,6219,-2536,6200,-2546xe" filled="true" fillcolor="#7296e5" stroked="false">
                <v:path arrowok="t"/>
                <v:fill type="solid"/>
              </v:shape>
            </v:group>
            <v:group style="position:absolute;left:6445;top:-2387;width:62;height:61" coordorigin="6445,-2387" coordsize="62,61">
              <v:shape style="position:absolute;left:6445;top:-2387;width:62;height:61" coordorigin="6445,-2387" coordsize="62,61" path="m6480,-2387l6457,-2381,6445,-2365,6450,-2340,6464,-2327,6490,-2330,6504,-2343,6507,-2356,6499,-2377,6480,-2387xe" filled="true" fillcolor="#ffffff" stroked="false">
                <v:path arrowok="t"/>
                <v:fill type="solid"/>
              </v:shape>
            </v:group>
            <v:group style="position:absolute;left:6445;top:-2387;width:62;height:61" coordorigin="6445,-2387" coordsize="62,61">
              <v:shape style="position:absolute;left:6445;top:-2387;width:62;height:61" coordorigin="6445,-2387" coordsize="62,61" path="m6480,-2387l6457,-2381,6445,-2365,6450,-2340,6464,-2327,6490,-2330,6504,-2343,6507,-2356,6499,-2377,6480,-2387xe" filled="true" fillcolor="#7296e5" stroked="false">
                <v:path arrowok="t"/>
                <v:fill type="solid"/>
              </v:shape>
            </v:group>
            <v:group style="position:absolute;left:6726;top:-2412;width:62;height:61" coordorigin="6726,-2412" coordsize="62,61">
              <v:shape style="position:absolute;left:6726;top:-2412;width:62;height:61" coordorigin="6726,-2412" coordsize="62,61" path="m6761,-2412l6738,-2406,6726,-2390,6731,-2365,6745,-2352,6771,-2355,6785,-2368,6788,-2381,6780,-2402,6761,-2412xe" filled="true" fillcolor="#7296e5" stroked="false">
                <v:path arrowok="t"/>
                <v:fill type="solid"/>
              </v:shape>
            </v:group>
            <v:group style="position:absolute;left:7007;top:-2703;width:62;height:61" coordorigin="7007,-2703" coordsize="62,61">
              <v:shape style="position:absolute;left:7007;top:-2703;width:62;height:61" coordorigin="7007,-2703" coordsize="62,61" path="m7042,-2703l7019,-2697,7007,-2681,7012,-2656,7026,-2643,7052,-2646,7066,-2659,7069,-2672,7061,-2693,7042,-2703xe" filled="true" fillcolor="#7296e5" stroked="false">
                <v:path arrowok="t"/>
                <v:fill type="solid"/>
              </v:shape>
            </v:group>
            <v:group style="position:absolute;left:7850;top:-2890;width:62;height:61" coordorigin="7850,-2890" coordsize="62,61">
              <v:shape style="position:absolute;left:7850;top:-2890;width:62;height:61" coordorigin="7850,-2890" coordsize="62,61" path="m7885,-2890l7862,-2884,7850,-2868,7855,-2843,7869,-2830,7895,-2833,7909,-2846,7912,-2859,7904,-2880,7885,-2890xe" filled="true" fillcolor="#7296e5" stroked="false">
                <v:path arrowok="t"/>
                <v:fill type="solid"/>
              </v:shape>
            </v:group>
            <v:group style="position:absolute;left:8131;top:-2295;width:62;height:61" coordorigin="8131,-2295" coordsize="62,61">
              <v:shape style="position:absolute;left:8131;top:-2295;width:62;height:61" coordorigin="8131,-2295" coordsize="62,61" path="m8166,-2295l8143,-2289,8131,-2273,8136,-2248,8150,-2235,8176,-2238,8190,-2251,8193,-2264,8185,-2285,8166,-2295xe" filled="true" fillcolor="#ffffff" stroked="false">
                <v:path arrowok="t"/>
                <v:fill type="solid"/>
              </v:shape>
            </v:group>
            <v:group style="position:absolute;left:8131;top:-2295;width:62;height:61" coordorigin="8131,-2295" coordsize="62,61">
              <v:shape style="position:absolute;left:8131;top:-2295;width:62;height:61" coordorigin="8131,-2295" coordsize="62,61" path="m8166,-2295l8143,-2289,8131,-2273,8136,-2248,8150,-2235,8176,-2238,8190,-2251,8193,-2264,8185,-2285,8166,-2295xe" filled="true" fillcolor="#7296e5" stroked="false">
                <v:path arrowok="t"/>
                <v:fill type="solid"/>
              </v:shape>
            </v:group>
            <v:group style="position:absolute;left:8412;top:-3046;width:62;height:61" coordorigin="8412,-3046" coordsize="62,61">
              <v:shape style="position:absolute;left:8412;top:-3046;width:62;height:61" coordorigin="8412,-3046" coordsize="62,61" path="m8447,-3046l8424,-3040,8412,-3024,8417,-2999,8431,-2986,8457,-2989,8471,-3002,8474,-3015,8466,-3036,8447,-3046xe" filled="true" fillcolor="#7296e5" stroked="false">
                <v:path arrowok="t"/>
                <v:fill type="solid"/>
              </v:shape>
            </v:group>
            <v:group style="position:absolute;left:8693;top:-2988;width:62;height:61" coordorigin="8693,-2988" coordsize="62,61">
              <v:shape style="position:absolute;left:8693;top:-2988;width:62;height:61" coordorigin="8693,-2988" coordsize="62,61" path="m8728,-2988l8705,-2982,8693,-2966,8698,-2941,8712,-2928,8738,-2931,8752,-2944,8755,-2957,8747,-2978,8728,-2988xe" filled="true" fillcolor="#7296e5" stroked="false">
                <v:path arrowok="t"/>
                <v:fill type="solid"/>
              </v:shape>
            </v:group>
            <v:group style="position:absolute;left:8974;top:-2986;width:62;height:61" coordorigin="8974,-2986" coordsize="62,61">
              <v:shape style="position:absolute;left:8974;top:-2986;width:62;height:61" coordorigin="8974,-2986" coordsize="62,61" path="m9009,-2986l8986,-2980,8974,-2964,8979,-2939,8993,-2926,9019,-2929,9033,-2942,9036,-2955,9028,-2976,9009,-2986xe" filled="true" fillcolor="#ffffff" stroked="false">
                <v:path arrowok="t"/>
                <v:fill type="solid"/>
              </v:shape>
            </v:group>
            <v:group style="position:absolute;left:8974;top:-2986;width:62;height:61" coordorigin="8974,-2986" coordsize="62,61">
              <v:shape style="position:absolute;left:8974;top:-2986;width:62;height:61" coordorigin="8974,-2986" coordsize="62,61" path="m9009,-2986l8986,-2980,8974,-2964,8979,-2939,8993,-2926,9019,-2929,9033,-2942,9036,-2955,9028,-2976,9009,-2986xe" filled="true" fillcolor="#7296e5" stroked="false">
                <v:path arrowok="t"/>
                <v:fill type="solid"/>
              </v:shape>
            </v:group>
            <v:group style="position:absolute;left:9817;top:-2541;width:62;height:61" coordorigin="9817,-2541" coordsize="62,61">
              <v:shape style="position:absolute;left:9817;top:-2541;width:62;height:61" coordorigin="9817,-2541" coordsize="62,61" path="m9852,-2541l9829,-2535,9817,-2519,9822,-2494,9836,-2481,9862,-2484,9876,-2497,9879,-2510,9871,-2531,9852,-2541xe" filled="true" fillcolor="#7296e5" stroked="false">
                <v:path arrowok="t"/>
                <v:fill type="solid"/>
              </v:shape>
            </v:group>
            <v:group style="position:absolute;left:10098;top:-2389;width:62;height:61" coordorigin="10098,-2389" coordsize="62,61">
              <v:shape style="position:absolute;left:10098;top:-2389;width:62;height:61" coordorigin="10098,-2389" coordsize="62,61" path="m10133,-2389l10110,-2383,10098,-2367,10103,-2342,10117,-2329,10143,-2332,10157,-2345,10160,-2358,10152,-2379,10133,-2389xe" filled="true" fillcolor="#ffffff" stroked="false">
                <v:path arrowok="t"/>
                <v:fill type="solid"/>
              </v:shape>
            </v:group>
            <v:group style="position:absolute;left:10098;top:-2389;width:62;height:61" coordorigin="10098,-2389" coordsize="62,61">
              <v:shape style="position:absolute;left:10098;top:-2389;width:62;height:61" coordorigin="10098,-2389" coordsize="62,61" path="m10133,-2389l10110,-2383,10098,-2367,10103,-2342,10117,-2329,10143,-2332,10157,-2345,10160,-2358,10152,-2379,10133,-2389xe" filled="true" fillcolor="#7296e5" stroked="false">
                <v:path arrowok="t"/>
                <v:fill type="solid"/>
              </v:shape>
            </v:group>
            <v:group style="position:absolute;left:10379;top:-2408;width:62;height:61" coordorigin="10379,-2408" coordsize="62,61">
              <v:shape style="position:absolute;left:10379;top:-2408;width:62;height:61" coordorigin="10379,-2408" coordsize="62,61" path="m10414,-2408l10391,-2402,10379,-2386,10384,-2361,10398,-2348,10424,-2351,10438,-2364,10441,-2377,10433,-2398,10414,-2408xe" filled="true" fillcolor="#ffffff" stroked="false">
                <v:path arrowok="t"/>
                <v:fill type="solid"/>
              </v:shape>
            </v:group>
            <v:group style="position:absolute;left:10379;top:-2408;width:62;height:61" coordorigin="10379,-2408" coordsize="62,61">
              <v:shape style="position:absolute;left:10379;top:-2408;width:62;height:61" coordorigin="10379,-2408" coordsize="62,61" path="m10414,-2408l10391,-2402,10379,-2386,10384,-2361,10398,-2348,10424,-2351,10438,-2364,10441,-2377,10433,-2398,10414,-2408xe" filled="true" fillcolor="#7296e5" stroked="false">
                <v:path arrowok="t"/>
                <v:fill type="solid"/>
              </v:shape>
            </v:group>
            <v:group style="position:absolute;left:2261;top:-3602;width:8148;height:633" coordorigin="2261,-3602" coordsize="8148,633">
              <v:shape style="position:absolute;left:2261;top:-3602;width:8148;height:633" coordorigin="2261,-3602" coordsize="8148,633" path="m2261,-3236l2542,-3455,2823,-3417,3104,-3382,3947,-3330,4228,-3473,4509,-3590,4790,-3291,5071,-3434,5914,-3113,6195,-3114,6475,-2969,6756,-2981,7037,-3262,7880,-3602,8161,-3557,8442,-3541,8723,-3476,9004,-3361,9847,-3215,10128,-3375,10409,-3280e" filled="false" stroked="true" strokeweight="1.0pt" strokecolor="#fac96d">
                <v:path arrowok="t"/>
              </v:shape>
            </v:group>
            <v:group style="position:absolute;left:2231;top:-3267;width:62;height:61" coordorigin="2231,-3267" coordsize="62,61">
              <v:shape style="position:absolute;left:2231;top:-3267;width:62;height:61" coordorigin="2231,-3267" coordsize="62,61" path="m2266,-3267l2243,-3261,2231,-3245,2236,-3220,2250,-3207,2276,-3210,2290,-3223,2293,-3236,2285,-3257,2266,-3267xe" filled="true" fillcolor="#ffffff" stroked="false">
                <v:path arrowok="t"/>
                <v:fill type="solid"/>
              </v:shape>
            </v:group>
            <v:group style="position:absolute;left:2231;top:-3267;width:62;height:61" coordorigin="2231,-3267" coordsize="62,61">
              <v:shape style="position:absolute;left:2231;top:-3267;width:62;height:61" coordorigin="2231,-3267" coordsize="62,61" path="m2266,-3267l2243,-3261,2231,-3245,2236,-3220,2250,-3207,2276,-3210,2290,-3223,2293,-3236,2285,-3257,2266,-3267xe" filled="true" fillcolor="#fac96d" stroked="false">
                <v:path arrowok="t"/>
                <v:fill type="solid"/>
              </v:shape>
            </v:group>
            <v:group style="position:absolute;left:2512;top:-3486;width:62;height:61" coordorigin="2512,-3486" coordsize="62,61">
              <v:shape style="position:absolute;left:2512;top:-3486;width:62;height:61" coordorigin="2512,-3486" coordsize="62,61" path="m2547,-3486l2524,-3480,2512,-3464,2517,-3439,2531,-3426,2557,-3429,2571,-3442,2574,-3455,2566,-3476,2547,-3486xe" filled="true" fillcolor="#ffffff" stroked="false">
                <v:path arrowok="t"/>
                <v:fill type="solid"/>
              </v:shape>
            </v:group>
            <v:group style="position:absolute;left:2512;top:-3486;width:62;height:61" coordorigin="2512,-3486" coordsize="62,61">
              <v:shape style="position:absolute;left:2512;top:-3486;width:62;height:61" coordorigin="2512,-3486" coordsize="62,61" path="m2547,-3486l2524,-3480,2512,-3464,2517,-3439,2531,-3426,2557,-3429,2571,-3442,2574,-3455,2566,-3476,2547,-3486xe" filled="true" fillcolor="#fac96d" stroked="false">
                <v:path arrowok="t"/>
                <v:fill type="solid"/>
              </v:shape>
            </v:group>
            <v:group style="position:absolute;left:2793;top:-3448;width:62;height:61" coordorigin="2793,-3448" coordsize="62,61">
              <v:shape style="position:absolute;left:2793;top:-3448;width:62;height:61" coordorigin="2793,-3448" coordsize="62,61" path="m2828,-3448l2805,-3442,2793,-3426,2798,-3401,2812,-3388,2838,-3391,2852,-3404,2855,-3417,2847,-3438,2828,-3448xe" filled="true" fillcolor="#ffffff" stroked="false">
                <v:path arrowok="t"/>
                <v:fill type="solid"/>
              </v:shape>
            </v:group>
            <v:group style="position:absolute;left:2793;top:-3448;width:62;height:61" coordorigin="2793,-3448" coordsize="62,61">
              <v:shape style="position:absolute;left:2793;top:-3448;width:62;height:61" coordorigin="2793,-3448" coordsize="62,61" path="m2828,-3448l2805,-3442,2793,-3426,2798,-3401,2812,-3388,2838,-3391,2852,-3404,2855,-3417,2847,-3438,2828,-3448xe" filled="true" fillcolor="#fac96d" stroked="false">
                <v:path arrowok="t"/>
                <v:fill type="solid"/>
              </v:shape>
            </v:group>
            <v:group style="position:absolute;left:3074;top:-3413;width:62;height:61" coordorigin="3074,-3413" coordsize="62,61">
              <v:shape style="position:absolute;left:3074;top:-3413;width:62;height:61" coordorigin="3074,-3413" coordsize="62,61" path="m3109,-3413l3086,-3407,3074,-3391,3079,-3366,3093,-3353,3119,-3356,3133,-3369,3136,-3382,3128,-3403,3109,-3413xe" filled="true" fillcolor="#ffffff" stroked="false">
                <v:path arrowok="t"/>
                <v:fill type="solid"/>
              </v:shape>
            </v:group>
            <v:group style="position:absolute;left:3074;top:-3413;width:62;height:61" coordorigin="3074,-3413" coordsize="62,61">
              <v:shape style="position:absolute;left:3074;top:-3413;width:62;height:61" coordorigin="3074,-3413" coordsize="62,61" path="m3109,-3413l3086,-3407,3074,-3391,3079,-3366,3093,-3353,3119,-3356,3133,-3369,3136,-3382,3128,-3403,3109,-3413xe" filled="true" fillcolor="#fac96d" stroked="false">
                <v:path arrowok="t"/>
                <v:fill type="solid"/>
              </v:shape>
            </v:group>
            <v:group style="position:absolute;left:3917;top:-3361;width:62;height:61" coordorigin="3917,-3361" coordsize="62,61">
              <v:shape style="position:absolute;left:3917;top:-3361;width:62;height:61" coordorigin="3917,-3361" coordsize="62,61" path="m3952,-3361l3929,-3355,3917,-3339,3922,-3314,3936,-3301,3962,-3304,3976,-3317,3979,-3330,3971,-3351,3952,-3361xe" filled="true" fillcolor="#ffffff" stroked="false">
                <v:path arrowok="t"/>
                <v:fill type="solid"/>
              </v:shape>
            </v:group>
            <v:group style="position:absolute;left:3917;top:-3361;width:62;height:61" coordorigin="3917,-3361" coordsize="62,61">
              <v:shape style="position:absolute;left:3917;top:-3361;width:62;height:61" coordorigin="3917,-3361" coordsize="62,61" path="m3952,-3361l3929,-3355,3917,-3339,3922,-3314,3936,-3301,3962,-3304,3976,-3317,3979,-3330,3971,-3351,3952,-3361xe" filled="true" fillcolor="#fac96d" stroked="false">
                <v:path arrowok="t"/>
                <v:fill type="solid"/>
              </v:shape>
            </v:group>
            <v:group style="position:absolute;left:4198;top:-3504;width:62;height:61" coordorigin="4198,-3504" coordsize="62,61">
              <v:shape style="position:absolute;left:4198;top:-3504;width:62;height:61" coordorigin="4198,-3504" coordsize="62,61" path="m4233,-3504l4210,-3498,4198,-3482,4203,-3457,4217,-3444,4243,-3447,4257,-3460,4260,-3473,4252,-3494,4233,-3504xe" filled="true" fillcolor="#ffffff" stroked="false">
                <v:path arrowok="t"/>
                <v:fill type="solid"/>
              </v:shape>
            </v:group>
            <v:group style="position:absolute;left:4198;top:-3504;width:62;height:61" coordorigin="4198,-3504" coordsize="62,61">
              <v:shape style="position:absolute;left:4198;top:-3504;width:62;height:61" coordorigin="4198,-3504" coordsize="62,61" path="m4233,-3504l4210,-3498,4198,-3482,4203,-3457,4217,-3444,4243,-3447,4257,-3460,4260,-3473,4252,-3494,4233,-3504xe" filled="true" fillcolor="#fac96d" stroked="false">
                <v:path arrowok="t"/>
                <v:fill type="solid"/>
              </v:shape>
            </v:group>
            <v:group style="position:absolute;left:4479;top:-3621;width:62;height:61" coordorigin="4479,-3621" coordsize="62,61">
              <v:shape style="position:absolute;left:4479;top:-3621;width:62;height:61" coordorigin="4479,-3621" coordsize="62,61" path="m4514,-3621l4491,-3615,4479,-3599,4484,-3574,4498,-3561,4524,-3564,4538,-3577,4541,-3590,4533,-3611,4514,-3621xe" filled="true" fillcolor="#ffffff" stroked="false">
                <v:path arrowok="t"/>
                <v:fill type="solid"/>
              </v:shape>
            </v:group>
            <v:group style="position:absolute;left:4479;top:-3621;width:62;height:61" coordorigin="4479,-3621" coordsize="62,61">
              <v:shape style="position:absolute;left:4479;top:-3621;width:62;height:61" coordorigin="4479,-3621" coordsize="62,61" path="m4514,-3621l4491,-3615,4479,-3599,4484,-3574,4498,-3561,4524,-3564,4538,-3577,4541,-3590,4533,-3611,4514,-3621xe" filled="true" fillcolor="#fac96d" stroked="false">
                <v:path arrowok="t"/>
                <v:fill type="solid"/>
              </v:shape>
            </v:group>
            <v:group style="position:absolute;left:4760;top:-3322;width:62;height:61" coordorigin="4760,-3322" coordsize="62,61">
              <v:shape style="position:absolute;left:4760;top:-3322;width:62;height:61" coordorigin="4760,-3322" coordsize="62,61" path="m4795,-3322l4772,-3316,4760,-3300,4765,-3275,4779,-3262,4805,-3265,4819,-3278,4822,-3291,4814,-3312,4795,-3322xe" filled="true" fillcolor="#ffffff" stroked="false">
                <v:path arrowok="t"/>
                <v:fill type="solid"/>
              </v:shape>
            </v:group>
            <v:group style="position:absolute;left:4760;top:-3322;width:62;height:61" coordorigin="4760,-3322" coordsize="62,61">
              <v:shape style="position:absolute;left:4760;top:-3322;width:62;height:61" coordorigin="4760,-3322" coordsize="62,61" path="m4795,-3322l4772,-3316,4760,-3300,4765,-3275,4779,-3262,4805,-3265,4819,-3278,4822,-3291,4814,-3312,4795,-3322xe" filled="true" fillcolor="#fac96d" stroked="false">
                <v:path arrowok="t"/>
                <v:fill type="solid"/>
              </v:shape>
            </v:group>
            <v:group style="position:absolute;left:5041;top:-3465;width:62;height:61" coordorigin="5041,-3465" coordsize="62,61">
              <v:shape style="position:absolute;left:5041;top:-3465;width:62;height:61" coordorigin="5041,-3465" coordsize="62,61" path="m5076,-3465l5053,-3459,5041,-3443,5046,-3418,5060,-3405,5086,-3408,5100,-3421,5103,-3434,5095,-3455,5076,-3465xe" filled="true" fillcolor="#ffffff" stroked="false">
                <v:path arrowok="t"/>
                <v:fill type="solid"/>
              </v:shape>
            </v:group>
            <v:group style="position:absolute;left:5041;top:-3465;width:62;height:61" coordorigin="5041,-3465" coordsize="62,61">
              <v:shape style="position:absolute;left:5041;top:-3465;width:62;height:61" coordorigin="5041,-3465" coordsize="62,61" path="m5076,-3465l5053,-3459,5041,-3443,5046,-3418,5060,-3405,5086,-3408,5100,-3421,5103,-3434,5095,-3455,5076,-3465xe" filled="true" fillcolor="#fac96d" stroked="false">
                <v:path arrowok="t"/>
                <v:fill type="solid"/>
              </v:shape>
            </v:group>
            <v:group style="position:absolute;left:5884;top:-3144;width:62;height:61" coordorigin="5884,-3144" coordsize="62,61">
              <v:shape style="position:absolute;left:5884;top:-3144;width:62;height:61" coordorigin="5884,-3144" coordsize="62,61" path="m5919,-3144l5896,-3138,5884,-3122,5889,-3097,5903,-3084,5929,-3087,5943,-3100,5946,-3113,5938,-3134,5919,-3144xe" filled="true" fillcolor="#fac96d" stroked="false">
                <v:path arrowok="t"/>
                <v:fill type="solid"/>
              </v:shape>
            </v:group>
            <v:group style="position:absolute;left:6165;top:-3145;width:62;height:61" coordorigin="6165,-3145" coordsize="62,61">
              <v:shape style="position:absolute;left:6165;top:-3145;width:62;height:61" coordorigin="6165,-3145" coordsize="62,61" path="m6200,-3145l6177,-3139,6165,-3123,6170,-3098,6184,-3085,6210,-3088,6224,-3101,6227,-3114,6219,-3135,6200,-3145xe" filled="true" fillcolor="#ffffff" stroked="false">
                <v:path arrowok="t"/>
                <v:fill type="solid"/>
              </v:shape>
            </v:group>
            <v:group style="position:absolute;left:6165;top:-3145;width:62;height:61" coordorigin="6165,-3145" coordsize="62,61">
              <v:shape style="position:absolute;left:6165;top:-3145;width:62;height:61" coordorigin="6165,-3145" coordsize="62,61" path="m6200,-3145l6177,-3139,6165,-3123,6170,-3098,6184,-3085,6210,-3088,6224,-3101,6227,-3114,6219,-3135,6200,-3145xe" filled="true" fillcolor="#fac96d" stroked="false">
                <v:path arrowok="t"/>
                <v:fill type="solid"/>
              </v:shape>
            </v:group>
            <v:group style="position:absolute;left:6445;top:-3000;width:62;height:61" coordorigin="6445,-3000" coordsize="62,61">
              <v:shape style="position:absolute;left:6445;top:-3000;width:62;height:61" coordorigin="6445,-3000" coordsize="62,61" path="m6480,-3000l6457,-2994,6445,-2978,6450,-2953,6464,-2940,6490,-2943,6504,-2956,6507,-2969,6499,-2990,6480,-3000xe" filled="true" fillcolor="#ffffff" stroked="false">
                <v:path arrowok="t"/>
                <v:fill type="solid"/>
              </v:shape>
            </v:group>
            <v:group style="position:absolute;left:6445;top:-3000;width:62;height:61" coordorigin="6445,-3000" coordsize="62,61">
              <v:shape style="position:absolute;left:6445;top:-3000;width:62;height:61" coordorigin="6445,-3000" coordsize="62,61" path="m6480,-3000l6457,-2994,6445,-2978,6450,-2953,6464,-2940,6490,-2943,6504,-2956,6507,-2969,6499,-2990,6480,-3000xe" filled="true" fillcolor="#fac96d" stroked="false">
                <v:path arrowok="t"/>
                <v:fill type="solid"/>
              </v:shape>
            </v:group>
            <v:group style="position:absolute;left:6726;top:-3012;width:62;height:61" coordorigin="6726,-3012" coordsize="62,61">
              <v:shape style="position:absolute;left:6726;top:-3012;width:62;height:61" coordorigin="6726,-3012" coordsize="62,61" path="m6761,-3012l6738,-3006,6726,-2990,6731,-2965,6745,-2952,6771,-2955,6785,-2968,6788,-2981,6780,-3002,6761,-3012xe" filled="true" fillcolor="#ffffff" stroked="false">
                <v:path arrowok="t"/>
                <v:fill type="solid"/>
              </v:shape>
            </v:group>
            <v:group style="position:absolute;left:6726;top:-3012;width:62;height:61" coordorigin="6726,-3012" coordsize="62,61">
              <v:shape style="position:absolute;left:6726;top:-3012;width:62;height:61" coordorigin="6726,-3012" coordsize="62,61" path="m6761,-3012l6738,-3006,6726,-2990,6731,-2965,6745,-2952,6771,-2955,6785,-2968,6788,-2981,6780,-3002,6761,-3012xe" filled="true" fillcolor="#fac96d" stroked="false">
                <v:path arrowok="t"/>
                <v:fill type="solid"/>
              </v:shape>
            </v:group>
            <v:group style="position:absolute;left:7007;top:-3293;width:62;height:61" coordorigin="7007,-3293" coordsize="62,61">
              <v:shape style="position:absolute;left:7007;top:-3293;width:62;height:61" coordorigin="7007,-3293" coordsize="62,61" path="m7042,-3293l7019,-3287,7007,-3271,7012,-3246,7026,-3233,7052,-3236,7066,-3249,7069,-3262,7061,-3283,7042,-3293xe" filled="true" fillcolor="#fac96d" stroked="false">
                <v:path arrowok="t"/>
                <v:fill type="solid"/>
              </v:shape>
            </v:group>
            <v:group style="position:absolute;left:7850;top:-3633;width:62;height:61" coordorigin="7850,-3633" coordsize="62,61">
              <v:shape style="position:absolute;left:7850;top:-3633;width:62;height:61" coordorigin="7850,-3633" coordsize="62,61" path="m7885,-3633l7862,-3627,7850,-3611,7855,-3586,7869,-3573,7895,-3576,7909,-3589,7912,-3602,7904,-3623,7885,-3633xe" filled="true" fillcolor="#ffffff" stroked="false">
                <v:path arrowok="t"/>
                <v:fill type="solid"/>
              </v:shape>
            </v:group>
            <v:group style="position:absolute;left:7850;top:-3633;width:62;height:61" coordorigin="7850,-3633" coordsize="62,61">
              <v:shape style="position:absolute;left:7850;top:-3633;width:62;height:61" coordorigin="7850,-3633" coordsize="62,61" path="m7885,-3633l7862,-3627,7850,-3611,7855,-3586,7869,-3573,7895,-3576,7909,-3589,7912,-3602,7904,-3623,7885,-3633xe" filled="true" fillcolor="#fac96d" stroked="false">
                <v:path arrowok="t"/>
                <v:fill type="solid"/>
              </v:shape>
            </v:group>
            <v:group style="position:absolute;left:8131;top:-3588;width:62;height:61" coordorigin="8131,-3588" coordsize="62,61">
              <v:shape style="position:absolute;left:8131;top:-3588;width:62;height:61" coordorigin="8131,-3588" coordsize="62,61" path="m8166,-3588l8143,-3582,8131,-3566,8136,-3541,8150,-3528,8176,-3531,8190,-3544,8193,-3557,8185,-3578,8166,-3588xe" filled="true" fillcolor="#fac96d" stroked="false">
                <v:path arrowok="t"/>
                <v:fill type="solid"/>
              </v:shape>
            </v:group>
            <v:group style="position:absolute;left:8412;top:-3572;width:62;height:61" coordorigin="8412,-3572" coordsize="62,61">
              <v:shape style="position:absolute;left:8412;top:-3572;width:62;height:61" coordorigin="8412,-3572" coordsize="62,61" path="m8447,-3572l8424,-3566,8412,-3550,8417,-3525,8431,-3512,8457,-3515,8471,-3528,8474,-3541,8466,-3562,8447,-3572xe" filled="true" fillcolor="#fac96d" stroked="false">
                <v:path arrowok="t"/>
                <v:fill type="solid"/>
              </v:shape>
            </v:group>
            <v:group style="position:absolute;left:8693;top:-3507;width:62;height:61" coordorigin="8693,-3507" coordsize="62,61">
              <v:shape style="position:absolute;left:8693;top:-3507;width:62;height:61" coordorigin="8693,-3507" coordsize="62,61" path="m8728,-3507l8705,-3501,8693,-3485,8698,-3460,8712,-3447,8738,-3450,8752,-3463,8755,-3476,8747,-3497,8728,-3507xe" filled="true" fillcolor="#ffffff" stroked="false">
                <v:path arrowok="t"/>
                <v:fill type="solid"/>
              </v:shape>
            </v:group>
            <v:group style="position:absolute;left:8693;top:-3507;width:62;height:61" coordorigin="8693,-3507" coordsize="62,61">
              <v:shape style="position:absolute;left:8693;top:-3507;width:62;height:61" coordorigin="8693,-3507" coordsize="62,61" path="m8728,-3507l8705,-3501,8693,-3485,8698,-3460,8712,-3447,8738,-3450,8752,-3463,8755,-3476,8747,-3497,8728,-3507xe" filled="true" fillcolor="#fac96d" stroked="false">
                <v:path arrowok="t"/>
                <v:fill type="solid"/>
              </v:shape>
            </v:group>
            <v:group style="position:absolute;left:8974;top:-3392;width:62;height:61" coordorigin="8974,-3392" coordsize="62,61">
              <v:shape style="position:absolute;left:8974;top:-3392;width:62;height:61" coordorigin="8974,-3392" coordsize="62,61" path="m9009,-3392l8986,-3386,8974,-3370,8979,-3345,8993,-3332,9019,-3335,9033,-3348,9036,-3361,9028,-3382,9009,-3392xe" filled="true" fillcolor="#ffffff" stroked="false">
                <v:path arrowok="t"/>
                <v:fill type="solid"/>
              </v:shape>
            </v:group>
            <v:group style="position:absolute;left:8974;top:-3392;width:62;height:61" coordorigin="8974,-3392" coordsize="62,61">
              <v:shape style="position:absolute;left:8974;top:-3392;width:62;height:61" coordorigin="8974,-3392" coordsize="62,61" path="m9009,-3392l8986,-3386,8974,-3370,8979,-3345,8993,-3332,9019,-3335,9033,-3348,9036,-3361,9028,-3382,9009,-3392xe" filled="true" fillcolor="#fac96d" stroked="false">
                <v:path arrowok="t"/>
                <v:fill type="solid"/>
              </v:shape>
            </v:group>
            <v:group style="position:absolute;left:9817;top:-3246;width:62;height:61" coordorigin="9817,-3246" coordsize="62,61">
              <v:shape style="position:absolute;left:9817;top:-3246;width:62;height:61" coordorigin="9817,-3246" coordsize="62,61" path="m9852,-3246l9829,-3240,9817,-3224,9822,-3199,9836,-3186,9862,-3189,9876,-3202,9879,-3215,9871,-3236,9852,-3246xe" filled="true" fillcolor="#ffffff" stroked="false">
                <v:path arrowok="t"/>
                <v:fill type="solid"/>
              </v:shape>
            </v:group>
            <v:group style="position:absolute;left:9817;top:-3246;width:62;height:61" coordorigin="9817,-3246" coordsize="62,61">
              <v:shape style="position:absolute;left:9817;top:-3246;width:62;height:61" coordorigin="9817,-3246" coordsize="62,61" path="m9852,-3246l9829,-3240,9817,-3224,9822,-3199,9836,-3186,9862,-3189,9876,-3202,9879,-3215,9871,-3236,9852,-3246xe" filled="true" fillcolor="#fac96d" stroked="false">
                <v:path arrowok="t"/>
                <v:fill type="solid"/>
              </v:shape>
            </v:group>
            <v:group style="position:absolute;left:10098;top:-3406;width:62;height:61" coordorigin="10098,-3406" coordsize="62,61">
              <v:shape style="position:absolute;left:10098;top:-3406;width:62;height:61" coordorigin="10098,-3406" coordsize="62,61" path="m10133,-3406l10110,-3400,10098,-3384,10103,-3359,10117,-3346,10143,-3349,10157,-3362,10160,-3375,10152,-3396,10133,-3406xe" filled="true" fillcolor="#fac96d" stroked="false">
                <v:path arrowok="t"/>
                <v:fill type="solid"/>
              </v:shape>
            </v:group>
            <v:group style="position:absolute;left:10379;top:-3311;width:62;height:61" coordorigin="10379,-3311" coordsize="62,61">
              <v:shape style="position:absolute;left:10379;top:-3311;width:62;height:61" coordorigin="10379,-3311" coordsize="62,61" path="m10414,-3311l10391,-3305,10379,-3289,10384,-3264,10398,-3251,10424,-3254,10438,-3267,10441,-3280,10433,-3301,10414,-3311xe" filled="true" fillcolor="#ffffff" stroked="false">
                <v:path arrowok="t"/>
                <v:fill type="solid"/>
              </v:shape>
            </v:group>
            <v:group style="position:absolute;left:10379;top:-3311;width:62;height:61" coordorigin="10379,-3311" coordsize="62,61">
              <v:shape style="position:absolute;left:10379;top:-3311;width:62;height:61" coordorigin="10379,-3311" coordsize="62,61" path="m10414,-3311l10391,-3305,10379,-3289,10384,-3264,10398,-3251,10424,-3254,10438,-3267,10441,-3280,10433,-3301,10414,-3311xe" filled="true" fillcolor="#fac96d" stroked="false">
                <v:path arrowok="t"/>
                <v:fill type="solid"/>
              </v:shape>
            </v:group>
            <v:group style="position:absolute;left:2261;top:-4102;width:8148;height:3095" coordorigin="2261,-4102" coordsize="8148,3095">
              <v:shape style="position:absolute;left:2261;top:-4102;width:8148;height:3095" coordorigin="2261,-4102" coordsize="8148,3095" path="m2261,-1007l10409,-1007,10409,-4102,2261,-4102,2261,-1007xe" filled="false" stroked="true" strokeweight=".375pt" strokecolor="#000000">
                <v:path arrowok="t"/>
              </v:shape>
              <v:shape style="position:absolute;left:1422;top:-4388;width:9362;height:4330" type="#_x0000_t202" filled="false" stroked="true" strokeweight=".498pt" strokecolor="#000000">
                <v:textbox inset="0,0,0,0">
                  <w:txbxContent>
                    <w:p>
                      <w:pPr>
                        <w:spacing w:before="114"/>
                        <w:ind w:left="0" w:right="8239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14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auto" w:before="0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</w:p>
                    <w:p>
                      <w:pPr>
                        <w:spacing w:line="240" w:lineRule="auto" w:before="10"/>
                        <w:rPr>
                          <w:rFonts w:ascii="Times New Roman" w:hAnsi="Times New Roman" w:cs="Times New Roman" w:eastAsia="Times New Roman"/>
                          <w:sz w:val="28"/>
                          <w:szCs w:val="28"/>
                        </w:rPr>
                      </w:pPr>
                    </w:p>
                    <w:p>
                      <w:pPr>
                        <w:spacing w:before="0"/>
                        <w:ind w:left="0" w:right="8239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12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auto" w:before="0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</w:p>
                    <w:p>
                      <w:pPr>
                        <w:spacing w:line="240" w:lineRule="auto" w:before="11"/>
                        <w:rPr>
                          <w:rFonts w:ascii="Times New Roman" w:hAnsi="Times New Roman" w:cs="Times New Roman" w:eastAsia="Times New Roman"/>
                          <w:sz w:val="28"/>
                          <w:szCs w:val="28"/>
                        </w:rPr>
                      </w:pPr>
                    </w:p>
                    <w:p>
                      <w:pPr>
                        <w:spacing w:before="0"/>
                        <w:ind w:left="0" w:right="8239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10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auto" w:before="0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</w:p>
                    <w:p>
                      <w:pPr>
                        <w:spacing w:line="240" w:lineRule="auto" w:before="10"/>
                        <w:rPr>
                          <w:rFonts w:ascii="Times New Roman" w:hAnsi="Times New Roman" w:cs="Times New Roman" w:eastAsia="Times New Roman"/>
                          <w:sz w:val="28"/>
                          <w:szCs w:val="28"/>
                        </w:rPr>
                      </w:pPr>
                    </w:p>
                    <w:p>
                      <w:pPr>
                        <w:spacing w:before="0"/>
                        <w:ind w:left="0" w:right="8122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97"/>
                          <w:sz w:val="24"/>
                        </w:rPr>
                        <w:t>8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40" w:lineRule="auto" w:before="7"/>
                        <w:rPr>
                          <w:rFonts w:ascii="Times New Roman" w:hAnsi="Times New Roman" w:cs="Times New Roman" w:eastAsia="Times New Roman"/>
                          <w:sz w:val="33"/>
                          <w:szCs w:val="33"/>
                        </w:rPr>
                      </w:pPr>
                    </w:p>
                    <w:p>
                      <w:pPr>
                        <w:tabs>
                          <w:tab w:pos="2547" w:val="left" w:leader="none"/>
                          <w:tab w:pos="3952" w:val="left" w:leader="none"/>
                          <w:tab w:pos="5356" w:val="left" w:leader="none"/>
                          <w:tab w:pos="8166" w:val="left" w:leader="none"/>
                        </w:tabs>
                        <w:spacing w:before="0"/>
                        <w:ind w:left="1142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6"/>
                          <w:sz w:val="24"/>
                        </w:rPr>
                        <w:t>05/11/2016</w:t>
                      </w:r>
                      <w:r>
                        <w:rPr>
                          <w:rFonts w:asci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/>
                          <w:w w:val="106"/>
                          <w:sz w:val="24"/>
                        </w:rPr>
                        <w:t>10/11/2016</w:t>
                      </w:r>
                      <w:r>
                        <w:rPr>
                          <w:rFonts w:asci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/>
                          <w:w w:val="106"/>
                          <w:sz w:val="24"/>
                        </w:rPr>
                        <w:t>15/11/2016</w:t>
                      </w:r>
                      <w:r>
                        <w:rPr>
                          <w:rFonts w:asci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/>
                          <w:w w:val="111"/>
                          <w:sz w:val="24"/>
                        </w:rPr>
                        <w:t>20/11/</w:t>
                      </w:r>
                      <w:r>
                        <w:rPr>
                          <w:rFonts w:ascii="Times New Roman"/>
                          <w:spacing w:val="-1"/>
                          <w:w w:val="111"/>
                          <w:sz w:val="24"/>
                        </w:rPr>
                        <w:t>2</w:t>
                      </w:r>
                      <w:r>
                        <w:rPr>
                          <w:rFonts w:ascii="Times New Roman"/>
                          <w:w w:val="97"/>
                          <w:sz w:val="24"/>
                        </w:rPr>
                        <w:t>016</w:t>
                      </w:r>
                      <w:r>
                        <w:rPr>
                          <w:rFonts w:ascii="Times New Roman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spacing w:val="14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6"/>
                          <w:sz w:val="24"/>
                        </w:rPr>
                        <w:t>25/11/2016</w:t>
                      </w:r>
                      <w:r>
                        <w:rPr>
                          <w:rFonts w:asci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/>
                          <w:w w:val="114"/>
                          <w:sz w:val="24"/>
                        </w:rPr>
                        <w:t>30</w:t>
                      </w:r>
                      <w:r>
                        <w:rPr>
                          <w:rFonts w:ascii="Times New Roman"/>
                          <w:spacing w:val="-1"/>
                          <w:w w:val="114"/>
                          <w:sz w:val="24"/>
                        </w:rPr>
                        <w:t>/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11/2016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spacing w:line="238" w:lineRule="exact" w:before="54"/>
                        <w:ind w:left="404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8"/>
                          <w:sz w:val="24"/>
                        </w:rPr>
                        <w:t>Date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  <w:p>
                      <w:pPr>
                        <w:tabs>
                          <w:tab w:pos="5728" w:val="left" w:leader="none"/>
                        </w:tabs>
                        <w:spacing w:line="238" w:lineRule="exact" w:before="0"/>
                        <w:ind w:left="832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w w:val="103"/>
                          <w:sz w:val="24"/>
                        </w:rPr>
                        <w:t>Compressor</w:t>
                      </w:r>
                      <w:r>
                        <w:rPr>
                          <w:rFonts w:ascii="Times New Roman"/>
                          <w:spacing w:val="18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1"/>
                          <w:sz w:val="24"/>
                        </w:rPr>
                        <w:t>power</w:t>
                      </w:r>
                      <w:r>
                        <w:rPr>
                          <w:rFonts w:ascii="Times New Roman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4"/>
                          <w:sz w:val="24"/>
                        </w:rPr>
                        <w:t>m</w:t>
                      </w:r>
                      <w:r>
                        <w:rPr>
                          <w:rFonts w:ascii="Times New Roman"/>
                          <w:w w:val="105"/>
                          <w:sz w:val="24"/>
                        </w:rPr>
                        <w:t>easrement</w:t>
                      </w:r>
                      <w:r>
                        <w:rPr>
                          <w:rFonts w:asci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/>
                          <w:w w:val="107"/>
                          <w:sz w:val="24"/>
                        </w:rPr>
                        <w:t>Independant</w:t>
                      </w:r>
                      <w:r>
                        <w:rPr>
                          <w:rFonts w:ascii="Times New Roman"/>
                          <w:spacing w:val="19"/>
                          <w:sz w:val="24"/>
                        </w:rPr>
                        <w:t> </w:t>
                      </w:r>
                      <w:r>
                        <w:rPr>
                          <w:rFonts w:ascii="Times New Roman"/>
                          <w:w w:val="101"/>
                          <w:sz w:val="24"/>
                        </w:rPr>
                        <w:t>m</w:t>
                      </w:r>
                      <w:r>
                        <w:rPr>
                          <w:rFonts w:ascii="Times New Roman"/>
                          <w:spacing w:val="-1"/>
                          <w:w w:val="101"/>
                          <w:sz w:val="24"/>
                        </w:rPr>
                        <w:t>e</w:t>
                      </w:r>
                      <w:r>
                        <w:rPr>
                          <w:rFonts w:ascii="Times New Roman"/>
                          <w:w w:val="106"/>
                          <w:sz w:val="24"/>
                        </w:rPr>
                        <w:t>asurement</w:t>
                      </w:r>
                      <w:r>
                        <w:rPr>
                          <w:rFonts w:ascii="Times New Roman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>
          <w:w w:val="105"/>
        </w:rPr>
        <w:t>Figure 4.21: </w:t>
      </w:r>
      <w:bookmarkStart w:name="_bookmark79" w:id="122"/>
      <w:bookmarkEnd w:id="122"/>
      <w:r>
        <w:rPr>
          <w:w w:val="105"/>
        </w:rPr>
        <w:t>Comparison</w:t>
      </w:r>
      <w:r>
        <w:rPr>
          <w:w w:val="105"/>
        </w:rPr>
        <w:t> using alternative power</w:t>
      </w:r>
      <w:r>
        <w:rPr>
          <w:spacing w:val="60"/>
          <w:w w:val="105"/>
        </w:rPr>
        <w:t> </w:t>
      </w:r>
      <w:r>
        <w:rPr>
          <w:w w:val="105"/>
        </w:rPr>
        <w:t>source.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20" w:lineRule="exact"/>
        <w:ind w:left="114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68.05pt;height:.3pt;mso-position-horizontal-relative:char;mso-position-vertical-relative:line" coordorigin="0,0" coordsize="9361,6">
            <v:group style="position:absolute;left:3;top:3;width:9355;height:2" coordorigin="3,3" coordsize="9355,2">
              <v:shape style="position:absolute;left:3;top:3;width:9355;height:2" coordorigin="3,3" coordsize="9355,0" path="m3,3l9357,3e" filled="false" stroked="true" strokeweight=".299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after="0" w:line="20" w:lineRule="exact"/>
        <w:rPr>
          <w:rFonts w:ascii="Times New Roman" w:hAnsi="Times New Roman" w:cs="Times New Roman" w:eastAsia="Times New Roman"/>
          <w:sz w:val="2"/>
          <w:szCs w:val="2"/>
        </w:rPr>
        <w:sectPr>
          <w:pgSz w:w="11910" w:h="16840"/>
          <w:pgMar w:header="420" w:footer="799" w:top="680" w:bottom="980" w:left="1300" w:right="10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2"/>
        <w:numPr>
          <w:ilvl w:val="1"/>
          <w:numId w:val="27"/>
        </w:numPr>
        <w:tabs>
          <w:tab w:pos="1000" w:val="left" w:leader="none"/>
        </w:tabs>
        <w:spacing w:line="240" w:lineRule="auto" w:before="46" w:after="0"/>
        <w:ind w:left="999" w:right="0" w:hanging="882"/>
        <w:jc w:val="both"/>
        <w:rPr>
          <w:b w:val="0"/>
          <w:bCs w:val="0"/>
        </w:rPr>
      </w:pPr>
      <w:bookmarkStart w:name="Potential benefit for SA mines" w:id="123"/>
      <w:bookmarkEnd w:id="123"/>
      <w:r>
        <w:rPr>
          <w:b w:val="0"/>
        </w:rPr>
      </w:r>
      <w:bookmarkStart w:name="_bookmark80" w:id="124"/>
      <w:bookmarkEnd w:id="124"/>
      <w:r>
        <w:rPr>
          <w:b w:val="0"/>
        </w:rPr>
      </w:r>
      <w:bookmarkStart w:name="_bookmark80" w:id="125"/>
      <w:bookmarkEnd w:id="125"/>
      <w:r>
        <w:rPr/>
        <w:t>Potential</w:t>
      </w:r>
      <w:r>
        <w:rPr/>
        <w:t> benefit for SA</w:t>
      </w:r>
      <w:r>
        <w:rPr>
          <w:spacing w:val="52"/>
        </w:rPr>
        <w:t> </w:t>
      </w:r>
      <w:r>
        <w:rPr/>
        <w:t>mines</w:t>
      </w:r>
      <w:r>
        <w:rPr>
          <w:b w:val="0"/>
        </w:rPr>
      </w:r>
    </w:p>
    <w:p>
      <w:pPr>
        <w:pStyle w:val="BodyText"/>
        <w:spacing w:line="340" w:lineRule="auto" w:before="158"/>
        <w:ind w:left="108" w:right="151"/>
        <w:jc w:val="both"/>
      </w:pPr>
      <w:r>
        <w:rPr>
          <w:w w:val="105"/>
        </w:rPr>
        <w:t>There are proximately 75 operational gold and Platinum group metal (PGM) mines in</w:t>
      </w:r>
      <w:r>
        <w:rPr>
          <w:spacing w:val="62"/>
          <w:w w:val="105"/>
        </w:rPr>
        <w:t> </w:t>
      </w:r>
      <w:r>
        <w:rPr>
          <w:w w:val="105"/>
        </w:rPr>
        <w:t>South</w:t>
      </w:r>
      <w:r>
        <w:rPr>
          <w:w w:val="104"/>
        </w:rPr>
        <w:t> </w:t>
      </w:r>
      <w:r>
        <w:rPr>
          <w:w w:val="105"/>
        </w:rPr>
        <w:t>Africa,</w:t>
      </w:r>
      <w:r>
        <w:rPr>
          <w:spacing w:val="41"/>
          <w:w w:val="105"/>
        </w:rPr>
        <w:t> </w:t>
      </w:r>
      <w:r>
        <w:rPr>
          <w:w w:val="105"/>
        </w:rPr>
        <w:t>as</w:t>
      </w:r>
      <w:r>
        <w:rPr>
          <w:spacing w:val="36"/>
          <w:w w:val="105"/>
        </w:rPr>
        <w:t> </w:t>
      </w:r>
      <w:r>
        <w:rPr>
          <w:w w:val="105"/>
        </w:rPr>
        <w:t>illustrated</w:t>
      </w:r>
      <w:r>
        <w:rPr>
          <w:spacing w:val="35"/>
          <w:w w:val="105"/>
        </w:rPr>
        <w:t> </w:t>
      </w:r>
      <w:r>
        <w:rPr>
          <w:w w:val="105"/>
        </w:rPr>
        <w:t>in</w:t>
      </w:r>
      <w:r>
        <w:rPr>
          <w:spacing w:val="36"/>
          <w:w w:val="105"/>
        </w:rPr>
        <w:t> </w:t>
      </w:r>
      <w:r>
        <w:rPr>
          <w:w w:val="105"/>
        </w:rPr>
        <w:t>fig.</w:t>
      </w:r>
      <w:r>
        <w:rPr>
          <w:spacing w:val="36"/>
          <w:w w:val="105"/>
        </w:rPr>
        <w:t> </w:t>
      </w:r>
      <w:hyperlink w:history="true" w:anchor="_bookmark81">
        <w:r>
          <w:rPr>
            <w:w w:val="105"/>
          </w:rPr>
          <w:t>4.22</w:t>
        </w:r>
      </w:hyperlink>
      <w:r>
        <w:rPr>
          <w:spacing w:val="36"/>
          <w:w w:val="105"/>
        </w:rPr>
        <w:t> </w:t>
      </w:r>
      <w:hyperlink w:history="true" w:anchor="_bookmark82">
        <w:r>
          <w:rPr>
            <w:rFonts w:ascii="Century"/>
            <w:spacing w:val="7"/>
            <w:w w:val="105"/>
            <w:position w:val="9"/>
            <w:sz w:val="16"/>
          </w:rPr>
          <w:t>1</w:t>
        </w:r>
      </w:hyperlink>
      <w:r>
        <w:rPr>
          <w:rFonts w:ascii="Arial"/>
          <w:i/>
          <w:spacing w:val="7"/>
          <w:w w:val="105"/>
          <w:position w:val="9"/>
          <w:sz w:val="16"/>
        </w:rPr>
        <w:t>,</w:t>
      </w:r>
      <w:hyperlink w:history="true" w:anchor="_bookmark83">
        <w:r>
          <w:rPr>
            <w:rFonts w:ascii="Century"/>
            <w:spacing w:val="7"/>
            <w:w w:val="105"/>
            <w:position w:val="9"/>
            <w:sz w:val="16"/>
          </w:rPr>
          <w:t>2</w:t>
        </w:r>
      </w:hyperlink>
      <w:r>
        <w:rPr>
          <w:spacing w:val="7"/>
          <w:w w:val="105"/>
        </w:rPr>
        <w:t>.</w:t>
      </w:r>
      <w:r>
        <w:rPr>
          <w:spacing w:val="29"/>
          <w:w w:val="105"/>
        </w:rPr>
        <w:t> </w:t>
      </w:r>
      <w:r>
        <w:rPr>
          <w:w w:val="105"/>
        </w:rPr>
        <w:t>Each</w:t>
      </w:r>
      <w:r>
        <w:rPr>
          <w:spacing w:val="36"/>
          <w:w w:val="105"/>
        </w:rPr>
        <w:t> </w:t>
      </w:r>
      <w:r>
        <w:rPr>
          <w:w w:val="105"/>
        </w:rPr>
        <w:t>mine</w:t>
      </w:r>
      <w:r>
        <w:rPr>
          <w:spacing w:val="36"/>
          <w:w w:val="105"/>
        </w:rPr>
        <w:t> </w:t>
      </w:r>
      <w:r>
        <w:rPr>
          <w:w w:val="105"/>
        </w:rPr>
        <w:t>utilises</w:t>
      </w:r>
      <w:r>
        <w:rPr>
          <w:spacing w:val="36"/>
          <w:w w:val="105"/>
        </w:rPr>
        <w:t> </w:t>
      </w:r>
      <w:r>
        <w:rPr>
          <w:w w:val="105"/>
        </w:rPr>
        <w:t>compressed</w:t>
      </w:r>
      <w:r>
        <w:rPr>
          <w:spacing w:val="37"/>
          <w:w w:val="105"/>
        </w:rPr>
        <w:t> </w:t>
      </w:r>
      <w:r>
        <w:rPr>
          <w:w w:val="105"/>
        </w:rPr>
        <w:t>air</w:t>
      </w:r>
      <w:r>
        <w:rPr>
          <w:spacing w:val="36"/>
          <w:w w:val="105"/>
        </w:rPr>
        <w:t> </w:t>
      </w:r>
      <w:r>
        <w:rPr>
          <w:w w:val="105"/>
        </w:rPr>
        <w:t>for</w:t>
      </w:r>
      <w:r>
        <w:rPr>
          <w:spacing w:val="36"/>
          <w:w w:val="105"/>
        </w:rPr>
        <w:t> </w:t>
      </w:r>
      <w:r>
        <w:rPr>
          <w:w w:val="105"/>
        </w:rPr>
        <w:t>underground</w:t>
      </w:r>
      <w:r>
        <w:rPr>
          <w:w w:val="108"/>
        </w:rPr>
        <w:t> </w:t>
      </w:r>
      <w:r>
        <w:rPr>
          <w:w w:val="105"/>
        </w:rPr>
        <w:t>processes. By utilising the compressed air simulation methodology in this study, the</w:t>
      </w:r>
      <w:r>
        <w:rPr>
          <w:spacing w:val="5"/>
          <w:w w:val="105"/>
        </w:rPr>
        <w:t> </w:t>
      </w:r>
      <w:r>
        <w:rPr>
          <w:w w:val="105"/>
        </w:rPr>
        <w:t>mines</w:t>
      </w:r>
      <w:r>
        <w:rPr>
          <w:w w:val="102"/>
        </w:rPr>
        <w:t> </w:t>
      </w:r>
      <w:r>
        <w:rPr>
          <w:w w:val="105"/>
        </w:rPr>
        <w:t>could collectively achieve significant energy and cost savings for the</w:t>
      </w:r>
      <w:r>
        <w:rPr>
          <w:spacing w:val="55"/>
          <w:w w:val="105"/>
        </w:rPr>
        <w:t> </w:t>
      </w:r>
      <w:r>
        <w:rPr>
          <w:w w:val="105"/>
        </w:rPr>
        <w:t>industry.</w:t>
      </w:r>
      <w:r>
        <w:rPr/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14"/>
          <w:szCs w:val="14"/>
        </w:rPr>
      </w:pPr>
    </w:p>
    <w:p>
      <w:pPr>
        <w:spacing w:line="6747" w:lineRule="exact"/>
        <w:ind w:left="747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34"/>
          <w:sz w:val="20"/>
          <w:szCs w:val="20"/>
        </w:rPr>
        <w:pict>
          <v:group style="width:404.75pt;height:337.4pt;mso-position-horizontal-relative:char;mso-position-vertical-relative:line" coordorigin="0,0" coordsize="8095,6748">
            <v:shape style="position:absolute;left:72;top:68;width:7951;height:6612" type="#_x0000_t75" stroked="false">
              <v:imagedata r:id="rId98" o:title=""/>
            </v:shape>
            <v:group style="position:absolute;left:4;top:4;width:8087;height:2" coordorigin="4,4" coordsize="8087,2">
              <v:shape style="position:absolute;left:4;top:4;width:8087;height:2" coordorigin="4,4" coordsize="8087,0" path="m4,4l8091,4e" filled="false" stroked="true" strokeweight=".398pt" strokecolor="#000000">
                <v:path arrowok="t"/>
              </v:shape>
            </v:group>
            <v:group style="position:absolute;left:8;top:4;width:2;height:6740" coordorigin="8,4" coordsize="2,6740">
              <v:shape style="position:absolute;left:8;top:4;width:2;height:6740" coordorigin="8,4" coordsize="0,6740" path="m8,6744l8,4e" filled="false" stroked="true" strokeweight=".398pt" strokecolor="#000000">
                <v:path arrowok="t"/>
              </v:shape>
            </v:group>
            <v:group style="position:absolute;left:8087;top:4;width:2;height:6740" coordorigin="8087,4" coordsize="2,6740">
              <v:shape style="position:absolute;left:8087;top:4;width:2;height:6740" coordorigin="8087,4" coordsize="0,6740" path="m8087,6744l8087,4e" filled="false" stroked="true" strokeweight=".398pt" strokecolor="#000000">
                <v:path arrowok="t"/>
              </v:shape>
            </v:group>
            <v:group style="position:absolute;left:4;top:6744;width:8087;height:2" coordorigin="4,6744" coordsize="8087,2">
              <v:shape style="position:absolute;left:4;top:6744;width:8087;height:2" coordorigin="4,6744" coordsize="8087,0" path="m4,6744l8091,674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134"/>
          <w:sz w:val="20"/>
          <w:szCs w:val="20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9"/>
          <w:szCs w:val="9"/>
        </w:rPr>
      </w:pPr>
    </w:p>
    <w:p>
      <w:pPr>
        <w:pStyle w:val="BodyText"/>
        <w:spacing w:line="240" w:lineRule="auto" w:before="58"/>
        <w:ind w:left="2035" w:right="130"/>
        <w:jc w:val="left"/>
      </w:pPr>
      <w:r>
        <w:rPr>
          <w:w w:val="105"/>
        </w:rPr>
        <w:t>Figure 4.22:  </w:t>
      </w:r>
      <w:bookmarkStart w:name="_bookmark81" w:id="126"/>
      <w:bookmarkEnd w:id="126"/>
      <w:r>
        <w:rPr>
          <w:w w:val="105"/>
        </w:rPr>
        <w:t>Gold</w:t>
      </w:r>
      <w:r>
        <w:rPr>
          <w:w w:val="105"/>
        </w:rPr>
        <w:t> and PGM mines in South</w:t>
      </w:r>
      <w:r>
        <w:rPr>
          <w:spacing w:val="34"/>
          <w:w w:val="105"/>
        </w:rPr>
        <w:t> </w:t>
      </w:r>
      <w:r>
        <w:rPr>
          <w:w w:val="105"/>
        </w:rPr>
        <w:t>Africa</w:t>
      </w:r>
      <w:r>
        <w:rPr>
          <w:rFonts w:ascii="Century"/>
          <w:w w:val="105"/>
          <w:position w:val="9"/>
          <w:sz w:val="16"/>
        </w:rPr>
        <w:t>1</w:t>
      </w:r>
      <w:r>
        <w:rPr>
          <w:rFonts w:ascii="Arial"/>
          <w:i/>
          <w:w w:val="105"/>
          <w:position w:val="9"/>
          <w:sz w:val="16"/>
        </w:rPr>
        <w:t>,</w:t>
      </w:r>
      <w:r>
        <w:rPr>
          <w:rFonts w:ascii="Century"/>
          <w:w w:val="105"/>
          <w:position w:val="9"/>
          <w:sz w:val="16"/>
        </w:rPr>
        <w:t>2</w:t>
      </w:r>
      <w:r>
        <w:rPr>
          <w:w w:val="105"/>
        </w:rPr>
        <w:t>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352" w:lineRule="auto"/>
        <w:ind w:left="111" w:right="106" w:firstLine="5"/>
        <w:jc w:val="both"/>
      </w:pPr>
      <w:r>
        <w:rPr>
          <w:w w:val="105"/>
        </w:rPr>
        <w:t>In</w:t>
      </w:r>
      <w:r>
        <w:rPr>
          <w:spacing w:val="15"/>
          <w:w w:val="105"/>
        </w:rPr>
        <w:t> </w:t>
      </w:r>
      <w:r>
        <w:rPr>
          <w:w w:val="105"/>
        </w:rPr>
        <w:t>this</w:t>
      </w:r>
      <w:r>
        <w:rPr>
          <w:spacing w:val="14"/>
          <w:w w:val="105"/>
        </w:rPr>
        <w:t> </w:t>
      </w:r>
      <w:r>
        <w:rPr>
          <w:w w:val="105"/>
        </w:rPr>
        <w:t>study,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simulated</w:t>
      </w:r>
      <w:r>
        <w:rPr>
          <w:spacing w:val="16"/>
          <w:w w:val="105"/>
        </w:rPr>
        <w:t> </w:t>
      </w:r>
      <w:r>
        <w:rPr>
          <w:w w:val="105"/>
        </w:rPr>
        <w:t>interventions</w:t>
      </w:r>
      <w:r>
        <w:rPr>
          <w:spacing w:val="14"/>
          <w:w w:val="105"/>
        </w:rPr>
        <w:t> </w:t>
      </w:r>
      <w:r>
        <w:rPr>
          <w:w w:val="105"/>
        </w:rPr>
        <w:t>resulted</w:t>
      </w:r>
      <w:r>
        <w:rPr>
          <w:spacing w:val="14"/>
          <w:w w:val="105"/>
        </w:rPr>
        <w:t> </w:t>
      </w:r>
      <w:r>
        <w:rPr>
          <w:w w:val="105"/>
        </w:rPr>
        <w:t>in</w:t>
      </w:r>
      <w:r>
        <w:rPr>
          <w:spacing w:val="15"/>
          <w:w w:val="105"/>
        </w:rPr>
        <w:t> </w:t>
      </w:r>
      <w:r>
        <w:rPr>
          <w:w w:val="105"/>
        </w:rPr>
        <w:t>savings</w:t>
      </w:r>
      <w:r>
        <w:rPr>
          <w:spacing w:val="15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(on</w:t>
      </w:r>
      <w:r>
        <w:rPr>
          <w:spacing w:val="15"/>
          <w:w w:val="105"/>
        </w:rPr>
        <w:t> </w:t>
      </w:r>
      <w:r>
        <w:rPr>
          <w:w w:val="105"/>
        </w:rPr>
        <w:t>average)</w:t>
      </w:r>
      <w:r>
        <w:rPr>
          <w:spacing w:val="14"/>
          <w:w w:val="105"/>
        </w:rPr>
        <w:t> </w:t>
      </w:r>
      <w:r>
        <w:rPr>
          <w:w w:val="105"/>
        </w:rPr>
        <w:t>0.69</w:t>
      </w:r>
      <w:r>
        <w:rPr>
          <w:spacing w:val="15"/>
          <w:w w:val="105"/>
        </w:rPr>
        <w:t> </w:t>
      </w:r>
      <w:r>
        <w:rPr>
          <w:w w:val="105"/>
        </w:rPr>
        <w:t>MW</w:t>
      </w:r>
      <w:r>
        <w:rPr>
          <w:spacing w:val="14"/>
          <w:w w:val="105"/>
        </w:rPr>
        <w:t> </w:t>
      </w:r>
      <w:r>
        <w:rPr>
          <w:w w:val="105"/>
        </w:rPr>
        <w:t>E.E.</w:t>
      </w:r>
      <w:r>
        <w:rPr>
          <w:w w:val="108"/>
        </w:rPr>
        <w:t> </w:t>
      </w:r>
      <w:r>
        <w:rPr>
          <w:w w:val="105"/>
        </w:rPr>
        <w:t>or</w:t>
      </w:r>
      <w:r>
        <w:rPr>
          <w:spacing w:val="24"/>
          <w:w w:val="105"/>
        </w:rPr>
        <w:t> </w:t>
      </w:r>
      <w:r>
        <w:rPr>
          <w:w w:val="105"/>
        </w:rPr>
        <w:t>1.025</w:t>
      </w:r>
      <w:r>
        <w:rPr>
          <w:spacing w:val="24"/>
          <w:w w:val="105"/>
        </w:rPr>
        <w:t> </w:t>
      </w:r>
      <w:r>
        <w:rPr>
          <w:w w:val="105"/>
        </w:rPr>
        <w:t>MW</w:t>
      </w:r>
      <w:r>
        <w:rPr>
          <w:spacing w:val="24"/>
          <w:w w:val="105"/>
        </w:rPr>
        <w:t> </w:t>
      </w:r>
      <w:r>
        <w:rPr>
          <w:w w:val="105"/>
        </w:rPr>
        <w:t>P.C..</w:t>
      </w:r>
      <w:r>
        <w:rPr>
          <w:spacing w:val="56"/>
          <w:w w:val="105"/>
        </w:rPr>
        <w:t> </w:t>
      </w:r>
      <w:r>
        <w:rPr>
          <w:w w:val="105"/>
        </w:rPr>
        <w:t>Assuming</w:t>
      </w:r>
      <w:r>
        <w:rPr>
          <w:spacing w:val="26"/>
          <w:w w:val="105"/>
        </w:rPr>
        <w:t> </w:t>
      </w:r>
      <w:r>
        <w:rPr>
          <w:w w:val="105"/>
        </w:rPr>
        <w:t>similar</w:t>
      </w:r>
      <w:r>
        <w:rPr>
          <w:spacing w:val="26"/>
          <w:w w:val="105"/>
        </w:rPr>
        <w:t> </w:t>
      </w:r>
      <w:r>
        <w:rPr>
          <w:w w:val="105"/>
        </w:rPr>
        <w:t>intervention</w:t>
      </w:r>
      <w:r>
        <w:rPr>
          <w:spacing w:val="23"/>
          <w:w w:val="105"/>
        </w:rPr>
        <w:t> </w:t>
      </w:r>
      <w:r>
        <w:rPr>
          <w:w w:val="105"/>
        </w:rPr>
        <w:t>were</w:t>
      </w:r>
      <w:r>
        <w:rPr>
          <w:spacing w:val="24"/>
          <w:w w:val="105"/>
        </w:rPr>
        <w:t> </w:t>
      </w:r>
      <w:r>
        <w:rPr>
          <w:w w:val="105"/>
        </w:rPr>
        <w:t>identified,</w:t>
      </w:r>
      <w:r>
        <w:rPr>
          <w:spacing w:val="24"/>
          <w:w w:val="105"/>
        </w:rPr>
        <w:t> </w:t>
      </w:r>
      <w:r>
        <w:rPr>
          <w:w w:val="105"/>
        </w:rPr>
        <w:t>through</w:t>
      </w:r>
      <w:r>
        <w:rPr>
          <w:spacing w:val="24"/>
          <w:w w:val="105"/>
        </w:rPr>
        <w:t> </w:t>
      </w:r>
      <w:r>
        <w:rPr>
          <w:w w:val="105"/>
        </w:rPr>
        <w:t>simulation</w:t>
      </w:r>
      <w:r>
        <w:rPr>
          <w:spacing w:val="24"/>
          <w:w w:val="105"/>
        </w:rPr>
        <w:t> </w:t>
      </w:r>
      <w:r>
        <w:rPr>
          <w:w w:val="105"/>
        </w:rPr>
        <w:t>for</w:t>
      </w:r>
      <w:r>
        <w:rPr>
          <w:spacing w:val="-56"/>
          <w:w w:val="105"/>
        </w:rPr>
        <w:t> </w:t>
      </w:r>
      <w:r>
        <w:rPr>
          <w:spacing w:val="-56"/>
          <w:w w:val="105"/>
        </w:rPr>
      </w:r>
      <w:r>
        <w:rPr>
          <w:w w:val="105"/>
        </w:rPr>
        <w:t>all</w:t>
      </w:r>
      <w:r>
        <w:rPr>
          <w:spacing w:val="26"/>
          <w:w w:val="105"/>
        </w:rPr>
        <w:t> </w:t>
      </w:r>
      <w:r>
        <w:rPr>
          <w:w w:val="105"/>
        </w:rPr>
        <w:t>gold</w:t>
      </w:r>
      <w:r>
        <w:rPr>
          <w:spacing w:val="26"/>
          <w:w w:val="105"/>
        </w:rPr>
        <w:t> </w:t>
      </w:r>
      <w:r>
        <w:rPr>
          <w:w w:val="105"/>
        </w:rPr>
        <w:t>and</w:t>
      </w:r>
      <w:r>
        <w:rPr>
          <w:spacing w:val="26"/>
          <w:w w:val="105"/>
        </w:rPr>
        <w:t> </w:t>
      </w:r>
      <w:r>
        <w:rPr>
          <w:w w:val="105"/>
        </w:rPr>
        <w:t>platinum</w:t>
      </w:r>
      <w:r>
        <w:rPr>
          <w:spacing w:val="25"/>
          <w:w w:val="105"/>
        </w:rPr>
        <w:t> </w:t>
      </w:r>
      <w:r>
        <w:rPr>
          <w:w w:val="105"/>
        </w:rPr>
        <w:t>mines.</w:t>
      </w:r>
      <w:r>
        <w:rPr>
          <w:spacing w:val="60"/>
          <w:w w:val="105"/>
        </w:rPr>
        <w:t> </w:t>
      </w:r>
      <w:r>
        <w:rPr>
          <w:w w:val="105"/>
        </w:rPr>
        <w:t>A</w:t>
      </w:r>
      <w:r>
        <w:rPr>
          <w:spacing w:val="25"/>
          <w:w w:val="105"/>
        </w:rPr>
        <w:t> </w:t>
      </w:r>
      <w:r>
        <w:rPr>
          <w:w w:val="105"/>
        </w:rPr>
        <w:t>potential</w:t>
      </w:r>
      <w:r>
        <w:rPr>
          <w:spacing w:val="25"/>
          <w:w w:val="105"/>
        </w:rPr>
        <w:t> </w:t>
      </w:r>
      <w:r>
        <w:rPr>
          <w:w w:val="105"/>
        </w:rPr>
        <w:t>energy</w:t>
      </w:r>
      <w:r>
        <w:rPr>
          <w:spacing w:val="26"/>
          <w:w w:val="105"/>
        </w:rPr>
        <w:t> </w:t>
      </w:r>
      <w:r>
        <w:rPr>
          <w:w w:val="105"/>
        </w:rPr>
        <w:t>saving</w:t>
      </w:r>
      <w:r>
        <w:rPr>
          <w:spacing w:val="26"/>
          <w:w w:val="105"/>
        </w:rPr>
        <w:t> </w:t>
      </w:r>
      <w:r>
        <w:rPr>
          <w:w w:val="105"/>
        </w:rPr>
        <w:t>of</w:t>
      </w:r>
      <w:r>
        <w:rPr>
          <w:spacing w:val="26"/>
          <w:w w:val="105"/>
        </w:rPr>
        <w:t> </w:t>
      </w:r>
      <w:r>
        <w:rPr>
          <w:w w:val="105"/>
        </w:rPr>
        <w:t>approximately</w:t>
      </w:r>
      <w:r>
        <w:rPr>
          <w:spacing w:val="26"/>
          <w:w w:val="105"/>
        </w:rPr>
        <w:t> </w:t>
      </w:r>
      <w:r>
        <w:rPr>
          <w:w w:val="105"/>
        </w:rPr>
        <w:t>50</w:t>
      </w:r>
      <w:r>
        <w:rPr>
          <w:spacing w:val="26"/>
          <w:w w:val="105"/>
        </w:rPr>
        <w:t> </w:t>
      </w:r>
      <w:r>
        <w:rPr>
          <w:w w:val="105"/>
        </w:rPr>
        <w:t>MW</w:t>
      </w:r>
      <w:r>
        <w:rPr>
          <w:spacing w:val="25"/>
          <w:w w:val="105"/>
        </w:rPr>
        <w:t> </w:t>
      </w:r>
      <w:r>
        <w:rPr>
          <w:w w:val="105"/>
        </w:rPr>
        <w:t>E.E.</w:t>
      </w:r>
      <w:r>
        <w:rPr>
          <w:spacing w:val="26"/>
          <w:w w:val="105"/>
        </w:rPr>
        <w:t> </w:t>
      </w:r>
      <w:r>
        <w:rPr>
          <w:w w:val="105"/>
        </w:rPr>
        <w:t>or</w:t>
      </w:r>
      <w:r>
        <w:rPr>
          <w:spacing w:val="-56"/>
          <w:w w:val="105"/>
        </w:rPr>
        <w:t> </w:t>
      </w:r>
      <w:r>
        <w:rPr>
          <w:spacing w:val="-56"/>
          <w:w w:val="105"/>
        </w:rPr>
      </w:r>
      <w:r>
        <w:rPr>
          <w:w w:val="105"/>
        </w:rPr>
        <w:t>75</w:t>
      </w:r>
      <w:r>
        <w:rPr>
          <w:spacing w:val="27"/>
          <w:w w:val="105"/>
        </w:rPr>
        <w:t> </w:t>
      </w:r>
      <w:r>
        <w:rPr>
          <w:w w:val="105"/>
        </w:rPr>
        <w:t>MW</w:t>
      </w:r>
      <w:r>
        <w:rPr>
          <w:spacing w:val="27"/>
          <w:w w:val="105"/>
        </w:rPr>
        <w:t> </w:t>
      </w:r>
      <w:r>
        <w:rPr>
          <w:w w:val="105"/>
        </w:rPr>
        <w:t>P.C.</w:t>
      </w:r>
      <w:r>
        <w:rPr>
          <w:spacing w:val="28"/>
          <w:w w:val="105"/>
        </w:rPr>
        <w:t> </w:t>
      </w:r>
      <w:r>
        <w:rPr>
          <w:w w:val="105"/>
        </w:rPr>
        <w:t>could</w:t>
      </w:r>
      <w:r>
        <w:rPr>
          <w:spacing w:val="28"/>
          <w:w w:val="105"/>
        </w:rPr>
        <w:t> </w:t>
      </w:r>
      <w:r>
        <w:rPr>
          <w:w w:val="105"/>
        </w:rPr>
        <w:t>be</w:t>
      </w:r>
      <w:r>
        <w:rPr>
          <w:spacing w:val="27"/>
          <w:w w:val="105"/>
        </w:rPr>
        <w:t> </w:t>
      </w:r>
      <w:r>
        <w:rPr>
          <w:w w:val="105"/>
        </w:rPr>
        <w:t>achieved.</w:t>
      </w:r>
      <w:r>
        <w:rPr>
          <w:spacing w:val="8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combined</w:t>
      </w:r>
      <w:r>
        <w:rPr>
          <w:spacing w:val="27"/>
          <w:w w:val="105"/>
        </w:rPr>
        <w:t> </w:t>
      </w:r>
      <w:r>
        <w:rPr>
          <w:w w:val="105"/>
        </w:rPr>
        <w:t>cost</w:t>
      </w:r>
      <w:r>
        <w:rPr>
          <w:spacing w:val="27"/>
          <w:w w:val="105"/>
        </w:rPr>
        <w:t> </w:t>
      </w:r>
      <w:r>
        <w:rPr>
          <w:w w:val="105"/>
        </w:rPr>
        <w:t>saving</w:t>
      </w:r>
      <w:r>
        <w:rPr>
          <w:spacing w:val="28"/>
          <w:w w:val="105"/>
        </w:rPr>
        <w:t> </w:t>
      </w:r>
      <w:r>
        <w:rPr>
          <w:w w:val="105"/>
        </w:rPr>
        <w:t>for</w:t>
      </w:r>
      <w:r>
        <w:rPr>
          <w:spacing w:val="27"/>
          <w:w w:val="105"/>
        </w:rPr>
        <w:t> </w:t>
      </w:r>
      <w:r>
        <w:rPr>
          <w:w w:val="105"/>
        </w:rPr>
        <w:t>these</w:t>
      </w:r>
      <w:r>
        <w:rPr>
          <w:spacing w:val="27"/>
          <w:w w:val="105"/>
        </w:rPr>
        <w:t> </w:t>
      </w:r>
      <w:r>
        <w:rPr>
          <w:w w:val="105"/>
        </w:rPr>
        <w:t>interventions</w:t>
      </w:r>
      <w:r>
        <w:rPr>
          <w:spacing w:val="27"/>
          <w:w w:val="105"/>
        </w:rPr>
        <w:t> </w:t>
      </w:r>
      <w:r>
        <w:rPr>
          <w:w w:val="105"/>
        </w:rPr>
        <w:t>would</w:t>
      </w:r>
      <w:r>
        <w:rPr>
          <w:spacing w:val="-59"/>
          <w:w w:val="105"/>
        </w:rPr>
        <w:t> </w:t>
      </w:r>
      <w:r>
        <w:rPr>
          <w:spacing w:val="-59"/>
          <w:w w:val="105"/>
        </w:rPr>
      </w:r>
      <w:r>
        <w:rPr>
          <w:w w:val="105"/>
        </w:rPr>
        <w:t>amount to up to R400M </w:t>
      </w:r>
      <w:r>
        <w:rPr>
          <w:spacing w:val="46"/>
          <w:w w:val="105"/>
        </w:rPr>
        <w:t> </w:t>
      </w:r>
      <w:r>
        <w:rPr>
          <w:w w:val="105"/>
        </w:rPr>
        <w:t>p.a.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" w:lineRule="exact"/>
        <w:ind w:left="113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187.5pt;height:.4pt;mso-position-horizontal-relative:char;mso-position-vertical-relative:line" coordorigin="0,0" coordsize="3750,8">
            <v:group style="position:absolute;left:4;top:4;width:3742;height:2" coordorigin="4,4" coordsize="3742,2">
              <v:shape style="position:absolute;left:4;top:4;width:3742;height:2" coordorigin="4,4" coordsize="3742,0" path="m4,4l3746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exact" w:before="47"/>
        <w:ind w:left="311" w:right="130" w:hanging="195"/>
        <w:jc w:val="left"/>
        <w:rPr>
          <w:rFonts w:ascii="Century" w:hAnsi="Century" w:cs="Century" w:eastAsia="Century"/>
          <w:sz w:val="20"/>
          <w:szCs w:val="20"/>
        </w:rPr>
      </w:pPr>
      <w:r>
        <w:rPr>
          <w:rFonts w:ascii="Bauhaus 93"/>
          <w:position w:val="7"/>
          <w:sz w:val="14"/>
        </w:rPr>
        <w:t>1</w:t>
      </w:r>
      <w:r>
        <w:rPr>
          <w:rFonts w:ascii="Bauhaus 93"/>
          <w:spacing w:val="29"/>
          <w:position w:val="7"/>
          <w:sz w:val="14"/>
        </w:rPr>
        <w:t> </w:t>
      </w:r>
      <w:bookmarkStart w:name="_bookmark82" w:id="127"/>
      <w:bookmarkEnd w:id="127"/>
      <w:r>
        <w:rPr>
          <w:rFonts w:ascii="Bauhaus 93"/>
          <w:spacing w:val="29"/>
          <w:position w:val="7"/>
          <w:sz w:val="14"/>
        </w:rPr>
      </w:r>
      <w:r>
        <w:rPr>
          <w:rFonts w:ascii="Century"/>
          <w:sz w:val="20"/>
        </w:rPr>
        <w:t>Chamber</w:t>
      </w:r>
      <w:r>
        <w:rPr>
          <w:rFonts w:ascii="Century"/>
          <w:spacing w:val="52"/>
          <w:sz w:val="20"/>
        </w:rPr>
        <w:t> </w:t>
      </w:r>
      <w:r>
        <w:rPr>
          <w:rFonts w:ascii="Century"/>
          <w:sz w:val="20"/>
        </w:rPr>
        <w:t>of</w:t>
      </w:r>
      <w:r>
        <w:rPr>
          <w:rFonts w:ascii="Century"/>
          <w:spacing w:val="52"/>
          <w:sz w:val="20"/>
        </w:rPr>
        <w:t> </w:t>
      </w:r>
      <w:r>
        <w:rPr>
          <w:rFonts w:ascii="Century"/>
          <w:sz w:val="20"/>
        </w:rPr>
        <w:t>Mines,</w:t>
      </w:r>
      <w:r>
        <w:rPr>
          <w:rFonts w:ascii="Century"/>
          <w:spacing w:val="1"/>
          <w:sz w:val="20"/>
        </w:rPr>
        <w:t> </w:t>
      </w:r>
      <w:r>
        <w:rPr>
          <w:rFonts w:ascii="Century"/>
          <w:sz w:val="20"/>
        </w:rPr>
        <w:t>[Online]</w:t>
      </w:r>
      <w:r>
        <w:rPr>
          <w:rFonts w:ascii="Century"/>
          <w:spacing w:val="52"/>
          <w:sz w:val="20"/>
        </w:rPr>
        <w:t> </w:t>
      </w:r>
      <w:hyperlink r:id="rId99">
        <w:r>
          <w:rPr>
            <w:rFonts w:ascii="Arial"/>
            <w:sz w:val="20"/>
          </w:rPr>
          <w:t>http://www.chamberofmines.org.za/sa-mining/gold</w:t>
        </w:r>
      </w:hyperlink>
      <w:r>
        <w:rPr>
          <w:rFonts w:ascii="Century"/>
          <w:sz w:val="20"/>
        </w:rPr>
        <w:t>,</w:t>
      </w:r>
      <w:r>
        <w:rPr>
          <w:rFonts w:ascii="Century"/>
          <w:spacing w:val="1"/>
          <w:sz w:val="20"/>
        </w:rPr>
        <w:t> </w:t>
      </w:r>
      <w:r>
        <w:rPr>
          <w:rFonts w:ascii="Century"/>
          <w:sz w:val="20"/>
        </w:rPr>
        <w:t>[Accessed</w:t>
      </w:r>
      <w:r>
        <w:rPr>
          <w:rFonts w:ascii="Century"/>
          <w:spacing w:val="51"/>
          <w:sz w:val="20"/>
        </w:rPr>
        <w:t> </w:t>
      </w:r>
      <w:r>
        <w:rPr>
          <w:rFonts w:ascii="Century"/>
          <w:sz w:val="20"/>
        </w:rPr>
        <w:t>16-06-</w:t>
      </w:r>
      <w:r>
        <w:rPr>
          <w:rFonts w:ascii="Century"/>
          <w:spacing w:val="-49"/>
          <w:sz w:val="20"/>
        </w:rPr>
        <w:t> </w:t>
      </w:r>
      <w:r>
        <w:rPr>
          <w:rFonts w:ascii="Century"/>
          <w:spacing w:val="-49"/>
          <w:sz w:val="20"/>
        </w:rPr>
      </w:r>
      <w:bookmarkStart w:name="_bookmark83" w:id="128"/>
      <w:bookmarkEnd w:id="128"/>
      <w:r>
        <w:rPr>
          <w:rFonts w:ascii="Century"/>
          <w:sz w:val="20"/>
        </w:rPr>
        <w:t>2017]</w:t>
      </w:r>
    </w:p>
    <w:p>
      <w:pPr>
        <w:spacing w:line="240" w:lineRule="exact" w:before="31"/>
        <w:ind w:left="316" w:right="118" w:hanging="200"/>
        <w:jc w:val="left"/>
        <w:rPr>
          <w:rFonts w:ascii="Century" w:hAnsi="Century" w:cs="Century" w:eastAsia="Century"/>
          <w:sz w:val="20"/>
          <w:szCs w:val="20"/>
        </w:rPr>
      </w:pPr>
      <w:r>
        <w:rPr>
          <w:rFonts w:ascii="Bauhaus 93"/>
          <w:position w:val="7"/>
          <w:sz w:val="14"/>
        </w:rPr>
        <w:t>2</w:t>
      </w:r>
      <w:r>
        <w:rPr>
          <w:rFonts w:ascii="Bauhaus 93"/>
          <w:spacing w:val="23"/>
          <w:position w:val="7"/>
          <w:sz w:val="14"/>
        </w:rPr>
        <w:t> </w:t>
      </w:r>
      <w:r>
        <w:rPr>
          <w:rFonts w:ascii="Century"/>
          <w:sz w:val="20"/>
        </w:rPr>
        <w:t>Chamber</w:t>
      </w:r>
      <w:r>
        <w:rPr>
          <w:rFonts w:ascii="Century"/>
          <w:spacing w:val="40"/>
          <w:sz w:val="20"/>
        </w:rPr>
        <w:t> </w:t>
      </w:r>
      <w:r>
        <w:rPr>
          <w:rFonts w:ascii="Century"/>
          <w:sz w:val="20"/>
        </w:rPr>
        <w:t>of</w:t>
      </w:r>
      <w:r>
        <w:rPr>
          <w:rFonts w:ascii="Century"/>
          <w:spacing w:val="40"/>
          <w:sz w:val="20"/>
        </w:rPr>
        <w:t> </w:t>
      </w:r>
      <w:r>
        <w:rPr>
          <w:rFonts w:ascii="Century"/>
          <w:sz w:val="20"/>
        </w:rPr>
        <w:t>Mines,</w:t>
      </w:r>
      <w:r>
        <w:rPr>
          <w:rFonts w:ascii="Century"/>
          <w:spacing w:val="40"/>
          <w:sz w:val="20"/>
        </w:rPr>
        <w:t> </w:t>
      </w:r>
      <w:r>
        <w:rPr>
          <w:rFonts w:ascii="Century"/>
          <w:sz w:val="20"/>
        </w:rPr>
        <w:t>[Online]</w:t>
      </w:r>
      <w:r>
        <w:rPr>
          <w:rFonts w:ascii="Century"/>
          <w:spacing w:val="40"/>
          <w:sz w:val="20"/>
        </w:rPr>
        <w:t> </w:t>
      </w:r>
      <w:hyperlink r:id="rId100">
        <w:r>
          <w:rPr>
            <w:rFonts w:ascii="Arial"/>
            <w:sz w:val="20"/>
          </w:rPr>
          <w:t>http://www.chamberofmines.org.za/sa-mining/platinum</w:t>
        </w:r>
      </w:hyperlink>
      <w:r>
        <w:rPr>
          <w:rFonts w:ascii="Century"/>
          <w:sz w:val="20"/>
        </w:rPr>
        <w:t>,</w:t>
      </w:r>
      <w:r>
        <w:rPr>
          <w:rFonts w:ascii="Century"/>
          <w:spacing w:val="40"/>
          <w:sz w:val="20"/>
        </w:rPr>
        <w:t> </w:t>
      </w:r>
      <w:r>
        <w:rPr>
          <w:rFonts w:ascii="Century"/>
          <w:sz w:val="20"/>
        </w:rPr>
        <w:t>[Accessed</w:t>
      </w:r>
      <w:r>
        <w:rPr>
          <w:rFonts w:ascii="Century"/>
          <w:spacing w:val="40"/>
          <w:sz w:val="20"/>
        </w:rPr>
        <w:t> </w:t>
      </w:r>
      <w:r>
        <w:rPr>
          <w:rFonts w:ascii="Century"/>
          <w:sz w:val="20"/>
        </w:rPr>
        <w:t>16-</w:t>
      </w:r>
      <w:r>
        <w:rPr>
          <w:rFonts w:ascii="Century"/>
          <w:spacing w:val="-50"/>
          <w:sz w:val="20"/>
        </w:rPr>
        <w:t> </w:t>
      </w:r>
      <w:r>
        <w:rPr>
          <w:rFonts w:ascii="Century"/>
          <w:spacing w:val="-50"/>
          <w:sz w:val="20"/>
        </w:rPr>
      </w:r>
      <w:r>
        <w:rPr>
          <w:rFonts w:ascii="Century"/>
          <w:sz w:val="20"/>
        </w:rPr>
        <w:t>06-2017]</w:t>
      </w:r>
    </w:p>
    <w:p>
      <w:pPr>
        <w:spacing w:after="0" w:line="240" w:lineRule="exact"/>
        <w:jc w:val="left"/>
        <w:rPr>
          <w:rFonts w:ascii="Century" w:hAnsi="Century" w:cs="Century" w:eastAsia="Century"/>
          <w:sz w:val="20"/>
          <w:szCs w:val="20"/>
        </w:rPr>
        <w:sectPr>
          <w:pgSz w:w="11910" w:h="16840"/>
          <w:pgMar w:header="420" w:footer="799" w:top="680" w:bottom="980" w:left="1300" w:right="980"/>
        </w:sectPr>
      </w:pPr>
    </w:p>
    <w:p>
      <w:pPr>
        <w:spacing w:line="240" w:lineRule="auto" w:before="0"/>
        <w:rPr>
          <w:rFonts w:ascii="Century" w:hAnsi="Century" w:cs="Century" w:eastAsia="Century"/>
          <w:sz w:val="20"/>
          <w:szCs w:val="20"/>
        </w:rPr>
      </w:pPr>
    </w:p>
    <w:p>
      <w:pPr>
        <w:spacing w:line="240" w:lineRule="auto" w:before="7"/>
        <w:rPr>
          <w:rFonts w:ascii="Century" w:hAnsi="Century" w:cs="Century" w:eastAsia="Century"/>
          <w:sz w:val="22"/>
          <w:szCs w:val="22"/>
        </w:rPr>
      </w:pPr>
    </w:p>
    <w:p>
      <w:pPr>
        <w:pStyle w:val="Heading2"/>
        <w:numPr>
          <w:ilvl w:val="1"/>
          <w:numId w:val="27"/>
        </w:numPr>
        <w:tabs>
          <w:tab w:pos="1020" w:val="left" w:leader="none"/>
        </w:tabs>
        <w:spacing w:line="240" w:lineRule="auto" w:before="46" w:after="0"/>
        <w:ind w:left="1019" w:right="0" w:hanging="882"/>
        <w:jc w:val="left"/>
        <w:rPr>
          <w:b w:val="0"/>
          <w:bCs w:val="0"/>
        </w:rPr>
      </w:pPr>
      <w:bookmarkStart w:name="Conclusion" w:id="129"/>
      <w:bookmarkEnd w:id="129"/>
      <w:r>
        <w:rPr>
          <w:b w:val="0"/>
        </w:rPr>
      </w:r>
      <w:bookmarkStart w:name="_bookmark84" w:id="130"/>
      <w:bookmarkEnd w:id="130"/>
      <w:r>
        <w:rPr>
          <w:b w:val="0"/>
        </w:rPr>
      </w:r>
      <w:bookmarkStart w:name="_bookmark84" w:id="131"/>
      <w:bookmarkEnd w:id="131"/>
      <w:r>
        <w:rPr/>
        <w:t>Conclusion</w:t>
      </w:r>
      <w:r>
        <w:rPr>
          <w:b w:val="0"/>
        </w:rPr>
      </w:r>
    </w:p>
    <w:p>
      <w:pPr>
        <w:pStyle w:val="ListParagraph"/>
        <w:numPr>
          <w:ilvl w:val="0"/>
          <w:numId w:val="16"/>
        </w:numPr>
        <w:tabs>
          <w:tab w:pos="263" w:val="left" w:leader="none"/>
        </w:tabs>
        <w:spacing w:line="240" w:lineRule="auto" w:before="158" w:after="0"/>
        <w:ind w:left="262" w:right="0" w:hanging="15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Unfinished</w:t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420" w:footer="799" w:top="680" w:bottom="980" w:left="1280" w:right="1020"/>
        </w:sectPr>
      </w:pPr>
    </w:p>
    <w:p>
      <w:pPr>
        <w:pStyle w:val="Heading2"/>
        <w:spacing w:line="553" w:lineRule="exact" w:before="0"/>
        <w:ind w:left="137" w:right="0" w:firstLine="0"/>
        <w:jc w:val="left"/>
        <w:rPr>
          <w:b w:val="0"/>
          <w:bCs w:val="0"/>
          <w:sz w:val="49"/>
          <w:szCs w:val="49"/>
        </w:rPr>
      </w:pPr>
      <w:bookmarkStart w:name="Conclusion" w:id="132"/>
      <w:bookmarkEnd w:id="132"/>
      <w:r>
        <w:rPr>
          <w:b w:val="0"/>
        </w:rPr>
      </w:r>
      <w:bookmarkStart w:name="_bookmark85" w:id="133"/>
      <w:bookmarkEnd w:id="133"/>
      <w:r>
        <w:rPr>
          <w:b w:val="0"/>
        </w:rPr>
      </w:r>
      <w:r>
        <w:rPr>
          <w:w w:val="105"/>
        </w:rPr>
        <w:t>CHAPTER</w:t>
      </w:r>
      <w:r>
        <w:rPr>
          <w:spacing w:val="71"/>
          <w:w w:val="105"/>
        </w:rPr>
        <w:t> </w:t>
      </w:r>
      <w:r>
        <w:rPr>
          <w:w w:val="105"/>
          <w:sz w:val="49"/>
        </w:rPr>
        <w:t>5</w:t>
      </w:r>
      <w:r>
        <w:rPr>
          <w:b w:val="0"/>
          <w:sz w:val="49"/>
        </w:rPr>
      </w:r>
    </w:p>
    <w:p>
      <w:pPr>
        <w:spacing w:line="240" w:lineRule="auto" w:before="4"/>
        <w:rPr>
          <w:rFonts w:ascii="Georgia" w:hAnsi="Georgia" w:cs="Georgia" w:eastAsia="Georgia"/>
          <w:b/>
          <w:bCs/>
          <w:sz w:val="19"/>
          <w:szCs w:val="19"/>
        </w:rPr>
      </w:pPr>
    </w:p>
    <w:p>
      <w:pPr>
        <w:spacing w:line="20" w:lineRule="exact"/>
        <w:ind w:left="133" w:right="0" w:firstLine="0"/>
        <w:rPr>
          <w:rFonts w:ascii="Georgia" w:hAnsi="Georgia" w:cs="Georgia" w:eastAsia="Georgia"/>
          <w:sz w:val="2"/>
          <w:szCs w:val="2"/>
        </w:rPr>
      </w:pPr>
      <w:r>
        <w:rPr>
          <w:rFonts w:ascii="Georgia" w:hAnsi="Georgia" w:cs="Georgia" w:eastAsia="Georgia"/>
          <w:sz w:val="2"/>
          <w:szCs w:val="2"/>
        </w:rPr>
        <w:pict>
          <v:group style="width:468.15pt;height:.4pt;mso-position-horizontal-relative:char;mso-position-vertical-relative:line" coordorigin="0,0" coordsize="9363,8">
            <v:group style="position:absolute;left:4;top:4;width:9355;height:2" coordorigin="4,4" coordsize="9355,2">
              <v:shape style="position:absolute;left:4;top:4;width:9355;height:2" coordorigin="4,4" coordsize="9355,0" path="m4,4l9358,4e" filled="false" stroked="true" strokeweight=".398pt" strokecolor="#000000">
                <v:path arrowok="t"/>
              </v:shape>
            </v:group>
          </v:group>
        </w:pict>
      </w:r>
      <w:r>
        <w:rPr>
          <w:rFonts w:ascii="Georgia" w:hAnsi="Georgia" w:cs="Georgia" w:eastAsia="Georgia"/>
          <w:sz w:val="2"/>
          <w:szCs w:val="2"/>
        </w:rPr>
      </w: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2"/>
        <w:rPr>
          <w:rFonts w:ascii="Georgia" w:hAnsi="Georgia" w:cs="Georgia" w:eastAsia="Georgia"/>
          <w:b/>
          <w:bCs/>
          <w:sz w:val="16"/>
          <w:szCs w:val="16"/>
        </w:rPr>
      </w:pPr>
    </w:p>
    <w:p>
      <w:pPr>
        <w:spacing w:before="46"/>
        <w:ind w:left="0" w:right="111" w:firstLine="0"/>
        <w:jc w:val="right"/>
        <w:rPr>
          <w:rFonts w:ascii="Georgia" w:hAnsi="Georgia" w:cs="Georgia" w:eastAsia="Georgia"/>
          <w:sz w:val="34"/>
          <w:szCs w:val="34"/>
        </w:rPr>
      </w:pPr>
      <w:r>
        <w:rPr>
          <w:rFonts w:ascii="Georgia"/>
          <w:b/>
          <w:w w:val="90"/>
          <w:sz w:val="34"/>
        </w:rPr>
        <w:t>Conclusion</w:t>
      </w:r>
      <w:r>
        <w:rPr>
          <w:rFonts w:ascii="Georgia"/>
          <w:sz w:val="34"/>
        </w:rPr>
      </w: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4"/>
        <w:rPr>
          <w:rFonts w:ascii="Georgia" w:hAnsi="Georgia" w:cs="Georgia" w:eastAsia="Georgia"/>
          <w:b/>
          <w:bCs/>
          <w:sz w:val="12"/>
          <w:szCs w:val="12"/>
        </w:rPr>
      </w:pPr>
    </w:p>
    <w:p>
      <w:pPr>
        <w:spacing w:line="20" w:lineRule="exact"/>
        <w:ind w:left="133" w:right="0" w:firstLine="0"/>
        <w:rPr>
          <w:rFonts w:ascii="Georgia" w:hAnsi="Georgia" w:cs="Georgia" w:eastAsia="Georgia"/>
          <w:sz w:val="2"/>
          <w:szCs w:val="2"/>
        </w:rPr>
      </w:pPr>
      <w:r>
        <w:rPr>
          <w:rFonts w:ascii="Georgia" w:hAnsi="Georgia" w:cs="Georgia" w:eastAsia="Georgia"/>
          <w:sz w:val="2"/>
          <w:szCs w:val="2"/>
        </w:rPr>
        <w:pict>
          <v:group style="width:468.15pt;height:.4pt;mso-position-horizontal-relative:char;mso-position-vertical-relative:line" coordorigin="0,0" coordsize="9363,8">
            <v:group style="position:absolute;left:4;top:4;width:9355;height:2" coordorigin="4,4" coordsize="9355,2">
              <v:shape style="position:absolute;left:4;top:4;width:9355;height:2" coordorigin="4,4" coordsize="9355,0" path="m4,4l9358,4e" filled="false" stroked="true" strokeweight=".398pt" strokecolor="#000000">
                <v:path arrowok="t"/>
              </v:shape>
            </v:group>
          </v:group>
        </w:pict>
      </w:r>
      <w:r>
        <w:rPr>
          <w:rFonts w:ascii="Georgia" w:hAnsi="Georgia" w:cs="Georgia" w:eastAsia="Georgia"/>
          <w:sz w:val="2"/>
          <w:szCs w:val="2"/>
        </w:rPr>
      </w:r>
    </w:p>
    <w:p>
      <w:pPr>
        <w:spacing w:line="240" w:lineRule="auto" w:before="11"/>
        <w:rPr>
          <w:rFonts w:ascii="Georgia" w:hAnsi="Georgia" w:cs="Georgia" w:eastAsia="Georgia"/>
          <w:b/>
          <w:bCs/>
          <w:sz w:val="9"/>
          <w:szCs w:val="9"/>
        </w:rPr>
      </w:pPr>
    </w:p>
    <w:p>
      <w:pPr>
        <w:spacing w:before="54"/>
        <w:ind w:left="104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/>
          <w:sz w:val="24"/>
          <w:szCs w:val="24"/>
        </w:rPr>
        <w:t>‘</w:t>
      </w:r>
      <w:r>
        <w:rPr>
          <w:rFonts w:ascii="Arial" w:hAnsi="Arial" w:cs="Arial" w:eastAsia="Arial"/>
          <w:i/>
          <w:sz w:val="24"/>
          <w:szCs w:val="24"/>
        </w:rPr>
        <w:t>Quote.</w:t>
      </w:r>
      <w:r>
        <w:rPr>
          <w:rFonts w:ascii="Times New Roman" w:hAnsi="Times New Roman" w:cs="Times New Roman" w:eastAsia="Times New Roman"/>
          <w:sz w:val="24"/>
          <w:szCs w:val="24"/>
        </w:rPr>
        <w:t>’ -</w:t>
      </w:r>
      <w:r>
        <w:rPr>
          <w:rFonts w:ascii="Times New Roman" w:hAnsi="Times New Roman" w:cs="Times New Roman" w:eastAsia="Times New Roman"/>
          <w:spacing w:val="8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Somebody</w:t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headerReference w:type="default" r:id="rId101"/>
          <w:footerReference w:type="default" r:id="rId102"/>
          <w:pgSz w:w="11910" w:h="16840"/>
          <w:pgMar w:header="0" w:footer="799" w:top="1340" w:bottom="980" w:left="1280" w:right="1020"/>
        </w:sectPr>
      </w:pPr>
    </w:p>
    <w:p>
      <w:pPr>
        <w:pStyle w:val="BodyText"/>
        <w:spacing w:line="240" w:lineRule="auto" w:before="37"/>
        <w:ind w:left="0" w:right="112"/>
        <w:jc w:val="right"/>
      </w:pPr>
      <w:r>
        <w:rPr>
          <w:w w:val="105"/>
        </w:rPr>
        <w:t>Chapter 5.  </w:t>
      </w:r>
      <w:r>
        <w:rPr>
          <w:spacing w:val="4"/>
          <w:w w:val="105"/>
        </w:rPr>
        <w:t> </w:t>
      </w:r>
      <w:r>
        <w:rPr>
          <w:w w:val="105"/>
        </w:rPr>
        <w:t>Conclusion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3"/>
          <w:szCs w:val="3"/>
        </w:rPr>
      </w:pPr>
    </w:p>
    <w:p>
      <w:pPr>
        <w:spacing w:line="20" w:lineRule="exact"/>
        <w:ind w:left="113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68.15pt;height:.4pt;mso-position-horizontal-relative:char;mso-position-vertical-relative:line" coordorigin="0,0" coordsize="9363,8">
            <v:group style="position:absolute;left:4;top:4;width:9355;height:2" coordorigin="4,4" coordsize="9355,2">
              <v:shape style="position:absolute;left:4;top:4;width:9355;height:2" coordorigin="4,4" coordsize="9355,0" path="m4,4l9358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Heading2"/>
        <w:numPr>
          <w:ilvl w:val="1"/>
          <w:numId w:val="28"/>
        </w:numPr>
        <w:tabs>
          <w:tab w:pos="999" w:val="left" w:leader="none"/>
          <w:tab w:pos="1000" w:val="left" w:leader="none"/>
        </w:tabs>
        <w:spacing w:line="240" w:lineRule="auto" w:before="46" w:after="0"/>
        <w:ind w:left="999" w:right="0" w:hanging="882"/>
        <w:jc w:val="left"/>
        <w:rPr>
          <w:b w:val="0"/>
          <w:bCs w:val="0"/>
        </w:rPr>
      </w:pPr>
      <w:bookmarkStart w:name="Conclusion" w:id="134"/>
      <w:bookmarkEnd w:id="134"/>
      <w:r>
        <w:rPr>
          <w:b w:val="0"/>
        </w:rPr>
      </w:r>
      <w:bookmarkStart w:name="Limits of this study" w:id="135"/>
      <w:bookmarkEnd w:id="135"/>
      <w:r>
        <w:rPr>
          <w:b w:val="0"/>
        </w:rPr>
      </w:r>
      <w:bookmarkStart w:name="_bookmark86" w:id="136"/>
      <w:bookmarkEnd w:id="136"/>
      <w:r>
        <w:rPr>
          <w:b w:val="0"/>
        </w:rPr>
      </w:r>
      <w:bookmarkStart w:name="_bookmark87" w:id="137"/>
      <w:bookmarkEnd w:id="137"/>
      <w:r>
        <w:rPr>
          <w:b w:val="0"/>
        </w:rPr>
      </w:r>
      <w:bookmarkStart w:name="_bookmark87" w:id="138"/>
      <w:bookmarkEnd w:id="138"/>
      <w:r>
        <w:rPr/>
        <w:t>Conclusion</w:t>
      </w:r>
      <w:r>
        <w:rPr>
          <w:b w:val="0"/>
        </w:rPr>
      </w:r>
    </w:p>
    <w:p>
      <w:pPr>
        <w:pStyle w:val="Heading2"/>
        <w:numPr>
          <w:ilvl w:val="1"/>
          <w:numId w:val="28"/>
        </w:numPr>
        <w:tabs>
          <w:tab w:pos="999" w:val="left" w:leader="none"/>
          <w:tab w:pos="1000" w:val="left" w:leader="none"/>
        </w:tabs>
        <w:spacing w:line="240" w:lineRule="auto" w:before="279" w:after="0"/>
        <w:ind w:left="999" w:right="0" w:hanging="882"/>
        <w:jc w:val="left"/>
        <w:rPr>
          <w:b w:val="0"/>
          <w:bCs w:val="0"/>
        </w:rPr>
      </w:pPr>
      <w:bookmarkStart w:name="Recommendations for future studies" w:id="139"/>
      <w:bookmarkEnd w:id="139"/>
      <w:r>
        <w:rPr>
          <w:b w:val="0"/>
        </w:rPr>
      </w:r>
      <w:bookmarkStart w:name="Bibliography" w:id="140"/>
      <w:bookmarkEnd w:id="140"/>
      <w:r>
        <w:rPr>
          <w:b w:val="0"/>
        </w:rPr>
      </w:r>
      <w:bookmarkStart w:name="_bookmark88" w:id="141"/>
      <w:bookmarkEnd w:id="141"/>
      <w:r>
        <w:rPr>
          <w:b w:val="0"/>
        </w:rPr>
      </w:r>
      <w:bookmarkStart w:name="_bookmark88" w:id="142"/>
      <w:bookmarkEnd w:id="142"/>
      <w:r>
        <w:rPr/>
        <w:t>Limits</w:t>
      </w:r>
      <w:r>
        <w:rPr/>
        <w:t> of this</w:t>
      </w:r>
      <w:r>
        <w:rPr>
          <w:spacing w:val="30"/>
        </w:rPr>
        <w:t> </w:t>
      </w:r>
      <w:r>
        <w:rPr/>
        <w:t>study</w:t>
      </w:r>
      <w:r>
        <w:rPr>
          <w:b w:val="0"/>
        </w:rPr>
      </w:r>
    </w:p>
    <w:p>
      <w:pPr>
        <w:pStyle w:val="Heading2"/>
        <w:numPr>
          <w:ilvl w:val="1"/>
          <w:numId w:val="28"/>
        </w:numPr>
        <w:tabs>
          <w:tab w:pos="999" w:val="left" w:leader="none"/>
          <w:tab w:pos="1000" w:val="left" w:leader="none"/>
        </w:tabs>
        <w:spacing w:line="240" w:lineRule="auto" w:before="279" w:after="0"/>
        <w:ind w:left="999" w:right="0" w:hanging="882"/>
        <w:jc w:val="left"/>
        <w:rPr>
          <w:b w:val="0"/>
          <w:bCs w:val="0"/>
        </w:rPr>
      </w:pPr>
      <w:r>
        <w:rPr/>
        <w:t>Recommendations for future</w:t>
      </w:r>
      <w:r>
        <w:rPr>
          <w:spacing w:val="71"/>
        </w:rPr>
        <w:t> </w:t>
      </w:r>
      <w:r>
        <w:rPr/>
        <w:t>studies</w:t>
      </w:r>
      <w:r>
        <w:rPr>
          <w:b w:val="0"/>
        </w:rPr>
      </w: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5"/>
        <w:rPr>
          <w:rFonts w:ascii="Georgia" w:hAnsi="Georgia" w:cs="Georgia" w:eastAsia="Georgia"/>
          <w:b/>
          <w:bCs/>
          <w:sz w:val="22"/>
          <w:szCs w:val="22"/>
        </w:rPr>
      </w:pPr>
    </w:p>
    <w:p>
      <w:pPr>
        <w:spacing w:line="20" w:lineRule="exact"/>
        <w:ind w:left="114" w:right="0" w:firstLine="0"/>
        <w:rPr>
          <w:rFonts w:ascii="Georgia" w:hAnsi="Georgia" w:cs="Georgia" w:eastAsia="Georgia"/>
          <w:sz w:val="2"/>
          <w:szCs w:val="2"/>
        </w:rPr>
      </w:pPr>
      <w:r>
        <w:rPr>
          <w:rFonts w:ascii="Georgia" w:hAnsi="Georgia" w:cs="Georgia" w:eastAsia="Georgia"/>
          <w:sz w:val="2"/>
          <w:szCs w:val="2"/>
        </w:rPr>
        <w:pict>
          <v:group style="width:468.05pt;height:.3pt;mso-position-horizontal-relative:char;mso-position-vertical-relative:line" coordorigin="0,0" coordsize="9361,6">
            <v:group style="position:absolute;left:3;top:3;width:9355;height:2" coordorigin="3,3" coordsize="9355,2">
              <v:shape style="position:absolute;left:3;top:3;width:9355;height:2" coordorigin="3,3" coordsize="9355,0" path="m3,3l9357,3e" filled="false" stroked="true" strokeweight=".299pt" strokecolor="#000000">
                <v:path arrowok="t"/>
              </v:shape>
            </v:group>
          </v:group>
        </w:pict>
      </w:r>
      <w:r>
        <w:rPr>
          <w:rFonts w:ascii="Georgia" w:hAnsi="Georgia" w:cs="Georgia" w:eastAsia="Georgia"/>
          <w:sz w:val="2"/>
          <w:szCs w:val="2"/>
        </w:rPr>
      </w:r>
    </w:p>
    <w:p>
      <w:pPr>
        <w:spacing w:after="0" w:line="20" w:lineRule="exact"/>
        <w:rPr>
          <w:rFonts w:ascii="Georgia" w:hAnsi="Georgia" w:cs="Georgia" w:eastAsia="Georgia"/>
          <w:sz w:val="2"/>
          <w:szCs w:val="2"/>
        </w:rPr>
        <w:sectPr>
          <w:headerReference w:type="default" r:id="rId103"/>
          <w:footerReference w:type="default" r:id="rId104"/>
          <w:pgSz w:w="11910" w:h="16840"/>
          <w:pgMar w:header="0" w:footer="799" w:top="320" w:bottom="980" w:left="1300" w:right="1020"/>
        </w:sectPr>
      </w:pPr>
    </w:p>
    <w:p>
      <w:pPr>
        <w:spacing w:line="240" w:lineRule="auto" w:before="10"/>
        <w:rPr>
          <w:rFonts w:ascii="Georgia" w:hAnsi="Georgia" w:cs="Georgia" w:eastAsia="Georgia"/>
          <w:b/>
          <w:bCs/>
          <w:sz w:val="6"/>
          <w:szCs w:val="6"/>
        </w:rPr>
      </w:pPr>
    </w:p>
    <w:p>
      <w:pPr>
        <w:spacing w:line="20" w:lineRule="exact"/>
        <w:ind w:left="113" w:right="0" w:firstLine="0"/>
        <w:rPr>
          <w:rFonts w:ascii="Georgia" w:hAnsi="Georgia" w:cs="Georgia" w:eastAsia="Georgia"/>
          <w:sz w:val="2"/>
          <w:szCs w:val="2"/>
        </w:rPr>
      </w:pPr>
      <w:r>
        <w:rPr>
          <w:rFonts w:ascii="Georgia" w:hAnsi="Georgia" w:cs="Georgia" w:eastAsia="Georgia"/>
          <w:sz w:val="2"/>
          <w:szCs w:val="2"/>
        </w:rPr>
        <w:pict>
          <v:group style="width:468.15pt;height:.4pt;mso-position-horizontal-relative:char;mso-position-vertical-relative:line" coordorigin="0,0" coordsize="9363,8">
            <v:group style="position:absolute;left:4;top:4;width:9355;height:2" coordorigin="4,4" coordsize="9355,2">
              <v:shape style="position:absolute;left:4;top:4;width:9355;height:2" coordorigin="4,4" coordsize="9355,0" path="m4,4l9358,4e" filled="false" stroked="true" strokeweight=".398pt" strokecolor="#000000">
                <v:path arrowok="t"/>
              </v:shape>
            </v:group>
          </v:group>
        </w:pict>
      </w:r>
      <w:r>
        <w:rPr>
          <w:rFonts w:ascii="Georgia" w:hAnsi="Georgia" w:cs="Georgia" w:eastAsia="Georgia"/>
          <w:sz w:val="2"/>
          <w:szCs w:val="2"/>
        </w:rPr>
      </w: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2"/>
        <w:rPr>
          <w:rFonts w:ascii="Georgia" w:hAnsi="Georgia" w:cs="Georgia" w:eastAsia="Georgia"/>
          <w:b/>
          <w:bCs/>
          <w:sz w:val="16"/>
          <w:szCs w:val="16"/>
        </w:rPr>
      </w:pPr>
    </w:p>
    <w:p>
      <w:pPr>
        <w:pStyle w:val="Heading2"/>
        <w:spacing w:line="240" w:lineRule="auto"/>
        <w:ind w:left="0" w:right="150" w:firstLine="0"/>
        <w:jc w:val="right"/>
        <w:rPr>
          <w:b w:val="0"/>
          <w:bCs w:val="0"/>
        </w:rPr>
      </w:pPr>
      <w:r>
        <w:rPr>
          <w:w w:val="95"/>
        </w:rPr>
        <w:t>Bibliography</w:t>
      </w:r>
      <w:r>
        <w:rPr>
          <w:b w:val="0"/>
        </w:rPr>
      </w:r>
    </w:p>
    <w:p>
      <w:pPr>
        <w:spacing w:line="240" w:lineRule="auto" w:before="0"/>
        <w:rPr>
          <w:rFonts w:ascii="Georgia" w:hAnsi="Georgia" w:cs="Georgia" w:eastAsia="Georgia"/>
          <w:b/>
          <w:bCs/>
          <w:sz w:val="34"/>
          <w:szCs w:val="34"/>
        </w:r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34"/>
          <w:szCs w:val="34"/>
        </w:rPr>
      </w:pPr>
    </w:p>
    <w:p>
      <w:pPr>
        <w:spacing w:line="240" w:lineRule="auto" w:before="4"/>
        <w:rPr>
          <w:rFonts w:ascii="Georgia" w:hAnsi="Georgia" w:cs="Georgia" w:eastAsia="Georgia"/>
          <w:b/>
          <w:bCs/>
          <w:sz w:val="42"/>
          <w:szCs w:val="42"/>
        </w:rPr>
      </w:pPr>
    </w:p>
    <w:p>
      <w:pPr>
        <w:pStyle w:val="BodyText"/>
        <w:spacing w:line="352" w:lineRule="auto"/>
        <w:ind w:left="598" w:right="107" w:hanging="365"/>
        <w:jc w:val="both"/>
      </w:pPr>
      <w:bookmarkStart w:name="_bookmark89" w:id="143"/>
      <w:bookmarkEnd w:id="143"/>
      <w:r>
        <w:rPr/>
      </w:r>
      <w:r>
        <w:rPr>
          <w:w w:val="105"/>
        </w:rPr>
        <w:t>[1] P. </w:t>
      </w:r>
      <w:r>
        <w:rPr>
          <w:spacing w:val="-14"/>
          <w:w w:val="105"/>
        </w:rPr>
        <w:t>Mar´e, </w:t>
      </w:r>
      <w:r>
        <w:rPr>
          <w:w w:val="105"/>
        </w:rPr>
        <w:t>‘‘Novel simulations for energy management of mine cooling systems,’’</w:t>
      </w:r>
      <w:r>
        <w:rPr>
          <w:spacing w:val="22"/>
          <w:w w:val="105"/>
        </w:rPr>
        <w:t> </w:t>
      </w:r>
      <w:r>
        <w:rPr>
          <w:w w:val="105"/>
        </w:rPr>
        <w:t>Ph.D.</w:t>
      </w:r>
      <w:r>
        <w:rPr>
          <w:w w:val="111"/>
        </w:rPr>
        <w:t> </w:t>
      </w:r>
      <w:r>
        <w:rPr>
          <w:w w:val="105"/>
        </w:rPr>
        <w:t>thesis, North-West University,</w:t>
      </w:r>
      <w:r>
        <w:rPr>
          <w:spacing w:val="30"/>
          <w:w w:val="105"/>
        </w:rPr>
        <w:t> </w:t>
      </w:r>
      <w:r>
        <w:rPr>
          <w:w w:val="105"/>
        </w:rPr>
        <w:t>2016.</w:t>
      </w:r>
      <w:r>
        <w:rPr/>
      </w:r>
    </w:p>
    <w:p>
      <w:pPr>
        <w:spacing w:line="350" w:lineRule="auto" w:before="203"/>
        <w:ind w:left="598" w:right="119" w:hanging="365"/>
        <w:jc w:val="both"/>
        <w:rPr>
          <w:rFonts w:ascii="Times New Roman" w:hAnsi="Times New Roman" w:cs="Times New Roman" w:eastAsia="Times New Roman"/>
          <w:sz w:val="24"/>
          <w:szCs w:val="24"/>
        </w:rPr>
      </w:pPr>
      <w:bookmarkStart w:name="_bookmark90" w:id="144"/>
      <w:bookmarkEnd w:id="144"/>
      <w:r>
        <w:rPr/>
      </w:r>
      <w:r>
        <w:rPr>
          <w:rFonts w:ascii="Times New Roman" w:hAnsi="Times New Roman" w:cs="Times New Roman" w:eastAsia="Times New Roman"/>
          <w:sz w:val="24"/>
          <w:szCs w:val="24"/>
        </w:rPr>
        <w:t>[2]</w:t>
      </w:r>
      <w:r>
        <w:rPr>
          <w:rFonts w:ascii="Times New Roman" w:hAnsi="Times New Roman" w:cs="Times New Roman" w:eastAsia="Times New Roman"/>
          <w:spacing w:val="4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P.</w:t>
      </w:r>
      <w:r>
        <w:rPr>
          <w:rFonts w:ascii="Times New Roman" w:hAnsi="Times New Roman" w:cs="Times New Roman" w:eastAsia="Times New Roman"/>
          <w:spacing w:val="5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Neingo</w:t>
      </w:r>
      <w:r>
        <w:rPr>
          <w:rFonts w:ascii="Times New Roman" w:hAnsi="Times New Roman" w:cs="Times New Roman" w:eastAsia="Times New Roman"/>
          <w:spacing w:val="5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and</w:t>
      </w:r>
      <w:r>
        <w:rPr>
          <w:rFonts w:ascii="Times New Roman" w:hAnsi="Times New Roman" w:cs="Times New Roman" w:eastAsia="Times New Roman"/>
          <w:spacing w:val="5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T.</w:t>
      </w:r>
      <w:r>
        <w:rPr>
          <w:rFonts w:ascii="Times New Roman" w:hAnsi="Times New Roman" w:cs="Times New Roman" w:eastAsia="Times New Roman"/>
          <w:spacing w:val="5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Tholana,</w:t>
      </w:r>
      <w:r>
        <w:rPr>
          <w:rFonts w:ascii="Times New Roman" w:hAnsi="Times New Roman" w:cs="Times New Roman" w:eastAsia="Times New Roman"/>
          <w:spacing w:val="5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‘‘Trends</w:t>
      </w:r>
      <w:r>
        <w:rPr>
          <w:rFonts w:ascii="Times New Roman" w:hAnsi="Times New Roman" w:cs="Times New Roman" w:eastAsia="Times New Roman"/>
          <w:spacing w:val="5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in</w:t>
      </w:r>
      <w:r>
        <w:rPr>
          <w:rFonts w:ascii="Times New Roman" w:hAnsi="Times New Roman" w:cs="Times New Roman" w:eastAsia="Times New Roman"/>
          <w:spacing w:val="5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productivity</w:t>
      </w:r>
      <w:r>
        <w:rPr>
          <w:rFonts w:ascii="Times New Roman" w:hAnsi="Times New Roman" w:cs="Times New Roman" w:eastAsia="Times New Roman"/>
          <w:spacing w:val="5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in</w:t>
      </w:r>
      <w:r>
        <w:rPr>
          <w:rFonts w:ascii="Times New Roman" w:hAnsi="Times New Roman" w:cs="Times New Roman" w:eastAsia="Times New Roman"/>
          <w:spacing w:val="5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the</w:t>
      </w:r>
      <w:r>
        <w:rPr>
          <w:rFonts w:ascii="Times New Roman" w:hAnsi="Times New Roman" w:cs="Times New Roman" w:eastAsia="Times New Roman"/>
          <w:spacing w:val="5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south</w:t>
      </w:r>
      <w:r>
        <w:rPr>
          <w:rFonts w:ascii="Times New Roman" w:hAnsi="Times New Roman" w:cs="Times New Roman" w:eastAsia="Times New Roman"/>
          <w:spacing w:val="5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african</w:t>
      </w:r>
      <w:r>
        <w:rPr>
          <w:rFonts w:ascii="Times New Roman" w:hAnsi="Times New Roman" w:cs="Times New Roman" w:eastAsia="Times New Roman"/>
          <w:spacing w:val="5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gold</w:t>
      </w:r>
      <w:r>
        <w:rPr>
          <w:rFonts w:ascii="Times New Roman" w:hAnsi="Times New Roman" w:cs="Times New Roman" w:eastAsia="Times New Roman"/>
          <w:spacing w:val="5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mining</w:t>
      </w:r>
      <w:r>
        <w:rPr>
          <w:rFonts w:ascii="Times New Roman" w:hAnsi="Times New Roman" w:cs="Times New Roman" w:eastAsia="Times New Roman"/>
          <w:spacing w:val="-37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pacing w:val="-37"/>
          <w:sz w:val="24"/>
          <w:szCs w:val="24"/>
        </w:rPr>
      </w:r>
      <w:r>
        <w:rPr>
          <w:rFonts w:ascii="Times New Roman" w:hAnsi="Times New Roman" w:cs="Times New Roman" w:eastAsia="Times New Roman"/>
          <w:sz w:val="24"/>
          <w:szCs w:val="24"/>
        </w:rPr>
        <w:t>industry,’’ </w:t>
      </w:r>
      <w:r>
        <w:rPr>
          <w:rFonts w:ascii="Arial" w:hAnsi="Arial" w:cs="Arial" w:eastAsia="Arial"/>
          <w:i/>
          <w:sz w:val="24"/>
          <w:szCs w:val="24"/>
        </w:rPr>
        <w:t>Journal of the Southern African Institute of Mining and Metallurgy</w:t>
      </w:r>
      <w:r>
        <w:rPr>
          <w:rFonts w:ascii="Times New Roman" w:hAnsi="Times New Roman" w:cs="Times New Roman" w:eastAsia="Times New Roman"/>
          <w:sz w:val="24"/>
          <w:szCs w:val="24"/>
        </w:rPr>
        <w:t>, vol.</w:t>
      </w:r>
      <w:r>
        <w:rPr>
          <w:rFonts w:ascii="Times New Roman" w:hAnsi="Times New Roman" w:cs="Times New Roman" w:eastAsia="Times New Roman"/>
          <w:spacing w:val="-3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116,</w:t>
      </w:r>
      <w:r>
        <w:rPr>
          <w:rFonts w:ascii="Times New Roman" w:hAnsi="Times New Roman" w:cs="Times New Roman" w:eastAsia="Times New Roman"/>
          <w:w w:val="9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no. 3, pp. 283--290, </w:t>
      </w:r>
      <w:r>
        <w:rPr>
          <w:rFonts w:ascii="Times New Roman" w:hAnsi="Times New Roman" w:cs="Times New Roman" w:eastAsia="Times New Roman"/>
          <w:spacing w:val="2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2016.</w:t>
      </w:r>
    </w:p>
    <w:p>
      <w:pPr>
        <w:pStyle w:val="BodyText"/>
        <w:spacing w:line="352" w:lineRule="auto" w:before="205"/>
        <w:ind w:left="571" w:right="116" w:hanging="337"/>
        <w:jc w:val="both"/>
      </w:pPr>
      <w:bookmarkStart w:name="_bookmark91" w:id="145"/>
      <w:bookmarkEnd w:id="145"/>
      <w:r>
        <w:rPr/>
      </w:r>
      <w:r>
        <w:rPr>
          <w:w w:val="110"/>
        </w:rPr>
        <w:t>[3] Eskom, ‘‘Revenue application - multi year price determination 2013/14 to</w:t>
      </w:r>
      <w:r>
        <w:rPr>
          <w:spacing w:val="38"/>
          <w:w w:val="110"/>
        </w:rPr>
        <w:t> </w:t>
      </w:r>
      <w:r>
        <w:rPr>
          <w:w w:val="110"/>
        </w:rPr>
        <w:t>2017/18</w:t>
      </w:r>
      <w:r>
        <w:rPr>
          <w:w w:val="106"/>
        </w:rPr>
        <w:t> </w:t>
      </w:r>
      <w:r>
        <w:rPr>
          <w:w w:val="110"/>
        </w:rPr>
        <w:t>(mypd3),’’ [Online]</w:t>
      </w:r>
      <w:r>
        <w:rPr>
          <w:spacing w:val="57"/>
          <w:w w:val="110"/>
        </w:rPr>
        <w:t> </w:t>
      </w:r>
      <w:hyperlink r:id="rId107">
        <w:r>
          <w:rPr>
            <w:w w:val="110"/>
          </w:rPr>
          <w:t>http://www.eskom.co.za/CustomerCare/MYPD3/Documents/</w:t>
        </w:r>
      </w:hyperlink>
      <w:r>
        <w:rPr>
          <w:w w:val="112"/>
        </w:rPr>
        <w:t> </w:t>
      </w:r>
      <w:hyperlink r:id="rId107">
        <w:r>
          <w:rPr>
            <w:w w:val="105"/>
          </w:rPr>
          <w:t>NersaReasonsforDecision.pdf</w:t>
        </w:r>
      </w:hyperlink>
      <w:r>
        <w:rPr>
          <w:w w:val="105"/>
        </w:rPr>
        <w:t>,</w:t>
      </w:r>
      <w:r>
        <w:rPr>
          <w:spacing w:val="-32"/>
          <w:w w:val="105"/>
        </w:rPr>
        <w:t> </w:t>
      </w:r>
      <w:r>
        <w:rPr>
          <w:w w:val="105"/>
        </w:rPr>
        <w:t>2013,</w:t>
      </w:r>
      <w:r>
        <w:rPr>
          <w:spacing w:val="-32"/>
          <w:w w:val="105"/>
        </w:rPr>
        <w:t> </w:t>
      </w:r>
      <w:r>
        <w:rPr>
          <w:w w:val="105"/>
        </w:rPr>
        <w:t>[Accessed</w:t>
      </w:r>
      <w:r>
        <w:rPr>
          <w:spacing w:val="-33"/>
          <w:w w:val="105"/>
        </w:rPr>
        <w:t> </w:t>
      </w:r>
      <w:r>
        <w:rPr>
          <w:w w:val="105"/>
        </w:rPr>
        <w:t>22</w:t>
      </w:r>
      <w:r>
        <w:rPr>
          <w:spacing w:val="-32"/>
          <w:w w:val="105"/>
        </w:rPr>
        <w:t> </w:t>
      </w:r>
      <w:r>
        <w:rPr>
          <w:w w:val="105"/>
        </w:rPr>
        <w:t>March</w:t>
      </w:r>
      <w:r>
        <w:rPr>
          <w:spacing w:val="-32"/>
          <w:w w:val="105"/>
        </w:rPr>
        <w:t> </w:t>
      </w:r>
      <w:r>
        <w:rPr>
          <w:w w:val="105"/>
        </w:rPr>
        <w:t>2017].</w:t>
      </w:r>
      <w:r>
        <w:rPr/>
      </w:r>
    </w:p>
    <w:p>
      <w:pPr>
        <w:pStyle w:val="BodyText"/>
        <w:spacing w:line="350" w:lineRule="auto" w:before="203"/>
        <w:ind w:left="598" w:right="152" w:hanging="365"/>
        <w:jc w:val="both"/>
      </w:pPr>
      <w:bookmarkStart w:name="_bookmark92" w:id="146"/>
      <w:bookmarkEnd w:id="146"/>
      <w:r>
        <w:rPr/>
      </w:r>
      <w:r>
        <w:rPr>
          <w:w w:val="105"/>
        </w:rPr>
        <w:t>[4] G. M. Mudd, ‘‘Global trends in gold mining: Towards quantifying environmental</w:t>
      </w:r>
      <w:r>
        <w:rPr>
          <w:spacing w:val="27"/>
          <w:w w:val="105"/>
        </w:rPr>
        <w:t> </w:t>
      </w:r>
      <w:r>
        <w:rPr>
          <w:w w:val="105"/>
        </w:rPr>
        <w:t>and</w:t>
      </w:r>
      <w:r>
        <w:rPr>
          <w:w w:val="109"/>
        </w:rPr>
        <w:t> </w:t>
      </w:r>
      <w:r>
        <w:rPr>
          <w:w w:val="105"/>
        </w:rPr>
        <w:t>resource</w:t>
      </w:r>
      <w:r>
        <w:rPr>
          <w:spacing w:val="-22"/>
          <w:w w:val="105"/>
        </w:rPr>
        <w:t> </w:t>
      </w:r>
      <w:r>
        <w:rPr>
          <w:w w:val="105"/>
        </w:rPr>
        <w:t>sustainability,’’</w:t>
      </w:r>
      <w:r>
        <w:rPr>
          <w:spacing w:val="-20"/>
          <w:w w:val="105"/>
        </w:rPr>
        <w:t> </w:t>
      </w:r>
      <w:r>
        <w:rPr>
          <w:rFonts w:ascii="Arial" w:hAnsi="Arial" w:cs="Arial" w:eastAsia="Arial"/>
          <w:i/>
          <w:w w:val="105"/>
        </w:rPr>
        <w:t>Resources</w:t>
      </w:r>
      <w:r>
        <w:rPr>
          <w:rFonts w:ascii="Arial" w:hAnsi="Arial" w:cs="Arial" w:eastAsia="Arial"/>
          <w:i/>
          <w:spacing w:val="-26"/>
          <w:w w:val="105"/>
        </w:rPr>
        <w:t> </w:t>
      </w:r>
      <w:r>
        <w:rPr>
          <w:rFonts w:ascii="Arial" w:hAnsi="Arial" w:cs="Arial" w:eastAsia="Arial"/>
          <w:i/>
          <w:w w:val="105"/>
        </w:rPr>
        <w:t>Policy</w:t>
      </w:r>
      <w:r>
        <w:rPr>
          <w:w w:val="105"/>
        </w:rPr>
        <w:t>,</w:t>
      </w:r>
      <w:r>
        <w:rPr>
          <w:spacing w:val="-21"/>
          <w:w w:val="105"/>
        </w:rPr>
        <w:t> </w:t>
      </w:r>
      <w:r>
        <w:rPr>
          <w:w w:val="105"/>
        </w:rPr>
        <w:t>vol.</w:t>
      </w:r>
      <w:r>
        <w:rPr>
          <w:spacing w:val="-21"/>
          <w:w w:val="105"/>
        </w:rPr>
        <w:t> </w:t>
      </w:r>
      <w:r>
        <w:rPr>
          <w:w w:val="105"/>
        </w:rPr>
        <w:t>32,</w:t>
      </w:r>
      <w:r>
        <w:rPr>
          <w:spacing w:val="-21"/>
          <w:w w:val="105"/>
        </w:rPr>
        <w:t> </w:t>
      </w:r>
      <w:r>
        <w:rPr>
          <w:w w:val="105"/>
        </w:rPr>
        <w:t>no.</w:t>
      </w:r>
      <w:r>
        <w:rPr>
          <w:spacing w:val="-21"/>
          <w:w w:val="105"/>
        </w:rPr>
        <w:t> </w:t>
      </w:r>
      <w:r>
        <w:rPr>
          <w:w w:val="105"/>
        </w:rPr>
        <w:t>1,</w:t>
      </w:r>
      <w:r>
        <w:rPr>
          <w:spacing w:val="-21"/>
          <w:w w:val="105"/>
        </w:rPr>
        <w:t> </w:t>
      </w:r>
      <w:r>
        <w:rPr>
          <w:w w:val="105"/>
        </w:rPr>
        <w:t>pp.</w:t>
      </w:r>
      <w:r>
        <w:rPr>
          <w:spacing w:val="-21"/>
          <w:w w:val="105"/>
        </w:rPr>
        <w:t> </w:t>
      </w:r>
      <w:r>
        <w:rPr>
          <w:w w:val="105"/>
        </w:rPr>
        <w:t>42--56,</w:t>
      </w:r>
      <w:r>
        <w:rPr>
          <w:spacing w:val="-21"/>
          <w:w w:val="105"/>
        </w:rPr>
        <w:t> </w:t>
      </w:r>
      <w:r>
        <w:rPr>
          <w:w w:val="105"/>
        </w:rPr>
        <w:t>2007.</w:t>
      </w:r>
      <w:r>
        <w:rPr/>
      </w:r>
    </w:p>
    <w:p>
      <w:pPr>
        <w:pStyle w:val="BodyText"/>
        <w:spacing w:line="350" w:lineRule="auto" w:before="204"/>
        <w:ind w:left="592" w:right="119" w:hanging="359"/>
        <w:jc w:val="both"/>
      </w:pPr>
      <w:bookmarkStart w:name="_bookmark93" w:id="147"/>
      <w:bookmarkEnd w:id="147"/>
      <w:r>
        <w:rPr/>
      </w:r>
      <w:r>
        <w:rPr/>
        <w:t>[5]</w:t>
      </w:r>
      <w:r>
        <w:rPr>
          <w:spacing w:val="36"/>
        </w:rPr>
        <w:t> </w:t>
      </w:r>
      <w:r>
        <w:rPr/>
        <w:t>J.</w:t>
      </w:r>
      <w:r>
        <w:rPr>
          <w:spacing w:val="44"/>
        </w:rPr>
        <w:t> </w:t>
      </w:r>
      <w:r>
        <w:rPr>
          <w:spacing w:val="-16"/>
        </w:rPr>
        <w:t>Mu¨ller</w:t>
      </w:r>
      <w:r>
        <w:rPr>
          <w:spacing w:val="-2"/>
        </w:rPr>
        <w:t> </w:t>
      </w:r>
      <w:r>
        <w:rPr/>
        <w:t>and</w:t>
      </w:r>
      <w:r>
        <w:rPr>
          <w:spacing w:val="44"/>
        </w:rPr>
        <w:t> </w:t>
      </w:r>
      <w:r>
        <w:rPr/>
        <w:t>H.</w:t>
      </w:r>
      <w:r>
        <w:rPr>
          <w:spacing w:val="44"/>
        </w:rPr>
        <w:t> </w:t>
      </w:r>
      <w:r>
        <w:rPr/>
        <w:t>Frimmel,</w:t>
      </w:r>
      <w:r>
        <w:rPr>
          <w:spacing w:val="45"/>
        </w:rPr>
        <w:t> </w:t>
      </w:r>
      <w:r>
        <w:rPr/>
        <w:t>‘‘Numerical</w:t>
      </w:r>
      <w:r>
        <w:rPr>
          <w:spacing w:val="44"/>
        </w:rPr>
        <w:t> </w:t>
      </w:r>
      <w:r>
        <w:rPr/>
        <w:t>analysis</w:t>
      </w:r>
      <w:r>
        <w:rPr>
          <w:spacing w:val="44"/>
        </w:rPr>
        <w:t> </w:t>
      </w:r>
      <w:r>
        <w:rPr/>
        <w:t>of</w:t>
      </w:r>
      <w:r>
        <w:rPr>
          <w:spacing w:val="42"/>
        </w:rPr>
        <w:t> </w:t>
      </w:r>
      <w:r>
        <w:rPr/>
        <w:t>historic</w:t>
      </w:r>
      <w:r>
        <w:rPr>
          <w:spacing w:val="42"/>
        </w:rPr>
        <w:t> </w:t>
      </w:r>
      <w:r>
        <w:rPr/>
        <w:t>gold</w:t>
      </w:r>
      <w:r>
        <w:rPr>
          <w:spacing w:val="44"/>
        </w:rPr>
        <w:t> </w:t>
      </w:r>
      <w:r>
        <w:rPr/>
        <w:t>production</w:t>
      </w:r>
      <w:r>
        <w:rPr>
          <w:spacing w:val="42"/>
        </w:rPr>
        <w:t> </w:t>
      </w:r>
      <w:r>
        <w:rPr/>
        <w:t>cycles</w:t>
      </w:r>
      <w:r>
        <w:rPr>
          <w:spacing w:val="44"/>
        </w:rPr>
        <w:t> </w:t>
      </w:r>
      <w:r>
        <w:rPr/>
        <w:t>and</w:t>
      </w:r>
      <w:r>
        <w:rPr>
          <w:spacing w:val="-41"/>
        </w:rPr>
        <w:t> </w:t>
      </w:r>
      <w:r>
        <w:rPr>
          <w:spacing w:val="-41"/>
        </w:rPr>
      </w:r>
      <w:r>
        <w:rPr/>
        <w:t>implications for future sub-cycles,’’ </w:t>
      </w:r>
      <w:r>
        <w:rPr>
          <w:rFonts w:ascii="Arial" w:hAnsi="Arial" w:cs="Arial" w:eastAsia="Arial"/>
          <w:i/>
        </w:rPr>
        <w:t>The Open Geology Journal</w:t>
      </w:r>
      <w:r>
        <w:rPr/>
        <w:t>, vol. 4, no. 1, pp.</w:t>
      </w:r>
      <w:r>
        <w:rPr>
          <w:spacing w:val="53"/>
        </w:rPr>
        <w:t> </w:t>
      </w:r>
      <w:r>
        <w:rPr/>
        <w:t>29--34,</w:t>
      </w:r>
      <w:r>
        <w:rPr>
          <w:w w:val="96"/>
        </w:rPr>
        <w:t> </w:t>
      </w:r>
      <w:r>
        <w:rPr/>
        <w:t>2010.</w:t>
      </w:r>
    </w:p>
    <w:p>
      <w:pPr>
        <w:pStyle w:val="BodyText"/>
        <w:spacing w:line="350" w:lineRule="auto" w:before="205"/>
        <w:ind w:left="590" w:right="151" w:hanging="356"/>
        <w:jc w:val="both"/>
      </w:pPr>
      <w:bookmarkStart w:name="_bookmark94" w:id="148"/>
      <w:bookmarkEnd w:id="148"/>
      <w:r>
        <w:rPr/>
      </w:r>
      <w:r>
        <w:rPr/>
        <w:t>[6] J. Vosloo, L. Liebenberg, and D. Velleman, ‘‘Case study: Energy savings for a</w:t>
      </w:r>
      <w:r>
        <w:rPr>
          <w:spacing w:val="57"/>
        </w:rPr>
        <w:t> </w:t>
      </w:r>
      <w:r>
        <w:rPr/>
        <w:t>deep-mine</w:t>
      </w:r>
      <w:r>
        <w:rPr>
          <w:w w:val="100"/>
        </w:rPr>
        <w:t> </w:t>
      </w:r>
      <w:r>
        <w:rPr/>
        <w:t>water reticulation system,’’ </w:t>
      </w:r>
      <w:r>
        <w:rPr>
          <w:rFonts w:ascii="Arial" w:hAnsi="Arial" w:cs="Arial" w:eastAsia="Arial"/>
          <w:i/>
        </w:rPr>
        <w:t>Applied Energy</w:t>
      </w:r>
      <w:r>
        <w:rPr/>
        <w:t>, vol. 92, pp. 328--335,   </w:t>
      </w:r>
      <w:r>
        <w:rPr>
          <w:spacing w:val="32"/>
        </w:rPr>
        <w:t> </w:t>
      </w:r>
      <w:r>
        <w:rPr/>
        <w:t>2012.</w:t>
      </w:r>
    </w:p>
    <w:p>
      <w:pPr>
        <w:pStyle w:val="BodyText"/>
        <w:spacing w:line="352" w:lineRule="auto" w:before="204"/>
        <w:ind w:left="586" w:right="117" w:hanging="353"/>
        <w:jc w:val="both"/>
      </w:pPr>
      <w:r>
        <w:rPr/>
        <w:pict>
          <v:group style="position:absolute;margin-left:162.671997pt;margin-top:61.651123pt;width:3.55pt;height:.1pt;mso-position-horizontal-relative:page;mso-position-vertical-relative:paragraph;z-index:-409384" coordorigin="3253,1233" coordsize="71,2">
            <v:shape style="position:absolute;left:3253;top:1233;width:71;height:2" coordorigin="3253,1233" coordsize="71,0" path="m3253,1233l3324,1233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03.138pt;margin-top:61.651123pt;width:3.55pt;height:.1pt;mso-position-horizontal-relative:page;mso-position-vertical-relative:paragraph;z-index:-409360" coordorigin="4063,1233" coordsize="71,2">
            <v:shape style="position:absolute;left:4063;top:1233;width:71;height:2" coordorigin="4063,1233" coordsize="71,0" path="m4063,1233l4133,1233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254.011002pt;margin-top:61.651123pt;width:3.55pt;height:.1pt;mso-position-horizontal-relative:page;mso-position-vertical-relative:paragraph;z-index:-409336" coordorigin="5080,1233" coordsize="71,2">
            <v:shape style="position:absolute;left:5080;top:1233;width:71;height:2" coordorigin="5080,1233" coordsize="71,0" path="m5080,1233l5150,1233e" filled="false" stroked="true" strokeweight=".398pt" strokecolor="#000000">
              <v:path arrowok="t"/>
            </v:shape>
            <w10:wrap type="none"/>
          </v:group>
        </w:pict>
      </w:r>
      <w:bookmarkStart w:name="_bookmark95" w:id="149"/>
      <w:bookmarkEnd w:id="149"/>
      <w:r>
        <w:rPr/>
      </w:r>
      <w:r>
        <w:rPr>
          <w:w w:val="105"/>
        </w:rPr>
        <w:t>[7]</w:t>
      </w:r>
      <w:r>
        <w:rPr>
          <w:spacing w:val="6"/>
          <w:w w:val="105"/>
        </w:rPr>
        <w:t> </w:t>
      </w:r>
      <w:r>
        <w:rPr>
          <w:w w:val="105"/>
        </w:rPr>
        <w:t>Eskom</w:t>
      </w:r>
      <w:r>
        <w:rPr>
          <w:spacing w:val="-30"/>
          <w:w w:val="105"/>
        </w:rPr>
        <w:t> </w:t>
      </w:r>
      <w:r>
        <w:rPr>
          <w:w w:val="105"/>
        </w:rPr>
        <w:t>Demand</w:t>
      </w:r>
      <w:r>
        <w:rPr>
          <w:spacing w:val="-30"/>
          <w:w w:val="105"/>
        </w:rPr>
        <w:t> </w:t>
      </w:r>
      <w:r>
        <w:rPr>
          <w:w w:val="105"/>
        </w:rPr>
        <w:t>Side</w:t>
      </w:r>
      <w:r>
        <w:rPr>
          <w:spacing w:val="-30"/>
          <w:w w:val="105"/>
        </w:rPr>
        <w:t> </w:t>
      </w:r>
      <w:r>
        <w:rPr>
          <w:w w:val="105"/>
        </w:rPr>
        <w:t>Management</w:t>
      </w:r>
      <w:r>
        <w:rPr>
          <w:spacing w:val="-30"/>
          <w:w w:val="105"/>
        </w:rPr>
        <w:t> </w:t>
      </w:r>
      <w:r>
        <w:rPr>
          <w:w w:val="105"/>
        </w:rPr>
        <w:t>Department,</w:t>
      </w:r>
      <w:r>
        <w:rPr>
          <w:spacing w:val="-28"/>
          <w:w w:val="105"/>
        </w:rPr>
        <w:t> </w:t>
      </w:r>
      <w:r>
        <w:rPr>
          <w:w w:val="105"/>
        </w:rPr>
        <w:t>‘‘The</w:t>
      </w:r>
      <w:r>
        <w:rPr>
          <w:spacing w:val="-30"/>
          <w:w w:val="105"/>
        </w:rPr>
        <w:t> </w:t>
      </w:r>
      <w:r>
        <w:rPr>
          <w:w w:val="105"/>
        </w:rPr>
        <w:t>energy</w:t>
      </w:r>
      <w:r>
        <w:rPr>
          <w:spacing w:val="-30"/>
          <w:w w:val="105"/>
        </w:rPr>
        <w:t> </w:t>
      </w:r>
      <w:r>
        <w:rPr>
          <w:w w:val="105"/>
        </w:rPr>
        <w:t>efficiency</w:t>
      </w:r>
      <w:r>
        <w:rPr>
          <w:spacing w:val="-30"/>
          <w:w w:val="105"/>
        </w:rPr>
        <w:t> </w:t>
      </w:r>
      <w:r>
        <w:rPr>
          <w:w w:val="105"/>
        </w:rPr>
        <w:t>series</w:t>
      </w:r>
      <w:r>
        <w:rPr>
          <w:spacing w:val="-30"/>
          <w:w w:val="105"/>
        </w:rPr>
        <w:t> </w:t>
      </w:r>
      <w:r>
        <w:rPr>
          <w:w w:val="105"/>
        </w:rPr>
        <w:t>-</w:t>
      </w:r>
      <w:r>
        <w:rPr>
          <w:spacing w:val="-30"/>
          <w:w w:val="105"/>
        </w:rPr>
        <w:t> </w:t>
      </w:r>
      <w:r>
        <w:rPr>
          <w:w w:val="105"/>
        </w:rPr>
        <w:t>towards</w:t>
      </w:r>
      <w:r>
        <w:rPr>
          <w:spacing w:val="-30"/>
          <w:w w:val="105"/>
        </w:rPr>
        <w:t> </w:t>
      </w:r>
      <w:r>
        <w:rPr>
          <w:w w:val="105"/>
        </w:rPr>
        <w:t>an</w:t>
      </w:r>
      <w:r>
        <w:rPr>
          <w:w w:val="106"/>
        </w:rPr>
        <w:t> </w:t>
      </w:r>
      <w:r>
        <w:rPr>
          <w:w w:val="105"/>
        </w:rPr>
        <w:t>energy</w:t>
      </w:r>
      <w:r>
        <w:rPr>
          <w:spacing w:val="-13"/>
          <w:w w:val="105"/>
        </w:rPr>
        <w:t> </w:t>
      </w:r>
      <w:r>
        <w:rPr>
          <w:w w:val="105"/>
        </w:rPr>
        <w:t>efficient</w:t>
      </w:r>
      <w:r>
        <w:rPr>
          <w:spacing w:val="-13"/>
          <w:w w:val="105"/>
        </w:rPr>
        <w:t> </w:t>
      </w:r>
      <w:r>
        <w:rPr>
          <w:w w:val="105"/>
        </w:rPr>
        <w:t>mining</w:t>
      </w:r>
      <w:r>
        <w:rPr>
          <w:spacing w:val="-14"/>
          <w:w w:val="105"/>
        </w:rPr>
        <w:t> </w:t>
      </w:r>
      <w:r>
        <w:rPr>
          <w:w w:val="105"/>
        </w:rPr>
        <w:t>sector,’’</w:t>
      </w:r>
      <w:r>
        <w:rPr>
          <w:spacing w:val="-12"/>
          <w:w w:val="105"/>
        </w:rPr>
        <w:t> </w:t>
      </w:r>
      <w:r>
        <w:rPr>
          <w:w w:val="105"/>
        </w:rPr>
        <w:t>[Online]</w:t>
      </w:r>
      <w:r>
        <w:rPr>
          <w:spacing w:val="-14"/>
          <w:w w:val="105"/>
        </w:rPr>
        <w:t> </w:t>
      </w:r>
      <w:hyperlink r:id="rId108">
        <w:r>
          <w:rPr>
            <w:w w:val="105"/>
          </w:rPr>
          <w:t>http://www.eskom.co.za/sites/idm/Documents/</w:t>
        </w:r>
      </w:hyperlink>
      <w:r>
        <w:rPr>
          <w:w w:val="107"/>
        </w:rPr>
        <w:t> </w:t>
      </w:r>
      <w:hyperlink r:id="rId108">
        <w:r>
          <w:rPr>
            <w:w w:val="105"/>
          </w:rPr>
          <w:t>121040ESKD Mining Brochure paths.pdf</w:t>
        </w:r>
      </w:hyperlink>
      <w:r>
        <w:rPr>
          <w:w w:val="105"/>
        </w:rPr>
        <w:t>, February 2010, [Accessed 19 March</w:t>
      </w:r>
      <w:r>
        <w:rPr>
          <w:spacing w:val="-35"/>
          <w:w w:val="105"/>
        </w:rPr>
        <w:t> </w:t>
      </w:r>
      <w:r>
        <w:rPr>
          <w:w w:val="105"/>
        </w:rPr>
        <w:t>2017].</w:t>
      </w:r>
      <w:r>
        <w:rPr/>
      </w:r>
    </w:p>
    <w:p>
      <w:pPr>
        <w:spacing w:before="201"/>
        <w:ind w:left="234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bookmarkStart w:name="_bookmark96" w:id="150"/>
      <w:bookmarkEnd w:id="150"/>
      <w:r>
        <w:rPr/>
      </w:r>
      <w:r>
        <w:rPr>
          <w:rFonts w:ascii="Times New Roman" w:hAnsi="Times New Roman" w:cs="Times New Roman" w:eastAsia="Times New Roman"/>
          <w:sz w:val="24"/>
          <w:szCs w:val="24"/>
        </w:rPr>
        <w:t>[8] </w:t>
      </w:r>
      <w:r>
        <w:rPr>
          <w:rFonts w:ascii="Times New Roman" w:hAnsi="Times New Roman" w:cs="Times New Roman" w:eastAsia="Times New Roman"/>
          <w:spacing w:val="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H.</w:t>
      </w:r>
      <w:r>
        <w:rPr>
          <w:rFonts w:ascii="Times New Roman" w:hAnsi="Times New Roman" w:cs="Times New Roman" w:eastAsia="Times New Roman"/>
          <w:spacing w:val="2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Le</w:t>
      </w:r>
      <w:r>
        <w:rPr>
          <w:rFonts w:ascii="Times New Roman" w:hAnsi="Times New Roman" w:cs="Times New Roman" w:eastAsia="Times New Roman"/>
          <w:spacing w:val="2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Roux,</w:t>
      </w:r>
      <w:r>
        <w:rPr>
          <w:rFonts w:ascii="Times New Roman" w:hAnsi="Times New Roman" w:cs="Times New Roman" w:eastAsia="Times New Roman"/>
          <w:spacing w:val="2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‘‘Energy</w:t>
      </w:r>
      <w:r>
        <w:rPr>
          <w:rFonts w:ascii="Times New Roman" w:hAnsi="Times New Roman" w:cs="Times New Roman" w:eastAsia="Times New Roman"/>
          <w:spacing w:val="2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consumption</w:t>
      </w:r>
      <w:r>
        <w:rPr>
          <w:rFonts w:ascii="Times New Roman" w:hAnsi="Times New Roman" w:cs="Times New Roman" w:eastAsia="Times New Roman"/>
          <w:spacing w:val="2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reduction</w:t>
      </w:r>
      <w:r>
        <w:rPr>
          <w:rFonts w:ascii="Times New Roman" w:hAnsi="Times New Roman" w:cs="Times New Roman" w:eastAsia="Times New Roman"/>
          <w:spacing w:val="2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challenge,’’</w:t>
      </w:r>
      <w:r>
        <w:rPr>
          <w:rFonts w:ascii="Times New Roman" w:hAnsi="Times New Roman" w:cs="Times New Roman" w:eastAsia="Times New Roman"/>
          <w:spacing w:val="21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Mining</w:t>
      </w:r>
      <w:r>
        <w:rPr>
          <w:rFonts w:ascii="Arial" w:hAnsi="Arial" w:cs="Arial" w:eastAsia="Arial"/>
          <w:i/>
          <w:spacing w:val="19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Weekly,</w:t>
      </w:r>
      <w:r>
        <w:rPr>
          <w:rFonts w:ascii="Arial" w:hAnsi="Arial" w:cs="Arial" w:eastAsia="Arial"/>
          <w:i/>
          <w:spacing w:val="19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PO</w:t>
      </w:r>
      <w:r>
        <w:rPr>
          <w:rFonts w:ascii="Arial" w:hAnsi="Arial" w:cs="Arial" w:eastAsia="Arial"/>
          <w:i/>
          <w:spacing w:val="20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Box</w:t>
      </w:r>
      <w:r>
        <w:rPr>
          <w:rFonts w:ascii="Times New Roman" w:hAnsi="Times New Roman" w:cs="Times New Roman" w:eastAsia="Times New Roman"/>
          <w:sz w:val="24"/>
          <w:szCs w:val="24"/>
        </w:rPr>
        <w:t>,</w:t>
      </w:r>
      <w:r>
        <w:rPr>
          <w:rFonts w:ascii="Times New Roman" w:hAnsi="Times New Roman" w:cs="Times New Roman" w:eastAsia="Times New Roman"/>
          <w:spacing w:val="2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vol.</w:t>
      </w:r>
    </w:p>
    <w:p>
      <w:pPr>
        <w:pStyle w:val="BodyText"/>
        <w:spacing w:line="240" w:lineRule="auto" w:before="128"/>
        <w:ind w:left="592" w:right="130"/>
        <w:jc w:val="left"/>
      </w:pPr>
      <w:r>
        <w:rPr/>
        <w:t>75316, p. 30,</w:t>
      </w:r>
      <w:r>
        <w:rPr>
          <w:spacing w:val="49"/>
        </w:rPr>
        <w:t> </w:t>
      </w:r>
      <w:r>
        <w:rPr/>
        <w:t>2005.</w:t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BodyText"/>
        <w:spacing w:line="352" w:lineRule="auto"/>
        <w:ind w:left="598" w:right="152" w:hanging="365"/>
        <w:jc w:val="both"/>
      </w:pPr>
      <w:bookmarkStart w:name="_bookmark97" w:id="151"/>
      <w:bookmarkEnd w:id="151"/>
      <w:r>
        <w:rPr/>
      </w:r>
      <w:r>
        <w:rPr>
          <w:w w:val="105"/>
        </w:rPr>
        <w:t>[9]</w:t>
      </w:r>
      <w:r>
        <w:rPr>
          <w:spacing w:val="20"/>
          <w:w w:val="105"/>
        </w:rPr>
        <w:t> </w:t>
      </w:r>
      <w:r>
        <w:rPr>
          <w:w w:val="105"/>
        </w:rPr>
        <w:t>J.</w:t>
      </w:r>
      <w:r>
        <w:rPr>
          <w:spacing w:val="-12"/>
          <w:w w:val="105"/>
        </w:rPr>
        <w:t> </w:t>
      </w:r>
      <w:r>
        <w:rPr>
          <w:w w:val="105"/>
        </w:rPr>
        <w:t>Marais,</w:t>
      </w:r>
      <w:r>
        <w:rPr>
          <w:spacing w:val="-11"/>
          <w:w w:val="105"/>
        </w:rPr>
        <w:t> </w:t>
      </w:r>
      <w:r>
        <w:rPr>
          <w:w w:val="105"/>
        </w:rPr>
        <w:t>‘‘An</w:t>
      </w:r>
      <w:r>
        <w:rPr>
          <w:spacing w:val="-12"/>
          <w:w w:val="105"/>
        </w:rPr>
        <w:t> </w:t>
      </w:r>
      <w:r>
        <w:rPr>
          <w:w w:val="105"/>
        </w:rPr>
        <w:t>integrated</w:t>
      </w:r>
      <w:r>
        <w:rPr>
          <w:spacing w:val="-13"/>
          <w:w w:val="105"/>
        </w:rPr>
        <w:t> </w:t>
      </w:r>
      <w:r>
        <w:rPr>
          <w:w w:val="105"/>
        </w:rPr>
        <w:t>approach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optimise</w:t>
      </w:r>
      <w:r>
        <w:rPr>
          <w:spacing w:val="-12"/>
          <w:w w:val="105"/>
        </w:rPr>
        <w:t> </w:t>
      </w:r>
      <w:r>
        <w:rPr>
          <w:w w:val="105"/>
        </w:rPr>
        <w:t>energy</w:t>
      </w:r>
      <w:r>
        <w:rPr>
          <w:spacing w:val="-12"/>
          <w:w w:val="105"/>
        </w:rPr>
        <w:t> </w:t>
      </w:r>
      <w:r>
        <w:rPr>
          <w:w w:val="105"/>
        </w:rPr>
        <w:t>consumption</w:t>
      </w:r>
      <w:r>
        <w:rPr>
          <w:spacing w:val="-12"/>
          <w:w w:val="105"/>
        </w:rPr>
        <w:t> </w:t>
      </w:r>
      <w:r>
        <w:rPr>
          <w:w w:val="105"/>
        </w:rPr>
        <w:t>of</w:t>
      </w:r>
      <w:r>
        <w:rPr>
          <w:spacing w:val="-12"/>
          <w:w w:val="105"/>
        </w:rPr>
        <w:t> </w:t>
      </w:r>
      <w:r>
        <w:rPr>
          <w:w w:val="105"/>
        </w:rPr>
        <w:t>mine</w:t>
      </w:r>
      <w:r>
        <w:rPr>
          <w:spacing w:val="-12"/>
          <w:w w:val="105"/>
        </w:rPr>
        <w:t> </w:t>
      </w:r>
      <w:r>
        <w:rPr>
          <w:w w:val="105"/>
        </w:rPr>
        <w:t>compressed</w:t>
      </w:r>
      <w:r>
        <w:rPr>
          <w:w w:val="100"/>
        </w:rPr>
        <w:t> </w:t>
      </w:r>
      <w:r>
        <w:rPr>
          <w:w w:val="105"/>
        </w:rPr>
        <w:t>air systems,’’ Ph.D. thesis, North-West University,</w:t>
      </w:r>
      <w:r>
        <w:rPr>
          <w:spacing w:val="62"/>
          <w:w w:val="105"/>
        </w:rPr>
        <w:t> </w:t>
      </w:r>
      <w:r>
        <w:rPr>
          <w:w w:val="105"/>
        </w:rPr>
        <w:t>2012.</w:t>
      </w:r>
      <w:r>
        <w:rPr/>
      </w:r>
    </w:p>
    <w:p>
      <w:pPr>
        <w:spacing w:line="350" w:lineRule="auto" w:before="201"/>
        <w:ind w:left="580" w:right="144" w:hanging="464"/>
        <w:jc w:val="both"/>
        <w:rPr>
          <w:rFonts w:ascii="Times New Roman" w:hAnsi="Times New Roman" w:cs="Times New Roman" w:eastAsia="Times New Roman"/>
          <w:sz w:val="24"/>
          <w:szCs w:val="24"/>
        </w:rPr>
      </w:pPr>
      <w:bookmarkStart w:name="_bookmark98" w:id="152"/>
      <w:bookmarkEnd w:id="152"/>
      <w:r>
        <w:rPr/>
      </w:r>
      <w:r>
        <w:rPr>
          <w:rFonts w:ascii="Times New Roman" w:hAnsi="Times New Roman" w:cs="Times New Roman" w:eastAsia="Times New Roman"/>
          <w:w w:val="105"/>
          <w:sz w:val="24"/>
          <w:szCs w:val="24"/>
        </w:rPr>
        <w:t>[10] L. Padachi </w:t>
      </w:r>
      <w:r>
        <w:rPr>
          <w:rFonts w:ascii="Arial" w:hAnsi="Arial" w:cs="Arial" w:eastAsia="Arial"/>
          <w:i/>
          <w:w w:val="105"/>
          <w:sz w:val="24"/>
          <w:szCs w:val="24"/>
        </w:rPr>
        <w:t>et al.</w:t>
      </w:r>
      <w:r>
        <w:rPr>
          <w:rFonts w:ascii="Times New Roman" w:hAnsi="Times New Roman" w:cs="Times New Roman" w:eastAsia="Times New Roman"/>
          <w:w w:val="105"/>
          <w:sz w:val="24"/>
          <w:szCs w:val="24"/>
        </w:rPr>
        <w:t>, ‘‘Energy efficiency through the integration of compressed air</w:t>
      </w:r>
      <w:r>
        <w:rPr>
          <w:rFonts w:ascii="Times New Roman" w:hAnsi="Times New Roman" w:cs="Times New Roman" w:eastAsia="Times New Roman"/>
          <w:spacing w:val="60"/>
          <w:w w:val="10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w w:val="105"/>
          <w:sz w:val="24"/>
          <w:szCs w:val="24"/>
        </w:rPr>
        <w:t>supply</w:t>
      </w:r>
      <w:r>
        <w:rPr>
          <w:rFonts w:ascii="Times New Roman" w:hAnsi="Times New Roman" w:cs="Times New Roman" w:eastAsia="Times New Roman"/>
          <w:w w:val="10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w w:val="105"/>
          <w:sz w:val="24"/>
          <w:szCs w:val="24"/>
        </w:rPr>
        <w:t>control</w:t>
      </w:r>
      <w:r>
        <w:rPr>
          <w:rFonts w:ascii="Times New Roman" w:hAnsi="Times New Roman" w:cs="Times New Roman" w:eastAsia="Times New Roman"/>
          <w:spacing w:val="-16"/>
          <w:w w:val="10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w w:val="105"/>
          <w:sz w:val="24"/>
          <w:szCs w:val="24"/>
        </w:rPr>
        <w:t>with</w:t>
      </w:r>
      <w:r>
        <w:rPr>
          <w:rFonts w:ascii="Times New Roman" w:hAnsi="Times New Roman" w:cs="Times New Roman" w:eastAsia="Times New Roman"/>
          <w:spacing w:val="-16"/>
          <w:w w:val="10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w w:val="105"/>
          <w:sz w:val="24"/>
          <w:szCs w:val="24"/>
        </w:rPr>
        <w:t>air</w:t>
      </w:r>
      <w:r>
        <w:rPr>
          <w:rFonts w:ascii="Times New Roman" w:hAnsi="Times New Roman" w:cs="Times New Roman" w:eastAsia="Times New Roman"/>
          <w:spacing w:val="-16"/>
          <w:w w:val="10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w w:val="105"/>
          <w:sz w:val="24"/>
          <w:szCs w:val="24"/>
        </w:rPr>
        <w:t>network</w:t>
      </w:r>
      <w:r>
        <w:rPr>
          <w:rFonts w:ascii="Times New Roman" w:hAnsi="Times New Roman" w:cs="Times New Roman" w:eastAsia="Times New Roman"/>
          <w:spacing w:val="-17"/>
          <w:w w:val="10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w w:val="105"/>
          <w:sz w:val="24"/>
          <w:szCs w:val="24"/>
        </w:rPr>
        <w:t>demand</w:t>
      </w:r>
      <w:r>
        <w:rPr>
          <w:rFonts w:ascii="Times New Roman" w:hAnsi="Times New Roman" w:cs="Times New Roman" w:eastAsia="Times New Roman"/>
          <w:spacing w:val="-16"/>
          <w:w w:val="10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w w:val="105"/>
          <w:sz w:val="24"/>
          <w:szCs w:val="24"/>
        </w:rPr>
        <w:t>control,’’</w:t>
      </w:r>
      <w:r>
        <w:rPr>
          <w:rFonts w:ascii="Times New Roman" w:hAnsi="Times New Roman" w:cs="Times New Roman" w:eastAsia="Times New Roman"/>
          <w:spacing w:val="-16"/>
          <w:w w:val="10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w w:val="105"/>
          <w:sz w:val="24"/>
          <w:szCs w:val="24"/>
        </w:rPr>
        <w:t>in</w:t>
      </w:r>
      <w:r>
        <w:rPr>
          <w:rFonts w:ascii="Times New Roman" w:hAnsi="Times New Roman" w:cs="Times New Roman" w:eastAsia="Times New Roman"/>
          <w:spacing w:val="-16"/>
          <w:w w:val="105"/>
          <w:sz w:val="24"/>
          <w:szCs w:val="24"/>
        </w:rPr>
        <w:t> </w:t>
      </w:r>
      <w:r>
        <w:rPr>
          <w:rFonts w:ascii="Arial" w:hAnsi="Arial" w:cs="Arial" w:eastAsia="Arial"/>
          <w:i/>
          <w:w w:val="105"/>
          <w:sz w:val="24"/>
          <w:szCs w:val="24"/>
        </w:rPr>
        <w:t>Proceedings</w:t>
      </w:r>
      <w:r>
        <w:rPr>
          <w:rFonts w:ascii="Arial" w:hAnsi="Arial" w:cs="Arial" w:eastAsia="Arial"/>
          <w:i/>
          <w:spacing w:val="-20"/>
          <w:w w:val="105"/>
          <w:sz w:val="24"/>
          <w:szCs w:val="24"/>
        </w:rPr>
        <w:t> </w:t>
      </w:r>
      <w:r>
        <w:rPr>
          <w:rFonts w:ascii="Arial" w:hAnsi="Arial" w:cs="Arial" w:eastAsia="Arial"/>
          <w:i/>
          <w:w w:val="105"/>
          <w:sz w:val="24"/>
          <w:szCs w:val="24"/>
        </w:rPr>
        <w:t>of</w:t>
      </w:r>
      <w:r>
        <w:rPr>
          <w:rFonts w:ascii="Arial" w:hAnsi="Arial" w:cs="Arial" w:eastAsia="Arial"/>
          <w:i/>
          <w:spacing w:val="-20"/>
          <w:w w:val="105"/>
          <w:sz w:val="24"/>
          <w:szCs w:val="24"/>
        </w:rPr>
        <w:t> </w:t>
      </w:r>
      <w:r>
        <w:rPr>
          <w:rFonts w:ascii="Arial" w:hAnsi="Arial" w:cs="Arial" w:eastAsia="Arial"/>
          <w:i/>
          <w:w w:val="105"/>
          <w:sz w:val="24"/>
          <w:szCs w:val="24"/>
        </w:rPr>
        <w:t>the</w:t>
      </w:r>
      <w:r>
        <w:rPr>
          <w:rFonts w:ascii="Arial" w:hAnsi="Arial" w:cs="Arial" w:eastAsia="Arial"/>
          <w:i/>
          <w:spacing w:val="-20"/>
          <w:w w:val="105"/>
          <w:sz w:val="24"/>
          <w:szCs w:val="24"/>
        </w:rPr>
        <w:t> </w:t>
      </w:r>
      <w:r>
        <w:rPr>
          <w:rFonts w:ascii="Arial" w:hAnsi="Arial" w:cs="Arial" w:eastAsia="Arial"/>
          <w:i/>
          <w:w w:val="105"/>
          <w:sz w:val="24"/>
          <w:szCs w:val="24"/>
        </w:rPr>
        <w:t>Sixth</w:t>
      </w:r>
      <w:r>
        <w:rPr>
          <w:rFonts w:ascii="Arial" w:hAnsi="Arial" w:cs="Arial" w:eastAsia="Arial"/>
          <w:i/>
          <w:spacing w:val="-20"/>
          <w:w w:val="105"/>
          <w:sz w:val="24"/>
          <w:szCs w:val="24"/>
        </w:rPr>
        <w:t> </w:t>
      </w:r>
      <w:r>
        <w:rPr>
          <w:rFonts w:ascii="Arial" w:hAnsi="Arial" w:cs="Arial" w:eastAsia="Arial"/>
          <w:i/>
          <w:w w:val="105"/>
          <w:sz w:val="24"/>
          <w:szCs w:val="24"/>
        </w:rPr>
        <w:t>Conference</w:t>
      </w:r>
      <w:r>
        <w:rPr>
          <w:rFonts w:ascii="Arial" w:hAnsi="Arial" w:cs="Arial" w:eastAsia="Arial"/>
          <w:i/>
          <w:spacing w:val="-20"/>
          <w:w w:val="105"/>
          <w:sz w:val="24"/>
          <w:szCs w:val="24"/>
        </w:rPr>
        <w:t> </w:t>
      </w:r>
      <w:r>
        <w:rPr>
          <w:rFonts w:ascii="Arial" w:hAnsi="Arial" w:cs="Arial" w:eastAsia="Arial"/>
          <w:i/>
          <w:w w:val="105"/>
          <w:sz w:val="24"/>
          <w:szCs w:val="24"/>
        </w:rPr>
        <w:t>on</w:t>
      </w:r>
      <w:r>
        <w:rPr>
          <w:rFonts w:ascii="Arial" w:hAnsi="Arial" w:cs="Arial" w:eastAsia="Arial"/>
          <w:i/>
          <w:w w:val="95"/>
          <w:sz w:val="24"/>
          <w:szCs w:val="24"/>
        </w:rPr>
        <w:t> </w:t>
      </w:r>
      <w:r>
        <w:rPr>
          <w:rFonts w:ascii="Arial" w:hAnsi="Arial" w:cs="Arial" w:eastAsia="Arial"/>
          <w:i/>
          <w:w w:val="105"/>
          <w:sz w:val="24"/>
          <w:szCs w:val="24"/>
        </w:rPr>
        <w:t>the</w:t>
      </w:r>
      <w:r>
        <w:rPr>
          <w:rFonts w:ascii="Arial" w:hAnsi="Arial" w:cs="Arial" w:eastAsia="Arial"/>
          <w:i/>
          <w:spacing w:val="-29"/>
          <w:w w:val="105"/>
          <w:sz w:val="24"/>
          <w:szCs w:val="24"/>
        </w:rPr>
        <w:t> </w:t>
      </w:r>
      <w:r>
        <w:rPr>
          <w:rFonts w:ascii="Arial" w:hAnsi="Arial" w:cs="Arial" w:eastAsia="Arial"/>
          <w:i/>
          <w:w w:val="105"/>
          <w:sz w:val="24"/>
          <w:szCs w:val="24"/>
        </w:rPr>
        <w:t>Industrial</w:t>
      </w:r>
      <w:r>
        <w:rPr>
          <w:rFonts w:ascii="Arial" w:hAnsi="Arial" w:cs="Arial" w:eastAsia="Arial"/>
          <w:i/>
          <w:spacing w:val="-30"/>
          <w:w w:val="105"/>
          <w:sz w:val="24"/>
          <w:szCs w:val="24"/>
        </w:rPr>
        <w:t> </w:t>
      </w:r>
      <w:r>
        <w:rPr>
          <w:rFonts w:ascii="Arial" w:hAnsi="Arial" w:cs="Arial" w:eastAsia="Arial"/>
          <w:i/>
          <w:w w:val="105"/>
          <w:sz w:val="24"/>
          <w:szCs w:val="24"/>
        </w:rPr>
        <w:t>and</w:t>
      </w:r>
      <w:r>
        <w:rPr>
          <w:rFonts w:ascii="Arial" w:hAnsi="Arial" w:cs="Arial" w:eastAsia="Arial"/>
          <w:i/>
          <w:spacing w:val="-29"/>
          <w:w w:val="105"/>
          <w:sz w:val="24"/>
          <w:szCs w:val="24"/>
        </w:rPr>
        <w:t> </w:t>
      </w:r>
      <w:r>
        <w:rPr>
          <w:rFonts w:ascii="Arial" w:hAnsi="Arial" w:cs="Arial" w:eastAsia="Arial"/>
          <w:i/>
          <w:w w:val="105"/>
          <w:sz w:val="24"/>
          <w:szCs w:val="24"/>
        </w:rPr>
        <w:t>Commercial</w:t>
      </w:r>
      <w:r>
        <w:rPr>
          <w:rFonts w:ascii="Arial" w:hAnsi="Arial" w:cs="Arial" w:eastAsia="Arial"/>
          <w:i/>
          <w:spacing w:val="-29"/>
          <w:w w:val="105"/>
          <w:sz w:val="24"/>
          <w:szCs w:val="24"/>
        </w:rPr>
        <w:t> </w:t>
      </w:r>
      <w:r>
        <w:rPr>
          <w:rFonts w:ascii="Arial" w:hAnsi="Arial" w:cs="Arial" w:eastAsia="Arial"/>
          <w:i/>
          <w:w w:val="105"/>
          <w:sz w:val="24"/>
          <w:szCs w:val="24"/>
        </w:rPr>
        <w:t>Use</w:t>
      </w:r>
      <w:r>
        <w:rPr>
          <w:rFonts w:ascii="Arial" w:hAnsi="Arial" w:cs="Arial" w:eastAsia="Arial"/>
          <w:i/>
          <w:spacing w:val="-29"/>
          <w:w w:val="105"/>
          <w:sz w:val="24"/>
          <w:szCs w:val="24"/>
        </w:rPr>
        <w:t> </w:t>
      </w:r>
      <w:r>
        <w:rPr>
          <w:rFonts w:ascii="Arial" w:hAnsi="Arial" w:cs="Arial" w:eastAsia="Arial"/>
          <w:i/>
          <w:w w:val="105"/>
          <w:sz w:val="24"/>
          <w:szCs w:val="24"/>
        </w:rPr>
        <w:t>of</w:t>
      </w:r>
      <w:r>
        <w:rPr>
          <w:rFonts w:ascii="Arial" w:hAnsi="Arial" w:cs="Arial" w:eastAsia="Arial"/>
          <w:i/>
          <w:spacing w:val="-29"/>
          <w:w w:val="105"/>
          <w:sz w:val="24"/>
          <w:szCs w:val="24"/>
        </w:rPr>
        <w:t> </w:t>
      </w:r>
      <w:r>
        <w:rPr>
          <w:rFonts w:ascii="Arial" w:hAnsi="Arial" w:cs="Arial" w:eastAsia="Arial"/>
          <w:i/>
          <w:w w:val="105"/>
          <w:sz w:val="24"/>
          <w:szCs w:val="24"/>
        </w:rPr>
        <w:t>Energy</w:t>
      </w:r>
      <w:r>
        <w:rPr>
          <w:rFonts w:ascii="Times New Roman" w:hAnsi="Times New Roman" w:cs="Times New Roman" w:eastAsia="Times New Roman"/>
          <w:w w:val="105"/>
          <w:sz w:val="24"/>
          <w:szCs w:val="24"/>
        </w:rPr>
        <w:t>.</w:t>
      </w:r>
      <w:r>
        <w:rPr>
          <w:rFonts w:ascii="Times New Roman" w:hAnsi="Times New Roman" w:cs="Times New Roman" w:eastAsia="Times New Roman"/>
          <w:spacing w:val="53"/>
          <w:w w:val="10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w w:val="105"/>
          <w:sz w:val="24"/>
          <w:szCs w:val="24"/>
        </w:rPr>
        <w:t>Citeseer,</w:t>
      </w:r>
      <w:r>
        <w:rPr>
          <w:rFonts w:ascii="Times New Roman" w:hAnsi="Times New Roman" w:cs="Times New Roman" w:eastAsia="Times New Roman"/>
          <w:spacing w:val="-25"/>
          <w:w w:val="10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w w:val="105"/>
          <w:sz w:val="24"/>
          <w:szCs w:val="24"/>
        </w:rPr>
        <w:t>2009,</w:t>
      </w:r>
      <w:r>
        <w:rPr>
          <w:rFonts w:ascii="Times New Roman" w:hAnsi="Times New Roman" w:cs="Times New Roman" w:eastAsia="Times New Roman"/>
          <w:spacing w:val="-25"/>
          <w:w w:val="10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w w:val="105"/>
          <w:sz w:val="24"/>
          <w:szCs w:val="24"/>
        </w:rPr>
        <w:t>pp.</w:t>
      </w:r>
      <w:r>
        <w:rPr>
          <w:rFonts w:ascii="Times New Roman" w:hAnsi="Times New Roman" w:cs="Times New Roman" w:eastAsia="Times New Roman"/>
          <w:spacing w:val="-25"/>
          <w:w w:val="10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w w:val="105"/>
          <w:sz w:val="24"/>
          <w:szCs w:val="24"/>
        </w:rPr>
        <w:t>77--80.</w:t>
      </w:r>
      <w:r>
        <w:rPr>
          <w:rFonts w:ascii="Times New Roman" w:hAnsi="Times New Roman" w:cs="Times New Roman" w:eastAsia="Times New Roman"/>
          <w:sz w:val="24"/>
          <w:szCs w:val="24"/>
        </w:rPr>
      </w:r>
    </w:p>
    <w:p>
      <w:pPr>
        <w:spacing w:after="0" w:line="350" w:lineRule="auto"/>
        <w:jc w:val="both"/>
        <w:rPr>
          <w:rFonts w:ascii="Times New Roman" w:hAnsi="Times New Roman" w:cs="Times New Roman" w:eastAsia="Times New Roman"/>
          <w:sz w:val="24"/>
          <w:szCs w:val="24"/>
        </w:rPr>
        <w:sectPr>
          <w:headerReference w:type="default" r:id="rId105"/>
          <w:footerReference w:type="default" r:id="rId106"/>
          <w:pgSz w:w="11910" w:h="16840"/>
          <w:pgMar w:header="0" w:footer="799" w:top="520" w:bottom="980" w:left="1300" w:right="98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350" w:lineRule="auto" w:before="0"/>
        <w:ind w:left="580" w:right="114" w:hanging="463"/>
        <w:jc w:val="both"/>
        <w:rPr>
          <w:rFonts w:ascii="Times New Roman" w:hAnsi="Times New Roman" w:cs="Times New Roman" w:eastAsia="Times New Roman"/>
          <w:sz w:val="24"/>
          <w:szCs w:val="24"/>
        </w:rPr>
      </w:pPr>
      <w:bookmarkStart w:name="_bookmark99" w:id="153"/>
      <w:bookmarkEnd w:id="153"/>
      <w:r>
        <w:rPr/>
      </w:r>
      <w:r>
        <w:rPr>
          <w:rFonts w:ascii="Times New Roman" w:hAnsi="Times New Roman" w:cs="Times New Roman" w:eastAsia="Times New Roman"/>
          <w:sz w:val="24"/>
          <w:szCs w:val="24"/>
        </w:rPr>
        <w:t>[11]</w:t>
      </w:r>
      <w:r>
        <w:rPr>
          <w:rFonts w:ascii="Times New Roman" w:hAnsi="Times New Roman" w:cs="Times New Roman" w:eastAsia="Times New Roman"/>
          <w:spacing w:val="7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J.</w:t>
      </w:r>
      <w:r>
        <w:rPr>
          <w:rFonts w:ascii="Times New Roman" w:hAnsi="Times New Roman" w:cs="Times New Roman" w:eastAsia="Times New Roman"/>
          <w:spacing w:val="1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Du</w:t>
      </w:r>
      <w:r>
        <w:rPr>
          <w:rFonts w:ascii="Times New Roman" w:hAnsi="Times New Roman" w:cs="Times New Roman" w:eastAsia="Times New Roman"/>
          <w:spacing w:val="1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Plessis</w:t>
      </w:r>
      <w:r>
        <w:rPr>
          <w:rFonts w:ascii="Times New Roman" w:hAnsi="Times New Roman" w:cs="Times New Roman" w:eastAsia="Times New Roman"/>
          <w:spacing w:val="1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and</w:t>
      </w:r>
      <w:r>
        <w:rPr>
          <w:rFonts w:ascii="Times New Roman" w:hAnsi="Times New Roman" w:cs="Times New Roman" w:eastAsia="Times New Roman"/>
          <w:spacing w:val="1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R.</w:t>
      </w:r>
      <w:r>
        <w:rPr>
          <w:rFonts w:ascii="Times New Roman" w:hAnsi="Times New Roman" w:cs="Times New Roman" w:eastAsia="Times New Roman"/>
          <w:spacing w:val="1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Pelzer,</w:t>
      </w:r>
      <w:r>
        <w:rPr>
          <w:rFonts w:ascii="Times New Roman" w:hAnsi="Times New Roman" w:cs="Times New Roman" w:eastAsia="Times New Roman"/>
          <w:spacing w:val="18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‘‘Development</w:t>
      </w:r>
      <w:r>
        <w:rPr>
          <w:rFonts w:ascii="Times New Roman" w:hAnsi="Times New Roman" w:cs="Times New Roman" w:eastAsia="Times New Roman"/>
          <w:spacing w:val="1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of</w:t>
      </w:r>
      <w:r>
        <w:rPr>
          <w:rFonts w:ascii="Times New Roman" w:hAnsi="Times New Roman" w:cs="Times New Roman" w:eastAsia="Times New Roman"/>
          <w:spacing w:val="1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an</w:t>
      </w:r>
      <w:r>
        <w:rPr>
          <w:rFonts w:ascii="Times New Roman" w:hAnsi="Times New Roman" w:cs="Times New Roman" w:eastAsia="Times New Roman"/>
          <w:spacing w:val="1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intelligent</w:t>
      </w:r>
      <w:r>
        <w:rPr>
          <w:rFonts w:ascii="Times New Roman" w:hAnsi="Times New Roman" w:cs="Times New Roman" w:eastAsia="Times New Roman"/>
          <w:spacing w:val="1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control</w:t>
      </w:r>
      <w:r>
        <w:rPr>
          <w:rFonts w:ascii="Times New Roman" w:hAnsi="Times New Roman" w:cs="Times New Roman" w:eastAsia="Times New Roman"/>
          <w:spacing w:val="1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system</w:t>
      </w:r>
      <w:r>
        <w:rPr>
          <w:rFonts w:ascii="Times New Roman" w:hAnsi="Times New Roman" w:cs="Times New Roman" w:eastAsia="Times New Roman"/>
          <w:spacing w:val="1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for</w:t>
      </w:r>
      <w:r>
        <w:rPr>
          <w:rFonts w:ascii="Times New Roman" w:hAnsi="Times New Roman" w:cs="Times New Roman" w:eastAsia="Times New Roman"/>
          <w:spacing w:val="1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mine</w:t>
      </w:r>
      <w:r>
        <w:rPr>
          <w:rFonts w:ascii="Times New Roman" w:hAnsi="Times New Roman" w:cs="Times New Roman" w:eastAsia="Times New Roman"/>
          <w:spacing w:val="1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com-</w:t>
      </w:r>
      <w:r>
        <w:rPr>
          <w:rFonts w:ascii="Times New Roman" w:hAnsi="Times New Roman" w:cs="Times New Roman" w:eastAsia="Times New Roman"/>
          <w:spacing w:val="-58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pacing w:val="-58"/>
          <w:sz w:val="24"/>
          <w:szCs w:val="24"/>
        </w:rPr>
      </w:r>
      <w:r>
        <w:rPr>
          <w:rFonts w:ascii="Times New Roman" w:hAnsi="Times New Roman" w:cs="Times New Roman" w:eastAsia="Times New Roman"/>
          <w:sz w:val="24"/>
          <w:szCs w:val="24"/>
        </w:rPr>
        <w:t>pressor</w:t>
      </w:r>
      <w:r>
        <w:rPr>
          <w:rFonts w:ascii="Times New Roman" w:hAnsi="Times New Roman" w:cs="Times New Roman" w:eastAsia="Times New Roman"/>
          <w:spacing w:val="-3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systems,’’</w:t>
      </w:r>
      <w:r>
        <w:rPr>
          <w:rFonts w:ascii="Times New Roman" w:hAnsi="Times New Roman" w:cs="Times New Roman" w:eastAsia="Times New Roman"/>
          <w:spacing w:val="-3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in</w:t>
      </w:r>
      <w:r>
        <w:rPr>
          <w:rFonts w:ascii="Times New Roman" w:hAnsi="Times New Roman" w:cs="Times New Roman" w:eastAsia="Times New Roman"/>
          <w:spacing w:val="-33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Industrial</w:t>
      </w:r>
      <w:r>
        <w:rPr>
          <w:rFonts w:ascii="Arial" w:hAnsi="Arial" w:cs="Arial" w:eastAsia="Arial"/>
          <w:i/>
          <w:spacing w:val="-37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and</w:t>
      </w:r>
      <w:r>
        <w:rPr>
          <w:rFonts w:ascii="Arial" w:hAnsi="Arial" w:cs="Arial" w:eastAsia="Arial"/>
          <w:i/>
          <w:spacing w:val="-36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Commercial</w:t>
      </w:r>
      <w:r>
        <w:rPr>
          <w:rFonts w:ascii="Arial" w:hAnsi="Arial" w:cs="Arial" w:eastAsia="Arial"/>
          <w:i/>
          <w:spacing w:val="-36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Use</w:t>
      </w:r>
      <w:r>
        <w:rPr>
          <w:rFonts w:ascii="Arial" w:hAnsi="Arial" w:cs="Arial" w:eastAsia="Arial"/>
          <w:i/>
          <w:spacing w:val="-36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of</w:t>
      </w:r>
      <w:r>
        <w:rPr>
          <w:rFonts w:ascii="Arial" w:hAnsi="Arial" w:cs="Arial" w:eastAsia="Arial"/>
          <w:i/>
          <w:spacing w:val="-36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Energy</w:t>
      </w:r>
      <w:r>
        <w:rPr>
          <w:rFonts w:ascii="Arial" w:hAnsi="Arial" w:cs="Arial" w:eastAsia="Arial"/>
          <w:i/>
          <w:spacing w:val="-36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(ICUE),</w:t>
      </w:r>
      <w:r>
        <w:rPr>
          <w:rFonts w:ascii="Arial" w:hAnsi="Arial" w:cs="Arial" w:eastAsia="Arial"/>
          <w:i/>
          <w:spacing w:val="-36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2011</w:t>
      </w:r>
      <w:r>
        <w:rPr>
          <w:rFonts w:ascii="Arial" w:hAnsi="Arial" w:cs="Arial" w:eastAsia="Arial"/>
          <w:i/>
          <w:spacing w:val="-36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Proceedings</w:t>
      </w:r>
      <w:r>
        <w:rPr>
          <w:rFonts w:ascii="Arial" w:hAnsi="Arial" w:cs="Arial" w:eastAsia="Arial"/>
          <w:i/>
          <w:w w:val="90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of the 8th Conference on the</w:t>
      </w:r>
      <w:r>
        <w:rPr>
          <w:rFonts w:ascii="Times New Roman" w:hAnsi="Times New Roman" w:cs="Times New Roman" w:eastAsia="Times New Roman"/>
          <w:sz w:val="24"/>
          <w:szCs w:val="24"/>
        </w:rPr>
        <w:t>.   IEEE, 2011, pp.</w:t>
      </w:r>
      <w:r>
        <w:rPr>
          <w:rFonts w:ascii="Times New Roman" w:hAnsi="Times New Roman" w:cs="Times New Roman" w:eastAsia="Times New Roman"/>
          <w:spacing w:val="5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59--63.</w:t>
      </w:r>
    </w:p>
    <w:p>
      <w:pPr>
        <w:pStyle w:val="BodyText"/>
        <w:spacing w:line="350" w:lineRule="auto" w:before="178"/>
        <w:ind w:left="598" w:right="119" w:hanging="482"/>
        <w:jc w:val="both"/>
      </w:pPr>
      <w:bookmarkStart w:name="_bookmark100" w:id="154"/>
      <w:bookmarkEnd w:id="154"/>
      <w:r>
        <w:rPr/>
      </w:r>
      <w:r>
        <w:rPr/>
        <w:t>[12]</w:t>
      </w:r>
      <w:r>
        <w:rPr>
          <w:spacing w:val="19"/>
        </w:rPr>
        <w:t> </w:t>
      </w:r>
      <w:r>
        <w:rPr/>
        <w:t>J.</w:t>
      </w:r>
      <w:r>
        <w:rPr>
          <w:spacing w:val="33"/>
        </w:rPr>
        <w:t> </w:t>
      </w:r>
      <w:r>
        <w:rPr/>
        <w:t>Neale</w:t>
      </w:r>
      <w:r>
        <w:rPr>
          <w:spacing w:val="33"/>
        </w:rPr>
        <w:t> </w:t>
      </w:r>
      <w:r>
        <w:rPr/>
        <w:t>and</w:t>
      </w:r>
      <w:r>
        <w:rPr>
          <w:spacing w:val="33"/>
        </w:rPr>
        <w:t> </w:t>
      </w:r>
      <w:r>
        <w:rPr/>
        <w:t>P.</w:t>
      </w:r>
      <w:r>
        <w:rPr>
          <w:spacing w:val="33"/>
        </w:rPr>
        <w:t> </w:t>
      </w:r>
      <w:r>
        <w:rPr/>
        <w:t>Kamp,</w:t>
      </w:r>
      <w:r>
        <w:rPr>
          <w:spacing w:val="33"/>
        </w:rPr>
        <w:t> </w:t>
      </w:r>
      <w:r>
        <w:rPr/>
        <w:t>‘‘Compressed</w:t>
      </w:r>
      <w:r>
        <w:rPr>
          <w:spacing w:val="31"/>
        </w:rPr>
        <w:t> </w:t>
      </w:r>
      <w:r>
        <w:rPr/>
        <w:t>air</w:t>
      </w:r>
      <w:r>
        <w:rPr>
          <w:spacing w:val="33"/>
        </w:rPr>
        <w:t> </w:t>
      </w:r>
      <w:r>
        <w:rPr/>
        <w:t>system</w:t>
      </w:r>
      <w:r>
        <w:rPr>
          <w:spacing w:val="33"/>
        </w:rPr>
        <w:t> </w:t>
      </w:r>
      <w:r>
        <w:rPr/>
        <w:t>best</w:t>
      </w:r>
      <w:r>
        <w:rPr>
          <w:spacing w:val="31"/>
        </w:rPr>
        <w:t> </w:t>
      </w:r>
      <w:r>
        <w:rPr/>
        <w:t>practice</w:t>
      </w:r>
      <w:r>
        <w:rPr>
          <w:spacing w:val="31"/>
        </w:rPr>
        <w:t> </w:t>
      </w:r>
      <w:r>
        <w:rPr/>
        <w:t>programmes: </w:t>
      </w:r>
      <w:r>
        <w:rPr>
          <w:spacing w:val="2"/>
        </w:rPr>
        <w:t> </w:t>
      </w:r>
      <w:r>
        <w:rPr/>
        <w:t>What</w:t>
      </w:r>
      <w:r>
        <w:rPr>
          <w:spacing w:val="33"/>
        </w:rPr>
        <w:t> </w:t>
      </w:r>
      <w:r>
        <w:rPr/>
        <w:t>needs</w:t>
      </w:r>
      <w:r>
        <w:rPr>
          <w:spacing w:val="-50"/>
        </w:rPr>
        <w:t> </w:t>
      </w:r>
      <w:r>
        <w:rPr>
          <w:spacing w:val="-50"/>
        </w:rPr>
      </w:r>
      <w:r>
        <w:rPr/>
        <w:t>to</w:t>
      </w:r>
      <w:r>
        <w:rPr>
          <w:spacing w:val="22"/>
        </w:rPr>
        <w:t> </w:t>
      </w:r>
      <w:r>
        <w:rPr/>
        <w:t>change</w:t>
      </w:r>
      <w:r>
        <w:rPr>
          <w:spacing w:val="22"/>
        </w:rPr>
        <w:t> </w:t>
      </w:r>
      <w:r>
        <w:rPr/>
        <w:t>to</w:t>
      </w:r>
      <w:r>
        <w:rPr>
          <w:spacing w:val="22"/>
        </w:rPr>
        <w:t> </w:t>
      </w:r>
      <w:r>
        <w:rPr/>
        <w:t>secure</w:t>
      </w:r>
      <w:r>
        <w:rPr>
          <w:spacing w:val="22"/>
        </w:rPr>
        <w:t> </w:t>
      </w:r>
      <w:r>
        <w:rPr/>
        <w:t>long-term</w:t>
      </w:r>
      <w:r>
        <w:rPr>
          <w:spacing w:val="21"/>
        </w:rPr>
        <w:t> </w:t>
      </w:r>
      <w:r>
        <w:rPr/>
        <w:t>energy</w:t>
      </w:r>
      <w:r>
        <w:rPr>
          <w:spacing w:val="22"/>
        </w:rPr>
        <w:t> </w:t>
      </w:r>
      <w:r>
        <w:rPr/>
        <w:t>savings</w:t>
      </w:r>
      <w:r>
        <w:rPr>
          <w:spacing w:val="22"/>
        </w:rPr>
        <w:t> </w:t>
      </w:r>
      <w:r>
        <w:rPr/>
        <w:t>for</w:t>
      </w:r>
      <w:r>
        <w:rPr>
          <w:spacing w:val="22"/>
        </w:rPr>
        <w:t> </w:t>
      </w:r>
      <w:r>
        <w:rPr/>
        <w:t>new</w:t>
      </w:r>
      <w:r>
        <w:rPr>
          <w:spacing w:val="21"/>
        </w:rPr>
        <w:t> </w:t>
      </w:r>
      <w:r>
        <w:rPr/>
        <w:t>zealand?’’</w:t>
      </w:r>
      <w:r>
        <w:rPr>
          <w:spacing w:val="50"/>
        </w:rPr>
        <w:t> </w:t>
      </w:r>
      <w:r>
        <w:rPr>
          <w:rFonts w:ascii="Arial" w:hAnsi="Arial" w:cs="Arial" w:eastAsia="Arial"/>
          <w:i/>
        </w:rPr>
        <w:t>Energy</w:t>
      </w:r>
      <w:r>
        <w:rPr>
          <w:rFonts w:ascii="Arial" w:hAnsi="Arial" w:cs="Arial" w:eastAsia="Arial"/>
          <w:i/>
          <w:spacing w:val="20"/>
        </w:rPr>
        <w:t> </w:t>
      </w:r>
      <w:r>
        <w:rPr>
          <w:rFonts w:ascii="Arial" w:hAnsi="Arial" w:cs="Arial" w:eastAsia="Arial"/>
          <w:i/>
        </w:rPr>
        <w:t>Policy</w:t>
      </w:r>
      <w:r>
        <w:rPr/>
        <w:t>,</w:t>
      </w:r>
      <w:r>
        <w:rPr>
          <w:spacing w:val="22"/>
        </w:rPr>
        <w:t> </w:t>
      </w:r>
      <w:r>
        <w:rPr/>
        <w:t>vol.</w:t>
      </w:r>
      <w:r>
        <w:rPr>
          <w:spacing w:val="22"/>
        </w:rPr>
        <w:t> </w:t>
      </w:r>
      <w:r>
        <w:rPr/>
        <w:t>37,</w:t>
      </w:r>
      <w:r>
        <w:rPr>
          <w:w w:val="98"/>
        </w:rPr>
        <w:t> </w:t>
      </w:r>
      <w:r>
        <w:rPr/>
        <w:t>no. 9, pp. 3400--3408, </w:t>
      </w:r>
      <w:r>
        <w:rPr>
          <w:spacing w:val="18"/>
        </w:rPr>
        <w:t> </w:t>
      </w:r>
      <w:r>
        <w:rPr/>
        <w:t>2009.</w:t>
      </w:r>
    </w:p>
    <w:p>
      <w:pPr>
        <w:spacing w:line="350" w:lineRule="auto" w:before="179"/>
        <w:ind w:left="583" w:right="119" w:hanging="466"/>
        <w:jc w:val="both"/>
        <w:rPr>
          <w:rFonts w:ascii="Times New Roman" w:hAnsi="Times New Roman" w:cs="Times New Roman" w:eastAsia="Times New Roman"/>
          <w:sz w:val="24"/>
          <w:szCs w:val="24"/>
        </w:rPr>
      </w:pPr>
      <w:bookmarkStart w:name="_bookmark101" w:id="155"/>
      <w:bookmarkEnd w:id="155"/>
      <w:r>
        <w:rPr/>
      </w:r>
      <w:r>
        <w:rPr>
          <w:rFonts w:ascii="Times New Roman" w:hAnsi="Times New Roman" w:cs="Times New Roman" w:eastAsia="Times New Roman"/>
          <w:sz w:val="24"/>
          <w:szCs w:val="24"/>
        </w:rPr>
        <w:t>[13] Marais </w:t>
      </w:r>
      <w:r>
        <w:rPr>
          <w:rFonts w:ascii="Arial" w:hAnsi="Arial" w:cs="Arial" w:eastAsia="Arial"/>
          <w:i/>
          <w:sz w:val="24"/>
          <w:szCs w:val="24"/>
        </w:rPr>
        <w:t>et al.</w:t>
      </w:r>
      <w:r>
        <w:rPr>
          <w:rFonts w:ascii="Times New Roman" w:hAnsi="Times New Roman" w:cs="Times New Roman" w:eastAsia="Times New Roman"/>
          <w:sz w:val="24"/>
          <w:szCs w:val="24"/>
        </w:rPr>
        <w:t>, ‘‘Simplification of mine compressed air systems,’’ in </w:t>
      </w:r>
      <w:r>
        <w:rPr>
          <w:rFonts w:ascii="Arial" w:hAnsi="Arial" w:cs="Arial" w:eastAsia="Arial"/>
          <w:i/>
          <w:sz w:val="24"/>
          <w:szCs w:val="24"/>
        </w:rPr>
        <w:t>Industrial and</w:t>
      </w:r>
      <w:r>
        <w:rPr>
          <w:rFonts w:ascii="Arial" w:hAnsi="Arial" w:cs="Arial" w:eastAsia="Arial"/>
          <w:i/>
          <w:spacing w:val="66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Com-</w:t>
      </w:r>
      <w:r>
        <w:rPr>
          <w:rFonts w:ascii="Arial" w:hAnsi="Arial" w:cs="Arial" w:eastAsia="Arial"/>
          <w:i/>
          <w:w w:val="95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mercial</w:t>
      </w:r>
      <w:r>
        <w:rPr>
          <w:rFonts w:ascii="Arial" w:hAnsi="Arial" w:cs="Arial" w:eastAsia="Arial"/>
          <w:i/>
          <w:spacing w:val="-18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Use</w:t>
      </w:r>
      <w:r>
        <w:rPr>
          <w:rFonts w:ascii="Arial" w:hAnsi="Arial" w:cs="Arial" w:eastAsia="Arial"/>
          <w:i/>
          <w:spacing w:val="-19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of</w:t>
      </w:r>
      <w:r>
        <w:rPr>
          <w:rFonts w:ascii="Arial" w:hAnsi="Arial" w:cs="Arial" w:eastAsia="Arial"/>
          <w:i/>
          <w:spacing w:val="-19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Energy</w:t>
      </w:r>
      <w:r>
        <w:rPr>
          <w:rFonts w:ascii="Arial" w:hAnsi="Arial" w:cs="Arial" w:eastAsia="Arial"/>
          <w:i/>
          <w:spacing w:val="-19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Conference</w:t>
      </w:r>
      <w:r>
        <w:rPr>
          <w:rFonts w:ascii="Arial" w:hAnsi="Arial" w:cs="Arial" w:eastAsia="Arial"/>
          <w:i/>
          <w:spacing w:val="-19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(ICUE),</w:t>
      </w:r>
      <w:r>
        <w:rPr>
          <w:rFonts w:ascii="Arial" w:hAnsi="Arial" w:cs="Arial" w:eastAsia="Arial"/>
          <w:i/>
          <w:spacing w:val="-18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2013</w:t>
      </w:r>
      <w:r>
        <w:rPr>
          <w:rFonts w:ascii="Arial" w:hAnsi="Arial" w:cs="Arial" w:eastAsia="Arial"/>
          <w:i/>
          <w:spacing w:val="-19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Proceedings</w:t>
      </w:r>
      <w:r>
        <w:rPr>
          <w:rFonts w:ascii="Arial" w:hAnsi="Arial" w:cs="Arial" w:eastAsia="Arial"/>
          <w:i/>
          <w:spacing w:val="-19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of</w:t>
      </w:r>
      <w:r>
        <w:rPr>
          <w:rFonts w:ascii="Arial" w:hAnsi="Arial" w:cs="Arial" w:eastAsia="Arial"/>
          <w:i/>
          <w:spacing w:val="-19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the</w:t>
      </w:r>
      <w:r>
        <w:rPr>
          <w:rFonts w:ascii="Arial" w:hAnsi="Arial" w:cs="Arial" w:eastAsia="Arial"/>
          <w:i/>
          <w:spacing w:val="-19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10th</w:t>
      </w:r>
      <w:r>
        <w:rPr>
          <w:rFonts w:ascii="Times New Roman" w:hAnsi="Times New Roman" w:cs="Times New Roman" w:eastAsia="Times New Roman"/>
          <w:sz w:val="24"/>
          <w:szCs w:val="24"/>
        </w:rPr>
        <w:t>.</w:t>
      </w:r>
      <w:r>
        <w:rPr>
          <w:rFonts w:ascii="Times New Roman" w:hAnsi="Times New Roman" w:cs="Times New Roman" w:eastAsia="Times New Roman"/>
          <w:spacing w:val="17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IEEE,</w:t>
      </w:r>
      <w:r>
        <w:rPr>
          <w:rFonts w:ascii="Times New Roman" w:hAnsi="Times New Roman" w:cs="Times New Roman" w:eastAsia="Times New Roman"/>
          <w:spacing w:val="-1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2013,</w:t>
      </w:r>
      <w:r>
        <w:rPr>
          <w:rFonts w:ascii="Times New Roman" w:hAnsi="Times New Roman" w:cs="Times New Roman" w:eastAsia="Times New Roman"/>
          <w:w w:val="9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pp.</w:t>
      </w:r>
      <w:r>
        <w:rPr>
          <w:rFonts w:ascii="Times New Roman" w:hAnsi="Times New Roman" w:cs="Times New Roman" w:eastAsia="Times New Roman"/>
          <w:spacing w:val="37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1--8.</w:t>
      </w:r>
    </w:p>
    <w:p>
      <w:pPr>
        <w:spacing w:line="350" w:lineRule="auto" w:before="180"/>
        <w:ind w:left="585" w:right="151" w:hanging="469"/>
        <w:jc w:val="both"/>
        <w:rPr>
          <w:rFonts w:ascii="Times New Roman" w:hAnsi="Times New Roman" w:cs="Times New Roman" w:eastAsia="Times New Roman"/>
          <w:sz w:val="24"/>
          <w:szCs w:val="24"/>
        </w:rPr>
      </w:pPr>
      <w:bookmarkStart w:name="_bookmark102" w:id="156"/>
      <w:bookmarkEnd w:id="156"/>
      <w:r>
        <w:rPr/>
      </w:r>
      <w:r>
        <w:rPr>
          <w:rFonts w:ascii="Times New Roman" w:hAnsi="Times New Roman" w:cs="Times New Roman" w:eastAsia="Times New Roman"/>
          <w:w w:val="105"/>
          <w:sz w:val="24"/>
          <w:szCs w:val="24"/>
        </w:rPr>
        <w:t>[14] A. van Jaarsveld, S. Ebben, and A. Ashanti, ‘‘Development and implementation of</w:t>
      </w:r>
      <w:r>
        <w:rPr>
          <w:rFonts w:ascii="Times New Roman" w:hAnsi="Times New Roman" w:cs="Times New Roman" w:eastAsia="Times New Roman"/>
          <w:spacing w:val="19"/>
          <w:w w:val="10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w w:val="105"/>
          <w:sz w:val="24"/>
          <w:szCs w:val="24"/>
        </w:rPr>
        <w:t>an</w:t>
      </w:r>
      <w:r>
        <w:rPr>
          <w:rFonts w:ascii="Times New Roman" w:hAnsi="Times New Roman" w:cs="Times New Roman" w:eastAsia="Times New Roman"/>
          <w:w w:val="10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w w:val="105"/>
          <w:sz w:val="24"/>
          <w:szCs w:val="24"/>
        </w:rPr>
        <w:t>electrically powered stope rockdrill for tau tona mine,’’ in </w:t>
      </w:r>
      <w:r>
        <w:rPr>
          <w:rFonts w:ascii="Arial" w:hAnsi="Arial" w:cs="Arial" w:eastAsia="Arial"/>
          <w:i/>
          <w:w w:val="105"/>
          <w:sz w:val="24"/>
          <w:szCs w:val="24"/>
        </w:rPr>
        <w:t>SAIMM Narrow Vein</w:t>
      </w:r>
      <w:r>
        <w:rPr>
          <w:rFonts w:ascii="Arial" w:hAnsi="Arial" w:cs="Arial" w:eastAsia="Arial"/>
          <w:i/>
          <w:spacing w:val="23"/>
          <w:w w:val="105"/>
          <w:sz w:val="24"/>
          <w:szCs w:val="24"/>
        </w:rPr>
        <w:t> </w:t>
      </w:r>
      <w:r>
        <w:rPr>
          <w:rFonts w:ascii="Arial" w:hAnsi="Arial" w:cs="Arial" w:eastAsia="Arial"/>
          <w:i/>
          <w:w w:val="105"/>
          <w:sz w:val="24"/>
          <w:szCs w:val="24"/>
        </w:rPr>
        <w:t>and</w:t>
      </w:r>
      <w:r>
        <w:rPr>
          <w:rFonts w:ascii="Arial" w:hAnsi="Arial" w:cs="Arial" w:eastAsia="Arial"/>
          <w:i/>
          <w:w w:val="94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Reef</w:t>
      </w:r>
      <w:r>
        <w:rPr>
          <w:rFonts w:ascii="Arial" w:hAnsi="Arial" w:cs="Arial" w:eastAsia="Arial"/>
          <w:i/>
          <w:spacing w:val="-14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Conference,</w:t>
      </w:r>
      <w:r>
        <w:rPr>
          <w:rFonts w:ascii="Arial" w:hAnsi="Arial" w:cs="Arial" w:eastAsia="Arial"/>
          <w:i/>
          <w:spacing w:val="-14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Sun</w:t>
      </w:r>
      <w:r>
        <w:rPr>
          <w:rFonts w:ascii="Arial" w:hAnsi="Arial" w:cs="Arial" w:eastAsia="Arial"/>
          <w:i/>
          <w:spacing w:val="-14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City,</w:t>
      </w:r>
      <w:r>
        <w:rPr>
          <w:rFonts w:ascii="Arial" w:hAnsi="Arial" w:cs="Arial" w:eastAsia="Arial"/>
          <w:i/>
          <w:spacing w:val="-14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South</w:t>
      </w:r>
      <w:r>
        <w:rPr>
          <w:rFonts w:ascii="Arial" w:hAnsi="Arial" w:cs="Arial" w:eastAsia="Arial"/>
          <w:i/>
          <w:spacing w:val="-14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Africa</w:t>
      </w:r>
      <w:r>
        <w:rPr>
          <w:rFonts w:ascii="Times New Roman" w:hAnsi="Times New Roman" w:cs="Times New Roman" w:eastAsia="Times New Roman"/>
          <w:sz w:val="24"/>
          <w:szCs w:val="24"/>
        </w:rPr>
        <w:t>,</w:t>
      </w:r>
      <w:r>
        <w:rPr>
          <w:rFonts w:ascii="Times New Roman" w:hAnsi="Times New Roman" w:cs="Times New Roman" w:eastAsia="Times New Roman"/>
          <w:spacing w:val="-1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2008.</w:t>
      </w:r>
    </w:p>
    <w:p>
      <w:pPr>
        <w:pStyle w:val="BodyText"/>
        <w:spacing w:line="350" w:lineRule="auto" w:before="178"/>
        <w:ind w:left="598" w:right="120" w:hanging="482"/>
        <w:jc w:val="both"/>
      </w:pPr>
      <w:bookmarkStart w:name="_bookmark103" w:id="157"/>
      <w:bookmarkEnd w:id="157"/>
      <w:r>
        <w:rPr/>
      </w:r>
      <w:r>
        <w:rPr/>
        <w:t>[15]</w:t>
      </w:r>
      <w:r>
        <w:rPr>
          <w:spacing w:val="6"/>
        </w:rPr>
        <w:t> </w:t>
      </w:r>
      <w:r>
        <w:rPr/>
        <w:t>P.</w:t>
      </w:r>
      <w:r>
        <w:rPr>
          <w:spacing w:val="3"/>
        </w:rPr>
        <w:t> </w:t>
      </w:r>
      <w:r>
        <w:rPr/>
        <w:t>Fraser,</w:t>
      </w:r>
      <w:r>
        <w:rPr>
          <w:spacing w:val="8"/>
        </w:rPr>
        <w:t> </w:t>
      </w:r>
      <w:r>
        <w:rPr/>
        <w:t>‘‘Saving</w:t>
      </w:r>
      <w:r>
        <w:rPr>
          <w:spacing w:val="3"/>
        </w:rPr>
        <w:t> </w:t>
      </w:r>
      <w:r>
        <w:rPr/>
        <w:t>energy</w:t>
      </w:r>
      <w:r>
        <w:rPr>
          <w:spacing w:val="3"/>
        </w:rPr>
        <w:t> </w:t>
      </w:r>
      <w:r>
        <w:rPr/>
        <w:t>by</w:t>
      </w:r>
      <w:r>
        <w:rPr>
          <w:spacing w:val="3"/>
        </w:rPr>
        <w:t> </w:t>
      </w:r>
      <w:r>
        <w:rPr/>
        <w:t>replacing</w:t>
      </w:r>
      <w:r>
        <w:rPr>
          <w:spacing w:val="4"/>
        </w:rPr>
        <w:t> </w:t>
      </w:r>
      <w:r>
        <w:rPr/>
        <w:t>compressed</w:t>
      </w:r>
      <w:r>
        <w:rPr>
          <w:spacing w:val="4"/>
        </w:rPr>
        <w:t> </w:t>
      </w:r>
      <w:r>
        <w:rPr/>
        <w:t>air</w:t>
      </w:r>
      <w:r>
        <w:rPr>
          <w:spacing w:val="3"/>
        </w:rPr>
        <w:t> </w:t>
      </w:r>
      <w:r>
        <w:rPr/>
        <w:t>with</w:t>
      </w:r>
      <w:r>
        <w:rPr>
          <w:spacing w:val="4"/>
        </w:rPr>
        <w:t> </w:t>
      </w:r>
      <w:r>
        <w:rPr/>
        <w:t>localized</w:t>
      </w:r>
      <w:r>
        <w:rPr>
          <w:spacing w:val="3"/>
        </w:rPr>
        <w:t> </w:t>
      </w:r>
      <w:r>
        <w:rPr/>
        <w:t>hydropower</w:t>
      </w:r>
      <w:r>
        <w:rPr>
          <w:spacing w:val="2"/>
        </w:rPr>
        <w:t> </w:t>
      </w:r>
      <w:r>
        <w:rPr/>
        <w:t>systems:</w:t>
      </w:r>
      <w:r>
        <w:rPr>
          <w:spacing w:val="-58"/>
        </w:rPr>
        <w:t> </w:t>
      </w:r>
      <w:r>
        <w:rPr>
          <w:spacing w:val="-58"/>
        </w:rPr>
      </w:r>
      <w:r>
        <w:rPr/>
        <w:t>a ‘half level’model approach,’’ </w:t>
      </w:r>
      <w:r>
        <w:rPr>
          <w:rFonts w:ascii="Arial" w:hAnsi="Arial" w:cs="Arial" w:eastAsia="Arial"/>
          <w:i/>
        </w:rPr>
        <w:t>Platinum in Transformation</w:t>
      </w:r>
      <w:r>
        <w:rPr/>
        <w:t>,  </w:t>
      </w:r>
      <w:r>
        <w:rPr>
          <w:spacing w:val="41"/>
        </w:rPr>
        <w:t> </w:t>
      </w:r>
      <w:r>
        <w:rPr/>
        <w:t>2008.</w:t>
      </w:r>
    </w:p>
    <w:p>
      <w:pPr>
        <w:pStyle w:val="BodyText"/>
        <w:spacing w:line="352" w:lineRule="auto" w:before="178"/>
        <w:ind w:left="598" w:right="151" w:hanging="482"/>
        <w:jc w:val="both"/>
      </w:pPr>
      <w:bookmarkStart w:name="_bookmark104" w:id="158"/>
      <w:bookmarkEnd w:id="158"/>
      <w:r>
        <w:rPr/>
      </w:r>
      <w:r>
        <w:rPr>
          <w:w w:val="105"/>
        </w:rPr>
        <w:t>[16]</w:t>
      </w:r>
      <w:r>
        <w:rPr>
          <w:spacing w:val="56"/>
          <w:w w:val="105"/>
        </w:rPr>
        <w:t> </w:t>
      </w:r>
      <w:r>
        <w:rPr>
          <w:w w:val="105"/>
        </w:rPr>
        <w:t>A.</w:t>
      </w:r>
      <w:r>
        <w:rPr>
          <w:spacing w:val="21"/>
          <w:w w:val="105"/>
        </w:rPr>
        <w:t> </w:t>
      </w:r>
      <w:r>
        <w:rPr>
          <w:w w:val="105"/>
        </w:rPr>
        <w:t>van</w:t>
      </w:r>
      <w:r>
        <w:rPr>
          <w:spacing w:val="21"/>
          <w:w w:val="105"/>
        </w:rPr>
        <w:t> </w:t>
      </w:r>
      <w:r>
        <w:rPr>
          <w:w w:val="105"/>
        </w:rPr>
        <w:t>Tonder,</w:t>
      </w:r>
      <w:r>
        <w:rPr>
          <w:spacing w:val="23"/>
          <w:w w:val="105"/>
        </w:rPr>
        <w:t> </w:t>
      </w:r>
      <w:r>
        <w:rPr>
          <w:w w:val="105"/>
        </w:rPr>
        <w:t>‘‘Sustaining</w:t>
      </w:r>
      <w:r>
        <w:rPr>
          <w:spacing w:val="21"/>
          <w:w w:val="105"/>
        </w:rPr>
        <w:t> </w:t>
      </w:r>
      <w:r>
        <w:rPr>
          <w:w w:val="105"/>
        </w:rPr>
        <w:t>compressed</w:t>
      </w:r>
      <w:r>
        <w:rPr>
          <w:spacing w:val="21"/>
          <w:w w:val="105"/>
        </w:rPr>
        <w:t> </w:t>
      </w:r>
      <w:r>
        <w:rPr>
          <w:w w:val="105"/>
        </w:rPr>
        <w:t>air</w:t>
      </w:r>
      <w:r>
        <w:rPr>
          <w:spacing w:val="21"/>
          <w:w w:val="105"/>
        </w:rPr>
        <w:t> </w:t>
      </w:r>
      <w:r>
        <w:rPr>
          <w:w w:val="105"/>
        </w:rPr>
        <w:t>dsm</w:t>
      </w:r>
      <w:r>
        <w:rPr>
          <w:spacing w:val="21"/>
          <w:w w:val="105"/>
        </w:rPr>
        <w:t> </w:t>
      </w:r>
      <w:r>
        <w:rPr>
          <w:w w:val="105"/>
        </w:rPr>
        <w:t>project</w:t>
      </w:r>
      <w:r>
        <w:rPr>
          <w:spacing w:val="21"/>
          <w:w w:val="105"/>
        </w:rPr>
        <w:t> </w:t>
      </w:r>
      <w:r>
        <w:rPr>
          <w:w w:val="105"/>
        </w:rPr>
        <w:t>savings</w:t>
      </w:r>
      <w:r>
        <w:rPr>
          <w:spacing w:val="22"/>
          <w:w w:val="105"/>
        </w:rPr>
        <w:t> </w:t>
      </w:r>
      <w:r>
        <w:rPr>
          <w:w w:val="105"/>
        </w:rPr>
        <w:t>using</w:t>
      </w:r>
      <w:r>
        <w:rPr>
          <w:spacing w:val="21"/>
          <w:w w:val="105"/>
        </w:rPr>
        <w:t> </w:t>
      </w:r>
      <w:r>
        <w:rPr>
          <w:w w:val="105"/>
        </w:rPr>
        <w:t>an</w:t>
      </w:r>
      <w:r>
        <w:rPr>
          <w:spacing w:val="21"/>
          <w:w w:val="105"/>
        </w:rPr>
        <w:t> </w:t>
      </w:r>
      <w:r>
        <w:rPr>
          <w:w w:val="105"/>
        </w:rPr>
        <w:t>air</w:t>
      </w:r>
      <w:r>
        <w:rPr>
          <w:spacing w:val="21"/>
          <w:w w:val="105"/>
        </w:rPr>
        <w:t> </w:t>
      </w:r>
      <w:r>
        <w:rPr>
          <w:w w:val="105"/>
        </w:rPr>
        <w:t>leakage</w:t>
      </w:r>
      <w:r>
        <w:rPr>
          <w:w w:val="103"/>
        </w:rPr>
        <w:t> </w:t>
      </w:r>
      <w:r>
        <w:rPr>
          <w:w w:val="105"/>
        </w:rPr>
        <w:t>management system,’’ Masters dissertation, North-West University, </w:t>
      </w:r>
      <w:r>
        <w:rPr>
          <w:spacing w:val="11"/>
          <w:w w:val="105"/>
        </w:rPr>
        <w:t> </w:t>
      </w:r>
      <w:r>
        <w:rPr>
          <w:w w:val="105"/>
        </w:rPr>
        <w:t>2011.</w:t>
      </w:r>
      <w:r>
        <w:rPr/>
      </w:r>
    </w:p>
    <w:p>
      <w:pPr>
        <w:pStyle w:val="BodyText"/>
        <w:spacing w:line="350" w:lineRule="auto" w:before="177"/>
        <w:ind w:left="598" w:right="152" w:hanging="482"/>
        <w:jc w:val="both"/>
      </w:pPr>
      <w:bookmarkStart w:name="_bookmark105" w:id="159"/>
      <w:bookmarkEnd w:id="159"/>
      <w:r>
        <w:rPr/>
      </w:r>
      <w:r>
        <w:rPr>
          <w:w w:val="105"/>
        </w:rPr>
        <w:t>[17]</w:t>
      </w:r>
      <w:r>
        <w:rPr>
          <w:spacing w:val="55"/>
          <w:w w:val="105"/>
        </w:rPr>
        <w:t> </w:t>
      </w:r>
      <w:r>
        <w:rPr>
          <w:w w:val="105"/>
        </w:rPr>
        <w:t>D.</w:t>
      </w:r>
      <w:r>
        <w:rPr>
          <w:spacing w:val="27"/>
          <w:w w:val="105"/>
        </w:rPr>
        <w:t> </w:t>
      </w:r>
      <w:r>
        <w:rPr>
          <w:w w:val="105"/>
        </w:rPr>
        <w:t>Brake</w:t>
      </w:r>
      <w:r>
        <w:rPr>
          <w:spacing w:val="27"/>
          <w:w w:val="105"/>
        </w:rPr>
        <w:t> </w:t>
      </w:r>
      <w:r>
        <w:rPr>
          <w:w w:val="105"/>
        </w:rPr>
        <w:t>and</w:t>
      </w:r>
      <w:r>
        <w:rPr>
          <w:spacing w:val="27"/>
          <w:w w:val="105"/>
        </w:rPr>
        <w:t> </w:t>
      </w:r>
      <w:r>
        <w:rPr>
          <w:w w:val="105"/>
        </w:rPr>
        <w:t>G.</w:t>
      </w:r>
      <w:r>
        <w:rPr>
          <w:spacing w:val="27"/>
          <w:w w:val="105"/>
        </w:rPr>
        <w:t> </w:t>
      </w:r>
      <w:r>
        <w:rPr>
          <w:w w:val="105"/>
        </w:rPr>
        <w:t>Bates,</w:t>
      </w:r>
      <w:r>
        <w:rPr>
          <w:spacing w:val="30"/>
          <w:w w:val="105"/>
        </w:rPr>
        <w:t> </w:t>
      </w:r>
      <w:r>
        <w:rPr>
          <w:w w:val="105"/>
        </w:rPr>
        <w:t>‘‘Criteria</w:t>
      </w:r>
      <w:r>
        <w:rPr>
          <w:spacing w:val="26"/>
          <w:w w:val="105"/>
        </w:rPr>
        <w:t> </w:t>
      </w:r>
      <w:r>
        <w:rPr>
          <w:w w:val="105"/>
        </w:rPr>
        <w:t>for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design</w:t>
      </w:r>
      <w:r>
        <w:rPr>
          <w:spacing w:val="26"/>
          <w:w w:val="105"/>
        </w:rPr>
        <w:t> </w:t>
      </w:r>
      <w:r>
        <w:rPr>
          <w:w w:val="105"/>
        </w:rPr>
        <w:t>of</w:t>
      </w:r>
      <w:r>
        <w:rPr>
          <w:spacing w:val="27"/>
          <w:w w:val="105"/>
        </w:rPr>
        <w:t> </w:t>
      </w:r>
      <w:r>
        <w:rPr>
          <w:w w:val="105"/>
        </w:rPr>
        <w:t>emergency</w:t>
      </w:r>
      <w:r>
        <w:rPr>
          <w:spacing w:val="27"/>
          <w:w w:val="105"/>
        </w:rPr>
        <w:t> </w:t>
      </w:r>
      <w:r>
        <w:rPr>
          <w:w w:val="105"/>
        </w:rPr>
        <w:t>refuge</w:t>
      </w:r>
      <w:r>
        <w:rPr>
          <w:spacing w:val="27"/>
          <w:w w:val="105"/>
        </w:rPr>
        <w:t> </w:t>
      </w:r>
      <w:r>
        <w:rPr>
          <w:w w:val="105"/>
        </w:rPr>
        <w:t>stations</w:t>
      </w:r>
      <w:r>
        <w:rPr>
          <w:spacing w:val="27"/>
          <w:w w:val="105"/>
        </w:rPr>
        <w:t> </w:t>
      </w:r>
      <w:r>
        <w:rPr>
          <w:w w:val="105"/>
        </w:rPr>
        <w:t>for</w:t>
      </w:r>
      <w:r>
        <w:rPr>
          <w:spacing w:val="27"/>
          <w:w w:val="105"/>
        </w:rPr>
        <w:t> </w:t>
      </w:r>
      <w:r>
        <w:rPr>
          <w:w w:val="105"/>
        </w:rPr>
        <w:t>an</w:t>
      </w:r>
      <w:r>
        <w:rPr>
          <w:w w:val="111"/>
        </w:rPr>
        <w:t> </w:t>
      </w:r>
      <w:r>
        <w:rPr>
          <w:w w:val="105"/>
        </w:rPr>
        <w:t>underground metal mine,’’ in </w:t>
      </w:r>
      <w:r>
        <w:rPr>
          <w:rFonts w:ascii="Arial" w:hAnsi="Arial" w:cs="Arial" w:eastAsia="Arial"/>
          <w:i/>
          <w:w w:val="105"/>
        </w:rPr>
        <w:t>AusIMM Proceedings</w:t>
      </w:r>
      <w:r>
        <w:rPr>
          <w:w w:val="105"/>
        </w:rPr>
        <w:t>, vol. 304, no. 2. The</w:t>
      </w:r>
      <w:r>
        <w:rPr>
          <w:spacing w:val="32"/>
          <w:w w:val="105"/>
        </w:rPr>
        <w:t> </w:t>
      </w:r>
      <w:r>
        <w:rPr>
          <w:w w:val="105"/>
        </w:rPr>
        <w:t>Australian</w:t>
      </w:r>
      <w:r>
        <w:rPr>
          <w:w w:val="109"/>
        </w:rPr>
        <w:t> </w:t>
      </w:r>
      <w:r>
        <w:rPr>
          <w:w w:val="105"/>
        </w:rPr>
        <w:t>Institute of Mining and Metallurgy, 1999, pp. </w:t>
      </w:r>
      <w:r>
        <w:rPr>
          <w:spacing w:val="9"/>
          <w:w w:val="105"/>
        </w:rPr>
        <w:t> </w:t>
      </w:r>
      <w:r>
        <w:rPr>
          <w:w w:val="105"/>
        </w:rPr>
        <w:t>1--8.</w:t>
      </w:r>
      <w:r>
        <w:rPr/>
      </w:r>
    </w:p>
    <w:p>
      <w:pPr>
        <w:pStyle w:val="BodyText"/>
        <w:spacing w:line="352" w:lineRule="auto" w:before="180"/>
        <w:ind w:left="598" w:right="152" w:hanging="482"/>
        <w:jc w:val="both"/>
      </w:pPr>
      <w:bookmarkStart w:name="_bookmark106" w:id="160"/>
      <w:bookmarkEnd w:id="160"/>
      <w:r>
        <w:rPr/>
      </w:r>
      <w:r>
        <w:rPr>
          <w:w w:val="105"/>
        </w:rPr>
        <w:t>[18] C. Kriel, ‘‘Modernising underground compressed air dsm projects to reduce</w:t>
      </w:r>
      <w:r>
        <w:rPr>
          <w:spacing w:val="49"/>
          <w:w w:val="105"/>
        </w:rPr>
        <w:t> </w:t>
      </w:r>
      <w:r>
        <w:rPr>
          <w:w w:val="105"/>
        </w:rPr>
        <w:t>operating</w:t>
      </w:r>
      <w:r>
        <w:rPr>
          <w:w w:val="107"/>
        </w:rPr>
        <w:t> </w:t>
      </w:r>
      <w:r>
        <w:rPr>
          <w:w w:val="105"/>
        </w:rPr>
        <w:t>costs,’’ Masters dissertation, North-West University,</w:t>
      </w:r>
      <w:r>
        <w:rPr>
          <w:spacing w:val="42"/>
          <w:w w:val="105"/>
        </w:rPr>
        <w:t> </w:t>
      </w:r>
      <w:r>
        <w:rPr>
          <w:w w:val="105"/>
        </w:rPr>
        <w:t>2014.</w:t>
      </w:r>
      <w:r>
        <w:rPr/>
      </w:r>
    </w:p>
    <w:p>
      <w:pPr>
        <w:spacing w:line="350" w:lineRule="auto" w:before="176"/>
        <w:ind w:left="598" w:right="157" w:hanging="482"/>
        <w:jc w:val="both"/>
        <w:rPr>
          <w:rFonts w:ascii="Times New Roman" w:hAnsi="Times New Roman" w:cs="Times New Roman" w:eastAsia="Times New Roman"/>
          <w:sz w:val="24"/>
          <w:szCs w:val="24"/>
        </w:rPr>
      </w:pPr>
      <w:bookmarkStart w:name="_bookmark107" w:id="161"/>
      <w:bookmarkEnd w:id="161"/>
      <w:r>
        <w:rPr/>
      </w:r>
      <w:r>
        <w:rPr>
          <w:rFonts w:ascii="Times New Roman"/>
          <w:sz w:val="24"/>
        </w:rPr>
        <w:t>[19] L. B. N. Laboratory, </w:t>
      </w:r>
      <w:r>
        <w:rPr>
          <w:rFonts w:ascii="Arial"/>
          <w:i/>
          <w:sz w:val="24"/>
        </w:rPr>
        <w:t>Improving Compressed Air System Performance: A</w:t>
      </w:r>
      <w:r>
        <w:rPr>
          <w:rFonts w:ascii="Arial"/>
          <w:i/>
          <w:spacing w:val="6"/>
          <w:sz w:val="24"/>
        </w:rPr>
        <w:t> </w:t>
      </w:r>
      <w:r>
        <w:rPr>
          <w:rFonts w:ascii="Arial"/>
          <w:i/>
          <w:sz w:val="24"/>
        </w:rPr>
        <w:t>Sourcebook</w:t>
      </w:r>
      <w:r>
        <w:rPr>
          <w:rFonts w:ascii="Arial"/>
          <w:i/>
          <w:w w:val="90"/>
          <w:sz w:val="24"/>
        </w:rPr>
        <w:t> </w:t>
      </w:r>
      <w:r>
        <w:rPr>
          <w:rFonts w:ascii="Arial"/>
          <w:i/>
          <w:sz w:val="24"/>
        </w:rPr>
        <w:t>for</w:t>
      </w:r>
      <w:r>
        <w:rPr>
          <w:rFonts w:ascii="Arial"/>
          <w:i/>
          <w:spacing w:val="37"/>
          <w:sz w:val="24"/>
        </w:rPr>
        <w:t> </w:t>
      </w:r>
      <w:r>
        <w:rPr>
          <w:rFonts w:ascii="Arial"/>
          <w:i/>
          <w:sz w:val="24"/>
        </w:rPr>
        <w:t>Industry</w:t>
      </w:r>
      <w:r>
        <w:rPr>
          <w:rFonts w:ascii="Times New Roman"/>
          <w:sz w:val="24"/>
        </w:rPr>
        <w:t>,</w:t>
      </w:r>
      <w:r>
        <w:rPr>
          <w:rFonts w:ascii="Times New Roman"/>
          <w:spacing w:val="37"/>
          <w:sz w:val="24"/>
        </w:rPr>
        <w:t> </w:t>
      </w:r>
      <w:r>
        <w:rPr>
          <w:rFonts w:ascii="Times New Roman"/>
          <w:sz w:val="24"/>
        </w:rPr>
        <w:t>2nd</w:t>
      </w:r>
      <w:r>
        <w:rPr>
          <w:rFonts w:ascii="Times New Roman"/>
          <w:spacing w:val="37"/>
          <w:sz w:val="24"/>
        </w:rPr>
        <w:t> </w:t>
      </w:r>
      <w:r>
        <w:rPr>
          <w:rFonts w:ascii="Times New Roman"/>
          <w:sz w:val="24"/>
        </w:rPr>
        <w:t>ed.   </w:t>
      </w:r>
      <w:r>
        <w:rPr>
          <w:rFonts w:ascii="Times New Roman"/>
          <w:spacing w:val="51"/>
          <w:sz w:val="24"/>
        </w:rPr>
        <w:t> </w:t>
      </w:r>
      <w:r>
        <w:rPr>
          <w:rFonts w:ascii="Times New Roman"/>
          <w:sz w:val="24"/>
        </w:rPr>
        <w:t>Washington</w:t>
      </w:r>
      <w:r>
        <w:rPr>
          <w:rFonts w:ascii="Times New Roman"/>
          <w:spacing w:val="38"/>
          <w:sz w:val="24"/>
        </w:rPr>
        <w:t> </w:t>
      </w:r>
      <w:r>
        <w:rPr>
          <w:rFonts w:ascii="Times New Roman"/>
          <w:sz w:val="24"/>
        </w:rPr>
        <w:t>DC:</w:t>
      </w:r>
      <w:r>
        <w:rPr>
          <w:rFonts w:ascii="Times New Roman"/>
          <w:spacing w:val="37"/>
          <w:sz w:val="24"/>
        </w:rPr>
        <w:t> </w:t>
      </w:r>
      <w:r>
        <w:rPr>
          <w:rFonts w:ascii="Times New Roman"/>
          <w:sz w:val="24"/>
        </w:rPr>
        <w:t>US</w:t>
      </w:r>
      <w:r>
        <w:rPr>
          <w:rFonts w:ascii="Times New Roman"/>
          <w:spacing w:val="37"/>
          <w:sz w:val="24"/>
        </w:rPr>
        <w:t> </w:t>
      </w:r>
      <w:r>
        <w:rPr>
          <w:rFonts w:ascii="Times New Roman"/>
          <w:sz w:val="24"/>
        </w:rPr>
        <w:t>Department</w:t>
      </w:r>
      <w:r>
        <w:rPr>
          <w:rFonts w:ascii="Times New Roman"/>
          <w:spacing w:val="36"/>
          <w:sz w:val="24"/>
        </w:rPr>
        <w:t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37"/>
          <w:sz w:val="24"/>
        </w:rPr>
        <w:t> </w:t>
      </w:r>
      <w:r>
        <w:rPr>
          <w:rFonts w:ascii="Times New Roman"/>
          <w:sz w:val="24"/>
        </w:rPr>
        <w:t>Energy,</w:t>
      </w:r>
      <w:r>
        <w:rPr>
          <w:rFonts w:ascii="Times New Roman"/>
          <w:spacing w:val="38"/>
          <w:sz w:val="24"/>
        </w:rPr>
        <w:t> </w:t>
      </w:r>
      <w:r>
        <w:rPr>
          <w:rFonts w:ascii="Times New Roman"/>
          <w:sz w:val="24"/>
        </w:rPr>
        <w:t>2004.</w:t>
      </w:r>
    </w:p>
    <w:p>
      <w:pPr>
        <w:pStyle w:val="BodyText"/>
        <w:spacing w:line="352" w:lineRule="auto" w:before="178"/>
        <w:ind w:left="598" w:right="152" w:hanging="482"/>
        <w:jc w:val="both"/>
      </w:pPr>
      <w:bookmarkStart w:name="_bookmark108" w:id="162"/>
      <w:bookmarkEnd w:id="162"/>
      <w:r>
        <w:rPr/>
      </w:r>
      <w:r>
        <w:rPr>
          <w:w w:val="105"/>
        </w:rPr>
        <w:t>[20]</w:t>
      </w:r>
      <w:r>
        <w:rPr>
          <w:spacing w:val="-2"/>
          <w:w w:val="105"/>
        </w:rPr>
        <w:t> </w:t>
      </w:r>
      <w:r>
        <w:rPr>
          <w:w w:val="105"/>
        </w:rPr>
        <w:t>F.</w:t>
      </w:r>
      <w:r>
        <w:rPr>
          <w:spacing w:val="-27"/>
          <w:w w:val="105"/>
        </w:rPr>
        <w:t> </w:t>
      </w:r>
      <w:r>
        <w:rPr>
          <w:w w:val="105"/>
        </w:rPr>
        <w:t>Schroeder,</w:t>
      </w:r>
      <w:r>
        <w:rPr>
          <w:spacing w:val="-26"/>
          <w:w w:val="105"/>
        </w:rPr>
        <w:t> </w:t>
      </w:r>
      <w:r>
        <w:rPr>
          <w:w w:val="105"/>
        </w:rPr>
        <w:t>‘‘Energy</w:t>
      </w:r>
      <w:r>
        <w:rPr>
          <w:spacing w:val="-27"/>
          <w:w w:val="105"/>
        </w:rPr>
        <w:t> </w:t>
      </w:r>
      <w:r>
        <w:rPr>
          <w:w w:val="105"/>
        </w:rPr>
        <w:t>efficiency</w:t>
      </w:r>
      <w:r>
        <w:rPr>
          <w:spacing w:val="-27"/>
          <w:w w:val="105"/>
        </w:rPr>
        <w:t> </w:t>
      </w:r>
      <w:r>
        <w:rPr>
          <w:w w:val="105"/>
        </w:rPr>
        <w:t>opportunities</w:t>
      </w:r>
      <w:r>
        <w:rPr>
          <w:spacing w:val="-27"/>
          <w:w w:val="105"/>
        </w:rPr>
        <w:t> </w:t>
      </w:r>
      <w:r>
        <w:rPr>
          <w:w w:val="105"/>
        </w:rPr>
        <w:t>in</w:t>
      </w:r>
      <w:r>
        <w:rPr>
          <w:spacing w:val="-27"/>
          <w:w w:val="105"/>
        </w:rPr>
        <w:t> </w:t>
      </w:r>
      <w:r>
        <w:rPr>
          <w:w w:val="105"/>
        </w:rPr>
        <w:t>mine</w:t>
      </w:r>
      <w:r>
        <w:rPr>
          <w:spacing w:val="-28"/>
          <w:w w:val="105"/>
        </w:rPr>
        <w:t> </w:t>
      </w:r>
      <w:r>
        <w:rPr>
          <w:w w:val="105"/>
        </w:rPr>
        <w:t>compressed</w:t>
      </w:r>
      <w:r>
        <w:rPr>
          <w:spacing w:val="-27"/>
          <w:w w:val="105"/>
        </w:rPr>
        <w:t> </w:t>
      </w:r>
      <w:r>
        <w:rPr>
          <w:w w:val="105"/>
        </w:rPr>
        <w:t>air</w:t>
      </w:r>
      <w:r>
        <w:rPr>
          <w:spacing w:val="-27"/>
          <w:w w:val="105"/>
        </w:rPr>
        <w:t> </w:t>
      </w:r>
      <w:r>
        <w:rPr>
          <w:w w:val="105"/>
        </w:rPr>
        <w:t>systems,’’</w:t>
      </w:r>
      <w:r>
        <w:rPr>
          <w:spacing w:val="-26"/>
          <w:w w:val="105"/>
        </w:rPr>
        <w:t> </w:t>
      </w:r>
      <w:r>
        <w:rPr>
          <w:w w:val="105"/>
        </w:rPr>
        <w:t>Masters</w:t>
      </w:r>
      <w:r>
        <w:rPr>
          <w:w w:val="103"/>
        </w:rPr>
        <w:t> </w:t>
      </w:r>
      <w:r>
        <w:rPr>
          <w:w w:val="105"/>
        </w:rPr>
        <w:t>dissertation, North-West University,</w:t>
      </w:r>
      <w:r>
        <w:rPr>
          <w:spacing w:val="52"/>
          <w:w w:val="105"/>
        </w:rPr>
        <w:t> </w:t>
      </w:r>
      <w:r>
        <w:rPr>
          <w:w w:val="105"/>
        </w:rPr>
        <w:t>2009.</w:t>
      </w:r>
      <w:r>
        <w:rPr/>
      </w:r>
    </w:p>
    <w:p>
      <w:pPr>
        <w:pStyle w:val="BodyText"/>
        <w:spacing w:line="352" w:lineRule="auto" w:before="177"/>
        <w:ind w:left="598" w:right="151" w:hanging="482"/>
        <w:jc w:val="both"/>
      </w:pPr>
      <w:bookmarkStart w:name="_bookmark109" w:id="163"/>
      <w:bookmarkEnd w:id="163"/>
      <w:r>
        <w:rPr/>
      </w:r>
      <w:r>
        <w:rPr>
          <w:w w:val="105"/>
        </w:rPr>
        <w:t>[21] J. Snyman, ‘‘Integrating various energy saving initiatives on compressed air systems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w w:val="93"/>
        </w:rPr>
        <w:t> </w:t>
      </w:r>
      <w:r>
        <w:rPr>
          <w:w w:val="105"/>
        </w:rPr>
        <w:t>typical south african gold mines,’’ Masters dissertation, North-West University, </w:t>
      </w:r>
      <w:r>
        <w:rPr>
          <w:spacing w:val="27"/>
          <w:w w:val="105"/>
        </w:rPr>
        <w:t> </w:t>
      </w:r>
      <w:r>
        <w:rPr>
          <w:w w:val="105"/>
        </w:rPr>
        <w:t>2010.</w:t>
      </w:r>
    </w:p>
    <w:p>
      <w:pPr>
        <w:spacing w:line="350" w:lineRule="auto" w:before="176"/>
        <w:ind w:left="566" w:right="112" w:hanging="449"/>
        <w:jc w:val="both"/>
        <w:rPr>
          <w:rFonts w:ascii="Times New Roman" w:hAnsi="Times New Roman" w:cs="Times New Roman" w:eastAsia="Times New Roman"/>
          <w:sz w:val="24"/>
          <w:szCs w:val="24"/>
        </w:rPr>
      </w:pPr>
      <w:bookmarkStart w:name="_bookmark110" w:id="164"/>
      <w:bookmarkEnd w:id="164"/>
      <w:r>
        <w:rPr/>
      </w:r>
      <w:r>
        <w:rPr>
          <w:rFonts w:ascii="Times New Roman" w:hAnsi="Times New Roman" w:cs="Times New Roman" w:eastAsia="Times New Roman"/>
          <w:sz w:val="24"/>
          <w:szCs w:val="24"/>
        </w:rPr>
        <w:t>[22]</w:t>
      </w:r>
      <w:r>
        <w:rPr>
          <w:rFonts w:ascii="Times New Roman" w:hAnsi="Times New Roman" w:cs="Times New Roman" w:eastAsia="Times New Roman"/>
          <w:spacing w:val="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Kocsis</w:t>
      </w:r>
      <w:r>
        <w:rPr>
          <w:rFonts w:ascii="Times New Roman" w:hAnsi="Times New Roman" w:cs="Times New Roman" w:eastAsia="Times New Roman"/>
          <w:spacing w:val="11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et</w:t>
      </w:r>
      <w:r>
        <w:rPr>
          <w:rFonts w:ascii="Arial" w:hAnsi="Arial" w:cs="Arial" w:eastAsia="Arial"/>
          <w:i/>
          <w:spacing w:val="10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al.</w:t>
      </w:r>
      <w:r>
        <w:rPr>
          <w:rFonts w:ascii="Times New Roman" w:hAnsi="Times New Roman" w:cs="Times New Roman" w:eastAsia="Times New Roman"/>
          <w:sz w:val="24"/>
          <w:szCs w:val="24"/>
        </w:rPr>
        <w:t>,</w:t>
      </w:r>
      <w:r>
        <w:rPr>
          <w:rFonts w:ascii="Times New Roman" w:hAnsi="Times New Roman" w:cs="Times New Roman" w:eastAsia="Times New Roman"/>
          <w:spacing w:val="1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‘‘The</w:t>
      </w:r>
      <w:r>
        <w:rPr>
          <w:rFonts w:ascii="Times New Roman" w:hAnsi="Times New Roman" w:cs="Times New Roman" w:eastAsia="Times New Roman"/>
          <w:spacing w:val="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integration</w:t>
      </w:r>
      <w:r>
        <w:rPr>
          <w:rFonts w:ascii="Times New Roman" w:hAnsi="Times New Roman" w:cs="Times New Roman" w:eastAsia="Times New Roman"/>
          <w:spacing w:val="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of</w:t>
      </w:r>
      <w:r>
        <w:rPr>
          <w:rFonts w:ascii="Times New Roman" w:hAnsi="Times New Roman" w:cs="Times New Roman" w:eastAsia="Times New Roman"/>
          <w:spacing w:val="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mine</w:t>
      </w:r>
      <w:r>
        <w:rPr>
          <w:rFonts w:ascii="Times New Roman" w:hAnsi="Times New Roman" w:cs="Times New Roman" w:eastAsia="Times New Roman"/>
          <w:spacing w:val="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simulation</w:t>
      </w:r>
      <w:r>
        <w:rPr>
          <w:rFonts w:ascii="Times New Roman" w:hAnsi="Times New Roman" w:cs="Times New Roman" w:eastAsia="Times New Roman"/>
          <w:spacing w:val="1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and</w:t>
      </w:r>
      <w:r>
        <w:rPr>
          <w:rFonts w:ascii="Times New Roman" w:hAnsi="Times New Roman" w:cs="Times New Roman" w:eastAsia="Times New Roman"/>
          <w:spacing w:val="1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ventilation</w:t>
      </w:r>
      <w:r>
        <w:rPr>
          <w:rFonts w:ascii="Times New Roman" w:hAnsi="Times New Roman" w:cs="Times New Roman" w:eastAsia="Times New Roman"/>
          <w:spacing w:val="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simulation</w:t>
      </w:r>
      <w:r>
        <w:rPr>
          <w:rFonts w:ascii="Times New Roman" w:hAnsi="Times New Roman" w:cs="Times New Roman" w:eastAsia="Times New Roman"/>
          <w:spacing w:val="1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to</w:t>
      </w:r>
      <w:r>
        <w:rPr>
          <w:rFonts w:ascii="Times New Roman" w:hAnsi="Times New Roman" w:cs="Times New Roman" w:eastAsia="Times New Roman"/>
          <w:spacing w:val="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develop</w:t>
      </w:r>
      <w:r>
        <w:rPr>
          <w:rFonts w:ascii="Times New Roman" w:hAnsi="Times New Roman" w:cs="Times New Roman" w:eastAsia="Times New Roman"/>
          <w:spacing w:val="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a</w:t>
      </w:r>
      <w:r>
        <w:rPr>
          <w:rFonts w:ascii="Times New Roman" w:hAnsi="Times New Roman" w:cs="Times New Roman" w:eastAsia="Times New Roman"/>
          <w:spacing w:val="-5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pacing w:val="-53"/>
          <w:sz w:val="24"/>
          <w:szCs w:val="24"/>
        </w:rPr>
      </w:r>
      <w:r>
        <w:rPr>
          <w:rFonts w:ascii="Times New Roman" w:hAnsi="Times New Roman" w:cs="Times New Roman" w:eastAsia="Times New Roman"/>
          <w:sz w:val="24"/>
          <w:szCs w:val="24"/>
        </w:rPr>
        <w:t>‘life</w:t>
      </w:r>
      <w:r>
        <w:rPr>
          <w:rFonts w:ascii="Times New Roman" w:hAnsi="Times New Roman" w:cs="Times New Roman" w:eastAsia="Times New Roman"/>
          <w:spacing w:val="-2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cycle’</w:t>
      </w:r>
      <w:r>
        <w:rPr>
          <w:rFonts w:ascii="Times New Roman" w:hAnsi="Times New Roman" w:cs="Times New Roman" w:eastAsia="Times New Roman"/>
          <w:spacing w:val="-2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mine</w:t>
      </w:r>
      <w:r>
        <w:rPr>
          <w:rFonts w:ascii="Times New Roman" w:hAnsi="Times New Roman" w:cs="Times New Roman" w:eastAsia="Times New Roman"/>
          <w:spacing w:val="-2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ventilation</w:t>
      </w:r>
      <w:r>
        <w:rPr>
          <w:rFonts w:ascii="Times New Roman" w:hAnsi="Times New Roman" w:cs="Times New Roman" w:eastAsia="Times New Roman"/>
          <w:spacing w:val="-2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system,’’</w:t>
      </w:r>
      <w:r>
        <w:rPr>
          <w:rFonts w:ascii="Times New Roman" w:hAnsi="Times New Roman" w:cs="Times New Roman" w:eastAsia="Times New Roman"/>
          <w:spacing w:val="-22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Application</w:t>
      </w:r>
      <w:r>
        <w:rPr>
          <w:rFonts w:ascii="Arial" w:hAnsi="Arial" w:cs="Arial" w:eastAsia="Arial"/>
          <w:i/>
          <w:spacing w:val="-27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of</w:t>
      </w:r>
      <w:r>
        <w:rPr>
          <w:rFonts w:ascii="Arial" w:hAnsi="Arial" w:cs="Arial" w:eastAsia="Arial"/>
          <w:i/>
          <w:spacing w:val="-26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Computers</w:t>
      </w:r>
      <w:r>
        <w:rPr>
          <w:rFonts w:ascii="Arial" w:hAnsi="Arial" w:cs="Arial" w:eastAsia="Arial"/>
          <w:i/>
          <w:spacing w:val="-26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and</w:t>
      </w:r>
      <w:r>
        <w:rPr>
          <w:rFonts w:ascii="Arial" w:hAnsi="Arial" w:cs="Arial" w:eastAsia="Arial"/>
          <w:i/>
          <w:spacing w:val="-26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Operations</w:t>
      </w:r>
      <w:r>
        <w:rPr>
          <w:rFonts w:ascii="Arial" w:hAnsi="Arial" w:cs="Arial" w:eastAsia="Arial"/>
          <w:i/>
          <w:spacing w:val="-26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Research</w:t>
      </w:r>
      <w:r>
        <w:rPr>
          <w:rFonts w:ascii="Arial" w:hAnsi="Arial" w:cs="Arial" w:eastAsia="Arial"/>
          <w:i/>
          <w:w w:val="88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in the Minerals Industries, South African Institute of Mining and Metallurgy</w:t>
      </w:r>
      <w:r>
        <w:rPr>
          <w:rFonts w:ascii="Times New Roman" w:hAnsi="Times New Roman" w:cs="Times New Roman" w:eastAsia="Times New Roman"/>
          <w:sz w:val="24"/>
          <w:szCs w:val="24"/>
        </w:rPr>
        <w:t>, pp.</w:t>
      </w:r>
      <w:r>
        <w:rPr>
          <w:rFonts w:ascii="Times New Roman" w:hAnsi="Times New Roman" w:cs="Times New Roman" w:eastAsia="Times New Roman"/>
          <w:spacing w:val="2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223--</w:t>
      </w:r>
      <w:r>
        <w:rPr>
          <w:rFonts w:ascii="Times New Roman" w:hAnsi="Times New Roman" w:cs="Times New Roman" w:eastAsia="Times New Roman"/>
          <w:w w:val="97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230,</w:t>
      </w:r>
      <w:r>
        <w:rPr>
          <w:rFonts w:ascii="Times New Roman" w:hAnsi="Times New Roman" w:cs="Times New Roman" w:eastAsia="Times New Roman"/>
          <w:spacing w:val="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2003.</w:t>
      </w:r>
    </w:p>
    <w:p>
      <w:pPr>
        <w:spacing w:after="0" w:line="350" w:lineRule="auto"/>
        <w:jc w:val="both"/>
        <w:rPr>
          <w:rFonts w:ascii="Times New Roman" w:hAnsi="Times New Roman" w:cs="Times New Roman" w:eastAsia="Times New Roman"/>
          <w:sz w:val="24"/>
          <w:szCs w:val="24"/>
        </w:rPr>
        <w:sectPr>
          <w:headerReference w:type="default" r:id="rId109"/>
          <w:footerReference w:type="default" r:id="rId110"/>
          <w:pgSz w:w="11910" w:h="16840"/>
          <w:pgMar w:header="420" w:footer="894" w:top="680" w:bottom="1080" w:left="1300" w:right="980"/>
          <w:pgNumType w:start="61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350" w:lineRule="auto" w:before="0"/>
        <w:ind w:left="598" w:right="158" w:hanging="482"/>
        <w:jc w:val="both"/>
        <w:rPr>
          <w:rFonts w:ascii="Times New Roman" w:hAnsi="Times New Roman" w:cs="Times New Roman" w:eastAsia="Times New Roman"/>
          <w:sz w:val="24"/>
          <w:szCs w:val="24"/>
        </w:rPr>
      </w:pPr>
      <w:bookmarkStart w:name="_bookmark111" w:id="165"/>
      <w:bookmarkEnd w:id="165"/>
      <w:r>
        <w:rPr/>
      </w:r>
      <w:r>
        <w:rPr>
          <w:rFonts w:ascii="Times New Roman"/>
          <w:sz w:val="24"/>
        </w:rPr>
        <w:t>[23]</w:t>
      </w:r>
      <w:r>
        <w:rPr>
          <w:rFonts w:ascii="Times New Roman"/>
          <w:spacing w:val="-14"/>
          <w:sz w:val="24"/>
        </w:rPr>
        <w:t> </w:t>
      </w:r>
      <w:r>
        <w:rPr>
          <w:rFonts w:ascii="Times New Roman"/>
          <w:sz w:val="24"/>
        </w:rPr>
        <w:t>J.</w:t>
      </w:r>
      <w:r>
        <w:rPr>
          <w:rFonts w:ascii="Times New Roman"/>
          <w:spacing w:val="-30"/>
          <w:sz w:val="24"/>
        </w:rPr>
        <w:t> </w:t>
      </w:r>
      <w:r>
        <w:rPr>
          <w:rFonts w:ascii="Times New Roman"/>
          <w:sz w:val="24"/>
        </w:rPr>
        <w:t>Banks,</w:t>
      </w:r>
      <w:r>
        <w:rPr>
          <w:rFonts w:ascii="Times New Roman"/>
          <w:spacing w:val="-30"/>
          <w:sz w:val="24"/>
        </w:rPr>
        <w:t> </w:t>
      </w:r>
      <w:r>
        <w:rPr>
          <w:rFonts w:ascii="Arial"/>
          <w:i/>
          <w:sz w:val="24"/>
        </w:rPr>
        <w:t>Handbook</w:t>
      </w:r>
      <w:r>
        <w:rPr>
          <w:rFonts w:ascii="Arial"/>
          <w:i/>
          <w:spacing w:val="-35"/>
          <w:sz w:val="24"/>
        </w:rPr>
        <w:t> </w:t>
      </w:r>
      <w:r>
        <w:rPr>
          <w:rFonts w:ascii="Arial"/>
          <w:i/>
          <w:sz w:val="24"/>
        </w:rPr>
        <w:t>of</w:t>
      </w:r>
      <w:r>
        <w:rPr>
          <w:rFonts w:ascii="Arial"/>
          <w:i/>
          <w:spacing w:val="-35"/>
          <w:sz w:val="24"/>
        </w:rPr>
        <w:t> </w:t>
      </w:r>
      <w:r>
        <w:rPr>
          <w:rFonts w:ascii="Arial"/>
          <w:i/>
          <w:sz w:val="24"/>
        </w:rPr>
        <w:t>simulation:</w:t>
      </w:r>
      <w:r>
        <w:rPr>
          <w:rFonts w:ascii="Arial"/>
          <w:i/>
          <w:spacing w:val="-25"/>
          <w:sz w:val="24"/>
        </w:rPr>
        <w:t> </w:t>
      </w:r>
      <w:r>
        <w:rPr>
          <w:rFonts w:ascii="Arial"/>
          <w:i/>
          <w:sz w:val="24"/>
        </w:rPr>
        <w:t>principles,</w:t>
      </w:r>
      <w:r>
        <w:rPr>
          <w:rFonts w:ascii="Arial"/>
          <w:i/>
          <w:spacing w:val="-34"/>
          <w:sz w:val="24"/>
        </w:rPr>
        <w:t> </w:t>
      </w:r>
      <w:r>
        <w:rPr>
          <w:rFonts w:ascii="Arial"/>
          <w:i/>
          <w:sz w:val="24"/>
        </w:rPr>
        <w:t>methodology,</w:t>
      </w:r>
      <w:r>
        <w:rPr>
          <w:rFonts w:ascii="Arial"/>
          <w:i/>
          <w:spacing w:val="-34"/>
          <w:sz w:val="24"/>
        </w:rPr>
        <w:t> </w:t>
      </w:r>
      <w:r>
        <w:rPr>
          <w:rFonts w:ascii="Arial"/>
          <w:i/>
          <w:sz w:val="24"/>
        </w:rPr>
        <w:t>advances,</w:t>
      </w:r>
      <w:r>
        <w:rPr>
          <w:rFonts w:ascii="Arial"/>
          <w:i/>
          <w:spacing w:val="-34"/>
          <w:sz w:val="24"/>
        </w:rPr>
        <w:t> </w:t>
      </w:r>
      <w:r>
        <w:rPr>
          <w:rFonts w:ascii="Arial"/>
          <w:i/>
          <w:sz w:val="24"/>
        </w:rPr>
        <w:t>applications,</w:t>
      </w:r>
      <w:r>
        <w:rPr>
          <w:rFonts w:ascii="Arial"/>
          <w:i/>
          <w:spacing w:val="-35"/>
          <w:sz w:val="24"/>
        </w:rPr>
        <w:t> </w:t>
      </w:r>
      <w:r>
        <w:rPr>
          <w:rFonts w:ascii="Arial"/>
          <w:i/>
          <w:sz w:val="24"/>
        </w:rPr>
        <w:t>and</w:t>
      </w:r>
      <w:r>
        <w:rPr>
          <w:rFonts w:ascii="Arial"/>
          <w:i/>
          <w:w w:val="91"/>
          <w:sz w:val="24"/>
        </w:rPr>
        <w:t> </w:t>
      </w:r>
      <w:r>
        <w:rPr>
          <w:rFonts w:ascii="Arial"/>
          <w:i/>
          <w:sz w:val="24"/>
        </w:rPr>
        <w:t>practice</w:t>
      </w:r>
      <w:r>
        <w:rPr>
          <w:rFonts w:ascii="Times New Roman"/>
          <w:sz w:val="24"/>
        </w:rPr>
        <w:t>.    John Wiley &amp; Sons, </w:t>
      </w:r>
      <w:r>
        <w:rPr>
          <w:rFonts w:ascii="Times New Roman"/>
          <w:spacing w:val="28"/>
          <w:sz w:val="24"/>
        </w:rPr>
        <w:t> </w:t>
      </w:r>
      <w:r>
        <w:rPr>
          <w:rFonts w:ascii="Times New Roman"/>
          <w:sz w:val="24"/>
        </w:rPr>
        <w:t>1998.</w:t>
      </w:r>
    </w:p>
    <w:p>
      <w:pPr>
        <w:pStyle w:val="BodyText"/>
        <w:spacing w:line="352" w:lineRule="auto" w:before="204"/>
        <w:ind w:left="598" w:right="114" w:hanging="482"/>
        <w:jc w:val="both"/>
      </w:pPr>
      <w:bookmarkStart w:name="_bookmark112" w:id="166"/>
      <w:bookmarkEnd w:id="166"/>
      <w:r>
        <w:rPr/>
      </w:r>
      <w:r>
        <w:rPr/>
        <w:t>[24]</w:t>
      </w:r>
      <w:r>
        <w:rPr>
          <w:spacing w:val="7"/>
        </w:rPr>
        <w:t> </w:t>
      </w:r>
      <w:r>
        <w:rPr/>
        <w:t>P.</w:t>
      </w:r>
      <w:r>
        <w:rPr>
          <w:spacing w:val="14"/>
        </w:rPr>
        <w:t> </w:t>
      </w:r>
      <w:r>
        <w:rPr/>
        <w:t>Peach,</w:t>
      </w:r>
      <w:r>
        <w:rPr>
          <w:spacing w:val="17"/>
        </w:rPr>
        <w:t> </w:t>
      </w:r>
      <w:r>
        <w:rPr/>
        <w:t>‘‘Optimising</w:t>
      </w:r>
      <w:r>
        <w:rPr>
          <w:spacing w:val="14"/>
        </w:rPr>
        <w:t> </w:t>
      </w:r>
      <w:r>
        <w:rPr/>
        <w:t>deep-level</w:t>
      </w:r>
      <w:r>
        <w:rPr>
          <w:spacing w:val="12"/>
        </w:rPr>
        <w:t> </w:t>
      </w:r>
      <w:r>
        <w:rPr/>
        <w:t>mine</w:t>
      </w:r>
      <w:r>
        <w:rPr>
          <w:spacing w:val="14"/>
        </w:rPr>
        <w:t> </w:t>
      </w:r>
      <w:r>
        <w:rPr/>
        <w:t>refrigeration</w:t>
      </w:r>
      <w:r>
        <w:rPr>
          <w:spacing w:val="15"/>
        </w:rPr>
        <w:t> </w:t>
      </w:r>
      <w:r>
        <w:rPr/>
        <w:t>control</w:t>
      </w:r>
      <w:r>
        <w:rPr>
          <w:spacing w:val="15"/>
        </w:rPr>
        <w:t> </w:t>
      </w:r>
      <w:r>
        <w:rPr/>
        <w:t>for</w:t>
      </w:r>
      <w:r>
        <w:rPr>
          <w:spacing w:val="15"/>
        </w:rPr>
        <w:t> </w:t>
      </w:r>
      <w:r>
        <w:rPr/>
        <w:t>sustainable</w:t>
      </w:r>
      <w:r>
        <w:rPr>
          <w:spacing w:val="14"/>
        </w:rPr>
        <w:t> </w:t>
      </w:r>
      <w:r>
        <w:rPr/>
        <w:t>cost</w:t>
      </w:r>
      <w:r>
        <w:rPr>
          <w:spacing w:val="14"/>
        </w:rPr>
        <w:t> </w:t>
      </w:r>
      <w:r>
        <w:rPr/>
        <w:t>savings,’’</w:t>
      </w:r>
      <w:r>
        <w:rPr>
          <w:spacing w:val="-58"/>
        </w:rPr>
        <w:t> </w:t>
      </w:r>
      <w:r>
        <w:rPr>
          <w:spacing w:val="-58"/>
        </w:rPr>
      </w:r>
      <w:r>
        <w:rPr/>
        <w:t>Masters  dissertation,  North-West  University,  </w:t>
      </w:r>
      <w:r>
        <w:rPr>
          <w:spacing w:val="17"/>
        </w:rPr>
        <w:t> </w:t>
      </w:r>
      <w:r>
        <w:rPr/>
        <w:t>2016.</w:t>
      </w:r>
    </w:p>
    <w:p>
      <w:pPr>
        <w:spacing w:line="350" w:lineRule="auto" w:before="203"/>
        <w:ind w:left="598" w:right="130" w:hanging="482"/>
        <w:jc w:val="both"/>
        <w:rPr>
          <w:rFonts w:ascii="Times New Roman" w:hAnsi="Times New Roman" w:cs="Times New Roman" w:eastAsia="Times New Roman"/>
          <w:sz w:val="24"/>
          <w:szCs w:val="24"/>
        </w:rPr>
      </w:pPr>
      <w:bookmarkStart w:name="_bookmark113" w:id="167"/>
      <w:bookmarkEnd w:id="167"/>
      <w:r>
        <w:rPr/>
      </w:r>
      <w:r>
        <w:rPr>
          <w:rFonts w:ascii="Times New Roman" w:hAnsi="Times New Roman" w:cs="Times New Roman" w:eastAsia="Times New Roman"/>
          <w:sz w:val="24"/>
          <w:szCs w:val="24"/>
        </w:rPr>
        <w:t>[25]</w:t>
      </w:r>
      <w:r>
        <w:rPr>
          <w:rFonts w:ascii="Times New Roman" w:hAnsi="Times New Roman" w:cs="Times New Roman" w:eastAsia="Times New Roman"/>
          <w:spacing w:val="3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J.</w:t>
      </w:r>
      <w:r>
        <w:rPr>
          <w:rFonts w:ascii="Times New Roman" w:hAnsi="Times New Roman" w:cs="Times New Roman" w:eastAsia="Times New Roman"/>
          <w:spacing w:val="4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Marais</w:t>
      </w:r>
      <w:r>
        <w:rPr>
          <w:rFonts w:ascii="Times New Roman" w:hAnsi="Times New Roman" w:cs="Times New Roman" w:eastAsia="Times New Roman"/>
          <w:spacing w:val="47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and</w:t>
      </w:r>
      <w:r>
        <w:rPr>
          <w:rFonts w:ascii="Times New Roman" w:hAnsi="Times New Roman" w:cs="Times New Roman" w:eastAsia="Times New Roman"/>
          <w:spacing w:val="4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M.</w:t>
      </w:r>
      <w:r>
        <w:rPr>
          <w:rFonts w:ascii="Times New Roman" w:hAnsi="Times New Roman" w:cs="Times New Roman" w:eastAsia="Times New Roman"/>
          <w:spacing w:val="4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Kleingeld,</w:t>
      </w:r>
      <w:r>
        <w:rPr>
          <w:rFonts w:ascii="Times New Roman" w:hAnsi="Times New Roman" w:cs="Times New Roman" w:eastAsia="Times New Roman"/>
          <w:spacing w:val="4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‘‘An</w:t>
      </w:r>
      <w:r>
        <w:rPr>
          <w:rFonts w:ascii="Times New Roman" w:hAnsi="Times New Roman" w:cs="Times New Roman" w:eastAsia="Times New Roman"/>
          <w:spacing w:val="4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expert</w:t>
      </w:r>
      <w:r>
        <w:rPr>
          <w:rFonts w:ascii="Times New Roman" w:hAnsi="Times New Roman" w:cs="Times New Roman" w:eastAsia="Times New Roman"/>
          <w:spacing w:val="47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control</w:t>
      </w:r>
      <w:r>
        <w:rPr>
          <w:rFonts w:ascii="Times New Roman" w:hAnsi="Times New Roman" w:cs="Times New Roman" w:eastAsia="Times New Roman"/>
          <w:spacing w:val="47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system</w:t>
      </w:r>
      <w:r>
        <w:rPr>
          <w:rFonts w:ascii="Times New Roman" w:hAnsi="Times New Roman" w:cs="Times New Roman" w:eastAsia="Times New Roman"/>
          <w:spacing w:val="47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to</w:t>
      </w:r>
      <w:r>
        <w:rPr>
          <w:rFonts w:ascii="Times New Roman" w:hAnsi="Times New Roman" w:cs="Times New Roman" w:eastAsia="Times New Roman"/>
          <w:spacing w:val="4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achieve</w:t>
      </w:r>
      <w:r>
        <w:rPr>
          <w:rFonts w:ascii="Times New Roman" w:hAnsi="Times New Roman" w:cs="Times New Roman" w:eastAsia="Times New Roman"/>
          <w:spacing w:val="4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energy</w:t>
      </w:r>
      <w:r>
        <w:rPr>
          <w:rFonts w:ascii="Times New Roman" w:hAnsi="Times New Roman" w:cs="Times New Roman" w:eastAsia="Times New Roman"/>
          <w:spacing w:val="47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savings</w:t>
      </w:r>
      <w:r>
        <w:rPr>
          <w:rFonts w:ascii="Times New Roman" w:hAnsi="Times New Roman" w:cs="Times New Roman" w:eastAsia="Times New Roman"/>
          <w:spacing w:val="47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on</w:t>
      </w:r>
      <w:r>
        <w:rPr>
          <w:rFonts w:ascii="Times New Roman" w:hAnsi="Times New Roman" w:cs="Times New Roman" w:eastAsia="Times New Roman"/>
          <w:spacing w:val="-4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pacing w:val="-46"/>
          <w:sz w:val="24"/>
          <w:szCs w:val="24"/>
        </w:rPr>
      </w:r>
      <w:r>
        <w:rPr>
          <w:rFonts w:ascii="Times New Roman" w:hAnsi="Times New Roman" w:cs="Times New Roman" w:eastAsia="Times New Roman"/>
          <w:sz w:val="24"/>
          <w:szCs w:val="24"/>
        </w:rPr>
        <w:t>mine compressed air systems,’’ </w:t>
      </w:r>
      <w:r>
        <w:rPr>
          <w:rFonts w:ascii="Arial" w:hAnsi="Arial" w:cs="Arial" w:eastAsia="Arial"/>
          <w:i/>
          <w:sz w:val="24"/>
          <w:szCs w:val="24"/>
        </w:rPr>
        <w:t>Industrial and commersial use of energy (ICUE)</w:t>
      </w:r>
      <w:r>
        <w:rPr>
          <w:rFonts w:ascii="Times New Roman" w:hAnsi="Times New Roman" w:cs="Times New Roman" w:eastAsia="Times New Roman"/>
          <w:sz w:val="24"/>
          <w:szCs w:val="24"/>
        </w:rPr>
        <w:t>, </w:t>
      </w:r>
      <w:r>
        <w:rPr>
          <w:rFonts w:ascii="Times New Roman" w:hAnsi="Times New Roman" w:cs="Times New Roman" w:eastAsia="Times New Roman"/>
          <w:spacing w:val="2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2010.</w:t>
      </w:r>
    </w:p>
    <w:p>
      <w:pPr>
        <w:pStyle w:val="BodyText"/>
        <w:spacing w:line="352" w:lineRule="auto" w:before="204"/>
        <w:ind w:left="598" w:right="114" w:hanging="482"/>
        <w:jc w:val="both"/>
      </w:pPr>
      <w:bookmarkStart w:name="_bookmark114" w:id="168"/>
      <w:bookmarkEnd w:id="168"/>
      <w:r>
        <w:rPr/>
      </w:r>
      <w:r>
        <w:rPr>
          <w:w w:val="105"/>
        </w:rPr>
        <w:t>[26]</w:t>
      </w:r>
      <w:r>
        <w:rPr>
          <w:spacing w:val="48"/>
          <w:w w:val="105"/>
        </w:rPr>
        <w:t> </w:t>
      </w:r>
      <w:r>
        <w:rPr>
          <w:w w:val="105"/>
        </w:rPr>
        <w:t>W.</w:t>
      </w:r>
      <w:r>
        <w:rPr>
          <w:spacing w:val="24"/>
          <w:w w:val="105"/>
        </w:rPr>
        <w:t> </w:t>
      </w:r>
      <w:r>
        <w:rPr>
          <w:w w:val="105"/>
        </w:rPr>
        <w:t>Booysen,</w:t>
      </w:r>
      <w:r>
        <w:rPr>
          <w:spacing w:val="28"/>
          <w:w w:val="105"/>
        </w:rPr>
        <w:t> </w:t>
      </w:r>
      <w:r>
        <w:rPr>
          <w:w w:val="105"/>
        </w:rPr>
        <w:t>‘‘Reducing</w:t>
      </w:r>
      <w:r>
        <w:rPr>
          <w:spacing w:val="24"/>
          <w:w w:val="105"/>
        </w:rPr>
        <w:t> </w:t>
      </w:r>
      <w:r>
        <w:rPr>
          <w:w w:val="105"/>
        </w:rPr>
        <w:t>energy</w:t>
      </w:r>
      <w:r>
        <w:rPr>
          <w:spacing w:val="24"/>
          <w:w w:val="105"/>
        </w:rPr>
        <w:t> </w:t>
      </w:r>
      <w:r>
        <w:rPr>
          <w:w w:val="105"/>
        </w:rPr>
        <w:t>on</w:t>
      </w:r>
      <w:r>
        <w:rPr>
          <w:spacing w:val="24"/>
          <w:w w:val="105"/>
        </w:rPr>
        <w:t> </w:t>
      </w:r>
      <w:r>
        <w:rPr>
          <w:w w:val="105"/>
        </w:rPr>
        <w:t>rsa</w:t>
      </w:r>
      <w:r>
        <w:rPr>
          <w:spacing w:val="24"/>
          <w:w w:val="105"/>
        </w:rPr>
        <w:t> </w:t>
      </w:r>
      <w:r>
        <w:rPr>
          <w:w w:val="105"/>
        </w:rPr>
        <w:t>mines</w:t>
      </w:r>
      <w:r>
        <w:rPr>
          <w:spacing w:val="24"/>
          <w:w w:val="105"/>
        </w:rPr>
        <w:t> </w:t>
      </w:r>
      <w:r>
        <w:rPr>
          <w:w w:val="105"/>
        </w:rPr>
        <w:t>through</w:t>
      </w:r>
      <w:r>
        <w:rPr>
          <w:spacing w:val="24"/>
          <w:w w:val="105"/>
        </w:rPr>
        <w:t> </w:t>
      </w:r>
      <w:r>
        <w:rPr>
          <w:w w:val="105"/>
        </w:rPr>
        <w:t>optimised</w:t>
      </w:r>
      <w:r>
        <w:rPr>
          <w:spacing w:val="24"/>
          <w:w w:val="105"/>
        </w:rPr>
        <w:t> </w:t>
      </w:r>
      <w:r>
        <w:rPr>
          <w:w w:val="105"/>
        </w:rPr>
        <w:t>compressor</w:t>
      </w:r>
      <w:r>
        <w:rPr>
          <w:spacing w:val="24"/>
          <w:w w:val="105"/>
        </w:rPr>
        <w:t> </w:t>
      </w:r>
      <w:r>
        <w:rPr>
          <w:w w:val="105"/>
        </w:rPr>
        <w:t>contrl,’’</w:t>
      </w:r>
      <w:r>
        <w:rPr>
          <w:w w:val="103"/>
        </w:rPr>
        <w:t> </w:t>
      </w:r>
      <w:r>
        <w:rPr>
          <w:w w:val="105"/>
        </w:rPr>
        <w:t>Masters dissertation, North-West University, </w:t>
      </w:r>
      <w:r>
        <w:rPr>
          <w:spacing w:val="8"/>
          <w:w w:val="105"/>
        </w:rPr>
        <w:t> </w:t>
      </w:r>
      <w:r>
        <w:rPr>
          <w:w w:val="105"/>
        </w:rPr>
        <w:t>2010.</w:t>
      </w:r>
      <w:r>
        <w:rPr/>
      </w:r>
    </w:p>
    <w:p>
      <w:pPr>
        <w:pStyle w:val="BodyText"/>
        <w:spacing w:line="350" w:lineRule="auto" w:before="201"/>
        <w:ind w:left="598" w:right="143" w:hanging="482"/>
        <w:jc w:val="both"/>
      </w:pPr>
      <w:bookmarkStart w:name="_bookmark115" w:id="169"/>
      <w:bookmarkEnd w:id="169"/>
      <w:r>
        <w:rPr/>
      </w:r>
      <w:r>
        <w:rPr/>
        <w:t>[27]</w:t>
      </w:r>
      <w:r>
        <w:rPr>
          <w:spacing w:val="30"/>
        </w:rPr>
        <w:t> </w:t>
      </w:r>
      <w:r>
        <w:rPr/>
        <w:t>W.</w:t>
      </w:r>
      <w:r>
        <w:rPr>
          <w:spacing w:val="9"/>
        </w:rPr>
        <w:t> </w:t>
      </w:r>
      <w:r>
        <w:rPr/>
        <w:t>Booysen</w:t>
      </w:r>
      <w:r>
        <w:rPr>
          <w:spacing w:val="9"/>
        </w:rPr>
        <w:t> </w:t>
      </w:r>
      <w:r>
        <w:rPr>
          <w:rFonts w:ascii="Arial" w:hAnsi="Arial" w:cs="Arial" w:eastAsia="Arial"/>
          <w:i/>
        </w:rPr>
        <w:t>et al.</w:t>
      </w:r>
      <w:r>
        <w:rPr/>
        <w:t>,</w:t>
      </w:r>
      <w:r>
        <w:rPr>
          <w:spacing w:val="17"/>
        </w:rPr>
        <w:t> </w:t>
      </w:r>
      <w:r>
        <w:rPr/>
        <w:t>‘‘Optimising</w:t>
      </w:r>
      <w:r>
        <w:rPr>
          <w:spacing w:val="9"/>
        </w:rPr>
        <w:t> </w:t>
      </w:r>
      <w:r>
        <w:rPr/>
        <w:t>compressor</w:t>
      </w:r>
      <w:r>
        <w:rPr>
          <w:spacing w:val="11"/>
        </w:rPr>
        <w:t> </w:t>
      </w:r>
      <w:r>
        <w:rPr/>
        <w:t>control</w:t>
      </w:r>
      <w:r>
        <w:rPr>
          <w:spacing w:val="9"/>
        </w:rPr>
        <w:t> </w:t>
      </w:r>
      <w:r>
        <w:rPr/>
        <w:t>strategies</w:t>
      </w:r>
      <w:r>
        <w:rPr>
          <w:spacing w:val="11"/>
        </w:rPr>
        <w:t> </w:t>
      </w:r>
      <w:r>
        <w:rPr/>
        <w:t>for</w:t>
      </w:r>
      <w:r>
        <w:rPr>
          <w:spacing w:val="9"/>
        </w:rPr>
        <w:t> </w:t>
      </w:r>
      <w:r>
        <w:rPr/>
        <w:t>maximum</w:t>
      </w:r>
      <w:r>
        <w:rPr>
          <w:spacing w:val="9"/>
        </w:rPr>
        <w:t> </w:t>
      </w:r>
      <w:r>
        <w:rPr/>
        <w:t>energy</w:t>
      </w:r>
      <w:r>
        <w:rPr>
          <w:spacing w:val="-54"/>
        </w:rPr>
        <w:t> </w:t>
      </w:r>
      <w:r>
        <w:rPr>
          <w:spacing w:val="-54"/>
        </w:rPr>
      </w:r>
      <w:r>
        <w:rPr/>
        <w:t>savings,’’ </w:t>
      </w:r>
      <w:r>
        <w:rPr>
          <w:rFonts w:ascii="Arial" w:hAnsi="Arial" w:cs="Arial" w:eastAsia="Arial"/>
          <w:i/>
        </w:rPr>
        <w:t>ICUE, Cape Town</w:t>
      </w:r>
      <w:r>
        <w:rPr/>
        <w:t>, pp. 10--12,</w:t>
      </w:r>
      <w:r>
        <w:rPr>
          <w:spacing w:val="54"/>
        </w:rPr>
        <w:t> </w:t>
      </w:r>
      <w:r>
        <w:rPr/>
        <w:t>2009.</w:t>
      </w:r>
    </w:p>
    <w:p>
      <w:pPr>
        <w:spacing w:line="350" w:lineRule="auto" w:before="203"/>
        <w:ind w:left="580" w:right="151" w:hanging="464"/>
        <w:jc w:val="both"/>
        <w:rPr>
          <w:rFonts w:ascii="Times New Roman" w:hAnsi="Times New Roman" w:cs="Times New Roman" w:eastAsia="Times New Roman"/>
          <w:sz w:val="24"/>
          <w:szCs w:val="24"/>
        </w:rPr>
      </w:pPr>
      <w:bookmarkStart w:name="_bookmark116" w:id="170"/>
      <w:bookmarkEnd w:id="170"/>
      <w:r>
        <w:rPr/>
      </w:r>
      <w:r>
        <w:rPr>
          <w:rFonts w:ascii="Times New Roman" w:hAnsi="Times New Roman" w:cs="Times New Roman" w:eastAsia="Times New Roman"/>
          <w:sz w:val="24"/>
          <w:szCs w:val="24"/>
        </w:rPr>
        <w:t>[28]</w:t>
      </w:r>
      <w:r>
        <w:rPr>
          <w:rFonts w:ascii="Times New Roman" w:hAnsi="Times New Roman" w:cs="Times New Roman" w:eastAsia="Times New Roman"/>
          <w:spacing w:val="3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R.</w:t>
      </w:r>
      <w:r>
        <w:rPr>
          <w:rFonts w:ascii="Times New Roman" w:hAnsi="Times New Roman" w:cs="Times New Roman" w:eastAsia="Times New Roman"/>
          <w:spacing w:val="-8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Saidur</w:t>
      </w:r>
      <w:r>
        <w:rPr>
          <w:rFonts w:ascii="Times New Roman" w:hAnsi="Times New Roman" w:cs="Times New Roman" w:eastAsia="Times New Roman"/>
          <w:spacing w:val="-8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et</w:t>
      </w:r>
      <w:r>
        <w:rPr>
          <w:rFonts w:ascii="Arial" w:hAnsi="Arial" w:cs="Arial" w:eastAsia="Arial"/>
          <w:i/>
          <w:spacing w:val="-10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al.</w:t>
      </w:r>
      <w:r>
        <w:rPr>
          <w:rFonts w:ascii="Times New Roman" w:hAnsi="Times New Roman" w:cs="Times New Roman" w:eastAsia="Times New Roman"/>
          <w:sz w:val="24"/>
          <w:szCs w:val="24"/>
        </w:rPr>
        <w:t>,</w:t>
      </w:r>
      <w:r>
        <w:rPr>
          <w:rFonts w:ascii="Times New Roman" w:hAnsi="Times New Roman" w:cs="Times New Roman" w:eastAsia="Times New Roman"/>
          <w:spacing w:val="-7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‘‘A</w:t>
      </w:r>
      <w:r>
        <w:rPr>
          <w:rFonts w:ascii="Times New Roman" w:hAnsi="Times New Roman" w:cs="Times New Roman" w:eastAsia="Times New Roman"/>
          <w:spacing w:val="-8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review</w:t>
      </w:r>
      <w:r>
        <w:rPr>
          <w:rFonts w:ascii="Times New Roman" w:hAnsi="Times New Roman" w:cs="Times New Roman" w:eastAsia="Times New Roman"/>
          <w:spacing w:val="-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on</w:t>
      </w:r>
      <w:r>
        <w:rPr>
          <w:rFonts w:ascii="Times New Roman" w:hAnsi="Times New Roman" w:cs="Times New Roman" w:eastAsia="Times New Roman"/>
          <w:spacing w:val="-8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compressed-air</w:t>
      </w:r>
      <w:r>
        <w:rPr>
          <w:rFonts w:ascii="Times New Roman" w:hAnsi="Times New Roman" w:cs="Times New Roman" w:eastAsia="Times New Roman"/>
          <w:spacing w:val="-7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energy</w:t>
      </w:r>
      <w:r>
        <w:rPr>
          <w:rFonts w:ascii="Times New Roman" w:hAnsi="Times New Roman" w:cs="Times New Roman" w:eastAsia="Times New Roman"/>
          <w:spacing w:val="-8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use</w:t>
      </w:r>
      <w:r>
        <w:rPr>
          <w:rFonts w:ascii="Times New Roman" w:hAnsi="Times New Roman" w:cs="Times New Roman" w:eastAsia="Times New Roman"/>
          <w:spacing w:val="-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and</w:t>
      </w:r>
      <w:r>
        <w:rPr>
          <w:rFonts w:ascii="Times New Roman" w:hAnsi="Times New Roman" w:cs="Times New Roman" w:eastAsia="Times New Roman"/>
          <w:spacing w:val="-8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energy</w:t>
      </w:r>
      <w:r>
        <w:rPr>
          <w:rFonts w:ascii="Times New Roman" w:hAnsi="Times New Roman" w:cs="Times New Roman" w:eastAsia="Times New Roman"/>
          <w:spacing w:val="-8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savings,’’</w:t>
      </w:r>
      <w:r>
        <w:rPr>
          <w:rFonts w:ascii="Times New Roman" w:hAnsi="Times New Roman" w:cs="Times New Roman" w:eastAsia="Times New Roman"/>
          <w:spacing w:val="-6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Renewable</w:t>
      </w:r>
      <w:r>
        <w:rPr>
          <w:rFonts w:ascii="Arial" w:hAnsi="Arial" w:cs="Arial" w:eastAsia="Arial"/>
          <w:i/>
          <w:w w:val="87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and</w:t>
      </w:r>
      <w:r>
        <w:rPr>
          <w:rFonts w:ascii="Arial" w:hAnsi="Arial" w:cs="Arial" w:eastAsia="Arial"/>
          <w:i/>
          <w:spacing w:val="-7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Sustainable</w:t>
      </w:r>
      <w:r>
        <w:rPr>
          <w:rFonts w:ascii="Arial" w:hAnsi="Arial" w:cs="Arial" w:eastAsia="Arial"/>
          <w:i/>
          <w:spacing w:val="-7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Energy</w:t>
      </w:r>
      <w:r>
        <w:rPr>
          <w:rFonts w:ascii="Arial" w:hAnsi="Arial" w:cs="Arial" w:eastAsia="Arial"/>
          <w:i/>
          <w:spacing w:val="-7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Reviews</w:t>
      </w:r>
      <w:r>
        <w:rPr>
          <w:rFonts w:ascii="Times New Roman" w:hAnsi="Times New Roman" w:cs="Times New Roman" w:eastAsia="Times New Roman"/>
          <w:sz w:val="24"/>
          <w:szCs w:val="24"/>
        </w:rPr>
        <w:t>,</w:t>
      </w:r>
      <w:r>
        <w:rPr>
          <w:rFonts w:ascii="Times New Roman" w:hAnsi="Times New Roman" w:cs="Times New Roman" w:eastAsia="Times New Roman"/>
          <w:spacing w:val="-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vol.</w:t>
      </w:r>
      <w:r>
        <w:rPr>
          <w:rFonts w:ascii="Times New Roman" w:hAnsi="Times New Roman" w:cs="Times New Roman" w:eastAsia="Times New Roman"/>
          <w:spacing w:val="-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14,</w:t>
      </w:r>
      <w:r>
        <w:rPr>
          <w:rFonts w:ascii="Times New Roman" w:hAnsi="Times New Roman" w:cs="Times New Roman" w:eastAsia="Times New Roman"/>
          <w:spacing w:val="-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no.</w:t>
      </w:r>
      <w:r>
        <w:rPr>
          <w:rFonts w:ascii="Times New Roman" w:hAnsi="Times New Roman" w:cs="Times New Roman" w:eastAsia="Times New Roman"/>
          <w:spacing w:val="-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4,</w:t>
      </w:r>
      <w:r>
        <w:rPr>
          <w:rFonts w:ascii="Times New Roman" w:hAnsi="Times New Roman" w:cs="Times New Roman" w:eastAsia="Times New Roman"/>
          <w:spacing w:val="-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pp.</w:t>
      </w:r>
      <w:r>
        <w:rPr>
          <w:rFonts w:ascii="Times New Roman" w:hAnsi="Times New Roman" w:cs="Times New Roman" w:eastAsia="Times New Roman"/>
          <w:spacing w:val="-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1135</w:t>
      </w:r>
      <w:r>
        <w:rPr>
          <w:rFonts w:ascii="Times New Roman" w:hAnsi="Times New Roman" w:cs="Times New Roman" w:eastAsia="Times New Roman"/>
          <w:spacing w:val="-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--</w:t>
      </w:r>
      <w:r>
        <w:rPr>
          <w:rFonts w:ascii="Times New Roman" w:hAnsi="Times New Roman" w:cs="Times New Roman" w:eastAsia="Times New Roman"/>
          <w:spacing w:val="-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1153,</w:t>
      </w:r>
      <w:r>
        <w:rPr>
          <w:rFonts w:ascii="Times New Roman" w:hAnsi="Times New Roman" w:cs="Times New Roman" w:eastAsia="Times New Roman"/>
          <w:spacing w:val="-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2010.</w:t>
      </w:r>
    </w:p>
    <w:p>
      <w:pPr>
        <w:pStyle w:val="BodyText"/>
        <w:spacing w:line="352" w:lineRule="auto" w:before="204"/>
        <w:ind w:left="598" w:right="114" w:hanging="482"/>
        <w:jc w:val="both"/>
      </w:pPr>
      <w:bookmarkStart w:name="_bookmark117" w:id="171"/>
      <w:bookmarkEnd w:id="171"/>
      <w:r>
        <w:rPr/>
      </w:r>
      <w:r>
        <w:rPr>
          <w:w w:val="105"/>
        </w:rPr>
        <w:t>[29]</w:t>
      </w:r>
      <w:r>
        <w:rPr>
          <w:spacing w:val="46"/>
          <w:w w:val="105"/>
        </w:rPr>
        <w:t> </w:t>
      </w:r>
      <w:r>
        <w:rPr>
          <w:w w:val="105"/>
        </w:rPr>
        <w:t>J.</w:t>
      </w:r>
      <w:r>
        <w:rPr>
          <w:spacing w:val="39"/>
          <w:w w:val="105"/>
        </w:rPr>
        <w:t> </w:t>
      </w:r>
      <w:r>
        <w:rPr>
          <w:w w:val="105"/>
        </w:rPr>
        <w:t>Bredenkamp,</w:t>
      </w:r>
      <w:r>
        <w:rPr>
          <w:spacing w:val="48"/>
          <w:w w:val="105"/>
        </w:rPr>
        <w:t> </w:t>
      </w:r>
      <w:r>
        <w:rPr>
          <w:w w:val="105"/>
        </w:rPr>
        <w:t>‘‘Reconfiguring</w:t>
      </w:r>
      <w:r>
        <w:rPr>
          <w:spacing w:val="39"/>
          <w:w w:val="105"/>
        </w:rPr>
        <w:t> </w:t>
      </w:r>
      <w:r>
        <w:rPr>
          <w:w w:val="105"/>
        </w:rPr>
        <w:t>mining</w:t>
      </w:r>
      <w:r>
        <w:rPr>
          <w:spacing w:val="39"/>
          <w:w w:val="105"/>
        </w:rPr>
        <w:t> </w:t>
      </w:r>
      <w:r>
        <w:rPr>
          <w:w w:val="105"/>
        </w:rPr>
        <w:t>compressed</w:t>
      </w:r>
      <w:r>
        <w:rPr>
          <w:spacing w:val="40"/>
          <w:w w:val="105"/>
        </w:rPr>
        <w:t> </w:t>
      </w:r>
      <w:r>
        <w:rPr>
          <w:w w:val="105"/>
        </w:rPr>
        <w:t>air</w:t>
      </w:r>
      <w:r>
        <w:rPr>
          <w:spacing w:val="39"/>
          <w:w w:val="105"/>
        </w:rPr>
        <w:t> </w:t>
      </w:r>
      <w:r>
        <w:rPr>
          <w:w w:val="105"/>
        </w:rPr>
        <w:t>networks</w:t>
      </w:r>
      <w:r>
        <w:rPr>
          <w:spacing w:val="39"/>
          <w:w w:val="105"/>
        </w:rPr>
        <w:t> </w:t>
      </w:r>
      <w:r>
        <w:rPr>
          <w:w w:val="105"/>
        </w:rPr>
        <w:t>for</w:t>
      </w:r>
      <w:r>
        <w:rPr>
          <w:spacing w:val="39"/>
          <w:w w:val="105"/>
        </w:rPr>
        <w:t> </w:t>
      </w:r>
      <w:r>
        <w:rPr>
          <w:w w:val="105"/>
        </w:rPr>
        <w:t>cost</w:t>
      </w:r>
      <w:r>
        <w:rPr>
          <w:spacing w:val="39"/>
          <w:w w:val="105"/>
        </w:rPr>
        <w:t> </w:t>
      </w:r>
      <w:r>
        <w:rPr>
          <w:w w:val="105"/>
        </w:rPr>
        <w:t>savings,’’</w:t>
      </w:r>
      <w:r>
        <w:rPr>
          <w:w w:val="101"/>
        </w:rPr>
        <w:t> </w:t>
      </w:r>
      <w:r>
        <w:rPr>
          <w:w w:val="105"/>
        </w:rPr>
        <w:t>Masters dissertation, North-West University, </w:t>
      </w:r>
      <w:r>
        <w:rPr>
          <w:spacing w:val="8"/>
          <w:w w:val="105"/>
        </w:rPr>
        <w:t> </w:t>
      </w:r>
      <w:r>
        <w:rPr>
          <w:w w:val="105"/>
        </w:rPr>
        <w:t>2013.</w:t>
      </w:r>
      <w:r>
        <w:rPr/>
      </w:r>
    </w:p>
    <w:p>
      <w:pPr>
        <w:spacing w:line="350" w:lineRule="auto" w:before="203"/>
        <w:ind w:left="583" w:right="120" w:hanging="466"/>
        <w:jc w:val="both"/>
        <w:rPr>
          <w:rFonts w:ascii="Times New Roman" w:hAnsi="Times New Roman" w:cs="Times New Roman" w:eastAsia="Times New Roman"/>
          <w:sz w:val="24"/>
          <w:szCs w:val="24"/>
        </w:rPr>
      </w:pPr>
      <w:bookmarkStart w:name="_bookmark118" w:id="172"/>
      <w:bookmarkEnd w:id="172"/>
      <w:r>
        <w:rPr/>
      </w:r>
      <w:r>
        <w:rPr>
          <w:rFonts w:ascii="Times New Roman" w:hAnsi="Times New Roman" w:cs="Times New Roman" w:eastAsia="Times New Roman"/>
          <w:sz w:val="24"/>
          <w:szCs w:val="24"/>
        </w:rPr>
        <w:t>[30] A. J. M. Van Tonder, ‘‘Sustaining compressed air dsm project  savings  using  an  air</w:t>
      </w:r>
      <w:r>
        <w:rPr>
          <w:rFonts w:ascii="Times New Roman" w:hAnsi="Times New Roman" w:cs="Times New Roman" w:eastAsia="Times New Roman"/>
          <w:spacing w:val="-1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pacing w:val="-16"/>
          <w:sz w:val="24"/>
          <w:szCs w:val="24"/>
        </w:rPr>
      </w:r>
      <w:r>
        <w:rPr>
          <w:rFonts w:ascii="Times New Roman" w:hAnsi="Times New Roman" w:cs="Times New Roman" w:eastAsia="Times New Roman"/>
          <w:sz w:val="24"/>
          <w:szCs w:val="24"/>
        </w:rPr>
        <w:t>leakage management system,’’ in </w:t>
      </w:r>
      <w:r>
        <w:rPr>
          <w:rFonts w:ascii="Arial" w:hAnsi="Arial" w:cs="Arial" w:eastAsia="Arial"/>
          <w:i/>
          <w:sz w:val="24"/>
          <w:szCs w:val="24"/>
        </w:rPr>
        <w:t>Industrial and Commercial Use of Energy</w:t>
      </w:r>
      <w:r>
        <w:rPr>
          <w:rFonts w:ascii="Arial" w:hAnsi="Arial" w:cs="Arial" w:eastAsia="Arial"/>
          <w:i/>
          <w:spacing w:val="64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(ICUE),</w:t>
      </w:r>
      <w:r>
        <w:rPr>
          <w:rFonts w:ascii="Arial" w:hAnsi="Arial" w:cs="Arial" w:eastAsia="Arial"/>
          <w:i/>
          <w:w w:val="108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2011 Proceedings of the 8th Conference on the</w:t>
      </w:r>
      <w:r>
        <w:rPr>
          <w:rFonts w:ascii="Times New Roman" w:hAnsi="Times New Roman" w:cs="Times New Roman" w:eastAsia="Times New Roman"/>
          <w:sz w:val="24"/>
          <w:szCs w:val="24"/>
        </w:rPr>
        <w:t>.  IEEE, 2011, pp.</w:t>
      </w:r>
      <w:r>
        <w:rPr>
          <w:rFonts w:ascii="Times New Roman" w:hAnsi="Times New Roman" w:cs="Times New Roman" w:eastAsia="Times New Roman"/>
          <w:spacing w:val="-2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133--137.</w:t>
      </w:r>
    </w:p>
    <w:p>
      <w:pPr>
        <w:pStyle w:val="BodyText"/>
        <w:spacing w:line="352" w:lineRule="auto" w:before="204"/>
        <w:ind w:left="598" w:right="152" w:hanging="482"/>
        <w:jc w:val="both"/>
      </w:pPr>
      <w:bookmarkStart w:name="_bookmark119" w:id="173"/>
      <w:bookmarkEnd w:id="173"/>
      <w:r>
        <w:rPr/>
      </w:r>
      <w:r>
        <w:rPr>
          <w:w w:val="105"/>
        </w:rPr>
        <w:t>[31] B. Pascoe, ‘‘Improving mine compressed air network efficiency through demand</w:t>
      </w:r>
      <w:r>
        <w:rPr>
          <w:spacing w:val="9"/>
          <w:w w:val="105"/>
        </w:rPr>
        <w:t> </w:t>
      </w:r>
      <w:r>
        <w:rPr>
          <w:w w:val="105"/>
        </w:rPr>
        <w:t>and</w:t>
      </w:r>
      <w:r>
        <w:rPr>
          <w:w w:val="110"/>
        </w:rPr>
        <w:t> </w:t>
      </w:r>
      <w:r>
        <w:rPr>
          <w:w w:val="105"/>
        </w:rPr>
        <w:t>supply control,’’ Masters dissertation, North-West University, </w:t>
      </w:r>
      <w:r>
        <w:rPr>
          <w:spacing w:val="2"/>
          <w:w w:val="105"/>
        </w:rPr>
        <w:t> </w:t>
      </w:r>
      <w:r>
        <w:rPr>
          <w:w w:val="105"/>
        </w:rPr>
        <w:t>2016.</w:t>
      </w:r>
      <w:r>
        <w:rPr/>
      </w:r>
    </w:p>
    <w:p>
      <w:pPr>
        <w:pStyle w:val="BodyText"/>
        <w:spacing w:line="350" w:lineRule="auto" w:before="203"/>
        <w:ind w:left="598" w:right="152" w:hanging="482"/>
        <w:jc w:val="both"/>
      </w:pPr>
      <w:bookmarkStart w:name="_bookmark120" w:id="174"/>
      <w:bookmarkEnd w:id="174"/>
      <w:r>
        <w:rPr/>
      </w:r>
      <w:r>
        <w:rPr>
          <w:w w:val="105"/>
        </w:rPr>
        <w:t>[32]</w:t>
      </w:r>
      <w:r>
        <w:rPr>
          <w:spacing w:val="19"/>
          <w:w w:val="105"/>
        </w:rPr>
        <w:t> </w:t>
      </w:r>
      <w:r>
        <w:rPr>
          <w:w w:val="105"/>
        </w:rPr>
        <w:t>J.</w:t>
      </w:r>
      <w:r>
        <w:rPr>
          <w:spacing w:val="-11"/>
          <w:w w:val="105"/>
        </w:rPr>
        <w:t> </w:t>
      </w:r>
      <w:r>
        <w:rPr>
          <w:w w:val="105"/>
        </w:rPr>
        <w:t>Marais,</w:t>
      </w:r>
      <w:r>
        <w:rPr>
          <w:spacing w:val="-11"/>
          <w:w w:val="105"/>
        </w:rPr>
        <w:t> </w:t>
      </w:r>
      <w:r>
        <w:rPr>
          <w:w w:val="105"/>
        </w:rPr>
        <w:t>M.</w:t>
      </w:r>
      <w:r>
        <w:rPr>
          <w:spacing w:val="-11"/>
          <w:w w:val="105"/>
        </w:rPr>
        <w:t> </w:t>
      </w:r>
      <w:r>
        <w:rPr>
          <w:w w:val="105"/>
        </w:rPr>
        <w:t>Kleingeld,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1"/>
          <w:w w:val="105"/>
        </w:rPr>
        <w:t> </w:t>
      </w:r>
      <w:r>
        <w:rPr>
          <w:w w:val="105"/>
        </w:rPr>
        <w:t>R.</w:t>
      </w:r>
      <w:r>
        <w:rPr>
          <w:spacing w:val="-11"/>
          <w:w w:val="105"/>
        </w:rPr>
        <w:t> </w:t>
      </w:r>
      <w:r>
        <w:rPr>
          <w:w w:val="105"/>
        </w:rPr>
        <w:t>Pelzer,</w:t>
      </w:r>
      <w:r>
        <w:rPr>
          <w:spacing w:val="-11"/>
          <w:w w:val="105"/>
        </w:rPr>
        <w:t> </w:t>
      </w:r>
      <w:r>
        <w:rPr>
          <w:w w:val="105"/>
        </w:rPr>
        <w:t>‘‘Increased</w:t>
      </w:r>
      <w:r>
        <w:rPr>
          <w:spacing w:val="-12"/>
          <w:w w:val="105"/>
        </w:rPr>
        <w:t> </w:t>
      </w:r>
      <w:r>
        <w:rPr>
          <w:w w:val="105"/>
        </w:rPr>
        <w:t>energy</w:t>
      </w:r>
      <w:r>
        <w:rPr>
          <w:spacing w:val="-11"/>
          <w:w w:val="105"/>
        </w:rPr>
        <w:t> </w:t>
      </w:r>
      <w:r>
        <w:rPr>
          <w:w w:val="105"/>
        </w:rPr>
        <w:t>savings</w:t>
      </w:r>
      <w:r>
        <w:rPr>
          <w:spacing w:val="-11"/>
          <w:w w:val="105"/>
        </w:rPr>
        <w:t> </w:t>
      </w:r>
      <w:r>
        <w:rPr>
          <w:w w:val="105"/>
        </w:rPr>
        <w:t>through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compressed</w:t>
      </w:r>
      <w:r>
        <w:rPr>
          <w:w w:val="100"/>
        </w:rPr>
        <w:t> </w:t>
      </w:r>
      <w:r>
        <w:rPr>
          <w:w w:val="105"/>
        </w:rPr>
        <w:t>air leakage documentation system,’’ </w:t>
      </w:r>
      <w:r>
        <w:rPr>
          <w:rFonts w:ascii="Arial" w:hAnsi="Arial" w:cs="Arial" w:eastAsia="Arial"/>
          <w:i/>
          <w:w w:val="105"/>
        </w:rPr>
        <w:t>ICUE, SA</w:t>
      </w:r>
      <w:r>
        <w:rPr>
          <w:w w:val="105"/>
        </w:rPr>
        <w:t>, vol. 11,</w:t>
      </w:r>
      <w:r>
        <w:rPr>
          <w:spacing w:val="-22"/>
          <w:w w:val="105"/>
        </w:rPr>
        <w:t> </w:t>
      </w:r>
      <w:r>
        <w:rPr>
          <w:w w:val="105"/>
        </w:rPr>
        <w:t>2009.</w:t>
      </w:r>
      <w:r>
        <w:rPr/>
      </w:r>
    </w:p>
    <w:p>
      <w:pPr>
        <w:spacing w:line="350" w:lineRule="auto" w:before="204"/>
        <w:ind w:left="570" w:right="120" w:hanging="454"/>
        <w:jc w:val="both"/>
        <w:rPr>
          <w:rFonts w:ascii="Times New Roman" w:hAnsi="Times New Roman" w:cs="Times New Roman" w:eastAsia="Times New Roman"/>
          <w:sz w:val="24"/>
          <w:szCs w:val="24"/>
        </w:rPr>
      </w:pPr>
      <w:bookmarkStart w:name="_bookmark121" w:id="175"/>
      <w:bookmarkEnd w:id="175"/>
      <w:r>
        <w:rPr/>
      </w:r>
      <w:r>
        <w:rPr>
          <w:rFonts w:ascii="Times New Roman" w:hAnsi="Times New Roman" w:cs="Times New Roman" w:eastAsia="Times New Roman"/>
          <w:sz w:val="24"/>
          <w:szCs w:val="24"/>
        </w:rPr>
        <w:t>[33]</w:t>
      </w:r>
      <w:r>
        <w:rPr>
          <w:rFonts w:ascii="Times New Roman" w:hAnsi="Times New Roman" w:cs="Times New Roman" w:eastAsia="Times New Roman"/>
          <w:spacing w:val="2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M.</w:t>
      </w:r>
      <w:r>
        <w:rPr>
          <w:rFonts w:ascii="Times New Roman" w:hAnsi="Times New Roman" w:cs="Times New Roman" w:eastAsia="Times New Roman"/>
          <w:spacing w:val="4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Kleingeld</w:t>
      </w:r>
      <w:r>
        <w:rPr>
          <w:rFonts w:ascii="Times New Roman" w:hAnsi="Times New Roman" w:cs="Times New Roman" w:eastAsia="Times New Roman"/>
          <w:spacing w:val="47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and</w:t>
      </w:r>
      <w:r>
        <w:rPr>
          <w:rFonts w:ascii="Times New Roman" w:hAnsi="Times New Roman" w:cs="Times New Roman" w:eastAsia="Times New Roman"/>
          <w:spacing w:val="47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J.</w:t>
      </w:r>
      <w:r>
        <w:rPr>
          <w:rFonts w:ascii="Times New Roman" w:hAnsi="Times New Roman" w:cs="Times New Roman" w:eastAsia="Times New Roman"/>
          <w:spacing w:val="4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Marais,</w:t>
      </w:r>
      <w:r>
        <w:rPr>
          <w:rFonts w:ascii="Times New Roman" w:hAnsi="Times New Roman" w:cs="Times New Roman" w:eastAsia="Times New Roman"/>
          <w:spacing w:val="48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‘‘A</w:t>
      </w:r>
      <w:r>
        <w:rPr>
          <w:rFonts w:ascii="Times New Roman" w:hAnsi="Times New Roman" w:cs="Times New Roman" w:eastAsia="Times New Roman"/>
          <w:spacing w:val="4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high</w:t>
      </w:r>
      <w:r>
        <w:rPr>
          <w:rFonts w:ascii="Times New Roman" w:hAnsi="Times New Roman" w:cs="Times New Roman" w:eastAsia="Times New Roman"/>
          <w:spacing w:val="4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level</w:t>
      </w:r>
      <w:r>
        <w:rPr>
          <w:rFonts w:ascii="Times New Roman" w:hAnsi="Times New Roman" w:cs="Times New Roman" w:eastAsia="Times New Roman"/>
          <w:spacing w:val="4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strategy</w:t>
      </w:r>
      <w:r>
        <w:rPr>
          <w:rFonts w:ascii="Times New Roman" w:hAnsi="Times New Roman" w:cs="Times New Roman" w:eastAsia="Times New Roman"/>
          <w:spacing w:val="47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plan</w:t>
      </w:r>
      <w:r>
        <w:rPr>
          <w:rFonts w:ascii="Times New Roman" w:hAnsi="Times New Roman" w:cs="Times New Roman" w:eastAsia="Times New Roman"/>
          <w:spacing w:val="4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for</w:t>
      </w:r>
      <w:r>
        <w:rPr>
          <w:rFonts w:ascii="Times New Roman" w:hAnsi="Times New Roman" w:cs="Times New Roman" w:eastAsia="Times New Roman"/>
          <w:spacing w:val="4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reducing</w:t>
      </w:r>
      <w:r>
        <w:rPr>
          <w:rFonts w:ascii="Times New Roman" w:hAnsi="Times New Roman" w:cs="Times New Roman" w:eastAsia="Times New Roman"/>
          <w:spacing w:val="4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a</w:t>
      </w:r>
      <w:r>
        <w:rPr>
          <w:rFonts w:ascii="Times New Roman" w:hAnsi="Times New Roman" w:cs="Times New Roman" w:eastAsia="Times New Roman"/>
          <w:spacing w:val="4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mine</w:t>
      </w:r>
      <w:r>
        <w:rPr>
          <w:rFonts w:ascii="Times New Roman" w:hAnsi="Times New Roman" w:cs="Times New Roman" w:eastAsia="Times New Roman"/>
          <w:spacing w:val="4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group’s</w:t>
      </w:r>
      <w:r>
        <w:rPr>
          <w:rFonts w:ascii="Times New Roman" w:hAnsi="Times New Roman" w:cs="Times New Roman" w:eastAsia="Times New Roman"/>
          <w:spacing w:val="-4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pacing w:val="-45"/>
          <w:sz w:val="24"/>
          <w:szCs w:val="24"/>
        </w:rPr>
      </w:r>
      <w:r>
        <w:rPr>
          <w:rFonts w:ascii="Times New Roman" w:hAnsi="Times New Roman" w:cs="Times New Roman" w:eastAsia="Times New Roman"/>
          <w:sz w:val="24"/>
          <w:szCs w:val="24"/>
        </w:rPr>
        <w:t>dependence</w:t>
      </w:r>
      <w:r>
        <w:rPr>
          <w:rFonts w:ascii="Times New Roman" w:hAnsi="Times New Roman" w:cs="Times New Roman" w:eastAsia="Times New Roman"/>
          <w:spacing w:val="-17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on</w:t>
      </w:r>
      <w:r>
        <w:rPr>
          <w:rFonts w:ascii="Times New Roman" w:hAnsi="Times New Roman" w:cs="Times New Roman" w:eastAsia="Times New Roman"/>
          <w:spacing w:val="-1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compressed</w:t>
      </w:r>
      <w:r>
        <w:rPr>
          <w:rFonts w:ascii="Times New Roman" w:hAnsi="Times New Roman" w:cs="Times New Roman" w:eastAsia="Times New Roman"/>
          <w:spacing w:val="-1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air,’’</w:t>
      </w:r>
      <w:r>
        <w:rPr>
          <w:rFonts w:ascii="Times New Roman" w:hAnsi="Times New Roman" w:cs="Times New Roman" w:eastAsia="Times New Roman"/>
          <w:spacing w:val="-13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Proc.</w:t>
      </w:r>
      <w:r>
        <w:rPr>
          <w:rFonts w:ascii="Arial" w:hAnsi="Arial" w:cs="Arial" w:eastAsia="Arial"/>
          <w:i/>
          <w:spacing w:val="-18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Industrial</w:t>
      </w:r>
      <w:r>
        <w:rPr>
          <w:rFonts w:ascii="Arial" w:hAnsi="Arial" w:cs="Arial" w:eastAsia="Arial"/>
          <w:i/>
          <w:spacing w:val="-19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and</w:t>
      </w:r>
      <w:r>
        <w:rPr>
          <w:rFonts w:ascii="Arial" w:hAnsi="Arial" w:cs="Arial" w:eastAsia="Arial"/>
          <w:i/>
          <w:spacing w:val="-18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Commercial</w:t>
      </w:r>
      <w:r>
        <w:rPr>
          <w:rFonts w:ascii="Arial" w:hAnsi="Arial" w:cs="Arial" w:eastAsia="Arial"/>
          <w:i/>
          <w:spacing w:val="-18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Use</w:t>
      </w:r>
      <w:r>
        <w:rPr>
          <w:rFonts w:ascii="Arial" w:hAnsi="Arial" w:cs="Arial" w:eastAsia="Arial"/>
          <w:i/>
          <w:spacing w:val="-18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of</w:t>
      </w:r>
      <w:r>
        <w:rPr>
          <w:rFonts w:ascii="Arial" w:hAnsi="Arial" w:cs="Arial" w:eastAsia="Arial"/>
          <w:i/>
          <w:spacing w:val="-18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Energy</w:t>
      </w:r>
      <w:r>
        <w:rPr>
          <w:rFonts w:ascii="Arial" w:hAnsi="Arial" w:cs="Arial" w:eastAsia="Arial"/>
          <w:i/>
          <w:spacing w:val="-18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(ICUE),</w:t>
      </w:r>
      <w:r>
        <w:rPr>
          <w:rFonts w:ascii="Arial" w:hAnsi="Arial" w:cs="Arial" w:eastAsia="Arial"/>
          <w:i/>
          <w:w w:val="104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Cape</w:t>
      </w:r>
      <w:r>
        <w:rPr>
          <w:rFonts w:ascii="Arial" w:hAnsi="Arial" w:cs="Arial" w:eastAsia="Arial"/>
          <w:i/>
          <w:spacing w:val="-28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Peninsula</w:t>
      </w:r>
      <w:r>
        <w:rPr>
          <w:rFonts w:ascii="Arial" w:hAnsi="Arial" w:cs="Arial" w:eastAsia="Arial"/>
          <w:i/>
          <w:spacing w:val="-28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University</w:t>
      </w:r>
      <w:r>
        <w:rPr>
          <w:rFonts w:ascii="Arial" w:hAnsi="Arial" w:cs="Arial" w:eastAsia="Arial"/>
          <w:i/>
          <w:spacing w:val="-28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of</w:t>
      </w:r>
      <w:r>
        <w:rPr>
          <w:rFonts w:ascii="Arial" w:hAnsi="Arial" w:cs="Arial" w:eastAsia="Arial"/>
          <w:i/>
          <w:spacing w:val="-28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Technology</w:t>
      </w:r>
      <w:r>
        <w:rPr>
          <w:rFonts w:ascii="Times New Roman" w:hAnsi="Times New Roman" w:cs="Times New Roman" w:eastAsia="Times New Roman"/>
          <w:sz w:val="24"/>
          <w:szCs w:val="24"/>
        </w:rPr>
        <w:t>,</w:t>
      </w:r>
      <w:r>
        <w:rPr>
          <w:rFonts w:ascii="Times New Roman" w:hAnsi="Times New Roman" w:cs="Times New Roman" w:eastAsia="Times New Roman"/>
          <w:spacing w:val="-2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2010.</w:t>
      </w:r>
    </w:p>
    <w:p>
      <w:pPr>
        <w:spacing w:line="350" w:lineRule="auto" w:before="203"/>
        <w:ind w:left="585" w:right="143" w:hanging="469"/>
        <w:jc w:val="both"/>
        <w:rPr>
          <w:rFonts w:ascii="Times New Roman" w:hAnsi="Times New Roman" w:cs="Times New Roman" w:eastAsia="Times New Roman"/>
          <w:sz w:val="24"/>
          <w:szCs w:val="24"/>
        </w:rPr>
      </w:pPr>
      <w:bookmarkStart w:name="_bookmark122" w:id="176"/>
      <w:bookmarkEnd w:id="176"/>
      <w:r>
        <w:rPr/>
      </w:r>
      <w:r>
        <w:rPr>
          <w:rFonts w:ascii="Times New Roman" w:hAnsi="Times New Roman" w:cs="Times New Roman" w:eastAsia="Times New Roman"/>
          <w:sz w:val="24"/>
          <w:szCs w:val="24"/>
        </w:rPr>
        <w:t>[34]</w:t>
      </w:r>
      <w:r>
        <w:rPr>
          <w:rFonts w:ascii="Times New Roman" w:hAnsi="Times New Roman" w:cs="Times New Roman" w:eastAsia="Times New Roman"/>
          <w:spacing w:val="2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Bester</w:t>
      </w:r>
      <w:r>
        <w:rPr>
          <w:rFonts w:ascii="Times New Roman" w:hAnsi="Times New Roman" w:cs="Times New Roman" w:eastAsia="Times New Roman"/>
          <w:spacing w:val="35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et</w:t>
      </w:r>
      <w:r>
        <w:rPr>
          <w:rFonts w:ascii="Arial" w:hAnsi="Arial" w:cs="Arial" w:eastAsia="Arial"/>
          <w:i/>
          <w:spacing w:val="35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al.</w:t>
      </w:r>
      <w:r>
        <w:rPr>
          <w:rFonts w:ascii="Times New Roman" w:hAnsi="Times New Roman" w:cs="Times New Roman" w:eastAsia="Times New Roman"/>
          <w:sz w:val="24"/>
          <w:szCs w:val="24"/>
        </w:rPr>
        <w:t>,</w:t>
      </w:r>
      <w:r>
        <w:rPr>
          <w:rFonts w:ascii="Times New Roman" w:hAnsi="Times New Roman" w:cs="Times New Roman" w:eastAsia="Times New Roman"/>
          <w:spacing w:val="3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‘‘The</w:t>
      </w:r>
      <w:r>
        <w:rPr>
          <w:rFonts w:ascii="Times New Roman" w:hAnsi="Times New Roman" w:cs="Times New Roman" w:eastAsia="Times New Roman"/>
          <w:spacing w:val="3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effect</w:t>
      </w:r>
      <w:r>
        <w:rPr>
          <w:rFonts w:ascii="Times New Roman" w:hAnsi="Times New Roman" w:cs="Times New Roman" w:eastAsia="Times New Roman"/>
          <w:spacing w:val="3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of</w:t>
      </w:r>
      <w:r>
        <w:rPr>
          <w:rFonts w:ascii="Times New Roman" w:hAnsi="Times New Roman" w:cs="Times New Roman" w:eastAsia="Times New Roman"/>
          <w:spacing w:val="3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compressed</w:t>
      </w:r>
      <w:r>
        <w:rPr>
          <w:rFonts w:ascii="Times New Roman" w:hAnsi="Times New Roman" w:cs="Times New Roman" w:eastAsia="Times New Roman"/>
          <w:spacing w:val="3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air</w:t>
      </w:r>
      <w:r>
        <w:rPr>
          <w:rFonts w:ascii="Times New Roman" w:hAnsi="Times New Roman" w:cs="Times New Roman" w:eastAsia="Times New Roman"/>
          <w:spacing w:val="3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pressure</w:t>
      </w:r>
      <w:r>
        <w:rPr>
          <w:rFonts w:ascii="Times New Roman" w:hAnsi="Times New Roman" w:cs="Times New Roman" w:eastAsia="Times New Roman"/>
          <w:spacing w:val="3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on</w:t>
      </w:r>
      <w:r>
        <w:rPr>
          <w:rFonts w:ascii="Times New Roman" w:hAnsi="Times New Roman" w:cs="Times New Roman" w:eastAsia="Times New Roman"/>
          <w:spacing w:val="3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mining</w:t>
      </w:r>
      <w:r>
        <w:rPr>
          <w:rFonts w:ascii="Times New Roman" w:hAnsi="Times New Roman" w:cs="Times New Roman" w:eastAsia="Times New Roman"/>
          <w:spacing w:val="3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production</w:t>
      </w:r>
      <w:r>
        <w:rPr>
          <w:rFonts w:ascii="Times New Roman" w:hAnsi="Times New Roman" w:cs="Times New Roman" w:eastAsia="Times New Roman"/>
          <w:spacing w:val="3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and</w:t>
      </w:r>
      <w:r>
        <w:rPr>
          <w:rFonts w:ascii="Times New Roman" w:hAnsi="Times New Roman" w:cs="Times New Roman" w:eastAsia="Times New Roman"/>
          <w:spacing w:val="3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energy</w:t>
      </w:r>
      <w:r>
        <w:rPr>
          <w:rFonts w:ascii="Times New Roman" w:hAnsi="Times New Roman" w:cs="Times New Roman" w:eastAsia="Times New Roman"/>
          <w:spacing w:val="-5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pacing w:val="-55"/>
          <w:sz w:val="24"/>
          <w:szCs w:val="24"/>
        </w:rPr>
      </w:r>
      <w:r>
        <w:rPr>
          <w:rFonts w:ascii="Times New Roman" w:hAnsi="Times New Roman" w:cs="Times New Roman" w:eastAsia="Times New Roman"/>
          <w:sz w:val="24"/>
          <w:szCs w:val="24"/>
        </w:rPr>
        <w:t>demand,’’</w:t>
      </w:r>
      <w:r>
        <w:rPr>
          <w:rFonts w:ascii="Times New Roman" w:hAnsi="Times New Roman" w:cs="Times New Roman" w:eastAsia="Times New Roman"/>
          <w:spacing w:val="5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in</w:t>
      </w:r>
      <w:r>
        <w:rPr>
          <w:rFonts w:ascii="Times New Roman" w:hAnsi="Times New Roman" w:cs="Times New Roman" w:eastAsia="Times New Roman"/>
          <w:spacing w:val="44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Industrial</w:t>
      </w:r>
      <w:r>
        <w:rPr>
          <w:rFonts w:ascii="Arial" w:hAnsi="Arial" w:cs="Arial" w:eastAsia="Arial"/>
          <w:i/>
          <w:spacing w:val="39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and</w:t>
      </w:r>
      <w:r>
        <w:rPr>
          <w:rFonts w:ascii="Arial" w:hAnsi="Arial" w:cs="Arial" w:eastAsia="Arial"/>
          <w:i/>
          <w:spacing w:val="40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Commercial</w:t>
      </w:r>
      <w:r>
        <w:rPr>
          <w:rFonts w:ascii="Arial" w:hAnsi="Arial" w:cs="Arial" w:eastAsia="Arial"/>
          <w:i/>
          <w:spacing w:val="41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Use</w:t>
      </w:r>
      <w:r>
        <w:rPr>
          <w:rFonts w:ascii="Arial" w:hAnsi="Arial" w:cs="Arial" w:eastAsia="Arial"/>
          <w:i/>
          <w:spacing w:val="40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of</w:t>
      </w:r>
      <w:r>
        <w:rPr>
          <w:rFonts w:ascii="Arial" w:hAnsi="Arial" w:cs="Arial" w:eastAsia="Arial"/>
          <w:i/>
          <w:spacing w:val="40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Energy</w:t>
      </w:r>
      <w:r>
        <w:rPr>
          <w:rFonts w:ascii="Arial" w:hAnsi="Arial" w:cs="Arial" w:eastAsia="Arial"/>
          <w:i/>
          <w:spacing w:val="40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Conference</w:t>
      </w:r>
      <w:r>
        <w:rPr>
          <w:rFonts w:ascii="Arial" w:hAnsi="Arial" w:cs="Arial" w:eastAsia="Arial"/>
          <w:i/>
          <w:spacing w:val="41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(ICUE),</w:t>
      </w:r>
      <w:r>
        <w:rPr>
          <w:rFonts w:ascii="Arial" w:hAnsi="Arial" w:cs="Arial" w:eastAsia="Arial"/>
          <w:i/>
          <w:spacing w:val="41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2013</w:t>
      </w:r>
      <w:r>
        <w:rPr>
          <w:rFonts w:ascii="Arial" w:hAnsi="Arial" w:cs="Arial" w:eastAsia="Arial"/>
          <w:i/>
          <w:w w:val="91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Proceedings of the 10th</w:t>
      </w:r>
      <w:r>
        <w:rPr>
          <w:rFonts w:ascii="Times New Roman" w:hAnsi="Times New Roman" w:cs="Times New Roman" w:eastAsia="Times New Roman"/>
          <w:sz w:val="24"/>
          <w:szCs w:val="24"/>
        </w:rPr>
        <w:t>.   IEEE, 2013, pp.</w:t>
      </w:r>
      <w:r>
        <w:rPr>
          <w:rFonts w:ascii="Times New Roman" w:hAnsi="Times New Roman" w:cs="Times New Roman" w:eastAsia="Times New Roman"/>
          <w:spacing w:val="4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1--4.</w:t>
      </w:r>
    </w:p>
    <w:p>
      <w:pPr>
        <w:pStyle w:val="BodyText"/>
        <w:spacing w:line="352" w:lineRule="auto" w:before="204"/>
        <w:ind w:left="598" w:right="146" w:hanging="482"/>
        <w:jc w:val="both"/>
      </w:pPr>
      <w:bookmarkStart w:name="_bookmark123" w:id="177"/>
      <w:bookmarkEnd w:id="177"/>
      <w:r>
        <w:rPr/>
      </w:r>
      <w:r>
        <w:rPr/>
        <w:t>[35] C. Cilliers, ‘‘Benchmarking electricity use of deep-level mines,’’ Ph.D. thesis,</w:t>
      </w:r>
      <w:r>
        <w:rPr>
          <w:spacing w:val="45"/>
        </w:rPr>
        <w:t> </w:t>
      </w:r>
      <w:r>
        <w:rPr/>
        <w:t>North-West</w:t>
      </w:r>
      <w:r>
        <w:rPr>
          <w:w w:val="104"/>
        </w:rPr>
        <w:t> </w:t>
      </w:r>
      <w:r>
        <w:rPr/>
        <w:t>University, </w:t>
      </w:r>
      <w:r>
        <w:rPr>
          <w:spacing w:val="2"/>
        </w:rPr>
        <w:t> </w:t>
      </w:r>
      <w:r>
        <w:rPr/>
        <w:t>2015.</w:t>
      </w:r>
    </w:p>
    <w:p>
      <w:pPr>
        <w:spacing w:after="0" w:line="352" w:lineRule="auto"/>
        <w:jc w:val="both"/>
        <w:sectPr>
          <w:pgSz w:w="11910" w:h="16840"/>
          <w:pgMar w:header="420" w:footer="894" w:top="680" w:bottom="1080" w:left="1300" w:right="98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350" w:lineRule="auto" w:before="0"/>
        <w:ind w:left="585" w:right="151" w:hanging="469"/>
        <w:jc w:val="both"/>
        <w:rPr>
          <w:rFonts w:ascii="Times New Roman" w:hAnsi="Times New Roman" w:cs="Times New Roman" w:eastAsia="Times New Roman"/>
          <w:sz w:val="24"/>
          <w:szCs w:val="24"/>
        </w:rPr>
      </w:pPr>
      <w:bookmarkStart w:name="_bookmark124" w:id="178"/>
      <w:bookmarkEnd w:id="178"/>
      <w:r>
        <w:rPr/>
      </w:r>
      <w:r>
        <w:rPr>
          <w:rFonts w:ascii="Times New Roman" w:hAnsi="Times New Roman" w:cs="Times New Roman" w:eastAsia="Times New Roman"/>
          <w:sz w:val="24"/>
          <w:szCs w:val="24"/>
        </w:rPr>
        <w:t>[36]</w:t>
      </w:r>
      <w:r>
        <w:rPr>
          <w:rFonts w:ascii="Times New Roman" w:hAnsi="Times New Roman" w:cs="Times New Roman" w:eastAsia="Times New Roman"/>
          <w:spacing w:val="2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van Niekerk</w:t>
      </w:r>
      <w:r>
        <w:rPr>
          <w:rFonts w:ascii="Times New Roman" w:hAnsi="Times New Roman" w:cs="Times New Roman" w:eastAsia="Times New Roman"/>
          <w:spacing w:val="1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et</w:t>
      </w:r>
      <w:r>
        <w:rPr>
          <w:rFonts w:ascii="Arial" w:hAnsi="Arial" w:cs="Arial" w:eastAsia="Arial"/>
          <w:i/>
          <w:spacing w:val="59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al.</w:t>
      </w:r>
      <w:r>
        <w:rPr>
          <w:rFonts w:ascii="Times New Roman" w:hAnsi="Times New Roman" w:cs="Times New Roman" w:eastAsia="Times New Roman"/>
          <w:sz w:val="24"/>
          <w:szCs w:val="24"/>
        </w:rPr>
        <w:t>,</w:t>
      </w:r>
      <w:r>
        <w:rPr>
          <w:rFonts w:ascii="Times New Roman" w:hAnsi="Times New Roman" w:cs="Times New Roman" w:eastAsia="Times New Roman"/>
          <w:spacing w:val="7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‘‘The value of simulation</w:t>
      </w:r>
      <w:r>
        <w:rPr>
          <w:rFonts w:ascii="Times New Roman" w:hAnsi="Times New Roman" w:cs="Times New Roman" w:eastAsia="Times New Roman"/>
          <w:spacing w:val="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models when</w:t>
      </w:r>
      <w:r>
        <w:rPr>
          <w:rFonts w:ascii="Times New Roman" w:hAnsi="Times New Roman" w:cs="Times New Roman" w:eastAsia="Times New Roman"/>
          <w:spacing w:val="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implementing mine dsm</w:t>
      </w:r>
      <w:r>
        <w:rPr>
          <w:rFonts w:ascii="Times New Roman" w:hAnsi="Times New Roman" w:cs="Times New Roman" w:eastAsia="Times New Roman"/>
          <w:spacing w:val="-5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pacing w:val="-55"/>
          <w:sz w:val="24"/>
          <w:szCs w:val="24"/>
        </w:rPr>
      </w:r>
      <w:r>
        <w:rPr>
          <w:rFonts w:ascii="Times New Roman" w:hAnsi="Times New Roman" w:cs="Times New Roman" w:eastAsia="Times New Roman"/>
          <w:sz w:val="24"/>
          <w:szCs w:val="24"/>
        </w:rPr>
        <w:t>projects,’’ in </w:t>
      </w:r>
      <w:r>
        <w:rPr>
          <w:rFonts w:ascii="Arial" w:hAnsi="Arial" w:cs="Arial" w:eastAsia="Arial"/>
          <w:i/>
          <w:sz w:val="24"/>
          <w:szCs w:val="24"/>
        </w:rPr>
        <w:t>Industrial and Commercial Use of Energy Conference (ICUE),</w:t>
      </w:r>
      <w:r>
        <w:rPr>
          <w:rFonts w:ascii="Arial" w:hAnsi="Arial" w:cs="Arial" w:eastAsia="Arial"/>
          <w:i/>
          <w:spacing w:val="34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2013</w:t>
      </w:r>
      <w:r>
        <w:rPr>
          <w:rFonts w:ascii="Arial" w:hAnsi="Arial" w:cs="Arial" w:eastAsia="Arial"/>
          <w:i/>
          <w:w w:val="91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Proceedings of the 10th</w:t>
      </w:r>
      <w:r>
        <w:rPr>
          <w:rFonts w:ascii="Times New Roman" w:hAnsi="Times New Roman" w:cs="Times New Roman" w:eastAsia="Times New Roman"/>
          <w:sz w:val="24"/>
          <w:szCs w:val="24"/>
        </w:rPr>
        <w:t>.   IEEE, 2013, pp.</w:t>
      </w:r>
      <w:r>
        <w:rPr>
          <w:rFonts w:ascii="Times New Roman" w:hAnsi="Times New Roman" w:cs="Times New Roman" w:eastAsia="Times New Roman"/>
          <w:spacing w:val="4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1--4.</w:t>
      </w:r>
    </w:p>
    <w:p>
      <w:pPr>
        <w:pStyle w:val="BodyText"/>
        <w:spacing w:line="352" w:lineRule="auto" w:before="204"/>
        <w:ind w:left="598" w:right="152" w:hanging="482"/>
        <w:jc w:val="both"/>
      </w:pPr>
      <w:bookmarkStart w:name="_bookmark125" w:id="179"/>
      <w:bookmarkEnd w:id="179"/>
      <w:r>
        <w:rPr/>
      </w:r>
      <w:r>
        <w:rPr>
          <w:w w:val="105"/>
        </w:rPr>
        <w:t>[37]</w:t>
      </w:r>
      <w:r>
        <w:rPr>
          <w:spacing w:val="48"/>
          <w:w w:val="105"/>
        </w:rPr>
        <w:t> </w:t>
      </w:r>
      <w:r>
        <w:rPr>
          <w:w w:val="105"/>
        </w:rPr>
        <w:t>W.</w:t>
      </w:r>
      <w:r>
        <w:rPr>
          <w:spacing w:val="29"/>
          <w:w w:val="105"/>
        </w:rPr>
        <w:t> </w:t>
      </w:r>
      <w:r>
        <w:rPr>
          <w:w w:val="105"/>
        </w:rPr>
        <w:t>van</w:t>
      </w:r>
      <w:r>
        <w:rPr>
          <w:spacing w:val="29"/>
          <w:w w:val="105"/>
        </w:rPr>
        <w:t> </w:t>
      </w:r>
      <w:r>
        <w:rPr>
          <w:w w:val="105"/>
        </w:rPr>
        <w:t>Niekerk,</w:t>
      </w:r>
      <w:r>
        <w:rPr>
          <w:spacing w:val="33"/>
          <w:w w:val="105"/>
        </w:rPr>
        <w:t> </w:t>
      </w:r>
      <w:r>
        <w:rPr>
          <w:w w:val="105"/>
        </w:rPr>
        <w:t>‘‘The</w:t>
      </w:r>
      <w:r>
        <w:rPr>
          <w:spacing w:val="28"/>
          <w:w w:val="105"/>
        </w:rPr>
        <w:t> </w:t>
      </w:r>
      <w:r>
        <w:rPr>
          <w:w w:val="105"/>
        </w:rPr>
        <w:t>value</w:t>
      </w:r>
      <w:r>
        <w:rPr>
          <w:spacing w:val="28"/>
          <w:w w:val="105"/>
        </w:rPr>
        <w:t> </w:t>
      </w:r>
      <w:r>
        <w:rPr>
          <w:w w:val="105"/>
        </w:rPr>
        <w:t>of</w:t>
      </w:r>
      <w:r>
        <w:rPr>
          <w:spacing w:val="28"/>
          <w:w w:val="105"/>
        </w:rPr>
        <w:t> </w:t>
      </w:r>
      <w:r>
        <w:rPr>
          <w:w w:val="105"/>
        </w:rPr>
        <w:t>simulation</w:t>
      </w:r>
      <w:r>
        <w:rPr>
          <w:spacing w:val="29"/>
          <w:w w:val="105"/>
        </w:rPr>
        <w:t> </w:t>
      </w:r>
      <w:r>
        <w:rPr>
          <w:w w:val="105"/>
        </w:rPr>
        <w:t>models</w:t>
      </w:r>
      <w:r>
        <w:rPr>
          <w:spacing w:val="28"/>
          <w:w w:val="105"/>
        </w:rPr>
        <w:t> </w:t>
      </w:r>
      <w:r>
        <w:rPr>
          <w:w w:val="105"/>
        </w:rPr>
        <w:t>for</w:t>
      </w:r>
      <w:r>
        <w:rPr>
          <w:spacing w:val="29"/>
          <w:w w:val="105"/>
        </w:rPr>
        <w:t> </w:t>
      </w:r>
      <w:r>
        <w:rPr>
          <w:w w:val="105"/>
        </w:rPr>
        <w:t>mine</w:t>
      </w:r>
      <w:r>
        <w:rPr>
          <w:spacing w:val="28"/>
          <w:w w:val="105"/>
        </w:rPr>
        <w:t> </w:t>
      </w:r>
      <w:r>
        <w:rPr>
          <w:w w:val="105"/>
        </w:rPr>
        <w:t>dsm</w:t>
      </w:r>
      <w:r>
        <w:rPr>
          <w:spacing w:val="28"/>
          <w:w w:val="105"/>
        </w:rPr>
        <w:t> </w:t>
      </w:r>
      <w:r>
        <w:rPr>
          <w:w w:val="105"/>
        </w:rPr>
        <w:t>projects,’’</w:t>
      </w:r>
      <w:r>
        <w:rPr>
          <w:spacing w:val="32"/>
          <w:w w:val="105"/>
        </w:rPr>
        <w:t> </w:t>
      </w:r>
      <w:r>
        <w:rPr>
          <w:w w:val="105"/>
        </w:rPr>
        <w:t>Masters</w:t>
      </w:r>
      <w:r>
        <w:rPr>
          <w:w w:val="107"/>
        </w:rPr>
        <w:t> </w:t>
      </w:r>
      <w:r>
        <w:rPr>
          <w:w w:val="105"/>
        </w:rPr>
        <w:t>dissertation, North-West University,</w:t>
      </w:r>
      <w:r>
        <w:rPr>
          <w:spacing w:val="52"/>
          <w:w w:val="105"/>
        </w:rPr>
        <w:t> </w:t>
      </w:r>
      <w:r>
        <w:rPr>
          <w:w w:val="105"/>
        </w:rPr>
        <w:t>2012.</w:t>
      </w:r>
      <w:r>
        <w:rPr/>
      </w:r>
    </w:p>
    <w:p>
      <w:pPr>
        <w:pStyle w:val="BodyText"/>
        <w:spacing w:line="352" w:lineRule="auto" w:before="203"/>
        <w:ind w:left="598" w:right="113" w:hanging="482"/>
        <w:jc w:val="both"/>
      </w:pPr>
      <w:bookmarkStart w:name="_bookmark126" w:id="180"/>
      <w:bookmarkEnd w:id="180"/>
      <w:r>
        <w:rPr/>
      </w:r>
      <w:r>
        <w:rPr>
          <w:w w:val="105"/>
        </w:rPr>
        <w:t>[38] A. Holman, ‘‘Benefits of improved performance monitoring of mine cooling</w:t>
      </w:r>
      <w:r>
        <w:rPr>
          <w:spacing w:val="8"/>
          <w:w w:val="105"/>
        </w:rPr>
        <w:t> </w:t>
      </w:r>
      <w:r>
        <w:rPr>
          <w:w w:val="105"/>
        </w:rPr>
        <w:t>systems,’’</w:t>
      </w:r>
      <w:r>
        <w:rPr>
          <w:w w:val="102"/>
        </w:rPr>
        <w:t> </w:t>
      </w:r>
      <w:r>
        <w:rPr>
          <w:w w:val="105"/>
        </w:rPr>
        <w:t>Masters dissertation, North-West University, </w:t>
      </w:r>
      <w:r>
        <w:rPr>
          <w:spacing w:val="8"/>
          <w:w w:val="105"/>
        </w:rPr>
        <w:t> </w:t>
      </w:r>
      <w:r>
        <w:rPr>
          <w:w w:val="105"/>
        </w:rPr>
        <w:t>2014.</w:t>
      </w:r>
      <w:r>
        <w:rPr/>
      </w:r>
    </w:p>
    <w:p>
      <w:pPr>
        <w:pStyle w:val="BodyText"/>
        <w:spacing w:line="350" w:lineRule="auto" w:before="203"/>
        <w:ind w:left="586" w:right="106" w:hanging="470"/>
        <w:jc w:val="both"/>
      </w:pPr>
      <w:bookmarkStart w:name="_bookmark127" w:id="181"/>
      <w:bookmarkEnd w:id="181"/>
      <w:r>
        <w:rPr/>
      </w:r>
      <w:r>
        <w:rPr/>
        <w:t>[39] </w:t>
      </w:r>
      <w:r>
        <w:rPr>
          <w:spacing w:val="9"/>
        </w:rPr>
        <w:t> </w:t>
      </w:r>
      <w:r>
        <w:rPr/>
        <w:t>Y.-j.</w:t>
      </w:r>
      <w:r>
        <w:rPr>
          <w:spacing w:val="26"/>
        </w:rPr>
        <w:t> </w:t>
      </w:r>
      <w:r>
        <w:rPr/>
        <w:t>Xu,</w:t>
      </w:r>
      <w:r>
        <w:rPr>
          <w:spacing w:val="26"/>
        </w:rPr>
        <w:t> </w:t>
      </w:r>
      <w:r>
        <w:rPr/>
        <w:t>S.-j.</w:t>
      </w:r>
      <w:r>
        <w:rPr>
          <w:spacing w:val="25"/>
        </w:rPr>
        <w:t> </w:t>
      </w:r>
      <w:r>
        <w:rPr/>
        <w:t>Zhang,</w:t>
      </w:r>
      <w:r>
        <w:rPr>
          <w:spacing w:val="26"/>
        </w:rPr>
        <w:t> </w:t>
      </w:r>
      <w:r>
        <w:rPr/>
        <w:t>and</w:t>
      </w:r>
      <w:r>
        <w:rPr>
          <w:spacing w:val="26"/>
        </w:rPr>
        <w:t> </w:t>
      </w:r>
      <w:r>
        <w:rPr/>
        <w:t>Y.-h.</w:t>
      </w:r>
      <w:r>
        <w:rPr>
          <w:spacing w:val="26"/>
        </w:rPr>
        <w:t> </w:t>
      </w:r>
      <w:r>
        <w:rPr/>
        <w:t>Xiao,</w:t>
      </w:r>
      <w:r>
        <w:rPr>
          <w:spacing w:val="26"/>
        </w:rPr>
        <w:t> </w:t>
      </w:r>
      <w:r>
        <w:rPr/>
        <w:t>‘‘Modeling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dynamic</w:t>
      </w:r>
      <w:r>
        <w:rPr>
          <w:spacing w:val="25"/>
        </w:rPr>
        <w:t> </w:t>
      </w:r>
      <w:r>
        <w:rPr/>
        <w:t>simulation</w:t>
      </w:r>
      <w:r>
        <w:rPr>
          <w:spacing w:val="27"/>
        </w:rPr>
        <w:t> </w:t>
      </w:r>
      <w:r>
        <w:rPr/>
        <w:t>and</w:t>
      </w:r>
      <w:r>
        <w:rPr>
          <w:spacing w:val="26"/>
        </w:rPr>
        <w:t> </w:t>
      </w:r>
      <w:r>
        <w:rPr/>
        <w:t>control</w:t>
      </w:r>
      <w:r>
        <w:rPr>
          <w:spacing w:val="26"/>
        </w:rPr>
        <w:t> </w:t>
      </w:r>
      <w:r>
        <w:rPr/>
        <w:t>of</w:t>
      </w:r>
      <w:r>
        <w:rPr>
          <w:spacing w:val="-53"/>
        </w:rPr>
        <w:t> </w:t>
      </w:r>
      <w:r>
        <w:rPr>
          <w:spacing w:val="-53"/>
        </w:rPr>
      </w:r>
      <w:r>
        <w:rPr/>
        <w:t>a single effect libr--h 2 o absorption chiller,’’ </w:t>
      </w:r>
      <w:r>
        <w:rPr>
          <w:rFonts w:ascii="Arial" w:hAnsi="Arial" w:cs="Arial" w:eastAsia="Arial"/>
          <w:i/>
        </w:rPr>
        <w:t>Applied Thermal Engineering</w:t>
      </w:r>
      <w:r>
        <w:rPr/>
        <w:t>, vol. 107,</w:t>
      </w:r>
      <w:r>
        <w:rPr>
          <w:spacing w:val="22"/>
        </w:rPr>
        <w:t> </w:t>
      </w:r>
      <w:r>
        <w:rPr/>
        <w:t>pp.</w:t>
      </w:r>
      <w:r>
        <w:rPr>
          <w:w w:val="106"/>
        </w:rPr>
        <w:t> </w:t>
      </w:r>
      <w:r>
        <w:rPr/>
        <w:t>1183--1191,</w:t>
      </w:r>
      <w:r>
        <w:rPr>
          <w:spacing w:val="-14"/>
        </w:rPr>
        <w:t> </w:t>
      </w:r>
      <w:r>
        <w:rPr/>
        <w:t>2016.</w:t>
      </w:r>
    </w:p>
    <w:p>
      <w:pPr>
        <w:spacing w:line="350" w:lineRule="auto" w:before="205"/>
        <w:ind w:left="585" w:right="151" w:hanging="469"/>
        <w:jc w:val="both"/>
        <w:rPr>
          <w:rFonts w:ascii="Times New Roman" w:hAnsi="Times New Roman" w:cs="Times New Roman" w:eastAsia="Times New Roman"/>
          <w:sz w:val="24"/>
          <w:szCs w:val="24"/>
        </w:rPr>
      </w:pPr>
      <w:bookmarkStart w:name="_bookmark128" w:id="182"/>
      <w:bookmarkEnd w:id="182"/>
      <w:r>
        <w:rPr/>
      </w:r>
      <w:r>
        <w:rPr>
          <w:rFonts w:ascii="Times New Roman" w:hAnsi="Times New Roman" w:cs="Times New Roman" w:eastAsia="Times New Roman"/>
          <w:sz w:val="24"/>
          <w:szCs w:val="24"/>
        </w:rPr>
        <w:t>[40]</w:t>
      </w:r>
      <w:r>
        <w:rPr>
          <w:rFonts w:ascii="Times New Roman" w:hAnsi="Times New Roman" w:cs="Times New Roman" w:eastAsia="Times New Roman"/>
          <w:spacing w:val="37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A.</w:t>
      </w:r>
      <w:r>
        <w:rPr>
          <w:rFonts w:ascii="Times New Roman" w:hAnsi="Times New Roman" w:cs="Times New Roman" w:eastAsia="Times New Roman"/>
          <w:spacing w:val="4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Gous,</w:t>
      </w:r>
      <w:r>
        <w:rPr>
          <w:rFonts w:ascii="Times New Roman" w:hAnsi="Times New Roman" w:cs="Times New Roman" w:eastAsia="Times New Roman"/>
          <w:spacing w:val="4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W.</w:t>
      </w:r>
      <w:r>
        <w:rPr>
          <w:rFonts w:ascii="Times New Roman" w:hAnsi="Times New Roman" w:cs="Times New Roman" w:eastAsia="Times New Roman"/>
          <w:spacing w:val="4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Booysen,</w:t>
      </w:r>
      <w:r>
        <w:rPr>
          <w:rFonts w:ascii="Times New Roman" w:hAnsi="Times New Roman" w:cs="Times New Roman" w:eastAsia="Times New Roman"/>
          <w:spacing w:val="4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and</w:t>
      </w:r>
      <w:r>
        <w:rPr>
          <w:rFonts w:ascii="Times New Roman" w:hAnsi="Times New Roman" w:cs="Times New Roman" w:eastAsia="Times New Roman"/>
          <w:spacing w:val="4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W.</w:t>
      </w:r>
      <w:r>
        <w:rPr>
          <w:rFonts w:ascii="Times New Roman" w:hAnsi="Times New Roman" w:cs="Times New Roman" w:eastAsia="Times New Roman"/>
          <w:spacing w:val="4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Hamer,</w:t>
      </w:r>
      <w:r>
        <w:rPr>
          <w:rFonts w:ascii="Times New Roman" w:hAnsi="Times New Roman" w:cs="Times New Roman" w:eastAsia="Times New Roman"/>
          <w:spacing w:val="4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‘‘Data</w:t>
      </w:r>
      <w:r>
        <w:rPr>
          <w:rFonts w:ascii="Times New Roman" w:hAnsi="Times New Roman" w:cs="Times New Roman" w:eastAsia="Times New Roman"/>
          <w:spacing w:val="4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quality</w:t>
      </w:r>
      <w:r>
        <w:rPr>
          <w:rFonts w:ascii="Times New Roman" w:hAnsi="Times New Roman" w:cs="Times New Roman" w:eastAsia="Times New Roman"/>
          <w:spacing w:val="4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evaluation</w:t>
      </w:r>
      <w:r>
        <w:rPr>
          <w:rFonts w:ascii="Times New Roman" w:hAnsi="Times New Roman" w:cs="Times New Roman" w:eastAsia="Times New Roman"/>
          <w:spacing w:val="4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for</w:t>
      </w:r>
      <w:r>
        <w:rPr>
          <w:rFonts w:ascii="Times New Roman" w:hAnsi="Times New Roman" w:cs="Times New Roman" w:eastAsia="Times New Roman"/>
          <w:spacing w:val="4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measurement</w:t>
      </w:r>
      <w:r>
        <w:rPr>
          <w:rFonts w:ascii="Times New Roman" w:hAnsi="Times New Roman" w:cs="Times New Roman" w:eastAsia="Times New Roman"/>
          <w:spacing w:val="4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and</w:t>
      </w:r>
      <w:r>
        <w:rPr>
          <w:rFonts w:ascii="Times New Roman" w:hAnsi="Times New Roman" w:cs="Times New Roman" w:eastAsia="Times New Roman"/>
          <w:spacing w:val="-5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pacing w:val="-52"/>
          <w:sz w:val="24"/>
          <w:szCs w:val="24"/>
        </w:rPr>
      </w:r>
      <w:r>
        <w:rPr>
          <w:rFonts w:ascii="Times New Roman" w:hAnsi="Times New Roman" w:cs="Times New Roman" w:eastAsia="Times New Roman"/>
          <w:sz w:val="24"/>
          <w:szCs w:val="24"/>
        </w:rPr>
        <w:t>verification processes,’’ in </w:t>
      </w:r>
      <w:r>
        <w:rPr>
          <w:rFonts w:ascii="Arial" w:hAnsi="Arial" w:cs="Arial" w:eastAsia="Arial"/>
          <w:i/>
          <w:sz w:val="24"/>
          <w:szCs w:val="24"/>
        </w:rPr>
        <w:t>Industrial and Commercial Use of Energy (ICUE),</w:t>
      </w:r>
      <w:r>
        <w:rPr>
          <w:rFonts w:ascii="Arial" w:hAnsi="Arial" w:cs="Arial" w:eastAsia="Arial"/>
          <w:i/>
          <w:spacing w:val="27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2016</w:t>
      </w:r>
      <w:r>
        <w:rPr>
          <w:rFonts w:ascii="Arial" w:hAnsi="Arial" w:cs="Arial" w:eastAsia="Arial"/>
          <w:i/>
          <w:w w:val="91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International Conference on the</w:t>
      </w:r>
      <w:r>
        <w:rPr>
          <w:rFonts w:ascii="Times New Roman" w:hAnsi="Times New Roman" w:cs="Times New Roman" w:eastAsia="Times New Roman"/>
          <w:sz w:val="24"/>
          <w:szCs w:val="24"/>
        </w:rPr>
        <w:t>.    IEEE, 2016, pp.</w:t>
      </w:r>
      <w:r>
        <w:rPr>
          <w:rFonts w:ascii="Times New Roman" w:hAnsi="Times New Roman" w:cs="Times New Roman" w:eastAsia="Times New Roman"/>
          <w:spacing w:val="3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9--15.</w:t>
      </w:r>
    </w:p>
    <w:p>
      <w:pPr>
        <w:spacing w:line="350" w:lineRule="auto" w:before="204"/>
        <w:ind w:left="585" w:right="151" w:hanging="469"/>
        <w:jc w:val="both"/>
        <w:rPr>
          <w:rFonts w:ascii="Times New Roman" w:hAnsi="Times New Roman" w:cs="Times New Roman" w:eastAsia="Times New Roman"/>
          <w:sz w:val="24"/>
          <w:szCs w:val="24"/>
        </w:rPr>
      </w:pPr>
      <w:bookmarkStart w:name="_bookmark129" w:id="183"/>
      <w:bookmarkEnd w:id="183"/>
      <w:r>
        <w:rPr/>
      </w:r>
      <w:r>
        <w:rPr>
          <w:rFonts w:ascii="Times New Roman" w:hAnsi="Times New Roman" w:cs="Times New Roman" w:eastAsia="Times New Roman"/>
          <w:sz w:val="24"/>
          <w:szCs w:val="24"/>
        </w:rPr>
        <w:t>[41]</w:t>
      </w:r>
      <w:r>
        <w:rPr>
          <w:rFonts w:ascii="Times New Roman" w:hAnsi="Times New Roman" w:cs="Times New Roman" w:eastAsia="Times New Roman"/>
          <w:spacing w:val="3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L.</w:t>
      </w:r>
      <w:r>
        <w:rPr>
          <w:rFonts w:ascii="Times New Roman" w:hAnsi="Times New Roman" w:cs="Times New Roman" w:eastAsia="Times New Roman"/>
          <w:spacing w:val="18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Meijsen,</w:t>
      </w:r>
      <w:r>
        <w:rPr>
          <w:rFonts w:ascii="Times New Roman" w:hAnsi="Times New Roman" w:cs="Times New Roman" w:eastAsia="Times New Roman"/>
          <w:spacing w:val="27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J.</w:t>
      </w:r>
      <w:r>
        <w:rPr>
          <w:rFonts w:ascii="Times New Roman" w:hAnsi="Times New Roman" w:cs="Times New Roman" w:eastAsia="Times New Roman"/>
          <w:spacing w:val="18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van</w:t>
      </w:r>
      <w:r>
        <w:rPr>
          <w:rFonts w:ascii="Times New Roman" w:hAnsi="Times New Roman" w:cs="Times New Roman" w:eastAsia="Times New Roman"/>
          <w:spacing w:val="18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Rensburg,</w:t>
      </w:r>
      <w:r>
        <w:rPr>
          <w:rFonts w:ascii="Times New Roman" w:hAnsi="Times New Roman" w:cs="Times New Roman" w:eastAsia="Times New Roman"/>
          <w:spacing w:val="27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and</w:t>
      </w:r>
      <w:r>
        <w:rPr>
          <w:rFonts w:ascii="Times New Roman" w:hAnsi="Times New Roman" w:cs="Times New Roman" w:eastAsia="Times New Roman"/>
          <w:spacing w:val="18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W.</w:t>
      </w:r>
      <w:r>
        <w:rPr>
          <w:rFonts w:ascii="Times New Roman" w:hAnsi="Times New Roman" w:cs="Times New Roman" w:eastAsia="Times New Roman"/>
          <w:spacing w:val="18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Booysen,</w:t>
      </w:r>
      <w:r>
        <w:rPr>
          <w:rFonts w:ascii="Times New Roman" w:hAnsi="Times New Roman" w:cs="Times New Roman" w:eastAsia="Times New Roman"/>
          <w:spacing w:val="27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‘‘Verification</w:t>
      </w:r>
      <w:r>
        <w:rPr>
          <w:rFonts w:ascii="Times New Roman" w:hAnsi="Times New Roman" w:cs="Times New Roman" w:eastAsia="Times New Roman"/>
          <w:spacing w:val="1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procedures</w:t>
      </w:r>
      <w:r>
        <w:rPr>
          <w:rFonts w:ascii="Times New Roman" w:hAnsi="Times New Roman" w:cs="Times New Roman" w:eastAsia="Times New Roman"/>
          <w:spacing w:val="1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to</w:t>
      </w:r>
      <w:r>
        <w:rPr>
          <w:rFonts w:ascii="Times New Roman" w:hAnsi="Times New Roman" w:cs="Times New Roman" w:eastAsia="Times New Roman"/>
          <w:spacing w:val="18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ensure</w:t>
      </w:r>
      <w:r>
        <w:rPr>
          <w:rFonts w:ascii="Times New Roman" w:hAnsi="Times New Roman" w:cs="Times New Roman" w:eastAsia="Times New Roman"/>
          <w:spacing w:val="-5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pacing w:val="-54"/>
          <w:sz w:val="24"/>
          <w:szCs w:val="24"/>
        </w:rPr>
      </w:r>
      <w:r>
        <w:rPr>
          <w:rFonts w:ascii="Times New Roman" w:hAnsi="Times New Roman" w:cs="Times New Roman" w:eastAsia="Times New Roman"/>
          <w:sz w:val="24"/>
          <w:szCs w:val="24"/>
        </w:rPr>
        <w:t>consistent</w:t>
      </w:r>
      <w:r>
        <w:rPr>
          <w:rFonts w:ascii="Times New Roman" w:hAnsi="Times New Roman" w:cs="Times New Roman" w:eastAsia="Times New Roman"/>
          <w:spacing w:val="-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energy</w:t>
      </w:r>
      <w:r>
        <w:rPr>
          <w:rFonts w:ascii="Times New Roman" w:hAnsi="Times New Roman" w:cs="Times New Roman" w:eastAsia="Times New Roman"/>
          <w:spacing w:val="-7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metering,’’</w:t>
      </w:r>
      <w:r>
        <w:rPr>
          <w:rFonts w:ascii="Times New Roman" w:hAnsi="Times New Roman" w:cs="Times New Roman" w:eastAsia="Times New Roman"/>
          <w:spacing w:val="-7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in</w:t>
      </w:r>
      <w:r>
        <w:rPr>
          <w:rFonts w:ascii="Times New Roman" w:hAnsi="Times New Roman" w:cs="Times New Roman" w:eastAsia="Times New Roman"/>
          <w:spacing w:val="-7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Industrial</w:t>
      </w:r>
      <w:r>
        <w:rPr>
          <w:rFonts w:ascii="Arial" w:hAnsi="Arial" w:cs="Arial" w:eastAsia="Arial"/>
          <w:i/>
          <w:spacing w:val="-10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and</w:t>
      </w:r>
      <w:r>
        <w:rPr>
          <w:rFonts w:ascii="Arial" w:hAnsi="Arial" w:cs="Arial" w:eastAsia="Arial"/>
          <w:i/>
          <w:spacing w:val="-9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Commercial</w:t>
      </w:r>
      <w:r>
        <w:rPr>
          <w:rFonts w:ascii="Arial" w:hAnsi="Arial" w:cs="Arial" w:eastAsia="Arial"/>
          <w:i/>
          <w:spacing w:val="-9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Use</w:t>
      </w:r>
      <w:r>
        <w:rPr>
          <w:rFonts w:ascii="Arial" w:hAnsi="Arial" w:cs="Arial" w:eastAsia="Arial"/>
          <w:i/>
          <w:spacing w:val="-9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of</w:t>
      </w:r>
      <w:r>
        <w:rPr>
          <w:rFonts w:ascii="Arial" w:hAnsi="Arial" w:cs="Arial" w:eastAsia="Arial"/>
          <w:i/>
          <w:spacing w:val="-9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Energy</w:t>
      </w:r>
      <w:r>
        <w:rPr>
          <w:rFonts w:ascii="Arial" w:hAnsi="Arial" w:cs="Arial" w:eastAsia="Arial"/>
          <w:i/>
          <w:spacing w:val="-9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(ICUE),</w:t>
      </w:r>
      <w:r>
        <w:rPr>
          <w:rFonts w:ascii="Arial" w:hAnsi="Arial" w:cs="Arial" w:eastAsia="Arial"/>
          <w:i/>
          <w:spacing w:val="-8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2015</w:t>
      </w:r>
      <w:r>
        <w:rPr>
          <w:rFonts w:ascii="Arial" w:hAnsi="Arial" w:cs="Arial" w:eastAsia="Arial"/>
          <w:i/>
          <w:w w:val="87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International Conference on the</w:t>
      </w:r>
      <w:r>
        <w:rPr>
          <w:rFonts w:ascii="Times New Roman" w:hAnsi="Times New Roman" w:cs="Times New Roman" w:eastAsia="Times New Roman"/>
          <w:sz w:val="24"/>
          <w:szCs w:val="24"/>
        </w:rPr>
        <w:t>.    IEEE, 2015, pp.</w:t>
      </w:r>
      <w:r>
        <w:rPr>
          <w:rFonts w:ascii="Times New Roman" w:hAnsi="Times New Roman" w:cs="Times New Roman" w:eastAsia="Times New Roman"/>
          <w:spacing w:val="2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138--146.</w:t>
      </w:r>
    </w:p>
    <w:p>
      <w:pPr>
        <w:pStyle w:val="BodyText"/>
        <w:spacing w:line="352" w:lineRule="auto" w:before="204"/>
        <w:ind w:left="598" w:right="152" w:hanging="482"/>
        <w:jc w:val="both"/>
      </w:pPr>
      <w:bookmarkStart w:name="_bookmark130" w:id="184"/>
      <w:bookmarkEnd w:id="184"/>
      <w:r>
        <w:rPr/>
      </w:r>
      <w:r>
        <w:rPr>
          <w:w w:val="105"/>
        </w:rPr>
        <w:t>[42] S. V. Niekerk, ‘‘Quantification of energy consumption and production drivers in</w:t>
      </w:r>
      <w:r>
        <w:rPr>
          <w:spacing w:val="15"/>
          <w:w w:val="105"/>
        </w:rPr>
        <w:t> </w:t>
      </w:r>
      <w:r>
        <w:rPr>
          <w:w w:val="105"/>
        </w:rPr>
        <w:t>steel</w:t>
      </w:r>
      <w:r>
        <w:rPr>
          <w:w w:val="105"/>
        </w:rPr>
        <w:t> </w:t>
      </w:r>
      <w:r>
        <w:rPr>
          <w:w w:val="105"/>
        </w:rPr>
        <w:t>manufacturing plants,’’ Masters dissertation, North-West University, </w:t>
      </w:r>
      <w:r>
        <w:rPr>
          <w:spacing w:val="40"/>
          <w:w w:val="105"/>
        </w:rPr>
        <w:t> </w:t>
      </w:r>
      <w:r>
        <w:rPr>
          <w:w w:val="105"/>
        </w:rPr>
        <w:t>2016.</w:t>
      </w:r>
      <w:r>
        <w:rPr/>
      </w:r>
    </w:p>
    <w:p>
      <w:pPr>
        <w:pStyle w:val="BodyText"/>
        <w:spacing w:line="352" w:lineRule="auto" w:before="203"/>
        <w:ind w:left="598" w:right="111" w:hanging="482"/>
        <w:jc w:val="both"/>
      </w:pPr>
      <w:bookmarkStart w:name="_bookmark131" w:id="185"/>
      <w:bookmarkEnd w:id="185"/>
      <w:r>
        <w:rPr/>
      </w:r>
      <w:r>
        <w:rPr>
          <w:w w:val="105"/>
        </w:rPr>
        <w:t>[43]</w:t>
      </w:r>
      <w:r>
        <w:rPr>
          <w:spacing w:val="57"/>
          <w:w w:val="105"/>
        </w:rPr>
        <w:t> </w:t>
      </w:r>
      <w:r>
        <w:rPr>
          <w:w w:val="105"/>
        </w:rPr>
        <w:t>H.</w:t>
      </w:r>
      <w:r>
        <w:rPr>
          <w:spacing w:val="37"/>
          <w:w w:val="105"/>
        </w:rPr>
        <w:t> </w:t>
      </w:r>
      <w:r>
        <w:rPr>
          <w:w w:val="105"/>
        </w:rPr>
        <w:t>J.</w:t>
      </w:r>
      <w:r>
        <w:rPr>
          <w:spacing w:val="37"/>
          <w:w w:val="105"/>
        </w:rPr>
        <w:t> </w:t>
      </w:r>
      <w:r>
        <w:rPr>
          <w:w w:val="105"/>
        </w:rPr>
        <w:t>V.</w:t>
      </w:r>
      <w:r>
        <w:rPr>
          <w:spacing w:val="37"/>
          <w:w w:val="105"/>
        </w:rPr>
        <w:t> </w:t>
      </w:r>
      <w:r>
        <w:rPr>
          <w:w w:val="105"/>
        </w:rPr>
        <w:t>Rensburg,</w:t>
      </w:r>
      <w:r>
        <w:rPr>
          <w:spacing w:val="42"/>
          <w:w w:val="105"/>
        </w:rPr>
        <w:t> </w:t>
      </w:r>
      <w:r>
        <w:rPr>
          <w:w w:val="105"/>
        </w:rPr>
        <w:t>‘‘Structuring</w:t>
      </w:r>
      <w:r>
        <w:rPr>
          <w:spacing w:val="36"/>
          <w:w w:val="105"/>
        </w:rPr>
        <w:t> </w:t>
      </w:r>
      <w:r>
        <w:rPr>
          <w:w w:val="105"/>
        </w:rPr>
        <w:t>mining</w:t>
      </w:r>
      <w:r>
        <w:rPr>
          <w:spacing w:val="36"/>
          <w:w w:val="105"/>
        </w:rPr>
        <w:t> </w:t>
      </w:r>
      <w:r>
        <w:rPr>
          <w:w w:val="105"/>
        </w:rPr>
        <w:t>data</w:t>
      </w:r>
      <w:r>
        <w:rPr>
          <w:spacing w:val="37"/>
          <w:w w:val="105"/>
        </w:rPr>
        <w:t> </w:t>
      </w:r>
      <w:r>
        <w:rPr>
          <w:w w:val="105"/>
        </w:rPr>
        <w:t>for</w:t>
      </w:r>
      <w:r>
        <w:rPr>
          <w:spacing w:val="37"/>
          <w:w w:val="105"/>
        </w:rPr>
        <w:t> </w:t>
      </w:r>
      <w:r>
        <w:rPr>
          <w:w w:val="105"/>
        </w:rPr>
        <w:t>rsa</w:t>
      </w:r>
      <w:r>
        <w:rPr>
          <w:spacing w:val="37"/>
          <w:w w:val="105"/>
        </w:rPr>
        <w:t> </w:t>
      </w:r>
      <w:r>
        <w:rPr>
          <w:w w:val="105"/>
        </w:rPr>
        <w:t>section</w:t>
      </w:r>
      <w:r>
        <w:rPr>
          <w:spacing w:val="37"/>
          <w:w w:val="105"/>
        </w:rPr>
        <w:t> </w:t>
      </w:r>
      <w:r>
        <w:rPr>
          <w:w w:val="105"/>
        </w:rPr>
        <w:t>12l</w:t>
      </w:r>
      <w:r>
        <w:rPr>
          <w:spacing w:val="37"/>
          <w:w w:val="105"/>
        </w:rPr>
        <w:t> </w:t>
      </w:r>
      <w:r>
        <w:rPr>
          <w:w w:val="105"/>
        </w:rPr>
        <w:t>ee</w:t>
      </w:r>
      <w:r>
        <w:rPr>
          <w:spacing w:val="37"/>
          <w:w w:val="105"/>
        </w:rPr>
        <w:t> </w:t>
      </w:r>
      <w:r>
        <w:rPr>
          <w:w w:val="105"/>
        </w:rPr>
        <w:t>tax</w:t>
      </w:r>
      <w:r>
        <w:rPr>
          <w:spacing w:val="36"/>
          <w:w w:val="105"/>
        </w:rPr>
        <w:t> </w:t>
      </w:r>
      <w:r>
        <w:rPr>
          <w:w w:val="105"/>
        </w:rPr>
        <w:t>incentives,’’</w:t>
      </w:r>
      <w:r>
        <w:rPr>
          <w:w w:val="102"/>
        </w:rPr>
        <w:t> </w:t>
      </w:r>
      <w:r>
        <w:rPr>
          <w:w w:val="105"/>
        </w:rPr>
        <w:t>Masters dissertation, North-West University, </w:t>
      </w:r>
      <w:r>
        <w:rPr>
          <w:spacing w:val="8"/>
          <w:w w:val="105"/>
        </w:rPr>
        <w:t> </w:t>
      </w:r>
      <w:r>
        <w:rPr>
          <w:w w:val="105"/>
        </w:rPr>
        <w:t>2016.</w:t>
      </w:r>
      <w:r>
        <w:rPr/>
      </w:r>
    </w:p>
    <w:p>
      <w:pPr>
        <w:pStyle w:val="BodyText"/>
        <w:spacing w:line="352" w:lineRule="auto" w:before="203"/>
        <w:ind w:left="598" w:right="152" w:hanging="482"/>
        <w:jc w:val="both"/>
      </w:pPr>
      <w:bookmarkStart w:name="_bookmark132" w:id="186"/>
      <w:bookmarkEnd w:id="186"/>
      <w:r>
        <w:rPr/>
      </w:r>
      <w:r>
        <w:rPr>
          <w:w w:val="105"/>
        </w:rPr>
        <w:t>[44]</w:t>
      </w:r>
      <w:r>
        <w:rPr>
          <w:spacing w:val="19"/>
          <w:w w:val="105"/>
        </w:rPr>
        <w:t> </w:t>
      </w:r>
      <w:r>
        <w:rPr>
          <w:w w:val="105"/>
        </w:rPr>
        <w:t>G.</w:t>
      </w:r>
      <w:r>
        <w:rPr>
          <w:spacing w:val="-9"/>
          <w:w w:val="105"/>
        </w:rPr>
        <w:t> </w:t>
      </w:r>
      <w:r>
        <w:rPr>
          <w:w w:val="105"/>
        </w:rPr>
        <w:t>Heyns,</w:t>
      </w:r>
      <w:r>
        <w:rPr>
          <w:spacing w:val="-9"/>
          <w:w w:val="105"/>
        </w:rPr>
        <w:t> </w:t>
      </w:r>
      <w:r>
        <w:rPr>
          <w:w w:val="105"/>
        </w:rPr>
        <w:t>‘‘Challenges</w:t>
      </w:r>
      <w:r>
        <w:rPr>
          <w:spacing w:val="-9"/>
          <w:w w:val="105"/>
        </w:rPr>
        <w:t> </w:t>
      </w:r>
      <w:r>
        <w:rPr>
          <w:w w:val="105"/>
        </w:rPr>
        <w:t>faced</w:t>
      </w:r>
      <w:r>
        <w:rPr>
          <w:spacing w:val="-9"/>
          <w:w w:val="105"/>
        </w:rPr>
        <w:t> </w:t>
      </w:r>
      <w:r>
        <w:rPr>
          <w:w w:val="105"/>
        </w:rPr>
        <w:t>during</w:t>
      </w:r>
      <w:r>
        <w:rPr>
          <w:spacing w:val="-9"/>
          <w:w w:val="105"/>
        </w:rPr>
        <w:t> </w:t>
      </w:r>
      <w:r>
        <w:rPr>
          <w:w w:val="105"/>
        </w:rPr>
        <w:t>implementation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compressed</w:t>
      </w:r>
      <w:r>
        <w:rPr>
          <w:spacing w:val="-9"/>
          <w:w w:val="105"/>
        </w:rPr>
        <w:t> </w:t>
      </w:r>
      <w:r>
        <w:rPr>
          <w:w w:val="105"/>
        </w:rPr>
        <w:t>air</w:t>
      </w:r>
      <w:r>
        <w:rPr>
          <w:spacing w:val="-9"/>
          <w:w w:val="105"/>
        </w:rPr>
        <w:t> </w:t>
      </w:r>
      <w:r>
        <w:rPr>
          <w:w w:val="105"/>
        </w:rPr>
        <w:t>energy</w:t>
      </w:r>
      <w:r>
        <w:rPr>
          <w:spacing w:val="-9"/>
          <w:w w:val="105"/>
        </w:rPr>
        <w:t> </w:t>
      </w:r>
      <w:r>
        <w:rPr>
          <w:w w:val="105"/>
        </w:rPr>
        <w:t>savings</w:t>
      </w:r>
      <w:r>
        <w:rPr>
          <w:w w:val="101"/>
        </w:rPr>
        <w:t> </w:t>
      </w:r>
      <w:r>
        <w:rPr>
          <w:w w:val="105"/>
        </w:rPr>
        <w:t>project on a gold mine,’’ Masters dissertation, North-West University, </w:t>
      </w:r>
      <w:r>
        <w:rPr>
          <w:spacing w:val="25"/>
          <w:w w:val="105"/>
        </w:rPr>
        <w:t> </w:t>
      </w:r>
      <w:r>
        <w:rPr>
          <w:w w:val="105"/>
        </w:rPr>
        <w:t>2014.</w:t>
      </w:r>
      <w:r>
        <w:rPr/>
      </w:r>
    </w:p>
    <w:p>
      <w:pPr>
        <w:spacing w:line="350" w:lineRule="auto" w:before="203"/>
        <w:ind w:left="585" w:right="152" w:hanging="469"/>
        <w:jc w:val="both"/>
        <w:rPr>
          <w:rFonts w:ascii="Times New Roman" w:hAnsi="Times New Roman" w:cs="Times New Roman" w:eastAsia="Times New Roman"/>
          <w:sz w:val="24"/>
          <w:szCs w:val="24"/>
        </w:rPr>
      </w:pPr>
      <w:bookmarkStart w:name="_bookmark133" w:id="187"/>
      <w:bookmarkEnd w:id="187"/>
      <w:r>
        <w:rPr/>
      </w:r>
      <w:r>
        <w:rPr>
          <w:rFonts w:ascii="Times New Roman" w:hAnsi="Times New Roman" w:cs="Times New Roman" w:eastAsia="Times New Roman"/>
          <w:sz w:val="24"/>
          <w:szCs w:val="24"/>
        </w:rPr>
        <w:t>[45]</w:t>
      </w:r>
      <w:r>
        <w:rPr>
          <w:rFonts w:ascii="Times New Roman" w:hAnsi="Times New Roman" w:cs="Times New Roman" w:eastAsia="Times New Roman"/>
          <w:spacing w:val="1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M.</w:t>
      </w:r>
      <w:r>
        <w:rPr>
          <w:rFonts w:ascii="Times New Roman" w:hAnsi="Times New Roman" w:cs="Times New Roman" w:eastAsia="Times New Roman"/>
          <w:spacing w:val="2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H.</w:t>
      </w:r>
      <w:r>
        <w:rPr>
          <w:rFonts w:ascii="Times New Roman" w:hAnsi="Times New Roman" w:cs="Times New Roman" w:eastAsia="Times New Roman"/>
          <w:spacing w:val="2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P.</w:t>
      </w:r>
      <w:r>
        <w:rPr>
          <w:rFonts w:ascii="Times New Roman" w:hAnsi="Times New Roman" w:cs="Times New Roman" w:eastAsia="Times New Roman"/>
          <w:spacing w:val="2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Van</w:t>
      </w:r>
      <w:r>
        <w:rPr>
          <w:rFonts w:ascii="Times New Roman" w:hAnsi="Times New Roman" w:cs="Times New Roman" w:eastAsia="Times New Roman"/>
          <w:spacing w:val="2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Niekerk,</w:t>
      </w:r>
      <w:r>
        <w:rPr>
          <w:rFonts w:ascii="Times New Roman" w:hAnsi="Times New Roman" w:cs="Times New Roman" w:eastAsia="Times New Roman"/>
          <w:spacing w:val="27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S.</w:t>
      </w:r>
      <w:r>
        <w:rPr>
          <w:rFonts w:ascii="Times New Roman" w:hAnsi="Times New Roman" w:cs="Times New Roman" w:eastAsia="Times New Roman"/>
          <w:spacing w:val="2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van</w:t>
      </w:r>
      <w:r>
        <w:rPr>
          <w:rFonts w:ascii="Times New Roman" w:hAnsi="Times New Roman" w:cs="Times New Roman" w:eastAsia="Times New Roman"/>
          <w:spacing w:val="2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Heerden,</w:t>
      </w:r>
      <w:r>
        <w:rPr>
          <w:rFonts w:ascii="Times New Roman" w:hAnsi="Times New Roman" w:cs="Times New Roman" w:eastAsia="Times New Roman"/>
          <w:spacing w:val="27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and</w:t>
      </w:r>
      <w:r>
        <w:rPr>
          <w:rFonts w:ascii="Times New Roman" w:hAnsi="Times New Roman" w:cs="Times New Roman" w:eastAsia="Times New Roman"/>
          <w:spacing w:val="2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J.</w:t>
      </w:r>
      <w:r>
        <w:rPr>
          <w:rFonts w:ascii="Times New Roman" w:hAnsi="Times New Roman" w:cs="Times New Roman" w:eastAsia="Times New Roman"/>
          <w:spacing w:val="2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van</w:t>
      </w:r>
      <w:r>
        <w:rPr>
          <w:rFonts w:ascii="Times New Roman" w:hAnsi="Times New Roman" w:cs="Times New Roman" w:eastAsia="Times New Roman"/>
          <w:spacing w:val="2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Rensburg,</w:t>
      </w:r>
      <w:r>
        <w:rPr>
          <w:rFonts w:ascii="Times New Roman" w:hAnsi="Times New Roman" w:cs="Times New Roman" w:eastAsia="Times New Roman"/>
          <w:spacing w:val="2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‘‘The</w:t>
      </w:r>
      <w:r>
        <w:rPr>
          <w:rFonts w:ascii="Times New Roman" w:hAnsi="Times New Roman" w:cs="Times New Roman" w:eastAsia="Times New Roman"/>
          <w:spacing w:val="2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implementation</w:t>
      </w:r>
      <w:r>
        <w:rPr>
          <w:rFonts w:ascii="Times New Roman" w:hAnsi="Times New Roman" w:cs="Times New Roman" w:eastAsia="Times New Roman"/>
          <w:spacing w:val="2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of</w:t>
      </w:r>
      <w:r>
        <w:rPr>
          <w:rFonts w:ascii="Times New Roman" w:hAnsi="Times New Roman" w:cs="Times New Roman" w:eastAsia="Times New Roman"/>
          <w:spacing w:val="2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a</w:t>
      </w:r>
      <w:r>
        <w:rPr>
          <w:rFonts w:ascii="Times New Roman" w:hAnsi="Times New Roman" w:cs="Times New Roman" w:eastAsia="Times New Roman"/>
          <w:spacing w:val="-58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pacing w:val="-58"/>
          <w:sz w:val="24"/>
          <w:szCs w:val="24"/>
        </w:rPr>
      </w:r>
      <w:r>
        <w:rPr>
          <w:rFonts w:ascii="Times New Roman" w:hAnsi="Times New Roman" w:cs="Times New Roman" w:eastAsia="Times New Roman"/>
          <w:sz w:val="24"/>
          <w:szCs w:val="24"/>
        </w:rPr>
        <w:t>dynamic air compressor selector system in mines,’’ in </w:t>
      </w:r>
      <w:r>
        <w:rPr>
          <w:rFonts w:ascii="Arial" w:hAnsi="Arial" w:cs="Arial" w:eastAsia="Arial"/>
          <w:i/>
          <w:sz w:val="24"/>
          <w:szCs w:val="24"/>
        </w:rPr>
        <w:t>Industrial and Commercial Use</w:t>
      </w:r>
      <w:r>
        <w:rPr>
          <w:rFonts w:ascii="Arial" w:hAnsi="Arial" w:cs="Arial" w:eastAsia="Arial"/>
          <w:i/>
          <w:spacing w:val="54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of</w:t>
      </w:r>
      <w:r>
        <w:rPr>
          <w:rFonts w:ascii="Arial" w:hAnsi="Arial" w:cs="Arial" w:eastAsia="Arial"/>
          <w:i/>
          <w:w w:val="93"/>
          <w:sz w:val="24"/>
          <w:szCs w:val="24"/>
        </w:rPr>
        <w:t> </w:t>
      </w:r>
      <w:r>
        <w:rPr>
          <w:rFonts w:ascii="Arial" w:hAnsi="Arial" w:cs="Arial" w:eastAsia="Arial"/>
          <w:i/>
          <w:sz w:val="24"/>
          <w:szCs w:val="24"/>
        </w:rPr>
        <w:t>Energy (ICUE), 2015 International Conference on the</w:t>
      </w:r>
      <w:r>
        <w:rPr>
          <w:rFonts w:ascii="Times New Roman" w:hAnsi="Times New Roman" w:cs="Times New Roman" w:eastAsia="Times New Roman"/>
          <w:sz w:val="24"/>
          <w:szCs w:val="24"/>
        </w:rPr>
        <w:t>.   IEEE, 2015, pp. </w:t>
      </w:r>
      <w:r>
        <w:rPr>
          <w:rFonts w:ascii="Times New Roman" w:hAnsi="Times New Roman" w:cs="Times New Roman" w:eastAsia="Times New Roman"/>
          <w:spacing w:val="2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129--132.</w:t>
      </w:r>
    </w:p>
    <w:p>
      <w:pPr>
        <w:spacing w:after="0" w:line="350" w:lineRule="auto"/>
        <w:jc w:val="both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420" w:footer="894" w:top="680" w:bottom="1080" w:left="1300" w:right="980"/>
        </w:sectPr>
      </w:pPr>
    </w:p>
    <w:p>
      <w:pPr>
        <w:pStyle w:val="Heading2"/>
        <w:spacing w:line="553" w:lineRule="exact" w:before="0"/>
        <w:ind w:left="117" w:right="0" w:firstLine="0"/>
        <w:jc w:val="left"/>
        <w:rPr>
          <w:b w:val="0"/>
          <w:bCs w:val="0"/>
          <w:sz w:val="49"/>
          <w:szCs w:val="49"/>
        </w:rPr>
      </w:pPr>
      <w:bookmarkStart w:name="Appendix Network layout diagrams" w:id="188"/>
      <w:bookmarkEnd w:id="188"/>
      <w:r>
        <w:rPr>
          <w:b w:val="0"/>
        </w:rPr>
      </w:r>
      <w:bookmarkStart w:name="_bookmark134" w:id="189"/>
      <w:bookmarkEnd w:id="189"/>
      <w:r>
        <w:rPr>
          <w:b w:val="0"/>
        </w:rPr>
      </w:r>
      <w:r>
        <w:rPr>
          <w:w w:val="105"/>
        </w:rPr>
        <w:t>APPENDIX</w:t>
      </w:r>
      <w:r>
        <w:rPr>
          <w:spacing w:val="53"/>
          <w:w w:val="105"/>
        </w:rPr>
        <w:t> </w:t>
      </w:r>
      <w:r>
        <w:rPr>
          <w:w w:val="105"/>
          <w:sz w:val="49"/>
        </w:rPr>
        <w:t>I</w:t>
      </w:r>
      <w:r>
        <w:rPr>
          <w:b w:val="0"/>
          <w:sz w:val="49"/>
        </w:rPr>
      </w:r>
    </w:p>
    <w:p>
      <w:pPr>
        <w:spacing w:line="240" w:lineRule="auto" w:before="4"/>
        <w:rPr>
          <w:rFonts w:ascii="Georgia" w:hAnsi="Georgia" w:cs="Georgia" w:eastAsia="Georgia"/>
          <w:b/>
          <w:bCs/>
          <w:sz w:val="19"/>
          <w:szCs w:val="19"/>
        </w:rPr>
      </w:pPr>
    </w:p>
    <w:p>
      <w:pPr>
        <w:spacing w:line="20" w:lineRule="exact"/>
        <w:ind w:left="113" w:right="0" w:firstLine="0"/>
        <w:rPr>
          <w:rFonts w:ascii="Georgia" w:hAnsi="Georgia" w:cs="Georgia" w:eastAsia="Georgia"/>
          <w:sz w:val="2"/>
          <w:szCs w:val="2"/>
        </w:rPr>
      </w:pPr>
      <w:r>
        <w:rPr>
          <w:rFonts w:ascii="Georgia" w:hAnsi="Georgia" w:cs="Georgia" w:eastAsia="Georgia"/>
          <w:sz w:val="2"/>
          <w:szCs w:val="2"/>
        </w:rPr>
        <w:pict>
          <v:group style="width:468.15pt;height:.4pt;mso-position-horizontal-relative:char;mso-position-vertical-relative:line" coordorigin="0,0" coordsize="9363,8">
            <v:group style="position:absolute;left:4;top:4;width:9355;height:2" coordorigin="4,4" coordsize="9355,2">
              <v:shape style="position:absolute;left:4;top:4;width:9355;height:2" coordorigin="4,4" coordsize="9355,0" path="m4,4l9358,4e" filled="false" stroked="true" strokeweight=".398pt" strokecolor="#000000">
                <v:path arrowok="t"/>
              </v:shape>
            </v:group>
          </v:group>
        </w:pict>
      </w:r>
      <w:r>
        <w:rPr>
          <w:rFonts w:ascii="Georgia" w:hAnsi="Georgia" w:cs="Georgia" w:eastAsia="Georgia"/>
          <w:sz w:val="2"/>
          <w:szCs w:val="2"/>
        </w:rPr>
      </w: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2"/>
        <w:rPr>
          <w:rFonts w:ascii="Georgia" w:hAnsi="Georgia" w:cs="Georgia" w:eastAsia="Georgia"/>
          <w:b/>
          <w:bCs/>
          <w:sz w:val="16"/>
          <w:szCs w:val="16"/>
        </w:rPr>
      </w:pPr>
    </w:p>
    <w:p>
      <w:pPr>
        <w:spacing w:before="46"/>
        <w:ind w:left="5160" w:right="0" w:firstLine="0"/>
        <w:jc w:val="left"/>
        <w:rPr>
          <w:rFonts w:ascii="Georgia" w:hAnsi="Georgia" w:cs="Georgia" w:eastAsia="Georgia"/>
          <w:sz w:val="34"/>
          <w:szCs w:val="34"/>
        </w:rPr>
      </w:pPr>
      <w:r>
        <w:rPr>
          <w:rFonts w:ascii="Georgia"/>
          <w:b/>
          <w:w w:val="95"/>
          <w:sz w:val="34"/>
        </w:rPr>
        <w:t>Network  layout</w:t>
      </w:r>
      <w:r>
        <w:rPr>
          <w:rFonts w:ascii="Georgia"/>
          <w:b/>
          <w:spacing w:val="20"/>
          <w:w w:val="95"/>
          <w:sz w:val="34"/>
        </w:rPr>
        <w:t> </w:t>
      </w:r>
      <w:r>
        <w:rPr>
          <w:rFonts w:ascii="Georgia"/>
          <w:b/>
          <w:w w:val="95"/>
          <w:sz w:val="34"/>
        </w:rPr>
        <w:t>diagrams</w:t>
      </w:r>
      <w:r>
        <w:rPr>
          <w:rFonts w:ascii="Georgia"/>
          <w:sz w:val="34"/>
        </w:rPr>
      </w:r>
    </w:p>
    <w:p>
      <w:pPr>
        <w:spacing w:after="0"/>
        <w:jc w:val="left"/>
        <w:rPr>
          <w:rFonts w:ascii="Georgia" w:hAnsi="Georgia" w:cs="Georgia" w:eastAsia="Georgia"/>
          <w:sz w:val="34"/>
          <w:szCs w:val="34"/>
        </w:rPr>
        <w:sectPr>
          <w:headerReference w:type="default" r:id="rId111"/>
          <w:footerReference w:type="default" r:id="rId112"/>
          <w:pgSz w:w="11910" w:h="16840"/>
          <w:pgMar w:header="0" w:footer="799" w:top="1340" w:bottom="980" w:left="1300" w:right="10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group style="position:absolute;margin-left:807.414001pt;margin-top:70.865997pt;width:.1pt;height:467.75pt;mso-position-horizontal-relative:page;mso-position-vertical-relative:page;z-index:19888" coordorigin="16148,1417" coordsize="2,9355">
            <v:shape style="position:absolute;left:16148;top:1417;width:2;height:9355" coordorigin="16148,1417" coordsize="0,9355" path="m16148,1417l16148,10772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shape style="position:absolute;margin-left:131.803711pt;margin-top:148.555374pt;width:622.332302pt;height:295.875pt;mso-position-horizontal-relative:page;mso-position-vertical-relative:page;z-index:-409240" type="#_x0000_t75" stroked="false">
            <v:imagedata r:id="rId115" o:title=""/>
          </v:shape>
        </w:pict>
      </w:r>
      <w:r>
        <w:rPr/>
        <w:pict>
          <v:group style="position:absolute;margin-left:655.085938pt;margin-top:451.190613pt;width:10.1pt;height:5.95pt;mso-position-horizontal-relative:page;mso-position-vertical-relative:page;z-index:-409216" coordorigin="13102,9024" coordsize="202,119">
            <v:group style="position:absolute;left:13131;top:9041;width:52;height:77" coordorigin="13131,9041" coordsize="52,77">
              <v:shape style="position:absolute;left:13131;top:9041;width:52;height:77" coordorigin="13131,9041" coordsize="52,77" path="m13135,9055l13138,9059,13135,9062,13131,9059,13131,9055,13135,9048,13138,9044,13149,9041,13163,9041,13174,9044,13179,9048,13182,9055,13182,9062,13179,9070,13167,9077,13149,9084,13142,9088,13135,9095,13131,9106,13131,9117e" filled="false" stroked="true" strokeweight=".107894pt" strokecolor="#0000fd">
                <v:path arrowok="t"/>
              </v:shape>
            </v:group>
            <v:group style="position:absolute;left:13149;top:9041;width:30;height:44" coordorigin="13149,9041" coordsize="30,44">
              <v:shape style="position:absolute;left:13149;top:9041;width:30;height:44" coordorigin="13149,9041" coordsize="30,44" path="m13163,9041l13171,9044,13174,9048,13179,9055,13179,9062,13174,9070,13164,9077,13149,9084e" filled="false" stroked="true" strokeweight=".107894pt" strokecolor="#0000fd">
                <v:path arrowok="t"/>
              </v:shape>
            </v:group>
            <v:group style="position:absolute;left:13131;top:9106;width:52;height:8" coordorigin="13131,9106" coordsize="52,8">
              <v:shape style="position:absolute;left:13131;top:9106;width:52;height:8" coordorigin="13131,9106" coordsize="52,8" path="m13131,9110l13135,9106,13142,9106,13160,9114,13171,9113,13179,9110,13182,9106e" filled="false" stroked="true" strokeweight=".107894pt" strokecolor="#0000fd">
                <v:path arrowok="t"/>
              </v:shape>
            </v:group>
            <v:group style="position:absolute;left:13142;top:9098;width:41;height:19" coordorigin="13142,9098" coordsize="41,19">
              <v:shape style="position:absolute;left:13142;top:9098;width:41;height:19" coordorigin="13142,9098" coordsize="41,19" path="m13142,9106l13160,9117,13175,9117,13179,9113,13182,9106,13182,9098e" filled="false" stroked="true" strokeweight=".107894pt" strokecolor="#0000fd">
                <v:path arrowok="t"/>
              </v:shape>
            </v:group>
            <v:group style="position:absolute;left:13207;top:9040;width:52;height:77" coordorigin="13207,9040" coordsize="52,77">
              <v:shape style="position:absolute;left:13207;top:9040;width:52;height:77" coordorigin="13207,9040" coordsize="52,77" path="m13211,9055l13215,9059,13211,9062,13207,9059,13207,9055,13211,9048,13215,9044,13225,9040,13240,9040,13251,9044,13255,9048,13259,9055,13259,9062,13255,9069,13244,9076,13226,9084,13218,9087,13211,9095,13208,9106,13208,9117e" filled="false" stroked="true" strokeweight=".107894pt" strokecolor="#0000fd">
                <v:path arrowok="t"/>
              </v:shape>
            </v:group>
            <v:group style="position:absolute;left:13226;top:9040;width:30;height:44" coordorigin="13226,9040" coordsize="30,44">
              <v:shape style="position:absolute;left:13226;top:9040;width:30;height:44" coordorigin="13226,9040" coordsize="30,44" path="m13240,9040l13247,9044,13251,9048,13255,9055,13255,9062,13251,9069,13240,9076,13226,9084e" filled="false" stroked="true" strokeweight=".107894pt" strokecolor="#0000fd">
                <v:path arrowok="t"/>
              </v:shape>
            </v:group>
            <v:group style="position:absolute;left:13208;top:9106;width:52;height:8" coordorigin="13208,9106" coordsize="52,8">
              <v:shape style="position:absolute;left:13208;top:9106;width:52;height:8" coordorigin="13208,9106" coordsize="52,8" path="m13208,9110l13211,9106,13219,9106,13237,9113,13247,9113,13255,9110,13259,9106e" filled="false" stroked="true" strokeweight=".107894pt" strokecolor="#0000fd">
                <v:path arrowok="t"/>
              </v:shape>
            </v:group>
            <v:group style="position:absolute;left:13219;top:9098;width:41;height:19" coordorigin="13219,9098" coordsize="41,19">
              <v:shape style="position:absolute;left:13219;top:9098;width:41;height:19" coordorigin="13219,9098" coordsize="41,19" path="m13219,9106l13237,9117,13251,9117,13255,9113,13259,9106,13259,9098e" filled="false" stroked="true" strokeweight=".107894pt" strokecolor="#0000fd">
                <v:path arrowok="t"/>
              </v:shape>
            </v:group>
            <v:group style="position:absolute;left:13103;top:9142;width:200;height:2" coordorigin="13103,9142" coordsize="200,2">
              <v:shape style="position:absolute;left:13103;top:9142;width:200;height:2" coordorigin="13103,9142" coordsize="200,0" path="m13103,9142l13303,9142e" filled="false" stroked="true" strokeweight=".107894pt" strokecolor="#0000fd">
                <v:path arrowok="t"/>
              </v:shape>
            </v:group>
            <v:group style="position:absolute;left:13303;top:9025;width:2;height:117" coordorigin="13303,9025" coordsize="2,117">
              <v:shape style="position:absolute;left:13303;top:9025;width:2;height:117" coordorigin="13303,9025" coordsize="0,117" path="m13303,9142l13303,9025e" filled="false" stroked="true" strokeweight=".107894pt" strokecolor="#0000fd">
                <v:path arrowok="t"/>
              </v:shape>
            </v:group>
            <v:group style="position:absolute;left:13103;top:9025;width:200;height:2" coordorigin="13103,9025" coordsize="200,2">
              <v:shape style="position:absolute;left:13103;top:9025;width:200;height:2" coordorigin="13103,9025" coordsize="200,0" path="m13303,9025l13103,9025e" filled="false" stroked="true" strokeweight=".107894pt" strokecolor="#0000fd">
                <v:path arrowok="t"/>
              </v:shape>
            </v:group>
            <v:group style="position:absolute;left:13103;top:9025;width:2;height:117" coordorigin="13103,9025" coordsize="2,117">
              <v:shape style="position:absolute;left:13103;top:9025;width:2;height:117" coordorigin="13103,9025" coordsize="0,117" path="m13103,9025l13103,9142e" filled="false" stroked="true" strokeweight=".107894pt" strokecolor="#0000fd">
                <v:path arrowok="t"/>
              </v:shape>
            </v:group>
            <w10:wrap type="none"/>
          </v:group>
        </w:pict>
      </w:r>
      <w:r>
        <w:rPr/>
        <w:pict>
          <v:group style="position:absolute;margin-left:676.809326pt;margin-top:451.155548pt;width:10.1pt;height:5.95pt;mso-position-horizontal-relative:page;mso-position-vertical-relative:page;z-index:-409192" coordorigin="13536,9023" coordsize="202,119">
            <v:group style="position:absolute;left:13575;top:9040;width:52;height:77" coordorigin="13575,9040" coordsize="52,77">
              <v:shape style="position:absolute;left:13575;top:9040;width:52;height:77" coordorigin="13575,9040" coordsize="52,77" path="m13578,9055l13582,9058,13578,9062,13575,9058,13575,9055,13578,9047,13582,9044,13593,9040,13607,9040,13618,9044,13622,9047,13626,9054,13626,9062,13622,9069,13611,9076,13593,9083,13586,9087,13579,9094,13575,9106,13575,9117e" filled="false" stroked="true" strokeweight=".107894pt" strokecolor="#0000fd">
                <v:path arrowok="t"/>
              </v:shape>
            </v:group>
            <v:group style="position:absolute;left:13593;top:9040;width:30;height:44" coordorigin="13593,9040" coordsize="30,44">
              <v:shape style="position:absolute;left:13593;top:9040;width:30;height:44" coordorigin="13593,9040" coordsize="30,44" path="m13607,9040l13615,9044,13618,9047,13622,9054,13622,9062,13618,9069,13607,9076,13593,9083e" filled="false" stroked="true" strokeweight=".107894pt" strokecolor="#0000fd">
                <v:path arrowok="t"/>
              </v:shape>
            </v:group>
            <v:group style="position:absolute;left:13575;top:9105;width:52;height:8" coordorigin="13575,9105" coordsize="52,8">
              <v:shape style="position:absolute;left:13575;top:9105;width:52;height:8" coordorigin="13575,9105" coordsize="52,8" path="m13575,9109l13579,9106,13586,9106,13604,9113,13615,9113,13623,9109,13626,9105e" filled="false" stroked="true" strokeweight=".107894pt" strokecolor="#0000fd">
                <v:path arrowok="t"/>
              </v:shape>
            </v:group>
            <v:group style="position:absolute;left:13586;top:9098;width:41;height:19" coordorigin="13586,9098" coordsize="41,19">
              <v:shape style="position:absolute;left:13586;top:9098;width:41;height:19" coordorigin="13586,9098" coordsize="41,19" path="m13586,9106l13604,9116,13618,9116,13623,9113,13626,9105,13626,9098e" filled="false" stroked="true" strokeweight=".107894pt" strokecolor="#0000fd">
                <v:path arrowok="t"/>
              </v:shape>
            </v:group>
            <v:group style="position:absolute;left:13651;top:9040;width:19;height:77" coordorigin="13651,9040" coordsize="19,77">
              <v:shape style="position:absolute;left:13651;top:9040;width:19;height:77" coordorigin="13651,9040" coordsize="19,77" path="m13651,9054l13658,9051,13669,9040,13670,9116e" filled="false" stroked="true" strokeweight=".107894pt" strokecolor="#0000fd">
                <v:path arrowok="t"/>
              </v:shape>
            </v:group>
            <v:group style="position:absolute;left:13666;top:9043;width:2;height:73" coordorigin="13666,9043" coordsize="2,73">
              <v:shape style="position:absolute;left:13666;top:9043;width:2;height:73" coordorigin="13666,9043" coordsize="1,73" path="m13666,9043l13666,9116e" filled="false" stroked="true" strokeweight=".107894pt" strokecolor="#0000fd">
                <v:path arrowok="t"/>
              </v:shape>
            </v:group>
            <v:group style="position:absolute;left:13652;top:9116;width:33;height:2" coordorigin="13652,9116" coordsize="33,2">
              <v:shape style="position:absolute;left:13652;top:9116;width:33;height:2" coordorigin="13652,9116" coordsize="33,1" path="m13652,9116l13684,9116e" filled="false" stroked="true" strokeweight=".107894pt" strokecolor="#0000fd">
                <v:path arrowok="t"/>
              </v:shape>
            </v:group>
            <v:group style="position:absolute;left:13537;top:9141;width:200;height:2" coordorigin="13537,9141" coordsize="200,2">
              <v:shape style="position:absolute;left:13537;top:9141;width:200;height:2" coordorigin="13537,9141" coordsize="200,0" path="m13537,9141l13737,9141e" filled="false" stroked="true" strokeweight=".107894pt" strokecolor="#0000fd">
                <v:path arrowok="t"/>
              </v:shape>
            </v:group>
            <v:group style="position:absolute;left:13737;top:9024;width:2;height:117" coordorigin="13737,9024" coordsize="2,117">
              <v:shape style="position:absolute;left:13737;top:9024;width:2;height:117" coordorigin="13737,9024" coordsize="0,117" path="m13737,9141l13737,9024e" filled="false" stroked="true" strokeweight=".107894pt" strokecolor="#0000fd">
                <v:path arrowok="t"/>
              </v:shape>
            </v:group>
            <v:group style="position:absolute;left:13537;top:9024;width:200;height:2" coordorigin="13537,9024" coordsize="200,2">
              <v:shape style="position:absolute;left:13537;top:9024;width:200;height:2" coordorigin="13537,9024" coordsize="200,0" path="m13737,9024l13537,9024e" filled="false" stroked="true" strokeweight=".107894pt" strokecolor="#0000fd">
                <v:path arrowok="t"/>
              </v:shape>
            </v:group>
            <v:group style="position:absolute;left:13537;top:9024;width:2;height:117" coordorigin="13537,9024" coordsize="2,117">
              <v:shape style="position:absolute;left:13537;top:9024;width:2;height:117" coordorigin="13537,9024" coordsize="0,117" path="m13537,9024l13537,9141e" filled="false" stroked="true" strokeweight=".107894pt" strokecolor="#0000fd">
                <v:path arrowok="t"/>
              </v:shape>
            </v:group>
            <w10:wrap type="none"/>
          </v:group>
        </w:pict>
      </w:r>
      <w:r>
        <w:rPr/>
        <w:pict>
          <v:group style="position:absolute;margin-left:698.532715pt;margin-top:451.120697pt;width:10.1pt;height:5.95pt;mso-position-horizontal-relative:page;mso-position-vertical-relative:page;z-index:-409168" coordorigin="13971,9022" coordsize="202,119">
            <v:group style="position:absolute;left:14000;top:9039;width:52;height:77" coordorigin="14000,9039" coordsize="52,77">
              <v:shape style="position:absolute;left:14000;top:9039;width:52;height:77" coordorigin="14000,9039" coordsize="52,77" path="m14004,9054l14007,9057,14004,9061,14000,9057,14000,9054,14004,9047,14007,9043,14018,9039,14032,9039,14043,9043,14047,9046,14051,9054,14051,9061,14048,9068,14036,9075,14018,9083,14011,9086,14004,9094,14000,9105,14000,9116e" filled="false" stroked="true" strokeweight=".107894pt" strokecolor="#0000fd">
                <v:path arrowok="t"/>
              </v:shape>
            </v:group>
            <v:group style="position:absolute;left:14018;top:9039;width:30;height:44" coordorigin="14018,9039" coordsize="30,44">
              <v:shape style="position:absolute;left:14018;top:9039;width:30;height:44" coordorigin="14018,9039" coordsize="30,44" path="m14032,9039l14040,9043,14043,9046,14048,9054,14048,9061,14043,9068,14033,9075,14018,9083e" filled="false" stroked="true" strokeweight=".107894pt" strokecolor="#0000fd">
                <v:path arrowok="t"/>
              </v:shape>
            </v:group>
            <v:group style="position:absolute;left:14000;top:9105;width:52;height:8" coordorigin="14000,9105" coordsize="52,8">
              <v:shape style="position:absolute;left:14000;top:9105;width:52;height:8" coordorigin="14000,9105" coordsize="52,8" path="m14000,9109l14004,9105,14011,9105,14029,9112,14040,9112,14048,9108,14051,9105e" filled="false" stroked="true" strokeweight=".107894pt" strokecolor="#0000fd">
                <v:path arrowok="t"/>
              </v:shape>
            </v:group>
            <v:group style="position:absolute;left:14011;top:9097;width:41;height:19" coordorigin="14011,9097" coordsize="41,19">
              <v:shape style="position:absolute;left:14011;top:9097;width:41;height:19" coordorigin="14011,9097" coordsize="41,19" path="m14011,9105l14029,9116,14044,9116,14048,9112,14051,9105,14051,9097e" filled="false" stroked="true" strokeweight=".107894pt" strokecolor="#0000fd">
                <v:path arrowok="t"/>
              </v:shape>
            </v:group>
            <v:group style="position:absolute;left:14076;top:9039;width:52;height:77" coordorigin="14076,9039" coordsize="52,77">
              <v:shape style="position:absolute;left:14076;top:9039;width:52;height:77" coordorigin="14076,9039" coordsize="52,77" path="m14098,9039l14087,9043,14080,9054,14076,9072,14077,9082,14080,9100,14087,9112,14098,9115,14106,9115,14116,9112,14124,9100,14128,9082,14128,9071,14124,9053,14116,9043,14105,9039,14098,9039,14084,9100,14098,9115e" filled="false" stroked="true" strokeweight=".107894pt" strokecolor="#0000fd">
                <v:path arrowok="t"/>
              </v:shape>
            </v:group>
            <v:group style="position:absolute;left:14105;top:9039;width:19;height:77" coordorigin="14105,9039" coordsize="19,77">
              <v:shape style="position:absolute;left:14105;top:9039;width:19;height:77" coordorigin="14105,9039" coordsize="19,77" path="m14106,9115l14113,9112,14116,9108,14120,9100,14124,9082,14124,9071,14120,9053,14116,9046,14112,9043,14105,9039e" filled="false" stroked="true" strokeweight=".107894pt" strokecolor="#0000fd">
                <v:path arrowok="t"/>
              </v:shape>
            </v:group>
            <v:group style="position:absolute;left:13972;top:9140;width:200;height:2" coordorigin="13972,9140" coordsize="200,2">
              <v:shape style="position:absolute;left:13972;top:9140;width:200;height:2" coordorigin="13972,9140" coordsize="200,0" path="m13972,9140l14171,9140e" filled="false" stroked="true" strokeweight=".107894pt" strokecolor="#0000fd">
                <v:path arrowok="t"/>
              </v:shape>
            </v:group>
            <v:group style="position:absolute;left:14171;top:9023;width:2;height:117" coordorigin="14171,9023" coordsize="2,117">
              <v:shape style="position:absolute;left:14171;top:9023;width:2;height:117" coordorigin="14171,9023" coordsize="0,117" path="m14171,9140l14171,9023e" filled="false" stroked="true" strokeweight=".107894pt" strokecolor="#0000fd">
                <v:path arrowok="t"/>
              </v:shape>
            </v:group>
            <v:group style="position:absolute;left:13972;top:9023;width:200;height:2" coordorigin="13972,9023" coordsize="200,2">
              <v:shape style="position:absolute;left:13972;top:9023;width:200;height:2" coordorigin="13972,9023" coordsize="200,0" path="m14171,9023l13972,9023e" filled="false" stroked="true" strokeweight=".107894pt" strokecolor="#0000fd">
                <v:path arrowok="t"/>
              </v:shape>
            </v:group>
            <v:group style="position:absolute;left:13972;top:9023;width:2;height:117" coordorigin="13972,9023" coordsize="2,117">
              <v:shape style="position:absolute;left:13972;top:9023;width:2;height:117" coordorigin="13972,9023" coordsize="0,117" path="m13972,9023l13972,9140e" filled="false" stroked="true" strokeweight=".107894pt" strokecolor="#0000fd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7.755997pt;margin-top:450.690918pt;width:11.3pt;height:5.95pt;mso-position-horizontal-relative:page;mso-position-vertical-relative:page;z-index:-409144" coordorigin="4555,9014" coordsize="226,119">
            <v:group style="position:absolute;left:4561;top:9043;width:48;height:33" coordorigin="4561,9043" coordsize="48,33">
              <v:shape style="position:absolute;left:4561;top:9043;width:48;height:33" coordorigin="4561,9043" coordsize="48,33" path="m4565,9057l4568,9061,4565,9065,4561,9061,4561,9057,4565,9050,4568,9047,4579,9043,4593,9043,4604,9046,4609,9054,4609,9064,4604,9072,4594,9075,4583,9075e" filled="false" stroked="true" strokeweight=".107894pt" strokecolor="#0000fd">
                <v:path arrowok="t"/>
              </v:shape>
            </v:group>
            <v:group style="position:absolute;left:4561;top:9043;width:52;height:77" coordorigin="4561,9043" coordsize="52,77">
              <v:shape style="position:absolute;left:4561;top:9043;width:52;height:77" coordorigin="4561,9043" coordsize="52,77" path="m4593,9043l4601,9046,4604,9054,4604,9064,4601,9072,4594,9075,4601,9079,4609,9086,4612,9093,4612,9104,4609,9112,4605,9116,4594,9119,4579,9119,4568,9116,4565,9112,4561,9104,4561,9101,4565,9097,4568,9101,4565,9104e" filled="false" stroked="true" strokeweight=".107894pt" strokecolor="#0000fd">
                <v:path arrowok="t"/>
              </v:shape>
            </v:group>
            <v:group style="position:absolute;left:4594;top:9083;width:15;height:37" coordorigin="4594,9083" coordsize="15,37">
              <v:shape style="position:absolute;left:4594;top:9083;width:15;height:37" coordorigin="4594,9083" coordsize="15,37" path="m4604,9083l4609,9093,4609,9104,4605,9112,4601,9116,4594,9119e" filled="false" stroked="true" strokeweight=".107894pt" strokecolor="#0000fd">
                <v:path arrowok="t"/>
              </v:shape>
            </v:group>
            <v:group style="position:absolute;left:4637;top:9043;width:52;height:77" coordorigin="4637,9043" coordsize="52,77">
              <v:shape style="position:absolute;left:4637;top:9043;width:52;height:77" coordorigin="4637,9043" coordsize="52,77" path="m4685,9068l4637,9064,4641,9054,4648,9046,4659,9043,4666,9043,4677,9046,4685,9053,4689,9064,4689,9086,4685,9100,4681,9108,4674,9115,4663,9119,4652,9119,4645,9115,4645,9108e" filled="false" stroked="true" strokeweight=".107894pt" strokecolor="#0000fd">
                <v:path arrowok="t"/>
              </v:shape>
            </v:group>
            <v:group style="position:absolute;left:4641;top:9043;width:19;height:47" coordorigin="4641,9043" coordsize="19,47">
              <v:shape style="position:absolute;left:4641;top:9043;width:19;height:47" coordorigin="4641,9043" coordsize="19,47" path="m4659,9090l4652,9086,4645,9079,4641,9068,4641,9064,4645,9053,4652,9046,4659,9043e" filled="false" stroked="true" strokeweight=".107894pt" strokecolor="#0000fd">
                <v:path arrowok="t"/>
              </v:shape>
            </v:group>
            <v:group style="position:absolute;left:4663;top:9043;width:23;height:77" coordorigin="4663,9043" coordsize="23,77">
              <v:shape style="position:absolute;left:4663;top:9043;width:23;height:77" coordorigin="4663,9043" coordsize="23,77" path="m4666,9043l4674,9046,4681,9053,4685,9064,4685,9086,4681,9100,4677,9108,4670,9115,4663,9119e" filled="false" stroked="true" strokeweight=".107894pt" strokecolor="#0000fd">
                <v:path arrowok="t"/>
              </v:shape>
            </v:group>
            <v:group style="position:absolute;left:4725;top:9042;width:2;height:77" coordorigin="4725,9042" coordsize="2,77">
              <v:shape style="position:absolute;left:4725;top:9042;width:2;height:77" coordorigin="4725,9042" coordsize="1,77" path="m4725,9042l4725,9119e" filled="false" stroked="true" strokeweight=".107894pt" strokecolor="#0000fd">
                <v:path arrowok="t"/>
              </v:shape>
            </v:group>
            <v:group style="position:absolute;left:4728;top:9042;width:2;height:77" coordorigin="4728,9042" coordsize="2,77">
              <v:shape style="position:absolute;left:4728;top:9042;width:2;height:77" coordorigin="4728,9042" coordsize="1,77" path="m4728,9042l4729,9119e" filled="false" stroked="true" strokeweight=".107894pt" strokecolor="#0000fd">
                <v:path arrowok="t"/>
              </v:shape>
            </v:group>
            <v:group style="position:absolute;left:4714;top:9042;width:62;height:77" coordorigin="4714,9042" coordsize="62,77">
              <v:shape style="position:absolute;left:4714;top:9042;width:62;height:77" coordorigin="4714,9042" coordsize="62,77" path="m4714,9042l4772,9060,4775,9090,4772,9101,4768,9108,4761,9115,4750,9119,4714,9119e" filled="false" stroked="true" strokeweight=".107894pt" strokecolor="#0000fd">
                <v:path arrowok="t"/>
              </v:shape>
            </v:group>
            <v:group style="position:absolute;left:4750;top:9042;width:22;height:77" coordorigin="4750,9042" coordsize="22,77">
              <v:shape style="position:absolute;left:4750;top:9042;width:22;height:77" coordorigin="4750,9042" coordsize="22,77" path="m4750,9042l4772,9090,4768,9101,4765,9108,4757,9115,4750,9119e" filled="false" stroked="true" strokeweight=".107894pt" strokecolor="#0000fd">
                <v:path arrowok="t"/>
              </v:shape>
            </v:group>
            <v:group style="position:absolute;left:4556;top:9132;width:224;height:2" coordorigin="4556,9132" coordsize="224,2">
              <v:shape style="position:absolute;left:4556;top:9132;width:224;height:2" coordorigin="4556,9132" coordsize="224,0" path="m4556,9132l4780,9132e" filled="false" stroked="true" strokeweight=".107894pt" strokecolor="#0000fd">
                <v:path arrowok="t"/>
              </v:shape>
            </v:group>
            <v:group style="position:absolute;left:4780;top:9015;width:2;height:117" coordorigin="4780,9015" coordsize="2,117">
              <v:shape style="position:absolute;left:4780;top:9015;width:2;height:117" coordorigin="4780,9015" coordsize="0,117" path="m4780,9132l4780,9015e" filled="false" stroked="true" strokeweight=".107894pt" strokecolor="#0000fd">
                <v:path arrowok="t"/>
              </v:shape>
            </v:group>
            <v:group style="position:absolute;left:4556;top:9015;width:224;height:2" coordorigin="4556,9015" coordsize="224,2">
              <v:shape style="position:absolute;left:4556;top:9015;width:224;height:2" coordorigin="4556,9015" coordsize="224,0" path="m4780,9015l4556,9015e" filled="false" stroked="true" strokeweight=".107894pt" strokecolor="#0000fd">
                <v:path arrowok="t"/>
              </v:shape>
            </v:group>
            <v:group style="position:absolute;left:4556;top:9015;width:2;height:117" coordorigin="4556,9015" coordsize="2,117">
              <v:shape style="position:absolute;left:4556;top:9015;width:2;height:117" coordorigin="4556,9015" coordsize="0,117" path="m4556,9015l4556,9132e" filled="false" stroked="true" strokeweight=".107894pt" strokecolor="#0000fd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45.469788pt;margin-top:450.690918pt;width:8pt;height:5.95pt;mso-position-horizontal-relative:page;mso-position-vertical-relative:page;z-index:-409120" coordorigin="4909,9014" coordsize="160,119">
            <v:group style="position:absolute;left:4922;top:9043;width:48;height:33" coordorigin="4922,9043" coordsize="48,33">
              <v:shape style="position:absolute;left:4922;top:9043;width:48;height:33" coordorigin="4922,9043" coordsize="48,33" path="m4925,9057l4929,9061,4925,9064,4922,9061,4922,9057,4925,9050,4929,9046,4940,9043,4954,9043,4965,9046,4969,9053,4969,9064,4965,9072,4954,9075,4943,9075e" filled="false" stroked="true" strokeweight=".107894pt" strokecolor="#0000fd">
                <v:path arrowok="t"/>
              </v:shape>
            </v:group>
            <v:group style="position:absolute;left:4922;top:9043;width:52;height:77" coordorigin="4922,9043" coordsize="52,77">
              <v:shape style="position:absolute;left:4922;top:9043;width:52;height:77" coordorigin="4922,9043" coordsize="52,77" path="m4954,9043l4961,9046,4965,9053,4965,9064,4961,9072,4954,9075,4961,9079,4969,9086,4973,9093,4973,9104,4969,9112,4965,9115,4954,9119,4940,9119,4929,9116,4925,9112,4922,9104,4922,9101,4925,9097,4929,9101,4925,9104e" filled="false" stroked="true" strokeweight=".107894pt" strokecolor="#0000fd">
                <v:path arrowok="t"/>
              </v:shape>
            </v:group>
            <v:group style="position:absolute;left:4954;top:9082;width:15;height:37" coordorigin="4954,9082" coordsize="15,37">
              <v:shape style="position:absolute;left:4954;top:9082;width:15;height:37" coordorigin="4954,9082" coordsize="15,37" path="m4965,9082l4969,9093,4969,9104,4965,9112,4962,9115,4954,9119e" filled="false" stroked="true" strokeweight=".107894pt" strokecolor="#0000fd">
                <v:path arrowok="t"/>
              </v:shape>
            </v:group>
            <v:group style="position:absolute;left:4998;top:9042;width:52;height:77" coordorigin="4998,9042" coordsize="52,77">
              <v:shape style="position:absolute;left:4998;top:9042;width:52;height:77" coordorigin="4998,9042" coordsize="52,77" path="m5046,9068l4998,9064,5002,9053,5009,9046,5020,9042,5027,9042,5038,9046,5046,9053,5049,9064,5049,9086,5046,9100,5042,9108,5034,9115,5024,9119,5013,9119,5006,9115,5006,9108e" filled="false" stroked="true" strokeweight=".107894pt" strokecolor="#0000fd">
                <v:path arrowok="t"/>
              </v:shape>
            </v:group>
            <v:group style="position:absolute;left:5002;top:9042;width:19;height:47" coordorigin="5002,9042" coordsize="19,47">
              <v:shape style="position:absolute;left:5002;top:9042;width:19;height:47" coordorigin="5002,9042" coordsize="19,47" path="m5020,9089l5013,9086,5005,9079,5002,9068,5002,9064,5005,9053,5012,9046,5020,9042e" filled="false" stroked="true" strokeweight=".107894pt" strokecolor="#0000fd">
                <v:path arrowok="t"/>
              </v:shape>
            </v:group>
            <v:group style="position:absolute;left:5024;top:9042;width:23;height:77" coordorigin="5024,9042" coordsize="23,77">
              <v:shape style="position:absolute;left:5024;top:9042;width:23;height:77" coordorigin="5024,9042" coordsize="23,77" path="m5027,9042l5034,9046,5041,9053,5046,9064,5046,9086,5042,9100,5038,9108,5031,9115,5024,9119e" filled="false" stroked="true" strokeweight=".107894pt" strokecolor="#0000fd">
                <v:path arrowok="t"/>
              </v:shape>
            </v:group>
            <v:group style="position:absolute;left:4910;top:9015;width:158;height:117" coordorigin="4910,9015" coordsize="158,117">
              <v:shape style="position:absolute;left:4910;top:9015;width:158;height:117" coordorigin="4910,9015" coordsize="158,117" path="m4910,9132l5068,9132,5068,9015,4910,9015,4910,9132e" filled="false" stroked="true" strokeweight=".107894pt" strokecolor="#0000fd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78.523468pt;margin-top:451.009003pt;width:10.1pt;height:5.95pt;mso-position-horizontal-relative:page;mso-position-vertical-relative:page;z-index:-409096" coordorigin="9570,9020" coordsize="202,119">
            <v:group style="position:absolute;left:9607;top:9039;width:48;height:33" coordorigin="9607,9039" coordsize="48,33">
              <v:shape style="position:absolute;left:9607;top:9039;width:48;height:33" coordorigin="9607,9039" coordsize="48,33" path="m9611,9054l9615,9057,9611,9061,9607,9057,9607,9054,9611,9046,9615,9043,9625,9039,9640,9039,9651,9043,9655,9050,9655,9061,9651,9068,9640,9072,9629,9072e" filled="false" stroked="true" strokeweight=".107894pt" strokecolor="#0000fd">
                <v:path arrowok="t"/>
              </v:shape>
            </v:group>
            <v:group style="position:absolute;left:9608;top:9039;width:52;height:77" coordorigin="9608,9039" coordsize="52,77">
              <v:shape style="position:absolute;left:9608;top:9039;width:52;height:77" coordorigin="9608,9039" coordsize="52,77" path="m9640,9039l9647,9043,9651,9050,9651,9061,9647,9068,9640,9072,9647,9075,9655,9082,9659,9090,9659,9100,9655,9108,9651,9112,9640,9116,9626,9116,9615,9112,9611,9108,9608,9101,9608,9097,9611,9093,9615,9097,9611,9101e" filled="false" stroked="true" strokeweight=".107894pt" strokecolor="#0000fd">
                <v:path arrowok="t"/>
              </v:shape>
            </v:group>
            <v:group style="position:absolute;left:9640;top:9079;width:15;height:37" coordorigin="9640,9079" coordsize="15,37">
              <v:shape style="position:absolute;left:9640;top:9079;width:15;height:37" coordorigin="9640,9079" coordsize="15,37" path="m9651,9079l9655,9090,9655,9100,9651,9108,9647,9112,9640,9116e" filled="false" stroked="true" strokeweight=".107894pt" strokecolor="#0000fd">
                <v:path arrowok="t"/>
              </v:shape>
            </v:group>
            <v:group style="position:absolute;left:9684;top:9039;width:52;height:77" coordorigin="9684,9039" coordsize="52,77">
              <v:shape style="position:absolute;left:9684;top:9039;width:52;height:77" coordorigin="9684,9039" coordsize="52,77" path="m9705,9039l9695,9043,9687,9053,9684,9071,9684,9082,9688,9100,9695,9112,9706,9115,9713,9115,9724,9112,9732,9100,9735,9082,9735,9071,9731,9053,9724,9042,9713,9039,9705,9039,9691,9100,9706,9115e" filled="false" stroked="true" strokeweight=".107894pt" strokecolor="#0000fd">
                <v:path arrowok="t"/>
              </v:shape>
            </v:group>
            <v:group style="position:absolute;left:9713;top:9039;width:19;height:77" coordorigin="9713,9039" coordsize="19,77">
              <v:shape style="position:absolute;left:9713;top:9039;width:19;height:77" coordorigin="9713,9039" coordsize="19,77" path="m9713,9115l9720,9112,9724,9108,9727,9100,9732,9082,9732,9071,9727,9053,9724,9046,9720,9042,9713,9039e" filled="false" stroked="true" strokeweight=".107894pt" strokecolor="#0000fd">
                <v:path arrowok="t"/>
              </v:shape>
            </v:group>
            <v:group style="position:absolute;left:9572;top:9138;width:200;height:2" coordorigin="9572,9138" coordsize="200,2">
              <v:shape style="position:absolute;left:9572;top:9138;width:200;height:2" coordorigin="9572,9138" coordsize="200,0" path="m9572,9138l9771,9138e" filled="false" stroked="true" strokeweight=".107894pt" strokecolor="#0000fd">
                <v:path arrowok="t"/>
              </v:shape>
            </v:group>
            <v:group style="position:absolute;left:9771;top:9021;width:2;height:117" coordorigin="9771,9021" coordsize="2,117">
              <v:shape style="position:absolute;left:9771;top:9021;width:2;height:117" coordorigin="9771,9021" coordsize="0,117" path="m9771,9138l9771,9021e" filled="false" stroked="true" strokeweight=".107894pt" strokecolor="#0000fd">
                <v:path arrowok="t"/>
              </v:shape>
            </v:group>
            <v:group style="position:absolute;left:9572;top:9021;width:200;height:2" coordorigin="9572,9021" coordsize="200,2">
              <v:shape style="position:absolute;left:9572;top:9021;width:200;height:2" coordorigin="9572,9021" coordsize="200,0" path="m9771,9021l9572,9021e" filled="false" stroked="true" strokeweight=".107894pt" strokecolor="#0000fd">
                <v:path arrowok="t"/>
              </v:shape>
            </v:group>
            <v:group style="position:absolute;left:9572;top:9021;width:2;height:117" coordorigin="9572,9021" coordsize="2,117">
              <v:shape style="position:absolute;left:9572;top:9021;width:2;height:117" coordorigin="9572,9021" coordsize="0,117" path="m9572,9021l9572,9138e" filled="false" stroked="true" strokeweight=".107894pt" strokecolor="#0000fd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28.352722pt;margin-top:451.009003pt;width:10.1pt;height:5.95pt;mso-position-horizontal-relative:page;mso-position-vertical-relative:page;z-index:-409072" coordorigin="10567,9020" coordsize="202,119">
            <v:group style="position:absolute;left:10616;top:9039;width:52;height:77" coordorigin="10616,9039" coordsize="52,77">
              <v:shape style="position:absolute;left:10616;top:9039;width:52;height:77" coordorigin="10616,9039" coordsize="52,77" path="m10619,9054l10623,9057,10619,9061,10616,9057,10616,9054,10619,9046,10623,9043,10634,9039,10648,9039,10659,9043,10663,9046,10667,9054,10667,9061,10663,9068,10652,9075,10634,9083,10627,9086,10619,9093,10616,9105,10616,9116e" filled="false" stroked="true" strokeweight=".107894pt" strokecolor="#0000fd">
                <v:path arrowok="t"/>
              </v:shape>
            </v:group>
            <v:group style="position:absolute;left:10634;top:9039;width:30;height:44" coordorigin="10634,9039" coordsize="30,44">
              <v:shape style="position:absolute;left:10634;top:9039;width:30;height:44" coordorigin="10634,9039" coordsize="30,44" path="m10648,9039l10655,9043,10659,9046,10663,9054,10663,9061,10659,9068,10648,9075,10634,9083e" filled="false" stroked="true" strokeweight=".107894pt" strokecolor="#0000fd">
                <v:path arrowok="t"/>
              </v:shape>
            </v:group>
            <v:group style="position:absolute;left:10616;top:9105;width:52;height:8" coordorigin="10616,9105" coordsize="52,8">
              <v:shape style="position:absolute;left:10616;top:9105;width:52;height:8" coordorigin="10616,9105" coordsize="52,8" path="m10616,9109l10619,9105,10627,9105,10645,9112,10656,9112,10663,9108,10667,9105e" filled="false" stroked="true" strokeweight=".107894pt" strokecolor="#0000fd">
                <v:path arrowok="t"/>
              </v:shape>
            </v:group>
            <v:group style="position:absolute;left:10627;top:9097;width:41;height:19" coordorigin="10627,9097" coordsize="41,19">
              <v:shape style="position:absolute;left:10627;top:9097;width:41;height:19" coordorigin="10627,9097" coordsize="41,19" path="m10627,9105l10645,9116,10659,9116,10663,9112,10667,9105,10667,9097e" filled="false" stroked="true" strokeweight=".107894pt" strokecolor="#0000fd">
                <v:path arrowok="t"/>
              </v:shape>
            </v:group>
            <v:group style="position:absolute;left:10696;top:9039;width:44;height:33" coordorigin="10696,9039" coordsize="44,33">
              <v:shape style="position:absolute;left:10696;top:9039;width:44;height:33" coordorigin="10696,9039" coordsize="44,33" path="m10710,9039l10699,9043,10696,9050,10696,9061,10699,9068,10710,9071,10725,9071,10735,9068,10740,9060,10740,9050,10735,9042,10725,9039,10710,9039,10710,9071e" filled="false" stroked="true" strokeweight=".107894pt" strokecolor="#0000fd">
                <v:path arrowok="t"/>
              </v:shape>
            </v:group>
            <v:group style="position:absolute;left:10725;top:9039;width:11;height:33" coordorigin="10725,9039" coordsize="11,33">
              <v:shape style="position:absolute;left:10725;top:9039;width:11;height:33" coordorigin="10725,9039" coordsize="11,33" path="m10725,9071l10732,9068,10735,9060,10735,9050,10732,9042,10725,9039e" filled="false" stroked="true" strokeweight=".107894pt" strokecolor="#0000fd">
                <v:path arrowok="t"/>
              </v:shape>
            </v:group>
            <v:group style="position:absolute;left:10692;top:9071;width:52;height:44" coordorigin="10692,9071" coordsize="52,44">
              <v:shape style="position:absolute;left:10692;top:9071;width:52;height:44" coordorigin="10692,9071" coordsize="52,44" path="m10710,9071l10699,9075,10696,9079,10692,9086,10692,9100,10696,9108,10700,9112,10710,9115,10725,9115,10736,9112,10740,9108,10743,9100,10743,9086,10740,9079,10736,9075,10725,9071e" filled="false" stroked="true" strokeweight=".107894pt" strokecolor="#0000fd">
                <v:path arrowok="t"/>
              </v:shape>
            </v:group>
            <v:group style="position:absolute;left:10696;top:9071;width:15;height:44" coordorigin="10696,9071" coordsize="15,44">
              <v:shape style="position:absolute;left:10696;top:9071;width:15;height:44" coordorigin="10696,9071" coordsize="15,44" path="m10710,9071l10703,9075,10699,9079,10696,9086,10696,9100,10700,9108,10703,9112,10710,9115e" filled="false" stroked="true" strokeweight=".107894pt" strokecolor="#0000fd">
                <v:path arrowok="t"/>
              </v:shape>
            </v:group>
            <v:group style="position:absolute;left:10725;top:9071;width:16;height:44" coordorigin="10725,9071" coordsize="16,44">
              <v:shape style="position:absolute;left:10725;top:9071;width:16;height:44" coordorigin="10725,9071" coordsize="16,44" path="m10725,9115l10732,9112,10736,9108,10740,9100,10740,9086,10736,9079,10732,9075,10725,9071e" filled="false" stroked="true" strokeweight=".107894pt" strokecolor="#0000fd">
                <v:path arrowok="t"/>
              </v:shape>
            </v:group>
            <v:group style="position:absolute;left:10568;top:9138;width:200;height:2" coordorigin="10568,9138" coordsize="200,2">
              <v:shape style="position:absolute;left:10568;top:9138;width:200;height:2" coordorigin="10568,9138" coordsize="200,0" path="m10568,9138l10768,9138e" filled="false" stroked="true" strokeweight=".107894pt" strokecolor="#0000fd">
                <v:path arrowok="t"/>
              </v:shape>
            </v:group>
            <v:group style="position:absolute;left:10768;top:9021;width:2;height:117" coordorigin="10768,9021" coordsize="2,117">
              <v:shape style="position:absolute;left:10768;top:9021;width:2;height:117" coordorigin="10768,9021" coordsize="0,117" path="m10768,9138l10768,9021e" filled="false" stroked="true" strokeweight=".107894pt" strokecolor="#0000fd">
                <v:path arrowok="t"/>
              </v:shape>
            </v:group>
            <v:group style="position:absolute;left:10568;top:9021;width:200;height:2" coordorigin="10568,9021" coordsize="200,2">
              <v:shape style="position:absolute;left:10568;top:9021;width:200;height:2" coordorigin="10568,9021" coordsize="200,0" path="m10768,9021l10568,9021e" filled="false" stroked="true" strokeweight=".107894pt" strokecolor="#0000fd">
                <v:path arrowok="t"/>
              </v:shape>
            </v:group>
            <v:group style="position:absolute;left:10568;top:9021;width:2;height:117" coordorigin="10568,9021" coordsize="2,117">
              <v:shape style="position:absolute;left:10568;top:9021;width:2;height:117" coordorigin="10568,9021" coordsize="0,117" path="m10568,9021l10568,9138e" filled="false" stroked="true" strokeweight=".107894pt" strokecolor="#0000fd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04.949738pt;margin-top:451.009003pt;width:10.1pt;height:5.95pt;mso-position-horizontal-relative:page;mso-position-vertical-relative:page;z-index:-409048" coordorigin="10099,9020" coordsize="202,119">
            <v:group style="position:absolute;left:10136;top:9039;width:52;height:77" coordorigin="10136,9039" coordsize="52,77">
              <v:shape style="position:absolute;left:10136;top:9039;width:52;height:77" coordorigin="10136,9039" coordsize="52,77" path="m10139,9054l10143,9057,10139,9061,10136,9057,10136,9054,10139,9046,10143,9043,10154,9039,10168,9039,10179,9043,10183,9046,10187,9054,10187,9061,10183,9068,10172,9075,10154,9083,10146,9086,10139,9093,10136,9105,10136,9116e" filled="false" stroked="true" strokeweight=".107894pt" strokecolor="#0000fd">
                <v:path arrowok="t"/>
              </v:shape>
            </v:group>
            <v:group style="position:absolute;left:10154;top:9039;width:30;height:44" coordorigin="10154,9039" coordsize="30,44">
              <v:shape style="position:absolute;left:10154;top:9039;width:30;height:44" coordorigin="10154,9039" coordsize="30,44" path="m10168,9039l10175,9043,10179,9046,10183,9054,10183,9061,10179,9068,10168,9075,10154,9083e" filled="false" stroked="true" strokeweight=".107894pt" strokecolor="#0000fd">
                <v:path arrowok="t"/>
              </v:shape>
            </v:group>
            <v:group style="position:absolute;left:10136;top:9105;width:52;height:8" coordorigin="10136,9105" coordsize="52,8">
              <v:shape style="position:absolute;left:10136;top:9105;width:52;height:8" coordorigin="10136,9105" coordsize="52,8" path="m10136,9109l10139,9105,10147,9105,10165,9112,10175,9112,10183,9108,10187,9105e" filled="false" stroked="true" strokeweight=".107894pt" strokecolor="#0000fd">
                <v:path arrowok="t"/>
              </v:shape>
            </v:group>
            <v:group style="position:absolute;left:10147;top:9097;width:41;height:19" coordorigin="10147,9097" coordsize="41,19">
              <v:shape style="position:absolute;left:10147;top:9097;width:41;height:19" coordorigin="10147,9097" coordsize="41,19" path="m10147,9105l10165,9116,10179,9116,10183,9112,10187,9105,10187,9097e" filled="false" stroked="true" strokeweight=".107894pt" strokecolor="#0000fd">
                <v:path arrowok="t"/>
              </v:shape>
            </v:group>
            <v:group style="position:absolute;left:10212;top:9039;width:52;height:77" coordorigin="10212,9039" coordsize="52,77">
              <v:shape style="position:absolute;left:10212;top:9039;width:52;height:77" coordorigin="10212,9039" coordsize="52,77" path="m10260,9064l10212,9061,10216,9050,10223,9043,10234,9039,10241,9039,10252,9042,10260,9050,10263,9060,10263,9082,10260,9097,10256,9104,10248,9112,10238,9115,10227,9115,10219,9112,10219,9105e" filled="false" stroked="true" strokeweight=".107894pt" strokecolor="#0000fd">
                <v:path arrowok="t"/>
              </v:shape>
            </v:group>
            <v:group style="position:absolute;left:10216;top:9039;width:19;height:47" coordorigin="10216,9039" coordsize="19,47">
              <v:shape style="position:absolute;left:10216;top:9039;width:19;height:47" coordorigin="10216,9039" coordsize="19,47" path="m10234,9086l10227,9082,10219,9075,10216,9064,10216,9061,10219,9050,10226,9043,10234,9039e" filled="false" stroked="true" strokeweight=".107894pt" strokecolor="#0000fd">
                <v:path arrowok="t"/>
              </v:shape>
            </v:group>
            <v:group style="position:absolute;left:10238;top:9039;width:23;height:77" coordorigin="10238,9039" coordsize="23,77">
              <v:shape style="position:absolute;left:10238;top:9039;width:23;height:77" coordorigin="10238,9039" coordsize="23,77" path="m10241,9039l10248,9042,10255,9050,10260,9060,10260,9082,10255,9097,10252,9104,10245,9112,10238,9115e" filled="false" stroked="true" strokeweight=".107894pt" strokecolor="#0000fd">
                <v:path arrowok="t"/>
              </v:shape>
            </v:group>
            <v:group style="position:absolute;left:10100;top:9138;width:200;height:2" coordorigin="10100,9138" coordsize="200,2">
              <v:shape style="position:absolute;left:10100;top:9138;width:200;height:2" coordorigin="10100,9138" coordsize="200,0" path="m10100,9138l10300,9138e" filled="false" stroked="true" strokeweight=".107894pt" strokecolor="#0000fd">
                <v:path arrowok="t"/>
              </v:shape>
            </v:group>
            <v:group style="position:absolute;left:10300;top:9021;width:2;height:117" coordorigin="10300,9021" coordsize="2,117">
              <v:shape style="position:absolute;left:10300;top:9021;width:2;height:117" coordorigin="10300,9021" coordsize="0,117" path="m10300,9138l10300,9021e" filled="false" stroked="true" strokeweight=".107894pt" strokecolor="#0000fd">
                <v:path arrowok="t"/>
              </v:shape>
            </v:group>
            <v:group style="position:absolute;left:10100;top:9021;width:200;height:2" coordorigin="10100,9021" coordsize="200,2">
              <v:shape style="position:absolute;left:10100;top:9021;width:200;height:2" coordorigin="10100,9021" coordsize="200,0" path="m10300,9021l10100,9021e" filled="false" stroked="true" strokeweight=".107894pt" strokecolor="#0000fd">
                <v:path arrowok="t"/>
              </v:shape>
            </v:group>
            <v:group style="position:absolute;left:10100;top:9021;width:2;height:117" coordorigin="10100,9021" coordsize="2,117">
              <v:shape style="position:absolute;left:10100;top:9021;width:2;height:117" coordorigin="10100,9021" coordsize="0,117" path="m10100,9021l10100,9138e" filled="false" stroked="true" strokeweight=".107894pt" strokecolor="#0000fd">
                <v:path arrowok="t"/>
              </v:shape>
            </v:group>
            <w10:wrap type="none"/>
          </v:group>
        </w:pict>
      </w:r>
      <w:r>
        <w:rPr/>
        <w:pict>
          <v:group style="position:absolute;margin-left:726.150085pt;margin-top:451.085632pt;width:10.1pt;height:5.95pt;mso-position-horizontal-relative:page;mso-position-vertical-relative:page;z-index:-409024" coordorigin="14523,9022" coordsize="202,119">
            <v:group style="position:absolute;left:14524;top:9023;width:200;height:117" coordorigin="14524,9023" coordsize="200,117">
              <v:shape style="position:absolute;left:14524;top:9023;width:200;height:117" coordorigin="14524,9023" coordsize="200,117" path="m14524,9140l14724,9140,14724,9023,14524,9023,14524,9140e" filled="false" stroked="true" strokeweight=".107894pt" strokecolor="#0000fd">
                <v:path arrowok="t"/>
              </v:shape>
            </v:group>
            <v:group style="position:absolute;left:14562;top:9039;width:19;height:77" coordorigin="14562,9039" coordsize="19,77">
              <v:shape style="position:absolute;left:14562;top:9039;width:19;height:77" coordorigin="14562,9039" coordsize="19,77" path="m14562,9053l14569,9049,14580,9039,14580,9115e" filled="false" stroked="true" strokeweight=".107894pt" strokecolor="#0000fd">
                <v:path arrowok="t"/>
              </v:shape>
            </v:group>
            <v:group style="position:absolute;left:14576;top:9042;width:2;height:73" coordorigin="14576,9042" coordsize="2,73">
              <v:shape style="position:absolute;left:14576;top:9042;width:2;height:73" coordorigin="14576,9042" coordsize="1,73" path="m14576,9042l14576,9115e" filled="false" stroked="true" strokeweight=".107894pt" strokecolor="#0000fd">
                <v:path arrowok="t"/>
              </v:shape>
            </v:group>
            <v:group style="position:absolute;left:14562;top:9115;width:33;height:2" coordorigin="14562,9115" coordsize="33,2">
              <v:shape style="position:absolute;left:14562;top:9115;width:33;height:2" coordorigin="14562,9115" coordsize="33,1" path="m14562,9115l14594,9115e" filled="false" stroked="true" strokeweight=".107894pt" strokecolor="#0000fd">
                <v:path arrowok="t"/>
              </v:shape>
            </v:group>
            <v:group style="position:absolute;left:14619;top:9038;width:52;height:77" coordorigin="14619,9038" coordsize="52,77">
              <v:shape style="position:absolute;left:14619;top:9038;width:52;height:77" coordorigin="14619,9038" coordsize="52,77" path="m14667,9064l14619,9060,14623,9049,14630,9042,14641,9038,14648,9038,14659,9042,14667,9049,14671,9060,14671,9082,14667,9096,14663,9104,14656,9111,14645,9115,14634,9115,14627,9111,14627,9104e" filled="false" stroked="true" strokeweight=".107894pt" strokecolor="#0000fd">
                <v:path arrowok="t"/>
              </v:shape>
            </v:group>
            <v:group style="position:absolute;left:14623;top:9038;width:19;height:47" coordorigin="14623,9038" coordsize="19,47">
              <v:shape style="position:absolute;left:14623;top:9038;width:19;height:47" coordorigin="14623,9038" coordsize="19,47" path="m14641,9085l14634,9082,14627,9075,14623,9064,14623,9060,14627,9049,14634,9042,14641,9038e" filled="false" stroked="true" strokeweight=".107894pt" strokecolor="#0000fd">
                <v:path arrowok="t"/>
              </v:shape>
            </v:group>
            <v:group style="position:absolute;left:14645;top:9038;width:23;height:77" coordorigin="14645,9038" coordsize="23,77">
              <v:shape style="position:absolute;left:14645;top:9038;width:23;height:77" coordorigin="14645,9038" coordsize="23,77" path="m14648,9038l14656,9042,14663,9049,14667,9060,14667,9082,14663,9096,14659,9104,14652,9111,14645,9115e" filled="false" stroked="true" strokeweight=".107894pt" strokecolor="#0000fd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01.461823pt;margin-top:451.009003pt;width:10.1pt;height:5.95pt;mso-position-horizontal-relative:page;mso-position-vertical-relative:page;z-index:-409000" coordorigin="6029,9020" coordsize="202,119">
            <v:group style="position:absolute;left:6062;top:9039;width:48;height:33" coordorigin="6062,9039" coordsize="48,33">
              <v:shape style="position:absolute;left:6062;top:9039;width:48;height:33" coordorigin="6062,9039" coordsize="48,33" path="m6065,9054l6069,9057,6065,9061,6062,9057,6062,9054,6065,9046,6069,9043,6080,9039,6094,9039,6105,9043,6109,9050,6109,9061,6105,9068,6094,9072,6083,9072e" filled="false" stroked="true" strokeweight=".107894pt" strokecolor="#0000fd">
                <v:path arrowok="t"/>
              </v:shape>
            </v:group>
            <v:group style="position:absolute;left:6062;top:9039;width:52;height:77" coordorigin="6062,9039" coordsize="52,77">
              <v:shape style="position:absolute;left:6062;top:9039;width:52;height:77" coordorigin="6062,9039" coordsize="52,77" path="m6094,9039l6101,9043,6105,9050,6105,9061,6101,9068,6094,9072,6101,9075,6109,9082,6113,9090,6113,9100,6109,9108,6105,9112,6094,9116,6080,9116,6069,9112,6065,9108,6062,9101,6062,9097,6065,9093,6069,9097,6065,9101e" filled="false" stroked="true" strokeweight=".107894pt" strokecolor="#0000fd">
                <v:path arrowok="t"/>
              </v:shape>
            </v:group>
            <v:group style="position:absolute;left:6094;top:9079;width:15;height:37" coordorigin="6094,9079" coordsize="15,37">
              <v:shape style="position:absolute;left:6094;top:9079;width:15;height:37" coordorigin="6094,9079" coordsize="15,37" path="m6105,9079l6109,9090,6109,9100,6105,9108,6102,9112,6094,9116e" filled="false" stroked="true" strokeweight=".107894pt" strokecolor="#0000fd">
                <v:path arrowok="t"/>
              </v:shape>
            </v:group>
            <v:group style="position:absolute;left:6138;top:9039;width:2;height:22" coordorigin="6138,9039" coordsize="2,22">
              <v:shape style="position:absolute;left:6138;top:9039;width:2;height:22" coordorigin="6138,9039" coordsize="1,22" path="m6138,9039l6138,9061e" filled="false" stroked="true" strokeweight=".107894pt" strokecolor="#0000fd">
                <v:path arrowok="t"/>
              </v:shape>
            </v:group>
            <v:group style="position:absolute;left:6138;top:9039;width:52;height:15" coordorigin="6138,9039" coordsize="52,15">
              <v:shape style="position:absolute;left:6138;top:9039;width:52;height:15" coordorigin="6138,9039" coordsize="52,15" path="m6138,9053l6142,9046,6149,9039,6156,9039,6174,9050,6181,9050,6186,9046,6189,9039e" filled="false" stroked="true" strokeweight=".107894pt" strokecolor="#0000fd">
                <v:path arrowok="t"/>
              </v:shape>
            </v:group>
            <v:group style="position:absolute;left:6142;top:9043;width:33;height:8" coordorigin="6142,9043" coordsize="33,8">
              <v:shape style="position:absolute;left:6142;top:9043;width:33;height:8" coordorigin="6142,9043" coordsize="33,8" path="m6142,9046l6149,9043,6156,9043,6174,9050e" filled="false" stroked="true" strokeweight=".107894pt" strokecolor="#0000fd">
                <v:path arrowok="t"/>
              </v:shape>
            </v:group>
            <v:group style="position:absolute;left:6163;top:9039;width:26;height:77" coordorigin="6163,9039" coordsize="26,77">
              <v:shape style="position:absolute;left:6163;top:9039;width:26;height:77" coordorigin="6163,9039" coordsize="26,77" path="m6189,9039l6189,9050,6186,9060,6171,9079,6167,9086,6163,9097,6164,9115e" filled="false" stroked="true" strokeweight=".107894pt" strokecolor="#0000fd">
                <v:path arrowok="t"/>
              </v:shape>
            </v:group>
            <v:group style="position:absolute;left:6160;top:9060;width:26;height:55" coordorigin="6160,9060" coordsize="26,55">
              <v:shape style="position:absolute;left:6160;top:9060;width:26;height:55" coordorigin="6160,9060" coordsize="26,55" path="m6186,9060l6167,9079,6163,9086,6160,9097,6160,9115e" filled="false" stroked="true" strokeweight=".107894pt" strokecolor="#0000fd">
                <v:path arrowok="t"/>
              </v:shape>
            </v:group>
            <v:group style="position:absolute;left:6030;top:9138;width:200;height:2" coordorigin="6030,9138" coordsize="200,2">
              <v:shape style="position:absolute;left:6030;top:9138;width:200;height:2" coordorigin="6030,9138" coordsize="200,0" path="m6030,9138l6230,9138e" filled="false" stroked="true" strokeweight=".107894pt" strokecolor="#0000fd">
                <v:path arrowok="t"/>
              </v:shape>
            </v:group>
            <v:group style="position:absolute;left:6230;top:9021;width:2;height:117" coordorigin="6230,9021" coordsize="2,117">
              <v:shape style="position:absolute;left:6230;top:9021;width:2;height:117" coordorigin="6230,9021" coordsize="0,117" path="m6230,9138l6230,9021e" filled="false" stroked="true" strokeweight=".107894pt" strokecolor="#0000fd">
                <v:path arrowok="t"/>
              </v:shape>
            </v:group>
            <v:group style="position:absolute;left:6030;top:9021;width:200;height:2" coordorigin="6030,9021" coordsize="200,2">
              <v:shape style="position:absolute;left:6030;top:9021;width:200;height:2" coordorigin="6030,9021" coordsize="200,0" path="m6230,9021l6030,9021e" filled="false" stroked="true" strokeweight=".107894pt" strokecolor="#0000fd">
                <v:path arrowok="t"/>
              </v:shape>
            </v:group>
            <v:group style="position:absolute;left:6030;top:9021;width:2;height:117" coordorigin="6030,9021" coordsize="2,117">
              <v:shape style="position:absolute;left:6030;top:9021;width:2;height:117" coordorigin="6030,9021" coordsize="0,117" path="m6030,9021l6030,9138e" filled="false" stroked="true" strokeweight=".107894pt" strokecolor="#0000fd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53.88324pt;margin-top:451.009003pt;width:10.1pt;height:5.95pt;mso-position-horizontal-relative:page;mso-position-vertical-relative:page;z-index:-408976" coordorigin="11078,9020" coordsize="202,119">
            <v:group style="position:absolute;left:11130;top:9039;width:52;height:77" coordorigin="11130,9039" coordsize="52,77">
              <v:shape style="position:absolute;left:11130;top:9039;width:52;height:77" coordorigin="11130,9039" coordsize="52,77" path="m11134,9054l11137,9057,11134,9061,11130,9057,11130,9054,11134,9046,11137,9043,11148,9039,11162,9039,11173,9043,11178,9046,11181,9054,11181,9061,11178,9068,11166,9075,11148,9083,11141,9086,11134,9093,11130,9105,11130,9116e" filled="false" stroked="true" strokeweight=".107894pt" strokecolor="#0000fd">
                <v:path arrowok="t"/>
              </v:shape>
            </v:group>
            <v:group style="position:absolute;left:11148;top:9039;width:30;height:44" coordorigin="11148,9039" coordsize="30,44">
              <v:shape style="position:absolute;left:11148;top:9039;width:30;height:44" coordorigin="11148,9039" coordsize="30,44" path="m11162,9039l11170,9043,11173,9046,11178,9054,11178,9061,11173,9068,11163,9075,11148,9083e" filled="false" stroked="true" strokeweight=".107894pt" strokecolor="#0000fd">
                <v:path arrowok="t"/>
              </v:shape>
            </v:group>
            <v:group style="position:absolute;left:11130;top:9105;width:52;height:8" coordorigin="11130,9105" coordsize="52,8">
              <v:shape style="position:absolute;left:11130;top:9105;width:52;height:8" coordorigin="11130,9105" coordsize="52,8" path="m11130,9109l11134,9105,11141,9105,11159,9112,11170,9112,11178,9108,11181,9105e" filled="false" stroked="true" strokeweight=".107894pt" strokecolor="#0000fd">
                <v:path arrowok="t"/>
              </v:shape>
            </v:group>
            <v:group style="position:absolute;left:11141;top:9097;width:41;height:19" coordorigin="11141,9097" coordsize="41,19">
              <v:shape style="position:absolute;left:11141;top:9097;width:41;height:19" coordorigin="11141,9097" coordsize="41,19" path="m11141,9105l11159,9116,11174,9116,11178,9112,11181,9105,11181,9097e" filled="false" stroked="true" strokeweight=".107894pt" strokecolor="#0000fd">
                <v:path arrowok="t"/>
              </v:shape>
            </v:group>
            <v:group style="position:absolute;left:11206;top:9039;width:2;height:22" coordorigin="11206,9039" coordsize="2,22">
              <v:shape style="position:absolute;left:11206;top:9039;width:2;height:22" coordorigin="11206,9039" coordsize="1,22" path="m11206,9039l11206,9061e" filled="false" stroked="true" strokeweight=".107894pt" strokecolor="#0000fd">
                <v:path arrowok="t"/>
              </v:shape>
            </v:group>
            <v:group style="position:absolute;left:11206;top:9039;width:52;height:15" coordorigin="11206,9039" coordsize="52,15">
              <v:shape style="position:absolute;left:11206;top:9039;width:52;height:15" coordorigin="11206,9039" coordsize="52,15" path="m11206,9053l11210,9046,11217,9039,11224,9039,11243,9050,11250,9050,11254,9046,11258,9039e" filled="false" stroked="true" strokeweight=".107894pt" strokecolor="#0000fd">
                <v:path arrowok="t"/>
              </v:shape>
            </v:group>
            <v:group style="position:absolute;left:11210;top:9043;width:33;height:8" coordorigin="11210,9043" coordsize="33,8">
              <v:shape style="position:absolute;left:11210;top:9043;width:33;height:8" coordorigin="11210,9043" coordsize="33,8" path="m11210,9046l11217,9043,11224,9043,11243,9050e" filled="false" stroked="true" strokeweight=".107894pt" strokecolor="#0000fd">
                <v:path arrowok="t"/>
              </v:shape>
            </v:group>
            <v:group style="position:absolute;left:11232;top:9039;width:26;height:77" coordorigin="11232,9039" coordsize="26,77">
              <v:shape style="position:absolute;left:11232;top:9039;width:26;height:77" coordorigin="11232,9039" coordsize="26,77" path="m11258,9039l11258,9050,11254,9060,11239,9079,11235,9086,11232,9097,11232,9115e" filled="false" stroked="true" strokeweight=".107894pt" strokecolor="#0000fd">
                <v:path arrowok="t"/>
              </v:shape>
            </v:group>
            <v:group style="position:absolute;left:11228;top:9060;width:26;height:55" coordorigin="11228,9060" coordsize="26,55">
              <v:shape style="position:absolute;left:11228;top:9060;width:26;height:55" coordorigin="11228,9060" coordsize="26,55" path="m11254,9060l11235,9079,11232,9086,11228,9097,11228,9115e" filled="false" stroked="true" strokeweight=".107894pt" strokecolor="#0000fd">
                <v:path arrowok="t"/>
              </v:shape>
            </v:group>
            <v:group style="position:absolute;left:11079;top:9138;width:200;height:2" coordorigin="11079,9138" coordsize="200,2">
              <v:shape style="position:absolute;left:11079;top:9138;width:200;height:2" coordorigin="11079,9138" coordsize="200,0" path="m11079,9138l11278,9138e" filled="false" stroked="true" strokeweight=".107894pt" strokecolor="#0000fd">
                <v:path arrowok="t"/>
              </v:shape>
            </v:group>
            <v:group style="position:absolute;left:11278;top:9021;width:2;height:117" coordorigin="11278,9021" coordsize="2,117">
              <v:shape style="position:absolute;left:11278;top:9021;width:2;height:117" coordorigin="11278,9021" coordsize="0,117" path="m11278,9138l11278,9021e" filled="false" stroked="true" strokeweight=".107894pt" strokecolor="#0000fd">
                <v:path arrowok="t"/>
              </v:shape>
            </v:group>
            <v:group style="position:absolute;left:11079;top:9021;width:200;height:2" coordorigin="11079,9021" coordsize="200,2">
              <v:shape style="position:absolute;left:11079;top:9021;width:200;height:2" coordorigin="11079,9021" coordsize="200,0" path="m11278,9021l11079,9021e" filled="false" stroked="true" strokeweight=".107894pt" strokecolor="#0000fd">
                <v:path arrowok="t"/>
              </v:shape>
            </v:group>
            <v:group style="position:absolute;left:11079;top:9021;width:2;height:117" coordorigin="11079,9021" coordsize="2,117">
              <v:shape style="position:absolute;left:11079;top:9021;width:2;height:117" coordorigin="11079,9021" coordsize="0,117" path="m11079,9021l11079,9138e" filled="false" stroked="true" strokeweight=".107894pt" strokecolor="#0000fd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07.866821pt;margin-top:451.009003pt;width:10.1pt;height:5.95pt;mso-position-horizontal-relative:page;mso-position-vertical-relative:page;z-index:-408952" coordorigin="8157,9020" coordsize="202,119">
            <v:group style="position:absolute;left:8194;top:9042;width:48;height:33" coordorigin="8194,9042" coordsize="48,33">
              <v:shape style="position:absolute;left:8194;top:9042;width:48;height:33" coordorigin="8194,9042" coordsize="48,33" path="m8198,9056l8201,9060,8198,9063,8194,9060,8194,9056,8198,9049,8201,9045,8212,9042,8226,9042,8237,9045,8242,9052,8242,9063,8237,9070,8227,9074,8216,9074e" filled="false" stroked="true" strokeweight=".107894pt" strokecolor="#0000fd">
                <v:path arrowok="t"/>
              </v:shape>
            </v:group>
            <v:group style="position:absolute;left:8194;top:9042;width:52;height:77" coordorigin="8194,9042" coordsize="52,77">
              <v:shape style="position:absolute;left:8194;top:9042;width:52;height:77" coordorigin="8194,9042" coordsize="52,77" path="m8226,9042l8234,9045,8237,9052,8237,9063,8234,9070,8227,9074,8234,9078,8242,9085,8245,9092,8245,9103,8242,9111,8238,9114,8227,9118,8212,9118,8201,9114,8198,9111,8194,9103,8194,9099,8198,9096,8201,9099,8198,9103e" filled="false" stroked="true" strokeweight=".107894pt" strokecolor="#0000fd">
                <v:path arrowok="t"/>
              </v:shape>
            </v:group>
            <v:group style="position:absolute;left:8227;top:9081;width:15;height:37" coordorigin="8227,9081" coordsize="15,37">
              <v:shape style="position:absolute;left:8227;top:9081;width:15;height:37" coordorigin="8227,9081" coordsize="15,37" path="m8237,9081l8242,9092,8242,9103,8238,9111,8234,9114,8227,9118e" filled="false" stroked="true" strokeweight=".107894pt" strokecolor="#0000fd">
                <v:path arrowok="t"/>
              </v:shape>
            </v:group>
            <v:group style="position:absolute;left:8270;top:9041;width:48;height:33" coordorigin="8270,9041" coordsize="48,33">
              <v:shape style="position:absolute;left:8270;top:9041;width:48;height:33" coordorigin="8270,9041" coordsize="48,33" path="m8274,9056l8278,9059,8274,9063,8270,9059,8270,9056,8274,9049,8278,9045,8288,9041,8303,9041,8314,9045,8318,9052,8318,9063,8314,9070,8303,9074,8292,9074e" filled="false" stroked="true" strokeweight=".107894pt" strokecolor="#0000fd">
                <v:path arrowok="t"/>
              </v:shape>
            </v:group>
            <v:group style="position:absolute;left:8271;top:9041;width:52;height:77" coordorigin="8271,9041" coordsize="52,77">
              <v:shape style="position:absolute;left:8271;top:9041;width:52;height:77" coordorigin="8271,9041" coordsize="52,77" path="m8303,9041l8310,9045,8314,9052,8314,9063,8310,9070,8303,9074,8310,9077,8318,9084,8322,9092,8322,9103,8318,9110,8314,9114,8303,9118,8289,9118,8278,9114,8274,9111,8271,9103,8271,9099,8274,9096,8278,9099,8274,9103e" filled="false" stroked="true" strokeweight=".107894pt" strokecolor="#0000fd">
                <v:path arrowok="t"/>
              </v:shape>
            </v:group>
            <v:group style="position:absolute;left:8303;top:9081;width:15;height:37" coordorigin="8303,9081" coordsize="15,37">
              <v:shape style="position:absolute;left:8303;top:9081;width:15;height:37" coordorigin="8303,9081" coordsize="15,37" path="m8314,9081l8318,9092,8318,9103,8314,9110,8310,9114,8303,9118e" filled="false" stroked="true" strokeweight=".107894pt" strokecolor="#0000fd">
                <v:path arrowok="t"/>
              </v:shape>
            </v:group>
            <v:group style="position:absolute;left:8158;top:9138;width:200;height:2" coordorigin="8158,9138" coordsize="200,2">
              <v:shape style="position:absolute;left:8158;top:9138;width:200;height:2" coordorigin="8158,9138" coordsize="200,0" path="m8158,9138l8358,9138e" filled="false" stroked="true" strokeweight=".107894pt" strokecolor="#0000fd">
                <v:path arrowok="t"/>
              </v:shape>
            </v:group>
            <v:group style="position:absolute;left:8358;top:9021;width:2;height:117" coordorigin="8358,9021" coordsize="2,117">
              <v:shape style="position:absolute;left:8358;top:9021;width:2;height:117" coordorigin="8358,9021" coordsize="0,117" path="m8358,9138l8358,9021e" filled="false" stroked="true" strokeweight=".107894pt" strokecolor="#0000fd">
                <v:path arrowok="t"/>
              </v:shape>
            </v:group>
            <v:group style="position:absolute;left:8158;top:9021;width:200;height:2" coordorigin="8158,9021" coordsize="200,2">
              <v:shape style="position:absolute;left:8158;top:9021;width:200;height:2" coordorigin="8158,9021" coordsize="200,0" path="m8358,9021l8158,9021e" filled="false" stroked="true" strokeweight=".107894pt" strokecolor="#0000fd">
                <v:path arrowok="t"/>
              </v:shape>
            </v:group>
            <v:group style="position:absolute;left:8158;top:9021;width:2;height:117" coordorigin="8158,9021" coordsize="2,117">
              <v:shape style="position:absolute;left:8158;top:9021;width:2;height:117" coordorigin="8158,9021" coordsize="0,117" path="m8158,9021l8158,9138e" filled="false" stroked="true" strokeweight=".107894pt" strokecolor="#0000fd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28.358429pt;margin-top:451.009003pt;width:10.1pt;height:5.95pt;mso-position-horizontal-relative:page;mso-position-vertical-relative:page;z-index:-408928" coordorigin="8567,9020" coordsize="202,119">
            <v:group style="position:absolute;left:8613;top:9039;width:48;height:33" coordorigin="8613,9039" coordsize="48,33">
              <v:shape style="position:absolute;left:8613;top:9039;width:48;height:33" coordorigin="8613,9039" coordsize="48,33" path="m8617,9054l8620,9057,8617,9061,8613,9057,8613,9054,8617,9046,8620,9043,8631,9039,8645,9039,8656,9043,8660,9050,8661,9061,8656,9068,8646,9072,8635,9072e" filled="false" stroked="true" strokeweight=".107894pt" strokecolor="#0000fd">
                <v:path arrowok="t"/>
              </v:shape>
            </v:group>
            <v:group style="position:absolute;left:8613;top:9039;width:52;height:77" coordorigin="8613,9039" coordsize="52,77">
              <v:shape style="position:absolute;left:8613;top:9039;width:52;height:77" coordorigin="8613,9039" coordsize="52,77" path="m8645,9039l8653,9043,8656,9050,8656,9061,8653,9068,8646,9072,8653,9075,8661,9082,8664,9090,8664,9100,8661,9108,8657,9112,8646,9116,8631,9116,8620,9112,8617,9108,8613,9101,8613,9097,8617,9093,8620,9097,8617,9101e" filled="false" stroked="true" strokeweight=".107894pt" strokecolor="#0000fd">
                <v:path arrowok="t"/>
              </v:shape>
            </v:group>
            <v:group style="position:absolute;left:8646;top:9079;width:15;height:37" coordorigin="8646,9079" coordsize="15,37">
              <v:shape style="position:absolute;left:8646;top:9079;width:15;height:37" coordorigin="8646,9079" coordsize="15,37" path="m8656,9079l8661,9090,8661,9100,8656,9108,8653,9112,8646,9116e" filled="false" stroked="true" strokeweight=".107894pt" strokecolor="#0000fd">
                <v:path arrowok="t"/>
              </v:shape>
            </v:group>
            <v:group style="position:absolute;left:8689;top:9039;width:52;height:77" coordorigin="8689,9039" coordsize="52,77">
              <v:shape style="position:absolute;left:8689;top:9039;width:52;height:77" coordorigin="8689,9039" coordsize="52,77" path="m8693,9053l8697,9057,8693,9061,8689,9057,8689,9053,8693,9046,8697,9043,8707,9039,8722,9039,8733,9042,8737,9046,8741,9053,8741,9060,8737,9068,8726,9075,8708,9082,8700,9086,8693,9093,8690,9105,8690,9115e" filled="false" stroked="true" strokeweight=".107894pt" strokecolor="#0000fd">
                <v:path arrowok="t"/>
              </v:shape>
            </v:group>
            <v:group style="position:absolute;left:8708;top:9039;width:30;height:44" coordorigin="8708,9039" coordsize="30,44">
              <v:shape style="position:absolute;left:8708;top:9039;width:30;height:44" coordorigin="8708,9039" coordsize="30,44" path="m8722,9039l8729,9042,8733,9046,8737,9053,8737,9060,8733,9068,8722,9075,8708,9082e" filled="false" stroked="true" strokeweight=".107894pt" strokecolor="#0000fd">
                <v:path arrowok="t"/>
              </v:shape>
            </v:group>
            <v:group style="position:absolute;left:8690;top:9104;width:52;height:8" coordorigin="8690,9104" coordsize="52,8">
              <v:shape style="position:absolute;left:8690;top:9104;width:52;height:8" coordorigin="8690,9104" coordsize="52,8" path="m8690,9108l8693,9105,8700,9105,8719,9112,8729,9112,8737,9108,8741,9104e" filled="false" stroked="true" strokeweight=".107894pt" strokecolor="#0000fd">
                <v:path arrowok="t"/>
              </v:shape>
            </v:group>
            <v:group style="position:absolute;left:8700;top:9097;width:41;height:19" coordorigin="8700,9097" coordsize="41,19">
              <v:shape style="position:absolute;left:8700;top:9097;width:41;height:19" coordorigin="8700,9097" coordsize="41,19" path="m8700,9105l8719,9115,8733,9115,8737,9112,8741,9104,8741,9097e" filled="false" stroked="true" strokeweight=".107894pt" strokecolor="#0000fd">
                <v:path arrowok="t"/>
              </v:shape>
            </v:group>
            <v:group style="position:absolute;left:8568;top:9138;width:200;height:2" coordorigin="8568,9138" coordsize="200,2">
              <v:shape style="position:absolute;left:8568;top:9138;width:200;height:2" coordorigin="8568,9138" coordsize="200,0" path="m8568,9138l8768,9138e" filled="false" stroked="true" strokeweight=".107894pt" strokecolor="#0000fd">
                <v:path arrowok="t"/>
              </v:shape>
            </v:group>
            <v:group style="position:absolute;left:8768;top:9021;width:2;height:117" coordorigin="8768,9021" coordsize="2,117">
              <v:shape style="position:absolute;left:8768;top:9021;width:2;height:117" coordorigin="8768,9021" coordsize="0,117" path="m8768,9138l8768,9021e" filled="false" stroked="true" strokeweight=".107894pt" strokecolor="#0000fd">
                <v:path arrowok="t"/>
              </v:shape>
            </v:group>
            <v:group style="position:absolute;left:8568;top:9021;width:200;height:2" coordorigin="8568,9021" coordsize="200,2">
              <v:shape style="position:absolute;left:8568;top:9021;width:200;height:2" coordorigin="8568,9021" coordsize="200,0" path="m8768,9021l8568,9021e" filled="false" stroked="true" strokeweight=".107894pt" strokecolor="#0000fd">
                <v:path arrowok="t"/>
              </v:shape>
            </v:group>
            <v:group style="position:absolute;left:8568;top:9021;width:2;height:117" coordorigin="8568,9021" coordsize="2,117">
              <v:shape style="position:absolute;left:8568;top:9021;width:2;height:117" coordorigin="8568,9021" coordsize="0,117" path="m8568,9021l8568,9138e" filled="false" stroked="true" strokeweight=".107894pt" strokecolor="#0000fd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52.097229pt;margin-top:451.009003pt;width:10.1pt;height:5.95pt;mso-position-horizontal-relative:page;mso-position-vertical-relative:page;z-index:-408904" coordorigin="9042,9020" coordsize="202,119">
            <v:group style="position:absolute;left:9096;top:9039;width:48;height:33" coordorigin="9096,9039" coordsize="48,33">
              <v:shape style="position:absolute;left:9096;top:9039;width:48;height:33" coordorigin="9096,9039" coordsize="48,33" path="m9099,9054l9103,9057,9099,9061,9096,9057,9096,9054,9099,9046,9103,9043,9114,9039,9128,9039,9139,9043,9143,9050,9143,9061,9139,9068,9128,9072,9117,9072e" filled="false" stroked="true" strokeweight=".107894pt" strokecolor="#0000fd">
                <v:path arrowok="t"/>
              </v:shape>
            </v:group>
            <v:group style="position:absolute;left:9096;top:9039;width:52;height:77" coordorigin="9096,9039" coordsize="52,77">
              <v:shape style="position:absolute;left:9096;top:9039;width:52;height:77" coordorigin="9096,9039" coordsize="52,77" path="m9128,9039l9135,9043,9139,9050,9139,9061,9135,9068,9128,9072,9135,9075,9143,9082,9147,9090,9147,9100,9143,9108,9139,9112,9128,9116,9114,9116,9103,9112,9099,9108,9096,9101,9096,9097,9099,9093,9103,9097,9099,9101e" filled="false" stroked="true" strokeweight=".107894pt" strokecolor="#0000fd">
                <v:path arrowok="t"/>
              </v:shape>
            </v:group>
            <v:group style="position:absolute;left:9128;top:9079;width:15;height:37" coordorigin="9128,9079" coordsize="15,37">
              <v:shape style="position:absolute;left:9128;top:9079;width:15;height:37" coordorigin="9128,9079" coordsize="15,37" path="m9139,9079l9143,9090,9143,9100,9139,9108,9135,9112,9128,9116e" filled="false" stroked="true" strokeweight=".107894pt" strokecolor="#0000fd">
                <v:path arrowok="t"/>
              </v:shape>
            </v:group>
            <v:group style="position:absolute;left:9172;top:9039;width:19;height:77" coordorigin="9172,9039" coordsize="19,77">
              <v:shape style="position:absolute;left:9172;top:9039;width:19;height:77" coordorigin="9172,9039" coordsize="19,77" path="m9172,9053l9179,9050,9190,9039,9190,9115e" filled="false" stroked="true" strokeweight=".107894pt" strokecolor="#0000fd">
                <v:path arrowok="t"/>
              </v:shape>
            </v:group>
            <v:group style="position:absolute;left:9186;top:9042;width:2;height:73" coordorigin="9186,9042" coordsize="2,73">
              <v:shape style="position:absolute;left:9186;top:9042;width:2;height:73" coordorigin="9186,9042" coordsize="1,73" path="m9186,9042l9187,9115e" filled="false" stroked="true" strokeweight=".107894pt" strokecolor="#0000fd">
                <v:path arrowok="t"/>
              </v:shape>
            </v:group>
            <v:group style="position:absolute;left:9172;top:9115;width:33;height:2" coordorigin="9172,9115" coordsize="33,2">
              <v:shape style="position:absolute;left:9172;top:9115;width:33;height:2" coordorigin="9172,9115" coordsize="33,1" path="m9172,9115l9205,9115e" filled="false" stroked="true" strokeweight=".107894pt" strokecolor="#0000fd">
                <v:path arrowok="t"/>
              </v:shape>
            </v:group>
            <v:group style="position:absolute;left:9043;top:9138;width:200;height:2" coordorigin="9043,9138" coordsize="200,2">
              <v:shape style="position:absolute;left:9043;top:9138;width:200;height:2" coordorigin="9043,9138" coordsize="200,0" path="m9043,9138l9243,9138e" filled="false" stroked="true" strokeweight=".107894pt" strokecolor="#0000fd">
                <v:path arrowok="t"/>
              </v:shape>
            </v:group>
            <v:group style="position:absolute;left:9243;top:9021;width:2;height:117" coordorigin="9243,9021" coordsize="2,117">
              <v:shape style="position:absolute;left:9243;top:9021;width:2;height:117" coordorigin="9243,9021" coordsize="0,117" path="m9243,9138l9243,9021e" filled="false" stroked="true" strokeweight=".107894pt" strokecolor="#0000fd">
                <v:path arrowok="t"/>
              </v:shape>
            </v:group>
            <v:group style="position:absolute;left:9043;top:9021;width:200;height:2" coordorigin="9043,9021" coordsize="200,2">
              <v:shape style="position:absolute;left:9043;top:9021;width:200;height:2" coordorigin="9043,9021" coordsize="200,0" path="m9243,9021l9043,9021e" filled="false" stroked="true" strokeweight=".107894pt" strokecolor="#0000fd">
                <v:path arrowok="t"/>
              </v:shape>
            </v:group>
            <v:group style="position:absolute;left:9043;top:9021;width:2;height:117" coordorigin="9043,9021" coordsize="2,117">
              <v:shape style="position:absolute;left:9043;top:9021;width:2;height:117" coordorigin="9043,9021" coordsize="0,117" path="m9043,9021l9043,9138e" filled="false" stroked="true" strokeweight=".107894pt" strokecolor="#0000fd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74.223633pt;margin-top:451.009003pt;width:10.1pt;height:5.95pt;mso-position-horizontal-relative:page;mso-position-vertical-relative:page;z-index:-408880" coordorigin="5484,9020" coordsize="202,119">
            <v:group style="position:absolute;left:5520;top:9039;width:48;height:33" coordorigin="5520,9039" coordsize="48,33">
              <v:shape style="position:absolute;left:5520;top:9039;width:48;height:33" coordorigin="5520,9039" coordsize="48,33" path="m5523,9054l5527,9057,5523,9061,5520,9057,5520,9054,5523,9046,5527,9043,5538,9039,5552,9039,5563,9043,5567,9050,5567,9061,5563,9068,5552,9072,5541,9072e" filled="false" stroked="true" strokeweight=".107894pt" strokecolor="#0000fd">
                <v:path arrowok="t"/>
              </v:shape>
            </v:group>
            <v:group style="position:absolute;left:5520;top:9039;width:52;height:77" coordorigin="5520,9039" coordsize="52,77">
              <v:shape style="position:absolute;left:5520;top:9039;width:52;height:77" coordorigin="5520,9039" coordsize="52,77" path="m5552,9039l5559,9043,5563,9050,5563,9061,5560,9068,5552,9072,5560,9075,5567,9082,5571,9090,5571,9100,5568,9108,5563,9112,5552,9116,5538,9116,5527,9112,5524,9108,5520,9101,5520,9097,5524,9093,5527,9097,5524,9101e" filled="false" stroked="true" strokeweight=".107894pt" strokecolor="#0000fd">
                <v:path arrowok="t"/>
              </v:shape>
            </v:group>
            <v:group style="position:absolute;left:5552;top:9079;width:15;height:37" coordorigin="5552,9079" coordsize="15,37">
              <v:shape style="position:absolute;left:5552;top:9079;width:15;height:37" coordorigin="5552,9079" coordsize="15,37" path="m5563,9079l5567,9090,5567,9100,5563,9108,5560,9112,5552,9116e" filled="false" stroked="true" strokeweight=".107894pt" strokecolor="#0000fd">
                <v:path arrowok="t"/>
              </v:shape>
            </v:group>
            <v:group style="position:absolute;left:5600;top:9039;width:44;height:33" coordorigin="5600,9039" coordsize="44,33">
              <v:shape style="position:absolute;left:5600;top:9039;width:44;height:33" coordorigin="5600,9039" coordsize="44,33" path="m5614,9039l5603,9043,5600,9050,5600,9061,5603,9068,5614,9071,5629,9071,5640,9068,5644,9060,5644,9050,5639,9042,5629,9039,5614,9039,5614,9071e" filled="false" stroked="true" strokeweight=".107894pt" strokecolor="#0000fd">
                <v:path arrowok="t"/>
              </v:shape>
            </v:group>
            <v:group style="position:absolute;left:5629;top:9039;width:11;height:33" coordorigin="5629,9039" coordsize="11,33">
              <v:shape style="position:absolute;left:5629;top:9039;width:11;height:33" coordorigin="5629,9039" coordsize="11,33" path="m5629,9071l5636,9068,5640,9060,5640,9050,5636,9042,5629,9039e" filled="false" stroked="true" strokeweight=".107894pt" strokecolor="#0000fd">
                <v:path arrowok="t"/>
              </v:shape>
            </v:group>
            <v:group style="position:absolute;left:5596;top:9071;width:52;height:44" coordorigin="5596,9071" coordsize="52,44">
              <v:shape style="position:absolute;left:5596;top:9071;width:52;height:44" coordorigin="5596,9071" coordsize="52,44" path="m5614,9071l5604,9075,5600,9079,5596,9086,5596,9100,5600,9108,5604,9112,5614,9115,5629,9115,5640,9112,5644,9108,5648,9100,5647,9086,5644,9079,5640,9075,5629,9071e" filled="false" stroked="true" strokeweight=".107894pt" strokecolor="#0000fd">
                <v:path arrowok="t"/>
              </v:shape>
            </v:group>
            <v:group style="position:absolute;left:5600;top:9071;width:15;height:44" coordorigin="5600,9071" coordsize="15,44">
              <v:shape style="position:absolute;left:5600;top:9071;width:15;height:44" coordorigin="5600,9071" coordsize="15,44" path="m5614,9071l5607,9075,5604,9079,5600,9086,5600,9100,5604,9108,5607,9112,5614,9115e" filled="false" stroked="true" strokeweight=".107894pt" strokecolor="#0000fd">
                <v:path arrowok="t"/>
              </v:shape>
            </v:group>
            <v:group style="position:absolute;left:5629;top:9071;width:16;height:44" coordorigin="5629,9071" coordsize="16,44">
              <v:shape style="position:absolute;left:5629;top:9071;width:16;height:44" coordorigin="5629,9071" coordsize="16,44" path="m5629,9115l5636,9112,5640,9108,5644,9100,5644,9086,5640,9079,5636,9075,5629,9071e" filled="false" stroked="true" strokeweight=".107894pt" strokecolor="#0000fd">
                <v:path arrowok="t"/>
              </v:shape>
            </v:group>
            <v:group style="position:absolute;left:5486;top:9138;width:200;height:2" coordorigin="5486,9138" coordsize="200,2">
              <v:shape style="position:absolute;left:5486;top:9138;width:200;height:2" coordorigin="5486,9138" coordsize="200,0" path="m5486,9138l5685,9138e" filled="false" stroked="true" strokeweight=".107894pt" strokecolor="#0000fd">
                <v:path arrowok="t"/>
              </v:shape>
            </v:group>
            <v:group style="position:absolute;left:5685;top:9021;width:2;height:117" coordorigin="5685,9021" coordsize="2,117">
              <v:shape style="position:absolute;left:5685;top:9021;width:2;height:117" coordorigin="5685,9021" coordsize="0,117" path="m5685,9138l5685,9021e" filled="false" stroked="true" strokeweight=".107894pt" strokecolor="#0000fd">
                <v:path arrowok="t"/>
              </v:shape>
            </v:group>
            <v:group style="position:absolute;left:5486;top:9021;width:200;height:2" coordorigin="5486,9021" coordsize="200,2">
              <v:shape style="position:absolute;left:5486;top:9021;width:200;height:2" coordorigin="5486,9021" coordsize="200,0" path="m5685,9021l5486,9021e" filled="false" stroked="true" strokeweight=".107894pt" strokecolor="#0000fd">
                <v:path arrowok="t"/>
              </v:shape>
            </v:group>
            <v:group style="position:absolute;left:5486;top:9021;width:2;height:117" coordorigin="5486,9021" coordsize="2,117">
              <v:shape style="position:absolute;left:5486;top:9021;width:2;height:117" coordorigin="5486,9021" coordsize="0,117" path="m5486,9021l5486,9138e" filled="false" stroked="true" strokeweight=".107894pt" strokecolor="#0000fd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80.360016pt;margin-top:451.009003pt;width:10.1pt;height:5.95pt;mso-position-horizontal-relative:page;mso-position-vertical-relative:page;z-index:-408856" coordorigin="3607,9020" coordsize="202,119">
            <v:group style="position:absolute;left:3608;top:9138;width:200;height:2" coordorigin="3608,9138" coordsize="200,2">
              <v:shape style="position:absolute;left:3608;top:9138;width:200;height:2" coordorigin="3608,9138" coordsize="200,0" path="m3608,9138l3808,9138e" filled="false" stroked="true" strokeweight=".107894pt" strokecolor="#0000fd">
                <v:path arrowok="t"/>
              </v:shape>
            </v:group>
            <v:group style="position:absolute;left:3808;top:9021;width:2;height:117" coordorigin="3808,9021" coordsize="2,117">
              <v:shape style="position:absolute;left:3808;top:9021;width:2;height:117" coordorigin="3808,9021" coordsize="0,117" path="m3808,9138l3808,9021e" filled="false" stroked="true" strokeweight=".107894pt" strokecolor="#0000fd">
                <v:path arrowok="t"/>
              </v:shape>
            </v:group>
            <v:group style="position:absolute;left:3608;top:9021;width:200;height:2" coordorigin="3608,9021" coordsize="200,2">
              <v:shape style="position:absolute;left:3608;top:9021;width:200;height:2" coordorigin="3608,9021" coordsize="200,0" path="m3808,9021l3608,9021e" filled="false" stroked="true" strokeweight=".107894pt" strokecolor="#0000fd">
                <v:path arrowok="t"/>
              </v:shape>
            </v:group>
            <v:group style="position:absolute;left:3608;top:9021;width:2;height:117" coordorigin="3608,9021" coordsize="2,117">
              <v:shape style="position:absolute;left:3608;top:9021;width:2;height:117" coordorigin="3608,9021" coordsize="0,117" path="m3608,9021l3608,9138e" filled="false" stroked="true" strokeweight=".107894pt" strokecolor="#0000fd">
                <v:path arrowok="t"/>
              </v:shape>
            </v:group>
            <v:group style="position:absolute;left:3696;top:9046;width:2;height:70" coordorigin="3696,9046" coordsize="2,70">
              <v:shape style="position:absolute;left:3696;top:9046;width:2;height:70" coordorigin="3696,9046" coordsize="1,70" path="m3696,9046l3696,9116e" filled="false" stroked="true" strokeweight=".107894pt" strokecolor="#0000fd">
                <v:path arrowok="t"/>
              </v:shape>
            </v:group>
            <v:group style="position:absolute;left:3700;top:9039;width:2;height:77" coordorigin="3700,9039" coordsize="2,77">
              <v:shape style="position:absolute;left:3700;top:9039;width:2;height:77" coordorigin="3700,9039" coordsize="1,77" path="m3700,9039l3700,9116e" filled="false" stroked="true" strokeweight=".107894pt" strokecolor="#0000fd">
                <v:path arrowok="t"/>
              </v:shape>
            </v:group>
            <v:group style="position:absolute;left:3660;top:9039;width:59;height:55" coordorigin="3660,9039" coordsize="59,55">
              <v:shape style="position:absolute;left:3660;top:9039;width:59;height:55" coordorigin="3660,9039" coordsize="59,55" path="m3700,9039l3660,9093,3719,9093e" filled="false" stroked="true" strokeweight=".107894pt" strokecolor="#0000fd">
                <v:path arrowok="t"/>
              </v:shape>
            </v:group>
            <v:group style="position:absolute;left:3685;top:9116;width:26;height:2" coordorigin="3685,9116" coordsize="26,2">
              <v:shape style="position:absolute;left:3685;top:9116;width:26;height:2" coordorigin="3685,9116" coordsize="26,1" path="m3685,9116l3711,9116e" filled="false" stroked="true" strokeweight=".107894pt" strokecolor="#0000fd">
                <v:path arrowok="t"/>
              </v:shape>
            </v:group>
            <v:group style="position:absolute;left:3744;top:9039;width:19;height:77" coordorigin="3744,9039" coordsize="19,77">
              <v:shape style="position:absolute;left:3744;top:9039;width:19;height:77" coordorigin="3744,9039" coordsize="19,77" path="m3744,9053l3751,9050,3762,9039,3762,9115e" filled="false" stroked="true" strokeweight=".107894pt" strokecolor="#0000fd">
                <v:path arrowok="t"/>
              </v:shape>
            </v:group>
            <v:group style="position:absolute;left:3758;top:9042;width:2;height:73" coordorigin="3758,9042" coordsize="2,73">
              <v:shape style="position:absolute;left:3758;top:9042;width:2;height:73" coordorigin="3758,9042" coordsize="1,73" path="m3758,9042l3758,9115e" filled="false" stroked="true" strokeweight=".107894pt" strokecolor="#0000fd">
                <v:path arrowok="t"/>
              </v:shape>
            </v:group>
            <v:group style="position:absolute;left:3744;top:9115;width:33;height:2" coordorigin="3744,9115" coordsize="33,2">
              <v:shape style="position:absolute;left:3744;top:9115;width:33;height:2" coordorigin="3744,9115" coordsize="33,1" path="m3744,9115l3776,9115e" filled="false" stroked="true" strokeweight=".107894pt" strokecolor="#0000fd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28.699982pt;margin-top:451.009003pt;width:10.1pt;height:5.95pt;mso-position-horizontal-relative:page;mso-position-vertical-relative:page;z-index:-408832" coordorigin="6574,9020" coordsize="202,119">
            <v:group style="position:absolute;left:6575;top:9138;width:200;height:2" coordorigin="6575,9138" coordsize="200,2">
              <v:shape style="position:absolute;left:6575;top:9138;width:200;height:2" coordorigin="6575,9138" coordsize="200,0" path="m6575,9138l6775,9138e" filled="false" stroked="true" strokeweight=".107894pt" strokecolor="#0000fd">
                <v:path arrowok="t"/>
              </v:shape>
            </v:group>
            <v:group style="position:absolute;left:6775;top:9021;width:2;height:117" coordorigin="6775,9021" coordsize="2,117">
              <v:shape style="position:absolute;left:6775;top:9021;width:2;height:117" coordorigin="6775,9021" coordsize="0,117" path="m6775,9138l6775,9021e" filled="false" stroked="true" strokeweight=".107894pt" strokecolor="#0000fd">
                <v:path arrowok="t"/>
              </v:shape>
            </v:group>
            <v:group style="position:absolute;left:6575;top:9021;width:200;height:2" coordorigin="6575,9021" coordsize="200,2">
              <v:shape style="position:absolute;left:6575;top:9021;width:200;height:2" coordorigin="6575,9021" coordsize="200,0" path="m6775,9021l6575,9021e" filled="false" stroked="true" strokeweight=".107894pt" strokecolor="#0000fd">
                <v:path arrowok="t"/>
              </v:shape>
            </v:group>
            <v:group style="position:absolute;left:6575;top:9021;width:2;height:117" coordorigin="6575,9021" coordsize="2,117">
              <v:shape style="position:absolute;left:6575;top:9021;width:2;height:117" coordorigin="6575,9021" coordsize="0,117" path="m6575,9021l6575,9138e" filled="false" stroked="true" strokeweight=".107894pt" strokecolor="#0000fd">
                <v:path arrowok="t"/>
              </v:shape>
            </v:group>
            <v:group style="position:absolute;left:6624;top:9039;width:48;height:33" coordorigin="6624,9039" coordsize="48,33">
              <v:shape style="position:absolute;left:6624;top:9039;width:48;height:33" coordorigin="6624,9039" coordsize="48,33" path="m6628,9054l6631,9057,6628,9061,6624,9057,6624,9054,6628,9046,6631,9043,6642,9039,6656,9039,6667,9043,6672,9050,6672,9061,6667,9068,6657,9072,6646,9072e" filled="false" stroked="true" strokeweight=".107894pt" strokecolor="#0000fd">
                <v:path arrowok="t"/>
              </v:shape>
            </v:group>
            <v:group style="position:absolute;left:6624;top:9039;width:52;height:77" coordorigin="6624,9039" coordsize="52,77">
              <v:shape style="position:absolute;left:6624;top:9039;width:52;height:77" coordorigin="6624,9039" coordsize="52,77" path="m6656,9039l6664,9043,6667,9050,6667,9061,6664,9068,6657,9072,6664,9075,6672,9082,6675,9090,6675,9100,6672,9108,6668,9112,6657,9116,6642,9116,6631,9112,6628,9108,6624,9101,6624,9097,6628,9093,6631,9097,6628,9101e" filled="false" stroked="true" strokeweight=".107894pt" strokecolor="#0000fd">
                <v:path arrowok="t"/>
              </v:shape>
            </v:group>
            <v:group style="position:absolute;left:6657;top:9079;width:15;height:37" coordorigin="6657,9079" coordsize="15,37">
              <v:shape style="position:absolute;left:6657;top:9079;width:15;height:37" coordorigin="6657,9079" coordsize="15,37" path="m6667,9079l6672,9090,6672,9100,6668,9108,6664,9112,6657,9116e" filled="false" stroked="true" strokeweight=".107894pt" strokecolor="#0000fd">
                <v:path arrowok="t"/>
              </v:shape>
            </v:group>
            <v:group style="position:absolute;left:6700;top:9039;width:52;height:77" coordorigin="6700,9039" coordsize="52,77">
              <v:shape style="position:absolute;left:6700;top:9039;width:52;height:77" coordorigin="6700,9039" coordsize="52,77" path="m6744,9050l6736,9039,6726,9039,6715,9043,6708,9050,6704,9057,6700,9071,6701,9093,6704,9105,6711,9112,6722,9115,6730,9115,6740,9112,6748,9104,6752,9093,6752,9089,6704,9090e" filled="false" stroked="true" strokeweight=".107894pt" strokecolor="#0000fd">
                <v:path arrowok="t"/>
              </v:shape>
            </v:group>
            <v:group style="position:absolute;left:6704;top:9039;width:22;height:77" coordorigin="6704,9039" coordsize="22,77">
              <v:shape style="position:absolute;left:6704;top:9039;width:22;height:77" coordorigin="6704,9039" coordsize="22,77" path="m6726,9039l6718,9043,6711,9050,6708,9057,6704,9071,6704,9093,6708,9105,6715,9112,6722,9115e" filled="false" stroked="true" strokeweight=".107894pt" strokecolor="#0000fd">
                <v:path arrowok="t"/>
              </v:shape>
            </v:group>
            <v:group style="position:absolute;left:6729;top:9068;width:19;height:48" coordorigin="6729,9068" coordsize="19,48">
              <v:shape style="position:absolute;left:6729;top:9068;width:19;height:48" coordorigin="6729,9068" coordsize="19,48" path="m6730,9115l6737,9112,6744,9104,6748,9093,6748,9089,6744,9079,6737,9071,6729,9068e" filled="false" stroked="true" strokeweight=".107894pt" strokecolor="#0000fd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52.998688pt;margin-top:451.009003pt;width:10.1pt;height:5.95pt;mso-position-horizontal-relative:page;mso-position-vertical-relative:page;z-index:-408808" coordorigin="7060,9020" coordsize="202,119">
            <v:group style="position:absolute;left:7061;top:9138;width:200;height:2" coordorigin="7061,9138" coordsize="200,2">
              <v:shape style="position:absolute;left:7061;top:9138;width:200;height:2" coordorigin="7061,9138" coordsize="200,0" path="m7061,9138l7261,9138e" filled="false" stroked="true" strokeweight=".107894pt" strokecolor="#0000fd">
                <v:path arrowok="t"/>
              </v:shape>
            </v:group>
            <v:group style="position:absolute;left:7261;top:9021;width:2;height:117" coordorigin="7261,9021" coordsize="2,117">
              <v:shape style="position:absolute;left:7261;top:9021;width:2;height:117" coordorigin="7261,9021" coordsize="0,117" path="m7261,9138l7261,9021e" filled="false" stroked="true" strokeweight=".107894pt" strokecolor="#0000fd">
                <v:path arrowok="t"/>
              </v:shape>
            </v:group>
            <v:group style="position:absolute;left:7061;top:9021;width:200;height:2" coordorigin="7061,9021" coordsize="200,2">
              <v:shape style="position:absolute;left:7061;top:9021;width:200;height:2" coordorigin="7061,9021" coordsize="200,0" path="m7261,9021l7061,9021e" filled="false" stroked="true" strokeweight=".107894pt" strokecolor="#0000fd">
                <v:path arrowok="t"/>
              </v:shape>
            </v:group>
            <v:group style="position:absolute;left:7061;top:9021;width:2;height:117" coordorigin="7061,9021" coordsize="2,117">
              <v:shape style="position:absolute;left:7061;top:9021;width:2;height:117" coordorigin="7061,9021" coordsize="0,117" path="m7061,9021l7061,9138e" filled="false" stroked="true" strokeweight=".107894pt" strokecolor="#0000fd">
                <v:path arrowok="t"/>
              </v:shape>
            </v:group>
            <v:group style="position:absolute;left:7104;top:9039;width:48;height:33" coordorigin="7104,9039" coordsize="48,33">
              <v:shape style="position:absolute;left:7104;top:9039;width:48;height:33" coordorigin="7104,9039" coordsize="48,33" path="m7108,9054l7111,9057,7108,9061,7104,9057,7104,9054,7108,9046,7111,9043,7122,9039,7137,9039,7147,9043,7152,9050,7152,9061,7147,9068,7137,9072,7126,9072e" filled="false" stroked="true" strokeweight=".107894pt" strokecolor="#0000fd">
                <v:path arrowok="t"/>
              </v:shape>
            </v:group>
            <v:group style="position:absolute;left:7104;top:9039;width:52;height:77" coordorigin="7104,9039" coordsize="52,77">
              <v:shape style="position:absolute;left:7104;top:9039;width:52;height:77" coordorigin="7104,9039" coordsize="52,77" path="m7137,9039l7144,9043,7147,9050,7147,9061,7144,9068,7137,9072,7144,9075,7152,9082,7155,9090,7155,9100,7152,9108,7148,9112,7137,9116,7122,9116,7112,9112,7108,9108,7104,9101,7104,9097,7108,9093,7111,9097,7108,9101e" filled="false" stroked="true" strokeweight=".107894pt" strokecolor="#0000fd">
                <v:path arrowok="t"/>
              </v:shape>
            </v:group>
            <v:group style="position:absolute;left:7137;top:9079;width:15;height:37" coordorigin="7137,9079" coordsize="15,37">
              <v:shape style="position:absolute;left:7137;top:9079;width:15;height:37" coordorigin="7137,9079" coordsize="15,37" path="m7148,9079l7152,9090,7152,9100,7148,9108,7144,9112,7137,9116e" filled="false" stroked="true" strokeweight=".107894pt" strokecolor="#0000fd">
                <v:path arrowok="t"/>
              </v:shape>
            </v:group>
            <v:group style="position:absolute;left:7181;top:9039;width:52;height:77" coordorigin="7181,9039" coordsize="52,77">
              <v:shape style="position:absolute;left:7181;top:9039;width:52;height:77" coordorigin="7181,9039" coordsize="52,77" path="m7188,9039l7181,9075,7188,9068,7199,9064,7232,9093,7228,9104,7220,9112,7210,9115,7199,9115,7188,9112,7184,9108,7181,9100,7181,9097,7184,9093,7188,9097,7184,9100e" filled="false" stroked="true" strokeweight=".107894pt" strokecolor="#0000fd">
                <v:path arrowok="t"/>
              </v:shape>
            </v:group>
            <v:group style="position:absolute;left:7209;top:9064;width:19;height:52" coordorigin="7209,9064" coordsize="19,52">
              <v:shape style="position:absolute;left:7209;top:9064;width:19;height:52" coordorigin="7209,9064" coordsize="19,52" path="m7209,9064l7217,9068,7224,9075,7228,9086,7228,9093,7224,9104,7217,9112,7210,9115e" filled="false" stroked="true" strokeweight=".107894pt" strokecolor="#0000fd">
                <v:path arrowok="t"/>
              </v:shape>
            </v:group>
            <v:group style="position:absolute;left:7188;top:9039;width:37;height:2" coordorigin="7188,9039" coordsize="37,2">
              <v:shape style="position:absolute;left:7188;top:9039;width:37;height:2" coordorigin="7188,9039" coordsize="37,1" path="m7188,9039l7224,9039e" filled="false" stroked="true" strokeweight=".107894pt" strokecolor="#0000fd">
                <v:path arrowok="t"/>
              </v:shape>
            </v:group>
            <v:group style="position:absolute;left:7188;top:9039;width:37;height:4" coordorigin="7188,9039" coordsize="37,4">
              <v:shape style="position:absolute;left:7188;top:9039;width:37;height:4" coordorigin="7188,9039" coordsize="37,4" path="m7188,9043l7206,9042,7224,9039e" filled="false" stroked="true" strokeweight=".107894pt" strokecolor="#0000fd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77.297394pt;margin-top:451.009003pt;width:10.1pt;height:5.95pt;mso-position-horizontal-relative:page;mso-position-vertical-relative:page;z-index:-408784" coordorigin="7546,9020" coordsize="202,119">
            <v:group style="position:absolute;left:7547;top:9138;width:200;height:2" coordorigin="7547,9138" coordsize="200,2">
              <v:shape style="position:absolute;left:7547;top:9138;width:200;height:2" coordorigin="7547,9138" coordsize="200,0" path="m7547,9138l7747,9138e" filled="false" stroked="true" strokeweight=".107894pt" strokecolor="#0000fd">
                <v:path arrowok="t"/>
              </v:shape>
            </v:group>
            <v:group style="position:absolute;left:7747;top:9021;width:2;height:117" coordorigin="7747,9021" coordsize="2,117">
              <v:shape style="position:absolute;left:7747;top:9021;width:2;height:117" coordorigin="7747,9021" coordsize="0,117" path="m7747,9138l7747,9021e" filled="false" stroked="true" strokeweight=".107894pt" strokecolor="#0000fd">
                <v:path arrowok="t"/>
              </v:shape>
            </v:group>
            <v:group style="position:absolute;left:7547;top:9021;width:200;height:2" coordorigin="7547,9021" coordsize="200,2">
              <v:shape style="position:absolute;left:7547;top:9021;width:200;height:2" coordorigin="7547,9021" coordsize="200,0" path="m7747,9021l7547,9021e" filled="false" stroked="true" strokeweight=".107894pt" strokecolor="#0000fd">
                <v:path arrowok="t"/>
              </v:shape>
            </v:group>
            <v:group style="position:absolute;left:7547;top:9021;width:2;height:117" coordorigin="7547,9021" coordsize="2,117">
              <v:shape style="position:absolute;left:7547;top:9021;width:2;height:117" coordorigin="7547,9021" coordsize="0,117" path="m7547,9021l7547,9138e" filled="false" stroked="true" strokeweight=".107894pt" strokecolor="#0000fd">
                <v:path arrowok="t"/>
              </v:shape>
            </v:group>
            <v:group style="position:absolute;left:7581;top:9039;width:48;height:33" coordorigin="7581,9039" coordsize="48,33">
              <v:shape style="position:absolute;left:7581;top:9039;width:48;height:33" coordorigin="7581,9039" coordsize="48,33" path="m7584,9054l7588,9057,7584,9061,7581,9057,7581,9054,7584,9047,7588,9043,7599,9039,7613,9039,7624,9043,7628,9050,7628,9061,7624,9068,7613,9072,7602,9072e" filled="false" stroked="true" strokeweight=".107894pt" strokecolor="#0000fd">
                <v:path arrowok="t"/>
              </v:shape>
            </v:group>
            <v:group style="position:absolute;left:7581;top:9039;width:52;height:77" coordorigin="7581,9039" coordsize="52,77">
              <v:shape style="position:absolute;left:7581;top:9039;width:52;height:77" coordorigin="7581,9039" coordsize="52,77" path="m7613,9039l7620,9043,7624,9050,7624,9061,7620,9068,7613,9072,7620,9075,7628,9082,7632,9090,7632,9100,7628,9108,7624,9112,7613,9116,7599,9116,7588,9112,7584,9109,7581,9101,7581,9097,7584,9093,7588,9097,7584,9101e" filled="false" stroked="true" strokeweight=".107894pt" strokecolor="#0000fd">
                <v:path arrowok="t"/>
              </v:shape>
            </v:group>
            <v:group style="position:absolute;left:7613;top:9079;width:15;height:37" coordorigin="7613,9079" coordsize="15,37">
              <v:shape style="position:absolute;left:7613;top:9079;width:15;height:37" coordorigin="7613,9079" coordsize="15,37" path="m7624,9079l7628,9090,7628,9101,7624,9108,7621,9112,7613,9116e" filled="false" stroked="true" strokeweight=".107894pt" strokecolor="#0000fd">
                <v:path arrowok="t"/>
              </v:shape>
            </v:group>
            <v:group style="position:absolute;left:7693;top:9046;width:2;height:70" coordorigin="7693,9046" coordsize="2,70">
              <v:shape style="position:absolute;left:7693;top:9046;width:2;height:70" coordorigin="7693,9046" coordsize="1,70" path="m7693,9046l7693,9115e" filled="false" stroked="true" strokeweight=".107894pt" strokecolor="#0000fd">
                <v:path arrowok="t"/>
              </v:shape>
            </v:group>
            <v:group style="position:absolute;left:7697;top:9039;width:2;height:77" coordorigin="7697,9039" coordsize="2,77">
              <v:shape style="position:absolute;left:7697;top:9039;width:2;height:77" coordorigin="7697,9039" coordsize="1,77" path="m7697,9039l7697,9115e" filled="false" stroked="true" strokeweight=".107894pt" strokecolor="#0000fd">
                <v:path arrowok="t"/>
              </v:shape>
            </v:group>
            <v:group style="position:absolute;left:7657;top:9039;width:59;height:55" coordorigin="7657,9039" coordsize="59,55">
              <v:shape style="position:absolute;left:7657;top:9039;width:59;height:55" coordorigin="7657,9039" coordsize="59,55" path="m7697,9039l7657,9093,7716,9093e" filled="false" stroked="true" strokeweight=".107894pt" strokecolor="#0000fd">
                <v:path arrowok="t"/>
              </v:shape>
            </v:group>
            <v:group style="position:absolute;left:7683;top:9115;width:26;height:2" coordorigin="7683,9115" coordsize="26,2">
              <v:shape style="position:absolute;left:7683;top:9115;width:26;height:2" coordorigin="7683,9115" coordsize="26,1" path="m7683,9115l7708,9115e" filled="false" stroked="true" strokeweight=".107894pt" strokecolor="#0000fd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73.479065pt;margin-top:451.009003pt;width:10.1pt;height:5.95pt;mso-position-horizontal-relative:page;mso-position-vertical-relative:page;z-index:-408760" coordorigin="11470,9020" coordsize="202,119">
            <v:group style="position:absolute;left:11471;top:9138;width:200;height:2" coordorigin="11471,9138" coordsize="200,2">
              <v:shape style="position:absolute;left:11471;top:9138;width:200;height:2" coordorigin="11471,9138" coordsize="200,0" path="m11471,9138l11670,9138e" filled="false" stroked="true" strokeweight=".107894pt" strokecolor="#0000fd">
                <v:path arrowok="t"/>
              </v:shape>
            </v:group>
            <v:group style="position:absolute;left:11670;top:9021;width:2;height:117" coordorigin="11670,9021" coordsize="2,117">
              <v:shape style="position:absolute;left:11670;top:9021;width:2;height:117" coordorigin="11670,9021" coordsize="0,117" path="m11670,9138l11670,9021e" filled="false" stroked="true" strokeweight=".107894pt" strokecolor="#0000fd">
                <v:path arrowok="t"/>
              </v:shape>
            </v:group>
            <v:group style="position:absolute;left:11471;top:9021;width:200;height:2" coordorigin="11471,9021" coordsize="200,2">
              <v:shape style="position:absolute;left:11471;top:9021;width:200;height:2" coordorigin="11471,9021" coordsize="200,0" path="m11670,9021l11471,9021e" filled="false" stroked="true" strokeweight=".107894pt" strokecolor="#0000fd">
                <v:path arrowok="t"/>
              </v:shape>
            </v:group>
            <v:group style="position:absolute;left:11471;top:9021;width:2;height:117" coordorigin="11471,9021" coordsize="2,117">
              <v:shape style="position:absolute;left:11471;top:9021;width:2;height:117" coordorigin="11471,9021" coordsize="0,117" path="m11471,9021l11471,9138e" filled="false" stroked="true" strokeweight=".107894pt" strokecolor="#0000fd">
                <v:path arrowok="t"/>
              </v:shape>
            </v:group>
            <v:group style="position:absolute;left:11507;top:9039;width:52;height:77" coordorigin="11507,9039" coordsize="52,77">
              <v:shape style="position:absolute;left:11507;top:9039;width:52;height:77" coordorigin="11507,9039" coordsize="52,77" path="m11511,9054l11514,9057,11511,9061,11507,9057,11507,9054,11511,9046,11514,9043,11525,9039,11540,9039,11551,9043,11555,9046,11558,9054,11558,9061,11555,9068,11543,9075,11525,9083,11518,9086,11511,9093,11507,9105,11507,9116e" filled="false" stroked="true" strokeweight=".107894pt" strokecolor="#0000fd">
                <v:path arrowok="t"/>
              </v:shape>
            </v:group>
            <v:group style="position:absolute;left:11525;top:9039;width:30;height:44" coordorigin="11525,9039" coordsize="30,44">
              <v:shape style="position:absolute;left:11525;top:9039;width:30;height:44" coordorigin="11525,9039" coordsize="30,44" path="m11540,9039l11547,9043,11551,9046,11555,9054,11555,9061,11551,9068,11540,9075,11525,9083e" filled="false" stroked="true" strokeweight=".107894pt" strokecolor="#0000fd">
                <v:path arrowok="t"/>
              </v:shape>
            </v:group>
            <v:group style="position:absolute;left:11507;top:9105;width:52;height:8" coordorigin="11507,9105" coordsize="52,8">
              <v:shape style="position:absolute;left:11507;top:9105;width:52;height:8" coordorigin="11507,9105" coordsize="52,8" path="m11507,9109l11511,9105,11518,9105,11536,9112,11547,9112,11555,9108,11559,9105e" filled="false" stroked="true" strokeweight=".107894pt" strokecolor="#0000fd">
                <v:path arrowok="t"/>
              </v:shape>
            </v:group>
            <v:group style="position:absolute;left:11518;top:9097;width:41;height:19" coordorigin="11518,9097" coordsize="41,19">
              <v:shape style="position:absolute;left:11518;top:9097;width:41;height:19" coordorigin="11518,9097" coordsize="41,19" path="m11518,9105l11536,9116,11551,9116,11555,9112,11559,9105,11559,9097e" filled="false" stroked="true" strokeweight=".107894pt" strokecolor="#0000fd">
                <v:path arrowok="t"/>
              </v:shape>
            </v:group>
            <v:group style="position:absolute;left:11584;top:9039;width:52;height:77" coordorigin="11584,9039" coordsize="52,77">
              <v:shape style="position:absolute;left:11584;top:9039;width:52;height:77" coordorigin="11584,9039" coordsize="52,77" path="m11627,9050l11620,9039,11609,9039,11598,9043,11591,9050,11587,9057,11584,9071,11584,9093,11587,9105,11595,9112,11606,9115,11613,9115,11624,9112,11631,9104,11635,9093,11635,9089,11587,9090e" filled="false" stroked="true" strokeweight=".107894pt" strokecolor="#0000fd">
                <v:path arrowok="t"/>
              </v:shape>
            </v:group>
            <v:group style="position:absolute;left:11587;top:9039;width:22;height:77" coordorigin="11587,9039" coordsize="22,77">
              <v:shape style="position:absolute;left:11587;top:9039;width:22;height:77" coordorigin="11587,9039" coordsize="22,77" path="m11609,9039l11602,9043,11595,9050,11591,9057,11587,9071,11587,9093,11591,9105,11598,9112,11606,9115e" filled="false" stroked="true" strokeweight=".107894pt" strokecolor="#0000fd">
                <v:path arrowok="t"/>
              </v:shape>
            </v:group>
            <v:group style="position:absolute;left:11613;top:9068;width:19;height:48" coordorigin="11613,9068" coordsize="19,48">
              <v:shape style="position:absolute;left:11613;top:9068;width:19;height:48" coordorigin="11613,9068" coordsize="19,48" path="m11613,9115l11620,9112,11627,9104,11631,9093,11631,9089,11627,9079,11620,9071,11613,9068e" filled="false" stroked="true" strokeweight=".107894pt" strokecolor="#0000fd">
                <v:path arrowok="t"/>
              </v:shape>
            </v:group>
            <w10:wrap type="none"/>
          </v:group>
        </w:pict>
      </w:r>
      <w:r>
        <w:rPr/>
        <w:pict>
          <v:group style="position:absolute;margin-left:605.616089pt;margin-top:451.009003pt;width:10.1pt;height:5.95pt;mso-position-horizontal-relative:page;mso-position-vertical-relative:page;z-index:-408736" coordorigin="12112,9020" coordsize="202,119">
            <v:group style="position:absolute;left:12113;top:9138;width:200;height:2" coordorigin="12113,9138" coordsize="200,2">
              <v:shape style="position:absolute;left:12113;top:9138;width:200;height:2" coordorigin="12113,9138" coordsize="200,0" path="m12113,9138l12313,9138e" filled="false" stroked="true" strokeweight=".107894pt" strokecolor="#0000fd">
                <v:path arrowok="t"/>
              </v:shape>
            </v:group>
            <v:group style="position:absolute;left:12313;top:9021;width:2;height:117" coordorigin="12313,9021" coordsize="2,117">
              <v:shape style="position:absolute;left:12313;top:9021;width:2;height:117" coordorigin="12313,9021" coordsize="0,117" path="m12313,9138l12313,9021e" filled="false" stroked="true" strokeweight=".107894pt" strokecolor="#0000fd">
                <v:path arrowok="t"/>
              </v:shape>
            </v:group>
            <v:group style="position:absolute;left:12113;top:9021;width:200;height:2" coordorigin="12113,9021" coordsize="200,2">
              <v:shape style="position:absolute;left:12113;top:9021;width:200;height:2" coordorigin="12113,9021" coordsize="200,0" path="m12313,9021l12113,9021e" filled="false" stroked="true" strokeweight=".107894pt" strokecolor="#0000fd">
                <v:path arrowok="t"/>
              </v:shape>
            </v:group>
            <v:group style="position:absolute;left:12113;top:9021;width:2;height:117" coordorigin="12113,9021" coordsize="2,117">
              <v:shape style="position:absolute;left:12113;top:9021;width:2;height:117" coordorigin="12113,9021" coordsize="0,117" path="m12113,9021l12113,9138e" filled="false" stroked="true" strokeweight=".107894pt" strokecolor="#0000fd">
                <v:path arrowok="t"/>
              </v:shape>
            </v:group>
            <v:group style="position:absolute;left:12148;top:9039;width:52;height:77" coordorigin="12148,9039" coordsize="52,77">
              <v:shape style="position:absolute;left:12148;top:9039;width:52;height:77" coordorigin="12148,9039" coordsize="52,77" path="m12152,9054l12156,9057,12152,9061,12148,9057,12148,9054,12152,9047,12156,9043,12166,9039,12181,9039,12192,9043,12196,9046,12199,9054,12200,9061,12196,9068,12185,9075,12166,9083,12159,9086,12152,9093,12149,9105,12149,9116e" filled="false" stroked="true" strokeweight=".107894pt" strokecolor="#0000fd">
                <v:path arrowok="t"/>
              </v:shape>
            </v:group>
            <v:group style="position:absolute;left:12166;top:9039;width:30;height:44" coordorigin="12166,9039" coordsize="30,44">
              <v:shape style="position:absolute;left:12166;top:9039;width:30;height:44" coordorigin="12166,9039" coordsize="30,44" path="m12181,9039l12188,9043,12192,9046,12196,9054,12196,9061,12192,9068,12181,9075,12166,9083e" filled="false" stroked="true" strokeweight=".107894pt" strokecolor="#0000fd">
                <v:path arrowok="t"/>
              </v:shape>
            </v:group>
            <v:group style="position:absolute;left:12149;top:9105;width:52;height:8" coordorigin="12149,9105" coordsize="52,8">
              <v:shape style="position:absolute;left:12149;top:9105;width:52;height:8" coordorigin="12149,9105" coordsize="52,8" path="m12149,9109l12152,9105,12159,9105,12177,9112,12188,9112,12196,9108,12200,9105e" filled="false" stroked="true" strokeweight=".107894pt" strokecolor="#0000fd">
                <v:path arrowok="t"/>
              </v:shape>
            </v:group>
            <v:group style="position:absolute;left:12159;top:9097;width:41;height:19" coordorigin="12159,9097" coordsize="41,19">
              <v:shape style="position:absolute;left:12159;top:9097;width:41;height:19" coordorigin="12159,9097" coordsize="41,19" path="m12159,9105l12177,9116,12192,9116,12196,9112,12200,9105,12200,9097e" filled="false" stroked="true" strokeweight=".107894pt" strokecolor="#0000fd">
                <v:path arrowok="t"/>
              </v:shape>
            </v:group>
            <v:group style="position:absolute;left:12261;top:9046;width:2;height:70" coordorigin="12261,9046" coordsize="2,70">
              <v:shape style="position:absolute;left:12261;top:9046;width:2;height:70" coordorigin="12261,9046" coordsize="1,70" path="m12261,9046l12261,9115e" filled="false" stroked="true" strokeweight=".107894pt" strokecolor="#0000fd">
                <v:path arrowok="t"/>
              </v:shape>
            </v:group>
            <v:group style="position:absolute;left:12264;top:9039;width:2;height:77" coordorigin="12264,9039" coordsize="2,77">
              <v:shape style="position:absolute;left:12264;top:9039;width:2;height:77" coordorigin="12264,9039" coordsize="1,77" path="m12264,9039l12265,9115e" filled="false" stroked="true" strokeweight=".107894pt" strokecolor="#0000fd">
                <v:path arrowok="t"/>
              </v:shape>
            </v:group>
            <v:group style="position:absolute;left:12225;top:9039;width:59;height:55" coordorigin="12225,9039" coordsize="59,55">
              <v:shape style="position:absolute;left:12225;top:9039;width:59;height:55" coordorigin="12225,9039" coordsize="59,55" path="m12264,9039l12225,9093,12283,9093e" filled="false" stroked="true" strokeweight=".107894pt" strokecolor="#0000fd">
                <v:path arrowok="t"/>
              </v:shape>
            </v:group>
            <v:group style="position:absolute;left:12250;top:9115;width:26;height:2" coordorigin="12250,9115" coordsize="26,2">
              <v:shape style="position:absolute;left:12250;top:9115;width:26;height:2" coordorigin="12250,9115" coordsize="26,1" path="m12250,9115l12276,9115e" filled="false" stroked="true" strokeweight=".107894pt" strokecolor="#0000fd">
                <v:path arrowok="t"/>
              </v:shape>
            </v:group>
            <w10:wrap type="none"/>
          </v:group>
        </w:pict>
      </w:r>
      <w:r>
        <w:rPr/>
        <w:pict>
          <v:group style="position:absolute;margin-left:629.354919pt;margin-top:451.009003pt;width:10.1pt;height:5.95pt;mso-position-horizontal-relative:page;mso-position-vertical-relative:page;z-index:-408712" coordorigin="12587,9020" coordsize="202,119">
            <v:group style="position:absolute;left:12588;top:9138;width:200;height:2" coordorigin="12588,9138" coordsize="200,2">
              <v:shape style="position:absolute;left:12588;top:9138;width:200;height:2" coordorigin="12588,9138" coordsize="200,0" path="m12588,9138l12788,9138e" filled="false" stroked="true" strokeweight=".107894pt" strokecolor="#0000fd">
                <v:path arrowok="t"/>
              </v:shape>
            </v:group>
            <v:group style="position:absolute;left:12788;top:9021;width:2;height:117" coordorigin="12788,9021" coordsize="2,117">
              <v:shape style="position:absolute;left:12788;top:9021;width:2;height:117" coordorigin="12788,9021" coordsize="0,117" path="m12788,9138l12788,9021e" filled="false" stroked="true" strokeweight=".107894pt" strokecolor="#0000fd">
                <v:path arrowok="t"/>
              </v:shape>
            </v:group>
            <v:group style="position:absolute;left:12588;top:9021;width:200;height:2" coordorigin="12588,9021" coordsize="200,2">
              <v:shape style="position:absolute;left:12588;top:9021;width:200;height:2" coordorigin="12588,9021" coordsize="200,0" path="m12788,9021l12588,9021e" filled="false" stroked="true" strokeweight=".107894pt" strokecolor="#0000fd">
                <v:path arrowok="t"/>
              </v:shape>
            </v:group>
            <v:group style="position:absolute;left:12588;top:9021;width:2;height:117" coordorigin="12588,9021" coordsize="2,117">
              <v:shape style="position:absolute;left:12588;top:9021;width:2;height:117" coordorigin="12588,9021" coordsize="0,117" path="m12588,9021l12588,9138e" filled="false" stroked="true" strokeweight=".107894pt" strokecolor="#0000fd">
                <v:path arrowok="t"/>
              </v:shape>
            </v:group>
            <v:group style="position:absolute;left:12623;top:9039;width:52;height:77" coordorigin="12623,9039" coordsize="52,77">
              <v:shape style="position:absolute;left:12623;top:9039;width:52;height:77" coordorigin="12623,9039" coordsize="52,77" path="m12626,9054l12630,9057,12626,9061,12623,9057,12623,9054,12626,9046,12630,9043,12641,9039,12655,9039,12666,9043,12670,9046,12674,9054,12674,9061,12670,9068,12659,9075,12641,9083,12634,9086,12626,9093,12623,9105,12623,9116e" filled="false" stroked="true" strokeweight=".107894pt" strokecolor="#0000fd">
                <v:path arrowok="t"/>
              </v:shape>
            </v:group>
            <v:group style="position:absolute;left:12641;top:9039;width:30;height:44" coordorigin="12641,9039" coordsize="30,44">
              <v:shape style="position:absolute;left:12641;top:9039;width:30;height:44" coordorigin="12641,9039" coordsize="30,44" path="m12655,9039l12662,9043,12666,9046,12670,9054,12670,9061,12666,9068,12655,9075,12641,9083e" filled="false" stroked="true" strokeweight=".107894pt" strokecolor="#0000fd">
                <v:path arrowok="t"/>
              </v:shape>
            </v:group>
            <v:group style="position:absolute;left:12623;top:9105;width:52;height:8" coordorigin="12623,9105" coordsize="52,8">
              <v:shape style="position:absolute;left:12623;top:9105;width:52;height:8" coordorigin="12623,9105" coordsize="52,8" path="m12623,9109l12626,9105,12634,9105,12652,9112,12663,9112,12670,9108,12674,9105e" filled="false" stroked="true" strokeweight=".107894pt" strokecolor="#0000fd">
                <v:path arrowok="t"/>
              </v:shape>
            </v:group>
            <v:group style="position:absolute;left:12634;top:9097;width:41;height:19" coordorigin="12634,9097" coordsize="41,19">
              <v:shape style="position:absolute;left:12634;top:9097;width:41;height:19" coordorigin="12634,9097" coordsize="41,19" path="m12634,9105l12652,9116,12666,9116,12670,9112,12674,9105,12674,9097e" filled="false" stroked="true" strokeweight=".107894pt" strokecolor="#0000fd">
                <v:path arrowok="t"/>
              </v:shape>
            </v:group>
            <v:group style="position:absolute;left:12699;top:9039;width:48;height:33" coordorigin="12699,9039" coordsize="48,33">
              <v:shape style="position:absolute;left:12699;top:9039;width:48;height:33" coordorigin="12699,9039" coordsize="48,33" path="m12703,9053l12706,9057,12703,9061,12699,9057,12699,9053,12703,9046,12706,9043,12717,9039,12732,9039,12742,9042,12747,9050,12747,9060,12743,9068,12732,9071,12721,9071e" filled="false" stroked="true" strokeweight=".107894pt" strokecolor="#0000fd">
                <v:path arrowok="t"/>
              </v:shape>
            </v:group>
            <v:group style="position:absolute;left:12699;top:9039;width:52;height:77" coordorigin="12699,9039" coordsize="52,77">
              <v:shape style="position:absolute;left:12699;top:9039;width:52;height:77" coordorigin="12699,9039" coordsize="52,77" path="m12732,9039l12739,9042,12742,9050,12742,9060,12739,9068,12732,9071,12739,9075,12747,9082,12750,9089,12750,9100,12747,9108,12743,9112,12732,9115,12717,9115,12707,9112,12703,9108,12699,9100,12699,9097,12703,9093,12707,9097,12703,9100e" filled="false" stroked="true" strokeweight=".107894pt" strokecolor="#0000fd">
                <v:path arrowok="t"/>
              </v:shape>
            </v:group>
            <v:group style="position:absolute;left:12732;top:9079;width:15;height:37" coordorigin="12732,9079" coordsize="15,37">
              <v:shape style="position:absolute;left:12732;top:9079;width:15;height:37" coordorigin="12732,9079" coordsize="15,37" path="m12743,9079l12747,9089,12747,9100,12743,9108,12739,9112,12732,9115e" filled="false" stroked="true" strokeweight=".107894pt" strokecolor="#0000fd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59.118073pt;margin-top:451.242767pt;width:10.1pt;height:5.95pt;mso-position-horizontal-relative:page;mso-position-vertical-relative:page;z-index:-408688" coordorigin="3182,9025" coordsize="202,119">
            <v:group style="position:absolute;left:3262;top:9051;width:2;height:70" coordorigin="3262,9051" coordsize="2,70">
              <v:shape style="position:absolute;left:3262;top:9051;width:2;height:70" coordorigin="3262,9051" coordsize="1,70" path="m3262,9051l3262,9120e" filled="false" stroked="true" strokeweight=".107894pt" strokecolor="#0000fd">
                <v:path arrowok="t"/>
              </v:shape>
            </v:group>
            <v:group style="position:absolute;left:3265;top:9044;width:2;height:77" coordorigin="3265,9044" coordsize="2,77">
              <v:shape style="position:absolute;left:3265;top:9044;width:2;height:77" coordorigin="3265,9044" coordsize="1,77" path="m3265,9044l3266,9120e" filled="false" stroked="true" strokeweight=".107894pt" strokecolor="#0000fd">
                <v:path arrowok="t"/>
              </v:shape>
            </v:group>
            <v:group style="position:absolute;left:3226;top:9044;width:59;height:55" coordorigin="3226,9044" coordsize="59,55">
              <v:shape style="position:absolute;left:3226;top:9044;width:59;height:55" coordorigin="3226,9044" coordsize="59,55" path="m3265,9044l3226,9098,3284,9098e" filled="false" stroked="true" strokeweight=".107894pt" strokecolor="#0000fd">
                <v:path arrowok="t"/>
              </v:shape>
            </v:group>
            <v:group style="position:absolute;left:3251;top:9120;width:26;height:2" coordorigin="3251,9120" coordsize="26,2">
              <v:shape style="position:absolute;left:3251;top:9120;width:26;height:2" coordorigin="3251,9120" coordsize="26,1" path="m3251,9120l3277,9120e" filled="false" stroked="true" strokeweight=".107894pt" strokecolor="#0000fd">
                <v:path arrowok="t"/>
              </v:shape>
            </v:group>
            <v:group style="position:absolute;left:3309;top:9044;width:52;height:77" coordorigin="3309,9044" coordsize="52,77">
              <v:shape style="position:absolute;left:3309;top:9044;width:52;height:77" coordorigin="3309,9044" coordsize="52,77" path="m3313,9058l3317,9062,3313,9065,3309,9062,3309,9058,3313,9051,3317,9047,3327,9044,3342,9044,3353,9047,3357,9051,3361,9058,3361,9065,3357,9072,3346,9080,3328,9087,3320,9091,3313,9098,3310,9109,3310,9120e" filled="false" stroked="true" strokeweight=".107894pt" strokecolor="#0000fd">
                <v:path arrowok="t"/>
              </v:shape>
            </v:group>
            <v:group style="position:absolute;left:3328;top:9044;width:30;height:44" coordorigin="3328,9044" coordsize="30,44">
              <v:shape style="position:absolute;left:3328;top:9044;width:30;height:44" coordorigin="3328,9044" coordsize="30,44" path="m3342,9044l3349,9047,3353,9051,3357,9058,3357,9065,3353,9072,3342,9080,3328,9087e" filled="false" stroked="true" strokeweight=".107894pt" strokecolor="#0000fd">
                <v:path arrowok="t"/>
              </v:shape>
            </v:group>
            <v:group style="position:absolute;left:3310;top:9109;width:52;height:8" coordorigin="3310,9109" coordsize="52,8">
              <v:shape style="position:absolute;left:3310;top:9109;width:52;height:8" coordorigin="3310,9109" coordsize="52,8" path="m3310,9113l3313,9109,3320,9109,3339,9116,3349,9116,3357,9113,3361,9109e" filled="false" stroked="true" strokeweight=".107894pt" strokecolor="#0000fd">
                <v:path arrowok="t"/>
              </v:shape>
            </v:group>
            <v:group style="position:absolute;left:3320;top:9101;width:41;height:19" coordorigin="3320,9101" coordsize="41,19">
              <v:shape style="position:absolute;left:3320;top:9101;width:41;height:19" coordorigin="3320,9101" coordsize="41,19" path="m3320,9109l3339,9120,3353,9120,3357,9116,3361,9109,3361,9101e" filled="false" stroked="true" strokeweight=".107894pt" strokecolor="#0000fd">
                <v:path arrowok="t"/>
              </v:shape>
            </v:group>
            <v:group style="position:absolute;left:3183;top:9026;width:200;height:117" coordorigin="3183,9026" coordsize="200,117">
              <v:shape style="position:absolute;left:3183;top:9026;width:200;height:117" coordorigin="3183,9026" coordsize="200,117" path="m3183,9143l3383,9143,3383,9026,3183,9026,3183,9143e" filled="false" stroked="true" strokeweight=".107894pt" strokecolor="#0000fd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42.006256pt;margin-top:451.430908pt;width:10.1pt;height:5.95pt;mso-position-horizontal-relative:page;mso-position-vertical-relative:page;z-index:-408664" coordorigin="2840,9029" coordsize="202,119">
            <v:group style="position:absolute;left:2920;top:9055;width:2;height:70" coordorigin="2920,9055" coordsize="2,70">
              <v:shape style="position:absolute;left:2920;top:9055;width:2;height:70" coordorigin="2920,9055" coordsize="1,70" path="m2920,9055l2920,9124e" filled="false" stroked="true" strokeweight=".107894pt" strokecolor="#0000fd">
                <v:path arrowok="t"/>
              </v:shape>
            </v:group>
            <v:group style="position:absolute;left:2923;top:9048;width:2;height:77" coordorigin="2923,9048" coordsize="2,77">
              <v:shape style="position:absolute;left:2923;top:9048;width:2;height:77" coordorigin="2923,9048" coordsize="1,77" path="m2923,9048l2924,9124e" filled="false" stroked="true" strokeweight=".107894pt" strokecolor="#0000fd">
                <v:path arrowok="t"/>
              </v:shape>
            </v:group>
            <v:group style="position:absolute;left:2884;top:9048;width:59;height:55" coordorigin="2884,9048" coordsize="59,55">
              <v:shape style="position:absolute;left:2884;top:9048;width:59;height:55" coordorigin="2884,9048" coordsize="59,55" path="m2923,9048l2884,9102,2942,9102e" filled="false" stroked="true" strokeweight=".107894pt" strokecolor="#0000fd">
                <v:path arrowok="t"/>
              </v:shape>
            </v:group>
            <v:group style="position:absolute;left:2909;top:9124;width:26;height:2" coordorigin="2909,9124" coordsize="26,2">
              <v:shape style="position:absolute;left:2909;top:9124;width:26;height:2" coordorigin="2909,9124" coordsize="26,1" path="m2909,9124l2935,9124e" filled="false" stroked="true" strokeweight=".107894pt" strokecolor="#0000fd">
                <v:path arrowok="t"/>
              </v:shape>
            </v:group>
            <v:group style="position:absolute;left:2967;top:9047;width:48;height:33" coordorigin="2967,9047" coordsize="48,33">
              <v:shape style="position:absolute;left:2967;top:9047;width:48;height:33" coordorigin="2967,9047" coordsize="48,33" path="m2971,9062l2974,9065,2971,9069,2967,9065,2967,9062,2971,9055,2974,9051,2985,9047,3000,9047,3011,9051,3015,9058,3015,9069,3011,9076,3000,9080,2989,9080e" filled="false" stroked="true" strokeweight=".107894pt" strokecolor="#0000fd">
                <v:path arrowok="t"/>
              </v:shape>
            </v:group>
            <v:group style="position:absolute;left:2967;top:9047;width:52;height:77" coordorigin="2967,9047" coordsize="52,77">
              <v:shape style="position:absolute;left:2967;top:9047;width:52;height:77" coordorigin="2967,9047" coordsize="52,77" path="m3000,9047l3007,9051,3011,9058,3011,9069,3007,9076,3000,9080,3007,9083,3015,9091,3019,9098,3019,9109,3015,9116,3011,9120,3000,9124,2986,9124,2975,9120,2971,9117,2967,9109,2967,9105,2971,9102,2975,9105,2971,9109e" filled="false" stroked="true" strokeweight=".107894pt" strokecolor="#0000fd">
                <v:path arrowok="t"/>
              </v:shape>
            </v:group>
            <v:group style="position:absolute;left:3000;top:9087;width:15;height:37" coordorigin="3000,9087" coordsize="15,37">
              <v:shape style="position:absolute;left:3000;top:9087;width:15;height:37" coordorigin="3000,9087" coordsize="15,37" path="m3011,9087l3015,9098,3015,9109,3011,9116,3007,9120,3000,9124e" filled="false" stroked="true" strokeweight=".107894pt" strokecolor="#0000fd">
                <v:path arrowok="t"/>
              </v:shape>
            </v:group>
            <v:group style="position:absolute;left:2841;top:9030;width:200;height:117" coordorigin="2841,9030" coordsize="200,117">
              <v:shape style="position:absolute;left:2841;top:9030;width:200;height:117" coordorigin="2841,9030" coordsize="200,117" path="m2841,9146l3041,9146,3041,9030,2841,9030,2841,9146e" filled="false" stroked="true" strokeweight=".107894pt" strokecolor="#0000fd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5.573002pt;margin-top:70.865997pt;width:.1pt;height:467.75pt;mso-position-horizontal-relative:page;mso-position-vertical-relative:page;z-index:20512" coordorigin="1111,1417" coordsize="2,9355">
            <v:shape style="position:absolute;left:1111;top:1417;width:2;height:9355" coordorigin="1111,1417" coordsize="0,9355" path="m1111,1417l1111,10772e" filled="false" stroked="true" strokeweight=".299pt" strokecolor="#000000">
              <v:path arrowok="t"/>
            </v:shape>
            <w10:wrap type="none"/>
          </v:group>
        </w:pict>
      </w:r>
      <w:r>
        <w:rPr/>
        <w:pict>
          <v:shape style="position:absolute;margin-left:807.949219pt;margin-top:339.178986pt;width:14pt;height:62.8pt;mso-position-horizontal-relative:page;mso-position-vertical-relative:page;z-index:20536" type="#_x0000_t202" filled="false" stroked="false">
            <v:textbox inset="0,0,0,0" style="layout-flow:vertical">
              <w:txbxContent>
                <w:p>
                  <w:pPr>
                    <w:pStyle w:val="BodyText"/>
                    <w:spacing w:line="251" w:lineRule="exact"/>
                    <w:ind w:left="20" w:right="0"/>
                    <w:jc w:val="left"/>
                  </w:pPr>
                  <w:r>
                    <w:rPr>
                      <w:w w:val="104"/>
                    </w:rPr>
                    <w:t>Appendix</w:t>
                  </w:r>
                  <w:r>
                    <w:rPr>
                      <w:spacing w:val="19"/>
                    </w:rPr>
                    <w:t> </w:t>
                  </w:r>
                  <w:r>
                    <w:rPr>
                      <w:w w:val="106"/>
                    </w:rPr>
                    <w:t>I.</w:t>
                  </w:r>
                  <w:r>
                    <w:rPr/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07.949219pt;margin-top:407.780334pt;width:14pt;height:131.8pt;mso-position-horizontal-relative:page;mso-position-vertical-relative:page;z-index:20560" type="#_x0000_t202" filled="false" stroked="false">
            <v:textbox inset="0,0,0,0" style="layout-flow:vertical">
              <w:txbxContent>
                <w:p>
                  <w:pPr>
                    <w:pStyle w:val="BodyText"/>
                    <w:spacing w:line="251" w:lineRule="exact"/>
                    <w:ind w:left="20" w:right="0"/>
                    <w:jc w:val="left"/>
                  </w:pPr>
                  <w:r>
                    <w:rPr>
                      <w:w w:val="103"/>
                    </w:rPr>
                    <w:t>Network</w:t>
                  </w:r>
                  <w:r>
                    <w:rPr>
                      <w:spacing w:val="18"/>
                    </w:rPr>
                    <w:t> </w:t>
                  </w:r>
                  <w:r>
                    <w:rPr>
                      <w:w w:val="107"/>
                    </w:rPr>
                    <w:t>layout</w:t>
                  </w:r>
                  <w:r>
                    <w:rPr>
                      <w:spacing w:val="18"/>
                    </w:rPr>
                    <w:t> </w:t>
                  </w:r>
                  <w:r>
                    <w:rPr>
                      <w:w w:val="106"/>
                    </w:rPr>
                    <w:t>di</w:t>
                  </w:r>
                  <w:r>
                    <w:rPr>
                      <w:spacing w:val="-1"/>
                      <w:w w:val="106"/>
                    </w:rPr>
                    <w:t>a</w:t>
                  </w:r>
                  <w:r>
                    <w:rPr>
                      <w:w w:val="104"/>
                    </w:rPr>
                    <w:t>grams</w:t>
                  </w:r>
                  <w:r>
                    <w:rPr/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6.861244pt;margin-top:207.561996pt;width:14pt;height:194.35pt;mso-position-horizontal-relative:page;mso-position-vertical-relative:page;z-index:20584" type="#_x0000_t202" filled="false" stroked="false">
            <v:textbox inset="0,0,0,0" style="layout-flow:vertical">
              <w:txbxContent>
                <w:p>
                  <w:pPr>
                    <w:pStyle w:val="BodyText"/>
                    <w:spacing w:line="251" w:lineRule="exact"/>
                    <w:ind w:left="20" w:right="0"/>
                    <w:jc w:val="left"/>
                  </w:pPr>
                  <w:bookmarkStart w:name="_bookmark135" w:id="190"/>
                  <w:bookmarkEnd w:id="190"/>
                  <w:r>
                    <w:rPr/>
                  </w:r>
                  <w:r>
                    <w:rPr>
                      <w:w w:val="105"/>
                    </w:rPr>
                    <w:t>Figure</w:t>
                  </w:r>
                  <w:r>
                    <w:rPr>
                      <w:spacing w:val="18"/>
                    </w:rPr>
                    <w:t> </w:t>
                  </w:r>
                  <w:r>
                    <w:rPr>
                      <w:w w:val="101"/>
                    </w:rPr>
                    <w:t>I.1:</w:t>
                  </w:r>
                  <w:r>
                    <w:rPr/>
                    <w:t> </w:t>
                  </w:r>
                  <w:r>
                    <w:rPr>
                      <w:spacing w:val="-16"/>
                    </w:rPr>
                    <w:t> </w:t>
                  </w:r>
                  <w:r>
                    <w:rPr>
                      <w:w w:val="105"/>
                    </w:rPr>
                    <w:t>Underground</w:t>
                  </w:r>
                  <w:r>
                    <w:rPr>
                      <w:spacing w:val="20"/>
                    </w:rPr>
                    <w:t> </w:t>
                  </w:r>
                  <w:r>
                    <w:rPr>
                      <w:w w:val="98"/>
                    </w:rPr>
                    <w:t>level</w:t>
                  </w:r>
                  <w:r>
                    <w:rPr>
                      <w:spacing w:val="17"/>
                    </w:rPr>
                    <w:t> </w:t>
                  </w:r>
                  <w:r>
                    <w:rPr>
                      <w:w w:val="107"/>
                    </w:rPr>
                    <w:t>layout.</w:t>
                  </w:r>
                  <w:r>
                    <w:rPr/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.980244pt;margin-top:74.050003pt;width:14pt;height:311.8pt;mso-position-horizontal-relative:page;mso-position-vertical-relative:page;z-index:20608" type="#_x0000_t202" filled="false" stroked="false">
            <v:textbox inset="0,0,0,0" style="layout-flow:vertical">
              <w:txbxContent>
                <w:p>
                  <w:pPr>
                    <w:spacing w:line="250" w:lineRule="exact" w:before="0"/>
                    <w:ind w:left="20" w:right="0" w:firstLine="0"/>
                    <w:jc w:val="left"/>
                    <w:rPr>
                      <w:rFonts w:ascii="Arial" w:hAnsi="Arial" w:cs="Arial" w:eastAsia="Arial"/>
                      <w:sz w:val="24"/>
                      <w:szCs w:val="24"/>
                    </w:rPr>
                  </w:pPr>
                  <w:r>
                    <w:rPr>
                      <w:rFonts w:ascii="Arial"/>
                      <w:i/>
                      <w:w w:val="97"/>
                      <w:sz w:val="24"/>
                    </w:rPr>
                    <w:t>Simulating</w:t>
                  </w:r>
                  <w:r>
                    <w:rPr>
                      <w:rFonts w:ascii="Arial"/>
                      <w:i/>
                      <w:spacing w:val="16"/>
                      <w:sz w:val="24"/>
                    </w:rPr>
                    <w:t> </w:t>
                  </w:r>
                  <w:r>
                    <w:rPr>
                      <w:rFonts w:ascii="Arial"/>
                      <w:i/>
                      <w:w w:val="94"/>
                      <w:sz w:val="24"/>
                    </w:rPr>
                    <w:t>improvements</w:t>
                  </w:r>
                  <w:r>
                    <w:rPr>
                      <w:rFonts w:ascii="Arial"/>
                      <w:i/>
                      <w:spacing w:val="17"/>
                      <w:sz w:val="24"/>
                    </w:rPr>
                    <w:t> </w:t>
                  </w:r>
                  <w:r>
                    <w:rPr>
                      <w:rFonts w:ascii="Arial"/>
                      <w:i/>
                      <w:w w:val="94"/>
                      <w:sz w:val="24"/>
                    </w:rPr>
                    <w:t>on</w:t>
                  </w:r>
                  <w:r>
                    <w:rPr>
                      <w:rFonts w:ascii="Arial"/>
                      <w:i/>
                      <w:spacing w:val="16"/>
                      <w:sz w:val="24"/>
                    </w:rPr>
                    <w:t> </w:t>
                  </w:r>
                  <w:r>
                    <w:rPr>
                      <w:rFonts w:ascii="Arial"/>
                      <w:i/>
                      <w:w w:val="99"/>
                      <w:sz w:val="24"/>
                    </w:rPr>
                    <w:t>mining</w:t>
                  </w:r>
                  <w:r>
                    <w:rPr>
                      <w:rFonts w:ascii="Arial"/>
                      <w:i/>
                      <w:spacing w:val="16"/>
                      <w:sz w:val="24"/>
                    </w:rPr>
                    <w:t> </w:t>
                  </w:r>
                  <w:r>
                    <w:rPr>
                      <w:rFonts w:ascii="Arial"/>
                      <w:i/>
                      <w:w w:val="88"/>
                      <w:sz w:val="24"/>
                    </w:rPr>
                    <w:t>compressed</w:t>
                  </w:r>
                  <w:r>
                    <w:rPr>
                      <w:rFonts w:ascii="Arial"/>
                      <w:i/>
                      <w:spacing w:val="17"/>
                      <w:sz w:val="24"/>
                    </w:rPr>
                    <w:t> </w:t>
                  </w:r>
                  <w:r>
                    <w:rPr>
                      <w:rFonts w:ascii="Arial"/>
                      <w:i/>
                      <w:w w:val="108"/>
                      <w:sz w:val="24"/>
                    </w:rPr>
                    <w:t>air</w:t>
                  </w:r>
                  <w:r>
                    <w:rPr>
                      <w:rFonts w:ascii="Arial"/>
                      <w:i/>
                      <w:spacing w:val="17"/>
                      <w:sz w:val="24"/>
                    </w:rPr>
                    <w:t> </w:t>
                  </w:r>
                  <w:r>
                    <w:rPr>
                      <w:rFonts w:ascii="Arial"/>
                      <w:i/>
                      <w:w w:val="88"/>
                      <w:sz w:val="24"/>
                    </w:rPr>
                    <w:t>systems</w:t>
                  </w:r>
                  <w:r>
                    <w:rPr>
                      <w:rFonts w:ascii="Arial"/>
                      <w:sz w:val="24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.980244pt;margin-top:525.877014pt;width:14pt;height:13.75pt;mso-position-horizontal-relative:page;mso-position-vertical-relative:page;z-index:20632" type="#_x0000_t202" filled="false" stroked="false">
            <v:textbox inset="0,0,0,0" style="layout-flow:vertical">
              <w:txbxContent>
                <w:p>
                  <w:pPr>
                    <w:pStyle w:val="BodyText"/>
                    <w:spacing w:line="251" w:lineRule="exact"/>
                    <w:ind w:left="20" w:right="0"/>
                    <w:jc w:val="left"/>
                  </w:pPr>
                  <w:r>
                    <w:rPr>
                      <w:w w:val="97"/>
                    </w:rPr>
                    <w:t>65</w:t>
                  </w:r>
                  <w:r>
                    <w:rPr/>
                  </w:r>
                </w:p>
              </w:txbxContent>
            </v:textbox>
            <w10:wrap type="none"/>
          </v:shape>
        </w:pic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spacing w:line="7419" w:lineRule="exact"/>
        <w:ind w:left="1237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47"/>
          <w:sz w:val="20"/>
          <w:szCs w:val="20"/>
        </w:rPr>
        <w:pict>
          <v:group style="width:649.7pt;height:371pt;mso-position-horizontal-relative:char;mso-position-vertical-relative:line" coordorigin="0,0" coordsize="12994,7420">
            <v:group style="position:absolute;left:12989;top:4;width:2;height:7412" coordorigin="12989,4" coordsize="2,7412">
              <v:shape style="position:absolute;left:12989;top:4;width:2;height:7412" coordorigin="12989,4" coordsize="0,7412" path="m12989,4l12989,7416e" filled="false" stroked="true" strokeweight=".398pt" strokecolor="#000000">
                <v:path arrowok="t"/>
              </v:shape>
            </v:group>
            <v:group style="position:absolute;left:4;top:8;width:12986;height:2" coordorigin="4,8" coordsize="12986,2">
              <v:shape style="position:absolute;left:4;top:8;width:12986;height:2" coordorigin="4,8" coordsize="12986,0" path="m4,8l12989,8e" filled="false" stroked="true" strokeweight=".398pt" strokecolor="#000000">
                <v:path arrowok="t"/>
              </v:shape>
            </v:group>
            <v:group style="position:absolute;left:4;top:7412;width:12986;height:2" coordorigin="4,7412" coordsize="12986,2">
              <v:shape style="position:absolute;left:4;top:7412;width:12986;height:2" coordorigin="4,7412" coordsize="12986,0" path="m4,7412l12989,7412e" filled="false" stroked="true" strokeweight=".398pt" strokecolor="#000000">
                <v:path arrowok="t"/>
              </v:shape>
            </v:group>
            <v:group style="position:absolute;left:4;top:4;width:2;height:7412" coordorigin="4,4" coordsize="2,7412">
              <v:shape style="position:absolute;left:4;top:4;width:2;height:7412" coordorigin="4,4" coordsize="0,7412" path="m4,4l4,7416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147"/>
          <w:sz w:val="20"/>
          <w:szCs w:val="20"/>
        </w:rPr>
      </w:r>
    </w:p>
    <w:p>
      <w:pPr>
        <w:spacing w:after="0" w:line="7419" w:lineRule="exact"/>
        <w:rPr>
          <w:rFonts w:ascii="Times New Roman" w:hAnsi="Times New Roman" w:cs="Times New Roman" w:eastAsia="Times New Roman"/>
          <w:sz w:val="20"/>
          <w:szCs w:val="20"/>
        </w:rPr>
        <w:sectPr>
          <w:headerReference w:type="default" r:id="rId113"/>
          <w:footerReference w:type="default" r:id="rId114"/>
          <w:pgSz w:w="16840" w:h="11910" w:orient="landscape"/>
          <w:pgMar w:header="0" w:footer="0" w:top="0" w:bottom="280" w:left="1000" w:right="580"/>
        </w:sectPr>
      </w:pPr>
    </w:p>
    <w:p>
      <w:pPr>
        <w:pStyle w:val="Heading2"/>
        <w:spacing w:line="553" w:lineRule="exact" w:before="0"/>
        <w:ind w:left="117" w:right="0" w:firstLine="0"/>
        <w:jc w:val="left"/>
        <w:rPr>
          <w:b w:val="0"/>
          <w:bCs w:val="0"/>
          <w:sz w:val="49"/>
          <w:szCs w:val="49"/>
        </w:rPr>
      </w:pPr>
      <w:bookmarkStart w:name="Appendix Simulation process Flow diagram" w:id="191"/>
      <w:bookmarkEnd w:id="191"/>
      <w:r>
        <w:rPr>
          <w:b w:val="0"/>
        </w:rPr>
      </w:r>
      <w:bookmarkStart w:name="_bookmark136" w:id="192"/>
      <w:bookmarkEnd w:id="192"/>
      <w:r>
        <w:rPr>
          <w:b w:val="0"/>
        </w:rPr>
      </w:r>
      <w:r>
        <w:rPr>
          <w:w w:val="105"/>
        </w:rPr>
        <w:t>APPENDIX</w:t>
      </w:r>
      <w:r>
        <w:rPr>
          <w:spacing w:val="31"/>
          <w:w w:val="105"/>
        </w:rPr>
        <w:t> </w:t>
      </w:r>
      <w:r>
        <w:rPr>
          <w:w w:val="105"/>
          <w:sz w:val="49"/>
        </w:rPr>
        <w:t>II</w:t>
      </w:r>
      <w:r>
        <w:rPr>
          <w:b w:val="0"/>
          <w:sz w:val="49"/>
        </w:rPr>
      </w:r>
    </w:p>
    <w:p>
      <w:pPr>
        <w:spacing w:line="240" w:lineRule="auto" w:before="4"/>
        <w:rPr>
          <w:rFonts w:ascii="Georgia" w:hAnsi="Georgia" w:cs="Georgia" w:eastAsia="Georgia"/>
          <w:b/>
          <w:bCs/>
          <w:sz w:val="19"/>
          <w:szCs w:val="19"/>
        </w:rPr>
      </w:pPr>
    </w:p>
    <w:p>
      <w:pPr>
        <w:spacing w:line="20" w:lineRule="exact"/>
        <w:ind w:left="113" w:right="0" w:firstLine="0"/>
        <w:rPr>
          <w:rFonts w:ascii="Georgia" w:hAnsi="Georgia" w:cs="Georgia" w:eastAsia="Georgia"/>
          <w:sz w:val="2"/>
          <w:szCs w:val="2"/>
        </w:rPr>
      </w:pPr>
      <w:r>
        <w:rPr>
          <w:rFonts w:ascii="Georgia" w:hAnsi="Georgia" w:cs="Georgia" w:eastAsia="Georgia"/>
          <w:sz w:val="2"/>
          <w:szCs w:val="2"/>
        </w:rPr>
        <w:pict>
          <v:group style="width:468.15pt;height:.4pt;mso-position-horizontal-relative:char;mso-position-vertical-relative:line" coordorigin="0,0" coordsize="9363,8">
            <v:group style="position:absolute;left:4;top:4;width:9355;height:2" coordorigin="4,4" coordsize="9355,2">
              <v:shape style="position:absolute;left:4;top:4;width:9355;height:2" coordorigin="4,4" coordsize="9355,0" path="m4,4l9358,4e" filled="false" stroked="true" strokeweight=".398pt" strokecolor="#000000">
                <v:path arrowok="t"/>
              </v:shape>
            </v:group>
          </v:group>
        </w:pict>
      </w:r>
      <w:r>
        <w:rPr>
          <w:rFonts w:ascii="Georgia" w:hAnsi="Georgia" w:cs="Georgia" w:eastAsia="Georgia"/>
          <w:sz w:val="2"/>
          <w:szCs w:val="2"/>
        </w:rPr>
      </w: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2"/>
        <w:rPr>
          <w:rFonts w:ascii="Georgia" w:hAnsi="Georgia" w:cs="Georgia" w:eastAsia="Georgia"/>
          <w:b/>
          <w:bCs/>
          <w:sz w:val="16"/>
          <w:szCs w:val="16"/>
        </w:rPr>
      </w:pPr>
    </w:p>
    <w:p>
      <w:pPr>
        <w:spacing w:before="46"/>
        <w:ind w:left="3687" w:right="0" w:firstLine="0"/>
        <w:jc w:val="left"/>
        <w:rPr>
          <w:rFonts w:ascii="Georgia" w:hAnsi="Georgia" w:cs="Georgia" w:eastAsia="Georgia"/>
          <w:sz w:val="34"/>
          <w:szCs w:val="34"/>
        </w:rPr>
      </w:pPr>
      <w:r>
        <w:rPr>
          <w:rFonts w:ascii="Georgia"/>
          <w:b/>
          <w:w w:val="95"/>
          <w:sz w:val="34"/>
        </w:rPr>
        <w:t>Simulation process Flow</w:t>
      </w:r>
      <w:r>
        <w:rPr>
          <w:rFonts w:ascii="Georgia"/>
          <w:b/>
          <w:spacing w:val="42"/>
          <w:w w:val="95"/>
          <w:sz w:val="34"/>
        </w:rPr>
        <w:t> </w:t>
      </w:r>
      <w:r>
        <w:rPr>
          <w:rFonts w:ascii="Georgia"/>
          <w:b/>
          <w:w w:val="95"/>
          <w:sz w:val="34"/>
        </w:rPr>
        <w:t>diagrams</w:t>
      </w:r>
      <w:r>
        <w:rPr>
          <w:rFonts w:ascii="Georgia"/>
          <w:sz w:val="34"/>
        </w:rPr>
      </w:r>
    </w:p>
    <w:p>
      <w:pPr>
        <w:spacing w:after="0"/>
        <w:jc w:val="left"/>
        <w:rPr>
          <w:rFonts w:ascii="Georgia" w:hAnsi="Georgia" w:cs="Georgia" w:eastAsia="Georgia"/>
          <w:sz w:val="34"/>
          <w:szCs w:val="34"/>
        </w:rPr>
        <w:sectPr>
          <w:headerReference w:type="default" r:id="rId116"/>
          <w:footerReference w:type="default" r:id="rId117"/>
          <w:pgSz w:w="11910" w:h="16840"/>
          <w:pgMar w:header="0" w:footer="799" w:top="1340" w:bottom="980" w:left="1300" w:right="10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14447" w:lineRule="exact"/>
        <w:ind w:left="113" w:right="0" w:firstLine="0"/>
        <w:rPr>
          <w:rFonts w:ascii="Times New Roman" w:hAnsi="Times New Roman" w:cs="Times New Roman" w:eastAsia="Times New Roman"/>
          <w:sz w:val="20"/>
          <w:szCs w:val="20"/>
        </w:rPr>
      </w:pPr>
      <w:bookmarkStart w:name="_bookmark137" w:id="193"/>
      <w:bookmarkEnd w:id="193"/>
      <w:r>
        <w:rPr/>
      </w:r>
      <w:r>
        <w:rPr>
          <w:rFonts w:ascii="Times New Roman" w:hAnsi="Times New Roman" w:cs="Times New Roman" w:eastAsia="Times New Roman"/>
          <w:position w:val="-288"/>
          <w:sz w:val="20"/>
          <w:szCs w:val="20"/>
        </w:rPr>
        <w:pict>
          <v:group style="width:474.9pt;height:722.4pt;mso-position-horizontal-relative:char;mso-position-vertical-relative:line" coordorigin="0,0" coordsize="9498,14448">
            <v:shape style="position:absolute;left:72;top:68;width:9353;height:14312" type="#_x0000_t75" stroked="false">
              <v:imagedata r:id="rId120" o:title=""/>
            </v:shape>
            <v:group style="position:absolute;left:4;top:4;width:9490;height:2" coordorigin="4,4" coordsize="9490,2">
              <v:shape style="position:absolute;left:4;top:4;width:9490;height:2" coordorigin="4,4" coordsize="9490,0" path="m4,4l9494,4e" filled="false" stroked="true" strokeweight=".398pt" strokecolor="#000000">
                <v:path arrowok="t"/>
              </v:shape>
            </v:group>
            <v:group style="position:absolute;left:8;top:4;width:2;height:14440" coordorigin="8,4" coordsize="2,14440">
              <v:shape style="position:absolute;left:8;top:4;width:2;height:14440" coordorigin="8,4" coordsize="0,14440" path="m8,14444l8,4e" filled="false" stroked="true" strokeweight=".398pt" strokecolor="#000000">
                <v:path arrowok="t"/>
              </v:shape>
            </v:group>
            <v:group style="position:absolute;left:9490;top:4;width:2;height:14440" coordorigin="9490,4" coordsize="2,14440">
              <v:shape style="position:absolute;left:9490;top:4;width:2;height:14440" coordorigin="9490,4" coordsize="0,14440" path="m9490,14444l9490,4e" filled="false" stroked="true" strokeweight=".398pt" strokecolor="#000000">
                <v:path arrowok="t"/>
              </v:shape>
            </v:group>
            <v:group style="position:absolute;left:4;top:14444;width:9490;height:2" coordorigin="4,14444" coordsize="9490,2">
              <v:shape style="position:absolute;left:4;top:14444;width:9490;height:2" coordorigin="4,14444" coordsize="9490,0" path="m4,14444l9494,1444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288"/>
          <w:sz w:val="20"/>
          <w:szCs w:val="2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20" w:lineRule="exact"/>
        <w:ind w:left="114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68.05pt;height:.3pt;mso-position-horizontal-relative:char;mso-position-vertical-relative:line" coordorigin="0,0" coordsize="9361,6">
            <v:group style="position:absolute;left:3;top:3;width:9355;height:2" coordorigin="3,3" coordsize="9355,2">
              <v:shape style="position:absolute;left:3;top:3;width:9355;height:2" coordorigin="3,3" coordsize="9355,0" path="m3,3l9357,3e" filled="false" stroked="true" strokeweight=".299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after="0" w:line="20" w:lineRule="exact"/>
        <w:rPr>
          <w:rFonts w:ascii="Times New Roman" w:hAnsi="Times New Roman" w:cs="Times New Roman" w:eastAsia="Times New Roman"/>
          <w:sz w:val="2"/>
          <w:szCs w:val="2"/>
        </w:rPr>
        <w:sectPr>
          <w:headerReference w:type="default" r:id="rId118"/>
          <w:footerReference w:type="default" r:id="rId119"/>
          <w:pgSz w:w="11910" w:h="16840"/>
          <w:pgMar w:header="420" w:footer="815" w:top="680" w:bottom="1000" w:left="1300" w:right="880"/>
          <w:pgNumType w:start="67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spacing w:line="13726" w:lineRule="exact"/>
        <w:ind w:left="113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274"/>
          <w:sz w:val="20"/>
          <w:szCs w:val="20"/>
        </w:rPr>
        <w:pict>
          <v:group style="width:474.9pt;height:686.35pt;mso-position-horizontal-relative:char;mso-position-vertical-relative:line" coordorigin="0,0" coordsize="9498,13727">
            <v:shape style="position:absolute;left:2101;top:68;width:5295;height:13591" type="#_x0000_t75" stroked="false">
              <v:imagedata r:id="rId122" o:title=""/>
            </v:shape>
            <v:group style="position:absolute;left:4;top:4;width:9490;height:2" coordorigin="4,4" coordsize="9490,2">
              <v:shape style="position:absolute;left:4;top:4;width:9490;height:2" coordorigin="4,4" coordsize="9490,0" path="m4,4l9494,4e" filled="false" stroked="true" strokeweight=".398pt" strokecolor="#000000">
                <v:path arrowok="t"/>
              </v:shape>
            </v:group>
            <v:group style="position:absolute;left:8;top:4;width:2;height:13719" coordorigin="8,4" coordsize="2,13719">
              <v:shape style="position:absolute;left:8;top:4;width:2;height:13719" coordorigin="8,4" coordsize="0,13719" path="m8,13723l8,4e" filled="false" stroked="true" strokeweight=".398pt" strokecolor="#000000">
                <v:path arrowok="t"/>
              </v:shape>
            </v:group>
            <v:group style="position:absolute;left:9490;top:4;width:2;height:13719" coordorigin="9490,4" coordsize="2,13719">
              <v:shape style="position:absolute;left:9490;top:4;width:2;height:13719" coordorigin="9490,4" coordsize="0,13719" path="m9490,13723l9490,4e" filled="false" stroked="true" strokeweight=".398pt" strokecolor="#000000">
                <v:path arrowok="t"/>
              </v:shape>
            </v:group>
            <v:group style="position:absolute;left:4;top:13723;width:9490;height:2" coordorigin="4,13723" coordsize="9490,2">
              <v:shape style="position:absolute;left:4;top:13723;width:9490;height:2" coordorigin="4,13723" coordsize="9490,0" path="m4,13723l9494,13723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274"/>
          <w:sz w:val="20"/>
          <w:szCs w:val="2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pStyle w:val="BodyText"/>
        <w:spacing w:line="240" w:lineRule="auto" w:before="55"/>
        <w:ind w:left="2110" w:right="230"/>
        <w:jc w:val="left"/>
      </w:pPr>
      <w:r>
        <w:rPr>
          <w:w w:val="105"/>
        </w:rPr>
        <w:t>Figure II.2: </w:t>
      </w:r>
      <w:bookmarkStart w:name="_bookmark138" w:id="194"/>
      <w:bookmarkEnd w:id="194"/>
      <w:r>
        <w:rPr>
          <w:w w:val="105"/>
        </w:rPr>
        <w:t>Mi</w:t>
      </w:r>
      <w:r>
        <w:rPr>
          <w:w w:val="105"/>
        </w:rPr>
        <w:t>ne B: Baseline process Flow</w:t>
      </w:r>
      <w:r>
        <w:rPr>
          <w:spacing w:val="34"/>
          <w:w w:val="105"/>
        </w:rPr>
        <w:t> </w:t>
      </w:r>
      <w:r>
        <w:rPr>
          <w:w w:val="105"/>
        </w:rPr>
        <w:t>diagram.</w:t>
      </w:r>
      <w:r>
        <w:rPr/>
      </w:r>
    </w:p>
    <w:p>
      <w:pPr>
        <w:spacing w:after="0" w:line="240" w:lineRule="auto"/>
        <w:jc w:val="left"/>
        <w:sectPr>
          <w:footerReference w:type="default" r:id="rId121"/>
          <w:pgSz w:w="11910" w:h="16840"/>
          <w:pgMar w:footer="894" w:header="420" w:top="680" w:bottom="1080" w:left="1300" w:right="880"/>
          <w:pgNumType w:start="68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1"/>
          <w:szCs w:val="11"/>
        </w:rPr>
      </w:pPr>
    </w:p>
    <w:p>
      <w:pPr>
        <w:spacing w:line="13165" w:lineRule="exact"/>
        <w:ind w:left="113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262"/>
          <w:sz w:val="20"/>
          <w:szCs w:val="20"/>
        </w:rPr>
        <w:pict>
          <v:group style="width:474.9pt;height:658.3pt;mso-position-horizontal-relative:char;mso-position-vertical-relative:line" coordorigin="0,0" coordsize="9498,13166">
            <v:shape style="position:absolute;left:2758;top:68;width:3980;height:13030" type="#_x0000_t75" stroked="false">
              <v:imagedata r:id="rId123" o:title=""/>
            </v:shape>
            <v:group style="position:absolute;left:4;top:4;width:9490;height:2" coordorigin="4,4" coordsize="9490,2">
              <v:shape style="position:absolute;left:4;top:4;width:9490;height:2" coordorigin="4,4" coordsize="9490,0" path="m4,4l9494,4e" filled="false" stroked="true" strokeweight=".398pt" strokecolor="#000000">
                <v:path arrowok="t"/>
              </v:shape>
            </v:group>
            <v:group style="position:absolute;left:8;top:4;width:2;height:13158" coordorigin="8,4" coordsize="2,13158">
              <v:shape style="position:absolute;left:8;top:4;width:2;height:13158" coordorigin="8,4" coordsize="0,13158" path="m8,13162l8,4e" filled="false" stroked="true" strokeweight=".398pt" strokecolor="#000000">
                <v:path arrowok="t"/>
              </v:shape>
            </v:group>
            <v:group style="position:absolute;left:9490;top:4;width:2;height:13158" coordorigin="9490,4" coordsize="2,13158">
              <v:shape style="position:absolute;left:9490;top:4;width:2;height:13158" coordorigin="9490,4" coordsize="0,13158" path="m9490,13162l9490,4e" filled="false" stroked="true" strokeweight=".398pt" strokecolor="#000000">
                <v:path arrowok="t"/>
              </v:shape>
            </v:group>
            <v:group style="position:absolute;left:4;top:13162;width:9490;height:2" coordorigin="4,13162" coordsize="9490,2">
              <v:shape style="position:absolute;left:4;top:13162;width:9490;height:2" coordorigin="4,13162" coordsize="9490,0" path="m4,13162l9494,13162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262"/>
          <w:sz w:val="20"/>
          <w:szCs w:val="2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pStyle w:val="BodyText"/>
        <w:spacing w:line="240" w:lineRule="auto" w:before="55"/>
        <w:ind w:left="530" w:right="230"/>
        <w:jc w:val="left"/>
      </w:pPr>
      <w:r>
        <w:rPr>
          <w:w w:val="105"/>
        </w:rPr>
        <w:t>Figure II.3: </w:t>
      </w:r>
      <w:bookmarkStart w:name="_bookmark139" w:id="195"/>
      <w:bookmarkEnd w:id="195"/>
      <w:r>
        <w:rPr>
          <w:w w:val="105"/>
        </w:rPr>
        <w:t>Mine</w:t>
      </w:r>
      <w:r>
        <w:rPr>
          <w:w w:val="105"/>
        </w:rPr>
        <w:t> B: Simulation process Flow diagrams for the refuge bay </w:t>
      </w:r>
      <w:r>
        <w:rPr>
          <w:spacing w:val="22"/>
          <w:w w:val="105"/>
        </w:rPr>
        <w:t> </w:t>
      </w:r>
      <w:r>
        <w:rPr>
          <w:w w:val="105"/>
        </w:rPr>
        <w:t>scenario.</w:t>
      </w:r>
      <w:r>
        <w:rPr/>
      </w:r>
    </w:p>
    <w:p>
      <w:pPr>
        <w:spacing w:after="0" w:line="240" w:lineRule="auto"/>
        <w:jc w:val="left"/>
        <w:sectPr>
          <w:pgSz w:w="11910" w:h="16840"/>
          <w:pgMar w:header="420" w:footer="894" w:top="680" w:bottom="1080" w:left="1300" w:right="88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8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spacing w:line="11193" w:lineRule="exact"/>
        <w:ind w:left="113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223"/>
          <w:sz w:val="20"/>
          <w:szCs w:val="20"/>
        </w:rPr>
        <w:pict>
          <v:group style="width:474.9pt;height:559.7pt;mso-position-horizontal-relative:char;mso-position-vertical-relative:line" coordorigin="0,0" coordsize="9498,11194">
            <v:shape style="position:absolute;left:72;top:67;width:9355;height:11059" type="#_x0000_t75" stroked="false">
              <v:imagedata r:id="rId124" o:title=""/>
            </v:shape>
            <v:group style="position:absolute;left:4;top:4;width:9490;height:2" coordorigin="4,4" coordsize="9490,2">
              <v:shape style="position:absolute;left:4;top:4;width:9490;height:2" coordorigin="4,4" coordsize="9490,0" path="m4,4l9494,4e" filled="false" stroked="true" strokeweight=".398pt" strokecolor="#000000">
                <v:path arrowok="t"/>
              </v:shape>
            </v:group>
            <v:group style="position:absolute;left:8;top:4;width:2;height:11186" coordorigin="8,4" coordsize="2,11186">
              <v:shape style="position:absolute;left:8;top:4;width:2;height:11186" coordorigin="8,4" coordsize="0,11186" path="m8,11190l8,4e" filled="false" stroked="true" strokeweight=".398pt" strokecolor="#000000">
                <v:path arrowok="t"/>
              </v:shape>
            </v:group>
            <v:group style="position:absolute;left:9490;top:4;width:2;height:11186" coordorigin="9490,4" coordsize="2,11186">
              <v:shape style="position:absolute;left:9490;top:4;width:2;height:11186" coordorigin="9490,4" coordsize="0,11186" path="m9490,11190l9490,4e" filled="false" stroked="true" strokeweight=".398pt" strokecolor="#000000">
                <v:path arrowok="t"/>
              </v:shape>
            </v:group>
            <v:group style="position:absolute;left:4;top:11190;width:9490;height:2" coordorigin="4,11190" coordsize="9490,2">
              <v:shape style="position:absolute;left:4;top:11190;width:9490;height:2" coordorigin="4,11190" coordsize="9490,0" path="m4,11190l9494,11190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223"/>
          <w:sz w:val="20"/>
          <w:szCs w:val="2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pStyle w:val="BodyText"/>
        <w:spacing w:line="240" w:lineRule="auto" w:before="55"/>
        <w:ind w:right="0"/>
        <w:jc w:val="left"/>
      </w:pPr>
      <w:r>
        <w:rPr>
          <w:w w:val="105"/>
        </w:rPr>
        <w:t>Figure II.4: </w:t>
      </w:r>
      <w:bookmarkStart w:name="_bookmark140" w:id="196"/>
      <w:bookmarkEnd w:id="196"/>
      <w:r>
        <w:rPr>
          <w:w w:val="105"/>
        </w:rPr>
        <w:t>Mine</w:t>
      </w:r>
      <w:r>
        <w:rPr>
          <w:w w:val="105"/>
        </w:rPr>
        <w:t> B: Simulation process Flow diagram for the station isolation stope</w:t>
      </w:r>
      <w:r>
        <w:rPr>
          <w:spacing w:val="51"/>
          <w:w w:val="105"/>
        </w:rPr>
        <w:t> </w:t>
      </w:r>
      <w:r>
        <w:rPr>
          <w:w w:val="105"/>
        </w:rPr>
        <w:t>control.</w:t>
      </w:r>
      <w:r>
        <w:rPr/>
      </w:r>
    </w:p>
    <w:p>
      <w:pPr>
        <w:spacing w:after="0" w:line="240" w:lineRule="auto"/>
        <w:jc w:val="left"/>
        <w:sectPr>
          <w:pgSz w:w="11910" w:h="16840"/>
          <w:pgMar w:header="420" w:footer="894" w:top="680" w:bottom="1080" w:left="1300" w:right="880"/>
        </w:sectPr>
      </w:pPr>
    </w:p>
    <w:p>
      <w:pPr>
        <w:spacing w:line="553" w:lineRule="exact" w:before="0"/>
        <w:ind w:left="117" w:right="0" w:firstLine="0"/>
        <w:jc w:val="left"/>
        <w:rPr>
          <w:rFonts w:ascii="Georgia" w:hAnsi="Georgia" w:cs="Georgia" w:eastAsia="Georgia"/>
          <w:sz w:val="49"/>
          <w:szCs w:val="49"/>
        </w:rPr>
      </w:pPr>
      <w:bookmarkStart w:name="Appendix Model component verification ta" w:id="197"/>
      <w:bookmarkEnd w:id="197"/>
      <w:r>
        <w:rPr/>
      </w:r>
      <w:bookmarkStart w:name="_bookmark141" w:id="198"/>
      <w:bookmarkEnd w:id="198"/>
      <w:r>
        <w:rPr/>
      </w:r>
      <w:r>
        <w:rPr>
          <w:rFonts w:ascii="Georgia"/>
          <w:b/>
          <w:w w:val="105"/>
          <w:sz w:val="34"/>
        </w:rPr>
        <w:t>APPENDIX</w:t>
      </w:r>
      <w:r>
        <w:rPr>
          <w:rFonts w:ascii="Georgia"/>
          <w:b/>
          <w:spacing w:val="9"/>
          <w:w w:val="105"/>
          <w:sz w:val="34"/>
        </w:rPr>
        <w:t> </w:t>
      </w:r>
      <w:r>
        <w:rPr>
          <w:rFonts w:ascii="Georgia"/>
          <w:b/>
          <w:w w:val="105"/>
          <w:sz w:val="49"/>
        </w:rPr>
        <w:t>III</w:t>
      </w:r>
      <w:r>
        <w:rPr>
          <w:rFonts w:ascii="Georgia"/>
          <w:sz w:val="49"/>
        </w:rPr>
      </w:r>
    </w:p>
    <w:p>
      <w:pPr>
        <w:spacing w:line="240" w:lineRule="auto" w:before="4"/>
        <w:rPr>
          <w:rFonts w:ascii="Georgia" w:hAnsi="Georgia" w:cs="Georgia" w:eastAsia="Georgia"/>
          <w:b/>
          <w:bCs/>
          <w:sz w:val="19"/>
          <w:szCs w:val="19"/>
        </w:rPr>
      </w:pPr>
    </w:p>
    <w:p>
      <w:pPr>
        <w:spacing w:line="20" w:lineRule="exact"/>
        <w:ind w:left="113" w:right="0" w:firstLine="0"/>
        <w:rPr>
          <w:rFonts w:ascii="Georgia" w:hAnsi="Georgia" w:cs="Georgia" w:eastAsia="Georgia"/>
          <w:sz w:val="2"/>
          <w:szCs w:val="2"/>
        </w:rPr>
      </w:pPr>
      <w:r>
        <w:rPr>
          <w:rFonts w:ascii="Georgia" w:hAnsi="Georgia" w:cs="Georgia" w:eastAsia="Georgia"/>
          <w:sz w:val="2"/>
          <w:szCs w:val="2"/>
        </w:rPr>
        <w:pict>
          <v:group style="width:468.15pt;height:.4pt;mso-position-horizontal-relative:char;mso-position-vertical-relative:line" coordorigin="0,0" coordsize="9363,8">
            <v:group style="position:absolute;left:4;top:4;width:9355;height:2" coordorigin="4,4" coordsize="9355,2">
              <v:shape style="position:absolute;left:4;top:4;width:9355;height:2" coordorigin="4,4" coordsize="9355,0" path="m4,4l9358,4e" filled="false" stroked="true" strokeweight=".398pt" strokecolor="#000000">
                <v:path arrowok="t"/>
              </v:shape>
            </v:group>
          </v:group>
        </w:pict>
      </w:r>
      <w:r>
        <w:rPr>
          <w:rFonts w:ascii="Georgia" w:hAnsi="Georgia" w:cs="Georgia" w:eastAsia="Georgia"/>
          <w:sz w:val="2"/>
          <w:szCs w:val="2"/>
        </w:rPr>
      </w: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2"/>
        <w:rPr>
          <w:rFonts w:ascii="Georgia" w:hAnsi="Georgia" w:cs="Georgia" w:eastAsia="Georgia"/>
          <w:b/>
          <w:bCs/>
          <w:sz w:val="16"/>
          <w:szCs w:val="16"/>
        </w:rPr>
      </w:pPr>
    </w:p>
    <w:p>
      <w:pPr>
        <w:pStyle w:val="Heading2"/>
        <w:spacing w:line="240" w:lineRule="auto"/>
        <w:ind w:left="3276" w:right="0" w:firstLine="0"/>
        <w:jc w:val="left"/>
        <w:rPr>
          <w:b w:val="0"/>
          <w:bCs w:val="0"/>
        </w:rPr>
      </w:pPr>
      <w:r>
        <w:rPr>
          <w:w w:val="95"/>
        </w:rPr>
        <w:t>Model component verification </w:t>
      </w:r>
      <w:r>
        <w:rPr>
          <w:spacing w:val="17"/>
          <w:w w:val="95"/>
        </w:rPr>
        <w:t> </w:t>
      </w:r>
      <w:r>
        <w:rPr>
          <w:w w:val="95"/>
        </w:rPr>
        <w:t>tables</w:t>
      </w:r>
      <w:r>
        <w:rPr>
          <w:b w:val="0"/>
        </w:rPr>
      </w:r>
    </w:p>
    <w:p>
      <w:pPr>
        <w:spacing w:after="0" w:line="240" w:lineRule="auto"/>
        <w:jc w:val="left"/>
        <w:sectPr>
          <w:headerReference w:type="default" r:id="rId125"/>
          <w:footerReference w:type="default" r:id="rId126"/>
          <w:pgSz w:w="11910" w:h="16840"/>
          <w:pgMar w:header="0" w:footer="799" w:top="1340" w:bottom="980" w:left="1300" w:right="1020"/>
        </w:sectPr>
      </w:pPr>
    </w:p>
    <w:p>
      <w:pPr>
        <w:spacing w:line="240" w:lineRule="auto" w:before="0"/>
        <w:rPr>
          <w:rFonts w:ascii="Georgia" w:hAnsi="Georgia" w:cs="Georgia" w:eastAsia="Georgia"/>
          <w:b/>
          <w:bCs/>
          <w:sz w:val="20"/>
          <w:szCs w:val="20"/>
        </w:rPr>
      </w:pPr>
    </w:p>
    <w:p>
      <w:pPr>
        <w:spacing w:line="240" w:lineRule="auto" w:before="9"/>
        <w:rPr>
          <w:rFonts w:ascii="Georgia" w:hAnsi="Georgia" w:cs="Georgia" w:eastAsia="Georgia"/>
          <w:b/>
          <w:bCs/>
          <w:sz w:val="18"/>
          <w:szCs w:val="18"/>
        </w:rPr>
      </w:pPr>
    </w:p>
    <w:p>
      <w:pPr>
        <w:spacing w:line="20" w:lineRule="exact"/>
        <w:ind w:left="1844" w:right="0" w:firstLine="0"/>
        <w:rPr>
          <w:rFonts w:ascii="Georgia" w:hAnsi="Georgia" w:cs="Georgia" w:eastAsia="Georgia"/>
          <w:sz w:val="2"/>
          <w:szCs w:val="2"/>
        </w:rPr>
      </w:pPr>
      <w:r>
        <w:rPr>
          <w:rFonts w:ascii="Georgia" w:hAnsi="Georgia" w:cs="Georgia" w:eastAsia="Georgia"/>
          <w:sz w:val="2"/>
          <w:szCs w:val="2"/>
        </w:rPr>
        <w:pict>
          <v:group style="width:295.05pt;height:.4pt;mso-position-horizontal-relative:char;mso-position-vertical-relative:line" coordorigin="0,0" coordsize="5901,8">
            <v:group style="position:absolute;left:4;top:4;width:5893;height:2" coordorigin="4,4" coordsize="5893,2">
              <v:shape style="position:absolute;left:4;top:4;width:5893;height:2" coordorigin="4,4" coordsize="5893,0" path="m4,4l5896,4e" filled="false" stroked="true" strokeweight=".398pt" strokecolor="#000000">
                <v:path arrowok="t"/>
              </v:shape>
            </v:group>
          </v:group>
        </w:pict>
      </w:r>
      <w:r>
        <w:rPr>
          <w:rFonts w:ascii="Georgia" w:hAnsi="Georgia" w:cs="Georgia" w:eastAsia="Georgia"/>
          <w:sz w:val="2"/>
          <w:szCs w:val="2"/>
        </w:rPr>
      </w:r>
    </w:p>
    <w:p>
      <w:pPr>
        <w:pStyle w:val="BodyText"/>
        <w:tabs>
          <w:tab w:pos="3390" w:val="left" w:leader="none"/>
          <w:tab w:pos="4858" w:val="left" w:leader="none"/>
          <w:tab w:pos="6671" w:val="left" w:leader="none"/>
        </w:tabs>
        <w:spacing w:line="242" w:lineRule="exact"/>
        <w:ind w:left="1967" w:right="0"/>
        <w:jc w:val="left"/>
      </w:pPr>
      <w:r>
        <w:rPr>
          <w:w w:val="105"/>
        </w:rPr>
        <w:t>Component</w:t>
        <w:tab/>
        <w:t>Actual</w:t>
      </w:r>
      <w:r>
        <w:rPr>
          <w:spacing w:val="9"/>
          <w:w w:val="105"/>
        </w:rPr>
        <w:t> </w:t>
      </w:r>
      <w:r>
        <w:rPr>
          <w:w w:val="105"/>
        </w:rPr>
        <w:t>Ave.</w:t>
        <w:tab/>
        <w:t>Simulated</w:t>
      </w:r>
      <w:r>
        <w:rPr>
          <w:spacing w:val="2"/>
          <w:w w:val="105"/>
        </w:rPr>
        <w:t> </w:t>
      </w:r>
      <w:r>
        <w:rPr>
          <w:w w:val="105"/>
        </w:rPr>
        <w:t>Ave.</w:t>
        <w:tab/>
        <w:t>Accuracy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3"/>
          <w:szCs w:val="3"/>
        </w:rPr>
      </w:pPr>
    </w:p>
    <w:p>
      <w:pPr>
        <w:spacing w:line="55" w:lineRule="exact"/>
        <w:ind w:left="1844" w:right="0" w:firstLine="0"/>
        <w:rPr>
          <w:rFonts w:ascii="Times New Roman" w:hAnsi="Times New Roman" w:cs="Times New Roman" w:eastAsia="Times New Roman"/>
          <w:sz w:val="5"/>
          <w:szCs w:val="5"/>
        </w:rPr>
      </w:pPr>
      <w:r>
        <w:rPr>
          <w:rFonts w:ascii="Times New Roman" w:hAnsi="Times New Roman" w:cs="Times New Roman" w:eastAsia="Times New Roman"/>
          <w:position w:val="0"/>
          <w:sz w:val="5"/>
          <w:szCs w:val="5"/>
        </w:rPr>
        <w:pict>
          <v:group style="width:295.05pt;height:2.8pt;mso-position-horizontal-relative:char;mso-position-vertical-relative:line" coordorigin="0,0" coordsize="5901,56">
            <v:group style="position:absolute;left:4;top:4;width:40;height:2" coordorigin="4,4" coordsize="40,2">
              <v:shape style="position:absolute;left:4;top:4;width:40;height:2" coordorigin="4,4" coordsize="40,0" path="m4,4l44,4e" filled="false" stroked="true" strokeweight=".398pt" strokecolor="#000000">
                <v:path arrowok="t"/>
              </v:shape>
            </v:group>
            <v:group style="position:absolute;left:4;top:52;width:40;height:2" coordorigin="4,52" coordsize="40,2">
              <v:shape style="position:absolute;left:4;top:52;width:40;height:2" coordorigin="4,52" coordsize="40,0" path="m4,52l44,52e" filled="false" stroked="true" strokeweight=".398pt" strokecolor="#000000">
                <v:path arrowok="t"/>
              </v:shape>
            </v:group>
            <v:group style="position:absolute;left:4;top:4;width:40;height:2" coordorigin="4,4" coordsize="40,2">
              <v:shape style="position:absolute;left:4;top:4;width:40;height:2" coordorigin="4,4" coordsize="40,0" path="m4,4l44,4e" filled="false" stroked="true" strokeweight=".398pt" strokecolor="#000000">
                <v:path arrowok="t"/>
              </v:shape>
            </v:group>
            <v:group style="position:absolute;left:4;top:52;width:40;height:2" coordorigin="4,52" coordsize="40,2">
              <v:shape style="position:absolute;left:4;top:52;width:40;height:2" coordorigin="4,52" coordsize="40,0" path="m4,52l44,52e" filled="false" stroked="true" strokeweight=".398pt" strokecolor="#000000">
                <v:path arrowok="t"/>
              </v:shape>
            </v:group>
            <v:group style="position:absolute;left:44;top:4;width:40;height:2" coordorigin="44,4" coordsize="40,2">
              <v:shape style="position:absolute;left:44;top:4;width:40;height:2" coordorigin="44,4" coordsize="40,0" path="m44,4l84,4e" filled="false" stroked="true" strokeweight=".398pt" strokecolor="#000000">
                <v:path arrowok="t"/>
              </v:shape>
            </v:group>
            <v:group style="position:absolute;left:44;top:52;width:40;height:2" coordorigin="44,52" coordsize="40,2">
              <v:shape style="position:absolute;left:44;top:52;width:40;height:2" coordorigin="44,52" coordsize="40,0" path="m44,52l84,52e" filled="false" stroked="true" strokeweight=".398pt" strokecolor="#000000">
                <v:path arrowok="t"/>
              </v:shape>
            </v:group>
            <v:group style="position:absolute;left:84;top:4;width:40;height:2" coordorigin="84,4" coordsize="40,2">
              <v:shape style="position:absolute;left:84;top:4;width:40;height:2" coordorigin="84,4" coordsize="40,0" path="m84,4l124,4e" filled="false" stroked="true" strokeweight=".398pt" strokecolor="#000000">
                <v:path arrowok="t"/>
              </v:shape>
            </v:group>
            <v:group style="position:absolute;left:84;top:52;width:40;height:2" coordorigin="84,52" coordsize="40,2">
              <v:shape style="position:absolute;left:84;top:52;width:40;height:2" coordorigin="84,52" coordsize="40,0" path="m84,52l124,52e" filled="false" stroked="true" strokeweight=".398pt" strokecolor="#000000">
                <v:path arrowok="t"/>
              </v:shape>
            </v:group>
            <v:group style="position:absolute;left:124;top:4;width:40;height:2" coordorigin="124,4" coordsize="40,2">
              <v:shape style="position:absolute;left:124;top:4;width:40;height:2" coordorigin="124,4" coordsize="40,0" path="m124,4l163,4e" filled="false" stroked="true" strokeweight=".398pt" strokecolor="#000000">
                <v:path arrowok="t"/>
              </v:shape>
            </v:group>
            <v:group style="position:absolute;left:124;top:52;width:40;height:2" coordorigin="124,52" coordsize="40,2">
              <v:shape style="position:absolute;left:124;top:52;width:40;height:2" coordorigin="124,52" coordsize="40,0" path="m124,52l163,52e" filled="false" stroked="true" strokeweight=".398pt" strokecolor="#000000">
                <v:path arrowok="t"/>
              </v:shape>
            </v:group>
            <v:group style="position:absolute;left:163;top:4;width:40;height:2" coordorigin="163,4" coordsize="40,2">
              <v:shape style="position:absolute;left:163;top:4;width:40;height:2" coordorigin="163,4" coordsize="40,0" path="m163,4l203,4e" filled="false" stroked="true" strokeweight=".398pt" strokecolor="#000000">
                <v:path arrowok="t"/>
              </v:shape>
            </v:group>
            <v:group style="position:absolute;left:163;top:52;width:40;height:2" coordorigin="163,52" coordsize="40,2">
              <v:shape style="position:absolute;left:163;top:52;width:40;height:2" coordorigin="163,52" coordsize="40,0" path="m163,52l203,52e" filled="false" stroked="true" strokeweight=".398pt" strokecolor="#000000">
                <v:path arrowok="t"/>
              </v:shape>
            </v:group>
            <v:group style="position:absolute;left:203;top:4;width:40;height:2" coordorigin="203,4" coordsize="40,2">
              <v:shape style="position:absolute;left:203;top:4;width:40;height:2" coordorigin="203,4" coordsize="40,0" path="m203,4l243,4e" filled="false" stroked="true" strokeweight=".398pt" strokecolor="#000000">
                <v:path arrowok="t"/>
              </v:shape>
            </v:group>
            <v:group style="position:absolute;left:203;top:52;width:40;height:2" coordorigin="203,52" coordsize="40,2">
              <v:shape style="position:absolute;left:203;top:52;width:40;height:2" coordorigin="203,52" coordsize="40,0" path="m203,52l243,52e" filled="false" stroked="true" strokeweight=".398pt" strokecolor="#000000">
                <v:path arrowok="t"/>
              </v:shape>
            </v:group>
            <v:group style="position:absolute;left:243;top:4;width:40;height:2" coordorigin="243,4" coordsize="40,2">
              <v:shape style="position:absolute;left:243;top:4;width:40;height:2" coordorigin="243,4" coordsize="40,0" path="m243,4l283,4e" filled="false" stroked="true" strokeweight=".398pt" strokecolor="#000000">
                <v:path arrowok="t"/>
              </v:shape>
            </v:group>
            <v:group style="position:absolute;left:243;top:52;width:40;height:2" coordorigin="243,52" coordsize="40,2">
              <v:shape style="position:absolute;left:243;top:52;width:40;height:2" coordorigin="243,52" coordsize="40,0" path="m243,52l283,52e" filled="false" stroked="true" strokeweight=".398pt" strokecolor="#000000">
                <v:path arrowok="t"/>
              </v:shape>
            </v:group>
            <v:group style="position:absolute;left:283;top:4;width:40;height:2" coordorigin="283,4" coordsize="40,2">
              <v:shape style="position:absolute;left:283;top:4;width:40;height:2" coordorigin="283,4" coordsize="40,0" path="m283,4l323,4e" filled="false" stroked="true" strokeweight=".398pt" strokecolor="#000000">
                <v:path arrowok="t"/>
              </v:shape>
            </v:group>
            <v:group style="position:absolute;left:283;top:52;width:40;height:2" coordorigin="283,52" coordsize="40,2">
              <v:shape style="position:absolute;left:283;top:52;width:40;height:2" coordorigin="283,52" coordsize="40,0" path="m283,52l323,52e" filled="false" stroked="true" strokeweight=".398pt" strokecolor="#000000">
                <v:path arrowok="t"/>
              </v:shape>
            </v:group>
            <v:group style="position:absolute;left:323;top:4;width:40;height:2" coordorigin="323,4" coordsize="40,2">
              <v:shape style="position:absolute;left:323;top:4;width:40;height:2" coordorigin="323,4" coordsize="40,0" path="m323,4l363,4e" filled="false" stroked="true" strokeweight=".398pt" strokecolor="#000000">
                <v:path arrowok="t"/>
              </v:shape>
            </v:group>
            <v:group style="position:absolute;left:323;top:52;width:40;height:2" coordorigin="323,52" coordsize="40,2">
              <v:shape style="position:absolute;left:323;top:52;width:40;height:2" coordorigin="323,52" coordsize="40,0" path="m323,52l363,52e" filled="false" stroked="true" strokeweight=".398pt" strokecolor="#000000">
                <v:path arrowok="t"/>
              </v:shape>
            </v:group>
            <v:group style="position:absolute;left:363;top:4;width:40;height:2" coordorigin="363,4" coordsize="40,2">
              <v:shape style="position:absolute;left:363;top:4;width:40;height:2" coordorigin="363,4" coordsize="40,0" path="m363,4l402,4e" filled="false" stroked="true" strokeweight=".398pt" strokecolor="#000000">
                <v:path arrowok="t"/>
              </v:shape>
            </v:group>
            <v:group style="position:absolute;left:363;top:52;width:40;height:2" coordorigin="363,52" coordsize="40,2">
              <v:shape style="position:absolute;left:363;top:52;width:40;height:2" coordorigin="363,52" coordsize="40,0" path="m363,52l402,52e" filled="false" stroked="true" strokeweight=".398pt" strokecolor="#000000">
                <v:path arrowok="t"/>
              </v:shape>
            </v:group>
            <v:group style="position:absolute;left:402;top:4;width:40;height:2" coordorigin="402,4" coordsize="40,2">
              <v:shape style="position:absolute;left:402;top:4;width:40;height:2" coordorigin="402,4" coordsize="40,0" path="m402,4l442,4e" filled="false" stroked="true" strokeweight=".398pt" strokecolor="#000000">
                <v:path arrowok="t"/>
              </v:shape>
            </v:group>
            <v:group style="position:absolute;left:402;top:52;width:40;height:2" coordorigin="402,52" coordsize="40,2">
              <v:shape style="position:absolute;left:402;top:52;width:40;height:2" coordorigin="402,52" coordsize="40,0" path="m402,52l442,52e" filled="false" stroked="true" strokeweight=".398pt" strokecolor="#000000">
                <v:path arrowok="t"/>
              </v:shape>
            </v:group>
            <v:group style="position:absolute;left:442;top:4;width:40;height:2" coordorigin="442,4" coordsize="40,2">
              <v:shape style="position:absolute;left:442;top:4;width:40;height:2" coordorigin="442,4" coordsize="40,0" path="m442,4l482,4e" filled="false" stroked="true" strokeweight=".398pt" strokecolor="#000000">
                <v:path arrowok="t"/>
              </v:shape>
            </v:group>
            <v:group style="position:absolute;left:442;top:52;width:40;height:2" coordorigin="442,52" coordsize="40,2">
              <v:shape style="position:absolute;left:442;top:52;width:40;height:2" coordorigin="442,52" coordsize="40,0" path="m442,52l482,52e" filled="false" stroked="true" strokeweight=".398pt" strokecolor="#000000">
                <v:path arrowok="t"/>
              </v:shape>
            </v:group>
            <v:group style="position:absolute;left:482;top:4;width:40;height:2" coordorigin="482,4" coordsize="40,2">
              <v:shape style="position:absolute;left:482;top:4;width:40;height:2" coordorigin="482,4" coordsize="40,0" path="m482,4l522,4e" filled="false" stroked="true" strokeweight=".398pt" strokecolor="#000000">
                <v:path arrowok="t"/>
              </v:shape>
            </v:group>
            <v:group style="position:absolute;left:482;top:52;width:40;height:2" coordorigin="482,52" coordsize="40,2">
              <v:shape style="position:absolute;left:482;top:52;width:40;height:2" coordorigin="482,52" coordsize="40,0" path="m482,52l522,52e" filled="false" stroked="true" strokeweight=".398pt" strokecolor="#000000">
                <v:path arrowok="t"/>
              </v:shape>
            </v:group>
            <v:group style="position:absolute;left:522;top:4;width:40;height:2" coordorigin="522,4" coordsize="40,2">
              <v:shape style="position:absolute;left:522;top:4;width:40;height:2" coordorigin="522,4" coordsize="40,0" path="m522,4l562,4e" filled="false" stroked="true" strokeweight=".398pt" strokecolor="#000000">
                <v:path arrowok="t"/>
              </v:shape>
            </v:group>
            <v:group style="position:absolute;left:522;top:52;width:40;height:2" coordorigin="522,52" coordsize="40,2">
              <v:shape style="position:absolute;left:522;top:52;width:40;height:2" coordorigin="522,52" coordsize="40,0" path="m522,52l562,52e" filled="false" stroked="true" strokeweight=".398pt" strokecolor="#000000">
                <v:path arrowok="t"/>
              </v:shape>
            </v:group>
            <v:group style="position:absolute;left:562;top:4;width:40;height:2" coordorigin="562,4" coordsize="40,2">
              <v:shape style="position:absolute;left:562;top:4;width:40;height:2" coordorigin="562,4" coordsize="40,0" path="m562,4l602,4e" filled="false" stroked="true" strokeweight=".398pt" strokecolor="#000000">
                <v:path arrowok="t"/>
              </v:shape>
            </v:group>
            <v:group style="position:absolute;left:562;top:52;width:40;height:2" coordorigin="562,52" coordsize="40,2">
              <v:shape style="position:absolute;left:562;top:52;width:40;height:2" coordorigin="562,52" coordsize="40,0" path="m562,52l602,52e" filled="false" stroked="true" strokeweight=".398pt" strokecolor="#000000">
                <v:path arrowok="t"/>
              </v:shape>
            </v:group>
            <v:group style="position:absolute;left:602;top:4;width:40;height:2" coordorigin="602,4" coordsize="40,2">
              <v:shape style="position:absolute;left:602;top:4;width:40;height:2" coordorigin="602,4" coordsize="40,0" path="m602,4l642,4e" filled="false" stroked="true" strokeweight=".398pt" strokecolor="#000000">
                <v:path arrowok="t"/>
              </v:shape>
            </v:group>
            <v:group style="position:absolute;left:602;top:52;width:40;height:2" coordorigin="602,52" coordsize="40,2">
              <v:shape style="position:absolute;left:602;top:52;width:40;height:2" coordorigin="602,52" coordsize="40,0" path="m602,52l642,52e" filled="false" stroked="true" strokeweight=".398pt" strokecolor="#000000">
                <v:path arrowok="t"/>
              </v:shape>
            </v:group>
            <v:group style="position:absolute;left:642;top:4;width:40;height:2" coordorigin="642,4" coordsize="40,2">
              <v:shape style="position:absolute;left:642;top:4;width:40;height:2" coordorigin="642,4" coordsize="40,0" path="m642,4l681,4e" filled="false" stroked="true" strokeweight=".398pt" strokecolor="#000000">
                <v:path arrowok="t"/>
              </v:shape>
            </v:group>
            <v:group style="position:absolute;left:642;top:52;width:40;height:2" coordorigin="642,52" coordsize="40,2">
              <v:shape style="position:absolute;left:642;top:52;width:40;height:2" coordorigin="642,52" coordsize="40,0" path="m642,52l681,52e" filled="false" stroked="true" strokeweight=".398pt" strokecolor="#000000">
                <v:path arrowok="t"/>
              </v:shape>
            </v:group>
            <v:group style="position:absolute;left:681;top:4;width:40;height:2" coordorigin="681,4" coordsize="40,2">
              <v:shape style="position:absolute;left:681;top:4;width:40;height:2" coordorigin="681,4" coordsize="40,0" path="m681,4l721,4e" filled="false" stroked="true" strokeweight=".398pt" strokecolor="#000000">
                <v:path arrowok="t"/>
              </v:shape>
            </v:group>
            <v:group style="position:absolute;left:681;top:52;width:40;height:2" coordorigin="681,52" coordsize="40,2">
              <v:shape style="position:absolute;left:681;top:52;width:40;height:2" coordorigin="681,52" coordsize="40,0" path="m681,52l721,52e" filled="false" stroked="true" strokeweight=".398pt" strokecolor="#000000">
                <v:path arrowok="t"/>
              </v:shape>
            </v:group>
            <v:group style="position:absolute;left:721;top:4;width:40;height:2" coordorigin="721,4" coordsize="40,2">
              <v:shape style="position:absolute;left:721;top:4;width:40;height:2" coordorigin="721,4" coordsize="40,0" path="m721,4l761,4e" filled="false" stroked="true" strokeweight=".398pt" strokecolor="#000000">
                <v:path arrowok="t"/>
              </v:shape>
            </v:group>
            <v:group style="position:absolute;left:721;top:52;width:40;height:2" coordorigin="721,52" coordsize="40,2">
              <v:shape style="position:absolute;left:721;top:52;width:40;height:2" coordorigin="721,52" coordsize="40,0" path="m721,52l761,52e" filled="false" stroked="true" strokeweight=".398pt" strokecolor="#000000">
                <v:path arrowok="t"/>
              </v:shape>
            </v:group>
            <v:group style="position:absolute;left:761;top:4;width:40;height:2" coordorigin="761,4" coordsize="40,2">
              <v:shape style="position:absolute;left:761;top:4;width:40;height:2" coordorigin="761,4" coordsize="40,0" path="m761,4l801,4e" filled="false" stroked="true" strokeweight=".398pt" strokecolor="#000000">
                <v:path arrowok="t"/>
              </v:shape>
            </v:group>
            <v:group style="position:absolute;left:761;top:52;width:40;height:2" coordorigin="761,52" coordsize="40,2">
              <v:shape style="position:absolute;left:761;top:52;width:40;height:2" coordorigin="761,52" coordsize="40,0" path="m761,52l801,52e" filled="false" stroked="true" strokeweight=".398pt" strokecolor="#000000">
                <v:path arrowok="t"/>
              </v:shape>
            </v:group>
            <v:group style="position:absolute;left:801;top:4;width:40;height:2" coordorigin="801,4" coordsize="40,2">
              <v:shape style="position:absolute;left:801;top:4;width:40;height:2" coordorigin="801,4" coordsize="40,0" path="m801,4l841,4e" filled="false" stroked="true" strokeweight=".398pt" strokecolor="#000000">
                <v:path arrowok="t"/>
              </v:shape>
            </v:group>
            <v:group style="position:absolute;left:801;top:52;width:40;height:2" coordorigin="801,52" coordsize="40,2">
              <v:shape style="position:absolute;left:801;top:52;width:40;height:2" coordorigin="801,52" coordsize="40,0" path="m801,52l841,52e" filled="false" stroked="true" strokeweight=".398pt" strokecolor="#000000">
                <v:path arrowok="t"/>
              </v:shape>
            </v:group>
            <v:group style="position:absolute;left:841;top:4;width:40;height:2" coordorigin="841,4" coordsize="40,2">
              <v:shape style="position:absolute;left:841;top:4;width:40;height:2" coordorigin="841,4" coordsize="40,0" path="m841,4l881,4e" filled="false" stroked="true" strokeweight=".398pt" strokecolor="#000000">
                <v:path arrowok="t"/>
              </v:shape>
            </v:group>
            <v:group style="position:absolute;left:841;top:52;width:40;height:2" coordorigin="841,52" coordsize="40,2">
              <v:shape style="position:absolute;left:841;top:52;width:40;height:2" coordorigin="841,52" coordsize="40,0" path="m841,52l881,52e" filled="false" stroked="true" strokeweight=".398pt" strokecolor="#000000">
                <v:path arrowok="t"/>
              </v:shape>
            </v:group>
            <v:group style="position:absolute;left:881;top:4;width:40;height:2" coordorigin="881,4" coordsize="40,2">
              <v:shape style="position:absolute;left:881;top:4;width:40;height:2" coordorigin="881,4" coordsize="40,0" path="m881,4l921,4e" filled="false" stroked="true" strokeweight=".398pt" strokecolor="#000000">
                <v:path arrowok="t"/>
              </v:shape>
            </v:group>
            <v:group style="position:absolute;left:881;top:52;width:40;height:2" coordorigin="881,52" coordsize="40,2">
              <v:shape style="position:absolute;left:881;top:52;width:40;height:2" coordorigin="881,52" coordsize="40,0" path="m881,52l921,52e" filled="false" stroked="true" strokeweight=".398pt" strokecolor="#000000">
                <v:path arrowok="t"/>
              </v:shape>
            </v:group>
            <v:group style="position:absolute;left:921;top:4;width:40;height:2" coordorigin="921,4" coordsize="40,2">
              <v:shape style="position:absolute;left:921;top:4;width:40;height:2" coordorigin="921,4" coordsize="40,0" path="m921,4l960,4e" filled="false" stroked="true" strokeweight=".398pt" strokecolor="#000000">
                <v:path arrowok="t"/>
              </v:shape>
            </v:group>
            <v:group style="position:absolute;left:921;top:52;width:40;height:2" coordorigin="921,52" coordsize="40,2">
              <v:shape style="position:absolute;left:921;top:52;width:40;height:2" coordorigin="921,52" coordsize="40,0" path="m921,52l960,52e" filled="false" stroked="true" strokeweight=".398pt" strokecolor="#000000">
                <v:path arrowok="t"/>
              </v:shape>
            </v:group>
            <v:group style="position:absolute;left:960;top:4;width:40;height:2" coordorigin="960,4" coordsize="40,2">
              <v:shape style="position:absolute;left:960;top:4;width:40;height:2" coordorigin="960,4" coordsize="40,0" path="m960,4l1000,4e" filled="false" stroked="true" strokeweight=".398pt" strokecolor="#000000">
                <v:path arrowok="t"/>
              </v:shape>
            </v:group>
            <v:group style="position:absolute;left:960;top:52;width:40;height:2" coordorigin="960,52" coordsize="40,2">
              <v:shape style="position:absolute;left:960;top:52;width:40;height:2" coordorigin="960,52" coordsize="40,0" path="m960,52l1000,52e" filled="false" stroked="true" strokeweight=".398pt" strokecolor="#000000">
                <v:path arrowok="t"/>
              </v:shape>
            </v:group>
            <v:group style="position:absolute;left:1000;top:4;width:40;height:2" coordorigin="1000,4" coordsize="40,2">
              <v:shape style="position:absolute;left:1000;top:4;width:40;height:2" coordorigin="1000,4" coordsize="40,0" path="m1000,4l1040,4e" filled="false" stroked="true" strokeweight=".398pt" strokecolor="#000000">
                <v:path arrowok="t"/>
              </v:shape>
            </v:group>
            <v:group style="position:absolute;left:1000;top:52;width:40;height:2" coordorigin="1000,52" coordsize="40,2">
              <v:shape style="position:absolute;left:1000;top:52;width:40;height:2" coordorigin="1000,52" coordsize="40,0" path="m1000,52l1040,52e" filled="false" stroked="true" strokeweight=".398pt" strokecolor="#000000">
                <v:path arrowok="t"/>
              </v:shape>
            </v:group>
            <v:group style="position:absolute;left:1040;top:4;width:40;height:2" coordorigin="1040,4" coordsize="40,2">
              <v:shape style="position:absolute;left:1040;top:4;width:40;height:2" coordorigin="1040,4" coordsize="40,0" path="m1040,4l1080,4e" filled="false" stroked="true" strokeweight=".398pt" strokecolor="#000000">
                <v:path arrowok="t"/>
              </v:shape>
            </v:group>
            <v:group style="position:absolute;left:1040;top:52;width:40;height:2" coordorigin="1040,52" coordsize="40,2">
              <v:shape style="position:absolute;left:1040;top:52;width:40;height:2" coordorigin="1040,52" coordsize="40,0" path="m1040,52l1080,52e" filled="false" stroked="true" strokeweight=".398pt" strokecolor="#000000">
                <v:path arrowok="t"/>
              </v:shape>
            </v:group>
            <v:group style="position:absolute;left:1080;top:4;width:40;height:2" coordorigin="1080,4" coordsize="40,2">
              <v:shape style="position:absolute;left:1080;top:4;width:40;height:2" coordorigin="1080,4" coordsize="40,0" path="m1080,4l1120,4e" filled="false" stroked="true" strokeweight=".398pt" strokecolor="#000000">
                <v:path arrowok="t"/>
              </v:shape>
            </v:group>
            <v:group style="position:absolute;left:1080;top:52;width:40;height:2" coordorigin="1080,52" coordsize="40,2">
              <v:shape style="position:absolute;left:1080;top:52;width:40;height:2" coordorigin="1080,52" coordsize="40,0" path="m1080,52l1120,52e" filled="false" stroked="true" strokeweight=".398pt" strokecolor="#000000">
                <v:path arrowok="t"/>
              </v:shape>
            </v:group>
            <v:group style="position:absolute;left:1120;top:4;width:40;height:2" coordorigin="1120,4" coordsize="40,2">
              <v:shape style="position:absolute;left:1120;top:4;width:40;height:2" coordorigin="1120,4" coordsize="40,0" path="m1120,4l1160,4e" filled="false" stroked="true" strokeweight=".398pt" strokecolor="#000000">
                <v:path arrowok="t"/>
              </v:shape>
            </v:group>
            <v:group style="position:absolute;left:1120;top:52;width:40;height:2" coordorigin="1120,52" coordsize="40,2">
              <v:shape style="position:absolute;left:1120;top:52;width:40;height:2" coordorigin="1120,52" coordsize="40,0" path="m1120,52l1160,52e" filled="false" stroked="true" strokeweight=".398pt" strokecolor="#000000">
                <v:path arrowok="t"/>
              </v:shape>
            </v:group>
            <v:group style="position:absolute;left:1160;top:4;width:40;height:2" coordorigin="1160,4" coordsize="40,2">
              <v:shape style="position:absolute;left:1160;top:4;width:40;height:2" coordorigin="1160,4" coordsize="40,0" path="m1160,4l1199,4e" filled="false" stroked="true" strokeweight=".398pt" strokecolor="#000000">
                <v:path arrowok="t"/>
              </v:shape>
            </v:group>
            <v:group style="position:absolute;left:1160;top:52;width:40;height:2" coordorigin="1160,52" coordsize="40,2">
              <v:shape style="position:absolute;left:1160;top:52;width:40;height:2" coordorigin="1160,52" coordsize="40,0" path="m1160,52l1199,52e" filled="false" stroked="true" strokeweight=".398pt" strokecolor="#000000">
                <v:path arrowok="t"/>
              </v:shape>
            </v:group>
            <v:group style="position:absolute;left:1199;top:4;width:40;height:2" coordorigin="1199,4" coordsize="40,2">
              <v:shape style="position:absolute;left:1199;top:4;width:40;height:2" coordorigin="1199,4" coordsize="40,0" path="m1199,4l1239,4e" filled="false" stroked="true" strokeweight=".398pt" strokecolor="#000000">
                <v:path arrowok="t"/>
              </v:shape>
            </v:group>
            <v:group style="position:absolute;left:1199;top:52;width:40;height:2" coordorigin="1199,52" coordsize="40,2">
              <v:shape style="position:absolute;left:1199;top:52;width:40;height:2" coordorigin="1199,52" coordsize="40,0" path="m1199,52l1239,52e" filled="false" stroked="true" strokeweight=".398pt" strokecolor="#000000">
                <v:path arrowok="t"/>
              </v:shape>
            </v:group>
            <v:group style="position:absolute;left:1239;top:4;width:40;height:2" coordorigin="1239,4" coordsize="40,2">
              <v:shape style="position:absolute;left:1239;top:4;width:40;height:2" coordorigin="1239,4" coordsize="40,0" path="m1239,4l1279,4e" filled="false" stroked="true" strokeweight=".398pt" strokecolor="#000000">
                <v:path arrowok="t"/>
              </v:shape>
            </v:group>
            <v:group style="position:absolute;left:1239;top:52;width:40;height:2" coordorigin="1239,52" coordsize="40,2">
              <v:shape style="position:absolute;left:1239;top:52;width:40;height:2" coordorigin="1239,52" coordsize="40,0" path="m1239,52l1279,52e" filled="false" stroked="true" strokeweight=".398pt" strokecolor="#000000">
                <v:path arrowok="t"/>
              </v:shape>
            </v:group>
            <v:group style="position:absolute;left:1279;top:4;width:40;height:2" coordorigin="1279,4" coordsize="40,2">
              <v:shape style="position:absolute;left:1279;top:4;width:40;height:2" coordorigin="1279,4" coordsize="40,0" path="m1279,4l1319,4e" filled="false" stroked="true" strokeweight=".398pt" strokecolor="#000000">
                <v:path arrowok="t"/>
              </v:shape>
            </v:group>
            <v:group style="position:absolute;left:1279;top:52;width:40;height:2" coordorigin="1279,52" coordsize="40,2">
              <v:shape style="position:absolute;left:1279;top:52;width:40;height:2" coordorigin="1279,52" coordsize="40,0" path="m1279,52l1319,52e" filled="false" stroked="true" strokeweight=".398pt" strokecolor="#000000">
                <v:path arrowok="t"/>
              </v:shape>
            </v:group>
            <v:group style="position:absolute;left:1319;top:4;width:40;height:2" coordorigin="1319,4" coordsize="40,2">
              <v:shape style="position:absolute;left:1319;top:4;width:40;height:2" coordorigin="1319,4" coordsize="40,0" path="m1319,4l1359,4e" filled="false" stroked="true" strokeweight=".398pt" strokecolor="#000000">
                <v:path arrowok="t"/>
              </v:shape>
            </v:group>
            <v:group style="position:absolute;left:1319;top:52;width:40;height:2" coordorigin="1319,52" coordsize="40,2">
              <v:shape style="position:absolute;left:1319;top:52;width:40;height:2" coordorigin="1319,52" coordsize="40,0" path="m1319,52l1359,52e" filled="false" stroked="true" strokeweight=".398pt" strokecolor="#000000">
                <v:path arrowok="t"/>
              </v:shape>
            </v:group>
            <v:group style="position:absolute;left:1359;top:4;width:40;height:2" coordorigin="1359,4" coordsize="40,2">
              <v:shape style="position:absolute;left:1359;top:4;width:40;height:2" coordorigin="1359,4" coordsize="40,0" path="m1359,4l1399,4e" filled="false" stroked="true" strokeweight=".398pt" strokecolor="#000000">
                <v:path arrowok="t"/>
              </v:shape>
            </v:group>
            <v:group style="position:absolute;left:1359;top:52;width:40;height:2" coordorigin="1359,52" coordsize="40,2">
              <v:shape style="position:absolute;left:1359;top:52;width:40;height:2" coordorigin="1359,52" coordsize="40,0" path="m1359,52l1399,52e" filled="false" stroked="true" strokeweight=".398pt" strokecolor="#000000">
                <v:path arrowok="t"/>
              </v:shape>
            </v:group>
            <v:group style="position:absolute;left:1387;top:4;width:40;height:2" coordorigin="1387,4" coordsize="40,2">
              <v:shape style="position:absolute;left:1387;top:4;width:40;height:2" coordorigin="1387,4" coordsize="40,0" path="m1387,4l1427,4e" filled="false" stroked="true" strokeweight=".398pt" strokecolor="#000000">
                <v:path arrowok="t"/>
              </v:shape>
            </v:group>
            <v:group style="position:absolute;left:1387;top:52;width:40;height:2" coordorigin="1387,52" coordsize="40,2">
              <v:shape style="position:absolute;left:1387;top:52;width:40;height:2" coordorigin="1387,52" coordsize="40,0" path="m1387,52l1427,52e" filled="false" stroked="true" strokeweight=".398pt" strokecolor="#000000">
                <v:path arrowok="t"/>
              </v:shape>
            </v:group>
            <v:group style="position:absolute;left:1427;top:4;width:40;height:2" coordorigin="1427,4" coordsize="40,2">
              <v:shape style="position:absolute;left:1427;top:4;width:40;height:2" coordorigin="1427,4" coordsize="40,0" path="m1427,4l1467,4e" filled="false" stroked="true" strokeweight=".398pt" strokecolor="#000000">
                <v:path arrowok="t"/>
              </v:shape>
            </v:group>
            <v:group style="position:absolute;left:1427;top:52;width:40;height:2" coordorigin="1427,52" coordsize="40,2">
              <v:shape style="position:absolute;left:1427;top:52;width:40;height:2" coordorigin="1427,52" coordsize="40,0" path="m1427,52l1467,52e" filled="false" stroked="true" strokeweight=".398pt" strokecolor="#000000">
                <v:path arrowok="t"/>
              </v:shape>
            </v:group>
            <v:group style="position:absolute;left:1427;top:4;width:40;height:2" coordorigin="1427,4" coordsize="40,2">
              <v:shape style="position:absolute;left:1427;top:4;width:40;height:2" coordorigin="1427,4" coordsize="40,0" path="m1427,4l1467,4e" filled="false" stroked="true" strokeweight=".398pt" strokecolor="#000000">
                <v:path arrowok="t"/>
              </v:shape>
            </v:group>
            <v:group style="position:absolute;left:1427;top:52;width:40;height:2" coordorigin="1427,52" coordsize="40,2">
              <v:shape style="position:absolute;left:1427;top:52;width:40;height:2" coordorigin="1427,52" coordsize="40,0" path="m1427,52l1467,52e" filled="false" stroked="true" strokeweight=".398pt" strokecolor="#000000">
                <v:path arrowok="t"/>
              </v:shape>
            </v:group>
            <v:group style="position:absolute;left:1467;top:4;width:40;height:2" coordorigin="1467,4" coordsize="40,2">
              <v:shape style="position:absolute;left:1467;top:4;width:40;height:2" coordorigin="1467,4" coordsize="40,0" path="m1467,4l1506,4e" filled="false" stroked="true" strokeweight=".398pt" strokecolor="#000000">
                <v:path arrowok="t"/>
              </v:shape>
            </v:group>
            <v:group style="position:absolute;left:1467;top:52;width:40;height:2" coordorigin="1467,52" coordsize="40,2">
              <v:shape style="position:absolute;left:1467;top:52;width:40;height:2" coordorigin="1467,52" coordsize="40,0" path="m1467,52l1506,52e" filled="false" stroked="true" strokeweight=".398pt" strokecolor="#000000">
                <v:path arrowok="t"/>
              </v:shape>
            </v:group>
            <v:group style="position:absolute;left:1506;top:4;width:40;height:2" coordorigin="1506,4" coordsize="40,2">
              <v:shape style="position:absolute;left:1506;top:4;width:40;height:2" coordorigin="1506,4" coordsize="40,0" path="m1506,4l1546,4e" filled="false" stroked="true" strokeweight=".398pt" strokecolor="#000000">
                <v:path arrowok="t"/>
              </v:shape>
            </v:group>
            <v:group style="position:absolute;left:1506;top:52;width:40;height:2" coordorigin="1506,52" coordsize="40,2">
              <v:shape style="position:absolute;left:1506;top:52;width:40;height:2" coordorigin="1506,52" coordsize="40,0" path="m1506,52l1546,52e" filled="false" stroked="true" strokeweight=".398pt" strokecolor="#000000">
                <v:path arrowok="t"/>
              </v:shape>
            </v:group>
            <v:group style="position:absolute;left:1546;top:4;width:40;height:2" coordorigin="1546,4" coordsize="40,2">
              <v:shape style="position:absolute;left:1546;top:4;width:40;height:2" coordorigin="1546,4" coordsize="40,0" path="m1546,4l1586,4e" filled="false" stroked="true" strokeweight=".398pt" strokecolor="#000000">
                <v:path arrowok="t"/>
              </v:shape>
            </v:group>
            <v:group style="position:absolute;left:1546;top:52;width:40;height:2" coordorigin="1546,52" coordsize="40,2">
              <v:shape style="position:absolute;left:1546;top:52;width:40;height:2" coordorigin="1546,52" coordsize="40,0" path="m1546,52l1586,52e" filled="false" stroked="true" strokeweight=".398pt" strokecolor="#000000">
                <v:path arrowok="t"/>
              </v:shape>
            </v:group>
            <v:group style="position:absolute;left:1586;top:4;width:40;height:2" coordorigin="1586,4" coordsize="40,2">
              <v:shape style="position:absolute;left:1586;top:4;width:40;height:2" coordorigin="1586,4" coordsize="40,0" path="m1586,4l1626,4e" filled="false" stroked="true" strokeweight=".398pt" strokecolor="#000000">
                <v:path arrowok="t"/>
              </v:shape>
            </v:group>
            <v:group style="position:absolute;left:1586;top:52;width:40;height:2" coordorigin="1586,52" coordsize="40,2">
              <v:shape style="position:absolute;left:1586;top:52;width:40;height:2" coordorigin="1586,52" coordsize="40,0" path="m1586,52l1626,52e" filled="false" stroked="true" strokeweight=".398pt" strokecolor="#000000">
                <v:path arrowok="t"/>
              </v:shape>
            </v:group>
            <v:group style="position:absolute;left:1626;top:4;width:40;height:2" coordorigin="1626,4" coordsize="40,2">
              <v:shape style="position:absolute;left:1626;top:4;width:40;height:2" coordorigin="1626,4" coordsize="40,0" path="m1626,4l1666,4e" filled="false" stroked="true" strokeweight=".398pt" strokecolor="#000000">
                <v:path arrowok="t"/>
              </v:shape>
            </v:group>
            <v:group style="position:absolute;left:1626;top:52;width:40;height:2" coordorigin="1626,52" coordsize="40,2">
              <v:shape style="position:absolute;left:1626;top:52;width:40;height:2" coordorigin="1626,52" coordsize="40,0" path="m1626,52l1666,52e" filled="false" stroked="true" strokeweight=".398pt" strokecolor="#000000">
                <v:path arrowok="t"/>
              </v:shape>
            </v:group>
            <v:group style="position:absolute;left:1666;top:4;width:40;height:2" coordorigin="1666,4" coordsize="40,2">
              <v:shape style="position:absolute;left:1666;top:4;width:40;height:2" coordorigin="1666,4" coordsize="40,0" path="m1666,4l1706,4e" filled="false" stroked="true" strokeweight=".398pt" strokecolor="#000000">
                <v:path arrowok="t"/>
              </v:shape>
            </v:group>
            <v:group style="position:absolute;left:1666;top:52;width:40;height:2" coordorigin="1666,52" coordsize="40,2">
              <v:shape style="position:absolute;left:1666;top:52;width:40;height:2" coordorigin="1666,52" coordsize="40,0" path="m1666,52l1706,52e" filled="false" stroked="true" strokeweight=".398pt" strokecolor="#000000">
                <v:path arrowok="t"/>
              </v:shape>
            </v:group>
            <v:group style="position:absolute;left:1706;top:4;width:40;height:2" coordorigin="1706,4" coordsize="40,2">
              <v:shape style="position:absolute;left:1706;top:4;width:40;height:2" coordorigin="1706,4" coordsize="40,0" path="m1706,4l1745,4e" filled="false" stroked="true" strokeweight=".398pt" strokecolor="#000000">
                <v:path arrowok="t"/>
              </v:shape>
            </v:group>
            <v:group style="position:absolute;left:1706;top:52;width:40;height:2" coordorigin="1706,52" coordsize="40,2">
              <v:shape style="position:absolute;left:1706;top:52;width:40;height:2" coordorigin="1706,52" coordsize="40,0" path="m1706,52l1745,52e" filled="false" stroked="true" strokeweight=".398pt" strokecolor="#000000">
                <v:path arrowok="t"/>
              </v:shape>
            </v:group>
            <v:group style="position:absolute;left:1745;top:4;width:40;height:2" coordorigin="1745,4" coordsize="40,2">
              <v:shape style="position:absolute;left:1745;top:4;width:40;height:2" coordorigin="1745,4" coordsize="40,0" path="m1745,4l1785,4e" filled="false" stroked="true" strokeweight=".398pt" strokecolor="#000000">
                <v:path arrowok="t"/>
              </v:shape>
            </v:group>
            <v:group style="position:absolute;left:1745;top:52;width:40;height:2" coordorigin="1745,52" coordsize="40,2">
              <v:shape style="position:absolute;left:1745;top:52;width:40;height:2" coordorigin="1745,52" coordsize="40,0" path="m1745,52l1785,52e" filled="false" stroked="true" strokeweight=".398pt" strokecolor="#000000">
                <v:path arrowok="t"/>
              </v:shape>
            </v:group>
            <v:group style="position:absolute;left:1785;top:4;width:40;height:2" coordorigin="1785,4" coordsize="40,2">
              <v:shape style="position:absolute;left:1785;top:4;width:40;height:2" coordorigin="1785,4" coordsize="40,0" path="m1785,4l1825,4e" filled="false" stroked="true" strokeweight=".398pt" strokecolor="#000000">
                <v:path arrowok="t"/>
              </v:shape>
            </v:group>
            <v:group style="position:absolute;left:1785;top:52;width:40;height:2" coordorigin="1785,52" coordsize="40,2">
              <v:shape style="position:absolute;left:1785;top:52;width:40;height:2" coordorigin="1785,52" coordsize="40,0" path="m1785,52l1825,52e" filled="false" stroked="true" strokeweight=".398pt" strokecolor="#000000">
                <v:path arrowok="t"/>
              </v:shape>
            </v:group>
            <v:group style="position:absolute;left:1825;top:4;width:40;height:2" coordorigin="1825,4" coordsize="40,2">
              <v:shape style="position:absolute;left:1825;top:4;width:40;height:2" coordorigin="1825,4" coordsize="40,0" path="m1825,4l1865,4e" filled="false" stroked="true" strokeweight=".398pt" strokecolor="#000000">
                <v:path arrowok="t"/>
              </v:shape>
            </v:group>
            <v:group style="position:absolute;left:1825;top:52;width:40;height:2" coordorigin="1825,52" coordsize="40,2">
              <v:shape style="position:absolute;left:1825;top:52;width:40;height:2" coordorigin="1825,52" coordsize="40,0" path="m1825,52l1865,52e" filled="false" stroked="true" strokeweight=".398pt" strokecolor="#000000">
                <v:path arrowok="t"/>
              </v:shape>
            </v:group>
            <v:group style="position:absolute;left:1865;top:4;width:40;height:2" coordorigin="1865,4" coordsize="40,2">
              <v:shape style="position:absolute;left:1865;top:4;width:40;height:2" coordorigin="1865,4" coordsize="40,0" path="m1865,4l1905,4e" filled="false" stroked="true" strokeweight=".398pt" strokecolor="#000000">
                <v:path arrowok="t"/>
              </v:shape>
            </v:group>
            <v:group style="position:absolute;left:1865;top:52;width:40;height:2" coordorigin="1865,52" coordsize="40,2">
              <v:shape style="position:absolute;left:1865;top:52;width:40;height:2" coordorigin="1865,52" coordsize="40,0" path="m1865,52l1905,52e" filled="false" stroked="true" strokeweight=".398pt" strokecolor="#000000">
                <v:path arrowok="t"/>
              </v:shape>
            </v:group>
            <v:group style="position:absolute;left:1905;top:4;width:40;height:2" coordorigin="1905,4" coordsize="40,2">
              <v:shape style="position:absolute;left:1905;top:4;width:40;height:2" coordorigin="1905,4" coordsize="40,0" path="m1905,4l1945,4e" filled="false" stroked="true" strokeweight=".398pt" strokecolor="#000000">
                <v:path arrowok="t"/>
              </v:shape>
            </v:group>
            <v:group style="position:absolute;left:1905;top:52;width:40;height:2" coordorigin="1905,52" coordsize="40,2">
              <v:shape style="position:absolute;left:1905;top:52;width:40;height:2" coordorigin="1905,52" coordsize="40,0" path="m1905,52l1945,52e" filled="false" stroked="true" strokeweight=".398pt" strokecolor="#000000">
                <v:path arrowok="t"/>
              </v:shape>
            </v:group>
            <v:group style="position:absolute;left:1945;top:4;width:40;height:2" coordorigin="1945,4" coordsize="40,2">
              <v:shape style="position:absolute;left:1945;top:4;width:40;height:2" coordorigin="1945,4" coordsize="40,0" path="m1945,4l1985,4e" filled="false" stroked="true" strokeweight=".398pt" strokecolor="#000000">
                <v:path arrowok="t"/>
              </v:shape>
            </v:group>
            <v:group style="position:absolute;left:1945;top:52;width:40;height:2" coordorigin="1945,52" coordsize="40,2">
              <v:shape style="position:absolute;left:1945;top:52;width:40;height:2" coordorigin="1945,52" coordsize="40,0" path="m1945,52l1985,52e" filled="false" stroked="true" strokeweight=".398pt" strokecolor="#000000">
                <v:path arrowok="t"/>
              </v:shape>
            </v:group>
            <v:group style="position:absolute;left:1985;top:4;width:40;height:2" coordorigin="1985,4" coordsize="40,2">
              <v:shape style="position:absolute;left:1985;top:4;width:40;height:2" coordorigin="1985,4" coordsize="40,0" path="m1985,4l2024,4e" filled="false" stroked="true" strokeweight=".398pt" strokecolor="#000000">
                <v:path arrowok="t"/>
              </v:shape>
            </v:group>
            <v:group style="position:absolute;left:1985;top:52;width:40;height:2" coordorigin="1985,52" coordsize="40,2">
              <v:shape style="position:absolute;left:1985;top:52;width:40;height:2" coordorigin="1985,52" coordsize="40,0" path="m1985,52l2024,52e" filled="false" stroked="true" strokeweight=".398pt" strokecolor="#000000">
                <v:path arrowok="t"/>
              </v:shape>
            </v:group>
            <v:group style="position:absolute;left:2024;top:4;width:40;height:2" coordorigin="2024,4" coordsize="40,2">
              <v:shape style="position:absolute;left:2024;top:4;width:40;height:2" coordorigin="2024,4" coordsize="40,0" path="m2024,4l2064,4e" filled="false" stroked="true" strokeweight=".398pt" strokecolor="#000000">
                <v:path arrowok="t"/>
              </v:shape>
            </v:group>
            <v:group style="position:absolute;left:2024;top:52;width:40;height:2" coordorigin="2024,52" coordsize="40,2">
              <v:shape style="position:absolute;left:2024;top:52;width:40;height:2" coordorigin="2024,52" coordsize="40,0" path="m2024,52l2064,52e" filled="false" stroked="true" strokeweight=".398pt" strokecolor="#000000">
                <v:path arrowok="t"/>
              </v:shape>
            </v:group>
            <v:group style="position:absolute;left:2064;top:4;width:40;height:2" coordorigin="2064,4" coordsize="40,2">
              <v:shape style="position:absolute;left:2064;top:4;width:40;height:2" coordorigin="2064,4" coordsize="40,0" path="m2064,4l2104,4e" filled="false" stroked="true" strokeweight=".398pt" strokecolor="#000000">
                <v:path arrowok="t"/>
              </v:shape>
            </v:group>
            <v:group style="position:absolute;left:2064;top:52;width:40;height:2" coordorigin="2064,52" coordsize="40,2">
              <v:shape style="position:absolute;left:2064;top:52;width:40;height:2" coordorigin="2064,52" coordsize="40,0" path="m2064,52l2104,52e" filled="false" stroked="true" strokeweight=".398pt" strokecolor="#000000">
                <v:path arrowok="t"/>
              </v:shape>
            </v:group>
            <v:group style="position:absolute;left:2104;top:4;width:40;height:2" coordorigin="2104,4" coordsize="40,2">
              <v:shape style="position:absolute;left:2104;top:4;width:40;height:2" coordorigin="2104,4" coordsize="40,0" path="m2104,4l2144,4e" filled="false" stroked="true" strokeweight=".398pt" strokecolor="#000000">
                <v:path arrowok="t"/>
              </v:shape>
            </v:group>
            <v:group style="position:absolute;left:2104;top:52;width:40;height:2" coordorigin="2104,52" coordsize="40,2">
              <v:shape style="position:absolute;left:2104;top:52;width:40;height:2" coordorigin="2104,52" coordsize="40,0" path="m2104,52l2144,52e" filled="false" stroked="true" strokeweight=".398pt" strokecolor="#000000">
                <v:path arrowok="t"/>
              </v:shape>
            </v:group>
            <v:group style="position:absolute;left:2144;top:4;width:40;height:2" coordorigin="2144,4" coordsize="40,2">
              <v:shape style="position:absolute;left:2144;top:4;width:40;height:2" coordorigin="2144,4" coordsize="40,0" path="m2144,4l2184,4e" filled="false" stroked="true" strokeweight=".398pt" strokecolor="#000000">
                <v:path arrowok="t"/>
              </v:shape>
            </v:group>
            <v:group style="position:absolute;left:2144;top:52;width:40;height:2" coordorigin="2144,52" coordsize="40,2">
              <v:shape style="position:absolute;left:2144;top:52;width:40;height:2" coordorigin="2144,52" coordsize="40,0" path="m2144,52l2184,52e" filled="false" stroked="true" strokeweight=".398pt" strokecolor="#000000">
                <v:path arrowok="t"/>
              </v:shape>
            </v:group>
            <v:group style="position:absolute;left:2184;top:4;width:40;height:2" coordorigin="2184,4" coordsize="40,2">
              <v:shape style="position:absolute;left:2184;top:4;width:40;height:2" coordorigin="2184,4" coordsize="40,0" path="m2184,4l2224,4e" filled="false" stroked="true" strokeweight=".398pt" strokecolor="#000000">
                <v:path arrowok="t"/>
              </v:shape>
            </v:group>
            <v:group style="position:absolute;left:2184;top:52;width:40;height:2" coordorigin="2184,52" coordsize="40,2">
              <v:shape style="position:absolute;left:2184;top:52;width:40;height:2" coordorigin="2184,52" coordsize="40,0" path="m2184,52l2224,52e" filled="false" stroked="true" strokeweight=".398pt" strokecolor="#000000">
                <v:path arrowok="t"/>
              </v:shape>
            </v:group>
            <v:group style="position:absolute;left:2224;top:4;width:40;height:2" coordorigin="2224,4" coordsize="40,2">
              <v:shape style="position:absolute;left:2224;top:4;width:40;height:2" coordorigin="2224,4" coordsize="40,0" path="m2224,4l2264,4e" filled="false" stroked="true" strokeweight=".398pt" strokecolor="#000000">
                <v:path arrowok="t"/>
              </v:shape>
            </v:group>
            <v:group style="position:absolute;left:2224;top:52;width:40;height:2" coordorigin="2224,52" coordsize="40,2">
              <v:shape style="position:absolute;left:2224;top:52;width:40;height:2" coordorigin="2224,52" coordsize="40,0" path="m2224,52l2264,52e" filled="false" stroked="true" strokeweight=".398pt" strokecolor="#000000">
                <v:path arrowok="t"/>
              </v:shape>
            </v:group>
            <v:group style="position:absolute;left:2264;top:4;width:40;height:2" coordorigin="2264,4" coordsize="40,2">
              <v:shape style="position:absolute;left:2264;top:4;width:40;height:2" coordorigin="2264,4" coordsize="40,0" path="m2264,4l2303,4e" filled="false" stroked="true" strokeweight=".398pt" strokecolor="#000000">
                <v:path arrowok="t"/>
              </v:shape>
            </v:group>
            <v:group style="position:absolute;left:2264;top:52;width:40;height:2" coordorigin="2264,52" coordsize="40,2">
              <v:shape style="position:absolute;left:2264;top:52;width:40;height:2" coordorigin="2264,52" coordsize="40,0" path="m2264,52l2303,52e" filled="false" stroked="true" strokeweight=".398pt" strokecolor="#000000">
                <v:path arrowok="t"/>
              </v:shape>
            </v:group>
            <v:group style="position:absolute;left:2303;top:4;width:40;height:2" coordorigin="2303,4" coordsize="40,2">
              <v:shape style="position:absolute;left:2303;top:4;width:40;height:2" coordorigin="2303,4" coordsize="40,0" path="m2303,4l2343,4e" filled="false" stroked="true" strokeweight=".398pt" strokecolor="#000000">
                <v:path arrowok="t"/>
              </v:shape>
            </v:group>
            <v:group style="position:absolute;left:2303;top:52;width:40;height:2" coordorigin="2303,52" coordsize="40,2">
              <v:shape style="position:absolute;left:2303;top:52;width:40;height:2" coordorigin="2303,52" coordsize="40,0" path="m2303,52l2343,52e" filled="false" stroked="true" strokeweight=".398pt" strokecolor="#000000">
                <v:path arrowok="t"/>
              </v:shape>
            </v:group>
            <v:group style="position:absolute;left:2343;top:4;width:40;height:2" coordorigin="2343,4" coordsize="40,2">
              <v:shape style="position:absolute;left:2343;top:4;width:40;height:2" coordorigin="2343,4" coordsize="40,0" path="m2343,4l2383,4e" filled="false" stroked="true" strokeweight=".398pt" strokecolor="#000000">
                <v:path arrowok="t"/>
              </v:shape>
            </v:group>
            <v:group style="position:absolute;left:2343;top:52;width:40;height:2" coordorigin="2343,52" coordsize="40,2">
              <v:shape style="position:absolute;left:2343;top:52;width:40;height:2" coordorigin="2343,52" coordsize="40,0" path="m2343,52l2383,52e" filled="false" stroked="true" strokeweight=".398pt" strokecolor="#000000">
                <v:path arrowok="t"/>
              </v:shape>
            </v:group>
            <v:group style="position:absolute;left:2383;top:4;width:40;height:2" coordorigin="2383,4" coordsize="40,2">
              <v:shape style="position:absolute;left:2383;top:4;width:40;height:2" coordorigin="2383,4" coordsize="40,0" path="m2383,4l2423,4e" filled="false" stroked="true" strokeweight=".398pt" strokecolor="#000000">
                <v:path arrowok="t"/>
              </v:shape>
            </v:group>
            <v:group style="position:absolute;left:2383;top:52;width:40;height:2" coordorigin="2383,52" coordsize="40,2">
              <v:shape style="position:absolute;left:2383;top:52;width:40;height:2" coordorigin="2383,52" coordsize="40,0" path="m2383,52l2423,52e" filled="false" stroked="true" strokeweight=".398pt" strokecolor="#000000">
                <v:path arrowok="t"/>
              </v:shape>
            </v:group>
            <v:group style="position:absolute;left:2423;top:4;width:40;height:2" coordorigin="2423,4" coordsize="40,2">
              <v:shape style="position:absolute;left:2423;top:4;width:40;height:2" coordorigin="2423,4" coordsize="40,0" path="m2423,4l2463,4e" filled="false" stroked="true" strokeweight=".398pt" strokecolor="#000000">
                <v:path arrowok="t"/>
              </v:shape>
            </v:group>
            <v:group style="position:absolute;left:2423;top:52;width:40;height:2" coordorigin="2423,52" coordsize="40,2">
              <v:shape style="position:absolute;left:2423;top:52;width:40;height:2" coordorigin="2423,52" coordsize="40,0" path="m2423,52l2463,52e" filled="false" stroked="true" strokeweight=".398pt" strokecolor="#000000">
                <v:path arrowok="t"/>
              </v:shape>
            </v:group>
            <v:group style="position:absolute;left:2463;top:4;width:40;height:2" coordorigin="2463,4" coordsize="40,2">
              <v:shape style="position:absolute;left:2463;top:4;width:40;height:2" coordorigin="2463,4" coordsize="40,0" path="m2463,4l2503,4e" filled="false" stroked="true" strokeweight=".398pt" strokecolor="#000000">
                <v:path arrowok="t"/>
              </v:shape>
            </v:group>
            <v:group style="position:absolute;left:2463;top:52;width:40;height:2" coordorigin="2463,52" coordsize="40,2">
              <v:shape style="position:absolute;left:2463;top:52;width:40;height:2" coordorigin="2463,52" coordsize="40,0" path="m2463,52l2503,52e" filled="false" stroked="true" strokeweight=".398pt" strokecolor="#000000">
                <v:path arrowok="t"/>
              </v:shape>
            </v:group>
            <v:group style="position:absolute;left:2503;top:4;width:40;height:2" coordorigin="2503,4" coordsize="40,2">
              <v:shape style="position:absolute;left:2503;top:4;width:40;height:2" coordorigin="2503,4" coordsize="40,0" path="m2503,4l2543,4e" filled="false" stroked="true" strokeweight=".398pt" strokecolor="#000000">
                <v:path arrowok="t"/>
              </v:shape>
            </v:group>
            <v:group style="position:absolute;left:2503;top:52;width:40;height:2" coordorigin="2503,52" coordsize="40,2">
              <v:shape style="position:absolute;left:2503;top:52;width:40;height:2" coordorigin="2503,52" coordsize="40,0" path="m2503,52l2543,52e" filled="false" stroked="true" strokeweight=".398pt" strokecolor="#000000">
                <v:path arrowok="t"/>
              </v:shape>
            </v:group>
            <v:group style="position:absolute;left:2543;top:4;width:40;height:2" coordorigin="2543,4" coordsize="40,2">
              <v:shape style="position:absolute;left:2543;top:4;width:40;height:2" coordorigin="2543,4" coordsize="40,0" path="m2543,4l2582,4e" filled="false" stroked="true" strokeweight=".398pt" strokecolor="#000000">
                <v:path arrowok="t"/>
              </v:shape>
            </v:group>
            <v:group style="position:absolute;left:2543;top:52;width:40;height:2" coordorigin="2543,52" coordsize="40,2">
              <v:shape style="position:absolute;left:2543;top:52;width:40;height:2" coordorigin="2543,52" coordsize="40,0" path="m2543,52l2582,52e" filled="false" stroked="true" strokeweight=".398pt" strokecolor="#000000">
                <v:path arrowok="t"/>
              </v:shape>
            </v:group>
            <v:group style="position:absolute;left:2582;top:4;width:40;height:2" coordorigin="2582,4" coordsize="40,2">
              <v:shape style="position:absolute;left:2582;top:4;width:40;height:2" coordorigin="2582,4" coordsize="40,0" path="m2582,4l2622,4e" filled="false" stroked="true" strokeweight=".398pt" strokecolor="#000000">
                <v:path arrowok="t"/>
              </v:shape>
            </v:group>
            <v:group style="position:absolute;left:2582;top:52;width:40;height:2" coordorigin="2582,52" coordsize="40,2">
              <v:shape style="position:absolute;left:2582;top:52;width:40;height:2" coordorigin="2582,52" coordsize="40,0" path="m2582,52l2622,52e" filled="false" stroked="true" strokeweight=".398pt" strokecolor="#000000">
                <v:path arrowok="t"/>
              </v:shape>
            </v:group>
            <v:group style="position:absolute;left:2622;top:4;width:40;height:2" coordorigin="2622,4" coordsize="40,2">
              <v:shape style="position:absolute;left:2622;top:4;width:40;height:2" coordorigin="2622,4" coordsize="40,0" path="m2622,4l2662,4e" filled="false" stroked="true" strokeweight=".398pt" strokecolor="#000000">
                <v:path arrowok="t"/>
              </v:shape>
            </v:group>
            <v:group style="position:absolute;left:2622;top:52;width:40;height:2" coordorigin="2622,52" coordsize="40,2">
              <v:shape style="position:absolute;left:2622;top:52;width:40;height:2" coordorigin="2622,52" coordsize="40,0" path="m2622,52l2662,52e" filled="false" stroked="true" strokeweight=".398pt" strokecolor="#000000">
                <v:path arrowok="t"/>
              </v:shape>
            </v:group>
            <v:group style="position:absolute;left:2662;top:4;width:40;height:2" coordorigin="2662,4" coordsize="40,2">
              <v:shape style="position:absolute;left:2662;top:4;width:40;height:2" coordorigin="2662,4" coordsize="40,0" path="m2662,4l2702,4e" filled="false" stroked="true" strokeweight=".398pt" strokecolor="#000000">
                <v:path arrowok="t"/>
              </v:shape>
            </v:group>
            <v:group style="position:absolute;left:2662;top:52;width:40;height:2" coordorigin="2662,52" coordsize="40,2">
              <v:shape style="position:absolute;left:2662;top:52;width:40;height:2" coordorigin="2662,52" coordsize="40,0" path="m2662,52l2702,52e" filled="false" stroked="true" strokeweight=".398pt" strokecolor="#000000">
                <v:path arrowok="t"/>
              </v:shape>
            </v:group>
            <v:group style="position:absolute;left:2702;top:4;width:40;height:2" coordorigin="2702,4" coordsize="40,2">
              <v:shape style="position:absolute;left:2702;top:4;width:40;height:2" coordorigin="2702,4" coordsize="40,0" path="m2702,4l2742,4e" filled="false" stroked="true" strokeweight=".398pt" strokecolor="#000000">
                <v:path arrowok="t"/>
              </v:shape>
            </v:group>
            <v:group style="position:absolute;left:2702;top:52;width:40;height:2" coordorigin="2702,52" coordsize="40,2">
              <v:shape style="position:absolute;left:2702;top:52;width:40;height:2" coordorigin="2702,52" coordsize="40,0" path="m2702,52l2742,52e" filled="false" stroked="true" strokeweight=".398pt" strokecolor="#000000">
                <v:path arrowok="t"/>
              </v:shape>
            </v:group>
            <v:group style="position:absolute;left:2742;top:4;width:40;height:2" coordorigin="2742,4" coordsize="40,2">
              <v:shape style="position:absolute;left:2742;top:4;width:40;height:2" coordorigin="2742,4" coordsize="40,0" path="m2742,4l2782,4e" filled="false" stroked="true" strokeweight=".398pt" strokecolor="#000000">
                <v:path arrowok="t"/>
              </v:shape>
            </v:group>
            <v:group style="position:absolute;left:2742;top:52;width:40;height:2" coordorigin="2742,52" coordsize="40,2">
              <v:shape style="position:absolute;left:2742;top:52;width:40;height:2" coordorigin="2742,52" coordsize="40,0" path="m2742,52l2782,52e" filled="false" stroked="true" strokeweight=".398pt" strokecolor="#000000">
                <v:path arrowok="t"/>
              </v:shape>
            </v:group>
            <v:group style="position:absolute;left:2782;top:4;width:40;height:2" coordorigin="2782,4" coordsize="40,2">
              <v:shape style="position:absolute;left:2782;top:4;width:40;height:2" coordorigin="2782,4" coordsize="40,0" path="m2782,4l2821,4e" filled="false" stroked="true" strokeweight=".398pt" strokecolor="#000000">
                <v:path arrowok="t"/>
              </v:shape>
            </v:group>
            <v:group style="position:absolute;left:2782;top:52;width:40;height:2" coordorigin="2782,52" coordsize="40,2">
              <v:shape style="position:absolute;left:2782;top:52;width:40;height:2" coordorigin="2782,52" coordsize="40,0" path="m2782,52l2821,52e" filled="false" stroked="true" strokeweight=".398pt" strokecolor="#000000">
                <v:path arrowok="t"/>
              </v:shape>
            </v:group>
            <v:group style="position:absolute;left:2821;top:4;width:40;height:2" coordorigin="2821,4" coordsize="40,2">
              <v:shape style="position:absolute;left:2821;top:4;width:40;height:2" coordorigin="2821,4" coordsize="40,0" path="m2821,4l2861,4e" filled="false" stroked="true" strokeweight=".398pt" strokecolor="#000000">
                <v:path arrowok="t"/>
              </v:shape>
            </v:group>
            <v:group style="position:absolute;left:2821;top:52;width:40;height:2" coordorigin="2821,52" coordsize="40,2">
              <v:shape style="position:absolute;left:2821;top:52;width:40;height:2" coordorigin="2821,52" coordsize="40,0" path="m2821,52l2861,52e" filled="false" stroked="true" strokeweight=".398pt" strokecolor="#000000">
                <v:path arrowok="t"/>
              </v:shape>
            </v:group>
            <v:group style="position:absolute;left:2855;top:4;width:40;height:2" coordorigin="2855,4" coordsize="40,2">
              <v:shape style="position:absolute;left:2855;top:4;width:40;height:2" coordorigin="2855,4" coordsize="40,0" path="m2855,4l2895,4e" filled="false" stroked="true" strokeweight=".398pt" strokecolor="#000000">
                <v:path arrowok="t"/>
              </v:shape>
            </v:group>
            <v:group style="position:absolute;left:2855;top:52;width:40;height:2" coordorigin="2855,52" coordsize="40,2">
              <v:shape style="position:absolute;left:2855;top:52;width:40;height:2" coordorigin="2855,52" coordsize="40,0" path="m2855,52l2895,52e" filled="false" stroked="true" strokeweight=".398pt" strokecolor="#000000">
                <v:path arrowok="t"/>
              </v:shape>
            </v:group>
            <v:group style="position:absolute;left:2895;top:4;width:40;height:2" coordorigin="2895,4" coordsize="40,2">
              <v:shape style="position:absolute;left:2895;top:4;width:40;height:2" coordorigin="2895,4" coordsize="40,0" path="m2895,4l2935,4e" filled="false" stroked="true" strokeweight=".398pt" strokecolor="#000000">
                <v:path arrowok="t"/>
              </v:shape>
            </v:group>
            <v:group style="position:absolute;left:2895;top:52;width:40;height:2" coordorigin="2895,52" coordsize="40,2">
              <v:shape style="position:absolute;left:2895;top:52;width:40;height:2" coordorigin="2895,52" coordsize="40,0" path="m2895,52l2935,52e" filled="false" stroked="true" strokeweight=".398pt" strokecolor="#000000">
                <v:path arrowok="t"/>
              </v:shape>
            </v:group>
            <v:group style="position:absolute;left:2895;top:4;width:40;height:2" coordorigin="2895,4" coordsize="40,2">
              <v:shape style="position:absolute;left:2895;top:4;width:40;height:2" coordorigin="2895,4" coordsize="40,0" path="m2895,4l2935,4e" filled="false" stroked="true" strokeweight=".398pt" strokecolor="#000000">
                <v:path arrowok="t"/>
              </v:shape>
            </v:group>
            <v:group style="position:absolute;left:2895;top:52;width:40;height:2" coordorigin="2895,52" coordsize="40,2">
              <v:shape style="position:absolute;left:2895;top:52;width:40;height:2" coordorigin="2895,52" coordsize="40,0" path="m2895,52l2935,52e" filled="false" stroked="true" strokeweight=".398pt" strokecolor="#000000">
                <v:path arrowok="t"/>
              </v:shape>
            </v:group>
            <v:group style="position:absolute;left:2935;top:4;width:40;height:2" coordorigin="2935,4" coordsize="40,2">
              <v:shape style="position:absolute;left:2935;top:4;width:40;height:2" coordorigin="2935,4" coordsize="40,0" path="m2935,4l2974,4e" filled="false" stroked="true" strokeweight=".398pt" strokecolor="#000000">
                <v:path arrowok="t"/>
              </v:shape>
            </v:group>
            <v:group style="position:absolute;left:2935;top:52;width:40;height:2" coordorigin="2935,52" coordsize="40,2">
              <v:shape style="position:absolute;left:2935;top:52;width:40;height:2" coordorigin="2935,52" coordsize="40,0" path="m2935,52l2974,52e" filled="false" stroked="true" strokeweight=".398pt" strokecolor="#000000">
                <v:path arrowok="t"/>
              </v:shape>
            </v:group>
            <v:group style="position:absolute;left:2974;top:4;width:40;height:2" coordorigin="2974,4" coordsize="40,2">
              <v:shape style="position:absolute;left:2974;top:4;width:40;height:2" coordorigin="2974,4" coordsize="40,0" path="m2974,4l3014,4e" filled="false" stroked="true" strokeweight=".398pt" strokecolor="#000000">
                <v:path arrowok="t"/>
              </v:shape>
            </v:group>
            <v:group style="position:absolute;left:2974;top:52;width:40;height:2" coordorigin="2974,52" coordsize="40,2">
              <v:shape style="position:absolute;left:2974;top:52;width:40;height:2" coordorigin="2974,52" coordsize="40,0" path="m2974,52l3014,52e" filled="false" stroked="true" strokeweight=".398pt" strokecolor="#000000">
                <v:path arrowok="t"/>
              </v:shape>
            </v:group>
            <v:group style="position:absolute;left:3014;top:4;width:40;height:2" coordorigin="3014,4" coordsize="40,2">
              <v:shape style="position:absolute;left:3014;top:4;width:40;height:2" coordorigin="3014,4" coordsize="40,0" path="m3014,4l3054,4e" filled="false" stroked="true" strokeweight=".398pt" strokecolor="#000000">
                <v:path arrowok="t"/>
              </v:shape>
            </v:group>
            <v:group style="position:absolute;left:3014;top:52;width:40;height:2" coordorigin="3014,52" coordsize="40,2">
              <v:shape style="position:absolute;left:3014;top:52;width:40;height:2" coordorigin="3014,52" coordsize="40,0" path="m3014,52l3054,52e" filled="false" stroked="true" strokeweight=".398pt" strokecolor="#000000">
                <v:path arrowok="t"/>
              </v:shape>
            </v:group>
            <v:group style="position:absolute;left:3054;top:4;width:40;height:2" coordorigin="3054,4" coordsize="40,2">
              <v:shape style="position:absolute;left:3054;top:4;width:40;height:2" coordorigin="3054,4" coordsize="40,0" path="m3054,4l3094,4e" filled="false" stroked="true" strokeweight=".398pt" strokecolor="#000000">
                <v:path arrowok="t"/>
              </v:shape>
            </v:group>
            <v:group style="position:absolute;left:3054;top:52;width:40;height:2" coordorigin="3054,52" coordsize="40,2">
              <v:shape style="position:absolute;left:3054;top:52;width:40;height:2" coordorigin="3054,52" coordsize="40,0" path="m3054,52l3094,52e" filled="false" stroked="true" strokeweight=".398pt" strokecolor="#000000">
                <v:path arrowok="t"/>
              </v:shape>
            </v:group>
            <v:group style="position:absolute;left:3094;top:4;width:40;height:2" coordorigin="3094,4" coordsize="40,2">
              <v:shape style="position:absolute;left:3094;top:4;width:40;height:2" coordorigin="3094,4" coordsize="40,0" path="m3094,4l3134,4e" filled="false" stroked="true" strokeweight=".398pt" strokecolor="#000000">
                <v:path arrowok="t"/>
              </v:shape>
            </v:group>
            <v:group style="position:absolute;left:3094;top:52;width:40;height:2" coordorigin="3094,52" coordsize="40,2">
              <v:shape style="position:absolute;left:3094;top:52;width:40;height:2" coordorigin="3094,52" coordsize="40,0" path="m3094,52l3134,52e" filled="false" stroked="true" strokeweight=".398pt" strokecolor="#000000">
                <v:path arrowok="t"/>
              </v:shape>
            </v:group>
            <v:group style="position:absolute;left:3134;top:4;width:40;height:2" coordorigin="3134,4" coordsize="40,2">
              <v:shape style="position:absolute;left:3134;top:4;width:40;height:2" coordorigin="3134,4" coordsize="40,0" path="m3134,4l3174,4e" filled="false" stroked="true" strokeweight=".398pt" strokecolor="#000000">
                <v:path arrowok="t"/>
              </v:shape>
            </v:group>
            <v:group style="position:absolute;left:3134;top:52;width:40;height:2" coordorigin="3134,52" coordsize="40,2">
              <v:shape style="position:absolute;left:3134;top:52;width:40;height:2" coordorigin="3134,52" coordsize="40,0" path="m3134,52l3174,52e" filled="false" stroked="true" strokeweight=".398pt" strokecolor="#000000">
                <v:path arrowok="t"/>
              </v:shape>
            </v:group>
            <v:group style="position:absolute;left:3174;top:4;width:40;height:2" coordorigin="3174,4" coordsize="40,2">
              <v:shape style="position:absolute;left:3174;top:4;width:40;height:2" coordorigin="3174,4" coordsize="40,0" path="m3174,4l3214,4e" filled="false" stroked="true" strokeweight=".398pt" strokecolor="#000000">
                <v:path arrowok="t"/>
              </v:shape>
            </v:group>
            <v:group style="position:absolute;left:3174;top:52;width:40;height:2" coordorigin="3174,52" coordsize="40,2">
              <v:shape style="position:absolute;left:3174;top:52;width:40;height:2" coordorigin="3174,52" coordsize="40,0" path="m3174,52l3214,52e" filled="false" stroked="true" strokeweight=".398pt" strokecolor="#000000">
                <v:path arrowok="t"/>
              </v:shape>
            </v:group>
            <v:group style="position:absolute;left:3214;top:4;width:40;height:2" coordorigin="3214,4" coordsize="40,2">
              <v:shape style="position:absolute;left:3214;top:4;width:40;height:2" coordorigin="3214,4" coordsize="40,0" path="m3214,4l3253,4e" filled="false" stroked="true" strokeweight=".398pt" strokecolor="#000000">
                <v:path arrowok="t"/>
              </v:shape>
            </v:group>
            <v:group style="position:absolute;left:3214;top:52;width:40;height:2" coordorigin="3214,52" coordsize="40,2">
              <v:shape style="position:absolute;left:3214;top:52;width:40;height:2" coordorigin="3214,52" coordsize="40,0" path="m3214,52l3253,52e" filled="false" stroked="true" strokeweight=".398pt" strokecolor="#000000">
                <v:path arrowok="t"/>
              </v:shape>
            </v:group>
            <v:group style="position:absolute;left:3253;top:4;width:40;height:2" coordorigin="3253,4" coordsize="40,2">
              <v:shape style="position:absolute;left:3253;top:4;width:40;height:2" coordorigin="3253,4" coordsize="40,0" path="m3253,4l3293,4e" filled="false" stroked="true" strokeweight=".398pt" strokecolor="#000000">
                <v:path arrowok="t"/>
              </v:shape>
            </v:group>
            <v:group style="position:absolute;left:3253;top:52;width:40;height:2" coordorigin="3253,52" coordsize="40,2">
              <v:shape style="position:absolute;left:3253;top:52;width:40;height:2" coordorigin="3253,52" coordsize="40,0" path="m3253,52l3293,52e" filled="false" stroked="true" strokeweight=".398pt" strokecolor="#000000">
                <v:path arrowok="t"/>
              </v:shape>
            </v:group>
            <v:group style="position:absolute;left:3293;top:4;width:40;height:2" coordorigin="3293,4" coordsize="40,2">
              <v:shape style="position:absolute;left:3293;top:4;width:40;height:2" coordorigin="3293,4" coordsize="40,0" path="m3293,4l3333,4e" filled="false" stroked="true" strokeweight=".398pt" strokecolor="#000000">
                <v:path arrowok="t"/>
              </v:shape>
            </v:group>
            <v:group style="position:absolute;left:3293;top:52;width:40;height:2" coordorigin="3293,52" coordsize="40,2">
              <v:shape style="position:absolute;left:3293;top:52;width:40;height:2" coordorigin="3293,52" coordsize="40,0" path="m3293,52l3333,52e" filled="false" stroked="true" strokeweight=".398pt" strokecolor="#000000">
                <v:path arrowok="t"/>
              </v:shape>
            </v:group>
            <v:group style="position:absolute;left:3333;top:4;width:40;height:2" coordorigin="3333,4" coordsize="40,2">
              <v:shape style="position:absolute;left:3333;top:4;width:40;height:2" coordorigin="3333,4" coordsize="40,0" path="m3333,4l3373,4e" filled="false" stroked="true" strokeweight=".398pt" strokecolor="#000000">
                <v:path arrowok="t"/>
              </v:shape>
            </v:group>
            <v:group style="position:absolute;left:3333;top:52;width:40;height:2" coordorigin="3333,52" coordsize="40,2">
              <v:shape style="position:absolute;left:3333;top:52;width:40;height:2" coordorigin="3333,52" coordsize="40,0" path="m3333,52l3373,52e" filled="false" stroked="true" strokeweight=".398pt" strokecolor="#000000">
                <v:path arrowok="t"/>
              </v:shape>
            </v:group>
            <v:group style="position:absolute;left:3373;top:4;width:40;height:2" coordorigin="3373,4" coordsize="40,2">
              <v:shape style="position:absolute;left:3373;top:4;width:40;height:2" coordorigin="3373,4" coordsize="40,0" path="m3373,4l3413,4e" filled="false" stroked="true" strokeweight=".398pt" strokecolor="#000000">
                <v:path arrowok="t"/>
              </v:shape>
            </v:group>
            <v:group style="position:absolute;left:3373;top:52;width:40;height:2" coordorigin="3373,52" coordsize="40,2">
              <v:shape style="position:absolute;left:3373;top:52;width:40;height:2" coordorigin="3373,52" coordsize="40,0" path="m3373,52l3413,52e" filled="false" stroked="true" strokeweight=".398pt" strokecolor="#000000">
                <v:path arrowok="t"/>
              </v:shape>
            </v:group>
            <v:group style="position:absolute;left:3413;top:4;width:40;height:2" coordorigin="3413,4" coordsize="40,2">
              <v:shape style="position:absolute;left:3413;top:4;width:40;height:2" coordorigin="3413,4" coordsize="40,0" path="m3413,4l3453,4e" filled="false" stroked="true" strokeweight=".398pt" strokecolor="#000000">
                <v:path arrowok="t"/>
              </v:shape>
            </v:group>
            <v:group style="position:absolute;left:3413;top:52;width:40;height:2" coordorigin="3413,52" coordsize="40,2">
              <v:shape style="position:absolute;left:3413;top:52;width:40;height:2" coordorigin="3413,52" coordsize="40,0" path="m3413,52l3453,52e" filled="false" stroked="true" strokeweight=".398pt" strokecolor="#000000">
                <v:path arrowok="t"/>
              </v:shape>
            </v:group>
            <v:group style="position:absolute;left:3453;top:4;width:40;height:2" coordorigin="3453,4" coordsize="40,2">
              <v:shape style="position:absolute;left:3453;top:4;width:40;height:2" coordorigin="3453,4" coordsize="40,0" path="m3453,4l3493,4e" filled="false" stroked="true" strokeweight=".398pt" strokecolor="#000000">
                <v:path arrowok="t"/>
              </v:shape>
            </v:group>
            <v:group style="position:absolute;left:3453;top:52;width:40;height:2" coordorigin="3453,52" coordsize="40,2">
              <v:shape style="position:absolute;left:3453;top:52;width:40;height:2" coordorigin="3453,52" coordsize="40,0" path="m3453,52l3493,52e" filled="false" stroked="true" strokeweight=".398pt" strokecolor="#000000">
                <v:path arrowok="t"/>
              </v:shape>
            </v:group>
            <v:group style="position:absolute;left:3493;top:4;width:40;height:2" coordorigin="3493,4" coordsize="40,2">
              <v:shape style="position:absolute;left:3493;top:4;width:40;height:2" coordorigin="3493,4" coordsize="40,0" path="m3493,4l3532,4e" filled="false" stroked="true" strokeweight=".398pt" strokecolor="#000000">
                <v:path arrowok="t"/>
              </v:shape>
            </v:group>
            <v:group style="position:absolute;left:3493;top:52;width:40;height:2" coordorigin="3493,52" coordsize="40,2">
              <v:shape style="position:absolute;left:3493;top:52;width:40;height:2" coordorigin="3493,52" coordsize="40,0" path="m3493,52l3532,52e" filled="false" stroked="true" strokeweight=".398pt" strokecolor="#000000">
                <v:path arrowok="t"/>
              </v:shape>
            </v:group>
            <v:group style="position:absolute;left:3532;top:4;width:40;height:2" coordorigin="3532,4" coordsize="40,2">
              <v:shape style="position:absolute;left:3532;top:4;width:40;height:2" coordorigin="3532,4" coordsize="40,0" path="m3532,4l3572,4e" filled="false" stroked="true" strokeweight=".398pt" strokecolor="#000000">
                <v:path arrowok="t"/>
              </v:shape>
            </v:group>
            <v:group style="position:absolute;left:3532;top:52;width:40;height:2" coordorigin="3532,52" coordsize="40,2">
              <v:shape style="position:absolute;left:3532;top:52;width:40;height:2" coordorigin="3532,52" coordsize="40,0" path="m3532,52l3572,52e" filled="false" stroked="true" strokeweight=".398pt" strokecolor="#000000">
                <v:path arrowok="t"/>
              </v:shape>
            </v:group>
            <v:group style="position:absolute;left:3572;top:4;width:40;height:2" coordorigin="3572,4" coordsize="40,2">
              <v:shape style="position:absolute;left:3572;top:4;width:40;height:2" coordorigin="3572,4" coordsize="40,0" path="m3572,4l3612,4e" filled="false" stroked="true" strokeweight=".398pt" strokecolor="#000000">
                <v:path arrowok="t"/>
              </v:shape>
            </v:group>
            <v:group style="position:absolute;left:3572;top:52;width:40;height:2" coordorigin="3572,52" coordsize="40,2">
              <v:shape style="position:absolute;left:3572;top:52;width:40;height:2" coordorigin="3572,52" coordsize="40,0" path="m3572,52l3612,52e" filled="false" stroked="true" strokeweight=".398pt" strokecolor="#000000">
                <v:path arrowok="t"/>
              </v:shape>
            </v:group>
            <v:group style="position:absolute;left:3612;top:4;width:40;height:2" coordorigin="3612,4" coordsize="40,2">
              <v:shape style="position:absolute;left:3612;top:4;width:40;height:2" coordorigin="3612,4" coordsize="40,0" path="m3612,4l3652,4e" filled="false" stroked="true" strokeweight=".398pt" strokecolor="#000000">
                <v:path arrowok="t"/>
              </v:shape>
            </v:group>
            <v:group style="position:absolute;left:3612;top:52;width:40;height:2" coordorigin="3612,52" coordsize="40,2">
              <v:shape style="position:absolute;left:3612;top:52;width:40;height:2" coordorigin="3612,52" coordsize="40,0" path="m3612,52l3652,52e" filled="false" stroked="true" strokeweight=".398pt" strokecolor="#000000">
                <v:path arrowok="t"/>
              </v:shape>
            </v:group>
            <v:group style="position:absolute;left:3652;top:4;width:40;height:2" coordorigin="3652,4" coordsize="40,2">
              <v:shape style="position:absolute;left:3652;top:4;width:40;height:2" coordorigin="3652,4" coordsize="40,0" path="m3652,4l3692,4e" filled="false" stroked="true" strokeweight=".398pt" strokecolor="#000000">
                <v:path arrowok="t"/>
              </v:shape>
            </v:group>
            <v:group style="position:absolute;left:3652;top:52;width:40;height:2" coordorigin="3652,52" coordsize="40,2">
              <v:shape style="position:absolute;left:3652;top:52;width:40;height:2" coordorigin="3652,52" coordsize="40,0" path="m3652,52l3692,52e" filled="false" stroked="true" strokeweight=".398pt" strokecolor="#000000">
                <v:path arrowok="t"/>
              </v:shape>
            </v:group>
            <v:group style="position:absolute;left:3692;top:4;width:40;height:2" coordorigin="3692,4" coordsize="40,2">
              <v:shape style="position:absolute;left:3692;top:4;width:40;height:2" coordorigin="3692,4" coordsize="40,0" path="m3692,4l3732,4e" filled="false" stroked="true" strokeweight=".398pt" strokecolor="#000000">
                <v:path arrowok="t"/>
              </v:shape>
            </v:group>
            <v:group style="position:absolute;left:3692;top:52;width:40;height:2" coordorigin="3692,52" coordsize="40,2">
              <v:shape style="position:absolute;left:3692;top:52;width:40;height:2" coordorigin="3692,52" coordsize="40,0" path="m3692,52l3732,52e" filled="false" stroked="true" strokeweight=".398pt" strokecolor="#000000">
                <v:path arrowok="t"/>
              </v:shape>
            </v:group>
            <v:group style="position:absolute;left:3732;top:4;width:40;height:2" coordorigin="3732,4" coordsize="40,2">
              <v:shape style="position:absolute;left:3732;top:4;width:40;height:2" coordorigin="3732,4" coordsize="40,0" path="m3732,4l3771,4e" filled="false" stroked="true" strokeweight=".398pt" strokecolor="#000000">
                <v:path arrowok="t"/>
              </v:shape>
            </v:group>
            <v:group style="position:absolute;left:3732;top:52;width:40;height:2" coordorigin="3732,52" coordsize="40,2">
              <v:shape style="position:absolute;left:3732;top:52;width:40;height:2" coordorigin="3732,52" coordsize="40,0" path="m3732,52l3771,52e" filled="false" stroked="true" strokeweight=".398pt" strokecolor="#000000">
                <v:path arrowok="t"/>
              </v:shape>
            </v:group>
            <v:group style="position:absolute;left:3771;top:4;width:40;height:2" coordorigin="3771,4" coordsize="40,2">
              <v:shape style="position:absolute;left:3771;top:4;width:40;height:2" coordorigin="3771,4" coordsize="40,0" path="m3771,4l3811,4e" filled="false" stroked="true" strokeweight=".398pt" strokecolor="#000000">
                <v:path arrowok="t"/>
              </v:shape>
            </v:group>
            <v:group style="position:absolute;left:3771;top:52;width:40;height:2" coordorigin="3771,52" coordsize="40,2">
              <v:shape style="position:absolute;left:3771;top:52;width:40;height:2" coordorigin="3771,52" coordsize="40,0" path="m3771,52l3811,52e" filled="false" stroked="true" strokeweight=".398pt" strokecolor="#000000">
                <v:path arrowok="t"/>
              </v:shape>
            </v:group>
            <v:group style="position:absolute;left:3811;top:4;width:40;height:2" coordorigin="3811,4" coordsize="40,2">
              <v:shape style="position:absolute;left:3811;top:4;width:40;height:2" coordorigin="3811,4" coordsize="40,0" path="m3811,4l3851,4e" filled="false" stroked="true" strokeweight=".398pt" strokecolor="#000000">
                <v:path arrowok="t"/>
              </v:shape>
            </v:group>
            <v:group style="position:absolute;left:3811;top:52;width:40;height:2" coordorigin="3811,52" coordsize="40,2">
              <v:shape style="position:absolute;left:3811;top:52;width:40;height:2" coordorigin="3811,52" coordsize="40,0" path="m3811,52l3851,52e" filled="false" stroked="true" strokeweight=".398pt" strokecolor="#000000">
                <v:path arrowok="t"/>
              </v:shape>
            </v:group>
            <v:group style="position:absolute;left:3851;top:4;width:40;height:2" coordorigin="3851,4" coordsize="40,2">
              <v:shape style="position:absolute;left:3851;top:4;width:40;height:2" coordorigin="3851,4" coordsize="40,0" path="m3851,4l3891,4e" filled="false" stroked="true" strokeweight=".398pt" strokecolor="#000000">
                <v:path arrowok="t"/>
              </v:shape>
            </v:group>
            <v:group style="position:absolute;left:3851;top:52;width:40;height:2" coordorigin="3851,52" coordsize="40,2">
              <v:shape style="position:absolute;left:3851;top:52;width:40;height:2" coordorigin="3851,52" coordsize="40,0" path="m3851,52l3891,52e" filled="false" stroked="true" strokeweight=".398pt" strokecolor="#000000">
                <v:path arrowok="t"/>
              </v:shape>
            </v:group>
            <v:group style="position:absolute;left:3891;top:4;width:40;height:2" coordorigin="3891,4" coordsize="40,2">
              <v:shape style="position:absolute;left:3891;top:4;width:40;height:2" coordorigin="3891,4" coordsize="40,0" path="m3891,4l3931,4e" filled="false" stroked="true" strokeweight=".398pt" strokecolor="#000000">
                <v:path arrowok="t"/>
              </v:shape>
            </v:group>
            <v:group style="position:absolute;left:3891;top:52;width:40;height:2" coordorigin="3891,52" coordsize="40,2">
              <v:shape style="position:absolute;left:3891;top:52;width:40;height:2" coordorigin="3891,52" coordsize="40,0" path="m3891,52l3931,52e" filled="false" stroked="true" strokeweight=".398pt" strokecolor="#000000">
                <v:path arrowok="t"/>
              </v:shape>
            </v:group>
            <v:group style="position:absolute;left:3931;top:4;width:40;height:2" coordorigin="3931,4" coordsize="40,2">
              <v:shape style="position:absolute;left:3931;top:4;width:40;height:2" coordorigin="3931,4" coordsize="40,0" path="m3931,4l3971,4e" filled="false" stroked="true" strokeweight=".398pt" strokecolor="#000000">
                <v:path arrowok="t"/>
              </v:shape>
            </v:group>
            <v:group style="position:absolute;left:3931;top:52;width:40;height:2" coordorigin="3931,52" coordsize="40,2">
              <v:shape style="position:absolute;left:3931;top:52;width:40;height:2" coordorigin="3931,52" coordsize="40,0" path="m3931,52l3971,52e" filled="false" stroked="true" strokeweight=".398pt" strokecolor="#000000">
                <v:path arrowok="t"/>
              </v:shape>
            </v:group>
            <v:group style="position:absolute;left:3971;top:4;width:40;height:2" coordorigin="3971,4" coordsize="40,2">
              <v:shape style="position:absolute;left:3971;top:4;width:40;height:2" coordorigin="3971,4" coordsize="40,0" path="m3971,4l4011,4e" filled="false" stroked="true" strokeweight=".398pt" strokecolor="#000000">
                <v:path arrowok="t"/>
              </v:shape>
            </v:group>
            <v:group style="position:absolute;left:3971;top:52;width:40;height:2" coordorigin="3971,52" coordsize="40,2">
              <v:shape style="position:absolute;left:3971;top:52;width:40;height:2" coordorigin="3971,52" coordsize="40,0" path="m3971,52l4011,52e" filled="false" stroked="true" strokeweight=".398pt" strokecolor="#000000">
                <v:path arrowok="t"/>
              </v:shape>
            </v:group>
            <v:group style="position:absolute;left:4011;top:4;width:40;height:2" coordorigin="4011,4" coordsize="40,2">
              <v:shape style="position:absolute;left:4011;top:4;width:40;height:2" coordorigin="4011,4" coordsize="40,0" path="m4011,4l4050,4e" filled="false" stroked="true" strokeweight=".398pt" strokecolor="#000000">
                <v:path arrowok="t"/>
              </v:shape>
            </v:group>
            <v:group style="position:absolute;left:4011;top:52;width:40;height:2" coordorigin="4011,52" coordsize="40,2">
              <v:shape style="position:absolute;left:4011;top:52;width:40;height:2" coordorigin="4011,52" coordsize="40,0" path="m4011,52l4050,52e" filled="false" stroked="true" strokeweight=".398pt" strokecolor="#000000">
                <v:path arrowok="t"/>
              </v:shape>
            </v:group>
            <v:group style="position:absolute;left:4050;top:4;width:40;height:2" coordorigin="4050,4" coordsize="40,2">
              <v:shape style="position:absolute;left:4050;top:4;width:40;height:2" coordorigin="4050,4" coordsize="40,0" path="m4050,4l4090,4e" filled="false" stroked="true" strokeweight=".398pt" strokecolor="#000000">
                <v:path arrowok="t"/>
              </v:shape>
            </v:group>
            <v:group style="position:absolute;left:4050;top:52;width:40;height:2" coordorigin="4050,52" coordsize="40,2">
              <v:shape style="position:absolute;left:4050;top:52;width:40;height:2" coordorigin="4050,52" coordsize="40,0" path="m4050,52l4090,52e" filled="false" stroked="true" strokeweight=".398pt" strokecolor="#000000">
                <v:path arrowok="t"/>
              </v:shape>
            </v:group>
            <v:group style="position:absolute;left:4090;top:4;width:40;height:2" coordorigin="4090,4" coordsize="40,2">
              <v:shape style="position:absolute;left:4090;top:4;width:40;height:2" coordorigin="4090,4" coordsize="40,0" path="m4090,4l4130,4e" filled="false" stroked="true" strokeweight=".398pt" strokecolor="#000000">
                <v:path arrowok="t"/>
              </v:shape>
            </v:group>
            <v:group style="position:absolute;left:4090;top:52;width:40;height:2" coordorigin="4090,52" coordsize="40,2">
              <v:shape style="position:absolute;left:4090;top:52;width:40;height:2" coordorigin="4090,52" coordsize="40,0" path="m4090,52l4130,52e" filled="false" stroked="true" strokeweight=".398pt" strokecolor="#000000">
                <v:path arrowok="t"/>
              </v:shape>
            </v:group>
            <v:group style="position:absolute;left:4130;top:4;width:40;height:2" coordorigin="4130,4" coordsize="40,2">
              <v:shape style="position:absolute;left:4130;top:4;width:40;height:2" coordorigin="4130,4" coordsize="40,0" path="m4130,4l4170,4e" filled="false" stroked="true" strokeweight=".398pt" strokecolor="#000000">
                <v:path arrowok="t"/>
              </v:shape>
            </v:group>
            <v:group style="position:absolute;left:4130;top:52;width:40;height:2" coordorigin="4130,52" coordsize="40,2">
              <v:shape style="position:absolute;left:4130;top:52;width:40;height:2" coordorigin="4130,52" coordsize="40,0" path="m4130,52l4170,52e" filled="false" stroked="true" strokeweight=".398pt" strokecolor="#000000">
                <v:path arrowok="t"/>
              </v:shape>
            </v:group>
            <v:group style="position:absolute;left:4170;top:4;width:40;height:2" coordorigin="4170,4" coordsize="40,2">
              <v:shape style="position:absolute;left:4170;top:4;width:40;height:2" coordorigin="4170,4" coordsize="40,0" path="m4170,4l4210,4e" filled="false" stroked="true" strokeweight=".398pt" strokecolor="#000000">
                <v:path arrowok="t"/>
              </v:shape>
            </v:group>
            <v:group style="position:absolute;left:4170;top:52;width:40;height:2" coordorigin="4170,52" coordsize="40,2">
              <v:shape style="position:absolute;left:4170;top:52;width:40;height:2" coordorigin="4170,52" coordsize="40,0" path="m4170,52l4210,52e" filled="false" stroked="true" strokeweight=".398pt" strokecolor="#000000">
                <v:path arrowok="t"/>
              </v:shape>
            </v:group>
            <v:group style="position:absolute;left:4210;top:4;width:40;height:2" coordorigin="4210,4" coordsize="40,2">
              <v:shape style="position:absolute;left:4210;top:4;width:40;height:2" coordorigin="4210,4" coordsize="40,0" path="m4210,4l4250,4e" filled="false" stroked="true" strokeweight=".398pt" strokecolor="#000000">
                <v:path arrowok="t"/>
              </v:shape>
            </v:group>
            <v:group style="position:absolute;left:4210;top:52;width:40;height:2" coordorigin="4210,52" coordsize="40,2">
              <v:shape style="position:absolute;left:4210;top:52;width:40;height:2" coordorigin="4210,52" coordsize="40,0" path="m4210,52l4250,52e" filled="false" stroked="true" strokeweight=".398pt" strokecolor="#000000">
                <v:path arrowok="t"/>
              </v:shape>
            </v:group>
            <v:group style="position:absolute;left:4250;top:4;width:40;height:2" coordorigin="4250,4" coordsize="40,2">
              <v:shape style="position:absolute;left:4250;top:4;width:40;height:2" coordorigin="4250,4" coordsize="40,0" path="m4250,4l4290,4e" filled="false" stroked="true" strokeweight=".398pt" strokecolor="#000000">
                <v:path arrowok="t"/>
              </v:shape>
            </v:group>
            <v:group style="position:absolute;left:4250;top:52;width:40;height:2" coordorigin="4250,52" coordsize="40,2">
              <v:shape style="position:absolute;left:4250;top:52;width:40;height:2" coordorigin="4250,52" coordsize="40,0" path="m4250,52l4290,52e" filled="false" stroked="true" strokeweight=".398pt" strokecolor="#000000">
                <v:path arrowok="t"/>
              </v:shape>
            </v:group>
            <v:group style="position:absolute;left:4290;top:4;width:40;height:2" coordorigin="4290,4" coordsize="40,2">
              <v:shape style="position:absolute;left:4290;top:4;width:40;height:2" coordorigin="4290,4" coordsize="40,0" path="m4290,4l4329,4e" filled="false" stroked="true" strokeweight=".398pt" strokecolor="#000000">
                <v:path arrowok="t"/>
              </v:shape>
            </v:group>
            <v:group style="position:absolute;left:4290;top:52;width:40;height:2" coordorigin="4290,52" coordsize="40,2">
              <v:shape style="position:absolute;left:4290;top:52;width:40;height:2" coordorigin="4290,52" coordsize="40,0" path="m4290,52l4329,52e" filled="false" stroked="true" strokeweight=".398pt" strokecolor="#000000">
                <v:path arrowok="t"/>
              </v:shape>
            </v:group>
            <v:group style="position:absolute;left:4329;top:4;width:40;height:2" coordorigin="4329,4" coordsize="40,2">
              <v:shape style="position:absolute;left:4329;top:4;width:40;height:2" coordorigin="4329,4" coordsize="40,0" path="m4329,4l4369,4e" filled="false" stroked="true" strokeweight=".398pt" strokecolor="#000000">
                <v:path arrowok="t"/>
              </v:shape>
            </v:group>
            <v:group style="position:absolute;left:4329;top:52;width:40;height:2" coordorigin="4329,52" coordsize="40,2">
              <v:shape style="position:absolute;left:4329;top:52;width:40;height:2" coordorigin="4329,52" coordsize="40,0" path="m4329,52l4369,52e" filled="false" stroked="true" strokeweight=".398pt" strokecolor="#000000">
                <v:path arrowok="t"/>
              </v:shape>
            </v:group>
            <v:group style="position:absolute;left:4369;top:4;width:40;height:2" coordorigin="4369,4" coordsize="40,2">
              <v:shape style="position:absolute;left:4369;top:4;width:40;height:2" coordorigin="4369,4" coordsize="40,0" path="m4369,4l4409,4e" filled="false" stroked="true" strokeweight=".398pt" strokecolor="#000000">
                <v:path arrowok="t"/>
              </v:shape>
            </v:group>
            <v:group style="position:absolute;left:4369;top:52;width:40;height:2" coordorigin="4369,52" coordsize="40,2">
              <v:shape style="position:absolute;left:4369;top:52;width:40;height:2" coordorigin="4369,52" coordsize="40,0" path="m4369,52l4409,52e" filled="false" stroked="true" strokeweight=".398pt" strokecolor="#000000">
                <v:path arrowok="t"/>
              </v:shape>
            </v:group>
            <v:group style="position:absolute;left:4409;top:4;width:40;height:2" coordorigin="4409,4" coordsize="40,2">
              <v:shape style="position:absolute;left:4409;top:4;width:40;height:2" coordorigin="4409,4" coordsize="40,0" path="m4409,4l4449,4e" filled="false" stroked="true" strokeweight=".398pt" strokecolor="#000000">
                <v:path arrowok="t"/>
              </v:shape>
            </v:group>
            <v:group style="position:absolute;left:4409;top:52;width:40;height:2" coordorigin="4409,52" coordsize="40,2">
              <v:shape style="position:absolute;left:4409;top:52;width:40;height:2" coordorigin="4409,52" coordsize="40,0" path="m4409,52l4449,52e" filled="false" stroked="true" strokeweight=".398pt" strokecolor="#000000">
                <v:path arrowok="t"/>
              </v:shape>
            </v:group>
            <v:group style="position:absolute;left:4449;top:4;width:40;height:2" coordorigin="4449,4" coordsize="40,2">
              <v:shape style="position:absolute;left:4449;top:4;width:40;height:2" coordorigin="4449,4" coordsize="40,0" path="m4449,4l4489,4e" filled="false" stroked="true" strokeweight=".398pt" strokecolor="#000000">
                <v:path arrowok="t"/>
              </v:shape>
            </v:group>
            <v:group style="position:absolute;left:4449;top:52;width:40;height:2" coordorigin="4449,52" coordsize="40,2">
              <v:shape style="position:absolute;left:4449;top:52;width:40;height:2" coordorigin="4449,52" coordsize="40,0" path="m4449,52l4489,52e" filled="false" stroked="true" strokeweight=".398pt" strokecolor="#000000">
                <v:path arrowok="t"/>
              </v:shape>
            </v:group>
            <v:group style="position:absolute;left:4489;top:4;width:40;height:2" coordorigin="4489,4" coordsize="40,2">
              <v:shape style="position:absolute;left:4489;top:4;width:40;height:2" coordorigin="4489,4" coordsize="40,0" path="m4489,4l4529,4e" filled="false" stroked="true" strokeweight=".398pt" strokecolor="#000000">
                <v:path arrowok="t"/>
              </v:shape>
            </v:group>
            <v:group style="position:absolute;left:4489;top:52;width:40;height:2" coordorigin="4489,52" coordsize="40,2">
              <v:shape style="position:absolute;left:4489;top:52;width:40;height:2" coordorigin="4489,52" coordsize="40,0" path="m4489,52l4529,52e" filled="false" stroked="true" strokeweight=".398pt" strokecolor="#000000">
                <v:path arrowok="t"/>
              </v:shape>
            </v:group>
            <v:group style="position:absolute;left:4529;top:4;width:40;height:2" coordorigin="4529,4" coordsize="40,2">
              <v:shape style="position:absolute;left:4529;top:4;width:40;height:2" coordorigin="4529,4" coordsize="40,0" path="m4529,4l4568,4e" filled="false" stroked="true" strokeweight=".398pt" strokecolor="#000000">
                <v:path arrowok="t"/>
              </v:shape>
            </v:group>
            <v:group style="position:absolute;left:4529;top:52;width:40;height:2" coordorigin="4529,52" coordsize="40,2">
              <v:shape style="position:absolute;left:4529;top:52;width:40;height:2" coordorigin="4529,52" coordsize="40,0" path="m4529,52l4568,52e" filled="false" stroked="true" strokeweight=".398pt" strokecolor="#000000">
                <v:path arrowok="t"/>
              </v:shape>
            </v:group>
            <v:group style="position:absolute;left:4568;top:4;width:40;height:2" coordorigin="4568,4" coordsize="40,2">
              <v:shape style="position:absolute;left:4568;top:4;width:40;height:2" coordorigin="4568,4" coordsize="40,0" path="m4568,4l4608,4e" filled="false" stroked="true" strokeweight=".398pt" strokecolor="#000000">
                <v:path arrowok="t"/>
              </v:shape>
            </v:group>
            <v:group style="position:absolute;left:4568;top:52;width:40;height:2" coordorigin="4568,52" coordsize="40,2">
              <v:shape style="position:absolute;left:4568;top:52;width:40;height:2" coordorigin="4568,52" coordsize="40,0" path="m4568,52l4608,52e" filled="false" stroked="true" strokeweight=".398pt" strokecolor="#000000">
                <v:path arrowok="t"/>
              </v:shape>
            </v:group>
            <v:group style="position:absolute;left:4608;top:4;width:40;height:2" coordorigin="4608,4" coordsize="40,2">
              <v:shape style="position:absolute;left:4608;top:4;width:40;height:2" coordorigin="4608,4" coordsize="40,0" path="m4608,4l4648,4e" filled="false" stroked="true" strokeweight=".398pt" strokecolor="#000000">
                <v:path arrowok="t"/>
              </v:shape>
            </v:group>
            <v:group style="position:absolute;left:4608;top:52;width:40;height:2" coordorigin="4608,52" coordsize="40,2">
              <v:shape style="position:absolute;left:4608;top:52;width:40;height:2" coordorigin="4608,52" coordsize="40,0" path="m4608,52l4648,52e" filled="false" stroked="true" strokeweight=".398pt" strokecolor="#000000">
                <v:path arrowok="t"/>
              </v:shape>
            </v:group>
            <v:group style="position:absolute;left:4648;top:4;width:40;height:2" coordorigin="4648,4" coordsize="40,2">
              <v:shape style="position:absolute;left:4648;top:4;width:40;height:2" coordorigin="4648,4" coordsize="40,0" path="m4648,4l4688,4e" filled="false" stroked="true" strokeweight=".398pt" strokecolor="#000000">
                <v:path arrowok="t"/>
              </v:shape>
            </v:group>
            <v:group style="position:absolute;left:4648;top:52;width:40;height:2" coordorigin="4648,52" coordsize="40,2">
              <v:shape style="position:absolute;left:4648;top:52;width:40;height:2" coordorigin="4648,52" coordsize="40,0" path="m4648,52l4688,52e" filled="false" stroked="true" strokeweight=".398pt" strokecolor="#000000">
                <v:path arrowok="t"/>
              </v:shape>
            </v:group>
            <v:group style="position:absolute;left:4668;top:4;width:40;height:2" coordorigin="4668,4" coordsize="40,2">
              <v:shape style="position:absolute;left:4668;top:4;width:40;height:2" coordorigin="4668,4" coordsize="40,0" path="m4668,4l4708,4e" filled="false" stroked="true" strokeweight=".398pt" strokecolor="#000000">
                <v:path arrowok="t"/>
              </v:shape>
            </v:group>
            <v:group style="position:absolute;left:4668;top:52;width:40;height:2" coordorigin="4668,52" coordsize="40,2">
              <v:shape style="position:absolute;left:4668;top:52;width:40;height:2" coordorigin="4668,52" coordsize="40,0" path="m4668,52l4708,52e" filled="false" stroked="true" strokeweight=".398pt" strokecolor="#000000">
                <v:path arrowok="t"/>
              </v:shape>
            </v:group>
            <v:group style="position:absolute;left:4708;top:4;width:40;height:2" coordorigin="4708,4" coordsize="40,2">
              <v:shape style="position:absolute;left:4708;top:4;width:40;height:2" coordorigin="4708,4" coordsize="40,0" path="m4708,4l4747,4e" filled="false" stroked="true" strokeweight=".398pt" strokecolor="#000000">
                <v:path arrowok="t"/>
              </v:shape>
            </v:group>
            <v:group style="position:absolute;left:4708;top:52;width:40;height:2" coordorigin="4708,52" coordsize="40,2">
              <v:shape style="position:absolute;left:4708;top:52;width:40;height:2" coordorigin="4708,52" coordsize="40,0" path="m4708,52l4747,52e" filled="false" stroked="true" strokeweight=".398pt" strokecolor="#000000">
                <v:path arrowok="t"/>
              </v:shape>
            </v:group>
            <v:group style="position:absolute;left:4708;top:4;width:40;height:2" coordorigin="4708,4" coordsize="40,2">
              <v:shape style="position:absolute;left:4708;top:4;width:40;height:2" coordorigin="4708,4" coordsize="40,0" path="m4708,4l4747,4e" filled="false" stroked="true" strokeweight=".398pt" strokecolor="#000000">
                <v:path arrowok="t"/>
              </v:shape>
            </v:group>
            <v:group style="position:absolute;left:4708;top:52;width:40;height:2" coordorigin="4708,52" coordsize="40,2">
              <v:shape style="position:absolute;left:4708;top:52;width:40;height:2" coordorigin="4708,52" coordsize="40,0" path="m4708,52l4747,52e" filled="false" stroked="true" strokeweight=".398pt" strokecolor="#000000">
                <v:path arrowok="t"/>
              </v:shape>
            </v:group>
            <v:group style="position:absolute;left:4747;top:4;width:40;height:2" coordorigin="4747,4" coordsize="40,2">
              <v:shape style="position:absolute;left:4747;top:4;width:40;height:2" coordorigin="4747,4" coordsize="40,0" path="m4747,4l4787,4e" filled="false" stroked="true" strokeweight=".398pt" strokecolor="#000000">
                <v:path arrowok="t"/>
              </v:shape>
            </v:group>
            <v:group style="position:absolute;left:4747;top:52;width:40;height:2" coordorigin="4747,52" coordsize="40,2">
              <v:shape style="position:absolute;left:4747;top:52;width:40;height:2" coordorigin="4747,52" coordsize="40,0" path="m4747,52l4787,52e" filled="false" stroked="true" strokeweight=".398pt" strokecolor="#000000">
                <v:path arrowok="t"/>
              </v:shape>
            </v:group>
            <v:group style="position:absolute;left:4787;top:4;width:40;height:2" coordorigin="4787,4" coordsize="40,2">
              <v:shape style="position:absolute;left:4787;top:4;width:40;height:2" coordorigin="4787,4" coordsize="40,0" path="m4787,4l4827,4e" filled="false" stroked="true" strokeweight=".398pt" strokecolor="#000000">
                <v:path arrowok="t"/>
              </v:shape>
            </v:group>
            <v:group style="position:absolute;left:4787;top:52;width:40;height:2" coordorigin="4787,52" coordsize="40,2">
              <v:shape style="position:absolute;left:4787;top:52;width:40;height:2" coordorigin="4787,52" coordsize="40,0" path="m4787,52l4827,52e" filled="false" stroked="true" strokeweight=".398pt" strokecolor="#000000">
                <v:path arrowok="t"/>
              </v:shape>
            </v:group>
            <v:group style="position:absolute;left:4827;top:4;width:40;height:2" coordorigin="4827,4" coordsize="40,2">
              <v:shape style="position:absolute;left:4827;top:4;width:40;height:2" coordorigin="4827,4" coordsize="40,0" path="m4827,4l4867,4e" filled="false" stroked="true" strokeweight=".398pt" strokecolor="#000000">
                <v:path arrowok="t"/>
              </v:shape>
            </v:group>
            <v:group style="position:absolute;left:4827;top:52;width:40;height:2" coordorigin="4827,52" coordsize="40,2">
              <v:shape style="position:absolute;left:4827;top:52;width:40;height:2" coordorigin="4827,52" coordsize="40,0" path="m4827,52l4867,52e" filled="false" stroked="true" strokeweight=".398pt" strokecolor="#000000">
                <v:path arrowok="t"/>
              </v:shape>
            </v:group>
            <v:group style="position:absolute;left:4867;top:4;width:40;height:2" coordorigin="4867,4" coordsize="40,2">
              <v:shape style="position:absolute;left:4867;top:4;width:40;height:2" coordorigin="4867,4" coordsize="40,0" path="m4867,4l4907,4e" filled="false" stroked="true" strokeweight=".398pt" strokecolor="#000000">
                <v:path arrowok="t"/>
              </v:shape>
            </v:group>
            <v:group style="position:absolute;left:4867;top:52;width:40;height:2" coordorigin="4867,52" coordsize="40,2">
              <v:shape style="position:absolute;left:4867;top:52;width:40;height:2" coordorigin="4867,52" coordsize="40,0" path="m4867,52l4907,52e" filled="false" stroked="true" strokeweight=".398pt" strokecolor="#000000">
                <v:path arrowok="t"/>
              </v:shape>
            </v:group>
            <v:group style="position:absolute;left:4907;top:4;width:40;height:2" coordorigin="4907,4" coordsize="40,2">
              <v:shape style="position:absolute;left:4907;top:4;width:40;height:2" coordorigin="4907,4" coordsize="40,0" path="m4907,4l4947,4e" filled="false" stroked="true" strokeweight=".398pt" strokecolor="#000000">
                <v:path arrowok="t"/>
              </v:shape>
            </v:group>
            <v:group style="position:absolute;left:4907;top:52;width:40;height:2" coordorigin="4907,52" coordsize="40,2">
              <v:shape style="position:absolute;left:4907;top:52;width:40;height:2" coordorigin="4907,52" coordsize="40,0" path="m4907,52l4947,52e" filled="false" stroked="true" strokeweight=".398pt" strokecolor="#000000">
                <v:path arrowok="t"/>
              </v:shape>
            </v:group>
            <v:group style="position:absolute;left:4947;top:4;width:40;height:2" coordorigin="4947,4" coordsize="40,2">
              <v:shape style="position:absolute;left:4947;top:4;width:40;height:2" coordorigin="4947,4" coordsize="40,0" path="m4947,4l4987,4e" filled="false" stroked="true" strokeweight=".398pt" strokecolor="#000000">
                <v:path arrowok="t"/>
              </v:shape>
            </v:group>
            <v:group style="position:absolute;left:4947;top:52;width:40;height:2" coordorigin="4947,52" coordsize="40,2">
              <v:shape style="position:absolute;left:4947;top:52;width:40;height:2" coordorigin="4947,52" coordsize="40,0" path="m4947,52l4987,52e" filled="false" stroked="true" strokeweight=".398pt" strokecolor="#000000">
                <v:path arrowok="t"/>
              </v:shape>
            </v:group>
            <v:group style="position:absolute;left:4987;top:4;width:40;height:2" coordorigin="4987,4" coordsize="40,2">
              <v:shape style="position:absolute;left:4987;top:4;width:40;height:2" coordorigin="4987,4" coordsize="40,0" path="m4987,4l5026,4e" filled="false" stroked="true" strokeweight=".398pt" strokecolor="#000000">
                <v:path arrowok="t"/>
              </v:shape>
            </v:group>
            <v:group style="position:absolute;left:4987;top:52;width:40;height:2" coordorigin="4987,52" coordsize="40,2">
              <v:shape style="position:absolute;left:4987;top:52;width:40;height:2" coordorigin="4987,52" coordsize="40,0" path="m4987,52l5026,52e" filled="false" stroked="true" strokeweight=".398pt" strokecolor="#000000">
                <v:path arrowok="t"/>
              </v:shape>
            </v:group>
            <v:group style="position:absolute;left:5026;top:4;width:40;height:2" coordorigin="5026,4" coordsize="40,2">
              <v:shape style="position:absolute;left:5026;top:4;width:40;height:2" coordorigin="5026,4" coordsize="40,0" path="m5026,4l5066,4e" filled="false" stroked="true" strokeweight=".398pt" strokecolor="#000000">
                <v:path arrowok="t"/>
              </v:shape>
            </v:group>
            <v:group style="position:absolute;left:5026;top:52;width:40;height:2" coordorigin="5026,52" coordsize="40,2">
              <v:shape style="position:absolute;left:5026;top:52;width:40;height:2" coordorigin="5026,52" coordsize="40,0" path="m5026,52l5066,52e" filled="false" stroked="true" strokeweight=".398pt" strokecolor="#000000">
                <v:path arrowok="t"/>
              </v:shape>
            </v:group>
            <v:group style="position:absolute;left:5066;top:4;width:40;height:2" coordorigin="5066,4" coordsize="40,2">
              <v:shape style="position:absolute;left:5066;top:4;width:40;height:2" coordorigin="5066,4" coordsize="40,0" path="m5066,4l5106,4e" filled="false" stroked="true" strokeweight=".398pt" strokecolor="#000000">
                <v:path arrowok="t"/>
              </v:shape>
            </v:group>
            <v:group style="position:absolute;left:5066;top:52;width:40;height:2" coordorigin="5066,52" coordsize="40,2">
              <v:shape style="position:absolute;left:5066;top:52;width:40;height:2" coordorigin="5066,52" coordsize="40,0" path="m5066,52l5106,52e" filled="false" stroked="true" strokeweight=".398pt" strokecolor="#000000">
                <v:path arrowok="t"/>
              </v:shape>
            </v:group>
            <v:group style="position:absolute;left:5106;top:4;width:40;height:2" coordorigin="5106,4" coordsize="40,2">
              <v:shape style="position:absolute;left:5106;top:4;width:40;height:2" coordorigin="5106,4" coordsize="40,0" path="m5106,4l5146,4e" filled="false" stroked="true" strokeweight=".398pt" strokecolor="#000000">
                <v:path arrowok="t"/>
              </v:shape>
            </v:group>
            <v:group style="position:absolute;left:5106;top:52;width:40;height:2" coordorigin="5106,52" coordsize="40,2">
              <v:shape style="position:absolute;left:5106;top:52;width:40;height:2" coordorigin="5106,52" coordsize="40,0" path="m5106,52l5146,52e" filled="false" stroked="true" strokeweight=".398pt" strokecolor="#000000">
                <v:path arrowok="t"/>
              </v:shape>
            </v:group>
            <v:group style="position:absolute;left:5146;top:4;width:40;height:2" coordorigin="5146,4" coordsize="40,2">
              <v:shape style="position:absolute;left:5146;top:4;width:40;height:2" coordorigin="5146,4" coordsize="40,0" path="m5146,4l5186,4e" filled="false" stroked="true" strokeweight=".398pt" strokecolor="#000000">
                <v:path arrowok="t"/>
              </v:shape>
            </v:group>
            <v:group style="position:absolute;left:5146;top:52;width:40;height:2" coordorigin="5146,52" coordsize="40,2">
              <v:shape style="position:absolute;left:5146;top:52;width:40;height:2" coordorigin="5146,52" coordsize="40,0" path="m5146,52l5186,52e" filled="false" stroked="true" strokeweight=".398pt" strokecolor="#000000">
                <v:path arrowok="t"/>
              </v:shape>
            </v:group>
            <v:group style="position:absolute;left:5186;top:4;width:40;height:2" coordorigin="5186,4" coordsize="40,2">
              <v:shape style="position:absolute;left:5186;top:4;width:40;height:2" coordorigin="5186,4" coordsize="40,0" path="m5186,4l5226,4e" filled="false" stroked="true" strokeweight=".398pt" strokecolor="#000000">
                <v:path arrowok="t"/>
              </v:shape>
            </v:group>
            <v:group style="position:absolute;left:5186;top:52;width:40;height:2" coordorigin="5186,52" coordsize="40,2">
              <v:shape style="position:absolute;left:5186;top:52;width:40;height:2" coordorigin="5186,52" coordsize="40,0" path="m5186,52l5226,52e" filled="false" stroked="true" strokeweight=".398pt" strokecolor="#000000">
                <v:path arrowok="t"/>
              </v:shape>
            </v:group>
            <v:group style="position:absolute;left:5226;top:4;width:40;height:2" coordorigin="5226,4" coordsize="40,2">
              <v:shape style="position:absolute;left:5226;top:4;width:40;height:2" coordorigin="5226,4" coordsize="40,0" path="m5226,4l5266,4e" filled="false" stroked="true" strokeweight=".398pt" strokecolor="#000000">
                <v:path arrowok="t"/>
              </v:shape>
            </v:group>
            <v:group style="position:absolute;left:5226;top:52;width:40;height:2" coordorigin="5226,52" coordsize="40,2">
              <v:shape style="position:absolute;left:5226;top:52;width:40;height:2" coordorigin="5226,52" coordsize="40,0" path="m5226,52l5266,52e" filled="false" stroked="true" strokeweight=".398pt" strokecolor="#000000">
                <v:path arrowok="t"/>
              </v:shape>
            </v:group>
            <v:group style="position:absolute;left:5265;top:4;width:40;height:2" coordorigin="5265,4" coordsize="40,2">
              <v:shape style="position:absolute;left:5265;top:4;width:40;height:2" coordorigin="5265,4" coordsize="40,0" path="m5265,4l5305,4e" filled="false" stroked="true" strokeweight=".398pt" strokecolor="#000000">
                <v:path arrowok="t"/>
              </v:shape>
            </v:group>
            <v:group style="position:absolute;left:5265;top:52;width:40;height:2" coordorigin="5265,52" coordsize="40,2">
              <v:shape style="position:absolute;left:5265;top:52;width:40;height:2" coordorigin="5265,52" coordsize="40,0" path="m5265,52l5305,52e" filled="false" stroked="true" strokeweight=".398pt" strokecolor="#000000">
                <v:path arrowok="t"/>
              </v:shape>
            </v:group>
            <v:group style="position:absolute;left:5305;top:4;width:40;height:2" coordorigin="5305,4" coordsize="40,2">
              <v:shape style="position:absolute;left:5305;top:4;width:40;height:2" coordorigin="5305,4" coordsize="40,0" path="m5305,4l5345,4e" filled="false" stroked="true" strokeweight=".398pt" strokecolor="#000000">
                <v:path arrowok="t"/>
              </v:shape>
            </v:group>
            <v:group style="position:absolute;left:5305;top:52;width:40;height:2" coordorigin="5305,52" coordsize="40,2">
              <v:shape style="position:absolute;left:5305;top:52;width:40;height:2" coordorigin="5305,52" coordsize="40,0" path="m5305,52l5345,52e" filled="false" stroked="true" strokeweight=".398pt" strokecolor="#000000">
                <v:path arrowok="t"/>
              </v:shape>
            </v:group>
            <v:group style="position:absolute;left:5345;top:4;width:40;height:2" coordorigin="5345,4" coordsize="40,2">
              <v:shape style="position:absolute;left:5345;top:4;width:40;height:2" coordorigin="5345,4" coordsize="40,0" path="m5345,4l5385,4e" filled="false" stroked="true" strokeweight=".398pt" strokecolor="#000000">
                <v:path arrowok="t"/>
              </v:shape>
            </v:group>
            <v:group style="position:absolute;left:5345;top:52;width:40;height:2" coordorigin="5345,52" coordsize="40,2">
              <v:shape style="position:absolute;left:5345;top:52;width:40;height:2" coordorigin="5345,52" coordsize="40,0" path="m5345,52l5385,52e" filled="false" stroked="true" strokeweight=".398pt" strokecolor="#000000">
                <v:path arrowok="t"/>
              </v:shape>
            </v:group>
            <v:group style="position:absolute;left:5385;top:4;width:40;height:2" coordorigin="5385,4" coordsize="40,2">
              <v:shape style="position:absolute;left:5385;top:4;width:40;height:2" coordorigin="5385,4" coordsize="40,0" path="m5385,4l5425,4e" filled="false" stroked="true" strokeweight=".398pt" strokecolor="#000000">
                <v:path arrowok="t"/>
              </v:shape>
            </v:group>
            <v:group style="position:absolute;left:5385;top:52;width:40;height:2" coordorigin="5385,52" coordsize="40,2">
              <v:shape style="position:absolute;left:5385;top:52;width:40;height:2" coordorigin="5385,52" coordsize="40,0" path="m5385,52l5425,52e" filled="false" stroked="true" strokeweight=".398pt" strokecolor="#000000">
                <v:path arrowok="t"/>
              </v:shape>
            </v:group>
            <v:group style="position:absolute;left:5425;top:4;width:40;height:2" coordorigin="5425,4" coordsize="40,2">
              <v:shape style="position:absolute;left:5425;top:4;width:40;height:2" coordorigin="5425,4" coordsize="40,0" path="m5425,4l5465,4e" filled="false" stroked="true" strokeweight=".398pt" strokecolor="#000000">
                <v:path arrowok="t"/>
              </v:shape>
            </v:group>
            <v:group style="position:absolute;left:5425;top:52;width:40;height:2" coordorigin="5425,52" coordsize="40,2">
              <v:shape style="position:absolute;left:5425;top:52;width:40;height:2" coordorigin="5425,52" coordsize="40,0" path="m5425,52l5465,52e" filled="false" stroked="true" strokeweight=".398pt" strokecolor="#000000">
                <v:path arrowok="t"/>
              </v:shape>
            </v:group>
            <v:group style="position:absolute;left:5465;top:4;width:40;height:2" coordorigin="5465,4" coordsize="40,2">
              <v:shape style="position:absolute;left:5465;top:4;width:40;height:2" coordorigin="5465,4" coordsize="40,0" path="m5465,4l5505,4e" filled="false" stroked="true" strokeweight=".398pt" strokecolor="#000000">
                <v:path arrowok="t"/>
              </v:shape>
            </v:group>
            <v:group style="position:absolute;left:5465;top:52;width:40;height:2" coordorigin="5465,52" coordsize="40,2">
              <v:shape style="position:absolute;left:5465;top:52;width:40;height:2" coordorigin="5465,52" coordsize="40,0" path="m5465,52l5505,52e" filled="false" stroked="true" strokeweight=".398pt" strokecolor="#000000">
                <v:path arrowok="t"/>
              </v:shape>
            </v:group>
            <v:group style="position:absolute;left:5505;top:4;width:40;height:2" coordorigin="5505,4" coordsize="40,2">
              <v:shape style="position:absolute;left:5505;top:4;width:40;height:2" coordorigin="5505,4" coordsize="40,0" path="m5505,4l5544,4e" filled="false" stroked="true" strokeweight=".398pt" strokecolor="#000000">
                <v:path arrowok="t"/>
              </v:shape>
            </v:group>
            <v:group style="position:absolute;left:5505;top:52;width:40;height:2" coordorigin="5505,52" coordsize="40,2">
              <v:shape style="position:absolute;left:5505;top:52;width:40;height:2" coordorigin="5505,52" coordsize="40,0" path="m5505,52l5544,52e" filled="false" stroked="true" strokeweight=".398pt" strokecolor="#000000">
                <v:path arrowok="t"/>
              </v:shape>
            </v:group>
            <v:group style="position:absolute;left:5544;top:4;width:40;height:2" coordorigin="5544,4" coordsize="40,2">
              <v:shape style="position:absolute;left:5544;top:4;width:40;height:2" coordorigin="5544,4" coordsize="40,0" path="m5544,4l5584,4e" filled="false" stroked="true" strokeweight=".398pt" strokecolor="#000000">
                <v:path arrowok="t"/>
              </v:shape>
            </v:group>
            <v:group style="position:absolute;left:5544;top:52;width:40;height:2" coordorigin="5544,52" coordsize="40,2">
              <v:shape style="position:absolute;left:5544;top:52;width:40;height:2" coordorigin="5544,52" coordsize="40,0" path="m5544,52l5584,52e" filled="false" stroked="true" strokeweight=".398pt" strokecolor="#000000">
                <v:path arrowok="t"/>
              </v:shape>
            </v:group>
            <v:group style="position:absolute;left:5584;top:4;width:40;height:2" coordorigin="5584,4" coordsize="40,2">
              <v:shape style="position:absolute;left:5584;top:4;width:40;height:2" coordorigin="5584,4" coordsize="40,0" path="m5584,4l5624,4e" filled="false" stroked="true" strokeweight=".398pt" strokecolor="#000000">
                <v:path arrowok="t"/>
              </v:shape>
            </v:group>
            <v:group style="position:absolute;left:5584;top:52;width:40;height:2" coordorigin="5584,52" coordsize="40,2">
              <v:shape style="position:absolute;left:5584;top:52;width:40;height:2" coordorigin="5584,52" coordsize="40,0" path="m5584,52l5624,52e" filled="false" stroked="true" strokeweight=".398pt" strokecolor="#000000">
                <v:path arrowok="t"/>
              </v:shape>
            </v:group>
            <v:group style="position:absolute;left:5624;top:4;width:40;height:2" coordorigin="5624,4" coordsize="40,2">
              <v:shape style="position:absolute;left:5624;top:4;width:40;height:2" coordorigin="5624,4" coordsize="40,0" path="m5624,4l5664,4e" filled="false" stroked="true" strokeweight=".398pt" strokecolor="#000000">
                <v:path arrowok="t"/>
              </v:shape>
            </v:group>
            <v:group style="position:absolute;left:5624;top:52;width:40;height:2" coordorigin="5624,52" coordsize="40,2">
              <v:shape style="position:absolute;left:5624;top:52;width:40;height:2" coordorigin="5624,52" coordsize="40,0" path="m5624,52l5664,52e" filled="false" stroked="true" strokeweight=".398pt" strokecolor="#000000">
                <v:path arrowok="t"/>
              </v:shape>
            </v:group>
            <v:group style="position:absolute;left:5664;top:4;width:40;height:2" coordorigin="5664,4" coordsize="40,2">
              <v:shape style="position:absolute;left:5664;top:4;width:40;height:2" coordorigin="5664,4" coordsize="40,0" path="m5664,4l5704,4e" filled="false" stroked="true" strokeweight=".398pt" strokecolor="#000000">
                <v:path arrowok="t"/>
              </v:shape>
            </v:group>
            <v:group style="position:absolute;left:5664;top:52;width:40;height:2" coordorigin="5664,52" coordsize="40,2">
              <v:shape style="position:absolute;left:5664;top:52;width:40;height:2" coordorigin="5664,52" coordsize="40,0" path="m5664,52l5704,52e" filled="false" stroked="true" strokeweight=".398pt" strokecolor="#000000">
                <v:path arrowok="t"/>
              </v:shape>
            </v:group>
            <v:group style="position:absolute;left:5704;top:4;width:40;height:2" coordorigin="5704,4" coordsize="40,2">
              <v:shape style="position:absolute;left:5704;top:4;width:40;height:2" coordorigin="5704,4" coordsize="40,0" path="m5704,4l5744,4e" filled="false" stroked="true" strokeweight=".398pt" strokecolor="#000000">
                <v:path arrowok="t"/>
              </v:shape>
            </v:group>
            <v:group style="position:absolute;left:5704;top:52;width:40;height:2" coordorigin="5704,52" coordsize="40,2">
              <v:shape style="position:absolute;left:5704;top:52;width:40;height:2" coordorigin="5704,52" coordsize="40,0" path="m5704,52l5744,52e" filled="false" stroked="true" strokeweight=".398pt" strokecolor="#000000">
                <v:path arrowok="t"/>
              </v:shape>
            </v:group>
            <v:group style="position:absolute;left:5744;top:4;width:40;height:2" coordorigin="5744,4" coordsize="40,2">
              <v:shape style="position:absolute;left:5744;top:4;width:40;height:2" coordorigin="5744,4" coordsize="40,0" path="m5744,4l5784,4e" filled="false" stroked="true" strokeweight=".398pt" strokecolor="#000000">
                <v:path arrowok="t"/>
              </v:shape>
            </v:group>
            <v:group style="position:absolute;left:5744;top:52;width:40;height:2" coordorigin="5744,52" coordsize="40,2">
              <v:shape style="position:absolute;left:5744;top:52;width:40;height:2" coordorigin="5744,52" coordsize="40,0" path="m5744,52l5784,52e" filled="false" stroked="true" strokeweight=".398pt" strokecolor="#000000">
                <v:path arrowok="t"/>
              </v:shape>
            </v:group>
            <v:group style="position:absolute;left:5784;top:4;width:40;height:2" coordorigin="5784,4" coordsize="40,2">
              <v:shape style="position:absolute;left:5784;top:4;width:40;height:2" coordorigin="5784,4" coordsize="40,0" path="m5784,4l5823,4e" filled="false" stroked="true" strokeweight=".398pt" strokecolor="#000000">
                <v:path arrowok="t"/>
              </v:shape>
            </v:group>
            <v:group style="position:absolute;left:5784;top:52;width:40;height:2" coordorigin="5784,52" coordsize="40,2">
              <v:shape style="position:absolute;left:5784;top:52;width:40;height:2" coordorigin="5784,52" coordsize="40,0" path="m5784,52l5823,52e" filled="false" stroked="true" strokeweight=".398pt" strokecolor="#000000">
                <v:path arrowok="t"/>
              </v:shape>
            </v:group>
            <v:group style="position:absolute;left:5823;top:4;width:40;height:2" coordorigin="5823,4" coordsize="40,2">
              <v:shape style="position:absolute;left:5823;top:4;width:40;height:2" coordorigin="5823,4" coordsize="40,0" path="m5823,4l5863,4e" filled="false" stroked="true" strokeweight=".398pt" strokecolor="#000000">
                <v:path arrowok="t"/>
              </v:shape>
            </v:group>
            <v:group style="position:absolute;left:5823;top:52;width:40;height:2" coordorigin="5823,52" coordsize="40,2">
              <v:shape style="position:absolute;left:5823;top:52;width:40;height:2" coordorigin="5823,52" coordsize="40,0" path="m5823,52l5863,52e" filled="false" stroked="true" strokeweight=".398pt" strokecolor="#000000">
                <v:path arrowok="t"/>
              </v:shape>
            </v:group>
            <v:group style="position:absolute;left:5856;top:4;width:40;height:2" coordorigin="5856,4" coordsize="40,2">
              <v:shape style="position:absolute;left:5856;top:4;width:40;height:2" coordorigin="5856,4" coordsize="40,0" path="m5856,4l5896,4e" filled="false" stroked="true" strokeweight=".398pt" strokecolor="#000000">
                <v:path arrowok="t"/>
              </v:shape>
            </v:group>
            <v:group style="position:absolute;left:5856;top:52;width:40;height:2" coordorigin="5856,52" coordsize="40,2">
              <v:shape style="position:absolute;left:5856;top:52;width:40;height:2" coordorigin="5856,52" coordsize="40,0" path="m5856,52l5896,52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0"/>
          <w:sz w:val="5"/>
          <w:szCs w:val="5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before="54"/>
        <w:ind w:left="3" w:right="0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Power </w:t>
      </w:r>
      <w:r>
        <w:rPr>
          <w:rFonts w:ascii="Times New Roman"/>
          <w:spacing w:val="2"/>
          <w:w w:val="105"/>
          <w:sz w:val="24"/>
        </w:rPr>
        <w:t>(</w:t>
      </w:r>
      <w:r>
        <w:rPr>
          <w:rFonts w:ascii="Arial"/>
          <w:i/>
          <w:spacing w:val="2"/>
          <w:w w:val="105"/>
          <w:sz w:val="24"/>
        </w:rPr>
        <w:t>kW</w:t>
      </w:r>
      <w:r>
        <w:rPr>
          <w:rFonts w:ascii="Arial"/>
          <w:i/>
          <w:spacing w:val="-33"/>
          <w:w w:val="105"/>
          <w:sz w:val="24"/>
        </w:rPr>
        <w:t> </w:t>
      </w:r>
      <w:r>
        <w:rPr>
          <w:rFonts w:ascii="Times New Roman"/>
          <w:w w:val="105"/>
          <w:sz w:val="24"/>
        </w:rPr>
        <w:t>)</w:t>
      </w:r>
      <w:r>
        <w:rPr>
          <w:rFonts w:ascii="Times New Roman"/>
          <w:sz w:val="24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4"/>
          <w:szCs w:val="4"/>
        </w:rPr>
      </w:pPr>
    </w:p>
    <w:tbl>
      <w:tblPr>
        <w:tblW w:w="0" w:type="auto"/>
        <w:jc w:val="left"/>
        <w:tblInd w:w="1912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9"/>
        <w:gridCol w:w="1524"/>
        <w:gridCol w:w="1561"/>
        <w:gridCol w:w="1290"/>
      </w:tblGrid>
      <w:tr>
        <w:trPr>
          <w:trHeight w:val="274" w:hRule="exact"/>
        </w:trPr>
        <w:tc>
          <w:tcPr>
            <w:tcW w:w="138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VK-32</w:t>
            </w:r>
            <w:r>
              <w:rPr>
                <w:rFonts w:ascii="Times New Roman"/>
                <w:spacing w:val="1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</w:t>
            </w:r>
          </w:p>
        </w:tc>
        <w:tc>
          <w:tcPr>
            <w:tcW w:w="152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right="114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97"/>
                <w:sz w:val="24"/>
              </w:rPr>
              <w:t>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79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97"/>
                <w:sz w:val="24"/>
              </w:rPr>
              <w:t>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29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68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100%</w:t>
            </w:r>
          </w:p>
        </w:tc>
      </w:tr>
      <w:tr>
        <w:trPr>
          <w:trHeight w:val="289" w:hRule="exact"/>
        </w:trPr>
        <w:tc>
          <w:tcPr>
            <w:tcW w:w="138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VK-32</w:t>
            </w:r>
            <w:r>
              <w:rPr>
                <w:rFonts w:ascii="Times New Roman"/>
                <w:spacing w:val="1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</w:t>
            </w:r>
          </w:p>
        </w:tc>
        <w:tc>
          <w:tcPr>
            <w:tcW w:w="152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right="115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460</w:t>
            </w:r>
          </w:p>
        </w:tc>
        <w:tc>
          <w:tcPr>
            <w:tcW w:w="15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79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477</w:t>
            </w:r>
          </w:p>
        </w:tc>
        <w:tc>
          <w:tcPr>
            <w:tcW w:w="129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0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96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35%</w:t>
            </w:r>
          </w:p>
        </w:tc>
      </w:tr>
      <w:tr>
        <w:trPr>
          <w:trHeight w:val="289" w:hRule="exact"/>
        </w:trPr>
        <w:tc>
          <w:tcPr>
            <w:tcW w:w="138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VK-32</w:t>
            </w:r>
            <w:r>
              <w:rPr>
                <w:rFonts w:ascii="Times New Roman"/>
                <w:spacing w:val="1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3</w:t>
            </w:r>
          </w:p>
        </w:tc>
        <w:tc>
          <w:tcPr>
            <w:tcW w:w="152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right="115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142</w:t>
            </w:r>
          </w:p>
        </w:tc>
        <w:tc>
          <w:tcPr>
            <w:tcW w:w="15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79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117</w:t>
            </w:r>
          </w:p>
        </w:tc>
        <w:tc>
          <w:tcPr>
            <w:tcW w:w="129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0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82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31%</w:t>
            </w:r>
          </w:p>
        </w:tc>
      </w:tr>
      <w:tr>
        <w:trPr>
          <w:trHeight w:val="289" w:hRule="exact"/>
        </w:trPr>
        <w:tc>
          <w:tcPr>
            <w:tcW w:w="138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VK-32</w:t>
            </w:r>
            <w:r>
              <w:rPr>
                <w:rFonts w:ascii="Times New Roman"/>
                <w:spacing w:val="1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4</w:t>
            </w:r>
          </w:p>
        </w:tc>
        <w:tc>
          <w:tcPr>
            <w:tcW w:w="152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right="115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428</w:t>
            </w:r>
          </w:p>
        </w:tc>
        <w:tc>
          <w:tcPr>
            <w:tcW w:w="15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79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408</w:t>
            </w:r>
          </w:p>
        </w:tc>
        <w:tc>
          <w:tcPr>
            <w:tcW w:w="129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0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95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45%</w:t>
            </w:r>
          </w:p>
        </w:tc>
      </w:tr>
      <w:tr>
        <w:trPr>
          <w:trHeight w:val="289" w:hRule="exact"/>
        </w:trPr>
        <w:tc>
          <w:tcPr>
            <w:tcW w:w="138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VK-32</w:t>
            </w:r>
            <w:r>
              <w:rPr>
                <w:rFonts w:ascii="Times New Roman"/>
                <w:spacing w:val="1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52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46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1813</w:t>
            </w:r>
          </w:p>
        </w:tc>
        <w:tc>
          <w:tcPr>
            <w:tcW w:w="15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8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1903</w:t>
            </w:r>
          </w:p>
        </w:tc>
        <w:tc>
          <w:tcPr>
            <w:tcW w:w="129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0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95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03%</w:t>
            </w:r>
          </w:p>
        </w:tc>
      </w:tr>
      <w:tr>
        <w:trPr>
          <w:trHeight w:val="289" w:hRule="exact"/>
        </w:trPr>
        <w:tc>
          <w:tcPr>
            <w:tcW w:w="138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VK-32</w:t>
            </w:r>
            <w:r>
              <w:rPr>
                <w:rFonts w:ascii="Times New Roman"/>
                <w:spacing w:val="1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6</w:t>
            </w:r>
          </w:p>
        </w:tc>
        <w:tc>
          <w:tcPr>
            <w:tcW w:w="152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right="115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732</w:t>
            </w:r>
          </w:p>
        </w:tc>
        <w:tc>
          <w:tcPr>
            <w:tcW w:w="15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79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725</w:t>
            </w:r>
          </w:p>
        </w:tc>
        <w:tc>
          <w:tcPr>
            <w:tcW w:w="129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0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99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01%</w:t>
            </w:r>
          </w:p>
        </w:tc>
      </w:tr>
      <w:tr>
        <w:trPr>
          <w:trHeight w:val="289" w:hRule="exact"/>
        </w:trPr>
        <w:tc>
          <w:tcPr>
            <w:tcW w:w="138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VK-10</w:t>
            </w:r>
            <w:r>
              <w:rPr>
                <w:rFonts w:ascii="Times New Roman"/>
                <w:spacing w:val="1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</w:t>
            </w:r>
          </w:p>
        </w:tc>
        <w:tc>
          <w:tcPr>
            <w:tcW w:w="152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right="115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744</w:t>
            </w:r>
          </w:p>
        </w:tc>
        <w:tc>
          <w:tcPr>
            <w:tcW w:w="15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79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745</w:t>
            </w:r>
          </w:p>
        </w:tc>
        <w:tc>
          <w:tcPr>
            <w:tcW w:w="129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0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90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02%</w:t>
            </w:r>
          </w:p>
        </w:tc>
      </w:tr>
      <w:tr>
        <w:trPr>
          <w:trHeight w:val="289" w:hRule="exact"/>
        </w:trPr>
        <w:tc>
          <w:tcPr>
            <w:tcW w:w="138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VK-10</w:t>
            </w:r>
            <w:r>
              <w:rPr>
                <w:rFonts w:ascii="Times New Roman"/>
                <w:spacing w:val="1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</w:t>
            </w:r>
          </w:p>
        </w:tc>
        <w:tc>
          <w:tcPr>
            <w:tcW w:w="152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right="115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687</w:t>
            </w:r>
          </w:p>
        </w:tc>
        <w:tc>
          <w:tcPr>
            <w:tcW w:w="15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79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635</w:t>
            </w:r>
          </w:p>
        </w:tc>
        <w:tc>
          <w:tcPr>
            <w:tcW w:w="129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0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92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24%</w:t>
            </w:r>
          </w:p>
        </w:tc>
      </w:tr>
      <w:tr>
        <w:trPr>
          <w:trHeight w:val="364" w:hRule="exact"/>
        </w:trPr>
        <w:tc>
          <w:tcPr>
            <w:tcW w:w="138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05"/>
                <w:sz w:val="24"/>
              </w:rPr>
              <w:t>System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2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46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4940</w:t>
            </w:r>
          </w:p>
        </w:tc>
        <w:tc>
          <w:tcPr>
            <w:tcW w:w="15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8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4911</w:t>
            </w:r>
          </w:p>
        </w:tc>
        <w:tc>
          <w:tcPr>
            <w:tcW w:w="129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0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97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34%</w:t>
            </w:r>
          </w:p>
        </w:tc>
      </w:tr>
    </w:tbl>
    <w:p>
      <w:pPr>
        <w:spacing w:line="240" w:lineRule="auto" w:before="1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before="54"/>
        <w:ind w:left="3" w:right="0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Flow</w:t>
      </w:r>
      <w:r>
        <w:rPr>
          <w:rFonts w:ascii="Times New Roman"/>
          <w:spacing w:val="16"/>
          <w:w w:val="105"/>
          <w:sz w:val="24"/>
        </w:rPr>
        <w:t> </w:t>
      </w:r>
      <w:r>
        <w:rPr>
          <w:rFonts w:ascii="Times New Roman"/>
          <w:spacing w:val="2"/>
          <w:w w:val="105"/>
          <w:sz w:val="24"/>
        </w:rPr>
        <w:t>(</w:t>
      </w:r>
      <w:r>
        <w:rPr>
          <w:rFonts w:ascii="Arial"/>
          <w:i/>
          <w:spacing w:val="2"/>
          <w:w w:val="105"/>
          <w:sz w:val="24"/>
        </w:rPr>
        <w:t>kg/s</w:t>
      </w:r>
      <w:r>
        <w:rPr>
          <w:rFonts w:ascii="Times New Roman"/>
          <w:spacing w:val="2"/>
          <w:w w:val="105"/>
          <w:sz w:val="24"/>
        </w:rPr>
        <w:t>)</w:t>
      </w:r>
      <w:r>
        <w:rPr>
          <w:rFonts w:ascii="Times New Roman"/>
          <w:spacing w:val="2"/>
          <w:sz w:val="24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4"/>
          <w:szCs w:val="4"/>
        </w:rPr>
      </w:pPr>
    </w:p>
    <w:tbl>
      <w:tblPr>
        <w:tblW w:w="0" w:type="auto"/>
        <w:jc w:val="left"/>
        <w:tblInd w:w="1912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37"/>
        <w:gridCol w:w="1375"/>
        <w:gridCol w:w="1548"/>
        <w:gridCol w:w="1303"/>
      </w:tblGrid>
      <w:tr>
        <w:trPr>
          <w:trHeight w:val="274" w:hRule="exact"/>
        </w:trPr>
        <w:tc>
          <w:tcPr>
            <w:tcW w:w="153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5"/>
                <w:sz w:val="24"/>
              </w:rPr>
              <w:t>1#</w:t>
            </w:r>
            <w:r>
              <w:rPr>
                <w:rFonts w:ascii="Times New Roman"/>
                <w:spacing w:val="-20"/>
                <w:w w:val="115"/>
                <w:sz w:val="24"/>
              </w:rPr>
              <w:t> </w:t>
            </w:r>
            <w:r>
              <w:rPr>
                <w:rFonts w:ascii="Times New Roman"/>
                <w:w w:val="115"/>
                <w:sz w:val="24"/>
              </w:rPr>
              <w:t>15L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37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34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45</w:t>
            </w:r>
          </w:p>
        </w:tc>
        <w:tc>
          <w:tcPr>
            <w:tcW w:w="15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92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42</w:t>
            </w:r>
          </w:p>
        </w:tc>
        <w:tc>
          <w:tcPr>
            <w:tcW w:w="130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5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97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87%</w:t>
            </w:r>
          </w:p>
        </w:tc>
      </w:tr>
      <w:tr>
        <w:trPr>
          <w:trHeight w:val="289" w:hRule="exact"/>
        </w:trPr>
        <w:tc>
          <w:tcPr>
            <w:tcW w:w="153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5"/>
                <w:sz w:val="24"/>
              </w:rPr>
              <w:t>1#</w:t>
            </w:r>
            <w:r>
              <w:rPr>
                <w:rFonts w:ascii="Times New Roman"/>
                <w:spacing w:val="-20"/>
                <w:w w:val="115"/>
                <w:sz w:val="24"/>
              </w:rPr>
              <w:t> </w:t>
            </w:r>
            <w:r>
              <w:rPr>
                <w:rFonts w:ascii="Times New Roman"/>
                <w:w w:val="115"/>
                <w:sz w:val="24"/>
              </w:rPr>
              <w:t>16L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37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34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15</w:t>
            </w:r>
          </w:p>
        </w:tc>
        <w:tc>
          <w:tcPr>
            <w:tcW w:w="15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92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18</w:t>
            </w:r>
          </w:p>
        </w:tc>
        <w:tc>
          <w:tcPr>
            <w:tcW w:w="130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98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48%</w:t>
            </w:r>
          </w:p>
        </w:tc>
      </w:tr>
      <w:tr>
        <w:trPr>
          <w:trHeight w:val="289" w:hRule="exact"/>
        </w:trPr>
        <w:tc>
          <w:tcPr>
            <w:tcW w:w="153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5"/>
                <w:sz w:val="24"/>
              </w:rPr>
              <w:t>1#</w:t>
            </w:r>
            <w:r>
              <w:rPr>
                <w:rFonts w:ascii="Times New Roman"/>
                <w:spacing w:val="-20"/>
                <w:w w:val="115"/>
                <w:sz w:val="24"/>
              </w:rPr>
              <w:t> </w:t>
            </w:r>
            <w:r>
              <w:rPr>
                <w:rFonts w:ascii="Times New Roman"/>
                <w:w w:val="115"/>
                <w:sz w:val="24"/>
              </w:rPr>
              <w:t>17L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37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34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34</w:t>
            </w:r>
          </w:p>
        </w:tc>
        <w:tc>
          <w:tcPr>
            <w:tcW w:w="15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92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35</w:t>
            </w:r>
          </w:p>
        </w:tc>
        <w:tc>
          <w:tcPr>
            <w:tcW w:w="130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97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30%</w:t>
            </w:r>
          </w:p>
        </w:tc>
      </w:tr>
      <w:tr>
        <w:trPr>
          <w:trHeight w:val="289" w:hRule="exact"/>
        </w:trPr>
        <w:tc>
          <w:tcPr>
            <w:tcW w:w="153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5"/>
                <w:sz w:val="24"/>
              </w:rPr>
              <w:t>1#</w:t>
            </w:r>
            <w:r>
              <w:rPr>
                <w:rFonts w:ascii="Times New Roman"/>
                <w:spacing w:val="-20"/>
                <w:w w:val="115"/>
                <w:sz w:val="24"/>
              </w:rPr>
              <w:t> </w:t>
            </w:r>
            <w:r>
              <w:rPr>
                <w:rFonts w:ascii="Times New Roman"/>
                <w:w w:val="115"/>
                <w:sz w:val="24"/>
              </w:rPr>
              <w:t>18L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37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34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38</w:t>
            </w:r>
          </w:p>
        </w:tc>
        <w:tc>
          <w:tcPr>
            <w:tcW w:w="15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92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39</w:t>
            </w:r>
          </w:p>
        </w:tc>
        <w:tc>
          <w:tcPr>
            <w:tcW w:w="130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97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39%</w:t>
            </w:r>
          </w:p>
        </w:tc>
      </w:tr>
      <w:tr>
        <w:trPr>
          <w:trHeight w:val="289" w:hRule="exact"/>
        </w:trPr>
        <w:tc>
          <w:tcPr>
            <w:tcW w:w="153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5"/>
                <w:sz w:val="24"/>
              </w:rPr>
              <w:t>1#</w:t>
            </w:r>
            <w:r>
              <w:rPr>
                <w:rFonts w:ascii="Times New Roman"/>
                <w:spacing w:val="-20"/>
                <w:w w:val="115"/>
                <w:sz w:val="24"/>
              </w:rPr>
              <w:t> </w:t>
            </w:r>
            <w:r>
              <w:rPr>
                <w:rFonts w:ascii="Times New Roman"/>
                <w:w w:val="115"/>
                <w:sz w:val="24"/>
              </w:rPr>
              <w:t>19L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37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34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31</w:t>
            </w:r>
          </w:p>
        </w:tc>
        <w:tc>
          <w:tcPr>
            <w:tcW w:w="15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92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31</w:t>
            </w:r>
          </w:p>
        </w:tc>
        <w:tc>
          <w:tcPr>
            <w:tcW w:w="130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98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77%</w:t>
            </w:r>
          </w:p>
        </w:tc>
      </w:tr>
      <w:tr>
        <w:trPr>
          <w:trHeight w:val="289" w:hRule="exact"/>
        </w:trPr>
        <w:tc>
          <w:tcPr>
            <w:tcW w:w="153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5"/>
                <w:sz w:val="24"/>
              </w:rPr>
              <w:t>1#</w:t>
            </w:r>
            <w:r>
              <w:rPr>
                <w:rFonts w:ascii="Times New Roman"/>
                <w:spacing w:val="-20"/>
                <w:w w:val="115"/>
                <w:sz w:val="24"/>
              </w:rPr>
              <w:t> </w:t>
            </w:r>
            <w:r>
              <w:rPr>
                <w:rFonts w:ascii="Times New Roman"/>
                <w:w w:val="115"/>
                <w:sz w:val="24"/>
              </w:rPr>
              <w:t>20L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37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34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12</w:t>
            </w:r>
          </w:p>
        </w:tc>
        <w:tc>
          <w:tcPr>
            <w:tcW w:w="15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92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13</w:t>
            </w:r>
          </w:p>
        </w:tc>
        <w:tc>
          <w:tcPr>
            <w:tcW w:w="130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92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65%</w:t>
            </w:r>
          </w:p>
        </w:tc>
      </w:tr>
      <w:tr>
        <w:trPr>
          <w:trHeight w:val="289" w:hRule="exact"/>
        </w:trPr>
        <w:tc>
          <w:tcPr>
            <w:tcW w:w="153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5"/>
                <w:sz w:val="24"/>
              </w:rPr>
              <w:t>2#</w:t>
            </w:r>
            <w:r>
              <w:rPr>
                <w:rFonts w:ascii="Times New Roman"/>
                <w:spacing w:val="-20"/>
                <w:w w:val="115"/>
                <w:sz w:val="24"/>
              </w:rPr>
              <w:t> </w:t>
            </w:r>
            <w:r>
              <w:rPr>
                <w:rFonts w:ascii="Times New Roman"/>
                <w:w w:val="115"/>
                <w:sz w:val="24"/>
              </w:rPr>
              <w:t>23L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37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34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31</w:t>
            </w:r>
          </w:p>
        </w:tc>
        <w:tc>
          <w:tcPr>
            <w:tcW w:w="15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92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35</w:t>
            </w:r>
          </w:p>
        </w:tc>
        <w:tc>
          <w:tcPr>
            <w:tcW w:w="130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96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69%</w:t>
            </w:r>
          </w:p>
        </w:tc>
      </w:tr>
      <w:tr>
        <w:trPr>
          <w:trHeight w:val="289" w:hRule="exact"/>
        </w:trPr>
        <w:tc>
          <w:tcPr>
            <w:tcW w:w="153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5"/>
                <w:sz w:val="24"/>
              </w:rPr>
              <w:t>3#</w:t>
            </w:r>
            <w:r>
              <w:rPr>
                <w:rFonts w:ascii="Times New Roman"/>
                <w:spacing w:val="-20"/>
                <w:w w:val="115"/>
                <w:sz w:val="24"/>
              </w:rPr>
              <w:t> </w:t>
            </w:r>
            <w:r>
              <w:rPr>
                <w:rFonts w:ascii="Times New Roman"/>
                <w:w w:val="115"/>
                <w:sz w:val="24"/>
              </w:rPr>
              <w:t>21L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37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34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67</w:t>
            </w:r>
          </w:p>
        </w:tc>
        <w:tc>
          <w:tcPr>
            <w:tcW w:w="15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92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66</w:t>
            </w:r>
          </w:p>
        </w:tc>
        <w:tc>
          <w:tcPr>
            <w:tcW w:w="130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98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68%</w:t>
            </w:r>
          </w:p>
        </w:tc>
      </w:tr>
      <w:tr>
        <w:trPr>
          <w:trHeight w:val="289" w:hRule="exact"/>
        </w:trPr>
        <w:tc>
          <w:tcPr>
            <w:tcW w:w="153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5"/>
                <w:sz w:val="24"/>
              </w:rPr>
              <w:t>3#</w:t>
            </w:r>
            <w:r>
              <w:rPr>
                <w:rFonts w:ascii="Times New Roman"/>
                <w:spacing w:val="-20"/>
                <w:w w:val="115"/>
                <w:sz w:val="24"/>
              </w:rPr>
              <w:t> </w:t>
            </w:r>
            <w:r>
              <w:rPr>
                <w:rFonts w:ascii="Times New Roman"/>
                <w:w w:val="115"/>
                <w:sz w:val="24"/>
              </w:rPr>
              <w:t>22L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37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34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74</w:t>
            </w:r>
          </w:p>
        </w:tc>
        <w:tc>
          <w:tcPr>
            <w:tcW w:w="15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92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67</w:t>
            </w:r>
          </w:p>
        </w:tc>
        <w:tc>
          <w:tcPr>
            <w:tcW w:w="130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89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54%</w:t>
            </w:r>
          </w:p>
        </w:tc>
      </w:tr>
      <w:tr>
        <w:trPr>
          <w:trHeight w:val="289" w:hRule="exact"/>
        </w:trPr>
        <w:tc>
          <w:tcPr>
            <w:tcW w:w="153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5"/>
                <w:sz w:val="24"/>
              </w:rPr>
              <w:t>3#</w:t>
            </w:r>
            <w:r>
              <w:rPr>
                <w:rFonts w:ascii="Times New Roman"/>
                <w:spacing w:val="-20"/>
                <w:w w:val="115"/>
                <w:sz w:val="24"/>
              </w:rPr>
              <w:t> </w:t>
            </w:r>
            <w:r>
              <w:rPr>
                <w:rFonts w:ascii="Times New Roman"/>
                <w:w w:val="115"/>
                <w:sz w:val="24"/>
              </w:rPr>
              <w:t>23L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37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34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04</w:t>
            </w:r>
          </w:p>
        </w:tc>
        <w:tc>
          <w:tcPr>
            <w:tcW w:w="15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92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04</w:t>
            </w:r>
          </w:p>
        </w:tc>
        <w:tc>
          <w:tcPr>
            <w:tcW w:w="130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98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72%</w:t>
            </w:r>
          </w:p>
        </w:tc>
      </w:tr>
      <w:tr>
        <w:trPr>
          <w:trHeight w:val="289" w:hRule="exact"/>
        </w:trPr>
        <w:tc>
          <w:tcPr>
            <w:tcW w:w="153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5"/>
                <w:sz w:val="24"/>
              </w:rPr>
              <w:t>3#</w:t>
            </w:r>
            <w:r>
              <w:rPr>
                <w:rFonts w:ascii="Times New Roman"/>
                <w:spacing w:val="-20"/>
                <w:w w:val="115"/>
                <w:sz w:val="24"/>
              </w:rPr>
              <w:t> </w:t>
            </w:r>
            <w:r>
              <w:rPr>
                <w:rFonts w:ascii="Times New Roman"/>
                <w:w w:val="115"/>
                <w:sz w:val="24"/>
              </w:rPr>
              <w:t>24L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37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34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11</w:t>
            </w:r>
          </w:p>
        </w:tc>
        <w:tc>
          <w:tcPr>
            <w:tcW w:w="15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92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11</w:t>
            </w:r>
          </w:p>
        </w:tc>
        <w:tc>
          <w:tcPr>
            <w:tcW w:w="130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98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76%</w:t>
            </w:r>
          </w:p>
        </w:tc>
      </w:tr>
      <w:tr>
        <w:trPr>
          <w:trHeight w:val="289" w:hRule="exact"/>
        </w:trPr>
        <w:tc>
          <w:tcPr>
            <w:tcW w:w="153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5"/>
                <w:sz w:val="24"/>
              </w:rPr>
              <w:t>3#</w:t>
            </w:r>
            <w:r>
              <w:rPr>
                <w:rFonts w:ascii="Times New Roman"/>
                <w:spacing w:val="-20"/>
                <w:w w:val="115"/>
                <w:sz w:val="24"/>
              </w:rPr>
              <w:t> </w:t>
            </w:r>
            <w:r>
              <w:rPr>
                <w:rFonts w:ascii="Times New Roman"/>
                <w:w w:val="115"/>
                <w:sz w:val="24"/>
              </w:rPr>
              <w:t>25L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37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34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33</w:t>
            </w:r>
          </w:p>
        </w:tc>
        <w:tc>
          <w:tcPr>
            <w:tcW w:w="15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92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33</w:t>
            </w:r>
          </w:p>
        </w:tc>
        <w:tc>
          <w:tcPr>
            <w:tcW w:w="130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99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95%</w:t>
            </w:r>
          </w:p>
        </w:tc>
      </w:tr>
      <w:tr>
        <w:trPr>
          <w:trHeight w:val="289" w:hRule="exact"/>
        </w:trPr>
        <w:tc>
          <w:tcPr>
            <w:tcW w:w="153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5"/>
                <w:sz w:val="24"/>
              </w:rPr>
              <w:t>3#</w:t>
            </w:r>
            <w:r>
              <w:rPr>
                <w:rFonts w:ascii="Times New Roman"/>
                <w:spacing w:val="-20"/>
                <w:w w:val="115"/>
                <w:sz w:val="24"/>
              </w:rPr>
              <w:t> </w:t>
            </w:r>
            <w:r>
              <w:rPr>
                <w:rFonts w:ascii="Times New Roman"/>
                <w:w w:val="115"/>
                <w:sz w:val="24"/>
              </w:rPr>
              <w:t>26L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37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34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45</w:t>
            </w:r>
          </w:p>
        </w:tc>
        <w:tc>
          <w:tcPr>
            <w:tcW w:w="15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92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47</w:t>
            </w:r>
          </w:p>
        </w:tc>
        <w:tc>
          <w:tcPr>
            <w:tcW w:w="130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95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07%</w:t>
            </w:r>
          </w:p>
        </w:tc>
      </w:tr>
      <w:tr>
        <w:trPr>
          <w:trHeight w:val="289" w:hRule="exact"/>
        </w:trPr>
        <w:tc>
          <w:tcPr>
            <w:tcW w:w="153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0"/>
                <w:sz w:val="24"/>
              </w:rPr>
              <w:t>Gold</w:t>
            </w:r>
            <w:r>
              <w:rPr>
                <w:rFonts w:ascii="Times New Roman"/>
                <w:spacing w:val="-2"/>
                <w:w w:val="110"/>
                <w:sz w:val="24"/>
              </w:rPr>
              <w:t> </w:t>
            </w:r>
            <w:r>
              <w:rPr>
                <w:rFonts w:ascii="Times New Roman"/>
                <w:w w:val="110"/>
                <w:sz w:val="24"/>
              </w:rPr>
              <w:t>Plant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37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34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59</w:t>
            </w:r>
          </w:p>
        </w:tc>
        <w:tc>
          <w:tcPr>
            <w:tcW w:w="15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92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48</w:t>
            </w:r>
          </w:p>
        </w:tc>
        <w:tc>
          <w:tcPr>
            <w:tcW w:w="130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95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72%</w:t>
            </w:r>
          </w:p>
        </w:tc>
      </w:tr>
      <w:tr>
        <w:trPr>
          <w:trHeight w:val="364" w:hRule="exact"/>
        </w:trPr>
        <w:tc>
          <w:tcPr>
            <w:tcW w:w="153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0"/>
                <w:sz w:val="24"/>
              </w:rPr>
              <w:t>Total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37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34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32</w:t>
            </w:r>
          </w:p>
        </w:tc>
        <w:tc>
          <w:tcPr>
            <w:tcW w:w="15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92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51</w:t>
            </w:r>
          </w:p>
        </w:tc>
        <w:tc>
          <w:tcPr>
            <w:tcW w:w="130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97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01%</w:t>
            </w:r>
          </w:p>
        </w:tc>
      </w:tr>
    </w:tbl>
    <w:p>
      <w:pPr>
        <w:spacing w:line="240" w:lineRule="auto" w:before="1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before="54"/>
        <w:ind w:left="3" w:right="0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Pressure</w:t>
      </w:r>
      <w:r>
        <w:rPr>
          <w:rFonts w:ascii="Times New Roman"/>
          <w:spacing w:val="3"/>
          <w:w w:val="105"/>
          <w:sz w:val="24"/>
        </w:rPr>
        <w:t> </w:t>
      </w:r>
      <w:r>
        <w:rPr>
          <w:rFonts w:ascii="Times New Roman"/>
          <w:spacing w:val="7"/>
          <w:w w:val="105"/>
          <w:sz w:val="24"/>
        </w:rPr>
        <w:t>(</w:t>
      </w:r>
      <w:r>
        <w:rPr>
          <w:rFonts w:ascii="Arial"/>
          <w:i/>
          <w:spacing w:val="7"/>
          <w:w w:val="105"/>
          <w:sz w:val="24"/>
        </w:rPr>
        <w:t>kPa</w:t>
      </w:r>
      <w:r>
        <w:rPr>
          <w:rFonts w:ascii="Times New Roman"/>
          <w:spacing w:val="7"/>
          <w:w w:val="105"/>
          <w:sz w:val="24"/>
        </w:rPr>
        <w:t>)</w:t>
      </w:r>
      <w:r>
        <w:rPr>
          <w:rFonts w:ascii="Times New Roman"/>
          <w:spacing w:val="7"/>
          <w:sz w:val="24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4"/>
          <w:szCs w:val="4"/>
        </w:rPr>
      </w:pPr>
    </w:p>
    <w:tbl>
      <w:tblPr>
        <w:tblW w:w="0" w:type="auto"/>
        <w:jc w:val="left"/>
        <w:tblInd w:w="184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36"/>
        <w:gridCol w:w="1541"/>
        <w:gridCol w:w="1532"/>
        <w:gridCol w:w="1384"/>
      </w:tblGrid>
      <w:tr>
        <w:trPr>
          <w:trHeight w:val="274" w:hRule="exact"/>
        </w:trPr>
        <w:tc>
          <w:tcPr>
            <w:tcW w:w="143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5"/>
                <w:sz w:val="24"/>
              </w:rPr>
              <w:t>1#</w:t>
            </w:r>
            <w:r>
              <w:rPr>
                <w:rFonts w:ascii="Times New Roman"/>
                <w:spacing w:val="-20"/>
                <w:w w:val="115"/>
                <w:sz w:val="24"/>
              </w:rPr>
              <w:t> </w:t>
            </w:r>
            <w:r>
              <w:rPr>
                <w:rFonts w:ascii="Times New Roman"/>
                <w:w w:val="115"/>
                <w:sz w:val="24"/>
              </w:rPr>
              <w:t>15L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4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right="97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394</w:t>
            </w:r>
          </w:p>
        </w:tc>
        <w:tc>
          <w:tcPr>
            <w:tcW w:w="153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108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384</w:t>
            </w:r>
          </w:p>
        </w:tc>
        <w:tc>
          <w:tcPr>
            <w:tcW w:w="138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53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98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55%</w:t>
            </w:r>
          </w:p>
        </w:tc>
      </w:tr>
      <w:tr>
        <w:trPr>
          <w:trHeight w:val="289" w:hRule="exact"/>
        </w:trPr>
        <w:tc>
          <w:tcPr>
            <w:tcW w:w="143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5"/>
                <w:sz w:val="24"/>
              </w:rPr>
              <w:t>1#</w:t>
            </w:r>
            <w:r>
              <w:rPr>
                <w:rFonts w:ascii="Times New Roman"/>
                <w:spacing w:val="-20"/>
                <w:w w:val="115"/>
                <w:sz w:val="24"/>
              </w:rPr>
              <w:t> </w:t>
            </w:r>
            <w:r>
              <w:rPr>
                <w:rFonts w:ascii="Times New Roman"/>
                <w:w w:val="115"/>
                <w:sz w:val="24"/>
              </w:rPr>
              <w:t>16L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4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right="97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421</w:t>
            </w:r>
          </w:p>
        </w:tc>
        <w:tc>
          <w:tcPr>
            <w:tcW w:w="153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08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419</w:t>
            </w:r>
          </w:p>
        </w:tc>
        <w:tc>
          <w:tcPr>
            <w:tcW w:w="138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3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99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61%</w:t>
            </w:r>
          </w:p>
        </w:tc>
      </w:tr>
      <w:tr>
        <w:trPr>
          <w:trHeight w:val="289" w:hRule="exact"/>
        </w:trPr>
        <w:tc>
          <w:tcPr>
            <w:tcW w:w="143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5"/>
                <w:sz w:val="24"/>
              </w:rPr>
              <w:t>1#</w:t>
            </w:r>
            <w:r>
              <w:rPr>
                <w:rFonts w:ascii="Times New Roman"/>
                <w:spacing w:val="-20"/>
                <w:w w:val="115"/>
                <w:sz w:val="24"/>
              </w:rPr>
              <w:t> </w:t>
            </w:r>
            <w:r>
              <w:rPr>
                <w:rFonts w:ascii="Times New Roman"/>
                <w:w w:val="115"/>
                <w:sz w:val="24"/>
              </w:rPr>
              <w:t>17L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4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right="97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345</w:t>
            </w:r>
          </w:p>
        </w:tc>
        <w:tc>
          <w:tcPr>
            <w:tcW w:w="153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08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344</w:t>
            </w:r>
          </w:p>
        </w:tc>
        <w:tc>
          <w:tcPr>
            <w:tcW w:w="138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3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99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81%</w:t>
            </w:r>
          </w:p>
        </w:tc>
      </w:tr>
      <w:tr>
        <w:trPr>
          <w:trHeight w:val="289" w:hRule="exact"/>
        </w:trPr>
        <w:tc>
          <w:tcPr>
            <w:tcW w:w="143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5"/>
                <w:sz w:val="24"/>
              </w:rPr>
              <w:t>1#</w:t>
            </w:r>
            <w:r>
              <w:rPr>
                <w:rFonts w:ascii="Times New Roman"/>
                <w:spacing w:val="-20"/>
                <w:w w:val="115"/>
                <w:sz w:val="24"/>
              </w:rPr>
              <w:t> </w:t>
            </w:r>
            <w:r>
              <w:rPr>
                <w:rFonts w:ascii="Times New Roman"/>
                <w:w w:val="115"/>
                <w:sz w:val="24"/>
              </w:rPr>
              <w:t>18L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4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right="97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336</w:t>
            </w:r>
          </w:p>
        </w:tc>
        <w:tc>
          <w:tcPr>
            <w:tcW w:w="153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08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336</w:t>
            </w:r>
          </w:p>
        </w:tc>
        <w:tc>
          <w:tcPr>
            <w:tcW w:w="138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3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99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99%</w:t>
            </w:r>
          </w:p>
        </w:tc>
      </w:tr>
      <w:tr>
        <w:trPr>
          <w:trHeight w:val="289" w:hRule="exact"/>
        </w:trPr>
        <w:tc>
          <w:tcPr>
            <w:tcW w:w="143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5"/>
                <w:sz w:val="24"/>
              </w:rPr>
              <w:t>1#</w:t>
            </w:r>
            <w:r>
              <w:rPr>
                <w:rFonts w:ascii="Times New Roman"/>
                <w:spacing w:val="-20"/>
                <w:w w:val="115"/>
                <w:sz w:val="24"/>
              </w:rPr>
              <w:t> </w:t>
            </w:r>
            <w:r>
              <w:rPr>
                <w:rFonts w:ascii="Times New Roman"/>
                <w:w w:val="115"/>
                <w:sz w:val="24"/>
              </w:rPr>
              <w:t>19L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4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right="97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311</w:t>
            </w:r>
          </w:p>
        </w:tc>
        <w:tc>
          <w:tcPr>
            <w:tcW w:w="153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08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309</w:t>
            </w:r>
          </w:p>
        </w:tc>
        <w:tc>
          <w:tcPr>
            <w:tcW w:w="138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3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99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53%</w:t>
            </w:r>
          </w:p>
        </w:tc>
      </w:tr>
      <w:tr>
        <w:trPr>
          <w:trHeight w:val="289" w:hRule="exact"/>
        </w:trPr>
        <w:tc>
          <w:tcPr>
            <w:tcW w:w="143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5"/>
                <w:sz w:val="24"/>
              </w:rPr>
              <w:t>1#</w:t>
            </w:r>
            <w:r>
              <w:rPr>
                <w:rFonts w:ascii="Times New Roman"/>
                <w:spacing w:val="-20"/>
                <w:w w:val="115"/>
                <w:sz w:val="24"/>
              </w:rPr>
              <w:t> </w:t>
            </w:r>
            <w:r>
              <w:rPr>
                <w:rFonts w:ascii="Times New Roman"/>
                <w:w w:val="115"/>
                <w:sz w:val="24"/>
              </w:rPr>
              <w:t>20L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4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right="97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368</w:t>
            </w:r>
          </w:p>
        </w:tc>
        <w:tc>
          <w:tcPr>
            <w:tcW w:w="153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08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368</w:t>
            </w:r>
          </w:p>
        </w:tc>
        <w:tc>
          <w:tcPr>
            <w:tcW w:w="138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3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99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90%</w:t>
            </w:r>
          </w:p>
        </w:tc>
      </w:tr>
      <w:tr>
        <w:trPr>
          <w:trHeight w:val="289" w:hRule="exact"/>
        </w:trPr>
        <w:tc>
          <w:tcPr>
            <w:tcW w:w="143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5"/>
                <w:sz w:val="24"/>
              </w:rPr>
              <w:t>2#</w:t>
            </w:r>
            <w:r>
              <w:rPr>
                <w:rFonts w:ascii="Times New Roman"/>
                <w:spacing w:val="-20"/>
                <w:w w:val="115"/>
                <w:sz w:val="24"/>
              </w:rPr>
              <w:t> </w:t>
            </w:r>
            <w:r>
              <w:rPr>
                <w:rFonts w:ascii="Times New Roman"/>
                <w:w w:val="115"/>
                <w:sz w:val="24"/>
              </w:rPr>
              <w:t>23L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4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right="97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365</w:t>
            </w:r>
          </w:p>
        </w:tc>
        <w:tc>
          <w:tcPr>
            <w:tcW w:w="153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08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327</w:t>
            </w:r>
          </w:p>
        </w:tc>
        <w:tc>
          <w:tcPr>
            <w:tcW w:w="138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3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91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25%</w:t>
            </w:r>
          </w:p>
        </w:tc>
      </w:tr>
      <w:tr>
        <w:trPr>
          <w:trHeight w:val="289" w:hRule="exact"/>
        </w:trPr>
        <w:tc>
          <w:tcPr>
            <w:tcW w:w="143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5"/>
                <w:sz w:val="24"/>
              </w:rPr>
              <w:t>3#</w:t>
            </w:r>
            <w:r>
              <w:rPr>
                <w:rFonts w:ascii="Times New Roman"/>
                <w:spacing w:val="-20"/>
                <w:w w:val="115"/>
                <w:sz w:val="24"/>
              </w:rPr>
              <w:t> </w:t>
            </w:r>
            <w:r>
              <w:rPr>
                <w:rFonts w:ascii="Times New Roman"/>
                <w:w w:val="115"/>
                <w:sz w:val="24"/>
              </w:rPr>
              <w:t>21L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4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right="97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303</w:t>
            </w:r>
          </w:p>
        </w:tc>
        <w:tc>
          <w:tcPr>
            <w:tcW w:w="153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08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302</w:t>
            </w:r>
          </w:p>
        </w:tc>
        <w:tc>
          <w:tcPr>
            <w:tcW w:w="138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3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99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92%</w:t>
            </w:r>
          </w:p>
        </w:tc>
      </w:tr>
      <w:tr>
        <w:trPr>
          <w:trHeight w:val="289" w:hRule="exact"/>
        </w:trPr>
        <w:tc>
          <w:tcPr>
            <w:tcW w:w="143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5"/>
                <w:sz w:val="24"/>
              </w:rPr>
              <w:t>3#</w:t>
            </w:r>
            <w:r>
              <w:rPr>
                <w:rFonts w:ascii="Times New Roman"/>
                <w:spacing w:val="-20"/>
                <w:w w:val="115"/>
                <w:sz w:val="24"/>
              </w:rPr>
              <w:t> </w:t>
            </w:r>
            <w:r>
              <w:rPr>
                <w:rFonts w:ascii="Times New Roman"/>
                <w:w w:val="115"/>
                <w:sz w:val="24"/>
              </w:rPr>
              <w:t>22L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4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right="97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332</w:t>
            </w:r>
          </w:p>
        </w:tc>
        <w:tc>
          <w:tcPr>
            <w:tcW w:w="153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08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301</w:t>
            </w:r>
          </w:p>
        </w:tc>
        <w:tc>
          <w:tcPr>
            <w:tcW w:w="138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3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95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42%</w:t>
            </w:r>
          </w:p>
        </w:tc>
      </w:tr>
      <w:tr>
        <w:trPr>
          <w:trHeight w:val="289" w:hRule="exact"/>
        </w:trPr>
        <w:tc>
          <w:tcPr>
            <w:tcW w:w="143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5"/>
                <w:sz w:val="24"/>
              </w:rPr>
              <w:t>3#</w:t>
            </w:r>
            <w:r>
              <w:rPr>
                <w:rFonts w:ascii="Times New Roman"/>
                <w:spacing w:val="-20"/>
                <w:w w:val="115"/>
                <w:sz w:val="24"/>
              </w:rPr>
              <w:t> </w:t>
            </w:r>
            <w:r>
              <w:rPr>
                <w:rFonts w:ascii="Times New Roman"/>
                <w:w w:val="115"/>
                <w:sz w:val="24"/>
              </w:rPr>
              <w:t>23L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4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right="97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332</w:t>
            </w:r>
          </w:p>
        </w:tc>
        <w:tc>
          <w:tcPr>
            <w:tcW w:w="153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08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332</w:t>
            </w:r>
          </w:p>
        </w:tc>
        <w:tc>
          <w:tcPr>
            <w:tcW w:w="138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3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99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98%</w:t>
            </w:r>
          </w:p>
        </w:tc>
      </w:tr>
      <w:tr>
        <w:trPr>
          <w:trHeight w:val="289" w:hRule="exact"/>
        </w:trPr>
        <w:tc>
          <w:tcPr>
            <w:tcW w:w="143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5"/>
                <w:sz w:val="24"/>
              </w:rPr>
              <w:t>3#</w:t>
            </w:r>
            <w:r>
              <w:rPr>
                <w:rFonts w:ascii="Times New Roman"/>
                <w:spacing w:val="-20"/>
                <w:w w:val="115"/>
                <w:sz w:val="24"/>
              </w:rPr>
              <w:t> </w:t>
            </w:r>
            <w:r>
              <w:rPr>
                <w:rFonts w:ascii="Times New Roman"/>
                <w:w w:val="115"/>
                <w:sz w:val="24"/>
              </w:rPr>
              <w:t>24L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4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right="97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413</w:t>
            </w:r>
          </w:p>
        </w:tc>
        <w:tc>
          <w:tcPr>
            <w:tcW w:w="153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08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409</w:t>
            </w:r>
          </w:p>
        </w:tc>
        <w:tc>
          <w:tcPr>
            <w:tcW w:w="138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3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99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10%</w:t>
            </w:r>
          </w:p>
        </w:tc>
      </w:tr>
      <w:tr>
        <w:trPr>
          <w:trHeight w:val="289" w:hRule="exact"/>
        </w:trPr>
        <w:tc>
          <w:tcPr>
            <w:tcW w:w="143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5"/>
                <w:sz w:val="24"/>
              </w:rPr>
              <w:t>3#</w:t>
            </w:r>
            <w:r>
              <w:rPr>
                <w:rFonts w:ascii="Times New Roman"/>
                <w:spacing w:val="-20"/>
                <w:w w:val="115"/>
                <w:sz w:val="24"/>
              </w:rPr>
              <w:t> </w:t>
            </w:r>
            <w:r>
              <w:rPr>
                <w:rFonts w:ascii="Times New Roman"/>
                <w:w w:val="115"/>
                <w:sz w:val="24"/>
              </w:rPr>
              <w:t>25L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4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right="97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413</w:t>
            </w:r>
          </w:p>
        </w:tc>
        <w:tc>
          <w:tcPr>
            <w:tcW w:w="153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08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409</w:t>
            </w:r>
          </w:p>
        </w:tc>
        <w:tc>
          <w:tcPr>
            <w:tcW w:w="138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3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99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01%</w:t>
            </w:r>
          </w:p>
        </w:tc>
      </w:tr>
      <w:tr>
        <w:trPr>
          <w:trHeight w:val="289" w:hRule="exact"/>
        </w:trPr>
        <w:tc>
          <w:tcPr>
            <w:tcW w:w="143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5"/>
                <w:sz w:val="24"/>
              </w:rPr>
              <w:t>3#</w:t>
            </w:r>
            <w:r>
              <w:rPr>
                <w:rFonts w:ascii="Times New Roman"/>
                <w:spacing w:val="-20"/>
                <w:w w:val="115"/>
                <w:sz w:val="24"/>
              </w:rPr>
              <w:t> </w:t>
            </w:r>
            <w:r>
              <w:rPr>
                <w:rFonts w:ascii="Times New Roman"/>
                <w:w w:val="115"/>
                <w:sz w:val="24"/>
              </w:rPr>
              <w:t>26L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4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right="97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515</w:t>
            </w:r>
          </w:p>
        </w:tc>
        <w:tc>
          <w:tcPr>
            <w:tcW w:w="153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08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509</w:t>
            </w:r>
          </w:p>
        </w:tc>
        <w:tc>
          <w:tcPr>
            <w:tcW w:w="138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3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98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99%</w:t>
            </w:r>
          </w:p>
        </w:tc>
      </w:tr>
      <w:tr>
        <w:trPr>
          <w:trHeight w:val="295" w:hRule="exact"/>
        </w:trPr>
        <w:tc>
          <w:tcPr>
            <w:tcW w:w="1436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Surface</w:t>
            </w:r>
          </w:p>
        </w:tc>
        <w:tc>
          <w:tcPr>
            <w:tcW w:w="1541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right="9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502</w:t>
            </w:r>
          </w:p>
        </w:tc>
        <w:tc>
          <w:tcPr>
            <w:tcW w:w="1532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109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501</w:t>
            </w:r>
          </w:p>
        </w:tc>
        <w:tc>
          <w:tcPr>
            <w:tcW w:w="1384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3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99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95%</w:t>
            </w:r>
          </w:p>
        </w:tc>
      </w:tr>
    </w:tbl>
    <w:p>
      <w:pPr>
        <w:spacing w:line="240" w:lineRule="auto" w:before="10"/>
        <w:rPr>
          <w:rFonts w:ascii="Times New Roman" w:hAnsi="Times New Roman" w:cs="Times New Roman" w:eastAsia="Times New Roman"/>
          <w:sz w:val="8"/>
          <w:szCs w:val="8"/>
        </w:rPr>
      </w:pPr>
    </w:p>
    <w:p>
      <w:pPr>
        <w:pStyle w:val="BodyText"/>
        <w:spacing w:line="240" w:lineRule="auto" w:before="55"/>
        <w:ind w:left="2471" w:right="0"/>
        <w:jc w:val="left"/>
      </w:pPr>
      <w:r>
        <w:rPr>
          <w:w w:val="105"/>
        </w:rPr>
        <w:t>Table III.1: </w:t>
      </w:r>
      <w:bookmarkStart w:name="_bookmark142" w:id="199"/>
      <w:bookmarkEnd w:id="199"/>
      <w:r>
        <w:rPr>
          <w:w w:val="105"/>
        </w:rPr>
        <w:t>C</w:t>
      </w:r>
      <w:r>
        <w:rPr>
          <w:w w:val="105"/>
        </w:rPr>
        <w:t>ase study A: Model </w:t>
      </w:r>
      <w:r>
        <w:rPr>
          <w:spacing w:val="5"/>
          <w:w w:val="105"/>
        </w:rPr>
        <w:t> </w:t>
      </w:r>
      <w:r>
        <w:rPr>
          <w:w w:val="105"/>
        </w:rPr>
        <w:t>verification</w:t>
      </w:r>
      <w:r>
        <w:rPr/>
      </w:r>
    </w:p>
    <w:p>
      <w:pPr>
        <w:spacing w:after="0" w:line="240" w:lineRule="auto"/>
        <w:jc w:val="left"/>
        <w:sectPr>
          <w:headerReference w:type="default" r:id="rId127"/>
          <w:footerReference w:type="default" r:id="rId128"/>
          <w:pgSz w:w="11910" w:h="16840"/>
          <w:pgMar w:header="420" w:footer="894" w:top="680" w:bottom="1080" w:left="1300" w:right="1020"/>
          <w:pgNumType w:start="72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0" w:lineRule="exact"/>
        <w:ind w:left="167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312.350pt;height:.4pt;mso-position-horizontal-relative:char;mso-position-vertical-relative:line" coordorigin="0,0" coordsize="6247,8">
            <v:group style="position:absolute;left:4;top:4;width:6239;height:2" coordorigin="4,4" coordsize="6239,2">
              <v:shape style="position:absolute;left:4;top:4;width:6239;height:2" coordorigin="4,4" coordsize="6239,0" path="m4,4l6242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pStyle w:val="BodyText"/>
        <w:tabs>
          <w:tab w:pos="3563" w:val="left" w:leader="none"/>
          <w:tab w:pos="5031" w:val="left" w:leader="none"/>
          <w:tab w:pos="6844" w:val="left" w:leader="none"/>
        </w:tabs>
        <w:spacing w:line="242" w:lineRule="exact"/>
        <w:ind w:left="1795" w:right="0"/>
        <w:jc w:val="left"/>
      </w:pPr>
      <w:r>
        <w:rPr>
          <w:w w:val="105"/>
        </w:rPr>
        <w:t>Component</w:t>
        <w:tab/>
        <w:t>Actual</w:t>
      </w:r>
      <w:r>
        <w:rPr>
          <w:spacing w:val="9"/>
          <w:w w:val="105"/>
        </w:rPr>
        <w:t> </w:t>
      </w:r>
      <w:r>
        <w:rPr>
          <w:w w:val="105"/>
        </w:rPr>
        <w:t>Ave.</w:t>
        <w:tab/>
        <w:t>Simulated</w:t>
      </w:r>
      <w:r>
        <w:rPr>
          <w:spacing w:val="2"/>
          <w:w w:val="105"/>
        </w:rPr>
        <w:t> </w:t>
      </w:r>
      <w:r>
        <w:rPr>
          <w:w w:val="105"/>
        </w:rPr>
        <w:t>Ave.</w:t>
        <w:tab/>
        <w:t>Accuracy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3"/>
          <w:szCs w:val="3"/>
        </w:rPr>
      </w:pPr>
    </w:p>
    <w:p>
      <w:pPr>
        <w:spacing w:line="55" w:lineRule="exact"/>
        <w:ind w:left="1671" w:right="0" w:firstLine="0"/>
        <w:rPr>
          <w:rFonts w:ascii="Times New Roman" w:hAnsi="Times New Roman" w:cs="Times New Roman" w:eastAsia="Times New Roman"/>
          <w:sz w:val="5"/>
          <w:szCs w:val="5"/>
        </w:rPr>
      </w:pPr>
      <w:r>
        <w:rPr>
          <w:rFonts w:ascii="Times New Roman" w:hAnsi="Times New Roman" w:cs="Times New Roman" w:eastAsia="Times New Roman"/>
          <w:position w:val="0"/>
          <w:sz w:val="5"/>
          <w:szCs w:val="5"/>
        </w:rPr>
        <w:pict>
          <v:group style="width:312.350pt;height:2.8pt;mso-position-horizontal-relative:char;mso-position-vertical-relative:line" coordorigin="0,0" coordsize="6247,56">
            <v:group style="position:absolute;left:4;top:4;width:40;height:2" coordorigin="4,4" coordsize="40,2">
              <v:shape style="position:absolute;left:4;top:4;width:40;height:2" coordorigin="4,4" coordsize="40,0" path="m4,4l44,4e" filled="false" stroked="true" strokeweight=".398pt" strokecolor="#000000">
                <v:path arrowok="t"/>
              </v:shape>
            </v:group>
            <v:group style="position:absolute;left:4;top:52;width:40;height:2" coordorigin="4,52" coordsize="40,2">
              <v:shape style="position:absolute;left:4;top:52;width:40;height:2" coordorigin="4,52" coordsize="40,0" path="m4,52l44,52e" filled="false" stroked="true" strokeweight=".398pt" strokecolor="#000000">
                <v:path arrowok="t"/>
              </v:shape>
            </v:group>
            <v:group style="position:absolute;left:4;top:4;width:40;height:2" coordorigin="4,4" coordsize="40,2">
              <v:shape style="position:absolute;left:4;top:4;width:40;height:2" coordorigin="4,4" coordsize="40,0" path="m4,4l44,4e" filled="false" stroked="true" strokeweight=".398pt" strokecolor="#000000">
                <v:path arrowok="t"/>
              </v:shape>
            </v:group>
            <v:group style="position:absolute;left:4;top:52;width:40;height:2" coordorigin="4,52" coordsize="40,2">
              <v:shape style="position:absolute;left:4;top:52;width:40;height:2" coordorigin="4,52" coordsize="40,0" path="m4,52l44,52e" filled="false" stroked="true" strokeweight=".398pt" strokecolor="#000000">
                <v:path arrowok="t"/>
              </v:shape>
            </v:group>
            <v:group style="position:absolute;left:44;top:4;width:40;height:2" coordorigin="44,4" coordsize="40,2">
              <v:shape style="position:absolute;left:44;top:4;width:40;height:2" coordorigin="44,4" coordsize="40,0" path="m44,4l84,4e" filled="false" stroked="true" strokeweight=".398pt" strokecolor="#000000">
                <v:path arrowok="t"/>
              </v:shape>
            </v:group>
            <v:group style="position:absolute;left:44;top:52;width:40;height:2" coordorigin="44,52" coordsize="40,2">
              <v:shape style="position:absolute;left:44;top:52;width:40;height:2" coordorigin="44,52" coordsize="40,0" path="m44,52l84,52e" filled="false" stroked="true" strokeweight=".398pt" strokecolor="#000000">
                <v:path arrowok="t"/>
              </v:shape>
            </v:group>
            <v:group style="position:absolute;left:84;top:4;width:40;height:2" coordorigin="84,4" coordsize="40,2">
              <v:shape style="position:absolute;left:84;top:4;width:40;height:2" coordorigin="84,4" coordsize="40,0" path="m84,4l124,4e" filled="false" stroked="true" strokeweight=".398pt" strokecolor="#000000">
                <v:path arrowok="t"/>
              </v:shape>
            </v:group>
            <v:group style="position:absolute;left:84;top:52;width:40;height:2" coordorigin="84,52" coordsize="40,2">
              <v:shape style="position:absolute;left:84;top:52;width:40;height:2" coordorigin="84,52" coordsize="40,0" path="m84,52l124,52e" filled="false" stroked="true" strokeweight=".398pt" strokecolor="#000000">
                <v:path arrowok="t"/>
              </v:shape>
            </v:group>
            <v:group style="position:absolute;left:124;top:4;width:40;height:2" coordorigin="124,4" coordsize="40,2">
              <v:shape style="position:absolute;left:124;top:4;width:40;height:2" coordorigin="124,4" coordsize="40,0" path="m124,4l163,4e" filled="false" stroked="true" strokeweight=".398pt" strokecolor="#000000">
                <v:path arrowok="t"/>
              </v:shape>
            </v:group>
            <v:group style="position:absolute;left:124;top:52;width:40;height:2" coordorigin="124,52" coordsize="40,2">
              <v:shape style="position:absolute;left:124;top:52;width:40;height:2" coordorigin="124,52" coordsize="40,0" path="m124,52l163,52e" filled="false" stroked="true" strokeweight=".398pt" strokecolor="#000000">
                <v:path arrowok="t"/>
              </v:shape>
            </v:group>
            <v:group style="position:absolute;left:163;top:4;width:40;height:2" coordorigin="163,4" coordsize="40,2">
              <v:shape style="position:absolute;left:163;top:4;width:40;height:2" coordorigin="163,4" coordsize="40,0" path="m163,4l203,4e" filled="false" stroked="true" strokeweight=".398pt" strokecolor="#000000">
                <v:path arrowok="t"/>
              </v:shape>
            </v:group>
            <v:group style="position:absolute;left:163;top:52;width:40;height:2" coordorigin="163,52" coordsize="40,2">
              <v:shape style="position:absolute;left:163;top:52;width:40;height:2" coordorigin="163,52" coordsize="40,0" path="m163,52l203,52e" filled="false" stroked="true" strokeweight=".398pt" strokecolor="#000000">
                <v:path arrowok="t"/>
              </v:shape>
            </v:group>
            <v:group style="position:absolute;left:203;top:4;width:40;height:2" coordorigin="203,4" coordsize="40,2">
              <v:shape style="position:absolute;left:203;top:4;width:40;height:2" coordorigin="203,4" coordsize="40,0" path="m203,4l243,4e" filled="false" stroked="true" strokeweight=".398pt" strokecolor="#000000">
                <v:path arrowok="t"/>
              </v:shape>
            </v:group>
            <v:group style="position:absolute;left:203;top:52;width:40;height:2" coordorigin="203,52" coordsize="40,2">
              <v:shape style="position:absolute;left:203;top:52;width:40;height:2" coordorigin="203,52" coordsize="40,0" path="m203,52l243,52e" filled="false" stroked="true" strokeweight=".398pt" strokecolor="#000000">
                <v:path arrowok="t"/>
              </v:shape>
            </v:group>
            <v:group style="position:absolute;left:243;top:4;width:40;height:2" coordorigin="243,4" coordsize="40,2">
              <v:shape style="position:absolute;left:243;top:4;width:40;height:2" coordorigin="243,4" coordsize="40,0" path="m243,4l283,4e" filled="false" stroked="true" strokeweight=".398pt" strokecolor="#000000">
                <v:path arrowok="t"/>
              </v:shape>
            </v:group>
            <v:group style="position:absolute;left:243;top:52;width:40;height:2" coordorigin="243,52" coordsize="40,2">
              <v:shape style="position:absolute;left:243;top:52;width:40;height:2" coordorigin="243,52" coordsize="40,0" path="m243,52l283,52e" filled="false" stroked="true" strokeweight=".398pt" strokecolor="#000000">
                <v:path arrowok="t"/>
              </v:shape>
            </v:group>
            <v:group style="position:absolute;left:283;top:4;width:40;height:2" coordorigin="283,4" coordsize="40,2">
              <v:shape style="position:absolute;left:283;top:4;width:40;height:2" coordorigin="283,4" coordsize="40,0" path="m283,4l323,4e" filled="false" stroked="true" strokeweight=".398pt" strokecolor="#000000">
                <v:path arrowok="t"/>
              </v:shape>
            </v:group>
            <v:group style="position:absolute;left:283;top:52;width:40;height:2" coordorigin="283,52" coordsize="40,2">
              <v:shape style="position:absolute;left:283;top:52;width:40;height:2" coordorigin="283,52" coordsize="40,0" path="m283,52l323,52e" filled="false" stroked="true" strokeweight=".398pt" strokecolor="#000000">
                <v:path arrowok="t"/>
              </v:shape>
            </v:group>
            <v:group style="position:absolute;left:323;top:4;width:40;height:2" coordorigin="323,4" coordsize="40,2">
              <v:shape style="position:absolute;left:323;top:4;width:40;height:2" coordorigin="323,4" coordsize="40,0" path="m323,4l363,4e" filled="false" stroked="true" strokeweight=".398pt" strokecolor="#000000">
                <v:path arrowok="t"/>
              </v:shape>
            </v:group>
            <v:group style="position:absolute;left:323;top:52;width:40;height:2" coordorigin="323,52" coordsize="40,2">
              <v:shape style="position:absolute;left:323;top:52;width:40;height:2" coordorigin="323,52" coordsize="40,0" path="m323,52l363,52e" filled="false" stroked="true" strokeweight=".398pt" strokecolor="#000000">
                <v:path arrowok="t"/>
              </v:shape>
            </v:group>
            <v:group style="position:absolute;left:363;top:4;width:40;height:2" coordorigin="363,4" coordsize="40,2">
              <v:shape style="position:absolute;left:363;top:4;width:40;height:2" coordorigin="363,4" coordsize="40,0" path="m363,4l402,4e" filled="false" stroked="true" strokeweight=".398pt" strokecolor="#000000">
                <v:path arrowok="t"/>
              </v:shape>
            </v:group>
            <v:group style="position:absolute;left:363;top:52;width:40;height:2" coordorigin="363,52" coordsize="40,2">
              <v:shape style="position:absolute;left:363;top:52;width:40;height:2" coordorigin="363,52" coordsize="40,0" path="m363,52l402,52e" filled="false" stroked="true" strokeweight=".398pt" strokecolor="#000000">
                <v:path arrowok="t"/>
              </v:shape>
            </v:group>
            <v:group style="position:absolute;left:403;top:4;width:40;height:2" coordorigin="403,4" coordsize="40,2">
              <v:shape style="position:absolute;left:403;top:4;width:40;height:2" coordorigin="403,4" coordsize="40,0" path="m403,4l442,4e" filled="false" stroked="true" strokeweight=".398pt" strokecolor="#000000">
                <v:path arrowok="t"/>
              </v:shape>
            </v:group>
            <v:group style="position:absolute;left:403;top:52;width:40;height:2" coordorigin="403,52" coordsize="40,2">
              <v:shape style="position:absolute;left:403;top:52;width:40;height:2" coordorigin="403,52" coordsize="40,0" path="m403,52l442,52e" filled="false" stroked="true" strokeweight=".398pt" strokecolor="#000000">
                <v:path arrowok="t"/>
              </v:shape>
            </v:group>
            <v:group style="position:absolute;left:442;top:4;width:40;height:2" coordorigin="442,4" coordsize="40,2">
              <v:shape style="position:absolute;left:442;top:4;width:40;height:2" coordorigin="442,4" coordsize="40,0" path="m442,4l482,4e" filled="false" stroked="true" strokeweight=".398pt" strokecolor="#000000">
                <v:path arrowok="t"/>
              </v:shape>
            </v:group>
            <v:group style="position:absolute;left:442;top:52;width:40;height:2" coordorigin="442,52" coordsize="40,2">
              <v:shape style="position:absolute;left:442;top:52;width:40;height:2" coordorigin="442,52" coordsize="40,0" path="m442,52l482,52e" filled="false" stroked="true" strokeweight=".398pt" strokecolor="#000000">
                <v:path arrowok="t"/>
              </v:shape>
            </v:group>
            <v:group style="position:absolute;left:482;top:4;width:40;height:2" coordorigin="482,4" coordsize="40,2">
              <v:shape style="position:absolute;left:482;top:4;width:40;height:2" coordorigin="482,4" coordsize="40,0" path="m482,4l522,4e" filled="false" stroked="true" strokeweight=".398pt" strokecolor="#000000">
                <v:path arrowok="t"/>
              </v:shape>
            </v:group>
            <v:group style="position:absolute;left:482;top:52;width:40;height:2" coordorigin="482,52" coordsize="40,2">
              <v:shape style="position:absolute;left:482;top:52;width:40;height:2" coordorigin="482,52" coordsize="40,0" path="m482,52l522,52e" filled="false" stroked="true" strokeweight=".398pt" strokecolor="#000000">
                <v:path arrowok="t"/>
              </v:shape>
            </v:group>
            <v:group style="position:absolute;left:522;top:4;width:40;height:2" coordorigin="522,4" coordsize="40,2">
              <v:shape style="position:absolute;left:522;top:4;width:40;height:2" coordorigin="522,4" coordsize="40,0" path="m522,4l562,4e" filled="false" stroked="true" strokeweight=".398pt" strokecolor="#000000">
                <v:path arrowok="t"/>
              </v:shape>
            </v:group>
            <v:group style="position:absolute;left:522;top:52;width:40;height:2" coordorigin="522,52" coordsize="40,2">
              <v:shape style="position:absolute;left:522;top:52;width:40;height:2" coordorigin="522,52" coordsize="40,0" path="m522,52l562,52e" filled="false" stroked="true" strokeweight=".398pt" strokecolor="#000000">
                <v:path arrowok="t"/>
              </v:shape>
            </v:group>
            <v:group style="position:absolute;left:562;top:4;width:40;height:2" coordorigin="562,4" coordsize="40,2">
              <v:shape style="position:absolute;left:562;top:4;width:40;height:2" coordorigin="562,4" coordsize="40,0" path="m562,4l602,4e" filled="false" stroked="true" strokeweight=".398pt" strokecolor="#000000">
                <v:path arrowok="t"/>
              </v:shape>
            </v:group>
            <v:group style="position:absolute;left:562;top:52;width:40;height:2" coordorigin="562,52" coordsize="40,2">
              <v:shape style="position:absolute;left:562;top:52;width:40;height:2" coordorigin="562,52" coordsize="40,0" path="m562,52l602,52e" filled="false" stroked="true" strokeweight=".398pt" strokecolor="#000000">
                <v:path arrowok="t"/>
              </v:shape>
            </v:group>
            <v:group style="position:absolute;left:602;top:4;width:40;height:2" coordorigin="602,4" coordsize="40,2">
              <v:shape style="position:absolute;left:602;top:4;width:40;height:2" coordorigin="602,4" coordsize="40,0" path="m602,4l642,4e" filled="false" stroked="true" strokeweight=".398pt" strokecolor="#000000">
                <v:path arrowok="t"/>
              </v:shape>
            </v:group>
            <v:group style="position:absolute;left:602;top:52;width:40;height:2" coordorigin="602,52" coordsize="40,2">
              <v:shape style="position:absolute;left:602;top:52;width:40;height:2" coordorigin="602,52" coordsize="40,0" path="m602,52l642,52e" filled="false" stroked="true" strokeweight=".398pt" strokecolor="#000000">
                <v:path arrowok="t"/>
              </v:shape>
            </v:group>
            <v:group style="position:absolute;left:642;top:4;width:40;height:2" coordorigin="642,4" coordsize="40,2">
              <v:shape style="position:absolute;left:642;top:4;width:40;height:2" coordorigin="642,4" coordsize="40,0" path="m642,4l681,4e" filled="false" stroked="true" strokeweight=".398pt" strokecolor="#000000">
                <v:path arrowok="t"/>
              </v:shape>
            </v:group>
            <v:group style="position:absolute;left:642;top:52;width:40;height:2" coordorigin="642,52" coordsize="40,2">
              <v:shape style="position:absolute;left:642;top:52;width:40;height:2" coordorigin="642,52" coordsize="40,0" path="m642,52l681,52e" filled="false" stroked="true" strokeweight=".398pt" strokecolor="#000000">
                <v:path arrowok="t"/>
              </v:shape>
            </v:group>
            <v:group style="position:absolute;left:681;top:4;width:40;height:2" coordorigin="681,4" coordsize="40,2">
              <v:shape style="position:absolute;left:681;top:4;width:40;height:2" coordorigin="681,4" coordsize="40,0" path="m681,4l721,4e" filled="false" stroked="true" strokeweight=".398pt" strokecolor="#000000">
                <v:path arrowok="t"/>
              </v:shape>
            </v:group>
            <v:group style="position:absolute;left:681;top:52;width:40;height:2" coordorigin="681,52" coordsize="40,2">
              <v:shape style="position:absolute;left:681;top:52;width:40;height:2" coordorigin="681,52" coordsize="40,0" path="m681,52l721,52e" filled="false" stroked="true" strokeweight=".398pt" strokecolor="#000000">
                <v:path arrowok="t"/>
              </v:shape>
            </v:group>
            <v:group style="position:absolute;left:721;top:4;width:40;height:2" coordorigin="721,4" coordsize="40,2">
              <v:shape style="position:absolute;left:721;top:4;width:40;height:2" coordorigin="721,4" coordsize="40,0" path="m721,4l761,4e" filled="false" stroked="true" strokeweight=".398pt" strokecolor="#000000">
                <v:path arrowok="t"/>
              </v:shape>
            </v:group>
            <v:group style="position:absolute;left:721;top:52;width:40;height:2" coordorigin="721,52" coordsize="40,2">
              <v:shape style="position:absolute;left:721;top:52;width:40;height:2" coordorigin="721,52" coordsize="40,0" path="m721,52l761,52e" filled="false" stroked="true" strokeweight=".398pt" strokecolor="#000000">
                <v:path arrowok="t"/>
              </v:shape>
            </v:group>
            <v:group style="position:absolute;left:761;top:4;width:40;height:2" coordorigin="761,4" coordsize="40,2">
              <v:shape style="position:absolute;left:761;top:4;width:40;height:2" coordorigin="761,4" coordsize="40,0" path="m761,4l801,4e" filled="false" stroked="true" strokeweight=".398pt" strokecolor="#000000">
                <v:path arrowok="t"/>
              </v:shape>
            </v:group>
            <v:group style="position:absolute;left:761;top:52;width:40;height:2" coordorigin="761,52" coordsize="40,2">
              <v:shape style="position:absolute;left:761;top:52;width:40;height:2" coordorigin="761,52" coordsize="40,0" path="m761,52l801,52e" filled="false" stroked="true" strokeweight=".398pt" strokecolor="#000000">
                <v:path arrowok="t"/>
              </v:shape>
            </v:group>
            <v:group style="position:absolute;left:801;top:4;width:40;height:2" coordorigin="801,4" coordsize="40,2">
              <v:shape style="position:absolute;left:801;top:4;width:40;height:2" coordorigin="801,4" coordsize="40,0" path="m801,4l841,4e" filled="false" stroked="true" strokeweight=".398pt" strokecolor="#000000">
                <v:path arrowok="t"/>
              </v:shape>
            </v:group>
            <v:group style="position:absolute;left:801;top:52;width:40;height:2" coordorigin="801,52" coordsize="40,2">
              <v:shape style="position:absolute;left:801;top:52;width:40;height:2" coordorigin="801,52" coordsize="40,0" path="m801,52l841,52e" filled="false" stroked="true" strokeweight=".398pt" strokecolor="#000000">
                <v:path arrowok="t"/>
              </v:shape>
            </v:group>
            <v:group style="position:absolute;left:841;top:4;width:40;height:2" coordorigin="841,4" coordsize="40,2">
              <v:shape style="position:absolute;left:841;top:4;width:40;height:2" coordorigin="841,4" coordsize="40,0" path="m841,4l881,4e" filled="false" stroked="true" strokeweight=".398pt" strokecolor="#000000">
                <v:path arrowok="t"/>
              </v:shape>
            </v:group>
            <v:group style="position:absolute;left:841;top:52;width:40;height:2" coordorigin="841,52" coordsize="40,2">
              <v:shape style="position:absolute;left:841;top:52;width:40;height:2" coordorigin="841,52" coordsize="40,0" path="m841,52l881,52e" filled="false" stroked="true" strokeweight=".398pt" strokecolor="#000000">
                <v:path arrowok="t"/>
              </v:shape>
            </v:group>
            <v:group style="position:absolute;left:881;top:4;width:40;height:2" coordorigin="881,4" coordsize="40,2">
              <v:shape style="position:absolute;left:881;top:4;width:40;height:2" coordorigin="881,4" coordsize="40,0" path="m881,4l921,4e" filled="false" stroked="true" strokeweight=".398pt" strokecolor="#000000">
                <v:path arrowok="t"/>
              </v:shape>
            </v:group>
            <v:group style="position:absolute;left:881;top:52;width:40;height:2" coordorigin="881,52" coordsize="40,2">
              <v:shape style="position:absolute;left:881;top:52;width:40;height:2" coordorigin="881,52" coordsize="40,0" path="m881,52l921,52e" filled="false" stroked="true" strokeweight=".398pt" strokecolor="#000000">
                <v:path arrowok="t"/>
              </v:shape>
            </v:group>
            <v:group style="position:absolute;left:921;top:4;width:40;height:2" coordorigin="921,4" coordsize="40,2">
              <v:shape style="position:absolute;left:921;top:4;width:40;height:2" coordorigin="921,4" coordsize="40,0" path="m921,4l960,4e" filled="false" stroked="true" strokeweight=".398pt" strokecolor="#000000">
                <v:path arrowok="t"/>
              </v:shape>
            </v:group>
            <v:group style="position:absolute;left:921;top:52;width:40;height:2" coordorigin="921,52" coordsize="40,2">
              <v:shape style="position:absolute;left:921;top:52;width:40;height:2" coordorigin="921,52" coordsize="40,0" path="m921,52l960,52e" filled="false" stroked="true" strokeweight=".398pt" strokecolor="#000000">
                <v:path arrowok="t"/>
              </v:shape>
            </v:group>
            <v:group style="position:absolute;left:960;top:4;width:40;height:2" coordorigin="960,4" coordsize="40,2">
              <v:shape style="position:absolute;left:960;top:4;width:40;height:2" coordorigin="960,4" coordsize="40,0" path="m960,4l1000,4e" filled="false" stroked="true" strokeweight=".398pt" strokecolor="#000000">
                <v:path arrowok="t"/>
              </v:shape>
            </v:group>
            <v:group style="position:absolute;left:960;top:52;width:40;height:2" coordorigin="960,52" coordsize="40,2">
              <v:shape style="position:absolute;left:960;top:52;width:40;height:2" coordorigin="960,52" coordsize="40,0" path="m960,52l1000,52e" filled="false" stroked="true" strokeweight=".398pt" strokecolor="#000000">
                <v:path arrowok="t"/>
              </v:shape>
            </v:group>
            <v:group style="position:absolute;left:1000;top:4;width:40;height:2" coordorigin="1000,4" coordsize="40,2">
              <v:shape style="position:absolute;left:1000;top:4;width:40;height:2" coordorigin="1000,4" coordsize="40,0" path="m1000,4l1040,4e" filled="false" stroked="true" strokeweight=".398pt" strokecolor="#000000">
                <v:path arrowok="t"/>
              </v:shape>
            </v:group>
            <v:group style="position:absolute;left:1000;top:52;width:40;height:2" coordorigin="1000,52" coordsize="40,2">
              <v:shape style="position:absolute;left:1000;top:52;width:40;height:2" coordorigin="1000,52" coordsize="40,0" path="m1000,52l1040,52e" filled="false" stroked="true" strokeweight=".398pt" strokecolor="#000000">
                <v:path arrowok="t"/>
              </v:shape>
            </v:group>
            <v:group style="position:absolute;left:1040;top:4;width:40;height:2" coordorigin="1040,4" coordsize="40,2">
              <v:shape style="position:absolute;left:1040;top:4;width:40;height:2" coordorigin="1040,4" coordsize="40,0" path="m1040,4l1080,4e" filled="false" stroked="true" strokeweight=".398pt" strokecolor="#000000">
                <v:path arrowok="t"/>
              </v:shape>
            </v:group>
            <v:group style="position:absolute;left:1040;top:52;width:40;height:2" coordorigin="1040,52" coordsize="40,2">
              <v:shape style="position:absolute;left:1040;top:52;width:40;height:2" coordorigin="1040,52" coordsize="40,0" path="m1040,52l1080,52e" filled="false" stroked="true" strokeweight=".398pt" strokecolor="#000000">
                <v:path arrowok="t"/>
              </v:shape>
            </v:group>
            <v:group style="position:absolute;left:1080;top:4;width:40;height:2" coordorigin="1080,4" coordsize="40,2">
              <v:shape style="position:absolute;left:1080;top:4;width:40;height:2" coordorigin="1080,4" coordsize="40,0" path="m1080,4l1120,4e" filled="false" stroked="true" strokeweight=".398pt" strokecolor="#000000">
                <v:path arrowok="t"/>
              </v:shape>
            </v:group>
            <v:group style="position:absolute;left:1080;top:52;width:40;height:2" coordorigin="1080,52" coordsize="40,2">
              <v:shape style="position:absolute;left:1080;top:52;width:40;height:2" coordorigin="1080,52" coordsize="40,0" path="m1080,52l1120,52e" filled="false" stroked="true" strokeweight=".398pt" strokecolor="#000000">
                <v:path arrowok="t"/>
              </v:shape>
            </v:group>
            <v:group style="position:absolute;left:1120;top:4;width:40;height:2" coordorigin="1120,4" coordsize="40,2">
              <v:shape style="position:absolute;left:1120;top:4;width:40;height:2" coordorigin="1120,4" coordsize="40,0" path="m1120,4l1160,4e" filled="false" stroked="true" strokeweight=".398pt" strokecolor="#000000">
                <v:path arrowok="t"/>
              </v:shape>
            </v:group>
            <v:group style="position:absolute;left:1120;top:52;width:40;height:2" coordorigin="1120,52" coordsize="40,2">
              <v:shape style="position:absolute;left:1120;top:52;width:40;height:2" coordorigin="1120,52" coordsize="40,0" path="m1120,52l1160,52e" filled="false" stroked="true" strokeweight=".398pt" strokecolor="#000000">
                <v:path arrowok="t"/>
              </v:shape>
            </v:group>
            <v:group style="position:absolute;left:1160;top:4;width:40;height:2" coordorigin="1160,4" coordsize="40,2">
              <v:shape style="position:absolute;left:1160;top:4;width:40;height:2" coordorigin="1160,4" coordsize="40,0" path="m1160,4l1200,4e" filled="false" stroked="true" strokeweight=".398pt" strokecolor="#000000">
                <v:path arrowok="t"/>
              </v:shape>
            </v:group>
            <v:group style="position:absolute;left:1160;top:52;width:40;height:2" coordorigin="1160,52" coordsize="40,2">
              <v:shape style="position:absolute;left:1160;top:52;width:40;height:2" coordorigin="1160,52" coordsize="40,0" path="m1160,52l1200,52e" filled="false" stroked="true" strokeweight=".398pt" strokecolor="#000000">
                <v:path arrowok="t"/>
              </v:shape>
            </v:group>
            <v:group style="position:absolute;left:1199;top:4;width:40;height:2" coordorigin="1199,4" coordsize="40,2">
              <v:shape style="position:absolute;left:1199;top:4;width:40;height:2" coordorigin="1199,4" coordsize="40,0" path="m1199,4l1239,4e" filled="false" stroked="true" strokeweight=".398pt" strokecolor="#000000">
                <v:path arrowok="t"/>
              </v:shape>
            </v:group>
            <v:group style="position:absolute;left:1199;top:52;width:40;height:2" coordorigin="1199,52" coordsize="40,2">
              <v:shape style="position:absolute;left:1199;top:52;width:40;height:2" coordorigin="1199,52" coordsize="40,0" path="m1199,52l1239,52e" filled="false" stroked="true" strokeweight=".398pt" strokecolor="#000000">
                <v:path arrowok="t"/>
              </v:shape>
            </v:group>
            <v:group style="position:absolute;left:1239;top:4;width:40;height:2" coordorigin="1239,4" coordsize="40,2">
              <v:shape style="position:absolute;left:1239;top:4;width:40;height:2" coordorigin="1239,4" coordsize="40,0" path="m1239,4l1279,4e" filled="false" stroked="true" strokeweight=".398pt" strokecolor="#000000">
                <v:path arrowok="t"/>
              </v:shape>
            </v:group>
            <v:group style="position:absolute;left:1239;top:52;width:40;height:2" coordorigin="1239,52" coordsize="40,2">
              <v:shape style="position:absolute;left:1239;top:52;width:40;height:2" coordorigin="1239,52" coordsize="40,0" path="m1239,52l1279,52e" filled="false" stroked="true" strokeweight=".398pt" strokecolor="#000000">
                <v:path arrowok="t"/>
              </v:shape>
            </v:group>
            <v:group style="position:absolute;left:1279;top:4;width:40;height:2" coordorigin="1279,4" coordsize="40,2">
              <v:shape style="position:absolute;left:1279;top:4;width:40;height:2" coordorigin="1279,4" coordsize="40,0" path="m1279,4l1319,4e" filled="false" stroked="true" strokeweight=".398pt" strokecolor="#000000">
                <v:path arrowok="t"/>
              </v:shape>
            </v:group>
            <v:group style="position:absolute;left:1279;top:52;width:40;height:2" coordorigin="1279,52" coordsize="40,2">
              <v:shape style="position:absolute;left:1279;top:52;width:40;height:2" coordorigin="1279,52" coordsize="40,0" path="m1279,52l1319,52e" filled="false" stroked="true" strokeweight=".398pt" strokecolor="#000000">
                <v:path arrowok="t"/>
              </v:shape>
            </v:group>
            <v:group style="position:absolute;left:1319;top:4;width:40;height:2" coordorigin="1319,4" coordsize="40,2">
              <v:shape style="position:absolute;left:1319;top:4;width:40;height:2" coordorigin="1319,4" coordsize="40,0" path="m1319,4l1359,4e" filled="false" stroked="true" strokeweight=".398pt" strokecolor="#000000">
                <v:path arrowok="t"/>
              </v:shape>
            </v:group>
            <v:group style="position:absolute;left:1319;top:52;width:40;height:2" coordorigin="1319,52" coordsize="40,2">
              <v:shape style="position:absolute;left:1319;top:52;width:40;height:2" coordorigin="1319,52" coordsize="40,0" path="m1319,52l1359,52e" filled="false" stroked="true" strokeweight=".398pt" strokecolor="#000000">
                <v:path arrowok="t"/>
              </v:shape>
            </v:group>
            <v:group style="position:absolute;left:1359;top:4;width:40;height:2" coordorigin="1359,4" coordsize="40,2">
              <v:shape style="position:absolute;left:1359;top:4;width:40;height:2" coordorigin="1359,4" coordsize="40,0" path="m1359,4l1399,4e" filled="false" stroked="true" strokeweight=".398pt" strokecolor="#000000">
                <v:path arrowok="t"/>
              </v:shape>
            </v:group>
            <v:group style="position:absolute;left:1359;top:52;width:40;height:2" coordorigin="1359,52" coordsize="40,2">
              <v:shape style="position:absolute;left:1359;top:52;width:40;height:2" coordorigin="1359,52" coordsize="40,0" path="m1359,52l1399,52e" filled="false" stroked="true" strokeweight=".398pt" strokecolor="#000000">
                <v:path arrowok="t"/>
              </v:shape>
            </v:group>
            <v:group style="position:absolute;left:1399;top:4;width:40;height:2" coordorigin="1399,4" coordsize="40,2">
              <v:shape style="position:absolute;left:1399;top:4;width:40;height:2" coordorigin="1399,4" coordsize="40,0" path="m1399,4l1439,4e" filled="false" stroked="true" strokeweight=".398pt" strokecolor="#000000">
                <v:path arrowok="t"/>
              </v:shape>
            </v:group>
            <v:group style="position:absolute;left:1399;top:52;width:40;height:2" coordorigin="1399,52" coordsize="40,2">
              <v:shape style="position:absolute;left:1399;top:52;width:40;height:2" coordorigin="1399,52" coordsize="40,0" path="m1399,52l1439,52e" filled="false" stroked="true" strokeweight=".398pt" strokecolor="#000000">
                <v:path arrowok="t"/>
              </v:shape>
            </v:group>
            <v:group style="position:absolute;left:1439;top:4;width:40;height:2" coordorigin="1439,4" coordsize="40,2">
              <v:shape style="position:absolute;left:1439;top:4;width:40;height:2" coordorigin="1439,4" coordsize="40,0" path="m1439,4l1478,4e" filled="false" stroked="true" strokeweight=".398pt" strokecolor="#000000">
                <v:path arrowok="t"/>
              </v:shape>
            </v:group>
            <v:group style="position:absolute;left:1439;top:52;width:40;height:2" coordorigin="1439,52" coordsize="40,2">
              <v:shape style="position:absolute;left:1439;top:52;width:40;height:2" coordorigin="1439,52" coordsize="40,0" path="m1439,52l1478,52e" filled="false" stroked="true" strokeweight=".398pt" strokecolor="#000000">
                <v:path arrowok="t"/>
              </v:shape>
            </v:group>
            <v:group style="position:absolute;left:1478;top:4;width:40;height:2" coordorigin="1478,4" coordsize="40,2">
              <v:shape style="position:absolute;left:1478;top:4;width:40;height:2" coordorigin="1478,4" coordsize="40,0" path="m1478,4l1518,4e" filled="false" stroked="true" strokeweight=".398pt" strokecolor="#000000">
                <v:path arrowok="t"/>
              </v:shape>
            </v:group>
            <v:group style="position:absolute;left:1478;top:52;width:40;height:2" coordorigin="1478,52" coordsize="40,2">
              <v:shape style="position:absolute;left:1478;top:52;width:40;height:2" coordorigin="1478,52" coordsize="40,0" path="m1478,52l1518,52e" filled="false" stroked="true" strokeweight=".398pt" strokecolor="#000000">
                <v:path arrowok="t"/>
              </v:shape>
            </v:group>
            <v:group style="position:absolute;left:1518;top:4;width:40;height:2" coordorigin="1518,4" coordsize="40,2">
              <v:shape style="position:absolute;left:1518;top:4;width:40;height:2" coordorigin="1518,4" coordsize="40,0" path="m1518,4l1558,4e" filled="false" stroked="true" strokeweight=".398pt" strokecolor="#000000">
                <v:path arrowok="t"/>
              </v:shape>
            </v:group>
            <v:group style="position:absolute;left:1518;top:52;width:40;height:2" coordorigin="1518,52" coordsize="40,2">
              <v:shape style="position:absolute;left:1518;top:52;width:40;height:2" coordorigin="1518,52" coordsize="40,0" path="m1518,52l1558,52e" filled="false" stroked="true" strokeweight=".398pt" strokecolor="#000000">
                <v:path arrowok="t"/>
              </v:shape>
            </v:group>
            <v:group style="position:absolute;left:1558;top:4;width:40;height:2" coordorigin="1558,4" coordsize="40,2">
              <v:shape style="position:absolute;left:1558;top:4;width:40;height:2" coordorigin="1558,4" coordsize="40,0" path="m1558,4l1598,4e" filled="false" stroked="true" strokeweight=".398pt" strokecolor="#000000">
                <v:path arrowok="t"/>
              </v:shape>
            </v:group>
            <v:group style="position:absolute;left:1558;top:52;width:40;height:2" coordorigin="1558,52" coordsize="40,2">
              <v:shape style="position:absolute;left:1558;top:52;width:40;height:2" coordorigin="1558,52" coordsize="40,0" path="m1558,52l1598,52e" filled="false" stroked="true" strokeweight=".398pt" strokecolor="#000000">
                <v:path arrowok="t"/>
              </v:shape>
            </v:group>
            <v:group style="position:absolute;left:1598;top:4;width:40;height:2" coordorigin="1598,4" coordsize="40,2">
              <v:shape style="position:absolute;left:1598;top:4;width:40;height:2" coordorigin="1598,4" coordsize="40,0" path="m1598,4l1638,4e" filled="false" stroked="true" strokeweight=".398pt" strokecolor="#000000">
                <v:path arrowok="t"/>
              </v:shape>
            </v:group>
            <v:group style="position:absolute;left:1598;top:52;width:40;height:2" coordorigin="1598,52" coordsize="40,2">
              <v:shape style="position:absolute;left:1598;top:52;width:40;height:2" coordorigin="1598,52" coordsize="40,0" path="m1598,52l1638,52e" filled="false" stroked="true" strokeweight=".398pt" strokecolor="#000000">
                <v:path arrowok="t"/>
              </v:shape>
            </v:group>
            <v:group style="position:absolute;left:1638;top:4;width:40;height:2" coordorigin="1638,4" coordsize="40,2">
              <v:shape style="position:absolute;left:1638;top:4;width:40;height:2" coordorigin="1638,4" coordsize="40,0" path="m1638,4l1678,4e" filled="false" stroked="true" strokeweight=".398pt" strokecolor="#000000">
                <v:path arrowok="t"/>
              </v:shape>
            </v:group>
            <v:group style="position:absolute;left:1638;top:52;width:40;height:2" coordorigin="1638,52" coordsize="40,2">
              <v:shape style="position:absolute;left:1638;top:52;width:40;height:2" coordorigin="1638,52" coordsize="40,0" path="m1638,52l1678,52e" filled="false" stroked="true" strokeweight=".398pt" strokecolor="#000000">
                <v:path arrowok="t"/>
              </v:shape>
            </v:group>
            <v:group style="position:absolute;left:1678;top:4;width:40;height:2" coordorigin="1678,4" coordsize="40,2">
              <v:shape style="position:absolute;left:1678;top:4;width:40;height:2" coordorigin="1678,4" coordsize="40,0" path="m1678,4l1718,4e" filled="false" stroked="true" strokeweight=".398pt" strokecolor="#000000">
                <v:path arrowok="t"/>
              </v:shape>
            </v:group>
            <v:group style="position:absolute;left:1678;top:52;width:40;height:2" coordorigin="1678,52" coordsize="40,2">
              <v:shape style="position:absolute;left:1678;top:52;width:40;height:2" coordorigin="1678,52" coordsize="40,0" path="m1678,52l1718,52e" filled="false" stroked="true" strokeweight=".398pt" strokecolor="#000000">
                <v:path arrowok="t"/>
              </v:shape>
            </v:group>
            <v:group style="position:absolute;left:1718;top:4;width:40;height:2" coordorigin="1718,4" coordsize="40,2">
              <v:shape style="position:absolute;left:1718;top:4;width:40;height:2" coordorigin="1718,4" coordsize="40,0" path="m1718,4l1757,4e" filled="false" stroked="true" strokeweight=".398pt" strokecolor="#000000">
                <v:path arrowok="t"/>
              </v:shape>
            </v:group>
            <v:group style="position:absolute;left:1718;top:52;width:40;height:2" coordorigin="1718,52" coordsize="40,2">
              <v:shape style="position:absolute;left:1718;top:52;width:40;height:2" coordorigin="1718,52" coordsize="40,0" path="m1718,52l1757,52e" filled="false" stroked="true" strokeweight=".398pt" strokecolor="#000000">
                <v:path arrowok="t"/>
              </v:shape>
            </v:group>
            <v:group style="position:absolute;left:1733;top:4;width:40;height:2" coordorigin="1733,4" coordsize="40,2">
              <v:shape style="position:absolute;left:1733;top:4;width:40;height:2" coordorigin="1733,4" coordsize="40,0" path="m1733,4l1773,4e" filled="false" stroked="true" strokeweight=".398pt" strokecolor="#000000">
                <v:path arrowok="t"/>
              </v:shape>
            </v:group>
            <v:group style="position:absolute;left:1733;top:52;width:40;height:2" coordorigin="1733,52" coordsize="40,2">
              <v:shape style="position:absolute;left:1733;top:52;width:40;height:2" coordorigin="1733,52" coordsize="40,0" path="m1733,52l1773,52e" filled="false" stroked="true" strokeweight=".398pt" strokecolor="#000000">
                <v:path arrowok="t"/>
              </v:shape>
            </v:group>
            <v:group style="position:absolute;left:1773;top:4;width:40;height:2" coordorigin="1773,4" coordsize="40,2">
              <v:shape style="position:absolute;left:1773;top:4;width:40;height:2" coordorigin="1773,4" coordsize="40,0" path="m1773,4l1813,4e" filled="false" stroked="true" strokeweight=".398pt" strokecolor="#000000">
                <v:path arrowok="t"/>
              </v:shape>
            </v:group>
            <v:group style="position:absolute;left:1773;top:52;width:40;height:2" coordorigin="1773,52" coordsize="40,2">
              <v:shape style="position:absolute;left:1773;top:52;width:40;height:2" coordorigin="1773,52" coordsize="40,0" path="m1773,52l1813,52e" filled="false" stroked="true" strokeweight=".398pt" strokecolor="#000000">
                <v:path arrowok="t"/>
              </v:shape>
            </v:group>
            <v:group style="position:absolute;left:1773;top:4;width:40;height:2" coordorigin="1773,4" coordsize="40,2">
              <v:shape style="position:absolute;left:1773;top:4;width:40;height:2" coordorigin="1773,4" coordsize="40,0" path="m1773,4l1813,4e" filled="false" stroked="true" strokeweight=".398pt" strokecolor="#000000">
                <v:path arrowok="t"/>
              </v:shape>
            </v:group>
            <v:group style="position:absolute;left:1773;top:52;width:40;height:2" coordorigin="1773,52" coordsize="40,2">
              <v:shape style="position:absolute;left:1773;top:52;width:40;height:2" coordorigin="1773,52" coordsize="40,0" path="m1773,52l1813,52e" filled="false" stroked="true" strokeweight=".398pt" strokecolor="#000000">
                <v:path arrowok="t"/>
              </v:shape>
            </v:group>
            <v:group style="position:absolute;left:1813;top:4;width:40;height:2" coordorigin="1813,4" coordsize="40,2">
              <v:shape style="position:absolute;left:1813;top:4;width:40;height:2" coordorigin="1813,4" coordsize="40,0" path="m1813,4l1852,4e" filled="false" stroked="true" strokeweight=".398pt" strokecolor="#000000">
                <v:path arrowok="t"/>
              </v:shape>
            </v:group>
            <v:group style="position:absolute;left:1813;top:52;width:40;height:2" coordorigin="1813,52" coordsize="40,2">
              <v:shape style="position:absolute;left:1813;top:52;width:40;height:2" coordorigin="1813,52" coordsize="40,0" path="m1813,52l1852,52e" filled="false" stroked="true" strokeweight=".398pt" strokecolor="#000000">
                <v:path arrowok="t"/>
              </v:shape>
            </v:group>
            <v:group style="position:absolute;left:1852;top:4;width:40;height:2" coordorigin="1852,4" coordsize="40,2">
              <v:shape style="position:absolute;left:1852;top:4;width:40;height:2" coordorigin="1852,4" coordsize="40,0" path="m1852,4l1892,4e" filled="false" stroked="true" strokeweight=".398pt" strokecolor="#000000">
                <v:path arrowok="t"/>
              </v:shape>
            </v:group>
            <v:group style="position:absolute;left:1852;top:52;width:40;height:2" coordorigin="1852,52" coordsize="40,2">
              <v:shape style="position:absolute;left:1852;top:52;width:40;height:2" coordorigin="1852,52" coordsize="40,0" path="m1852,52l1892,52e" filled="false" stroked="true" strokeweight=".398pt" strokecolor="#000000">
                <v:path arrowok="t"/>
              </v:shape>
            </v:group>
            <v:group style="position:absolute;left:1892;top:4;width:40;height:2" coordorigin="1892,4" coordsize="40,2">
              <v:shape style="position:absolute;left:1892;top:4;width:40;height:2" coordorigin="1892,4" coordsize="40,0" path="m1892,4l1932,4e" filled="false" stroked="true" strokeweight=".398pt" strokecolor="#000000">
                <v:path arrowok="t"/>
              </v:shape>
            </v:group>
            <v:group style="position:absolute;left:1892;top:52;width:40;height:2" coordorigin="1892,52" coordsize="40,2">
              <v:shape style="position:absolute;left:1892;top:52;width:40;height:2" coordorigin="1892,52" coordsize="40,0" path="m1892,52l1932,52e" filled="false" stroked="true" strokeweight=".398pt" strokecolor="#000000">
                <v:path arrowok="t"/>
              </v:shape>
            </v:group>
            <v:group style="position:absolute;left:1932;top:4;width:40;height:2" coordorigin="1932,4" coordsize="40,2">
              <v:shape style="position:absolute;left:1932;top:4;width:40;height:2" coordorigin="1932,4" coordsize="40,0" path="m1932,4l1972,4e" filled="false" stroked="true" strokeweight=".398pt" strokecolor="#000000">
                <v:path arrowok="t"/>
              </v:shape>
            </v:group>
            <v:group style="position:absolute;left:1932;top:52;width:40;height:2" coordorigin="1932,52" coordsize="40,2">
              <v:shape style="position:absolute;left:1932;top:52;width:40;height:2" coordorigin="1932,52" coordsize="40,0" path="m1932,52l1972,52e" filled="false" stroked="true" strokeweight=".398pt" strokecolor="#000000">
                <v:path arrowok="t"/>
              </v:shape>
            </v:group>
            <v:group style="position:absolute;left:1972;top:4;width:40;height:2" coordorigin="1972,4" coordsize="40,2">
              <v:shape style="position:absolute;left:1972;top:4;width:40;height:2" coordorigin="1972,4" coordsize="40,0" path="m1972,4l2012,4e" filled="false" stroked="true" strokeweight=".398pt" strokecolor="#000000">
                <v:path arrowok="t"/>
              </v:shape>
            </v:group>
            <v:group style="position:absolute;left:1972;top:52;width:40;height:2" coordorigin="1972,52" coordsize="40,2">
              <v:shape style="position:absolute;left:1972;top:52;width:40;height:2" coordorigin="1972,52" coordsize="40,0" path="m1972,52l2012,52e" filled="false" stroked="true" strokeweight=".398pt" strokecolor="#000000">
                <v:path arrowok="t"/>
              </v:shape>
            </v:group>
            <v:group style="position:absolute;left:2012;top:4;width:40;height:2" coordorigin="2012,4" coordsize="40,2">
              <v:shape style="position:absolute;left:2012;top:4;width:40;height:2" coordorigin="2012,4" coordsize="40,0" path="m2012,4l2052,4e" filled="false" stroked="true" strokeweight=".398pt" strokecolor="#000000">
                <v:path arrowok="t"/>
              </v:shape>
            </v:group>
            <v:group style="position:absolute;left:2012;top:52;width:40;height:2" coordorigin="2012,52" coordsize="40,2">
              <v:shape style="position:absolute;left:2012;top:52;width:40;height:2" coordorigin="2012,52" coordsize="40,0" path="m2012,52l2052,52e" filled="false" stroked="true" strokeweight=".398pt" strokecolor="#000000">
                <v:path arrowok="t"/>
              </v:shape>
            </v:group>
            <v:group style="position:absolute;left:2052;top:4;width:40;height:2" coordorigin="2052,4" coordsize="40,2">
              <v:shape style="position:absolute;left:2052;top:4;width:40;height:2" coordorigin="2052,4" coordsize="40,0" path="m2052,4l2091,4e" filled="false" stroked="true" strokeweight=".398pt" strokecolor="#000000">
                <v:path arrowok="t"/>
              </v:shape>
            </v:group>
            <v:group style="position:absolute;left:2052;top:52;width:40;height:2" coordorigin="2052,52" coordsize="40,2">
              <v:shape style="position:absolute;left:2052;top:52;width:40;height:2" coordorigin="2052,52" coordsize="40,0" path="m2052,52l2091,52e" filled="false" stroked="true" strokeweight=".398pt" strokecolor="#000000">
                <v:path arrowok="t"/>
              </v:shape>
            </v:group>
            <v:group style="position:absolute;left:2091;top:4;width:40;height:2" coordorigin="2091,4" coordsize="40,2">
              <v:shape style="position:absolute;left:2091;top:4;width:40;height:2" coordorigin="2091,4" coordsize="40,0" path="m2091,4l2131,4e" filled="false" stroked="true" strokeweight=".398pt" strokecolor="#000000">
                <v:path arrowok="t"/>
              </v:shape>
            </v:group>
            <v:group style="position:absolute;left:2091;top:52;width:40;height:2" coordorigin="2091,52" coordsize="40,2">
              <v:shape style="position:absolute;left:2091;top:52;width:40;height:2" coordorigin="2091,52" coordsize="40,0" path="m2091,52l2131,52e" filled="false" stroked="true" strokeweight=".398pt" strokecolor="#000000">
                <v:path arrowok="t"/>
              </v:shape>
            </v:group>
            <v:group style="position:absolute;left:2131;top:4;width:40;height:2" coordorigin="2131,4" coordsize="40,2">
              <v:shape style="position:absolute;left:2131;top:4;width:40;height:2" coordorigin="2131,4" coordsize="40,0" path="m2131,4l2171,4e" filled="false" stroked="true" strokeweight=".398pt" strokecolor="#000000">
                <v:path arrowok="t"/>
              </v:shape>
            </v:group>
            <v:group style="position:absolute;left:2131;top:52;width:40;height:2" coordorigin="2131,52" coordsize="40,2">
              <v:shape style="position:absolute;left:2131;top:52;width:40;height:2" coordorigin="2131,52" coordsize="40,0" path="m2131,52l2171,52e" filled="false" stroked="true" strokeweight=".398pt" strokecolor="#000000">
                <v:path arrowok="t"/>
              </v:shape>
            </v:group>
            <v:group style="position:absolute;left:2171;top:4;width:40;height:2" coordorigin="2171,4" coordsize="40,2">
              <v:shape style="position:absolute;left:2171;top:4;width:40;height:2" coordorigin="2171,4" coordsize="40,0" path="m2171,4l2211,4e" filled="false" stroked="true" strokeweight=".398pt" strokecolor="#000000">
                <v:path arrowok="t"/>
              </v:shape>
            </v:group>
            <v:group style="position:absolute;left:2171;top:52;width:40;height:2" coordorigin="2171,52" coordsize="40,2">
              <v:shape style="position:absolute;left:2171;top:52;width:40;height:2" coordorigin="2171,52" coordsize="40,0" path="m2171,52l2211,52e" filled="false" stroked="true" strokeweight=".398pt" strokecolor="#000000">
                <v:path arrowok="t"/>
              </v:shape>
            </v:group>
            <v:group style="position:absolute;left:2211;top:4;width:40;height:2" coordorigin="2211,4" coordsize="40,2">
              <v:shape style="position:absolute;left:2211;top:4;width:40;height:2" coordorigin="2211,4" coordsize="40,0" path="m2211,4l2251,4e" filled="false" stroked="true" strokeweight=".398pt" strokecolor="#000000">
                <v:path arrowok="t"/>
              </v:shape>
            </v:group>
            <v:group style="position:absolute;left:2211;top:52;width:40;height:2" coordorigin="2211,52" coordsize="40,2">
              <v:shape style="position:absolute;left:2211;top:52;width:40;height:2" coordorigin="2211,52" coordsize="40,0" path="m2211,52l2251,52e" filled="false" stroked="true" strokeweight=".398pt" strokecolor="#000000">
                <v:path arrowok="t"/>
              </v:shape>
            </v:group>
            <v:group style="position:absolute;left:2251;top:4;width:40;height:2" coordorigin="2251,4" coordsize="40,2">
              <v:shape style="position:absolute;left:2251;top:4;width:40;height:2" coordorigin="2251,4" coordsize="40,0" path="m2251,4l2291,4e" filled="false" stroked="true" strokeweight=".398pt" strokecolor="#000000">
                <v:path arrowok="t"/>
              </v:shape>
            </v:group>
            <v:group style="position:absolute;left:2251;top:52;width:40;height:2" coordorigin="2251,52" coordsize="40,2">
              <v:shape style="position:absolute;left:2251;top:52;width:40;height:2" coordorigin="2251,52" coordsize="40,0" path="m2251,52l2291,52e" filled="false" stroked="true" strokeweight=".398pt" strokecolor="#000000">
                <v:path arrowok="t"/>
              </v:shape>
            </v:group>
            <v:group style="position:absolute;left:2291;top:4;width:40;height:2" coordorigin="2291,4" coordsize="40,2">
              <v:shape style="position:absolute;left:2291;top:4;width:40;height:2" coordorigin="2291,4" coordsize="40,0" path="m2291,4l2331,4e" filled="false" stroked="true" strokeweight=".398pt" strokecolor="#000000">
                <v:path arrowok="t"/>
              </v:shape>
            </v:group>
            <v:group style="position:absolute;left:2291;top:52;width:40;height:2" coordorigin="2291,52" coordsize="40,2">
              <v:shape style="position:absolute;left:2291;top:52;width:40;height:2" coordorigin="2291,52" coordsize="40,0" path="m2291,52l2331,52e" filled="false" stroked="true" strokeweight=".398pt" strokecolor="#000000">
                <v:path arrowok="t"/>
              </v:shape>
            </v:group>
            <v:group style="position:absolute;left:2331;top:4;width:40;height:2" coordorigin="2331,4" coordsize="40,2">
              <v:shape style="position:absolute;left:2331;top:4;width:40;height:2" coordorigin="2331,4" coordsize="40,0" path="m2331,4l2370,4e" filled="false" stroked="true" strokeweight=".398pt" strokecolor="#000000">
                <v:path arrowok="t"/>
              </v:shape>
            </v:group>
            <v:group style="position:absolute;left:2331;top:52;width:40;height:2" coordorigin="2331,52" coordsize="40,2">
              <v:shape style="position:absolute;left:2331;top:52;width:40;height:2" coordorigin="2331,52" coordsize="40,0" path="m2331,52l2370,52e" filled="false" stroked="true" strokeweight=".398pt" strokecolor="#000000">
                <v:path arrowok="t"/>
              </v:shape>
            </v:group>
            <v:group style="position:absolute;left:2370;top:4;width:40;height:2" coordorigin="2370,4" coordsize="40,2">
              <v:shape style="position:absolute;left:2370;top:4;width:40;height:2" coordorigin="2370,4" coordsize="40,0" path="m2370,4l2410,4e" filled="false" stroked="true" strokeweight=".398pt" strokecolor="#000000">
                <v:path arrowok="t"/>
              </v:shape>
            </v:group>
            <v:group style="position:absolute;left:2370;top:52;width:40;height:2" coordorigin="2370,52" coordsize="40,2">
              <v:shape style="position:absolute;left:2370;top:52;width:40;height:2" coordorigin="2370,52" coordsize="40,0" path="m2370,52l2410,52e" filled="false" stroked="true" strokeweight=".398pt" strokecolor="#000000">
                <v:path arrowok="t"/>
              </v:shape>
            </v:group>
            <v:group style="position:absolute;left:2410;top:4;width:40;height:2" coordorigin="2410,4" coordsize="40,2">
              <v:shape style="position:absolute;left:2410;top:4;width:40;height:2" coordorigin="2410,4" coordsize="40,0" path="m2410,4l2450,4e" filled="false" stroked="true" strokeweight=".398pt" strokecolor="#000000">
                <v:path arrowok="t"/>
              </v:shape>
            </v:group>
            <v:group style="position:absolute;left:2410;top:52;width:40;height:2" coordorigin="2410,52" coordsize="40,2">
              <v:shape style="position:absolute;left:2410;top:52;width:40;height:2" coordorigin="2410,52" coordsize="40,0" path="m2410,52l2450,52e" filled="false" stroked="true" strokeweight=".398pt" strokecolor="#000000">
                <v:path arrowok="t"/>
              </v:shape>
            </v:group>
            <v:group style="position:absolute;left:2450;top:4;width:40;height:2" coordorigin="2450,4" coordsize="40,2">
              <v:shape style="position:absolute;left:2450;top:4;width:40;height:2" coordorigin="2450,4" coordsize="40,0" path="m2450,4l2490,4e" filled="false" stroked="true" strokeweight=".398pt" strokecolor="#000000">
                <v:path arrowok="t"/>
              </v:shape>
            </v:group>
            <v:group style="position:absolute;left:2450;top:52;width:40;height:2" coordorigin="2450,52" coordsize="40,2">
              <v:shape style="position:absolute;left:2450;top:52;width:40;height:2" coordorigin="2450,52" coordsize="40,0" path="m2450,52l2490,52e" filled="false" stroked="true" strokeweight=".398pt" strokecolor="#000000">
                <v:path arrowok="t"/>
              </v:shape>
            </v:group>
            <v:group style="position:absolute;left:2490;top:4;width:40;height:2" coordorigin="2490,4" coordsize="40,2">
              <v:shape style="position:absolute;left:2490;top:4;width:40;height:2" coordorigin="2490,4" coordsize="40,0" path="m2490,4l2530,4e" filled="false" stroked="true" strokeweight=".398pt" strokecolor="#000000">
                <v:path arrowok="t"/>
              </v:shape>
            </v:group>
            <v:group style="position:absolute;left:2490;top:52;width:40;height:2" coordorigin="2490,52" coordsize="40,2">
              <v:shape style="position:absolute;left:2490;top:52;width:40;height:2" coordorigin="2490,52" coordsize="40,0" path="m2490,52l2530,52e" filled="false" stroked="true" strokeweight=".398pt" strokecolor="#000000">
                <v:path arrowok="t"/>
              </v:shape>
            </v:group>
            <v:group style="position:absolute;left:2530;top:4;width:40;height:2" coordorigin="2530,4" coordsize="40,2">
              <v:shape style="position:absolute;left:2530;top:4;width:40;height:2" coordorigin="2530,4" coordsize="40,0" path="m2530,4l2570,4e" filled="false" stroked="true" strokeweight=".398pt" strokecolor="#000000">
                <v:path arrowok="t"/>
              </v:shape>
            </v:group>
            <v:group style="position:absolute;left:2530;top:52;width:40;height:2" coordorigin="2530,52" coordsize="40,2">
              <v:shape style="position:absolute;left:2530;top:52;width:40;height:2" coordorigin="2530,52" coordsize="40,0" path="m2530,52l2570,52e" filled="false" stroked="true" strokeweight=".398pt" strokecolor="#000000">
                <v:path arrowok="t"/>
              </v:shape>
            </v:group>
            <v:group style="position:absolute;left:2570;top:4;width:40;height:2" coordorigin="2570,4" coordsize="40,2">
              <v:shape style="position:absolute;left:2570;top:4;width:40;height:2" coordorigin="2570,4" coordsize="40,0" path="m2570,4l2610,4e" filled="false" stroked="true" strokeweight=".398pt" strokecolor="#000000">
                <v:path arrowok="t"/>
              </v:shape>
            </v:group>
            <v:group style="position:absolute;left:2570;top:52;width:40;height:2" coordorigin="2570,52" coordsize="40,2">
              <v:shape style="position:absolute;left:2570;top:52;width:40;height:2" coordorigin="2570,52" coordsize="40,0" path="m2570,52l2610,52e" filled="false" stroked="true" strokeweight=".398pt" strokecolor="#000000">
                <v:path arrowok="t"/>
              </v:shape>
            </v:group>
            <v:group style="position:absolute;left:2610;top:4;width:40;height:2" coordorigin="2610,4" coordsize="40,2">
              <v:shape style="position:absolute;left:2610;top:4;width:40;height:2" coordorigin="2610,4" coordsize="40,0" path="m2610,4l2649,4e" filled="false" stroked="true" strokeweight=".398pt" strokecolor="#000000">
                <v:path arrowok="t"/>
              </v:shape>
            </v:group>
            <v:group style="position:absolute;left:2610;top:52;width:40;height:2" coordorigin="2610,52" coordsize="40,2">
              <v:shape style="position:absolute;left:2610;top:52;width:40;height:2" coordorigin="2610,52" coordsize="40,0" path="m2610,52l2649,52e" filled="false" stroked="true" strokeweight=".398pt" strokecolor="#000000">
                <v:path arrowok="t"/>
              </v:shape>
            </v:group>
            <v:group style="position:absolute;left:2649;top:4;width:40;height:2" coordorigin="2649,4" coordsize="40,2">
              <v:shape style="position:absolute;left:2649;top:4;width:40;height:2" coordorigin="2649,4" coordsize="40,0" path="m2649,4l2689,4e" filled="false" stroked="true" strokeweight=".398pt" strokecolor="#000000">
                <v:path arrowok="t"/>
              </v:shape>
            </v:group>
            <v:group style="position:absolute;left:2649;top:52;width:40;height:2" coordorigin="2649,52" coordsize="40,2">
              <v:shape style="position:absolute;left:2649;top:52;width:40;height:2" coordorigin="2649,52" coordsize="40,0" path="m2649,52l2689,52e" filled="false" stroked="true" strokeweight=".398pt" strokecolor="#000000">
                <v:path arrowok="t"/>
              </v:shape>
            </v:group>
            <v:group style="position:absolute;left:2689;top:4;width:40;height:2" coordorigin="2689,4" coordsize="40,2">
              <v:shape style="position:absolute;left:2689;top:4;width:40;height:2" coordorigin="2689,4" coordsize="40,0" path="m2689,4l2729,4e" filled="false" stroked="true" strokeweight=".398pt" strokecolor="#000000">
                <v:path arrowok="t"/>
              </v:shape>
            </v:group>
            <v:group style="position:absolute;left:2689;top:52;width:40;height:2" coordorigin="2689,52" coordsize="40,2">
              <v:shape style="position:absolute;left:2689;top:52;width:40;height:2" coordorigin="2689,52" coordsize="40,0" path="m2689,52l2729,52e" filled="false" stroked="true" strokeweight=".398pt" strokecolor="#000000">
                <v:path arrowok="t"/>
              </v:shape>
            </v:group>
            <v:group style="position:absolute;left:2729;top:4;width:40;height:2" coordorigin="2729,4" coordsize="40,2">
              <v:shape style="position:absolute;left:2729;top:4;width:40;height:2" coordorigin="2729,4" coordsize="40,0" path="m2729,4l2769,4e" filled="false" stroked="true" strokeweight=".398pt" strokecolor="#000000">
                <v:path arrowok="t"/>
              </v:shape>
            </v:group>
            <v:group style="position:absolute;left:2729;top:52;width:40;height:2" coordorigin="2729,52" coordsize="40,2">
              <v:shape style="position:absolute;left:2729;top:52;width:40;height:2" coordorigin="2729,52" coordsize="40,0" path="m2729,52l2769,52e" filled="false" stroked="true" strokeweight=".398pt" strokecolor="#000000">
                <v:path arrowok="t"/>
              </v:shape>
            </v:group>
            <v:group style="position:absolute;left:2769;top:4;width:40;height:2" coordorigin="2769,4" coordsize="40,2">
              <v:shape style="position:absolute;left:2769;top:4;width:40;height:2" coordorigin="2769,4" coordsize="40,0" path="m2769,4l2809,4e" filled="false" stroked="true" strokeweight=".398pt" strokecolor="#000000">
                <v:path arrowok="t"/>
              </v:shape>
            </v:group>
            <v:group style="position:absolute;left:2769;top:52;width:40;height:2" coordorigin="2769,52" coordsize="40,2">
              <v:shape style="position:absolute;left:2769;top:52;width:40;height:2" coordorigin="2769,52" coordsize="40,0" path="m2769,52l2809,52e" filled="false" stroked="true" strokeweight=".398pt" strokecolor="#000000">
                <v:path arrowok="t"/>
              </v:shape>
            </v:group>
            <v:group style="position:absolute;left:2809;top:4;width:40;height:2" coordorigin="2809,4" coordsize="40,2">
              <v:shape style="position:absolute;left:2809;top:4;width:40;height:2" coordorigin="2809,4" coordsize="40,0" path="m2809,4l2849,4e" filled="false" stroked="true" strokeweight=".398pt" strokecolor="#000000">
                <v:path arrowok="t"/>
              </v:shape>
            </v:group>
            <v:group style="position:absolute;left:2809;top:52;width:40;height:2" coordorigin="2809,52" coordsize="40,2">
              <v:shape style="position:absolute;left:2809;top:52;width:40;height:2" coordorigin="2809,52" coordsize="40,0" path="m2809,52l2849,52e" filled="false" stroked="true" strokeweight=".398pt" strokecolor="#000000">
                <v:path arrowok="t"/>
              </v:shape>
            </v:group>
            <v:group style="position:absolute;left:2849;top:4;width:40;height:2" coordorigin="2849,4" coordsize="40,2">
              <v:shape style="position:absolute;left:2849;top:4;width:40;height:2" coordorigin="2849,4" coordsize="40,0" path="m2849,4l2889,4e" filled="false" stroked="true" strokeweight=".398pt" strokecolor="#000000">
                <v:path arrowok="t"/>
              </v:shape>
            </v:group>
            <v:group style="position:absolute;left:2849;top:52;width:40;height:2" coordorigin="2849,52" coordsize="40,2">
              <v:shape style="position:absolute;left:2849;top:52;width:40;height:2" coordorigin="2849,52" coordsize="40,0" path="m2849,52l2889,52e" filled="false" stroked="true" strokeweight=".398pt" strokecolor="#000000">
                <v:path arrowok="t"/>
              </v:shape>
            </v:group>
            <v:group style="position:absolute;left:2888;top:4;width:40;height:2" coordorigin="2888,4" coordsize="40,2">
              <v:shape style="position:absolute;left:2888;top:4;width:40;height:2" coordorigin="2888,4" coordsize="40,0" path="m2888,4l2928,4e" filled="false" stroked="true" strokeweight=".398pt" strokecolor="#000000">
                <v:path arrowok="t"/>
              </v:shape>
            </v:group>
            <v:group style="position:absolute;left:2888;top:52;width:40;height:2" coordorigin="2888,52" coordsize="40,2">
              <v:shape style="position:absolute;left:2888;top:52;width:40;height:2" coordorigin="2888,52" coordsize="40,0" path="m2888,52l2928,52e" filled="false" stroked="true" strokeweight=".398pt" strokecolor="#000000">
                <v:path arrowok="t"/>
              </v:shape>
            </v:group>
            <v:group style="position:absolute;left:2928;top:4;width:40;height:2" coordorigin="2928,4" coordsize="40,2">
              <v:shape style="position:absolute;left:2928;top:4;width:40;height:2" coordorigin="2928,4" coordsize="40,0" path="m2928,4l2968,4e" filled="false" stroked="true" strokeweight=".398pt" strokecolor="#000000">
                <v:path arrowok="t"/>
              </v:shape>
            </v:group>
            <v:group style="position:absolute;left:2928;top:52;width:40;height:2" coordorigin="2928,52" coordsize="40,2">
              <v:shape style="position:absolute;left:2928;top:52;width:40;height:2" coordorigin="2928,52" coordsize="40,0" path="m2928,52l2968,52e" filled="false" stroked="true" strokeweight=".398pt" strokecolor="#000000">
                <v:path arrowok="t"/>
              </v:shape>
            </v:group>
            <v:group style="position:absolute;left:2968;top:4;width:40;height:2" coordorigin="2968,4" coordsize="40,2">
              <v:shape style="position:absolute;left:2968;top:4;width:40;height:2" coordorigin="2968,4" coordsize="40,0" path="m2968,4l3008,4e" filled="false" stroked="true" strokeweight=".398pt" strokecolor="#000000">
                <v:path arrowok="t"/>
              </v:shape>
            </v:group>
            <v:group style="position:absolute;left:2968;top:52;width:40;height:2" coordorigin="2968,52" coordsize="40,2">
              <v:shape style="position:absolute;left:2968;top:52;width:40;height:2" coordorigin="2968,52" coordsize="40,0" path="m2968,52l3008,52e" filled="false" stroked="true" strokeweight=".398pt" strokecolor="#000000">
                <v:path arrowok="t"/>
              </v:shape>
            </v:group>
            <v:group style="position:absolute;left:3008;top:4;width:40;height:2" coordorigin="3008,4" coordsize="40,2">
              <v:shape style="position:absolute;left:3008;top:4;width:40;height:2" coordorigin="3008,4" coordsize="40,0" path="m3008,4l3048,4e" filled="false" stroked="true" strokeweight=".398pt" strokecolor="#000000">
                <v:path arrowok="t"/>
              </v:shape>
            </v:group>
            <v:group style="position:absolute;left:3008;top:52;width:40;height:2" coordorigin="3008,52" coordsize="40,2">
              <v:shape style="position:absolute;left:3008;top:52;width:40;height:2" coordorigin="3008,52" coordsize="40,0" path="m3008,52l3048,52e" filled="false" stroked="true" strokeweight=".398pt" strokecolor="#000000">
                <v:path arrowok="t"/>
              </v:shape>
            </v:group>
            <v:group style="position:absolute;left:3048;top:4;width:40;height:2" coordorigin="3048,4" coordsize="40,2">
              <v:shape style="position:absolute;left:3048;top:4;width:40;height:2" coordorigin="3048,4" coordsize="40,0" path="m3048,4l3088,4e" filled="false" stroked="true" strokeweight=".398pt" strokecolor="#000000">
                <v:path arrowok="t"/>
              </v:shape>
            </v:group>
            <v:group style="position:absolute;left:3048;top:52;width:40;height:2" coordorigin="3048,52" coordsize="40,2">
              <v:shape style="position:absolute;left:3048;top:52;width:40;height:2" coordorigin="3048,52" coordsize="40,0" path="m3048,52l3088,52e" filled="false" stroked="true" strokeweight=".398pt" strokecolor="#000000">
                <v:path arrowok="t"/>
              </v:shape>
            </v:group>
            <v:group style="position:absolute;left:3088;top:4;width:40;height:2" coordorigin="3088,4" coordsize="40,2">
              <v:shape style="position:absolute;left:3088;top:4;width:40;height:2" coordorigin="3088,4" coordsize="40,0" path="m3088,4l3128,4e" filled="false" stroked="true" strokeweight=".398pt" strokecolor="#000000">
                <v:path arrowok="t"/>
              </v:shape>
            </v:group>
            <v:group style="position:absolute;left:3088;top:52;width:40;height:2" coordorigin="3088,52" coordsize="40,2">
              <v:shape style="position:absolute;left:3088;top:52;width:40;height:2" coordorigin="3088,52" coordsize="40,0" path="m3088,52l3128,52e" filled="false" stroked="true" strokeweight=".398pt" strokecolor="#000000">
                <v:path arrowok="t"/>
              </v:shape>
            </v:group>
            <v:group style="position:absolute;left:3128;top:4;width:40;height:2" coordorigin="3128,4" coordsize="40,2">
              <v:shape style="position:absolute;left:3128;top:4;width:40;height:2" coordorigin="3128,4" coordsize="40,0" path="m3128,4l3167,4e" filled="false" stroked="true" strokeweight=".398pt" strokecolor="#000000">
                <v:path arrowok="t"/>
              </v:shape>
            </v:group>
            <v:group style="position:absolute;left:3128;top:52;width:40;height:2" coordorigin="3128,52" coordsize="40,2">
              <v:shape style="position:absolute;left:3128;top:52;width:40;height:2" coordorigin="3128,52" coordsize="40,0" path="m3128,52l3167,52e" filled="false" stroked="true" strokeweight=".398pt" strokecolor="#000000">
                <v:path arrowok="t"/>
              </v:shape>
            </v:group>
            <v:group style="position:absolute;left:3167;top:4;width:40;height:2" coordorigin="3167,4" coordsize="40,2">
              <v:shape style="position:absolute;left:3167;top:4;width:40;height:2" coordorigin="3167,4" coordsize="40,0" path="m3167,4l3207,4e" filled="false" stroked="true" strokeweight=".398pt" strokecolor="#000000">
                <v:path arrowok="t"/>
              </v:shape>
            </v:group>
            <v:group style="position:absolute;left:3167;top:52;width:40;height:2" coordorigin="3167,52" coordsize="40,2">
              <v:shape style="position:absolute;left:3167;top:52;width:40;height:2" coordorigin="3167,52" coordsize="40,0" path="m3167,52l3207,52e" filled="false" stroked="true" strokeweight=".398pt" strokecolor="#000000">
                <v:path arrowok="t"/>
              </v:shape>
            </v:group>
            <v:group style="position:absolute;left:3201;top:4;width:40;height:2" coordorigin="3201,4" coordsize="40,2">
              <v:shape style="position:absolute;left:3201;top:4;width:40;height:2" coordorigin="3201,4" coordsize="40,0" path="m3201,4l3241,4e" filled="false" stroked="true" strokeweight=".398pt" strokecolor="#000000">
                <v:path arrowok="t"/>
              </v:shape>
            </v:group>
            <v:group style="position:absolute;left:3201;top:52;width:40;height:2" coordorigin="3201,52" coordsize="40,2">
              <v:shape style="position:absolute;left:3201;top:52;width:40;height:2" coordorigin="3201,52" coordsize="40,0" path="m3201,52l3241,52e" filled="false" stroked="true" strokeweight=".398pt" strokecolor="#000000">
                <v:path arrowok="t"/>
              </v:shape>
            </v:group>
            <v:group style="position:absolute;left:3241;top:4;width:40;height:2" coordorigin="3241,4" coordsize="40,2">
              <v:shape style="position:absolute;left:3241;top:4;width:40;height:2" coordorigin="3241,4" coordsize="40,0" path="m3241,4l3281,4e" filled="false" stroked="true" strokeweight=".398pt" strokecolor="#000000">
                <v:path arrowok="t"/>
              </v:shape>
            </v:group>
            <v:group style="position:absolute;left:3241;top:52;width:40;height:2" coordorigin="3241,52" coordsize="40,2">
              <v:shape style="position:absolute;left:3241;top:52;width:40;height:2" coordorigin="3241,52" coordsize="40,0" path="m3241,52l3281,52e" filled="false" stroked="true" strokeweight=".398pt" strokecolor="#000000">
                <v:path arrowok="t"/>
              </v:shape>
            </v:group>
            <v:group style="position:absolute;left:3241;top:4;width:40;height:2" coordorigin="3241,4" coordsize="40,2">
              <v:shape style="position:absolute;left:3241;top:4;width:40;height:2" coordorigin="3241,4" coordsize="40,0" path="m3241,4l3281,4e" filled="false" stroked="true" strokeweight=".398pt" strokecolor="#000000">
                <v:path arrowok="t"/>
              </v:shape>
            </v:group>
            <v:group style="position:absolute;left:3241;top:52;width:40;height:2" coordorigin="3241,52" coordsize="40,2">
              <v:shape style="position:absolute;left:3241;top:52;width:40;height:2" coordorigin="3241,52" coordsize="40,0" path="m3241,52l3281,52e" filled="false" stroked="true" strokeweight=".398pt" strokecolor="#000000">
                <v:path arrowok="t"/>
              </v:shape>
            </v:group>
            <v:group style="position:absolute;left:3281;top:4;width:40;height:2" coordorigin="3281,4" coordsize="40,2">
              <v:shape style="position:absolute;left:3281;top:4;width:40;height:2" coordorigin="3281,4" coordsize="40,0" path="m3281,4l3320,4e" filled="false" stroked="true" strokeweight=".398pt" strokecolor="#000000">
                <v:path arrowok="t"/>
              </v:shape>
            </v:group>
            <v:group style="position:absolute;left:3281;top:52;width:40;height:2" coordorigin="3281,52" coordsize="40,2">
              <v:shape style="position:absolute;left:3281;top:52;width:40;height:2" coordorigin="3281,52" coordsize="40,0" path="m3281,52l3320,52e" filled="false" stroked="true" strokeweight=".398pt" strokecolor="#000000">
                <v:path arrowok="t"/>
              </v:shape>
            </v:group>
            <v:group style="position:absolute;left:3320;top:4;width:40;height:2" coordorigin="3320,4" coordsize="40,2">
              <v:shape style="position:absolute;left:3320;top:4;width:40;height:2" coordorigin="3320,4" coordsize="40,0" path="m3320,4l3360,4e" filled="false" stroked="true" strokeweight=".398pt" strokecolor="#000000">
                <v:path arrowok="t"/>
              </v:shape>
            </v:group>
            <v:group style="position:absolute;left:3320;top:52;width:40;height:2" coordorigin="3320,52" coordsize="40,2">
              <v:shape style="position:absolute;left:3320;top:52;width:40;height:2" coordorigin="3320,52" coordsize="40,0" path="m3320,52l3360,52e" filled="false" stroked="true" strokeweight=".398pt" strokecolor="#000000">
                <v:path arrowok="t"/>
              </v:shape>
            </v:group>
            <v:group style="position:absolute;left:3360;top:4;width:40;height:2" coordorigin="3360,4" coordsize="40,2">
              <v:shape style="position:absolute;left:3360;top:4;width:40;height:2" coordorigin="3360,4" coordsize="40,0" path="m3360,4l3400,4e" filled="false" stroked="true" strokeweight=".398pt" strokecolor="#000000">
                <v:path arrowok="t"/>
              </v:shape>
            </v:group>
            <v:group style="position:absolute;left:3360;top:52;width:40;height:2" coordorigin="3360,52" coordsize="40,2">
              <v:shape style="position:absolute;left:3360;top:52;width:40;height:2" coordorigin="3360,52" coordsize="40,0" path="m3360,52l3400,52e" filled="false" stroked="true" strokeweight=".398pt" strokecolor="#000000">
                <v:path arrowok="t"/>
              </v:shape>
            </v:group>
            <v:group style="position:absolute;left:3400;top:4;width:40;height:2" coordorigin="3400,4" coordsize="40,2">
              <v:shape style="position:absolute;left:3400;top:4;width:40;height:2" coordorigin="3400,4" coordsize="40,0" path="m3400,4l3440,4e" filled="false" stroked="true" strokeweight=".398pt" strokecolor="#000000">
                <v:path arrowok="t"/>
              </v:shape>
            </v:group>
            <v:group style="position:absolute;left:3400;top:52;width:40;height:2" coordorigin="3400,52" coordsize="40,2">
              <v:shape style="position:absolute;left:3400;top:52;width:40;height:2" coordorigin="3400,52" coordsize="40,0" path="m3400,52l3440,52e" filled="false" stroked="true" strokeweight=".398pt" strokecolor="#000000">
                <v:path arrowok="t"/>
              </v:shape>
            </v:group>
            <v:group style="position:absolute;left:3440;top:4;width:40;height:2" coordorigin="3440,4" coordsize="40,2">
              <v:shape style="position:absolute;left:3440;top:4;width:40;height:2" coordorigin="3440,4" coordsize="40,0" path="m3440,4l3480,4e" filled="false" stroked="true" strokeweight=".398pt" strokecolor="#000000">
                <v:path arrowok="t"/>
              </v:shape>
            </v:group>
            <v:group style="position:absolute;left:3440;top:52;width:40;height:2" coordorigin="3440,52" coordsize="40,2">
              <v:shape style="position:absolute;left:3440;top:52;width:40;height:2" coordorigin="3440,52" coordsize="40,0" path="m3440,52l3480,52e" filled="false" stroked="true" strokeweight=".398pt" strokecolor="#000000">
                <v:path arrowok="t"/>
              </v:shape>
            </v:group>
            <v:group style="position:absolute;left:3480;top:4;width:40;height:2" coordorigin="3480,4" coordsize="40,2">
              <v:shape style="position:absolute;left:3480;top:4;width:40;height:2" coordorigin="3480,4" coordsize="40,0" path="m3480,4l3520,4e" filled="false" stroked="true" strokeweight=".398pt" strokecolor="#000000">
                <v:path arrowok="t"/>
              </v:shape>
            </v:group>
            <v:group style="position:absolute;left:3480;top:52;width:40;height:2" coordorigin="3480,52" coordsize="40,2">
              <v:shape style="position:absolute;left:3480;top:52;width:40;height:2" coordorigin="3480,52" coordsize="40,0" path="m3480,52l3520,52e" filled="false" stroked="true" strokeweight=".398pt" strokecolor="#000000">
                <v:path arrowok="t"/>
              </v:shape>
            </v:group>
            <v:group style="position:absolute;left:3520;top:4;width:40;height:2" coordorigin="3520,4" coordsize="40,2">
              <v:shape style="position:absolute;left:3520;top:4;width:40;height:2" coordorigin="3520,4" coordsize="40,0" path="m3520,4l3560,4e" filled="false" stroked="true" strokeweight=".398pt" strokecolor="#000000">
                <v:path arrowok="t"/>
              </v:shape>
            </v:group>
            <v:group style="position:absolute;left:3520;top:52;width:40;height:2" coordorigin="3520,52" coordsize="40,2">
              <v:shape style="position:absolute;left:3520;top:52;width:40;height:2" coordorigin="3520,52" coordsize="40,0" path="m3520,52l3560,52e" filled="false" stroked="true" strokeweight=".398pt" strokecolor="#000000">
                <v:path arrowok="t"/>
              </v:shape>
            </v:group>
            <v:group style="position:absolute;left:3560;top:4;width:40;height:2" coordorigin="3560,4" coordsize="40,2">
              <v:shape style="position:absolute;left:3560;top:4;width:40;height:2" coordorigin="3560,4" coordsize="40,0" path="m3560,4l3599,4e" filled="false" stroked="true" strokeweight=".398pt" strokecolor="#000000">
                <v:path arrowok="t"/>
              </v:shape>
            </v:group>
            <v:group style="position:absolute;left:3560;top:52;width:40;height:2" coordorigin="3560,52" coordsize="40,2">
              <v:shape style="position:absolute;left:3560;top:52;width:40;height:2" coordorigin="3560,52" coordsize="40,0" path="m3560,52l3599,52e" filled="false" stroked="true" strokeweight=".398pt" strokecolor="#000000">
                <v:path arrowok="t"/>
              </v:shape>
            </v:group>
            <v:group style="position:absolute;left:3599;top:4;width:40;height:2" coordorigin="3599,4" coordsize="40,2">
              <v:shape style="position:absolute;left:3599;top:4;width:40;height:2" coordorigin="3599,4" coordsize="40,0" path="m3599,4l3639,4e" filled="false" stroked="true" strokeweight=".398pt" strokecolor="#000000">
                <v:path arrowok="t"/>
              </v:shape>
            </v:group>
            <v:group style="position:absolute;left:3599;top:52;width:40;height:2" coordorigin="3599,52" coordsize="40,2">
              <v:shape style="position:absolute;left:3599;top:52;width:40;height:2" coordorigin="3599,52" coordsize="40,0" path="m3599,52l3639,52e" filled="false" stroked="true" strokeweight=".398pt" strokecolor="#000000">
                <v:path arrowok="t"/>
              </v:shape>
            </v:group>
            <v:group style="position:absolute;left:3639;top:4;width:40;height:2" coordorigin="3639,4" coordsize="40,2">
              <v:shape style="position:absolute;left:3639;top:4;width:40;height:2" coordorigin="3639,4" coordsize="40,0" path="m3639,4l3679,4e" filled="false" stroked="true" strokeweight=".398pt" strokecolor="#000000">
                <v:path arrowok="t"/>
              </v:shape>
            </v:group>
            <v:group style="position:absolute;left:3639;top:52;width:40;height:2" coordorigin="3639,52" coordsize="40,2">
              <v:shape style="position:absolute;left:3639;top:52;width:40;height:2" coordorigin="3639,52" coordsize="40,0" path="m3639,52l3679,52e" filled="false" stroked="true" strokeweight=".398pt" strokecolor="#000000">
                <v:path arrowok="t"/>
              </v:shape>
            </v:group>
            <v:group style="position:absolute;left:3679;top:4;width:40;height:2" coordorigin="3679,4" coordsize="40,2">
              <v:shape style="position:absolute;left:3679;top:4;width:40;height:2" coordorigin="3679,4" coordsize="40,0" path="m3679,4l3719,4e" filled="false" stroked="true" strokeweight=".398pt" strokecolor="#000000">
                <v:path arrowok="t"/>
              </v:shape>
            </v:group>
            <v:group style="position:absolute;left:3679;top:52;width:40;height:2" coordorigin="3679,52" coordsize="40,2">
              <v:shape style="position:absolute;left:3679;top:52;width:40;height:2" coordorigin="3679,52" coordsize="40,0" path="m3679,52l3719,52e" filled="false" stroked="true" strokeweight=".398pt" strokecolor="#000000">
                <v:path arrowok="t"/>
              </v:shape>
            </v:group>
            <v:group style="position:absolute;left:3719;top:4;width:40;height:2" coordorigin="3719,4" coordsize="40,2">
              <v:shape style="position:absolute;left:3719;top:4;width:40;height:2" coordorigin="3719,4" coordsize="40,0" path="m3719,4l3759,4e" filled="false" stroked="true" strokeweight=".398pt" strokecolor="#000000">
                <v:path arrowok="t"/>
              </v:shape>
            </v:group>
            <v:group style="position:absolute;left:3719;top:52;width:40;height:2" coordorigin="3719,52" coordsize="40,2">
              <v:shape style="position:absolute;left:3719;top:52;width:40;height:2" coordorigin="3719,52" coordsize="40,0" path="m3719,52l3759,52e" filled="false" stroked="true" strokeweight=".398pt" strokecolor="#000000">
                <v:path arrowok="t"/>
              </v:shape>
            </v:group>
            <v:group style="position:absolute;left:3759;top:4;width:40;height:2" coordorigin="3759,4" coordsize="40,2">
              <v:shape style="position:absolute;left:3759;top:4;width:40;height:2" coordorigin="3759,4" coordsize="40,0" path="m3759,4l3799,4e" filled="false" stroked="true" strokeweight=".398pt" strokecolor="#000000">
                <v:path arrowok="t"/>
              </v:shape>
            </v:group>
            <v:group style="position:absolute;left:3759;top:52;width:40;height:2" coordorigin="3759,52" coordsize="40,2">
              <v:shape style="position:absolute;left:3759;top:52;width:40;height:2" coordorigin="3759,52" coordsize="40,0" path="m3759,52l3799,52e" filled="false" stroked="true" strokeweight=".398pt" strokecolor="#000000">
                <v:path arrowok="t"/>
              </v:shape>
            </v:group>
            <v:group style="position:absolute;left:3799;top:4;width:40;height:2" coordorigin="3799,4" coordsize="40,2">
              <v:shape style="position:absolute;left:3799;top:4;width:40;height:2" coordorigin="3799,4" coordsize="40,0" path="m3799,4l3839,4e" filled="false" stroked="true" strokeweight=".398pt" strokecolor="#000000">
                <v:path arrowok="t"/>
              </v:shape>
            </v:group>
            <v:group style="position:absolute;left:3799;top:52;width:40;height:2" coordorigin="3799,52" coordsize="40,2">
              <v:shape style="position:absolute;left:3799;top:52;width:40;height:2" coordorigin="3799,52" coordsize="40,0" path="m3799,52l3839,52e" filled="false" stroked="true" strokeweight=".398pt" strokecolor="#000000">
                <v:path arrowok="t"/>
              </v:shape>
            </v:group>
            <v:group style="position:absolute;left:3839;top:4;width:40;height:2" coordorigin="3839,4" coordsize="40,2">
              <v:shape style="position:absolute;left:3839;top:4;width:40;height:2" coordorigin="3839,4" coordsize="40,0" path="m3839,4l3878,4e" filled="false" stroked="true" strokeweight=".398pt" strokecolor="#000000">
                <v:path arrowok="t"/>
              </v:shape>
            </v:group>
            <v:group style="position:absolute;left:3839;top:52;width:40;height:2" coordorigin="3839,52" coordsize="40,2">
              <v:shape style="position:absolute;left:3839;top:52;width:40;height:2" coordorigin="3839,52" coordsize="40,0" path="m3839,52l3878,52e" filled="false" stroked="true" strokeweight=".398pt" strokecolor="#000000">
                <v:path arrowok="t"/>
              </v:shape>
            </v:group>
            <v:group style="position:absolute;left:3878;top:4;width:40;height:2" coordorigin="3878,4" coordsize="40,2">
              <v:shape style="position:absolute;left:3878;top:4;width:40;height:2" coordorigin="3878,4" coordsize="40,0" path="m3878,4l3918,4e" filled="false" stroked="true" strokeweight=".398pt" strokecolor="#000000">
                <v:path arrowok="t"/>
              </v:shape>
            </v:group>
            <v:group style="position:absolute;left:3878;top:52;width:40;height:2" coordorigin="3878,52" coordsize="40,2">
              <v:shape style="position:absolute;left:3878;top:52;width:40;height:2" coordorigin="3878,52" coordsize="40,0" path="m3878,52l3918,52e" filled="false" stroked="true" strokeweight=".398pt" strokecolor="#000000">
                <v:path arrowok="t"/>
              </v:shape>
            </v:group>
            <v:group style="position:absolute;left:3918;top:4;width:40;height:2" coordorigin="3918,4" coordsize="40,2">
              <v:shape style="position:absolute;left:3918;top:4;width:40;height:2" coordorigin="3918,4" coordsize="40,0" path="m3918,4l3958,4e" filled="false" stroked="true" strokeweight=".398pt" strokecolor="#000000">
                <v:path arrowok="t"/>
              </v:shape>
            </v:group>
            <v:group style="position:absolute;left:3918;top:52;width:40;height:2" coordorigin="3918,52" coordsize="40,2">
              <v:shape style="position:absolute;left:3918;top:52;width:40;height:2" coordorigin="3918,52" coordsize="40,0" path="m3918,52l3958,52e" filled="false" stroked="true" strokeweight=".398pt" strokecolor="#000000">
                <v:path arrowok="t"/>
              </v:shape>
            </v:group>
            <v:group style="position:absolute;left:3958;top:4;width:40;height:2" coordorigin="3958,4" coordsize="40,2">
              <v:shape style="position:absolute;left:3958;top:4;width:40;height:2" coordorigin="3958,4" coordsize="40,0" path="m3958,4l3998,4e" filled="false" stroked="true" strokeweight=".398pt" strokecolor="#000000">
                <v:path arrowok="t"/>
              </v:shape>
            </v:group>
            <v:group style="position:absolute;left:3958;top:52;width:40;height:2" coordorigin="3958,52" coordsize="40,2">
              <v:shape style="position:absolute;left:3958;top:52;width:40;height:2" coordorigin="3958,52" coordsize="40,0" path="m3958,52l3998,52e" filled="false" stroked="true" strokeweight=".398pt" strokecolor="#000000">
                <v:path arrowok="t"/>
              </v:shape>
            </v:group>
            <v:group style="position:absolute;left:3998;top:4;width:40;height:2" coordorigin="3998,4" coordsize="40,2">
              <v:shape style="position:absolute;left:3998;top:4;width:40;height:2" coordorigin="3998,4" coordsize="40,0" path="m3998,4l4038,4e" filled="false" stroked="true" strokeweight=".398pt" strokecolor="#000000">
                <v:path arrowok="t"/>
              </v:shape>
            </v:group>
            <v:group style="position:absolute;left:3998;top:52;width:40;height:2" coordorigin="3998,52" coordsize="40,2">
              <v:shape style="position:absolute;left:3998;top:52;width:40;height:2" coordorigin="3998,52" coordsize="40,0" path="m3998,52l4038,52e" filled="false" stroked="true" strokeweight=".398pt" strokecolor="#000000">
                <v:path arrowok="t"/>
              </v:shape>
            </v:group>
            <v:group style="position:absolute;left:4038;top:4;width:40;height:2" coordorigin="4038,4" coordsize="40,2">
              <v:shape style="position:absolute;left:4038;top:4;width:40;height:2" coordorigin="4038,4" coordsize="40,0" path="m4038,4l4078,4e" filled="false" stroked="true" strokeweight=".398pt" strokecolor="#000000">
                <v:path arrowok="t"/>
              </v:shape>
            </v:group>
            <v:group style="position:absolute;left:4038;top:52;width:40;height:2" coordorigin="4038,52" coordsize="40,2">
              <v:shape style="position:absolute;left:4038;top:52;width:40;height:2" coordorigin="4038,52" coordsize="40,0" path="m4038,52l4078,52e" filled="false" stroked="true" strokeweight=".398pt" strokecolor="#000000">
                <v:path arrowok="t"/>
              </v:shape>
            </v:group>
            <v:group style="position:absolute;left:4078;top:4;width:40;height:2" coordorigin="4078,4" coordsize="40,2">
              <v:shape style="position:absolute;left:4078;top:4;width:40;height:2" coordorigin="4078,4" coordsize="40,0" path="m4078,4l4117,4e" filled="false" stroked="true" strokeweight=".398pt" strokecolor="#000000">
                <v:path arrowok="t"/>
              </v:shape>
            </v:group>
            <v:group style="position:absolute;left:4078;top:52;width:40;height:2" coordorigin="4078,52" coordsize="40,2">
              <v:shape style="position:absolute;left:4078;top:52;width:40;height:2" coordorigin="4078,52" coordsize="40,0" path="m4078,52l4117,52e" filled="false" stroked="true" strokeweight=".398pt" strokecolor="#000000">
                <v:path arrowok="t"/>
              </v:shape>
            </v:group>
            <v:group style="position:absolute;left:4117;top:4;width:40;height:2" coordorigin="4117,4" coordsize="40,2">
              <v:shape style="position:absolute;left:4117;top:4;width:40;height:2" coordorigin="4117,4" coordsize="40,0" path="m4117,4l4157,4e" filled="false" stroked="true" strokeweight=".398pt" strokecolor="#000000">
                <v:path arrowok="t"/>
              </v:shape>
            </v:group>
            <v:group style="position:absolute;left:4117;top:52;width:40;height:2" coordorigin="4117,52" coordsize="40,2">
              <v:shape style="position:absolute;left:4117;top:52;width:40;height:2" coordorigin="4117,52" coordsize="40,0" path="m4117,52l4157,52e" filled="false" stroked="true" strokeweight=".398pt" strokecolor="#000000">
                <v:path arrowok="t"/>
              </v:shape>
            </v:group>
            <v:group style="position:absolute;left:4157;top:4;width:40;height:2" coordorigin="4157,4" coordsize="40,2">
              <v:shape style="position:absolute;left:4157;top:4;width:40;height:2" coordorigin="4157,4" coordsize="40,0" path="m4157,4l4197,4e" filled="false" stroked="true" strokeweight=".398pt" strokecolor="#000000">
                <v:path arrowok="t"/>
              </v:shape>
            </v:group>
            <v:group style="position:absolute;left:4157;top:52;width:40;height:2" coordorigin="4157,52" coordsize="40,2">
              <v:shape style="position:absolute;left:4157;top:52;width:40;height:2" coordorigin="4157,52" coordsize="40,0" path="m4157,52l4197,52e" filled="false" stroked="true" strokeweight=".398pt" strokecolor="#000000">
                <v:path arrowok="t"/>
              </v:shape>
            </v:group>
            <v:group style="position:absolute;left:4197;top:4;width:40;height:2" coordorigin="4197,4" coordsize="40,2">
              <v:shape style="position:absolute;left:4197;top:4;width:40;height:2" coordorigin="4197,4" coordsize="40,0" path="m4197,4l4237,4e" filled="false" stroked="true" strokeweight=".398pt" strokecolor="#000000">
                <v:path arrowok="t"/>
              </v:shape>
            </v:group>
            <v:group style="position:absolute;left:4197;top:52;width:40;height:2" coordorigin="4197,52" coordsize="40,2">
              <v:shape style="position:absolute;left:4197;top:52;width:40;height:2" coordorigin="4197,52" coordsize="40,0" path="m4197,52l4237,52e" filled="false" stroked="true" strokeweight=".398pt" strokecolor="#000000">
                <v:path arrowok="t"/>
              </v:shape>
            </v:group>
            <v:group style="position:absolute;left:4237;top:4;width:40;height:2" coordorigin="4237,4" coordsize="40,2">
              <v:shape style="position:absolute;left:4237;top:4;width:40;height:2" coordorigin="4237,4" coordsize="40,0" path="m4237,4l4277,4e" filled="false" stroked="true" strokeweight=".398pt" strokecolor="#000000">
                <v:path arrowok="t"/>
              </v:shape>
            </v:group>
            <v:group style="position:absolute;left:4237;top:52;width:40;height:2" coordorigin="4237,52" coordsize="40,2">
              <v:shape style="position:absolute;left:4237;top:52;width:40;height:2" coordorigin="4237,52" coordsize="40,0" path="m4237,52l4277,52e" filled="false" stroked="true" strokeweight=".398pt" strokecolor="#000000">
                <v:path arrowok="t"/>
              </v:shape>
            </v:group>
            <v:group style="position:absolute;left:4277;top:4;width:40;height:2" coordorigin="4277,4" coordsize="40,2">
              <v:shape style="position:absolute;left:4277;top:4;width:40;height:2" coordorigin="4277,4" coordsize="40,0" path="m4277,4l4317,4e" filled="false" stroked="true" strokeweight=".398pt" strokecolor="#000000">
                <v:path arrowok="t"/>
              </v:shape>
            </v:group>
            <v:group style="position:absolute;left:4277;top:52;width:40;height:2" coordorigin="4277,52" coordsize="40,2">
              <v:shape style="position:absolute;left:4277;top:52;width:40;height:2" coordorigin="4277,52" coordsize="40,0" path="m4277,52l4317,52e" filled="false" stroked="true" strokeweight=".398pt" strokecolor="#000000">
                <v:path arrowok="t"/>
              </v:shape>
            </v:group>
            <v:group style="position:absolute;left:4317;top:4;width:40;height:2" coordorigin="4317,4" coordsize="40,2">
              <v:shape style="position:absolute;left:4317;top:4;width:40;height:2" coordorigin="4317,4" coordsize="40,0" path="m4317,4l4357,4e" filled="false" stroked="true" strokeweight=".398pt" strokecolor="#000000">
                <v:path arrowok="t"/>
              </v:shape>
            </v:group>
            <v:group style="position:absolute;left:4317;top:52;width:40;height:2" coordorigin="4317,52" coordsize="40,2">
              <v:shape style="position:absolute;left:4317;top:52;width:40;height:2" coordorigin="4317,52" coordsize="40,0" path="m4317,52l4357,52e" filled="false" stroked="true" strokeweight=".398pt" strokecolor="#000000">
                <v:path arrowok="t"/>
              </v:shape>
            </v:group>
            <v:group style="position:absolute;left:4357;top:4;width:40;height:2" coordorigin="4357,4" coordsize="40,2">
              <v:shape style="position:absolute;left:4357;top:4;width:40;height:2" coordorigin="4357,4" coordsize="40,0" path="m4357,4l4396,4e" filled="false" stroked="true" strokeweight=".398pt" strokecolor="#000000">
                <v:path arrowok="t"/>
              </v:shape>
            </v:group>
            <v:group style="position:absolute;left:4357;top:52;width:40;height:2" coordorigin="4357,52" coordsize="40,2">
              <v:shape style="position:absolute;left:4357;top:52;width:40;height:2" coordorigin="4357,52" coordsize="40,0" path="m4357,52l4396,52e" filled="false" stroked="true" strokeweight=".398pt" strokecolor="#000000">
                <v:path arrowok="t"/>
              </v:shape>
            </v:group>
            <v:group style="position:absolute;left:4396;top:4;width:40;height:2" coordorigin="4396,4" coordsize="40,2">
              <v:shape style="position:absolute;left:4396;top:4;width:40;height:2" coordorigin="4396,4" coordsize="40,0" path="m4396,4l4436,4e" filled="false" stroked="true" strokeweight=".398pt" strokecolor="#000000">
                <v:path arrowok="t"/>
              </v:shape>
            </v:group>
            <v:group style="position:absolute;left:4396;top:52;width:40;height:2" coordorigin="4396,52" coordsize="40,2">
              <v:shape style="position:absolute;left:4396;top:52;width:40;height:2" coordorigin="4396,52" coordsize="40,0" path="m4396,52l4436,52e" filled="false" stroked="true" strokeweight=".398pt" strokecolor="#000000">
                <v:path arrowok="t"/>
              </v:shape>
            </v:group>
            <v:group style="position:absolute;left:4436;top:4;width:40;height:2" coordorigin="4436,4" coordsize="40,2">
              <v:shape style="position:absolute;left:4436;top:4;width:40;height:2" coordorigin="4436,4" coordsize="40,0" path="m4436,4l4476,4e" filled="false" stroked="true" strokeweight=".398pt" strokecolor="#000000">
                <v:path arrowok="t"/>
              </v:shape>
            </v:group>
            <v:group style="position:absolute;left:4436;top:52;width:40;height:2" coordorigin="4436,52" coordsize="40,2">
              <v:shape style="position:absolute;left:4436;top:52;width:40;height:2" coordorigin="4436,52" coordsize="40,0" path="m4436,52l4476,52e" filled="false" stroked="true" strokeweight=".398pt" strokecolor="#000000">
                <v:path arrowok="t"/>
              </v:shape>
            </v:group>
            <v:group style="position:absolute;left:4476;top:4;width:40;height:2" coordorigin="4476,4" coordsize="40,2">
              <v:shape style="position:absolute;left:4476;top:4;width:40;height:2" coordorigin="4476,4" coordsize="40,0" path="m4476,4l4516,4e" filled="false" stroked="true" strokeweight=".398pt" strokecolor="#000000">
                <v:path arrowok="t"/>
              </v:shape>
            </v:group>
            <v:group style="position:absolute;left:4476;top:52;width:40;height:2" coordorigin="4476,52" coordsize="40,2">
              <v:shape style="position:absolute;left:4476;top:52;width:40;height:2" coordorigin="4476,52" coordsize="40,0" path="m4476,52l4516,52e" filled="false" stroked="true" strokeweight=".398pt" strokecolor="#000000">
                <v:path arrowok="t"/>
              </v:shape>
            </v:group>
            <v:group style="position:absolute;left:4516;top:4;width:40;height:2" coordorigin="4516,4" coordsize="40,2">
              <v:shape style="position:absolute;left:4516;top:4;width:40;height:2" coordorigin="4516,4" coordsize="40,0" path="m4516,4l4556,4e" filled="false" stroked="true" strokeweight=".398pt" strokecolor="#000000">
                <v:path arrowok="t"/>
              </v:shape>
            </v:group>
            <v:group style="position:absolute;left:4516;top:52;width:40;height:2" coordorigin="4516,52" coordsize="40,2">
              <v:shape style="position:absolute;left:4516;top:52;width:40;height:2" coordorigin="4516,52" coordsize="40,0" path="m4516,52l4556,52e" filled="false" stroked="true" strokeweight=".398pt" strokecolor="#000000">
                <v:path arrowok="t"/>
              </v:shape>
            </v:group>
            <v:group style="position:absolute;left:4556;top:4;width:40;height:2" coordorigin="4556,4" coordsize="40,2">
              <v:shape style="position:absolute;left:4556;top:4;width:40;height:2" coordorigin="4556,4" coordsize="40,0" path="m4556,4l4596,4e" filled="false" stroked="true" strokeweight=".398pt" strokecolor="#000000">
                <v:path arrowok="t"/>
              </v:shape>
            </v:group>
            <v:group style="position:absolute;left:4556;top:52;width:40;height:2" coordorigin="4556,52" coordsize="40,2">
              <v:shape style="position:absolute;left:4556;top:52;width:40;height:2" coordorigin="4556,52" coordsize="40,0" path="m4556,52l4596,52e" filled="false" stroked="true" strokeweight=".398pt" strokecolor="#000000">
                <v:path arrowok="t"/>
              </v:shape>
            </v:group>
            <v:group style="position:absolute;left:4596;top:4;width:40;height:2" coordorigin="4596,4" coordsize="40,2">
              <v:shape style="position:absolute;left:4596;top:4;width:40;height:2" coordorigin="4596,4" coordsize="40,0" path="m4596,4l4636,4e" filled="false" stroked="true" strokeweight=".398pt" strokecolor="#000000">
                <v:path arrowok="t"/>
              </v:shape>
            </v:group>
            <v:group style="position:absolute;left:4596;top:52;width:40;height:2" coordorigin="4596,52" coordsize="40,2">
              <v:shape style="position:absolute;left:4596;top:52;width:40;height:2" coordorigin="4596,52" coordsize="40,0" path="m4596,52l4636,52e" filled="false" stroked="true" strokeweight=".398pt" strokecolor="#000000">
                <v:path arrowok="t"/>
              </v:shape>
            </v:group>
            <v:group style="position:absolute;left:4635;top:4;width:40;height:2" coordorigin="4635,4" coordsize="40,2">
              <v:shape style="position:absolute;left:4635;top:4;width:40;height:2" coordorigin="4635,4" coordsize="40,0" path="m4635,4l4675,4e" filled="false" stroked="true" strokeweight=".398pt" strokecolor="#000000">
                <v:path arrowok="t"/>
              </v:shape>
            </v:group>
            <v:group style="position:absolute;left:4635;top:52;width:40;height:2" coordorigin="4635,52" coordsize="40,2">
              <v:shape style="position:absolute;left:4635;top:52;width:40;height:2" coordorigin="4635,52" coordsize="40,0" path="m4635,52l4675,52e" filled="false" stroked="true" strokeweight=".398pt" strokecolor="#000000">
                <v:path arrowok="t"/>
              </v:shape>
            </v:group>
            <v:group style="position:absolute;left:4675;top:4;width:40;height:2" coordorigin="4675,4" coordsize="40,2">
              <v:shape style="position:absolute;left:4675;top:4;width:40;height:2" coordorigin="4675,4" coordsize="40,0" path="m4675,4l4715,4e" filled="false" stroked="true" strokeweight=".398pt" strokecolor="#000000">
                <v:path arrowok="t"/>
              </v:shape>
            </v:group>
            <v:group style="position:absolute;left:4675;top:52;width:40;height:2" coordorigin="4675,52" coordsize="40,2">
              <v:shape style="position:absolute;left:4675;top:52;width:40;height:2" coordorigin="4675,52" coordsize="40,0" path="m4675,52l4715,52e" filled="false" stroked="true" strokeweight=".398pt" strokecolor="#000000">
                <v:path arrowok="t"/>
              </v:shape>
            </v:group>
            <v:group style="position:absolute;left:4715;top:4;width:40;height:2" coordorigin="4715,4" coordsize="40,2">
              <v:shape style="position:absolute;left:4715;top:4;width:40;height:2" coordorigin="4715,4" coordsize="40,0" path="m4715,4l4755,4e" filled="false" stroked="true" strokeweight=".398pt" strokecolor="#000000">
                <v:path arrowok="t"/>
              </v:shape>
            </v:group>
            <v:group style="position:absolute;left:4715;top:52;width:40;height:2" coordorigin="4715,52" coordsize="40,2">
              <v:shape style="position:absolute;left:4715;top:52;width:40;height:2" coordorigin="4715,52" coordsize="40,0" path="m4715,52l4755,52e" filled="false" stroked="true" strokeweight=".398pt" strokecolor="#000000">
                <v:path arrowok="t"/>
              </v:shape>
            </v:group>
            <v:group style="position:absolute;left:4755;top:4;width:40;height:2" coordorigin="4755,4" coordsize="40,2">
              <v:shape style="position:absolute;left:4755;top:4;width:40;height:2" coordorigin="4755,4" coordsize="40,0" path="m4755,4l4795,4e" filled="false" stroked="true" strokeweight=".398pt" strokecolor="#000000">
                <v:path arrowok="t"/>
              </v:shape>
            </v:group>
            <v:group style="position:absolute;left:4755;top:52;width:40;height:2" coordorigin="4755,52" coordsize="40,2">
              <v:shape style="position:absolute;left:4755;top:52;width:40;height:2" coordorigin="4755,52" coordsize="40,0" path="m4755,52l4795,52e" filled="false" stroked="true" strokeweight=".398pt" strokecolor="#000000">
                <v:path arrowok="t"/>
              </v:shape>
            </v:group>
            <v:group style="position:absolute;left:4795;top:4;width:40;height:2" coordorigin="4795,4" coordsize="40,2">
              <v:shape style="position:absolute;left:4795;top:4;width:40;height:2" coordorigin="4795,4" coordsize="40,0" path="m4795,4l4835,4e" filled="false" stroked="true" strokeweight=".398pt" strokecolor="#000000">
                <v:path arrowok="t"/>
              </v:shape>
            </v:group>
            <v:group style="position:absolute;left:4795;top:52;width:40;height:2" coordorigin="4795,52" coordsize="40,2">
              <v:shape style="position:absolute;left:4795;top:52;width:40;height:2" coordorigin="4795,52" coordsize="40,0" path="m4795,52l4835,52e" filled="false" stroked="true" strokeweight=".398pt" strokecolor="#000000">
                <v:path arrowok="t"/>
              </v:shape>
            </v:group>
            <v:group style="position:absolute;left:4835;top:4;width:40;height:2" coordorigin="4835,4" coordsize="40,2">
              <v:shape style="position:absolute;left:4835;top:4;width:40;height:2" coordorigin="4835,4" coordsize="40,0" path="m4835,4l4875,4e" filled="false" stroked="true" strokeweight=".398pt" strokecolor="#000000">
                <v:path arrowok="t"/>
              </v:shape>
            </v:group>
            <v:group style="position:absolute;left:4835;top:52;width:40;height:2" coordorigin="4835,52" coordsize="40,2">
              <v:shape style="position:absolute;left:4835;top:52;width:40;height:2" coordorigin="4835,52" coordsize="40,0" path="m4835,52l4875,52e" filled="false" stroked="true" strokeweight=".398pt" strokecolor="#000000">
                <v:path arrowok="t"/>
              </v:shape>
            </v:group>
            <v:group style="position:absolute;left:4875;top:4;width:40;height:2" coordorigin="4875,4" coordsize="40,2">
              <v:shape style="position:absolute;left:4875;top:4;width:40;height:2" coordorigin="4875,4" coordsize="40,0" path="m4875,4l4914,4e" filled="false" stroked="true" strokeweight=".398pt" strokecolor="#000000">
                <v:path arrowok="t"/>
              </v:shape>
            </v:group>
            <v:group style="position:absolute;left:4875;top:52;width:40;height:2" coordorigin="4875,52" coordsize="40,2">
              <v:shape style="position:absolute;left:4875;top:52;width:40;height:2" coordorigin="4875,52" coordsize="40,0" path="m4875,52l4914,52e" filled="false" stroked="true" strokeweight=".398pt" strokecolor="#000000">
                <v:path arrowok="t"/>
              </v:shape>
            </v:group>
            <v:group style="position:absolute;left:4914;top:4;width:40;height:2" coordorigin="4914,4" coordsize="40,2">
              <v:shape style="position:absolute;left:4914;top:4;width:40;height:2" coordorigin="4914,4" coordsize="40,0" path="m4914,4l4954,4e" filled="false" stroked="true" strokeweight=".398pt" strokecolor="#000000">
                <v:path arrowok="t"/>
              </v:shape>
            </v:group>
            <v:group style="position:absolute;left:4914;top:52;width:40;height:2" coordorigin="4914,52" coordsize="40,2">
              <v:shape style="position:absolute;left:4914;top:52;width:40;height:2" coordorigin="4914,52" coordsize="40,0" path="m4914,52l4954,52e" filled="false" stroked="true" strokeweight=".398pt" strokecolor="#000000">
                <v:path arrowok="t"/>
              </v:shape>
            </v:group>
            <v:group style="position:absolute;left:4954;top:4;width:40;height:2" coordorigin="4954,4" coordsize="40,2">
              <v:shape style="position:absolute;left:4954;top:4;width:40;height:2" coordorigin="4954,4" coordsize="40,0" path="m4954,4l4994,4e" filled="false" stroked="true" strokeweight=".398pt" strokecolor="#000000">
                <v:path arrowok="t"/>
              </v:shape>
            </v:group>
            <v:group style="position:absolute;left:4954;top:52;width:40;height:2" coordorigin="4954,52" coordsize="40,2">
              <v:shape style="position:absolute;left:4954;top:52;width:40;height:2" coordorigin="4954,52" coordsize="40,0" path="m4954,52l4994,52e" filled="false" stroked="true" strokeweight=".398pt" strokecolor="#000000">
                <v:path arrowok="t"/>
              </v:shape>
            </v:group>
            <v:group style="position:absolute;left:4994;top:4;width:40;height:2" coordorigin="4994,4" coordsize="40,2">
              <v:shape style="position:absolute;left:4994;top:4;width:40;height:2" coordorigin="4994,4" coordsize="40,0" path="m4994,4l5034,4e" filled="false" stroked="true" strokeweight=".398pt" strokecolor="#000000">
                <v:path arrowok="t"/>
              </v:shape>
            </v:group>
            <v:group style="position:absolute;left:4994;top:52;width:40;height:2" coordorigin="4994,52" coordsize="40,2">
              <v:shape style="position:absolute;left:4994;top:52;width:40;height:2" coordorigin="4994,52" coordsize="40,0" path="m4994,52l5034,52e" filled="false" stroked="true" strokeweight=".398pt" strokecolor="#000000">
                <v:path arrowok="t"/>
              </v:shape>
            </v:group>
            <v:group style="position:absolute;left:5014;top:4;width:40;height:2" coordorigin="5014,4" coordsize="40,2">
              <v:shape style="position:absolute;left:5014;top:4;width:40;height:2" coordorigin="5014,4" coordsize="40,0" path="m5014,4l5054,4e" filled="false" stroked="true" strokeweight=".398pt" strokecolor="#000000">
                <v:path arrowok="t"/>
              </v:shape>
            </v:group>
            <v:group style="position:absolute;left:5014;top:52;width:40;height:2" coordorigin="5014,52" coordsize="40,2">
              <v:shape style="position:absolute;left:5014;top:52;width:40;height:2" coordorigin="5014,52" coordsize="40,0" path="m5014,52l5054,52e" filled="false" stroked="true" strokeweight=".398pt" strokecolor="#000000">
                <v:path arrowok="t"/>
              </v:shape>
            </v:group>
            <v:group style="position:absolute;left:5054;top:4;width:40;height:2" coordorigin="5054,4" coordsize="40,2">
              <v:shape style="position:absolute;left:5054;top:4;width:40;height:2" coordorigin="5054,4" coordsize="40,0" path="m5054,4l5093,4e" filled="false" stroked="true" strokeweight=".398pt" strokecolor="#000000">
                <v:path arrowok="t"/>
              </v:shape>
            </v:group>
            <v:group style="position:absolute;left:5054;top:52;width:40;height:2" coordorigin="5054,52" coordsize="40,2">
              <v:shape style="position:absolute;left:5054;top:52;width:40;height:2" coordorigin="5054,52" coordsize="40,0" path="m5054,52l5093,52e" filled="false" stroked="true" strokeweight=".398pt" strokecolor="#000000">
                <v:path arrowok="t"/>
              </v:shape>
            </v:group>
            <v:group style="position:absolute;left:5054;top:4;width:40;height:2" coordorigin="5054,4" coordsize="40,2">
              <v:shape style="position:absolute;left:5054;top:4;width:40;height:2" coordorigin="5054,4" coordsize="40,0" path="m5054,4l5093,4e" filled="false" stroked="true" strokeweight=".398pt" strokecolor="#000000">
                <v:path arrowok="t"/>
              </v:shape>
            </v:group>
            <v:group style="position:absolute;left:5054;top:52;width:40;height:2" coordorigin="5054,52" coordsize="40,2">
              <v:shape style="position:absolute;left:5054;top:52;width:40;height:2" coordorigin="5054,52" coordsize="40,0" path="m5054,52l5093,52e" filled="false" stroked="true" strokeweight=".398pt" strokecolor="#000000">
                <v:path arrowok="t"/>
              </v:shape>
            </v:group>
            <v:group style="position:absolute;left:5093;top:4;width:40;height:2" coordorigin="5093,4" coordsize="40,2">
              <v:shape style="position:absolute;left:5093;top:4;width:40;height:2" coordorigin="5093,4" coordsize="40,0" path="m5093,4l5133,4e" filled="false" stroked="true" strokeweight=".398pt" strokecolor="#000000">
                <v:path arrowok="t"/>
              </v:shape>
            </v:group>
            <v:group style="position:absolute;left:5093;top:52;width:40;height:2" coordorigin="5093,52" coordsize="40,2">
              <v:shape style="position:absolute;left:5093;top:52;width:40;height:2" coordorigin="5093,52" coordsize="40,0" path="m5093,52l5133,52e" filled="false" stroked="true" strokeweight=".398pt" strokecolor="#000000">
                <v:path arrowok="t"/>
              </v:shape>
            </v:group>
            <v:group style="position:absolute;left:5133;top:4;width:40;height:2" coordorigin="5133,4" coordsize="40,2">
              <v:shape style="position:absolute;left:5133;top:4;width:40;height:2" coordorigin="5133,4" coordsize="40,0" path="m5133,4l5173,4e" filled="false" stroked="true" strokeweight=".398pt" strokecolor="#000000">
                <v:path arrowok="t"/>
              </v:shape>
            </v:group>
            <v:group style="position:absolute;left:5133;top:52;width:40;height:2" coordorigin="5133,52" coordsize="40,2">
              <v:shape style="position:absolute;left:5133;top:52;width:40;height:2" coordorigin="5133,52" coordsize="40,0" path="m5133,52l5173,52e" filled="false" stroked="true" strokeweight=".398pt" strokecolor="#000000">
                <v:path arrowok="t"/>
              </v:shape>
            </v:group>
            <v:group style="position:absolute;left:5173;top:4;width:40;height:2" coordorigin="5173,4" coordsize="40,2">
              <v:shape style="position:absolute;left:5173;top:4;width:40;height:2" coordorigin="5173,4" coordsize="40,0" path="m5173,4l5213,4e" filled="false" stroked="true" strokeweight=".398pt" strokecolor="#000000">
                <v:path arrowok="t"/>
              </v:shape>
            </v:group>
            <v:group style="position:absolute;left:5173;top:52;width:40;height:2" coordorigin="5173,52" coordsize="40,2">
              <v:shape style="position:absolute;left:5173;top:52;width:40;height:2" coordorigin="5173,52" coordsize="40,0" path="m5173,52l5213,52e" filled="false" stroked="true" strokeweight=".398pt" strokecolor="#000000">
                <v:path arrowok="t"/>
              </v:shape>
            </v:group>
            <v:group style="position:absolute;left:5213;top:4;width:40;height:2" coordorigin="5213,4" coordsize="40,2">
              <v:shape style="position:absolute;left:5213;top:4;width:40;height:2" coordorigin="5213,4" coordsize="40,0" path="m5213,4l5253,4e" filled="false" stroked="true" strokeweight=".398pt" strokecolor="#000000">
                <v:path arrowok="t"/>
              </v:shape>
            </v:group>
            <v:group style="position:absolute;left:5213;top:52;width:40;height:2" coordorigin="5213,52" coordsize="40,2">
              <v:shape style="position:absolute;left:5213;top:52;width:40;height:2" coordorigin="5213,52" coordsize="40,0" path="m5213,52l5253,52e" filled="false" stroked="true" strokeweight=".398pt" strokecolor="#000000">
                <v:path arrowok="t"/>
              </v:shape>
            </v:group>
            <v:group style="position:absolute;left:5253;top:4;width:40;height:2" coordorigin="5253,4" coordsize="40,2">
              <v:shape style="position:absolute;left:5253;top:4;width:40;height:2" coordorigin="5253,4" coordsize="40,0" path="m5253,4l5293,4e" filled="false" stroked="true" strokeweight=".398pt" strokecolor="#000000">
                <v:path arrowok="t"/>
              </v:shape>
            </v:group>
            <v:group style="position:absolute;left:5253;top:52;width:40;height:2" coordorigin="5253,52" coordsize="40,2">
              <v:shape style="position:absolute;left:5253;top:52;width:40;height:2" coordorigin="5253,52" coordsize="40,0" path="m5253,52l5293,52e" filled="false" stroked="true" strokeweight=".398pt" strokecolor="#000000">
                <v:path arrowok="t"/>
              </v:shape>
            </v:group>
            <v:group style="position:absolute;left:5293;top:4;width:40;height:2" coordorigin="5293,4" coordsize="40,2">
              <v:shape style="position:absolute;left:5293;top:4;width:40;height:2" coordorigin="5293,4" coordsize="40,0" path="m5293,4l5333,4e" filled="false" stroked="true" strokeweight=".398pt" strokecolor="#000000">
                <v:path arrowok="t"/>
              </v:shape>
            </v:group>
            <v:group style="position:absolute;left:5293;top:52;width:40;height:2" coordorigin="5293,52" coordsize="40,2">
              <v:shape style="position:absolute;left:5293;top:52;width:40;height:2" coordorigin="5293,52" coordsize="40,0" path="m5293,52l5333,52e" filled="false" stroked="true" strokeweight=".398pt" strokecolor="#000000">
                <v:path arrowok="t"/>
              </v:shape>
            </v:group>
            <v:group style="position:absolute;left:5333;top:4;width:40;height:2" coordorigin="5333,4" coordsize="40,2">
              <v:shape style="position:absolute;left:5333;top:4;width:40;height:2" coordorigin="5333,4" coordsize="40,0" path="m5333,4l5372,4e" filled="false" stroked="true" strokeweight=".398pt" strokecolor="#000000">
                <v:path arrowok="t"/>
              </v:shape>
            </v:group>
            <v:group style="position:absolute;left:5333;top:52;width:40;height:2" coordorigin="5333,52" coordsize="40,2">
              <v:shape style="position:absolute;left:5333;top:52;width:40;height:2" coordorigin="5333,52" coordsize="40,0" path="m5333,52l5372,52e" filled="false" stroked="true" strokeweight=".398pt" strokecolor="#000000">
                <v:path arrowok="t"/>
              </v:shape>
            </v:group>
            <v:group style="position:absolute;left:5372;top:4;width:40;height:2" coordorigin="5372,4" coordsize="40,2">
              <v:shape style="position:absolute;left:5372;top:4;width:40;height:2" coordorigin="5372,4" coordsize="40,0" path="m5372,4l5412,4e" filled="false" stroked="true" strokeweight=".398pt" strokecolor="#000000">
                <v:path arrowok="t"/>
              </v:shape>
            </v:group>
            <v:group style="position:absolute;left:5372;top:52;width:40;height:2" coordorigin="5372,52" coordsize="40,2">
              <v:shape style="position:absolute;left:5372;top:52;width:40;height:2" coordorigin="5372,52" coordsize="40,0" path="m5372,52l5412,52e" filled="false" stroked="true" strokeweight=".398pt" strokecolor="#000000">
                <v:path arrowok="t"/>
              </v:shape>
            </v:group>
            <v:group style="position:absolute;left:5412;top:4;width:40;height:2" coordorigin="5412,4" coordsize="40,2">
              <v:shape style="position:absolute;left:5412;top:4;width:40;height:2" coordorigin="5412,4" coordsize="40,0" path="m5412,4l5452,4e" filled="false" stroked="true" strokeweight=".398pt" strokecolor="#000000">
                <v:path arrowok="t"/>
              </v:shape>
            </v:group>
            <v:group style="position:absolute;left:5412;top:52;width:40;height:2" coordorigin="5412,52" coordsize="40,2">
              <v:shape style="position:absolute;left:5412;top:52;width:40;height:2" coordorigin="5412,52" coordsize="40,0" path="m5412,52l5452,52e" filled="false" stroked="true" strokeweight=".398pt" strokecolor="#000000">
                <v:path arrowok="t"/>
              </v:shape>
            </v:group>
            <v:group style="position:absolute;left:5452;top:4;width:40;height:2" coordorigin="5452,4" coordsize="40,2">
              <v:shape style="position:absolute;left:5452;top:4;width:40;height:2" coordorigin="5452,4" coordsize="40,0" path="m5452,4l5492,4e" filled="false" stroked="true" strokeweight=".398pt" strokecolor="#000000">
                <v:path arrowok="t"/>
              </v:shape>
            </v:group>
            <v:group style="position:absolute;left:5452;top:52;width:40;height:2" coordorigin="5452,52" coordsize="40,2">
              <v:shape style="position:absolute;left:5452;top:52;width:40;height:2" coordorigin="5452,52" coordsize="40,0" path="m5452,52l5492,52e" filled="false" stroked="true" strokeweight=".398pt" strokecolor="#000000">
                <v:path arrowok="t"/>
              </v:shape>
            </v:group>
            <v:group style="position:absolute;left:5492;top:4;width:40;height:2" coordorigin="5492,4" coordsize="40,2">
              <v:shape style="position:absolute;left:5492;top:4;width:40;height:2" coordorigin="5492,4" coordsize="40,0" path="m5492,4l5532,4e" filled="false" stroked="true" strokeweight=".398pt" strokecolor="#000000">
                <v:path arrowok="t"/>
              </v:shape>
            </v:group>
            <v:group style="position:absolute;left:5492;top:52;width:40;height:2" coordorigin="5492,52" coordsize="40,2">
              <v:shape style="position:absolute;left:5492;top:52;width:40;height:2" coordorigin="5492,52" coordsize="40,0" path="m5492,52l5532,52e" filled="false" stroked="true" strokeweight=".398pt" strokecolor="#000000">
                <v:path arrowok="t"/>
              </v:shape>
            </v:group>
            <v:group style="position:absolute;left:5532;top:4;width:40;height:2" coordorigin="5532,4" coordsize="40,2">
              <v:shape style="position:absolute;left:5532;top:4;width:40;height:2" coordorigin="5532,4" coordsize="40,0" path="m5532,4l5572,4e" filled="false" stroked="true" strokeweight=".398pt" strokecolor="#000000">
                <v:path arrowok="t"/>
              </v:shape>
            </v:group>
            <v:group style="position:absolute;left:5532;top:52;width:40;height:2" coordorigin="5532,52" coordsize="40,2">
              <v:shape style="position:absolute;left:5532;top:52;width:40;height:2" coordorigin="5532,52" coordsize="40,0" path="m5532,52l5572,52e" filled="false" stroked="true" strokeweight=".398pt" strokecolor="#000000">
                <v:path arrowok="t"/>
              </v:shape>
            </v:group>
            <v:group style="position:absolute;left:5572;top:4;width:40;height:2" coordorigin="5572,4" coordsize="40,2">
              <v:shape style="position:absolute;left:5572;top:4;width:40;height:2" coordorigin="5572,4" coordsize="40,0" path="m5572,4l5611,4e" filled="false" stroked="true" strokeweight=".398pt" strokecolor="#000000">
                <v:path arrowok="t"/>
              </v:shape>
            </v:group>
            <v:group style="position:absolute;left:5572;top:52;width:40;height:2" coordorigin="5572,52" coordsize="40,2">
              <v:shape style="position:absolute;left:5572;top:52;width:40;height:2" coordorigin="5572,52" coordsize="40,0" path="m5572,52l5611,52e" filled="false" stroked="true" strokeweight=".398pt" strokecolor="#000000">
                <v:path arrowok="t"/>
              </v:shape>
            </v:group>
            <v:group style="position:absolute;left:5611;top:4;width:40;height:2" coordorigin="5611,4" coordsize="40,2">
              <v:shape style="position:absolute;left:5611;top:4;width:40;height:2" coordorigin="5611,4" coordsize="40,0" path="m5611,4l5651,4e" filled="false" stroked="true" strokeweight=".398pt" strokecolor="#000000">
                <v:path arrowok="t"/>
              </v:shape>
            </v:group>
            <v:group style="position:absolute;left:5611;top:52;width:40;height:2" coordorigin="5611,52" coordsize="40,2">
              <v:shape style="position:absolute;left:5611;top:52;width:40;height:2" coordorigin="5611,52" coordsize="40,0" path="m5611,52l5651,52e" filled="false" stroked="true" strokeweight=".398pt" strokecolor="#000000">
                <v:path arrowok="t"/>
              </v:shape>
            </v:group>
            <v:group style="position:absolute;left:5651;top:4;width:40;height:2" coordorigin="5651,4" coordsize="40,2">
              <v:shape style="position:absolute;left:5651;top:4;width:40;height:2" coordorigin="5651,4" coordsize="40,0" path="m5651,4l5691,4e" filled="false" stroked="true" strokeweight=".398pt" strokecolor="#000000">
                <v:path arrowok="t"/>
              </v:shape>
            </v:group>
            <v:group style="position:absolute;left:5651;top:52;width:40;height:2" coordorigin="5651,52" coordsize="40,2">
              <v:shape style="position:absolute;left:5651;top:52;width:40;height:2" coordorigin="5651,52" coordsize="40,0" path="m5651,52l5691,52e" filled="false" stroked="true" strokeweight=".398pt" strokecolor="#000000">
                <v:path arrowok="t"/>
              </v:shape>
            </v:group>
            <v:group style="position:absolute;left:5691;top:4;width:40;height:2" coordorigin="5691,4" coordsize="40,2">
              <v:shape style="position:absolute;left:5691;top:4;width:40;height:2" coordorigin="5691,4" coordsize="40,0" path="m5691,4l5731,4e" filled="false" stroked="true" strokeweight=".398pt" strokecolor="#000000">
                <v:path arrowok="t"/>
              </v:shape>
            </v:group>
            <v:group style="position:absolute;left:5691;top:52;width:40;height:2" coordorigin="5691,52" coordsize="40,2">
              <v:shape style="position:absolute;left:5691;top:52;width:40;height:2" coordorigin="5691,52" coordsize="40,0" path="m5691,52l5731,52e" filled="false" stroked="true" strokeweight=".398pt" strokecolor="#000000">
                <v:path arrowok="t"/>
              </v:shape>
            </v:group>
            <v:group style="position:absolute;left:5731;top:4;width:40;height:2" coordorigin="5731,4" coordsize="40,2">
              <v:shape style="position:absolute;left:5731;top:4;width:40;height:2" coordorigin="5731,4" coordsize="40,0" path="m5731,4l5771,4e" filled="false" stroked="true" strokeweight=".398pt" strokecolor="#000000">
                <v:path arrowok="t"/>
              </v:shape>
            </v:group>
            <v:group style="position:absolute;left:5731;top:52;width:40;height:2" coordorigin="5731,52" coordsize="40,2">
              <v:shape style="position:absolute;left:5731;top:52;width:40;height:2" coordorigin="5731,52" coordsize="40,0" path="m5731,52l5771,52e" filled="false" stroked="true" strokeweight=".398pt" strokecolor="#000000">
                <v:path arrowok="t"/>
              </v:shape>
            </v:group>
            <v:group style="position:absolute;left:5771;top:4;width:40;height:2" coordorigin="5771,4" coordsize="40,2">
              <v:shape style="position:absolute;left:5771;top:4;width:40;height:2" coordorigin="5771,4" coordsize="40,0" path="m5771,4l5811,4e" filled="false" stroked="true" strokeweight=".398pt" strokecolor="#000000">
                <v:path arrowok="t"/>
              </v:shape>
            </v:group>
            <v:group style="position:absolute;left:5771;top:52;width:40;height:2" coordorigin="5771,52" coordsize="40,2">
              <v:shape style="position:absolute;left:5771;top:52;width:40;height:2" coordorigin="5771,52" coordsize="40,0" path="m5771,52l5811,52e" filled="false" stroked="true" strokeweight=".398pt" strokecolor="#000000">
                <v:path arrowok="t"/>
              </v:shape>
            </v:group>
            <v:group style="position:absolute;left:5811;top:4;width:40;height:2" coordorigin="5811,4" coordsize="40,2">
              <v:shape style="position:absolute;left:5811;top:4;width:40;height:2" coordorigin="5811,4" coordsize="40,0" path="m5811,4l5851,4e" filled="false" stroked="true" strokeweight=".398pt" strokecolor="#000000">
                <v:path arrowok="t"/>
              </v:shape>
            </v:group>
            <v:group style="position:absolute;left:5811;top:52;width:40;height:2" coordorigin="5811,52" coordsize="40,2">
              <v:shape style="position:absolute;left:5811;top:52;width:40;height:2" coordorigin="5811,52" coordsize="40,0" path="m5811,52l5851,52e" filled="false" stroked="true" strokeweight=".398pt" strokecolor="#000000">
                <v:path arrowok="t"/>
              </v:shape>
            </v:group>
            <v:group style="position:absolute;left:5851;top:4;width:40;height:2" coordorigin="5851,4" coordsize="40,2">
              <v:shape style="position:absolute;left:5851;top:4;width:40;height:2" coordorigin="5851,4" coordsize="40,0" path="m5851,4l5890,4e" filled="false" stroked="true" strokeweight=".398pt" strokecolor="#000000">
                <v:path arrowok="t"/>
              </v:shape>
            </v:group>
            <v:group style="position:absolute;left:5851;top:52;width:40;height:2" coordorigin="5851,52" coordsize="40,2">
              <v:shape style="position:absolute;left:5851;top:52;width:40;height:2" coordorigin="5851,52" coordsize="40,0" path="m5851,52l5890,52e" filled="false" stroked="true" strokeweight=".398pt" strokecolor="#000000">
                <v:path arrowok="t"/>
              </v:shape>
            </v:group>
            <v:group style="position:absolute;left:5890;top:4;width:40;height:2" coordorigin="5890,4" coordsize="40,2">
              <v:shape style="position:absolute;left:5890;top:4;width:40;height:2" coordorigin="5890,4" coordsize="40,0" path="m5890,4l5930,4e" filled="false" stroked="true" strokeweight=".398pt" strokecolor="#000000">
                <v:path arrowok="t"/>
              </v:shape>
            </v:group>
            <v:group style="position:absolute;left:5890;top:52;width:40;height:2" coordorigin="5890,52" coordsize="40,2">
              <v:shape style="position:absolute;left:5890;top:52;width:40;height:2" coordorigin="5890,52" coordsize="40,0" path="m5890,52l5930,52e" filled="false" stroked="true" strokeweight=".398pt" strokecolor="#000000">
                <v:path arrowok="t"/>
              </v:shape>
            </v:group>
            <v:group style="position:absolute;left:5930;top:4;width:40;height:2" coordorigin="5930,4" coordsize="40,2">
              <v:shape style="position:absolute;left:5930;top:4;width:40;height:2" coordorigin="5930,4" coordsize="40,0" path="m5930,4l5970,4e" filled="false" stroked="true" strokeweight=".398pt" strokecolor="#000000">
                <v:path arrowok="t"/>
              </v:shape>
            </v:group>
            <v:group style="position:absolute;left:5930;top:52;width:40;height:2" coordorigin="5930,52" coordsize="40,2">
              <v:shape style="position:absolute;left:5930;top:52;width:40;height:2" coordorigin="5930,52" coordsize="40,0" path="m5930,52l5970,52e" filled="false" stroked="true" strokeweight=".398pt" strokecolor="#000000">
                <v:path arrowok="t"/>
              </v:shape>
            </v:group>
            <v:group style="position:absolute;left:5970;top:4;width:40;height:2" coordorigin="5970,4" coordsize="40,2">
              <v:shape style="position:absolute;left:5970;top:4;width:40;height:2" coordorigin="5970,4" coordsize="40,0" path="m5970,4l6010,4e" filled="false" stroked="true" strokeweight=".398pt" strokecolor="#000000">
                <v:path arrowok="t"/>
              </v:shape>
            </v:group>
            <v:group style="position:absolute;left:5970;top:52;width:40;height:2" coordorigin="5970,52" coordsize="40,2">
              <v:shape style="position:absolute;left:5970;top:52;width:40;height:2" coordorigin="5970,52" coordsize="40,0" path="m5970,52l6010,52e" filled="false" stroked="true" strokeweight=".398pt" strokecolor="#000000">
                <v:path arrowok="t"/>
              </v:shape>
            </v:group>
            <v:group style="position:absolute;left:6010;top:4;width:40;height:2" coordorigin="6010,4" coordsize="40,2">
              <v:shape style="position:absolute;left:6010;top:4;width:40;height:2" coordorigin="6010,4" coordsize="40,0" path="m6010,4l6050,4e" filled="false" stroked="true" strokeweight=".398pt" strokecolor="#000000">
                <v:path arrowok="t"/>
              </v:shape>
            </v:group>
            <v:group style="position:absolute;left:6010;top:52;width:40;height:2" coordorigin="6010,52" coordsize="40,2">
              <v:shape style="position:absolute;left:6010;top:52;width:40;height:2" coordorigin="6010,52" coordsize="40,0" path="m6010,52l6050,52e" filled="false" stroked="true" strokeweight=".398pt" strokecolor="#000000">
                <v:path arrowok="t"/>
              </v:shape>
            </v:group>
            <v:group style="position:absolute;left:6050;top:4;width:40;height:2" coordorigin="6050,4" coordsize="40,2">
              <v:shape style="position:absolute;left:6050;top:4;width:40;height:2" coordorigin="6050,4" coordsize="40,0" path="m6050,4l6090,4e" filled="false" stroked="true" strokeweight=".398pt" strokecolor="#000000">
                <v:path arrowok="t"/>
              </v:shape>
            </v:group>
            <v:group style="position:absolute;left:6050;top:52;width:40;height:2" coordorigin="6050,52" coordsize="40,2">
              <v:shape style="position:absolute;left:6050;top:52;width:40;height:2" coordorigin="6050,52" coordsize="40,0" path="m6050,52l6090,52e" filled="false" stroked="true" strokeweight=".398pt" strokecolor="#000000">
                <v:path arrowok="t"/>
              </v:shape>
            </v:group>
            <v:group style="position:absolute;left:6090;top:4;width:40;height:2" coordorigin="6090,4" coordsize="40,2">
              <v:shape style="position:absolute;left:6090;top:4;width:40;height:2" coordorigin="6090,4" coordsize="40,0" path="m6090,4l6130,4e" filled="false" stroked="true" strokeweight=".398pt" strokecolor="#000000">
                <v:path arrowok="t"/>
              </v:shape>
            </v:group>
            <v:group style="position:absolute;left:6090;top:52;width:40;height:2" coordorigin="6090,52" coordsize="40,2">
              <v:shape style="position:absolute;left:6090;top:52;width:40;height:2" coordorigin="6090,52" coordsize="40,0" path="m6090,52l6130,52e" filled="false" stroked="true" strokeweight=".398pt" strokecolor="#000000">
                <v:path arrowok="t"/>
              </v:shape>
            </v:group>
            <v:group style="position:absolute;left:6130;top:4;width:40;height:2" coordorigin="6130,4" coordsize="40,2">
              <v:shape style="position:absolute;left:6130;top:4;width:40;height:2" coordorigin="6130,4" coordsize="40,0" path="m6130,4l6169,4e" filled="false" stroked="true" strokeweight=".398pt" strokecolor="#000000">
                <v:path arrowok="t"/>
              </v:shape>
            </v:group>
            <v:group style="position:absolute;left:6130;top:52;width:40;height:2" coordorigin="6130,52" coordsize="40,2">
              <v:shape style="position:absolute;left:6130;top:52;width:40;height:2" coordorigin="6130,52" coordsize="40,0" path="m6130,52l6169,52e" filled="false" stroked="true" strokeweight=".398pt" strokecolor="#000000">
                <v:path arrowok="t"/>
              </v:shape>
            </v:group>
            <v:group style="position:absolute;left:6169;top:4;width:40;height:2" coordorigin="6169,4" coordsize="40,2">
              <v:shape style="position:absolute;left:6169;top:4;width:40;height:2" coordorigin="6169,4" coordsize="40,0" path="m6169,4l6209,4e" filled="false" stroked="true" strokeweight=".398pt" strokecolor="#000000">
                <v:path arrowok="t"/>
              </v:shape>
            </v:group>
            <v:group style="position:absolute;left:6169;top:52;width:40;height:2" coordorigin="6169,52" coordsize="40,2">
              <v:shape style="position:absolute;left:6169;top:52;width:40;height:2" coordorigin="6169,52" coordsize="40,0" path="m6169,52l6209,52e" filled="false" stroked="true" strokeweight=".398pt" strokecolor="#000000">
                <v:path arrowok="t"/>
              </v:shape>
            </v:group>
            <v:group style="position:absolute;left:6202;top:4;width:40;height:2" coordorigin="6202,4" coordsize="40,2">
              <v:shape style="position:absolute;left:6202;top:4;width:40;height:2" coordorigin="6202,4" coordsize="40,0" path="m6202,4l6242,4e" filled="false" stroked="true" strokeweight=".398pt" strokecolor="#000000">
                <v:path arrowok="t"/>
              </v:shape>
            </v:group>
            <v:group style="position:absolute;left:6202;top:52;width:40;height:2" coordorigin="6202,52" coordsize="40,2">
              <v:shape style="position:absolute;left:6202;top:52;width:40;height:2" coordorigin="6202,52" coordsize="40,0" path="m6202,52l6242,52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0"/>
          <w:sz w:val="5"/>
          <w:szCs w:val="5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before="54"/>
        <w:ind w:left="3" w:right="0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Power </w:t>
      </w:r>
      <w:r>
        <w:rPr>
          <w:rFonts w:ascii="Times New Roman"/>
          <w:spacing w:val="2"/>
          <w:w w:val="105"/>
          <w:sz w:val="24"/>
        </w:rPr>
        <w:t>(</w:t>
      </w:r>
      <w:r>
        <w:rPr>
          <w:rFonts w:ascii="Arial"/>
          <w:i/>
          <w:spacing w:val="2"/>
          <w:w w:val="105"/>
          <w:sz w:val="24"/>
        </w:rPr>
        <w:t>kW</w:t>
      </w:r>
      <w:r>
        <w:rPr>
          <w:rFonts w:ascii="Arial"/>
          <w:i/>
          <w:spacing w:val="-33"/>
          <w:w w:val="105"/>
          <w:sz w:val="24"/>
        </w:rPr>
        <w:t> </w:t>
      </w:r>
      <w:r>
        <w:rPr>
          <w:rFonts w:ascii="Times New Roman"/>
          <w:w w:val="105"/>
          <w:sz w:val="24"/>
        </w:rPr>
        <w:t>)</w:t>
      </w:r>
      <w:r>
        <w:rPr>
          <w:rFonts w:ascii="Times New Roman"/>
          <w:sz w:val="24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4"/>
          <w:szCs w:val="4"/>
        </w:rPr>
      </w:pPr>
    </w:p>
    <w:tbl>
      <w:tblPr>
        <w:tblW w:w="0" w:type="auto"/>
        <w:jc w:val="left"/>
        <w:tblInd w:w="174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97"/>
        <w:gridCol w:w="1461"/>
        <w:gridCol w:w="1590"/>
        <w:gridCol w:w="1260"/>
      </w:tblGrid>
      <w:tr>
        <w:trPr>
          <w:trHeight w:val="274" w:hRule="exact"/>
        </w:trPr>
        <w:tc>
          <w:tcPr>
            <w:tcW w:w="179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Compressor</w:t>
            </w:r>
            <w:r>
              <w:rPr>
                <w:rFonts w:ascii="Times New Roman"/>
                <w:spacing w:val="5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</w:t>
            </w:r>
          </w:p>
        </w:tc>
        <w:tc>
          <w:tcPr>
            <w:tcW w:w="14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40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3406</w:t>
            </w:r>
          </w:p>
        </w:tc>
        <w:tc>
          <w:tcPr>
            <w:tcW w:w="159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50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3669</w:t>
            </w:r>
          </w:p>
        </w:tc>
        <w:tc>
          <w:tcPr>
            <w:tcW w:w="126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47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92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37%</w:t>
            </w:r>
          </w:p>
        </w:tc>
      </w:tr>
      <w:tr>
        <w:trPr>
          <w:trHeight w:val="289" w:hRule="exact"/>
        </w:trPr>
        <w:tc>
          <w:tcPr>
            <w:tcW w:w="179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Compressor</w:t>
            </w:r>
            <w:r>
              <w:rPr>
                <w:rFonts w:ascii="Times New Roman"/>
                <w:spacing w:val="5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</w:t>
            </w:r>
          </w:p>
        </w:tc>
        <w:tc>
          <w:tcPr>
            <w:tcW w:w="14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40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3911</w:t>
            </w:r>
          </w:p>
        </w:tc>
        <w:tc>
          <w:tcPr>
            <w:tcW w:w="159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0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3668</w:t>
            </w:r>
          </w:p>
        </w:tc>
        <w:tc>
          <w:tcPr>
            <w:tcW w:w="126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47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93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92%</w:t>
            </w:r>
          </w:p>
        </w:tc>
      </w:tr>
      <w:tr>
        <w:trPr>
          <w:trHeight w:val="289" w:hRule="exact"/>
        </w:trPr>
        <w:tc>
          <w:tcPr>
            <w:tcW w:w="179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Compressor</w:t>
            </w:r>
            <w:r>
              <w:rPr>
                <w:rFonts w:ascii="Times New Roman"/>
                <w:spacing w:val="5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3</w:t>
            </w:r>
          </w:p>
        </w:tc>
        <w:tc>
          <w:tcPr>
            <w:tcW w:w="14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40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1440</w:t>
            </w:r>
          </w:p>
        </w:tc>
        <w:tc>
          <w:tcPr>
            <w:tcW w:w="159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0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1453</w:t>
            </w:r>
          </w:p>
        </w:tc>
        <w:tc>
          <w:tcPr>
            <w:tcW w:w="126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47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99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05%</w:t>
            </w:r>
          </w:p>
        </w:tc>
      </w:tr>
      <w:tr>
        <w:trPr>
          <w:trHeight w:val="289" w:hRule="exact"/>
        </w:trPr>
        <w:tc>
          <w:tcPr>
            <w:tcW w:w="179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Compressor</w:t>
            </w:r>
            <w:r>
              <w:rPr>
                <w:rFonts w:ascii="Times New Roman"/>
                <w:spacing w:val="5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4</w:t>
            </w:r>
          </w:p>
        </w:tc>
        <w:tc>
          <w:tcPr>
            <w:tcW w:w="14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right="177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97"/>
                <w:sz w:val="24"/>
              </w:rPr>
              <w:t>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9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0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97"/>
                <w:sz w:val="24"/>
              </w:rPr>
              <w:t>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26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65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100%</w:t>
            </w:r>
          </w:p>
        </w:tc>
      </w:tr>
      <w:tr>
        <w:trPr>
          <w:trHeight w:val="289" w:hRule="exact"/>
        </w:trPr>
        <w:tc>
          <w:tcPr>
            <w:tcW w:w="179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Compressor</w:t>
            </w:r>
            <w:r>
              <w:rPr>
                <w:rFonts w:ascii="Times New Roman"/>
                <w:spacing w:val="5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4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40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3299</w:t>
            </w:r>
          </w:p>
        </w:tc>
        <w:tc>
          <w:tcPr>
            <w:tcW w:w="159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0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3274</w:t>
            </w:r>
          </w:p>
        </w:tc>
        <w:tc>
          <w:tcPr>
            <w:tcW w:w="126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47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99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22%</w:t>
            </w:r>
          </w:p>
        </w:tc>
      </w:tr>
      <w:tr>
        <w:trPr>
          <w:trHeight w:val="364" w:hRule="exact"/>
        </w:trPr>
        <w:tc>
          <w:tcPr>
            <w:tcW w:w="179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05"/>
                <w:sz w:val="24"/>
              </w:rPr>
              <w:t>System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46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34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12057</w:t>
            </w:r>
          </w:p>
        </w:tc>
        <w:tc>
          <w:tcPr>
            <w:tcW w:w="159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2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12103</w:t>
            </w:r>
          </w:p>
        </w:tc>
        <w:tc>
          <w:tcPr>
            <w:tcW w:w="126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47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98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73%</w:t>
            </w:r>
          </w:p>
        </w:tc>
      </w:tr>
    </w:tbl>
    <w:p>
      <w:pPr>
        <w:spacing w:line="240" w:lineRule="auto" w:before="1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before="54"/>
        <w:ind w:left="3" w:right="0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Flow</w:t>
      </w:r>
      <w:r>
        <w:rPr>
          <w:rFonts w:ascii="Times New Roman"/>
          <w:spacing w:val="16"/>
          <w:w w:val="105"/>
          <w:sz w:val="24"/>
        </w:rPr>
        <w:t> </w:t>
      </w:r>
      <w:r>
        <w:rPr>
          <w:rFonts w:ascii="Times New Roman"/>
          <w:spacing w:val="2"/>
          <w:w w:val="105"/>
          <w:sz w:val="24"/>
        </w:rPr>
        <w:t>(</w:t>
      </w:r>
      <w:r>
        <w:rPr>
          <w:rFonts w:ascii="Arial"/>
          <w:i/>
          <w:spacing w:val="2"/>
          <w:w w:val="105"/>
          <w:sz w:val="24"/>
        </w:rPr>
        <w:t>kg/s</w:t>
      </w:r>
      <w:r>
        <w:rPr>
          <w:rFonts w:ascii="Times New Roman"/>
          <w:spacing w:val="2"/>
          <w:w w:val="105"/>
          <w:sz w:val="24"/>
        </w:rPr>
        <w:t>)</w:t>
      </w:r>
      <w:r>
        <w:rPr>
          <w:rFonts w:ascii="Times New Roman"/>
          <w:spacing w:val="2"/>
          <w:sz w:val="24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4"/>
          <w:szCs w:val="4"/>
        </w:rPr>
      </w:pPr>
    </w:p>
    <w:tbl>
      <w:tblPr>
        <w:tblW w:w="0" w:type="auto"/>
        <w:jc w:val="left"/>
        <w:tblInd w:w="174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78"/>
        <w:gridCol w:w="1380"/>
        <w:gridCol w:w="1577"/>
        <w:gridCol w:w="1273"/>
      </w:tblGrid>
      <w:tr>
        <w:trPr>
          <w:trHeight w:val="274" w:hRule="exact"/>
        </w:trPr>
        <w:tc>
          <w:tcPr>
            <w:tcW w:w="187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95L</w:t>
            </w:r>
          </w:p>
        </w:tc>
        <w:tc>
          <w:tcPr>
            <w:tcW w:w="138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51</w:t>
            </w:r>
          </w:p>
        </w:tc>
        <w:tc>
          <w:tcPr>
            <w:tcW w:w="157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63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42</w:t>
            </w:r>
          </w:p>
        </w:tc>
        <w:tc>
          <w:tcPr>
            <w:tcW w:w="127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1" w:lineRule="exact"/>
              <w:ind w:left="49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93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95%</w:t>
            </w:r>
          </w:p>
        </w:tc>
      </w:tr>
      <w:tr>
        <w:trPr>
          <w:trHeight w:val="289" w:hRule="exact"/>
        </w:trPr>
        <w:tc>
          <w:tcPr>
            <w:tcW w:w="187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98L</w:t>
            </w:r>
          </w:p>
        </w:tc>
        <w:tc>
          <w:tcPr>
            <w:tcW w:w="138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75</w:t>
            </w:r>
          </w:p>
        </w:tc>
        <w:tc>
          <w:tcPr>
            <w:tcW w:w="157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63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53</w:t>
            </w:r>
          </w:p>
        </w:tc>
        <w:tc>
          <w:tcPr>
            <w:tcW w:w="127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49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93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99%</w:t>
            </w:r>
          </w:p>
        </w:tc>
      </w:tr>
      <w:tr>
        <w:trPr>
          <w:trHeight w:val="289" w:hRule="exact"/>
        </w:trPr>
        <w:tc>
          <w:tcPr>
            <w:tcW w:w="187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102L</w:t>
            </w:r>
          </w:p>
        </w:tc>
        <w:tc>
          <w:tcPr>
            <w:tcW w:w="138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35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97</w:t>
            </w:r>
          </w:p>
        </w:tc>
        <w:tc>
          <w:tcPr>
            <w:tcW w:w="157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63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79</w:t>
            </w:r>
          </w:p>
        </w:tc>
        <w:tc>
          <w:tcPr>
            <w:tcW w:w="127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49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98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72%</w:t>
            </w:r>
          </w:p>
        </w:tc>
      </w:tr>
      <w:tr>
        <w:trPr>
          <w:trHeight w:val="289" w:hRule="exact"/>
        </w:trPr>
        <w:tc>
          <w:tcPr>
            <w:tcW w:w="187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105L</w:t>
            </w:r>
          </w:p>
        </w:tc>
        <w:tc>
          <w:tcPr>
            <w:tcW w:w="138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35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65</w:t>
            </w:r>
          </w:p>
        </w:tc>
        <w:tc>
          <w:tcPr>
            <w:tcW w:w="157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63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71</w:t>
            </w:r>
          </w:p>
        </w:tc>
        <w:tc>
          <w:tcPr>
            <w:tcW w:w="127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49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98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84%</w:t>
            </w:r>
          </w:p>
        </w:tc>
      </w:tr>
      <w:tr>
        <w:trPr>
          <w:trHeight w:val="289" w:hRule="exact"/>
        </w:trPr>
        <w:tc>
          <w:tcPr>
            <w:tcW w:w="187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109L</w:t>
            </w:r>
          </w:p>
        </w:tc>
        <w:tc>
          <w:tcPr>
            <w:tcW w:w="138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35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57</w:t>
            </w:r>
          </w:p>
        </w:tc>
        <w:tc>
          <w:tcPr>
            <w:tcW w:w="157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63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37</w:t>
            </w:r>
          </w:p>
        </w:tc>
        <w:tc>
          <w:tcPr>
            <w:tcW w:w="127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49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94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27%</w:t>
            </w:r>
          </w:p>
        </w:tc>
      </w:tr>
      <w:tr>
        <w:trPr>
          <w:trHeight w:val="289" w:hRule="exact"/>
        </w:trPr>
        <w:tc>
          <w:tcPr>
            <w:tcW w:w="187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113L</w:t>
            </w:r>
          </w:p>
        </w:tc>
        <w:tc>
          <w:tcPr>
            <w:tcW w:w="138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35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09</w:t>
            </w:r>
          </w:p>
        </w:tc>
        <w:tc>
          <w:tcPr>
            <w:tcW w:w="157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63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4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84</w:t>
            </w:r>
          </w:p>
        </w:tc>
        <w:tc>
          <w:tcPr>
            <w:tcW w:w="127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49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95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05%</w:t>
            </w:r>
          </w:p>
        </w:tc>
      </w:tr>
      <w:tr>
        <w:trPr>
          <w:trHeight w:val="289" w:hRule="exact"/>
        </w:trPr>
        <w:tc>
          <w:tcPr>
            <w:tcW w:w="187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0"/>
                <w:sz w:val="24"/>
              </w:rPr>
              <w:t>Gold</w:t>
            </w:r>
            <w:r>
              <w:rPr>
                <w:rFonts w:ascii="Times New Roman"/>
                <w:spacing w:val="-2"/>
                <w:w w:val="110"/>
                <w:sz w:val="24"/>
              </w:rPr>
              <w:t> </w:t>
            </w:r>
            <w:r>
              <w:rPr>
                <w:rFonts w:ascii="Times New Roman"/>
                <w:w w:val="110"/>
                <w:sz w:val="24"/>
              </w:rPr>
              <w:t>Plant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38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35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41</w:t>
            </w:r>
          </w:p>
        </w:tc>
        <w:tc>
          <w:tcPr>
            <w:tcW w:w="157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63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35</w:t>
            </w:r>
          </w:p>
        </w:tc>
        <w:tc>
          <w:tcPr>
            <w:tcW w:w="127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49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95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14%</w:t>
            </w:r>
          </w:p>
        </w:tc>
      </w:tr>
      <w:tr>
        <w:trPr>
          <w:trHeight w:val="289" w:hRule="exact"/>
        </w:trPr>
        <w:tc>
          <w:tcPr>
            <w:tcW w:w="187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0"/>
                <w:sz w:val="24"/>
              </w:rPr>
              <w:t>Sub-shaft</w:t>
            </w:r>
            <w:r>
              <w:rPr>
                <w:rFonts w:ascii="Times New Roman"/>
                <w:spacing w:val="-22"/>
                <w:w w:val="110"/>
                <w:sz w:val="24"/>
              </w:rPr>
              <w:t> </w:t>
            </w:r>
            <w:r>
              <w:rPr>
                <w:rFonts w:ascii="Times New Roman"/>
                <w:w w:val="110"/>
                <w:sz w:val="24"/>
              </w:rPr>
              <w:t>total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38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29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34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12</w:t>
            </w:r>
          </w:p>
        </w:tc>
        <w:tc>
          <w:tcPr>
            <w:tcW w:w="157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34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76</w:t>
            </w:r>
          </w:p>
        </w:tc>
        <w:tc>
          <w:tcPr>
            <w:tcW w:w="127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49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98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09%</w:t>
            </w:r>
          </w:p>
        </w:tc>
      </w:tr>
      <w:tr>
        <w:trPr>
          <w:trHeight w:val="364" w:hRule="exact"/>
        </w:trPr>
        <w:tc>
          <w:tcPr>
            <w:tcW w:w="187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w w:val="110"/>
                <w:sz w:val="24"/>
              </w:rPr>
              <w:t>Total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38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29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41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65</w:t>
            </w:r>
          </w:p>
        </w:tc>
        <w:tc>
          <w:tcPr>
            <w:tcW w:w="157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55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41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43</w:t>
            </w:r>
          </w:p>
        </w:tc>
        <w:tc>
          <w:tcPr>
            <w:tcW w:w="127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6" w:lineRule="exact"/>
              <w:ind w:left="49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98</w:t>
            </w:r>
            <w:r>
              <w:rPr>
                <w:rFonts w:ascii="Arial"/>
                <w:i/>
                <w:sz w:val="24"/>
              </w:rPr>
              <w:t>.</w:t>
            </w:r>
            <w:r>
              <w:rPr>
                <w:rFonts w:ascii="Times New Roman"/>
                <w:sz w:val="24"/>
              </w:rPr>
              <w:t>96%</w:t>
            </w:r>
          </w:p>
        </w:tc>
      </w:tr>
    </w:tbl>
    <w:p>
      <w:pPr>
        <w:spacing w:line="240" w:lineRule="auto" w:before="1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before="54"/>
        <w:ind w:left="3" w:right="0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4"/>
        </w:rPr>
        <w:t>Pressure</w:t>
      </w:r>
      <w:r>
        <w:rPr>
          <w:rFonts w:ascii="Times New Roman"/>
          <w:spacing w:val="3"/>
          <w:w w:val="105"/>
          <w:sz w:val="24"/>
        </w:rPr>
        <w:t> </w:t>
      </w:r>
      <w:r>
        <w:rPr>
          <w:rFonts w:ascii="Times New Roman"/>
          <w:spacing w:val="7"/>
          <w:w w:val="105"/>
          <w:sz w:val="24"/>
        </w:rPr>
        <w:t>(</w:t>
      </w:r>
      <w:r>
        <w:rPr>
          <w:rFonts w:ascii="Arial"/>
          <w:i/>
          <w:spacing w:val="7"/>
          <w:w w:val="105"/>
          <w:sz w:val="24"/>
        </w:rPr>
        <w:t>kPa</w:t>
      </w:r>
      <w:r>
        <w:rPr>
          <w:rFonts w:ascii="Times New Roman"/>
          <w:spacing w:val="7"/>
          <w:w w:val="105"/>
          <w:sz w:val="24"/>
        </w:rPr>
        <w:t>)</w:t>
      </w:r>
      <w:r>
        <w:rPr>
          <w:rFonts w:ascii="Times New Roman"/>
          <w:spacing w:val="7"/>
          <w:sz w:val="24"/>
        </w:rPr>
      </w:r>
    </w:p>
    <w:p>
      <w:pPr>
        <w:pStyle w:val="BodyText"/>
        <w:tabs>
          <w:tab w:pos="2210" w:val="left" w:leader="none"/>
          <w:tab w:pos="3851" w:val="left" w:leader="none"/>
          <w:tab w:pos="5274" w:val="left" w:leader="none"/>
        </w:tabs>
        <w:spacing w:line="240" w:lineRule="auto" w:before="12"/>
        <w:ind w:left="3" w:right="0"/>
        <w:jc w:val="center"/>
      </w:pPr>
      <w:r>
        <w:rPr/>
        <w:t>Surface</w:t>
        <w:tab/>
      </w:r>
      <w:r>
        <w:rPr>
          <w:w w:val="95"/>
        </w:rPr>
        <w:t>393</w:t>
        <w:tab/>
        <w:t>396</w:t>
        <w:tab/>
      </w:r>
      <w:r>
        <w:rPr/>
        <w:t>99</w:t>
      </w:r>
      <w:r>
        <w:rPr>
          <w:rFonts w:ascii="Arial"/>
          <w:i/>
        </w:rPr>
        <w:t>.</w:t>
      </w:r>
      <w:r>
        <w:rPr/>
        <w:t>02%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3"/>
          <w:szCs w:val="3"/>
        </w:rPr>
      </w:pPr>
    </w:p>
    <w:p>
      <w:pPr>
        <w:spacing w:line="20" w:lineRule="exact"/>
        <w:ind w:left="167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312.350pt;height:.4pt;mso-position-horizontal-relative:char;mso-position-vertical-relative:line" coordorigin="0,0" coordsize="6247,8">
            <v:group style="position:absolute;left:4;top:4;width:6239;height:2" coordorigin="4,4" coordsize="6239,2">
              <v:shape style="position:absolute;left:4;top:4;width:6239;height:2" coordorigin="4,4" coordsize="6239,0" path="m4,4l6242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8"/>
          <w:szCs w:val="8"/>
        </w:rPr>
      </w:pPr>
    </w:p>
    <w:p>
      <w:pPr>
        <w:pStyle w:val="BodyText"/>
        <w:spacing w:line="240" w:lineRule="auto" w:before="55"/>
        <w:ind w:left="2476" w:right="0"/>
        <w:jc w:val="left"/>
      </w:pPr>
      <w:r>
        <w:rPr>
          <w:w w:val="105"/>
        </w:rPr>
        <w:t>Table III.2:  </w:t>
      </w:r>
      <w:bookmarkStart w:name="_bookmark143" w:id="200"/>
      <w:bookmarkEnd w:id="200"/>
      <w:r>
        <w:rPr>
          <w:w w:val="105"/>
        </w:rPr>
        <w:t>C</w:t>
      </w:r>
      <w:r>
        <w:rPr>
          <w:w w:val="105"/>
        </w:rPr>
        <w:t>ase study B: Model</w:t>
      </w:r>
      <w:r>
        <w:rPr>
          <w:spacing w:val="9"/>
          <w:w w:val="105"/>
        </w:rPr>
        <w:t> </w:t>
      </w:r>
      <w:r>
        <w:rPr>
          <w:w w:val="105"/>
        </w:rPr>
        <w:t>verification</w:t>
      </w:r>
      <w:r>
        <w:rPr/>
      </w:r>
    </w:p>
    <w:sectPr>
      <w:pgSz w:w="11910" w:h="16840"/>
      <w:pgMar w:header="420" w:footer="894" w:top="680" w:bottom="1080" w:left="1300" w:right="10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Bauhaus 93">
    <w:altName w:val="Bauhaus 93"/>
    <w:charset w:val="0"/>
    <w:family w:val="decorative"/>
    <w:pitch w:val="variable"/>
  </w:font>
  <w:font w:name="Georgia">
    <w:altName w:val="Georgia"/>
    <w:charset w:val="0"/>
    <w:family w:val="roman"/>
    <w:pitch w:val="variable"/>
  </w:font>
  <w:font w:name="Garamond">
    <w:altName w:val="Garamond"/>
    <w:charset w:val="0"/>
    <w:family w:val="roman"/>
    <w:pitch w:val="variable"/>
  </w:font>
  <w:font w:name="Century">
    <w:altName w:val="Century"/>
    <w:charset w:val="0"/>
    <w:family w:val="roman"/>
    <w:pitch w:val="variable"/>
  </w:font>
  <w:font w:name="Courier New">
    <w:altName w:val="Courier New"/>
    <w:charset w:val="0"/>
    <w:family w:val="modern"/>
    <w:pitch w:val="fixed"/>
  </w:font>
  <w:font w:name="Sitka Subheading">
    <w:altName w:val="Sitka Subheading"/>
    <w:charset w:val="0"/>
    <w:family w:val="auto"/>
    <w:pitch w:val="variable"/>
  </w:font>
  <w:font w:name="CMU Serif">
    <w:altName w:val="CMU Serif"/>
    <w:charset w:val="0"/>
    <w:family w:val="auto"/>
    <w:pitch w:val="variable"/>
  </w:font>
  <w:font w:name="Book Antiqua">
    <w:altName w:val="Book Antiqua"/>
    <w:charset w:val="0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02.098999pt;margin-top:790.95459pt;width:5.25pt;height:14pt;mso-position-horizontal-relative:page;mso-position-vertical-relative:page;z-index:-428128" type="#_x0000_t202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20" w:right="0"/>
                  <w:jc w:val="left"/>
                </w:pPr>
                <w:r>
                  <w:rPr>
                    <w:w w:val="97"/>
                  </w:rPr>
                  <w:t>i</w:t>
                </w:r>
                <w:r>
                  <w:rPr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70.865997pt;margin-top:786.317017pt;width:467.75pt;height:.1pt;mso-position-horizontal-relative:page;mso-position-vertical-relative:page;z-index:-427648" coordorigin="1417,15726" coordsize="9355,2">
          <v:shape style="position:absolute;left:1417;top:15726;width:9355;height:2" coordorigin="1417,15726" coordsize="9355,0" path="m1417,15726l10772,15726e" filled="false" stroked="true" strokeweight=".299pt" strokecolor="#000000">
            <v:path arrowok="t"/>
          </v:shape>
          <w10:wrap type="none"/>
        </v:group>
      </w:pict>
    </w:r>
    <w:r>
      <w:rPr/>
      <w:pict>
        <v:shape style="position:absolute;margin-left:74.050003pt;margin-top:790.95459pt;width:311.8pt;height:14pt;mso-position-horizontal-relative:page;mso-position-vertical-relative:page;z-index:-427624" type="#_x0000_t202" filled="false" stroked="false">
          <v:textbox inset="0,0,0,0">
            <w:txbxContent>
              <w:p>
                <w:pPr>
                  <w:spacing w:line="250" w:lineRule="exact" w:before="0"/>
                  <w:ind w:left="20" w:right="0" w:firstLine="0"/>
                  <w:jc w:val="left"/>
                  <w:rPr>
                    <w:rFonts w:ascii="Arial" w:hAnsi="Arial" w:cs="Arial" w:eastAsia="Arial"/>
                    <w:sz w:val="24"/>
                    <w:szCs w:val="24"/>
                  </w:rPr>
                </w:pPr>
                <w:r>
                  <w:rPr>
                    <w:rFonts w:ascii="Arial"/>
                    <w:i/>
                    <w:w w:val="97"/>
                    <w:sz w:val="24"/>
                  </w:rPr>
                  <w:t>Simulating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4"/>
                    <w:sz w:val="24"/>
                  </w:rPr>
                  <w:t>improvements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4"/>
                    <w:sz w:val="24"/>
                  </w:rPr>
                  <w:t>on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9"/>
                    <w:sz w:val="24"/>
                  </w:rPr>
                  <w:t>mining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88"/>
                    <w:sz w:val="24"/>
                  </w:rPr>
                  <w:t>compressed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108"/>
                    <w:sz w:val="24"/>
                  </w:rPr>
                  <w:t>air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88"/>
                    <w:sz w:val="24"/>
                  </w:rPr>
                  <w:t>systems</w:t>
                </w:r>
                <w:r>
                  <w:rPr>
                    <w:rFonts w:ascii="Arial"/>
                    <w:sz w:val="24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524.877014pt;margin-top:790.95459pt;width:15.75pt;height:14pt;mso-position-horizontal-relative:page;mso-position-vertical-relative:page;z-index:-427600" type="#_x0000_t202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40" w:right="0"/>
                  <w:jc w:val="left"/>
                </w:pPr>
                <w:r>
                  <w:rPr>
                    <w:w w:val="97"/>
                  </w:rPr>
                </w:r>
                <w:r>
                  <w:rPr/>
                  <w:fldChar w:fldCharType="begin"/>
                </w:r>
                <w:r>
                  <w:rPr>
                    <w:w w:val="97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/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70.865997pt;margin-top:786.317017pt;width:467.75pt;height:.1pt;mso-position-horizontal-relative:page;mso-position-vertical-relative:page;z-index:-427528" coordorigin="1417,15726" coordsize="9355,2">
          <v:shape style="position:absolute;left:1417;top:15726;width:9355;height:2" coordorigin="1417,15726" coordsize="9355,0" path="m1417,15726l10772,15726e" filled="false" stroked="true" strokeweight=".299pt" strokecolor="#000000">
            <v:path arrowok="t"/>
          </v:shape>
          <w10:wrap type="none"/>
        </v:group>
      </w:pict>
    </w:r>
    <w:r>
      <w:rPr/>
      <w:pict>
        <v:shape style="position:absolute;margin-left:74.050003pt;margin-top:790.95459pt;width:311.8pt;height:14pt;mso-position-horizontal-relative:page;mso-position-vertical-relative:page;z-index:-427504" type="#_x0000_t202" filled="false" stroked="false">
          <v:textbox inset="0,0,0,0">
            <w:txbxContent>
              <w:p>
                <w:pPr>
                  <w:spacing w:line="250" w:lineRule="exact" w:before="0"/>
                  <w:ind w:left="20" w:right="0" w:firstLine="0"/>
                  <w:jc w:val="left"/>
                  <w:rPr>
                    <w:rFonts w:ascii="Arial" w:hAnsi="Arial" w:cs="Arial" w:eastAsia="Arial"/>
                    <w:sz w:val="24"/>
                    <w:szCs w:val="24"/>
                  </w:rPr>
                </w:pPr>
                <w:r>
                  <w:rPr>
                    <w:rFonts w:ascii="Arial"/>
                    <w:i/>
                    <w:w w:val="97"/>
                    <w:sz w:val="24"/>
                  </w:rPr>
                  <w:t>Simulating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4"/>
                    <w:sz w:val="24"/>
                  </w:rPr>
                  <w:t>improvements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4"/>
                    <w:sz w:val="24"/>
                  </w:rPr>
                  <w:t>on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9"/>
                    <w:sz w:val="24"/>
                  </w:rPr>
                  <w:t>mining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88"/>
                    <w:sz w:val="24"/>
                  </w:rPr>
                  <w:t>compressed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108"/>
                    <w:sz w:val="24"/>
                  </w:rPr>
                  <w:t>air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88"/>
                    <w:sz w:val="24"/>
                  </w:rPr>
                  <w:t>systems</w:t>
                </w:r>
                <w:r>
                  <w:rPr>
                    <w:rFonts w:ascii="Arial"/>
                    <w:sz w:val="24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524.877014pt;margin-top:790.95459pt;width:15.75pt;height:14pt;mso-position-horizontal-relative:page;mso-position-vertical-relative:page;z-index:-427480" type="#_x0000_t202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40" w:right="0"/>
                  <w:jc w:val="left"/>
                </w:pPr>
                <w:r>
                  <w:rPr>
                    <w:w w:val="97"/>
                  </w:rPr>
                </w:r>
                <w:r>
                  <w:rPr/>
                  <w:fldChar w:fldCharType="begin"/>
                </w:r>
                <w:r>
                  <w:rPr>
                    <w:w w:val="97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</w:t>
                </w:r>
                <w:r>
                  <w:rPr/>
                  <w:fldChar w:fldCharType="end"/>
                </w:r>
                <w:r>
                  <w:rPr/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70.865997pt;margin-top:786.317017pt;width:467.75pt;height:.1pt;mso-position-horizontal-relative:page;mso-position-vertical-relative:page;z-index:-427408" coordorigin="1417,15726" coordsize="9355,2">
          <v:shape style="position:absolute;left:1417;top:15726;width:9355;height:2" coordorigin="1417,15726" coordsize="9355,0" path="m1417,15726l10772,15726e" filled="false" stroked="true" strokeweight=".299pt" strokecolor="#000000">
            <v:path arrowok="t"/>
          </v:shape>
          <w10:wrap type="none"/>
        </v:group>
      </w:pict>
    </w:r>
    <w:r>
      <w:rPr/>
      <w:pict>
        <v:shape style="position:absolute;margin-left:74.050003pt;margin-top:790.95459pt;width:311.8pt;height:14pt;mso-position-horizontal-relative:page;mso-position-vertical-relative:page;z-index:-427384" type="#_x0000_t202" filled="false" stroked="false">
          <v:textbox inset="0,0,0,0">
            <w:txbxContent>
              <w:p>
                <w:pPr>
                  <w:spacing w:line="250" w:lineRule="exact" w:before="0"/>
                  <w:ind w:left="20" w:right="0" w:firstLine="0"/>
                  <w:jc w:val="left"/>
                  <w:rPr>
                    <w:rFonts w:ascii="Arial" w:hAnsi="Arial" w:cs="Arial" w:eastAsia="Arial"/>
                    <w:sz w:val="24"/>
                    <w:szCs w:val="24"/>
                  </w:rPr>
                </w:pPr>
                <w:r>
                  <w:rPr>
                    <w:rFonts w:ascii="Arial"/>
                    <w:i/>
                    <w:w w:val="97"/>
                    <w:sz w:val="24"/>
                  </w:rPr>
                  <w:t>Simulating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4"/>
                    <w:sz w:val="24"/>
                  </w:rPr>
                  <w:t>improvements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4"/>
                    <w:sz w:val="24"/>
                  </w:rPr>
                  <w:t>on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9"/>
                    <w:sz w:val="24"/>
                  </w:rPr>
                  <w:t>mining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88"/>
                    <w:sz w:val="24"/>
                  </w:rPr>
                  <w:t>compressed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108"/>
                    <w:sz w:val="24"/>
                  </w:rPr>
                  <w:t>air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88"/>
                    <w:sz w:val="24"/>
                  </w:rPr>
                  <w:t>systems</w:t>
                </w:r>
                <w:r>
                  <w:rPr>
                    <w:rFonts w:ascii="Arial"/>
                    <w:sz w:val="24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524.877014pt;margin-top:790.95459pt;width:15.75pt;height:14pt;mso-position-horizontal-relative:page;mso-position-vertical-relative:page;z-index:-427360" type="#_x0000_t202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40" w:right="0"/>
                  <w:jc w:val="left"/>
                </w:pPr>
                <w:r>
                  <w:rPr>
                    <w:w w:val="97"/>
                  </w:rPr>
                </w:r>
                <w:r>
                  <w:rPr/>
                  <w:fldChar w:fldCharType="begin"/>
                </w:r>
                <w:r>
                  <w:rPr>
                    <w:w w:val="97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25</w:t>
                </w:r>
                <w:r>
                  <w:rPr/>
                  <w:fldChar w:fldCharType="end"/>
                </w:r>
                <w:r>
                  <w:rPr/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70.865997pt;margin-top:786.317017pt;width:467.75pt;height:.1pt;mso-position-horizontal-relative:page;mso-position-vertical-relative:page;z-index:-427288" coordorigin="1417,15726" coordsize="9355,2">
          <v:shape style="position:absolute;left:1417;top:15726;width:9355;height:2" coordorigin="1417,15726" coordsize="9355,0" path="m1417,15726l10772,15726e" filled="false" stroked="true" strokeweight=".299pt" strokecolor="#000000">
            <v:path arrowok="t"/>
          </v:shape>
          <w10:wrap type="none"/>
        </v:group>
      </w:pict>
    </w:r>
    <w:r>
      <w:rPr/>
      <w:pict>
        <v:shape style="position:absolute;margin-left:74.050003pt;margin-top:790.95459pt;width:311.8pt;height:14pt;mso-position-horizontal-relative:page;mso-position-vertical-relative:page;z-index:-427264" type="#_x0000_t202" filled="false" stroked="false">
          <v:textbox inset="0,0,0,0">
            <w:txbxContent>
              <w:p>
                <w:pPr>
                  <w:spacing w:line="250" w:lineRule="exact" w:before="0"/>
                  <w:ind w:left="20" w:right="0" w:firstLine="0"/>
                  <w:jc w:val="left"/>
                  <w:rPr>
                    <w:rFonts w:ascii="Arial" w:hAnsi="Arial" w:cs="Arial" w:eastAsia="Arial"/>
                    <w:sz w:val="24"/>
                    <w:szCs w:val="24"/>
                  </w:rPr>
                </w:pPr>
                <w:r>
                  <w:rPr>
                    <w:rFonts w:ascii="Arial"/>
                    <w:i/>
                    <w:w w:val="97"/>
                    <w:sz w:val="24"/>
                  </w:rPr>
                  <w:t>Simulating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4"/>
                    <w:sz w:val="24"/>
                  </w:rPr>
                  <w:t>improvements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4"/>
                    <w:sz w:val="24"/>
                  </w:rPr>
                  <w:t>on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9"/>
                    <w:sz w:val="24"/>
                  </w:rPr>
                  <w:t>mining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88"/>
                    <w:sz w:val="24"/>
                  </w:rPr>
                  <w:t>compressed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108"/>
                    <w:sz w:val="24"/>
                  </w:rPr>
                  <w:t>air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88"/>
                    <w:sz w:val="24"/>
                  </w:rPr>
                  <w:t>systems</w:t>
                </w:r>
                <w:r>
                  <w:rPr>
                    <w:rFonts w:ascii="Arial"/>
                    <w:sz w:val="24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524.877014pt;margin-top:790.95459pt;width:15.75pt;height:14pt;mso-position-horizontal-relative:page;mso-position-vertical-relative:page;z-index:-427240" type="#_x0000_t202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40" w:right="0"/>
                  <w:jc w:val="left"/>
                </w:pPr>
                <w:r>
                  <w:rPr>
                    <w:w w:val="97"/>
                  </w:rPr>
                </w:r>
                <w:r>
                  <w:rPr/>
                  <w:fldChar w:fldCharType="begin"/>
                </w:r>
                <w:r>
                  <w:rPr>
                    <w:w w:val="97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38</w:t>
                </w:r>
                <w:r>
                  <w:rPr/>
                  <w:fldChar w:fldCharType="end"/>
                </w:r>
                <w:r>
                  <w:rPr/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297.871002pt;margin-top:790.95459pt;width:13.75pt;height:14pt;mso-position-horizontal-relative:page;mso-position-vertical-relative:page;z-index:-427216" type="#_x0000_t202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20" w:right="0"/>
                  <w:jc w:val="left"/>
                </w:pPr>
                <w:r>
                  <w:rPr>
                    <w:w w:val="97"/>
                  </w:rPr>
                  <w:t>58</w:t>
                </w:r>
                <w:r>
                  <w:rPr/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4.050003pt;margin-top:790.95459pt;width:311.8pt;height:14pt;mso-position-horizontal-relative:page;mso-position-vertical-relative:page;z-index:-427192" type="#_x0000_t202" filled="false" stroked="false">
          <v:textbox inset="0,0,0,0">
            <w:txbxContent>
              <w:p>
                <w:pPr>
                  <w:spacing w:line="250" w:lineRule="exact" w:before="0"/>
                  <w:ind w:left="20" w:right="0" w:firstLine="0"/>
                  <w:jc w:val="left"/>
                  <w:rPr>
                    <w:rFonts w:ascii="Arial" w:hAnsi="Arial" w:cs="Arial" w:eastAsia="Arial"/>
                    <w:sz w:val="24"/>
                    <w:szCs w:val="24"/>
                  </w:rPr>
                </w:pPr>
                <w:r>
                  <w:rPr>
                    <w:rFonts w:ascii="Arial"/>
                    <w:i/>
                    <w:w w:val="97"/>
                    <w:sz w:val="24"/>
                  </w:rPr>
                  <w:t>Simulating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4"/>
                    <w:sz w:val="24"/>
                  </w:rPr>
                  <w:t>improvements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4"/>
                    <w:sz w:val="24"/>
                  </w:rPr>
                  <w:t>on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9"/>
                    <w:sz w:val="24"/>
                  </w:rPr>
                  <w:t>mining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88"/>
                    <w:sz w:val="24"/>
                  </w:rPr>
                  <w:t>compressed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108"/>
                    <w:sz w:val="24"/>
                  </w:rPr>
                  <w:t>air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88"/>
                    <w:sz w:val="24"/>
                  </w:rPr>
                  <w:t>systems</w:t>
                </w:r>
                <w:r>
                  <w:rPr>
                    <w:rFonts w:ascii="Arial"/>
                    <w:sz w:val="24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525.877014pt;margin-top:790.95459pt;width:13.75pt;height:14pt;mso-position-horizontal-relative:page;mso-position-vertical-relative:page;z-index:-427168" type="#_x0000_t202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20" w:right="0"/>
                  <w:jc w:val="left"/>
                </w:pPr>
                <w:r>
                  <w:rPr>
                    <w:w w:val="97"/>
                  </w:rPr>
                  <w:t>59</w:t>
                </w:r>
                <w:r>
                  <w:rPr/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297.871002pt;margin-top:790.95459pt;width:13.75pt;height:14pt;mso-position-horizontal-relative:page;mso-position-vertical-relative:page;z-index:-427144" type="#_x0000_t202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20" w:right="0"/>
                  <w:jc w:val="left"/>
                </w:pPr>
                <w:r>
                  <w:rPr>
                    <w:w w:val="97"/>
                  </w:rPr>
                  <w:t>60</w:t>
                </w:r>
                <w:r>
                  <w:rPr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70.865997pt;margin-top:786.317017pt;width:467.75pt;height:.1pt;mso-position-horizontal-relative:page;mso-position-vertical-relative:page;z-index:-427072" coordorigin="1417,15726" coordsize="9355,2">
          <v:shape style="position:absolute;left:1417;top:15726;width:9355;height:2" coordorigin="1417,15726" coordsize="9355,0" path="m1417,15726l10772,15726e" filled="false" stroked="true" strokeweight=".299pt" strokecolor="#000000">
            <v:path arrowok="t"/>
          </v:shape>
          <w10:wrap type="none"/>
        </v:group>
      </w:pict>
    </w:r>
    <w:r>
      <w:rPr/>
      <w:pict>
        <v:shape style="position:absolute;margin-left:74.050003pt;margin-top:790.95459pt;width:311.8pt;height:14pt;mso-position-horizontal-relative:page;mso-position-vertical-relative:page;z-index:-427048" type="#_x0000_t202" filled="false" stroked="false">
          <v:textbox inset="0,0,0,0">
            <w:txbxContent>
              <w:p>
                <w:pPr>
                  <w:spacing w:line="250" w:lineRule="exact" w:before="0"/>
                  <w:ind w:left="20" w:right="0" w:firstLine="0"/>
                  <w:jc w:val="left"/>
                  <w:rPr>
                    <w:rFonts w:ascii="Arial" w:hAnsi="Arial" w:cs="Arial" w:eastAsia="Arial"/>
                    <w:sz w:val="24"/>
                    <w:szCs w:val="24"/>
                  </w:rPr>
                </w:pPr>
                <w:r>
                  <w:rPr>
                    <w:rFonts w:ascii="Arial"/>
                    <w:i/>
                    <w:w w:val="97"/>
                    <w:sz w:val="24"/>
                  </w:rPr>
                  <w:t>Simulating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4"/>
                    <w:sz w:val="24"/>
                  </w:rPr>
                  <w:t>improvements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4"/>
                    <w:sz w:val="24"/>
                  </w:rPr>
                  <w:t>on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9"/>
                    <w:sz w:val="24"/>
                  </w:rPr>
                  <w:t>mining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88"/>
                    <w:sz w:val="24"/>
                  </w:rPr>
                  <w:t>compressed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108"/>
                    <w:sz w:val="24"/>
                  </w:rPr>
                  <w:t>air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88"/>
                    <w:sz w:val="24"/>
                  </w:rPr>
                  <w:t>systems</w:t>
                </w:r>
                <w:r>
                  <w:rPr>
                    <w:rFonts w:ascii="Arial"/>
                    <w:sz w:val="24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524.877014pt;margin-top:790.95459pt;width:15.75pt;height:14pt;mso-position-horizontal-relative:page;mso-position-vertical-relative:page;z-index:-427024" type="#_x0000_t202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40" w:right="0"/>
                  <w:jc w:val="left"/>
                </w:pPr>
                <w:r>
                  <w:rPr>
                    <w:w w:val="97"/>
                  </w:rPr>
                </w:r>
                <w:r>
                  <w:rPr/>
                  <w:fldChar w:fldCharType="begin"/>
                </w:r>
                <w:r>
                  <w:rPr>
                    <w:w w:val="97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61</w:t>
                </w:r>
                <w:r>
                  <w:rPr/>
                  <w:fldChar w:fldCharType="end"/>
                </w:r>
                <w:r>
                  <w:rPr/>
                </w:r>
              </w:p>
            </w:txbxContent>
          </v:textbox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297.871002pt;margin-top:790.95459pt;width:13.75pt;height:14pt;mso-position-horizontal-relative:page;mso-position-vertical-relative:page;z-index:-427000" type="#_x0000_t202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20" w:right="0"/>
                  <w:jc w:val="left"/>
                </w:pPr>
                <w:r>
                  <w:rPr>
                    <w:w w:val="97"/>
                  </w:rPr>
                  <w:t>64</w:t>
                </w:r>
                <w:r>
                  <w:rPr/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297.871002pt;margin-top:790.95459pt;width:13.75pt;height:14pt;mso-position-horizontal-relative:page;mso-position-vertical-relative:page;z-index:-426976" type="#_x0000_t202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20" w:right="0"/>
                  <w:jc w:val="left"/>
                </w:pPr>
                <w:r>
                  <w:rPr>
                    <w:w w:val="97"/>
                  </w:rPr>
                  <w:t>66</w:t>
                </w:r>
                <w:r>
                  <w:rPr/>
                </w:r>
              </w:p>
            </w:txbxContent>
          </v:textbox>
          <w10:wrap type="none"/>
        </v:shape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4.050003pt;margin-top:790.14856pt;width:373.4pt;height:14.8pt;mso-position-horizontal-relative:page;mso-position-vertical-relative:page;z-index:-426904" type="#_x0000_t202" filled="false" stroked="false">
          <v:textbox inset="0,0,0,0">
            <w:txbxContent>
              <w:p>
                <w:pPr>
                  <w:spacing w:line="266" w:lineRule="exact" w:before="0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>
                  <w:rPr>
                    <w:rFonts w:ascii="Arial"/>
                    <w:i/>
                    <w:w w:val="97"/>
                    <w:sz w:val="24"/>
                  </w:rPr>
                  <w:t>Simulating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103"/>
                    <w:sz w:val="24"/>
                  </w:rPr>
                  <w:t>impr</w:t>
                </w:r>
                <w:r>
                  <w:rPr>
                    <w:rFonts w:ascii="Arial"/>
                    <w:i/>
                    <w:spacing w:val="-13"/>
                    <w:w w:val="89"/>
                    <w:sz w:val="24"/>
                  </w:rPr>
                  <w:t>o</w:t>
                </w:r>
                <w:r>
                  <w:rPr>
                    <w:rFonts w:ascii="Times New Roman"/>
                    <w:spacing w:val="-140"/>
                    <w:w w:val="114"/>
                    <w:position w:val="2"/>
                    <w:sz w:val="24"/>
                  </w:rPr>
                  <w:t>F</w:t>
                </w:r>
                <w:r>
                  <w:rPr>
                    <w:rFonts w:ascii="Arial"/>
                    <w:i/>
                    <w:w w:val="89"/>
                    <w:sz w:val="24"/>
                  </w:rPr>
                  <w:t>v</w:t>
                </w:r>
                <w:r>
                  <w:rPr>
                    <w:rFonts w:ascii="Arial"/>
                    <w:i/>
                    <w:spacing w:val="-76"/>
                    <w:w w:val="80"/>
                    <w:sz w:val="24"/>
                  </w:rPr>
                  <w:t>e</w:t>
                </w:r>
                <w:r>
                  <w:rPr>
                    <w:rFonts w:ascii="Times New Roman"/>
                    <w:w w:val="97"/>
                    <w:position w:val="2"/>
                    <w:sz w:val="24"/>
                  </w:rPr>
                  <w:t>i</w:t>
                </w:r>
                <w:r>
                  <w:rPr>
                    <w:rFonts w:ascii="Times New Roman"/>
                    <w:spacing w:val="-107"/>
                    <w:w w:val="97"/>
                    <w:position w:val="2"/>
                    <w:sz w:val="24"/>
                  </w:rPr>
                  <w:t>g</w:t>
                </w:r>
                <w:r>
                  <w:rPr>
                    <w:rFonts w:ascii="Arial"/>
                    <w:i/>
                    <w:spacing w:val="-85"/>
                    <w:w w:val="95"/>
                    <w:sz w:val="24"/>
                  </w:rPr>
                  <w:t>m</w:t>
                </w:r>
                <w:r>
                  <w:rPr>
                    <w:rFonts w:ascii="Times New Roman"/>
                    <w:spacing w:val="-46"/>
                    <w:w w:val="108"/>
                    <w:position w:val="2"/>
                    <w:sz w:val="24"/>
                  </w:rPr>
                  <w:t>u</w:t>
                </w:r>
                <w:r>
                  <w:rPr>
                    <w:rFonts w:ascii="Arial"/>
                    <w:i/>
                    <w:spacing w:val="-62"/>
                    <w:w w:val="80"/>
                    <w:sz w:val="24"/>
                  </w:rPr>
                  <w:t>e</w:t>
                </w:r>
                <w:r>
                  <w:rPr>
                    <w:rFonts w:ascii="Times New Roman"/>
                    <w:spacing w:val="-29"/>
                    <w:w w:val="113"/>
                    <w:position w:val="2"/>
                    <w:sz w:val="24"/>
                  </w:rPr>
                  <w:t>r</w:t>
                </w:r>
                <w:r>
                  <w:rPr>
                    <w:rFonts w:ascii="Arial"/>
                    <w:i/>
                    <w:spacing w:val="-103"/>
                    <w:w w:val="98"/>
                    <w:sz w:val="24"/>
                  </w:rPr>
                  <w:t>n</w:t>
                </w:r>
                <w:r>
                  <w:rPr>
                    <w:rFonts w:ascii="Times New Roman"/>
                    <w:spacing w:val="-2"/>
                    <w:w w:val="97"/>
                    <w:position w:val="2"/>
                    <w:sz w:val="24"/>
                  </w:rPr>
                  <w:t>e</w:t>
                </w:r>
                <w:r>
                  <w:rPr>
                    <w:rFonts w:ascii="Arial"/>
                    <w:i/>
                    <w:w w:val="116"/>
                    <w:sz w:val="24"/>
                  </w:rPr>
                  <w:t>t</w:t>
                </w:r>
                <w:r>
                  <w:rPr>
                    <w:rFonts w:ascii="Arial"/>
                    <w:i/>
                    <w:spacing w:val="-94"/>
                    <w:w w:val="79"/>
                    <w:sz w:val="24"/>
                  </w:rPr>
                  <w:t>s</w:t>
                </w:r>
                <w:r>
                  <w:rPr>
                    <w:rFonts w:ascii="Times New Roman"/>
                    <w:w w:val="105"/>
                    <w:position w:val="2"/>
                    <w:sz w:val="24"/>
                  </w:rPr>
                  <w:t>II</w:t>
                </w:r>
                <w:r>
                  <w:rPr>
                    <w:rFonts w:ascii="Times New Roman"/>
                    <w:spacing w:val="-57"/>
                    <w:w w:val="107"/>
                    <w:position w:val="2"/>
                    <w:sz w:val="24"/>
                  </w:rPr>
                  <w:t>.</w:t>
                </w:r>
                <w:r>
                  <w:rPr>
                    <w:rFonts w:ascii="Arial"/>
                    <w:i/>
                    <w:spacing w:val="-63"/>
                    <w:w w:val="89"/>
                    <w:sz w:val="24"/>
                  </w:rPr>
                  <w:t>o</w:t>
                </w:r>
                <w:r>
                  <w:rPr>
                    <w:rFonts w:ascii="Times New Roman"/>
                    <w:spacing w:val="-55"/>
                    <w:w w:val="97"/>
                    <w:position w:val="2"/>
                    <w:sz w:val="24"/>
                  </w:rPr>
                  <w:t>1</w:t>
                </w:r>
                <w:r>
                  <w:rPr>
                    <w:rFonts w:ascii="Arial"/>
                    <w:i/>
                    <w:spacing w:val="-78"/>
                    <w:w w:val="98"/>
                    <w:sz w:val="24"/>
                  </w:rPr>
                  <w:t>n</w:t>
                </w:r>
                <w:r>
                  <w:rPr>
                    <w:rFonts w:ascii="Times New Roman"/>
                    <w:w w:val="97"/>
                    <w:position w:val="2"/>
                    <w:sz w:val="24"/>
                  </w:rPr>
                  <w:t>:</w:t>
                </w:r>
                <w:r>
                  <w:rPr>
                    <w:rFonts w:ascii="Times New Roman"/>
                    <w:position w:val="2"/>
                    <w:sz w:val="24"/>
                  </w:rPr>
                  <w:t> </w:t>
                </w:r>
                <w:r>
                  <w:rPr>
                    <w:rFonts w:ascii="Times New Roman"/>
                    <w:spacing w:val="-24"/>
                    <w:position w:val="2"/>
                    <w:sz w:val="24"/>
                  </w:rPr>
                  <w:t> </w:t>
                </w:r>
                <w:r>
                  <w:rPr>
                    <w:rFonts w:ascii="Arial"/>
                    <w:i/>
                    <w:spacing w:val="-184"/>
                    <w:w w:val="95"/>
                    <w:sz w:val="24"/>
                  </w:rPr>
                  <w:t>m</w:t>
                </w:r>
                <w:r>
                  <w:rPr>
                    <w:rFonts w:ascii="Times New Roman"/>
                    <w:spacing w:val="-32"/>
                    <w:w w:val="100"/>
                    <w:position w:val="2"/>
                    <w:sz w:val="24"/>
                  </w:rPr>
                  <w:t>M</w:t>
                </w:r>
                <w:r>
                  <w:rPr>
                    <w:rFonts w:ascii="Arial"/>
                    <w:i/>
                    <w:spacing w:val="-41"/>
                    <w:w w:val="134"/>
                    <w:sz w:val="24"/>
                  </w:rPr>
                  <w:t>i</w:t>
                </w:r>
                <w:r>
                  <w:rPr>
                    <w:rFonts w:ascii="Times New Roman"/>
                    <w:spacing w:val="-25"/>
                    <w:w w:val="97"/>
                    <w:position w:val="2"/>
                    <w:sz w:val="24"/>
                  </w:rPr>
                  <w:t>i</w:t>
                </w:r>
                <w:r>
                  <w:rPr>
                    <w:rFonts w:ascii="Arial"/>
                    <w:i/>
                    <w:spacing w:val="-107"/>
                    <w:w w:val="98"/>
                    <w:sz w:val="24"/>
                  </w:rPr>
                  <w:t>n</w:t>
                </w:r>
                <w:r>
                  <w:rPr>
                    <w:rFonts w:ascii="Times New Roman"/>
                    <w:spacing w:val="-24"/>
                    <w:w w:val="108"/>
                    <w:position w:val="2"/>
                    <w:sz w:val="24"/>
                  </w:rPr>
                  <w:t>n</w:t>
                </w:r>
                <w:r>
                  <w:rPr>
                    <w:rFonts w:ascii="Arial"/>
                    <w:i/>
                    <w:spacing w:val="-49"/>
                    <w:w w:val="134"/>
                    <w:sz w:val="24"/>
                  </w:rPr>
                  <w:t>i</w:t>
                </w:r>
                <w:r>
                  <w:rPr>
                    <w:rFonts w:ascii="Times New Roman"/>
                    <w:spacing w:val="-56"/>
                    <w:w w:val="97"/>
                    <w:position w:val="2"/>
                    <w:sz w:val="24"/>
                  </w:rPr>
                  <w:t>e</w:t>
                </w:r>
                <w:r>
                  <w:rPr>
                    <w:rFonts w:ascii="Arial"/>
                    <w:i/>
                    <w:w w:val="98"/>
                    <w:sz w:val="24"/>
                  </w:rPr>
                  <w:t>n</w:t>
                </w:r>
                <w:r>
                  <w:rPr>
                    <w:rFonts w:ascii="Arial"/>
                    <w:i/>
                    <w:spacing w:val="-106"/>
                    <w:w w:val="80"/>
                    <w:sz w:val="24"/>
                  </w:rPr>
                  <w:t>g</w:t>
                </w:r>
                <w:r>
                  <w:rPr>
                    <w:rFonts w:ascii="Times New Roman"/>
                    <w:w w:val="101"/>
                    <w:position w:val="2"/>
                    <w:sz w:val="24"/>
                  </w:rPr>
                  <w:t>A</w:t>
                </w:r>
                <w:r>
                  <w:rPr>
                    <w:rFonts w:ascii="Times New Roman"/>
                    <w:spacing w:val="-52"/>
                    <w:w w:val="97"/>
                    <w:position w:val="2"/>
                    <w:sz w:val="24"/>
                  </w:rPr>
                  <w:t>:</w:t>
                </w:r>
                <w:r>
                  <w:rPr>
                    <w:rFonts w:ascii="Arial"/>
                    <w:i/>
                    <w:w w:val="89"/>
                    <w:sz w:val="24"/>
                  </w:rPr>
                  <w:t>c</w:t>
                </w:r>
                <w:r>
                  <w:rPr>
                    <w:rFonts w:ascii="Arial"/>
                    <w:i/>
                    <w:spacing w:val="-98"/>
                    <w:w w:val="89"/>
                    <w:sz w:val="24"/>
                  </w:rPr>
                  <w:t>o</w:t>
                </w:r>
                <w:r>
                  <w:rPr>
                    <w:rFonts w:ascii="Times New Roman"/>
                    <w:spacing w:val="-32"/>
                    <w:w w:val="97"/>
                    <w:position w:val="2"/>
                    <w:sz w:val="24"/>
                  </w:rPr>
                  <w:t>S</w:t>
                </w:r>
                <w:r>
                  <w:rPr>
                    <w:rFonts w:ascii="Arial"/>
                    <w:i/>
                    <w:spacing w:val="-159"/>
                    <w:w w:val="95"/>
                    <w:sz w:val="24"/>
                  </w:rPr>
                  <w:t>m</w:t>
                </w:r>
                <w:r>
                  <w:rPr>
                    <w:rFonts w:ascii="Times New Roman"/>
                    <w:w w:val="97"/>
                    <w:position w:val="2"/>
                    <w:sz w:val="24"/>
                  </w:rPr>
                  <w:t>i</w:t>
                </w:r>
                <w:r>
                  <w:rPr>
                    <w:rFonts w:ascii="Times New Roman"/>
                    <w:spacing w:val="-102"/>
                    <w:w w:val="104"/>
                    <w:position w:val="2"/>
                    <w:sz w:val="24"/>
                  </w:rPr>
                  <w:t>m</w:t>
                </w:r>
                <w:r>
                  <w:rPr>
                    <w:rFonts w:ascii="Arial"/>
                    <w:i/>
                    <w:spacing w:val="-18"/>
                    <w:w w:val="89"/>
                    <w:sz w:val="24"/>
                  </w:rPr>
                  <w:t>p</w:t>
                </w:r>
                <w:r>
                  <w:rPr>
                    <w:rFonts w:ascii="Times New Roman"/>
                    <w:spacing w:val="-112"/>
                    <w:w w:val="108"/>
                    <w:position w:val="2"/>
                    <w:sz w:val="24"/>
                  </w:rPr>
                  <w:t>u</w:t>
                </w:r>
                <w:r>
                  <w:rPr>
                    <w:rFonts w:ascii="Arial"/>
                    <w:i/>
                    <w:w w:val="123"/>
                    <w:sz w:val="24"/>
                  </w:rPr>
                  <w:t>r</w:t>
                </w:r>
                <w:r>
                  <w:rPr>
                    <w:rFonts w:ascii="Arial"/>
                    <w:i/>
                    <w:spacing w:val="-94"/>
                    <w:w w:val="80"/>
                    <w:sz w:val="24"/>
                  </w:rPr>
                  <w:t>e</w:t>
                </w:r>
                <w:r>
                  <w:rPr>
                    <w:rFonts w:ascii="Times New Roman"/>
                    <w:w w:val="97"/>
                    <w:position w:val="2"/>
                    <w:sz w:val="24"/>
                  </w:rPr>
                  <w:t>l</w:t>
                </w:r>
                <w:r>
                  <w:rPr>
                    <w:rFonts w:ascii="Times New Roman"/>
                    <w:spacing w:val="-89"/>
                    <w:w w:val="109"/>
                    <w:position w:val="2"/>
                    <w:sz w:val="24"/>
                  </w:rPr>
                  <w:t>a</w:t>
                </w:r>
                <w:r>
                  <w:rPr>
                    <w:rFonts w:ascii="Arial"/>
                    <w:i/>
                    <w:spacing w:val="-7"/>
                    <w:w w:val="79"/>
                    <w:sz w:val="24"/>
                  </w:rPr>
                  <w:t>s</w:t>
                </w:r>
                <w:r>
                  <w:rPr>
                    <w:rFonts w:ascii="Times New Roman"/>
                    <w:spacing w:val="-85"/>
                    <w:w w:val="136"/>
                    <w:position w:val="2"/>
                    <w:sz w:val="24"/>
                  </w:rPr>
                  <w:t>t</w:t>
                </w:r>
                <w:r>
                  <w:rPr>
                    <w:rFonts w:ascii="Arial"/>
                    <w:i/>
                    <w:spacing w:val="-12"/>
                    <w:w w:val="79"/>
                    <w:sz w:val="24"/>
                  </w:rPr>
                  <w:t>s</w:t>
                </w:r>
                <w:r>
                  <w:rPr>
                    <w:rFonts w:ascii="Times New Roman"/>
                    <w:spacing w:val="-54"/>
                    <w:w w:val="97"/>
                    <w:position w:val="2"/>
                    <w:sz w:val="24"/>
                  </w:rPr>
                  <w:t>i</w:t>
                </w:r>
                <w:r>
                  <w:rPr>
                    <w:rFonts w:ascii="Arial"/>
                    <w:i/>
                    <w:spacing w:val="-54"/>
                    <w:w w:val="80"/>
                    <w:sz w:val="24"/>
                  </w:rPr>
                  <w:t>e</w:t>
                </w:r>
                <w:r>
                  <w:rPr>
                    <w:rFonts w:ascii="Times New Roman"/>
                    <w:spacing w:val="-64"/>
                    <w:w w:val="97"/>
                    <w:position w:val="2"/>
                    <w:sz w:val="24"/>
                  </w:rPr>
                  <w:t>o</w:t>
                </w:r>
                <w:r>
                  <w:rPr>
                    <w:rFonts w:ascii="Arial"/>
                    <w:i/>
                    <w:spacing w:val="-56"/>
                    <w:w w:val="89"/>
                    <w:sz w:val="24"/>
                  </w:rPr>
                  <w:t>d</w:t>
                </w:r>
                <w:r>
                  <w:rPr>
                    <w:rFonts w:ascii="Times New Roman"/>
                    <w:spacing w:val="9"/>
                    <w:w w:val="108"/>
                    <w:position w:val="2"/>
                    <w:sz w:val="24"/>
                  </w:rPr>
                  <w:t>n</w:t>
                </w:r>
                <w:r>
                  <w:rPr>
                    <w:rFonts w:ascii="Arial"/>
                    <w:i/>
                    <w:spacing w:val="-54"/>
                    <w:w w:val="89"/>
                    <w:sz w:val="24"/>
                  </w:rPr>
                  <w:t>a</w:t>
                </w:r>
                <w:r>
                  <w:rPr>
                    <w:rFonts w:ascii="Times New Roman"/>
                    <w:spacing w:val="-77"/>
                    <w:w w:val="108"/>
                    <w:position w:val="2"/>
                    <w:sz w:val="24"/>
                  </w:rPr>
                  <w:t>p</w:t>
                </w:r>
                <w:r>
                  <w:rPr>
                    <w:rFonts w:ascii="Arial"/>
                    <w:i/>
                    <w:w w:val="134"/>
                    <w:sz w:val="24"/>
                  </w:rPr>
                  <w:t>i</w:t>
                </w:r>
                <w:r>
                  <w:rPr>
                    <w:rFonts w:ascii="Arial"/>
                    <w:i/>
                    <w:spacing w:val="-94"/>
                    <w:w w:val="123"/>
                    <w:sz w:val="24"/>
                  </w:rPr>
                  <w:t>r</w:t>
                </w:r>
                <w:r>
                  <w:rPr>
                    <w:rFonts w:ascii="Times New Roman"/>
                    <w:w w:val="113"/>
                    <w:position w:val="2"/>
                    <w:sz w:val="24"/>
                  </w:rPr>
                  <w:t>r</w:t>
                </w:r>
                <w:r>
                  <w:rPr>
                    <w:rFonts w:ascii="Times New Roman"/>
                    <w:spacing w:val="-32"/>
                    <w:w w:val="97"/>
                    <w:position w:val="2"/>
                    <w:sz w:val="24"/>
                  </w:rPr>
                  <w:t>o</w:t>
                </w:r>
                <w:r>
                  <w:rPr>
                    <w:rFonts w:ascii="Arial"/>
                    <w:i/>
                    <w:spacing w:val="-64"/>
                    <w:w w:val="79"/>
                    <w:sz w:val="24"/>
                  </w:rPr>
                  <w:t>s</w:t>
                </w:r>
                <w:r>
                  <w:rPr>
                    <w:rFonts w:ascii="Times New Roman"/>
                    <w:spacing w:val="-41"/>
                    <w:w w:val="97"/>
                    <w:position w:val="2"/>
                    <w:sz w:val="24"/>
                  </w:rPr>
                  <w:t>c</w:t>
                </w:r>
                <w:r>
                  <w:rPr>
                    <w:rFonts w:ascii="Arial"/>
                    <w:i/>
                    <w:spacing w:val="-74"/>
                    <w:w w:val="94"/>
                    <w:sz w:val="24"/>
                  </w:rPr>
                  <w:t>y</w:t>
                </w:r>
                <w:r>
                  <w:rPr>
                    <w:rFonts w:ascii="Times New Roman"/>
                    <w:spacing w:val="-31"/>
                    <w:w w:val="97"/>
                    <w:position w:val="2"/>
                    <w:sz w:val="24"/>
                  </w:rPr>
                  <w:t>e</w:t>
                </w:r>
                <w:r>
                  <w:rPr>
                    <w:rFonts w:ascii="Arial"/>
                    <w:i/>
                    <w:spacing w:val="-65"/>
                    <w:w w:val="79"/>
                    <w:sz w:val="24"/>
                  </w:rPr>
                  <w:t>s</w:t>
                </w:r>
                <w:r>
                  <w:rPr>
                    <w:rFonts w:ascii="Times New Roman"/>
                    <w:spacing w:val="-28"/>
                    <w:w w:val="98"/>
                    <w:position w:val="2"/>
                    <w:sz w:val="24"/>
                  </w:rPr>
                  <w:t>s</w:t>
                </w:r>
                <w:r>
                  <w:rPr>
                    <w:rFonts w:ascii="Arial"/>
                    <w:i/>
                    <w:spacing w:val="-50"/>
                    <w:w w:val="116"/>
                    <w:sz w:val="24"/>
                  </w:rPr>
                  <w:t>t</w:t>
                </w:r>
                <w:r>
                  <w:rPr>
                    <w:rFonts w:ascii="Times New Roman"/>
                    <w:spacing w:val="-43"/>
                    <w:w w:val="98"/>
                    <w:position w:val="2"/>
                    <w:sz w:val="24"/>
                  </w:rPr>
                  <w:t>s</w:t>
                </w:r>
                <w:r>
                  <w:rPr>
                    <w:rFonts w:ascii="Arial"/>
                    <w:i/>
                    <w:w w:val="80"/>
                    <w:sz w:val="24"/>
                  </w:rPr>
                  <w:t>e</w:t>
                </w:r>
                <w:r>
                  <w:rPr>
                    <w:rFonts w:ascii="Arial"/>
                    <w:i/>
                    <w:spacing w:val="-180"/>
                    <w:w w:val="95"/>
                    <w:sz w:val="24"/>
                  </w:rPr>
                  <w:t>m</w:t>
                </w:r>
                <w:r>
                  <w:rPr>
                    <w:rFonts w:ascii="Times New Roman"/>
                    <w:w w:val="114"/>
                    <w:position w:val="2"/>
                    <w:sz w:val="24"/>
                  </w:rPr>
                  <w:t>F</w:t>
                </w:r>
                <w:r>
                  <w:rPr>
                    <w:rFonts w:ascii="Times New Roman"/>
                    <w:spacing w:val="-39"/>
                    <w:w w:val="97"/>
                    <w:position w:val="2"/>
                    <w:sz w:val="24"/>
                  </w:rPr>
                  <w:t>l</w:t>
                </w:r>
                <w:r>
                  <w:rPr>
                    <w:rFonts w:ascii="Arial"/>
                    <w:i/>
                    <w:spacing w:val="-58"/>
                    <w:w w:val="79"/>
                    <w:sz w:val="24"/>
                  </w:rPr>
                  <w:t>s</w:t>
                </w:r>
                <w:r>
                  <w:rPr>
                    <w:rFonts w:ascii="Times New Roman"/>
                    <w:w w:val="97"/>
                    <w:position w:val="2"/>
                    <w:sz w:val="24"/>
                  </w:rPr>
                  <w:t>ow</w:t>
                </w:r>
                <w:r>
                  <w:rPr>
                    <w:rFonts w:ascii="Times New Roman"/>
                    <w:spacing w:val="18"/>
                    <w:position w:val="2"/>
                    <w:sz w:val="24"/>
                  </w:rPr>
                  <w:t> </w:t>
                </w:r>
                <w:r>
                  <w:rPr>
                    <w:rFonts w:ascii="Times New Roman"/>
                    <w:w w:val="104"/>
                    <w:position w:val="2"/>
                    <w:sz w:val="24"/>
                  </w:rPr>
                  <w:t>diagrams</w:t>
                </w:r>
                <w:r>
                  <w:rPr>
                    <w:rFonts w:ascii="Times New Roman"/>
                    <w:sz w:val="24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524.877014pt;margin-top:790.95459pt;width:15.75pt;height:14pt;mso-position-horizontal-relative:page;mso-position-vertical-relative:page;z-index:-426880" type="#_x0000_t202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40" w:right="0"/>
                  <w:jc w:val="left"/>
                </w:pPr>
                <w:r>
                  <w:rPr>
                    <w:w w:val="97"/>
                  </w:rPr>
                </w:r>
                <w:r>
                  <w:rPr/>
                  <w:fldChar w:fldCharType="begin"/>
                </w:r>
                <w:r>
                  <w:rPr>
                    <w:w w:val="97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67</w:t>
                </w:r>
                <w:r>
                  <w:rPr/>
                  <w:fldChar w:fldCharType="end"/>
                </w:r>
                <w:r>
                  <w:rPr/>
                </w:r>
              </w:p>
            </w:txbxContent>
          </v:textbox>
          <w10:wrap type="non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70.865997pt;margin-top:786.317017pt;width:467.75pt;height:.1pt;mso-position-horizontal-relative:page;mso-position-vertical-relative:page;z-index:-426856" coordorigin="1417,15726" coordsize="9355,2">
          <v:shape style="position:absolute;left:1417;top:15726;width:9355;height:2" coordorigin="1417,15726" coordsize="9355,0" path="m1417,15726l10772,15726e" filled="false" stroked="true" strokeweight=".299pt" strokecolor="#000000">
            <v:path arrowok="t"/>
          </v:shape>
          <w10:wrap type="none"/>
        </v:group>
      </w:pict>
    </w:r>
    <w:r>
      <w:rPr/>
      <w:pict>
        <v:shape style="position:absolute;margin-left:74.050003pt;margin-top:790.95459pt;width:311.8pt;height:14pt;mso-position-horizontal-relative:page;mso-position-vertical-relative:page;z-index:-426832" type="#_x0000_t202" filled="false" stroked="false">
          <v:textbox inset="0,0,0,0">
            <w:txbxContent>
              <w:p>
                <w:pPr>
                  <w:spacing w:line="250" w:lineRule="exact" w:before="0"/>
                  <w:ind w:left="20" w:right="0" w:firstLine="0"/>
                  <w:jc w:val="left"/>
                  <w:rPr>
                    <w:rFonts w:ascii="Arial" w:hAnsi="Arial" w:cs="Arial" w:eastAsia="Arial"/>
                    <w:sz w:val="24"/>
                    <w:szCs w:val="24"/>
                  </w:rPr>
                </w:pPr>
                <w:r>
                  <w:rPr>
                    <w:rFonts w:ascii="Arial"/>
                    <w:i/>
                    <w:w w:val="97"/>
                    <w:sz w:val="24"/>
                  </w:rPr>
                  <w:t>Simulating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4"/>
                    <w:sz w:val="24"/>
                  </w:rPr>
                  <w:t>improvements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4"/>
                    <w:sz w:val="24"/>
                  </w:rPr>
                  <w:t>on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9"/>
                    <w:sz w:val="24"/>
                  </w:rPr>
                  <w:t>mining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88"/>
                    <w:sz w:val="24"/>
                  </w:rPr>
                  <w:t>compressed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108"/>
                    <w:sz w:val="24"/>
                  </w:rPr>
                  <w:t>air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88"/>
                    <w:sz w:val="24"/>
                  </w:rPr>
                  <w:t>systems</w:t>
                </w:r>
                <w:r>
                  <w:rPr>
                    <w:rFonts w:ascii="Arial"/>
                    <w:sz w:val="24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524.877014pt;margin-top:790.95459pt;width:15.75pt;height:14pt;mso-position-horizontal-relative:page;mso-position-vertical-relative:page;z-index:-426808" type="#_x0000_t202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40" w:right="0"/>
                  <w:jc w:val="left"/>
                </w:pPr>
                <w:r>
                  <w:rPr>
                    <w:w w:val="97"/>
                  </w:rPr>
                </w:r>
                <w:r>
                  <w:rPr/>
                  <w:fldChar w:fldCharType="begin"/>
                </w:r>
                <w:r>
                  <w:rPr>
                    <w:w w:val="97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68</w:t>
                </w:r>
                <w:r>
                  <w:rPr/>
                  <w:fldChar w:fldCharType="end"/>
                </w:r>
                <w:r>
                  <w:rPr/>
                </w:r>
              </w:p>
            </w:txbxContent>
          </v:textbox>
          <w10:wrap type="none"/>
        </v:shape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297.871002pt;margin-top:790.95459pt;width:13.75pt;height:14pt;mso-position-horizontal-relative:page;mso-position-vertical-relative:page;z-index:-426784" type="#_x0000_t202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20" w:right="0"/>
                  <w:jc w:val="left"/>
                </w:pPr>
                <w:r>
                  <w:rPr>
                    <w:w w:val="97"/>
                  </w:rPr>
                  <w:t>71</w:t>
                </w:r>
                <w:r>
                  <w:rPr/>
                </w:r>
              </w:p>
            </w:txbxContent>
          </v:textbox>
          <w10:wrap type="none"/>
        </v:shape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70.865997pt;margin-top:786.317017pt;width:467.75pt;height:.1pt;mso-position-horizontal-relative:page;mso-position-vertical-relative:page;z-index:-426712" coordorigin="1417,15726" coordsize="9355,2">
          <v:shape style="position:absolute;left:1417;top:15726;width:9355;height:2" coordorigin="1417,15726" coordsize="9355,0" path="m1417,15726l10772,15726e" filled="false" stroked="true" strokeweight=".299pt" strokecolor="#000000">
            <v:path arrowok="t"/>
          </v:shape>
          <w10:wrap type="none"/>
        </v:group>
      </w:pict>
    </w:r>
    <w:r>
      <w:rPr/>
      <w:pict>
        <v:shape style="position:absolute;margin-left:74.050003pt;margin-top:790.95459pt;width:311.8pt;height:14pt;mso-position-horizontal-relative:page;mso-position-vertical-relative:page;z-index:-426688" type="#_x0000_t202" filled="false" stroked="false">
          <v:textbox inset="0,0,0,0">
            <w:txbxContent>
              <w:p>
                <w:pPr>
                  <w:spacing w:line="250" w:lineRule="exact" w:before="0"/>
                  <w:ind w:left="20" w:right="0" w:firstLine="0"/>
                  <w:jc w:val="left"/>
                  <w:rPr>
                    <w:rFonts w:ascii="Arial" w:hAnsi="Arial" w:cs="Arial" w:eastAsia="Arial"/>
                    <w:sz w:val="24"/>
                    <w:szCs w:val="24"/>
                  </w:rPr>
                </w:pPr>
                <w:r>
                  <w:rPr>
                    <w:rFonts w:ascii="Arial"/>
                    <w:i/>
                    <w:w w:val="97"/>
                    <w:sz w:val="24"/>
                  </w:rPr>
                  <w:t>Simulating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4"/>
                    <w:sz w:val="24"/>
                  </w:rPr>
                  <w:t>improvements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4"/>
                    <w:sz w:val="24"/>
                  </w:rPr>
                  <w:t>on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9"/>
                    <w:sz w:val="24"/>
                  </w:rPr>
                  <w:t>mining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88"/>
                    <w:sz w:val="24"/>
                  </w:rPr>
                  <w:t>compressed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108"/>
                    <w:sz w:val="24"/>
                  </w:rPr>
                  <w:t>air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88"/>
                    <w:sz w:val="24"/>
                  </w:rPr>
                  <w:t>systems</w:t>
                </w:r>
                <w:r>
                  <w:rPr>
                    <w:rFonts w:ascii="Arial"/>
                    <w:sz w:val="24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524.877014pt;margin-top:790.95459pt;width:15.75pt;height:14pt;mso-position-horizontal-relative:page;mso-position-vertical-relative:page;z-index:-426664" type="#_x0000_t202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40" w:right="0"/>
                  <w:jc w:val="left"/>
                </w:pPr>
                <w:r>
                  <w:rPr>
                    <w:w w:val="97"/>
                  </w:rPr>
                </w:r>
                <w:r>
                  <w:rPr/>
                  <w:fldChar w:fldCharType="begin"/>
                </w:r>
                <w:r>
                  <w:rPr>
                    <w:w w:val="97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72</w:t>
                </w:r>
                <w:r>
                  <w:rPr/>
                  <w:fldChar w:fldCharType="end"/>
                </w:r>
                <w:r>
                  <w:rPr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297.846985pt;margin-top:790.95459pt;width:13.8pt;height:14pt;mso-position-horizontal-relative:page;mso-position-vertical-relative:page;z-index:-428104" type="#_x0000_t202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40" w:right="0"/>
                  <w:jc w:val="left"/>
                </w:pPr>
                <w:r>
                  <w:rPr>
                    <w:w w:val="97"/>
                  </w:rPr>
                </w:r>
                <w:r>
                  <w:rPr/>
                  <w:fldChar w:fldCharType="begin"/>
                </w:r>
                <w:r>
                  <w:rPr>
                    <w:w w:val="97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iii</w:t>
                </w:r>
                <w:r>
                  <w:rPr/>
                  <w:fldChar w:fldCharType="end"/>
                </w:r>
                <w:r>
                  <w:rPr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70.865997pt;margin-top:786.317017pt;width:467.75pt;height:.1pt;mso-position-horizontal-relative:page;mso-position-vertical-relative:page;z-index:-428032" coordorigin="1417,15726" coordsize="9355,2">
          <v:shape style="position:absolute;left:1417;top:15726;width:9355;height:2" coordorigin="1417,15726" coordsize="9355,0" path="m1417,15726l10772,15726e" filled="false" stroked="true" strokeweight=".299pt" strokecolor="#000000">
            <v:path arrowok="t"/>
          </v:shape>
          <w10:wrap type="none"/>
        </v:group>
      </w:pict>
    </w:r>
    <w:r>
      <w:rPr/>
      <w:pict>
        <v:shape style="position:absolute;margin-left:74.050003pt;margin-top:790.95459pt;width:311.8pt;height:14pt;mso-position-horizontal-relative:page;mso-position-vertical-relative:page;z-index:-428008" type="#_x0000_t202" filled="false" stroked="false">
          <v:textbox inset="0,0,0,0">
            <w:txbxContent>
              <w:p>
                <w:pPr>
                  <w:spacing w:line="250" w:lineRule="exact" w:before="0"/>
                  <w:ind w:left="20" w:right="0" w:firstLine="0"/>
                  <w:jc w:val="left"/>
                  <w:rPr>
                    <w:rFonts w:ascii="Arial" w:hAnsi="Arial" w:cs="Arial" w:eastAsia="Arial"/>
                    <w:sz w:val="24"/>
                    <w:szCs w:val="24"/>
                  </w:rPr>
                </w:pPr>
                <w:r>
                  <w:rPr>
                    <w:rFonts w:ascii="Arial"/>
                    <w:i/>
                    <w:w w:val="97"/>
                    <w:sz w:val="24"/>
                  </w:rPr>
                  <w:t>Simulating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4"/>
                    <w:sz w:val="24"/>
                  </w:rPr>
                  <w:t>improvements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4"/>
                    <w:sz w:val="24"/>
                  </w:rPr>
                  <w:t>on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9"/>
                    <w:sz w:val="24"/>
                  </w:rPr>
                  <w:t>mining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88"/>
                    <w:sz w:val="24"/>
                  </w:rPr>
                  <w:t>compressed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108"/>
                    <w:sz w:val="24"/>
                  </w:rPr>
                  <w:t>air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88"/>
                    <w:sz w:val="24"/>
                  </w:rPr>
                  <w:t>systems</w:t>
                </w:r>
                <w:r>
                  <w:rPr>
                    <w:rFonts w:ascii="Arial"/>
                    <w:sz w:val="24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527.153015pt;margin-top:790.95459pt;width:13.45pt;height:14pt;mso-position-horizontal-relative:page;mso-position-vertical-relative:page;z-index:-427984" type="#_x0000_t202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40" w:right="0"/>
                  <w:jc w:val="left"/>
                </w:pPr>
                <w:r>
                  <w:rPr>
                    <w:w w:val="100"/>
                  </w:rPr>
                </w:r>
                <w:r>
                  <w:rPr/>
                  <w:fldChar w:fldCharType="begin"/>
                </w:r>
                <w:r>
                  <w:rPr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vi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70.865997pt;margin-top:786.317017pt;width:467.75pt;height:.1pt;mso-position-horizontal-relative:page;mso-position-vertical-relative:page;z-index:-427864" coordorigin="1417,15726" coordsize="9355,2">
          <v:shape style="position:absolute;left:1417;top:15726;width:9355;height:2" coordorigin="1417,15726" coordsize="9355,0" path="m1417,15726l10772,15726e" filled="false" stroked="true" strokeweight=".299pt" strokecolor="#000000">
            <v:path arrowok="t"/>
          </v:shape>
          <w10:wrap type="none"/>
        </v:group>
      </w:pict>
    </w:r>
    <w:r>
      <w:rPr/>
      <w:pict>
        <v:shape style="position:absolute;margin-left:74.050003pt;margin-top:790.95459pt;width:311.8pt;height:14pt;mso-position-horizontal-relative:page;mso-position-vertical-relative:page;z-index:-427840" type="#_x0000_t202" filled="false" stroked="false">
          <v:textbox inset="0,0,0,0">
            <w:txbxContent>
              <w:p>
                <w:pPr>
                  <w:spacing w:line="250" w:lineRule="exact" w:before="0"/>
                  <w:ind w:left="20" w:right="0" w:firstLine="0"/>
                  <w:jc w:val="left"/>
                  <w:rPr>
                    <w:rFonts w:ascii="Arial" w:hAnsi="Arial" w:cs="Arial" w:eastAsia="Arial"/>
                    <w:sz w:val="24"/>
                    <w:szCs w:val="24"/>
                  </w:rPr>
                </w:pPr>
                <w:r>
                  <w:rPr>
                    <w:rFonts w:ascii="Arial"/>
                    <w:i/>
                    <w:w w:val="97"/>
                    <w:sz w:val="24"/>
                  </w:rPr>
                  <w:t>Simulating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4"/>
                    <w:sz w:val="24"/>
                  </w:rPr>
                  <w:t>improvements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4"/>
                    <w:sz w:val="24"/>
                  </w:rPr>
                  <w:t>on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9"/>
                    <w:sz w:val="24"/>
                  </w:rPr>
                  <w:t>mining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88"/>
                    <w:sz w:val="24"/>
                  </w:rPr>
                  <w:t>compressed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108"/>
                    <w:sz w:val="24"/>
                  </w:rPr>
                  <w:t>air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88"/>
                    <w:sz w:val="24"/>
                  </w:rPr>
                  <w:t>systems</w:t>
                </w:r>
                <w:r>
                  <w:rPr>
                    <w:rFonts w:ascii="Arial"/>
                    <w:sz w:val="24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524.901001pt;margin-top:790.95459pt;width:14.7pt;height:14pt;mso-position-horizontal-relative:page;mso-position-vertical-relative:page;z-index:-427816" type="#_x0000_t202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20" w:right="0"/>
                  <w:jc w:val="left"/>
                </w:pPr>
                <w:r>
                  <w:rPr>
                    <w:w w:val="99"/>
                  </w:rPr>
                  <w:t>vii</w:t>
                </w:r>
                <w:r>
                  <w:rPr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295.757996pt;margin-top:790.95459pt;width:17.95pt;height:14pt;mso-position-horizontal-relative:page;mso-position-vertical-relative:page;z-index:-427792" type="#_x0000_t202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20" w:right="0"/>
                  <w:jc w:val="left"/>
                </w:pPr>
                <w:r>
                  <w:rPr>
                    <w:w w:val="99"/>
                  </w:rPr>
                  <w:t>viii</w:t>
                </w:r>
                <w:r>
                  <w:rPr/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4.050003pt;margin-top:790.95459pt;width:311.8pt;height:14pt;mso-position-horizontal-relative:page;mso-position-vertical-relative:page;z-index:-427768" type="#_x0000_t202" filled="false" stroked="false">
          <v:textbox inset="0,0,0,0">
            <w:txbxContent>
              <w:p>
                <w:pPr>
                  <w:spacing w:line="250" w:lineRule="exact" w:before="0"/>
                  <w:ind w:left="20" w:right="0" w:firstLine="0"/>
                  <w:jc w:val="left"/>
                  <w:rPr>
                    <w:rFonts w:ascii="Arial" w:hAnsi="Arial" w:cs="Arial" w:eastAsia="Arial"/>
                    <w:sz w:val="24"/>
                    <w:szCs w:val="24"/>
                  </w:rPr>
                </w:pPr>
                <w:r>
                  <w:rPr>
                    <w:rFonts w:ascii="Arial"/>
                    <w:i/>
                    <w:w w:val="97"/>
                    <w:sz w:val="24"/>
                  </w:rPr>
                  <w:t>Simulating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4"/>
                    <w:sz w:val="24"/>
                  </w:rPr>
                  <w:t>improvements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4"/>
                    <w:sz w:val="24"/>
                  </w:rPr>
                  <w:t>on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99"/>
                    <w:sz w:val="24"/>
                  </w:rPr>
                  <w:t>mining</w:t>
                </w:r>
                <w:r>
                  <w:rPr>
                    <w:rFonts w:ascii="Arial"/>
                    <w:i/>
                    <w:spacing w:val="16"/>
                    <w:sz w:val="24"/>
                  </w:rPr>
                  <w:t> </w:t>
                </w:r>
                <w:r>
                  <w:rPr>
                    <w:rFonts w:ascii="Arial"/>
                    <w:i/>
                    <w:w w:val="88"/>
                    <w:sz w:val="24"/>
                  </w:rPr>
                  <w:t>compressed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108"/>
                    <w:sz w:val="24"/>
                  </w:rPr>
                  <w:t>air</w:t>
                </w:r>
                <w:r>
                  <w:rPr>
                    <w:rFonts w:ascii="Arial"/>
                    <w:i/>
                    <w:spacing w:val="17"/>
                    <w:sz w:val="24"/>
                  </w:rPr>
                  <w:t> </w:t>
                </w:r>
                <w:r>
                  <w:rPr>
                    <w:rFonts w:ascii="Arial"/>
                    <w:i/>
                    <w:w w:val="88"/>
                    <w:sz w:val="24"/>
                  </w:rPr>
                  <w:t>systems</w:t>
                </w:r>
                <w:r>
                  <w:rPr>
                    <w:rFonts w:ascii="Arial"/>
                    <w:sz w:val="24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528.153015pt;margin-top:790.95459pt;width:11.45pt;height:14pt;mso-position-horizontal-relative:page;mso-position-vertical-relative:page;z-index:-427744" type="#_x0000_t202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20" w:right="0"/>
                  <w:jc w:val="left"/>
                </w:pPr>
                <w:r>
                  <w:rPr>
                    <w:w w:val="100"/>
                  </w:rPr>
                  <w:t>ix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300.635010pt;margin-top:790.95459pt;width:8.2pt;height:14pt;mso-position-horizontal-relative:page;mso-position-vertical-relative:page;z-index:-427720" type="#_x0000_t202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20" w:right="0"/>
                  <w:jc w:val="left"/>
                </w:pPr>
                <w:r>
                  <w:rPr>
                    <w:w w:val="102"/>
                  </w:rPr>
                  <w:t>x</w:t>
                </w:r>
                <w:r>
                  <w:rPr/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70.865997pt;margin-top:34.476013pt;width:467.75pt;height:.1pt;mso-position-horizontal-relative:page;mso-position-vertical-relative:page;z-index:-428080" coordorigin="1417,690" coordsize="9355,2">
          <v:shape style="position:absolute;left:1417;top:690;width:9355;height:2" coordorigin="1417,690" coordsize="9355,0" path="m1417,690l10772,690e" filled="false" stroked="true" strokeweight=".398pt" strokecolor="#000000">
            <v:path arrowok="t"/>
          </v:shape>
          <w10:wrap type="none"/>
        </v:group>
      </w:pict>
    </w:r>
    <w:r>
      <w:rPr/>
      <w:pict>
        <v:shape style="position:absolute;margin-left:491.343994pt;margin-top:19.985573pt;width:48.25pt;height:14pt;mso-position-horizontal-relative:page;mso-position-vertical-relative:page;z-index:-428056" type="#_x0000_t202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20" w:right="0"/>
                  <w:jc w:val="left"/>
                </w:pPr>
                <w:r>
                  <w:rPr>
                    <w:w w:val="108"/>
                  </w:rPr>
                  <w:t>Contents</w:t>
                </w:r>
                <w:r>
                  <w:rPr/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70.865997pt;margin-top:34.476013pt;width:467.75pt;height:.1pt;mso-position-horizontal-relative:page;mso-position-vertical-relative:page;z-index:-427576" coordorigin="1417,690" coordsize="9355,2">
          <v:shape style="position:absolute;left:1417;top:690;width:9355;height:2" coordorigin="1417,690" coordsize="9355,0" path="m1417,690l10772,690e" filled="false" stroked="true" strokeweight=".398pt" strokecolor="#000000">
            <v:path arrowok="t"/>
          </v:shape>
          <w10:wrap type="none"/>
        </v:group>
      </w:pict>
    </w:r>
    <w:r>
      <w:rPr/>
      <w:pict>
        <v:shape style="position:absolute;margin-left:187.768997pt;margin-top:19.985573pt;width:351.8pt;height:14pt;mso-position-horizontal-relative:page;mso-position-vertical-relative:page;z-index:-427552" type="#_x0000_t202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20" w:right="0"/>
                  <w:jc w:val="left"/>
                </w:pPr>
                <w:r>
                  <w:rPr>
                    <w:w w:val="109"/>
                  </w:rPr>
                  <w:t>Chapter</w:t>
                </w:r>
                <w:r>
                  <w:rPr>
                    <w:spacing w:val="18"/>
                  </w:rPr>
                  <w:t> </w:t>
                </w:r>
                <w:r>
                  <w:rPr>
                    <w:w w:val="100"/>
                  </w:rPr>
                  <w:t>2.</w:t>
                </w:r>
                <w:r>
                  <w:rPr/>
                  <w:t>  </w:t>
                </w:r>
                <w:r>
                  <w:rPr>
                    <w:spacing w:val="2"/>
                  </w:rPr>
                  <w:t> </w:t>
                </w:r>
                <w:r>
                  <w:rPr>
                    <w:w w:val="101"/>
                  </w:rPr>
                  <w:t>Overview</w:t>
                </w:r>
                <w:r>
                  <w:rPr>
                    <w:spacing w:val="18"/>
                  </w:rPr>
                  <w:t> </w:t>
                </w:r>
                <w:r>
                  <w:rPr>
                    <w:w w:val="94"/>
                  </w:rPr>
                  <w:t>of</w:t>
                </w:r>
                <w:r>
                  <w:rPr>
                    <w:spacing w:val="18"/>
                  </w:rPr>
                  <w:t> </w:t>
                </w:r>
                <w:r>
                  <w:rPr>
                    <w:w w:val="105"/>
                  </w:rPr>
                  <w:t>simulation</w:t>
                </w:r>
                <w:r>
                  <w:rPr>
                    <w:spacing w:val="19"/>
                  </w:rPr>
                  <w:t> </w:t>
                </w:r>
                <w:r>
                  <w:rPr>
                    <w:spacing w:val="-1"/>
                    <w:w w:val="109"/>
                  </w:rPr>
                  <w:t>a</w:t>
                </w:r>
                <w:r>
                  <w:rPr>
                    <w:w w:val="108"/>
                  </w:rPr>
                  <w:t>nd</w:t>
                </w:r>
                <w:r>
                  <w:rPr>
                    <w:spacing w:val="18"/>
                  </w:rPr>
                  <w:t> </w:t>
                </w:r>
                <w:r>
                  <w:rPr>
                    <w:w w:val="102"/>
                  </w:rPr>
                  <w:t>compressed</w:t>
                </w:r>
                <w:r>
                  <w:rPr>
                    <w:spacing w:val="18"/>
                  </w:rPr>
                  <w:t> </w:t>
                </w:r>
                <w:r>
                  <w:rPr>
                    <w:w w:val="107"/>
                  </w:rPr>
                  <w:t>air</w:t>
                </w:r>
                <w:r>
                  <w:rPr>
                    <w:spacing w:val="18"/>
                  </w:rPr>
                  <w:t> </w:t>
                </w:r>
                <w:r>
                  <w:rPr>
                    <w:w w:val="105"/>
                  </w:rPr>
                  <w:t>applications</w:t>
                </w:r>
                <w:r>
                  <w:rPr/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70.865997pt;margin-top:34.476013pt;width:467.75pt;height:.1pt;mso-position-horizontal-relative:page;mso-position-vertical-relative:page;z-index:-427456" coordorigin="1417,690" coordsize="9355,2">
          <v:shape style="position:absolute;left:1417;top:690;width:9355;height:2" coordorigin="1417,690" coordsize="9355,0" path="m1417,690l10772,690e" filled="false" stroked="true" strokeweight=".398pt" strokecolor="#000000">
            <v:path arrowok="t"/>
          </v:shape>
          <w10:wrap type="none"/>
        </v:group>
      </w:pict>
    </w:r>
    <w:r>
      <w:rPr/>
      <w:pict>
        <v:shape style="position:absolute;margin-left:280.800995pt;margin-top:19.985573pt;width:258.75pt;height:14pt;mso-position-horizontal-relative:page;mso-position-vertical-relative:page;z-index:-427432" type="#_x0000_t202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20" w:right="0"/>
                  <w:jc w:val="left"/>
                </w:pPr>
                <w:r>
                  <w:rPr>
                    <w:w w:val="109"/>
                  </w:rPr>
                  <w:t>Chapter</w:t>
                </w:r>
                <w:r>
                  <w:rPr>
                    <w:spacing w:val="18"/>
                  </w:rPr>
                  <w:t> </w:t>
                </w:r>
                <w:r>
                  <w:rPr>
                    <w:w w:val="100"/>
                  </w:rPr>
                  <w:t>3.</w:t>
                </w:r>
                <w:r>
                  <w:rPr/>
                  <w:t>  </w:t>
                </w:r>
                <w:r>
                  <w:rPr>
                    <w:spacing w:val="2"/>
                  </w:rPr>
                  <w:t> </w:t>
                </w:r>
                <w:r>
                  <w:rPr>
                    <w:w w:val="101"/>
                  </w:rPr>
                  <w:t>Developing</w:t>
                </w:r>
                <w:r>
                  <w:rPr>
                    <w:spacing w:val="17"/>
                  </w:rPr>
                  <w:t> </w:t>
                </w:r>
                <w:r>
                  <w:rPr>
                    <w:w w:val="109"/>
                  </w:rPr>
                  <w:t>a</w:t>
                </w:r>
                <w:r>
                  <w:rPr>
                    <w:spacing w:val="18"/>
                  </w:rPr>
                  <w:t> </w:t>
                </w:r>
                <w:r>
                  <w:rPr>
                    <w:w w:val="105"/>
                  </w:rPr>
                  <w:t>simulation</w:t>
                </w:r>
                <w:r>
                  <w:rPr>
                    <w:spacing w:val="19"/>
                  </w:rPr>
                  <w:t> </w:t>
                </w:r>
                <w:r>
                  <w:rPr>
                    <w:w w:val="104"/>
                  </w:rPr>
                  <w:t>m</w:t>
                </w:r>
                <w:r>
                  <w:rPr>
                    <w:w w:val="102"/>
                  </w:rPr>
                  <w:t>ethodology</w:t>
                </w:r>
                <w:r>
                  <w:rPr/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70.865997pt;margin-top:34.476013pt;width:467.75pt;height:.1pt;mso-position-horizontal-relative:page;mso-position-vertical-relative:page;z-index:-427336" coordorigin="1417,690" coordsize="9355,2">
          <v:shape style="position:absolute;left:1417;top:690;width:9355;height:2" coordorigin="1417,690" coordsize="9355,0" path="m1417,690l10772,690e" filled="false" stroked="true" strokeweight=".398pt" strokecolor="#000000">
            <v:path arrowok="t"/>
          </v:shape>
          <w10:wrap type="none"/>
        </v:group>
      </w:pict>
    </w:r>
    <w:r>
      <w:rPr/>
      <w:pict>
        <v:shape style="position:absolute;margin-left:358.776001pt;margin-top:19.985573pt;width:180.8pt;height:14pt;mso-position-horizontal-relative:page;mso-position-vertical-relative:page;z-index:-427312" type="#_x0000_t202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20" w:right="0"/>
                  <w:jc w:val="left"/>
                </w:pPr>
                <w:r>
                  <w:rPr>
                    <w:w w:val="109"/>
                  </w:rPr>
                  <w:t>Chapter</w:t>
                </w:r>
                <w:r>
                  <w:rPr>
                    <w:spacing w:val="18"/>
                  </w:rPr>
                  <w:t> </w:t>
                </w:r>
                <w:r>
                  <w:rPr>
                    <w:w w:val="100"/>
                  </w:rPr>
                  <w:t>4.</w:t>
                </w:r>
                <w:r>
                  <w:rPr/>
                  <w:t>  </w:t>
                </w:r>
                <w:r>
                  <w:rPr>
                    <w:spacing w:val="2"/>
                  </w:rPr>
                  <w:t> </w:t>
                </w:r>
                <w:r>
                  <w:rPr>
                    <w:w w:val="105"/>
                  </w:rPr>
                  <w:t>Results</w:t>
                </w:r>
                <w:r>
                  <w:rPr>
                    <w:spacing w:val="18"/>
                  </w:rPr>
                  <w:t> </w:t>
                </w:r>
                <w:r>
                  <w:rPr>
                    <w:w w:val="108"/>
                  </w:rPr>
                  <w:t>and</w:t>
                </w:r>
                <w:r>
                  <w:rPr>
                    <w:spacing w:val="18"/>
                  </w:rPr>
                  <w:t> </w:t>
                </w:r>
                <w:r>
                  <w:rPr>
                    <w:w w:val="106"/>
                  </w:rPr>
                  <w:t>validation</w:t>
                </w:r>
                <w:r>
                  <w:rPr/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70.865997pt;margin-top:34.476013pt;width:467.75pt;height:.1pt;mso-position-horizontal-relative:page;mso-position-vertical-relative:page;z-index:-427120" coordorigin="1417,690" coordsize="9355,2">
          <v:shape style="position:absolute;left:1417;top:690;width:9355;height:2" coordorigin="1417,690" coordsize="9355,0" path="m1417,690l10772,690e" filled="false" stroked="true" strokeweight=".398pt" strokecolor="#000000">
            <v:path arrowok="t"/>
          </v:shape>
          <w10:wrap type="none"/>
        </v:group>
      </w:pict>
    </w:r>
    <w:r>
      <w:rPr/>
      <w:pict>
        <v:shape style="position:absolute;margin-left:471.739014pt;margin-top:19.985573pt;width:67.8pt;height:14pt;mso-position-horizontal-relative:page;mso-position-vertical-relative:page;z-index:-427096" type="#_x0000_t202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20" w:right="0"/>
                  <w:jc w:val="left"/>
                </w:pPr>
                <w:r>
                  <w:rPr>
                    <w:w w:val="103"/>
                  </w:rPr>
                  <w:t>Bibliography</w:t>
                </w:r>
                <w:r>
                  <w:rPr/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70.865997pt;margin-top:34.476013pt;width:467.75pt;height:.1pt;mso-position-horizontal-relative:page;mso-position-vertical-relative:page;z-index:-427960" coordorigin="1417,690" coordsize="9355,2">
          <v:shape style="position:absolute;left:1417;top:690;width:9355;height:2" coordorigin="1417,690" coordsize="9355,0" path="m1417,690l10772,690e" filled="false" stroked="true" strokeweight=".398pt" strokecolor="#000000">
            <v:path arrowok="t"/>
          </v:shape>
          <w10:wrap type="none"/>
        </v:group>
      </w:pict>
    </w:r>
    <w:r>
      <w:rPr/>
      <w:pict>
        <v:shape style="position:absolute;margin-left:486.145996pt;margin-top:19.985573pt;width:53.4pt;height:14pt;mso-position-horizontal-relative:page;mso-position-vertical-relative:page;z-index:-427936" type="#_x0000_t202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20" w:right="0"/>
                  <w:jc w:val="left"/>
                </w:pPr>
                <w:r>
                  <w:rPr>
                    <w:w w:val="102"/>
                  </w:rPr>
                  <w:t>Acronyms</w:t>
                </w:r>
                <w:r>
                  <w:rPr/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70.865997pt;margin-top:34.476013pt;width:467.75pt;height:.1pt;mso-position-horizontal-relative:page;mso-position-vertical-relative:page;z-index:-426952" coordorigin="1417,690" coordsize="9355,2">
          <v:shape style="position:absolute;left:1417;top:690;width:9355;height:2" coordorigin="1417,690" coordsize="9355,0" path="m1417,690l10772,690e" filled="false" stroked="true" strokeweight=".398pt" strokecolor="#000000">
            <v:path arrowok="t"/>
          </v:shape>
          <w10:wrap type="none"/>
        </v:group>
      </w:pict>
    </w:r>
    <w:r>
      <w:rPr/>
      <w:pict>
        <v:shape style="position:absolute;margin-left:289.787994pt;margin-top:19.985573pt;width:249.85pt;height:14pt;mso-position-horizontal-relative:page;mso-position-vertical-relative:page;z-index:-426928" type="#_x0000_t202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20" w:right="0"/>
                  <w:jc w:val="left"/>
                </w:pPr>
                <w:r>
                  <w:rPr>
                    <w:w w:val="104"/>
                  </w:rPr>
                  <w:t>Appendix</w:t>
                </w:r>
                <w:r>
                  <w:rPr>
                    <w:spacing w:val="19"/>
                  </w:rPr>
                  <w:t> </w:t>
                </w:r>
                <w:r>
                  <w:rPr>
                    <w:w w:val="106"/>
                  </w:rPr>
                  <w:t>II.</w:t>
                </w:r>
                <w:r>
                  <w:rPr/>
                  <w:t>  </w:t>
                </w:r>
                <w:r>
                  <w:rPr>
                    <w:spacing w:val="-24"/>
                  </w:rPr>
                  <w:t> </w:t>
                </w:r>
                <w:r>
                  <w:rPr>
                    <w:w w:val="104"/>
                  </w:rPr>
                  <w:t>Simulation</w:t>
                </w:r>
                <w:r>
                  <w:rPr>
                    <w:spacing w:val="17"/>
                  </w:rPr>
                  <w:t> </w:t>
                </w:r>
                <w:r>
                  <w:rPr>
                    <w:w w:val="101"/>
                  </w:rPr>
                  <w:t>process</w:t>
                </w:r>
                <w:r>
                  <w:rPr>
                    <w:spacing w:val="17"/>
                  </w:rPr>
                  <w:t> </w:t>
                </w:r>
                <w:r>
                  <w:rPr>
                    <w:w w:val="102"/>
                  </w:rPr>
                  <w:t>Flow</w:t>
                </w:r>
                <w:r>
                  <w:rPr>
                    <w:spacing w:val="18"/>
                  </w:rPr>
                  <w:t> </w:t>
                </w:r>
                <w:r>
                  <w:rPr>
                    <w:w w:val="104"/>
                  </w:rPr>
                  <w:t>diagrams</w:t>
                </w:r>
                <w:r>
                  <w:rPr/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70.865997pt;margin-top:34.476013pt;width:467.75pt;height:.1pt;mso-position-horizontal-relative:page;mso-position-vertical-relative:page;z-index:-426760" coordorigin="1417,690" coordsize="9355,2">
          <v:shape style="position:absolute;left:1417;top:690;width:9355;height:2" coordorigin="1417,690" coordsize="9355,0" path="m1417,690l10772,690e" filled="false" stroked="true" strokeweight=".398pt" strokecolor="#000000">
            <v:path arrowok="t"/>
          </v:shape>
          <w10:wrap type="none"/>
        </v:group>
      </w:pict>
    </w:r>
    <w:r>
      <w:rPr/>
      <w:pict>
        <v:shape style="position:absolute;margin-left:274.153992pt;margin-top:19.985573pt;width:265.45pt;height:14pt;mso-position-horizontal-relative:page;mso-position-vertical-relative:page;z-index:-426736" type="#_x0000_t202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20" w:right="0"/>
                  <w:jc w:val="left"/>
                </w:pPr>
                <w:r>
                  <w:rPr>
                    <w:w w:val="104"/>
                  </w:rPr>
                  <w:t>Appendix</w:t>
                </w:r>
                <w:r>
                  <w:rPr>
                    <w:spacing w:val="19"/>
                  </w:rPr>
                  <w:t> </w:t>
                </w:r>
                <w:r>
                  <w:rPr>
                    <w:w w:val="106"/>
                  </w:rPr>
                  <w:t>III.</w:t>
                </w:r>
                <w:r>
                  <w:rPr/>
                  <w:t>  </w:t>
                </w:r>
                <w:r>
                  <w:rPr>
                    <w:spacing w:val="-24"/>
                  </w:rPr>
                  <w:t> </w:t>
                </w:r>
                <w:r>
                  <w:rPr>
                    <w:w w:val="100"/>
                  </w:rPr>
                  <w:t>Model</w:t>
                </w:r>
                <w:r>
                  <w:rPr>
                    <w:spacing w:val="18"/>
                  </w:rPr>
                  <w:t> </w:t>
                </w:r>
                <w:r>
                  <w:rPr>
                    <w:w w:val="104"/>
                  </w:rPr>
                  <w:t>component</w:t>
                </w:r>
                <w:r>
                  <w:rPr>
                    <w:spacing w:val="19"/>
                  </w:rPr>
                  <w:t> </w:t>
                </w:r>
                <w:r>
                  <w:rPr>
                    <w:w w:val="102"/>
                  </w:rPr>
                  <w:t>ver</w:t>
                </w:r>
                <w:r>
                  <w:rPr>
                    <w:spacing w:val="-1"/>
                    <w:w w:val="102"/>
                  </w:rPr>
                  <w:t>i</w:t>
                </w:r>
                <w:r>
                  <w:rPr>
                    <w:w w:val="103"/>
                  </w:rPr>
                  <w:t>fication</w:t>
                </w:r>
                <w:r>
                  <w:rPr>
                    <w:spacing w:val="19"/>
                  </w:rPr>
                  <w:t> </w:t>
                </w:r>
                <w:r>
                  <w:rPr>
                    <w:w w:val="106"/>
                  </w:rPr>
                  <w:t>tables</w:t>
                </w:r>
                <w:r>
                  <w:rPr/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70.865997pt;margin-top:34.476013pt;width:467.75pt;height:.1pt;mso-position-horizontal-relative:page;mso-position-vertical-relative:page;z-index:-427912" coordorigin="1417,690" coordsize="9355,2">
          <v:shape style="position:absolute;left:1417;top:690;width:9355;height:2" coordorigin="1417,690" coordsize="9355,0" path="m1417,690l10772,690e" filled="false" stroked="true" strokeweight=".398pt" strokecolor="#000000">
            <v:path arrowok="t"/>
          </v:shape>
          <w10:wrap type="none"/>
        </v:group>
      </w:pict>
    </w:r>
    <w:r>
      <w:rPr/>
      <w:pict>
        <v:shape style="position:absolute;margin-left:466.375pt;margin-top:19.985573pt;width:73.150pt;height:14pt;mso-position-horizontal-relative:page;mso-position-vertical-relative:page;z-index:-427888" type="#_x0000_t202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20" w:right="0"/>
                  <w:jc w:val="left"/>
                </w:pPr>
                <w:r>
                  <w:rPr>
                    <w:w w:val="104"/>
                  </w:rPr>
                  <w:t>Nomenclature</w:t>
                </w:r>
                <w:r>
                  <w:rPr/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70.865997pt;margin-top:34.476013pt;width:467.75pt;height:.1pt;mso-position-horizontal-relative:page;mso-position-vertical-relative:page;z-index:-427696" coordorigin="1417,690" coordsize="9355,2">
          <v:shape style="position:absolute;left:1417;top:690;width:9355;height:2" coordorigin="1417,690" coordsize="9355,0" path="m1417,690l10772,690e" filled="false" stroked="true" strokeweight=".398pt" strokecolor="#000000">
            <v:path arrowok="t"/>
          </v:shape>
          <w10:wrap type="none"/>
        </v:group>
      </w:pict>
    </w:r>
    <w:r>
      <w:rPr/>
      <w:pict>
        <v:shape style="position:absolute;margin-left:323.627991pt;margin-top:19.985573pt;width:216pt;height:14pt;mso-position-horizontal-relative:page;mso-position-vertical-relative:page;z-index:-427672" type="#_x0000_t202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20" w:right="0"/>
                  <w:jc w:val="left"/>
                </w:pPr>
                <w:r>
                  <w:rPr>
                    <w:w w:val="109"/>
                  </w:rPr>
                  <w:t>Chapter</w:t>
                </w:r>
                <w:r>
                  <w:rPr>
                    <w:spacing w:val="18"/>
                  </w:rPr>
                  <w:t> </w:t>
                </w:r>
                <w:r>
                  <w:rPr>
                    <w:w w:val="100"/>
                  </w:rPr>
                  <w:t>1.</w:t>
                </w:r>
                <w:r>
                  <w:rPr/>
                  <w:t>  </w:t>
                </w:r>
                <w:r>
                  <w:rPr>
                    <w:spacing w:val="2"/>
                  </w:rPr>
                  <w:t> </w:t>
                </w:r>
                <w:r>
                  <w:rPr>
                    <w:w w:val="107"/>
                  </w:rPr>
                  <w:t>Introduction</w:t>
                </w:r>
                <w:r>
                  <w:rPr>
                    <w:spacing w:val="19"/>
                  </w:rPr>
                  <w:t> </w:t>
                </w:r>
                <w:r>
                  <w:rPr>
                    <w:w w:val="108"/>
                  </w:rPr>
                  <w:t>and</w:t>
                </w:r>
                <w:r>
                  <w:rPr>
                    <w:spacing w:val="18"/>
                  </w:rPr>
                  <w:t> </w:t>
                </w:r>
                <w:r>
                  <w:rPr>
                    <w:w w:val="104"/>
                  </w:rPr>
                  <w:t>background</w:t>
                </w:r>
                <w:r>
                  <w:rPr/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7">
    <w:multiLevelType w:val="hybridMultilevel"/>
    <w:lvl w:ilvl="0">
      <w:start w:val="5"/>
      <w:numFmt w:val="decimal"/>
      <w:lvlText w:val="%1"/>
      <w:lvlJc w:val="left"/>
      <w:pPr>
        <w:ind w:left="999" w:hanging="883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9" w:hanging="883"/>
        <w:jc w:val="left"/>
      </w:pPr>
      <w:rPr>
        <w:rFonts w:hint="default" w:ascii="Georgia" w:hAnsi="Georgia" w:eastAsia="Georgia"/>
        <w:b/>
        <w:bCs/>
        <w:w w:val="102"/>
        <w:sz w:val="34"/>
        <w:szCs w:val="34"/>
      </w:rPr>
    </w:lvl>
    <w:lvl w:ilvl="2">
      <w:start w:val="1"/>
      <w:numFmt w:val="bullet"/>
      <w:lvlText w:val="•"/>
      <w:lvlJc w:val="left"/>
      <w:pPr>
        <w:ind w:left="2717" w:hanging="883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75" w:hanging="88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34" w:hanging="88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92" w:hanging="88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51" w:hanging="88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09" w:hanging="88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68" w:hanging="883"/>
      </w:pPr>
      <w:rPr>
        <w:rFonts w:hint="default"/>
      </w:rPr>
    </w:lvl>
  </w:abstractNum>
  <w:abstractNum w:abstractNumId="26">
    <w:multiLevelType w:val="hybridMultilevel"/>
    <w:lvl w:ilvl="0">
      <w:start w:val="4"/>
      <w:numFmt w:val="decimal"/>
      <w:lvlText w:val="%1"/>
      <w:lvlJc w:val="left"/>
      <w:pPr>
        <w:ind w:left="999" w:hanging="883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99" w:hanging="883"/>
        <w:jc w:val="left"/>
      </w:pPr>
      <w:rPr>
        <w:rFonts w:hint="default" w:ascii="Georgia" w:hAnsi="Georgia" w:eastAsia="Georgia"/>
        <w:b/>
        <w:bCs/>
        <w:w w:val="89"/>
        <w:sz w:val="34"/>
        <w:szCs w:val="34"/>
      </w:rPr>
    </w:lvl>
    <w:lvl w:ilvl="2">
      <w:start w:val="1"/>
      <w:numFmt w:val="decimal"/>
      <w:lvlText w:val="%1.%2.%3"/>
      <w:lvlJc w:val="left"/>
      <w:pPr>
        <w:ind w:left="1103" w:hanging="987"/>
        <w:jc w:val="left"/>
      </w:pPr>
      <w:rPr>
        <w:rFonts w:hint="default" w:ascii="Georgia" w:hAnsi="Georgia" w:eastAsia="Georgia"/>
        <w:b/>
        <w:bCs/>
        <w:w w:val="96"/>
        <w:sz w:val="28"/>
        <w:szCs w:val="28"/>
      </w:rPr>
    </w:lvl>
    <w:lvl w:ilvl="3">
      <w:start w:val="1"/>
      <w:numFmt w:val="bullet"/>
      <w:lvlText w:val="•"/>
      <w:lvlJc w:val="left"/>
      <w:pPr>
        <w:ind w:left="2985" w:hanging="987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28" w:hanging="987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71" w:hanging="987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14" w:hanging="987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57" w:hanging="987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99" w:hanging="987"/>
      </w:pPr>
      <w:rPr>
        <w:rFonts w:hint="default"/>
      </w:rPr>
    </w:lvl>
  </w:abstractNum>
  <w:abstractNum w:abstractNumId="25">
    <w:multiLevelType w:val="hybridMultilevel"/>
    <w:lvl w:ilvl="0">
      <w:start w:val="4"/>
      <w:numFmt w:val="decimal"/>
      <w:lvlText w:val="%1"/>
      <w:lvlJc w:val="left"/>
      <w:pPr>
        <w:ind w:left="1123" w:hanging="987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23" w:hanging="987"/>
        <w:jc w:val="left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123" w:hanging="987"/>
        <w:jc w:val="left"/>
      </w:pPr>
      <w:rPr>
        <w:rFonts w:hint="default" w:ascii="Georgia" w:hAnsi="Georgia" w:eastAsia="Georgia"/>
        <w:b/>
        <w:bCs/>
        <w:w w:val="93"/>
        <w:sz w:val="28"/>
        <w:szCs w:val="28"/>
      </w:rPr>
    </w:lvl>
    <w:lvl w:ilvl="3">
      <w:start w:val="1"/>
      <w:numFmt w:val="bullet"/>
      <w:lvlText w:val="•"/>
      <w:lvlJc w:val="left"/>
      <w:pPr>
        <w:ind w:left="3665" w:hanging="987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14" w:hanging="987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62" w:hanging="987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11" w:hanging="987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59" w:hanging="987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08" w:hanging="987"/>
      </w:pPr>
      <w:rPr>
        <w:rFonts w:hint="default"/>
      </w:rPr>
    </w:lvl>
  </w:abstractNum>
  <w:abstractNum w:abstractNumId="24">
    <w:multiLevelType w:val="hybridMultilevel"/>
    <w:lvl w:ilvl="0">
      <w:start w:val="4"/>
      <w:numFmt w:val="decimal"/>
      <w:lvlText w:val="%1"/>
      <w:lvlJc w:val="left"/>
      <w:pPr>
        <w:ind w:left="999" w:hanging="883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99" w:hanging="883"/>
        <w:jc w:val="left"/>
      </w:pPr>
      <w:rPr>
        <w:rFonts w:hint="default" w:ascii="Georgia" w:hAnsi="Georgia" w:eastAsia="Georgia"/>
        <w:b/>
        <w:bCs/>
        <w:w w:val="90"/>
        <w:sz w:val="34"/>
        <w:szCs w:val="34"/>
      </w:rPr>
    </w:lvl>
    <w:lvl w:ilvl="2">
      <w:start w:val="1"/>
      <w:numFmt w:val="decimal"/>
      <w:lvlText w:val="%1.%2.%3"/>
      <w:lvlJc w:val="left"/>
      <w:pPr>
        <w:ind w:left="1103" w:hanging="987"/>
        <w:jc w:val="left"/>
      </w:pPr>
      <w:rPr>
        <w:rFonts w:hint="default" w:ascii="Georgia" w:hAnsi="Georgia" w:eastAsia="Georgia"/>
        <w:b/>
        <w:bCs/>
        <w:w w:val="97"/>
        <w:sz w:val="28"/>
        <w:szCs w:val="28"/>
      </w:rPr>
    </w:lvl>
    <w:lvl w:ilvl="3">
      <w:start w:val="1"/>
      <w:numFmt w:val="bullet"/>
      <w:lvlText w:val="•"/>
      <w:lvlJc w:val="left"/>
      <w:pPr>
        <w:ind w:left="702" w:hanging="237"/>
      </w:pPr>
      <w:rPr>
        <w:rFonts w:hint="default" w:ascii="Sitka Subheading" w:hAnsi="Sitka Subheading" w:eastAsia="Sitka Subheading"/>
        <w:i/>
        <w:w w:val="128"/>
        <w:sz w:val="24"/>
        <w:szCs w:val="24"/>
      </w:rPr>
    </w:lvl>
    <w:lvl w:ilvl="4">
      <w:start w:val="1"/>
      <w:numFmt w:val="bullet"/>
      <w:lvlText w:val="•"/>
      <w:lvlJc w:val="left"/>
      <w:pPr>
        <w:ind w:left="3231" w:hanging="237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297" w:hanging="237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362" w:hanging="237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28" w:hanging="237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94" w:hanging="237"/>
      </w:pPr>
      <w:rPr>
        <w:rFonts w:hint="default"/>
      </w:rPr>
    </w:lvl>
  </w:abstractNum>
  <w:abstractNum w:abstractNumId="23">
    <w:multiLevelType w:val="hybridMultilevel"/>
    <w:lvl w:ilvl="0">
      <w:start w:val="4"/>
      <w:numFmt w:val="decimal"/>
      <w:lvlText w:val="%1"/>
      <w:lvlJc w:val="left"/>
      <w:pPr>
        <w:ind w:left="1103" w:hanging="987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03" w:hanging="987"/>
        <w:jc w:val="left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103" w:hanging="987"/>
        <w:jc w:val="left"/>
      </w:pPr>
      <w:rPr>
        <w:rFonts w:hint="default" w:ascii="Georgia" w:hAnsi="Georgia" w:eastAsia="Georgia"/>
        <w:b/>
        <w:bCs/>
        <w:w w:val="93"/>
        <w:sz w:val="28"/>
        <w:szCs w:val="28"/>
      </w:rPr>
    </w:lvl>
    <w:lvl w:ilvl="3">
      <w:start w:val="1"/>
      <w:numFmt w:val="bullet"/>
      <w:lvlText w:val="•"/>
      <w:lvlJc w:val="left"/>
      <w:pPr>
        <w:ind w:left="3657" w:hanging="987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10" w:hanging="987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62" w:hanging="987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15" w:hanging="987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67" w:hanging="987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20" w:hanging="987"/>
      </w:pPr>
      <w:rPr>
        <w:rFonts w:hint="default"/>
      </w:rPr>
    </w:lvl>
  </w:abstractNum>
  <w:abstractNum w:abstractNumId="22">
    <w:multiLevelType w:val="hybridMultilevel"/>
    <w:lvl w:ilvl="0">
      <w:start w:val="4"/>
      <w:numFmt w:val="decimal"/>
      <w:lvlText w:val="%1"/>
      <w:lvlJc w:val="left"/>
      <w:pPr>
        <w:ind w:left="999" w:hanging="883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9" w:hanging="883"/>
        <w:jc w:val="left"/>
      </w:pPr>
      <w:rPr>
        <w:rFonts w:hint="default" w:ascii="Georgia" w:hAnsi="Georgia" w:eastAsia="Georgia"/>
        <w:b/>
        <w:bCs/>
        <w:w w:val="99"/>
        <w:sz w:val="34"/>
        <w:szCs w:val="34"/>
      </w:rPr>
    </w:lvl>
    <w:lvl w:ilvl="2">
      <w:start w:val="1"/>
      <w:numFmt w:val="decimal"/>
      <w:lvlText w:val="%1.%2.%3"/>
      <w:lvlJc w:val="left"/>
      <w:pPr>
        <w:ind w:left="1103" w:hanging="987"/>
        <w:jc w:val="left"/>
      </w:pPr>
      <w:rPr>
        <w:rFonts w:hint="default" w:ascii="Georgia" w:hAnsi="Georgia" w:eastAsia="Georgia"/>
        <w:b/>
        <w:bCs/>
        <w:w w:val="97"/>
        <w:sz w:val="28"/>
        <w:szCs w:val="28"/>
      </w:rPr>
    </w:lvl>
    <w:lvl w:ilvl="3">
      <w:start w:val="1"/>
      <w:numFmt w:val="bullet"/>
      <w:lvlText w:val="•"/>
      <w:lvlJc w:val="left"/>
      <w:pPr>
        <w:ind w:left="702" w:hanging="237"/>
      </w:pPr>
      <w:rPr>
        <w:rFonts w:hint="default" w:ascii="Sitka Subheading" w:hAnsi="Sitka Subheading" w:eastAsia="Sitka Subheading"/>
        <w:i/>
        <w:w w:val="128"/>
        <w:sz w:val="24"/>
        <w:szCs w:val="24"/>
      </w:rPr>
    </w:lvl>
    <w:lvl w:ilvl="4">
      <w:start w:val="1"/>
      <w:numFmt w:val="bullet"/>
      <w:lvlText w:val="•"/>
      <w:lvlJc w:val="left"/>
      <w:pPr>
        <w:ind w:left="3226" w:hanging="237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289" w:hanging="237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352" w:hanging="237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15" w:hanging="237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79" w:hanging="237"/>
      </w:pPr>
      <w:rPr>
        <w:rFonts w:hint="default"/>
      </w:rPr>
    </w:lvl>
  </w:abstractNum>
  <w:abstractNum w:abstractNumId="21">
    <w:multiLevelType w:val="hybridMultilevel"/>
    <w:lvl w:ilvl="0">
      <w:start w:val="3"/>
      <w:numFmt w:val="decimal"/>
      <w:lvlText w:val="%1"/>
      <w:lvlJc w:val="left"/>
      <w:pPr>
        <w:ind w:left="1039" w:hanging="883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39" w:hanging="883"/>
        <w:jc w:val="left"/>
      </w:pPr>
      <w:rPr>
        <w:rFonts w:hint="default" w:ascii="Georgia" w:hAnsi="Georgia" w:eastAsia="Georgia"/>
        <w:b/>
        <w:bCs/>
        <w:w w:val="90"/>
        <w:sz w:val="34"/>
        <w:szCs w:val="34"/>
      </w:rPr>
    </w:lvl>
    <w:lvl w:ilvl="2">
      <w:start w:val="1"/>
      <w:numFmt w:val="decimal"/>
      <w:lvlText w:val="%1.%2.%3"/>
      <w:lvlJc w:val="left"/>
      <w:pPr>
        <w:ind w:left="1143" w:hanging="987"/>
        <w:jc w:val="left"/>
      </w:pPr>
      <w:rPr>
        <w:rFonts w:hint="default" w:ascii="Georgia" w:hAnsi="Georgia" w:eastAsia="Georgia"/>
        <w:b/>
        <w:bCs/>
        <w:w w:val="97"/>
        <w:sz w:val="28"/>
        <w:szCs w:val="28"/>
      </w:rPr>
    </w:lvl>
    <w:lvl w:ilvl="3">
      <w:start w:val="1"/>
      <w:numFmt w:val="bullet"/>
      <w:lvlText w:val="•"/>
      <w:lvlJc w:val="left"/>
      <w:pPr>
        <w:ind w:left="3056" w:hanging="987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15" w:hanging="987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73" w:hanging="987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931" w:hanging="987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90" w:hanging="987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8" w:hanging="987"/>
      </w:pPr>
      <w:rPr>
        <w:rFonts w:hint="default"/>
      </w:rPr>
    </w:lvl>
  </w:abstractNum>
  <w:abstractNum w:abstractNumId="20">
    <w:multiLevelType w:val="hybridMultilevel"/>
    <w:lvl w:ilvl="0">
      <w:start w:val="3"/>
      <w:numFmt w:val="decimal"/>
      <w:lvlText w:val="%1"/>
      <w:lvlJc w:val="left"/>
      <w:pPr>
        <w:ind w:left="999" w:hanging="883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99" w:hanging="883"/>
        <w:jc w:val="left"/>
      </w:pPr>
      <w:rPr>
        <w:rFonts w:hint="default" w:ascii="Georgia" w:hAnsi="Georgia" w:eastAsia="Georgia"/>
        <w:b/>
        <w:bCs/>
        <w:w w:val="92"/>
        <w:sz w:val="34"/>
        <w:szCs w:val="34"/>
      </w:rPr>
    </w:lvl>
    <w:lvl w:ilvl="2">
      <w:start w:val="1"/>
      <w:numFmt w:val="decimal"/>
      <w:lvlText w:val="%1.%2.%3"/>
      <w:lvlJc w:val="left"/>
      <w:pPr>
        <w:ind w:left="1103" w:hanging="987"/>
        <w:jc w:val="left"/>
      </w:pPr>
      <w:rPr>
        <w:rFonts w:hint="default" w:ascii="Georgia" w:hAnsi="Georgia" w:eastAsia="Georgia"/>
        <w:b/>
        <w:bCs/>
        <w:w w:val="98"/>
        <w:sz w:val="28"/>
        <w:szCs w:val="28"/>
      </w:rPr>
    </w:lvl>
    <w:lvl w:ilvl="3">
      <w:start w:val="1"/>
      <w:numFmt w:val="bullet"/>
      <w:lvlText w:val="•"/>
      <w:lvlJc w:val="left"/>
      <w:pPr>
        <w:ind w:left="702" w:hanging="237"/>
      </w:pPr>
      <w:rPr>
        <w:rFonts w:hint="default" w:ascii="Sitka Subheading" w:hAnsi="Sitka Subheading" w:eastAsia="Sitka Subheading"/>
        <w:i/>
        <w:w w:val="128"/>
        <w:sz w:val="24"/>
        <w:szCs w:val="24"/>
      </w:rPr>
    </w:lvl>
    <w:lvl w:ilvl="4">
      <w:start w:val="1"/>
      <w:numFmt w:val="bullet"/>
      <w:lvlText w:val="•"/>
      <w:lvlJc w:val="left"/>
      <w:pPr>
        <w:ind w:left="2317" w:hanging="237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535" w:hanging="237"/>
      </w:pPr>
      <w:rPr>
        <w:rFonts w:hint="default"/>
      </w:rPr>
    </w:lvl>
    <w:lvl w:ilvl="6">
      <w:start w:val="1"/>
      <w:numFmt w:val="bullet"/>
      <w:lvlText w:val="•"/>
      <w:lvlJc w:val="left"/>
      <w:pPr>
        <w:ind w:left="4753" w:hanging="237"/>
      </w:pPr>
      <w:rPr>
        <w:rFonts w:hint="default"/>
      </w:rPr>
    </w:lvl>
    <w:lvl w:ilvl="7">
      <w:start w:val="1"/>
      <w:numFmt w:val="bullet"/>
      <w:lvlText w:val="•"/>
      <w:lvlJc w:val="left"/>
      <w:pPr>
        <w:ind w:left="5971" w:hanging="237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89" w:hanging="237"/>
      </w:pPr>
      <w:rPr>
        <w:rFonts w:hint="default"/>
      </w:rPr>
    </w:lvl>
  </w:abstractNum>
  <w:abstractNum w:abstractNumId="19">
    <w:multiLevelType w:val="hybridMultilevel"/>
    <w:lvl w:ilvl="0">
      <w:start w:val="3"/>
      <w:numFmt w:val="decimal"/>
      <w:lvlText w:val="%1"/>
      <w:lvlJc w:val="left"/>
      <w:pPr>
        <w:ind w:left="999" w:hanging="883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9" w:hanging="883"/>
        <w:jc w:val="left"/>
      </w:pPr>
      <w:rPr>
        <w:rFonts w:hint="default" w:ascii="Georgia" w:hAnsi="Georgia" w:eastAsia="Georgia"/>
        <w:b/>
        <w:bCs/>
        <w:w w:val="100"/>
        <w:sz w:val="34"/>
        <w:szCs w:val="34"/>
      </w:rPr>
    </w:lvl>
    <w:lvl w:ilvl="2">
      <w:start w:val="1"/>
      <w:numFmt w:val="decimal"/>
      <w:lvlText w:val="%1.%2.%3"/>
      <w:lvlJc w:val="left"/>
      <w:pPr>
        <w:ind w:left="1103" w:hanging="987"/>
        <w:jc w:val="left"/>
      </w:pPr>
      <w:rPr>
        <w:rFonts w:hint="default" w:ascii="Georgia" w:hAnsi="Georgia" w:eastAsia="Georgia"/>
        <w:b/>
        <w:bCs/>
        <w:w w:val="98"/>
        <w:sz w:val="28"/>
        <w:szCs w:val="28"/>
      </w:rPr>
    </w:lvl>
    <w:lvl w:ilvl="3">
      <w:start w:val="1"/>
      <w:numFmt w:val="bullet"/>
      <w:lvlText w:val="•"/>
      <w:lvlJc w:val="left"/>
      <w:pPr>
        <w:ind w:left="702" w:hanging="237"/>
      </w:pPr>
      <w:rPr>
        <w:rFonts w:hint="default" w:ascii="Sitka Subheading" w:hAnsi="Sitka Subheading" w:eastAsia="Sitka Subheading"/>
        <w:i/>
        <w:w w:val="128"/>
        <w:sz w:val="24"/>
        <w:szCs w:val="24"/>
      </w:rPr>
    </w:lvl>
    <w:lvl w:ilvl="4">
      <w:start w:val="1"/>
      <w:numFmt w:val="bullet"/>
      <w:lvlText w:val="•"/>
      <w:lvlJc w:val="left"/>
      <w:pPr>
        <w:ind w:left="3221" w:hanging="237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282" w:hanging="237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342" w:hanging="237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03" w:hanging="237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64" w:hanging="237"/>
      </w:pPr>
      <w:rPr>
        <w:rFonts w:hint="default"/>
      </w:rPr>
    </w:lvl>
  </w:abstractNum>
  <w:abstractNum w:abstractNumId="18">
    <w:multiLevelType w:val="hybridMultilevel"/>
    <w:lvl w:ilvl="0">
      <w:start w:val="13"/>
      <w:numFmt w:val="upperLetter"/>
      <w:lvlText w:val="%1"/>
      <w:lvlJc w:val="left"/>
      <w:pPr>
        <w:ind w:left="2989" w:hanging="491"/>
        <w:jc w:val="left"/>
      </w:pPr>
      <w:rPr>
        <w:rFonts w:hint="default" w:ascii="Arial" w:hAnsi="Arial" w:eastAsia="Arial"/>
        <w:i/>
        <w:w w:val="113"/>
        <w:sz w:val="24"/>
        <w:szCs w:val="24"/>
      </w:rPr>
    </w:lvl>
    <w:lvl w:ilvl="1">
      <w:start w:val="1"/>
      <w:numFmt w:val="bullet"/>
      <w:lvlText w:val="•"/>
      <w:lvlJc w:val="left"/>
      <w:pPr>
        <w:ind w:left="3644" w:hanging="491"/>
      </w:pPr>
      <w:rPr>
        <w:rFonts w:hint="default"/>
      </w:rPr>
    </w:lvl>
    <w:lvl w:ilvl="2">
      <w:start w:val="1"/>
      <w:numFmt w:val="bullet"/>
      <w:lvlText w:val="•"/>
      <w:lvlJc w:val="left"/>
      <w:pPr>
        <w:ind w:left="4309" w:hanging="491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973" w:hanging="49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5638" w:hanging="49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6302" w:hanging="49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967" w:hanging="49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631" w:hanging="49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296" w:hanging="491"/>
      </w:pPr>
      <w:rPr>
        <w:rFonts w:hint="default"/>
      </w:rPr>
    </w:lvl>
  </w:abstractNum>
  <w:abstractNum w:abstractNumId="17">
    <w:multiLevelType w:val="hybridMultilevel"/>
    <w:lvl w:ilvl="0">
      <w:start w:val="13"/>
      <w:numFmt w:val="upperLetter"/>
      <w:lvlText w:val="%1"/>
      <w:lvlJc w:val="left"/>
      <w:pPr>
        <w:ind w:left="2989" w:hanging="491"/>
        <w:jc w:val="left"/>
      </w:pPr>
      <w:rPr>
        <w:rFonts w:hint="default" w:ascii="Arial" w:hAnsi="Arial" w:eastAsia="Arial"/>
        <w:i/>
        <w:w w:val="113"/>
        <w:sz w:val="24"/>
        <w:szCs w:val="24"/>
      </w:rPr>
    </w:lvl>
    <w:lvl w:ilvl="1">
      <w:start w:val="1"/>
      <w:numFmt w:val="bullet"/>
      <w:lvlText w:val="•"/>
      <w:lvlJc w:val="left"/>
      <w:pPr>
        <w:ind w:left="3644" w:hanging="491"/>
      </w:pPr>
      <w:rPr>
        <w:rFonts w:hint="default"/>
      </w:rPr>
    </w:lvl>
    <w:lvl w:ilvl="2">
      <w:start w:val="1"/>
      <w:numFmt w:val="bullet"/>
      <w:lvlText w:val="•"/>
      <w:lvlJc w:val="left"/>
      <w:pPr>
        <w:ind w:left="4309" w:hanging="491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973" w:hanging="49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5638" w:hanging="49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6302" w:hanging="49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967" w:hanging="49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631" w:hanging="49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296" w:hanging="491"/>
      </w:pPr>
      <w:rPr>
        <w:rFonts w:hint="default"/>
      </w:rPr>
    </w:lvl>
  </w:abstractNum>
  <w:abstractNum w:abstractNumId="16">
    <w:multiLevelType w:val="hybridMultilevel"/>
    <w:lvl w:ilvl="0">
      <w:start w:val="2"/>
      <w:numFmt w:val="decimal"/>
      <w:lvlText w:val="%1"/>
      <w:lvlJc w:val="left"/>
      <w:pPr>
        <w:ind w:left="1019" w:hanging="883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19" w:hanging="883"/>
        <w:jc w:val="left"/>
      </w:pPr>
      <w:rPr>
        <w:rFonts w:hint="default" w:ascii="Georgia" w:hAnsi="Georgia" w:eastAsia="Georgia"/>
        <w:b/>
        <w:bCs/>
        <w:w w:val="92"/>
        <w:sz w:val="34"/>
        <w:szCs w:val="34"/>
      </w:rPr>
    </w:lvl>
    <w:lvl w:ilvl="2">
      <w:start w:val="1"/>
      <w:numFmt w:val="decimal"/>
      <w:lvlText w:val="%1.%2.%3"/>
      <w:lvlJc w:val="left"/>
      <w:pPr>
        <w:ind w:left="1123" w:hanging="987"/>
        <w:jc w:val="left"/>
      </w:pPr>
      <w:rPr>
        <w:rFonts w:hint="default" w:ascii="Georgia" w:hAnsi="Georgia" w:eastAsia="Georgia"/>
        <w:b/>
        <w:bCs/>
        <w:w w:val="98"/>
        <w:sz w:val="28"/>
        <w:szCs w:val="28"/>
      </w:rPr>
    </w:lvl>
    <w:lvl w:ilvl="3">
      <w:start w:val="1"/>
      <w:numFmt w:val="bullet"/>
      <w:lvlText w:val="•"/>
      <w:lvlJc w:val="left"/>
      <w:pPr>
        <w:ind w:left="3014" w:hanging="987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61" w:hanging="987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09" w:hanging="987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56" w:hanging="987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03" w:hanging="987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50" w:hanging="987"/>
      </w:pPr>
      <w:rPr>
        <w:rFonts w:hint="default"/>
      </w:rPr>
    </w:lvl>
  </w:abstractNum>
  <w:abstractNum w:abstractNumId="15">
    <w:multiLevelType w:val="hybridMultilevel"/>
    <w:lvl w:ilvl="0">
      <w:start w:val="1"/>
      <w:numFmt w:val="bullet"/>
      <w:lvlText w:val="-"/>
      <w:lvlJc w:val="left"/>
      <w:pPr>
        <w:ind w:left="137" w:hanging="156"/>
      </w:pPr>
      <w:rPr>
        <w:rFonts w:hint="default" w:ascii="Times New Roman" w:hAnsi="Times New Roman" w:eastAsia="Times New Roman"/>
        <w:w w:val="97"/>
        <w:sz w:val="24"/>
        <w:szCs w:val="24"/>
      </w:rPr>
    </w:lvl>
    <w:lvl w:ilvl="1">
      <w:start w:val="1"/>
      <w:numFmt w:val="bullet"/>
      <w:lvlText w:val="•"/>
      <w:lvlJc w:val="left"/>
      <w:pPr>
        <w:ind w:left="702" w:hanging="237"/>
      </w:pPr>
      <w:rPr>
        <w:rFonts w:hint="default" w:ascii="Sitka Subheading" w:hAnsi="Sitka Subheading" w:eastAsia="Sitka Subheading"/>
        <w:i/>
        <w:w w:val="128"/>
        <w:sz w:val="24"/>
        <w:szCs w:val="24"/>
      </w:rPr>
    </w:lvl>
    <w:lvl w:ilvl="2">
      <w:start w:val="1"/>
      <w:numFmt w:val="bullet"/>
      <w:lvlText w:val="•"/>
      <w:lvlJc w:val="left"/>
      <w:pPr>
        <w:ind w:left="1691" w:hanging="237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683" w:hanging="237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75" w:hanging="237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666" w:hanging="237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658" w:hanging="237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50" w:hanging="237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42" w:hanging="237"/>
      </w:pPr>
      <w:rPr>
        <w:rFonts w:hint="default"/>
      </w:rPr>
    </w:lvl>
  </w:abstractNum>
  <w:abstractNum w:abstractNumId="14">
    <w:multiLevelType w:val="hybridMultilevel"/>
    <w:lvl w:ilvl="0">
      <w:start w:val="2"/>
      <w:numFmt w:val="decimal"/>
      <w:lvlText w:val="%1"/>
      <w:lvlJc w:val="left"/>
      <w:pPr>
        <w:ind w:left="999" w:hanging="883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9" w:hanging="883"/>
        <w:jc w:val="left"/>
      </w:pPr>
      <w:rPr>
        <w:rFonts w:hint="default" w:ascii="Georgia" w:hAnsi="Georgia" w:eastAsia="Georgia"/>
        <w:b/>
        <w:bCs/>
        <w:w w:val="100"/>
        <w:sz w:val="34"/>
        <w:szCs w:val="34"/>
      </w:rPr>
    </w:lvl>
    <w:lvl w:ilvl="2">
      <w:start w:val="1"/>
      <w:numFmt w:val="decimal"/>
      <w:lvlText w:val="%1.%2.%3"/>
      <w:lvlJc w:val="left"/>
      <w:pPr>
        <w:ind w:left="1103" w:hanging="987"/>
        <w:jc w:val="left"/>
      </w:pPr>
      <w:rPr>
        <w:rFonts w:hint="default" w:ascii="Georgia" w:hAnsi="Georgia" w:eastAsia="Georgia"/>
        <w:b/>
        <w:bCs/>
        <w:w w:val="98"/>
        <w:sz w:val="28"/>
        <w:szCs w:val="28"/>
      </w:rPr>
    </w:lvl>
    <w:lvl w:ilvl="3">
      <w:start w:val="1"/>
      <w:numFmt w:val="bullet"/>
      <w:lvlText w:val="•"/>
      <w:lvlJc w:val="left"/>
      <w:pPr>
        <w:ind w:left="2994" w:hanging="987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41" w:hanging="987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89" w:hanging="987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36" w:hanging="987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83" w:hanging="987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30" w:hanging="987"/>
      </w:pPr>
      <w:rPr>
        <w:rFonts w:hint="default"/>
      </w:rPr>
    </w:lvl>
  </w:abstractNum>
  <w:abstractNum w:abstractNumId="13">
    <w:multiLevelType w:val="hybridMultilevel"/>
    <w:lvl w:ilvl="0">
      <w:start w:val="1"/>
      <w:numFmt w:val="decimal"/>
      <w:lvlText w:val="%1"/>
      <w:lvlJc w:val="left"/>
      <w:pPr>
        <w:ind w:left="999" w:hanging="883"/>
        <w:jc w:val="left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999" w:hanging="883"/>
        <w:jc w:val="left"/>
      </w:pPr>
      <w:rPr>
        <w:rFonts w:hint="default" w:ascii="Georgia" w:hAnsi="Georgia" w:eastAsia="Georgia"/>
        <w:b/>
        <w:bCs/>
        <w:w w:val="102"/>
        <w:sz w:val="34"/>
        <w:szCs w:val="34"/>
      </w:rPr>
    </w:lvl>
    <w:lvl w:ilvl="2">
      <w:start w:val="1"/>
      <w:numFmt w:val="decimal"/>
      <w:lvlText w:val="%1.%2.%3"/>
      <w:lvlJc w:val="left"/>
      <w:pPr>
        <w:ind w:left="1103" w:hanging="987"/>
        <w:jc w:val="left"/>
      </w:pPr>
      <w:rPr>
        <w:rFonts w:hint="default" w:ascii="Georgia" w:hAnsi="Georgia" w:eastAsia="Georgia"/>
        <w:b/>
        <w:bCs/>
        <w:w w:val="105"/>
        <w:sz w:val="28"/>
        <w:szCs w:val="28"/>
      </w:rPr>
    </w:lvl>
    <w:lvl w:ilvl="3">
      <w:start w:val="1"/>
      <w:numFmt w:val="bullet"/>
      <w:lvlText w:val="•"/>
      <w:lvlJc w:val="left"/>
      <w:pPr>
        <w:ind w:left="2985" w:hanging="987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28" w:hanging="987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71" w:hanging="987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14" w:hanging="987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57" w:hanging="987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99" w:hanging="987"/>
      </w:pPr>
      <w:rPr>
        <w:rFonts w:hint="default"/>
      </w:rPr>
    </w:lvl>
  </w:abstractNum>
  <w:abstractNum w:abstractNumId="12">
    <w:multiLevelType w:val="hybridMultilevel"/>
    <w:lvl w:ilvl="0">
      <w:start w:val="1"/>
      <w:numFmt w:val="decimal"/>
      <w:lvlText w:val="%1"/>
      <w:lvlJc w:val="left"/>
      <w:pPr>
        <w:ind w:left="999" w:hanging="883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99" w:hanging="883"/>
        <w:jc w:val="left"/>
      </w:pPr>
      <w:rPr>
        <w:rFonts w:hint="default" w:ascii="Georgia" w:hAnsi="Georgia" w:eastAsia="Georgia"/>
        <w:b/>
        <w:bCs/>
        <w:w w:val="99"/>
        <w:sz w:val="34"/>
        <w:szCs w:val="34"/>
      </w:rPr>
    </w:lvl>
    <w:lvl w:ilvl="2">
      <w:start w:val="1"/>
      <w:numFmt w:val="decimal"/>
      <w:lvlText w:val="%1.%2.%3"/>
      <w:lvlJc w:val="left"/>
      <w:pPr>
        <w:ind w:left="1103" w:hanging="987"/>
        <w:jc w:val="left"/>
      </w:pPr>
      <w:rPr>
        <w:rFonts w:hint="default" w:ascii="Georgia" w:hAnsi="Georgia" w:eastAsia="Georgia"/>
        <w:b/>
        <w:bCs/>
        <w:w w:val="103"/>
        <w:sz w:val="28"/>
        <w:szCs w:val="28"/>
      </w:rPr>
    </w:lvl>
    <w:lvl w:ilvl="3">
      <w:start w:val="1"/>
      <w:numFmt w:val="bullet"/>
      <w:lvlText w:val="•"/>
      <w:lvlJc w:val="left"/>
      <w:pPr>
        <w:ind w:left="702" w:hanging="237"/>
      </w:pPr>
      <w:rPr>
        <w:rFonts w:hint="default" w:ascii="Sitka Subheading" w:hAnsi="Sitka Subheading" w:eastAsia="Sitka Subheading"/>
        <w:i/>
        <w:w w:val="128"/>
        <w:sz w:val="24"/>
        <w:szCs w:val="24"/>
      </w:rPr>
    </w:lvl>
    <w:lvl w:ilvl="4">
      <w:start w:val="1"/>
      <w:numFmt w:val="bullet"/>
      <w:lvlText w:val="•"/>
      <w:lvlJc w:val="left"/>
      <w:pPr>
        <w:ind w:left="3231" w:hanging="237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297" w:hanging="237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362" w:hanging="237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28" w:hanging="237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94" w:hanging="237"/>
      </w:pPr>
      <w:rPr>
        <w:rFonts w:hint="default"/>
      </w:rPr>
    </w:lvl>
  </w:abstractNum>
  <w:abstractNum w:abstractNumId="11">
    <w:multiLevelType w:val="hybridMultilevel"/>
    <w:lvl w:ilvl="0">
      <w:start w:val="1"/>
      <w:numFmt w:val="decimal"/>
      <w:lvlText w:val="%1"/>
      <w:lvlJc w:val="left"/>
      <w:pPr>
        <w:ind w:left="999" w:hanging="883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9" w:hanging="883"/>
        <w:jc w:val="left"/>
      </w:pPr>
      <w:rPr>
        <w:rFonts w:hint="default" w:ascii="Georgia" w:hAnsi="Georgia" w:eastAsia="Georgia"/>
        <w:b/>
        <w:bCs/>
        <w:w w:val="111"/>
        <w:sz w:val="34"/>
        <w:szCs w:val="34"/>
      </w:rPr>
    </w:lvl>
    <w:lvl w:ilvl="2">
      <w:start w:val="1"/>
      <w:numFmt w:val="decimal"/>
      <w:lvlText w:val="%1.%2.%3"/>
      <w:lvlJc w:val="left"/>
      <w:pPr>
        <w:ind w:left="1103" w:hanging="987"/>
        <w:jc w:val="left"/>
      </w:pPr>
      <w:rPr>
        <w:rFonts w:hint="default" w:ascii="Georgia" w:hAnsi="Georgia" w:eastAsia="Georgia"/>
        <w:b/>
        <w:bCs/>
        <w:w w:val="104"/>
        <w:sz w:val="28"/>
        <w:szCs w:val="28"/>
      </w:rPr>
    </w:lvl>
    <w:lvl w:ilvl="3">
      <w:start w:val="1"/>
      <w:numFmt w:val="bullet"/>
      <w:lvlText w:val="•"/>
      <w:lvlJc w:val="left"/>
      <w:pPr>
        <w:ind w:left="702" w:hanging="237"/>
      </w:pPr>
      <w:rPr>
        <w:rFonts w:hint="default" w:ascii="Sitka Subheading" w:hAnsi="Sitka Subheading" w:eastAsia="Sitka Subheading"/>
        <w:i/>
        <w:w w:val="128"/>
        <w:sz w:val="24"/>
        <w:szCs w:val="24"/>
      </w:rPr>
    </w:lvl>
    <w:lvl w:ilvl="4">
      <w:start w:val="1"/>
      <w:numFmt w:val="bullet"/>
      <w:lvlText w:val="•"/>
      <w:lvlJc w:val="left"/>
      <w:pPr>
        <w:ind w:left="3226" w:hanging="237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289" w:hanging="237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352" w:hanging="237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15" w:hanging="237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79" w:hanging="237"/>
      </w:pPr>
      <w:rPr>
        <w:rFonts w:hint="default"/>
      </w:rPr>
    </w:lvl>
  </w:abstractNum>
  <w:abstractNum w:abstractNumId="10">
    <w:multiLevelType w:val="hybridMultilevel"/>
    <w:lvl w:ilvl="0">
      <w:start w:val="3"/>
      <w:numFmt w:val="upperRoman"/>
      <w:lvlText w:val="%1"/>
      <w:lvlJc w:val="left"/>
      <w:pPr>
        <w:ind w:left="1007" w:hanging="539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07" w:hanging="539"/>
        <w:jc w:val="left"/>
      </w:pPr>
      <w:rPr>
        <w:rFonts w:hint="default" w:ascii="Times New Roman" w:hAnsi="Times New Roman" w:eastAsia="Times New Roman"/>
        <w:w w:val="103"/>
        <w:sz w:val="24"/>
        <w:szCs w:val="24"/>
      </w:rPr>
    </w:lvl>
    <w:lvl w:ilvl="2">
      <w:start w:val="1"/>
      <w:numFmt w:val="bullet"/>
      <w:lvlText w:val="•"/>
      <w:lvlJc w:val="left"/>
      <w:pPr>
        <w:ind w:left="2721" w:hanging="53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81" w:hanging="53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42" w:hanging="53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02" w:hanging="53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63" w:hanging="53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23" w:hanging="53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84" w:hanging="539"/>
      </w:pPr>
      <w:rPr>
        <w:rFonts w:hint="default"/>
      </w:rPr>
    </w:lvl>
  </w:abstractNum>
  <w:abstractNum w:abstractNumId="9">
    <w:multiLevelType w:val="hybridMultilevel"/>
    <w:lvl w:ilvl="0">
      <w:start w:val="4"/>
      <w:numFmt w:val="decimal"/>
      <w:lvlText w:val="%1"/>
      <w:lvlJc w:val="left"/>
      <w:pPr>
        <w:ind w:left="1007" w:hanging="539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07" w:hanging="539"/>
        <w:jc w:val="left"/>
      </w:pPr>
      <w:rPr>
        <w:rFonts w:hint="default" w:ascii="Times New Roman" w:hAnsi="Times New Roman" w:eastAsia="Times New Roman"/>
        <w:w w:val="99"/>
        <w:sz w:val="24"/>
        <w:szCs w:val="24"/>
      </w:rPr>
    </w:lvl>
    <w:lvl w:ilvl="2">
      <w:start w:val="1"/>
      <w:numFmt w:val="bullet"/>
      <w:lvlText w:val="•"/>
      <w:lvlJc w:val="left"/>
      <w:pPr>
        <w:ind w:left="2721" w:hanging="53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81" w:hanging="53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42" w:hanging="53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02" w:hanging="53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63" w:hanging="53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23" w:hanging="53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84" w:hanging="539"/>
      </w:pPr>
      <w:rPr>
        <w:rFonts w:hint="default"/>
      </w:rPr>
    </w:lvl>
  </w:abstractNum>
  <w:abstractNum w:abstractNumId="8">
    <w:multiLevelType w:val="hybridMultilevel"/>
    <w:lvl w:ilvl="0">
      <w:start w:val="3"/>
      <w:numFmt w:val="decimal"/>
      <w:lvlText w:val="%1"/>
      <w:lvlJc w:val="left"/>
      <w:pPr>
        <w:ind w:left="1007" w:hanging="539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07" w:hanging="539"/>
        <w:jc w:val="left"/>
      </w:pPr>
      <w:rPr>
        <w:rFonts w:hint="default" w:ascii="Times New Roman" w:hAnsi="Times New Roman" w:eastAsia="Times New Roman"/>
        <w:w w:val="99"/>
        <w:sz w:val="24"/>
        <w:szCs w:val="24"/>
      </w:rPr>
    </w:lvl>
    <w:lvl w:ilvl="2">
      <w:start w:val="1"/>
      <w:numFmt w:val="bullet"/>
      <w:lvlText w:val="•"/>
      <w:lvlJc w:val="left"/>
      <w:pPr>
        <w:ind w:left="2721" w:hanging="53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81" w:hanging="53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42" w:hanging="53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02" w:hanging="53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63" w:hanging="53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23" w:hanging="53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84" w:hanging="539"/>
      </w:pPr>
      <w:rPr>
        <w:rFonts w:hint="default"/>
      </w:rPr>
    </w:lvl>
  </w:abstractNum>
  <w:abstractNum w:abstractNumId="7">
    <w:multiLevelType w:val="hybridMultilevel"/>
    <w:lvl w:ilvl="0">
      <w:start w:val="2"/>
      <w:numFmt w:val="upperRoman"/>
      <w:lvlText w:val="%1"/>
      <w:lvlJc w:val="left"/>
      <w:pPr>
        <w:ind w:left="1006" w:hanging="539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06" w:hanging="539"/>
        <w:jc w:val="left"/>
      </w:pPr>
      <w:rPr>
        <w:rFonts w:hint="default" w:ascii="Times New Roman" w:hAnsi="Times New Roman" w:eastAsia="Times New Roman"/>
        <w:w w:val="103"/>
        <w:sz w:val="24"/>
        <w:szCs w:val="24"/>
      </w:rPr>
    </w:lvl>
    <w:lvl w:ilvl="2">
      <w:start w:val="1"/>
      <w:numFmt w:val="bullet"/>
      <w:lvlText w:val="•"/>
      <w:lvlJc w:val="left"/>
      <w:pPr>
        <w:ind w:left="2721" w:hanging="53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81" w:hanging="53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42" w:hanging="53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02" w:hanging="53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63" w:hanging="53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23" w:hanging="53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84" w:hanging="539"/>
      </w:pPr>
      <w:rPr>
        <w:rFonts w:hint="default"/>
      </w:rPr>
    </w:lvl>
  </w:abstractNum>
  <w:abstractNum w:abstractNumId="6">
    <w:multiLevelType w:val="hybridMultilevel"/>
    <w:lvl w:ilvl="0">
      <w:start w:val="4"/>
      <w:numFmt w:val="decimal"/>
      <w:lvlText w:val="%1"/>
      <w:lvlJc w:val="left"/>
      <w:pPr>
        <w:ind w:left="1007" w:hanging="539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07" w:hanging="539"/>
        <w:jc w:val="left"/>
      </w:pPr>
      <w:rPr>
        <w:rFonts w:hint="default" w:ascii="Times New Roman" w:hAnsi="Times New Roman" w:eastAsia="Times New Roman"/>
        <w:w w:val="99"/>
        <w:sz w:val="24"/>
        <w:szCs w:val="24"/>
      </w:rPr>
    </w:lvl>
    <w:lvl w:ilvl="2">
      <w:start w:val="1"/>
      <w:numFmt w:val="bullet"/>
      <w:lvlText w:val="•"/>
      <w:lvlJc w:val="left"/>
      <w:pPr>
        <w:ind w:left="2721" w:hanging="53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81" w:hanging="53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42" w:hanging="53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02" w:hanging="53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63" w:hanging="53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23" w:hanging="53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84" w:hanging="539"/>
      </w:pPr>
      <w:rPr>
        <w:rFonts w:hint="default"/>
      </w:rPr>
    </w:lvl>
  </w:abstractNum>
  <w:abstractNum w:abstractNumId="5">
    <w:multiLevelType w:val="hybridMultilevel"/>
    <w:lvl w:ilvl="0">
      <w:start w:val="3"/>
      <w:numFmt w:val="decimal"/>
      <w:lvlText w:val="%1"/>
      <w:lvlJc w:val="left"/>
      <w:pPr>
        <w:ind w:left="1007" w:hanging="539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07" w:hanging="539"/>
        <w:jc w:val="left"/>
      </w:pPr>
      <w:rPr>
        <w:rFonts w:hint="default" w:ascii="Times New Roman" w:hAnsi="Times New Roman" w:eastAsia="Times New Roman"/>
        <w:w w:val="99"/>
        <w:sz w:val="24"/>
        <w:szCs w:val="24"/>
      </w:rPr>
    </w:lvl>
    <w:lvl w:ilvl="2">
      <w:start w:val="1"/>
      <w:numFmt w:val="bullet"/>
      <w:lvlText w:val="•"/>
      <w:lvlJc w:val="left"/>
      <w:pPr>
        <w:ind w:left="2721" w:hanging="53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81" w:hanging="53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42" w:hanging="53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02" w:hanging="53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63" w:hanging="53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23" w:hanging="53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84" w:hanging="539"/>
      </w:pPr>
      <w:rPr>
        <w:rFonts w:hint="default"/>
      </w:rPr>
    </w:lvl>
  </w:abstractNum>
  <w:abstractNum w:abstractNumId="4">
    <w:multiLevelType w:val="hybridMultilevel"/>
    <w:lvl w:ilvl="0">
      <w:start w:val="2"/>
      <w:numFmt w:val="decimal"/>
      <w:lvlText w:val="%1"/>
      <w:lvlJc w:val="left"/>
      <w:pPr>
        <w:ind w:left="1007" w:hanging="539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07" w:hanging="539"/>
        <w:jc w:val="left"/>
      </w:pPr>
      <w:rPr>
        <w:rFonts w:hint="default" w:ascii="Times New Roman" w:hAnsi="Times New Roman" w:eastAsia="Times New Roman"/>
        <w:w w:val="99"/>
        <w:sz w:val="24"/>
        <w:szCs w:val="24"/>
      </w:rPr>
    </w:lvl>
    <w:lvl w:ilvl="2">
      <w:start w:val="1"/>
      <w:numFmt w:val="bullet"/>
      <w:lvlText w:val="•"/>
      <w:lvlJc w:val="left"/>
      <w:pPr>
        <w:ind w:left="2721" w:hanging="53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81" w:hanging="53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42" w:hanging="53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02" w:hanging="53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63" w:hanging="53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23" w:hanging="53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84" w:hanging="539"/>
      </w:pPr>
      <w:rPr>
        <w:rFonts w:hint="default"/>
      </w:rPr>
    </w:lvl>
  </w:abstractNum>
  <w:abstractNum w:abstractNumId="3">
    <w:multiLevelType w:val="hybridMultilevel"/>
    <w:lvl w:ilvl="0">
      <w:start w:val="1"/>
      <w:numFmt w:val="decimal"/>
      <w:lvlText w:val="%1"/>
      <w:lvlJc w:val="left"/>
      <w:pPr>
        <w:ind w:left="1007" w:hanging="539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07" w:hanging="539"/>
        <w:jc w:val="left"/>
      </w:pPr>
      <w:rPr>
        <w:rFonts w:hint="default" w:ascii="Times New Roman" w:hAnsi="Times New Roman" w:eastAsia="Times New Roman"/>
        <w:w w:val="99"/>
        <w:sz w:val="24"/>
        <w:szCs w:val="24"/>
      </w:rPr>
    </w:lvl>
    <w:lvl w:ilvl="2">
      <w:start w:val="1"/>
      <w:numFmt w:val="bullet"/>
      <w:lvlText w:val="•"/>
      <w:lvlJc w:val="left"/>
      <w:pPr>
        <w:ind w:left="2721" w:hanging="53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81" w:hanging="53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42" w:hanging="53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02" w:hanging="53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63" w:hanging="53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23" w:hanging="53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84" w:hanging="539"/>
      </w:pPr>
      <w:rPr>
        <w:rFonts w:hint="default"/>
      </w:rPr>
    </w:lvl>
  </w:abstractNum>
  <w:abstractNum w:abstractNumId="2">
    <w:multiLevelType w:val="hybridMultilevel"/>
    <w:lvl w:ilvl="0">
      <w:start w:val="2"/>
      <w:numFmt w:val="decimal"/>
      <w:lvlText w:val="%1"/>
      <w:lvlJc w:val="left"/>
      <w:pPr>
        <w:ind w:left="468" w:hanging="352"/>
        <w:jc w:val="left"/>
      </w:pPr>
      <w:rPr>
        <w:rFonts w:hint="default" w:ascii="Georgia" w:hAnsi="Georgia" w:eastAsia="Georgia"/>
        <w:b/>
        <w:bCs/>
        <w:w w:val="89"/>
        <w:sz w:val="24"/>
        <w:szCs w:val="24"/>
      </w:rPr>
    </w:lvl>
    <w:lvl w:ilvl="1">
      <w:start w:val="1"/>
      <w:numFmt w:val="decimal"/>
      <w:lvlText w:val="%1.%2"/>
      <w:lvlJc w:val="left"/>
      <w:pPr>
        <w:ind w:left="1007" w:hanging="539"/>
        <w:jc w:val="left"/>
      </w:pPr>
      <w:rPr>
        <w:rFonts w:hint="default" w:ascii="Times New Roman" w:hAnsi="Times New Roman" w:eastAsia="Times New Roman"/>
        <w:w w:val="99"/>
        <w:sz w:val="24"/>
        <w:szCs w:val="24"/>
      </w:rPr>
    </w:lvl>
    <w:lvl w:ilvl="2">
      <w:start w:val="1"/>
      <w:numFmt w:val="bullet"/>
      <w:lvlText w:val="•"/>
      <w:lvlJc w:val="left"/>
      <w:pPr>
        <w:ind w:left="1956" w:hanging="53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912" w:hanging="53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868" w:hanging="53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24" w:hanging="53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80" w:hanging="53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37" w:hanging="53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93" w:hanging="539"/>
      </w:pPr>
      <w:rPr>
        <w:rFonts w:hint="default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1007" w:hanging="539"/>
        <w:jc w:val="left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07" w:hanging="539"/>
        <w:jc w:val="left"/>
      </w:pPr>
      <w:rPr>
        <w:rFonts w:hint="default" w:ascii="Times New Roman" w:hAnsi="Times New Roman" w:eastAsia="Times New Roman"/>
        <w:w w:val="99"/>
        <w:sz w:val="24"/>
        <w:szCs w:val="24"/>
      </w:rPr>
    </w:lvl>
    <w:lvl w:ilvl="2">
      <w:start w:val="1"/>
      <w:numFmt w:val="bullet"/>
      <w:lvlText w:val="•"/>
      <w:lvlJc w:val="left"/>
      <w:pPr>
        <w:ind w:left="2721" w:hanging="53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81" w:hanging="53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42" w:hanging="53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02" w:hanging="53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63" w:hanging="53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23" w:hanging="53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84" w:hanging="539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468" w:hanging="352"/>
        <w:jc w:val="left"/>
      </w:pPr>
      <w:rPr>
        <w:rFonts w:hint="default" w:ascii="Georgia" w:hAnsi="Georgia" w:eastAsia="Georgia"/>
        <w:b/>
        <w:bCs/>
        <w:w w:val="114"/>
        <w:sz w:val="24"/>
        <w:szCs w:val="24"/>
      </w:rPr>
    </w:lvl>
    <w:lvl w:ilvl="1">
      <w:start w:val="2"/>
      <w:numFmt w:val="decimal"/>
      <w:lvlText w:val="%1.%2"/>
      <w:lvlJc w:val="left"/>
      <w:pPr>
        <w:ind w:left="1007" w:hanging="539"/>
        <w:jc w:val="left"/>
      </w:pPr>
      <w:rPr>
        <w:rFonts w:hint="default" w:ascii="Times New Roman" w:hAnsi="Times New Roman" w:eastAsia="Times New Roman"/>
        <w:w w:val="99"/>
        <w:sz w:val="24"/>
        <w:szCs w:val="24"/>
      </w:rPr>
    </w:lvl>
    <w:lvl w:ilvl="2">
      <w:start w:val="1"/>
      <w:numFmt w:val="bullet"/>
      <w:lvlText w:val="•"/>
      <w:lvlJc w:val="left"/>
      <w:pPr>
        <w:ind w:left="1956" w:hanging="53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912" w:hanging="53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868" w:hanging="53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24" w:hanging="53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80" w:hanging="53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37" w:hanging="53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93" w:hanging="539"/>
      </w:pPr>
      <w:rPr>
        <w:rFonts w:hint="default"/>
      </w:rPr>
    </w:lvl>
  </w:abstract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after="0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TOC1" w:type="paragraph">
    <w:name w:val="TOC 1"/>
    <w:basedOn w:val="Normal"/>
    <w:uiPriority w:val="1"/>
    <w:qFormat/>
    <w:pPr>
      <w:spacing w:before="726"/>
      <w:ind w:left="117"/>
    </w:pPr>
    <w:rPr>
      <w:rFonts w:ascii="Georgia" w:hAnsi="Georgia" w:eastAsia="Georgia"/>
      <w:b/>
      <w:bCs/>
      <w:sz w:val="49"/>
      <w:szCs w:val="49"/>
    </w:rPr>
  </w:style>
  <w:style w:styleId="TOC2" w:type="paragraph">
    <w:name w:val="TOC 2"/>
    <w:basedOn w:val="Normal"/>
    <w:uiPriority w:val="1"/>
    <w:qFormat/>
    <w:pPr>
      <w:spacing w:before="251"/>
      <w:ind w:left="117"/>
    </w:pPr>
    <w:rPr>
      <w:rFonts w:ascii="Georgia" w:hAnsi="Georgia" w:eastAsia="Georgia"/>
      <w:b/>
      <w:bCs/>
      <w:sz w:val="24"/>
      <w:szCs w:val="24"/>
    </w:rPr>
  </w:style>
  <w:style w:styleId="TOC3" w:type="paragraph">
    <w:name w:val="TOC 3"/>
    <w:basedOn w:val="Normal"/>
    <w:uiPriority w:val="1"/>
    <w:qFormat/>
    <w:pPr>
      <w:spacing w:before="208"/>
      <w:ind w:left="1007" w:hanging="539"/>
    </w:pPr>
    <w:rPr>
      <w:rFonts w:ascii="Times New Roman" w:hAnsi="Times New Roman" w:eastAsia="Times New Roman"/>
      <w:sz w:val="24"/>
      <w:szCs w:val="24"/>
    </w:rPr>
  </w:style>
  <w:style w:styleId="BodyText" w:type="paragraph">
    <w:name w:val="Body Text"/>
    <w:basedOn w:val="Normal"/>
    <w:uiPriority w:val="1"/>
    <w:qFormat/>
    <w:pPr>
      <w:ind w:left="117"/>
    </w:pPr>
    <w:rPr>
      <w:rFonts w:ascii="Times New Roman" w:hAnsi="Times New Roman" w:eastAsia="Times New Roman"/>
      <w:sz w:val="24"/>
      <w:szCs w:val="24"/>
    </w:rPr>
  </w:style>
  <w:style w:styleId="Heading1" w:type="paragraph">
    <w:name w:val="Heading 1"/>
    <w:basedOn w:val="Normal"/>
    <w:uiPriority w:val="1"/>
    <w:qFormat/>
    <w:pPr>
      <w:spacing w:before="22"/>
      <w:ind w:left="117"/>
      <w:outlineLvl w:val="1"/>
    </w:pPr>
    <w:rPr>
      <w:rFonts w:ascii="Georgia" w:hAnsi="Georgia" w:eastAsia="Georgia"/>
      <w:b/>
      <w:bCs/>
      <w:sz w:val="49"/>
      <w:szCs w:val="49"/>
    </w:rPr>
  </w:style>
  <w:style w:styleId="Heading2" w:type="paragraph">
    <w:name w:val="Heading 2"/>
    <w:basedOn w:val="Normal"/>
    <w:uiPriority w:val="1"/>
    <w:qFormat/>
    <w:pPr>
      <w:spacing w:before="46"/>
      <w:ind w:left="999" w:hanging="882"/>
      <w:outlineLvl w:val="2"/>
    </w:pPr>
    <w:rPr>
      <w:rFonts w:ascii="Georgia" w:hAnsi="Georgia" w:eastAsia="Georgia"/>
      <w:b/>
      <w:bCs/>
      <w:sz w:val="34"/>
      <w:szCs w:val="34"/>
    </w:rPr>
  </w:style>
  <w:style w:styleId="Heading3" w:type="paragraph">
    <w:name w:val="Heading 3"/>
    <w:basedOn w:val="Normal"/>
    <w:uiPriority w:val="1"/>
    <w:qFormat/>
    <w:pPr>
      <w:ind w:left="1103" w:hanging="986"/>
      <w:outlineLvl w:val="3"/>
    </w:pPr>
    <w:rPr>
      <w:rFonts w:ascii="Georgia" w:hAnsi="Georgia" w:eastAsia="Georgia"/>
      <w:b/>
      <w:bCs/>
      <w:sz w:val="28"/>
      <w:szCs w:val="28"/>
    </w:rPr>
  </w:style>
  <w:style w:styleId="Heading4" w:type="paragraph">
    <w:name w:val="Heading 4"/>
    <w:basedOn w:val="Normal"/>
    <w:uiPriority w:val="1"/>
    <w:qFormat/>
    <w:pPr>
      <w:ind w:left="117"/>
      <w:outlineLvl w:val="4"/>
    </w:pPr>
    <w:rPr>
      <w:rFonts w:ascii="Georgia" w:hAnsi="Georgia" w:eastAsia="Georgia"/>
      <w:b/>
      <w:bCs/>
      <w:sz w:val="24"/>
      <w:szCs w:val="24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footer" Target="footer3.xml"/><Relationship Id="rId9" Type="http://schemas.openxmlformats.org/officeDocument/2006/relationships/header" Target="header1.xml"/><Relationship Id="rId10" Type="http://schemas.openxmlformats.org/officeDocument/2006/relationships/footer" Target="footer4.xml"/><Relationship Id="rId11" Type="http://schemas.openxmlformats.org/officeDocument/2006/relationships/header" Target="header2.xml"/><Relationship Id="rId12" Type="http://schemas.openxmlformats.org/officeDocument/2006/relationships/header" Target="header3.xml"/><Relationship Id="rId13" Type="http://schemas.openxmlformats.org/officeDocument/2006/relationships/footer" Target="footer5.xml"/><Relationship Id="rId14" Type="http://schemas.openxmlformats.org/officeDocument/2006/relationships/header" Target="header4.xml"/><Relationship Id="rId15" Type="http://schemas.openxmlformats.org/officeDocument/2006/relationships/footer" Target="footer6.xml"/><Relationship Id="rId16" Type="http://schemas.openxmlformats.org/officeDocument/2006/relationships/header" Target="header5.xml"/><Relationship Id="rId17" Type="http://schemas.openxmlformats.org/officeDocument/2006/relationships/footer" Target="footer7.xml"/><Relationship Id="rId18" Type="http://schemas.openxmlformats.org/officeDocument/2006/relationships/header" Target="header6.xml"/><Relationship Id="rId19" Type="http://schemas.openxmlformats.org/officeDocument/2006/relationships/footer" Target="footer8.xml"/><Relationship Id="rId20" Type="http://schemas.openxmlformats.org/officeDocument/2006/relationships/header" Target="header7.xml"/><Relationship Id="rId21" Type="http://schemas.openxmlformats.org/officeDocument/2006/relationships/footer" Target="footer9.xml"/><Relationship Id="rId22" Type="http://schemas.openxmlformats.org/officeDocument/2006/relationships/header" Target="header8.xml"/><Relationship Id="rId23" Type="http://schemas.openxmlformats.org/officeDocument/2006/relationships/footer" Target="footer10.xml"/><Relationship Id="rId24" Type="http://schemas.openxmlformats.org/officeDocument/2006/relationships/hyperlink" Target="http://www.inflation.eu/inflation-rates/south-africa/historic-inflation/cpi-inflation-south-africa.aspx" TargetMode="External"/><Relationship Id="rId25" Type="http://schemas.openxmlformats.org/officeDocument/2006/relationships/image" Target="media/image2.png"/><Relationship Id="rId26" Type="http://schemas.openxmlformats.org/officeDocument/2006/relationships/image" Target="media/image3.png"/><Relationship Id="rId27" Type="http://schemas.openxmlformats.org/officeDocument/2006/relationships/image" Target="media/image4.png"/><Relationship Id="rId28" Type="http://schemas.openxmlformats.org/officeDocument/2006/relationships/image" Target="media/image5.png"/><Relationship Id="rId29" Type="http://schemas.openxmlformats.org/officeDocument/2006/relationships/image" Target="media/image6.png"/><Relationship Id="rId30" Type="http://schemas.openxmlformats.org/officeDocument/2006/relationships/image" Target="media/image7.png"/><Relationship Id="rId31" Type="http://schemas.openxmlformats.org/officeDocument/2006/relationships/image" Target="media/image8.png"/><Relationship Id="rId32" Type="http://schemas.openxmlformats.org/officeDocument/2006/relationships/image" Target="media/image9.png"/><Relationship Id="rId33" Type="http://schemas.openxmlformats.org/officeDocument/2006/relationships/image" Target="media/image10.png"/><Relationship Id="rId34" Type="http://schemas.openxmlformats.org/officeDocument/2006/relationships/image" Target="media/image11.png"/><Relationship Id="rId35" Type="http://schemas.openxmlformats.org/officeDocument/2006/relationships/image" Target="media/image12.png"/><Relationship Id="rId36" Type="http://schemas.openxmlformats.org/officeDocument/2006/relationships/image" Target="media/image13.png"/><Relationship Id="rId37" Type="http://schemas.openxmlformats.org/officeDocument/2006/relationships/image" Target="media/image14.png"/><Relationship Id="rId38" Type="http://schemas.openxmlformats.org/officeDocument/2006/relationships/image" Target="media/image15.png"/><Relationship Id="rId39" Type="http://schemas.openxmlformats.org/officeDocument/2006/relationships/image" Target="media/image16.png"/><Relationship Id="rId40" Type="http://schemas.openxmlformats.org/officeDocument/2006/relationships/image" Target="media/image17.png"/><Relationship Id="rId41" Type="http://schemas.openxmlformats.org/officeDocument/2006/relationships/image" Target="media/image18.png"/><Relationship Id="rId42" Type="http://schemas.openxmlformats.org/officeDocument/2006/relationships/image" Target="media/image19.png"/><Relationship Id="rId43" Type="http://schemas.openxmlformats.org/officeDocument/2006/relationships/image" Target="media/image20.png"/><Relationship Id="rId44" Type="http://schemas.openxmlformats.org/officeDocument/2006/relationships/image" Target="media/image21.png"/><Relationship Id="rId45" Type="http://schemas.openxmlformats.org/officeDocument/2006/relationships/image" Target="media/image22.png"/><Relationship Id="rId46" Type="http://schemas.openxmlformats.org/officeDocument/2006/relationships/image" Target="media/image23.png"/><Relationship Id="rId47" Type="http://schemas.openxmlformats.org/officeDocument/2006/relationships/image" Target="media/image24.png"/><Relationship Id="rId48" Type="http://schemas.openxmlformats.org/officeDocument/2006/relationships/image" Target="media/image25.png"/><Relationship Id="rId49" Type="http://schemas.openxmlformats.org/officeDocument/2006/relationships/image" Target="media/image26.png"/><Relationship Id="rId50" Type="http://schemas.openxmlformats.org/officeDocument/2006/relationships/image" Target="media/image27.jpeg"/><Relationship Id="rId51" Type="http://schemas.openxmlformats.org/officeDocument/2006/relationships/header" Target="header9.xml"/><Relationship Id="rId52" Type="http://schemas.openxmlformats.org/officeDocument/2006/relationships/footer" Target="footer11.xml"/><Relationship Id="rId53" Type="http://schemas.openxmlformats.org/officeDocument/2006/relationships/header" Target="header10.xml"/><Relationship Id="rId54" Type="http://schemas.openxmlformats.org/officeDocument/2006/relationships/footer" Target="footer12.xml"/><Relationship Id="rId55" Type="http://schemas.openxmlformats.org/officeDocument/2006/relationships/image" Target="media/image28.png"/><Relationship Id="rId56" Type="http://schemas.openxmlformats.org/officeDocument/2006/relationships/header" Target="header11.xml"/><Relationship Id="rId57" Type="http://schemas.openxmlformats.org/officeDocument/2006/relationships/footer" Target="footer13.xml"/><Relationship Id="rId58" Type="http://schemas.openxmlformats.org/officeDocument/2006/relationships/header" Target="header12.xml"/><Relationship Id="rId59" Type="http://schemas.openxmlformats.org/officeDocument/2006/relationships/footer" Target="footer14.xml"/><Relationship Id="rId60" Type="http://schemas.openxmlformats.org/officeDocument/2006/relationships/image" Target="media/image29.jpeg"/><Relationship Id="rId61" Type="http://schemas.openxmlformats.org/officeDocument/2006/relationships/image" Target="media/image30.jpeg"/><Relationship Id="rId62" Type="http://schemas.openxmlformats.org/officeDocument/2006/relationships/image" Target="media/image31.jpeg"/><Relationship Id="rId63" Type="http://schemas.openxmlformats.org/officeDocument/2006/relationships/hyperlink" Target="https://bae.okstate.edu/faculty-sites/Darcy/DarcyWeisbach/Darcy-WeisbachEq.htm" TargetMode="External"/><Relationship Id="rId64" Type="http://schemas.openxmlformats.org/officeDocument/2006/relationships/image" Target="media/image32.png"/><Relationship Id="rId65" Type="http://schemas.openxmlformats.org/officeDocument/2006/relationships/image" Target="media/image33.png"/><Relationship Id="rId66" Type="http://schemas.openxmlformats.org/officeDocument/2006/relationships/image" Target="media/image34.jpeg"/><Relationship Id="rId67" Type="http://schemas.openxmlformats.org/officeDocument/2006/relationships/image" Target="media/image35.png"/><Relationship Id="rId68" Type="http://schemas.openxmlformats.org/officeDocument/2006/relationships/image" Target="media/image36.png"/><Relationship Id="rId69" Type="http://schemas.openxmlformats.org/officeDocument/2006/relationships/image" Target="media/image37.png"/><Relationship Id="rId70" Type="http://schemas.openxmlformats.org/officeDocument/2006/relationships/image" Target="media/image38.jpeg"/><Relationship Id="rId71" Type="http://schemas.openxmlformats.org/officeDocument/2006/relationships/image" Target="media/image39.jpeg"/><Relationship Id="rId72" Type="http://schemas.openxmlformats.org/officeDocument/2006/relationships/image" Target="media/image40.png"/><Relationship Id="rId73" Type="http://schemas.openxmlformats.org/officeDocument/2006/relationships/image" Target="media/image41.jpeg"/><Relationship Id="rId74" Type="http://schemas.openxmlformats.org/officeDocument/2006/relationships/header" Target="header13.xml"/><Relationship Id="rId75" Type="http://schemas.openxmlformats.org/officeDocument/2006/relationships/footer" Target="footer15.xml"/><Relationship Id="rId76" Type="http://schemas.openxmlformats.org/officeDocument/2006/relationships/header" Target="header14.xml"/><Relationship Id="rId77" Type="http://schemas.openxmlformats.org/officeDocument/2006/relationships/footer" Target="footer16.xml"/><Relationship Id="rId78" Type="http://schemas.openxmlformats.org/officeDocument/2006/relationships/image" Target="media/image42.png"/><Relationship Id="rId79" Type="http://schemas.openxmlformats.org/officeDocument/2006/relationships/image" Target="media/image43.png"/><Relationship Id="rId80" Type="http://schemas.openxmlformats.org/officeDocument/2006/relationships/image" Target="media/image44.png"/><Relationship Id="rId81" Type="http://schemas.openxmlformats.org/officeDocument/2006/relationships/image" Target="media/image45.png"/><Relationship Id="rId82" Type="http://schemas.openxmlformats.org/officeDocument/2006/relationships/image" Target="media/image46.png"/><Relationship Id="rId83" Type="http://schemas.openxmlformats.org/officeDocument/2006/relationships/image" Target="media/image47.png"/><Relationship Id="rId84" Type="http://schemas.openxmlformats.org/officeDocument/2006/relationships/image" Target="media/image48.png"/><Relationship Id="rId85" Type="http://schemas.openxmlformats.org/officeDocument/2006/relationships/image" Target="media/image49.png"/><Relationship Id="rId86" Type="http://schemas.openxmlformats.org/officeDocument/2006/relationships/image" Target="media/image50.png"/><Relationship Id="rId87" Type="http://schemas.openxmlformats.org/officeDocument/2006/relationships/image" Target="media/image51.png"/><Relationship Id="rId88" Type="http://schemas.openxmlformats.org/officeDocument/2006/relationships/image" Target="media/image52.png"/><Relationship Id="rId89" Type="http://schemas.openxmlformats.org/officeDocument/2006/relationships/image" Target="media/image53.png"/><Relationship Id="rId90" Type="http://schemas.openxmlformats.org/officeDocument/2006/relationships/image" Target="media/image54.png"/><Relationship Id="rId91" Type="http://schemas.openxmlformats.org/officeDocument/2006/relationships/image" Target="media/image55.png"/><Relationship Id="rId92" Type="http://schemas.openxmlformats.org/officeDocument/2006/relationships/image" Target="media/image56.png"/><Relationship Id="rId93" Type="http://schemas.openxmlformats.org/officeDocument/2006/relationships/image" Target="media/image57.png"/><Relationship Id="rId94" Type="http://schemas.openxmlformats.org/officeDocument/2006/relationships/image" Target="media/image58.jpeg"/><Relationship Id="rId95" Type="http://schemas.openxmlformats.org/officeDocument/2006/relationships/image" Target="media/image59.png"/><Relationship Id="rId96" Type="http://schemas.openxmlformats.org/officeDocument/2006/relationships/image" Target="media/image60.png"/><Relationship Id="rId97" Type="http://schemas.openxmlformats.org/officeDocument/2006/relationships/image" Target="media/image61.png"/><Relationship Id="rId98" Type="http://schemas.openxmlformats.org/officeDocument/2006/relationships/image" Target="media/image62.jpeg"/><Relationship Id="rId99" Type="http://schemas.openxmlformats.org/officeDocument/2006/relationships/hyperlink" Target="http://www.chamberofmines.org.za/sa-mining/gold" TargetMode="External"/><Relationship Id="rId100" Type="http://schemas.openxmlformats.org/officeDocument/2006/relationships/hyperlink" Target="http://www.chamberofmines.org.za/sa-mining/platinum" TargetMode="External"/><Relationship Id="rId101" Type="http://schemas.openxmlformats.org/officeDocument/2006/relationships/header" Target="header15.xml"/><Relationship Id="rId102" Type="http://schemas.openxmlformats.org/officeDocument/2006/relationships/footer" Target="footer17.xml"/><Relationship Id="rId103" Type="http://schemas.openxmlformats.org/officeDocument/2006/relationships/header" Target="header16.xml"/><Relationship Id="rId104" Type="http://schemas.openxmlformats.org/officeDocument/2006/relationships/footer" Target="footer18.xml"/><Relationship Id="rId105" Type="http://schemas.openxmlformats.org/officeDocument/2006/relationships/header" Target="header17.xml"/><Relationship Id="rId106" Type="http://schemas.openxmlformats.org/officeDocument/2006/relationships/footer" Target="footer19.xml"/><Relationship Id="rId107" Type="http://schemas.openxmlformats.org/officeDocument/2006/relationships/hyperlink" Target="http://www.eskom.co.za/CustomerCare/MYPD3/Documents/NersaReasonsforDecision.pdf" TargetMode="External"/><Relationship Id="rId108" Type="http://schemas.openxmlformats.org/officeDocument/2006/relationships/hyperlink" Target="http://www.eskom.co.za/sites/idm/Documents/121040ESKD_Mining_Brochure_paths.pdf" TargetMode="External"/><Relationship Id="rId109" Type="http://schemas.openxmlformats.org/officeDocument/2006/relationships/header" Target="header18.xml"/><Relationship Id="rId110" Type="http://schemas.openxmlformats.org/officeDocument/2006/relationships/footer" Target="footer20.xml"/><Relationship Id="rId111" Type="http://schemas.openxmlformats.org/officeDocument/2006/relationships/header" Target="header19.xml"/><Relationship Id="rId112" Type="http://schemas.openxmlformats.org/officeDocument/2006/relationships/footer" Target="footer21.xml"/><Relationship Id="rId113" Type="http://schemas.openxmlformats.org/officeDocument/2006/relationships/header" Target="header20.xml"/><Relationship Id="rId114" Type="http://schemas.openxmlformats.org/officeDocument/2006/relationships/footer" Target="footer22.xml"/><Relationship Id="rId115" Type="http://schemas.openxmlformats.org/officeDocument/2006/relationships/image" Target="media/image63.png"/><Relationship Id="rId116" Type="http://schemas.openxmlformats.org/officeDocument/2006/relationships/header" Target="header21.xml"/><Relationship Id="rId117" Type="http://schemas.openxmlformats.org/officeDocument/2006/relationships/footer" Target="footer23.xml"/><Relationship Id="rId118" Type="http://schemas.openxmlformats.org/officeDocument/2006/relationships/header" Target="header22.xml"/><Relationship Id="rId119" Type="http://schemas.openxmlformats.org/officeDocument/2006/relationships/footer" Target="footer24.xml"/><Relationship Id="rId120" Type="http://schemas.openxmlformats.org/officeDocument/2006/relationships/image" Target="media/image64.jpeg"/><Relationship Id="rId121" Type="http://schemas.openxmlformats.org/officeDocument/2006/relationships/footer" Target="footer25.xml"/><Relationship Id="rId122" Type="http://schemas.openxmlformats.org/officeDocument/2006/relationships/image" Target="media/image65.jpeg"/><Relationship Id="rId123" Type="http://schemas.openxmlformats.org/officeDocument/2006/relationships/image" Target="media/image66.jpeg"/><Relationship Id="rId124" Type="http://schemas.openxmlformats.org/officeDocument/2006/relationships/image" Target="media/image67.jpeg"/><Relationship Id="rId125" Type="http://schemas.openxmlformats.org/officeDocument/2006/relationships/header" Target="header23.xml"/><Relationship Id="rId126" Type="http://schemas.openxmlformats.org/officeDocument/2006/relationships/footer" Target="footer26.xml"/><Relationship Id="rId127" Type="http://schemas.openxmlformats.org/officeDocument/2006/relationships/header" Target="header24.xml"/><Relationship Id="rId128" Type="http://schemas.openxmlformats.org/officeDocument/2006/relationships/footer" Target="footer27.xml"/><Relationship Id="rId129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2017-08-02T23:14:57Z</dcterms:created>
  <dcterms:modified xsi:type="dcterms:W3CDTF">2017-08-02T23:14:57Z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2017-08-02T00:00:00Z</vt:filetime>
  </property>
  <property fmtid="{D5CDD505-2E9C-101B-9397-08002B2CF9AE}" pid="3" name="Creator">
    <vt:lpwstr>LaTeX with hyperref package</vt:lpwstr>
  </property>
  <property fmtid="{D5CDD505-2E9C-101B-9397-08002B2CF9AE}" pid="4" name="LastSaved">
    <vt:filetime>2017-08-02T00:00:00Z</vt:filetime>
  </property>
</Properties>
</file>